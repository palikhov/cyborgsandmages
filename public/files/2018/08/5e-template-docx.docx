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4B8" w:rsidRDefault="00E41D12" w:rsidP="002D5364">
      <w:pPr>
        <w:pStyle w:val="a3"/>
      </w:pPr>
      <w:bookmarkStart w:id="0" w:name="_GoBack"/>
      <w:bookmarkEnd w:id="0"/>
      <w:r w:rsidRPr="002D5364">
        <w:t>Chapter</w:t>
      </w:r>
      <w:r>
        <w:t xml:space="preserve"> Title</w:t>
      </w:r>
    </w:p>
    <w:p w:rsidR="001C54B8" w:rsidRDefault="001C54B8" w:rsidP="002D5364">
      <w:pPr>
        <w:pStyle w:val="Epigraph"/>
      </w:pPr>
      <w:r>
        <w:rPr>
          <w:rStyle w:val="EpigraphSmallCap"/>
          <w:i w:val="0"/>
          <w:iCs w:val="0"/>
        </w:rPr>
        <w:t xml:space="preserve">Epigraph small cap the first sentence. </w:t>
      </w:r>
      <w:r>
        <w:t xml:space="preserve">Used for epigraphs and vignettes. Epigraph starts with drop cap graphic. Don’t enclose the epigraph with quotes. If an attribution is included, format it as follows. </w:t>
      </w:r>
    </w:p>
    <w:p w:rsidR="001C54B8" w:rsidRDefault="001C54B8">
      <w:pPr>
        <w:pStyle w:val="Epigraph"/>
      </w:pPr>
      <w:r>
        <w:tab/>
        <w:t>Lorem ipsum dolor sit amet, consectetur adipisicing elit, sed do eiusmod tempor incididunt ut labore et dolore magna aliqua eiusmod do eiusmod tempor incididun.</w:t>
      </w:r>
    </w:p>
    <w:p w:rsidR="001C54B8" w:rsidRDefault="001C54B8">
      <w:pPr>
        <w:pStyle w:val="EpigraphAuthoralignment"/>
      </w:pPr>
      <w:r>
        <w:rPr>
          <w:rStyle w:val="EpigraphAuthor"/>
          <w:i w:val="0"/>
          <w:iCs w:val="0"/>
        </w:rPr>
        <w:t>—Author,</w:t>
      </w:r>
      <w:r w:rsidR="00E41D12">
        <w:t xml:space="preserve"> Source</w:t>
      </w:r>
    </w:p>
    <w:p w:rsidR="001C54B8" w:rsidRDefault="001C54B8">
      <w:pPr>
        <w:pStyle w:val="CoreBody"/>
      </w:pPr>
      <w:r>
        <w:t>Core Body. Lorem ipsum dolor sit amet, consectetur adipisicing elit, sed do eiusmod tempor incididunt ut labore et dolore magna aliqua.</w:t>
      </w:r>
    </w:p>
    <w:p w:rsidR="001C54B8" w:rsidRDefault="001C54B8">
      <w:pPr>
        <w:pStyle w:val="CoreBody"/>
      </w:pPr>
      <w:r>
        <w:tab/>
        <w:t>Lorem ipsum dolor sit amet, consectetur adipisicing do eiusmod tempor incididunt ut labore.</w:t>
      </w:r>
    </w:p>
    <w:p w:rsidR="001C54B8" w:rsidRDefault="001C54B8" w:rsidP="00011448">
      <w:pPr>
        <w:pStyle w:val="1"/>
        <w:rPr>
          <w:sz w:val="22"/>
          <w:szCs w:val="22"/>
        </w:rPr>
      </w:pPr>
      <w:r w:rsidRPr="00011448">
        <w:t>Heading</w:t>
      </w:r>
      <w:r>
        <w:t xml:space="preserve"> 1</w:t>
      </w:r>
    </w:p>
    <w:p w:rsidR="001C54B8" w:rsidRDefault="001C54B8">
      <w:pPr>
        <w:pStyle w:val="CoreBody"/>
      </w:pPr>
      <w:r>
        <w:t>Core Body. Lorem ipsum dolor sit amet, consectetur adipisicing elit, sed do eiusmod tempor incididunt ut labore et dolore magna aliqua.</w:t>
      </w:r>
    </w:p>
    <w:p w:rsidR="001C54B8" w:rsidRDefault="001C54B8">
      <w:pPr>
        <w:pStyle w:val="CoreBody"/>
        <w:rPr>
          <w:rFonts w:ascii="MrsEavesSmallCaps" w:hAnsi="MrsEavesSmallCaps" w:cs="MrsEavesSmallCaps"/>
          <w:color w:val="4E1300"/>
          <w:spacing w:val="3"/>
          <w:sz w:val="30"/>
          <w:szCs w:val="30"/>
        </w:rPr>
      </w:pPr>
      <w:r>
        <w:tab/>
        <w:t>Lorem ipsum dolor sit amet, consectetur adipisicing do eiusmod tempor incididunt ut labore.</w:t>
      </w:r>
    </w:p>
    <w:p w:rsidR="001C54B8" w:rsidRDefault="001C54B8" w:rsidP="00011448">
      <w:pPr>
        <w:pStyle w:val="2"/>
        <w:rPr>
          <w:sz w:val="22"/>
          <w:szCs w:val="22"/>
        </w:rPr>
      </w:pPr>
      <w:r w:rsidRPr="00011448">
        <w:t>Heading</w:t>
      </w:r>
      <w:r>
        <w:t xml:space="preserve"> 2</w:t>
      </w:r>
    </w:p>
    <w:p w:rsidR="001C54B8" w:rsidRDefault="001C54B8">
      <w:pPr>
        <w:pStyle w:val="CoreBody"/>
      </w:pPr>
      <w:r>
        <w:t>Core Body. Lorem ipsum dolor sit amet, consectetur adipisicing elit, sed do eiusmod tempor incididunt ut labore et dolore magna aliqua.</w:t>
      </w:r>
    </w:p>
    <w:p w:rsidR="001C54B8" w:rsidRDefault="001C54B8">
      <w:pPr>
        <w:pStyle w:val="CoreBody"/>
      </w:pPr>
      <w:r>
        <w:tab/>
        <w:t>Lorem ipsum dolor sit amet, consectetur adipisicing do eiusmod tempor incididunt ut labore.</w:t>
      </w:r>
    </w:p>
    <w:p w:rsidR="001C54B8" w:rsidRDefault="001C54B8" w:rsidP="00011448">
      <w:pPr>
        <w:pStyle w:val="3"/>
      </w:pPr>
      <w:r w:rsidRPr="00011448">
        <w:t>Heading</w:t>
      </w:r>
      <w:r>
        <w:t xml:space="preserve"> 3</w:t>
      </w:r>
    </w:p>
    <w:p w:rsidR="001C54B8" w:rsidRDefault="001C54B8">
      <w:pPr>
        <w:pStyle w:val="CoreBody"/>
      </w:pPr>
      <w:r>
        <w:t>Core Body. Lorem ipsum dolor sit amet, consectetur adipisicing elit, sed do eiusmod tempor incididunt ut labore et dolore magna aliqua.</w:t>
      </w:r>
    </w:p>
    <w:p w:rsidR="001C54B8" w:rsidRDefault="001C54B8">
      <w:pPr>
        <w:pStyle w:val="CoreBody"/>
      </w:pPr>
      <w:r>
        <w:tab/>
        <w:t>Lorem ipsum dolor sit amet, consectetur adipisicing do eiusmod tempor incididunt ut labore.</w:t>
      </w:r>
    </w:p>
    <w:p w:rsidR="001C54B8" w:rsidRDefault="001C54B8" w:rsidP="00F1262B">
      <w:pPr>
        <w:pStyle w:val="3"/>
      </w:pPr>
      <w:r>
        <w:t>Heading 3</w:t>
      </w:r>
    </w:p>
    <w:p w:rsidR="001C54B8" w:rsidRDefault="001C54B8">
      <w:pPr>
        <w:pStyle w:val="CoreMetadata"/>
        <w:rPr>
          <w:rFonts w:ascii="Bookmania-Regular" w:hAnsi="Bookmania-Regular" w:cs="Bookmania-Regular"/>
          <w:i w:val="0"/>
          <w:iCs w:val="0"/>
        </w:rPr>
      </w:pPr>
      <w:r>
        <w:t>Core metadata</w:t>
      </w:r>
    </w:p>
    <w:p w:rsidR="001C54B8" w:rsidRDefault="001C54B8">
      <w:pPr>
        <w:pStyle w:val="CoreHanging"/>
      </w:pPr>
      <w:r>
        <w:rPr>
          <w:rStyle w:val="BoldSerif"/>
        </w:rPr>
        <w:t>Core Hanging:</w:t>
      </w:r>
      <w:r>
        <w:t xml:space="preserve"> lorem ipsum dolor sit amet, consectetur adipisicing elit, sed do eiusmod tempor incididunt.</w:t>
      </w:r>
    </w:p>
    <w:p w:rsidR="001C54B8" w:rsidRDefault="001C54B8">
      <w:pPr>
        <w:pStyle w:val="CoreHangingLast"/>
        <w:rPr>
          <w:sz w:val="22"/>
          <w:szCs w:val="22"/>
        </w:rPr>
      </w:pPr>
      <w:r>
        <w:rPr>
          <w:rStyle w:val="BoldSerif"/>
        </w:rPr>
        <w:t>Core Hanging:</w:t>
      </w:r>
      <w:r>
        <w:t xml:space="preserve"> lorem ipsum dolor sit amet, consectetur adipisicing elit, sed do eiusmod tempor incididunt.</w:t>
      </w:r>
    </w:p>
    <w:p w:rsidR="00F1262B" w:rsidRDefault="001C54B8">
      <w:pPr>
        <w:pStyle w:val="CoreBody"/>
      </w:pPr>
      <w:r>
        <w:t>Core Body. Lorem ipsum dolor sit amet, consectetur adipisicing elit, sed do eiusmod tempor incididunt.</w:t>
      </w:r>
    </w:p>
    <w:p w:rsidR="001C54B8" w:rsidRDefault="001C54B8">
      <w:pPr>
        <w:pStyle w:val="CoreBodyLast"/>
      </w:pPr>
      <w:r>
        <w:tab/>
      </w:r>
      <w:r>
        <w:rPr>
          <w:rStyle w:val="InlineSubheadSerif"/>
        </w:rPr>
        <w:t xml:space="preserve">Inline Subhead Serif. </w:t>
      </w:r>
      <w:r>
        <w:t xml:space="preserve">Lorem ipsum dolor sit amet, consectetur adipisicing elit, sed do eiusmod tempor incididunt </w:t>
      </w:r>
      <w:r>
        <w:t>ut labore et dolore magna aliqua.</w:t>
      </w:r>
    </w:p>
    <w:p w:rsidR="001C54B8" w:rsidRDefault="001C54B8">
      <w:pPr>
        <w:pStyle w:val="CoreBulleted"/>
      </w:pPr>
      <w:r>
        <w:t>Core Bulleted. Lorem ipsum dolor sit amet, adipisicing elit, sed do eiusmod tempor.</w:t>
      </w:r>
    </w:p>
    <w:p w:rsidR="007C45F4" w:rsidRDefault="007C45F4" w:rsidP="007C45F4">
      <w:pPr>
        <w:pStyle w:val="CoreBulleted"/>
      </w:pPr>
      <w:r>
        <w:t>Core Bulleted. Lorem ipsum dolor sit amet, adipisicing elit, sed do eiusmod tempor.</w:t>
      </w:r>
    </w:p>
    <w:p w:rsidR="007C45F4" w:rsidRDefault="007C45F4" w:rsidP="00FD23B0">
      <w:pPr>
        <w:pStyle w:val="CoreBulletedLast"/>
      </w:pPr>
      <w:r>
        <w:t>Core Bulleted. Lorem ipsum dolor sit amet, adipisicing elit, sed do eiusmod tempor.</w:t>
      </w:r>
    </w:p>
    <w:p w:rsidR="00FD23B0" w:rsidRDefault="00FD23B0">
      <w:pPr>
        <w:pStyle w:val="a5"/>
      </w:pPr>
    </w:p>
    <w:p w:rsidR="00FD23B0" w:rsidRDefault="001C54B8">
      <w:pPr>
        <w:pStyle w:val="a5"/>
      </w:pPr>
      <w:r>
        <w:t>Caption.  Lorem ipsum dolor sit amet, consectetur adipisicing elit, sed do eiusmod tempor incididunt ut labore et dolore magna aliqua.</w:t>
      </w:r>
    </w:p>
    <w:p w:rsidR="00363F8A" w:rsidRDefault="00363F8A">
      <w:pPr>
        <w:pStyle w:val="a5"/>
      </w:pPr>
    </w:p>
    <w:p w:rsidR="00E41D12" w:rsidRDefault="00E41D12" w:rsidP="00E41D12">
      <w:pPr>
        <w:pStyle w:val="BoxedText"/>
      </w:pPr>
      <w:r>
        <w:t xml:space="preserve">Boxed Text. Used only for read-aloud text. See Boxed Text Note below to apply. Lorem ipsum dolor sit amet, consectetur adipisicing elit, sed do eiusmod. </w:t>
      </w:r>
    </w:p>
    <w:p w:rsidR="00FD23B0" w:rsidRPr="00FD23B0" w:rsidRDefault="00E41D12" w:rsidP="002D5364">
      <w:pPr>
        <w:pStyle w:val="BoxedText"/>
      </w:pPr>
      <w:r>
        <w:tab/>
        <w:t>Ut lanture persper ferferum iliam asi dion res pelestrum nossit faciatur aut fugitiate modi voluptae ventibus.</w:t>
      </w:r>
    </w:p>
    <w:p w:rsidR="001C54B8" w:rsidRDefault="001C54B8">
      <w:pPr>
        <w:pStyle w:val="SidebarHeading"/>
      </w:pPr>
      <w:r>
        <w:t>Sidebar Heading</w:t>
      </w:r>
    </w:p>
    <w:p w:rsidR="001C54B8" w:rsidRDefault="001C54B8">
      <w:pPr>
        <w:pStyle w:val="SidebarBody"/>
      </w:pPr>
      <w:r>
        <w:t>Sidebar Body. Lorem ipsum dolor sit amet, consectetur adipisicing elit, sed do eiusmod tempor.</w:t>
      </w:r>
    </w:p>
    <w:p w:rsidR="001C54B8" w:rsidRDefault="001C54B8">
      <w:pPr>
        <w:pStyle w:val="SidebarBody"/>
        <w:spacing w:after="90"/>
      </w:pPr>
      <w:r>
        <w:tab/>
      </w:r>
      <w:r>
        <w:rPr>
          <w:rStyle w:val="InlineSubheadSansSerif"/>
        </w:rPr>
        <w:t xml:space="preserve">Inline Subhead Sans Serif. </w:t>
      </w:r>
      <w:r>
        <w:t>Ut labore et dolore magna aliqua od tempor incididunt ut labo psum dolor sit amet.</w:t>
      </w:r>
    </w:p>
    <w:p w:rsidR="001C54B8" w:rsidRDefault="001C54B8">
      <w:pPr>
        <w:pStyle w:val="SidebarHanging"/>
        <w:spacing w:after="90"/>
      </w:pPr>
      <w:r>
        <w:t>Sidebar Hanging. Lorem ipsum dolor sit amet, consectetur adipisicing elit, sed do eiusmod tempor incididunt ut labore et dolore magna aliqua od tempor incididunt.</w:t>
      </w:r>
    </w:p>
    <w:p w:rsidR="001C54B8" w:rsidRDefault="001C54B8">
      <w:pPr>
        <w:pStyle w:val="SidebarHanging"/>
      </w:pPr>
      <w:r>
        <w:t>1.</w:t>
      </w:r>
      <w:r>
        <w:tab/>
        <w:t>Sidebar Hanging. Lorem ipsum dolor sit amet, consectetur adipisicing elit, sed do eiusmod tempor incididunt.</w:t>
      </w:r>
    </w:p>
    <w:p w:rsidR="001C54B8" w:rsidRDefault="001C54B8">
      <w:pPr>
        <w:pStyle w:val="SidebarHanging"/>
      </w:pPr>
      <w:r>
        <w:t>2.</w:t>
      </w:r>
      <w:r>
        <w:tab/>
        <w:t>Lorem ipsum dolor sit amet, consectetur adipisicing elit, sed do eiusmod tempor incididunt ut labore.</w:t>
      </w:r>
    </w:p>
    <w:p w:rsidR="001C54B8" w:rsidRDefault="005E7C9E" w:rsidP="005E7C9E">
      <w:pPr>
        <w:pStyle w:val="SidebarHanging"/>
      </w:pPr>
      <w:r>
        <w:t xml:space="preserve">3. </w:t>
      </w:r>
      <w:r w:rsidR="001C54B8">
        <w:t>Everyone involved in a combat encounter rolls initiative, determining the order of combatants’ turns.</w:t>
      </w:r>
    </w:p>
    <w:p w:rsidR="005E7C9E" w:rsidRDefault="005E7C9E" w:rsidP="00363F8A">
      <w:pPr>
        <w:pStyle w:val="SidebarBody"/>
      </w:pPr>
    </w:p>
    <w:p w:rsidR="001C54B8" w:rsidRDefault="001C54B8">
      <w:pPr>
        <w:pStyle w:val="SidebarBulleted"/>
      </w:pPr>
      <w:r>
        <w:t>Sidebar Bulleted. Lorem ipsum dolor sit amet, consectetur adipisicing elit, sed do eiusmod.</w:t>
      </w:r>
    </w:p>
    <w:p w:rsidR="00FD23B0" w:rsidRPr="00FD23B0" w:rsidRDefault="005E7C9E" w:rsidP="00FD23B0">
      <w:pPr>
        <w:pStyle w:val="SidebarBulletedLast"/>
      </w:pPr>
      <w:r>
        <w:t>Sidebar Bulleted Last. Lorem ipsum dolor sit amet, consectetur adipisicing elit, sed do eiusmod.</w:t>
      </w:r>
    </w:p>
    <w:p w:rsidR="001C54B8" w:rsidRDefault="001C54B8">
      <w:pPr>
        <w:pStyle w:val="ListHeading"/>
        <w:rPr>
          <w:rFonts w:ascii="ScalaSansOffc" w:hAnsi="ScalaSansOffc" w:cs="ScalaSansOffc"/>
          <w:b w:val="0"/>
          <w:bCs w:val="0"/>
          <w:spacing w:val="0"/>
          <w:sz w:val="17"/>
          <w:szCs w:val="17"/>
        </w:rPr>
      </w:pPr>
      <w:r>
        <w:t>List Heading</w:t>
      </w:r>
    </w:p>
    <w:p w:rsidR="001C54B8" w:rsidRDefault="001C54B8">
      <w:pPr>
        <w:pStyle w:val="ListItemHanging"/>
      </w:pPr>
      <w:r>
        <w:rPr>
          <w:rStyle w:val="BoldSansSerif"/>
        </w:rPr>
        <w:t>List Item.</w:t>
      </w:r>
      <w:r>
        <w:t xml:space="preserve"> Lorem ipsum dolor sit amet, consectetur adipisicing elit, sed do eiusmod tempor.</w:t>
      </w:r>
    </w:p>
    <w:p w:rsidR="007C45F4" w:rsidRDefault="007C45F4">
      <w:pPr>
        <w:pStyle w:val="ListItemHanging"/>
      </w:pPr>
      <w:r>
        <w:rPr>
          <w:rStyle w:val="BoldSansSerif"/>
        </w:rPr>
        <w:t>List Item.</w:t>
      </w:r>
      <w:r>
        <w:t xml:space="preserve"> Lorem ipsum dolor sit amet, consectetur adipisicing elit, sed do eiusmod tempor.</w:t>
      </w:r>
    </w:p>
    <w:p w:rsidR="007C45F4" w:rsidRDefault="007C45F4">
      <w:pPr>
        <w:pStyle w:val="ListItemHanging"/>
      </w:pPr>
      <w:r>
        <w:rPr>
          <w:rStyle w:val="BoldSansSerif"/>
        </w:rPr>
        <w:t>List Item.</w:t>
      </w:r>
      <w:r>
        <w:t xml:space="preserve"> Lorem ipsum dolor sit amet, consectetur adipisicing elit, sed do eiusmod tempor.</w:t>
      </w:r>
    </w:p>
    <w:p w:rsidR="007C45F4" w:rsidRPr="007C45F4" w:rsidRDefault="001C54B8" w:rsidP="007C45F4">
      <w:pPr>
        <w:pStyle w:val="ListItemHangingLast"/>
        <w:rPr>
          <w:rStyle w:val="ItalicSansSerif"/>
          <w:rFonts w:ascii="ScalaSansOffc" w:hAnsi="ScalaSansOffc" w:cs="ScalaSansOffc"/>
          <w:i w:val="0"/>
          <w:iCs w:val="0"/>
        </w:rPr>
      </w:pPr>
      <w:r>
        <w:rPr>
          <w:rStyle w:val="BoldSansSerif"/>
        </w:rPr>
        <w:t>List Item.</w:t>
      </w:r>
      <w:r>
        <w:t xml:space="preserve"> Lorem ipsum dolor sit amet, consectetur adipisicing elit, sed do eiusmod tempor.</w:t>
      </w:r>
    </w:p>
    <w:p w:rsidR="00F1262B" w:rsidRDefault="00F1262B">
      <w:pPr>
        <w:rPr>
          <w:rFonts w:ascii="ScalaSansOffc-Bold" w:hAnsi="ScalaSansOffc-Bold" w:cs="ScalaSansOffc-Bold"/>
          <w:b/>
          <w:bCs/>
          <w:color w:val="000000"/>
          <w:spacing w:val="6"/>
          <w:sz w:val="22"/>
          <w:szCs w:val="22"/>
        </w:rPr>
      </w:pPr>
      <w:r>
        <w:br w:type="page"/>
      </w:r>
    </w:p>
    <w:p w:rsidR="001C54B8" w:rsidRDefault="001C54B8" w:rsidP="001C54B8">
      <w:pPr>
        <w:pStyle w:val="TableTitle"/>
        <w:rPr>
          <w:sz w:val="17"/>
          <w:szCs w:val="17"/>
        </w:rPr>
      </w:pPr>
      <w:r>
        <w:lastRenderedPageBreak/>
        <w:t>Table Title</w:t>
      </w:r>
      <w:r>
        <w:rPr>
          <w:sz w:val="17"/>
          <w:szCs w:val="17"/>
        </w:rPr>
        <w:tab/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3"/>
        <w:gridCol w:w="1132"/>
        <w:gridCol w:w="1133"/>
        <w:gridCol w:w="1132"/>
      </w:tblGrid>
      <w:tr w:rsidR="001C54B8" w:rsidTr="001C54B8">
        <w:trPr>
          <w:trHeight w:val="60"/>
          <w:tblHeader/>
        </w:trPr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4B8" w:rsidRDefault="001C54B8" w:rsidP="001C54B8">
            <w:pPr>
              <w:pStyle w:val="TableHeader"/>
            </w:pPr>
            <w:r>
              <w:t>Header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4B8" w:rsidRDefault="001C54B8" w:rsidP="001C54B8">
            <w:pPr>
              <w:pStyle w:val="TableHeader"/>
            </w:pPr>
            <w:r>
              <w:t>Header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4B8" w:rsidRDefault="001C54B8" w:rsidP="001C54B8">
            <w:pPr>
              <w:pStyle w:val="TableHeader"/>
            </w:pPr>
            <w:r>
              <w:t>Header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4B8" w:rsidRDefault="001C54B8" w:rsidP="001C54B8">
            <w:pPr>
              <w:pStyle w:val="TableHeader"/>
            </w:pPr>
            <w:r>
              <w:t>Header</w:t>
            </w:r>
          </w:p>
        </w:tc>
      </w:tr>
      <w:tr w:rsidR="001C54B8" w:rsidTr="001C54B8">
        <w:trPr>
          <w:trHeight w:val="238"/>
        </w:trPr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1st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</w:tr>
      <w:tr w:rsidR="001C54B8" w:rsidTr="001C54B8">
        <w:trPr>
          <w:trHeight w:val="238"/>
        </w:trPr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2nd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</w:tr>
      <w:tr w:rsidR="001C54B8" w:rsidTr="001C54B8">
        <w:trPr>
          <w:trHeight w:val="238"/>
        </w:trPr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3rd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</w:tr>
      <w:tr w:rsidR="001C54B8" w:rsidTr="001C54B8">
        <w:trPr>
          <w:trHeight w:val="60"/>
        </w:trPr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4th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</w:tr>
      <w:tr w:rsidR="001C54B8" w:rsidTr="001C54B8">
        <w:trPr>
          <w:trHeight w:val="60"/>
        </w:trPr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5th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Text</w:t>
            </w:r>
          </w:p>
        </w:tc>
      </w:tr>
    </w:tbl>
    <w:p w:rsidR="001C54B8" w:rsidRDefault="001C54B8" w:rsidP="001C54B8">
      <w:pPr>
        <w:pStyle w:val="TableTitle"/>
        <w:rPr>
          <w:sz w:val="17"/>
          <w:szCs w:val="17"/>
        </w:rPr>
      </w:pPr>
      <w:r>
        <w:t>Table Title</w:t>
      </w:r>
      <w:r>
        <w:rPr>
          <w:sz w:val="17"/>
          <w:szCs w:val="17"/>
        </w:rPr>
        <w:tab/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5"/>
        <w:gridCol w:w="3845"/>
      </w:tblGrid>
      <w:tr w:rsidR="001C54B8" w:rsidTr="001C54B8">
        <w:trPr>
          <w:trHeight w:val="60"/>
          <w:tblHeader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4B8" w:rsidRDefault="001C54B8" w:rsidP="001C54B8">
            <w:pPr>
              <w:pStyle w:val="TableHeader"/>
            </w:pPr>
            <w:r>
              <w:t>AA</w:t>
            </w:r>
          </w:p>
        </w:tc>
        <w:tc>
          <w:tcPr>
            <w:tcW w:w="3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4B8" w:rsidRDefault="001C54B8" w:rsidP="001C54B8">
            <w:pPr>
              <w:pStyle w:val="TableHeader"/>
            </w:pPr>
            <w:r>
              <w:t>Header</w:t>
            </w:r>
          </w:p>
        </w:tc>
      </w:tr>
      <w:tr w:rsidR="001C54B8" w:rsidTr="001C54B8">
        <w:trPr>
          <w:trHeight w:val="6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1</w:t>
            </w:r>
          </w:p>
        </w:tc>
        <w:tc>
          <w:tcPr>
            <w:tcW w:w="3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Table. Lorem ipsum dolor sit amet, consectetur adipisicing elit, sed do eiusmod tempor incididunt ut labore et dolore magna aliqua.</w:t>
            </w:r>
          </w:p>
        </w:tc>
      </w:tr>
      <w:tr w:rsidR="001C54B8" w:rsidTr="001C54B8">
        <w:trPr>
          <w:trHeight w:val="6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2</w:t>
            </w:r>
          </w:p>
        </w:tc>
        <w:tc>
          <w:tcPr>
            <w:tcW w:w="3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Lorem ipsum dolor sit amet, consectetur adipisicing elit, sed do eiusmod tempor incidid.</w:t>
            </w:r>
          </w:p>
        </w:tc>
      </w:tr>
      <w:tr w:rsidR="001C54B8" w:rsidTr="001C54B8">
        <w:trPr>
          <w:trHeight w:val="6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3</w:t>
            </w:r>
          </w:p>
        </w:tc>
        <w:tc>
          <w:tcPr>
            <w:tcW w:w="3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Lorem ipsum dolor sit amet, consectetur adipisicing elit, sed do eiusmod tempor incididunt ut labore et dolore magna aliqua.</w:t>
            </w:r>
          </w:p>
        </w:tc>
      </w:tr>
      <w:tr w:rsidR="001C54B8" w:rsidTr="001C54B8">
        <w:trPr>
          <w:trHeight w:val="6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4</w:t>
            </w:r>
          </w:p>
        </w:tc>
        <w:tc>
          <w:tcPr>
            <w:tcW w:w="3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Lorem ipsum dolor sit amet, consectetur adipisicing elit, sed do eiusmod tempor incididunt ut labore et dolore magna aliqua tempor incididunt ut labore et dolore.</w:t>
            </w:r>
          </w:p>
        </w:tc>
      </w:tr>
      <w:tr w:rsidR="001C54B8" w:rsidTr="001C54B8">
        <w:trPr>
          <w:trHeight w:val="6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5</w:t>
            </w:r>
          </w:p>
        </w:tc>
        <w:tc>
          <w:tcPr>
            <w:tcW w:w="3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2AE6D" w:fill="auto"/>
            <w:tcMar>
              <w:top w:w="58" w:type="dxa"/>
              <w:left w:w="72" w:type="dxa"/>
              <w:bottom w:w="69" w:type="dxa"/>
              <w:right w:w="72" w:type="dxa"/>
            </w:tcMar>
          </w:tcPr>
          <w:p w:rsidR="001C54B8" w:rsidRDefault="001C54B8" w:rsidP="001C54B8">
            <w:pPr>
              <w:pStyle w:val="TableBody"/>
            </w:pPr>
            <w:r>
              <w:t>Lorem ipsum dolor sit amet, consectetur adipisicing elit, sed do eiusmod tempor incididunt ut labore.</w:t>
            </w:r>
          </w:p>
        </w:tc>
      </w:tr>
    </w:tbl>
    <w:p w:rsidR="00755082" w:rsidRDefault="00F1262B" w:rsidP="00755082">
      <w:pPr>
        <w:pStyle w:val="StatBlockTitle"/>
      </w:pPr>
      <w:r>
        <w:br w:type="column"/>
      </w:r>
      <w:r w:rsidR="00755082">
        <w:t>Stat Block Title</w:t>
      </w:r>
    </w:p>
    <w:p w:rsidR="00755082" w:rsidRDefault="00755082" w:rsidP="00755082">
      <w:pPr>
        <w:pStyle w:val="StatBlockMetadata"/>
      </w:pPr>
      <w:r>
        <w:t>Stat block metadata</w:t>
      </w:r>
    </w:p>
    <w:p w:rsidR="00755082" w:rsidRDefault="00755082" w:rsidP="00755082">
      <w:pPr>
        <w:pStyle w:val="StatBlockData"/>
      </w:pPr>
      <w:r>
        <w:rPr>
          <w:rStyle w:val="BoldSansSerif"/>
        </w:rPr>
        <w:t xml:space="preserve">Stat Block Data </w:t>
      </w:r>
      <w:r>
        <w:t xml:space="preserve">Lorem ipsum </w:t>
      </w:r>
    </w:p>
    <w:p w:rsidR="00755082" w:rsidRDefault="00755082" w:rsidP="00755082">
      <w:pPr>
        <w:pStyle w:val="StatBlockData"/>
      </w:pPr>
      <w:r>
        <w:rPr>
          <w:rStyle w:val="BoldSansSerif"/>
        </w:rPr>
        <w:t xml:space="preserve">Stat Block Data </w:t>
      </w:r>
      <w:r>
        <w:t>Lorem ipsum dolor</w:t>
      </w:r>
    </w:p>
    <w:p w:rsidR="002D5364" w:rsidRPr="002D5364" w:rsidRDefault="00755082" w:rsidP="002D5364">
      <w:pPr>
        <w:pStyle w:val="StatBlockData"/>
      </w:pPr>
      <w:r>
        <w:rPr>
          <w:rStyle w:val="BoldSansSerif"/>
        </w:rPr>
        <w:t xml:space="preserve">Stat Block Data </w:t>
      </w:r>
      <w:r>
        <w:t xml:space="preserve">Lorem ipsum </w:t>
      </w:r>
    </w:p>
    <w:p w:rsidR="00755082" w:rsidRDefault="00755082" w:rsidP="00755082">
      <w:pPr>
        <w:pStyle w:val="StatBlockAbilityScore"/>
        <w:rPr>
          <w:rStyle w:val="BoldSansSerif"/>
        </w:rPr>
      </w:pPr>
      <w:r>
        <w:rPr>
          <w:rStyle w:val="BoldSansSerif"/>
        </w:rPr>
        <w:tab/>
        <w:t>STR</w:t>
      </w:r>
      <w:r>
        <w:rPr>
          <w:rStyle w:val="BoldSansSerif"/>
        </w:rPr>
        <w:tab/>
        <w:t>DEX</w:t>
      </w:r>
      <w:r>
        <w:rPr>
          <w:rStyle w:val="BoldSansSerif"/>
        </w:rPr>
        <w:tab/>
        <w:t>CON</w:t>
      </w:r>
      <w:r>
        <w:rPr>
          <w:rStyle w:val="BoldSansSerif"/>
        </w:rPr>
        <w:tab/>
        <w:t>INT</w:t>
      </w:r>
      <w:r>
        <w:rPr>
          <w:rStyle w:val="BoldSansSerif"/>
        </w:rPr>
        <w:tab/>
        <w:t>WIS</w:t>
      </w:r>
      <w:r>
        <w:rPr>
          <w:rStyle w:val="BoldSansSerif"/>
        </w:rPr>
        <w:tab/>
        <w:t>CHA</w:t>
      </w:r>
    </w:p>
    <w:p w:rsidR="00755082" w:rsidRDefault="00755082" w:rsidP="00755082">
      <w:pPr>
        <w:pStyle w:val="StatBlockAbilityScore"/>
      </w:pPr>
      <w:r>
        <w:rPr>
          <w:rStyle w:val="BoldSansSerif"/>
        </w:rPr>
        <w:tab/>
      </w:r>
      <w:r>
        <w:t>10 (+0)</w:t>
      </w:r>
      <w:r>
        <w:tab/>
      </w:r>
      <w:r w:rsidR="00FD23B0">
        <w:t>10</w:t>
      </w:r>
      <w:r>
        <w:rPr>
          <w:rStyle w:val="BoldSansSerif"/>
        </w:rPr>
        <w:t xml:space="preserve"> (+</w:t>
      </w:r>
      <w:r w:rsidR="00FD23B0">
        <w:t>0</w:t>
      </w:r>
      <w:r>
        <w:t>)</w:t>
      </w:r>
      <w:r>
        <w:tab/>
        <w:t>10 (+0</w:t>
      </w:r>
      <w:r>
        <w:rPr>
          <w:rStyle w:val="BoldSansSerif"/>
        </w:rPr>
        <w:t>)</w:t>
      </w:r>
      <w:r>
        <w:rPr>
          <w:rStyle w:val="BoldSansSerif"/>
        </w:rPr>
        <w:tab/>
      </w:r>
      <w:r w:rsidR="00FD23B0">
        <w:t>10</w:t>
      </w:r>
      <w:r>
        <w:t xml:space="preserve"> (+0)</w:t>
      </w:r>
      <w:r>
        <w:tab/>
      </w:r>
      <w:r w:rsidR="00FD23B0">
        <w:t>10</w:t>
      </w:r>
      <w:r>
        <w:rPr>
          <w:rStyle w:val="BoldSansSerif"/>
        </w:rPr>
        <w:t xml:space="preserve"> (+</w:t>
      </w:r>
      <w:r w:rsidR="00FD23B0">
        <w:t>0)</w:t>
      </w:r>
      <w:r w:rsidR="00FD23B0">
        <w:tab/>
        <w:t>10</w:t>
      </w:r>
      <w:r>
        <w:t xml:space="preserve"> (+0)</w:t>
      </w:r>
    </w:p>
    <w:p w:rsidR="007C45F4" w:rsidRDefault="007C45F4" w:rsidP="00755082">
      <w:pPr>
        <w:pStyle w:val="StatBlockData"/>
      </w:pPr>
      <w:r>
        <w:rPr>
          <w:rStyle w:val="BoldSansSerif"/>
        </w:rPr>
        <w:t xml:space="preserve">Stat Block Data </w:t>
      </w:r>
      <w:r>
        <w:t xml:space="preserve">Lorem ipsum dolor </w:t>
      </w:r>
    </w:p>
    <w:p w:rsidR="00755082" w:rsidRDefault="00755082" w:rsidP="00755082">
      <w:pPr>
        <w:pStyle w:val="StatBlockData"/>
      </w:pPr>
      <w:r>
        <w:rPr>
          <w:rStyle w:val="BoldSansSerif"/>
        </w:rPr>
        <w:t xml:space="preserve">Stat Block Data </w:t>
      </w:r>
      <w:r>
        <w:t xml:space="preserve">Lorem ipsum dolor </w:t>
      </w:r>
    </w:p>
    <w:p w:rsidR="00755082" w:rsidRDefault="00755082" w:rsidP="00755082">
      <w:pPr>
        <w:pStyle w:val="StatBlockData"/>
      </w:pPr>
      <w:r>
        <w:rPr>
          <w:rStyle w:val="BoldSansSerif"/>
        </w:rPr>
        <w:t xml:space="preserve">Stat Block Data </w:t>
      </w:r>
      <w:r>
        <w:t>Lorem ipsum dolor sit amet, consectetur adipisicing elit</w:t>
      </w:r>
    </w:p>
    <w:p w:rsidR="00755082" w:rsidRDefault="00755082" w:rsidP="002C67FB">
      <w:pPr>
        <w:pStyle w:val="StatBlockBody"/>
      </w:pPr>
      <w:r>
        <w:rPr>
          <w:rStyle w:val="InlineSubheadSansSerif"/>
        </w:rPr>
        <w:t xml:space="preserve">Inline Subhead Sans Serif. </w:t>
      </w:r>
      <w:r>
        <w:t>Stat Block Body Lorem ipsum dolor sit amet, consectetur adipisicing elit, sed do eiusmod tempor incididunt ut labore et dolore magna aliqua.</w:t>
      </w:r>
      <w:r>
        <w:br/>
      </w:r>
      <w:r>
        <w:tab/>
        <w:t>Ut enim ad minim veniam, quis nostrud exercitation ullamco laboris nisi ut aliquip ex ea commodo consequat.</w:t>
      </w:r>
    </w:p>
    <w:p w:rsidR="002C67FB" w:rsidRDefault="002C67FB" w:rsidP="002C67FB">
      <w:pPr>
        <w:pStyle w:val="StatBlockBody"/>
      </w:pPr>
      <w:r>
        <w:rPr>
          <w:rStyle w:val="InlineSubheadSansSerif"/>
        </w:rPr>
        <w:t xml:space="preserve">Inline Subhead Sans Serif. </w:t>
      </w:r>
      <w:r>
        <w:t>Stat Block Body Lorem ipsum dolor sit amet, consectetur adipisicing elit, sed do eiusmod tempor incididunt ut labore et dolore magna aliqua.</w:t>
      </w:r>
      <w:r>
        <w:br/>
      </w:r>
      <w:r>
        <w:tab/>
        <w:t>Ut enim ad minim veniam, quis nostrud exercitation ullamco laboris nisi ut aliquip ex ea commodo consequat.</w:t>
      </w:r>
    </w:p>
    <w:p w:rsidR="00755082" w:rsidRDefault="00755082" w:rsidP="00755082">
      <w:pPr>
        <w:pStyle w:val="StatBlockHeading"/>
      </w:pPr>
      <w:r>
        <w:t>Stat Block Heading</w:t>
      </w:r>
    </w:p>
    <w:p w:rsidR="00755082" w:rsidRDefault="00755082" w:rsidP="00755082">
      <w:pPr>
        <w:pStyle w:val="StatBlockBody"/>
      </w:pPr>
      <w:r>
        <w:rPr>
          <w:rStyle w:val="InlineSubheadSansSerif"/>
        </w:rPr>
        <w:t xml:space="preserve">Inline Subhead Sans Serif. </w:t>
      </w:r>
      <w:r>
        <w:t>Stat Block Body Lorem ipsum dolor sit amet, consectetur adipisicing elit, sed do eiusmod tempor incididunt ut labore et dolore magna aliqua.</w:t>
      </w:r>
    </w:p>
    <w:p w:rsidR="00755082" w:rsidRDefault="00755082" w:rsidP="00755082">
      <w:pPr>
        <w:pStyle w:val="StatBlockBulleted"/>
      </w:pPr>
      <w:r>
        <w:t>Stat Block Bulleted. Ut enim ad minim veniam, quis nostrud exercitation ullamco laboris nisi ut aliquip.</w:t>
      </w:r>
    </w:p>
    <w:p w:rsidR="00755082" w:rsidRDefault="00755082" w:rsidP="00755082">
      <w:pPr>
        <w:pStyle w:val="StatBlockBulleted"/>
      </w:pPr>
      <w:r>
        <w:t>Stat Block Bulleted. Ut enim ad minim veniam, quis nostrud exercitation ullamco laboris nisi ut aliquip.</w:t>
      </w:r>
    </w:p>
    <w:p w:rsidR="0040050D" w:rsidRDefault="0040050D" w:rsidP="007C45F4">
      <w:pPr>
        <w:pStyle w:val="StatBlockHanging"/>
        <w:ind w:left="0" w:firstLine="0"/>
      </w:pPr>
    </w:p>
    <w:p w:rsidR="001C54B8" w:rsidRPr="002D5364" w:rsidRDefault="00755082" w:rsidP="002D5364">
      <w:pPr>
        <w:pStyle w:val="StatBlockHanging"/>
        <w:ind w:left="0" w:firstLine="0"/>
      </w:pPr>
      <w:r>
        <w:t>Ut enim ad minim veniam, quis nostrud exercitation ullamco laboris nisi ut aliquip ex ea commodo consequat.</w:t>
      </w:r>
    </w:p>
    <w:sectPr w:rsidR="001C54B8" w:rsidRPr="002D5364" w:rsidSect="007C45F4">
      <w:pgSz w:w="11880" w:h="15660"/>
      <w:pgMar w:top="1440" w:right="1080" w:bottom="1440" w:left="108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rsEavesSmallCap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rsEavesXLSerifOT-Reg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mani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mania-Regular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iVernonMisdirec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calaSansOff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calaSansOffc-Ita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calaSansScOffc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rsEavesXLSerifOT-Reg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calaSansOffc-BoldIta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calaSansOffc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calaSansScOff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17227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31ED8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C7E22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1F4E5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918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C7897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CC67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9887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F2C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7502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54CC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FC0081"/>
    <w:multiLevelType w:val="hybridMultilevel"/>
    <w:tmpl w:val="EEEA06C0"/>
    <w:lvl w:ilvl="0" w:tplc="55307A0A">
      <w:start w:val="1"/>
      <w:numFmt w:val="bullet"/>
      <w:pStyle w:val="SidebarBulleted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34CC249E"/>
    <w:multiLevelType w:val="hybridMultilevel"/>
    <w:tmpl w:val="E4F41C52"/>
    <w:lvl w:ilvl="0" w:tplc="860C1434">
      <w:start w:val="1"/>
      <w:numFmt w:val="bullet"/>
      <w:pStyle w:val="Core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03FF9"/>
    <w:multiLevelType w:val="hybridMultilevel"/>
    <w:tmpl w:val="FDE4C412"/>
    <w:lvl w:ilvl="0" w:tplc="C7824D8E">
      <w:start w:val="1"/>
      <w:numFmt w:val="bullet"/>
      <w:pStyle w:val="StatBlock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750D0"/>
    <w:multiLevelType w:val="hybridMultilevel"/>
    <w:tmpl w:val="F752989E"/>
    <w:lvl w:ilvl="0" w:tplc="C53AF7E4">
      <w:start w:val="1"/>
      <w:numFmt w:val="bullet"/>
      <w:pStyle w:val="CoreBulleted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925B1"/>
    <w:multiLevelType w:val="multilevel"/>
    <w:tmpl w:val="E4F41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en-US" w:vendorID="64" w:dllVersion="131078" w:nlCheck="1" w:checkStyle="1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56"/>
    <w:rsid w:val="00010A56"/>
    <w:rsid w:val="00011448"/>
    <w:rsid w:val="000F168A"/>
    <w:rsid w:val="001C54B8"/>
    <w:rsid w:val="002C67FB"/>
    <w:rsid w:val="002D5364"/>
    <w:rsid w:val="00363F8A"/>
    <w:rsid w:val="003A2702"/>
    <w:rsid w:val="0040050D"/>
    <w:rsid w:val="005E7C9E"/>
    <w:rsid w:val="00755082"/>
    <w:rsid w:val="007C45F4"/>
    <w:rsid w:val="00E41D12"/>
    <w:rsid w:val="00F1262B"/>
    <w:rsid w:val="00FD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481CE02-7213-4868-A39F-83F4F588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7C9E"/>
    <w:pPr>
      <w:keepNext/>
      <w:keepLines/>
      <w:widowControl w:val="0"/>
      <w:autoSpaceDE w:val="0"/>
      <w:autoSpaceDN w:val="0"/>
      <w:adjustRightInd w:val="0"/>
      <w:spacing w:before="240"/>
      <w:textAlignment w:val="center"/>
      <w:outlineLvl w:val="0"/>
    </w:pPr>
    <w:rPr>
      <w:rFonts w:ascii="MrsEavesSmallCaps" w:hAnsi="MrsEavesSmallCaps" w:cs="MrsEavesSmallCaps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7C9E"/>
    <w:pPr>
      <w:keepNext/>
      <w:keepLines/>
      <w:widowControl w:val="0"/>
      <w:pBdr>
        <w:bottom w:val="single" w:sz="8" w:space="3" w:color="C2AE6D"/>
      </w:pBdr>
      <w:tabs>
        <w:tab w:val="left" w:pos="240"/>
      </w:tabs>
      <w:suppressAutoHyphens/>
      <w:autoSpaceDE w:val="0"/>
      <w:autoSpaceDN w:val="0"/>
      <w:adjustRightInd w:val="0"/>
      <w:spacing w:before="240"/>
      <w:textAlignment w:val="center"/>
      <w:outlineLvl w:val="1"/>
    </w:pPr>
    <w:rPr>
      <w:rFonts w:ascii="MrsEavesSmallCaps" w:hAnsi="MrsEavesSmallCaps" w:cs="MrsEavesSmallCaps"/>
      <w:color w:val="000000" w:themeColor="text1"/>
      <w:spacing w:val="3"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5E7C9E"/>
    <w:pPr>
      <w:keepNext/>
      <w:widowControl w:val="0"/>
      <w:tabs>
        <w:tab w:val="left" w:pos="240"/>
      </w:tabs>
      <w:autoSpaceDE w:val="0"/>
      <w:autoSpaceDN w:val="0"/>
      <w:adjustRightInd w:val="0"/>
      <w:spacing w:before="240"/>
      <w:textAlignment w:val="center"/>
      <w:outlineLvl w:val="2"/>
    </w:pPr>
    <w:rPr>
      <w:rFonts w:ascii="MrsEavesSmallCaps" w:hAnsi="MrsEavesSmallCaps" w:cs="MrsEavesSmallCaps"/>
      <w:color w:val="000000" w:themeColor="text1"/>
      <w:spacing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</w:style>
  <w:style w:type="paragraph" w:styleId="a3">
    <w:name w:val="Title"/>
    <w:aliases w:val="Chapter Title"/>
    <w:basedOn w:val="BasicParagraph"/>
    <w:link w:val="a4"/>
    <w:uiPriority w:val="99"/>
    <w:qFormat/>
    <w:rsid w:val="007C45F4"/>
    <w:pPr>
      <w:keepNext/>
      <w:spacing w:after="180"/>
    </w:pPr>
    <w:rPr>
      <w:rFonts w:ascii="MrsEavesSmallCaps" w:hAnsi="MrsEavesSmallCaps" w:cs="MrsEavesSmallCaps"/>
      <w:color w:val="000000" w:themeColor="text1"/>
      <w:sz w:val="48"/>
      <w:szCs w:val="48"/>
    </w:rPr>
  </w:style>
  <w:style w:type="character" w:customStyle="1" w:styleId="a4">
    <w:name w:val="Назва Знак"/>
    <w:aliases w:val="Chapter Title Знак"/>
    <w:basedOn w:val="a0"/>
    <w:link w:val="a3"/>
    <w:uiPriority w:val="99"/>
    <w:rsid w:val="007C45F4"/>
    <w:rPr>
      <w:rFonts w:ascii="MrsEavesSmallCaps" w:hAnsi="MrsEavesSmallCaps" w:cs="MrsEavesSmallCaps"/>
      <w:color w:val="000000" w:themeColor="text1"/>
      <w:sz w:val="48"/>
      <w:szCs w:val="48"/>
    </w:rPr>
  </w:style>
  <w:style w:type="paragraph" w:customStyle="1" w:styleId="Epigraph">
    <w:name w:val="Epigraph"/>
    <w:basedOn w:val="NoParagraphStyle"/>
    <w:uiPriority w:val="99"/>
    <w:pPr>
      <w:tabs>
        <w:tab w:val="left" w:pos="160"/>
      </w:tabs>
      <w:spacing w:line="280" w:lineRule="atLeast"/>
    </w:pPr>
    <w:rPr>
      <w:rFonts w:ascii="MrsEavesXLSerifOT-RegItalic" w:hAnsi="MrsEavesXLSerifOT-RegItalic" w:cs="MrsEavesXLSerifOT-RegItalic"/>
      <w:i/>
      <w:iCs/>
      <w:spacing w:val="1"/>
      <w:sz w:val="20"/>
      <w:szCs w:val="20"/>
    </w:rPr>
  </w:style>
  <w:style w:type="paragraph" w:customStyle="1" w:styleId="EpigraphAuthoralignment">
    <w:name w:val="Epigraph Author alignment"/>
    <w:basedOn w:val="Epigraph"/>
    <w:uiPriority w:val="99"/>
    <w:pPr>
      <w:spacing w:after="270"/>
      <w:jc w:val="right"/>
    </w:pPr>
  </w:style>
  <w:style w:type="paragraph" w:customStyle="1" w:styleId="CoreBody">
    <w:name w:val="Core Body"/>
    <w:basedOn w:val="NoParagraphStyle"/>
    <w:uiPriority w:val="99"/>
    <w:pPr>
      <w:tabs>
        <w:tab w:val="left" w:pos="160"/>
      </w:tabs>
      <w:suppressAutoHyphens/>
      <w:spacing w:line="220" w:lineRule="atLeast"/>
    </w:pPr>
    <w:rPr>
      <w:rFonts w:ascii="Bookmania-Regular" w:hAnsi="Bookmania-Regular" w:cs="Bookmania-Regular"/>
      <w:sz w:val="18"/>
      <w:szCs w:val="18"/>
    </w:rPr>
  </w:style>
  <w:style w:type="paragraph" w:customStyle="1" w:styleId="CoreMetadata">
    <w:name w:val="Core Metadata"/>
    <w:basedOn w:val="NoParagraphStyle"/>
    <w:next w:val="CoreHanging"/>
    <w:uiPriority w:val="99"/>
    <w:pPr>
      <w:keepNext/>
      <w:tabs>
        <w:tab w:val="left" w:pos="240"/>
      </w:tabs>
      <w:suppressAutoHyphens/>
      <w:spacing w:after="72" w:line="220" w:lineRule="atLeast"/>
    </w:pPr>
    <w:rPr>
      <w:rFonts w:ascii="Bookmania-RegularItalic" w:hAnsi="Bookmania-RegularItalic" w:cs="Bookmania-RegularItalic"/>
      <w:i/>
      <w:iCs/>
      <w:sz w:val="18"/>
      <w:szCs w:val="18"/>
    </w:rPr>
  </w:style>
  <w:style w:type="paragraph" w:customStyle="1" w:styleId="CoreHanging">
    <w:name w:val="Core Hanging"/>
    <w:basedOn w:val="CoreBody"/>
    <w:next w:val="CoreHangingLast"/>
    <w:uiPriority w:val="99"/>
    <w:pPr>
      <w:ind w:left="160" w:hanging="160"/>
    </w:pPr>
  </w:style>
  <w:style w:type="paragraph" w:customStyle="1" w:styleId="CoreHangingLast">
    <w:name w:val="Core Hanging Last"/>
    <w:basedOn w:val="CoreBody"/>
    <w:uiPriority w:val="99"/>
    <w:pPr>
      <w:spacing w:after="90"/>
      <w:ind w:left="160" w:hanging="160"/>
    </w:pPr>
  </w:style>
  <w:style w:type="paragraph" w:customStyle="1" w:styleId="CoreBodyLast">
    <w:name w:val="Core Body Last"/>
    <w:basedOn w:val="CoreBulleted"/>
    <w:next w:val="CoreBody"/>
    <w:uiPriority w:val="99"/>
    <w:rsid w:val="00FD23B0"/>
    <w:pPr>
      <w:numPr>
        <w:numId w:val="0"/>
      </w:numPr>
      <w:tabs>
        <w:tab w:val="left" w:pos="158"/>
      </w:tabs>
      <w:suppressAutoHyphens/>
      <w:spacing w:after="120" w:line="240" w:lineRule="atLeast"/>
    </w:pPr>
  </w:style>
  <w:style w:type="paragraph" w:customStyle="1" w:styleId="CoreBulleted">
    <w:name w:val="Core Bulleted"/>
    <w:basedOn w:val="NoParagraphStyle"/>
    <w:next w:val="CoreBulletedLast"/>
    <w:uiPriority w:val="99"/>
    <w:rsid w:val="00E41D12"/>
    <w:pPr>
      <w:numPr>
        <w:numId w:val="1"/>
      </w:numPr>
      <w:spacing w:line="220" w:lineRule="atLeast"/>
      <w:ind w:left="360"/>
    </w:pPr>
    <w:rPr>
      <w:rFonts w:ascii="Bookmania-Regular" w:hAnsi="Bookmania-Regular" w:cs="Bookmania-Regular"/>
      <w:sz w:val="18"/>
      <w:szCs w:val="18"/>
    </w:rPr>
  </w:style>
  <w:style w:type="paragraph" w:customStyle="1" w:styleId="CoreBulletedLast">
    <w:name w:val="Core Bulleted Last"/>
    <w:basedOn w:val="NoParagraphStyle"/>
    <w:uiPriority w:val="99"/>
    <w:rsid w:val="00E41D12"/>
    <w:pPr>
      <w:numPr>
        <w:numId w:val="2"/>
      </w:numPr>
      <w:spacing w:after="90" w:line="220" w:lineRule="atLeast"/>
      <w:ind w:left="360"/>
    </w:pPr>
    <w:rPr>
      <w:rFonts w:ascii="Bookmania-Regular" w:hAnsi="Bookmania-Regular" w:cs="Bookmania-Regular"/>
      <w:sz w:val="18"/>
      <w:szCs w:val="18"/>
    </w:rPr>
  </w:style>
  <w:style w:type="paragraph" w:styleId="a5">
    <w:name w:val="caption"/>
    <w:basedOn w:val="NoParagraphStyle"/>
    <w:uiPriority w:val="99"/>
    <w:qFormat/>
    <w:pPr>
      <w:tabs>
        <w:tab w:val="left" w:pos="240"/>
      </w:tabs>
      <w:suppressAutoHyphens/>
      <w:spacing w:line="200" w:lineRule="atLeast"/>
    </w:pPr>
    <w:rPr>
      <w:rFonts w:ascii="DaiVernonMisdirect" w:hAnsi="DaiVernonMisdirect" w:cs="DaiVernonMisdirect"/>
      <w:sz w:val="17"/>
      <w:szCs w:val="17"/>
    </w:rPr>
  </w:style>
  <w:style w:type="paragraph" w:customStyle="1" w:styleId="BoxedText">
    <w:name w:val="Boxed Text"/>
    <w:basedOn w:val="NoParagraphStyle"/>
    <w:uiPriority w:val="99"/>
    <w:rsid w:val="00E41D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0"/>
      </w:tabs>
      <w:suppressAutoHyphens/>
      <w:spacing w:line="260" w:lineRule="atLeast"/>
    </w:pPr>
    <w:rPr>
      <w:rFonts w:ascii="ScalaSansOffc" w:hAnsi="ScalaSansOffc" w:cs="ScalaSansOffc"/>
      <w:spacing w:val="1"/>
      <w:sz w:val="17"/>
      <w:szCs w:val="17"/>
    </w:rPr>
  </w:style>
  <w:style w:type="paragraph" w:customStyle="1" w:styleId="StyleSheetNotes">
    <w:name w:val="Style Sheet Notes"/>
    <w:basedOn w:val="NoParagraphStyle"/>
    <w:uiPriority w:val="99"/>
    <w:pPr>
      <w:keepNext/>
      <w:tabs>
        <w:tab w:val="left" w:pos="360"/>
      </w:tabs>
      <w:suppressAutoHyphens/>
      <w:spacing w:line="180" w:lineRule="atLeast"/>
    </w:pPr>
    <w:rPr>
      <w:rFonts w:ascii="ScalaSansOffc-Ita" w:hAnsi="ScalaSansOffc-Ita" w:cs="ScalaSansOffc-Ita"/>
      <w:i/>
      <w:iCs/>
      <w:sz w:val="14"/>
      <w:szCs w:val="14"/>
    </w:rPr>
  </w:style>
  <w:style w:type="paragraph" w:customStyle="1" w:styleId="SidebarHeading">
    <w:name w:val="Sidebar Heading"/>
    <w:basedOn w:val="NoParagraphStyle"/>
    <w:next w:val="SidebarBody"/>
    <w:uiPriority w:val="99"/>
    <w:rsid w:val="003A2702"/>
    <w:pPr>
      <w:keepNext/>
      <w:shd w:val="clear" w:color="auto" w:fill="E6E6E6"/>
      <w:tabs>
        <w:tab w:val="left" w:pos="360"/>
      </w:tabs>
      <w:suppressAutoHyphens/>
      <w:spacing w:before="324" w:line="220" w:lineRule="atLeast"/>
    </w:pPr>
    <w:rPr>
      <w:rFonts w:ascii="ScalaSansScOffc-Bold" w:hAnsi="ScalaSansScOffc-Bold" w:cs="ScalaSansScOffc-Bold"/>
      <w:b/>
      <w:bCs/>
      <w:spacing w:val="2"/>
      <w:sz w:val="20"/>
      <w:szCs w:val="20"/>
    </w:rPr>
  </w:style>
  <w:style w:type="paragraph" w:customStyle="1" w:styleId="SidebarBody">
    <w:name w:val="Sidebar Body"/>
    <w:basedOn w:val="NoParagraphStyle"/>
    <w:uiPriority w:val="99"/>
    <w:rsid w:val="003A2702"/>
    <w:pPr>
      <w:shd w:val="clear" w:color="auto" w:fill="E6E6E6"/>
      <w:tabs>
        <w:tab w:val="left" w:pos="245"/>
      </w:tabs>
      <w:suppressAutoHyphens/>
      <w:spacing w:line="240" w:lineRule="auto"/>
    </w:pPr>
    <w:rPr>
      <w:rFonts w:ascii="ScalaSansOffc" w:hAnsi="ScalaSansOffc" w:cs="ScalaSansOffc"/>
      <w:sz w:val="17"/>
      <w:szCs w:val="17"/>
    </w:rPr>
  </w:style>
  <w:style w:type="paragraph" w:customStyle="1" w:styleId="SidebarHanging">
    <w:name w:val="Sidebar Hanging"/>
    <w:basedOn w:val="NoParagraphStyle"/>
    <w:uiPriority w:val="99"/>
    <w:rsid w:val="003A2702"/>
    <w:pPr>
      <w:shd w:val="clear" w:color="auto" w:fill="E6E6E6"/>
      <w:suppressAutoHyphens/>
      <w:spacing w:line="240" w:lineRule="auto"/>
      <w:ind w:left="144" w:hanging="144"/>
    </w:pPr>
    <w:rPr>
      <w:rFonts w:ascii="ScalaSansOffc" w:hAnsi="ScalaSansOffc" w:cs="ScalaSansOffc"/>
      <w:sz w:val="17"/>
      <w:szCs w:val="17"/>
    </w:rPr>
  </w:style>
  <w:style w:type="paragraph" w:customStyle="1" w:styleId="SidebarBulleted">
    <w:name w:val="Sidebar Bulleted"/>
    <w:basedOn w:val="NoParagraphStyle"/>
    <w:uiPriority w:val="99"/>
    <w:rsid w:val="005E7C9E"/>
    <w:pPr>
      <w:numPr>
        <w:numId w:val="3"/>
      </w:numPr>
      <w:shd w:val="clear" w:color="auto" w:fill="E6E6E6"/>
      <w:suppressAutoHyphens/>
      <w:spacing w:line="240" w:lineRule="auto"/>
      <w:ind w:left="288" w:hanging="288"/>
    </w:pPr>
    <w:rPr>
      <w:rFonts w:ascii="ScalaSansOffc" w:hAnsi="ScalaSansOffc" w:cs="ScalaSansOffc"/>
      <w:sz w:val="17"/>
      <w:szCs w:val="17"/>
    </w:rPr>
  </w:style>
  <w:style w:type="paragraph" w:customStyle="1" w:styleId="SidebarBulletedLast">
    <w:name w:val="Sidebar Bulleted Last"/>
    <w:basedOn w:val="SidebarBulleted"/>
    <w:next w:val="NoParagraphStyle"/>
    <w:uiPriority w:val="99"/>
    <w:rsid w:val="00F1262B"/>
    <w:pPr>
      <w:spacing w:after="90" w:line="200" w:lineRule="atLeast"/>
    </w:pPr>
  </w:style>
  <w:style w:type="paragraph" w:customStyle="1" w:styleId="ListHeading">
    <w:name w:val="List Heading"/>
    <w:basedOn w:val="NoParagraphStyle"/>
    <w:uiPriority w:val="99"/>
    <w:pPr>
      <w:keepNext/>
      <w:tabs>
        <w:tab w:val="left" w:pos="360"/>
      </w:tabs>
      <w:suppressAutoHyphens/>
      <w:spacing w:before="180" w:after="36" w:line="220" w:lineRule="atLeast"/>
    </w:pPr>
    <w:rPr>
      <w:rFonts w:ascii="ScalaSansScOffc-Bold" w:hAnsi="ScalaSansScOffc-Bold" w:cs="ScalaSansScOffc-Bold"/>
      <w:b/>
      <w:bCs/>
      <w:spacing w:val="5"/>
      <w:sz w:val="20"/>
      <w:szCs w:val="20"/>
    </w:rPr>
  </w:style>
  <w:style w:type="paragraph" w:customStyle="1" w:styleId="ListItemHanging">
    <w:name w:val="List Item Hanging"/>
    <w:basedOn w:val="NoParagraphStyle"/>
    <w:uiPriority w:val="99"/>
    <w:pPr>
      <w:suppressAutoHyphens/>
      <w:spacing w:line="240" w:lineRule="atLeast"/>
      <w:ind w:left="160" w:hanging="160"/>
    </w:pPr>
    <w:rPr>
      <w:rFonts w:ascii="ScalaSansOffc" w:hAnsi="ScalaSansOffc" w:cs="ScalaSansOffc"/>
      <w:sz w:val="17"/>
      <w:szCs w:val="17"/>
    </w:rPr>
  </w:style>
  <w:style w:type="paragraph" w:customStyle="1" w:styleId="ListItemHangingLast">
    <w:name w:val="List Item Hanging Last"/>
    <w:basedOn w:val="NoParagraphStyle"/>
    <w:uiPriority w:val="99"/>
    <w:pPr>
      <w:suppressAutoHyphens/>
      <w:spacing w:after="90" w:line="240" w:lineRule="atLeast"/>
      <w:ind w:left="160" w:hanging="160"/>
    </w:pPr>
    <w:rPr>
      <w:rFonts w:ascii="ScalaSansOffc" w:hAnsi="ScalaSansOffc" w:cs="ScalaSansOffc"/>
      <w:sz w:val="17"/>
      <w:szCs w:val="17"/>
    </w:rPr>
  </w:style>
  <w:style w:type="character" w:customStyle="1" w:styleId="EpigraphSmallCap">
    <w:name w:val="Epigraph Small Cap"/>
    <w:uiPriority w:val="99"/>
    <w:rPr>
      <w:rFonts w:ascii="MrsEavesXLSerifOT-Reg" w:hAnsi="MrsEavesXLSerifOT-Reg" w:cs="MrsEavesXLSerifOT-Reg"/>
      <w:smallCaps/>
    </w:rPr>
  </w:style>
  <w:style w:type="character" w:customStyle="1" w:styleId="EpigraphAuthor">
    <w:name w:val="Epigraph Author"/>
    <w:uiPriority w:val="99"/>
  </w:style>
  <w:style w:type="character" w:customStyle="1" w:styleId="BoldSerif">
    <w:name w:val="Bold Serif"/>
    <w:uiPriority w:val="99"/>
    <w:rPr>
      <w:b/>
      <w:bCs/>
    </w:rPr>
  </w:style>
  <w:style w:type="character" w:customStyle="1" w:styleId="InlineSubheadSerif">
    <w:name w:val="Inline Subhead Serif"/>
    <w:uiPriority w:val="99"/>
    <w:rPr>
      <w:b/>
      <w:bCs/>
      <w:i/>
      <w:iCs/>
    </w:rPr>
  </w:style>
  <w:style w:type="character" w:customStyle="1" w:styleId="BoldItalicSansSerif">
    <w:name w:val="Bold Italic Sans Serif"/>
    <w:uiPriority w:val="99"/>
    <w:rPr>
      <w:rFonts w:ascii="ScalaSansOffc-BoldIta" w:hAnsi="ScalaSansOffc-BoldIta" w:cs="ScalaSansOffc-BoldIta"/>
      <w:b/>
      <w:bCs/>
      <w:i/>
      <w:iCs/>
    </w:rPr>
  </w:style>
  <w:style w:type="character" w:customStyle="1" w:styleId="ItalicSansSerif">
    <w:name w:val="Italic Sans Serif"/>
    <w:uiPriority w:val="99"/>
    <w:rPr>
      <w:rFonts w:ascii="ScalaSansOffc-Ita" w:hAnsi="ScalaSansOffc-Ita" w:cs="ScalaSansOffc-Ita"/>
      <w:i/>
      <w:iCs/>
    </w:rPr>
  </w:style>
  <w:style w:type="character" w:customStyle="1" w:styleId="InlineSubheadSansSerif">
    <w:name w:val="Inline Subhead Sans Serif"/>
    <w:uiPriority w:val="99"/>
    <w:rPr>
      <w:rFonts w:ascii="ScalaSansOffc-BoldIta" w:hAnsi="ScalaSansOffc-BoldIta" w:cs="ScalaSansOffc-BoldIta"/>
      <w:b/>
      <w:bCs/>
      <w:i/>
      <w:iCs/>
    </w:rPr>
  </w:style>
  <w:style w:type="character" w:customStyle="1" w:styleId="BoldSansSerif">
    <w:name w:val="Bold Sans Serif"/>
    <w:uiPriority w:val="99"/>
    <w:rPr>
      <w:rFonts w:ascii="ScalaSansOffc-Bold" w:hAnsi="ScalaSansOffc-Bold" w:cs="ScalaSansOffc-Bold"/>
      <w:b/>
      <w:bCs/>
    </w:rPr>
  </w:style>
  <w:style w:type="character" w:customStyle="1" w:styleId="SmallCapSerif">
    <w:name w:val="Small Cap Serif"/>
    <w:uiPriority w:val="99"/>
    <w:rPr>
      <w:smallCaps/>
    </w:rPr>
  </w:style>
  <w:style w:type="character" w:customStyle="1" w:styleId="BoldItalicSerifSerifCharacterStyle">
    <w:name w:val="Bold Italic Serif (Serif Character Style)"/>
    <w:uiPriority w:val="99"/>
    <w:rPr>
      <w:b/>
      <w:bCs/>
      <w:i/>
      <w:iCs/>
    </w:rPr>
  </w:style>
  <w:style w:type="character" w:customStyle="1" w:styleId="ItalicSerif">
    <w:name w:val="Italic Serif"/>
    <w:uiPriority w:val="99"/>
    <w:rPr>
      <w:i/>
      <w:iCs/>
    </w:rPr>
  </w:style>
  <w:style w:type="character" w:customStyle="1" w:styleId="SmallCapSansSerif">
    <w:name w:val="Small Cap Sans Serif"/>
    <w:uiPriority w:val="99"/>
    <w:rPr>
      <w:rFonts w:ascii="ScalaSansScOffc" w:hAnsi="ScalaSansScOffc" w:cs="ScalaSansScOffc"/>
      <w:smallCaps/>
    </w:rPr>
  </w:style>
  <w:style w:type="character" w:customStyle="1" w:styleId="BoldSmallCapSansSerifSansSerifCharacterStyles">
    <w:name w:val="Bold Small Cap Sans Serif (Sans Serif Character Styles)"/>
    <w:uiPriority w:val="99"/>
    <w:rPr>
      <w:rFonts w:ascii="ScalaSansScOffc-Bold" w:hAnsi="ScalaSansScOffc-Bold" w:cs="ScalaSansScOffc-Bold"/>
      <w:b/>
      <w:bCs/>
      <w:smallCaps/>
    </w:rPr>
  </w:style>
  <w:style w:type="paragraph" w:customStyle="1" w:styleId="TableTitle">
    <w:name w:val="Table Title"/>
    <w:basedOn w:val="a"/>
    <w:uiPriority w:val="99"/>
    <w:rsid w:val="001C54B8"/>
    <w:pPr>
      <w:keepNext/>
      <w:widowControl w:val="0"/>
      <w:tabs>
        <w:tab w:val="left" w:pos="540"/>
        <w:tab w:val="left" w:pos="1440"/>
        <w:tab w:val="left" w:pos="2160"/>
        <w:tab w:val="left" w:pos="2880"/>
        <w:tab w:val="left" w:pos="3600"/>
      </w:tabs>
      <w:suppressAutoHyphens/>
      <w:autoSpaceDE w:val="0"/>
      <w:autoSpaceDN w:val="0"/>
      <w:adjustRightInd w:val="0"/>
      <w:spacing w:before="180" w:after="82" w:line="260" w:lineRule="atLeast"/>
      <w:textAlignment w:val="center"/>
    </w:pPr>
    <w:rPr>
      <w:rFonts w:ascii="ScalaSansOffc-Bold" w:hAnsi="ScalaSansOffc-Bold" w:cs="ScalaSansOffc-Bold"/>
      <w:b/>
      <w:bCs/>
      <w:color w:val="000000"/>
      <w:spacing w:val="6"/>
      <w:sz w:val="22"/>
      <w:szCs w:val="22"/>
    </w:rPr>
  </w:style>
  <w:style w:type="paragraph" w:customStyle="1" w:styleId="TableHeader">
    <w:name w:val="Table Header"/>
    <w:basedOn w:val="a"/>
    <w:uiPriority w:val="99"/>
    <w:rsid w:val="001C54B8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ScalaSansOffc-Bold" w:hAnsi="ScalaSansOffc-Bold" w:cs="ScalaSansOffc-Bold"/>
      <w:b/>
      <w:bCs/>
      <w:color w:val="000000"/>
      <w:sz w:val="17"/>
      <w:szCs w:val="17"/>
    </w:rPr>
  </w:style>
  <w:style w:type="paragraph" w:customStyle="1" w:styleId="TableBody">
    <w:name w:val="Table Body"/>
    <w:basedOn w:val="a"/>
    <w:uiPriority w:val="99"/>
    <w:rsid w:val="001C54B8"/>
    <w:pPr>
      <w:widowControl w:val="0"/>
      <w:suppressAutoHyphens/>
      <w:autoSpaceDE w:val="0"/>
      <w:autoSpaceDN w:val="0"/>
      <w:adjustRightInd w:val="0"/>
      <w:spacing w:line="240" w:lineRule="atLeast"/>
      <w:textAlignment w:val="center"/>
    </w:pPr>
    <w:rPr>
      <w:rFonts w:ascii="ScalaSansOffc" w:hAnsi="ScalaSansOffc" w:cs="ScalaSansOffc"/>
      <w:color w:val="000000"/>
      <w:sz w:val="17"/>
      <w:szCs w:val="17"/>
    </w:rPr>
  </w:style>
  <w:style w:type="paragraph" w:customStyle="1" w:styleId="StatBlockTitle">
    <w:name w:val="Stat Block Title"/>
    <w:basedOn w:val="a"/>
    <w:next w:val="StatBlockMetadata"/>
    <w:uiPriority w:val="99"/>
    <w:rsid w:val="007C45F4"/>
    <w:pPr>
      <w:keepNext/>
      <w:widowControl w:val="0"/>
      <w:tabs>
        <w:tab w:val="left" w:pos="360"/>
      </w:tabs>
      <w:suppressAutoHyphens/>
      <w:autoSpaceDE w:val="0"/>
      <w:autoSpaceDN w:val="0"/>
      <w:adjustRightInd w:val="0"/>
      <w:spacing w:line="400" w:lineRule="atLeast"/>
      <w:textAlignment w:val="center"/>
    </w:pPr>
    <w:rPr>
      <w:rFonts w:ascii="MrsEavesSmallCaps" w:hAnsi="MrsEavesSmallCaps" w:cs="MrsEavesSmallCaps"/>
      <w:color w:val="000000" w:themeColor="text1"/>
      <w:sz w:val="34"/>
      <w:szCs w:val="34"/>
    </w:rPr>
  </w:style>
  <w:style w:type="paragraph" w:customStyle="1" w:styleId="StatBlockMetadata">
    <w:name w:val="Stat Block Metadata"/>
    <w:basedOn w:val="a"/>
    <w:next w:val="StatBlockHanging"/>
    <w:uiPriority w:val="99"/>
    <w:rsid w:val="007C45F4"/>
    <w:pPr>
      <w:keepNext/>
      <w:widowControl w:val="0"/>
      <w:pBdr>
        <w:bottom w:val="single" w:sz="4" w:space="1" w:color="4E1300"/>
      </w:pBdr>
      <w:tabs>
        <w:tab w:val="left" w:pos="360"/>
      </w:tabs>
      <w:suppressAutoHyphens/>
      <w:autoSpaceDE w:val="0"/>
      <w:autoSpaceDN w:val="0"/>
      <w:adjustRightInd w:val="0"/>
      <w:spacing w:line="200" w:lineRule="atLeast"/>
      <w:textAlignment w:val="center"/>
    </w:pPr>
    <w:rPr>
      <w:rFonts w:ascii="ScalaSansOffc-Ita" w:hAnsi="ScalaSansOffc-Ita" w:cs="ScalaSansOffc-Ita"/>
      <w:i/>
      <w:iCs/>
      <w:color w:val="000000"/>
      <w:sz w:val="16"/>
      <w:szCs w:val="16"/>
    </w:rPr>
  </w:style>
  <w:style w:type="paragraph" w:customStyle="1" w:styleId="StatBlockData">
    <w:name w:val="Stat Block Data"/>
    <w:basedOn w:val="a"/>
    <w:next w:val="a"/>
    <w:uiPriority w:val="99"/>
    <w:rsid w:val="007C45F4"/>
    <w:pPr>
      <w:keepLines/>
      <w:widowControl w:val="0"/>
      <w:tabs>
        <w:tab w:val="left" w:pos="1440"/>
        <w:tab w:val="left" w:pos="2880"/>
      </w:tabs>
      <w:suppressAutoHyphens/>
      <w:autoSpaceDE w:val="0"/>
      <w:autoSpaceDN w:val="0"/>
      <w:adjustRightInd w:val="0"/>
      <w:spacing w:line="200" w:lineRule="atLeast"/>
      <w:ind w:left="140" w:hanging="140"/>
      <w:textAlignment w:val="center"/>
    </w:pPr>
    <w:rPr>
      <w:rFonts w:ascii="ScalaSansOffc" w:hAnsi="ScalaSansOffc" w:cs="ScalaSansOffc"/>
      <w:color w:val="000000" w:themeColor="text1"/>
      <w:sz w:val="17"/>
      <w:szCs w:val="17"/>
    </w:rPr>
  </w:style>
  <w:style w:type="paragraph" w:customStyle="1" w:styleId="StatBlockAbilityScore">
    <w:name w:val="Stat Block Ability Score"/>
    <w:basedOn w:val="a"/>
    <w:next w:val="a"/>
    <w:uiPriority w:val="99"/>
    <w:rsid w:val="007C45F4"/>
    <w:pPr>
      <w:keepLines/>
      <w:widowControl w:val="0"/>
      <w:pBdr>
        <w:top w:val="single" w:sz="4" w:space="1" w:color="4E1300"/>
        <w:bottom w:val="single" w:sz="4" w:space="1" w:color="4E1300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line="200" w:lineRule="atLeast"/>
      <w:textAlignment w:val="center"/>
    </w:pPr>
    <w:rPr>
      <w:rFonts w:ascii="ScalaSansOffc" w:hAnsi="ScalaSansOffc" w:cs="ScalaSansOffc"/>
      <w:color w:val="000000" w:themeColor="text1"/>
      <w:sz w:val="17"/>
      <w:szCs w:val="17"/>
    </w:rPr>
  </w:style>
  <w:style w:type="character" w:customStyle="1" w:styleId="10">
    <w:name w:val="Заголовок 1 Знак"/>
    <w:basedOn w:val="a0"/>
    <w:link w:val="1"/>
    <w:uiPriority w:val="9"/>
    <w:rsid w:val="00011448"/>
    <w:rPr>
      <w:rFonts w:ascii="MrsEavesSmallCaps" w:hAnsi="MrsEavesSmallCaps" w:cs="MrsEavesSmallCaps"/>
      <w:color w:val="000000" w:themeColor="text1"/>
      <w:sz w:val="40"/>
      <w:szCs w:val="40"/>
    </w:rPr>
  </w:style>
  <w:style w:type="paragraph" w:customStyle="1" w:styleId="StatBlockHeading">
    <w:name w:val="Stat Block Heading"/>
    <w:basedOn w:val="a"/>
    <w:uiPriority w:val="99"/>
    <w:rsid w:val="002C67FB"/>
    <w:pPr>
      <w:widowControl w:val="0"/>
      <w:tabs>
        <w:tab w:val="left" w:pos="240"/>
      </w:tabs>
      <w:suppressAutoHyphens/>
      <w:autoSpaceDE w:val="0"/>
      <w:autoSpaceDN w:val="0"/>
      <w:adjustRightInd w:val="0"/>
      <w:spacing w:before="180" w:after="72" w:line="210" w:lineRule="atLeast"/>
      <w:textAlignment w:val="center"/>
    </w:pPr>
    <w:rPr>
      <w:rFonts w:ascii="ScalaSansScOffc" w:hAnsi="ScalaSansScOffc" w:cs="ScalaSansScOffc"/>
      <w:color w:val="000000" w:themeColor="text1"/>
      <w:sz w:val="24"/>
      <w:szCs w:val="24"/>
    </w:rPr>
  </w:style>
  <w:style w:type="paragraph" w:customStyle="1" w:styleId="StatBlockBody">
    <w:name w:val="Stat Block Body"/>
    <w:basedOn w:val="a"/>
    <w:uiPriority w:val="99"/>
    <w:rsid w:val="002C67FB"/>
    <w:pPr>
      <w:widowControl w:val="0"/>
      <w:pBdr>
        <w:top w:val="single" w:sz="4" w:space="1" w:color="4E1300"/>
      </w:pBdr>
      <w:tabs>
        <w:tab w:val="left" w:pos="140"/>
      </w:tabs>
      <w:suppressAutoHyphens/>
      <w:autoSpaceDE w:val="0"/>
      <w:autoSpaceDN w:val="0"/>
      <w:adjustRightInd w:val="0"/>
      <w:spacing w:after="120" w:line="210" w:lineRule="atLeast"/>
      <w:textAlignment w:val="center"/>
    </w:pPr>
    <w:rPr>
      <w:rFonts w:ascii="ScalaSansOffc" w:hAnsi="ScalaSansOffc" w:cs="ScalaSansOffc"/>
      <w:color w:val="000000"/>
      <w:sz w:val="17"/>
      <w:szCs w:val="17"/>
    </w:rPr>
  </w:style>
  <w:style w:type="paragraph" w:customStyle="1" w:styleId="StatBlockBulleted">
    <w:name w:val="Stat Block Bulleted"/>
    <w:basedOn w:val="a"/>
    <w:uiPriority w:val="99"/>
    <w:rsid w:val="0040050D"/>
    <w:pPr>
      <w:widowControl w:val="0"/>
      <w:numPr>
        <w:numId w:val="4"/>
      </w:numPr>
      <w:suppressAutoHyphens/>
      <w:autoSpaceDE w:val="0"/>
      <w:autoSpaceDN w:val="0"/>
      <w:adjustRightInd w:val="0"/>
      <w:spacing w:line="210" w:lineRule="atLeast"/>
      <w:ind w:left="360"/>
      <w:textAlignment w:val="center"/>
    </w:pPr>
    <w:rPr>
      <w:rFonts w:ascii="ScalaSansOffc" w:hAnsi="ScalaSansOffc" w:cs="ScalaSansOffc"/>
      <w:color w:val="000000"/>
      <w:sz w:val="17"/>
      <w:szCs w:val="17"/>
    </w:rPr>
  </w:style>
  <w:style w:type="paragraph" w:customStyle="1" w:styleId="StatBlockHanging">
    <w:name w:val="Stat Block Hanging"/>
    <w:basedOn w:val="a"/>
    <w:uiPriority w:val="99"/>
    <w:rsid w:val="00755082"/>
    <w:pPr>
      <w:keepLines/>
      <w:widowControl w:val="0"/>
      <w:suppressAutoHyphens/>
      <w:autoSpaceDE w:val="0"/>
      <w:autoSpaceDN w:val="0"/>
      <w:adjustRightInd w:val="0"/>
      <w:spacing w:line="200" w:lineRule="atLeast"/>
      <w:ind w:left="140" w:hanging="140"/>
      <w:textAlignment w:val="center"/>
    </w:pPr>
    <w:rPr>
      <w:rFonts w:ascii="ScalaSansOffc" w:hAnsi="ScalaSansOffc" w:cs="ScalaSansOffc"/>
      <w:color w:val="000000"/>
      <w:sz w:val="17"/>
      <w:szCs w:val="17"/>
    </w:rPr>
  </w:style>
  <w:style w:type="character" w:customStyle="1" w:styleId="20">
    <w:name w:val="Заголовок 2 Знак"/>
    <w:basedOn w:val="a0"/>
    <w:link w:val="2"/>
    <w:uiPriority w:val="9"/>
    <w:rsid w:val="00011448"/>
    <w:rPr>
      <w:rFonts w:ascii="MrsEavesSmallCaps" w:hAnsi="MrsEavesSmallCaps" w:cs="MrsEavesSmallCaps"/>
      <w:color w:val="000000" w:themeColor="text1"/>
      <w:spacing w:val="3"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rsid w:val="00011448"/>
    <w:rPr>
      <w:rFonts w:ascii="MrsEavesSmallCaps" w:hAnsi="MrsEavesSmallCaps" w:cs="MrsEavesSmallCaps"/>
      <w:color w:val="000000" w:themeColor="text1"/>
      <w:spacing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likhov.AV\Downloads\5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F04016F442C4688FD748E4B6CE97F" ma:contentTypeVersion="1" ma:contentTypeDescription="Create a new document." ma:contentTypeScope="" ma:versionID="d3369d7d632a0d122bc8df3b2e15b4eb">
  <xsd:schema xmlns:xsd="http://www.w3.org/2001/XMLSchema" xmlns:xs="http://www.w3.org/2001/XMLSchema" xmlns:p="http://schemas.microsoft.com/office/2006/metadata/properties" xmlns:ns2="4b13dd61-09d6-44f3-b1f0-81607f2cbb37" targetNamespace="http://schemas.microsoft.com/office/2006/metadata/properties" ma:root="true" ma:fieldsID="75bb1d1ab0d956ccffc04afba86c6bf5" ns2:_="">
    <xsd:import namespace="4b13dd61-09d6-44f3-b1f0-81607f2cbb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3dd61-09d6-44f3-b1f0-81607f2cbb3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13dd61-09d6-44f3-b1f0-81607f2cbb37">ZUWKU7Y6M4R7-22-11</_dlc_DocId>
    <_dlc_DocIdUrl xmlns="4b13dd61-09d6-44f3-b1f0-81607f2cbb37">
      <Url>https://partnerweb.wizards.com/op/ddal/_layouts/DocIdRedir.aspx?ID=ZUWKU7Y6M4R7-22-11</Url>
      <Description>ZUWKU7Y6M4R7-22-11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2753FAD-C62E-43BE-A03C-14BF731151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586E4-3840-45B0-9EEC-A586F14CA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3dd61-09d6-44f3-b1f0-81607f2cb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D6AC01-9E44-4167-81D8-570E2B9B8F23}">
  <ds:schemaRefs>
    <ds:schemaRef ds:uri="http://schemas.microsoft.com/office/2006/metadata/properties"/>
    <ds:schemaRef ds:uri="http://schemas.microsoft.com/office/infopath/2007/PartnerControls"/>
    <ds:schemaRef ds:uri="4b13dd61-09d6-44f3-b1f0-81607f2cbb37"/>
  </ds:schemaRefs>
</ds:datastoreItem>
</file>

<file path=customXml/itemProps4.xml><?xml version="1.0" encoding="utf-8"?>
<ds:datastoreItem xmlns:ds="http://schemas.openxmlformats.org/officeDocument/2006/customXml" ds:itemID="{A227AB07-EA9F-41ED-AA94-023A417A235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5E-Template.dotx</Template>
  <TotalTime>1</TotalTime>
  <Pages>2</Pages>
  <Words>3799</Words>
  <Characters>2166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Паліхов Антон Володимирович</dc:creator>
  <cp:keywords/>
  <dc:description/>
  <cp:lastModifiedBy>Паліхов Антон Володимирович</cp:lastModifiedBy>
  <cp:revision>1</cp:revision>
  <dcterms:created xsi:type="dcterms:W3CDTF">2018-08-10T13:53:00Z</dcterms:created>
  <dcterms:modified xsi:type="dcterms:W3CDTF">2018-08-10T13:54:00Z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0x010100448F04016F442C4688FD748E4B6CE97F</vt:lpwstr>
  </property>
  <property fmtid="{D5CDD505-2E9C-101B-9397-08002B2CF9AE}" pid="3" name="_dlc_DocIdItemGuid">
    <vt:lpwstr>9f11dc61-ebb6-4357-a052-131ab52027fc</vt:lpwstr>
  </property>
</Properties>
</file>