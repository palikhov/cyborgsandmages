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FD52B" w14:textId="21D6D545" w:rsidR="003B0F61" w:rsidRDefault="003B0F61" w:rsidP="003B0F61">
      <w:pPr>
        <w:pStyle w:val="Heading1"/>
      </w:pPr>
      <w:r>
        <w:t xml:space="preserve">D&amp;D Adventurers League </w:t>
      </w:r>
      <w:r w:rsidR="00BE2CCA">
        <w:t xml:space="preserve">Adventure </w:t>
      </w:r>
      <w:r>
        <w:t>Rewards</w:t>
      </w:r>
    </w:p>
    <w:p w14:paraId="49C06E17" w14:textId="77777777" w:rsidR="00BE2CCA" w:rsidRPr="00BE2CCA" w:rsidRDefault="00BE2CCA" w:rsidP="00BE2CCA">
      <w:pPr>
        <w:pStyle w:val="CoreBody"/>
      </w:pPr>
    </w:p>
    <w:p w14:paraId="7FC62716" w14:textId="77777777" w:rsidR="00612E9E" w:rsidRDefault="00612E9E" w:rsidP="003B0F61">
      <w:pPr>
        <w:pStyle w:val="Heading2"/>
        <w:sectPr w:rsidR="00612E9E" w:rsidSect="00612E9E">
          <w:footerReference w:type="even" r:id="rId8"/>
          <w:footerReference w:type="default" r:id="rId9"/>
          <w:type w:val="continuous"/>
          <w:pgSz w:w="12240" w:h="15840"/>
          <w:pgMar w:top="1440" w:right="1152" w:bottom="1800" w:left="1152" w:header="576" w:footer="576" w:gutter="0"/>
          <w:cols w:space="900"/>
          <w:docGrid w:linePitch="360"/>
        </w:sectPr>
      </w:pPr>
    </w:p>
    <w:p w14:paraId="4171CC4E" w14:textId="75880F76" w:rsidR="003B0F61" w:rsidRDefault="003B0F61" w:rsidP="003B0F61">
      <w:pPr>
        <w:pStyle w:val="Heading2"/>
      </w:pPr>
      <w:r>
        <w:t>Definitions and Explanations</w:t>
      </w:r>
    </w:p>
    <w:p w14:paraId="1FED419C" w14:textId="6BFAB651" w:rsidR="003B0F61" w:rsidRPr="003B0F61" w:rsidRDefault="003B0F61" w:rsidP="003B0F61">
      <w:pPr>
        <w:pStyle w:val="CoreBody"/>
      </w:pPr>
      <w:r>
        <w:t>This document uses the following terms:</w:t>
      </w:r>
    </w:p>
    <w:p w14:paraId="2A880F91" w14:textId="7677C044" w:rsidR="000E25DC" w:rsidRPr="000E25DC" w:rsidRDefault="003B0F61" w:rsidP="000E25DC">
      <w:pPr>
        <w:pStyle w:val="CoreBody"/>
      </w:pPr>
      <w:r w:rsidRPr="00D9470F">
        <w:rPr>
          <w:rStyle w:val="InlineSubhead"/>
        </w:rPr>
        <w:tab/>
        <w:t>Session.</w:t>
      </w:r>
      <w:r w:rsidRPr="001728F0">
        <w:rPr>
          <w:rStyle w:val="BoldSerif"/>
        </w:rPr>
        <w:t xml:space="preserve"> </w:t>
      </w:r>
      <w:r w:rsidR="000E25DC" w:rsidRPr="000E25DC">
        <w:t>One period of play where a play group gets together, plays, and leaves. Groups may vary from session to session. Most sessions are either 2 hours (</w:t>
      </w:r>
      <w:r w:rsidR="0057362B">
        <w:t>default tier 1 or 2 adventure duration</w:t>
      </w:r>
      <w:r w:rsidR="000E25DC" w:rsidRPr="000E25DC">
        <w:t xml:space="preserve">) or 4 hours long (default </w:t>
      </w:r>
      <w:r w:rsidR="0057362B">
        <w:t>tier 3 or 4 adventure duration</w:t>
      </w:r>
      <w:r w:rsidR="000E25DC" w:rsidRPr="000E25DC">
        <w:t xml:space="preserve">). Rewards are awarded after each session of play. Players update their character logsheets after each session of play. </w:t>
      </w:r>
    </w:p>
    <w:p w14:paraId="246C4B9F" w14:textId="77777777" w:rsidR="000E25DC" w:rsidRPr="000E25DC" w:rsidRDefault="006C5A60" w:rsidP="000E25DC">
      <w:pPr>
        <w:pStyle w:val="CoreBody"/>
      </w:pPr>
      <w:r w:rsidRPr="00D9470F">
        <w:rPr>
          <w:rStyle w:val="InlineSubhead"/>
        </w:rPr>
        <w:tab/>
      </w:r>
      <w:r w:rsidR="003B0F61" w:rsidRPr="00D9470F">
        <w:rPr>
          <w:rStyle w:val="InlineSubhead"/>
        </w:rPr>
        <w:t>Adventure.</w:t>
      </w:r>
      <w:r w:rsidR="003B0F61" w:rsidRPr="001728F0">
        <w:rPr>
          <w:rStyle w:val="BoldSerif"/>
        </w:rPr>
        <w:t xml:space="preserve"> </w:t>
      </w:r>
      <w:r w:rsidR="000E25DC" w:rsidRPr="000E25DC">
        <w:t xml:space="preserve">A variable-length collection of sessions and episodes that form a story experience. D&amp;D Adventurers League adventures are usually one session = one adventure. </w:t>
      </w:r>
    </w:p>
    <w:p w14:paraId="248F40CA" w14:textId="78DD80AB" w:rsidR="000E25DC" w:rsidRPr="000E25DC" w:rsidRDefault="003B0F61" w:rsidP="000E25DC">
      <w:pPr>
        <w:pStyle w:val="CoreBody"/>
      </w:pPr>
      <w:r w:rsidRPr="00D9470F">
        <w:rPr>
          <w:rStyle w:val="InlineSubhead"/>
        </w:rPr>
        <w:tab/>
        <w:t>Level Range.</w:t>
      </w:r>
      <w:r w:rsidRPr="001728F0">
        <w:rPr>
          <w:rStyle w:val="BoldSerif"/>
        </w:rPr>
        <w:t xml:space="preserve"> </w:t>
      </w:r>
      <w:r w:rsidR="000E25DC" w:rsidRPr="000E25DC">
        <w:t>Each adventure has a level range, which is grouped by tier (</w:t>
      </w:r>
      <w:r w:rsidR="007239B3">
        <w:t>see below</w:t>
      </w:r>
      <w:r w:rsidR="000E25DC" w:rsidRPr="000E25DC">
        <w:t xml:space="preserve">). </w:t>
      </w:r>
      <w:r w:rsidR="007239B3">
        <w:t>Characters</w:t>
      </w:r>
      <w:r w:rsidR="007239B3" w:rsidRPr="000E25DC">
        <w:t xml:space="preserve"> </w:t>
      </w:r>
      <w:r w:rsidR="000E25DC" w:rsidRPr="000E25DC">
        <w:t xml:space="preserve">within </w:t>
      </w:r>
      <w:r w:rsidR="007239B3">
        <w:t xml:space="preserve">an adventure’s </w:t>
      </w:r>
      <w:r w:rsidR="000E25DC" w:rsidRPr="000E25DC">
        <w:t xml:space="preserve">level range may </w:t>
      </w:r>
      <w:r w:rsidR="007239B3">
        <w:t xml:space="preserve">participate in the </w:t>
      </w:r>
      <w:r w:rsidR="000E25DC" w:rsidRPr="000E25DC">
        <w:t xml:space="preserve">adventure; while those outside </w:t>
      </w:r>
      <w:r w:rsidR="007239B3">
        <w:t xml:space="preserve">of it </w:t>
      </w:r>
      <w:r w:rsidR="000E25DC" w:rsidRPr="000E25DC">
        <w:t>can’t.</w:t>
      </w:r>
    </w:p>
    <w:p w14:paraId="0AEFEAF1" w14:textId="3BEF4C67" w:rsidR="000E25DC" w:rsidRDefault="003B0F61" w:rsidP="000E25DC">
      <w:pPr>
        <w:pStyle w:val="CoreBody"/>
      </w:pPr>
      <w:r w:rsidRPr="00D9470F">
        <w:rPr>
          <w:rStyle w:val="InlineSubhead"/>
        </w:rPr>
        <w:tab/>
        <w:t>Number of Players.</w:t>
      </w:r>
      <w:r w:rsidRPr="001728F0">
        <w:rPr>
          <w:rStyle w:val="BoldSerif"/>
        </w:rPr>
        <w:t xml:space="preserve"> </w:t>
      </w:r>
      <w:r w:rsidR="000E25DC">
        <w:t xml:space="preserve">Adventurers League adventures are designed for a target of </w:t>
      </w:r>
      <w:r w:rsidR="000E25DC" w:rsidRPr="001728F0">
        <w:rPr>
          <w:rStyle w:val="BoldSerif"/>
        </w:rPr>
        <w:t xml:space="preserve">five </w:t>
      </w:r>
      <w:r w:rsidR="000E25DC">
        <w:t>players.</w:t>
      </w:r>
    </w:p>
    <w:p w14:paraId="674EE813" w14:textId="0C52BA68" w:rsidR="000E25DC" w:rsidRPr="00DC52EA" w:rsidRDefault="003B0F61" w:rsidP="000E25DC">
      <w:pPr>
        <w:pStyle w:val="CoreBody"/>
      </w:pPr>
      <w:r w:rsidRPr="00D9470F">
        <w:rPr>
          <w:rStyle w:val="InlineSubhead"/>
        </w:rPr>
        <w:tab/>
        <w:t>Average Party Level.</w:t>
      </w:r>
      <w:r w:rsidRPr="001728F0">
        <w:rPr>
          <w:rStyle w:val="BoldSerif"/>
        </w:rPr>
        <w:t xml:space="preserve"> </w:t>
      </w:r>
      <w:r w:rsidR="000E25DC">
        <w:t xml:space="preserve">Total up the levels of the characters and divide by the number of characters to get the average party level (APL). Round up fractions of .5 or higher. </w:t>
      </w:r>
    </w:p>
    <w:p w14:paraId="19667650" w14:textId="5B83302F" w:rsidR="000E25DC" w:rsidRDefault="000E25DC" w:rsidP="000E25DC">
      <w:pPr>
        <w:pStyle w:val="CoreBody"/>
      </w:pPr>
      <w:r w:rsidRPr="00D9470F">
        <w:rPr>
          <w:rStyle w:val="InlineSubhead"/>
        </w:rPr>
        <w:tab/>
        <w:t>Target Level.</w:t>
      </w:r>
      <w:r w:rsidRPr="001728F0">
        <w:rPr>
          <w:rStyle w:val="BoldSerif"/>
        </w:rPr>
        <w:t xml:space="preserve"> </w:t>
      </w:r>
      <w:r>
        <w:t xml:space="preserve">Each adventure has a target level. This is the “optimized” level of the adventure, and it was designed for that play experience. </w:t>
      </w:r>
      <w:r w:rsidR="0072638E">
        <w:t>Any a</w:t>
      </w:r>
      <w:r>
        <w:t xml:space="preserve">dventures </w:t>
      </w:r>
      <w:r w:rsidR="0072638E">
        <w:t xml:space="preserve">(including CCC adventures) </w:t>
      </w:r>
      <w:r w:rsidRPr="00BE2CCA">
        <w:rPr>
          <w:rStyle w:val="BoldSerif"/>
          <w:u w:val="single"/>
        </w:rPr>
        <w:t>must</w:t>
      </w:r>
      <w:r>
        <w:t xml:space="preserve"> be </w:t>
      </w:r>
      <w:r w:rsidR="0072638E">
        <w:t>optimized</w:t>
      </w:r>
      <w:r>
        <w:t xml:space="preserve"> for the following APL</w:t>
      </w:r>
      <w:r w:rsidR="00347FCD">
        <w:t>s</w:t>
      </w:r>
      <w:r>
        <w:t xml:space="preserve">, </w:t>
      </w:r>
      <w:r w:rsidR="00BE2CCA">
        <w:t xml:space="preserve">by </w:t>
      </w:r>
      <w:r>
        <w:t>tier</w:t>
      </w:r>
      <w:r w:rsidR="00BE2CCA">
        <w:t>:</w:t>
      </w:r>
    </w:p>
    <w:p w14:paraId="548ADC2D" w14:textId="77777777" w:rsidR="000E25DC" w:rsidRDefault="000E25DC" w:rsidP="001728F0">
      <w:pPr>
        <w:pStyle w:val="ListHeading"/>
      </w:pPr>
      <w:r>
        <w:t>Adventure Optimization APL</w:t>
      </w:r>
    </w:p>
    <w:p w14:paraId="6E2D8E4D" w14:textId="77777777" w:rsidR="000E25DC" w:rsidRDefault="000E25DC" w:rsidP="001728F0">
      <w:pPr>
        <w:pStyle w:val="ListHeader"/>
      </w:pPr>
      <w:r>
        <w:t>Tier</w:t>
      </w:r>
      <w:r>
        <w:tab/>
        <w:t>Level Range</w:t>
      </w:r>
      <w:r>
        <w:tab/>
        <w:t>APL</w:t>
      </w:r>
    </w:p>
    <w:p w14:paraId="64B905A6" w14:textId="13CA899C" w:rsidR="000E25DC" w:rsidRDefault="000E25DC" w:rsidP="001728F0">
      <w:pPr>
        <w:pStyle w:val="ListItem"/>
      </w:pPr>
      <w:r>
        <w:t>1</w:t>
      </w:r>
      <w:r>
        <w:tab/>
      </w:r>
      <w:r w:rsidR="001728F0">
        <w:tab/>
      </w:r>
      <w:r>
        <w:t>1 – 4</w:t>
      </w:r>
      <w:r>
        <w:tab/>
      </w:r>
      <w:r>
        <w:tab/>
        <w:t>3</w:t>
      </w:r>
    </w:p>
    <w:p w14:paraId="291A9DE1" w14:textId="0AC71DAF" w:rsidR="000E25DC" w:rsidRDefault="000E25DC" w:rsidP="001728F0">
      <w:pPr>
        <w:pStyle w:val="ListItem"/>
      </w:pPr>
      <w:r>
        <w:t>2</w:t>
      </w:r>
      <w:r>
        <w:tab/>
      </w:r>
      <w:r w:rsidR="001728F0">
        <w:tab/>
      </w:r>
      <w:r>
        <w:t xml:space="preserve">5 – 10 </w:t>
      </w:r>
      <w:r>
        <w:tab/>
      </w:r>
      <w:r>
        <w:tab/>
        <w:t>8</w:t>
      </w:r>
    </w:p>
    <w:p w14:paraId="7D277BC7" w14:textId="6168C129" w:rsidR="000E25DC" w:rsidRDefault="000E25DC" w:rsidP="001728F0">
      <w:pPr>
        <w:pStyle w:val="ListItem"/>
      </w:pPr>
      <w:r>
        <w:t>3</w:t>
      </w:r>
      <w:r>
        <w:tab/>
      </w:r>
      <w:r w:rsidR="001728F0">
        <w:tab/>
      </w:r>
      <w:r>
        <w:t>11 – 16</w:t>
      </w:r>
      <w:r>
        <w:tab/>
      </w:r>
      <w:r>
        <w:tab/>
        <w:t>13</w:t>
      </w:r>
    </w:p>
    <w:p w14:paraId="2CC4F41B" w14:textId="77777777" w:rsidR="00612E9E" w:rsidRDefault="000E25DC" w:rsidP="001728F0">
      <w:pPr>
        <w:pStyle w:val="ListItem"/>
      </w:pPr>
      <w:r>
        <w:t>4</w:t>
      </w:r>
      <w:r>
        <w:tab/>
      </w:r>
      <w:r>
        <w:tab/>
        <w:t xml:space="preserve">17 – 20 </w:t>
      </w:r>
      <w:r>
        <w:tab/>
      </w:r>
      <w:r>
        <w:tab/>
        <w:t>18</w:t>
      </w:r>
    </w:p>
    <w:p w14:paraId="065009B3" w14:textId="42FBC202" w:rsidR="004C5F7F" w:rsidRDefault="004C5F7F" w:rsidP="00612E9E">
      <w:pPr>
        <w:pStyle w:val="Heading2"/>
      </w:pPr>
      <w:r>
        <w:t>Objectives</w:t>
      </w:r>
    </w:p>
    <w:p w14:paraId="75650A18" w14:textId="3BA6ABAA" w:rsidR="004C5F7F" w:rsidRDefault="00D9470F" w:rsidP="004C5F7F">
      <w:pPr>
        <w:pStyle w:val="CoreBody"/>
      </w:pPr>
      <w:r>
        <w:t>D&amp;D Adventurers League adventures are designed around objectives. Each adventure must have two main objectives, and two bonus objectives.</w:t>
      </w:r>
    </w:p>
    <w:p w14:paraId="14527D89" w14:textId="46E4165B" w:rsidR="00D9470F" w:rsidRPr="004C5F7F" w:rsidRDefault="00D9470F" w:rsidP="004C5F7F">
      <w:pPr>
        <w:pStyle w:val="CoreBody"/>
      </w:pPr>
      <w:r w:rsidRPr="00D9470F">
        <w:rPr>
          <w:rStyle w:val="InlineSubhead"/>
        </w:rPr>
        <w:tab/>
      </w:r>
      <w:r w:rsidR="00E9255B">
        <w:rPr>
          <w:rStyle w:val="InlineSubhead"/>
        </w:rPr>
        <w:t>Story</w:t>
      </w:r>
      <w:r w:rsidRPr="00D9470F">
        <w:rPr>
          <w:rStyle w:val="InlineSubhead"/>
        </w:rPr>
        <w:t xml:space="preserve"> Objective.</w:t>
      </w:r>
      <w:r>
        <w:t xml:space="preserve"> The adventure’s </w:t>
      </w:r>
      <w:r w:rsidR="00E9255B">
        <w:t>story</w:t>
      </w:r>
      <w:r>
        <w:t xml:space="preserve"> objective</w:t>
      </w:r>
      <w:r w:rsidR="00E9255B">
        <w:t>s</w:t>
      </w:r>
      <w:r>
        <w:t xml:space="preserve"> </w:t>
      </w:r>
      <w:r w:rsidR="00E9255B">
        <w:t xml:space="preserve">are </w:t>
      </w:r>
      <w:r>
        <w:t>the primary task</w:t>
      </w:r>
      <w:r w:rsidR="00E9255B">
        <w:t>s</w:t>
      </w:r>
      <w:r>
        <w:t xml:space="preserve"> that the characters set out to accomplish—whether it’s exploring an ancient tomb, rooting out and destroying a vampire, or defeating an orc warlord on the field of battle. The characters must be able to complete the first </w:t>
      </w:r>
      <w:r w:rsidR="00E9255B">
        <w:t>story</w:t>
      </w:r>
      <w:r>
        <w:t xml:space="preserve"> objective at </w:t>
      </w:r>
      <w:r>
        <w:t>the end of Episode 2, and the second at the adventure’s conclusion in Episode 3.</w:t>
      </w:r>
    </w:p>
    <w:p w14:paraId="404131A1" w14:textId="0A10E124" w:rsidR="004C5F7F" w:rsidRPr="004C5F7F" w:rsidRDefault="00D9470F" w:rsidP="004C5F7F">
      <w:pPr>
        <w:pStyle w:val="CoreBody"/>
      </w:pPr>
      <w:r>
        <w:tab/>
      </w:r>
      <w:r w:rsidRPr="00D9470F">
        <w:rPr>
          <w:rStyle w:val="InlineSubhead"/>
        </w:rPr>
        <w:t>B</w:t>
      </w:r>
      <w:r w:rsidR="004C5F7F" w:rsidRPr="00D9470F">
        <w:rPr>
          <w:rStyle w:val="InlineSubhead"/>
        </w:rPr>
        <w:t>onus Objectives</w:t>
      </w:r>
      <w:r w:rsidRPr="00D9470F">
        <w:rPr>
          <w:rStyle w:val="InlineSubhead"/>
        </w:rPr>
        <w:t>.</w:t>
      </w:r>
      <w:r>
        <w:t xml:space="preserve"> </w:t>
      </w:r>
      <w:r w:rsidR="0072638E">
        <w:t xml:space="preserve">DDAL </w:t>
      </w:r>
      <w:r>
        <w:t>adventure</w:t>
      </w:r>
      <w:r w:rsidR="007239B3">
        <w:t>s</w:t>
      </w:r>
      <w:r>
        <w:t xml:space="preserve"> </w:t>
      </w:r>
      <w:r w:rsidR="0072638E" w:rsidRPr="0072638E">
        <w:rPr>
          <w:rStyle w:val="BoldSerif"/>
        </w:rPr>
        <w:t>must</w:t>
      </w:r>
      <w:r w:rsidR="0072638E">
        <w:t xml:space="preserve"> </w:t>
      </w:r>
      <w:r>
        <w:t xml:space="preserve">also contain two 1-hour bonus objectives that run alongside the </w:t>
      </w:r>
      <w:r w:rsidR="00E9255B">
        <w:t>story</w:t>
      </w:r>
      <w:r>
        <w:t xml:space="preserve"> objectives. Each</w:t>
      </w:r>
      <w:r w:rsidR="007239B3">
        <w:t xml:space="preserve"> one</w:t>
      </w:r>
      <w:r>
        <w:t xml:space="preserve"> is </w:t>
      </w:r>
      <w:r w:rsidR="007239B3">
        <w:t xml:space="preserve">a </w:t>
      </w:r>
      <w:r>
        <w:t xml:space="preserve">self-contained </w:t>
      </w:r>
      <w:r w:rsidR="007239B3">
        <w:t xml:space="preserve">episode that </w:t>
      </w:r>
      <w:r>
        <w:t>culminates in completing a</w:t>
      </w:r>
      <w:r w:rsidR="007239B3">
        <w:t>n</w:t>
      </w:r>
      <w:r>
        <w:t xml:space="preserve"> </w:t>
      </w:r>
      <w:r w:rsidR="007239B3">
        <w:t>objective</w:t>
      </w:r>
      <w:r>
        <w:t>. The characters earn additional rewards for completing one or both of the bonus objectives.</w:t>
      </w:r>
      <w:r w:rsidR="0072638E">
        <w:t xml:space="preserve"> These aren’t required for CCC adventures but are strongly recommended.</w:t>
      </w:r>
    </w:p>
    <w:p w14:paraId="300F15D3" w14:textId="4790D04C" w:rsidR="003B0F61" w:rsidRDefault="003B0F61" w:rsidP="00D9470F">
      <w:pPr>
        <w:pStyle w:val="Heading3"/>
      </w:pPr>
      <w:r>
        <w:t>Experience Points</w:t>
      </w:r>
    </w:p>
    <w:p w14:paraId="6A4BDB8F" w14:textId="1679D72E" w:rsidR="000E25DC" w:rsidRPr="001728F0" w:rsidRDefault="00D9470F" w:rsidP="000E25DC">
      <w:pPr>
        <w:pStyle w:val="CoreBody"/>
        <w:rPr>
          <w:rStyle w:val="BoldSerif"/>
        </w:rPr>
      </w:pPr>
      <w:r>
        <w:t xml:space="preserve">Even though </w:t>
      </w:r>
      <w:r w:rsidR="00347FCD">
        <w:t>adventures don’t award XP</w:t>
      </w:r>
      <w:r>
        <w:t>, they’</w:t>
      </w:r>
      <w:r w:rsidR="000E25DC">
        <w:t xml:space="preserve">re </w:t>
      </w:r>
      <w:r>
        <w:t xml:space="preserve">designed around the concept that one </w:t>
      </w:r>
      <w:r w:rsidR="000E25DC">
        <w:t xml:space="preserve">adventuring day = one normal-length adventure. </w:t>
      </w:r>
      <w:r w:rsidR="00AC4E8F">
        <w:t>I</w:t>
      </w:r>
      <w:r w:rsidR="000E25DC">
        <w:t xml:space="preserve">n designing encounters, designers still use XP to determine whether an adventure is a suitable challenge to the players. Each adventure </w:t>
      </w:r>
      <w:r w:rsidR="00347FCD">
        <w:rPr>
          <w:rStyle w:val="BoldSerif"/>
        </w:rPr>
        <w:t>can</w:t>
      </w:r>
      <w:r w:rsidR="000E25DC" w:rsidRPr="001728F0">
        <w:rPr>
          <w:rStyle w:val="BoldSerif"/>
        </w:rPr>
        <w:t xml:space="preserve"> </w:t>
      </w:r>
      <w:r w:rsidR="005572F3" w:rsidRPr="005572F3">
        <w:t>contain</w:t>
      </w:r>
      <w:r w:rsidR="005572F3" w:rsidRPr="001728F0">
        <w:rPr>
          <w:rStyle w:val="BoldSerif"/>
        </w:rPr>
        <w:t xml:space="preserve"> </w:t>
      </w:r>
      <w:r w:rsidR="00AC4E8F">
        <w:t xml:space="preserve">up to the </w:t>
      </w:r>
      <w:r w:rsidR="000E25DC">
        <w:t xml:space="preserve">XP provided for its </w:t>
      </w:r>
      <w:r w:rsidR="00AC4E8F">
        <w:t>target level</w:t>
      </w:r>
      <w:r w:rsidR="000E25DC">
        <w:t>.</w:t>
      </w:r>
      <w:r w:rsidR="007239B3">
        <w:t xml:space="preserve"> </w:t>
      </w:r>
      <w:r w:rsidR="00347FCD">
        <w:t>D</w:t>
      </w:r>
      <w:r w:rsidR="007239B3">
        <w:t xml:space="preserve">esigners </w:t>
      </w:r>
      <w:r w:rsidR="00347FCD" w:rsidRPr="00347FCD">
        <w:rPr>
          <w:rStyle w:val="BoldSerif"/>
        </w:rPr>
        <w:t>must</w:t>
      </w:r>
      <w:r w:rsidR="00347FCD">
        <w:t xml:space="preserve"> </w:t>
      </w:r>
      <w:r w:rsidR="007239B3">
        <w:t xml:space="preserve">still </w:t>
      </w:r>
      <w:r w:rsidR="00347FCD">
        <w:t xml:space="preserve">use </w:t>
      </w:r>
      <w:r w:rsidR="007239B3">
        <w:t>the guidance found in the Building Encounters .pdf</w:t>
      </w:r>
      <w:r w:rsidR="005572F3">
        <w:t>.</w:t>
      </w:r>
    </w:p>
    <w:p w14:paraId="1C225773" w14:textId="312016F2" w:rsidR="003B0F61" w:rsidRDefault="003B0F61" w:rsidP="00310A87">
      <w:pPr>
        <w:pStyle w:val="ListHeading"/>
      </w:pPr>
      <w:r>
        <w:t>Adventure XP</w:t>
      </w:r>
      <w:r w:rsidR="00BF10B4">
        <w:t xml:space="preserve"> Budget</w:t>
      </w:r>
      <w:r>
        <w:t xml:space="preserve"> </w:t>
      </w:r>
      <w:r w:rsidR="006C5A60">
        <w:t>by APL</w:t>
      </w:r>
    </w:p>
    <w:p w14:paraId="6C819B7C" w14:textId="35A8148E" w:rsidR="003B0F61" w:rsidRDefault="00AC4E8F" w:rsidP="00310A87">
      <w:pPr>
        <w:pStyle w:val="ListHeader"/>
      </w:pPr>
      <w:r>
        <w:t>Target Level</w:t>
      </w:r>
      <w:r w:rsidR="003B0F61">
        <w:tab/>
        <w:t>Maximum</w:t>
      </w:r>
      <w:r w:rsidR="006C5A60">
        <w:t xml:space="preserve"> </w:t>
      </w:r>
      <w:r>
        <w:t>XP</w:t>
      </w:r>
      <w:r w:rsidR="007239B3">
        <w:t xml:space="preserve"> (</w:t>
      </w:r>
      <w:r w:rsidR="00347FCD">
        <w:t>Total</w:t>
      </w:r>
      <w:r w:rsidR="007239B3">
        <w:t>)</w:t>
      </w:r>
    </w:p>
    <w:p w14:paraId="1EDAC582" w14:textId="3852C6A6" w:rsidR="003B0F61" w:rsidRDefault="003B0F61" w:rsidP="00310A87">
      <w:pPr>
        <w:pStyle w:val="ListItem"/>
      </w:pPr>
      <w:r>
        <w:t>3</w:t>
      </w:r>
      <w:r>
        <w:tab/>
      </w:r>
      <w:r w:rsidR="00310A87">
        <w:tab/>
      </w:r>
      <w:r w:rsidR="00AC4E8F">
        <w:tab/>
      </w:r>
      <w:r w:rsidR="007239B3">
        <w:t>7</w:t>
      </w:r>
      <w:r>
        <w:t>,500</w:t>
      </w:r>
    </w:p>
    <w:p w14:paraId="4B3BE4AD" w14:textId="0DF765DE" w:rsidR="003B0F61" w:rsidRDefault="003B0F61" w:rsidP="00310A87">
      <w:pPr>
        <w:pStyle w:val="ListItem"/>
      </w:pPr>
      <w:r>
        <w:t>8</w:t>
      </w:r>
      <w:r>
        <w:tab/>
      </w:r>
      <w:r w:rsidR="00310A87">
        <w:tab/>
      </w:r>
      <w:r w:rsidR="00AC4E8F">
        <w:tab/>
      </w:r>
      <w:r w:rsidR="00347FCD">
        <w:t>35,000</w:t>
      </w:r>
    </w:p>
    <w:p w14:paraId="2B7D062F" w14:textId="58121C2F" w:rsidR="003B0F61" w:rsidRPr="001728F0" w:rsidRDefault="003B0F61" w:rsidP="001728F0">
      <w:pPr>
        <w:pStyle w:val="ListItem"/>
      </w:pPr>
      <w:r w:rsidRPr="001728F0">
        <w:t>13</w:t>
      </w:r>
      <w:r w:rsidRPr="001728F0">
        <w:tab/>
      </w:r>
      <w:r w:rsidR="00AC4E8F" w:rsidRPr="001728F0">
        <w:tab/>
      </w:r>
      <w:r w:rsidR="00347FCD">
        <w:t>85,000</w:t>
      </w:r>
    </w:p>
    <w:p w14:paraId="6FCE3942" w14:textId="43927072" w:rsidR="003B0F61" w:rsidRPr="001728F0" w:rsidRDefault="003B0F61" w:rsidP="001728F0">
      <w:pPr>
        <w:pStyle w:val="ListItem"/>
      </w:pPr>
      <w:r w:rsidRPr="001728F0">
        <w:t>18</w:t>
      </w:r>
      <w:r w:rsidRPr="001728F0">
        <w:tab/>
      </w:r>
      <w:r w:rsidR="00AC4E8F" w:rsidRPr="001728F0">
        <w:tab/>
      </w:r>
      <w:r w:rsidR="00347FCD">
        <w:t>170,000</w:t>
      </w:r>
    </w:p>
    <w:p w14:paraId="3FC828AC" w14:textId="4F4EA91B" w:rsidR="00612E9E" w:rsidRDefault="00612E9E" w:rsidP="00612E9E">
      <w:pPr>
        <w:pStyle w:val="Heading2"/>
      </w:pPr>
      <w:r>
        <w:t>Rewards</w:t>
      </w:r>
    </w:p>
    <w:p w14:paraId="1ED12254" w14:textId="3BE2F2FB" w:rsidR="00612E9E" w:rsidRPr="00612E9E" w:rsidRDefault="00612E9E" w:rsidP="00612E9E">
      <w:pPr>
        <w:pStyle w:val="CoreBody"/>
      </w:pPr>
      <w:r>
        <w:t>Characters earn rewards for completing objectives.</w:t>
      </w:r>
    </w:p>
    <w:p w14:paraId="0C904CA5" w14:textId="16D91808" w:rsidR="00612E9E" w:rsidRDefault="00612E9E" w:rsidP="00612E9E">
      <w:pPr>
        <w:pStyle w:val="Heading3"/>
      </w:pPr>
      <w:r>
        <w:t>Advancement Checkpoints</w:t>
      </w:r>
    </w:p>
    <w:p w14:paraId="217BA654" w14:textId="3C68DCBB" w:rsidR="00612E9E" w:rsidRDefault="00AF7359" w:rsidP="00612E9E">
      <w:pPr>
        <w:pStyle w:val="CoreBody"/>
      </w:pPr>
      <w:r>
        <w:t xml:space="preserve">D&amp;D Adventurers League adventures award an advancement checkpoint </w:t>
      </w:r>
      <w:r w:rsidR="00DF4175">
        <w:t xml:space="preserve">for completing </w:t>
      </w:r>
      <w:r w:rsidRPr="00E9255B">
        <w:t>objective</w:t>
      </w:r>
      <w:r w:rsidR="00DF4175">
        <w:t>s</w:t>
      </w:r>
      <w:r>
        <w:t xml:space="preserve"> that the characters complete, as determined by the adventure’s prescribed duration:</w:t>
      </w:r>
    </w:p>
    <w:p w14:paraId="7C6538E3" w14:textId="4CA6C93C" w:rsidR="00AF7359" w:rsidRDefault="00AF7359" w:rsidP="00AF7359">
      <w:pPr>
        <w:pStyle w:val="ListHeading"/>
      </w:pPr>
      <w:r>
        <w:t>Advancement Checkpoints</w:t>
      </w:r>
    </w:p>
    <w:p w14:paraId="52444716" w14:textId="5353A7B8" w:rsidR="00AF7359" w:rsidRDefault="00AF7359" w:rsidP="00AF7359">
      <w:pPr>
        <w:pStyle w:val="ListHeader"/>
      </w:pPr>
      <w:r>
        <w:t>Duration</w:t>
      </w:r>
      <w:r>
        <w:tab/>
        <w:t xml:space="preserve">Checkpoints </w:t>
      </w:r>
      <w:r w:rsidR="0057362B">
        <w:t>per Objective</w:t>
      </w:r>
    </w:p>
    <w:p w14:paraId="2068031E" w14:textId="7622268B" w:rsidR="00AF7359" w:rsidRDefault="00AF7359" w:rsidP="00AF7359">
      <w:pPr>
        <w:pStyle w:val="ListItem"/>
      </w:pPr>
      <w:r>
        <w:t>2-hour</w:t>
      </w:r>
      <w:r>
        <w:tab/>
      </w:r>
      <w:r>
        <w:tab/>
      </w:r>
      <w:bookmarkStart w:id="0" w:name="_GoBack"/>
      <w:bookmarkEnd w:id="0"/>
      <w:r>
        <w:t>1</w:t>
      </w:r>
    </w:p>
    <w:p w14:paraId="665F63CF" w14:textId="0882EE23" w:rsidR="00AF7359" w:rsidRDefault="00AF7359" w:rsidP="00AF7359">
      <w:pPr>
        <w:pStyle w:val="ListItem"/>
      </w:pPr>
      <w:r>
        <w:t>4-hour</w:t>
      </w:r>
      <w:r>
        <w:tab/>
      </w:r>
      <w:r>
        <w:tab/>
        <w:t>2</w:t>
      </w:r>
    </w:p>
    <w:p w14:paraId="21F65935" w14:textId="437A7408" w:rsidR="002338AE" w:rsidRDefault="002338AE" w:rsidP="00AF7359">
      <w:pPr>
        <w:pStyle w:val="ListItem"/>
      </w:pPr>
      <w:r>
        <w:t>Bonus Objective</w:t>
      </w:r>
      <w:r>
        <w:tab/>
        <w:t>1</w:t>
      </w:r>
    </w:p>
    <w:p w14:paraId="2AAD92B5" w14:textId="7B40C071" w:rsidR="00612E9E" w:rsidRDefault="00612E9E" w:rsidP="00612E9E">
      <w:pPr>
        <w:pStyle w:val="Heading3"/>
      </w:pPr>
      <w:r>
        <w:t>Treasure Checkpoints</w:t>
      </w:r>
    </w:p>
    <w:p w14:paraId="5FE1FA00" w14:textId="1DE8C734" w:rsidR="00612E9E" w:rsidRDefault="00AF7359" w:rsidP="00612E9E">
      <w:pPr>
        <w:pStyle w:val="CoreBody"/>
      </w:pPr>
      <w:r>
        <w:t>D&amp;D Adventurers League adventures award treasure checkpoints for characters completing objectives, as determined by the adventure’s prescribed duration</w:t>
      </w:r>
      <w:r w:rsidR="00E9255B">
        <w:t xml:space="preserve"> and tier of play:</w:t>
      </w:r>
    </w:p>
    <w:p w14:paraId="33AF2B00" w14:textId="77777777" w:rsidR="0072638E" w:rsidRDefault="0072638E" w:rsidP="00612E9E">
      <w:pPr>
        <w:pStyle w:val="CoreBody"/>
      </w:pPr>
    </w:p>
    <w:p w14:paraId="30F859DA" w14:textId="0B3D80B3" w:rsidR="004C5F7F" w:rsidRDefault="004C5F7F" w:rsidP="004C5F7F">
      <w:pPr>
        <w:pStyle w:val="ListHeading"/>
      </w:pPr>
      <w:r>
        <w:t>Treasure Checkpoints</w:t>
      </w:r>
      <w:r w:rsidR="00347FCD">
        <w:t xml:space="preserve"> Per </w:t>
      </w:r>
      <w:r w:rsidR="00E9255B">
        <w:t xml:space="preserve">Story </w:t>
      </w:r>
      <w:r w:rsidR="00347FCD">
        <w:t>Objective</w:t>
      </w:r>
    </w:p>
    <w:p w14:paraId="429BC129" w14:textId="3F41B5AB" w:rsidR="004C5F7F" w:rsidRDefault="004C5F7F" w:rsidP="004C5F7F">
      <w:pPr>
        <w:pStyle w:val="ListHeader"/>
      </w:pPr>
      <w:r>
        <w:t>Tier</w:t>
      </w:r>
      <w:r>
        <w:tab/>
      </w:r>
      <w:r w:rsidR="00744716">
        <w:t>2-Hour</w:t>
      </w:r>
      <w:r w:rsidR="00744716">
        <w:tab/>
        <w:t>4-Hour</w:t>
      </w:r>
    </w:p>
    <w:p w14:paraId="6C4E07E0" w14:textId="680EAD61" w:rsidR="004C5F7F" w:rsidRDefault="004C5F7F" w:rsidP="004C5F7F">
      <w:pPr>
        <w:pStyle w:val="ListItem"/>
      </w:pPr>
      <w:r>
        <w:t>1 – 2</w:t>
      </w:r>
      <w:r>
        <w:tab/>
      </w:r>
      <w:r w:rsidR="00744716">
        <w:t>1</w:t>
      </w:r>
      <w:r w:rsidR="00744716">
        <w:tab/>
        <w:t>2</w:t>
      </w:r>
    </w:p>
    <w:p w14:paraId="08910F3E" w14:textId="24BF313A" w:rsidR="004C5F7F" w:rsidRDefault="004C5F7F" w:rsidP="004C5F7F">
      <w:pPr>
        <w:pStyle w:val="ListItem"/>
      </w:pPr>
      <w:r>
        <w:t xml:space="preserve">3 – 4 </w:t>
      </w:r>
      <w:r>
        <w:tab/>
      </w:r>
      <w:r w:rsidR="00744716">
        <w:t>2</w:t>
      </w:r>
      <w:r w:rsidR="00744716">
        <w:tab/>
        <w:t>4</w:t>
      </w:r>
    </w:p>
    <w:p w14:paraId="5C5599D9" w14:textId="51C6B0B9" w:rsidR="00E9255B" w:rsidRDefault="00E9255B" w:rsidP="00E9255B">
      <w:pPr>
        <w:pStyle w:val="ListHeading"/>
      </w:pPr>
      <w:r>
        <w:t>Treasure Checkpoints Per Bonus Objective</w:t>
      </w:r>
    </w:p>
    <w:p w14:paraId="5AFC0760" w14:textId="065F94D4" w:rsidR="00E9255B" w:rsidRDefault="00E9255B" w:rsidP="00E9255B">
      <w:pPr>
        <w:pStyle w:val="ListHeader"/>
      </w:pPr>
      <w:r>
        <w:t>Tier</w:t>
      </w:r>
      <w:r>
        <w:tab/>
        <w:t>Checkpoints</w:t>
      </w:r>
    </w:p>
    <w:p w14:paraId="11B3DD26" w14:textId="0A86F01E" w:rsidR="00E9255B" w:rsidRDefault="00E9255B" w:rsidP="00E9255B">
      <w:pPr>
        <w:pStyle w:val="ListItem"/>
      </w:pPr>
      <w:r>
        <w:t>1 – 2</w:t>
      </w:r>
      <w:r>
        <w:tab/>
        <w:t>1</w:t>
      </w:r>
      <w:r>
        <w:tab/>
      </w:r>
    </w:p>
    <w:p w14:paraId="3C37A42A" w14:textId="32D0ACEE" w:rsidR="00E9255B" w:rsidRDefault="00E9255B" w:rsidP="00E9255B">
      <w:pPr>
        <w:pStyle w:val="ListItem"/>
      </w:pPr>
      <w:r>
        <w:t xml:space="preserve">3 – 4 </w:t>
      </w:r>
      <w:r>
        <w:tab/>
        <w:t>2</w:t>
      </w:r>
      <w:r>
        <w:tab/>
      </w:r>
    </w:p>
    <w:p w14:paraId="688C3B40" w14:textId="7CCD2E17" w:rsidR="006C5A60" w:rsidRDefault="006C5A60" w:rsidP="00612E9E">
      <w:pPr>
        <w:pStyle w:val="Heading3"/>
      </w:pPr>
      <w:r>
        <w:t>Treasure</w:t>
      </w:r>
      <w:r w:rsidR="000E25DC">
        <w:t xml:space="preserve"> and Equipment</w:t>
      </w:r>
    </w:p>
    <w:p w14:paraId="22CB6E62" w14:textId="50117F5F" w:rsidR="006C5A60" w:rsidRDefault="000E25DC" w:rsidP="00612E9E">
      <w:pPr>
        <w:pStyle w:val="CoreBody"/>
      </w:pPr>
      <w:r>
        <w:t xml:space="preserve">D&amp;D Adventurers League adventures </w:t>
      </w:r>
      <w:r w:rsidRPr="00DF4175">
        <w:rPr>
          <w:rStyle w:val="BoldSerif"/>
        </w:rPr>
        <w:t>don’t</w:t>
      </w:r>
      <w:r>
        <w:t xml:space="preserve"> award gp. Instead, characters receive a</w:t>
      </w:r>
      <w:r w:rsidR="00612E9E">
        <w:t>n</w:t>
      </w:r>
      <w:r>
        <w:t xml:space="preserve"> </w:t>
      </w:r>
      <w:r w:rsidR="00612E9E">
        <w:t xml:space="preserve">allotment </w:t>
      </w:r>
      <w:r>
        <w:t xml:space="preserve">of gp whenever they gain level using advancement checkpoints. While the adventure can </w:t>
      </w:r>
      <w:r w:rsidR="00D9470F">
        <w:t xml:space="preserve">occasionally </w:t>
      </w:r>
      <w:r>
        <w:t xml:space="preserve">describe the characters finding treasure such as a cache of </w:t>
      </w:r>
      <w:r w:rsidR="006C5A60">
        <w:t xml:space="preserve">gems, </w:t>
      </w:r>
      <w:r>
        <w:t xml:space="preserve">a box full of </w:t>
      </w:r>
      <w:r w:rsidR="006C5A60">
        <w:t xml:space="preserve">jewelry, </w:t>
      </w:r>
      <w:r>
        <w:t xml:space="preserve">a crate full of stolen </w:t>
      </w:r>
      <w:r w:rsidR="006C5A60">
        <w:t xml:space="preserve">art objects, </w:t>
      </w:r>
      <w:r>
        <w:t xml:space="preserve">or the like, </w:t>
      </w:r>
      <w:r w:rsidR="00E9255B">
        <w:t>don’t assign</w:t>
      </w:r>
      <w:r w:rsidR="00612E9E">
        <w:t xml:space="preserve"> </w:t>
      </w:r>
      <w:r>
        <w:t xml:space="preserve">a gp value to </w:t>
      </w:r>
      <w:r w:rsidR="00612E9E">
        <w:t>it</w:t>
      </w:r>
      <w:r>
        <w:t>.</w:t>
      </w:r>
      <w:r w:rsidR="00D9470F">
        <w:t xml:space="preserve"> </w:t>
      </w:r>
      <w:r w:rsidR="005572F3">
        <w:t xml:space="preserve">Do </w:t>
      </w:r>
      <w:r w:rsidR="00E9255B">
        <w:t>this</w:t>
      </w:r>
      <w:r w:rsidR="005572F3">
        <w:t xml:space="preserve"> sparingly; </w:t>
      </w:r>
      <w:r w:rsidR="00D9470F">
        <w:t>players may assume that it constitutes additional gp</w:t>
      </w:r>
      <w:r w:rsidR="005572F3">
        <w:t>, when it doesn’t.</w:t>
      </w:r>
    </w:p>
    <w:p w14:paraId="7156643D" w14:textId="0A044616" w:rsidR="006C5A60" w:rsidRDefault="006C5A60" w:rsidP="00612E9E">
      <w:pPr>
        <w:pStyle w:val="Heading3"/>
      </w:pPr>
      <w:r>
        <w:t>Magic Items</w:t>
      </w:r>
    </w:p>
    <w:p w14:paraId="79A0EF86" w14:textId="17FD7D7E" w:rsidR="000E25DC" w:rsidRPr="000E25DC" w:rsidRDefault="00AF7359" w:rsidP="006C5A60">
      <w:pPr>
        <w:pStyle w:val="CoreBody"/>
      </w:pPr>
      <w:r>
        <w:t xml:space="preserve">D&amp;D Adventurers League adventures </w:t>
      </w:r>
      <w:r w:rsidR="000E25DC">
        <w:t>award</w:t>
      </w:r>
      <w:r>
        <w:t xml:space="preserve"> access to consumable and permanent magic items.</w:t>
      </w:r>
    </w:p>
    <w:p w14:paraId="6C2D1AAB" w14:textId="54AF61DA" w:rsidR="000E25DC" w:rsidRDefault="000E25DC" w:rsidP="006C5A60">
      <w:pPr>
        <w:pStyle w:val="CoreBody"/>
      </w:pPr>
      <w:r w:rsidRPr="000E25DC">
        <w:rPr>
          <w:rStyle w:val="InlineSubhead"/>
        </w:rPr>
        <w:tab/>
        <w:t>Permanent Magic Items.</w:t>
      </w:r>
      <w:r>
        <w:t xml:space="preserve"> Each a</w:t>
      </w:r>
      <w:r w:rsidRPr="0056156B">
        <w:t>dventure award</w:t>
      </w:r>
      <w:r>
        <w:t>s</w:t>
      </w:r>
      <w:r w:rsidRPr="0056156B">
        <w:t xml:space="preserve"> </w:t>
      </w:r>
      <w:r w:rsidRPr="001728F0">
        <w:rPr>
          <w:rStyle w:val="BoldSerif"/>
        </w:rPr>
        <w:t>one</w:t>
      </w:r>
      <w:r w:rsidRPr="0056156B">
        <w:t xml:space="preserve"> permanent magic item</w:t>
      </w:r>
      <w:r>
        <w:t xml:space="preserve"> </w:t>
      </w:r>
      <w:r w:rsidR="00426CD3">
        <w:t xml:space="preserve">unlock </w:t>
      </w:r>
      <w:r>
        <w:t xml:space="preserve">which </w:t>
      </w:r>
      <w:r w:rsidR="00AF7359">
        <w:t>can</w:t>
      </w:r>
      <w:r w:rsidR="00426CD3">
        <w:t xml:space="preserve"> be</w:t>
      </w:r>
      <w:r>
        <w:t xml:space="preserve"> purchase</w:t>
      </w:r>
      <w:r w:rsidR="00426CD3">
        <w:t xml:space="preserve">d later </w:t>
      </w:r>
      <w:r>
        <w:t>using treasure checkpoints</w:t>
      </w:r>
      <w:r w:rsidRPr="0056156B">
        <w:t xml:space="preserve">. The adventure </w:t>
      </w:r>
      <w:r w:rsidRPr="001728F0">
        <w:rPr>
          <w:rStyle w:val="BoldSerif"/>
        </w:rPr>
        <w:t>must</w:t>
      </w:r>
      <w:r w:rsidRPr="0056156B">
        <w:t xml:space="preserve"> include a separate player handout </w:t>
      </w:r>
      <w:r>
        <w:t xml:space="preserve">describing the </w:t>
      </w:r>
      <w:r w:rsidRPr="0056156B">
        <w:t xml:space="preserve">permanent magic item </w:t>
      </w:r>
      <w:r>
        <w:t>unlocked in the adventure. P</w:t>
      </w:r>
      <w:r w:rsidRPr="000E25DC">
        <w:t xml:space="preserve">ermanent magic items are </w:t>
      </w:r>
      <w:r w:rsidR="00AF7359">
        <w:t xml:space="preserve">designated in the adventure’s </w:t>
      </w:r>
      <w:r w:rsidRPr="000E25DC">
        <w:t xml:space="preserve">concept and </w:t>
      </w:r>
      <w:r>
        <w:t xml:space="preserve">can’t be modified without </w:t>
      </w:r>
      <w:r w:rsidRPr="001728F0">
        <w:rPr>
          <w:rStyle w:val="BoldSerif"/>
        </w:rPr>
        <w:t>explicit permission</w:t>
      </w:r>
      <w:r>
        <w:t xml:space="preserve"> from the D&amp;D Adventurers League </w:t>
      </w:r>
      <w:r w:rsidR="00AF7359">
        <w:t>Content Manager</w:t>
      </w:r>
      <w:r>
        <w:t>.</w:t>
      </w:r>
    </w:p>
    <w:p w14:paraId="509E0113" w14:textId="590DF6EF" w:rsidR="0072638E" w:rsidRPr="0072638E" w:rsidRDefault="00BE2CCA" w:rsidP="006C5A60">
      <w:pPr>
        <w:pStyle w:val="CoreBody"/>
      </w:pPr>
      <w:r>
        <w:tab/>
      </w:r>
      <w:r w:rsidR="00E3026F">
        <w:t xml:space="preserve">In addition, </w:t>
      </w:r>
      <w:r>
        <w:t xml:space="preserve">they’re </w:t>
      </w:r>
      <w:r w:rsidR="00E3026F">
        <w:t xml:space="preserve">restricted to the tables, below: </w:t>
      </w:r>
    </w:p>
    <w:p w14:paraId="37DE4353" w14:textId="77777777" w:rsidR="000E25DC" w:rsidRDefault="000E25DC" w:rsidP="000E25DC">
      <w:pPr>
        <w:pStyle w:val="ListHeading"/>
      </w:pPr>
      <w:r>
        <w:t>Permanent Magic Items</w:t>
      </w:r>
    </w:p>
    <w:p w14:paraId="64C98F9B" w14:textId="7A0BE5AD" w:rsidR="000E25DC" w:rsidRDefault="000E25DC" w:rsidP="000E25DC">
      <w:pPr>
        <w:pStyle w:val="ListHeader"/>
      </w:pPr>
      <w:r>
        <w:t>Tier</w:t>
      </w:r>
      <w:r>
        <w:tab/>
        <w:t>Max Rarity</w:t>
      </w:r>
      <w:r w:rsidR="00174E7D">
        <w:tab/>
        <w:t>Table Limitations (CCC Only)</w:t>
      </w:r>
    </w:p>
    <w:p w14:paraId="23971FF3" w14:textId="37525A22" w:rsidR="000E25DC" w:rsidRDefault="000E25DC" w:rsidP="000E25DC">
      <w:pPr>
        <w:pStyle w:val="ListItem"/>
      </w:pPr>
      <w:r>
        <w:t>1</w:t>
      </w:r>
      <w:r>
        <w:tab/>
      </w:r>
      <w:r>
        <w:tab/>
        <w:t>Uncommon</w:t>
      </w:r>
      <w:r w:rsidR="00174E7D">
        <w:tab/>
      </w:r>
      <w:r w:rsidR="00E3026F">
        <w:t>A, B, C</w:t>
      </w:r>
    </w:p>
    <w:p w14:paraId="77B183AB" w14:textId="04EFAE0F" w:rsidR="000E25DC" w:rsidRDefault="000E25DC" w:rsidP="000E25DC">
      <w:pPr>
        <w:pStyle w:val="ListItem"/>
      </w:pPr>
      <w:r>
        <w:t>2</w:t>
      </w:r>
      <w:r>
        <w:tab/>
      </w:r>
      <w:r>
        <w:tab/>
        <w:t xml:space="preserve">Rare </w:t>
      </w:r>
      <w:r w:rsidR="00174E7D">
        <w:tab/>
      </w:r>
      <w:r w:rsidR="00174E7D">
        <w:tab/>
      </w:r>
      <w:r w:rsidR="00E3026F">
        <w:t>A, B, C, F</w:t>
      </w:r>
    </w:p>
    <w:p w14:paraId="70152184" w14:textId="19A4B708" w:rsidR="000E25DC" w:rsidRDefault="000E25DC" w:rsidP="000E25DC">
      <w:pPr>
        <w:pStyle w:val="ListItem"/>
      </w:pPr>
      <w:r>
        <w:t>3</w:t>
      </w:r>
      <w:r>
        <w:tab/>
      </w:r>
      <w:r>
        <w:tab/>
        <w:t xml:space="preserve">Very rare </w:t>
      </w:r>
      <w:r w:rsidR="00E3026F">
        <w:tab/>
      </w:r>
      <w:r w:rsidR="00D40C7B">
        <w:t>A, B, C, D, F, G</w:t>
      </w:r>
    </w:p>
    <w:p w14:paraId="75B3C274" w14:textId="22D1273C" w:rsidR="000E25DC" w:rsidRDefault="000E25DC" w:rsidP="000E25DC">
      <w:pPr>
        <w:pStyle w:val="ListItem"/>
      </w:pPr>
      <w:r>
        <w:t>4</w:t>
      </w:r>
      <w:r>
        <w:tab/>
      </w:r>
      <w:r>
        <w:tab/>
        <w:t>Legendary</w:t>
      </w:r>
      <w:r w:rsidR="00D40C7B">
        <w:tab/>
        <w:t>All</w:t>
      </w:r>
    </w:p>
    <w:p w14:paraId="0BD51B39" w14:textId="17B46B6F" w:rsidR="001B6255" w:rsidRDefault="001B6255" w:rsidP="001B6255">
      <w:pPr>
        <w:pStyle w:val="CoreBody"/>
      </w:pPr>
      <w:r w:rsidRPr="00E3026F">
        <w:rPr>
          <w:rStyle w:val="InlineSubhead"/>
        </w:rPr>
        <w:tab/>
      </w:r>
      <w:r w:rsidRPr="00D40C7B">
        <w:rPr>
          <w:rStyle w:val="InlineSubhead"/>
        </w:rPr>
        <w:t>CCC Designer Notes</w:t>
      </w:r>
      <w:r w:rsidRPr="00E3026F">
        <w:rPr>
          <w:rStyle w:val="BoldSerif"/>
        </w:rPr>
        <w:t>:</w:t>
      </w:r>
      <w:r>
        <w:t xml:space="preserve"> </w:t>
      </w:r>
      <w:r w:rsidRPr="0072638E">
        <w:t>Magic</w:t>
      </w:r>
      <w:r>
        <w:t xml:space="preserve"> items aren’t a means by which to make your adventure more marketable—focus on fun and interesting items rather than combat-oriented items. When choosing a magic item, Items unlocked in a CCC adventures can’t feature:</w:t>
      </w:r>
    </w:p>
    <w:p w14:paraId="09820ACA" w14:textId="570F3D22" w:rsidR="001B6255" w:rsidRDefault="001B6255" w:rsidP="001B6255">
      <w:pPr>
        <w:pStyle w:val="CoreBulleted"/>
      </w:pPr>
      <w:r>
        <w:t>A magic item that modifies an ability score</w:t>
      </w:r>
    </w:p>
    <w:p w14:paraId="5CE499E2" w14:textId="55E8CA69" w:rsidR="001B6255" w:rsidRDefault="001B6255" w:rsidP="001B6255">
      <w:pPr>
        <w:pStyle w:val="CoreBulleted"/>
      </w:pPr>
      <w:r>
        <w:t xml:space="preserve">Magical </w:t>
      </w:r>
      <w:r w:rsidR="00BE2CCA">
        <w:t xml:space="preserve">versions of </w:t>
      </w:r>
      <w:r>
        <w:t>half-plate or plate armor (</w:t>
      </w:r>
      <w:r w:rsidR="00BE2CCA">
        <w:t xml:space="preserve">this restriction applies to </w:t>
      </w:r>
      <w:r>
        <w:t>tier 1 or 2</w:t>
      </w:r>
      <w:r w:rsidR="00BE2CCA">
        <w:t xml:space="preserve"> adventures</w:t>
      </w:r>
      <w:r>
        <w:t>, only)</w:t>
      </w:r>
    </w:p>
    <w:p w14:paraId="48F05D46" w14:textId="61F08298" w:rsidR="001B6255" w:rsidRDefault="001B6255" w:rsidP="001B6255">
      <w:pPr>
        <w:pStyle w:val="CoreBulleted"/>
      </w:pPr>
      <w:r>
        <w:t>Any special propert</w:t>
      </w:r>
      <w:r w:rsidR="00BE2CCA">
        <w:t>y</w:t>
      </w:r>
      <w:r>
        <w:t xml:space="preserve"> found on pages 142 and 143 of the DMG that provide a mechanical benefit.</w:t>
      </w:r>
    </w:p>
    <w:p w14:paraId="08140F44" w14:textId="59293558" w:rsidR="001B6255" w:rsidRDefault="001B6255" w:rsidP="001B6255">
      <w:pPr>
        <w:pStyle w:val="CoreBody"/>
        <w:rPr>
          <w:rStyle w:val="InlineSubhead"/>
        </w:rPr>
      </w:pPr>
      <w:r>
        <w:rPr>
          <w:rStyle w:val="InlineSubhead"/>
        </w:rPr>
        <w:tab/>
        <w:t xml:space="preserve">Common Magic Items. </w:t>
      </w:r>
      <w:r w:rsidR="00BE2CCA">
        <w:t xml:space="preserve">As an extra bonus </w:t>
      </w:r>
      <w:r w:rsidRPr="001B6255">
        <w:t>CCC</w:t>
      </w:r>
      <w:r>
        <w:t xml:space="preserve"> adventures may include </w:t>
      </w:r>
      <w:r w:rsidRPr="00BE2CCA">
        <w:rPr>
          <w:rStyle w:val="BoldSerif"/>
        </w:rPr>
        <w:t>one</w:t>
      </w:r>
      <w:r>
        <w:t xml:space="preserve"> common magic item. </w:t>
      </w:r>
      <w:r w:rsidR="00BE2CCA">
        <w:t xml:space="preserve">Magical </w:t>
      </w:r>
      <w:r>
        <w:t>armor</w:t>
      </w:r>
      <w:r w:rsidR="00BE2CCA">
        <w:t xml:space="preserve"> </w:t>
      </w:r>
      <w:r w:rsidR="00BE2CCA" w:rsidRPr="00BE2CCA">
        <w:rPr>
          <w:rStyle w:val="BoldSerif"/>
        </w:rPr>
        <w:t>must</w:t>
      </w:r>
      <w:r w:rsidR="00BE2CCA">
        <w:t xml:space="preserve"> be </w:t>
      </w:r>
      <w:r>
        <w:t xml:space="preserve">leather, scale, </w:t>
      </w:r>
      <w:r w:rsidR="00BE2CCA">
        <w:t xml:space="preserve">or </w:t>
      </w:r>
      <w:r>
        <w:t>chainmail.</w:t>
      </w:r>
    </w:p>
    <w:p w14:paraId="747C5076" w14:textId="77777777" w:rsidR="00BE2CCA" w:rsidRDefault="000E25DC" w:rsidP="00BE2CCA">
      <w:pPr>
        <w:pStyle w:val="CoreBody"/>
      </w:pPr>
      <w:r w:rsidRPr="000E25DC">
        <w:rPr>
          <w:rStyle w:val="InlineSubhead"/>
        </w:rPr>
        <w:tab/>
        <w:t>Consumable Magic Items.</w:t>
      </w:r>
      <w:r w:rsidRPr="000E25DC">
        <w:t xml:space="preserve"> </w:t>
      </w:r>
      <w:r w:rsidR="00AF7359">
        <w:t>Each adventure</w:t>
      </w:r>
      <w:r>
        <w:t xml:space="preserve"> may award </w:t>
      </w:r>
      <w:r w:rsidR="00AF7359">
        <w:t xml:space="preserve">a number of </w:t>
      </w:r>
      <w:r>
        <w:t>consumable items</w:t>
      </w:r>
      <w:r w:rsidR="00AF7359">
        <w:t>; with the following limitations on quantity and rarity:</w:t>
      </w:r>
    </w:p>
    <w:p w14:paraId="1B13CD69" w14:textId="7920A58F" w:rsidR="000E25DC" w:rsidRDefault="000E25DC" w:rsidP="00BE2CCA">
      <w:pPr>
        <w:pStyle w:val="ListHeading"/>
      </w:pPr>
      <w:r>
        <w:t>Consumable Magic Items</w:t>
      </w:r>
    </w:p>
    <w:p w14:paraId="61BBEF23" w14:textId="77777777" w:rsidR="000E25DC" w:rsidRDefault="000E25DC" w:rsidP="000E25DC">
      <w:pPr>
        <w:pStyle w:val="ListHeader"/>
      </w:pPr>
      <w:r>
        <w:t>Tier</w:t>
      </w:r>
      <w:r>
        <w:tab/>
        <w:t>Number</w:t>
      </w:r>
      <w:r>
        <w:tab/>
      </w:r>
      <w:r>
        <w:tab/>
        <w:t>Max Rarity</w:t>
      </w:r>
    </w:p>
    <w:p w14:paraId="01D20230" w14:textId="078EA036" w:rsidR="000E25DC" w:rsidRDefault="000E25DC" w:rsidP="000E25DC">
      <w:pPr>
        <w:pStyle w:val="ListItem"/>
      </w:pPr>
      <w:r>
        <w:t>1</w:t>
      </w:r>
      <w:r>
        <w:tab/>
      </w:r>
      <w:r>
        <w:tab/>
        <w:t>0-2</w:t>
      </w:r>
      <w:r>
        <w:tab/>
      </w:r>
      <w:r>
        <w:tab/>
        <w:t>Uncommon</w:t>
      </w:r>
    </w:p>
    <w:p w14:paraId="70AA9133" w14:textId="227FCD88" w:rsidR="000E25DC" w:rsidRDefault="000E25DC" w:rsidP="000E25DC">
      <w:pPr>
        <w:pStyle w:val="ListItem"/>
      </w:pPr>
      <w:r>
        <w:t>2</w:t>
      </w:r>
      <w:r>
        <w:tab/>
      </w:r>
      <w:r>
        <w:tab/>
        <w:t>1-2</w:t>
      </w:r>
      <w:r>
        <w:tab/>
      </w:r>
      <w:r>
        <w:tab/>
        <w:t>Rare (max 1 rare)</w:t>
      </w:r>
    </w:p>
    <w:p w14:paraId="187B4616" w14:textId="454E8C95" w:rsidR="000E25DC" w:rsidRDefault="000E25DC" w:rsidP="000E25DC">
      <w:pPr>
        <w:pStyle w:val="ListItem"/>
      </w:pPr>
      <w:r>
        <w:t>3</w:t>
      </w:r>
      <w:r>
        <w:tab/>
      </w:r>
      <w:r>
        <w:tab/>
        <w:t>1-3</w:t>
      </w:r>
      <w:r>
        <w:tab/>
      </w:r>
      <w:r>
        <w:tab/>
        <w:t>Very rare (max 1 very rare)</w:t>
      </w:r>
    </w:p>
    <w:p w14:paraId="720C02A8" w14:textId="4EFF6350" w:rsidR="000E25DC" w:rsidRDefault="000E25DC" w:rsidP="000E25DC">
      <w:pPr>
        <w:pStyle w:val="ListItem"/>
      </w:pPr>
      <w:r>
        <w:t>4</w:t>
      </w:r>
      <w:r>
        <w:tab/>
      </w:r>
      <w:r>
        <w:tab/>
        <w:t>2-3</w:t>
      </w:r>
      <w:r>
        <w:tab/>
      </w:r>
      <w:r>
        <w:tab/>
        <w:t xml:space="preserve">Very rare </w:t>
      </w:r>
    </w:p>
    <w:p w14:paraId="7F69DF38" w14:textId="305643AC" w:rsidR="000E25DC" w:rsidRDefault="000E25DC" w:rsidP="00612E9E">
      <w:pPr>
        <w:pStyle w:val="Heading3"/>
      </w:pPr>
      <w:r>
        <w:t>Special Rewards</w:t>
      </w:r>
    </w:p>
    <w:p w14:paraId="1BA557BD" w14:textId="4D88E2EE" w:rsidR="000E25DC" w:rsidRPr="00183847" w:rsidRDefault="000E25DC" w:rsidP="000E25DC">
      <w:pPr>
        <w:pStyle w:val="CoreBody"/>
      </w:pPr>
      <w:r>
        <w:t>In addition to checkpoints and access to magic items, the adventure may award other rewards, as follows:</w:t>
      </w:r>
    </w:p>
    <w:p w14:paraId="418FEEDE" w14:textId="7C1830E8" w:rsidR="000E25DC" w:rsidRPr="0056156B" w:rsidRDefault="00612E9E" w:rsidP="000E25DC">
      <w:pPr>
        <w:pStyle w:val="CoreBody"/>
      </w:pPr>
      <w:r>
        <w:rPr>
          <w:rStyle w:val="InlineSubhead"/>
        </w:rPr>
        <w:tab/>
      </w:r>
      <w:r w:rsidR="000E25DC" w:rsidRPr="00612E9E">
        <w:rPr>
          <w:rStyle w:val="InlineSubhead"/>
        </w:rPr>
        <w:t>Story Awards</w:t>
      </w:r>
      <w:r w:rsidRPr="00612E9E">
        <w:rPr>
          <w:rStyle w:val="InlineSubhead"/>
        </w:rPr>
        <w:t>.</w:t>
      </w:r>
      <w:r>
        <w:t xml:space="preserve"> </w:t>
      </w:r>
      <w:r w:rsidR="005572F3">
        <w:t>A</w:t>
      </w:r>
      <w:r w:rsidR="000E25DC">
        <w:t>dventure</w:t>
      </w:r>
      <w:r w:rsidR="005572F3">
        <w:t>s</w:t>
      </w:r>
      <w:r w:rsidR="000E25DC">
        <w:t xml:space="preserve"> may award story awards to characters that accomplish heroic goals or perform tragic misdeeds. Story awards are subject to the following guidance:</w:t>
      </w:r>
    </w:p>
    <w:p w14:paraId="49CB868D" w14:textId="648BE030" w:rsidR="000E25DC" w:rsidRDefault="001728F0" w:rsidP="000E25DC">
      <w:pPr>
        <w:pStyle w:val="CoreBulleted"/>
      </w:pPr>
      <w:r w:rsidRPr="001728F0">
        <w:rPr>
          <w:rStyle w:val="BoldSerif"/>
        </w:rPr>
        <w:t xml:space="preserve">No </w:t>
      </w:r>
      <w:r w:rsidR="000E25DC" w:rsidRPr="001728F0">
        <w:rPr>
          <w:rStyle w:val="BoldSerif"/>
        </w:rPr>
        <w:t>more</w:t>
      </w:r>
      <w:r w:rsidR="000E25DC">
        <w:t xml:space="preserve"> than</w:t>
      </w:r>
      <w:r w:rsidR="005572F3">
        <w:t xml:space="preserve"> two</w:t>
      </w:r>
      <w:r>
        <w:t xml:space="preserve"> story awards can be awarded</w:t>
      </w:r>
    </w:p>
    <w:p w14:paraId="1FF5A924" w14:textId="1CF06423" w:rsidR="000E25DC" w:rsidRDefault="005572F3" w:rsidP="000E25DC">
      <w:pPr>
        <w:pStyle w:val="CoreBulleted"/>
      </w:pPr>
      <w:r>
        <w:t>M</w:t>
      </w:r>
      <w:r w:rsidR="000E25DC">
        <w:t xml:space="preserve">echanical </w:t>
      </w:r>
      <w:r>
        <w:t xml:space="preserve">effects </w:t>
      </w:r>
      <w:r w:rsidR="000E25DC">
        <w:t xml:space="preserve">are discouraged and must receive </w:t>
      </w:r>
      <w:r w:rsidR="000E25DC" w:rsidRPr="001728F0">
        <w:rPr>
          <w:rStyle w:val="BoldSerif"/>
        </w:rPr>
        <w:t>prior</w:t>
      </w:r>
      <w:r w:rsidR="000E25DC">
        <w:t xml:space="preserve"> </w:t>
      </w:r>
      <w:r w:rsidR="000E25DC" w:rsidRPr="008319F9">
        <w:rPr>
          <w:rStyle w:val="BoldSerif"/>
        </w:rPr>
        <w:t>approval</w:t>
      </w:r>
      <w:r w:rsidR="000E25DC">
        <w:t xml:space="preserve"> from the Content Manager. CCC</w:t>
      </w:r>
      <w:r w:rsidR="00682335">
        <w:t xml:space="preserve"> </w:t>
      </w:r>
      <w:r w:rsidR="000E25DC">
        <w:t>adventures can’t award mechanical effect</w:t>
      </w:r>
      <w:r w:rsidR="00612E9E">
        <w:t>s</w:t>
      </w:r>
      <w:r w:rsidR="000E25DC">
        <w:t xml:space="preserve"> that persist beyond its series.</w:t>
      </w:r>
    </w:p>
    <w:p w14:paraId="2E667C5B" w14:textId="141D0E42" w:rsidR="000E25DC" w:rsidRDefault="005572F3" w:rsidP="000E25DC">
      <w:pPr>
        <w:pStyle w:val="CoreBulleted"/>
      </w:pPr>
      <w:r>
        <w:t xml:space="preserve">Temporary story awards </w:t>
      </w:r>
      <w:r w:rsidR="000E25DC" w:rsidRPr="001728F0">
        <w:rPr>
          <w:rStyle w:val="BoldSerif"/>
        </w:rPr>
        <w:t>must</w:t>
      </w:r>
      <w:r w:rsidR="000E25DC">
        <w:t xml:space="preserve"> </w:t>
      </w:r>
      <w:r>
        <w:t xml:space="preserve">include </w:t>
      </w:r>
      <w:r w:rsidR="000E25DC">
        <w:t xml:space="preserve">methods of its removal. </w:t>
      </w:r>
    </w:p>
    <w:p w14:paraId="2CBD8454" w14:textId="2D0E8FB2" w:rsidR="000E25DC" w:rsidRPr="0056156B" w:rsidRDefault="005572F3" w:rsidP="000E25DC">
      <w:pPr>
        <w:pStyle w:val="CoreBulleted"/>
      </w:pPr>
      <w:r>
        <w:t>S</w:t>
      </w:r>
      <w:r w:rsidR="000E25DC" w:rsidRPr="0056156B">
        <w:t>eparate player handout</w:t>
      </w:r>
      <w:r>
        <w:t>s</w:t>
      </w:r>
      <w:r w:rsidR="000E25DC" w:rsidRPr="0056156B">
        <w:t xml:space="preserve"> </w:t>
      </w:r>
      <w:r w:rsidR="000E25DC" w:rsidRPr="001728F0">
        <w:rPr>
          <w:rStyle w:val="BoldSerif"/>
        </w:rPr>
        <w:t>must</w:t>
      </w:r>
      <w:r w:rsidR="000E25DC" w:rsidRPr="0056156B">
        <w:t xml:space="preserve"> be included for each story award. </w:t>
      </w:r>
    </w:p>
    <w:p w14:paraId="44386A8B" w14:textId="6366F3AA" w:rsidR="000E25DC" w:rsidRDefault="00612E9E" w:rsidP="000E25DC">
      <w:pPr>
        <w:pStyle w:val="CoreBody"/>
      </w:pPr>
      <w:r>
        <w:rPr>
          <w:rStyle w:val="InlineSubhead"/>
        </w:rPr>
        <w:tab/>
      </w:r>
      <w:r w:rsidR="000E25DC" w:rsidRPr="00612E9E">
        <w:rPr>
          <w:rStyle w:val="InlineSubhead"/>
        </w:rPr>
        <w:t>Downtime Activities</w:t>
      </w:r>
      <w:r w:rsidRPr="00612E9E">
        <w:rPr>
          <w:rStyle w:val="InlineSubhead"/>
        </w:rPr>
        <w:t>.</w:t>
      </w:r>
      <w:r>
        <w:t xml:space="preserve"> </w:t>
      </w:r>
      <w:r w:rsidR="005572F3">
        <w:t>A</w:t>
      </w:r>
      <w:r w:rsidR="000E25DC">
        <w:t>dventure</w:t>
      </w:r>
      <w:r w:rsidR="005572F3">
        <w:t>s</w:t>
      </w:r>
      <w:r w:rsidR="000E25DC">
        <w:t xml:space="preserve"> may contain </w:t>
      </w:r>
      <w:r w:rsidR="007D3C71">
        <w:t>an alternative downtime activity</w:t>
      </w:r>
      <w:r w:rsidR="000E25DC">
        <w:t>; subject to the following guidance:</w:t>
      </w:r>
    </w:p>
    <w:p w14:paraId="4AB499AD" w14:textId="77777777" w:rsidR="005572F3" w:rsidRDefault="005572F3" w:rsidP="005572F3">
      <w:pPr>
        <w:pStyle w:val="CoreBulleted"/>
      </w:pPr>
      <w:r>
        <w:t>Adventures can’t award more than one.</w:t>
      </w:r>
    </w:p>
    <w:p w14:paraId="4DE40AC6" w14:textId="4D3E4D29" w:rsidR="000E25DC" w:rsidRDefault="005572F3" w:rsidP="000E25DC">
      <w:pPr>
        <w:pStyle w:val="CoreBulleted"/>
      </w:pPr>
      <w:r>
        <w:t>They</w:t>
      </w:r>
      <w:r w:rsidR="000E25DC">
        <w:t xml:space="preserve"> must receive </w:t>
      </w:r>
      <w:r w:rsidR="000E25DC" w:rsidRPr="008319F9">
        <w:rPr>
          <w:rStyle w:val="BoldSerif"/>
        </w:rPr>
        <w:t>prior approval</w:t>
      </w:r>
      <w:r w:rsidR="000E25DC">
        <w:t xml:space="preserve"> from the Content Manager. </w:t>
      </w:r>
      <w:r w:rsidR="000E25DC" w:rsidRPr="00BE2CCA">
        <w:t>CCC</w:t>
      </w:r>
      <w:r w:rsidR="00682335" w:rsidRPr="00BE2CCA">
        <w:t xml:space="preserve"> </w:t>
      </w:r>
      <w:r w:rsidR="000E25DC" w:rsidRPr="00BE2CCA">
        <w:t xml:space="preserve">adventures </w:t>
      </w:r>
      <w:r w:rsidR="000E25DC" w:rsidRPr="00BE2CCA">
        <w:rPr>
          <w:rStyle w:val="BoldSerif"/>
        </w:rPr>
        <w:t>can’t</w:t>
      </w:r>
      <w:r w:rsidR="000E25DC" w:rsidRPr="00BE2CCA">
        <w:t xml:space="preserve"> </w:t>
      </w:r>
      <w:r w:rsidR="00612E9E" w:rsidRPr="00BE2CCA">
        <w:t>award downtime activities.</w:t>
      </w:r>
    </w:p>
    <w:p w14:paraId="38BE6CE6" w14:textId="705DEBF3" w:rsidR="006C5A60" w:rsidRDefault="005572F3" w:rsidP="001728F0">
      <w:pPr>
        <w:pStyle w:val="CoreBulleted"/>
      </w:pPr>
      <w:r>
        <w:t>They</w:t>
      </w:r>
      <w:r w:rsidR="000E25DC">
        <w:t xml:space="preserve"> aren’t repeatable by default—if it the activity can be repeatable, it should be appropriate in scope and scale</w:t>
      </w:r>
      <w:r w:rsidR="00BE2CCA">
        <w:t>, and be specifically noted.</w:t>
      </w:r>
    </w:p>
    <w:sectPr w:rsidR="006C5A60" w:rsidSect="00AE34E5">
      <w:type w:val="continuous"/>
      <w:pgSz w:w="12240" w:h="15840"/>
      <w:pgMar w:top="1440" w:right="1152" w:bottom="1800" w:left="1152" w:header="576" w:footer="576" w:gutter="0"/>
      <w:cols w:num="2" w:space="9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D879E" w14:textId="77777777" w:rsidR="00D51D38" w:rsidRDefault="00D51D38">
      <w:pPr>
        <w:spacing w:line="240" w:lineRule="auto"/>
      </w:pPr>
      <w:r>
        <w:separator/>
      </w:r>
    </w:p>
    <w:p w14:paraId="46389742" w14:textId="77777777" w:rsidR="00D51D38" w:rsidRDefault="00D51D38"/>
  </w:endnote>
  <w:endnote w:type="continuationSeparator" w:id="0">
    <w:p w14:paraId="65271E71" w14:textId="77777777" w:rsidR="00D51D38" w:rsidRDefault="00D51D38">
      <w:pPr>
        <w:spacing w:line="240" w:lineRule="auto"/>
      </w:pPr>
      <w:r>
        <w:continuationSeparator/>
      </w:r>
    </w:p>
    <w:p w14:paraId="28C7BC61" w14:textId="77777777" w:rsidR="00D51D38" w:rsidRDefault="00D51D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amat Condensed SC Light">
    <w:altName w:val="Calibri"/>
    <w:panose1 w:val="00000000000000000000"/>
    <w:charset w:val="00"/>
    <w:family w:val="modern"/>
    <w:notTrueType/>
    <w:pitch w:val="variable"/>
    <w:sig w:usb0="80000003" w:usb1="40000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Mang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amat Condensed SC Regula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ill Sans">
    <w:altName w:val="Segoe UI Semilight"/>
    <w:panose1 w:val="020B0702020104020203"/>
    <w:charset w:val="00"/>
    <w:family w:val="swiss"/>
    <w:pitch w:val="variable"/>
    <w:sig w:usb0="A0002AE7" w:usb1="00000000" w:usb2="00000000" w:usb3="00000000" w:csb0="000001FF" w:csb1="00000000"/>
  </w:font>
  <w:font w:name="Gill Sans SemiBold">
    <w:altName w:val="Segoe UI Semibold"/>
    <w:panose1 w:val="020B0702020104020203"/>
    <w:charset w:val="00"/>
    <w:family w:val="auto"/>
    <w:pitch w:val="variable"/>
    <w:sig w:usb0="00000001" w:usb1="5000004A" w:usb2="00000000" w:usb3="00000000" w:csb0="00000005" w:csb1="00000000"/>
  </w:font>
  <w:font w:name="ScalaSansOff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amat Text Medium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52E5F" w14:textId="77777777" w:rsidR="00244FEE" w:rsidRDefault="00244FEE" w:rsidP="00AE34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30E1A2" w14:textId="77777777" w:rsidR="00244FEE" w:rsidRDefault="00244FEE" w:rsidP="00AE34E5">
    <w:pPr>
      <w:pStyle w:val="Footer"/>
      <w:ind w:right="360"/>
      <w:rPr>
        <w:rStyle w:val="PageNumber"/>
      </w:rPr>
    </w:pPr>
  </w:p>
  <w:p w14:paraId="234CC5B7" w14:textId="77777777" w:rsidR="00244FEE" w:rsidRDefault="00244FEE" w:rsidP="00AE34E5">
    <w:pPr>
      <w:pStyle w:val="Footer"/>
    </w:pPr>
  </w:p>
  <w:p w14:paraId="5349CA5B" w14:textId="77777777" w:rsidR="00244FEE" w:rsidRDefault="00244F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E972B" w14:textId="6239C943" w:rsidR="00244FEE" w:rsidRPr="00B713F9" w:rsidRDefault="00244FEE" w:rsidP="007A067B">
    <w:pPr>
      <w:pStyle w:val="Footer"/>
      <w:tabs>
        <w:tab w:val="clear" w:pos="8640"/>
        <w:tab w:val="left" w:pos="7093"/>
        <w:tab w:val="right" w:pos="9360"/>
        <w:tab w:val="left" w:pos="9900"/>
      </w:tabs>
      <w:ind w:right="126"/>
      <w:rPr>
        <w:sz w:val="22"/>
        <w:szCs w:val="22"/>
      </w:rPr>
    </w:pPr>
    <w:r w:rsidRPr="00CA2250">
      <w:rPr>
        <w:i/>
        <w:sz w:val="16"/>
        <w:szCs w:val="16"/>
      </w:rPr>
      <w:t>Not for resale. Permission granted to print or photocopy this document for personal use only</w:t>
    </w:r>
    <w:r w:rsidRPr="00483A62">
      <w:rPr>
        <w:i/>
      </w:rPr>
      <w:t>.</w:t>
    </w:r>
    <w:r w:rsidRPr="002F6B41">
      <w:t xml:space="preserve"> </w:t>
    </w:r>
    <w:sdt>
      <w:sdtPr>
        <w:rPr>
          <w:sz w:val="22"/>
          <w:szCs w:val="22"/>
        </w:rPr>
        <w:id w:val="-1762367179"/>
        <w:docPartObj>
          <w:docPartGallery w:val="Page Numbers (Bottom of Page)"/>
          <w:docPartUnique/>
        </w:docPartObj>
      </w:sdtPr>
      <w:sdtEndPr>
        <w:rPr>
          <w:noProof/>
          <w:sz w:val="16"/>
          <w:szCs w:val="16"/>
        </w:rPr>
      </w:sdtEndPr>
      <w:sdtContent>
        <w:r w:rsidRPr="00B713F9">
          <w:rPr>
            <w:sz w:val="22"/>
            <w:szCs w:val="22"/>
          </w:rPr>
          <w:tab/>
        </w:r>
        <w:r>
          <w:rPr>
            <w:sz w:val="22"/>
            <w:szCs w:val="22"/>
          </w:rPr>
          <w:tab/>
        </w:r>
        <w:r w:rsidR="007A067B">
          <w:rPr>
            <w:sz w:val="22"/>
            <w:szCs w:val="22"/>
          </w:rPr>
          <w:br/>
        </w:r>
        <w:r w:rsidR="00612E9E">
          <w:rPr>
            <w:rFonts w:ascii="Gill Sans SemiBold" w:hAnsi="Gill Sans SemiBold"/>
            <w:sz w:val="16"/>
            <w:szCs w:val="16"/>
          </w:rPr>
          <w:t>D&amp;D Adventurers League Rewards Guidelines</w:t>
        </w:r>
        <w:r w:rsidRPr="007A067B">
          <w:rPr>
            <w:rFonts w:ascii="Gill Sans SemiBold" w:hAnsi="Gill Sans SemiBold"/>
            <w:sz w:val="16"/>
            <w:szCs w:val="16"/>
          </w:rPr>
          <w:tab/>
        </w:r>
        <w:r w:rsidR="007A067B" w:rsidRPr="007A067B">
          <w:rPr>
            <w:rFonts w:ascii="Gill Sans SemiBold" w:hAnsi="Gill Sans SemiBold"/>
            <w:sz w:val="16"/>
            <w:szCs w:val="16"/>
          </w:rPr>
          <w:tab/>
        </w:r>
        <w:r w:rsidR="007A067B" w:rsidRPr="007A067B">
          <w:rPr>
            <w:rFonts w:ascii="Gill Sans SemiBold" w:hAnsi="Gill Sans SemiBold"/>
            <w:sz w:val="16"/>
            <w:szCs w:val="16"/>
          </w:rPr>
          <w:tab/>
        </w:r>
        <w:r w:rsidRPr="007A067B">
          <w:rPr>
            <w:rFonts w:ascii="Gill Sans SemiBold" w:hAnsi="Gill Sans SemiBold"/>
            <w:sz w:val="16"/>
            <w:szCs w:val="16"/>
          </w:rPr>
          <w:fldChar w:fldCharType="begin"/>
        </w:r>
        <w:r w:rsidRPr="007A067B">
          <w:rPr>
            <w:rFonts w:ascii="Gill Sans SemiBold" w:hAnsi="Gill Sans SemiBold"/>
            <w:sz w:val="16"/>
            <w:szCs w:val="16"/>
          </w:rPr>
          <w:instrText xml:space="preserve"> PAGE   \* MERGEFORMAT </w:instrText>
        </w:r>
        <w:r w:rsidRPr="007A067B">
          <w:rPr>
            <w:rFonts w:ascii="Gill Sans SemiBold" w:hAnsi="Gill Sans SemiBold"/>
            <w:sz w:val="16"/>
            <w:szCs w:val="16"/>
          </w:rPr>
          <w:fldChar w:fldCharType="separate"/>
        </w:r>
        <w:r w:rsidR="003D53A0">
          <w:rPr>
            <w:rFonts w:ascii="Gill Sans SemiBold" w:hAnsi="Gill Sans SemiBold"/>
            <w:noProof/>
            <w:sz w:val="16"/>
            <w:szCs w:val="16"/>
          </w:rPr>
          <w:t>1</w:t>
        </w:r>
        <w:r w:rsidRPr="007A067B">
          <w:rPr>
            <w:rFonts w:ascii="Gill Sans SemiBold" w:hAnsi="Gill Sans SemiBold"/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41EFE" w14:textId="77777777" w:rsidR="00D51D38" w:rsidRDefault="00D51D38">
      <w:pPr>
        <w:spacing w:line="240" w:lineRule="auto"/>
      </w:pPr>
      <w:r>
        <w:separator/>
      </w:r>
    </w:p>
    <w:p w14:paraId="5485A793" w14:textId="77777777" w:rsidR="00D51D38" w:rsidRDefault="00D51D38"/>
  </w:footnote>
  <w:footnote w:type="continuationSeparator" w:id="0">
    <w:p w14:paraId="495F95CB" w14:textId="77777777" w:rsidR="00D51D38" w:rsidRDefault="00D51D38">
      <w:pPr>
        <w:spacing w:line="240" w:lineRule="auto"/>
      </w:pPr>
      <w:r>
        <w:continuationSeparator/>
      </w:r>
    </w:p>
    <w:p w14:paraId="73027678" w14:textId="77777777" w:rsidR="00D51D38" w:rsidRDefault="00D51D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022A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16233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1D271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72442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4E4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13009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CB474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3A685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41E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BFC3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788D6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F66E41"/>
    <w:multiLevelType w:val="hybridMultilevel"/>
    <w:tmpl w:val="78D2957A"/>
    <w:lvl w:ilvl="0" w:tplc="A03EF8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8836BC7"/>
    <w:multiLevelType w:val="hybridMultilevel"/>
    <w:tmpl w:val="DC960806"/>
    <w:lvl w:ilvl="0" w:tplc="CB8432B6">
      <w:start w:val="1"/>
      <w:numFmt w:val="bullet"/>
      <w:pStyle w:val="StatBlockBulleted"/>
      <w:lvlText w:val=""/>
      <w:lvlJc w:val="left"/>
      <w:pPr>
        <w:ind w:left="360" w:hanging="360"/>
      </w:pPr>
      <w:rPr>
        <w:rFonts w:ascii="Symbol" w:hAnsi="Symbol" w:hint="default"/>
        <w:color w:val="9B37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76C9C"/>
    <w:multiLevelType w:val="hybridMultilevel"/>
    <w:tmpl w:val="84EAA444"/>
    <w:lvl w:ilvl="0" w:tplc="65C6CA32">
      <w:start w:val="1"/>
      <w:numFmt w:val="bullet"/>
      <w:pStyle w:val="CoreBulleted"/>
      <w:lvlText w:val=""/>
      <w:lvlJc w:val="left"/>
      <w:pPr>
        <w:ind w:left="360" w:hanging="360"/>
      </w:pPr>
      <w:rPr>
        <w:rFonts w:ascii="Symbol" w:hAnsi="Symbol" w:hint="default"/>
        <w:color w:val="9B37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63E97"/>
    <w:multiLevelType w:val="hybridMultilevel"/>
    <w:tmpl w:val="BB8C6AFE"/>
    <w:lvl w:ilvl="0" w:tplc="F1921574">
      <w:start w:val="1"/>
      <w:numFmt w:val="bullet"/>
      <w:pStyle w:val="Sidebar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4"/>
  </w:num>
  <w:num w:numId="5">
    <w:abstractNumId w:val="12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730"/>
    <w:rsid w:val="000601A1"/>
    <w:rsid w:val="00064653"/>
    <w:rsid w:val="000B46F3"/>
    <w:rsid w:val="000E25DC"/>
    <w:rsid w:val="001728F0"/>
    <w:rsid w:val="00174E7D"/>
    <w:rsid w:val="001B6255"/>
    <w:rsid w:val="001C162C"/>
    <w:rsid w:val="001E6AE9"/>
    <w:rsid w:val="001F05C9"/>
    <w:rsid w:val="001F11D0"/>
    <w:rsid w:val="00203A5C"/>
    <w:rsid w:val="002338AE"/>
    <w:rsid w:val="00241B93"/>
    <w:rsid w:val="00244FEE"/>
    <w:rsid w:val="002E14AD"/>
    <w:rsid w:val="002F28FF"/>
    <w:rsid w:val="002F6BB8"/>
    <w:rsid w:val="00310A87"/>
    <w:rsid w:val="00313102"/>
    <w:rsid w:val="00327B72"/>
    <w:rsid w:val="00344FC1"/>
    <w:rsid w:val="00347FCD"/>
    <w:rsid w:val="0036119B"/>
    <w:rsid w:val="00371598"/>
    <w:rsid w:val="003B0F61"/>
    <w:rsid w:val="003B2638"/>
    <w:rsid w:val="003D53A0"/>
    <w:rsid w:val="00416573"/>
    <w:rsid w:val="00426CD3"/>
    <w:rsid w:val="00434E12"/>
    <w:rsid w:val="00455D13"/>
    <w:rsid w:val="00487B59"/>
    <w:rsid w:val="004C5F7F"/>
    <w:rsid w:val="004F16BA"/>
    <w:rsid w:val="00510180"/>
    <w:rsid w:val="00524C82"/>
    <w:rsid w:val="005572F3"/>
    <w:rsid w:val="0057362B"/>
    <w:rsid w:val="00574B8A"/>
    <w:rsid w:val="005B5D93"/>
    <w:rsid w:val="005D0730"/>
    <w:rsid w:val="005E1FA4"/>
    <w:rsid w:val="00612E9E"/>
    <w:rsid w:val="00682335"/>
    <w:rsid w:val="00685F81"/>
    <w:rsid w:val="00697FA5"/>
    <w:rsid w:val="006C5A60"/>
    <w:rsid w:val="006F5E83"/>
    <w:rsid w:val="007239B3"/>
    <w:rsid w:val="0072638E"/>
    <w:rsid w:val="00744716"/>
    <w:rsid w:val="007A067B"/>
    <w:rsid w:val="007D3C71"/>
    <w:rsid w:val="007E53A5"/>
    <w:rsid w:val="00813D19"/>
    <w:rsid w:val="008319F9"/>
    <w:rsid w:val="00835F26"/>
    <w:rsid w:val="0088164F"/>
    <w:rsid w:val="008A6725"/>
    <w:rsid w:val="00906A19"/>
    <w:rsid w:val="00906D21"/>
    <w:rsid w:val="0095420C"/>
    <w:rsid w:val="00970729"/>
    <w:rsid w:val="00986E5A"/>
    <w:rsid w:val="009C78C0"/>
    <w:rsid w:val="009E628D"/>
    <w:rsid w:val="00A13A11"/>
    <w:rsid w:val="00A27F90"/>
    <w:rsid w:val="00AB0C42"/>
    <w:rsid w:val="00AC2439"/>
    <w:rsid w:val="00AC4E8F"/>
    <w:rsid w:val="00AE34E5"/>
    <w:rsid w:val="00AF7359"/>
    <w:rsid w:val="00B56364"/>
    <w:rsid w:val="00B8567E"/>
    <w:rsid w:val="00B93205"/>
    <w:rsid w:val="00BA34AF"/>
    <w:rsid w:val="00BD6B40"/>
    <w:rsid w:val="00BE2CCA"/>
    <w:rsid w:val="00BF10B4"/>
    <w:rsid w:val="00C01716"/>
    <w:rsid w:val="00C673CD"/>
    <w:rsid w:val="00C80605"/>
    <w:rsid w:val="00CA30A2"/>
    <w:rsid w:val="00CB1EEB"/>
    <w:rsid w:val="00D40C7B"/>
    <w:rsid w:val="00D51D38"/>
    <w:rsid w:val="00D66CED"/>
    <w:rsid w:val="00D9470F"/>
    <w:rsid w:val="00DC1766"/>
    <w:rsid w:val="00DF4175"/>
    <w:rsid w:val="00E04769"/>
    <w:rsid w:val="00E2143C"/>
    <w:rsid w:val="00E22584"/>
    <w:rsid w:val="00E3026F"/>
    <w:rsid w:val="00E457C4"/>
    <w:rsid w:val="00E73FA2"/>
    <w:rsid w:val="00E9255B"/>
    <w:rsid w:val="00EE0CCB"/>
    <w:rsid w:val="00F2484E"/>
    <w:rsid w:val="00F710B8"/>
    <w:rsid w:val="00FD28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D63E6C"/>
  <w15:docId w15:val="{A7774F96-C890-45C9-B5E5-E67515F1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BB8"/>
    <w:pPr>
      <w:spacing w:after="0" w:line="220" w:lineRule="atLeast"/>
    </w:pPr>
    <w:rPr>
      <w:szCs w:val="24"/>
      <w:lang w:eastAsia="en-US"/>
    </w:rPr>
  </w:style>
  <w:style w:type="paragraph" w:styleId="Heading1">
    <w:name w:val="heading 1"/>
    <w:next w:val="CoreBody"/>
    <w:link w:val="Heading1Char"/>
    <w:uiPriority w:val="9"/>
    <w:qFormat/>
    <w:rsid w:val="002F6BB8"/>
    <w:pPr>
      <w:keepNext/>
      <w:keepLines/>
      <w:suppressAutoHyphens/>
      <w:spacing w:after="0"/>
      <w:outlineLvl w:val="0"/>
    </w:pPr>
    <w:rPr>
      <w:rFonts w:ascii="Tiamat Condensed SC Light" w:eastAsiaTheme="majorEastAsia" w:hAnsi="Tiamat Condensed SC Light" w:cstheme="majorBidi"/>
      <w:bCs/>
      <w:color w:val="943634" w:themeColor="accent2" w:themeShade="BF"/>
      <w:sz w:val="36"/>
      <w:szCs w:val="36"/>
    </w:rPr>
  </w:style>
  <w:style w:type="paragraph" w:styleId="Heading2">
    <w:name w:val="heading 2"/>
    <w:next w:val="CoreBody"/>
    <w:link w:val="Heading2Char"/>
    <w:autoRedefine/>
    <w:uiPriority w:val="9"/>
    <w:unhideWhenUsed/>
    <w:qFormat/>
    <w:rsid w:val="002F6BB8"/>
    <w:pPr>
      <w:pBdr>
        <w:bottom w:val="single" w:sz="12" w:space="1" w:color="C4BC96" w:themeColor="background2" w:themeShade="BF"/>
      </w:pBdr>
      <w:spacing w:before="240" w:after="60"/>
      <w:outlineLvl w:val="1"/>
    </w:pPr>
    <w:rPr>
      <w:rFonts w:ascii="Tiamat Condensed SC Light" w:eastAsiaTheme="majorEastAsia" w:hAnsi="Tiamat Condensed SC Light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Heading1"/>
    <w:next w:val="CoreBody"/>
    <w:link w:val="Heading3Char"/>
    <w:autoRedefine/>
    <w:uiPriority w:val="9"/>
    <w:unhideWhenUsed/>
    <w:qFormat/>
    <w:rsid w:val="002F6BB8"/>
    <w:pPr>
      <w:spacing w:before="240"/>
      <w:outlineLvl w:val="2"/>
    </w:pPr>
    <w:rPr>
      <w:bCs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reBody">
    <w:name w:val="Core Body"/>
    <w:link w:val="CoreBodyChar"/>
    <w:qFormat/>
    <w:rsid w:val="002F6BB8"/>
    <w:pPr>
      <w:tabs>
        <w:tab w:val="left" w:pos="187"/>
      </w:tabs>
      <w:spacing w:after="120"/>
      <w:contextualSpacing/>
    </w:pPr>
    <w:rPr>
      <w:rFonts w:eastAsia="ヒラギノ角ゴ Pro W3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2F6BB8"/>
    <w:rPr>
      <w:rFonts w:ascii="Tiamat Condensed SC Light" w:eastAsiaTheme="majorEastAsia" w:hAnsi="Tiamat Condensed SC Light" w:cstheme="majorBidi"/>
      <w:bCs/>
      <w:color w:val="943634" w:themeColor="accent2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F6BB8"/>
    <w:rPr>
      <w:rFonts w:ascii="Tiamat Condensed SC Light" w:eastAsiaTheme="majorEastAsia" w:hAnsi="Tiamat Condensed SC Light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F6BB8"/>
    <w:rPr>
      <w:rFonts w:ascii="Tiamat Condensed SC Light" w:eastAsiaTheme="majorEastAsia" w:hAnsi="Tiamat Condensed SC Light" w:cstheme="majorBidi"/>
      <w:color w:val="943634" w:themeColor="accent2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B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BB8"/>
    <w:rPr>
      <w:rFonts w:ascii="Lucida Grande" w:hAnsi="Lucida Grande" w:cs="Lucida Grande"/>
      <w:sz w:val="18"/>
      <w:szCs w:val="18"/>
      <w:lang w:eastAsia="en-US"/>
    </w:rPr>
  </w:style>
  <w:style w:type="paragraph" w:customStyle="1" w:styleId="TableHeader">
    <w:name w:val="Table Header"/>
    <w:basedOn w:val="TableBody"/>
    <w:next w:val="TableBody"/>
    <w:autoRedefine/>
    <w:qFormat/>
    <w:rsid w:val="002F6BB8"/>
    <w:pPr>
      <w:keepNext/>
    </w:pPr>
    <w:rPr>
      <w:b/>
    </w:rPr>
  </w:style>
  <w:style w:type="paragraph" w:customStyle="1" w:styleId="TableBody">
    <w:name w:val="Table Body"/>
    <w:qFormat/>
    <w:rsid w:val="002F6BB8"/>
    <w:pPr>
      <w:keepLines/>
      <w:spacing w:after="0"/>
      <w:contextualSpacing/>
    </w:pPr>
    <w:rPr>
      <w:rFonts w:asciiTheme="majorHAnsi" w:eastAsia="ヒラギノ角ゴ Pro W3" w:hAnsiTheme="majorHAnsi"/>
      <w:color w:val="000000"/>
      <w:sz w:val="18"/>
      <w:szCs w:val="18"/>
    </w:rPr>
  </w:style>
  <w:style w:type="paragraph" w:styleId="Footer">
    <w:name w:val="footer"/>
    <w:link w:val="FooterChar"/>
    <w:uiPriority w:val="99"/>
    <w:unhideWhenUsed/>
    <w:qFormat/>
    <w:rsid w:val="002F6BB8"/>
    <w:pPr>
      <w:tabs>
        <w:tab w:val="center" w:pos="4320"/>
        <w:tab w:val="right" w:pos="8640"/>
      </w:tabs>
      <w:spacing w:after="0"/>
    </w:pPr>
    <w:rPr>
      <w:rFonts w:asciiTheme="majorHAnsi" w:hAnsiTheme="maj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F6BB8"/>
    <w:rPr>
      <w:rFonts w:asciiTheme="majorHAnsi" w:hAnsiTheme="maj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2F6BB8"/>
  </w:style>
  <w:style w:type="paragraph" w:customStyle="1" w:styleId="SidebarHeading">
    <w:name w:val="Sidebar Heading"/>
    <w:next w:val="SidebarBody"/>
    <w:qFormat/>
    <w:rsid w:val="002F6BB8"/>
    <w:pPr>
      <w:keepNext/>
      <w:keepLines/>
      <w:pBdr>
        <w:top w:val="single" w:sz="12" w:space="1" w:color="F2F2F2" w:themeColor="background1" w:themeShade="F2"/>
        <w:left w:val="single" w:sz="12" w:space="4" w:color="F2F2F2" w:themeColor="background1" w:themeShade="F2"/>
        <w:bottom w:val="single" w:sz="12" w:space="1" w:color="F2F2F2" w:themeColor="background1" w:themeShade="F2"/>
        <w:right w:val="single" w:sz="12" w:space="4" w:color="F2F2F2" w:themeColor="background1" w:themeShade="F2"/>
      </w:pBdr>
      <w:shd w:val="clear" w:color="auto" w:fill="EEECE1" w:themeFill="background2"/>
      <w:spacing w:before="60" w:after="60"/>
      <w:outlineLvl w:val="2"/>
    </w:pPr>
    <w:rPr>
      <w:rFonts w:ascii="Tiamat Condensed SC Light" w:eastAsia="ヒラギノ角ゴ Pro W3" w:hAnsi="Tiamat Condensed SC Light"/>
      <w:color w:val="000000"/>
      <w:sz w:val="22"/>
      <w:szCs w:val="22"/>
    </w:rPr>
  </w:style>
  <w:style w:type="paragraph" w:customStyle="1" w:styleId="SidebarBody">
    <w:name w:val="Sidebar Body"/>
    <w:link w:val="SidebarBodyChar"/>
    <w:qFormat/>
    <w:rsid w:val="002F6BB8"/>
    <w:pPr>
      <w:pBdr>
        <w:top w:val="single" w:sz="12" w:space="1" w:color="F2F2F2" w:themeColor="background1" w:themeShade="F2"/>
        <w:left w:val="single" w:sz="12" w:space="4" w:color="F2F2F2" w:themeColor="background1" w:themeShade="F2"/>
        <w:bottom w:val="single" w:sz="12" w:space="1" w:color="F2F2F2" w:themeColor="background1" w:themeShade="F2"/>
        <w:right w:val="single" w:sz="12" w:space="4" w:color="F2F2F2" w:themeColor="background1" w:themeShade="F2"/>
      </w:pBdr>
      <w:shd w:val="clear" w:color="auto" w:fill="EEECE1" w:themeFill="background2"/>
      <w:tabs>
        <w:tab w:val="left" w:pos="187"/>
      </w:tabs>
      <w:spacing w:after="60"/>
      <w:contextualSpacing/>
    </w:pPr>
    <w:rPr>
      <w:rFonts w:asciiTheme="majorHAnsi" w:eastAsia="ヒラギノ角ゴ Pro W3" w:hAnsiTheme="majorHAnsi"/>
      <w:color w:val="000000"/>
      <w:sz w:val="18"/>
      <w:szCs w:val="18"/>
    </w:rPr>
  </w:style>
  <w:style w:type="paragraph" w:customStyle="1" w:styleId="StatBlockTitle">
    <w:name w:val="Stat Block Title"/>
    <w:next w:val="StatBlockBody"/>
    <w:uiPriority w:val="99"/>
    <w:qFormat/>
    <w:rsid w:val="002F6BB8"/>
    <w:pPr>
      <w:keepNext/>
      <w:keepLines/>
      <w:spacing w:after="0"/>
      <w:outlineLvl w:val="1"/>
    </w:pPr>
    <w:rPr>
      <w:rFonts w:ascii="Tiamat Condensed SC Light" w:eastAsia="ヒラギノ角ゴ Pro W3" w:hAnsi="Tiamat Condensed SC Light"/>
      <w:color w:val="943634" w:themeColor="accent2" w:themeShade="BF"/>
      <w:sz w:val="24"/>
      <w:szCs w:val="24"/>
    </w:rPr>
  </w:style>
  <w:style w:type="paragraph" w:customStyle="1" w:styleId="StatBlockBody">
    <w:name w:val="Stat Block Body"/>
    <w:uiPriority w:val="99"/>
    <w:qFormat/>
    <w:rsid w:val="002F6BB8"/>
    <w:pPr>
      <w:tabs>
        <w:tab w:val="left" w:pos="187"/>
      </w:tabs>
      <w:spacing w:before="60" w:after="0"/>
    </w:pPr>
    <w:rPr>
      <w:rFonts w:asciiTheme="majorHAnsi" w:eastAsia="ヒラギノ角ゴ Pro W3" w:hAnsiTheme="majorHAnsi"/>
      <w:color w:val="000000"/>
    </w:rPr>
  </w:style>
  <w:style w:type="paragraph" w:customStyle="1" w:styleId="StatBlockHeading">
    <w:name w:val="Stat Block Heading"/>
    <w:basedOn w:val="StatBlockBody"/>
    <w:next w:val="StatBlockBody"/>
    <w:uiPriority w:val="99"/>
    <w:qFormat/>
    <w:rsid w:val="002F6BB8"/>
    <w:pPr>
      <w:keepNext/>
      <w:keepLines/>
      <w:pBdr>
        <w:bottom w:val="single" w:sz="12" w:space="1" w:color="963232"/>
      </w:pBdr>
      <w:tabs>
        <w:tab w:val="left" w:pos="216"/>
      </w:tabs>
      <w:spacing w:before="200" w:after="60"/>
      <w:contextualSpacing/>
    </w:pPr>
    <w:rPr>
      <w:rFonts w:ascii="Tiamat Condensed SC Light" w:hAnsi="Tiamat Condensed SC Light"/>
      <w:bCs/>
      <w:color w:val="963232"/>
      <w:szCs w:val="24"/>
    </w:rPr>
  </w:style>
  <w:style w:type="paragraph" w:customStyle="1" w:styleId="CoreBulleted">
    <w:name w:val="Core Bulleted"/>
    <w:basedOn w:val="CoreBody"/>
    <w:qFormat/>
    <w:rsid w:val="002F6BB8"/>
    <w:pPr>
      <w:numPr>
        <w:numId w:val="3"/>
      </w:numPr>
      <w:spacing w:after="60"/>
      <w:ind w:left="187" w:hanging="187"/>
    </w:pPr>
  </w:style>
  <w:style w:type="paragraph" w:customStyle="1" w:styleId="SidebarBulleted">
    <w:name w:val="Sidebar Bulleted"/>
    <w:basedOn w:val="SidebarBody"/>
    <w:qFormat/>
    <w:rsid w:val="002F6BB8"/>
    <w:pPr>
      <w:numPr>
        <w:numId w:val="4"/>
      </w:numPr>
    </w:pPr>
  </w:style>
  <w:style w:type="paragraph" w:customStyle="1" w:styleId="StatBlockBulleted">
    <w:name w:val="Stat Block Bulleted"/>
    <w:basedOn w:val="StatBlockBody"/>
    <w:qFormat/>
    <w:rsid w:val="002F6BB8"/>
    <w:pPr>
      <w:numPr>
        <w:numId w:val="5"/>
      </w:numPr>
      <w:tabs>
        <w:tab w:val="left" w:pos="216"/>
      </w:tabs>
      <w:spacing w:before="120" w:after="120"/>
      <w:ind w:left="187" w:hanging="187"/>
      <w:contextualSpacing/>
    </w:pPr>
  </w:style>
  <w:style w:type="paragraph" w:customStyle="1" w:styleId="CoreMetadata">
    <w:name w:val="Core Metadata"/>
    <w:basedOn w:val="CoreBody"/>
    <w:next w:val="CoreBody"/>
    <w:qFormat/>
    <w:rsid w:val="002F6BB8"/>
    <w:pPr>
      <w:keepNext/>
      <w:keepLines/>
    </w:pPr>
    <w:rPr>
      <w:i/>
    </w:rPr>
  </w:style>
  <w:style w:type="paragraph" w:customStyle="1" w:styleId="ListItem">
    <w:name w:val="List Item"/>
    <w:qFormat/>
    <w:rsid w:val="002F6BB8"/>
    <w:pPr>
      <w:keepLines/>
      <w:spacing w:after="240"/>
      <w:ind w:left="187" w:hanging="187"/>
      <w:contextualSpacing/>
    </w:pPr>
    <w:rPr>
      <w:rFonts w:asciiTheme="majorHAnsi" w:eastAsia="ヒラギノ角ゴ Pro W3" w:hAnsiTheme="majorHAnsi"/>
      <w:color w:val="000000"/>
    </w:rPr>
  </w:style>
  <w:style w:type="paragraph" w:customStyle="1" w:styleId="ListHeading">
    <w:name w:val="List Heading"/>
    <w:next w:val="ListItem"/>
    <w:qFormat/>
    <w:rsid w:val="002F6BB8"/>
    <w:pPr>
      <w:keepNext/>
      <w:keepLines/>
      <w:spacing w:before="120" w:after="0"/>
      <w:outlineLvl w:val="3"/>
    </w:pPr>
    <w:rPr>
      <w:rFonts w:ascii="Tiamat Condensed SC Light" w:eastAsia="ヒラギノ角ゴ Pro W3" w:hAnsi="Tiamat Condensed SC Light"/>
      <w:color w:val="000000"/>
      <w:sz w:val="24"/>
    </w:rPr>
  </w:style>
  <w:style w:type="paragraph" w:customStyle="1" w:styleId="BoxedText">
    <w:name w:val="Boxed Text"/>
    <w:basedOn w:val="CoreBody"/>
    <w:autoRedefine/>
    <w:qFormat/>
    <w:rsid w:val="002F6BB8"/>
    <w:pPr>
      <w:keepLine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200" w:after="200" w:line="276" w:lineRule="auto"/>
    </w:pPr>
    <w:rPr>
      <w:rFonts w:asciiTheme="majorHAnsi" w:hAnsiTheme="majorHAnsi"/>
      <w:sz w:val="18"/>
      <w:szCs w:val="18"/>
    </w:rPr>
  </w:style>
  <w:style w:type="paragraph" w:customStyle="1" w:styleId="CoreStat">
    <w:name w:val="Core Stat"/>
    <w:basedOn w:val="CoreBody"/>
    <w:qFormat/>
    <w:rsid w:val="005D0730"/>
    <w:pPr>
      <w:keepLines/>
      <w:ind w:left="187" w:hanging="187"/>
    </w:pPr>
  </w:style>
  <w:style w:type="paragraph" w:customStyle="1" w:styleId="StatBlockData">
    <w:name w:val="Stat Block Data"/>
    <w:basedOn w:val="StatBlockBody"/>
    <w:link w:val="StatBlockDataChar"/>
    <w:uiPriority w:val="99"/>
    <w:qFormat/>
    <w:rsid w:val="002F6BB8"/>
    <w:pPr>
      <w:keepLines/>
      <w:spacing w:before="0"/>
      <w:ind w:left="187" w:hanging="187"/>
    </w:pPr>
    <w:rPr>
      <w:color w:val="auto"/>
    </w:rPr>
  </w:style>
  <w:style w:type="character" w:customStyle="1" w:styleId="InlineSubhead">
    <w:name w:val="Inline Subhead"/>
    <w:uiPriority w:val="1"/>
    <w:qFormat/>
    <w:rsid w:val="002F6BB8"/>
    <w:rPr>
      <w:b/>
      <w:bCs/>
      <w:i/>
      <w:iCs/>
      <w:color w:val="9B3737"/>
    </w:rPr>
  </w:style>
  <w:style w:type="paragraph" w:customStyle="1" w:styleId="StatBlockMetadata">
    <w:name w:val="Stat Block Metadata"/>
    <w:basedOn w:val="StatBlockBody"/>
    <w:next w:val="StatBlockData"/>
    <w:uiPriority w:val="99"/>
    <w:qFormat/>
    <w:rsid w:val="002F6BB8"/>
    <w:pPr>
      <w:keepNext/>
      <w:spacing w:after="120"/>
      <w:contextualSpacing/>
    </w:pPr>
    <w:rPr>
      <w:i/>
    </w:rPr>
  </w:style>
  <w:style w:type="paragraph" w:customStyle="1" w:styleId="Epigraph">
    <w:name w:val="Epigraph"/>
    <w:basedOn w:val="CoreBody"/>
    <w:qFormat/>
    <w:rsid w:val="002F6BB8"/>
    <w:rPr>
      <w:i/>
    </w:rPr>
  </w:style>
  <w:style w:type="paragraph" w:customStyle="1" w:styleId="NoParagraphStyle">
    <w:name w:val="[No Paragraph Style]"/>
    <w:link w:val="NoParagraphStyleChar"/>
    <w:autoRedefine/>
    <w:rsid w:val="002F6BB8"/>
    <w:pPr>
      <w:widowControl w:val="0"/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MinionPro-Regular" w:eastAsia="Times New Roman" w:hAnsi="MinionPro-Regular" w:cs="MinionPro-Regular"/>
      <w:i/>
      <w:color w:val="A6A6A6" w:themeColor="background1" w:themeShade="A6"/>
      <w:sz w:val="24"/>
      <w:szCs w:val="24"/>
      <w:lang w:eastAsia="en-US"/>
    </w:rPr>
  </w:style>
  <w:style w:type="character" w:customStyle="1" w:styleId="NoParagraphStyleChar">
    <w:name w:val="[No Paragraph Style] Char"/>
    <w:basedOn w:val="DefaultParagraphFont"/>
    <w:link w:val="NoParagraphStyle"/>
    <w:rsid w:val="002F6BB8"/>
    <w:rPr>
      <w:rFonts w:ascii="MinionPro-Regular" w:eastAsia="Times New Roman" w:hAnsi="MinionPro-Regular" w:cs="MinionPro-Regular"/>
      <w:i/>
      <w:color w:val="A6A6A6" w:themeColor="background1" w:themeShade="A6"/>
      <w:sz w:val="24"/>
      <w:szCs w:val="24"/>
      <w:lang w:eastAsia="en-US"/>
    </w:rPr>
  </w:style>
  <w:style w:type="table" w:styleId="LightShading-Accent1">
    <w:name w:val="Light Shading Accent 1"/>
    <w:basedOn w:val="TableNormal"/>
    <w:uiPriority w:val="60"/>
    <w:rsid w:val="002F6BB8"/>
    <w:pPr>
      <w:spacing w:after="0"/>
    </w:pPr>
    <w:rPr>
      <w:color w:val="365F91" w:themeColor="accent1" w:themeShade="BF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ableHeading">
    <w:name w:val="Table Heading"/>
    <w:autoRedefine/>
    <w:qFormat/>
    <w:rsid w:val="002F6BB8"/>
    <w:pPr>
      <w:spacing w:after="60"/>
    </w:pPr>
    <w:rPr>
      <w:rFonts w:ascii="Tiamat Condensed SC Light" w:eastAsia="ヒラギノ角ゴ Pro W3" w:hAnsi="Tiamat Condensed SC Light"/>
      <w:color w:val="000000"/>
      <w:sz w:val="24"/>
      <w:szCs w:val="24"/>
    </w:rPr>
  </w:style>
  <w:style w:type="paragraph" w:customStyle="1" w:styleId="AdventureLevel">
    <w:name w:val="Adventure Level"/>
    <w:autoRedefine/>
    <w:qFormat/>
    <w:rsid w:val="002F6BB8"/>
    <w:pPr>
      <w:spacing w:after="0"/>
      <w:ind w:left="540" w:right="630"/>
      <w:jc w:val="center"/>
    </w:pPr>
    <w:rPr>
      <w:rFonts w:eastAsia="Times New Roman" w:cs="Times New Roman"/>
      <w:i/>
      <w:color w:val="000000"/>
      <w:sz w:val="28"/>
      <w:szCs w:val="28"/>
      <w:lang w:eastAsia="en-US"/>
    </w:rPr>
  </w:style>
  <w:style w:type="paragraph" w:customStyle="1" w:styleId="Introbody">
    <w:name w:val="Intro body"/>
    <w:autoRedefine/>
    <w:qFormat/>
    <w:rsid w:val="002F6BB8"/>
    <w:pPr>
      <w:spacing w:after="0" w:line="360" w:lineRule="auto"/>
      <w:ind w:left="432" w:right="432"/>
      <w:jc w:val="center"/>
    </w:pPr>
    <w:rPr>
      <w:sz w:val="22"/>
      <w:szCs w:val="22"/>
      <w:lang w:eastAsia="en-US"/>
    </w:rPr>
  </w:style>
  <w:style w:type="paragraph" w:customStyle="1" w:styleId="AdventureTitle">
    <w:name w:val="Adventure Title"/>
    <w:link w:val="AdventureTitleChar"/>
    <w:autoRedefine/>
    <w:qFormat/>
    <w:rsid w:val="002F6BB8"/>
    <w:pPr>
      <w:spacing w:after="0"/>
      <w:jc w:val="center"/>
    </w:pPr>
    <w:rPr>
      <w:rFonts w:ascii="Tiamat Condensed SC Regular" w:eastAsia="Times New Roman" w:hAnsi="Tiamat Condensed SC Regular" w:cs="Gill Sans"/>
      <w:sz w:val="72"/>
      <w:szCs w:val="72"/>
      <w:lang w:eastAsia="en-US"/>
    </w:rPr>
  </w:style>
  <w:style w:type="paragraph" w:customStyle="1" w:styleId="AuthorName">
    <w:name w:val="Author Name"/>
    <w:autoRedefine/>
    <w:qFormat/>
    <w:rsid w:val="002F6BB8"/>
    <w:pPr>
      <w:spacing w:after="0"/>
      <w:jc w:val="center"/>
    </w:pPr>
    <w:rPr>
      <w:rFonts w:ascii="Gill Sans SemiBold" w:eastAsia="Times New Roman" w:hAnsi="Gill Sans SemiBold" w:cs="Times New Roman"/>
      <w:color w:val="000000"/>
      <w:sz w:val="28"/>
      <w:szCs w:val="28"/>
      <w:lang w:eastAsia="en-US"/>
    </w:rPr>
  </w:style>
  <w:style w:type="paragraph" w:customStyle="1" w:styleId="AdventureDesigner">
    <w:name w:val="Adventure Designer"/>
    <w:autoRedefine/>
    <w:qFormat/>
    <w:rsid w:val="002F6BB8"/>
    <w:pPr>
      <w:spacing w:after="0"/>
      <w:jc w:val="center"/>
    </w:pPr>
    <w:rPr>
      <w:rFonts w:eastAsia="Times New Roman" w:cs="Times New Roman"/>
      <w:i/>
      <w:color w:val="000000"/>
      <w:sz w:val="24"/>
      <w:szCs w:val="24"/>
      <w:lang w:eastAsia="en-US"/>
    </w:rPr>
  </w:style>
  <w:style w:type="paragraph" w:customStyle="1" w:styleId="AdventureCode">
    <w:name w:val="Adventure Code"/>
    <w:autoRedefine/>
    <w:qFormat/>
    <w:rsid w:val="002F6BB8"/>
    <w:pPr>
      <w:spacing w:after="0"/>
    </w:pPr>
    <w:rPr>
      <w:rFonts w:ascii="Tiamat Condensed SC Light" w:eastAsia="Times New Roman" w:hAnsi="Tiamat Condensed SC Light" w:cs="MinionPro-Regular"/>
      <w:color w:val="9B3737"/>
      <w:sz w:val="36"/>
      <w:szCs w:val="22"/>
      <w:lang w:eastAsia="en-US"/>
    </w:rPr>
  </w:style>
  <w:style w:type="paragraph" w:customStyle="1" w:styleId="Credits">
    <w:name w:val="Credits"/>
    <w:autoRedefine/>
    <w:qFormat/>
    <w:rsid w:val="002F6BB8"/>
    <w:pPr>
      <w:spacing w:after="0"/>
      <w:ind w:left="144" w:hanging="144"/>
    </w:pPr>
    <w:rPr>
      <w:rFonts w:eastAsia="Times New Roman" w:cs="Times New Roman"/>
      <w:color w:val="000000"/>
      <w:sz w:val="18"/>
      <w:szCs w:val="18"/>
      <w:lang w:eastAsia="en-US"/>
    </w:rPr>
  </w:style>
  <w:style w:type="paragraph" w:customStyle="1" w:styleId="Legalese">
    <w:name w:val="Legalese"/>
    <w:autoRedefine/>
    <w:qFormat/>
    <w:rsid w:val="002F6BB8"/>
    <w:pPr>
      <w:spacing w:after="0"/>
    </w:pPr>
    <w:rPr>
      <w:rFonts w:asciiTheme="majorHAnsi" w:eastAsia="Times New Roman" w:hAnsiTheme="majorHAnsi" w:cs="MinionPro-Regular"/>
      <w:color w:val="000000"/>
      <w:sz w:val="12"/>
      <w:szCs w:val="12"/>
      <w:lang w:eastAsia="en-US"/>
    </w:rPr>
  </w:style>
  <w:style w:type="character" w:customStyle="1" w:styleId="StatInlineSubhead">
    <w:name w:val="Stat Inline Subhead"/>
    <w:basedOn w:val="DefaultParagraphFont"/>
    <w:uiPriority w:val="1"/>
    <w:qFormat/>
    <w:rsid w:val="002F6BB8"/>
    <w:rPr>
      <w:b/>
      <w:i/>
      <w:color w:val="9B3737"/>
    </w:rPr>
  </w:style>
  <w:style w:type="paragraph" w:customStyle="1" w:styleId="ChapterTitle">
    <w:name w:val="Chapter Title"/>
    <w:next w:val="NoParagraphStyle"/>
    <w:qFormat/>
    <w:rsid w:val="002F6BB8"/>
    <w:pPr>
      <w:spacing w:after="0"/>
    </w:pPr>
    <w:rPr>
      <w:rFonts w:ascii="Gill Sans SemiBold" w:hAnsi="Gill Sans SemiBold"/>
      <w:color w:val="943634" w:themeColor="accent2" w:themeShade="BF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F6B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B8"/>
    <w:rPr>
      <w:szCs w:val="24"/>
      <w:lang w:eastAsia="en-US"/>
    </w:rPr>
  </w:style>
  <w:style w:type="character" w:customStyle="1" w:styleId="StatBlockDataChar">
    <w:name w:val="Stat Block Data Char"/>
    <w:basedOn w:val="DefaultParagraphFont"/>
    <w:link w:val="StatBlockData"/>
    <w:uiPriority w:val="99"/>
    <w:rsid w:val="002F6BB8"/>
    <w:rPr>
      <w:rFonts w:asciiTheme="majorHAnsi" w:eastAsia="ヒラギノ角ゴ Pro W3" w:hAnsiTheme="majorHAnsi"/>
    </w:rPr>
  </w:style>
  <w:style w:type="paragraph" w:customStyle="1" w:styleId="StatBlockAbilityScore">
    <w:name w:val="Stat Block Ability Score"/>
    <w:basedOn w:val="Normal"/>
    <w:next w:val="Normal"/>
    <w:uiPriority w:val="99"/>
    <w:rsid w:val="002F6BB8"/>
    <w:pPr>
      <w:keepLines/>
      <w:widowControl w:val="0"/>
      <w:pBdr>
        <w:top w:val="single" w:sz="12" w:space="1" w:color="963232"/>
        <w:bottom w:val="single" w:sz="12" w:space="1" w:color="963232"/>
      </w:pBdr>
      <w:tabs>
        <w:tab w:val="center" w:pos="360"/>
        <w:tab w:val="center" w:pos="1120"/>
        <w:tab w:val="center" w:pos="1860"/>
        <w:tab w:val="center" w:pos="2620"/>
        <w:tab w:val="center" w:pos="3340"/>
        <w:tab w:val="center" w:pos="4080"/>
      </w:tabs>
      <w:suppressAutoHyphens/>
      <w:autoSpaceDE w:val="0"/>
      <w:autoSpaceDN w:val="0"/>
      <w:adjustRightInd w:val="0"/>
      <w:spacing w:line="200" w:lineRule="atLeast"/>
      <w:textAlignment w:val="center"/>
    </w:pPr>
    <w:rPr>
      <w:rFonts w:asciiTheme="majorHAnsi" w:eastAsia="Times New Roman" w:hAnsiTheme="majorHAnsi" w:cs="ScalaSansOffc"/>
      <w:color w:val="000000"/>
      <w:sz w:val="17"/>
      <w:szCs w:val="17"/>
    </w:rPr>
  </w:style>
  <w:style w:type="paragraph" w:customStyle="1" w:styleId="ListHeader">
    <w:name w:val="List Header"/>
    <w:basedOn w:val="ListItem"/>
    <w:rsid w:val="002F6BB8"/>
    <w:pPr>
      <w:spacing w:after="0"/>
    </w:pPr>
    <w:rPr>
      <w:b/>
      <w:bCs/>
    </w:rPr>
  </w:style>
  <w:style w:type="character" w:customStyle="1" w:styleId="CoreBodyChar">
    <w:name w:val="Core Body Char"/>
    <w:link w:val="CoreBody"/>
    <w:locked/>
    <w:rsid w:val="002F6BB8"/>
    <w:rPr>
      <w:rFonts w:eastAsia="ヒラギノ角ゴ Pro W3"/>
      <w:color w:val="000000"/>
    </w:rPr>
  </w:style>
  <w:style w:type="character" w:customStyle="1" w:styleId="CoreBodyChar1">
    <w:name w:val="Core Body Char1"/>
    <w:uiPriority w:val="99"/>
    <w:locked/>
    <w:rsid w:val="000B46F3"/>
    <w:rPr>
      <w:rFonts w:eastAsia="ヒラギノ角ゴ Pro W3"/>
      <w:color w:val="000000"/>
    </w:rPr>
  </w:style>
  <w:style w:type="character" w:customStyle="1" w:styleId="SidebarBodyChar">
    <w:name w:val="Sidebar Body Char"/>
    <w:basedOn w:val="DefaultParagraphFont"/>
    <w:link w:val="SidebarBody"/>
    <w:rsid w:val="000B46F3"/>
    <w:rPr>
      <w:rFonts w:asciiTheme="majorHAnsi" w:eastAsia="ヒラギノ角ゴ Pro W3" w:hAnsiTheme="majorHAnsi"/>
      <w:color w:val="000000"/>
      <w:sz w:val="18"/>
      <w:szCs w:val="18"/>
      <w:shd w:val="clear" w:color="auto" w:fill="EEECE1" w:themeFill="background2"/>
    </w:rPr>
  </w:style>
  <w:style w:type="character" w:styleId="Hyperlink">
    <w:name w:val="Hyperlink"/>
    <w:basedOn w:val="DefaultParagraphFont"/>
    <w:uiPriority w:val="99"/>
    <w:unhideWhenUsed/>
    <w:rsid w:val="000B46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6B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6BB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6BB8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3A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3A5C"/>
    <w:rPr>
      <w:b/>
      <w:bCs/>
      <w:lang w:eastAsia="en-US"/>
    </w:rPr>
  </w:style>
  <w:style w:type="paragraph" w:styleId="Title">
    <w:name w:val="Title"/>
    <w:next w:val="CoreBody"/>
    <w:link w:val="TitleChar"/>
    <w:uiPriority w:val="10"/>
    <w:qFormat/>
    <w:rsid w:val="003B0F61"/>
    <w:pPr>
      <w:spacing w:after="300"/>
      <w:contextualSpacing/>
    </w:pPr>
    <w:rPr>
      <w:rFonts w:eastAsiaTheme="majorEastAsia" w:cstheme="majorBidi"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F61"/>
    <w:rPr>
      <w:rFonts w:eastAsiaTheme="majorEastAsia" w:cstheme="majorBidi"/>
      <w:spacing w:val="5"/>
      <w:kern w:val="28"/>
      <w:sz w:val="60"/>
      <w:szCs w:val="52"/>
    </w:rPr>
  </w:style>
  <w:style w:type="paragraph" w:customStyle="1" w:styleId="TableTitle">
    <w:name w:val="Table Title"/>
    <w:next w:val="TableHeader"/>
    <w:qFormat/>
    <w:rsid w:val="001728F0"/>
    <w:pPr>
      <w:keepNext/>
      <w:keepLines/>
      <w:tabs>
        <w:tab w:val="left" w:pos="216"/>
        <w:tab w:val="left" w:pos="900"/>
      </w:tabs>
      <w:spacing w:after="0"/>
      <w:outlineLvl w:val="3"/>
    </w:pPr>
    <w:rPr>
      <w:rFonts w:ascii="Tiamat Condensed SC Light" w:eastAsia="ヒラギノ角ゴ Pro W3" w:hAnsi="Tiamat Condensed SC Light"/>
      <w:bCs/>
      <w:color w:val="000000"/>
      <w:sz w:val="24"/>
      <w:szCs w:val="22"/>
    </w:rPr>
  </w:style>
  <w:style w:type="paragraph" w:customStyle="1" w:styleId="EpigraphSource">
    <w:name w:val="Epigraph Source"/>
    <w:basedOn w:val="Epigraph"/>
    <w:qFormat/>
    <w:rsid w:val="002F6BB8"/>
    <w:pPr>
      <w:jc w:val="right"/>
    </w:pPr>
  </w:style>
  <w:style w:type="paragraph" w:customStyle="1" w:styleId="AdventureSubtitle">
    <w:name w:val="Adventure Subtitle"/>
    <w:basedOn w:val="AdventureTitle"/>
    <w:link w:val="AdventureSubtitleChar"/>
    <w:qFormat/>
    <w:rsid w:val="002F6BB8"/>
    <w:rPr>
      <w:rFonts w:ascii="Tiamat Text Medium" w:hAnsi="Tiamat Text Medium"/>
      <w:sz w:val="48"/>
      <w:szCs w:val="48"/>
    </w:rPr>
  </w:style>
  <w:style w:type="character" w:customStyle="1" w:styleId="AdventureTitleChar">
    <w:name w:val="Adventure Title Char"/>
    <w:basedOn w:val="DefaultParagraphFont"/>
    <w:link w:val="AdventureTitle"/>
    <w:rsid w:val="002F6BB8"/>
    <w:rPr>
      <w:rFonts w:ascii="Tiamat Condensed SC Regular" w:eastAsia="Times New Roman" w:hAnsi="Tiamat Condensed SC Regular" w:cs="Gill Sans"/>
      <w:sz w:val="72"/>
      <w:szCs w:val="72"/>
      <w:lang w:eastAsia="en-US"/>
    </w:rPr>
  </w:style>
  <w:style w:type="character" w:customStyle="1" w:styleId="AdventureSubtitleChar">
    <w:name w:val="Adventure Subtitle Char"/>
    <w:basedOn w:val="AdventureTitleChar"/>
    <w:link w:val="AdventureSubtitle"/>
    <w:rsid w:val="002F6BB8"/>
    <w:rPr>
      <w:rFonts w:ascii="Tiamat Text Medium" w:eastAsia="Times New Roman" w:hAnsi="Tiamat Text Medium" w:cs="Gill Sans"/>
      <w:sz w:val="48"/>
      <w:szCs w:val="48"/>
      <w:lang w:eastAsia="en-US"/>
    </w:rPr>
  </w:style>
  <w:style w:type="character" w:customStyle="1" w:styleId="BoldSerif">
    <w:name w:val="Bold Serif"/>
    <w:uiPriority w:val="1"/>
    <w:qFormat/>
    <w:rsid w:val="002F6BB8"/>
    <w:rPr>
      <w:b/>
      <w:color w:val="9B3737"/>
    </w:rPr>
  </w:style>
  <w:style w:type="character" w:customStyle="1" w:styleId="ItalicSerif">
    <w:name w:val="Italic Serif"/>
    <w:uiPriority w:val="1"/>
    <w:qFormat/>
    <w:rsid w:val="002F6BB8"/>
    <w:rPr>
      <w:i/>
    </w:rPr>
  </w:style>
  <w:style w:type="paragraph" w:customStyle="1" w:styleId="AbilityScoreHeader">
    <w:name w:val="Ability Score Header"/>
    <w:basedOn w:val="StatBlockAbilityScore"/>
    <w:qFormat/>
    <w:rsid w:val="002F6BB8"/>
    <w:rPr>
      <w:rFonts w:eastAsia="MS Gothic"/>
      <w:b/>
      <w:color w:val="9B3737"/>
    </w:rPr>
  </w:style>
  <w:style w:type="paragraph" w:customStyle="1" w:styleId="StatBlockSpellList">
    <w:name w:val="Stat Block Spell List"/>
    <w:basedOn w:val="ListItem"/>
    <w:qFormat/>
    <w:rsid w:val="002F6BB8"/>
    <w:pPr>
      <w:spacing w:before="120" w:after="120"/>
    </w:pPr>
  </w:style>
  <w:style w:type="paragraph" w:customStyle="1" w:styleId="PlayingThePillarsHeading">
    <w:name w:val="Playing The Pillars Heading"/>
    <w:basedOn w:val="Normal"/>
    <w:qFormat/>
    <w:rsid w:val="002F6BB8"/>
    <w:pPr>
      <w:numPr>
        <w:ilvl w:val="1"/>
      </w:numPr>
      <w:spacing w:after="160" w:line="240" w:lineRule="auto"/>
      <w:jc w:val="center"/>
    </w:pPr>
    <w:rPr>
      <w:rFonts w:ascii="Tiamat Condensed SC Light" w:hAnsi="Tiamat Condensed SC Light"/>
      <w:color w:val="9B3737"/>
      <w:sz w:val="28"/>
      <w:szCs w:val="22"/>
    </w:rPr>
  </w:style>
  <w:style w:type="paragraph" w:customStyle="1" w:styleId="PlayingthePillarsHeader">
    <w:name w:val="Playing the Pillars Header"/>
    <w:basedOn w:val="Footer"/>
    <w:qFormat/>
    <w:rsid w:val="002F6BB8"/>
    <w:rPr>
      <w:rFonts w:ascii="Tiamat Condensed SC Light" w:hAnsi="Tiamat Condensed SC Light"/>
      <w:color w:val="9B3737"/>
    </w:rPr>
  </w:style>
  <w:style w:type="paragraph" w:customStyle="1" w:styleId="PlayingthePillarsBody">
    <w:name w:val="Playing the Pillars Body"/>
    <w:basedOn w:val="Footer"/>
    <w:qFormat/>
    <w:rsid w:val="002F6BB8"/>
    <w:pPr>
      <w:tabs>
        <w:tab w:val="clear" w:pos="4320"/>
        <w:tab w:val="clear" w:pos="8640"/>
        <w:tab w:val="left" w:pos="187"/>
      </w:tabs>
    </w:pPr>
  </w:style>
  <w:style w:type="paragraph" w:customStyle="1" w:styleId="StatBlockAbilityScoreHeader">
    <w:name w:val="Stat Block Ability Score Header"/>
    <w:basedOn w:val="StatBlockAbilityScore"/>
    <w:qFormat/>
    <w:rsid w:val="002F6BB8"/>
    <w:rPr>
      <w:rFonts w:eastAsia="MS Gothic"/>
      <w:b/>
      <w:color w:val="9B373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ink\AppData\Roaming\Microsoft\Templates\AL%20Template%20(Season%208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3B395E-3B6C-4457-8F38-42A811C99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 Template (Season 8).dotx</Template>
  <TotalTime>145</TotalTime>
  <Pages>2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manager</Company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 Wolf Narciso</dc:creator>
  <cp:keywords/>
  <dc:description/>
  <cp:lastModifiedBy>Greg Marks</cp:lastModifiedBy>
  <cp:revision>15</cp:revision>
  <dcterms:created xsi:type="dcterms:W3CDTF">2018-07-18T21:22:00Z</dcterms:created>
  <dcterms:modified xsi:type="dcterms:W3CDTF">2018-08-21T12:52:00Z</dcterms:modified>
</cp:coreProperties>
</file>