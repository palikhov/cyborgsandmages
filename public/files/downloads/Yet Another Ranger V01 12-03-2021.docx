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v:background id="_x0000_s1025" o:bwmode="white" o:targetscreensize="1024,768">
      <v:fill r:id="rId5" o:title="11111111111111" recolor="t" type="frame"/>
    </v:background>
  </w:background>
  <w:body>
    <w:p w14:paraId="56640C9F" w14:textId="5960C844" w:rsidR="00CF6EF3" w:rsidRDefault="00D30284" w:rsidP="00302071">
      <w:pPr>
        <w:pStyle w:val="BasicDnDSaveDC"/>
        <w:rPr>
          <w:noProof/>
        </w:rPr>
        <w:sectPr w:rsidR="00CF6EF3" w:rsidSect="00800EC1">
          <w:headerReference w:type="even" r:id="rId10"/>
          <w:headerReference w:type="default" r:id="rId11"/>
          <w:footerReference w:type="even" r:id="rId12"/>
          <w:footerReference w:type="default" r:id="rId13"/>
          <w:headerReference w:type="first" r:id="rId14"/>
          <w:pgSz w:w="11906" w:h="16838" w:code="9"/>
          <w:pgMar w:top="567" w:right="567" w:bottom="567" w:left="567" w:header="578" w:footer="578" w:gutter="0"/>
          <w:pgNumType w:start="0"/>
          <w:cols w:space="709"/>
          <w:titlePg/>
          <w:docGrid w:linePitch="360"/>
        </w:sectPr>
      </w:pPr>
      <w:r>
        <w:rPr>
          <w:noProof/>
        </w:rPr>
        <w:drawing>
          <wp:anchor distT="0" distB="0" distL="114300" distR="114300" simplePos="0" relativeHeight="251671040" behindDoc="1" locked="0" layoutInCell="1" allowOverlap="1" wp14:anchorId="159B64C8" wp14:editId="6BDA85ED">
            <wp:simplePos x="0" y="0"/>
            <wp:positionH relativeFrom="column">
              <wp:posOffset>-1126261</wp:posOffset>
            </wp:positionH>
            <wp:positionV relativeFrom="paragraph">
              <wp:posOffset>-759919</wp:posOffset>
            </wp:positionV>
            <wp:extent cx="8455988" cy="10867095"/>
            <wp:effectExtent l="0" t="0" r="2540" b="0"/>
            <wp:wrapNone/>
            <wp:docPr id="148" name="Рисунок 148" descr="Зображення, що містить стоячий, жінка, чоловік, двері&#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descr="Зображення, що містить стоячий, жінка, чоловік, двері&#10;&#10;Автоматично згенерований опис"/>
                    <pic:cNvPicPr/>
                  </pic:nvPicPr>
                  <pic:blipFill>
                    <a:blip r:embed="rId15">
                      <a:extLst>
                        <a:ext uri="{28A0092B-C50C-407E-A947-70E740481C1C}">
                          <a14:useLocalDpi xmlns:a14="http://schemas.microsoft.com/office/drawing/2010/main" val="0"/>
                        </a:ext>
                      </a:extLst>
                    </a:blip>
                    <a:stretch>
                      <a:fillRect/>
                    </a:stretch>
                  </pic:blipFill>
                  <pic:spPr>
                    <a:xfrm>
                      <a:off x="0" y="0"/>
                      <a:ext cx="8455988" cy="10867095"/>
                    </a:xfrm>
                    <a:prstGeom prst="rect">
                      <a:avLst/>
                    </a:prstGeom>
                  </pic:spPr>
                </pic:pic>
              </a:graphicData>
            </a:graphic>
            <wp14:sizeRelH relativeFrom="margin">
              <wp14:pctWidth>0</wp14:pctWidth>
            </wp14:sizeRelH>
            <wp14:sizeRelV relativeFrom="margin">
              <wp14:pctHeight>0</wp14:pctHeight>
            </wp14:sizeRelV>
          </wp:anchor>
        </w:drawing>
      </w:r>
    </w:p>
    <w:p w14:paraId="57452313" w14:textId="77777777" w:rsidR="007E18FC" w:rsidRDefault="007E18FC" w:rsidP="005148D5">
      <w:pPr>
        <w:pStyle w:val="DocumentBookCode"/>
      </w:pPr>
    </w:p>
    <w:p w14:paraId="125F7EA6" w14:textId="77777777" w:rsidR="007E18FC" w:rsidRDefault="007E18FC" w:rsidP="005148D5">
      <w:pPr>
        <w:pStyle w:val="DocumentBookCode"/>
      </w:pPr>
    </w:p>
    <w:p w14:paraId="748A6B9C" w14:textId="4E7A9792" w:rsidR="007E18FC" w:rsidRPr="005148D5" w:rsidRDefault="00FE7FE8" w:rsidP="005148D5">
      <w:pPr>
        <w:pStyle w:val="DocumentBookCode"/>
      </w:pPr>
      <w:r>
        <w:t>CM-YAR-002</w:t>
      </w:r>
    </w:p>
    <w:p w14:paraId="7D4F408C" w14:textId="77777777" w:rsidR="006F55DB" w:rsidRDefault="006F55DB" w:rsidP="00F36001">
      <w:pPr>
        <w:pStyle w:val="BasicText"/>
        <w:rPr>
          <w:noProof/>
        </w:rPr>
      </w:pPr>
    </w:p>
    <w:p w14:paraId="646C24E2" w14:textId="77777777" w:rsidR="007E18FC" w:rsidRDefault="007E18FC" w:rsidP="00F36001">
      <w:pPr>
        <w:pStyle w:val="BasicText"/>
        <w:rPr>
          <w:noProof/>
        </w:rPr>
      </w:pPr>
    </w:p>
    <w:p w14:paraId="23CFCCD7" w14:textId="77777777" w:rsidR="007E18FC" w:rsidRDefault="007E18FC" w:rsidP="00F36001">
      <w:pPr>
        <w:pStyle w:val="BasicText"/>
        <w:rPr>
          <w:noProof/>
        </w:rPr>
      </w:pPr>
    </w:p>
    <w:p w14:paraId="75F22CAB" w14:textId="77777777" w:rsidR="006F55DB" w:rsidRDefault="006F55DB" w:rsidP="00F36001">
      <w:pPr>
        <w:pStyle w:val="BasicText"/>
        <w:rPr>
          <w:noProof/>
        </w:rPr>
      </w:pPr>
    </w:p>
    <w:p w14:paraId="66A890C8" w14:textId="77777777" w:rsidR="00904960" w:rsidRDefault="00904960" w:rsidP="00F36001">
      <w:pPr>
        <w:pStyle w:val="BasicText"/>
        <w:rPr>
          <w:noProof/>
        </w:rPr>
        <w:sectPr w:rsidR="00904960" w:rsidSect="00800EC1">
          <w:type w:val="continuous"/>
          <w:pgSz w:w="11906" w:h="16838" w:code="9"/>
          <w:pgMar w:top="567" w:right="567" w:bottom="567" w:left="567" w:header="578" w:footer="578" w:gutter="0"/>
          <w:cols w:num="2" w:space="709"/>
          <w:titlePg/>
          <w:docGrid w:linePitch="360"/>
        </w:sectPr>
      </w:pPr>
    </w:p>
    <w:tbl>
      <w:tblPr>
        <w:tblW w:w="11880" w:type="dxa"/>
        <w:tblInd w:w="-540" w:type="dxa"/>
        <w:tblLook w:val="04A0" w:firstRow="1" w:lastRow="0" w:firstColumn="1" w:lastColumn="0" w:noHBand="0" w:noVBand="1"/>
      </w:tblPr>
      <w:tblGrid>
        <w:gridCol w:w="11880"/>
      </w:tblGrid>
      <w:tr w:rsidR="00904960" w14:paraId="4B038CAE" w14:textId="77777777" w:rsidTr="001A5472">
        <w:tc>
          <w:tcPr>
            <w:tcW w:w="11880" w:type="dxa"/>
            <w:shd w:val="clear" w:color="auto" w:fill="auto"/>
          </w:tcPr>
          <w:p w14:paraId="6BC741D0" w14:textId="77777777" w:rsidR="00904960" w:rsidRPr="009B2BAD" w:rsidRDefault="00904960" w:rsidP="00F36001">
            <w:pPr>
              <w:pStyle w:val="BasicText"/>
              <w:rPr>
                <w:noProof/>
                <w:lang w:val="ru-RU"/>
              </w:rPr>
            </w:pPr>
          </w:p>
          <w:p w14:paraId="5634BDC0" w14:textId="6B461E08" w:rsidR="00904960" w:rsidRPr="009B2BAD" w:rsidRDefault="00A53BDF" w:rsidP="00952333">
            <w:pPr>
              <w:pStyle w:val="a8"/>
              <w:rPr>
                <w:lang w:val="ru-RU"/>
              </w:rPr>
            </w:pPr>
            <w:sdt>
              <w:sdtPr>
                <w:rPr>
                  <w:lang w:val="ru-RU"/>
                </w:rPr>
                <w:alias w:val="Назва"/>
                <w:tag w:val=""/>
                <w:id w:val="-1485003174"/>
                <w:placeholder>
                  <w:docPart w:val="D194134C8AFE40F7A83BBA2436C78287"/>
                </w:placeholder>
                <w:dataBinding w:prefixMappings="xmlns:ns0='http://purl.org/dc/elements/1.1/' xmlns:ns1='http://schemas.openxmlformats.org/package/2006/metadata/core-properties' " w:xpath="/ns1:coreProperties[1]/ns0:title[1]" w:storeItemID="{6C3C8BC8-F283-45AE-878A-BAB7291924A1}"/>
                <w:text/>
              </w:sdtPr>
              <w:sdtEndPr/>
              <w:sdtContent>
                <w:r w:rsidR="00FE7FE8" w:rsidRPr="009B2BAD">
                  <w:rPr>
                    <w:lang w:val="ru-RU"/>
                  </w:rPr>
                  <w:t>Yet Another Ranger</w:t>
                </w:r>
              </w:sdtContent>
            </w:sdt>
          </w:p>
          <w:sdt>
            <w:sdtPr>
              <w:rPr>
                <w:lang w:val="ru-RU"/>
              </w:rPr>
              <w:alias w:val="Тема"/>
              <w:tag w:val=""/>
              <w:id w:val="-2080350069"/>
              <w:placeholder>
                <w:docPart w:val="073E3A4A085A46688100F26737F3CAA7"/>
              </w:placeholder>
              <w:dataBinding w:prefixMappings="xmlns:ns0='http://purl.org/dc/elements/1.1/' xmlns:ns1='http://schemas.openxmlformats.org/package/2006/metadata/core-properties' " w:xpath="/ns1:coreProperties[1]/ns0:subject[1]" w:storeItemID="{6C3C8BC8-F283-45AE-878A-BAB7291924A1}"/>
              <w:text/>
            </w:sdtPr>
            <w:sdtEndPr/>
            <w:sdtContent>
              <w:p w14:paraId="40604BE3" w14:textId="345AFFF7" w:rsidR="00904960" w:rsidRPr="009B2BAD" w:rsidRDefault="00FE7FE8" w:rsidP="00302071">
                <w:pPr>
                  <w:pStyle w:val="DocumentBookSubtitle"/>
                  <w:rPr>
                    <w:lang w:val="ru-RU"/>
                  </w:rPr>
                </w:pPr>
                <w:r w:rsidRPr="009B2BAD">
                  <w:rPr>
                    <w:lang w:val="ru-RU"/>
                  </w:rPr>
                  <w:t>Очередной подход к рейнджеру</w:t>
                </w:r>
              </w:p>
            </w:sdtContent>
          </w:sdt>
          <w:p w14:paraId="494C14D6" w14:textId="77777777" w:rsidR="00904960" w:rsidRDefault="00904960" w:rsidP="00F36001">
            <w:pPr>
              <w:pStyle w:val="DocumentAuthor"/>
              <w:rPr>
                <w:noProof/>
              </w:rPr>
            </w:pPr>
            <w:r>
              <w:rPr>
                <w:noProof/>
              </w:rPr>
              <w:t xml:space="preserve">By </w:t>
            </w:r>
            <w:sdt>
              <w:sdtPr>
                <w:rPr>
                  <w:noProof/>
                </w:rPr>
                <w:alias w:val="Автор"/>
                <w:tag w:val=""/>
                <w:id w:val="819474641"/>
                <w:placeholder>
                  <w:docPart w:val="223507CD90E945FB9ADE6753A26E7777"/>
                </w:placeholder>
                <w:dataBinding w:prefixMappings="xmlns:ns0='http://purl.org/dc/elements/1.1/' xmlns:ns1='http://schemas.openxmlformats.org/package/2006/metadata/core-properties' " w:xpath="/ns1:coreProperties[1]/ns0:creator[1]" w:storeItemID="{6C3C8BC8-F283-45AE-878A-BAB7291924A1}"/>
                <w:text/>
              </w:sdtPr>
              <w:sdtEndPr/>
              <w:sdtContent>
                <w:r w:rsidR="00F65DBD">
                  <w:rPr>
                    <w:noProof/>
                  </w:rPr>
                  <w:t>Палихов Антон</w:t>
                </w:r>
              </w:sdtContent>
            </w:sdt>
          </w:p>
          <w:p w14:paraId="4A576779" w14:textId="137A6426" w:rsidR="00904960" w:rsidRDefault="00904960" w:rsidP="00302071">
            <w:pPr>
              <w:pStyle w:val="BasicDnDSaveDC"/>
              <w:rPr>
                <w:noProof/>
              </w:rPr>
            </w:pPr>
          </w:p>
          <w:p w14:paraId="16295737" w14:textId="77777777" w:rsidR="00904960" w:rsidRDefault="00904960" w:rsidP="00F36001">
            <w:pPr>
              <w:rPr>
                <w:noProof/>
              </w:rPr>
            </w:pPr>
          </w:p>
        </w:tc>
      </w:tr>
    </w:tbl>
    <w:p w14:paraId="6238D5C9" w14:textId="77777777" w:rsidR="00904960" w:rsidRDefault="00904960" w:rsidP="00F36001">
      <w:pPr>
        <w:pStyle w:val="BasicText"/>
        <w:rPr>
          <w:noProof/>
        </w:rPr>
      </w:pPr>
    </w:p>
    <w:p w14:paraId="396E7369" w14:textId="3B1BD785" w:rsidR="00AC7A98" w:rsidRPr="008C68A9" w:rsidRDefault="00AC7A98" w:rsidP="0046578E">
      <w:pPr>
        <w:pStyle w:val="DocumentBookAuthorName"/>
        <w:rPr>
          <w:noProof/>
        </w:rPr>
      </w:pPr>
    </w:p>
    <w:p w14:paraId="5D4E527E" w14:textId="3627E002" w:rsidR="00AC7A98" w:rsidRDefault="00AC7A98" w:rsidP="00302071">
      <w:pPr>
        <w:pStyle w:val="BasicTextDnDSaveDC"/>
        <w:rPr>
          <w:noProof/>
        </w:rPr>
      </w:pPr>
    </w:p>
    <w:p w14:paraId="7083B20A" w14:textId="77777777" w:rsidR="00D42B33" w:rsidRDefault="00D42B33" w:rsidP="00F36001">
      <w:pPr>
        <w:pStyle w:val="BasicText"/>
        <w:rPr>
          <w:noProof/>
        </w:rPr>
      </w:pPr>
    </w:p>
    <w:p w14:paraId="7241D4C5" w14:textId="77777777" w:rsidR="00AC7A98" w:rsidRDefault="00AC7A98" w:rsidP="00F36001">
      <w:pPr>
        <w:pStyle w:val="BasicText"/>
        <w:rPr>
          <w:noProof/>
        </w:rPr>
      </w:pPr>
    </w:p>
    <w:p w14:paraId="628C8366" w14:textId="77777777" w:rsidR="00AC7A98" w:rsidRDefault="00AC7A98" w:rsidP="00F36001">
      <w:pPr>
        <w:pStyle w:val="BasicText"/>
        <w:rPr>
          <w:noProof/>
        </w:rPr>
        <w:sectPr w:rsidR="00AC7A98" w:rsidSect="00800EC1">
          <w:type w:val="continuous"/>
          <w:pgSz w:w="11906" w:h="16838" w:code="9"/>
          <w:pgMar w:top="567" w:right="567" w:bottom="567" w:left="567" w:header="578" w:footer="578" w:gutter="0"/>
          <w:cols w:space="709"/>
          <w:titlePg/>
          <w:docGrid w:linePitch="360"/>
        </w:sectPr>
      </w:pPr>
    </w:p>
    <w:p w14:paraId="4399C762" w14:textId="77777777" w:rsidR="0064777C" w:rsidRDefault="0064777C" w:rsidP="00F36001">
      <w:pPr>
        <w:pStyle w:val="BasicText"/>
        <w:rPr>
          <w:noProof/>
        </w:rPr>
      </w:pPr>
    </w:p>
    <w:p w14:paraId="7D82C095" w14:textId="77777777" w:rsidR="00664A46" w:rsidRDefault="00664A46" w:rsidP="00F36001">
      <w:pPr>
        <w:pStyle w:val="BasicText"/>
        <w:rPr>
          <w:noProof/>
        </w:rPr>
      </w:pPr>
    </w:p>
    <w:p w14:paraId="1C2306FF" w14:textId="77777777" w:rsidR="00C35641" w:rsidRDefault="00C35641" w:rsidP="00F36001">
      <w:pPr>
        <w:pStyle w:val="BasicText"/>
      </w:pPr>
    </w:p>
    <w:p w14:paraId="06D029A6" w14:textId="77777777" w:rsidR="00A636BD" w:rsidRDefault="00A636BD" w:rsidP="00F36001">
      <w:pPr>
        <w:pStyle w:val="BasicText"/>
        <w:sectPr w:rsidR="00A636BD" w:rsidSect="00800EC1">
          <w:type w:val="continuous"/>
          <w:pgSz w:w="11906" w:h="16838" w:code="9"/>
          <w:pgMar w:top="567" w:right="567" w:bottom="567" w:left="567" w:header="578" w:footer="578" w:gutter="0"/>
          <w:cols w:num="2" w:space="709"/>
          <w:titlePg/>
          <w:docGrid w:linePitch="360"/>
        </w:sectPr>
      </w:pPr>
    </w:p>
    <w:p w14:paraId="7ADA83F1" w14:textId="57EDE8B5" w:rsidR="00CF6EF3" w:rsidRDefault="00CF6EF3" w:rsidP="00F36001">
      <w:pPr>
        <w:pStyle w:val="BasicText"/>
        <w:sectPr w:rsidR="00CF6EF3" w:rsidSect="00A636BD">
          <w:type w:val="continuous"/>
          <w:pgSz w:w="11906" w:h="16838" w:code="9"/>
          <w:pgMar w:top="567" w:right="567" w:bottom="567" w:left="567" w:header="578" w:footer="578" w:gutter="0"/>
          <w:cols w:space="709"/>
          <w:titlePg/>
          <w:docGrid w:linePitch="360"/>
        </w:sectPr>
      </w:pPr>
    </w:p>
    <w:p w14:paraId="2C04AF0F" w14:textId="77777777" w:rsidR="00A636BD" w:rsidRDefault="00A636BD" w:rsidP="00F15B0E">
      <w:pPr>
        <w:pStyle w:val="aff7"/>
        <w:rPr>
          <w:rFonts w:asciiTheme="majorHAnsi" w:hAnsiTheme="majorHAnsi"/>
          <w:b/>
          <w:smallCaps/>
          <w:color w:val="4D0000"/>
          <w:sz w:val="48"/>
          <w:szCs w:val="40"/>
        </w:rPr>
      </w:pPr>
      <w:r>
        <w:rPr>
          <w:noProof/>
        </w:rPr>
        <mc:AlternateContent>
          <mc:Choice Requires="wpg">
            <w:drawing>
              <wp:anchor distT="0" distB="0" distL="114300" distR="114300" simplePos="0" relativeHeight="251704320" behindDoc="0" locked="0" layoutInCell="1" allowOverlap="1" wp14:anchorId="3B9F2885" wp14:editId="48472615">
                <wp:simplePos x="0" y="0"/>
                <wp:positionH relativeFrom="column">
                  <wp:posOffset>-355959</wp:posOffset>
                </wp:positionH>
                <wp:positionV relativeFrom="paragraph">
                  <wp:posOffset>1320165</wp:posOffset>
                </wp:positionV>
                <wp:extent cx="7725600" cy="522000"/>
                <wp:effectExtent l="76200" t="95250" r="46990" b="11430"/>
                <wp:wrapNone/>
                <wp:docPr id="144" name="Групувати 144"/>
                <wp:cNvGraphicFramePr/>
                <a:graphic xmlns:a="http://schemas.openxmlformats.org/drawingml/2006/main">
                  <a:graphicData uri="http://schemas.microsoft.com/office/word/2010/wordprocessingGroup">
                    <wpg:wgp>
                      <wpg:cNvGrpSpPr/>
                      <wpg:grpSpPr>
                        <a:xfrm>
                          <a:off x="0" y="0"/>
                          <a:ext cx="7725600" cy="522000"/>
                          <a:chOff x="0" y="0"/>
                          <a:chExt cx="7725600" cy="522000"/>
                        </a:xfrm>
                      </wpg:grpSpPr>
                      <wps:wsp>
                        <wps:cNvPr id="137" name="Rectangle 133"/>
                        <wps:cNvSpPr/>
                        <wps:spPr>
                          <a:xfrm>
                            <a:off x="0" y="0"/>
                            <a:ext cx="7725600" cy="522000"/>
                          </a:xfrm>
                          <a:prstGeom prst="rect">
                            <a:avLst/>
                          </a:prstGeom>
                          <a:gradFill flip="none" rotWithShape="1">
                            <a:gsLst>
                              <a:gs pos="0">
                                <a:srgbClr val="FF0000"/>
                              </a:gs>
                              <a:gs pos="100000">
                                <a:srgbClr val="FF0000">
                                  <a:alpha val="0"/>
                                </a:srgbClr>
                              </a:gs>
                            </a:gsLst>
                            <a:lin ang="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704748" y="95220"/>
                            <a:ext cx="6083300" cy="223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014F7" w14:textId="1072D381" w:rsidR="00302071" w:rsidRPr="002F586D" w:rsidRDefault="0001444C" w:rsidP="0046578E">
                              <w:pPr>
                                <w:pStyle w:val="DocumentBookAuthorName"/>
                                <w:rPr>
                                  <w:lang w:val="ru-RU"/>
                                </w:rPr>
                              </w:pPr>
                              <w:r>
                                <w:rPr>
                                  <w:lang w:val="ru-RU"/>
                                </w:rPr>
                                <w:t>Альтернативный взгляд на рейнджера</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wpg:wgp>
                  </a:graphicData>
                </a:graphic>
              </wp:anchor>
            </w:drawing>
          </mc:Choice>
          <mc:Fallback>
            <w:pict>
              <v:group w14:anchorId="3B9F2885" id="Групувати 144" o:spid="_x0000_s1026" style="position:absolute;left:0;text-align:left;margin-left:-28.05pt;margin-top:103.95pt;width:608.3pt;height:41.1pt;z-index:251704320" coordsize="77256,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">
                <v:rect id="Rectangle 133" o:spid="_x0000_s1027" style="position:absolute;width:77256;height:5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" fillcolor="red" stroked="f">
                  <v:fill color2="red" o:opacity2="0" rotate="t" angle="90" focus="100%" type="gradient"/>
                  <v:shadow on="t" color="black" opacity="39321f" origin=",-.5" offset="-.44728mm,-.95917mm"/>
                </v:rect>
                <v:shapetype id="_x0000_t202" coordsize="21600,21600" o:spt="202" path="m,l,21600r21600,l21600,xe">
                  <v:stroke joinstyle="miter"/>
                  <v:path gradientshapeok="t" o:connecttype="rect"/>
                </v:shapetype>
                <v:shape id="Text Box 142" o:spid="_x0000_s1028" type="#_x0000_t202" style="position:absolute;left:7047;top:952;width:60833;height:223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" filled="f" stroked="f" strokeweight=".5pt">
                  <v:textbox style="mso-fit-shape-to-text:t" inset="0,0,0,0">
                    <w:txbxContent>
                      <w:p w14:paraId="771014F7" w14:textId="1072D381" w:rsidR="00302071" w:rsidRPr="002F586D" w:rsidRDefault="0001444C" w:rsidP="0046578E">
                        <w:pPr>
                          <w:pStyle w:val="DocumentBookAuthorName"/>
                          <w:rPr>
                            <w:lang w:val="ru-RU"/>
                          </w:rPr>
                        </w:pPr>
                        <w:r>
                          <w:rPr>
                            <w:lang w:val="ru-RU"/>
                          </w:rPr>
                          <w:t>Альтернативный взгляд на рейнджера</w:t>
                        </w:r>
                      </w:p>
                    </w:txbxContent>
                  </v:textbox>
                </v:shape>
              </v:group>
            </w:pict>
          </mc:Fallback>
        </mc:AlternateContent>
      </w:r>
      <w:r>
        <w:br w:type="page"/>
      </w:r>
    </w:p>
    <w:tbl>
      <w:tblPr>
        <w:tblpPr w:leftFromText="180" w:rightFromText="180" w:vertAnchor="text" w:horzAnchor="margin" w:tblpXSpec="right" w:tblpY="121"/>
        <w:tblW w:w="5036" w:type="dxa"/>
        <w:tblBorders>
          <w:top w:val="double" w:sz="6" w:space="0" w:color="auto"/>
          <w:bottom w:val="double" w:sz="6" w:space="0" w:color="auto"/>
        </w:tblBorders>
        <w:shd w:val="clear" w:color="auto" w:fill="FFEBB4" w:themeFill="background1" w:themeFillShade="F2"/>
        <w:tblCellMar>
          <w:top w:w="29" w:type="dxa"/>
          <w:left w:w="115" w:type="dxa"/>
          <w:bottom w:w="101" w:type="dxa"/>
          <w:right w:w="115" w:type="dxa"/>
        </w:tblCellMar>
        <w:tblLook w:val="04A0" w:firstRow="1" w:lastRow="0" w:firstColumn="1" w:lastColumn="0" w:noHBand="0" w:noVBand="1"/>
      </w:tblPr>
      <w:tblGrid>
        <w:gridCol w:w="5036"/>
      </w:tblGrid>
      <w:tr w:rsidR="00943386" w:rsidRPr="00B55731" w14:paraId="4DBD4780" w14:textId="77777777" w:rsidTr="00943386">
        <w:trPr>
          <w:trHeight w:val="1046"/>
        </w:trPr>
        <w:tc>
          <w:tcPr>
            <w:tcW w:w="5036" w:type="dxa"/>
            <w:tcBorders>
              <w:top w:val="double" w:sz="18" w:space="0" w:color="53170D" w:themeColor="accent1"/>
              <w:bottom w:val="double" w:sz="18" w:space="0" w:color="53170D" w:themeColor="accent1"/>
            </w:tcBorders>
            <w:shd w:val="clear" w:color="auto" w:fill="FFEBB4" w:themeFill="background1" w:themeFillShade="F2"/>
          </w:tcPr>
          <w:p w14:paraId="363F624F" w14:textId="77777777" w:rsidR="00943386" w:rsidRPr="00FE7FE8" w:rsidRDefault="00943386" w:rsidP="00943386">
            <w:pPr>
              <w:pStyle w:val="SidebarHeading"/>
              <w:rPr>
                <w:rFonts w:ascii="Scala Sans Cyrillic" w:hAnsi="Scala Sans Cyrillic"/>
                <w:color w:val="000000" w:themeColor="text1"/>
                <w:sz w:val="22"/>
                <w:lang w:val="ru-RU"/>
              </w:rPr>
            </w:pPr>
            <w:r>
              <w:rPr>
                <w:lang w:val="ru-RU"/>
              </w:rPr>
              <w:lastRenderedPageBreak/>
              <w:t>Серьезно? Еще один рейнджер?</w:t>
            </w:r>
          </w:p>
          <w:p w14:paraId="38AB543E" w14:textId="77777777" w:rsidR="00943386" w:rsidRDefault="00943386" w:rsidP="00943386">
            <w:pPr>
              <w:pStyle w:val="SidebarTextParagraph1"/>
              <w:rPr>
                <w:w w:val="100"/>
                <w:lang w:val="ru-RU"/>
              </w:rPr>
            </w:pPr>
            <w:r>
              <w:rPr>
                <w:w w:val="100"/>
                <w:lang w:val="uk-UA"/>
              </w:rPr>
              <w:t xml:space="preserve">Ну, да, а </w:t>
            </w:r>
            <w:proofErr w:type="spellStart"/>
            <w:r>
              <w:rPr>
                <w:w w:val="100"/>
                <w:lang w:val="uk-UA"/>
              </w:rPr>
              <w:t>почему</w:t>
            </w:r>
            <w:proofErr w:type="spellEnd"/>
            <w:r>
              <w:rPr>
                <w:w w:val="100"/>
                <w:lang w:val="uk-UA"/>
              </w:rPr>
              <w:t xml:space="preserve"> </w:t>
            </w:r>
            <w:proofErr w:type="spellStart"/>
            <w:r>
              <w:rPr>
                <w:w w:val="100"/>
                <w:lang w:val="uk-UA"/>
              </w:rPr>
              <w:t>собственно</w:t>
            </w:r>
            <w:proofErr w:type="spellEnd"/>
            <w:r>
              <w:rPr>
                <w:w w:val="100"/>
                <w:lang w:val="uk-UA"/>
              </w:rPr>
              <w:t xml:space="preserve"> б</w:t>
            </w:r>
            <w:r>
              <w:rPr>
                <w:w w:val="100"/>
                <w:lang w:val="ru-RU"/>
              </w:rPr>
              <w:t xml:space="preserve">ы и нет? Но шутки в сторону. </w:t>
            </w:r>
          </w:p>
          <w:p w14:paraId="1FCBA119" w14:textId="77777777" w:rsidR="00943386" w:rsidRDefault="00943386" w:rsidP="00943386">
            <w:pPr>
              <w:pStyle w:val="SidebarTextParagraph2"/>
              <w:rPr>
                <w:lang w:val="ru-RU"/>
              </w:rPr>
            </w:pPr>
            <w:r>
              <w:rPr>
                <w:lang w:val="ru-RU"/>
              </w:rPr>
              <w:t>В этом варианте рейнджера я попытаюсь с помощью незначительных изменений базового класса и архетипа Охотник сделать версию, которая смогла бы заменить такого рейнджера из Книги Игрока.</w:t>
            </w:r>
          </w:p>
          <w:p w14:paraId="758492D4" w14:textId="77777777" w:rsidR="00943386" w:rsidRDefault="00943386" w:rsidP="00943386">
            <w:pPr>
              <w:pStyle w:val="SidebarTextParagraph2"/>
              <w:rPr>
                <w:lang w:val="ru-RU"/>
              </w:rPr>
            </w:pPr>
            <w:r>
              <w:rPr>
                <w:lang w:val="ru-RU"/>
              </w:rPr>
              <w:t>Второй архетип – Мастер Зверей, хоть и похож по названию на второй архетип из Книги Игрока, тем не менее будет попыткой переосмыслить этот концепт.</w:t>
            </w:r>
          </w:p>
          <w:p w14:paraId="61EFF600" w14:textId="7594A939" w:rsidR="00943386" w:rsidRPr="00943386" w:rsidRDefault="00943386" w:rsidP="00943386">
            <w:pPr>
              <w:pStyle w:val="SidebarTextParagraph2"/>
              <w:rPr>
                <w:lang w:val="ru-RU"/>
              </w:rPr>
            </w:pPr>
            <w:r>
              <w:rPr>
                <w:lang w:val="ru-RU"/>
              </w:rPr>
              <w:t xml:space="preserve">С </w:t>
            </w:r>
            <w:proofErr w:type="spellStart"/>
            <w:r>
              <w:rPr>
                <w:lang w:val="ru-RU"/>
              </w:rPr>
              <w:t>туважением</w:t>
            </w:r>
            <w:proofErr w:type="spellEnd"/>
            <w:r>
              <w:rPr>
                <w:lang w:val="ru-RU"/>
              </w:rPr>
              <w:t xml:space="preserve">, Антон Палихов </w:t>
            </w:r>
            <w:r>
              <w:t>aka</w:t>
            </w:r>
            <w:r w:rsidRPr="00943386">
              <w:rPr>
                <w:lang w:val="ru-RU"/>
              </w:rPr>
              <w:t xml:space="preserve"> </w:t>
            </w:r>
            <w:r>
              <w:t>Palant</w:t>
            </w:r>
          </w:p>
        </w:tc>
      </w:tr>
    </w:tbl>
    <w:p w14:paraId="4ABCABB0" w14:textId="77777777" w:rsidR="000F50E9" w:rsidRDefault="000F50E9" w:rsidP="00F15B0E">
      <w:pPr>
        <w:pStyle w:val="aff7"/>
      </w:pPr>
      <w:r>
        <w:t>Credits</w:t>
      </w:r>
    </w:p>
    <w:p w14:paraId="43136597" w14:textId="07CA0614" w:rsidR="00EE5E22" w:rsidRDefault="00EE5E22" w:rsidP="00A636BD">
      <w:pPr>
        <w:pStyle w:val="BasicText"/>
      </w:pPr>
      <w:r w:rsidRPr="00370F88">
        <w:rPr>
          <w:rStyle w:val="aff"/>
        </w:rPr>
        <w:t>Only one Designer:</w:t>
      </w:r>
      <w:r>
        <w:t xml:space="preserve"> </w:t>
      </w:r>
      <w:r w:rsidR="00FE7FE8">
        <w:t>Anton Palikhov</w:t>
      </w:r>
    </w:p>
    <w:p w14:paraId="5A2D25D9" w14:textId="77777777" w:rsidR="00EE5E22" w:rsidRDefault="00EE5E22" w:rsidP="00F36001">
      <w:pPr>
        <w:pStyle w:val="BasicText"/>
      </w:pPr>
      <w:r w:rsidRPr="00370F88">
        <w:rPr>
          <w:rStyle w:val="aff"/>
        </w:rPr>
        <w:t>Editing:</w:t>
      </w:r>
      <w:r>
        <w:t xml:space="preserve"> </w:t>
      </w:r>
    </w:p>
    <w:p w14:paraId="1111E76D" w14:textId="77777777" w:rsidR="00EE5E22" w:rsidRDefault="00EE5E22" w:rsidP="00F36001">
      <w:pPr>
        <w:pStyle w:val="DocumentCredits"/>
      </w:pPr>
      <w:r w:rsidRPr="00370F88">
        <w:rPr>
          <w:rStyle w:val="aff"/>
        </w:rPr>
        <w:t>Template:</w:t>
      </w:r>
      <w:r>
        <w:t xml:space="preserve"> This document was created with Palant Word Template by Anton Palikhov</w:t>
      </w:r>
    </w:p>
    <w:p w14:paraId="76E80228" w14:textId="0022440C" w:rsidR="00EE5E22" w:rsidRPr="00F65DBD" w:rsidRDefault="00342B75" w:rsidP="00F36001">
      <w:pPr>
        <w:pStyle w:val="DocumentCredits"/>
        <w:rPr>
          <w:lang w:val="ru-RU"/>
        </w:rPr>
      </w:pPr>
      <w:r w:rsidRPr="00370F88">
        <w:rPr>
          <w:rStyle w:val="aff"/>
        </w:rPr>
        <w:t>T</w:t>
      </w:r>
      <w:r w:rsidR="00EE5E22" w:rsidRPr="00370F88">
        <w:rPr>
          <w:rStyle w:val="aff"/>
        </w:rPr>
        <w:t>esters</w:t>
      </w:r>
      <w:r w:rsidR="00FE7FE8" w:rsidRPr="00FE7FE8">
        <w:rPr>
          <w:rStyle w:val="aff"/>
          <w:lang w:val="ru-RU"/>
        </w:rPr>
        <w:t xml:space="preserve">: </w:t>
      </w:r>
    </w:p>
    <w:p w14:paraId="3DA7B643" w14:textId="7799A858" w:rsidR="00E20BBC" w:rsidRPr="00FE7FE8" w:rsidRDefault="00FE7FE8" w:rsidP="00F36001">
      <w:pPr>
        <w:pStyle w:val="BasicText"/>
        <w:rPr>
          <w:lang w:val="ru-RU"/>
        </w:rPr>
      </w:pPr>
      <w:r>
        <w:t>N</w:t>
      </w:r>
      <w:r w:rsidRPr="00FE7FE8">
        <w:rPr>
          <w:lang w:val="ru-RU"/>
        </w:rPr>
        <w:t>/</w:t>
      </w:r>
      <w:r>
        <w:t>A</w:t>
      </w:r>
    </w:p>
    <w:p w14:paraId="6607FA62" w14:textId="77777777" w:rsidR="00E20BBC" w:rsidRPr="00F65DBD" w:rsidRDefault="00E20BBC" w:rsidP="00F36001">
      <w:pPr>
        <w:pStyle w:val="BasicText"/>
        <w:rPr>
          <w:lang w:val="ru-RU"/>
        </w:rPr>
      </w:pPr>
    </w:p>
    <w:p w14:paraId="5B1D7DD5" w14:textId="12DC2829" w:rsidR="00E20BBC" w:rsidRPr="00F65DBD" w:rsidRDefault="00E20BBC" w:rsidP="00F36001">
      <w:pPr>
        <w:pStyle w:val="BasicText"/>
        <w:rPr>
          <w:rStyle w:val="CHARFONTAWESOME"/>
          <w:rFonts w:ascii="Calibri" w:hAnsi="Calibri"/>
          <w:lang w:val="ru-RU"/>
        </w:rPr>
      </w:pPr>
    </w:p>
    <w:p w14:paraId="1571345D" w14:textId="75E8D20A" w:rsidR="00507760" w:rsidRPr="00E20BBC" w:rsidRDefault="00507760" w:rsidP="00F36001">
      <w:pPr>
        <w:pStyle w:val="DocumentDisclaimer"/>
        <w:rPr>
          <w:lang w:val="ru-RU"/>
        </w:rPr>
      </w:pPr>
      <w:r w:rsidRPr="00092205">
        <w:rPr>
          <w:highlight w:val="yellow"/>
        </w:rPr>
        <w:t>Disclaimer</w:t>
      </w:r>
      <w:r w:rsidRPr="00092205">
        <w:rPr>
          <w:highlight w:val="yellow"/>
          <w:lang w:val="ru-RU"/>
        </w:rPr>
        <w:t xml:space="preserve">. </w:t>
      </w:r>
      <w:proofErr w:type="spellStart"/>
      <w:r w:rsidR="00FE7FE8">
        <w:rPr>
          <w:highlight w:val="yellow"/>
          <w:lang w:val="uk-UA"/>
        </w:rPr>
        <w:t>Если</w:t>
      </w:r>
      <w:proofErr w:type="spellEnd"/>
      <w:r w:rsidR="00FE7FE8">
        <w:rPr>
          <w:highlight w:val="yellow"/>
          <w:lang w:val="uk-UA"/>
        </w:rPr>
        <w:t xml:space="preserve"> т</w:t>
      </w:r>
      <w:r w:rsidR="00FE7FE8">
        <w:rPr>
          <w:highlight w:val="yellow"/>
          <w:lang w:val="ru-RU"/>
        </w:rPr>
        <w:t xml:space="preserve">ы не написал свой вариант рейнджера, то ты не писал </w:t>
      </w:r>
      <w:r w:rsidR="00FE7FE8">
        <w:rPr>
          <w:highlight w:val="yellow"/>
        </w:rPr>
        <w:t>homebrew</w:t>
      </w:r>
      <w:r w:rsidR="00FE7FE8" w:rsidRPr="00FE7FE8">
        <w:rPr>
          <w:highlight w:val="yellow"/>
          <w:lang w:val="ru-RU"/>
        </w:rPr>
        <w:t xml:space="preserve"> </w:t>
      </w:r>
      <w:r w:rsidR="00FE7FE8">
        <w:rPr>
          <w:highlight w:val="yellow"/>
          <w:lang w:val="ru-RU"/>
        </w:rPr>
        <w:t>материалы</w:t>
      </w:r>
      <w:r w:rsidR="00E20BBC" w:rsidRPr="00092205">
        <w:rPr>
          <w:highlight w:val="yellow"/>
          <w:lang w:val="ru-RU"/>
        </w:rPr>
        <w:t>.</w:t>
      </w:r>
    </w:p>
    <w:p w14:paraId="6DD88EAC" w14:textId="22FD7667" w:rsidR="003F3237" w:rsidRPr="00FE7FE8" w:rsidRDefault="0001444C" w:rsidP="00F36001">
      <w:pPr>
        <w:pStyle w:val="BasicText"/>
        <w:rPr>
          <w:lang w:val="ru-RU"/>
        </w:rPr>
      </w:pPr>
      <w:r>
        <w:rPr>
          <w:rFonts w:ascii="Calibri" w:hAnsi="Calibri"/>
          <w:noProof/>
          <w:lang w:val="ru-RU"/>
        </w:rPr>
        <mc:AlternateContent>
          <mc:Choice Requires="wpg">
            <w:drawing>
              <wp:anchor distT="0" distB="0" distL="114300" distR="114300" simplePos="0" relativeHeight="251713536" behindDoc="0" locked="0" layoutInCell="1" allowOverlap="1" wp14:anchorId="10234D25" wp14:editId="1668FCAD">
                <wp:simplePos x="0" y="0"/>
                <wp:positionH relativeFrom="page">
                  <wp:posOffset>455295</wp:posOffset>
                </wp:positionH>
                <wp:positionV relativeFrom="page">
                  <wp:posOffset>2988945</wp:posOffset>
                </wp:positionV>
                <wp:extent cx="6911125" cy="5802555"/>
                <wp:effectExtent l="76200" t="57150" r="99695" b="8255"/>
                <wp:wrapThrough wrapText="bothSides">
                  <wp:wrapPolygon edited="0">
                    <wp:start x="2322" y="-213"/>
                    <wp:lineTo x="2144" y="-213"/>
                    <wp:lineTo x="2144" y="922"/>
                    <wp:lineTo x="1429" y="922"/>
                    <wp:lineTo x="1429" y="2057"/>
                    <wp:lineTo x="-238" y="2057"/>
                    <wp:lineTo x="-238" y="14893"/>
                    <wp:lineTo x="1369" y="15673"/>
                    <wp:lineTo x="1965" y="16808"/>
                    <wp:lineTo x="2263" y="17943"/>
                    <wp:lineTo x="10777" y="19078"/>
                    <wp:lineTo x="10837" y="20212"/>
                    <wp:lineTo x="-60" y="20212"/>
                    <wp:lineTo x="-60" y="21560"/>
                    <wp:lineTo x="11373" y="21560"/>
                    <wp:lineTo x="11432" y="20922"/>
                    <wp:lineTo x="11075" y="20212"/>
                    <wp:lineTo x="10777" y="20212"/>
                    <wp:lineTo x="10896" y="19078"/>
                    <wp:lineTo x="19351" y="17943"/>
                    <wp:lineTo x="19470" y="16808"/>
                    <wp:lineTo x="20125" y="15673"/>
                    <wp:lineTo x="21852" y="14610"/>
                    <wp:lineTo x="21852" y="2766"/>
                    <wp:lineTo x="21376" y="2482"/>
                    <wp:lineTo x="20125" y="2057"/>
                    <wp:lineTo x="19530" y="922"/>
                    <wp:lineTo x="19232" y="-142"/>
                    <wp:lineTo x="19232" y="-213"/>
                    <wp:lineTo x="2322" y="-213"/>
                  </wp:wrapPolygon>
                </wp:wrapThrough>
                <wp:docPr id="12" name="Групувати 12"/>
                <wp:cNvGraphicFramePr/>
                <a:graphic xmlns:a="http://schemas.openxmlformats.org/drawingml/2006/main">
                  <a:graphicData uri="http://schemas.microsoft.com/office/word/2010/wordprocessingGroup">
                    <wpg:wgp>
                      <wpg:cNvGrpSpPr/>
                      <wpg:grpSpPr>
                        <a:xfrm>
                          <a:off x="0" y="0"/>
                          <a:ext cx="6911125" cy="5802555"/>
                          <a:chOff x="164052" y="-387639"/>
                          <a:chExt cx="6147627" cy="5165335"/>
                        </a:xfrm>
                      </wpg:grpSpPr>
                      <pic:pic xmlns:pic="http://schemas.openxmlformats.org/drawingml/2006/picture">
                        <pic:nvPicPr>
                          <pic:cNvPr id="10" name="Рисунок 10"/>
                          <pic:cNvPicPr>
                            <a:picLocks noChangeAspect="1"/>
                          </pic:cNvPicPr>
                        </pic:nvPicPr>
                        <pic:blipFill>
                          <a:blip r:embed="rId16">
                            <a:extLst>
                              <a:ext uri="{28A0092B-C50C-407E-A947-70E740481C1C}">
                                <a14:useLocalDpi xmlns:a14="http://schemas.microsoft.com/office/drawing/2010/main" val="0"/>
                              </a:ext>
                              <a:ext uri="{837473B0-CC2E-450A-ABE3-18F120FF3D39}">
                                <a1611:picAttrSrcUrl xmlns:a1611="http://schemas.microsoft.com/office/drawing/2016/11/main" r:id="rId17"/>
                              </a:ext>
                            </a:extLst>
                          </a:blip>
                          <a:stretch>
                            <a:fillRect/>
                          </a:stretch>
                        </pic:blipFill>
                        <pic:spPr>
                          <a:xfrm>
                            <a:off x="164052" y="-387639"/>
                            <a:ext cx="6147627" cy="4275890"/>
                          </a:xfrm>
                          <a:custGeom>
                            <a:avLst/>
                            <a:gdLst>
                              <a:gd name="connsiteX0" fmla="*/ 0 w 6147627"/>
                              <a:gd name="connsiteY0" fmla="*/ 712663 h 4275890"/>
                              <a:gd name="connsiteX1" fmla="*/ 712663 w 6147627"/>
                              <a:gd name="connsiteY1" fmla="*/ 0 h 4275890"/>
                              <a:gd name="connsiteX2" fmla="*/ 5434964 w 6147627"/>
                              <a:gd name="connsiteY2" fmla="*/ 0 h 4275890"/>
                              <a:gd name="connsiteX3" fmla="*/ 6147627 w 6147627"/>
                              <a:gd name="connsiteY3" fmla="*/ 712663 h 4275890"/>
                              <a:gd name="connsiteX4" fmla="*/ 6147627 w 6147627"/>
                              <a:gd name="connsiteY4" fmla="*/ 3563227 h 4275890"/>
                              <a:gd name="connsiteX5" fmla="*/ 5434964 w 6147627"/>
                              <a:gd name="connsiteY5" fmla="*/ 4275890 h 4275890"/>
                              <a:gd name="connsiteX6" fmla="*/ 712663 w 6147627"/>
                              <a:gd name="connsiteY6" fmla="*/ 4275890 h 4275890"/>
                              <a:gd name="connsiteX7" fmla="*/ 0 w 6147627"/>
                              <a:gd name="connsiteY7" fmla="*/ 3563227 h 4275890"/>
                              <a:gd name="connsiteX8" fmla="*/ 0 w 6147627"/>
                              <a:gd name="connsiteY8" fmla="*/ 712663 h 427589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6147627" h="4275890" fill="none" extrusionOk="0">
                                <a:moveTo>
                                  <a:pt x="0" y="712663"/>
                                </a:moveTo>
                                <a:cubicBezTo>
                                  <a:pt x="334488" y="703103"/>
                                  <a:pt x="722921" y="401982"/>
                                  <a:pt x="712663" y="0"/>
                                </a:cubicBezTo>
                                <a:cubicBezTo>
                                  <a:pt x="1301580" y="130954"/>
                                  <a:pt x="3656729" y="43574"/>
                                  <a:pt x="5434964" y="0"/>
                                </a:cubicBezTo>
                                <a:cubicBezTo>
                                  <a:pt x="5441491" y="403646"/>
                                  <a:pt x="5770959" y="733395"/>
                                  <a:pt x="6147627" y="712663"/>
                                </a:cubicBezTo>
                                <a:cubicBezTo>
                                  <a:pt x="5997188" y="1683475"/>
                                  <a:pt x="6233506" y="3264602"/>
                                  <a:pt x="6147627" y="3563227"/>
                                </a:cubicBezTo>
                                <a:cubicBezTo>
                                  <a:pt x="5682678" y="3574944"/>
                                  <a:pt x="5413880" y="3867750"/>
                                  <a:pt x="5434964" y="4275890"/>
                                </a:cubicBezTo>
                                <a:cubicBezTo>
                                  <a:pt x="4137439" y="4431087"/>
                                  <a:pt x="1810965" y="4438910"/>
                                  <a:pt x="712663" y="4275890"/>
                                </a:cubicBezTo>
                                <a:cubicBezTo>
                                  <a:pt x="717422" y="3817920"/>
                                  <a:pt x="383076" y="3569368"/>
                                  <a:pt x="0" y="3563227"/>
                                </a:cubicBezTo>
                                <a:cubicBezTo>
                                  <a:pt x="64656" y="3236548"/>
                                  <a:pt x="-17807" y="2001106"/>
                                  <a:pt x="0" y="712663"/>
                                </a:cubicBezTo>
                                <a:close/>
                              </a:path>
                              <a:path w="6147627" h="4275890" stroke="0" extrusionOk="0">
                                <a:moveTo>
                                  <a:pt x="0" y="712663"/>
                                </a:moveTo>
                                <a:cubicBezTo>
                                  <a:pt x="375764" y="701666"/>
                                  <a:pt x="660818" y="413051"/>
                                  <a:pt x="712663" y="0"/>
                                </a:cubicBezTo>
                                <a:cubicBezTo>
                                  <a:pt x="2790305" y="132882"/>
                                  <a:pt x="4104505" y="-84951"/>
                                  <a:pt x="5434964" y="0"/>
                                </a:cubicBezTo>
                                <a:cubicBezTo>
                                  <a:pt x="5403656" y="424167"/>
                                  <a:pt x="5752394" y="721727"/>
                                  <a:pt x="6147627" y="712663"/>
                                </a:cubicBezTo>
                                <a:cubicBezTo>
                                  <a:pt x="6167814" y="1135431"/>
                                  <a:pt x="6300107" y="2531722"/>
                                  <a:pt x="6147627" y="3563227"/>
                                </a:cubicBezTo>
                                <a:cubicBezTo>
                                  <a:pt x="5793548" y="3567914"/>
                                  <a:pt x="5444934" y="3861779"/>
                                  <a:pt x="5434964" y="4275890"/>
                                </a:cubicBezTo>
                                <a:cubicBezTo>
                                  <a:pt x="4294113" y="4363529"/>
                                  <a:pt x="1682547" y="4203211"/>
                                  <a:pt x="712663" y="4275890"/>
                                </a:cubicBezTo>
                                <a:cubicBezTo>
                                  <a:pt x="710445" y="3861146"/>
                                  <a:pt x="362582" y="3606324"/>
                                  <a:pt x="0" y="3563227"/>
                                </a:cubicBezTo>
                                <a:cubicBezTo>
                                  <a:pt x="-38581" y="3203563"/>
                                  <a:pt x="63341" y="1687712"/>
                                  <a:pt x="0" y="712663"/>
                                </a:cubicBezTo>
                                <a:close/>
                              </a:path>
                            </a:pathLst>
                          </a:custGeom>
                          <a:ln w="104775" cmpd="dbl">
                            <a:solidFill>
                              <a:schemeClr val="accent1"/>
                            </a:solidFill>
                            <a:extLst>
                              <a:ext uri="{C807C97D-BFC1-408E-A445-0C87EB9F89A2}">
                                <ask:lineSketchStyleProps xmlns:ask="http://schemas.microsoft.com/office/drawing/2018/sketchyshapes" sd="1219033472">
                                  <a:prstGeom prst="plaque">
                                    <a:avLst/>
                                  </a:prstGeom>
                                  <ask:type>
                                    <ask:lineSketchCurved/>
                                  </ask:type>
                                </ask:lineSketchStyleProps>
                              </a:ext>
                            </a:extLst>
                          </a:ln>
                        </pic:spPr>
                      </pic:pic>
                      <wps:wsp>
                        <wps:cNvPr id="11" name="Поле 11"/>
                        <wps:cNvSpPr txBox="1"/>
                        <wps:spPr>
                          <a:xfrm>
                            <a:off x="184706" y="4500836"/>
                            <a:ext cx="3194685" cy="276860"/>
                          </a:xfrm>
                          <a:prstGeom prst="rect">
                            <a:avLst/>
                          </a:prstGeom>
                          <a:solidFill>
                            <a:prstClr val="white"/>
                          </a:solidFill>
                          <a:ln>
                            <a:noFill/>
                          </a:ln>
                        </wps:spPr>
                        <wps:txbx>
                          <w:txbxContent>
                            <w:p w14:paraId="1E50CF6A" w14:textId="514FBD65" w:rsidR="00FA22F0" w:rsidRPr="00FA22F0" w:rsidRDefault="00A53BDF" w:rsidP="00FA22F0">
                              <w:pPr>
                                <w:rPr>
                                  <w:szCs w:val="18"/>
                                  <w:lang w:val="ru-RU"/>
                                </w:rPr>
                              </w:pPr>
                              <w:hyperlink r:id="rId18" w:history="1">
                                <w:proofErr w:type="spellStart"/>
                                <w:r w:rsidR="00FA22F0" w:rsidRPr="00FA22F0">
                                  <w:rPr>
                                    <w:rStyle w:val="ae"/>
                                    <w:szCs w:val="18"/>
                                    <w:lang w:val="ru-RU"/>
                                  </w:rPr>
                                  <w:t>Це</w:t>
                                </w:r>
                                <w:proofErr w:type="spellEnd"/>
                                <w:r w:rsidR="00FA22F0" w:rsidRPr="00FA22F0">
                                  <w:rPr>
                                    <w:rStyle w:val="ae"/>
                                    <w:szCs w:val="18"/>
                                    <w:lang w:val="ru-RU"/>
                                  </w:rPr>
                                  <w:t xml:space="preserve"> фото</w:t>
                                </w:r>
                              </w:hyperlink>
                              <w:r w:rsidR="00FA22F0" w:rsidRPr="00FA22F0">
                                <w:rPr>
                                  <w:szCs w:val="18"/>
                                  <w:lang w:val="ru-RU"/>
                                </w:rPr>
                                <w:t xml:space="preserve">; автор: </w:t>
                              </w:r>
                              <w:proofErr w:type="spellStart"/>
                              <w:r w:rsidR="00FA22F0" w:rsidRPr="00FA22F0">
                                <w:rPr>
                                  <w:szCs w:val="18"/>
                                  <w:lang w:val="ru-RU"/>
                                </w:rPr>
                                <w:t>Невідомий</w:t>
                              </w:r>
                              <w:proofErr w:type="spellEnd"/>
                              <w:r w:rsidR="00FA22F0" w:rsidRPr="00FA22F0">
                                <w:rPr>
                                  <w:szCs w:val="18"/>
                                  <w:lang w:val="ru-RU"/>
                                </w:rPr>
                                <w:t xml:space="preserve"> автор; </w:t>
                              </w:r>
                              <w:proofErr w:type="spellStart"/>
                              <w:r w:rsidR="00FA22F0" w:rsidRPr="00FA22F0">
                                <w:rPr>
                                  <w:szCs w:val="18"/>
                                  <w:lang w:val="ru-RU"/>
                                </w:rPr>
                                <w:t>ліцензія</w:t>
                              </w:r>
                              <w:proofErr w:type="spellEnd"/>
                              <w:r w:rsidR="00FA22F0" w:rsidRPr="00FA22F0">
                                <w:rPr>
                                  <w:szCs w:val="18"/>
                                  <w:lang w:val="ru-RU"/>
                                </w:rPr>
                                <w:t xml:space="preserve">: </w:t>
                              </w:r>
                              <w:hyperlink r:id="rId19" w:history="1">
                                <w:r w:rsidR="00FA22F0" w:rsidRPr="00FA22F0">
                                  <w:rPr>
                                    <w:rStyle w:val="ae"/>
                                    <w:szCs w:val="18"/>
                                  </w:rPr>
                                  <w:t>CC</w:t>
                                </w:r>
                                <w:r w:rsidR="00FA22F0" w:rsidRPr="00FA22F0">
                                  <w:rPr>
                                    <w:rStyle w:val="ae"/>
                                    <w:szCs w:val="18"/>
                                    <w:lang w:val="ru-RU"/>
                                  </w:rPr>
                                  <w:t xml:space="preserve"> </w:t>
                                </w:r>
                                <w:r w:rsidR="00FA22F0" w:rsidRPr="00FA22F0">
                                  <w:rPr>
                                    <w:rStyle w:val="ae"/>
                                    <w:szCs w:val="18"/>
                                  </w:rPr>
                                  <w:t>BY</w:t>
                                </w:r>
                                <w:r w:rsidR="00FA22F0" w:rsidRPr="00FA22F0">
                                  <w:rPr>
                                    <w:rStyle w:val="ae"/>
                                    <w:szCs w:val="18"/>
                                    <w:lang w:val="ru-RU"/>
                                  </w:rPr>
                                  <w:t>-</w:t>
                                </w:r>
                                <w:r w:rsidR="00FA22F0" w:rsidRPr="00FA22F0">
                                  <w:rPr>
                                    <w:rStyle w:val="ae"/>
                                    <w:szCs w:val="18"/>
                                  </w:rPr>
                                  <w:t>NC</w:t>
                                </w:r>
                                <w:r w:rsidR="00FA22F0" w:rsidRPr="00FA22F0">
                                  <w:rPr>
                                    <w:rStyle w:val="ae"/>
                                    <w:szCs w:val="18"/>
                                    <w:lang w:val="ru-RU"/>
                                  </w:rPr>
                                  <w:t>-</w:t>
                                </w:r>
                                <w:r w:rsidR="00FA22F0" w:rsidRPr="00FA22F0">
                                  <w:rPr>
                                    <w:rStyle w:val="ae"/>
                                    <w:szCs w:val="18"/>
                                  </w:rPr>
                                  <w:t>ND</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234D25" id="Групувати 12" o:spid="_x0000_s1029" style="position:absolute;left:0;text-align:left;margin-left:35.85pt;margin-top:235.35pt;width:544.2pt;height:456.9pt;z-index:251713536;mso-position-horizontal-relative:page;mso-position-vertical-relative:page;mso-width-relative:margin;mso-height-relative:margin" coordorigin="1640,-3876" coordsize="61476,516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0" o:spid="_x0000_s1030" type="#_x0000_t75" style="position:absolute;left:1640;top:-3876;width:61476;height:42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" adj="3600" stroked="t" strokecolor="#53170d [3204]" strokeweight="8.25pt">
                  <v:stroke linestyle="thinThin"/>
                  <v:imagedata r:id="rId20" o:title=""/>
                  <v:path arrowok="t"/>
                </v:shape>
                <v:shape id="Поле 11" o:spid="_x0000_s1031" type="#_x0000_t202" style="position:absolute;left:1847;top:45008;width:31946;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" stroked="f">
                  <v:textbox>
                    <w:txbxContent>
                      <w:p w14:paraId="1E50CF6A" w14:textId="514FBD65" w:rsidR="00FA22F0" w:rsidRPr="00FA22F0" w:rsidRDefault="00A53BDF" w:rsidP="00FA22F0">
                        <w:pPr>
                          <w:rPr>
                            <w:szCs w:val="18"/>
                            <w:lang w:val="ru-RU"/>
                          </w:rPr>
                        </w:pPr>
                        <w:hyperlink r:id="rId21" w:history="1">
                          <w:proofErr w:type="spellStart"/>
                          <w:r w:rsidR="00FA22F0" w:rsidRPr="00FA22F0">
                            <w:rPr>
                              <w:rStyle w:val="ae"/>
                              <w:szCs w:val="18"/>
                              <w:lang w:val="ru-RU"/>
                            </w:rPr>
                            <w:t>Це</w:t>
                          </w:r>
                          <w:proofErr w:type="spellEnd"/>
                          <w:r w:rsidR="00FA22F0" w:rsidRPr="00FA22F0">
                            <w:rPr>
                              <w:rStyle w:val="ae"/>
                              <w:szCs w:val="18"/>
                              <w:lang w:val="ru-RU"/>
                            </w:rPr>
                            <w:t xml:space="preserve"> фото</w:t>
                          </w:r>
                        </w:hyperlink>
                        <w:r w:rsidR="00FA22F0" w:rsidRPr="00FA22F0">
                          <w:rPr>
                            <w:szCs w:val="18"/>
                            <w:lang w:val="ru-RU"/>
                          </w:rPr>
                          <w:t xml:space="preserve">; автор: </w:t>
                        </w:r>
                        <w:proofErr w:type="spellStart"/>
                        <w:r w:rsidR="00FA22F0" w:rsidRPr="00FA22F0">
                          <w:rPr>
                            <w:szCs w:val="18"/>
                            <w:lang w:val="ru-RU"/>
                          </w:rPr>
                          <w:t>Невідомий</w:t>
                        </w:r>
                        <w:proofErr w:type="spellEnd"/>
                        <w:r w:rsidR="00FA22F0" w:rsidRPr="00FA22F0">
                          <w:rPr>
                            <w:szCs w:val="18"/>
                            <w:lang w:val="ru-RU"/>
                          </w:rPr>
                          <w:t xml:space="preserve"> автор; </w:t>
                        </w:r>
                        <w:proofErr w:type="spellStart"/>
                        <w:r w:rsidR="00FA22F0" w:rsidRPr="00FA22F0">
                          <w:rPr>
                            <w:szCs w:val="18"/>
                            <w:lang w:val="ru-RU"/>
                          </w:rPr>
                          <w:t>ліцензія</w:t>
                        </w:r>
                        <w:proofErr w:type="spellEnd"/>
                        <w:r w:rsidR="00FA22F0" w:rsidRPr="00FA22F0">
                          <w:rPr>
                            <w:szCs w:val="18"/>
                            <w:lang w:val="ru-RU"/>
                          </w:rPr>
                          <w:t xml:space="preserve">: </w:t>
                        </w:r>
                        <w:hyperlink r:id="rId22" w:history="1">
                          <w:r w:rsidR="00FA22F0" w:rsidRPr="00FA22F0">
                            <w:rPr>
                              <w:rStyle w:val="ae"/>
                              <w:szCs w:val="18"/>
                            </w:rPr>
                            <w:t>CC</w:t>
                          </w:r>
                          <w:r w:rsidR="00FA22F0" w:rsidRPr="00FA22F0">
                            <w:rPr>
                              <w:rStyle w:val="ae"/>
                              <w:szCs w:val="18"/>
                              <w:lang w:val="ru-RU"/>
                            </w:rPr>
                            <w:t xml:space="preserve"> </w:t>
                          </w:r>
                          <w:r w:rsidR="00FA22F0" w:rsidRPr="00FA22F0">
                            <w:rPr>
                              <w:rStyle w:val="ae"/>
                              <w:szCs w:val="18"/>
                            </w:rPr>
                            <w:t>BY</w:t>
                          </w:r>
                          <w:r w:rsidR="00FA22F0" w:rsidRPr="00FA22F0">
                            <w:rPr>
                              <w:rStyle w:val="ae"/>
                              <w:szCs w:val="18"/>
                              <w:lang w:val="ru-RU"/>
                            </w:rPr>
                            <w:t>-</w:t>
                          </w:r>
                          <w:r w:rsidR="00FA22F0" w:rsidRPr="00FA22F0">
                            <w:rPr>
                              <w:rStyle w:val="ae"/>
                              <w:szCs w:val="18"/>
                            </w:rPr>
                            <w:t>NC</w:t>
                          </w:r>
                          <w:r w:rsidR="00FA22F0" w:rsidRPr="00FA22F0">
                            <w:rPr>
                              <w:rStyle w:val="ae"/>
                              <w:szCs w:val="18"/>
                              <w:lang w:val="ru-RU"/>
                            </w:rPr>
                            <w:t>-</w:t>
                          </w:r>
                          <w:r w:rsidR="00FA22F0" w:rsidRPr="00FA22F0">
                            <w:rPr>
                              <w:rStyle w:val="ae"/>
                              <w:szCs w:val="18"/>
                            </w:rPr>
                            <w:t>ND</w:t>
                          </w:r>
                        </w:hyperlink>
                      </w:p>
                    </w:txbxContent>
                  </v:textbox>
                </v:shape>
                <w10:wrap type="through" anchorx="page" anchory="page"/>
              </v:group>
            </w:pict>
          </mc:Fallback>
        </mc:AlternateContent>
      </w:r>
      <w:r w:rsidR="00684DEF">
        <w:rPr>
          <w:noProof/>
        </w:rPr>
        <mc:AlternateContent>
          <mc:Choice Requires="wps">
            <w:drawing>
              <wp:anchor distT="0" distB="0" distL="114300" distR="114300" simplePos="0" relativeHeight="251602944" behindDoc="0" locked="0" layoutInCell="1" allowOverlap="1" wp14:anchorId="52B59A3A" wp14:editId="35458D13">
                <wp:simplePos x="0" y="0"/>
                <wp:positionH relativeFrom="column">
                  <wp:posOffset>-1905</wp:posOffset>
                </wp:positionH>
                <wp:positionV relativeFrom="paragraph">
                  <wp:posOffset>4224020</wp:posOffset>
                </wp:positionV>
                <wp:extent cx="5944870" cy="346075"/>
                <wp:effectExtent l="0" t="0" r="0" b="0"/>
                <wp:wrapThrough wrapText="bothSides">
                  <wp:wrapPolygon edited="0">
                    <wp:start x="208" y="0"/>
                    <wp:lineTo x="208" y="20213"/>
                    <wp:lineTo x="21388" y="20213"/>
                    <wp:lineTo x="21388" y="0"/>
                    <wp:lineTo x="208" y="0"/>
                  </wp:wrapPolygon>
                </wp:wrapThrough>
                <wp:docPr id="7" name="Поле 7"/>
                <wp:cNvGraphicFramePr/>
                <a:graphic xmlns:a="http://schemas.openxmlformats.org/drawingml/2006/main">
                  <a:graphicData uri="http://schemas.microsoft.com/office/word/2010/wordprocessingShape">
                    <wps:wsp>
                      <wps:cNvSpPr txBox="1"/>
                      <wps:spPr>
                        <a:xfrm>
                          <a:off x="0" y="0"/>
                          <a:ext cx="5944870" cy="346075"/>
                        </a:xfrm>
                        <a:prstGeom prst="rect">
                          <a:avLst/>
                        </a:prstGeom>
                        <a:noFill/>
                        <a:ln w="6350">
                          <a:noFill/>
                        </a:ln>
                      </wps:spPr>
                      <wps:txbx>
                        <w:txbxContent>
                          <w:p w14:paraId="1BE0F76F" w14:textId="77777777" w:rsidR="00302071" w:rsidRDefault="00302071" w:rsidP="00F36001">
                            <w:pPr>
                              <w:pStyle w:val="DocumentLegalese"/>
                            </w:pPr>
                            <w:r w:rsidRPr="00B167DE">
                              <w:t>All other original mate</w:t>
                            </w:r>
                            <w:r>
                              <w:t xml:space="preserve">rial in this work is copyright </w:t>
                            </w:r>
                            <w:r w:rsidRPr="000F50E9">
                              <w:t>2020</w:t>
                            </w:r>
                            <w:r w:rsidRPr="00B167DE">
                              <w:t xml:space="preserve"> by </w:t>
                            </w:r>
                            <w:r>
                              <w:t xml:space="preserve">Anton Palikhov aka Palant </w:t>
                            </w:r>
                            <w:r w:rsidRPr="00B167DE">
                              <w:t xml:space="preserve">and published under the Community Content Agreement for Dungeon </w:t>
                            </w:r>
                            <w:proofErr w:type="gramStart"/>
                            <w:r w:rsidRPr="00B167DE">
                              <w:t>Masters</w:t>
                            </w:r>
                            <w:proofErr w:type="gramEnd"/>
                            <w:r w:rsidRPr="00B167DE">
                              <w:t xml:space="preserve"> Guild.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59A3A" id="Поле 7" o:spid="_x0000_s1032" type="#_x0000_t202" style="position:absolute;left:0;text-align:left;margin-left:-.15pt;margin-top:332.6pt;width:468.1pt;height:27.2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" filled="f" stroked="f" strokeweight=".5pt">
                <v:textbox>
                  <w:txbxContent>
                    <w:p w14:paraId="1BE0F76F" w14:textId="77777777" w:rsidR="00302071" w:rsidRDefault="00302071" w:rsidP="00F36001">
                      <w:pPr>
                        <w:pStyle w:val="DocumentLegalese"/>
                      </w:pPr>
                      <w:r w:rsidRPr="00B167DE">
                        <w:t>All other original mate</w:t>
                      </w:r>
                      <w:r>
                        <w:t xml:space="preserve">rial in this work is copyright </w:t>
                      </w:r>
                      <w:r w:rsidRPr="000F50E9">
                        <w:t>2020</w:t>
                      </w:r>
                      <w:r w:rsidRPr="00B167DE">
                        <w:t xml:space="preserve"> by </w:t>
                      </w:r>
                      <w:r>
                        <w:t xml:space="preserve">Anton Palikhov aka Palant </w:t>
                      </w:r>
                      <w:r w:rsidRPr="00B167DE">
                        <w:t xml:space="preserve">and published under the Community Content Agreement for Dungeon </w:t>
                      </w:r>
                      <w:proofErr w:type="gramStart"/>
                      <w:r w:rsidRPr="00B167DE">
                        <w:t>Masters</w:t>
                      </w:r>
                      <w:proofErr w:type="gramEnd"/>
                      <w:r w:rsidRPr="00B167DE">
                        <w:t xml:space="preserve"> Guild.</w:t>
                      </w:r>
                    </w:p>
                  </w:txbxContent>
                </v:textbox>
                <w10:wrap type="through"/>
              </v:shape>
            </w:pict>
          </mc:Fallback>
        </mc:AlternateContent>
      </w:r>
      <w:r w:rsidR="003F3237" w:rsidRPr="00FE7FE8">
        <w:rPr>
          <w:lang w:val="ru-RU"/>
        </w:rPr>
        <w:br w:type="page"/>
      </w:r>
    </w:p>
    <w:sdt>
      <w:sdtPr>
        <w:rPr>
          <w:rFonts w:asciiTheme="minorHAnsi" w:hAnsiTheme="minorHAnsi"/>
          <w:b w:val="0"/>
          <w:smallCaps w:val="0"/>
          <w:color w:val="auto"/>
          <w:sz w:val="18"/>
          <w:szCs w:val="20"/>
        </w:rPr>
        <w:id w:val="931782051"/>
        <w:docPartObj>
          <w:docPartGallery w:val="Table of Contents"/>
          <w:docPartUnique/>
        </w:docPartObj>
      </w:sdtPr>
      <w:sdtEndPr>
        <w:rPr>
          <w:lang w:val="uk-UA"/>
        </w:rPr>
      </w:sdtEndPr>
      <w:sdtContent>
        <w:p w14:paraId="72B7B7EC" w14:textId="319A0DE6" w:rsidR="003F3237" w:rsidRPr="00943386" w:rsidRDefault="00943386" w:rsidP="00F65DBD">
          <w:pPr>
            <w:pStyle w:val="affd"/>
            <w:rPr>
              <w:lang w:val="ru-RU"/>
            </w:rPr>
          </w:pPr>
          <w:r>
            <w:rPr>
              <w:lang w:val="ru-RU"/>
            </w:rPr>
            <w:t>Содержание</w:t>
          </w:r>
        </w:p>
        <w:p w14:paraId="482BEBFB" w14:textId="1504C20C" w:rsidR="003E56FA" w:rsidRDefault="003F3237">
          <w:pPr>
            <w:pStyle w:val="14"/>
            <w:rPr>
              <w:rFonts w:eastAsiaTheme="minorEastAsia" w:cstheme="minorBidi"/>
              <w:b w:val="0"/>
              <w:bCs w:val="0"/>
              <w:smallCaps w:val="0"/>
              <w:color w:val="auto"/>
              <w:sz w:val="22"/>
              <w:szCs w:val="22"/>
              <w:lang w:val="ru-RU" w:eastAsia="ru-RU"/>
            </w:rPr>
          </w:pPr>
          <w:r>
            <w:rPr>
              <w:color w:val="742014" w:themeColor="accent3" w:themeShade="BF"/>
            </w:rPr>
            <w:fldChar w:fldCharType="begin"/>
          </w:r>
          <w:r>
            <w:instrText xml:space="preserve"> TOC \o "1-3" \h \z \u </w:instrText>
          </w:r>
          <w:r>
            <w:rPr>
              <w:color w:val="742014" w:themeColor="accent3" w:themeShade="BF"/>
            </w:rPr>
            <w:fldChar w:fldCharType="separate"/>
          </w:r>
          <w:hyperlink w:anchor="_Toc66413546" w:history="1">
            <w:r w:rsidR="003E56FA" w:rsidRPr="00194F10">
              <w:rPr>
                <w:rStyle w:val="ae"/>
                <w:lang w:val="uk-UA"/>
              </w:rPr>
              <w:t>Предпосылки</w:t>
            </w:r>
            <w:r w:rsidR="003E56FA">
              <w:rPr>
                <w:webHidden/>
              </w:rPr>
              <w:tab/>
            </w:r>
            <w:r w:rsidR="003E56FA">
              <w:rPr>
                <w:webHidden/>
              </w:rPr>
              <w:fldChar w:fldCharType="begin"/>
            </w:r>
            <w:r w:rsidR="003E56FA">
              <w:rPr>
                <w:webHidden/>
              </w:rPr>
              <w:instrText xml:space="preserve"> PAGEREF _Toc66413546 \h </w:instrText>
            </w:r>
            <w:r w:rsidR="003E56FA">
              <w:rPr>
                <w:webHidden/>
              </w:rPr>
            </w:r>
            <w:r w:rsidR="003E56FA">
              <w:rPr>
                <w:webHidden/>
              </w:rPr>
              <w:fldChar w:fldCharType="separate"/>
            </w:r>
            <w:r w:rsidR="003779CF">
              <w:rPr>
                <w:webHidden/>
              </w:rPr>
              <w:t>3</w:t>
            </w:r>
            <w:r w:rsidR="003E56FA">
              <w:rPr>
                <w:webHidden/>
              </w:rPr>
              <w:fldChar w:fldCharType="end"/>
            </w:r>
          </w:hyperlink>
        </w:p>
        <w:p w14:paraId="5808DDD0" w14:textId="56F31094" w:rsidR="003E56FA" w:rsidRDefault="00A53BDF">
          <w:pPr>
            <w:pStyle w:val="24"/>
            <w:tabs>
              <w:tab w:val="right" w:leader="dot" w:pos="5021"/>
            </w:tabs>
            <w:rPr>
              <w:rFonts w:eastAsiaTheme="minorEastAsia" w:cstheme="minorBidi"/>
              <w:bCs w:val="0"/>
              <w:noProof/>
              <w:sz w:val="22"/>
              <w:szCs w:val="22"/>
              <w:lang w:val="ru-RU" w:eastAsia="ru-RU"/>
            </w:rPr>
          </w:pPr>
          <w:hyperlink w:anchor="_Toc66413547" w:history="1">
            <w:r w:rsidR="003E56FA" w:rsidRPr="00194F10">
              <w:rPr>
                <w:rStyle w:val="ae"/>
                <w:noProof/>
                <w:lang w:val="ru-RU"/>
              </w:rPr>
              <w:t>1.1. Рейнджер – кто он?</w:t>
            </w:r>
            <w:r w:rsidR="003E56FA">
              <w:rPr>
                <w:noProof/>
                <w:webHidden/>
              </w:rPr>
              <w:tab/>
            </w:r>
            <w:r w:rsidR="003E56FA">
              <w:rPr>
                <w:noProof/>
                <w:webHidden/>
              </w:rPr>
              <w:fldChar w:fldCharType="begin"/>
            </w:r>
            <w:r w:rsidR="003E56FA">
              <w:rPr>
                <w:noProof/>
                <w:webHidden/>
              </w:rPr>
              <w:instrText xml:space="preserve"> PAGEREF _Toc66413547 \h </w:instrText>
            </w:r>
            <w:r w:rsidR="003E56FA">
              <w:rPr>
                <w:noProof/>
                <w:webHidden/>
              </w:rPr>
            </w:r>
            <w:r w:rsidR="003E56FA">
              <w:rPr>
                <w:noProof/>
                <w:webHidden/>
              </w:rPr>
              <w:fldChar w:fldCharType="separate"/>
            </w:r>
            <w:r w:rsidR="003779CF">
              <w:rPr>
                <w:noProof/>
                <w:webHidden/>
              </w:rPr>
              <w:t>3</w:t>
            </w:r>
            <w:r w:rsidR="003E56FA">
              <w:rPr>
                <w:noProof/>
                <w:webHidden/>
              </w:rPr>
              <w:fldChar w:fldCharType="end"/>
            </w:r>
          </w:hyperlink>
        </w:p>
        <w:p w14:paraId="67326866" w14:textId="52809C1E" w:rsidR="003E56FA" w:rsidRDefault="00A53BDF">
          <w:pPr>
            <w:pStyle w:val="32"/>
            <w:tabs>
              <w:tab w:val="right" w:leader="dot" w:pos="5021"/>
            </w:tabs>
            <w:rPr>
              <w:rFonts w:eastAsiaTheme="minorEastAsia" w:cstheme="minorBidi"/>
              <w:bCs w:val="0"/>
              <w:noProof/>
              <w:sz w:val="22"/>
              <w:szCs w:val="22"/>
              <w:lang w:val="ru-RU" w:eastAsia="ru-RU"/>
            </w:rPr>
          </w:pPr>
          <w:hyperlink w:anchor="_Toc66413548" w:history="1">
            <w:r w:rsidR="003E56FA" w:rsidRPr="00194F10">
              <w:rPr>
                <w:rStyle w:val="ae"/>
                <w:noProof/>
                <w:lang w:val="ru-RU"/>
              </w:rPr>
              <w:t>Паладин</w:t>
            </w:r>
            <w:r w:rsidR="003E56FA">
              <w:rPr>
                <w:noProof/>
                <w:webHidden/>
              </w:rPr>
              <w:tab/>
            </w:r>
            <w:r w:rsidR="003E56FA">
              <w:rPr>
                <w:noProof/>
                <w:webHidden/>
              </w:rPr>
              <w:fldChar w:fldCharType="begin"/>
            </w:r>
            <w:r w:rsidR="003E56FA">
              <w:rPr>
                <w:noProof/>
                <w:webHidden/>
              </w:rPr>
              <w:instrText xml:space="preserve"> PAGEREF _Toc66413548 \h </w:instrText>
            </w:r>
            <w:r w:rsidR="003E56FA">
              <w:rPr>
                <w:noProof/>
                <w:webHidden/>
              </w:rPr>
            </w:r>
            <w:r w:rsidR="003E56FA">
              <w:rPr>
                <w:noProof/>
                <w:webHidden/>
              </w:rPr>
              <w:fldChar w:fldCharType="separate"/>
            </w:r>
            <w:r w:rsidR="003779CF">
              <w:rPr>
                <w:noProof/>
                <w:webHidden/>
              </w:rPr>
              <w:t>3</w:t>
            </w:r>
            <w:r w:rsidR="003E56FA">
              <w:rPr>
                <w:noProof/>
                <w:webHidden/>
              </w:rPr>
              <w:fldChar w:fldCharType="end"/>
            </w:r>
          </w:hyperlink>
        </w:p>
        <w:p w14:paraId="13DC0A37" w14:textId="2178DAA9" w:rsidR="003E56FA" w:rsidRDefault="00A53BDF">
          <w:pPr>
            <w:pStyle w:val="32"/>
            <w:tabs>
              <w:tab w:val="right" w:leader="dot" w:pos="5021"/>
            </w:tabs>
            <w:rPr>
              <w:rFonts w:eastAsiaTheme="minorEastAsia" w:cstheme="minorBidi"/>
              <w:bCs w:val="0"/>
              <w:noProof/>
              <w:sz w:val="22"/>
              <w:szCs w:val="22"/>
              <w:lang w:val="ru-RU" w:eastAsia="ru-RU"/>
            </w:rPr>
          </w:pPr>
          <w:hyperlink w:anchor="_Toc66413549" w:history="1">
            <w:r w:rsidR="003E56FA" w:rsidRPr="00194F10">
              <w:rPr>
                <w:rStyle w:val="ae"/>
                <w:noProof/>
                <w:lang w:val="ru-RU"/>
              </w:rPr>
              <w:t>Изобретатель</w:t>
            </w:r>
            <w:r w:rsidR="003E56FA">
              <w:rPr>
                <w:noProof/>
                <w:webHidden/>
              </w:rPr>
              <w:tab/>
            </w:r>
            <w:r w:rsidR="003E56FA">
              <w:rPr>
                <w:noProof/>
                <w:webHidden/>
              </w:rPr>
              <w:fldChar w:fldCharType="begin"/>
            </w:r>
            <w:r w:rsidR="003E56FA">
              <w:rPr>
                <w:noProof/>
                <w:webHidden/>
              </w:rPr>
              <w:instrText xml:space="preserve"> PAGEREF _Toc66413549 \h </w:instrText>
            </w:r>
            <w:r w:rsidR="003E56FA">
              <w:rPr>
                <w:noProof/>
                <w:webHidden/>
              </w:rPr>
            </w:r>
            <w:r w:rsidR="003E56FA">
              <w:rPr>
                <w:noProof/>
                <w:webHidden/>
              </w:rPr>
              <w:fldChar w:fldCharType="separate"/>
            </w:r>
            <w:r w:rsidR="003779CF">
              <w:rPr>
                <w:noProof/>
                <w:webHidden/>
              </w:rPr>
              <w:t>3</w:t>
            </w:r>
            <w:r w:rsidR="003E56FA">
              <w:rPr>
                <w:noProof/>
                <w:webHidden/>
              </w:rPr>
              <w:fldChar w:fldCharType="end"/>
            </w:r>
          </w:hyperlink>
        </w:p>
        <w:p w14:paraId="7B80AECD" w14:textId="490457A4" w:rsidR="003E56FA" w:rsidRDefault="00A53BDF">
          <w:pPr>
            <w:pStyle w:val="32"/>
            <w:tabs>
              <w:tab w:val="right" w:leader="dot" w:pos="5021"/>
            </w:tabs>
            <w:rPr>
              <w:rFonts w:eastAsiaTheme="minorEastAsia" w:cstheme="minorBidi"/>
              <w:bCs w:val="0"/>
              <w:noProof/>
              <w:sz w:val="22"/>
              <w:szCs w:val="22"/>
              <w:lang w:val="ru-RU" w:eastAsia="ru-RU"/>
            </w:rPr>
          </w:pPr>
          <w:hyperlink w:anchor="_Toc66413550" w:history="1">
            <w:r w:rsidR="003E56FA" w:rsidRPr="00194F10">
              <w:rPr>
                <w:rStyle w:val="ae"/>
                <w:noProof/>
                <w:lang w:val="ru-RU"/>
              </w:rPr>
              <w:t>Рейнджер</w:t>
            </w:r>
            <w:r w:rsidR="003E56FA">
              <w:rPr>
                <w:noProof/>
                <w:webHidden/>
              </w:rPr>
              <w:tab/>
            </w:r>
            <w:r w:rsidR="003E56FA">
              <w:rPr>
                <w:noProof/>
                <w:webHidden/>
              </w:rPr>
              <w:fldChar w:fldCharType="begin"/>
            </w:r>
            <w:r w:rsidR="003E56FA">
              <w:rPr>
                <w:noProof/>
                <w:webHidden/>
              </w:rPr>
              <w:instrText xml:space="preserve"> PAGEREF _Toc66413550 \h </w:instrText>
            </w:r>
            <w:r w:rsidR="003E56FA">
              <w:rPr>
                <w:noProof/>
                <w:webHidden/>
              </w:rPr>
            </w:r>
            <w:r w:rsidR="003E56FA">
              <w:rPr>
                <w:noProof/>
                <w:webHidden/>
              </w:rPr>
              <w:fldChar w:fldCharType="separate"/>
            </w:r>
            <w:r w:rsidR="003779CF">
              <w:rPr>
                <w:noProof/>
                <w:webHidden/>
              </w:rPr>
              <w:t>3</w:t>
            </w:r>
            <w:r w:rsidR="003E56FA">
              <w:rPr>
                <w:noProof/>
                <w:webHidden/>
              </w:rPr>
              <w:fldChar w:fldCharType="end"/>
            </w:r>
          </w:hyperlink>
        </w:p>
        <w:p w14:paraId="12BEF1FA" w14:textId="792A6FA8" w:rsidR="003E56FA" w:rsidRDefault="00A53BDF">
          <w:pPr>
            <w:pStyle w:val="32"/>
            <w:tabs>
              <w:tab w:val="right" w:leader="dot" w:pos="5021"/>
            </w:tabs>
            <w:rPr>
              <w:rFonts w:eastAsiaTheme="minorEastAsia" w:cstheme="minorBidi"/>
              <w:bCs w:val="0"/>
              <w:noProof/>
              <w:sz w:val="22"/>
              <w:szCs w:val="22"/>
              <w:lang w:val="ru-RU" w:eastAsia="ru-RU"/>
            </w:rPr>
          </w:pPr>
          <w:hyperlink w:anchor="_Toc66413551" w:history="1">
            <w:r w:rsidR="003E56FA" w:rsidRPr="00194F10">
              <w:rPr>
                <w:rStyle w:val="ae"/>
                <w:noProof/>
                <w:lang w:val="ru-RU"/>
              </w:rPr>
              <w:t>Слабости рейнджера</w:t>
            </w:r>
            <w:r w:rsidR="003E56FA">
              <w:rPr>
                <w:noProof/>
                <w:webHidden/>
              </w:rPr>
              <w:tab/>
            </w:r>
            <w:r w:rsidR="003E56FA">
              <w:rPr>
                <w:noProof/>
                <w:webHidden/>
              </w:rPr>
              <w:fldChar w:fldCharType="begin"/>
            </w:r>
            <w:r w:rsidR="003E56FA">
              <w:rPr>
                <w:noProof/>
                <w:webHidden/>
              </w:rPr>
              <w:instrText xml:space="preserve"> PAGEREF _Toc66413551 \h </w:instrText>
            </w:r>
            <w:r w:rsidR="003E56FA">
              <w:rPr>
                <w:noProof/>
                <w:webHidden/>
              </w:rPr>
            </w:r>
            <w:r w:rsidR="003E56FA">
              <w:rPr>
                <w:noProof/>
                <w:webHidden/>
              </w:rPr>
              <w:fldChar w:fldCharType="separate"/>
            </w:r>
            <w:r w:rsidR="003779CF">
              <w:rPr>
                <w:noProof/>
                <w:webHidden/>
              </w:rPr>
              <w:t>3</w:t>
            </w:r>
            <w:r w:rsidR="003E56FA">
              <w:rPr>
                <w:noProof/>
                <w:webHidden/>
              </w:rPr>
              <w:fldChar w:fldCharType="end"/>
            </w:r>
          </w:hyperlink>
        </w:p>
        <w:p w14:paraId="4255AEE7" w14:textId="6BA6BB5E" w:rsidR="003E56FA" w:rsidRDefault="00A53BDF">
          <w:pPr>
            <w:pStyle w:val="24"/>
            <w:tabs>
              <w:tab w:val="right" w:leader="dot" w:pos="5021"/>
            </w:tabs>
            <w:rPr>
              <w:rFonts w:eastAsiaTheme="minorEastAsia" w:cstheme="minorBidi"/>
              <w:bCs w:val="0"/>
              <w:noProof/>
              <w:sz w:val="22"/>
              <w:szCs w:val="22"/>
              <w:lang w:val="ru-RU" w:eastAsia="ru-RU"/>
            </w:rPr>
          </w:pPr>
          <w:hyperlink w:anchor="_Toc66413552" w:history="1">
            <w:r w:rsidR="003E56FA" w:rsidRPr="00194F10">
              <w:rPr>
                <w:rStyle w:val="ae"/>
                <w:noProof/>
                <w:lang w:val="ru-RU"/>
              </w:rPr>
              <w:t>1.2. Роль Рейнджера</w:t>
            </w:r>
            <w:r w:rsidR="003E56FA">
              <w:rPr>
                <w:noProof/>
                <w:webHidden/>
              </w:rPr>
              <w:tab/>
            </w:r>
            <w:r w:rsidR="003E56FA">
              <w:rPr>
                <w:noProof/>
                <w:webHidden/>
              </w:rPr>
              <w:fldChar w:fldCharType="begin"/>
            </w:r>
            <w:r w:rsidR="003E56FA">
              <w:rPr>
                <w:noProof/>
                <w:webHidden/>
              </w:rPr>
              <w:instrText xml:space="preserve"> PAGEREF _Toc66413552 \h </w:instrText>
            </w:r>
            <w:r w:rsidR="003E56FA">
              <w:rPr>
                <w:noProof/>
                <w:webHidden/>
              </w:rPr>
            </w:r>
            <w:r w:rsidR="003E56FA">
              <w:rPr>
                <w:noProof/>
                <w:webHidden/>
              </w:rPr>
              <w:fldChar w:fldCharType="separate"/>
            </w:r>
            <w:r w:rsidR="003779CF">
              <w:rPr>
                <w:noProof/>
                <w:webHidden/>
              </w:rPr>
              <w:t>3</w:t>
            </w:r>
            <w:r w:rsidR="003E56FA">
              <w:rPr>
                <w:noProof/>
                <w:webHidden/>
              </w:rPr>
              <w:fldChar w:fldCharType="end"/>
            </w:r>
          </w:hyperlink>
        </w:p>
        <w:p w14:paraId="6C23BEC3" w14:textId="18CEC63E" w:rsidR="003E56FA" w:rsidRDefault="00A53BDF">
          <w:pPr>
            <w:pStyle w:val="32"/>
            <w:tabs>
              <w:tab w:val="right" w:leader="dot" w:pos="5021"/>
            </w:tabs>
            <w:rPr>
              <w:rFonts w:eastAsiaTheme="minorEastAsia" w:cstheme="minorBidi"/>
              <w:bCs w:val="0"/>
              <w:noProof/>
              <w:sz w:val="22"/>
              <w:szCs w:val="22"/>
              <w:lang w:val="ru-RU" w:eastAsia="ru-RU"/>
            </w:rPr>
          </w:pPr>
          <w:hyperlink w:anchor="_Toc66413553" w:history="1">
            <w:r w:rsidR="003E56FA" w:rsidRPr="00194F10">
              <w:rPr>
                <w:rStyle w:val="ae"/>
                <w:noProof/>
              </w:rPr>
              <w:t>Favored</w:t>
            </w:r>
            <w:r w:rsidR="003E56FA" w:rsidRPr="00194F10">
              <w:rPr>
                <w:rStyle w:val="ae"/>
                <w:noProof/>
                <w:lang w:val="ru-RU"/>
              </w:rPr>
              <w:t xml:space="preserve"> </w:t>
            </w:r>
            <w:r w:rsidR="003E56FA" w:rsidRPr="00194F10">
              <w:rPr>
                <w:rStyle w:val="ae"/>
                <w:noProof/>
              </w:rPr>
              <w:t>Foe</w:t>
            </w:r>
            <w:r w:rsidR="003E56FA" w:rsidRPr="00194F10">
              <w:rPr>
                <w:rStyle w:val="ae"/>
                <w:noProof/>
                <w:lang w:val="ru-RU"/>
              </w:rPr>
              <w:t xml:space="preserve"> – Избранный Противник</w:t>
            </w:r>
            <w:r w:rsidR="003E56FA">
              <w:rPr>
                <w:noProof/>
                <w:webHidden/>
              </w:rPr>
              <w:tab/>
            </w:r>
            <w:r w:rsidR="003E56FA">
              <w:rPr>
                <w:noProof/>
                <w:webHidden/>
              </w:rPr>
              <w:fldChar w:fldCharType="begin"/>
            </w:r>
            <w:r w:rsidR="003E56FA">
              <w:rPr>
                <w:noProof/>
                <w:webHidden/>
              </w:rPr>
              <w:instrText xml:space="preserve"> PAGEREF _Toc66413553 \h </w:instrText>
            </w:r>
            <w:r w:rsidR="003E56FA">
              <w:rPr>
                <w:noProof/>
                <w:webHidden/>
              </w:rPr>
            </w:r>
            <w:r w:rsidR="003E56FA">
              <w:rPr>
                <w:noProof/>
                <w:webHidden/>
              </w:rPr>
              <w:fldChar w:fldCharType="separate"/>
            </w:r>
            <w:r w:rsidR="003779CF">
              <w:rPr>
                <w:noProof/>
                <w:webHidden/>
              </w:rPr>
              <w:t>4</w:t>
            </w:r>
            <w:r w:rsidR="003E56FA">
              <w:rPr>
                <w:noProof/>
                <w:webHidden/>
              </w:rPr>
              <w:fldChar w:fldCharType="end"/>
            </w:r>
          </w:hyperlink>
        </w:p>
        <w:p w14:paraId="325A3FCB" w14:textId="148FF34B" w:rsidR="003E56FA" w:rsidRDefault="00A53BDF">
          <w:pPr>
            <w:pStyle w:val="32"/>
            <w:tabs>
              <w:tab w:val="right" w:leader="dot" w:pos="5021"/>
            </w:tabs>
            <w:rPr>
              <w:rFonts w:eastAsiaTheme="minorEastAsia" w:cstheme="minorBidi"/>
              <w:bCs w:val="0"/>
              <w:noProof/>
              <w:sz w:val="22"/>
              <w:szCs w:val="22"/>
              <w:lang w:val="ru-RU" w:eastAsia="ru-RU"/>
            </w:rPr>
          </w:pPr>
          <w:hyperlink w:anchor="_Toc66413554" w:history="1">
            <w:r w:rsidR="003E56FA" w:rsidRPr="00194F10">
              <w:rPr>
                <w:rStyle w:val="ae"/>
                <w:noProof/>
              </w:rPr>
              <w:t>Steady</w:t>
            </w:r>
            <w:r w:rsidR="003E56FA" w:rsidRPr="00194F10">
              <w:rPr>
                <w:rStyle w:val="ae"/>
                <w:noProof/>
                <w:lang w:val="ru-RU"/>
              </w:rPr>
              <w:t xml:space="preserve"> </w:t>
            </w:r>
            <w:r w:rsidR="003E56FA" w:rsidRPr="00194F10">
              <w:rPr>
                <w:rStyle w:val="ae"/>
                <w:noProof/>
              </w:rPr>
              <w:t>Aim</w:t>
            </w:r>
            <w:r w:rsidR="003E56FA">
              <w:rPr>
                <w:noProof/>
                <w:webHidden/>
              </w:rPr>
              <w:tab/>
            </w:r>
            <w:r w:rsidR="003E56FA">
              <w:rPr>
                <w:noProof/>
                <w:webHidden/>
              </w:rPr>
              <w:fldChar w:fldCharType="begin"/>
            </w:r>
            <w:r w:rsidR="003E56FA">
              <w:rPr>
                <w:noProof/>
                <w:webHidden/>
              </w:rPr>
              <w:instrText xml:space="preserve"> PAGEREF _Toc66413554 \h </w:instrText>
            </w:r>
            <w:r w:rsidR="003E56FA">
              <w:rPr>
                <w:noProof/>
                <w:webHidden/>
              </w:rPr>
            </w:r>
            <w:r w:rsidR="003E56FA">
              <w:rPr>
                <w:noProof/>
                <w:webHidden/>
              </w:rPr>
              <w:fldChar w:fldCharType="separate"/>
            </w:r>
            <w:r w:rsidR="003779CF">
              <w:rPr>
                <w:noProof/>
                <w:webHidden/>
              </w:rPr>
              <w:t>4</w:t>
            </w:r>
            <w:r w:rsidR="003E56FA">
              <w:rPr>
                <w:noProof/>
                <w:webHidden/>
              </w:rPr>
              <w:fldChar w:fldCharType="end"/>
            </w:r>
          </w:hyperlink>
        </w:p>
        <w:p w14:paraId="4B4E1973" w14:textId="3954C0F7" w:rsidR="003E56FA" w:rsidRDefault="00A53BDF">
          <w:pPr>
            <w:pStyle w:val="32"/>
            <w:tabs>
              <w:tab w:val="right" w:leader="dot" w:pos="5021"/>
            </w:tabs>
            <w:rPr>
              <w:rFonts w:eastAsiaTheme="minorEastAsia" w:cstheme="minorBidi"/>
              <w:bCs w:val="0"/>
              <w:noProof/>
              <w:sz w:val="22"/>
              <w:szCs w:val="22"/>
              <w:lang w:val="ru-RU" w:eastAsia="ru-RU"/>
            </w:rPr>
          </w:pPr>
          <w:hyperlink w:anchor="_Toc66413555" w:history="1">
            <w:r w:rsidR="003E56FA" w:rsidRPr="00194F10">
              <w:rPr>
                <w:rStyle w:val="ae"/>
                <w:noProof/>
              </w:rPr>
              <w:t>Natural Explorer</w:t>
            </w:r>
            <w:r w:rsidR="003E56FA">
              <w:rPr>
                <w:noProof/>
                <w:webHidden/>
              </w:rPr>
              <w:tab/>
            </w:r>
            <w:r w:rsidR="003E56FA">
              <w:rPr>
                <w:noProof/>
                <w:webHidden/>
              </w:rPr>
              <w:fldChar w:fldCharType="begin"/>
            </w:r>
            <w:r w:rsidR="003E56FA">
              <w:rPr>
                <w:noProof/>
                <w:webHidden/>
              </w:rPr>
              <w:instrText xml:space="preserve"> PAGEREF _Toc66413555 \h </w:instrText>
            </w:r>
            <w:r w:rsidR="003E56FA">
              <w:rPr>
                <w:noProof/>
                <w:webHidden/>
              </w:rPr>
            </w:r>
            <w:r w:rsidR="003E56FA">
              <w:rPr>
                <w:noProof/>
                <w:webHidden/>
              </w:rPr>
              <w:fldChar w:fldCharType="separate"/>
            </w:r>
            <w:r w:rsidR="003779CF">
              <w:rPr>
                <w:noProof/>
                <w:webHidden/>
              </w:rPr>
              <w:t>4</w:t>
            </w:r>
            <w:r w:rsidR="003E56FA">
              <w:rPr>
                <w:noProof/>
                <w:webHidden/>
              </w:rPr>
              <w:fldChar w:fldCharType="end"/>
            </w:r>
          </w:hyperlink>
        </w:p>
        <w:p w14:paraId="0E332E4B" w14:textId="37CEC1EB" w:rsidR="003E56FA" w:rsidRDefault="00A53BDF">
          <w:pPr>
            <w:pStyle w:val="32"/>
            <w:tabs>
              <w:tab w:val="right" w:leader="dot" w:pos="5021"/>
            </w:tabs>
            <w:rPr>
              <w:rFonts w:eastAsiaTheme="minorEastAsia" w:cstheme="minorBidi"/>
              <w:bCs w:val="0"/>
              <w:noProof/>
              <w:sz w:val="22"/>
              <w:szCs w:val="22"/>
              <w:lang w:val="ru-RU" w:eastAsia="ru-RU"/>
            </w:rPr>
          </w:pPr>
          <w:hyperlink w:anchor="_Toc66413556" w:history="1">
            <w:r w:rsidR="003E56FA" w:rsidRPr="00194F10">
              <w:rPr>
                <w:rStyle w:val="ae"/>
                <w:noProof/>
                <w:lang w:val="ru-RU"/>
              </w:rPr>
              <w:t>Кость компетентности</w:t>
            </w:r>
            <w:r w:rsidR="003E56FA">
              <w:rPr>
                <w:noProof/>
                <w:webHidden/>
              </w:rPr>
              <w:tab/>
            </w:r>
            <w:r w:rsidR="003E56FA">
              <w:rPr>
                <w:noProof/>
                <w:webHidden/>
              </w:rPr>
              <w:fldChar w:fldCharType="begin"/>
            </w:r>
            <w:r w:rsidR="003E56FA">
              <w:rPr>
                <w:noProof/>
                <w:webHidden/>
              </w:rPr>
              <w:instrText xml:space="preserve"> PAGEREF _Toc66413556 \h </w:instrText>
            </w:r>
            <w:r w:rsidR="003E56FA">
              <w:rPr>
                <w:noProof/>
                <w:webHidden/>
              </w:rPr>
            </w:r>
            <w:r w:rsidR="003E56FA">
              <w:rPr>
                <w:noProof/>
                <w:webHidden/>
              </w:rPr>
              <w:fldChar w:fldCharType="separate"/>
            </w:r>
            <w:r w:rsidR="003779CF">
              <w:rPr>
                <w:noProof/>
                <w:webHidden/>
              </w:rPr>
              <w:t>4</w:t>
            </w:r>
            <w:r w:rsidR="003E56FA">
              <w:rPr>
                <w:noProof/>
                <w:webHidden/>
              </w:rPr>
              <w:fldChar w:fldCharType="end"/>
            </w:r>
          </w:hyperlink>
        </w:p>
        <w:p w14:paraId="5C839ABB" w14:textId="13B855B9" w:rsidR="003E56FA" w:rsidRDefault="00A53BDF">
          <w:pPr>
            <w:pStyle w:val="32"/>
            <w:tabs>
              <w:tab w:val="right" w:leader="dot" w:pos="5021"/>
            </w:tabs>
            <w:rPr>
              <w:rFonts w:eastAsiaTheme="minorEastAsia" w:cstheme="minorBidi"/>
              <w:bCs w:val="0"/>
              <w:noProof/>
              <w:sz w:val="22"/>
              <w:szCs w:val="22"/>
              <w:lang w:val="ru-RU" w:eastAsia="ru-RU"/>
            </w:rPr>
          </w:pPr>
          <w:hyperlink w:anchor="_Toc66413557" w:history="1">
            <w:r w:rsidR="003E56FA" w:rsidRPr="00194F10">
              <w:rPr>
                <w:rStyle w:val="ae"/>
                <w:noProof/>
                <w:lang w:val="ru-RU"/>
              </w:rPr>
              <w:t>Альтернативное сотворение заклинаний</w:t>
            </w:r>
            <w:r w:rsidR="003E56FA">
              <w:rPr>
                <w:noProof/>
                <w:webHidden/>
              </w:rPr>
              <w:tab/>
            </w:r>
            <w:r w:rsidR="003E56FA">
              <w:rPr>
                <w:noProof/>
                <w:webHidden/>
              </w:rPr>
              <w:fldChar w:fldCharType="begin"/>
            </w:r>
            <w:r w:rsidR="003E56FA">
              <w:rPr>
                <w:noProof/>
                <w:webHidden/>
              </w:rPr>
              <w:instrText xml:space="preserve"> PAGEREF _Toc66413557 \h </w:instrText>
            </w:r>
            <w:r w:rsidR="003E56FA">
              <w:rPr>
                <w:noProof/>
                <w:webHidden/>
              </w:rPr>
            </w:r>
            <w:r w:rsidR="003E56FA">
              <w:rPr>
                <w:noProof/>
                <w:webHidden/>
              </w:rPr>
              <w:fldChar w:fldCharType="separate"/>
            </w:r>
            <w:r w:rsidR="003779CF">
              <w:rPr>
                <w:noProof/>
                <w:webHidden/>
              </w:rPr>
              <w:t>4</w:t>
            </w:r>
            <w:r w:rsidR="003E56FA">
              <w:rPr>
                <w:noProof/>
                <w:webHidden/>
              </w:rPr>
              <w:fldChar w:fldCharType="end"/>
            </w:r>
          </w:hyperlink>
        </w:p>
        <w:p w14:paraId="3FD3ED92" w14:textId="769381A8" w:rsidR="003E56FA" w:rsidRDefault="00A53BDF">
          <w:pPr>
            <w:pStyle w:val="32"/>
            <w:tabs>
              <w:tab w:val="right" w:leader="dot" w:pos="5021"/>
            </w:tabs>
            <w:rPr>
              <w:rFonts w:eastAsiaTheme="minorEastAsia" w:cstheme="minorBidi"/>
              <w:bCs w:val="0"/>
              <w:noProof/>
              <w:sz w:val="22"/>
              <w:szCs w:val="22"/>
              <w:lang w:val="ru-RU" w:eastAsia="ru-RU"/>
            </w:rPr>
          </w:pPr>
          <w:hyperlink w:anchor="_Toc66413558" w:history="1">
            <w:r w:rsidR="003E56FA" w:rsidRPr="00194F10">
              <w:rPr>
                <w:rStyle w:val="ae"/>
                <w:noProof/>
              </w:rPr>
              <w:t>Foe</w:t>
            </w:r>
            <w:r w:rsidR="003E56FA" w:rsidRPr="00194F10">
              <w:rPr>
                <w:rStyle w:val="ae"/>
                <w:noProof/>
                <w:lang w:val="ru-RU"/>
              </w:rPr>
              <w:t xml:space="preserve"> </w:t>
            </w:r>
            <w:r w:rsidR="003E56FA" w:rsidRPr="00194F10">
              <w:rPr>
                <w:rStyle w:val="ae"/>
                <w:noProof/>
              </w:rPr>
              <w:t>Slayer</w:t>
            </w:r>
            <w:r w:rsidR="003E56FA">
              <w:rPr>
                <w:noProof/>
                <w:webHidden/>
              </w:rPr>
              <w:tab/>
            </w:r>
            <w:r w:rsidR="003E56FA">
              <w:rPr>
                <w:noProof/>
                <w:webHidden/>
              </w:rPr>
              <w:fldChar w:fldCharType="begin"/>
            </w:r>
            <w:r w:rsidR="003E56FA">
              <w:rPr>
                <w:noProof/>
                <w:webHidden/>
              </w:rPr>
              <w:instrText xml:space="preserve"> PAGEREF _Toc66413558 \h </w:instrText>
            </w:r>
            <w:r w:rsidR="003E56FA">
              <w:rPr>
                <w:noProof/>
                <w:webHidden/>
              </w:rPr>
            </w:r>
            <w:r w:rsidR="003E56FA">
              <w:rPr>
                <w:noProof/>
                <w:webHidden/>
              </w:rPr>
              <w:fldChar w:fldCharType="separate"/>
            </w:r>
            <w:r w:rsidR="003779CF">
              <w:rPr>
                <w:noProof/>
                <w:webHidden/>
              </w:rPr>
              <w:t>4</w:t>
            </w:r>
            <w:r w:rsidR="003E56FA">
              <w:rPr>
                <w:noProof/>
                <w:webHidden/>
              </w:rPr>
              <w:fldChar w:fldCharType="end"/>
            </w:r>
          </w:hyperlink>
        </w:p>
        <w:p w14:paraId="404DDA9F" w14:textId="60C3BC26" w:rsidR="003E56FA" w:rsidRDefault="00A53BDF">
          <w:pPr>
            <w:pStyle w:val="32"/>
            <w:tabs>
              <w:tab w:val="right" w:leader="dot" w:pos="5021"/>
            </w:tabs>
            <w:rPr>
              <w:rFonts w:eastAsiaTheme="minorEastAsia" w:cstheme="minorBidi"/>
              <w:bCs w:val="0"/>
              <w:noProof/>
              <w:sz w:val="22"/>
              <w:szCs w:val="22"/>
              <w:lang w:val="ru-RU" w:eastAsia="ru-RU"/>
            </w:rPr>
          </w:pPr>
          <w:hyperlink w:anchor="_Toc66413559" w:history="1">
            <w:r w:rsidR="003E56FA" w:rsidRPr="00194F10">
              <w:rPr>
                <w:rStyle w:val="ae"/>
                <w:noProof/>
                <w:lang w:val="ru-RU"/>
              </w:rPr>
              <w:t>Изменения Охотника</w:t>
            </w:r>
            <w:r w:rsidR="003E56FA">
              <w:rPr>
                <w:noProof/>
                <w:webHidden/>
              </w:rPr>
              <w:tab/>
            </w:r>
            <w:r w:rsidR="003E56FA">
              <w:rPr>
                <w:noProof/>
                <w:webHidden/>
              </w:rPr>
              <w:fldChar w:fldCharType="begin"/>
            </w:r>
            <w:r w:rsidR="003E56FA">
              <w:rPr>
                <w:noProof/>
                <w:webHidden/>
              </w:rPr>
              <w:instrText xml:space="preserve"> PAGEREF _Toc66413559 \h </w:instrText>
            </w:r>
            <w:r w:rsidR="003E56FA">
              <w:rPr>
                <w:noProof/>
                <w:webHidden/>
              </w:rPr>
            </w:r>
            <w:r w:rsidR="003E56FA">
              <w:rPr>
                <w:noProof/>
                <w:webHidden/>
              </w:rPr>
              <w:fldChar w:fldCharType="separate"/>
            </w:r>
            <w:r w:rsidR="003779CF">
              <w:rPr>
                <w:noProof/>
                <w:webHidden/>
              </w:rPr>
              <w:t>4</w:t>
            </w:r>
            <w:r w:rsidR="003E56FA">
              <w:rPr>
                <w:noProof/>
                <w:webHidden/>
              </w:rPr>
              <w:fldChar w:fldCharType="end"/>
            </w:r>
          </w:hyperlink>
        </w:p>
        <w:p w14:paraId="05C8E4C6" w14:textId="70DF0808" w:rsidR="003E56FA" w:rsidRDefault="00A53BDF">
          <w:pPr>
            <w:pStyle w:val="24"/>
            <w:tabs>
              <w:tab w:val="right" w:leader="dot" w:pos="5021"/>
            </w:tabs>
            <w:rPr>
              <w:rFonts w:eastAsiaTheme="minorEastAsia" w:cstheme="minorBidi"/>
              <w:bCs w:val="0"/>
              <w:noProof/>
              <w:sz w:val="22"/>
              <w:szCs w:val="22"/>
              <w:lang w:val="ru-RU" w:eastAsia="ru-RU"/>
            </w:rPr>
          </w:pPr>
          <w:hyperlink w:anchor="_Toc66413560" w:history="1">
            <w:r w:rsidR="003E56FA" w:rsidRPr="00194F10">
              <w:rPr>
                <w:rStyle w:val="ae"/>
                <w:noProof/>
                <w:lang w:val="ru-RU"/>
              </w:rPr>
              <w:t>Заключение</w:t>
            </w:r>
            <w:r w:rsidR="003E56FA">
              <w:rPr>
                <w:noProof/>
                <w:webHidden/>
              </w:rPr>
              <w:tab/>
            </w:r>
            <w:r w:rsidR="003E56FA">
              <w:rPr>
                <w:noProof/>
                <w:webHidden/>
              </w:rPr>
              <w:fldChar w:fldCharType="begin"/>
            </w:r>
            <w:r w:rsidR="003E56FA">
              <w:rPr>
                <w:noProof/>
                <w:webHidden/>
              </w:rPr>
              <w:instrText xml:space="preserve"> PAGEREF _Toc66413560 \h </w:instrText>
            </w:r>
            <w:r w:rsidR="003E56FA">
              <w:rPr>
                <w:noProof/>
                <w:webHidden/>
              </w:rPr>
            </w:r>
            <w:r w:rsidR="003E56FA">
              <w:rPr>
                <w:noProof/>
                <w:webHidden/>
              </w:rPr>
              <w:fldChar w:fldCharType="separate"/>
            </w:r>
            <w:r w:rsidR="003779CF">
              <w:rPr>
                <w:noProof/>
                <w:webHidden/>
              </w:rPr>
              <w:t>4</w:t>
            </w:r>
            <w:r w:rsidR="003E56FA">
              <w:rPr>
                <w:noProof/>
                <w:webHidden/>
              </w:rPr>
              <w:fldChar w:fldCharType="end"/>
            </w:r>
          </w:hyperlink>
        </w:p>
        <w:p w14:paraId="06FD3FB3" w14:textId="4BCAE7BE" w:rsidR="003E56FA" w:rsidRDefault="00A53BDF">
          <w:pPr>
            <w:pStyle w:val="14"/>
            <w:rPr>
              <w:rFonts w:eastAsiaTheme="minorEastAsia" w:cstheme="minorBidi"/>
              <w:b w:val="0"/>
              <w:bCs w:val="0"/>
              <w:smallCaps w:val="0"/>
              <w:color w:val="auto"/>
              <w:sz w:val="22"/>
              <w:szCs w:val="22"/>
              <w:lang w:val="ru-RU" w:eastAsia="ru-RU"/>
            </w:rPr>
          </w:pPr>
          <w:hyperlink w:anchor="_Toc66413561" w:history="1">
            <w:r w:rsidR="003E56FA" w:rsidRPr="00194F10">
              <w:rPr>
                <w:rStyle w:val="ae"/>
                <w:lang w:val="ru-RU"/>
              </w:rPr>
              <w:t>Рейнджер</w:t>
            </w:r>
            <w:r w:rsidR="003E56FA">
              <w:rPr>
                <w:webHidden/>
              </w:rPr>
              <w:tab/>
            </w:r>
            <w:r w:rsidR="003E56FA">
              <w:rPr>
                <w:webHidden/>
              </w:rPr>
              <w:fldChar w:fldCharType="begin"/>
            </w:r>
            <w:r w:rsidR="003E56FA">
              <w:rPr>
                <w:webHidden/>
              </w:rPr>
              <w:instrText xml:space="preserve"> PAGEREF _Toc66413561 \h </w:instrText>
            </w:r>
            <w:r w:rsidR="003E56FA">
              <w:rPr>
                <w:webHidden/>
              </w:rPr>
            </w:r>
            <w:r w:rsidR="003E56FA">
              <w:rPr>
                <w:webHidden/>
              </w:rPr>
              <w:fldChar w:fldCharType="separate"/>
            </w:r>
            <w:r w:rsidR="003779CF">
              <w:rPr>
                <w:webHidden/>
              </w:rPr>
              <w:t>5</w:t>
            </w:r>
            <w:r w:rsidR="003E56FA">
              <w:rPr>
                <w:webHidden/>
              </w:rPr>
              <w:fldChar w:fldCharType="end"/>
            </w:r>
          </w:hyperlink>
        </w:p>
        <w:p w14:paraId="3C81593F" w14:textId="433FB892" w:rsidR="003E56FA" w:rsidRDefault="00A53BDF">
          <w:pPr>
            <w:pStyle w:val="24"/>
            <w:tabs>
              <w:tab w:val="right" w:leader="dot" w:pos="5021"/>
            </w:tabs>
            <w:rPr>
              <w:rFonts w:eastAsiaTheme="minorEastAsia" w:cstheme="minorBidi"/>
              <w:bCs w:val="0"/>
              <w:noProof/>
              <w:sz w:val="22"/>
              <w:szCs w:val="22"/>
              <w:lang w:val="ru-RU" w:eastAsia="ru-RU"/>
            </w:rPr>
          </w:pPr>
          <w:hyperlink w:anchor="_Toc66413562" w:history="1">
            <w:r w:rsidR="003E56FA" w:rsidRPr="00194F10">
              <w:rPr>
                <w:rStyle w:val="ae"/>
                <w:noProof/>
                <w:lang w:val="ru-RU"/>
              </w:rPr>
              <w:t>Классовые Свойства</w:t>
            </w:r>
            <w:r w:rsidR="003E56FA">
              <w:rPr>
                <w:noProof/>
                <w:webHidden/>
              </w:rPr>
              <w:tab/>
            </w:r>
            <w:r w:rsidR="003E56FA">
              <w:rPr>
                <w:noProof/>
                <w:webHidden/>
              </w:rPr>
              <w:fldChar w:fldCharType="begin"/>
            </w:r>
            <w:r w:rsidR="003E56FA">
              <w:rPr>
                <w:noProof/>
                <w:webHidden/>
              </w:rPr>
              <w:instrText xml:space="preserve"> PAGEREF _Toc66413562 \h </w:instrText>
            </w:r>
            <w:r w:rsidR="003E56FA">
              <w:rPr>
                <w:noProof/>
                <w:webHidden/>
              </w:rPr>
            </w:r>
            <w:r w:rsidR="003E56FA">
              <w:rPr>
                <w:noProof/>
                <w:webHidden/>
              </w:rPr>
              <w:fldChar w:fldCharType="separate"/>
            </w:r>
            <w:r w:rsidR="003779CF">
              <w:rPr>
                <w:noProof/>
                <w:webHidden/>
              </w:rPr>
              <w:t>5</w:t>
            </w:r>
            <w:r w:rsidR="003E56FA">
              <w:rPr>
                <w:noProof/>
                <w:webHidden/>
              </w:rPr>
              <w:fldChar w:fldCharType="end"/>
            </w:r>
          </w:hyperlink>
        </w:p>
        <w:p w14:paraId="49498799" w14:textId="3C5C0987" w:rsidR="003E56FA" w:rsidRDefault="00A53BDF">
          <w:pPr>
            <w:pStyle w:val="32"/>
            <w:tabs>
              <w:tab w:val="right" w:leader="dot" w:pos="5021"/>
            </w:tabs>
            <w:rPr>
              <w:rFonts w:eastAsiaTheme="minorEastAsia" w:cstheme="minorBidi"/>
              <w:bCs w:val="0"/>
              <w:noProof/>
              <w:sz w:val="22"/>
              <w:szCs w:val="22"/>
              <w:lang w:val="ru-RU" w:eastAsia="ru-RU"/>
            </w:rPr>
          </w:pPr>
          <w:hyperlink w:anchor="_Toc66413563" w:history="1">
            <w:r w:rsidR="003E56FA" w:rsidRPr="00194F10">
              <w:rPr>
                <w:rStyle w:val="ae"/>
                <w:noProof/>
                <w:lang w:val="ru-RU"/>
              </w:rPr>
              <w:t>Хиты</w:t>
            </w:r>
            <w:r w:rsidR="003E56FA">
              <w:rPr>
                <w:noProof/>
                <w:webHidden/>
              </w:rPr>
              <w:tab/>
            </w:r>
            <w:r w:rsidR="003E56FA">
              <w:rPr>
                <w:noProof/>
                <w:webHidden/>
              </w:rPr>
              <w:fldChar w:fldCharType="begin"/>
            </w:r>
            <w:r w:rsidR="003E56FA">
              <w:rPr>
                <w:noProof/>
                <w:webHidden/>
              </w:rPr>
              <w:instrText xml:space="preserve"> PAGEREF _Toc66413563 \h </w:instrText>
            </w:r>
            <w:r w:rsidR="003E56FA">
              <w:rPr>
                <w:noProof/>
                <w:webHidden/>
              </w:rPr>
            </w:r>
            <w:r w:rsidR="003E56FA">
              <w:rPr>
                <w:noProof/>
                <w:webHidden/>
              </w:rPr>
              <w:fldChar w:fldCharType="separate"/>
            </w:r>
            <w:r w:rsidR="003779CF">
              <w:rPr>
                <w:noProof/>
                <w:webHidden/>
              </w:rPr>
              <w:t>5</w:t>
            </w:r>
            <w:r w:rsidR="003E56FA">
              <w:rPr>
                <w:noProof/>
                <w:webHidden/>
              </w:rPr>
              <w:fldChar w:fldCharType="end"/>
            </w:r>
          </w:hyperlink>
        </w:p>
        <w:p w14:paraId="24E3DDE3" w14:textId="69642F31" w:rsidR="003E56FA" w:rsidRDefault="00A53BDF">
          <w:pPr>
            <w:pStyle w:val="32"/>
            <w:tabs>
              <w:tab w:val="right" w:leader="dot" w:pos="5021"/>
            </w:tabs>
            <w:rPr>
              <w:rFonts w:eastAsiaTheme="minorEastAsia" w:cstheme="minorBidi"/>
              <w:bCs w:val="0"/>
              <w:noProof/>
              <w:sz w:val="22"/>
              <w:szCs w:val="22"/>
              <w:lang w:val="ru-RU" w:eastAsia="ru-RU"/>
            </w:rPr>
          </w:pPr>
          <w:hyperlink w:anchor="_Toc66413564" w:history="1">
            <w:r w:rsidR="003E56FA" w:rsidRPr="00194F10">
              <w:rPr>
                <w:rStyle w:val="ae"/>
                <w:noProof/>
                <w:lang w:val="ru-RU"/>
              </w:rPr>
              <w:t>Владение инструментами и навыками</w:t>
            </w:r>
            <w:r w:rsidR="003E56FA">
              <w:rPr>
                <w:noProof/>
                <w:webHidden/>
              </w:rPr>
              <w:tab/>
            </w:r>
            <w:r w:rsidR="003E56FA">
              <w:rPr>
                <w:noProof/>
                <w:webHidden/>
              </w:rPr>
              <w:fldChar w:fldCharType="begin"/>
            </w:r>
            <w:r w:rsidR="003E56FA">
              <w:rPr>
                <w:noProof/>
                <w:webHidden/>
              </w:rPr>
              <w:instrText xml:space="preserve"> PAGEREF _Toc66413564 \h </w:instrText>
            </w:r>
            <w:r w:rsidR="003E56FA">
              <w:rPr>
                <w:noProof/>
                <w:webHidden/>
              </w:rPr>
            </w:r>
            <w:r w:rsidR="003E56FA">
              <w:rPr>
                <w:noProof/>
                <w:webHidden/>
              </w:rPr>
              <w:fldChar w:fldCharType="separate"/>
            </w:r>
            <w:r w:rsidR="003779CF">
              <w:rPr>
                <w:noProof/>
                <w:webHidden/>
              </w:rPr>
              <w:t>5</w:t>
            </w:r>
            <w:r w:rsidR="003E56FA">
              <w:rPr>
                <w:noProof/>
                <w:webHidden/>
              </w:rPr>
              <w:fldChar w:fldCharType="end"/>
            </w:r>
          </w:hyperlink>
        </w:p>
        <w:p w14:paraId="54C4171E" w14:textId="3964CA82" w:rsidR="003E56FA" w:rsidRDefault="00A53BDF">
          <w:pPr>
            <w:pStyle w:val="32"/>
            <w:tabs>
              <w:tab w:val="right" w:leader="dot" w:pos="5021"/>
            </w:tabs>
            <w:rPr>
              <w:rFonts w:eastAsiaTheme="minorEastAsia" w:cstheme="minorBidi"/>
              <w:bCs w:val="0"/>
              <w:noProof/>
              <w:sz w:val="22"/>
              <w:szCs w:val="22"/>
              <w:lang w:val="ru-RU" w:eastAsia="ru-RU"/>
            </w:rPr>
          </w:pPr>
          <w:hyperlink w:anchor="_Toc66413565" w:history="1">
            <w:r w:rsidR="003E56FA" w:rsidRPr="00194F10">
              <w:rPr>
                <w:rStyle w:val="ae"/>
                <w:noProof/>
                <w:lang w:val="ru-RU"/>
              </w:rPr>
              <w:t>СНАРЯЖЕНИЕ</w:t>
            </w:r>
            <w:r w:rsidR="003E56FA">
              <w:rPr>
                <w:noProof/>
                <w:webHidden/>
              </w:rPr>
              <w:tab/>
            </w:r>
            <w:r w:rsidR="003E56FA">
              <w:rPr>
                <w:noProof/>
                <w:webHidden/>
              </w:rPr>
              <w:fldChar w:fldCharType="begin"/>
            </w:r>
            <w:r w:rsidR="003E56FA">
              <w:rPr>
                <w:noProof/>
                <w:webHidden/>
              </w:rPr>
              <w:instrText xml:space="preserve"> PAGEREF _Toc66413565 \h </w:instrText>
            </w:r>
            <w:r w:rsidR="003E56FA">
              <w:rPr>
                <w:noProof/>
                <w:webHidden/>
              </w:rPr>
            </w:r>
            <w:r w:rsidR="003E56FA">
              <w:rPr>
                <w:noProof/>
                <w:webHidden/>
              </w:rPr>
              <w:fldChar w:fldCharType="separate"/>
            </w:r>
            <w:r w:rsidR="003779CF">
              <w:rPr>
                <w:noProof/>
                <w:webHidden/>
              </w:rPr>
              <w:t>5</w:t>
            </w:r>
            <w:r w:rsidR="003E56FA">
              <w:rPr>
                <w:noProof/>
                <w:webHidden/>
              </w:rPr>
              <w:fldChar w:fldCharType="end"/>
            </w:r>
          </w:hyperlink>
        </w:p>
        <w:p w14:paraId="01B7C8F2" w14:textId="703569EB" w:rsidR="003E56FA" w:rsidRDefault="00A53BDF">
          <w:pPr>
            <w:pStyle w:val="32"/>
            <w:tabs>
              <w:tab w:val="right" w:leader="dot" w:pos="5021"/>
            </w:tabs>
            <w:rPr>
              <w:rFonts w:eastAsiaTheme="minorEastAsia" w:cstheme="minorBidi"/>
              <w:bCs w:val="0"/>
              <w:noProof/>
              <w:sz w:val="22"/>
              <w:szCs w:val="22"/>
              <w:lang w:val="ru-RU" w:eastAsia="ru-RU"/>
            </w:rPr>
          </w:pPr>
          <w:hyperlink w:anchor="_Toc66413566" w:history="1">
            <w:r w:rsidR="003E56FA" w:rsidRPr="00194F10">
              <w:rPr>
                <w:rStyle w:val="ae"/>
                <w:noProof/>
                <w:lang w:val="ru-RU"/>
              </w:rPr>
              <w:t>Мультиклассирование</w:t>
            </w:r>
            <w:r w:rsidR="003E56FA">
              <w:rPr>
                <w:noProof/>
                <w:webHidden/>
              </w:rPr>
              <w:tab/>
            </w:r>
            <w:r w:rsidR="003E56FA">
              <w:rPr>
                <w:noProof/>
                <w:webHidden/>
              </w:rPr>
              <w:fldChar w:fldCharType="begin"/>
            </w:r>
            <w:r w:rsidR="003E56FA">
              <w:rPr>
                <w:noProof/>
                <w:webHidden/>
              </w:rPr>
              <w:instrText xml:space="preserve"> PAGEREF _Toc66413566 \h </w:instrText>
            </w:r>
            <w:r w:rsidR="003E56FA">
              <w:rPr>
                <w:noProof/>
                <w:webHidden/>
              </w:rPr>
            </w:r>
            <w:r w:rsidR="003E56FA">
              <w:rPr>
                <w:noProof/>
                <w:webHidden/>
              </w:rPr>
              <w:fldChar w:fldCharType="separate"/>
            </w:r>
            <w:r w:rsidR="003779CF">
              <w:rPr>
                <w:noProof/>
                <w:webHidden/>
              </w:rPr>
              <w:t>5</w:t>
            </w:r>
            <w:r w:rsidR="003E56FA">
              <w:rPr>
                <w:noProof/>
                <w:webHidden/>
              </w:rPr>
              <w:fldChar w:fldCharType="end"/>
            </w:r>
          </w:hyperlink>
        </w:p>
        <w:p w14:paraId="02A4A6BD" w14:textId="7E7CBC3D" w:rsidR="003E56FA" w:rsidRDefault="00A53BDF">
          <w:pPr>
            <w:pStyle w:val="24"/>
            <w:tabs>
              <w:tab w:val="right" w:leader="dot" w:pos="5021"/>
            </w:tabs>
            <w:rPr>
              <w:rFonts w:eastAsiaTheme="minorEastAsia" w:cstheme="minorBidi"/>
              <w:bCs w:val="0"/>
              <w:noProof/>
              <w:sz w:val="22"/>
              <w:szCs w:val="22"/>
              <w:lang w:val="ru-RU" w:eastAsia="ru-RU"/>
            </w:rPr>
          </w:pPr>
          <w:hyperlink w:anchor="_Toc66413567" w:history="1">
            <w:r w:rsidR="003E56FA" w:rsidRPr="00194F10">
              <w:rPr>
                <w:rStyle w:val="ae"/>
                <w:noProof/>
                <w:lang w:val="ru-RU"/>
              </w:rPr>
              <w:t>Избранный враг</w:t>
            </w:r>
            <w:r w:rsidR="003E56FA">
              <w:rPr>
                <w:noProof/>
                <w:webHidden/>
              </w:rPr>
              <w:tab/>
            </w:r>
            <w:r w:rsidR="003E56FA">
              <w:rPr>
                <w:noProof/>
                <w:webHidden/>
              </w:rPr>
              <w:fldChar w:fldCharType="begin"/>
            </w:r>
            <w:r w:rsidR="003E56FA">
              <w:rPr>
                <w:noProof/>
                <w:webHidden/>
              </w:rPr>
              <w:instrText xml:space="preserve"> PAGEREF _Toc66413567 \h </w:instrText>
            </w:r>
            <w:r w:rsidR="003E56FA">
              <w:rPr>
                <w:noProof/>
                <w:webHidden/>
              </w:rPr>
            </w:r>
            <w:r w:rsidR="003E56FA">
              <w:rPr>
                <w:noProof/>
                <w:webHidden/>
              </w:rPr>
              <w:fldChar w:fldCharType="separate"/>
            </w:r>
            <w:r w:rsidR="003779CF">
              <w:rPr>
                <w:noProof/>
                <w:webHidden/>
              </w:rPr>
              <w:t>5</w:t>
            </w:r>
            <w:r w:rsidR="003E56FA">
              <w:rPr>
                <w:noProof/>
                <w:webHidden/>
              </w:rPr>
              <w:fldChar w:fldCharType="end"/>
            </w:r>
          </w:hyperlink>
        </w:p>
        <w:p w14:paraId="019D4455" w14:textId="65D4D5FB" w:rsidR="003E56FA" w:rsidRDefault="00A53BDF">
          <w:pPr>
            <w:pStyle w:val="24"/>
            <w:tabs>
              <w:tab w:val="right" w:leader="dot" w:pos="5021"/>
            </w:tabs>
            <w:rPr>
              <w:rFonts w:eastAsiaTheme="minorEastAsia" w:cstheme="minorBidi"/>
              <w:bCs w:val="0"/>
              <w:noProof/>
              <w:sz w:val="22"/>
              <w:szCs w:val="22"/>
              <w:lang w:val="ru-RU" w:eastAsia="ru-RU"/>
            </w:rPr>
          </w:pPr>
          <w:hyperlink w:anchor="_Toc66413568" w:history="1">
            <w:r w:rsidR="003E56FA" w:rsidRPr="00194F10">
              <w:rPr>
                <w:rStyle w:val="ae"/>
                <w:noProof/>
                <w:lang w:val="ru-RU"/>
              </w:rPr>
              <w:t>Исследователь природы</w:t>
            </w:r>
            <w:r w:rsidR="003E56FA">
              <w:rPr>
                <w:noProof/>
                <w:webHidden/>
              </w:rPr>
              <w:tab/>
            </w:r>
            <w:r w:rsidR="003E56FA">
              <w:rPr>
                <w:noProof/>
                <w:webHidden/>
              </w:rPr>
              <w:fldChar w:fldCharType="begin"/>
            </w:r>
            <w:r w:rsidR="003E56FA">
              <w:rPr>
                <w:noProof/>
                <w:webHidden/>
              </w:rPr>
              <w:instrText xml:space="preserve"> PAGEREF _Toc66413568 \h </w:instrText>
            </w:r>
            <w:r w:rsidR="003E56FA">
              <w:rPr>
                <w:noProof/>
                <w:webHidden/>
              </w:rPr>
            </w:r>
            <w:r w:rsidR="003E56FA">
              <w:rPr>
                <w:noProof/>
                <w:webHidden/>
              </w:rPr>
              <w:fldChar w:fldCharType="separate"/>
            </w:r>
            <w:r w:rsidR="003779CF">
              <w:rPr>
                <w:noProof/>
                <w:webHidden/>
              </w:rPr>
              <w:t>5</w:t>
            </w:r>
            <w:r w:rsidR="003E56FA">
              <w:rPr>
                <w:noProof/>
                <w:webHidden/>
              </w:rPr>
              <w:fldChar w:fldCharType="end"/>
            </w:r>
          </w:hyperlink>
        </w:p>
        <w:p w14:paraId="095326AD" w14:textId="7EB61E51" w:rsidR="003E56FA" w:rsidRDefault="00A53BDF">
          <w:pPr>
            <w:pStyle w:val="24"/>
            <w:tabs>
              <w:tab w:val="right" w:leader="dot" w:pos="5021"/>
            </w:tabs>
            <w:rPr>
              <w:rFonts w:eastAsiaTheme="minorEastAsia" w:cstheme="minorBidi"/>
              <w:bCs w:val="0"/>
              <w:noProof/>
              <w:sz w:val="22"/>
              <w:szCs w:val="22"/>
              <w:lang w:val="ru-RU" w:eastAsia="ru-RU"/>
            </w:rPr>
          </w:pPr>
          <w:hyperlink w:anchor="_Toc66413569" w:history="1">
            <w:r w:rsidR="003E56FA" w:rsidRPr="00194F10">
              <w:rPr>
                <w:rStyle w:val="ae"/>
                <w:noProof/>
                <w:lang w:val="ru-RU"/>
              </w:rPr>
              <w:t>Боевой стиль</w:t>
            </w:r>
            <w:r w:rsidR="003E56FA">
              <w:rPr>
                <w:noProof/>
                <w:webHidden/>
              </w:rPr>
              <w:tab/>
            </w:r>
            <w:r w:rsidR="003E56FA">
              <w:rPr>
                <w:noProof/>
                <w:webHidden/>
              </w:rPr>
              <w:fldChar w:fldCharType="begin"/>
            </w:r>
            <w:r w:rsidR="003E56FA">
              <w:rPr>
                <w:noProof/>
                <w:webHidden/>
              </w:rPr>
              <w:instrText xml:space="preserve"> PAGEREF _Toc66413569 \h </w:instrText>
            </w:r>
            <w:r w:rsidR="003E56FA">
              <w:rPr>
                <w:noProof/>
                <w:webHidden/>
              </w:rPr>
            </w:r>
            <w:r w:rsidR="003E56FA">
              <w:rPr>
                <w:noProof/>
                <w:webHidden/>
              </w:rPr>
              <w:fldChar w:fldCharType="separate"/>
            </w:r>
            <w:r w:rsidR="003779CF">
              <w:rPr>
                <w:noProof/>
                <w:webHidden/>
              </w:rPr>
              <w:t>6</w:t>
            </w:r>
            <w:r w:rsidR="003E56FA">
              <w:rPr>
                <w:noProof/>
                <w:webHidden/>
              </w:rPr>
              <w:fldChar w:fldCharType="end"/>
            </w:r>
          </w:hyperlink>
        </w:p>
        <w:p w14:paraId="55FF76BB" w14:textId="00B92162" w:rsidR="003E56FA" w:rsidRDefault="00A53BDF">
          <w:pPr>
            <w:pStyle w:val="32"/>
            <w:tabs>
              <w:tab w:val="right" w:leader="dot" w:pos="5021"/>
            </w:tabs>
            <w:rPr>
              <w:rFonts w:eastAsiaTheme="minorEastAsia" w:cstheme="minorBidi"/>
              <w:bCs w:val="0"/>
              <w:noProof/>
              <w:sz w:val="22"/>
              <w:szCs w:val="22"/>
              <w:lang w:val="ru-RU" w:eastAsia="ru-RU"/>
            </w:rPr>
          </w:pPr>
          <w:hyperlink w:anchor="_Toc66413570" w:history="1">
            <w:r w:rsidR="003E56FA" w:rsidRPr="00194F10">
              <w:rPr>
                <w:rStyle w:val="ae"/>
                <w:noProof/>
                <w:lang w:val="ru-RU"/>
              </w:rPr>
              <w:t>Стрельба из лука</w:t>
            </w:r>
            <w:r w:rsidR="003E56FA">
              <w:rPr>
                <w:noProof/>
                <w:webHidden/>
              </w:rPr>
              <w:tab/>
            </w:r>
            <w:r w:rsidR="003E56FA">
              <w:rPr>
                <w:noProof/>
                <w:webHidden/>
              </w:rPr>
              <w:fldChar w:fldCharType="begin"/>
            </w:r>
            <w:r w:rsidR="003E56FA">
              <w:rPr>
                <w:noProof/>
                <w:webHidden/>
              </w:rPr>
              <w:instrText xml:space="preserve"> PAGEREF _Toc66413570 \h </w:instrText>
            </w:r>
            <w:r w:rsidR="003E56FA">
              <w:rPr>
                <w:noProof/>
                <w:webHidden/>
              </w:rPr>
            </w:r>
            <w:r w:rsidR="003E56FA">
              <w:rPr>
                <w:noProof/>
                <w:webHidden/>
              </w:rPr>
              <w:fldChar w:fldCharType="separate"/>
            </w:r>
            <w:r w:rsidR="003779CF">
              <w:rPr>
                <w:noProof/>
                <w:webHidden/>
              </w:rPr>
              <w:t>6</w:t>
            </w:r>
            <w:r w:rsidR="003E56FA">
              <w:rPr>
                <w:noProof/>
                <w:webHidden/>
              </w:rPr>
              <w:fldChar w:fldCharType="end"/>
            </w:r>
          </w:hyperlink>
        </w:p>
        <w:p w14:paraId="447ABED0" w14:textId="5F6773BA" w:rsidR="003E56FA" w:rsidRDefault="00A53BDF">
          <w:pPr>
            <w:pStyle w:val="32"/>
            <w:tabs>
              <w:tab w:val="right" w:leader="dot" w:pos="5021"/>
            </w:tabs>
            <w:rPr>
              <w:rFonts w:eastAsiaTheme="minorEastAsia" w:cstheme="minorBidi"/>
              <w:bCs w:val="0"/>
              <w:noProof/>
              <w:sz w:val="22"/>
              <w:szCs w:val="22"/>
              <w:lang w:val="ru-RU" w:eastAsia="ru-RU"/>
            </w:rPr>
          </w:pPr>
          <w:hyperlink w:anchor="_Toc66413571" w:history="1">
            <w:r w:rsidR="003E56FA" w:rsidRPr="00194F10">
              <w:rPr>
                <w:rStyle w:val="ae"/>
                <w:noProof/>
                <w:lang w:val="ru-RU"/>
              </w:rPr>
              <w:t>Оборона</w:t>
            </w:r>
            <w:r w:rsidR="003E56FA">
              <w:rPr>
                <w:noProof/>
                <w:webHidden/>
              </w:rPr>
              <w:tab/>
            </w:r>
            <w:r w:rsidR="003E56FA">
              <w:rPr>
                <w:noProof/>
                <w:webHidden/>
              </w:rPr>
              <w:fldChar w:fldCharType="begin"/>
            </w:r>
            <w:r w:rsidR="003E56FA">
              <w:rPr>
                <w:noProof/>
                <w:webHidden/>
              </w:rPr>
              <w:instrText xml:space="preserve"> PAGEREF _Toc66413571 \h </w:instrText>
            </w:r>
            <w:r w:rsidR="003E56FA">
              <w:rPr>
                <w:noProof/>
                <w:webHidden/>
              </w:rPr>
            </w:r>
            <w:r w:rsidR="003E56FA">
              <w:rPr>
                <w:noProof/>
                <w:webHidden/>
              </w:rPr>
              <w:fldChar w:fldCharType="separate"/>
            </w:r>
            <w:r w:rsidR="003779CF">
              <w:rPr>
                <w:noProof/>
                <w:webHidden/>
              </w:rPr>
              <w:t>6</w:t>
            </w:r>
            <w:r w:rsidR="003E56FA">
              <w:rPr>
                <w:noProof/>
                <w:webHidden/>
              </w:rPr>
              <w:fldChar w:fldCharType="end"/>
            </w:r>
          </w:hyperlink>
        </w:p>
        <w:p w14:paraId="33F708C8" w14:textId="1A8C41AA" w:rsidR="003E56FA" w:rsidRDefault="00A53BDF">
          <w:pPr>
            <w:pStyle w:val="32"/>
            <w:tabs>
              <w:tab w:val="right" w:leader="dot" w:pos="5021"/>
            </w:tabs>
            <w:rPr>
              <w:rFonts w:eastAsiaTheme="minorEastAsia" w:cstheme="minorBidi"/>
              <w:bCs w:val="0"/>
              <w:noProof/>
              <w:sz w:val="22"/>
              <w:szCs w:val="22"/>
              <w:lang w:val="ru-RU" w:eastAsia="ru-RU"/>
            </w:rPr>
          </w:pPr>
          <w:hyperlink w:anchor="_Toc66413572" w:history="1">
            <w:r w:rsidR="003E56FA" w:rsidRPr="00194F10">
              <w:rPr>
                <w:rStyle w:val="ae"/>
                <w:noProof/>
                <w:lang w:val="ru-RU"/>
              </w:rPr>
              <w:t>Дуэлянт</w:t>
            </w:r>
            <w:r w:rsidR="003E56FA">
              <w:rPr>
                <w:noProof/>
                <w:webHidden/>
              </w:rPr>
              <w:tab/>
            </w:r>
            <w:r w:rsidR="003E56FA">
              <w:rPr>
                <w:noProof/>
                <w:webHidden/>
              </w:rPr>
              <w:fldChar w:fldCharType="begin"/>
            </w:r>
            <w:r w:rsidR="003E56FA">
              <w:rPr>
                <w:noProof/>
                <w:webHidden/>
              </w:rPr>
              <w:instrText xml:space="preserve"> PAGEREF _Toc66413572 \h </w:instrText>
            </w:r>
            <w:r w:rsidR="003E56FA">
              <w:rPr>
                <w:noProof/>
                <w:webHidden/>
              </w:rPr>
            </w:r>
            <w:r w:rsidR="003E56FA">
              <w:rPr>
                <w:noProof/>
                <w:webHidden/>
              </w:rPr>
              <w:fldChar w:fldCharType="separate"/>
            </w:r>
            <w:r w:rsidR="003779CF">
              <w:rPr>
                <w:noProof/>
                <w:webHidden/>
              </w:rPr>
              <w:t>6</w:t>
            </w:r>
            <w:r w:rsidR="003E56FA">
              <w:rPr>
                <w:noProof/>
                <w:webHidden/>
              </w:rPr>
              <w:fldChar w:fldCharType="end"/>
            </w:r>
          </w:hyperlink>
        </w:p>
        <w:p w14:paraId="2718A49E" w14:textId="051D38B7" w:rsidR="003E56FA" w:rsidRDefault="00A53BDF">
          <w:pPr>
            <w:pStyle w:val="32"/>
            <w:tabs>
              <w:tab w:val="right" w:leader="dot" w:pos="5021"/>
            </w:tabs>
            <w:rPr>
              <w:rFonts w:eastAsiaTheme="minorEastAsia" w:cstheme="minorBidi"/>
              <w:bCs w:val="0"/>
              <w:noProof/>
              <w:sz w:val="22"/>
              <w:szCs w:val="22"/>
              <w:lang w:val="ru-RU" w:eastAsia="ru-RU"/>
            </w:rPr>
          </w:pPr>
          <w:hyperlink w:anchor="_Toc66413573" w:history="1">
            <w:r w:rsidR="003E56FA" w:rsidRPr="00194F10">
              <w:rPr>
                <w:rStyle w:val="ae"/>
                <w:noProof/>
                <w:lang w:val="ru-RU"/>
              </w:rPr>
              <w:t>Сражение двумя оружиями</w:t>
            </w:r>
            <w:r w:rsidR="003E56FA">
              <w:rPr>
                <w:noProof/>
                <w:webHidden/>
              </w:rPr>
              <w:tab/>
            </w:r>
            <w:r w:rsidR="003E56FA">
              <w:rPr>
                <w:noProof/>
                <w:webHidden/>
              </w:rPr>
              <w:fldChar w:fldCharType="begin"/>
            </w:r>
            <w:r w:rsidR="003E56FA">
              <w:rPr>
                <w:noProof/>
                <w:webHidden/>
              </w:rPr>
              <w:instrText xml:space="preserve"> PAGEREF _Toc66413573 \h </w:instrText>
            </w:r>
            <w:r w:rsidR="003E56FA">
              <w:rPr>
                <w:noProof/>
                <w:webHidden/>
              </w:rPr>
            </w:r>
            <w:r w:rsidR="003E56FA">
              <w:rPr>
                <w:noProof/>
                <w:webHidden/>
              </w:rPr>
              <w:fldChar w:fldCharType="separate"/>
            </w:r>
            <w:r w:rsidR="003779CF">
              <w:rPr>
                <w:noProof/>
                <w:webHidden/>
              </w:rPr>
              <w:t>6</w:t>
            </w:r>
            <w:r w:rsidR="003E56FA">
              <w:rPr>
                <w:noProof/>
                <w:webHidden/>
              </w:rPr>
              <w:fldChar w:fldCharType="end"/>
            </w:r>
          </w:hyperlink>
        </w:p>
        <w:p w14:paraId="77701192" w14:textId="4BAD836B" w:rsidR="003E56FA" w:rsidRDefault="00A53BDF">
          <w:pPr>
            <w:pStyle w:val="24"/>
            <w:tabs>
              <w:tab w:val="right" w:leader="dot" w:pos="5021"/>
            </w:tabs>
            <w:rPr>
              <w:rFonts w:eastAsiaTheme="minorEastAsia" w:cstheme="minorBidi"/>
              <w:bCs w:val="0"/>
              <w:noProof/>
              <w:sz w:val="22"/>
              <w:szCs w:val="22"/>
              <w:lang w:val="ru-RU" w:eastAsia="ru-RU"/>
            </w:rPr>
          </w:pPr>
          <w:hyperlink w:anchor="_Toc66413574" w:history="1">
            <w:r w:rsidR="003E56FA" w:rsidRPr="00194F10">
              <w:rPr>
                <w:rStyle w:val="ae"/>
                <w:noProof/>
                <w:lang w:val="ru-RU"/>
              </w:rPr>
              <w:t>Сотворение заклинаний</w:t>
            </w:r>
            <w:r w:rsidR="003E56FA">
              <w:rPr>
                <w:noProof/>
                <w:webHidden/>
              </w:rPr>
              <w:tab/>
            </w:r>
            <w:r w:rsidR="003E56FA">
              <w:rPr>
                <w:noProof/>
                <w:webHidden/>
              </w:rPr>
              <w:fldChar w:fldCharType="begin"/>
            </w:r>
            <w:r w:rsidR="003E56FA">
              <w:rPr>
                <w:noProof/>
                <w:webHidden/>
              </w:rPr>
              <w:instrText xml:space="preserve"> PAGEREF _Toc66413574 \h </w:instrText>
            </w:r>
            <w:r w:rsidR="003E56FA">
              <w:rPr>
                <w:noProof/>
                <w:webHidden/>
              </w:rPr>
            </w:r>
            <w:r w:rsidR="003E56FA">
              <w:rPr>
                <w:noProof/>
                <w:webHidden/>
              </w:rPr>
              <w:fldChar w:fldCharType="separate"/>
            </w:r>
            <w:r w:rsidR="003779CF">
              <w:rPr>
                <w:noProof/>
                <w:webHidden/>
              </w:rPr>
              <w:t>6</w:t>
            </w:r>
            <w:r w:rsidR="003E56FA">
              <w:rPr>
                <w:noProof/>
                <w:webHidden/>
              </w:rPr>
              <w:fldChar w:fldCharType="end"/>
            </w:r>
          </w:hyperlink>
        </w:p>
        <w:p w14:paraId="215EF584" w14:textId="7ED79BCA" w:rsidR="003E56FA" w:rsidRDefault="00A53BDF">
          <w:pPr>
            <w:pStyle w:val="32"/>
            <w:tabs>
              <w:tab w:val="right" w:leader="dot" w:pos="5021"/>
            </w:tabs>
            <w:rPr>
              <w:rFonts w:eastAsiaTheme="minorEastAsia" w:cstheme="minorBidi"/>
              <w:bCs w:val="0"/>
              <w:noProof/>
              <w:sz w:val="22"/>
              <w:szCs w:val="22"/>
              <w:lang w:val="ru-RU" w:eastAsia="ru-RU"/>
            </w:rPr>
          </w:pPr>
          <w:hyperlink w:anchor="_Toc66413575" w:history="1">
            <w:r w:rsidR="003E56FA" w:rsidRPr="00194F10">
              <w:rPr>
                <w:rStyle w:val="ae"/>
                <w:noProof/>
                <w:lang w:val="ru-RU"/>
              </w:rPr>
              <w:t>ЯЧЕЙКИ ЗАКЛИНАНИЙ</w:t>
            </w:r>
            <w:r w:rsidR="003E56FA">
              <w:rPr>
                <w:noProof/>
                <w:webHidden/>
              </w:rPr>
              <w:tab/>
            </w:r>
            <w:r w:rsidR="003E56FA">
              <w:rPr>
                <w:noProof/>
                <w:webHidden/>
              </w:rPr>
              <w:fldChar w:fldCharType="begin"/>
            </w:r>
            <w:r w:rsidR="003E56FA">
              <w:rPr>
                <w:noProof/>
                <w:webHidden/>
              </w:rPr>
              <w:instrText xml:space="preserve"> PAGEREF _Toc66413575 \h </w:instrText>
            </w:r>
            <w:r w:rsidR="003E56FA">
              <w:rPr>
                <w:noProof/>
                <w:webHidden/>
              </w:rPr>
            </w:r>
            <w:r w:rsidR="003E56FA">
              <w:rPr>
                <w:noProof/>
                <w:webHidden/>
              </w:rPr>
              <w:fldChar w:fldCharType="separate"/>
            </w:r>
            <w:r w:rsidR="003779CF">
              <w:rPr>
                <w:noProof/>
                <w:webHidden/>
              </w:rPr>
              <w:t>6</w:t>
            </w:r>
            <w:r w:rsidR="003E56FA">
              <w:rPr>
                <w:noProof/>
                <w:webHidden/>
              </w:rPr>
              <w:fldChar w:fldCharType="end"/>
            </w:r>
          </w:hyperlink>
        </w:p>
        <w:p w14:paraId="52FD9CF2" w14:textId="4CA674B5" w:rsidR="003E56FA" w:rsidRDefault="00A53BDF">
          <w:pPr>
            <w:pStyle w:val="32"/>
            <w:tabs>
              <w:tab w:val="right" w:leader="dot" w:pos="5021"/>
            </w:tabs>
            <w:rPr>
              <w:rFonts w:eastAsiaTheme="minorEastAsia" w:cstheme="minorBidi"/>
              <w:bCs w:val="0"/>
              <w:noProof/>
              <w:sz w:val="22"/>
              <w:szCs w:val="22"/>
              <w:lang w:val="ru-RU" w:eastAsia="ru-RU"/>
            </w:rPr>
          </w:pPr>
          <w:hyperlink w:anchor="_Toc66413576" w:history="1">
            <w:r w:rsidR="003E56FA" w:rsidRPr="00194F10">
              <w:rPr>
                <w:rStyle w:val="ae"/>
                <w:noProof/>
                <w:lang w:val="ru-RU"/>
              </w:rPr>
              <w:t>Заклинательная характеристика</w:t>
            </w:r>
            <w:r w:rsidR="003E56FA">
              <w:rPr>
                <w:noProof/>
                <w:webHidden/>
              </w:rPr>
              <w:tab/>
            </w:r>
            <w:r w:rsidR="003E56FA">
              <w:rPr>
                <w:noProof/>
                <w:webHidden/>
              </w:rPr>
              <w:fldChar w:fldCharType="begin"/>
            </w:r>
            <w:r w:rsidR="003E56FA">
              <w:rPr>
                <w:noProof/>
                <w:webHidden/>
              </w:rPr>
              <w:instrText xml:space="preserve"> PAGEREF _Toc66413576 \h </w:instrText>
            </w:r>
            <w:r w:rsidR="003E56FA">
              <w:rPr>
                <w:noProof/>
                <w:webHidden/>
              </w:rPr>
            </w:r>
            <w:r w:rsidR="003E56FA">
              <w:rPr>
                <w:noProof/>
                <w:webHidden/>
              </w:rPr>
              <w:fldChar w:fldCharType="separate"/>
            </w:r>
            <w:r w:rsidR="003779CF">
              <w:rPr>
                <w:noProof/>
                <w:webHidden/>
              </w:rPr>
              <w:t>6</w:t>
            </w:r>
            <w:r w:rsidR="003E56FA">
              <w:rPr>
                <w:noProof/>
                <w:webHidden/>
              </w:rPr>
              <w:fldChar w:fldCharType="end"/>
            </w:r>
          </w:hyperlink>
        </w:p>
        <w:p w14:paraId="667AE181" w14:textId="089D633E" w:rsidR="003E56FA" w:rsidRDefault="00A53BDF">
          <w:pPr>
            <w:pStyle w:val="24"/>
            <w:tabs>
              <w:tab w:val="right" w:leader="dot" w:pos="5021"/>
            </w:tabs>
            <w:rPr>
              <w:rFonts w:eastAsiaTheme="minorEastAsia" w:cstheme="minorBidi"/>
              <w:bCs w:val="0"/>
              <w:noProof/>
              <w:sz w:val="22"/>
              <w:szCs w:val="22"/>
              <w:lang w:val="ru-RU" w:eastAsia="ru-RU"/>
            </w:rPr>
          </w:pPr>
          <w:hyperlink w:anchor="_Toc66413577" w:history="1">
            <w:r w:rsidR="003E56FA" w:rsidRPr="00194F10">
              <w:rPr>
                <w:rStyle w:val="ae"/>
                <w:noProof/>
                <w:lang w:val="ru-RU"/>
              </w:rPr>
              <w:t>Архетип рейнджера</w:t>
            </w:r>
            <w:r w:rsidR="003E56FA">
              <w:rPr>
                <w:noProof/>
                <w:webHidden/>
              </w:rPr>
              <w:tab/>
            </w:r>
            <w:r w:rsidR="003E56FA">
              <w:rPr>
                <w:noProof/>
                <w:webHidden/>
              </w:rPr>
              <w:fldChar w:fldCharType="begin"/>
            </w:r>
            <w:r w:rsidR="003E56FA">
              <w:rPr>
                <w:noProof/>
                <w:webHidden/>
              </w:rPr>
              <w:instrText xml:space="preserve"> PAGEREF _Toc66413577 \h </w:instrText>
            </w:r>
            <w:r w:rsidR="003E56FA">
              <w:rPr>
                <w:noProof/>
                <w:webHidden/>
              </w:rPr>
            </w:r>
            <w:r w:rsidR="003E56FA">
              <w:rPr>
                <w:noProof/>
                <w:webHidden/>
              </w:rPr>
              <w:fldChar w:fldCharType="separate"/>
            </w:r>
            <w:r w:rsidR="003779CF">
              <w:rPr>
                <w:noProof/>
                <w:webHidden/>
              </w:rPr>
              <w:t>6</w:t>
            </w:r>
            <w:r w:rsidR="003E56FA">
              <w:rPr>
                <w:noProof/>
                <w:webHidden/>
              </w:rPr>
              <w:fldChar w:fldCharType="end"/>
            </w:r>
          </w:hyperlink>
        </w:p>
        <w:p w14:paraId="1329F9CB" w14:textId="0B72CFA1" w:rsidR="003E56FA" w:rsidRDefault="00A53BDF">
          <w:pPr>
            <w:pStyle w:val="24"/>
            <w:tabs>
              <w:tab w:val="right" w:leader="dot" w:pos="5021"/>
            </w:tabs>
            <w:rPr>
              <w:rFonts w:eastAsiaTheme="minorEastAsia" w:cstheme="minorBidi"/>
              <w:bCs w:val="0"/>
              <w:noProof/>
              <w:sz w:val="22"/>
              <w:szCs w:val="22"/>
              <w:lang w:val="ru-RU" w:eastAsia="ru-RU"/>
            </w:rPr>
          </w:pPr>
          <w:hyperlink w:anchor="_Toc66413578" w:history="1">
            <w:r w:rsidR="003E56FA" w:rsidRPr="00194F10">
              <w:rPr>
                <w:rStyle w:val="ae"/>
                <w:noProof/>
                <w:lang w:val="ru-RU"/>
              </w:rPr>
              <w:t>Первозданная осведомлённость</w:t>
            </w:r>
            <w:r w:rsidR="003E56FA">
              <w:rPr>
                <w:noProof/>
                <w:webHidden/>
              </w:rPr>
              <w:tab/>
            </w:r>
            <w:r w:rsidR="003E56FA">
              <w:rPr>
                <w:noProof/>
                <w:webHidden/>
              </w:rPr>
              <w:fldChar w:fldCharType="begin"/>
            </w:r>
            <w:r w:rsidR="003E56FA">
              <w:rPr>
                <w:noProof/>
                <w:webHidden/>
              </w:rPr>
              <w:instrText xml:space="preserve"> PAGEREF _Toc66413578 \h </w:instrText>
            </w:r>
            <w:r w:rsidR="003E56FA">
              <w:rPr>
                <w:noProof/>
                <w:webHidden/>
              </w:rPr>
            </w:r>
            <w:r w:rsidR="003E56FA">
              <w:rPr>
                <w:noProof/>
                <w:webHidden/>
              </w:rPr>
              <w:fldChar w:fldCharType="separate"/>
            </w:r>
            <w:r w:rsidR="003779CF">
              <w:rPr>
                <w:noProof/>
                <w:webHidden/>
              </w:rPr>
              <w:t>6</w:t>
            </w:r>
            <w:r w:rsidR="003E56FA">
              <w:rPr>
                <w:noProof/>
                <w:webHidden/>
              </w:rPr>
              <w:fldChar w:fldCharType="end"/>
            </w:r>
          </w:hyperlink>
        </w:p>
        <w:p w14:paraId="4C6091C0" w14:textId="1F26EB8D" w:rsidR="003E56FA" w:rsidRDefault="00A53BDF">
          <w:pPr>
            <w:pStyle w:val="24"/>
            <w:tabs>
              <w:tab w:val="right" w:leader="dot" w:pos="5021"/>
            </w:tabs>
            <w:rPr>
              <w:rFonts w:eastAsiaTheme="minorEastAsia" w:cstheme="minorBidi"/>
              <w:bCs w:val="0"/>
              <w:noProof/>
              <w:sz w:val="22"/>
              <w:szCs w:val="22"/>
              <w:lang w:val="ru-RU" w:eastAsia="ru-RU"/>
            </w:rPr>
          </w:pPr>
          <w:hyperlink w:anchor="_Toc66413579" w:history="1">
            <w:r w:rsidR="003E56FA" w:rsidRPr="00194F10">
              <w:rPr>
                <w:rStyle w:val="ae"/>
                <w:noProof/>
                <w:lang w:val="ru-RU"/>
              </w:rPr>
              <w:t>Увеличение характеристик</w:t>
            </w:r>
            <w:r w:rsidR="003E56FA">
              <w:rPr>
                <w:noProof/>
                <w:webHidden/>
              </w:rPr>
              <w:tab/>
            </w:r>
            <w:r w:rsidR="003E56FA">
              <w:rPr>
                <w:noProof/>
                <w:webHidden/>
              </w:rPr>
              <w:fldChar w:fldCharType="begin"/>
            </w:r>
            <w:r w:rsidR="003E56FA">
              <w:rPr>
                <w:noProof/>
                <w:webHidden/>
              </w:rPr>
              <w:instrText xml:space="preserve"> PAGEREF _Toc66413579 \h </w:instrText>
            </w:r>
            <w:r w:rsidR="003E56FA">
              <w:rPr>
                <w:noProof/>
                <w:webHidden/>
              </w:rPr>
            </w:r>
            <w:r w:rsidR="003E56FA">
              <w:rPr>
                <w:noProof/>
                <w:webHidden/>
              </w:rPr>
              <w:fldChar w:fldCharType="separate"/>
            </w:r>
            <w:r w:rsidR="003779CF">
              <w:rPr>
                <w:noProof/>
                <w:webHidden/>
              </w:rPr>
              <w:t>6</w:t>
            </w:r>
            <w:r w:rsidR="003E56FA">
              <w:rPr>
                <w:noProof/>
                <w:webHidden/>
              </w:rPr>
              <w:fldChar w:fldCharType="end"/>
            </w:r>
          </w:hyperlink>
        </w:p>
        <w:p w14:paraId="2FC444A6" w14:textId="064F99A7" w:rsidR="003E56FA" w:rsidRDefault="00A53BDF">
          <w:pPr>
            <w:pStyle w:val="24"/>
            <w:tabs>
              <w:tab w:val="right" w:leader="dot" w:pos="5021"/>
            </w:tabs>
            <w:rPr>
              <w:rFonts w:eastAsiaTheme="minorEastAsia" w:cstheme="minorBidi"/>
              <w:bCs w:val="0"/>
              <w:noProof/>
              <w:sz w:val="22"/>
              <w:szCs w:val="22"/>
              <w:lang w:val="ru-RU" w:eastAsia="ru-RU"/>
            </w:rPr>
          </w:pPr>
          <w:hyperlink w:anchor="_Toc66413580" w:history="1">
            <w:r w:rsidR="003E56FA" w:rsidRPr="00194F10">
              <w:rPr>
                <w:rStyle w:val="ae"/>
                <w:noProof/>
                <w:lang w:val="ru-RU"/>
              </w:rPr>
              <w:t>Дополнительная Атака</w:t>
            </w:r>
            <w:r w:rsidR="003E56FA">
              <w:rPr>
                <w:noProof/>
                <w:webHidden/>
              </w:rPr>
              <w:tab/>
            </w:r>
            <w:r w:rsidR="003E56FA">
              <w:rPr>
                <w:noProof/>
                <w:webHidden/>
              </w:rPr>
              <w:fldChar w:fldCharType="begin"/>
            </w:r>
            <w:r w:rsidR="003E56FA">
              <w:rPr>
                <w:noProof/>
                <w:webHidden/>
              </w:rPr>
              <w:instrText xml:space="preserve"> PAGEREF _Toc66413580 \h </w:instrText>
            </w:r>
            <w:r w:rsidR="003E56FA">
              <w:rPr>
                <w:noProof/>
                <w:webHidden/>
              </w:rPr>
            </w:r>
            <w:r w:rsidR="003E56FA">
              <w:rPr>
                <w:noProof/>
                <w:webHidden/>
              </w:rPr>
              <w:fldChar w:fldCharType="separate"/>
            </w:r>
            <w:r w:rsidR="003779CF">
              <w:rPr>
                <w:noProof/>
                <w:webHidden/>
              </w:rPr>
              <w:t>6</w:t>
            </w:r>
            <w:r w:rsidR="003E56FA">
              <w:rPr>
                <w:noProof/>
                <w:webHidden/>
              </w:rPr>
              <w:fldChar w:fldCharType="end"/>
            </w:r>
          </w:hyperlink>
        </w:p>
        <w:p w14:paraId="178A5C3D" w14:textId="733B5490" w:rsidR="003E56FA" w:rsidRDefault="00A53BDF">
          <w:pPr>
            <w:pStyle w:val="24"/>
            <w:tabs>
              <w:tab w:val="right" w:leader="dot" w:pos="5021"/>
            </w:tabs>
            <w:rPr>
              <w:rFonts w:eastAsiaTheme="minorEastAsia" w:cstheme="minorBidi"/>
              <w:bCs w:val="0"/>
              <w:noProof/>
              <w:sz w:val="22"/>
              <w:szCs w:val="22"/>
              <w:lang w:val="ru-RU" w:eastAsia="ru-RU"/>
            </w:rPr>
          </w:pPr>
          <w:hyperlink w:anchor="_Toc66413581" w:history="1">
            <w:r w:rsidR="003E56FA" w:rsidRPr="00194F10">
              <w:rPr>
                <w:rStyle w:val="ae"/>
                <w:noProof/>
                <w:lang w:val="ru-RU"/>
              </w:rPr>
              <w:t>Тропами земли</w:t>
            </w:r>
            <w:r w:rsidR="003E56FA">
              <w:rPr>
                <w:noProof/>
                <w:webHidden/>
              </w:rPr>
              <w:tab/>
            </w:r>
            <w:r w:rsidR="003E56FA">
              <w:rPr>
                <w:noProof/>
                <w:webHidden/>
              </w:rPr>
              <w:fldChar w:fldCharType="begin"/>
            </w:r>
            <w:r w:rsidR="003E56FA">
              <w:rPr>
                <w:noProof/>
                <w:webHidden/>
              </w:rPr>
              <w:instrText xml:space="preserve"> PAGEREF _Toc66413581 \h </w:instrText>
            </w:r>
            <w:r w:rsidR="003E56FA">
              <w:rPr>
                <w:noProof/>
                <w:webHidden/>
              </w:rPr>
            </w:r>
            <w:r w:rsidR="003E56FA">
              <w:rPr>
                <w:noProof/>
                <w:webHidden/>
              </w:rPr>
              <w:fldChar w:fldCharType="separate"/>
            </w:r>
            <w:r w:rsidR="003779CF">
              <w:rPr>
                <w:noProof/>
                <w:webHidden/>
              </w:rPr>
              <w:t>6</w:t>
            </w:r>
            <w:r w:rsidR="003E56FA">
              <w:rPr>
                <w:noProof/>
                <w:webHidden/>
              </w:rPr>
              <w:fldChar w:fldCharType="end"/>
            </w:r>
          </w:hyperlink>
        </w:p>
        <w:p w14:paraId="32015206" w14:textId="0BDF6AAA" w:rsidR="003E56FA" w:rsidRDefault="00A53BDF">
          <w:pPr>
            <w:pStyle w:val="24"/>
            <w:tabs>
              <w:tab w:val="right" w:leader="dot" w:pos="5021"/>
            </w:tabs>
            <w:rPr>
              <w:rFonts w:eastAsiaTheme="minorEastAsia" w:cstheme="minorBidi"/>
              <w:bCs w:val="0"/>
              <w:noProof/>
              <w:sz w:val="22"/>
              <w:szCs w:val="22"/>
              <w:lang w:val="ru-RU" w:eastAsia="ru-RU"/>
            </w:rPr>
          </w:pPr>
          <w:hyperlink w:anchor="_Toc66413582" w:history="1">
            <w:r w:rsidR="003E56FA" w:rsidRPr="00194F10">
              <w:rPr>
                <w:rStyle w:val="ae"/>
                <w:noProof/>
                <w:lang w:val="ru-RU"/>
              </w:rPr>
              <w:t>Маскировка на виду</w:t>
            </w:r>
            <w:r w:rsidR="003E56FA">
              <w:rPr>
                <w:noProof/>
                <w:webHidden/>
              </w:rPr>
              <w:tab/>
            </w:r>
            <w:r w:rsidR="003E56FA">
              <w:rPr>
                <w:noProof/>
                <w:webHidden/>
              </w:rPr>
              <w:fldChar w:fldCharType="begin"/>
            </w:r>
            <w:r w:rsidR="003E56FA">
              <w:rPr>
                <w:noProof/>
                <w:webHidden/>
              </w:rPr>
              <w:instrText xml:space="preserve"> PAGEREF _Toc66413582 \h </w:instrText>
            </w:r>
            <w:r w:rsidR="003E56FA">
              <w:rPr>
                <w:noProof/>
                <w:webHidden/>
              </w:rPr>
            </w:r>
            <w:r w:rsidR="003E56FA">
              <w:rPr>
                <w:noProof/>
                <w:webHidden/>
              </w:rPr>
              <w:fldChar w:fldCharType="separate"/>
            </w:r>
            <w:r w:rsidR="003779CF">
              <w:rPr>
                <w:noProof/>
                <w:webHidden/>
              </w:rPr>
              <w:t>7</w:t>
            </w:r>
            <w:r w:rsidR="003E56FA">
              <w:rPr>
                <w:noProof/>
                <w:webHidden/>
              </w:rPr>
              <w:fldChar w:fldCharType="end"/>
            </w:r>
          </w:hyperlink>
        </w:p>
        <w:p w14:paraId="77B47D0E" w14:textId="7EDAE51C" w:rsidR="003E56FA" w:rsidRDefault="00A53BDF">
          <w:pPr>
            <w:pStyle w:val="24"/>
            <w:tabs>
              <w:tab w:val="right" w:leader="dot" w:pos="5021"/>
            </w:tabs>
            <w:rPr>
              <w:rFonts w:eastAsiaTheme="minorEastAsia" w:cstheme="minorBidi"/>
              <w:bCs w:val="0"/>
              <w:noProof/>
              <w:sz w:val="22"/>
              <w:szCs w:val="22"/>
              <w:lang w:val="ru-RU" w:eastAsia="ru-RU"/>
            </w:rPr>
          </w:pPr>
          <w:hyperlink w:anchor="_Toc66413583" w:history="1">
            <w:r w:rsidR="003E56FA" w:rsidRPr="00194F10">
              <w:rPr>
                <w:rStyle w:val="ae"/>
                <w:noProof/>
                <w:lang w:val="ru-RU"/>
              </w:rPr>
              <w:t>Исчезновение</w:t>
            </w:r>
            <w:r w:rsidR="003E56FA">
              <w:rPr>
                <w:noProof/>
                <w:webHidden/>
              </w:rPr>
              <w:tab/>
            </w:r>
            <w:r w:rsidR="003E56FA">
              <w:rPr>
                <w:noProof/>
                <w:webHidden/>
              </w:rPr>
              <w:fldChar w:fldCharType="begin"/>
            </w:r>
            <w:r w:rsidR="003E56FA">
              <w:rPr>
                <w:noProof/>
                <w:webHidden/>
              </w:rPr>
              <w:instrText xml:space="preserve"> PAGEREF _Toc66413583 \h </w:instrText>
            </w:r>
            <w:r w:rsidR="003E56FA">
              <w:rPr>
                <w:noProof/>
                <w:webHidden/>
              </w:rPr>
            </w:r>
            <w:r w:rsidR="003E56FA">
              <w:rPr>
                <w:noProof/>
                <w:webHidden/>
              </w:rPr>
              <w:fldChar w:fldCharType="separate"/>
            </w:r>
            <w:r w:rsidR="003779CF">
              <w:rPr>
                <w:noProof/>
                <w:webHidden/>
              </w:rPr>
              <w:t>7</w:t>
            </w:r>
            <w:r w:rsidR="003E56FA">
              <w:rPr>
                <w:noProof/>
                <w:webHidden/>
              </w:rPr>
              <w:fldChar w:fldCharType="end"/>
            </w:r>
          </w:hyperlink>
        </w:p>
        <w:p w14:paraId="622E69DC" w14:textId="0B6DA5CE" w:rsidR="003E56FA" w:rsidRDefault="00A53BDF">
          <w:pPr>
            <w:pStyle w:val="24"/>
            <w:tabs>
              <w:tab w:val="right" w:leader="dot" w:pos="5021"/>
            </w:tabs>
            <w:rPr>
              <w:rFonts w:eastAsiaTheme="minorEastAsia" w:cstheme="minorBidi"/>
              <w:bCs w:val="0"/>
              <w:noProof/>
              <w:sz w:val="22"/>
              <w:szCs w:val="22"/>
              <w:lang w:val="ru-RU" w:eastAsia="ru-RU"/>
            </w:rPr>
          </w:pPr>
          <w:hyperlink w:anchor="_Toc66413584" w:history="1">
            <w:r w:rsidR="003E56FA" w:rsidRPr="00194F10">
              <w:rPr>
                <w:rStyle w:val="ae"/>
                <w:noProof/>
                <w:lang w:val="ru-RU"/>
              </w:rPr>
              <w:t>Дикие чувства</w:t>
            </w:r>
            <w:r w:rsidR="003E56FA">
              <w:rPr>
                <w:noProof/>
                <w:webHidden/>
              </w:rPr>
              <w:tab/>
            </w:r>
            <w:r w:rsidR="003E56FA">
              <w:rPr>
                <w:noProof/>
                <w:webHidden/>
              </w:rPr>
              <w:fldChar w:fldCharType="begin"/>
            </w:r>
            <w:r w:rsidR="003E56FA">
              <w:rPr>
                <w:noProof/>
                <w:webHidden/>
              </w:rPr>
              <w:instrText xml:space="preserve"> PAGEREF _Toc66413584 \h </w:instrText>
            </w:r>
            <w:r w:rsidR="003E56FA">
              <w:rPr>
                <w:noProof/>
                <w:webHidden/>
              </w:rPr>
            </w:r>
            <w:r w:rsidR="003E56FA">
              <w:rPr>
                <w:noProof/>
                <w:webHidden/>
              </w:rPr>
              <w:fldChar w:fldCharType="separate"/>
            </w:r>
            <w:r w:rsidR="003779CF">
              <w:rPr>
                <w:noProof/>
                <w:webHidden/>
              </w:rPr>
              <w:t>7</w:t>
            </w:r>
            <w:r w:rsidR="003E56FA">
              <w:rPr>
                <w:noProof/>
                <w:webHidden/>
              </w:rPr>
              <w:fldChar w:fldCharType="end"/>
            </w:r>
          </w:hyperlink>
        </w:p>
        <w:p w14:paraId="29A00CCB" w14:textId="7752934F" w:rsidR="003E56FA" w:rsidRDefault="00A53BDF">
          <w:pPr>
            <w:pStyle w:val="24"/>
            <w:tabs>
              <w:tab w:val="right" w:leader="dot" w:pos="5021"/>
            </w:tabs>
            <w:rPr>
              <w:rFonts w:eastAsiaTheme="minorEastAsia" w:cstheme="minorBidi"/>
              <w:bCs w:val="0"/>
              <w:noProof/>
              <w:sz w:val="22"/>
              <w:szCs w:val="22"/>
              <w:lang w:val="ru-RU" w:eastAsia="ru-RU"/>
            </w:rPr>
          </w:pPr>
          <w:hyperlink w:anchor="_Toc66413585" w:history="1">
            <w:r w:rsidR="003E56FA" w:rsidRPr="00194F10">
              <w:rPr>
                <w:rStyle w:val="ae"/>
                <w:noProof/>
                <w:lang w:val="ru-RU"/>
              </w:rPr>
              <w:t>Убийца врагов</w:t>
            </w:r>
            <w:r w:rsidR="003E56FA">
              <w:rPr>
                <w:noProof/>
                <w:webHidden/>
              </w:rPr>
              <w:tab/>
            </w:r>
            <w:r w:rsidR="003E56FA">
              <w:rPr>
                <w:noProof/>
                <w:webHidden/>
              </w:rPr>
              <w:fldChar w:fldCharType="begin"/>
            </w:r>
            <w:r w:rsidR="003E56FA">
              <w:rPr>
                <w:noProof/>
                <w:webHidden/>
              </w:rPr>
              <w:instrText xml:space="preserve"> PAGEREF _Toc66413585 \h </w:instrText>
            </w:r>
            <w:r w:rsidR="003E56FA">
              <w:rPr>
                <w:noProof/>
                <w:webHidden/>
              </w:rPr>
            </w:r>
            <w:r w:rsidR="003E56FA">
              <w:rPr>
                <w:noProof/>
                <w:webHidden/>
              </w:rPr>
              <w:fldChar w:fldCharType="separate"/>
            </w:r>
            <w:r w:rsidR="003779CF">
              <w:rPr>
                <w:noProof/>
                <w:webHidden/>
              </w:rPr>
              <w:t>7</w:t>
            </w:r>
            <w:r w:rsidR="003E56FA">
              <w:rPr>
                <w:noProof/>
                <w:webHidden/>
              </w:rPr>
              <w:fldChar w:fldCharType="end"/>
            </w:r>
          </w:hyperlink>
        </w:p>
        <w:p w14:paraId="7C17827D" w14:textId="77DF66DE" w:rsidR="003E56FA" w:rsidRDefault="00A53BDF">
          <w:pPr>
            <w:pStyle w:val="14"/>
            <w:rPr>
              <w:rFonts w:eastAsiaTheme="minorEastAsia" w:cstheme="minorBidi"/>
              <w:b w:val="0"/>
              <w:bCs w:val="0"/>
              <w:smallCaps w:val="0"/>
              <w:color w:val="auto"/>
              <w:sz w:val="22"/>
              <w:szCs w:val="22"/>
              <w:lang w:val="ru-RU" w:eastAsia="ru-RU"/>
            </w:rPr>
          </w:pPr>
          <w:hyperlink w:anchor="_Toc66413586" w:history="1">
            <w:r w:rsidR="003E56FA" w:rsidRPr="00194F10">
              <w:rPr>
                <w:rStyle w:val="ae"/>
                <w:lang w:val="ru-RU"/>
              </w:rPr>
              <w:t>Архетипы следопыта</w:t>
            </w:r>
            <w:r w:rsidR="003E56FA">
              <w:rPr>
                <w:webHidden/>
              </w:rPr>
              <w:tab/>
            </w:r>
            <w:r w:rsidR="003E56FA">
              <w:rPr>
                <w:webHidden/>
              </w:rPr>
              <w:fldChar w:fldCharType="begin"/>
            </w:r>
            <w:r w:rsidR="003E56FA">
              <w:rPr>
                <w:webHidden/>
              </w:rPr>
              <w:instrText xml:space="preserve"> PAGEREF _Toc66413586 \h </w:instrText>
            </w:r>
            <w:r w:rsidR="003E56FA">
              <w:rPr>
                <w:webHidden/>
              </w:rPr>
            </w:r>
            <w:r w:rsidR="003E56FA">
              <w:rPr>
                <w:webHidden/>
              </w:rPr>
              <w:fldChar w:fldCharType="separate"/>
            </w:r>
            <w:r w:rsidR="003779CF">
              <w:rPr>
                <w:webHidden/>
              </w:rPr>
              <w:t>7</w:t>
            </w:r>
            <w:r w:rsidR="003E56FA">
              <w:rPr>
                <w:webHidden/>
              </w:rPr>
              <w:fldChar w:fldCharType="end"/>
            </w:r>
          </w:hyperlink>
        </w:p>
        <w:p w14:paraId="2CF5DED6" w14:textId="0158D50B" w:rsidR="003E56FA" w:rsidRDefault="00A53BDF">
          <w:pPr>
            <w:pStyle w:val="24"/>
            <w:tabs>
              <w:tab w:val="right" w:leader="dot" w:pos="5021"/>
            </w:tabs>
            <w:rPr>
              <w:rFonts w:eastAsiaTheme="minorEastAsia" w:cstheme="minorBidi"/>
              <w:bCs w:val="0"/>
              <w:noProof/>
              <w:sz w:val="22"/>
              <w:szCs w:val="22"/>
              <w:lang w:val="ru-RU" w:eastAsia="ru-RU"/>
            </w:rPr>
          </w:pPr>
          <w:hyperlink w:anchor="_Toc66413587" w:history="1">
            <w:r w:rsidR="003E56FA" w:rsidRPr="00194F10">
              <w:rPr>
                <w:rStyle w:val="ae"/>
                <w:noProof/>
                <w:lang w:val="ru-RU"/>
              </w:rPr>
              <w:t>Охотник</w:t>
            </w:r>
            <w:r w:rsidR="003E56FA">
              <w:rPr>
                <w:noProof/>
                <w:webHidden/>
              </w:rPr>
              <w:tab/>
            </w:r>
            <w:r w:rsidR="003E56FA">
              <w:rPr>
                <w:noProof/>
                <w:webHidden/>
              </w:rPr>
              <w:fldChar w:fldCharType="begin"/>
            </w:r>
            <w:r w:rsidR="003E56FA">
              <w:rPr>
                <w:noProof/>
                <w:webHidden/>
              </w:rPr>
              <w:instrText xml:space="preserve"> PAGEREF _Toc66413587 \h </w:instrText>
            </w:r>
            <w:r w:rsidR="003E56FA">
              <w:rPr>
                <w:noProof/>
                <w:webHidden/>
              </w:rPr>
            </w:r>
            <w:r w:rsidR="003E56FA">
              <w:rPr>
                <w:noProof/>
                <w:webHidden/>
              </w:rPr>
              <w:fldChar w:fldCharType="separate"/>
            </w:r>
            <w:r w:rsidR="003779CF">
              <w:rPr>
                <w:noProof/>
                <w:webHidden/>
              </w:rPr>
              <w:t>7</w:t>
            </w:r>
            <w:r w:rsidR="003E56FA">
              <w:rPr>
                <w:noProof/>
                <w:webHidden/>
              </w:rPr>
              <w:fldChar w:fldCharType="end"/>
            </w:r>
          </w:hyperlink>
        </w:p>
        <w:p w14:paraId="6F728118" w14:textId="21F589D4" w:rsidR="003E56FA" w:rsidRDefault="00A53BDF">
          <w:pPr>
            <w:pStyle w:val="32"/>
            <w:tabs>
              <w:tab w:val="right" w:leader="dot" w:pos="5021"/>
            </w:tabs>
            <w:rPr>
              <w:rFonts w:eastAsiaTheme="minorEastAsia" w:cstheme="minorBidi"/>
              <w:bCs w:val="0"/>
              <w:noProof/>
              <w:sz w:val="22"/>
              <w:szCs w:val="22"/>
              <w:lang w:val="ru-RU" w:eastAsia="ru-RU"/>
            </w:rPr>
          </w:pPr>
          <w:hyperlink w:anchor="_Toc66413588" w:history="1">
            <w:r w:rsidR="003E56FA" w:rsidRPr="00194F10">
              <w:rPr>
                <w:rStyle w:val="ae"/>
                <w:noProof/>
                <w:lang w:val="ru-RU"/>
              </w:rPr>
              <w:t>ДОБЫЧА ОХОТНИКА</w:t>
            </w:r>
            <w:r w:rsidR="003E56FA">
              <w:rPr>
                <w:noProof/>
                <w:webHidden/>
              </w:rPr>
              <w:tab/>
            </w:r>
            <w:r w:rsidR="003E56FA">
              <w:rPr>
                <w:noProof/>
                <w:webHidden/>
              </w:rPr>
              <w:fldChar w:fldCharType="begin"/>
            </w:r>
            <w:r w:rsidR="003E56FA">
              <w:rPr>
                <w:noProof/>
                <w:webHidden/>
              </w:rPr>
              <w:instrText xml:space="preserve"> PAGEREF _Toc66413588 \h </w:instrText>
            </w:r>
            <w:r w:rsidR="003E56FA">
              <w:rPr>
                <w:noProof/>
                <w:webHidden/>
              </w:rPr>
            </w:r>
            <w:r w:rsidR="003E56FA">
              <w:rPr>
                <w:noProof/>
                <w:webHidden/>
              </w:rPr>
              <w:fldChar w:fldCharType="separate"/>
            </w:r>
            <w:r w:rsidR="003779CF">
              <w:rPr>
                <w:noProof/>
                <w:webHidden/>
              </w:rPr>
              <w:t>7</w:t>
            </w:r>
            <w:r w:rsidR="003E56FA">
              <w:rPr>
                <w:noProof/>
                <w:webHidden/>
              </w:rPr>
              <w:fldChar w:fldCharType="end"/>
            </w:r>
          </w:hyperlink>
        </w:p>
        <w:p w14:paraId="16CF6F41" w14:textId="3C1E8FC6" w:rsidR="003E56FA" w:rsidRDefault="00A53BDF">
          <w:pPr>
            <w:pStyle w:val="32"/>
            <w:tabs>
              <w:tab w:val="right" w:leader="dot" w:pos="5021"/>
            </w:tabs>
            <w:rPr>
              <w:rFonts w:eastAsiaTheme="minorEastAsia" w:cstheme="minorBidi"/>
              <w:bCs w:val="0"/>
              <w:noProof/>
              <w:sz w:val="22"/>
              <w:szCs w:val="22"/>
              <w:lang w:val="ru-RU" w:eastAsia="ru-RU"/>
            </w:rPr>
          </w:pPr>
          <w:hyperlink w:anchor="_Toc66413589" w:history="1">
            <w:r w:rsidR="003E56FA" w:rsidRPr="00194F10">
              <w:rPr>
                <w:rStyle w:val="ae"/>
                <w:noProof/>
                <w:lang w:val="ru-RU"/>
              </w:rPr>
              <w:t>ОБОРОНИТЕЛЬНАЯ ТАКТИКА</w:t>
            </w:r>
            <w:r w:rsidR="003E56FA">
              <w:rPr>
                <w:noProof/>
                <w:webHidden/>
              </w:rPr>
              <w:tab/>
            </w:r>
            <w:r w:rsidR="003E56FA">
              <w:rPr>
                <w:noProof/>
                <w:webHidden/>
              </w:rPr>
              <w:fldChar w:fldCharType="begin"/>
            </w:r>
            <w:r w:rsidR="003E56FA">
              <w:rPr>
                <w:noProof/>
                <w:webHidden/>
              </w:rPr>
              <w:instrText xml:space="preserve"> PAGEREF _Toc66413589 \h </w:instrText>
            </w:r>
            <w:r w:rsidR="003E56FA">
              <w:rPr>
                <w:noProof/>
                <w:webHidden/>
              </w:rPr>
            </w:r>
            <w:r w:rsidR="003E56FA">
              <w:rPr>
                <w:noProof/>
                <w:webHidden/>
              </w:rPr>
              <w:fldChar w:fldCharType="separate"/>
            </w:r>
            <w:r w:rsidR="003779CF">
              <w:rPr>
                <w:noProof/>
                <w:webHidden/>
              </w:rPr>
              <w:t>7</w:t>
            </w:r>
            <w:r w:rsidR="003E56FA">
              <w:rPr>
                <w:noProof/>
                <w:webHidden/>
              </w:rPr>
              <w:fldChar w:fldCharType="end"/>
            </w:r>
          </w:hyperlink>
        </w:p>
        <w:p w14:paraId="2EEBDC11" w14:textId="3AD292EF" w:rsidR="003E56FA" w:rsidRDefault="00A53BDF">
          <w:pPr>
            <w:pStyle w:val="32"/>
            <w:tabs>
              <w:tab w:val="right" w:leader="dot" w:pos="5021"/>
            </w:tabs>
            <w:rPr>
              <w:rFonts w:eastAsiaTheme="minorEastAsia" w:cstheme="minorBidi"/>
              <w:bCs w:val="0"/>
              <w:noProof/>
              <w:sz w:val="22"/>
              <w:szCs w:val="22"/>
              <w:lang w:val="ru-RU" w:eastAsia="ru-RU"/>
            </w:rPr>
          </w:pPr>
          <w:hyperlink w:anchor="_Toc66413590" w:history="1">
            <w:r w:rsidR="003E56FA" w:rsidRPr="00194F10">
              <w:rPr>
                <w:rStyle w:val="ae"/>
                <w:noProof/>
                <w:lang w:val="ru-RU"/>
              </w:rPr>
              <w:t>МУЛЬТИАТАКА</w:t>
            </w:r>
            <w:r w:rsidR="003E56FA">
              <w:rPr>
                <w:noProof/>
                <w:webHidden/>
              </w:rPr>
              <w:tab/>
            </w:r>
            <w:r w:rsidR="003E56FA">
              <w:rPr>
                <w:noProof/>
                <w:webHidden/>
              </w:rPr>
              <w:fldChar w:fldCharType="begin"/>
            </w:r>
            <w:r w:rsidR="003E56FA">
              <w:rPr>
                <w:noProof/>
                <w:webHidden/>
              </w:rPr>
              <w:instrText xml:space="preserve"> PAGEREF _Toc66413590 \h </w:instrText>
            </w:r>
            <w:r w:rsidR="003E56FA">
              <w:rPr>
                <w:noProof/>
                <w:webHidden/>
              </w:rPr>
            </w:r>
            <w:r w:rsidR="003E56FA">
              <w:rPr>
                <w:noProof/>
                <w:webHidden/>
              </w:rPr>
              <w:fldChar w:fldCharType="separate"/>
            </w:r>
            <w:r w:rsidR="003779CF">
              <w:rPr>
                <w:noProof/>
                <w:webHidden/>
              </w:rPr>
              <w:t>7</w:t>
            </w:r>
            <w:r w:rsidR="003E56FA">
              <w:rPr>
                <w:noProof/>
                <w:webHidden/>
              </w:rPr>
              <w:fldChar w:fldCharType="end"/>
            </w:r>
          </w:hyperlink>
        </w:p>
        <w:p w14:paraId="29664EA5" w14:textId="461DC73A" w:rsidR="003E56FA" w:rsidRDefault="00A53BDF">
          <w:pPr>
            <w:pStyle w:val="32"/>
            <w:tabs>
              <w:tab w:val="right" w:leader="dot" w:pos="5021"/>
            </w:tabs>
            <w:rPr>
              <w:rFonts w:eastAsiaTheme="minorEastAsia" w:cstheme="minorBidi"/>
              <w:bCs w:val="0"/>
              <w:noProof/>
              <w:sz w:val="22"/>
              <w:szCs w:val="22"/>
              <w:lang w:val="ru-RU" w:eastAsia="ru-RU"/>
            </w:rPr>
          </w:pPr>
          <w:hyperlink w:anchor="_Toc66413591" w:history="1">
            <w:r w:rsidR="003E56FA" w:rsidRPr="00194F10">
              <w:rPr>
                <w:rStyle w:val="ae"/>
                <w:noProof/>
                <w:lang w:val="ru-RU"/>
              </w:rPr>
              <w:t>УЛУЧШЕННАЯ ЗАЩИТА ОХОТНИКА</w:t>
            </w:r>
            <w:r w:rsidR="003E56FA">
              <w:rPr>
                <w:noProof/>
                <w:webHidden/>
              </w:rPr>
              <w:tab/>
            </w:r>
            <w:r w:rsidR="003E56FA">
              <w:rPr>
                <w:noProof/>
                <w:webHidden/>
              </w:rPr>
              <w:fldChar w:fldCharType="begin"/>
            </w:r>
            <w:r w:rsidR="003E56FA">
              <w:rPr>
                <w:noProof/>
                <w:webHidden/>
              </w:rPr>
              <w:instrText xml:space="preserve"> PAGEREF _Toc66413591 \h </w:instrText>
            </w:r>
            <w:r w:rsidR="003E56FA">
              <w:rPr>
                <w:noProof/>
                <w:webHidden/>
              </w:rPr>
            </w:r>
            <w:r w:rsidR="003E56FA">
              <w:rPr>
                <w:noProof/>
                <w:webHidden/>
              </w:rPr>
              <w:fldChar w:fldCharType="separate"/>
            </w:r>
            <w:r w:rsidR="003779CF">
              <w:rPr>
                <w:noProof/>
                <w:webHidden/>
              </w:rPr>
              <w:t>7</w:t>
            </w:r>
            <w:r w:rsidR="003E56FA">
              <w:rPr>
                <w:noProof/>
                <w:webHidden/>
              </w:rPr>
              <w:fldChar w:fldCharType="end"/>
            </w:r>
          </w:hyperlink>
        </w:p>
        <w:p w14:paraId="54E3DAF2" w14:textId="2560ED9D" w:rsidR="003E56FA" w:rsidRDefault="00A53BDF">
          <w:pPr>
            <w:pStyle w:val="14"/>
            <w:rPr>
              <w:rFonts w:eastAsiaTheme="minorEastAsia" w:cstheme="minorBidi"/>
              <w:b w:val="0"/>
              <w:bCs w:val="0"/>
              <w:smallCaps w:val="0"/>
              <w:color w:val="auto"/>
              <w:sz w:val="22"/>
              <w:szCs w:val="22"/>
              <w:lang w:val="ru-RU" w:eastAsia="ru-RU"/>
            </w:rPr>
          </w:pPr>
          <w:hyperlink w:anchor="_Toc66413592" w:history="1">
            <w:r w:rsidR="003E56FA" w:rsidRPr="00194F10">
              <w:rPr>
                <w:rStyle w:val="ae"/>
                <w:lang w:val="ru-RU"/>
              </w:rPr>
              <w:t>Альтернативные свойства</w:t>
            </w:r>
            <w:r w:rsidR="003E56FA">
              <w:rPr>
                <w:webHidden/>
              </w:rPr>
              <w:tab/>
            </w:r>
            <w:r w:rsidR="003E56FA">
              <w:rPr>
                <w:webHidden/>
              </w:rPr>
              <w:fldChar w:fldCharType="begin"/>
            </w:r>
            <w:r w:rsidR="003E56FA">
              <w:rPr>
                <w:webHidden/>
              </w:rPr>
              <w:instrText xml:space="preserve"> PAGEREF _Toc66413592 \h </w:instrText>
            </w:r>
            <w:r w:rsidR="003E56FA">
              <w:rPr>
                <w:webHidden/>
              </w:rPr>
            </w:r>
            <w:r w:rsidR="003E56FA">
              <w:rPr>
                <w:webHidden/>
              </w:rPr>
              <w:fldChar w:fldCharType="separate"/>
            </w:r>
            <w:r w:rsidR="003779CF">
              <w:rPr>
                <w:webHidden/>
              </w:rPr>
              <w:t>7</w:t>
            </w:r>
            <w:r w:rsidR="003E56FA">
              <w:rPr>
                <w:webHidden/>
              </w:rPr>
              <w:fldChar w:fldCharType="end"/>
            </w:r>
          </w:hyperlink>
        </w:p>
        <w:p w14:paraId="445348EF" w14:textId="15FAF79B" w:rsidR="003E56FA" w:rsidRDefault="00A53BDF">
          <w:pPr>
            <w:pStyle w:val="24"/>
            <w:tabs>
              <w:tab w:val="right" w:leader="dot" w:pos="5021"/>
            </w:tabs>
            <w:rPr>
              <w:rFonts w:eastAsiaTheme="minorEastAsia" w:cstheme="minorBidi"/>
              <w:bCs w:val="0"/>
              <w:noProof/>
              <w:sz w:val="22"/>
              <w:szCs w:val="22"/>
              <w:lang w:val="ru-RU" w:eastAsia="ru-RU"/>
            </w:rPr>
          </w:pPr>
          <w:hyperlink w:anchor="_Toc66413593" w:history="1">
            <w:r w:rsidR="003E56FA" w:rsidRPr="00194F10">
              <w:rPr>
                <w:rStyle w:val="ae"/>
                <w:noProof/>
                <w:lang w:val="ru-RU"/>
              </w:rPr>
              <w:t>Рейнджер (</w:t>
            </w:r>
            <w:r w:rsidR="003E56FA" w:rsidRPr="00194F10">
              <w:rPr>
                <w:rStyle w:val="ae"/>
                <w:noProof/>
              </w:rPr>
              <w:t>WoTC</w:t>
            </w:r>
            <w:r w:rsidR="003E56FA" w:rsidRPr="00194F10">
              <w:rPr>
                <w:rStyle w:val="ae"/>
                <w:noProof/>
                <w:lang w:val="ru-RU"/>
              </w:rPr>
              <w:t>)</w:t>
            </w:r>
            <w:r w:rsidR="003E56FA">
              <w:rPr>
                <w:noProof/>
                <w:webHidden/>
              </w:rPr>
              <w:tab/>
            </w:r>
            <w:r w:rsidR="003E56FA">
              <w:rPr>
                <w:noProof/>
                <w:webHidden/>
              </w:rPr>
              <w:fldChar w:fldCharType="begin"/>
            </w:r>
            <w:r w:rsidR="003E56FA">
              <w:rPr>
                <w:noProof/>
                <w:webHidden/>
              </w:rPr>
              <w:instrText xml:space="preserve"> PAGEREF _Toc66413593 \h </w:instrText>
            </w:r>
            <w:r w:rsidR="003E56FA">
              <w:rPr>
                <w:noProof/>
                <w:webHidden/>
              </w:rPr>
            </w:r>
            <w:r w:rsidR="003E56FA">
              <w:rPr>
                <w:noProof/>
                <w:webHidden/>
              </w:rPr>
              <w:fldChar w:fldCharType="separate"/>
            </w:r>
            <w:r w:rsidR="003779CF">
              <w:rPr>
                <w:noProof/>
                <w:webHidden/>
              </w:rPr>
              <w:t>7</w:t>
            </w:r>
            <w:r w:rsidR="003E56FA">
              <w:rPr>
                <w:noProof/>
                <w:webHidden/>
              </w:rPr>
              <w:fldChar w:fldCharType="end"/>
            </w:r>
          </w:hyperlink>
        </w:p>
        <w:p w14:paraId="4A21DC8E" w14:textId="20F22B81" w:rsidR="003E56FA" w:rsidRDefault="00A53BDF">
          <w:pPr>
            <w:pStyle w:val="32"/>
            <w:tabs>
              <w:tab w:val="right" w:leader="dot" w:pos="5021"/>
            </w:tabs>
            <w:rPr>
              <w:rFonts w:eastAsiaTheme="minorEastAsia" w:cstheme="minorBidi"/>
              <w:bCs w:val="0"/>
              <w:noProof/>
              <w:sz w:val="22"/>
              <w:szCs w:val="22"/>
              <w:lang w:val="ru-RU" w:eastAsia="ru-RU"/>
            </w:rPr>
          </w:pPr>
          <w:hyperlink w:anchor="_Toc66413594" w:history="1">
            <w:r w:rsidR="003E56FA" w:rsidRPr="00194F10">
              <w:rPr>
                <w:rStyle w:val="ae"/>
                <w:noProof/>
              </w:rPr>
              <w:t>Deft</w:t>
            </w:r>
            <w:r w:rsidR="003E56FA" w:rsidRPr="00194F10">
              <w:rPr>
                <w:rStyle w:val="ae"/>
                <w:noProof/>
                <w:lang w:val="ru-RU"/>
              </w:rPr>
              <w:t xml:space="preserve"> </w:t>
            </w:r>
            <w:r w:rsidR="003E56FA" w:rsidRPr="00194F10">
              <w:rPr>
                <w:rStyle w:val="ae"/>
                <w:noProof/>
              </w:rPr>
              <w:t>Explorer</w:t>
            </w:r>
            <w:r w:rsidR="003E56FA">
              <w:rPr>
                <w:noProof/>
                <w:webHidden/>
              </w:rPr>
              <w:tab/>
            </w:r>
            <w:r w:rsidR="003E56FA">
              <w:rPr>
                <w:noProof/>
                <w:webHidden/>
              </w:rPr>
              <w:fldChar w:fldCharType="begin"/>
            </w:r>
            <w:r w:rsidR="003E56FA">
              <w:rPr>
                <w:noProof/>
                <w:webHidden/>
              </w:rPr>
              <w:instrText xml:space="preserve"> PAGEREF _Toc66413594 \h </w:instrText>
            </w:r>
            <w:r w:rsidR="003E56FA">
              <w:rPr>
                <w:noProof/>
                <w:webHidden/>
              </w:rPr>
            </w:r>
            <w:r w:rsidR="003E56FA">
              <w:rPr>
                <w:noProof/>
                <w:webHidden/>
              </w:rPr>
              <w:fldChar w:fldCharType="separate"/>
            </w:r>
            <w:r w:rsidR="003779CF">
              <w:rPr>
                <w:noProof/>
                <w:webHidden/>
              </w:rPr>
              <w:t>8</w:t>
            </w:r>
            <w:r w:rsidR="003E56FA">
              <w:rPr>
                <w:noProof/>
                <w:webHidden/>
              </w:rPr>
              <w:fldChar w:fldCharType="end"/>
            </w:r>
          </w:hyperlink>
        </w:p>
        <w:p w14:paraId="1017045D" w14:textId="73FD8435" w:rsidR="003E56FA" w:rsidRDefault="00A53BDF">
          <w:pPr>
            <w:pStyle w:val="32"/>
            <w:tabs>
              <w:tab w:val="right" w:leader="dot" w:pos="5021"/>
            </w:tabs>
            <w:rPr>
              <w:rFonts w:eastAsiaTheme="minorEastAsia" w:cstheme="minorBidi"/>
              <w:bCs w:val="0"/>
              <w:noProof/>
              <w:sz w:val="22"/>
              <w:szCs w:val="22"/>
              <w:lang w:val="ru-RU" w:eastAsia="ru-RU"/>
            </w:rPr>
          </w:pPr>
          <w:hyperlink w:anchor="_Toc66413595" w:history="1">
            <w:r w:rsidR="003E56FA" w:rsidRPr="00194F10">
              <w:rPr>
                <w:rStyle w:val="ae"/>
                <w:noProof/>
              </w:rPr>
              <w:t>Spellcasting Focus</w:t>
            </w:r>
            <w:r w:rsidR="003E56FA">
              <w:rPr>
                <w:noProof/>
                <w:webHidden/>
              </w:rPr>
              <w:tab/>
            </w:r>
            <w:r w:rsidR="003E56FA">
              <w:rPr>
                <w:noProof/>
                <w:webHidden/>
              </w:rPr>
              <w:fldChar w:fldCharType="begin"/>
            </w:r>
            <w:r w:rsidR="003E56FA">
              <w:rPr>
                <w:noProof/>
                <w:webHidden/>
              </w:rPr>
              <w:instrText xml:space="preserve"> PAGEREF _Toc66413595 \h </w:instrText>
            </w:r>
            <w:r w:rsidR="003E56FA">
              <w:rPr>
                <w:noProof/>
                <w:webHidden/>
              </w:rPr>
            </w:r>
            <w:r w:rsidR="003E56FA">
              <w:rPr>
                <w:noProof/>
                <w:webHidden/>
              </w:rPr>
              <w:fldChar w:fldCharType="separate"/>
            </w:r>
            <w:r w:rsidR="003779CF">
              <w:rPr>
                <w:noProof/>
                <w:webHidden/>
              </w:rPr>
              <w:t>8</w:t>
            </w:r>
            <w:r w:rsidR="003E56FA">
              <w:rPr>
                <w:noProof/>
                <w:webHidden/>
              </w:rPr>
              <w:fldChar w:fldCharType="end"/>
            </w:r>
          </w:hyperlink>
        </w:p>
        <w:p w14:paraId="5E0F0FEB" w14:textId="41CD7B9E" w:rsidR="003E56FA" w:rsidRDefault="00A53BDF">
          <w:pPr>
            <w:pStyle w:val="32"/>
            <w:tabs>
              <w:tab w:val="right" w:leader="dot" w:pos="5021"/>
            </w:tabs>
            <w:rPr>
              <w:rFonts w:eastAsiaTheme="minorEastAsia" w:cstheme="minorBidi"/>
              <w:bCs w:val="0"/>
              <w:noProof/>
              <w:sz w:val="22"/>
              <w:szCs w:val="22"/>
              <w:lang w:val="ru-RU" w:eastAsia="ru-RU"/>
            </w:rPr>
          </w:pPr>
          <w:hyperlink w:anchor="_Toc66413596" w:history="1">
            <w:r w:rsidR="003E56FA" w:rsidRPr="00194F10">
              <w:rPr>
                <w:rStyle w:val="ae"/>
                <w:noProof/>
              </w:rPr>
              <w:t>Primal Awareness</w:t>
            </w:r>
            <w:r w:rsidR="003E56FA">
              <w:rPr>
                <w:noProof/>
                <w:webHidden/>
              </w:rPr>
              <w:tab/>
            </w:r>
            <w:r w:rsidR="003E56FA">
              <w:rPr>
                <w:noProof/>
                <w:webHidden/>
              </w:rPr>
              <w:fldChar w:fldCharType="begin"/>
            </w:r>
            <w:r w:rsidR="003E56FA">
              <w:rPr>
                <w:noProof/>
                <w:webHidden/>
              </w:rPr>
              <w:instrText xml:space="preserve"> PAGEREF _Toc66413596 \h </w:instrText>
            </w:r>
            <w:r w:rsidR="003E56FA">
              <w:rPr>
                <w:noProof/>
                <w:webHidden/>
              </w:rPr>
            </w:r>
            <w:r w:rsidR="003E56FA">
              <w:rPr>
                <w:noProof/>
                <w:webHidden/>
              </w:rPr>
              <w:fldChar w:fldCharType="separate"/>
            </w:r>
            <w:r w:rsidR="003779CF">
              <w:rPr>
                <w:noProof/>
                <w:webHidden/>
              </w:rPr>
              <w:t>8</w:t>
            </w:r>
            <w:r w:rsidR="003E56FA">
              <w:rPr>
                <w:noProof/>
                <w:webHidden/>
              </w:rPr>
              <w:fldChar w:fldCharType="end"/>
            </w:r>
          </w:hyperlink>
        </w:p>
        <w:p w14:paraId="02E283B1" w14:textId="08865CF2" w:rsidR="003E56FA" w:rsidRDefault="00A53BDF">
          <w:pPr>
            <w:pStyle w:val="32"/>
            <w:tabs>
              <w:tab w:val="right" w:leader="dot" w:pos="5021"/>
            </w:tabs>
            <w:rPr>
              <w:rFonts w:eastAsiaTheme="minorEastAsia" w:cstheme="minorBidi"/>
              <w:bCs w:val="0"/>
              <w:noProof/>
              <w:sz w:val="22"/>
              <w:szCs w:val="22"/>
              <w:lang w:val="ru-RU" w:eastAsia="ru-RU"/>
            </w:rPr>
          </w:pPr>
          <w:hyperlink w:anchor="_Toc66413597" w:history="1">
            <w:r w:rsidR="003E56FA" w:rsidRPr="00194F10">
              <w:rPr>
                <w:rStyle w:val="ae"/>
                <w:noProof/>
              </w:rPr>
              <w:t>Nature's Veil</w:t>
            </w:r>
            <w:r w:rsidR="003E56FA">
              <w:rPr>
                <w:noProof/>
                <w:webHidden/>
              </w:rPr>
              <w:tab/>
            </w:r>
            <w:r w:rsidR="003E56FA">
              <w:rPr>
                <w:noProof/>
                <w:webHidden/>
              </w:rPr>
              <w:fldChar w:fldCharType="begin"/>
            </w:r>
            <w:r w:rsidR="003E56FA">
              <w:rPr>
                <w:noProof/>
                <w:webHidden/>
              </w:rPr>
              <w:instrText xml:space="preserve"> PAGEREF _Toc66413597 \h </w:instrText>
            </w:r>
            <w:r w:rsidR="003E56FA">
              <w:rPr>
                <w:noProof/>
                <w:webHidden/>
              </w:rPr>
            </w:r>
            <w:r w:rsidR="003E56FA">
              <w:rPr>
                <w:noProof/>
                <w:webHidden/>
              </w:rPr>
              <w:fldChar w:fldCharType="separate"/>
            </w:r>
            <w:r w:rsidR="003779CF">
              <w:rPr>
                <w:noProof/>
                <w:webHidden/>
              </w:rPr>
              <w:t>8</w:t>
            </w:r>
            <w:r w:rsidR="003E56FA">
              <w:rPr>
                <w:noProof/>
                <w:webHidden/>
              </w:rPr>
              <w:fldChar w:fldCharType="end"/>
            </w:r>
          </w:hyperlink>
        </w:p>
        <w:p w14:paraId="46E2BE32" w14:textId="47D47DAD" w:rsidR="003E56FA" w:rsidRDefault="00A53BDF">
          <w:pPr>
            <w:pStyle w:val="24"/>
            <w:tabs>
              <w:tab w:val="right" w:leader="dot" w:pos="5021"/>
            </w:tabs>
            <w:rPr>
              <w:rFonts w:eastAsiaTheme="minorEastAsia" w:cstheme="minorBidi"/>
              <w:bCs w:val="0"/>
              <w:noProof/>
              <w:sz w:val="22"/>
              <w:szCs w:val="22"/>
              <w:lang w:val="ru-RU" w:eastAsia="ru-RU"/>
            </w:rPr>
          </w:pPr>
          <w:hyperlink w:anchor="_Toc66413598" w:history="1">
            <w:r w:rsidR="003E56FA" w:rsidRPr="00194F10">
              <w:rPr>
                <w:rStyle w:val="ae"/>
                <w:noProof/>
                <w:lang w:val="ru-RU"/>
              </w:rPr>
              <w:t>Хозяин</w:t>
            </w:r>
            <w:r w:rsidR="003E56FA" w:rsidRPr="00194F10">
              <w:rPr>
                <w:rStyle w:val="ae"/>
                <w:noProof/>
              </w:rPr>
              <w:t xml:space="preserve"> </w:t>
            </w:r>
            <w:r w:rsidR="003E56FA" w:rsidRPr="00194F10">
              <w:rPr>
                <w:rStyle w:val="ae"/>
                <w:noProof/>
                <w:lang w:val="ru-RU"/>
              </w:rPr>
              <w:t>Зверей</w:t>
            </w:r>
            <w:r w:rsidR="003E56FA" w:rsidRPr="00194F10">
              <w:rPr>
                <w:rStyle w:val="ae"/>
                <w:noProof/>
              </w:rPr>
              <w:t xml:space="preserve"> (WoTC)</w:t>
            </w:r>
            <w:r w:rsidR="003E56FA">
              <w:rPr>
                <w:noProof/>
                <w:webHidden/>
              </w:rPr>
              <w:tab/>
            </w:r>
            <w:r w:rsidR="003E56FA">
              <w:rPr>
                <w:noProof/>
                <w:webHidden/>
              </w:rPr>
              <w:fldChar w:fldCharType="begin"/>
            </w:r>
            <w:r w:rsidR="003E56FA">
              <w:rPr>
                <w:noProof/>
                <w:webHidden/>
              </w:rPr>
              <w:instrText xml:space="preserve"> PAGEREF _Toc66413598 \h </w:instrText>
            </w:r>
            <w:r w:rsidR="003E56FA">
              <w:rPr>
                <w:noProof/>
                <w:webHidden/>
              </w:rPr>
            </w:r>
            <w:r w:rsidR="003E56FA">
              <w:rPr>
                <w:noProof/>
                <w:webHidden/>
              </w:rPr>
              <w:fldChar w:fldCharType="separate"/>
            </w:r>
            <w:r w:rsidR="003779CF">
              <w:rPr>
                <w:noProof/>
                <w:webHidden/>
              </w:rPr>
              <w:t>8</w:t>
            </w:r>
            <w:r w:rsidR="003E56FA">
              <w:rPr>
                <w:noProof/>
                <w:webHidden/>
              </w:rPr>
              <w:fldChar w:fldCharType="end"/>
            </w:r>
          </w:hyperlink>
        </w:p>
        <w:p w14:paraId="03A7540B" w14:textId="4151C510" w:rsidR="003E56FA" w:rsidRDefault="00A53BDF">
          <w:pPr>
            <w:pStyle w:val="32"/>
            <w:tabs>
              <w:tab w:val="right" w:leader="dot" w:pos="5021"/>
            </w:tabs>
            <w:rPr>
              <w:rFonts w:eastAsiaTheme="minorEastAsia" w:cstheme="minorBidi"/>
              <w:bCs w:val="0"/>
              <w:noProof/>
              <w:sz w:val="22"/>
              <w:szCs w:val="22"/>
              <w:lang w:val="ru-RU" w:eastAsia="ru-RU"/>
            </w:rPr>
          </w:pPr>
          <w:hyperlink w:anchor="_Toc66413599" w:history="1">
            <w:r w:rsidR="003E56FA" w:rsidRPr="00194F10">
              <w:rPr>
                <w:rStyle w:val="ae"/>
                <w:noProof/>
              </w:rPr>
              <w:t>Primal Companion</w:t>
            </w:r>
            <w:r w:rsidR="003E56FA">
              <w:rPr>
                <w:noProof/>
                <w:webHidden/>
              </w:rPr>
              <w:tab/>
            </w:r>
            <w:r w:rsidR="003E56FA">
              <w:rPr>
                <w:noProof/>
                <w:webHidden/>
              </w:rPr>
              <w:fldChar w:fldCharType="begin"/>
            </w:r>
            <w:r w:rsidR="003E56FA">
              <w:rPr>
                <w:noProof/>
                <w:webHidden/>
              </w:rPr>
              <w:instrText xml:space="preserve"> PAGEREF _Toc66413599 \h </w:instrText>
            </w:r>
            <w:r w:rsidR="003E56FA">
              <w:rPr>
                <w:noProof/>
                <w:webHidden/>
              </w:rPr>
            </w:r>
            <w:r w:rsidR="003E56FA">
              <w:rPr>
                <w:noProof/>
                <w:webHidden/>
              </w:rPr>
              <w:fldChar w:fldCharType="separate"/>
            </w:r>
            <w:r w:rsidR="003779CF">
              <w:rPr>
                <w:noProof/>
                <w:webHidden/>
              </w:rPr>
              <w:t>8</w:t>
            </w:r>
            <w:r w:rsidR="003E56FA">
              <w:rPr>
                <w:noProof/>
                <w:webHidden/>
              </w:rPr>
              <w:fldChar w:fldCharType="end"/>
            </w:r>
          </w:hyperlink>
        </w:p>
        <w:p w14:paraId="454FE63D" w14:textId="5358833D" w:rsidR="003E56FA" w:rsidRDefault="00A53BDF">
          <w:pPr>
            <w:pStyle w:val="32"/>
            <w:tabs>
              <w:tab w:val="right" w:leader="dot" w:pos="5021"/>
            </w:tabs>
            <w:rPr>
              <w:rFonts w:eastAsiaTheme="minorEastAsia" w:cstheme="minorBidi"/>
              <w:bCs w:val="0"/>
              <w:noProof/>
              <w:sz w:val="22"/>
              <w:szCs w:val="22"/>
              <w:lang w:val="ru-RU" w:eastAsia="ru-RU"/>
            </w:rPr>
          </w:pPr>
          <w:hyperlink w:anchor="_Toc66413600" w:history="1">
            <w:r w:rsidR="003E56FA" w:rsidRPr="00194F10">
              <w:rPr>
                <w:rStyle w:val="ae"/>
                <w:noProof/>
              </w:rPr>
              <w:t>Additional Ranger Spells</w:t>
            </w:r>
            <w:r w:rsidR="003E56FA">
              <w:rPr>
                <w:noProof/>
                <w:webHidden/>
              </w:rPr>
              <w:tab/>
            </w:r>
            <w:r w:rsidR="003E56FA">
              <w:rPr>
                <w:noProof/>
                <w:webHidden/>
              </w:rPr>
              <w:fldChar w:fldCharType="begin"/>
            </w:r>
            <w:r w:rsidR="003E56FA">
              <w:rPr>
                <w:noProof/>
                <w:webHidden/>
              </w:rPr>
              <w:instrText xml:space="preserve"> PAGEREF _Toc66413600 \h </w:instrText>
            </w:r>
            <w:r w:rsidR="003E56FA">
              <w:rPr>
                <w:noProof/>
                <w:webHidden/>
              </w:rPr>
            </w:r>
            <w:r w:rsidR="003E56FA">
              <w:rPr>
                <w:noProof/>
                <w:webHidden/>
              </w:rPr>
              <w:fldChar w:fldCharType="separate"/>
            </w:r>
            <w:r w:rsidR="003779CF">
              <w:rPr>
                <w:noProof/>
                <w:webHidden/>
              </w:rPr>
              <w:t>8</w:t>
            </w:r>
            <w:r w:rsidR="003E56FA">
              <w:rPr>
                <w:noProof/>
                <w:webHidden/>
              </w:rPr>
              <w:fldChar w:fldCharType="end"/>
            </w:r>
          </w:hyperlink>
        </w:p>
        <w:p w14:paraId="25408D80" w14:textId="3DE25C6E" w:rsidR="003E56FA" w:rsidRDefault="00A53BDF">
          <w:pPr>
            <w:pStyle w:val="24"/>
            <w:tabs>
              <w:tab w:val="right" w:leader="dot" w:pos="5021"/>
            </w:tabs>
            <w:rPr>
              <w:rFonts w:eastAsiaTheme="minorEastAsia" w:cstheme="minorBidi"/>
              <w:bCs w:val="0"/>
              <w:noProof/>
              <w:sz w:val="22"/>
              <w:szCs w:val="22"/>
              <w:lang w:val="ru-RU" w:eastAsia="ru-RU"/>
            </w:rPr>
          </w:pPr>
          <w:hyperlink w:anchor="_Toc66413601" w:history="1">
            <w:r w:rsidR="003E56FA" w:rsidRPr="00194F10">
              <w:rPr>
                <w:rStyle w:val="ae"/>
                <w:noProof/>
                <w:lang w:val="ru-RU"/>
              </w:rPr>
              <w:t>Рейнджер</w:t>
            </w:r>
            <w:r w:rsidR="003E56FA" w:rsidRPr="00194F10">
              <w:rPr>
                <w:rStyle w:val="ae"/>
                <w:noProof/>
              </w:rPr>
              <w:t xml:space="preserve"> (Palant)</w:t>
            </w:r>
            <w:r w:rsidR="003E56FA">
              <w:rPr>
                <w:noProof/>
                <w:webHidden/>
              </w:rPr>
              <w:tab/>
            </w:r>
            <w:r w:rsidR="003E56FA">
              <w:rPr>
                <w:noProof/>
                <w:webHidden/>
              </w:rPr>
              <w:fldChar w:fldCharType="begin"/>
            </w:r>
            <w:r w:rsidR="003E56FA">
              <w:rPr>
                <w:noProof/>
                <w:webHidden/>
              </w:rPr>
              <w:instrText xml:space="preserve"> PAGEREF _Toc66413601 \h </w:instrText>
            </w:r>
            <w:r w:rsidR="003E56FA">
              <w:rPr>
                <w:noProof/>
                <w:webHidden/>
              </w:rPr>
            </w:r>
            <w:r w:rsidR="003E56FA">
              <w:rPr>
                <w:noProof/>
                <w:webHidden/>
              </w:rPr>
              <w:fldChar w:fldCharType="separate"/>
            </w:r>
            <w:r w:rsidR="003779CF">
              <w:rPr>
                <w:noProof/>
                <w:webHidden/>
              </w:rPr>
              <w:t>9</w:t>
            </w:r>
            <w:r w:rsidR="003E56FA">
              <w:rPr>
                <w:noProof/>
                <w:webHidden/>
              </w:rPr>
              <w:fldChar w:fldCharType="end"/>
            </w:r>
          </w:hyperlink>
        </w:p>
        <w:p w14:paraId="38812B16" w14:textId="2549077A" w:rsidR="003E56FA" w:rsidRDefault="00A53BDF">
          <w:pPr>
            <w:pStyle w:val="32"/>
            <w:tabs>
              <w:tab w:val="right" w:leader="dot" w:pos="5021"/>
            </w:tabs>
            <w:rPr>
              <w:rFonts w:eastAsiaTheme="minorEastAsia" w:cstheme="minorBidi"/>
              <w:bCs w:val="0"/>
              <w:noProof/>
              <w:sz w:val="22"/>
              <w:szCs w:val="22"/>
              <w:lang w:val="ru-RU" w:eastAsia="ru-RU"/>
            </w:rPr>
          </w:pPr>
          <w:hyperlink w:anchor="_Toc66413602" w:history="1">
            <w:r w:rsidR="003E56FA" w:rsidRPr="00194F10">
              <w:rPr>
                <w:rStyle w:val="ae"/>
                <w:noProof/>
              </w:rPr>
              <w:t>ИССЛЕДОВАТЕЛЬ ПРИРОДЫ</w:t>
            </w:r>
            <w:r w:rsidR="003E56FA">
              <w:rPr>
                <w:noProof/>
                <w:webHidden/>
              </w:rPr>
              <w:tab/>
            </w:r>
            <w:r w:rsidR="003E56FA">
              <w:rPr>
                <w:noProof/>
                <w:webHidden/>
              </w:rPr>
              <w:fldChar w:fldCharType="begin"/>
            </w:r>
            <w:r w:rsidR="003E56FA">
              <w:rPr>
                <w:noProof/>
                <w:webHidden/>
              </w:rPr>
              <w:instrText xml:space="preserve"> PAGEREF _Toc66413602 \h </w:instrText>
            </w:r>
            <w:r w:rsidR="003E56FA">
              <w:rPr>
                <w:noProof/>
                <w:webHidden/>
              </w:rPr>
            </w:r>
            <w:r w:rsidR="003E56FA">
              <w:rPr>
                <w:noProof/>
                <w:webHidden/>
              </w:rPr>
              <w:fldChar w:fldCharType="separate"/>
            </w:r>
            <w:r w:rsidR="003779CF">
              <w:rPr>
                <w:noProof/>
                <w:webHidden/>
              </w:rPr>
              <w:t>9</w:t>
            </w:r>
            <w:r w:rsidR="003E56FA">
              <w:rPr>
                <w:noProof/>
                <w:webHidden/>
              </w:rPr>
              <w:fldChar w:fldCharType="end"/>
            </w:r>
          </w:hyperlink>
        </w:p>
        <w:p w14:paraId="4E5EBEB0" w14:textId="7D09D9E9" w:rsidR="003E56FA" w:rsidRDefault="00A53BDF">
          <w:pPr>
            <w:pStyle w:val="32"/>
            <w:tabs>
              <w:tab w:val="right" w:leader="dot" w:pos="5021"/>
            </w:tabs>
            <w:rPr>
              <w:rFonts w:eastAsiaTheme="minorEastAsia" w:cstheme="minorBidi"/>
              <w:bCs w:val="0"/>
              <w:noProof/>
              <w:sz w:val="22"/>
              <w:szCs w:val="22"/>
              <w:lang w:val="ru-RU" w:eastAsia="ru-RU"/>
            </w:rPr>
          </w:pPr>
          <w:hyperlink w:anchor="_Toc66413603" w:history="1">
            <w:r w:rsidR="003E56FA" w:rsidRPr="00194F10">
              <w:rPr>
                <w:rStyle w:val="ae"/>
                <w:noProof/>
                <w:lang w:val="ru-RU"/>
              </w:rPr>
              <w:t>Инстинкт</w:t>
            </w:r>
            <w:r w:rsidR="003E56FA" w:rsidRPr="00194F10">
              <w:rPr>
                <w:rStyle w:val="ae"/>
                <w:noProof/>
              </w:rPr>
              <w:t xml:space="preserve"> </w:t>
            </w:r>
            <w:r w:rsidR="003E56FA" w:rsidRPr="00194F10">
              <w:rPr>
                <w:rStyle w:val="ae"/>
                <w:noProof/>
                <w:lang w:val="ru-RU"/>
              </w:rPr>
              <w:t>Охотника</w:t>
            </w:r>
            <w:r w:rsidR="003E56FA" w:rsidRPr="00194F10">
              <w:rPr>
                <w:rStyle w:val="ae"/>
                <w:noProof/>
              </w:rPr>
              <w:t xml:space="preserve"> [Hunter’s Quarry]</w:t>
            </w:r>
            <w:r w:rsidR="003E56FA">
              <w:rPr>
                <w:noProof/>
                <w:webHidden/>
              </w:rPr>
              <w:tab/>
            </w:r>
            <w:r w:rsidR="003E56FA">
              <w:rPr>
                <w:noProof/>
                <w:webHidden/>
              </w:rPr>
              <w:fldChar w:fldCharType="begin"/>
            </w:r>
            <w:r w:rsidR="003E56FA">
              <w:rPr>
                <w:noProof/>
                <w:webHidden/>
              </w:rPr>
              <w:instrText xml:space="preserve"> PAGEREF _Toc66413603 \h </w:instrText>
            </w:r>
            <w:r w:rsidR="003E56FA">
              <w:rPr>
                <w:noProof/>
                <w:webHidden/>
              </w:rPr>
            </w:r>
            <w:r w:rsidR="003E56FA">
              <w:rPr>
                <w:noProof/>
                <w:webHidden/>
              </w:rPr>
              <w:fldChar w:fldCharType="separate"/>
            </w:r>
            <w:r w:rsidR="003779CF">
              <w:rPr>
                <w:noProof/>
                <w:webHidden/>
              </w:rPr>
              <w:t>9</w:t>
            </w:r>
            <w:r w:rsidR="003E56FA">
              <w:rPr>
                <w:noProof/>
                <w:webHidden/>
              </w:rPr>
              <w:fldChar w:fldCharType="end"/>
            </w:r>
          </w:hyperlink>
        </w:p>
        <w:p w14:paraId="23C63BA8" w14:textId="6EE054FE" w:rsidR="003E56FA" w:rsidRDefault="00A53BDF">
          <w:pPr>
            <w:pStyle w:val="32"/>
            <w:tabs>
              <w:tab w:val="right" w:leader="dot" w:pos="5021"/>
            </w:tabs>
            <w:rPr>
              <w:rFonts w:eastAsiaTheme="minorEastAsia" w:cstheme="minorBidi"/>
              <w:bCs w:val="0"/>
              <w:noProof/>
              <w:sz w:val="22"/>
              <w:szCs w:val="22"/>
              <w:lang w:val="ru-RU" w:eastAsia="ru-RU"/>
            </w:rPr>
          </w:pPr>
          <w:hyperlink w:anchor="_Toc66413604" w:history="1">
            <w:r w:rsidR="003E56FA" w:rsidRPr="00194F10">
              <w:rPr>
                <w:rStyle w:val="ae"/>
                <w:noProof/>
                <w:lang w:val="ru-RU"/>
              </w:rPr>
              <w:t>Сотворение</w:t>
            </w:r>
            <w:r w:rsidR="003E56FA" w:rsidRPr="00194F10">
              <w:rPr>
                <w:rStyle w:val="ae"/>
                <w:noProof/>
              </w:rPr>
              <w:t xml:space="preserve"> </w:t>
            </w:r>
            <w:r w:rsidR="003E56FA" w:rsidRPr="00194F10">
              <w:rPr>
                <w:rStyle w:val="ae"/>
                <w:noProof/>
                <w:lang w:val="ru-RU"/>
              </w:rPr>
              <w:t>заклинаний</w:t>
            </w:r>
            <w:r w:rsidR="003E56FA" w:rsidRPr="00194F10">
              <w:rPr>
                <w:rStyle w:val="ae"/>
                <w:noProof/>
              </w:rPr>
              <w:t xml:space="preserve"> (</w:t>
            </w:r>
            <w:r w:rsidR="003E56FA" w:rsidRPr="00194F10">
              <w:rPr>
                <w:rStyle w:val="ae"/>
                <w:noProof/>
                <w:lang w:val="ru-RU"/>
              </w:rPr>
              <w:t>альтернативное</w:t>
            </w:r>
            <w:r w:rsidR="003E56FA" w:rsidRPr="00194F10">
              <w:rPr>
                <w:rStyle w:val="ae"/>
                <w:noProof/>
              </w:rPr>
              <w:t>)</w:t>
            </w:r>
            <w:r w:rsidR="003E56FA">
              <w:rPr>
                <w:noProof/>
                <w:webHidden/>
              </w:rPr>
              <w:tab/>
            </w:r>
            <w:r w:rsidR="003E56FA">
              <w:rPr>
                <w:noProof/>
                <w:webHidden/>
              </w:rPr>
              <w:fldChar w:fldCharType="begin"/>
            </w:r>
            <w:r w:rsidR="003E56FA">
              <w:rPr>
                <w:noProof/>
                <w:webHidden/>
              </w:rPr>
              <w:instrText xml:space="preserve"> PAGEREF _Toc66413604 \h </w:instrText>
            </w:r>
            <w:r w:rsidR="003E56FA">
              <w:rPr>
                <w:noProof/>
                <w:webHidden/>
              </w:rPr>
            </w:r>
            <w:r w:rsidR="003E56FA">
              <w:rPr>
                <w:noProof/>
                <w:webHidden/>
              </w:rPr>
              <w:fldChar w:fldCharType="separate"/>
            </w:r>
            <w:r w:rsidR="003779CF">
              <w:rPr>
                <w:noProof/>
                <w:webHidden/>
              </w:rPr>
              <w:t>9</w:t>
            </w:r>
            <w:r w:rsidR="003E56FA">
              <w:rPr>
                <w:noProof/>
                <w:webHidden/>
              </w:rPr>
              <w:fldChar w:fldCharType="end"/>
            </w:r>
          </w:hyperlink>
        </w:p>
        <w:p w14:paraId="06EB6E15" w14:textId="68E161B0" w:rsidR="003E56FA" w:rsidRDefault="00A53BDF">
          <w:pPr>
            <w:pStyle w:val="32"/>
            <w:tabs>
              <w:tab w:val="right" w:leader="dot" w:pos="5021"/>
            </w:tabs>
            <w:rPr>
              <w:rFonts w:eastAsiaTheme="minorEastAsia" w:cstheme="minorBidi"/>
              <w:bCs w:val="0"/>
              <w:noProof/>
              <w:sz w:val="22"/>
              <w:szCs w:val="22"/>
              <w:lang w:val="ru-RU" w:eastAsia="ru-RU"/>
            </w:rPr>
          </w:pPr>
          <w:hyperlink w:anchor="_Toc66413605" w:history="1">
            <w:r w:rsidR="003E56FA" w:rsidRPr="00194F10">
              <w:rPr>
                <w:rStyle w:val="ae"/>
                <w:noProof/>
              </w:rPr>
              <w:t>Steady</w:t>
            </w:r>
            <w:r w:rsidR="003E56FA" w:rsidRPr="00194F10">
              <w:rPr>
                <w:rStyle w:val="ae"/>
                <w:noProof/>
                <w:lang w:val="ru-RU"/>
              </w:rPr>
              <w:t xml:space="preserve"> </w:t>
            </w:r>
            <w:r w:rsidR="003E56FA" w:rsidRPr="00194F10">
              <w:rPr>
                <w:rStyle w:val="ae"/>
                <w:noProof/>
              </w:rPr>
              <w:t>Aim</w:t>
            </w:r>
            <w:r w:rsidR="003E56FA">
              <w:rPr>
                <w:noProof/>
                <w:webHidden/>
              </w:rPr>
              <w:tab/>
            </w:r>
            <w:r w:rsidR="003E56FA">
              <w:rPr>
                <w:noProof/>
                <w:webHidden/>
              </w:rPr>
              <w:fldChar w:fldCharType="begin"/>
            </w:r>
            <w:r w:rsidR="003E56FA">
              <w:rPr>
                <w:noProof/>
                <w:webHidden/>
              </w:rPr>
              <w:instrText xml:space="preserve"> PAGEREF _Toc66413605 \h </w:instrText>
            </w:r>
            <w:r w:rsidR="003E56FA">
              <w:rPr>
                <w:noProof/>
                <w:webHidden/>
              </w:rPr>
            </w:r>
            <w:r w:rsidR="003E56FA">
              <w:rPr>
                <w:noProof/>
                <w:webHidden/>
              </w:rPr>
              <w:fldChar w:fldCharType="separate"/>
            </w:r>
            <w:r w:rsidR="003779CF">
              <w:rPr>
                <w:noProof/>
                <w:webHidden/>
              </w:rPr>
              <w:t>9</w:t>
            </w:r>
            <w:r w:rsidR="003E56FA">
              <w:rPr>
                <w:noProof/>
                <w:webHidden/>
              </w:rPr>
              <w:fldChar w:fldCharType="end"/>
            </w:r>
          </w:hyperlink>
        </w:p>
        <w:p w14:paraId="10EACB23" w14:textId="68781632" w:rsidR="003E56FA" w:rsidRDefault="00A53BDF">
          <w:pPr>
            <w:pStyle w:val="32"/>
            <w:tabs>
              <w:tab w:val="right" w:leader="dot" w:pos="5021"/>
            </w:tabs>
            <w:rPr>
              <w:rFonts w:eastAsiaTheme="minorEastAsia" w:cstheme="minorBidi"/>
              <w:bCs w:val="0"/>
              <w:noProof/>
              <w:sz w:val="22"/>
              <w:szCs w:val="22"/>
              <w:lang w:val="ru-RU" w:eastAsia="ru-RU"/>
            </w:rPr>
          </w:pPr>
          <w:hyperlink w:anchor="_Toc66413606" w:history="1">
            <w:r w:rsidR="003E56FA" w:rsidRPr="00194F10">
              <w:rPr>
                <w:rStyle w:val="ae"/>
                <w:noProof/>
              </w:rPr>
              <w:t>Fleet of Foot</w:t>
            </w:r>
            <w:r w:rsidR="003E56FA">
              <w:rPr>
                <w:noProof/>
                <w:webHidden/>
              </w:rPr>
              <w:tab/>
            </w:r>
            <w:r w:rsidR="003E56FA">
              <w:rPr>
                <w:noProof/>
                <w:webHidden/>
              </w:rPr>
              <w:fldChar w:fldCharType="begin"/>
            </w:r>
            <w:r w:rsidR="003E56FA">
              <w:rPr>
                <w:noProof/>
                <w:webHidden/>
              </w:rPr>
              <w:instrText xml:space="preserve"> PAGEREF _Toc66413606 \h </w:instrText>
            </w:r>
            <w:r w:rsidR="003E56FA">
              <w:rPr>
                <w:noProof/>
                <w:webHidden/>
              </w:rPr>
            </w:r>
            <w:r w:rsidR="003E56FA">
              <w:rPr>
                <w:noProof/>
                <w:webHidden/>
              </w:rPr>
              <w:fldChar w:fldCharType="separate"/>
            </w:r>
            <w:r w:rsidR="003779CF">
              <w:rPr>
                <w:noProof/>
                <w:webHidden/>
              </w:rPr>
              <w:t>9</w:t>
            </w:r>
            <w:r w:rsidR="003E56FA">
              <w:rPr>
                <w:noProof/>
                <w:webHidden/>
              </w:rPr>
              <w:fldChar w:fldCharType="end"/>
            </w:r>
          </w:hyperlink>
        </w:p>
        <w:p w14:paraId="1A7FB756" w14:textId="104187F1" w:rsidR="003E56FA" w:rsidRDefault="00A53BDF">
          <w:pPr>
            <w:pStyle w:val="24"/>
            <w:tabs>
              <w:tab w:val="right" w:leader="dot" w:pos="5021"/>
            </w:tabs>
            <w:rPr>
              <w:rFonts w:eastAsiaTheme="minorEastAsia" w:cstheme="minorBidi"/>
              <w:bCs w:val="0"/>
              <w:noProof/>
              <w:sz w:val="22"/>
              <w:szCs w:val="22"/>
              <w:lang w:val="ru-RU" w:eastAsia="ru-RU"/>
            </w:rPr>
          </w:pPr>
          <w:hyperlink w:anchor="_Toc66413607" w:history="1">
            <w:r w:rsidR="003E56FA" w:rsidRPr="00194F10">
              <w:rPr>
                <w:rStyle w:val="ae"/>
                <w:noProof/>
              </w:rPr>
              <w:t>Hunter</w:t>
            </w:r>
            <w:r w:rsidR="003E56FA" w:rsidRPr="00194F10">
              <w:rPr>
                <w:rStyle w:val="ae"/>
                <w:noProof/>
                <w:lang w:val="ru-RU"/>
              </w:rPr>
              <w:t xml:space="preserve"> (</w:t>
            </w:r>
            <w:r w:rsidR="003E56FA" w:rsidRPr="00194F10">
              <w:rPr>
                <w:rStyle w:val="ae"/>
                <w:noProof/>
              </w:rPr>
              <w:t>Palant</w:t>
            </w:r>
            <w:r w:rsidR="003E56FA" w:rsidRPr="00194F10">
              <w:rPr>
                <w:rStyle w:val="ae"/>
                <w:noProof/>
                <w:lang w:val="ru-RU"/>
              </w:rPr>
              <w:t>)</w:t>
            </w:r>
            <w:r w:rsidR="003E56FA">
              <w:rPr>
                <w:noProof/>
                <w:webHidden/>
              </w:rPr>
              <w:tab/>
            </w:r>
            <w:r w:rsidR="003E56FA">
              <w:rPr>
                <w:noProof/>
                <w:webHidden/>
              </w:rPr>
              <w:fldChar w:fldCharType="begin"/>
            </w:r>
            <w:r w:rsidR="003E56FA">
              <w:rPr>
                <w:noProof/>
                <w:webHidden/>
              </w:rPr>
              <w:instrText xml:space="preserve"> PAGEREF _Toc66413607 \h </w:instrText>
            </w:r>
            <w:r w:rsidR="003E56FA">
              <w:rPr>
                <w:noProof/>
                <w:webHidden/>
              </w:rPr>
            </w:r>
            <w:r w:rsidR="003E56FA">
              <w:rPr>
                <w:noProof/>
                <w:webHidden/>
              </w:rPr>
              <w:fldChar w:fldCharType="separate"/>
            </w:r>
            <w:r w:rsidR="003779CF">
              <w:rPr>
                <w:noProof/>
                <w:webHidden/>
              </w:rPr>
              <w:t>9</w:t>
            </w:r>
            <w:r w:rsidR="003E56FA">
              <w:rPr>
                <w:noProof/>
                <w:webHidden/>
              </w:rPr>
              <w:fldChar w:fldCharType="end"/>
            </w:r>
          </w:hyperlink>
        </w:p>
        <w:p w14:paraId="30A92BDF" w14:textId="1988D7B9" w:rsidR="003E56FA" w:rsidRDefault="00A53BDF">
          <w:pPr>
            <w:pStyle w:val="32"/>
            <w:tabs>
              <w:tab w:val="right" w:leader="dot" w:pos="5021"/>
            </w:tabs>
            <w:rPr>
              <w:rFonts w:eastAsiaTheme="minorEastAsia" w:cstheme="minorBidi"/>
              <w:bCs w:val="0"/>
              <w:noProof/>
              <w:sz w:val="22"/>
              <w:szCs w:val="22"/>
              <w:lang w:val="ru-RU" w:eastAsia="ru-RU"/>
            </w:rPr>
          </w:pPr>
          <w:hyperlink w:anchor="_Toc66413608" w:history="1">
            <w:r w:rsidR="003E56FA" w:rsidRPr="00194F10">
              <w:rPr>
                <w:rStyle w:val="ae"/>
                <w:noProof/>
                <w:lang w:val="ru-RU"/>
              </w:rPr>
              <w:t>Дополнительные заклинания Охотника</w:t>
            </w:r>
            <w:r w:rsidR="003E56FA">
              <w:rPr>
                <w:noProof/>
                <w:webHidden/>
              </w:rPr>
              <w:tab/>
            </w:r>
            <w:r w:rsidR="003E56FA">
              <w:rPr>
                <w:noProof/>
                <w:webHidden/>
              </w:rPr>
              <w:fldChar w:fldCharType="begin"/>
            </w:r>
            <w:r w:rsidR="003E56FA">
              <w:rPr>
                <w:noProof/>
                <w:webHidden/>
              </w:rPr>
              <w:instrText xml:space="preserve"> PAGEREF _Toc66413608 \h </w:instrText>
            </w:r>
            <w:r w:rsidR="003E56FA">
              <w:rPr>
                <w:noProof/>
                <w:webHidden/>
              </w:rPr>
            </w:r>
            <w:r w:rsidR="003E56FA">
              <w:rPr>
                <w:noProof/>
                <w:webHidden/>
              </w:rPr>
              <w:fldChar w:fldCharType="separate"/>
            </w:r>
            <w:r w:rsidR="003779CF">
              <w:rPr>
                <w:noProof/>
                <w:webHidden/>
              </w:rPr>
              <w:t>9</w:t>
            </w:r>
            <w:r w:rsidR="003E56FA">
              <w:rPr>
                <w:noProof/>
                <w:webHidden/>
              </w:rPr>
              <w:fldChar w:fldCharType="end"/>
            </w:r>
          </w:hyperlink>
        </w:p>
        <w:p w14:paraId="6504C461" w14:textId="78A4CCBB" w:rsidR="003E56FA" w:rsidRDefault="00A53BDF">
          <w:pPr>
            <w:pStyle w:val="32"/>
            <w:tabs>
              <w:tab w:val="right" w:leader="dot" w:pos="5021"/>
            </w:tabs>
            <w:rPr>
              <w:rFonts w:eastAsiaTheme="minorEastAsia" w:cstheme="minorBidi"/>
              <w:bCs w:val="0"/>
              <w:noProof/>
              <w:sz w:val="22"/>
              <w:szCs w:val="22"/>
              <w:lang w:val="ru-RU" w:eastAsia="ru-RU"/>
            </w:rPr>
          </w:pPr>
          <w:hyperlink w:anchor="_Toc66413609" w:history="1">
            <w:r w:rsidR="003E56FA" w:rsidRPr="00194F10">
              <w:rPr>
                <w:rStyle w:val="ae"/>
                <w:noProof/>
                <w:lang w:val="ru-RU"/>
              </w:rPr>
              <w:t>Добыча Охотника [</w:t>
            </w:r>
            <w:r w:rsidR="003E56FA" w:rsidRPr="00194F10">
              <w:rPr>
                <w:rStyle w:val="ae"/>
                <w:noProof/>
              </w:rPr>
              <w:t>Hunter</w:t>
            </w:r>
            <w:r w:rsidR="003E56FA" w:rsidRPr="00194F10">
              <w:rPr>
                <w:rStyle w:val="ae"/>
                <w:noProof/>
                <w:lang w:val="ru-RU"/>
              </w:rPr>
              <w:t>'</w:t>
            </w:r>
            <w:r w:rsidR="003E56FA" w:rsidRPr="00194F10">
              <w:rPr>
                <w:rStyle w:val="ae"/>
                <w:noProof/>
              </w:rPr>
              <w:t>s</w:t>
            </w:r>
            <w:r w:rsidR="003E56FA" w:rsidRPr="00194F10">
              <w:rPr>
                <w:rStyle w:val="ae"/>
                <w:noProof/>
                <w:lang w:val="ru-RU"/>
              </w:rPr>
              <w:t xml:space="preserve"> </w:t>
            </w:r>
            <w:r w:rsidR="003E56FA" w:rsidRPr="00194F10">
              <w:rPr>
                <w:rStyle w:val="ae"/>
                <w:noProof/>
              </w:rPr>
              <w:t>Prey</w:t>
            </w:r>
            <w:r w:rsidR="003E56FA" w:rsidRPr="00194F10">
              <w:rPr>
                <w:rStyle w:val="ae"/>
                <w:noProof/>
                <w:lang w:val="ru-RU"/>
              </w:rPr>
              <w:t>]</w:t>
            </w:r>
            <w:r w:rsidR="003E56FA">
              <w:rPr>
                <w:noProof/>
                <w:webHidden/>
              </w:rPr>
              <w:tab/>
            </w:r>
            <w:r w:rsidR="003E56FA">
              <w:rPr>
                <w:noProof/>
                <w:webHidden/>
              </w:rPr>
              <w:fldChar w:fldCharType="begin"/>
            </w:r>
            <w:r w:rsidR="003E56FA">
              <w:rPr>
                <w:noProof/>
                <w:webHidden/>
              </w:rPr>
              <w:instrText xml:space="preserve"> PAGEREF _Toc66413609 \h </w:instrText>
            </w:r>
            <w:r w:rsidR="003E56FA">
              <w:rPr>
                <w:noProof/>
                <w:webHidden/>
              </w:rPr>
            </w:r>
            <w:r w:rsidR="003E56FA">
              <w:rPr>
                <w:noProof/>
                <w:webHidden/>
              </w:rPr>
              <w:fldChar w:fldCharType="separate"/>
            </w:r>
            <w:r w:rsidR="003779CF">
              <w:rPr>
                <w:noProof/>
                <w:webHidden/>
              </w:rPr>
              <w:t>10</w:t>
            </w:r>
            <w:r w:rsidR="003E56FA">
              <w:rPr>
                <w:noProof/>
                <w:webHidden/>
              </w:rPr>
              <w:fldChar w:fldCharType="end"/>
            </w:r>
          </w:hyperlink>
        </w:p>
        <w:p w14:paraId="02EEAA30" w14:textId="25062B42" w:rsidR="003E56FA" w:rsidRDefault="00A53BDF">
          <w:pPr>
            <w:pStyle w:val="32"/>
            <w:tabs>
              <w:tab w:val="right" w:leader="dot" w:pos="5021"/>
            </w:tabs>
            <w:rPr>
              <w:rFonts w:eastAsiaTheme="minorEastAsia" w:cstheme="minorBidi"/>
              <w:bCs w:val="0"/>
              <w:noProof/>
              <w:sz w:val="22"/>
              <w:szCs w:val="22"/>
              <w:lang w:val="ru-RU" w:eastAsia="ru-RU"/>
            </w:rPr>
          </w:pPr>
          <w:hyperlink w:anchor="_Toc66413610" w:history="1">
            <w:r w:rsidR="003E56FA" w:rsidRPr="00194F10">
              <w:rPr>
                <w:rStyle w:val="ae"/>
                <w:noProof/>
                <w:lang w:val="ru-RU"/>
              </w:rPr>
              <w:t>Оборонительная тактика</w:t>
            </w:r>
            <w:r w:rsidR="003E56FA">
              <w:rPr>
                <w:noProof/>
                <w:webHidden/>
              </w:rPr>
              <w:tab/>
            </w:r>
            <w:r w:rsidR="003E56FA">
              <w:rPr>
                <w:noProof/>
                <w:webHidden/>
              </w:rPr>
              <w:fldChar w:fldCharType="begin"/>
            </w:r>
            <w:r w:rsidR="003E56FA">
              <w:rPr>
                <w:noProof/>
                <w:webHidden/>
              </w:rPr>
              <w:instrText xml:space="preserve"> PAGEREF _Toc66413610 \h </w:instrText>
            </w:r>
            <w:r w:rsidR="003E56FA">
              <w:rPr>
                <w:noProof/>
                <w:webHidden/>
              </w:rPr>
            </w:r>
            <w:r w:rsidR="003E56FA">
              <w:rPr>
                <w:noProof/>
                <w:webHidden/>
              </w:rPr>
              <w:fldChar w:fldCharType="separate"/>
            </w:r>
            <w:r w:rsidR="003779CF">
              <w:rPr>
                <w:noProof/>
                <w:webHidden/>
              </w:rPr>
              <w:t>10</w:t>
            </w:r>
            <w:r w:rsidR="003E56FA">
              <w:rPr>
                <w:noProof/>
                <w:webHidden/>
              </w:rPr>
              <w:fldChar w:fldCharType="end"/>
            </w:r>
          </w:hyperlink>
        </w:p>
        <w:p w14:paraId="1903AAF6" w14:textId="045ECEC5" w:rsidR="003E56FA" w:rsidRDefault="00A53BDF">
          <w:pPr>
            <w:pStyle w:val="32"/>
            <w:tabs>
              <w:tab w:val="right" w:leader="dot" w:pos="5021"/>
            </w:tabs>
            <w:rPr>
              <w:rFonts w:eastAsiaTheme="minorEastAsia" w:cstheme="minorBidi"/>
              <w:bCs w:val="0"/>
              <w:noProof/>
              <w:sz w:val="22"/>
              <w:szCs w:val="22"/>
              <w:lang w:val="ru-RU" w:eastAsia="ru-RU"/>
            </w:rPr>
          </w:pPr>
          <w:hyperlink w:anchor="_Toc66413611" w:history="1">
            <w:r w:rsidR="003E56FA" w:rsidRPr="00194F10">
              <w:rPr>
                <w:rStyle w:val="ae"/>
                <w:noProof/>
                <w:lang w:val="ru-RU"/>
              </w:rPr>
              <w:t>Мультиатака</w:t>
            </w:r>
            <w:r w:rsidR="003E56FA">
              <w:rPr>
                <w:noProof/>
                <w:webHidden/>
              </w:rPr>
              <w:tab/>
            </w:r>
            <w:r w:rsidR="003E56FA">
              <w:rPr>
                <w:noProof/>
                <w:webHidden/>
              </w:rPr>
              <w:fldChar w:fldCharType="begin"/>
            </w:r>
            <w:r w:rsidR="003E56FA">
              <w:rPr>
                <w:noProof/>
                <w:webHidden/>
              </w:rPr>
              <w:instrText xml:space="preserve"> PAGEREF _Toc66413611 \h </w:instrText>
            </w:r>
            <w:r w:rsidR="003E56FA">
              <w:rPr>
                <w:noProof/>
                <w:webHidden/>
              </w:rPr>
            </w:r>
            <w:r w:rsidR="003E56FA">
              <w:rPr>
                <w:noProof/>
                <w:webHidden/>
              </w:rPr>
              <w:fldChar w:fldCharType="separate"/>
            </w:r>
            <w:r w:rsidR="003779CF">
              <w:rPr>
                <w:noProof/>
                <w:webHidden/>
              </w:rPr>
              <w:t>10</w:t>
            </w:r>
            <w:r w:rsidR="003E56FA">
              <w:rPr>
                <w:noProof/>
                <w:webHidden/>
              </w:rPr>
              <w:fldChar w:fldCharType="end"/>
            </w:r>
          </w:hyperlink>
        </w:p>
        <w:p w14:paraId="3CC269B3" w14:textId="5BAEB2AF" w:rsidR="003E56FA" w:rsidRDefault="00A53BDF">
          <w:pPr>
            <w:pStyle w:val="32"/>
            <w:tabs>
              <w:tab w:val="right" w:leader="dot" w:pos="5021"/>
            </w:tabs>
            <w:rPr>
              <w:rFonts w:eastAsiaTheme="minorEastAsia" w:cstheme="minorBidi"/>
              <w:bCs w:val="0"/>
              <w:noProof/>
              <w:sz w:val="22"/>
              <w:szCs w:val="22"/>
              <w:lang w:val="ru-RU" w:eastAsia="ru-RU"/>
            </w:rPr>
          </w:pPr>
          <w:hyperlink w:anchor="_Toc66413612" w:history="1">
            <w:r w:rsidR="003E56FA" w:rsidRPr="00194F10">
              <w:rPr>
                <w:rStyle w:val="ae"/>
                <w:noProof/>
                <w:lang w:val="ru-RU"/>
              </w:rPr>
              <w:t>Убийца</w:t>
            </w:r>
            <w:r w:rsidR="003E56FA" w:rsidRPr="00194F10">
              <w:rPr>
                <w:rStyle w:val="ae"/>
                <w:noProof/>
              </w:rPr>
              <w:t xml:space="preserve"> </w:t>
            </w:r>
            <w:r w:rsidR="003E56FA" w:rsidRPr="00194F10">
              <w:rPr>
                <w:rStyle w:val="ae"/>
                <w:noProof/>
                <w:lang w:val="ru-RU"/>
              </w:rPr>
              <w:t>врагов</w:t>
            </w:r>
            <w:r w:rsidR="003E56FA" w:rsidRPr="00194F10">
              <w:rPr>
                <w:rStyle w:val="ae"/>
                <w:noProof/>
              </w:rPr>
              <w:t xml:space="preserve"> (</w:t>
            </w:r>
            <w:r w:rsidR="003E56FA" w:rsidRPr="00194F10">
              <w:rPr>
                <w:rStyle w:val="ae"/>
                <w:noProof/>
                <w:lang w:val="ru-RU"/>
              </w:rPr>
              <w:t>альтернативный</w:t>
            </w:r>
            <w:r w:rsidR="003E56FA" w:rsidRPr="00194F10">
              <w:rPr>
                <w:rStyle w:val="ae"/>
                <w:noProof/>
              </w:rPr>
              <w:t xml:space="preserve"> </w:t>
            </w:r>
            <w:r w:rsidR="003E56FA" w:rsidRPr="00194F10">
              <w:rPr>
                <w:rStyle w:val="ae"/>
                <w:noProof/>
                <w:lang w:val="ru-RU"/>
              </w:rPr>
              <w:t>вариант</w:t>
            </w:r>
            <w:r w:rsidR="003E56FA" w:rsidRPr="00194F10">
              <w:rPr>
                <w:rStyle w:val="ae"/>
                <w:noProof/>
              </w:rPr>
              <w:t>)</w:t>
            </w:r>
            <w:r w:rsidR="003E56FA">
              <w:rPr>
                <w:noProof/>
                <w:webHidden/>
              </w:rPr>
              <w:tab/>
            </w:r>
            <w:r w:rsidR="003E56FA">
              <w:rPr>
                <w:noProof/>
                <w:webHidden/>
              </w:rPr>
              <w:fldChar w:fldCharType="begin"/>
            </w:r>
            <w:r w:rsidR="003E56FA">
              <w:rPr>
                <w:noProof/>
                <w:webHidden/>
              </w:rPr>
              <w:instrText xml:space="preserve"> PAGEREF _Toc66413612 \h </w:instrText>
            </w:r>
            <w:r w:rsidR="003E56FA">
              <w:rPr>
                <w:noProof/>
                <w:webHidden/>
              </w:rPr>
            </w:r>
            <w:r w:rsidR="003E56FA">
              <w:rPr>
                <w:noProof/>
                <w:webHidden/>
              </w:rPr>
              <w:fldChar w:fldCharType="separate"/>
            </w:r>
            <w:r w:rsidR="003779CF">
              <w:rPr>
                <w:noProof/>
                <w:webHidden/>
              </w:rPr>
              <w:t>10</w:t>
            </w:r>
            <w:r w:rsidR="003E56FA">
              <w:rPr>
                <w:noProof/>
                <w:webHidden/>
              </w:rPr>
              <w:fldChar w:fldCharType="end"/>
            </w:r>
          </w:hyperlink>
        </w:p>
        <w:p w14:paraId="095DC9B4" w14:textId="0C6EB23F" w:rsidR="003E56FA" w:rsidRDefault="00A53BDF">
          <w:pPr>
            <w:pStyle w:val="24"/>
            <w:tabs>
              <w:tab w:val="right" w:leader="dot" w:pos="5021"/>
            </w:tabs>
            <w:rPr>
              <w:rFonts w:eastAsiaTheme="minorEastAsia" w:cstheme="minorBidi"/>
              <w:bCs w:val="0"/>
              <w:noProof/>
              <w:sz w:val="22"/>
              <w:szCs w:val="22"/>
              <w:lang w:val="ru-RU" w:eastAsia="ru-RU"/>
            </w:rPr>
          </w:pPr>
          <w:hyperlink w:anchor="_Toc66413613" w:history="1">
            <w:r w:rsidR="003E56FA" w:rsidRPr="00194F10">
              <w:rPr>
                <w:rStyle w:val="ae"/>
                <w:noProof/>
              </w:rPr>
              <w:t>SCOUT</w:t>
            </w:r>
            <w:r w:rsidR="003E56FA">
              <w:rPr>
                <w:noProof/>
                <w:webHidden/>
              </w:rPr>
              <w:tab/>
            </w:r>
            <w:r w:rsidR="003E56FA">
              <w:rPr>
                <w:noProof/>
                <w:webHidden/>
              </w:rPr>
              <w:fldChar w:fldCharType="begin"/>
            </w:r>
            <w:r w:rsidR="003E56FA">
              <w:rPr>
                <w:noProof/>
                <w:webHidden/>
              </w:rPr>
              <w:instrText xml:space="preserve"> PAGEREF _Toc66413613 \h </w:instrText>
            </w:r>
            <w:r w:rsidR="003E56FA">
              <w:rPr>
                <w:noProof/>
                <w:webHidden/>
              </w:rPr>
            </w:r>
            <w:r w:rsidR="003E56FA">
              <w:rPr>
                <w:noProof/>
                <w:webHidden/>
              </w:rPr>
              <w:fldChar w:fldCharType="separate"/>
            </w:r>
            <w:r w:rsidR="003779CF">
              <w:rPr>
                <w:noProof/>
                <w:webHidden/>
              </w:rPr>
              <w:t>10</w:t>
            </w:r>
            <w:r w:rsidR="003E56FA">
              <w:rPr>
                <w:noProof/>
                <w:webHidden/>
              </w:rPr>
              <w:fldChar w:fldCharType="end"/>
            </w:r>
          </w:hyperlink>
        </w:p>
        <w:p w14:paraId="6E0FB16A" w14:textId="07AEC1FE" w:rsidR="003E56FA" w:rsidRDefault="00A53BDF">
          <w:pPr>
            <w:pStyle w:val="32"/>
            <w:tabs>
              <w:tab w:val="right" w:leader="dot" w:pos="5021"/>
            </w:tabs>
            <w:rPr>
              <w:rFonts w:eastAsiaTheme="minorEastAsia" w:cstheme="minorBidi"/>
              <w:bCs w:val="0"/>
              <w:noProof/>
              <w:sz w:val="22"/>
              <w:szCs w:val="22"/>
              <w:lang w:val="ru-RU" w:eastAsia="ru-RU"/>
            </w:rPr>
          </w:pPr>
          <w:hyperlink w:anchor="_Toc66413614" w:history="1">
            <w:r w:rsidR="003E56FA" w:rsidRPr="00194F10">
              <w:rPr>
                <w:rStyle w:val="ae"/>
                <w:noProof/>
              </w:rPr>
              <w:t>Coordination</w:t>
            </w:r>
            <w:r w:rsidR="003E56FA">
              <w:rPr>
                <w:noProof/>
                <w:webHidden/>
              </w:rPr>
              <w:tab/>
            </w:r>
            <w:r w:rsidR="003E56FA">
              <w:rPr>
                <w:noProof/>
                <w:webHidden/>
              </w:rPr>
              <w:fldChar w:fldCharType="begin"/>
            </w:r>
            <w:r w:rsidR="003E56FA">
              <w:rPr>
                <w:noProof/>
                <w:webHidden/>
              </w:rPr>
              <w:instrText xml:space="preserve"> PAGEREF _Toc66413614 \h </w:instrText>
            </w:r>
            <w:r w:rsidR="003E56FA">
              <w:rPr>
                <w:noProof/>
                <w:webHidden/>
              </w:rPr>
            </w:r>
            <w:r w:rsidR="003E56FA">
              <w:rPr>
                <w:noProof/>
                <w:webHidden/>
              </w:rPr>
              <w:fldChar w:fldCharType="separate"/>
            </w:r>
            <w:r w:rsidR="003779CF">
              <w:rPr>
                <w:noProof/>
                <w:webHidden/>
              </w:rPr>
              <w:t>10</w:t>
            </w:r>
            <w:r w:rsidR="003E56FA">
              <w:rPr>
                <w:noProof/>
                <w:webHidden/>
              </w:rPr>
              <w:fldChar w:fldCharType="end"/>
            </w:r>
          </w:hyperlink>
        </w:p>
        <w:p w14:paraId="6B162418" w14:textId="1224ED14" w:rsidR="003E56FA" w:rsidRDefault="00A53BDF">
          <w:pPr>
            <w:pStyle w:val="32"/>
            <w:tabs>
              <w:tab w:val="right" w:leader="dot" w:pos="5021"/>
            </w:tabs>
            <w:rPr>
              <w:rFonts w:eastAsiaTheme="minorEastAsia" w:cstheme="minorBidi"/>
              <w:bCs w:val="0"/>
              <w:noProof/>
              <w:sz w:val="22"/>
              <w:szCs w:val="22"/>
              <w:lang w:val="ru-RU" w:eastAsia="ru-RU"/>
            </w:rPr>
          </w:pPr>
          <w:hyperlink w:anchor="_Toc66413615" w:history="1">
            <w:r w:rsidR="003E56FA" w:rsidRPr="00194F10">
              <w:rPr>
                <w:rStyle w:val="ae"/>
                <w:noProof/>
              </w:rPr>
              <w:t>Adaptable</w:t>
            </w:r>
            <w:r w:rsidR="003E56FA">
              <w:rPr>
                <w:noProof/>
                <w:webHidden/>
              </w:rPr>
              <w:tab/>
            </w:r>
            <w:r w:rsidR="003E56FA">
              <w:rPr>
                <w:noProof/>
                <w:webHidden/>
              </w:rPr>
              <w:fldChar w:fldCharType="begin"/>
            </w:r>
            <w:r w:rsidR="003E56FA">
              <w:rPr>
                <w:noProof/>
                <w:webHidden/>
              </w:rPr>
              <w:instrText xml:space="preserve"> PAGEREF _Toc66413615 \h </w:instrText>
            </w:r>
            <w:r w:rsidR="003E56FA">
              <w:rPr>
                <w:noProof/>
                <w:webHidden/>
              </w:rPr>
            </w:r>
            <w:r w:rsidR="003E56FA">
              <w:rPr>
                <w:noProof/>
                <w:webHidden/>
              </w:rPr>
              <w:fldChar w:fldCharType="separate"/>
            </w:r>
            <w:r w:rsidR="003779CF">
              <w:rPr>
                <w:noProof/>
                <w:webHidden/>
              </w:rPr>
              <w:t>10</w:t>
            </w:r>
            <w:r w:rsidR="003E56FA">
              <w:rPr>
                <w:noProof/>
                <w:webHidden/>
              </w:rPr>
              <w:fldChar w:fldCharType="end"/>
            </w:r>
          </w:hyperlink>
        </w:p>
        <w:p w14:paraId="4B739ED6" w14:textId="1B84AF93" w:rsidR="003E56FA" w:rsidRDefault="00A53BDF">
          <w:pPr>
            <w:pStyle w:val="32"/>
            <w:tabs>
              <w:tab w:val="right" w:leader="dot" w:pos="5021"/>
            </w:tabs>
            <w:rPr>
              <w:rFonts w:eastAsiaTheme="minorEastAsia" w:cstheme="minorBidi"/>
              <w:bCs w:val="0"/>
              <w:noProof/>
              <w:sz w:val="22"/>
              <w:szCs w:val="22"/>
              <w:lang w:val="ru-RU" w:eastAsia="ru-RU"/>
            </w:rPr>
          </w:pPr>
          <w:hyperlink w:anchor="_Toc66413616" w:history="1">
            <w:r w:rsidR="003E56FA" w:rsidRPr="00194F10">
              <w:rPr>
                <w:rStyle w:val="ae"/>
                <w:noProof/>
              </w:rPr>
              <w:t>Keen Senses</w:t>
            </w:r>
            <w:r w:rsidR="003E56FA">
              <w:rPr>
                <w:noProof/>
                <w:webHidden/>
              </w:rPr>
              <w:tab/>
            </w:r>
            <w:r w:rsidR="003E56FA">
              <w:rPr>
                <w:noProof/>
                <w:webHidden/>
              </w:rPr>
              <w:fldChar w:fldCharType="begin"/>
            </w:r>
            <w:r w:rsidR="003E56FA">
              <w:rPr>
                <w:noProof/>
                <w:webHidden/>
              </w:rPr>
              <w:instrText xml:space="preserve"> PAGEREF _Toc66413616 \h </w:instrText>
            </w:r>
            <w:r w:rsidR="003E56FA">
              <w:rPr>
                <w:noProof/>
                <w:webHidden/>
              </w:rPr>
            </w:r>
            <w:r w:rsidR="003E56FA">
              <w:rPr>
                <w:noProof/>
                <w:webHidden/>
              </w:rPr>
              <w:fldChar w:fldCharType="separate"/>
            </w:r>
            <w:r w:rsidR="003779CF">
              <w:rPr>
                <w:noProof/>
                <w:webHidden/>
              </w:rPr>
              <w:t>10</w:t>
            </w:r>
            <w:r w:rsidR="003E56FA">
              <w:rPr>
                <w:noProof/>
                <w:webHidden/>
              </w:rPr>
              <w:fldChar w:fldCharType="end"/>
            </w:r>
          </w:hyperlink>
        </w:p>
        <w:p w14:paraId="2DA143CC" w14:textId="4171EF45" w:rsidR="003E56FA" w:rsidRDefault="00A53BDF">
          <w:pPr>
            <w:pStyle w:val="32"/>
            <w:tabs>
              <w:tab w:val="right" w:leader="dot" w:pos="5021"/>
            </w:tabs>
            <w:rPr>
              <w:rFonts w:eastAsiaTheme="minorEastAsia" w:cstheme="minorBidi"/>
              <w:bCs w:val="0"/>
              <w:noProof/>
              <w:sz w:val="22"/>
              <w:szCs w:val="22"/>
              <w:lang w:val="ru-RU" w:eastAsia="ru-RU"/>
            </w:rPr>
          </w:pPr>
          <w:hyperlink w:anchor="_Toc66413617" w:history="1">
            <w:r w:rsidR="003E56FA" w:rsidRPr="00194F10">
              <w:rPr>
                <w:rStyle w:val="ae"/>
                <w:noProof/>
              </w:rPr>
              <w:t>Sudden Insight</w:t>
            </w:r>
            <w:r w:rsidR="003E56FA">
              <w:rPr>
                <w:noProof/>
                <w:webHidden/>
              </w:rPr>
              <w:tab/>
            </w:r>
            <w:r w:rsidR="003E56FA">
              <w:rPr>
                <w:noProof/>
                <w:webHidden/>
              </w:rPr>
              <w:fldChar w:fldCharType="begin"/>
            </w:r>
            <w:r w:rsidR="003E56FA">
              <w:rPr>
                <w:noProof/>
                <w:webHidden/>
              </w:rPr>
              <w:instrText xml:space="preserve"> PAGEREF _Toc66413617 \h </w:instrText>
            </w:r>
            <w:r w:rsidR="003E56FA">
              <w:rPr>
                <w:noProof/>
                <w:webHidden/>
              </w:rPr>
            </w:r>
            <w:r w:rsidR="003E56FA">
              <w:rPr>
                <w:noProof/>
                <w:webHidden/>
              </w:rPr>
              <w:fldChar w:fldCharType="separate"/>
            </w:r>
            <w:r w:rsidR="003779CF">
              <w:rPr>
                <w:noProof/>
                <w:webHidden/>
              </w:rPr>
              <w:t>10</w:t>
            </w:r>
            <w:r w:rsidR="003E56FA">
              <w:rPr>
                <w:noProof/>
                <w:webHidden/>
              </w:rPr>
              <w:fldChar w:fldCharType="end"/>
            </w:r>
          </w:hyperlink>
        </w:p>
        <w:p w14:paraId="1EB2AA99" w14:textId="3527E701" w:rsidR="003E56FA" w:rsidRDefault="00A53BDF">
          <w:pPr>
            <w:pStyle w:val="24"/>
            <w:tabs>
              <w:tab w:val="right" w:leader="dot" w:pos="5021"/>
            </w:tabs>
            <w:rPr>
              <w:rFonts w:eastAsiaTheme="minorEastAsia" w:cstheme="minorBidi"/>
              <w:bCs w:val="0"/>
              <w:noProof/>
              <w:sz w:val="22"/>
              <w:szCs w:val="22"/>
              <w:lang w:val="ru-RU" w:eastAsia="ru-RU"/>
            </w:rPr>
          </w:pPr>
          <w:hyperlink w:anchor="_Toc66413618" w:history="1">
            <w:r w:rsidR="003E56FA" w:rsidRPr="00194F10">
              <w:rPr>
                <w:rStyle w:val="ae"/>
                <w:noProof/>
                <w:lang w:val="ru-RU"/>
              </w:rPr>
              <w:t>Измененные и новые заклинания</w:t>
            </w:r>
            <w:r w:rsidR="003E56FA">
              <w:rPr>
                <w:noProof/>
                <w:webHidden/>
              </w:rPr>
              <w:tab/>
            </w:r>
            <w:r w:rsidR="003E56FA">
              <w:rPr>
                <w:noProof/>
                <w:webHidden/>
              </w:rPr>
              <w:fldChar w:fldCharType="begin"/>
            </w:r>
            <w:r w:rsidR="003E56FA">
              <w:rPr>
                <w:noProof/>
                <w:webHidden/>
              </w:rPr>
              <w:instrText xml:space="preserve"> PAGEREF _Toc66413618 \h </w:instrText>
            </w:r>
            <w:r w:rsidR="003E56FA">
              <w:rPr>
                <w:noProof/>
                <w:webHidden/>
              </w:rPr>
            </w:r>
            <w:r w:rsidR="003E56FA">
              <w:rPr>
                <w:noProof/>
                <w:webHidden/>
              </w:rPr>
              <w:fldChar w:fldCharType="separate"/>
            </w:r>
            <w:r w:rsidR="003779CF">
              <w:rPr>
                <w:noProof/>
                <w:webHidden/>
              </w:rPr>
              <w:t>10</w:t>
            </w:r>
            <w:r w:rsidR="003E56FA">
              <w:rPr>
                <w:noProof/>
                <w:webHidden/>
              </w:rPr>
              <w:fldChar w:fldCharType="end"/>
            </w:r>
          </w:hyperlink>
        </w:p>
        <w:p w14:paraId="47477FFB" w14:textId="67F1F875" w:rsidR="003E56FA" w:rsidRDefault="00A53BDF">
          <w:pPr>
            <w:pStyle w:val="32"/>
            <w:tabs>
              <w:tab w:val="right" w:leader="dot" w:pos="5021"/>
            </w:tabs>
            <w:rPr>
              <w:rFonts w:eastAsiaTheme="minorEastAsia" w:cstheme="minorBidi"/>
              <w:bCs w:val="0"/>
              <w:noProof/>
              <w:sz w:val="22"/>
              <w:szCs w:val="22"/>
              <w:lang w:val="ru-RU" w:eastAsia="ru-RU"/>
            </w:rPr>
          </w:pPr>
          <w:hyperlink w:anchor="_Toc66413619" w:history="1">
            <w:r w:rsidR="003E56FA" w:rsidRPr="00194F10">
              <w:rPr>
                <w:rStyle w:val="ae"/>
                <w:noProof/>
                <w:lang w:val="ru-RU"/>
              </w:rPr>
              <w:t>4</w:t>
            </w:r>
            <w:r w:rsidR="003E56FA" w:rsidRPr="00194F10">
              <w:rPr>
                <w:rStyle w:val="ae"/>
                <w:noProof/>
                <w:vertAlign w:val="superscript"/>
              </w:rPr>
              <w:t>th</w:t>
            </w:r>
            <w:r w:rsidR="003E56FA" w:rsidRPr="00194F10">
              <w:rPr>
                <w:rStyle w:val="ae"/>
                <w:noProof/>
                <w:lang w:val="ru-RU"/>
              </w:rPr>
              <w:t xml:space="preserve"> </w:t>
            </w:r>
            <w:r w:rsidR="003E56FA" w:rsidRPr="00194F10">
              <w:rPr>
                <w:rStyle w:val="ae"/>
                <w:noProof/>
              </w:rPr>
              <w:t>level</w:t>
            </w:r>
            <w:r w:rsidR="003E56FA">
              <w:rPr>
                <w:noProof/>
                <w:webHidden/>
              </w:rPr>
              <w:tab/>
            </w:r>
            <w:r w:rsidR="003E56FA">
              <w:rPr>
                <w:noProof/>
                <w:webHidden/>
              </w:rPr>
              <w:fldChar w:fldCharType="begin"/>
            </w:r>
            <w:r w:rsidR="003E56FA">
              <w:rPr>
                <w:noProof/>
                <w:webHidden/>
              </w:rPr>
              <w:instrText xml:space="preserve"> PAGEREF _Toc66413619 \h </w:instrText>
            </w:r>
            <w:r w:rsidR="003E56FA">
              <w:rPr>
                <w:noProof/>
                <w:webHidden/>
              </w:rPr>
            </w:r>
            <w:r w:rsidR="003E56FA">
              <w:rPr>
                <w:noProof/>
                <w:webHidden/>
              </w:rPr>
              <w:fldChar w:fldCharType="separate"/>
            </w:r>
            <w:r w:rsidR="003779CF">
              <w:rPr>
                <w:noProof/>
                <w:webHidden/>
              </w:rPr>
              <w:t>10</w:t>
            </w:r>
            <w:r w:rsidR="003E56FA">
              <w:rPr>
                <w:noProof/>
                <w:webHidden/>
              </w:rPr>
              <w:fldChar w:fldCharType="end"/>
            </w:r>
          </w:hyperlink>
        </w:p>
        <w:p w14:paraId="1D059634" w14:textId="431EF87B" w:rsidR="003E56FA" w:rsidRDefault="00A53BDF">
          <w:pPr>
            <w:pStyle w:val="14"/>
            <w:rPr>
              <w:rFonts w:eastAsiaTheme="minorEastAsia" w:cstheme="minorBidi"/>
              <w:b w:val="0"/>
              <w:bCs w:val="0"/>
              <w:smallCaps w:val="0"/>
              <w:color w:val="auto"/>
              <w:sz w:val="22"/>
              <w:szCs w:val="22"/>
              <w:lang w:val="ru-RU" w:eastAsia="ru-RU"/>
            </w:rPr>
          </w:pPr>
          <w:hyperlink w:anchor="_Toc66413620" w:history="1">
            <w:r w:rsidR="003E56FA" w:rsidRPr="00194F10">
              <w:rPr>
                <w:rStyle w:val="ae"/>
                <w:lang w:val="ru-RU"/>
              </w:rPr>
              <w:t>Приложение</w:t>
            </w:r>
            <w:r w:rsidR="003E56FA" w:rsidRPr="00194F10">
              <w:rPr>
                <w:rStyle w:val="ae"/>
              </w:rPr>
              <w:t xml:space="preserve"> 1</w:t>
            </w:r>
            <w:r w:rsidR="003E56FA">
              <w:rPr>
                <w:webHidden/>
              </w:rPr>
              <w:tab/>
            </w:r>
            <w:r w:rsidR="003E56FA">
              <w:rPr>
                <w:webHidden/>
              </w:rPr>
              <w:fldChar w:fldCharType="begin"/>
            </w:r>
            <w:r w:rsidR="003E56FA">
              <w:rPr>
                <w:webHidden/>
              </w:rPr>
              <w:instrText xml:space="preserve"> PAGEREF _Toc66413620 \h </w:instrText>
            </w:r>
            <w:r w:rsidR="003E56FA">
              <w:rPr>
                <w:webHidden/>
              </w:rPr>
            </w:r>
            <w:r w:rsidR="003E56FA">
              <w:rPr>
                <w:webHidden/>
              </w:rPr>
              <w:fldChar w:fldCharType="separate"/>
            </w:r>
            <w:r w:rsidR="003779CF">
              <w:rPr>
                <w:webHidden/>
              </w:rPr>
              <w:t>11</w:t>
            </w:r>
            <w:r w:rsidR="003E56FA">
              <w:rPr>
                <w:webHidden/>
              </w:rPr>
              <w:fldChar w:fldCharType="end"/>
            </w:r>
          </w:hyperlink>
        </w:p>
        <w:p w14:paraId="7A601072" w14:textId="350F29E7" w:rsidR="003E56FA" w:rsidRDefault="00A53BDF">
          <w:pPr>
            <w:pStyle w:val="24"/>
            <w:tabs>
              <w:tab w:val="right" w:leader="dot" w:pos="5021"/>
            </w:tabs>
            <w:rPr>
              <w:rFonts w:eastAsiaTheme="minorEastAsia" w:cstheme="minorBidi"/>
              <w:bCs w:val="0"/>
              <w:noProof/>
              <w:sz w:val="22"/>
              <w:szCs w:val="22"/>
              <w:lang w:val="ru-RU" w:eastAsia="ru-RU"/>
            </w:rPr>
          </w:pPr>
          <w:hyperlink w:anchor="_Toc66413621" w:history="1">
            <w:r w:rsidR="003E56FA" w:rsidRPr="00194F10">
              <w:rPr>
                <w:rStyle w:val="ae"/>
                <w:noProof/>
              </w:rPr>
              <w:t>Fighting Style</w:t>
            </w:r>
            <w:r w:rsidR="003E56FA">
              <w:rPr>
                <w:noProof/>
                <w:webHidden/>
              </w:rPr>
              <w:tab/>
            </w:r>
            <w:r w:rsidR="003E56FA">
              <w:rPr>
                <w:noProof/>
                <w:webHidden/>
              </w:rPr>
              <w:fldChar w:fldCharType="begin"/>
            </w:r>
            <w:r w:rsidR="003E56FA">
              <w:rPr>
                <w:noProof/>
                <w:webHidden/>
              </w:rPr>
              <w:instrText xml:space="preserve"> PAGEREF _Toc66413621 \h </w:instrText>
            </w:r>
            <w:r w:rsidR="003E56FA">
              <w:rPr>
                <w:noProof/>
                <w:webHidden/>
              </w:rPr>
            </w:r>
            <w:r w:rsidR="003E56FA">
              <w:rPr>
                <w:noProof/>
                <w:webHidden/>
              </w:rPr>
              <w:fldChar w:fldCharType="separate"/>
            </w:r>
            <w:r w:rsidR="003779CF">
              <w:rPr>
                <w:noProof/>
                <w:webHidden/>
              </w:rPr>
              <w:t>11</w:t>
            </w:r>
            <w:r w:rsidR="003E56FA">
              <w:rPr>
                <w:noProof/>
                <w:webHidden/>
              </w:rPr>
              <w:fldChar w:fldCharType="end"/>
            </w:r>
          </w:hyperlink>
        </w:p>
        <w:p w14:paraId="5263D129" w14:textId="7489BAD3" w:rsidR="003E56FA" w:rsidRDefault="00A53BDF">
          <w:pPr>
            <w:pStyle w:val="32"/>
            <w:tabs>
              <w:tab w:val="right" w:leader="dot" w:pos="5021"/>
            </w:tabs>
            <w:rPr>
              <w:rFonts w:eastAsiaTheme="minorEastAsia" w:cstheme="minorBidi"/>
              <w:bCs w:val="0"/>
              <w:noProof/>
              <w:sz w:val="22"/>
              <w:szCs w:val="22"/>
              <w:lang w:val="ru-RU" w:eastAsia="ru-RU"/>
            </w:rPr>
          </w:pPr>
          <w:hyperlink w:anchor="_Toc66413622" w:history="1">
            <w:r w:rsidR="003E56FA" w:rsidRPr="00194F10">
              <w:rPr>
                <w:rStyle w:val="ae"/>
                <w:noProof/>
              </w:rPr>
              <w:t>Archery</w:t>
            </w:r>
            <w:r w:rsidR="003E56FA">
              <w:rPr>
                <w:noProof/>
                <w:webHidden/>
              </w:rPr>
              <w:tab/>
            </w:r>
            <w:r w:rsidR="003E56FA">
              <w:rPr>
                <w:noProof/>
                <w:webHidden/>
              </w:rPr>
              <w:fldChar w:fldCharType="begin"/>
            </w:r>
            <w:r w:rsidR="003E56FA">
              <w:rPr>
                <w:noProof/>
                <w:webHidden/>
              </w:rPr>
              <w:instrText xml:space="preserve"> PAGEREF _Toc66413622 \h </w:instrText>
            </w:r>
            <w:r w:rsidR="003E56FA">
              <w:rPr>
                <w:noProof/>
                <w:webHidden/>
              </w:rPr>
            </w:r>
            <w:r w:rsidR="003E56FA">
              <w:rPr>
                <w:noProof/>
                <w:webHidden/>
              </w:rPr>
              <w:fldChar w:fldCharType="separate"/>
            </w:r>
            <w:r w:rsidR="003779CF">
              <w:rPr>
                <w:noProof/>
                <w:webHidden/>
              </w:rPr>
              <w:t>11</w:t>
            </w:r>
            <w:r w:rsidR="003E56FA">
              <w:rPr>
                <w:noProof/>
                <w:webHidden/>
              </w:rPr>
              <w:fldChar w:fldCharType="end"/>
            </w:r>
          </w:hyperlink>
        </w:p>
        <w:p w14:paraId="5A5BF386" w14:textId="0B10388E" w:rsidR="003E56FA" w:rsidRDefault="00A53BDF">
          <w:pPr>
            <w:pStyle w:val="32"/>
            <w:tabs>
              <w:tab w:val="right" w:leader="dot" w:pos="5021"/>
            </w:tabs>
            <w:rPr>
              <w:rFonts w:eastAsiaTheme="minorEastAsia" w:cstheme="minorBidi"/>
              <w:bCs w:val="0"/>
              <w:noProof/>
              <w:sz w:val="22"/>
              <w:szCs w:val="22"/>
              <w:lang w:val="ru-RU" w:eastAsia="ru-RU"/>
            </w:rPr>
          </w:pPr>
          <w:hyperlink w:anchor="_Toc66413623" w:history="1">
            <w:r w:rsidR="003E56FA" w:rsidRPr="00194F10">
              <w:rPr>
                <w:rStyle w:val="ae"/>
                <w:noProof/>
              </w:rPr>
              <w:t>Blind Fighting</w:t>
            </w:r>
            <w:r w:rsidR="003E56FA">
              <w:rPr>
                <w:noProof/>
                <w:webHidden/>
              </w:rPr>
              <w:tab/>
            </w:r>
            <w:r w:rsidR="003E56FA">
              <w:rPr>
                <w:noProof/>
                <w:webHidden/>
              </w:rPr>
              <w:fldChar w:fldCharType="begin"/>
            </w:r>
            <w:r w:rsidR="003E56FA">
              <w:rPr>
                <w:noProof/>
                <w:webHidden/>
              </w:rPr>
              <w:instrText xml:space="preserve"> PAGEREF _Toc66413623 \h </w:instrText>
            </w:r>
            <w:r w:rsidR="003E56FA">
              <w:rPr>
                <w:noProof/>
                <w:webHidden/>
              </w:rPr>
            </w:r>
            <w:r w:rsidR="003E56FA">
              <w:rPr>
                <w:noProof/>
                <w:webHidden/>
              </w:rPr>
              <w:fldChar w:fldCharType="separate"/>
            </w:r>
            <w:r w:rsidR="003779CF">
              <w:rPr>
                <w:noProof/>
                <w:webHidden/>
              </w:rPr>
              <w:t>11</w:t>
            </w:r>
            <w:r w:rsidR="003E56FA">
              <w:rPr>
                <w:noProof/>
                <w:webHidden/>
              </w:rPr>
              <w:fldChar w:fldCharType="end"/>
            </w:r>
          </w:hyperlink>
        </w:p>
        <w:p w14:paraId="149A4F86" w14:textId="735B775E" w:rsidR="003E56FA" w:rsidRDefault="00A53BDF">
          <w:pPr>
            <w:pStyle w:val="32"/>
            <w:tabs>
              <w:tab w:val="right" w:leader="dot" w:pos="5021"/>
            </w:tabs>
            <w:rPr>
              <w:rFonts w:eastAsiaTheme="minorEastAsia" w:cstheme="minorBidi"/>
              <w:bCs w:val="0"/>
              <w:noProof/>
              <w:sz w:val="22"/>
              <w:szCs w:val="22"/>
              <w:lang w:val="ru-RU" w:eastAsia="ru-RU"/>
            </w:rPr>
          </w:pPr>
          <w:hyperlink w:anchor="_Toc66413624" w:history="1">
            <w:r w:rsidR="003E56FA" w:rsidRPr="00194F10">
              <w:rPr>
                <w:rStyle w:val="ae"/>
                <w:noProof/>
              </w:rPr>
              <w:t>Defense</w:t>
            </w:r>
            <w:r w:rsidR="003E56FA">
              <w:rPr>
                <w:noProof/>
                <w:webHidden/>
              </w:rPr>
              <w:tab/>
            </w:r>
            <w:r w:rsidR="003E56FA">
              <w:rPr>
                <w:noProof/>
                <w:webHidden/>
              </w:rPr>
              <w:fldChar w:fldCharType="begin"/>
            </w:r>
            <w:r w:rsidR="003E56FA">
              <w:rPr>
                <w:noProof/>
                <w:webHidden/>
              </w:rPr>
              <w:instrText xml:space="preserve"> PAGEREF _Toc66413624 \h </w:instrText>
            </w:r>
            <w:r w:rsidR="003E56FA">
              <w:rPr>
                <w:noProof/>
                <w:webHidden/>
              </w:rPr>
            </w:r>
            <w:r w:rsidR="003E56FA">
              <w:rPr>
                <w:noProof/>
                <w:webHidden/>
              </w:rPr>
              <w:fldChar w:fldCharType="separate"/>
            </w:r>
            <w:r w:rsidR="003779CF">
              <w:rPr>
                <w:noProof/>
                <w:webHidden/>
              </w:rPr>
              <w:t>11</w:t>
            </w:r>
            <w:r w:rsidR="003E56FA">
              <w:rPr>
                <w:noProof/>
                <w:webHidden/>
              </w:rPr>
              <w:fldChar w:fldCharType="end"/>
            </w:r>
          </w:hyperlink>
        </w:p>
        <w:p w14:paraId="7EE9741C" w14:textId="5C569610" w:rsidR="003E56FA" w:rsidRDefault="00A53BDF">
          <w:pPr>
            <w:pStyle w:val="32"/>
            <w:tabs>
              <w:tab w:val="right" w:leader="dot" w:pos="5021"/>
            </w:tabs>
            <w:rPr>
              <w:rFonts w:eastAsiaTheme="minorEastAsia" w:cstheme="minorBidi"/>
              <w:bCs w:val="0"/>
              <w:noProof/>
              <w:sz w:val="22"/>
              <w:szCs w:val="22"/>
              <w:lang w:val="ru-RU" w:eastAsia="ru-RU"/>
            </w:rPr>
          </w:pPr>
          <w:hyperlink w:anchor="_Toc66413625" w:history="1">
            <w:r w:rsidR="003E56FA" w:rsidRPr="00194F10">
              <w:rPr>
                <w:rStyle w:val="ae"/>
                <w:noProof/>
              </w:rPr>
              <w:t>Druidic Warrior</w:t>
            </w:r>
            <w:r w:rsidR="003E56FA">
              <w:rPr>
                <w:noProof/>
                <w:webHidden/>
              </w:rPr>
              <w:tab/>
            </w:r>
            <w:r w:rsidR="003E56FA">
              <w:rPr>
                <w:noProof/>
                <w:webHidden/>
              </w:rPr>
              <w:fldChar w:fldCharType="begin"/>
            </w:r>
            <w:r w:rsidR="003E56FA">
              <w:rPr>
                <w:noProof/>
                <w:webHidden/>
              </w:rPr>
              <w:instrText xml:space="preserve"> PAGEREF _Toc66413625 \h </w:instrText>
            </w:r>
            <w:r w:rsidR="003E56FA">
              <w:rPr>
                <w:noProof/>
                <w:webHidden/>
              </w:rPr>
            </w:r>
            <w:r w:rsidR="003E56FA">
              <w:rPr>
                <w:noProof/>
                <w:webHidden/>
              </w:rPr>
              <w:fldChar w:fldCharType="separate"/>
            </w:r>
            <w:r w:rsidR="003779CF">
              <w:rPr>
                <w:noProof/>
                <w:webHidden/>
              </w:rPr>
              <w:t>11</w:t>
            </w:r>
            <w:r w:rsidR="003E56FA">
              <w:rPr>
                <w:noProof/>
                <w:webHidden/>
              </w:rPr>
              <w:fldChar w:fldCharType="end"/>
            </w:r>
          </w:hyperlink>
        </w:p>
        <w:p w14:paraId="5D184B5C" w14:textId="0D1EFAAD" w:rsidR="003E56FA" w:rsidRDefault="00A53BDF">
          <w:pPr>
            <w:pStyle w:val="32"/>
            <w:tabs>
              <w:tab w:val="right" w:leader="dot" w:pos="5021"/>
            </w:tabs>
            <w:rPr>
              <w:rFonts w:eastAsiaTheme="minorEastAsia" w:cstheme="minorBidi"/>
              <w:bCs w:val="0"/>
              <w:noProof/>
              <w:sz w:val="22"/>
              <w:szCs w:val="22"/>
              <w:lang w:val="ru-RU" w:eastAsia="ru-RU"/>
            </w:rPr>
          </w:pPr>
          <w:hyperlink w:anchor="_Toc66413626" w:history="1">
            <w:r w:rsidR="003E56FA" w:rsidRPr="00194F10">
              <w:rPr>
                <w:rStyle w:val="ae"/>
                <w:noProof/>
              </w:rPr>
              <w:t>Dueling</w:t>
            </w:r>
            <w:r w:rsidR="003E56FA">
              <w:rPr>
                <w:noProof/>
                <w:webHidden/>
              </w:rPr>
              <w:tab/>
            </w:r>
            <w:r w:rsidR="003E56FA">
              <w:rPr>
                <w:noProof/>
                <w:webHidden/>
              </w:rPr>
              <w:fldChar w:fldCharType="begin"/>
            </w:r>
            <w:r w:rsidR="003E56FA">
              <w:rPr>
                <w:noProof/>
                <w:webHidden/>
              </w:rPr>
              <w:instrText xml:space="preserve"> PAGEREF _Toc66413626 \h </w:instrText>
            </w:r>
            <w:r w:rsidR="003E56FA">
              <w:rPr>
                <w:noProof/>
                <w:webHidden/>
              </w:rPr>
            </w:r>
            <w:r w:rsidR="003E56FA">
              <w:rPr>
                <w:noProof/>
                <w:webHidden/>
              </w:rPr>
              <w:fldChar w:fldCharType="separate"/>
            </w:r>
            <w:r w:rsidR="003779CF">
              <w:rPr>
                <w:noProof/>
                <w:webHidden/>
              </w:rPr>
              <w:t>11</w:t>
            </w:r>
            <w:r w:rsidR="003E56FA">
              <w:rPr>
                <w:noProof/>
                <w:webHidden/>
              </w:rPr>
              <w:fldChar w:fldCharType="end"/>
            </w:r>
          </w:hyperlink>
        </w:p>
        <w:p w14:paraId="080FE590" w14:textId="65051FFD" w:rsidR="003E56FA" w:rsidRDefault="00A53BDF">
          <w:pPr>
            <w:pStyle w:val="32"/>
            <w:tabs>
              <w:tab w:val="right" w:leader="dot" w:pos="5021"/>
            </w:tabs>
            <w:rPr>
              <w:rFonts w:eastAsiaTheme="minorEastAsia" w:cstheme="minorBidi"/>
              <w:bCs w:val="0"/>
              <w:noProof/>
              <w:sz w:val="22"/>
              <w:szCs w:val="22"/>
              <w:lang w:val="ru-RU" w:eastAsia="ru-RU"/>
            </w:rPr>
          </w:pPr>
          <w:hyperlink w:anchor="_Toc66413627" w:history="1">
            <w:r w:rsidR="003E56FA" w:rsidRPr="00194F10">
              <w:rPr>
                <w:rStyle w:val="ae"/>
                <w:noProof/>
              </w:rPr>
              <w:t>Thrown Weapon Fighting</w:t>
            </w:r>
            <w:r w:rsidR="003E56FA">
              <w:rPr>
                <w:noProof/>
                <w:webHidden/>
              </w:rPr>
              <w:tab/>
            </w:r>
            <w:r w:rsidR="003E56FA">
              <w:rPr>
                <w:noProof/>
                <w:webHidden/>
              </w:rPr>
              <w:fldChar w:fldCharType="begin"/>
            </w:r>
            <w:r w:rsidR="003E56FA">
              <w:rPr>
                <w:noProof/>
                <w:webHidden/>
              </w:rPr>
              <w:instrText xml:space="preserve"> PAGEREF _Toc66413627 \h </w:instrText>
            </w:r>
            <w:r w:rsidR="003E56FA">
              <w:rPr>
                <w:noProof/>
                <w:webHidden/>
              </w:rPr>
            </w:r>
            <w:r w:rsidR="003E56FA">
              <w:rPr>
                <w:noProof/>
                <w:webHidden/>
              </w:rPr>
              <w:fldChar w:fldCharType="separate"/>
            </w:r>
            <w:r w:rsidR="003779CF">
              <w:rPr>
                <w:noProof/>
                <w:webHidden/>
              </w:rPr>
              <w:t>11</w:t>
            </w:r>
            <w:r w:rsidR="003E56FA">
              <w:rPr>
                <w:noProof/>
                <w:webHidden/>
              </w:rPr>
              <w:fldChar w:fldCharType="end"/>
            </w:r>
          </w:hyperlink>
        </w:p>
        <w:p w14:paraId="64E67052" w14:textId="42BC1FA9" w:rsidR="003E56FA" w:rsidRDefault="00A53BDF">
          <w:pPr>
            <w:pStyle w:val="32"/>
            <w:tabs>
              <w:tab w:val="right" w:leader="dot" w:pos="5021"/>
            </w:tabs>
            <w:rPr>
              <w:rFonts w:eastAsiaTheme="minorEastAsia" w:cstheme="minorBidi"/>
              <w:bCs w:val="0"/>
              <w:noProof/>
              <w:sz w:val="22"/>
              <w:szCs w:val="22"/>
              <w:lang w:val="ru-RU" w:eastAsia="ru-RU"/>
            </w:rPr>
          </w:pPr>
          <w:hyperlink w:anchor="_Toc66413628" w:history="1">
            <w:r w:rsidR="003E56FA" w:rsidRPr="00194F10">
              <w:rPr>
                <w:rStyle w:val="ae"/>
                <w:noProof/>
              </w:rPr>
              <w:t>Two-Weapon Fighting</w:t>
            </w:r>
            <w:r w:rsidR="003E56FA">
              <w:rPr>
                <w:noProof/>
                <w:webHidden/>
              </w:rPr>
              <w:tab/>
            </w:r>
            <w:r w:rsidR="003E56FA">
              <w:rPr>
                <w:noProof/>
                <w:webHidden/>
              </w:rPr>
              <w:fldChar w:fldCharType="begin"/>
            </w:r>
            <w:r w:rsidR="003E56FA">
              <w:rPr>
                <w:noProof/>
                <w:webHidden/>
              </w:rPr>
              <w:instrText xml:space="preserve"> PAGEREF _Toc66413628 \h </w:instrText>
            </w:r>
            <w:r w:rsidR="003E56FA">
              <w:rPr>
                <w:noProof/>
                <w:webHidden/>
              </w:rPr>
            </w:r>
            <w:r w:rsidR="003E56FA">
              <w:rPr>
                <w:noProof/>
                <w:webHidden/>
              </w:rPr>
              <w:fldChar w:fldCharType="separate"/>
            </w:r>
            <w:r w:rsidR="003779CF">
              <w:rPr>
                <w:noProof/>
                <w:webHidden/>
              </w:rPr>
              <w:t>11</w:t>
            </w:r>
            <w:r w:rsidR="003E56FA">
              <w:rPr>
                <w:noProof/>
                <w:webHidden/>
              </w:rPr>
              <w:fldChar w:fldCharType="end"/>
            </w:r>
          </w:hyperlink>
        </w:p>
        <w:p w14:paraId="776FDDAA" w14:textId="0A0BD890" w:rsidR="003E56FA" w:rsidRDefault="00A53BDF">
          <w:pPr>
            <w:pStyle w:val="14"/>
            <w:rPr>
              <w:rFonts w:eastAsiaTheme="minorEastAsia" w:cstheme="minorBidi"/>
              <w:b w:val="0"/>
              <w:bCs w:val="0"/>
              <w:smallCaps w:val="0"/>
              <w:color w:val="auto"/>
              <w:sz w:val="22"/>
              <w:szCs w:val="22"/>
              <w:lang w:val="ru-RU" w:eastAsia="ru-RU"/>
            </w:rPr>
          </w:pPr>
          <w:hyperlink w:anchor="_Toc66413629" w:history="1">
            <w:r w:rsidR="003E56FA" w:rsidRPr="00194F10">
              <w:rPr>
                <w:rStyle w:val="ae"/>
                <w:lang w:val="ru-RU"/>
              </w:rPr>
              <w:t>Ссылки</w:t>
            </w:r>
            <w:r w:rsidR="003E56FA">
              <w:rPr>
                <w:webHidden/>
              </w:rPr>
              <w:tab/>
            </w:r>
            <w:r w:rsidR="003E56FA">
              <w:rPr>
                <w:webHidden/>
              </w:rPr>
              <w:fldChar w:fldCharType="begin"/>
            </w:r>
            <w:r w:rsidR="003E56FA">
              <w:rPr>
                <w:webHidden/>
              </w:rPr>
              <w:instrText xml:space="preserve"> PAGEREF _Toc66413629 \h </w:instrText>
            </w:r>
            <w:r w:rsidR="003E56FA">
              <w:rPr>
                <w:webHidden/>
              </w:rPr>
            </w:r>
            <w:r w:rsidR="003E56FA">
              <w:rPr>
                <w:webHidden/>
              </w:rPr>
              <w:fldChar w:fldCharType="separate"/>
            </w:r>
            <w:r w:rsidR="003779CF">
              <w:rPr>
                <w:webHidden/>
              </w:rPr>
              <w:t>12</w:t>
            </w:r>
            <w:r w:rsidR="003E56FA">
              <w:rPr>
                <w:webHidden/>
              </w:rPr>
              <w:fldChar w:fldCharType="end"/>
            </w:r>
          </w:hyperlink>
        </w:p>
        <w:p w14:paraId="1F6DCA79" w14:textId="1997C7D5" w:rsidR="003F3237" w:rsidRDefault="003F3237" w:rsidP="00F36001">
          <w:pPr>
            <w:pStyle w:val="BasicText"/>
          </w:pPr>
          <w:r>
            <w:rPr>
              <w:b/>
              <w:lang w:val="uk-UA"/>
            </w:rPr>
            <w:fldChar w:fldCharType="end"/>
          </w:r>
        </w:p>
      </w:sdtContent>
    </w:sdt>
    <w:p w14:paraId="51FD54CE" w14:textId="78E5A001" w:rsidR="0095780B" w:rsidRPr="00677420" w:rsidRDefault="0095780B" w:rsidP="00F36001">
      <w:pPr>
        <w:pStyle w:val="BasicText"/>
      </w:pPr>
      <w:r>
        <w:br w:type="page"/>
      </w:r>
    </w:p>
    <w:p w14:paraId="7EAB3C4C" w14:textId="287C7723" w:rsidR="00092205" w:rsidRPr="00FE7FE8" w:rsidRDefault="00943386" w:rsidP="00F65DBD">
      <w:pPr>
        <w:pStyle w:val="1"/>
        <w:rPr>
          <w:lang w:val="ru-RU"/>
        </w:rPr>
      </w:pPr>
      <w:bookmarkStart w:id="0" w:name="_Toc66413546"/>
      <w:r>
        <w:rPr>
          <w:lang w:val="uk-UA"/>
        </w:rPr>
        <w:lastRenderedPageBreak/>
        <w:t>Предпосылки</w:t>
      </w:r>
      <w:bookmarkEnd w:id="0"/>
    </w:p>
    <w:p w14:paraId="34C5D854" w14:textId="2869623C" w:rsidR="00092205" w:rsidRPr="00FE7FE8" w:rsidRDefault="00B253C8" w:rsidP="00F35DC5">
      <w:pPr>
        <w:pStyle w:val="20"/>
        <w:rPr>
          <w:lang w:val="ru-RU"/>
        </w:rPr>
      </w:pPr>
      <w:bookmarkStart w:id="1" w:name="_Toc66413547"/>
      <w:r>
        <w:rPr>
          <w:lang w:val="ru-RU"/>
        </w:rPr>
        <w:t xml:space="preserve">1.1. </w:t>
      </w:r>
      <w:r w:rsidR="004E4926">
        <w:rPr>
          <w:lang w:val="ru-RU"/>
        </w:rPr>
        <w:t>Рейнджер – кто он?</w:t>
      </w:r>
      <w:bookmarkEnd w:id="1"/>
    </w:p>
    <w:p w14:paraId="60CCA7FB" w14:textId="7F33208C" w:rsidR="00134139" w:rsidRDefault="004E4926" w:rsidP="00403794">
      <w:pPr>
        <w:pStyle w:val="30"/>
        <w:rPr>
          <w:lang w:val="ru-RU"/>
        </w:rPr>
      </w:pPr>
      <w:bookmarkStart w:id="2" w:name="_Toc66413548"/>
      <w:r>
        <w:rPr>
          <w:lang w:val="ru-RU"/>
        </w:rPr>
        <w:t>Паладин</w:t>
      </w:r>
      <w:bookmarkEnd w:id="2"/>
      <w:r w:rsidR="00FA22F0">
        <w:rPr>
          <w:lang w:val="ru-RU"/>
        </w:rPr>
        <w:t xml:space="preserve"> </w:t>
      </w:r>
    </w:p>
    <w:p w14:paraId="247F738C" w14:textId="521C69BC" w:rsidR="00C402D1" w:rsidRDefault="00C402D1" w:rsidP="007F3B05">
      <w:pPr>
        <w:pStyle w:val="a2"/>
        <w:rPr>
          <w:lang w:val="ru-RU"/>
        </w:rPr>
      </w:pPr>
      <w:r>
        <w:rPr>
          <w:lang w:val="ru-RU"/>
        </w:rPr>
        <w:t>Паладин, по моему мнению, является одним из наиболее удачно продуманных классов в</w:t>
      </w:r>
      <w:r w:rsidR="00DA5F63">
        <w:rPr>
          <w:lang w:val="ru-RU"/>
        </w:rPr>
        <w:t xml:space="preserve"> </w:t>
      </w:r>
      <w:r w:rsidRPr="00C402D1">
        <w:rPr>
          <w:lang w:val="ru-RU"/>
        </w:rPr>
        <w:t>5</w:t>
      </w:r>
      <w:r w:rsidRPr="007F3B05">
        <w:rPr>
          <w:lang w:val="ru-RU"/>
        </w:rPr>
        <w:t>e</w:t>
      </w:r>
      <w:r>
        <w:rPr>
          <w:lang w:val="ru-RU"/>
        </w:rPr>
        <w:t>.</w:t>
      </w:r>
    </w:p>
    <w:p w14:paraId="2DF43046" w14:textId="6CA33C11" w:rsidR="00C402D1" w:rsidRDefault="00C402D1" w:rsidP="007F3B05">
      <w:pPr>
        <w:pStyle w:val="aff7"/>
        <w:rPr>
          <w:lang w:val="ru-RU"/>
        </w:rPr>
      </w:pPr>
      <w:r>
        <w:rPr>
          <w:lang w:val="ru-RU"/>
        </w:rPr>
        <w:t xml:space="preserve">Количество ресурсов и их </w:t>
      </w:r>
      <w:r w:rsidR="00067C26">
        <w:rPr>
          <w:lang w:val="ru-RU"/>
        </w:rPr>
        <w:t>зависимости:</w:t>
      </w:r>
    </w:p>
    <w:p w14:paraId="4D4458C1" w14:textId="5ADB766D" w:rsidR="00067C26" w:rsidRDefault="00067C26" w:rsidP="007F3B05">
      <w:pPr>
        <w:pStyle w:val="aff7"/>
        <w:rPr>
          <w:lang w:val="ru-RU"/>
        </w:rPr>
      </w:pPr>
      <w:proofErr w:type="spellStart"/>
      <w:r>
        <w:rPr>
          <w:lang w:val="ru-RU"/>
        </w:rPr>
        <w:t>Наложкние</w:t>
      </w:r>
      <w:proofErr w:type="spellEnd"/>
      <w:r>
        <w:rPr>
          <w:lang w:val="ru-RU"/>
        </w:rPr>
        <w:t xml:space="preserve"> рук -</w:t>
      </w:r>
      <w:r w:rsidR="00DA5F63">
        <w:rPr>
          <w:lang w:val="ru-RU"/>
        </w:rPr>
        <w:t xml:space="preserve"> </w:t>
      </w:r>
      <w:r>
        <w:rPr>
          <w:lang w:val="ru-RU"/>
        </w:rPr>
        <w:t>не привязано к характеристикам, прогрессирует с уровнями паладина, перезаряжается на длительном отдыхе, имеет альтернативное использование.</w:t>
      </w:r>
    </w:p>
    <w:p w14:paraId="4C753576" w14:textId="6FEC73E3" w:rsidR="00067C26" w:rsidRDefault="00067C26" w:rsidP="007F3B05">
      <w:pPr>
        <w:pStyle w:val="aff7"/>
        <w:rPr>
          <w:lang w:val="ru-RU"/>
        </w:rPr>
      </w:pPr>
      <w:r>
        <w:rPr>
          <w:lang w:val="ru-RU"/>
        </w:rPr>
        <w:t>Проведение энергии</w:t>
      </w:r>
      <w:r w:rsidRPr="007F3B05">
        <w:footnoteReference w:id="2"/>
      </w:r>
      <w:r w:rsidR="00BF7ACA">
        <w:rPr>
          <w:lang w:val="ru-RU"/>
        </w:rPr>
        <w:t xml:space="preserve"> - </w:t>
      </w:r>
      <w:r w:rsidR="006D1DDC">
        <w:rPr>
          <w:lang w:val="ru-RU"/>
        </w:rPr>
        <w:t>перезаряжается на коротком отдыхе, архетип дает альтернативные использования.</w:t>
      </w:r>
    </w:p>
    <w:p w14:paraId="5D26CB4B" w14:textId="67D9F43F" w:rsidR="006D1DDC" w:rsidRPr="007F3B05" w:rsidRDefault="00A6002D" w:rsidP="007F3B05">
      <w:pPr>
        <w:pStyle w:val="aff7"/>
        <w:rPr>
          <w:lang w:val="ru-RU"/>
        </w:rPr>
      </w:pPr>
      <w:r>
        <w:rPr>
          <w:lang w:val="ru-RU"/>
        </w:rPr>
        <w:t>Базовые зависимости Паладина от Характеристик: практически все свойства Паладина намекают на то, что он сражается в ближнем бою, поэтому ему желательны высокие Сила, Телосложение, а многие классовые особенности</w:t>
      </w:r>
      <w:r w:rsidRPr="007F3B05">
        <w:rPr>
          <w:lang w:val="ru-RU"/>
        </w:rPr>
        <w:t xml:space="preserve">, в </w:t>
      </w:r>
      <w:proofErr w:type="gramStart"/>
      <w:r w:rsidRPr="007F3B05">
        <w:rPr>
          <w:lang w:val="ru-RU"/>
        </w:rPr>
        <w:t>т.ч.</w:t>
      </w:r>
      <w:proofErr w:type="gramEnd"/>
      <w:r w:rsidRPr="007F3B05">
        <w:rPr>
          <w:lang w:val="ru-RU"/>
        </w:rPr>
        <w:t xml:space="preserve"> его </w:t>
      </w:r>
      <w:r w:rsidR="009F05AF" w:rsidRPr="007F3B05">
        <w:rPr>
          <w:lang w:val="ru-RU"/>
        </w:rPr>
        <w:t>краеугольный камень – Аура Защиты полностью зависит от Харизмы.</w:t>
      </w:r>
    </w:p>
    <w:p w14:paraId="2F7C008F" w14:textId="01AC371F" w:rsidR="009F05AF" w:rsidRPr="007F3B05" w:rsidRDefault="009F05AF" w:rsidP="007F3B05">
      <w:pPr>
        <w:pStyle w:val="aff7"/>
        <w:rPr>
          <w:lang w:val="ru-RU"/>
        </w:rPr>
      </w:pPr>
      <w:r w:rsidRPr="007F3B05">
        <w:rPr>
          <w:lang w:val="ru-RU"/>
        </w:rPr>
        <w:t xml:space="preserve">Так же от Харизмы зависят его заклинания, которые он также получает дополнительно </w:t>
      </w:r>
      <w:r w:rsidR="006F3858" w:rsidRPr="007F3B05">
        <w:rPr>
          <w:lang w:val="ru-RU"/>
        </w:rPr>
        <w:t>при выборе архетипа.</w:t>
      </w:r>
    </w:p>
    <w:p w14:paraId="30D1D9DD" w14:textId="3197E26B" w:rsidR="006F3858" w:rsidRDefault="006F3858" w:rsidP="007F3B05">
      <w:pPr>
        <w:pStyle w:val="aff7"/>
        <w:rPr>
          <w:lang w:val="ru-RU"/>
        </w:rPr>
      </w:pPr>
      <w:r>
        <w:rPr>
          <w:lang w:val="ru-RU"/>
        </w:rPr>
        <w:t>У некоторых архетипов у Ауры появляются пассивные возможности, у некоторых – активные.</w:t>
      </w:r>
      <w:r w:rsidR="00DA5F63">
        <w:rPr>
          <w:lang w:val="ru-RU"/>
        </w:rPr>
        <w:t xml:space="preserve"> </w:t>
      </w:r>
      <w:r>
        <w:rPr>
          <w:lang w:val="ru-RU"/>
        </w:rPr>
        <w:t>При этом на 17 уровне радиус сильно возрастает.</w:t>
      </w:r>
    </w:p>
    <w:p w14:paraId="707BAC55" w14:textId="175B6916" w:rsidR="004E4926" w:rsidRDefault="004E4926" w:rsidP="004E4926">
      <w:pPr>
        <w:pStyle w:val="30"/>
        <w:rPr>
          <w:lang w:val="ru-RU"/>
        </w:rPr>
      </w:pPr>
      <w:bookmarkStart w:id="3" w:name="_Toc66413549"/>
      <w:r>
        <w:rPr>
          <w:lang w:val="ru-RU"/>
        </w:rPr>
        <w:t>Изобретатель</w:t>
      </w:r>
      <w:bookmarkEnd w:id="3"/>
    </w:p>
    <w:p w14:paraId="28DB2957" w14:textId="4EF969FD" w:rsidR="004E4926" w:rsidRDefault="001E36D0" w:rsidP="007F3B05">
      <w:pPr>
        <w:pStyle w:val="a2"/>
        <w:rPr>
          <w:lang w:val="ru-RU"/>
        </w:rPr>
      </w:pPr>
      <w:r w:rsidRPr="007F3B05">
        <w:rPr>
          <w:lang w:val="ru-RU"/>
        </w:rPr>
        <w:t>Изобретатель является еще более гибрид</w:t>
      </w:r>
      <w:r>
        <w:rPr>
          <w:lang w:val="ru-RU"/>
        </w:rPr>
        <w:t>ным классом по сравнению с Паладином и Рейнджером, но тем не менее два официальных архетипа все-таки обладают Дополнительной Атакой, а поэтому вполне могут сравниваться с Рейнджером.</w:t>
      </w:r>
    </w:p>
    <w:p w14:paraId="066A7EDD" w14:textId="09CC29F9" w:rsidR="001E5851" w:rsidRPr="007F3B05" w:rsidRDefault="001E5851" w:rsidP="001E5851">
      <w:pPr>
        <w:pStyle w:val="aff7"/>
        <w:rPr>
          <w:lang w:val="ru-RU"/>
        </w:rPr>
      </w:pPr>
      <w:r>
        <w:rPr>
          <w:lang w:val="ru-RU"/>
        </w:rPr>
        <w:t xml:space="preserve">Заклинания </w:t>
      </w:r>
      <w:proofErr w:type="gramStart"/>
      <w:r>
        <w:rPr>
          <w:lang w:val="ru-RU"/>
        </w:rPr>
        <w:t>Изобретатель</w:t>
      </w:r>
      <w:proofErr w:type="gramEnd"/>
      <w:r>
        <w:rPr>
          <w:lang w:val="ru-RU"/>
        </w:rPr>
        <w:t xml:space="preserve"> как и Паладин – подготавливает, что обеспечивает более высокую </w:t>
      </w:r>
      <w:proofErr w:type="spellStart"/>
      <w:r>
        <w:rPr>
          <w:lang w:val="ru-RU"/>
        </w:rPr>
        <w:t>версатильность</w:t>
      </w:r>
      <w:proofErr w:type="spellEnd"/>
      <w:r>
        <w:rPr>
          <w:lang w:val="ru-RU"/>
        </w:rPr>
        <w:t xml:space="preserve">. Дополнительные ресурсы </w:t>
      </w:r>
      <w:r w:rsidR="00C23919">
        <w:rPr>
          <w:lang w:val="ru-RU"/>
        </w:rPr>
        <w:t xml:space="preserve">Изобретателю обеспечивают инфузии, </w:t>
      </w:r>
      <w:r w:rsidR="008E5D81">
        <w:rPr>
          <w:lang w:val="ru-RU"/>
        </w:rPr>
        <w:t>ритуальное сотворение заклинаний</w:t>
      </w:r>
      <w:r w:rsidR="00195034">
        <w:rPr>
          <w:lang w:val="ru-RU"/>
        </w:rPr>
        <w:t xml:space="preserve"> и </w:t>
      </w:r>
      <w:proofErr w:type="spellStart"/>
      <w:r w:rsidR="00195034">
        <w:rPr>
          <w:lang w:val="ru-RU"/>
        </w:rPr>
        <w:t>увеличнное</w:t>
      </w:r>
      <w:proofErr w:type="spellEnd"/>
      <w:r w:rsidR="00195034">
        <w:rPr>
          <w:lang w:val="ru-RU"/>
        </w:rPr>
        <w:t xml:space="preserve"> количество предметов, которые Изобретатель может на себя настроить.</w:t>
      </w:r>
    </w:p>
    <w:p w14:paraId="5373276E" w14:textId="0E17031D" w:rsidR="001E36D0" w:rsidRDefault="00195034" w:rsidP="00195034">
      <w:pPr>
        <w:pStyle w:val="30"/>
        <w:rPr>
          <w:lang w:val="ru-RU"/>
        </w:rPr>
      </w:pPr>
      <w:bookmarkStart w:id="4" w:name="_Toc66413550"/>
      <w:r>
        <w:rPr>
          <w:lang w:val="ru-RU"/>
        </w:rPr>
        <w:t>Рейнджер</w:t>
      </w:r>
      <w:bookmarkEnd w:id="4"/>
    </w:p>
    <w:p w14:paraId="23DF24AA" w14:textId="48ED0DEC" w:rsidR="00195034" w:rsidRDefault="00195034" w:rsidP="00F15B0E">
      <w:pPr>
        <w:pStyle w:val="aff7"/>
        <w:rPr>
          <w:lang w:val="ru-RU"/>
        </w:rPr>
      </w:pPr>
      <w:r>
        <w:rPr>
          <w:lang w:val="ru-RU"/>
        </w:rPr>
        <w:t>В классическ</w:t>
      </w:r>
      <w:r w:rsidR="00647E30">
        <w:rPr>
          <w:lang w:val="ru-RU"/>
        </w:rPr>
        <w:t xml:space="preserve">ом треугольнике опций персонажа (заклинатель </w:t>
      </w:r>
      <w:r w:rsidR="00CF33B7">
        <w:rPr>
          <w:lang w:val="ru-RU"/>
        </w:rPr>
        <w:t>–</w:t>
      </w:r>
      <w:r w:rsidR="00647E30">
        <w:rPr>
          <w:lang w:val="ru-RU"/>
        </w:rPr>
        <w:t xml:space="preserve"> </w:t>
      </w:r>
      <w:r w:rsidR="00CF33B7">
        <w:rPr>
          <w:lang w:val="ru-RU"/>
        </w:rPr>
        <w:t>боец – специалист</w:t>
      </w:r>
      <w:r w:rsidR="00CF33B7">
        <w:rPr>
          <w:rStyle w:val="afffff0"/>
          <w:lang w:val="ru-RU"/>
        </w:rPr>
        <w:footnoteReference w:id="3"/>
      </w:r>
      <w:r w:rsidR="00CF33B7">
        <w:rPr>
          <w:lang w:val="ru-RU"/>
        </w:rPr>
        <w:t xml:space="preserve">), </w:t>
      </w:r>
      <w:r w:rsidR="00040878">
        <w:rPr>
          <w:lang w:val="ru-RU"/>
        </w:rPr>
        <w:t xml:space="preserve">рейнджер по сравнению с паладином находится ближе к специалисту нежели к паре заклинатель-боец, а по сравнению с Изобретателем – ближе к бойцу, нежели к </w:t>
      </w:r>
      <w:r w:rsidR="004E2F99">
        <w:rPr>
          <w:lang w:val="ru-RU"/>
        </w:rPr>
        <w:t>паре заклинатель-специалист.</w:t>
      </w:r>
    </w:p>
    <w:p w14:paraId="306077BE" w14:textId="73CF1C82" w:rsidR="004E2F99" w:rsidRDefault="004E2F99" w:rsidP="00F15B0E">
      <w:pPr>
        <w:pStyle w:val="aff7"/>
        <w:rPr>
          <w:lang w:val="ru-RU"/>
        </w:rPr>
      </w:pPr>
      <w:r>
        <w:rPr>
          <w:lang w:val="ru-RU"/>
        </w:rPr>
        <w:t>Основными проблемами в текущем дизайне Рейнджера являются:</w:t>
      </w:r>
    </w:p>
    <w:p w14:paraId="6B85ACBF" w14:textId="7A55F2EF" w:rsidR="004E2F99" w:rsidRDefault="004E2F99" w:rsidP="008A7278">
      <w:pPr>
        <w:pStyle w:val="af2"/>
        <w:numPr>
          <w:ilvl w:val="0"/>
          <w:numId w:val="11"/>
        </w:numPr>
        <w:rPr>
          <w:lang w:val="ru-RU"/>
        </w:rPr>
      </w:pPr>
      <w:r>
        <w:rPr>
          <w:lang w:val="ru-RU"/>
        </w:rPr>
        <w:t>Непонимание описательной (нарративной) роли Рейнджера</w:t>
      </w:r>
    </w:p>
    <w:p w14:paraId="4E55B3E8" w14:textId="308D883D" w:rsidR="004E2F99" w:rsidRDefault="00341520" w:rsidP="008A7278">
      <w:pPr>
        <w:pStyle w:val="af2"/>
        <w:numPr>
          <w:ilvl w:val="0"/>
          <w:numId w:val="11"/>
        </w:numPr>
        <w:rPr>
          <w:lang w:val="ru-RU"/>
        </w:rPr>
      </w:pPr>
      <w:r>
        <w:rPr>
          <w:lang w:val="ru-RU"/>
        </w:rPr>
        <w:t>Весьма скудный набор ресурсов по сравнению с ближайшими похожими классами.</w:t>
      </w:r>
    </w:p>
    <w:p w14:paraId="40CB9626" w14:textId="71779128" w:rsidR="00691F21" w:rsidRPr="0001444C" w:rsidRDefault="00DB74EE" w:rsidP="008A7278">
      <w:pPr>
        <w:pStyle w:val="af2"/>
        <w:numPr>
          <w:ilvl w:val="0"/>
          <w:numId w:val="11"/>
        </w:numPr>
        <w:rPr>
          <w:rStyle w:val="affb"/>
          <w:lang w:val="ru-RU"/>
        </w:rPr>
      </w:pPr>
      <w:r>
        <w:rPr>
          <w:lang w:val="ru-RU"/>
        </w:rPr>
        <w:t xml:space="preserve">Существующие классовые свойства рейнджера сформулированы таким образом, что в кампаниях, где их использование будет выгодным – они фактически будут убирать геймплей (так, Природный Исследователь с нужным типом местности </w:t>
      </w:r>
      <w:r w:rsidR="007E029A">
        <w:rPr>
          <w:lang w:val="ru-RU"/>
        </w:rPr>
        <w:t xml:space="preserve">уничтожает </w:t>
      </w:r>
      <w:proofErr w:type="gramStart"/>
      <w:r w:rsidR="007E029A">
        <w:rPr>
          <w:lang w:val="ru-RU"/>
        </w:rPr>
        <w:t>практически любые сложности</w:t>
      </w:r>
      <w:proofErr w:type="gramEnd"/>
      <w:r w:rsidR="007E029A">
        <w:rPr>
          <w:lang w:val="ru-RU"/>
        </w:rPr>
        <w:t xml:space="preserve"> связанные с путешествием).</w:t>
      </w:r>
    </w:p>
    <w:p w14:paraId="1308ADFC" w14:textId="3232FB73" w:rsidR="00691F21" w:rsidRPr="00691F21" w:rsidRDefault="00874E21" w:rsidP="008A7278">
      <w:pPr>
        <w:pStyle w:val="af2"/>
        <w:numPr>
          <w:ilvl w:val="0"/>
          <w:numId w:val="11"/>
        </w:numPr>
        <w:rPr>
          <w:lang w:val="ru-RU"/>
        </w:rPr>
      </w:pPr>
      <w:r>
        <w:rPr>
          <w:lang w:val="ru-RU"/>
        </w:rPr>
        <w:t xml:space="preserve">Неправильно определенные </w:t>
      </w:r>
      <w:r w:rsidR="00DE27B4">
        <w:rPr>
          <w:lang w:val="ru-RU"/>
        </w:rPr>
        <w:t>зависимости животного компаньона от рейнджера и переоцененная стоимость действий этого компаньона.</w:t>
      </w:r>
      <w:r w:rsidR="00DE27B4">
        <w:rPr>
          <w:rStyle w:val="afffff0"/>
          <w:lang w:val="ru-RU"/>
        </w:rPr>
        <w:footnoteReference w:id="4"/>
      </w:r>
    </w:p>
    <w:p w14:paraId="66E396F8" w14:textId="033C1CF3" w:rsidR="00195034" w:rsidRDefault="00C42474" w:rsidP="00C42474">
      <w:pPr>
        <w:pStyle w:val="30"/>
        <w:rPr>
          <w:lang w:val="ru-RU"/>
        </w:rPr>
      </w:pPr>
      <w:bookmarkStart w:id="5" w:name="_Toc66413551"/>
      <w:r>
        <w:rPr>
          <w:lang w:val="ru-RU"/>
        </w:rPr>
        <w:t>Слабости рейнджера</w:t>
      </w:r>
      <w:bookmarkEnd w:id="5"/>
    </w:p>
    <w:p w14:paraId="342F4A6E" w14:textId="4E537B21" w:rsidR="00C42474" w:rsidRDefault="00C42474" w:rsidP="008A7278">
      <w:pPr>
        <w:pStyle w:val="af2"/>
        <w:numPr>
          <w:ilvl w:val="0"/>
          <w:numId w:val="12"/>
        </w:numPr>
        <w:rPr>
          <w:lang w:val="ru-RU"/>
        </w:rPr>
      </w:pPr>
      <w:r>
        <w:rPr>
          <w:lang w:val="ru-RU"/>
        </w:rPr>
        <w:t>Более высокая зависимость от характеристик</w:t>
      </w:r>
      <w:r w:rsidR="009B45B6">
        <w:rPr>
          <w:lang w:val="ru-RU"/>
        </w:rPr>
        <w:t>.</w:t>
      </w:r>
    </w:p>
    <w:p w14:paraId="73A78264" w14:textId="45B8E27C" w:rsidR="009B45B6" w:rsidRDefault="009B45B6" w:rsidP="008A7278">
      <w:pPr>
        <w:pStyle w:val="af2"/>
        <w:numPr>
          <w:ilvl w:val="0"/>
          <w:numId w:val="12"/>
        </w:numPr>
        <w:rPr>
          <w:lang w:val="ru-RU"/>
        </w:rPr>
      </w:pPr>
      <w:r>
        <w:rPr>
          <w:lang w:val="ru-RU"/>
        </w:rPr>
        <w:t>Весьма ограниченный набор заклинаний.</w:t>
      </w:r>
    </w:p>
    <w:p w14:paraId="60D57A6C" w14:textId="5E389DB7" w:rsidR="009B45B6" w:rsidRDefault="00982725" w:rsidP="008A7278">
      <w:pPr>
        <w:pStyle w:val="af2"/>
        <w:numPr>
          <w:ilvl w:val="0"/>
          <w:numId w:val="12"/>
        </w:numPr>
        <w:rPr>
          <w:lang w:val="ru-RU"/>
        </w:rPr>
      </w:pPr>
      <w:r>
        <w:rPr>
          <w:lang w:val="ru-RU"/>
        </w:rPr>
        <w:t xml:space="preserve">Отсутствие внутренней синергии у </w:t>
      </w:r>
      <w:r w:rsidR="008D5A77">
        <w:rPr>
          <w:lang w:val="ru-RU"/>
        </w:rPr>
        <w:t>классовых свойств и заклинаний.</w:t>
      </w:r>
    </w:p>
    <w:p w14:paraId="3D076739" w14:textId="57DE2358" w:rsidR="008D5A77" w:rsidRDefault="008D5A77" w:rsidP="008A7278">
      <w:pPr>
        <w:pStyle w:val="af2"/>
        <w:numPr>
          <w:ilvl w:val="0"/>
          <w:numId w:val="12"/>
        </w:numPr>
        <w:rPr>
          <w:lang w:val="ru-RU"/>
        </w:rPr>
      </w:pPr>
      <w:r>
        <w:rPr>
          <w:lang w:val="ru-RU"/>
        </w:rPr>
        <w:t>Переоцененные классовые свойства.</w:t>
      </w:r>
    </w:p>
    <w:p w14:paraId="24E2E4F0" w14:textId="3B8198D9" w:rsidR="008D5A77" w:rsidRDefault="008D5A77" w:rsidP="008D5A77">
      <w:pPr>
        <w:pStyle w:val="20"/>
        <w:rPr>
          <w:lang w:val="ru-RU"/>
        </w:rPr>
      </w:pPr>
      <w:bookmarkStart w:id="6" w:name="_Toc66413552"/>
      <w:r>
        <w:rPr>
          <w:lang w:val="ru-RU"/>
        </w:rPr>
        <w:t>1.2. Роль Рейнджера</w:t>
      </w:r>
      <w:bookmarkEnd w:id="6"/>
    </w:p>
    <w:p w14:paraId="63F1DA31" w14:textId="5F33836D" w:rsidR="00DE3F3C" w:rsidRDefault="008D5A77" w:rsidP="00F15B0E">
      <w:pPr>
        <w:pStyle w:val="aff7"/>
        <w:rPr>
          <w:lang w:val="ru-RU"/>
        </w:rPr>
      </w:pPr>
      <w:r>
        <w:rPr>
          <w:lang w:val="ru-RU"/>
        </w:rPr>
        <w:t xml:space="preserve">Как я уже говорил во время своей лекции на </w:t>
      </w:r>
      <w:proofErr w:type="spellStart"/>
      <w:r>
        <w:rPr>
          <w:lang w:val="ru-RU"/>
        </w:rPr>
        <w:t>КостиКоннекте</w:t>
      </w:r>
      <w:proofErr w:type="spellEnd"/>
      <w:r>
        <w:rPr>
          <w:lang w:val="ru-RU"/>
        </w:rPr>
        <w:t xml:space="preserve"> в феврале 2021 – при дизайне </w:t>
      </w:r>
      <w:r w:rsidR="000F1D88">
        <w:t>homebrew</w:t>
      </w:r>
      <w:r w:rsidR="000F1D88">
        <w:rPr>
          <w:lang w:val="ru-RU"/>
        </w:rPr>
        <w:t xml:space="preserve"> материала всегда стоит себе задавать</w:t>
      </w:r>
      <w:r w:rsidR="00604598">
        <w:rPr>
          <w:lang w:val="ru-RU"/>
        </w:rPr>
        <w:t xml:space="preserve"> в</w:t>
      </w:r>
      <w:r w:rsidR="00AC5D4F">
        <w:rPr>
          <w:lang w:val="ru-RU"/>
        </w:rPr>
        <w:t>опрос: «А зачем я это делаю»</w:t>
      </w:r>
      <w:r w:rsidR="00DE3F3C">
        <w:rPr>
          <w:lang w:val="ru-RU"/>
        </w:rPr>
        <w:t>.</w:t>
      </w:r>
    </w:p>
    <w:p w14:paraId="5645E681" w14:textId="43F83E4F" w:rsidR="00DE3F3C" w:rsidRDefault="00DE3F3C" w:rsidP="00F15B0E">
      <w:pPr>
        <w:pStyle w:val="aff7"/>
        <w:rPr>
          <w:lang w:val="ru-RU"/>
        </w:rPr>
      </w:pPr>
      <w:r>
        <w:rPr>
          <w:lang w:val="ru-RU"/>
        </w:rPr>
        <w:t>Мой ответ в случае данного изменения Рейнджера:</w:t>
      </w:r>
    </w:p>
    <w:p w14:paraId="257B2827" w14:textId="510B680C" w:rsidR="00DE3F3C" w:rsidRDefault="00DE3F3C" w:rsidP="008A7278">
      <w:pPr>
        <w:pStyle w:val="af2"/>
        <w:numPr>
          <w:ilvl w:val="0"/>
          <w:numId w:val="13"/>
        </w:numPr>
        <w:rPr>
          <w:lang w:val="ru-RU"/>
        </w:rPr>
      </w:pPr>
      <w:r>
        <w:rPr>
          <w:lang w:val="ru-RU"/>
        </w:rPr>
        <w:t xml:space="preserve">Потому что </w:t>
      </w:r>
      <w:proofErr w:type="gramStart"/>
      <w:r>
        <w:rPr>
          <w:lang w:val="ru-RU"/>
        </w:rPr>
        <w:t>тот</w:t>
      </w:r>
      <w:proofErr w:type="gramEnd"/>
      <w:r>
        <w:rPr>
          <w:lang w:val="ru-RU"/>
        </w:rPr>
        <w:t xml:space="preserve"> кто не </w:t>
      </w:r>
      <w:proofErr w:type="spellStart"/>
      <w:r>
        <w:rPr>
          <w:lang w:val="ru-RU"/>
        </w:rPr>
        <w:t>фиксил</w:t>
      </w:r>
      <w:proofErr w:type="spellEnd"/>
      <w:r>
        <w:rPr>
          <w:lang w:val="ru-RU"/>
        </w:rPr>
        <w:t xml:space="preserve"> рейнджера – не мужик!</w:t>
      </w:r>
    </w:p>
    <w:p w14:paraId="3DA3668E" w14:textId="1C3601B0" w:rsidR="00DE3F3C" w:rsidRDefault="00DE3F3C" w:rsidP="008A7278">
      <w:pPr>
        <w:pStyle w:val="af2"/>
        <w:numPr>
          <w:ilvl w:val="0"/>
          <w:numId w:val="13"/>
        </w:numPr>
        <w:rPr>
          <w:lang w:val="ru-RU"/>
        </w:rPr>
      </w:pPr>
      <w:r>
        <w:rPr>
          <w:lang w:val="ru-RU"/>
        </w:rPr>
        <w:t>В качестве иллюстрации.</w:t>
      </w:r>
    </w:p>
    <w:p w14:paraId="5EEB7BE0" w14:textId="52BAB1D8" w:rsidR="00DE3F3C" w:rsidRDefault="00EE3A5B" w:rsidP="008A7278">
      <w:pPr>
        <w:pStyle w:val="af2"/>
        <w:numPr>
          <w:ilvl w:val="0"/>
          <w:numId w:val="13"/>
        </w:numPr>
        <w:rPr>
          <w:lang w:val="ru-RU"/>
        </w:rPr>
      </w:pPr>
      <w:r>
        <w:rPr>
          <w:lang w:val="ru-RU"/>
        </w:rPr>
        <w:t xml:space="preserve">Создание рабочего класса для игрока в текущей кампании по </w:t>
      </w:r>
      <w:proofErr w:type="spellStart"/>
      <w:r>
        <w:rPr>
          <w:lang w:val="ru-RU"/>
        </w:rPr>
        <w:t>Кормиру</w:t>
      </w:r>
      <w:proofErr w:type="spellEnd"/>
      <w:r>
        <w:rPr>
          <w:lang w:val="ru-RU"/>
        </w:rPr>
        <w:t>.</w:t>
      </w:r>
    </w:p>
    <w:p w14:paraId="5F458B73" w14:textId="78F8C51F" w:rsidR="00EE3A5B" w:rsidRDefault="00EE3A5B" w:rsidP="008A7278">
      <w:pPr>
        <w:pStyle w:val="af2"/>
        <w:numPr>
          <w:ilvl w:val="0"/>
          <w:numId w:val="13"/>
        </w:numPr>
        <w:rPr>
          <w:lang w:val="ru-RU"/>
        </w:rPr>
      </w:pPr>
      <w:r>
        <w:rPr>
          <w:lang w:val="ru-RU"/>
        </w:rPr>
        <w:t>Изменение рейнджера в сторону, которую я считаю более правильной.</w:t>
      </w:r>
    </w:p>
    <w:p w14:paraId="7AAF1F15" w14:textId="64615A7B" w:rsidR="00EE3A5B" w:rsidRDefault="004750CE" w:rsidP="00F15B0E">
      <w:pPr>
        <w:pStyle w:val="aff7"/>
        <w:rPr>
          <w:lang w:val="ru-RU"/>
        </w:rPr>
      </w:pPr>
      <w:r>
        <w:rPr>
          <w:lang w:val="ru-RU"/>
        </w:rPr>
        <w:t>Именно последний пункт является определяющим в дальнейших построениях.</w:t>
      </w:r>
    </w:p>
    <w:p w14:paraId="05D8FDC0" w14:textId="45DD6037" w:rsidR="004750CE" w:rsidRDefault="004750CE" w:rsidP="00F15B0E">
      <w:pPr>
        <w:pStyle w:val="aff7"/>
        <w:rPr>
          <w:lang w:val="ru-RU"/>
        </w:rPr>
      </w:pPr>
      <w:r>
        <w:rPr>
          <w:lang w:val="ru-RU"/>
        </w:rPr>
        <w:t xml:space="preserve">Итак, кто такой Рейнджер? То ли это обычный Разведчик в дикой местности? Следопыт? </w:t>
      </w:r>
      <w:r w:rsidR="00862317">
        <w:rPr>
          <w:lang w:val="ru-RU"/>
        </w:rPr>
        <w:t>Его зовут Уокер? Синтез друида и воина аналогичный паладину как синтезу клерика и воина?</w:t>
      </w:r>
    </w:p>
    <w:p w14:paraId="6EE91F27" w14:textId="33ADB9C4" w:rsidR="00377FB1" w:rsidRDefault="00862317" w:rsidP="00F15B0E">
      <w:pPr>
        <w:pStyle w:val="aff7"/>
        <w:rPr>
          <w:lang w:val="ru-RU"/>
        </w:rPr>
      </w:pPr>
      <w:r>
        <w:rPr>
          <w:lang w:val="ru-RU"/>
        </w:rPr>
        <w:t xml:space="preserve">История возникновения класса Рейнджер была неплохо исследована на </w:t>
      </w:r>
      <w:r>
        <w:t>Tribality</w:t>
      </w:r>
      <w:r w:rsidRPr="00862317">
        <w:rPr>
          <w:lang w:val="ru-RU"/>
        </w:rPr>
        <w:t xml:space="preserve"> </w:t>
      </w:r>
      <w:r>
        <w:rPr>
          <w:lang w:val="ru-RU"/>
        </w:rPr>
        <w:t>–</w:t>
      </w:r>
      <w:r w:rsidRPr="00862317">
        <w:rPr>
          <w:lang w:val="ru-RU"/>
        </w:rPr>
        <w:t xml:space="preserve"> </w:t>
      </w:r>
      <w:r>
        <w:rPr>
          <w:lang w:val="ru-RU"/>
        </w:rPr>
        <w:t xml:space="preserve">в весьма большом цикле статей «История Классов». Ссылки на 8 статей посвященных эволюции восприятия Рейнджера игровыми дизайнерами в различных редакциях </w:t>
      </w:r>
      <w:r>
        <w:t>D</w:t>
      </w:r>
      <w:r w:rsidRPr="00862317">
        <w:rPr>
          <w:lang w:val="ru-RU"/>
        </w:rPr>
        <w:t>&amp;</w:t>
      </w:r>
      <w:r>
        <w:t>D</w:t>
      </w:r>
      <w:r w:rsidRPr="00862317">
        <w:rPr>
          <w:lang w:val="ru-RU"/>
        </w:rPr>
        <w:t xml:space="preserve"> </w:t>
      </w:r>
      <w:r>
        <w:rPr>
          <w:lang w:val="ru-RU"/>
        </w:rPr>
        <w:t>и ответвлений от него</w:t>
      </w:r>
      <w:r w:rsidR="00377FB1">
        <w:rPr>
          <w:lang w:val="ru-RU"/>
        </w:rPr>
        <w:t xml:space="preserve"> вы найдете в разделе </w:t>
      </w:r>
      <w:r w:rsidR="00377FB1">
        <w:rPr>
          <w:lang w:val="ru-RU"/>
        </w:rPr>
        <w:fldChar w:fldCharType="begin"/>
      </w:r>
      <w:r w:rsidR="00377FB1">
        <w:rPr>
          <w:lang w:val="ru-RU"/>
        </w:rPr>
        <w:instrText xml:space="preserve"> REF _Ref66392334 \h </w:instrText>
      </w:r>
      <w:r w:rsidR="00377FB1">
        <w:rPr>
          <w:lang w:val="ru-RU"/>
        </w:rPr>
      </w:r>
      <w:r w:rsidR="00377FB1">
        <w:rPr>
          <w:lang w:val="ru-RU"/>
        </w:rPr>
        <w:fldChar w:fldCharType="separate"/>
      </w:r>
      <w:r w:rsidR="003779CF">
        <w:rPr>
          <w:lang w:val="ru-RU"/>
        </w:rPr>
        <w:t>Ссылки</w:t>
      </w:r>
      <w:r w:rsidR="00377FB1">
        <w:rPr>
          <w:lang w:val="ru-RU"/>
        </w:rPr>
        <w:fldChar w:fldCharType="end"/>
      </w:r>
      <w:r w:rsidR="00377FB1">
        <w:rPr>
          <w:lang w:val="ru-RU"/>
        </w:rPr>
        <w:t xml:space="preserve">. </w:t>
      </w:r>
    </w:p>
    <w:p w14:paraId="145AC75F" w14:textId="55126112" w:rsidR="00377FB1" w:rsidRDefault="00377FB1" w:rsidP="00F15B0E">
      <w:pPr>
        <w:pStyle w:val="aff7"/>
        <w:rPr>
          <w:lang w:val="ru-RU"/>
        </w:rPr>
      </w:pPr>
      <w:r>
        <w:rPr>
          <w:lang w:val="ru-RU"/>
        </w:rPr>
        <w:t xml:space="preserve">Для целей этого документа под Рейнджером я буду понимать воина-одиночку, который </w:t>
      </w:r>
      <w:proofErr w:type="gramStart"/>
      <w:r>
        <w:rPr>
          <w:lang w:val="ru-RU"/>
        </w:rPr>
        <w:t>побеждает</w:t>
      </w:r>
      <w:proofErr w:type="gramEnd"/>
      <w:r>
        <w:rPr>
          <w:lang w:val="ru-RU"/>
        </w:rPr>
        <w:t xml:space="preserve"> создавая тактическое преимущество за счет использования местности и знания врагов</w:t>
      </w:r>
      <w:r w:rsidR="00DF1391">
        <w:rPr>
          <w:lang w:val="ru-RU"/>
        </w:rPr>
        <w:t xml:space="preserve"> в отличие от воинов, использующих именно воинское мастерство и паладинов, полагающихся на сверхъестественные силы.</w:t>
      </w:r>
    </w:p>
    <w:p w14:paraId="3D22D657" w14:textId="686B9CE1" w:rsidR="00DF1391" w:rsidRDefault="00DF1391" w:rsidP="00F15B0E">
      <w:pPr>
        <w:pStyle w:val="aff7"/>
        <w:rPr>
          <w:lang w:val="ru-RU"/>
        </w:rPr>
      </w:pPr>
      <w:r>
        <w:rPr>
          <w:lang w:val="ru-RU"/>
        </w:rPr>
        <w:t xml:space="preserve">В рамках различных сеттингов Рейнджеров часто можно встретить </w:t>
      </w:r>
      <w:r w:rsidR="00980E78">
        <w:rPr>
          <w:lang w:val="ru-RU"/>
        </w:rPr>
        <w:t xml:space="preserve">в роли проводников, разведчиков в диких местностях, иногда они являются одной из тех сил, которые сдерживают </w:t>
      </w:r>
      <w:r w:rsidR="007053B2">
        <w:rPr>
          <w:lang w:val="ru-RU"/>
        </w:rPr>
        <w:t>дикие племена, чудовищ или опасных животных вдали от цивилизации, что волей-неволей приводит к тщательному изучению повадок наиболее встречаемых противников.</w:t>
      </w:r>
    </w:p>
    <w:p w14:paraId="036E545C" w14:textId="067B4D16" w:rsidR="007053B2" w:rsidRDefault="00CE5A07" w:rsidP="00F15B0E">
      <w:pPr>
        <w:pStyle w:val="aff7"/>
        <w:rPr>
          <w:lang w:val="ru-RU"/>
        </w:rPr>
      </w:pPr>
      <w:r>
        <w:rPr>
          <w:lang w:val="ru-RU"/>
        </w:rPr>
        <w:t xml:space="preserve">Строго говоря, не каждый рейнджер в таком определении должен иметь возможность сотворять заклинания, но поскольку </w:t>
      </w:r>
      <w:r w:rsidR="007A07E2">
        <w:rPr>
          <w:lang w:val="ru-RU"/>
        </w:rPr>
        <w:t xml:space="preserve">в </w:t>
      </w:r>
      <w:r w:rsidR="007A07E2">
        <w:t>SRD</w:t>
      </w:r>
      <w:r w:rsidR="007A07E2" w:rsidRPr="007A07E2">
        <w:rPr>
          <w:lang w:val="ru-RU"/>
        </w:rPr>
        <w:t xml:space="preserve"> 5.1 </w:t>
      </w:r>
      <w:r w:rsidR="007A07E2">
        <w:rPr>
          <w:lang w:val="ru-RU"/>
        </w:rPr>
        <w:t>этот класс сформулирован именно с заклинательными способностями, то и далее я использую его как основу. Хотя вполне возможны и рейнджеры без заклинательных способностей – с большим уклоном в используемые навыки или воинское мастерство.</w:t>
      </w:r>
    </w:p>
    <w:p w14:paraId="4348FF96" w14:textId="7EF79FDD" w:rsidR="007A07E2" w:rsidRPr="007A07E2" w:rsidRDefault="00B66616" w:rsidP="00B55731">
      <w:pPr>
        <w:pStyle w:val="20"/>
        <w:rPr>
          <w:lang w:val="ru-RU"/>
        </w:rPr>
      </w:pPr>
      <w:r>
        <w:rPr>
          <w:lang w:val="ru-RU"/>
        </w:rPr>
        <w:t xml:space="preserve">1.3. </w:t>
      </w:r>
      <w:r w:rsidR="007A07E2">
        <w:rPr>
          <w:lang w:val="ru-RU"/>
        </w:rPr>
        <w:t>Принятые решения</w:t>
      </w:r>
    </w:p>
    <w:p w14:paraId="22F9A4EB" w14:textId="0207DA67" w:rsidR="008D5A77" w:rsidRDefault="00B66616" w:rsidP="00F15B0E">
      <w:pPr>
        <w:pStyle w:val="aff7"/>
        <w:rPr>
          <w:lang w:val="ru-RU"/>
        </w:rPr>
      </w:pPr>
      <w:r>
        <w:rPr>
          <w:lang w:val="ru-RU"/>
        </w:rPr>
        <w:lastRenderedPageBreak/>
        <w:t xml:space="preserve">Слабости и недостатки рейнджеров в </w:t>
      </w:r>
      <w:r w:rsidRPr="00B66616">
        <w:rPr>
          <w:lang w:val="ru-RU"/>
        </w:rPr>
        <w:t>5</w:t>
      </w:r>
      <w:r>
        <w:t>e</w:t>
      </w:r>
      <w:r w:rsidRPr="00B66616">
        <w:rPr>
          <w:lang w:val="ru-RU"/>
        </w:rPr>
        <w:t xml:space="preserve"> </w:t>
      </w:r>
      <w:r>
        <w:rPr>
          <w:lang w:val="ru-RU"/>
        </w:rPr>
        <w:t xml:space="preserve">очевидны многим и в т.ч. его создателям – было выпущено несколько </w:t>
      </w:r>
      <w:r>
        <w:t>Unearthed</w:t>
      </w:r>
      <w:r w:rsidRPr="00B66616">
        <w:rPr>
          <w:lang w:val="ru-RU"/>
        </w:rPr>
        <w:t xml:space="preserve"> </w:t>
      </w:r>
      <w:r>
        <w:t>Arcana</w:t>
      </w:r>
      <w:r w:rsidRPr="00B66616">
        <w:rPr>
          <w:lang w:val="ru-RU"/>
        </w:rPr>
        <w:t xml:space="preserve"> </w:t>
      </w:r>
      <w:r>
        <w:rPr>
          <w:lang w:val="ru-RU"/>
        </w:rPr>
        <w:t xml:space="preserve">с различными вариантами изменения рейнджера, и вот в Котелке Таши со всякой всячиной были опубликованы опциональные (хотя мне кажется, что в данном случае </w:t>
      </w:r>
      <w:proofErr w:type="spellStart"/>
      <w:r>
        <w:t>WoTC</w:t>
      </w:r>
      <w:proofErr w:type="spellEnd"/>
      <w:r w:rsidRPr="00B66616">
        <w:rPr>
          <w:lang w:val="ru-RU"/>
        </w:rPr>
        <w:t xml:space="preserve"> </w:t>
      </w:r>
      <w:r>
        <w:rPr>
          <w:lang w:val="ru-RU"/>
        </w:rPr>
        <w:t>лукавят – для рейнджера это практически необходимые изменения и дополнения) классовые свойства, которые я также буду использовать в полной мере.</w:t>
      </w:r>
    </w:p>
    <w:p w14:paraId="02524FE1" w14:textId="57912229" w:rsidR="00B66616" w:rsidRDefault="00E20D62" w:rsidP="00DD6FF9">
      <w:pPr>
        <w:pStyle w:val="30"/>
        <w:rPr>
          <w:lang w:val="ru-RU"/>
        </w:rPr>
      </w:pPr>
      <w:bookmarkStart w:id="7" w:name="_Toc66413553"/>
      <w:r>
        <w:t>Favored</w:t>
      </w:r>
      <w:r w:rsidRPr="00DD6FF9">
        <w:rPr>
          <w:lang w:val="ru-RU"/>
        </w:rPr>
        <w:t xml:space="preserve"> </w:t>
      </w:r>
      <w:r>
        <w:t>Foe</w:t>
      </w:r>
      <w:r w:rsidRPr="00DD6FF9">
        <w:rPr>
          <w:lang w:val="ru-RU"/>
        </w:rPr>
        <w:t xml:space="preserve"> – </w:t>
      </w:r>
      <w:r>
        <w:rPr>
          <w:lang w:val="ru-RU"/>
        </w:rPr>
        <w:t xml:space="preserve">Избранный </w:t>
      </w:r>
      <w:proofErr w:type="gramStart"/>
      <w:r>
        <w:rPr>
          <w:lang w:val="ru-RU"/>
        </w:rPr>
        <w:t>Против</w:t>
      </w:r>
      <w:r w:rsidR="00DD6FF9">
        <w:rPr>
          <w:lang w:val="ru-RU"/>
        </w:rPr>
        <w:t>ник</w:t>
      </w:r>
      <w:bookmarkEnd w:id="7"/>
      <w:proofErr w:type="gramEnd"/>
    </w:p>
    <w:p w14:paraId="75D86B76" w14:textId="60C7B8DD" w:rsidR="00DD6FF9" w:rsidRDefault="00DD6FF9" w:rsidP="00F15B0E">
      <w:pPr>
        <w:pStyle w:val="aff7"/>
        <w:rPr>
          <w:lang w:val="ru-RU"/>
        </w:rPr>
      </w:pPr>
      <w:r>
        <w:rPr>
          <w:lang w:val="ru-RU"/>
        </w:rPr>
        <w:t xml:space="preserve">Предложенный </w:t>
      </w:r>
      <w:proofErr w:type="spellStart"/>
      <w:r>
        <w:t>WoTC</w:t>
      </w:r>
      <w:proofErr w:type="spellEnd"/>
      <w:r w:rsidRPr="00DD6FF9">
        <w:rPr>
          <w:lang w:val="ru-RU"/>
        </w:rPr>
        <w:t xml:space="preserve"> </w:t>
      </w:r>
      <w:r>
        <w:rPr>
          <w:lang w:val="ru-RU"/>
        </w:rPr>
        <w:t>вариант меня не устраивает по нескольким причинам:</w:t>
      </w:r>
    </w:p>
    <w:p w14:paraId="690BD3DE" w14:textId="35BF78B9" w:rsidR="00DD6FF9" w:rsidRDefault="00DD6FF9" w:rsidP="008A7278">
      <w:pPr>
        <w:pStyle w:val="af2"/>
        <w:numPr>
          <w:ilvl w:val="0"/>
          <w:numId w:val="14"/>
        </w:numPr>
        <w:rPr>
          <w:lang w:val="ru-RU"/>
        </w:rPr>
      </w:pPr>
      <w:r>
        <w:rPr>
          <w:lang w:val="ru-RU"/>
        </w:rPr>
        <w:t>Не исчезает проблема использования заклинаний на концентрации, специфичных для Рейнджера.</w:t>
      </w:r>
    </w:p>
    <w:p w14:paraId="0D871DA3" w14:textId="4E9615CB" w:rsidR="00DD6FF9" w:rsidRDefault="00DD6FF9" w:rsidP="008A7278">
      <w:pPr>
        <w:pStyle w:val="af2"/>
        <w:numPr>
          <w:ilvl w:val="0"/>
          <w:numId w:val="14"/>
        </w:numPr>
        <w:rPr>
          <w:lang w:val="ru-RU"/>
        </w:rPr>
      </w:pPr>
      <w:r>
        <w:rPr>
          <w:lang w:val="ru-RU"/>
        </w:rPr>
        <w:t>Ограничение на использование 1 раз в ход нивелирует один из боевых стилей Рейнджера – бой двумя оружиями.</w:t>
      </w:r>
    </w:p>
    <w:p w14:paraId="6ECEDDF7" w14:textId="3C79BC1B" w:rsidR="00DD6FF9" w:rsidRDefault="00DD6FF9" w:rsidP="00F15B0E">
      <w:pPr>
        <w:pStyle w:val="aff7"/>
        <w:rPr>
          <w:lang w:val="ru-RU"/>
        </w:rPr>
      </w:pPr>
      <w:r>
        <w:rPr>
          <w:lang w:val="ru-RU"/>
        </w:rPr>
        <w:t>Поэтому, я предлагаю свой вариант:</w:t>
      </w:r>
    </w:p>
    <w:p w14:paraId="25322596" w14:textId="728D6688" w:rsidR="00DD6FF9" w:rsidRDefault="00DD6FF9" w:rsidP="00CB0DE3">
      <w:pPr>
        <w:pStyle w:val="40"/>
        <w:rPr>
          <w:lang w:val="ru-RU"/>
        </w:rPr>
      </w:pPr>
      <w:r>
        <w:rPr>
          <w:lang w:val="ru-RU"/>
        </w:rPr>
        <w:t>Добыча Охотника</w:t>
      </w:r>
    </w:p>
    <w:p w14:paraId="6964A9BC" w14:textId="16D9D059" w:rsidR="00DD6FF9" w:rsidRDefault="00EA2D43" w:rsidP="00F15B0E">
      <w:pPr>
        <w:pStyle w:val="aff7"/>
        <w:rPr>
          <w:lang w:val="uk-UA"/>
        </w:rPr>
      </w:pPr>
      <w:r>
        <w:rPr>
          <w:lang w:val="ru-RU"/>
        </w:rPr>
        <w:t xml:space="preserve">На 2м уровне, </w:t>
      </w:r>
      <w:r w:rsidR="00DD6FF9">
        <w:rPr>
          <w:lang w:val="ru-RU"/>
        </w:rPr>
        <w:t xml:space="preserve">Рейнджер </w:t>
      </w:r>
      <w:r w:rsidR="00CB3E27">
        <w:rPr>
          <w:lang w:val="ru-RU"/>
        </w:rPr>
        <w:t xml:space="preserve">становится способен «читать» свои цели, позволяя наносить более верные и смертоносные удары. На своем ходу бонусным действием рейнджер может </w:t>
      </w:r>
      <w:r w:rsidR="00493638">
        <w:rPr>
          <w:lang w:val="ru-RU"/>
        </w:rPr>
        <w:t xml:space="preserve">выбрать </w:t>
      </w:r>
      <w:r w:rsidR="00CB3E27">
        <w:rPr>
          <w:lang w:val="ru-RU"/>
        </w:rPr>
        <w:t>существо, которое он видит на расстоянии до 90 футов</w:t>
      </w:r>
      <w:r w:rsidR="00493638">
        <w:rPr>
          <w:lang w:val="ru-RU"/>
        </w:rPr>
        <w:t xml:space="preserve">, своей «Добычей». Рейнджер может поддерживать сосредоточенность на своей добыче </w:t>
      </w:r>
      <w:r w:rsidR="00CE615F">
        <w:rPr>
          <w:lang w:val="ru-RU"/>
        </w:rPr>
        <w:t xml:space="preserve">количество часов равное его </w:t>
      </w:r>
      <w:r w:rsidR="00D559BD">
        <w:rPr>
          <w:lang w:val="ru-RU"/>
        </w:rPr>
        <w:t>бонусу владения, рассчитанного для уровней Рейнджера</w:t>
      </w:r>
      <w:r w:rsidR="00CE615F">
        <w:rPr>
          <w:lang w:val="ru-RU"/>
        </w:rPr>
        <w:t xml:space="preserve">. Во время действия этого эффекта Рейнджер дополнительно наносит </w:t>
      </w:r>
      <w:r w:rsidR="004C5844">
        <w:rPr>
          <w:lang w:val="ru-RU"/>
        </w:rPr>
        <w:t>урон</w:t>
      </w:r>
      <w:r w:rsidR="00962AD7">
        <w:rPr>
          <w:lang w:val="ru-RU"/>
        </w:rPr>
        <w:t xml:space="preserve"> (который соответствует типу урона используемого оружия)</w:t>
      </w:r>
      <w:r w:rsidR="00501E2E">
        <w:rPr>
          <w:lang w:val="ru-RU"/>
        </w:rPr>
        <w:t xml:space="preserve"> в размере результата броска кости компетентности</w:t>
      </w:r>
      <w:r w:rsidR="00962AD7">
        <w:rPr>
          <w:lang w:val="ru-RU"/>
        </w:rPr>
        <w:t xml:space="preserve"> </w:t>
      </w:r>
      <w:r w:rsidR="000E6BE3">
        <w:rPr>
          <w:lang w:val="ru-RU"/>
        </w:rPr>
        <w:t xml:space="preserve">своими </w:t>
      </w:r>
      <w:r w:rsidR="00962AD7">
        <w:rPr>
          <w:lang w:val="ru-RU"/>
        </w:rPr>
        <w:t xml:space="preserve">атаками оружием </w:t>
      </w:r>
      <w:r w:rsidR="00D559BD">
        <w:rPr>
          <w:lang w:val="ru-RU"/>
        </w:rPr>
        <w:t>выбранному существу. В случае если это существо также является Избранным Врагом</w:t>
      </w:r>
      <w:r w:rsidR="00D559BD">
        <w:rPr>
          <w:rStyle w:val="afffff0"/>
          <w:lang w:val="ru-RU"/>
        </w:rPr>
        <w:footnoteReference w:id="5"/>
      </w:r>
      <w:r w:rsidR="00D559BD">
        <w:rPr>
          <w:lang w:val="ru-RU"/>
        </w:rPr>
        <w:t>, то Рейнджер также получает бонус равный модификатору Мудрости на броски атаки оружием против этой цели.</w:t>
      </w:r>
      <w:r w:rsidR="00D50BF8">
        <w:rPr>
          <w:lang w:val="ru-RU"/>
        </w:rPr>
        <w:t xml:space="preserve"> Также</w:t>
      </w:r>
      <w:r w:rsidR="00D50BF8" w:rsidRPr="00D50BF8">
        <w:rPr>
          <w:lang w:val="ru-RU"/>
        </w:rPr>
        <w:t xml:space="preserve"> </w:t>
      </w:r>
      <w:r w:rsidR="00D50BF8">
        <w:rPr>
          <w:lang w:val="ru-RU"/>
        </w:rPr>
        <w:t>во</w:t>
      </w:r>
      <w:r w:rsidR="00D50BF8" w:rsidRPr="00D50BF8">
        <w:rPr>
          <w:lang w:val="ru-RU"/>
        </w:rPr>
        <w:t xml:space="preserve"> </w:t>
      </w:r>
      <w:r w:rsidR="00D50BF8">
        <w:rPr>
          <w:lang w:val="ru-RU"/>
        </w:rPr>
        <w:t>время</w:t>
      </w:r>
      <w:r w:rsidR="00D50BF8" w:rsidRPr="00D50BF8">
        <w:rPr>
          <w:lang w:val="ru-RU"/>
        </w:rPr>
        <w:t xml:space="preserve"> </w:t>
      </w:r>
      <w:r w:rsidR="00D50BF8">
        <w:rPr>
          <w:lang w:val="ru-RU"/>
        </w:rPr>
        <w:t>действия</w:t>
      </w:r>
      <w:r w:rsidR="00D50BF8" w:rsidRPr="00D50BF8">
        <w:rPr>
          <w:lang w:val="ru-RU"/>
        </w:rPr>
        <w:t xml:space="preserve"> </w:t>
      </w:r>
      <w:r w:rsidR="00D50BF8">
        <w:rPr>
          <w:lang w:val="ru-RU"/>
        </w:rPr>
        <w:t>этого</w:t>
      </w:r>
      <w:r w:rsidR="00D50BF8" w:rsidRPr="00D50BF8">
        <w:rPr>
          <w:lang w:val="ru-RU"/>
        </w:rPr>
        <w:t xml:space="preserve"> </w:t>
      </w:r>
      <w:r w:rsidR="00D50BF8">
        <w:rPr>
          <w:lang w:val="ru-RU"/>
        </w:rPr>
        <w:t>эффекта</w:t>
      </w:r>
      <w:r w:rsidR="00D50BF8" w:rsidRPr="00D50BF8">
        <w:rPr>
          <w:lang w:val="ru-RU"/>
        </w:rPr>
        <w:t xml:space="preserve"> </w:t>
      </w:r>
      <w:r w:rsidR="00D50BF8">
        <w:rPr>
          <w:lang w:val="ru-RU"/>
        </w:rPr>
        <w:t xml:space="preserve">Рейнджер добавляет к своим </w:t>
      </w:r>
      <w:proofErr w:type="spellStart"/>
      <w:r w:rsidR="00D50BF8">
        <w:rPr>
          <w:lang w:val="ru-RU"/>
        </w:rPr>
        <w:t>пр</w:t>
      </w:r>
      <w:r w:rsidR="00D50BF8">
        <w:rPr>
          <w:lang w:val="uk-UA"/>
        </w:rPr>
        <w:t>оверкам</w:t>
      </w:r>
      <w:proofErr w:type="spellEnd"/>
      <w:r w:rsidR="00D50BF8">
        <w:rPr>
          <w:lang w:val="uk-UA"/>
        </w:rPr>
        <w:t xml:space="preserve"> </w:t>
      </w:r>
      <w:proofErr w:type="spellStart"/>
      <w:r w:rsidR="00D50BF8">
        <w:rPr>
          <w:lang w:val="uk-UA"/>
        </w:rPr>
        <w:t>Мудрости</w:t>
      </w:r>
      <w:proofErr w:type="spellEnd"/>
      <w:r w:rsidR="00D50BF8">
        <w:rPr>
          <w:lang w:val="uk-UA"/>
        </w:rPr>
        <w:t xml:space="preserve"> (</w:t>
      </w:r>
      <w:proofErr w:type="spellStart"/>
      <w:r w:rsidR="00D50BF8">
        <w:rPr>
          <w:lang w:val="uk-UA"/>
        </w:rPr>
        <w:t>Восприятие</w:t>
      </w:r>
      <w:proofErr w:type="spellEnd"/>
      <w:r w:rsidR="00D50BF8">
        <w:rPr>
          <w:lang w:val="uk-UA"/>
        </w:rPr>
        <w:t xml:space="preserve">) </w:t>
      </w:r>
      <w:proofErr w:type="spellStart"/>
      <w:r w:rsidR="00D50BF8">
        <w:rPr>
          <w:lang w:val="uk-UA"/>
        </w:rPr>
        <w:t>или</w:t>
      </w:r>
      <w:proofErr w:type="spellEnd"/>
      <w:r w:rsidR="00D50BF8">
        <w:rPr>
          <w:lang w:val="uk-UA"/>
        </w:rPr>
        <w:t xml:space="preserve"> </w:t>
      </w:r>
      <w:proofErr w:type="spellStart"/>
      <w:r w:rsidR="00D50BF8">
        <w:rPr>
          <w:lang w:val="uk-UA"/>
        </w:rPr>
        <w:t>Мудрости</w:t>
      </w:r>
      <w:proofErr w:type="spellEnd"/>
      <w:r w:rsidR="00D50BF8">
        <w:rPr>
          <w:lang w:val="uk-UA"/>
        </w:rPr>
        <w:t xml:space="preserve"> (</w:t>
      </w:r>
      <w:proofErr w:type="spellStart"/>
      <w:r w:rsidR="00D50BF8">
        <w:rPr>
          <w:lang w:val="uk-UA"/>
        </w:rPr>
        <w:t>Выживание</w:t>
      </w:r>
      <w:proofErr w:type="spellEnd"/>
      <w:r w:rsidR="00D50BF8">
        <w:rPr>
          <w:lang w:val="uk-UA"/>
        </w:rPr>
        <w:t xml:space="preserve">) результат </w:t>
      </w:r>
      <w:proofErr w:type="spellStart"/>
      <w:r w:rsidR="00D50BF8">
        <w:rPr>
          <w:lang w:val="uk-UA"/>
        </w:rPr>
        <w:t>броска</w:t>
      </w:r>
      <w:proofErr w:type="spellEnd"/>
      <w:r w:rsidR="00D50BF8">
        <w:rPr>
          <w:lang w:val="uk-UA"/>
        </w:rPr>
        <w:t xml:space="preserve"> </w:t>
      </w:r>
      <w:proofErr w:type="spellStart"/>
      <w:r w:rsidR="00D50BF8">
        <w:rPr>
          <w:lang w:val="uk-UA"/>
        </w:rPr>
        <w:t>кости</w:t>
      </w:r>
      <w:proofErr w:type="spellEnd"/>
      <w:r w:rsidR="00D50BF8">
        <w:rPr>
          <w:lang w:val="uk-UA"/>
        </w:rPr>
        <w:t xml:space="preserve"> </w:t>
      </w:r>
      <w:proofErr w:type="spellStart"/>
      <w:r w:rsidR="00D50BF8">
        <w:rPr>
          <w:lang w:val="uk-UA"/>
        </w:rPr>
        <w:t>компетентности</w:t>
      </w:r>
      <w:proofErr w:type="spellEnd"/>
      <w:r w:rsidR="00501E2E">
        <w:rPr>
          <w:rStyle w:val="afffff0"/>
          <w:lang w:val="uk-UA"/>
        </w:rPr>
        <w:footnoteReference w:id="6"/>
      </w:r>
      <w:r w:rsidR="00D50BF8">
        <w:rPr>
          <w:lang w:val="uk-UA"/>
        </w:rPr>
        <w:t>.</w:t>
      </w:r>
    </w:p>
    <w:p w14:paraId="3D1AAFC3" w14:textId="5FD8AB7F" w:rsidR="00501E2E" w:rsidRDefault="00501E2E" w:rsidP="00F15B0E">
      <w:pPr>
        <w:pStyle w:val="aff7"/>
        <w:rPr>
          <w:lang w:val="uk-UA"/>
        </w:rPr>
      </w:pPr>
      <w:proofErr w:type="spellStart"/>
      <w:r>
        <w:rPr>
          <w:lang w:val="uk-UA"/>
        </w:rPr>
        <w:t>Эффек</w:t>
      </w:r>
      <w:r w:rsidR="004538AF">
        <w:rPr>
          <w:lang w:val="uk-UA"/>
        </w:rPr>
        <w:t>т</w:t>
      </w:r>
      <w:proofErr w:type="spellEnd"/>
      <w:r>
        <w:rPr>
          <w:lang w:val="uk-UA"/>
        </w:rPr>
        <w:t xml:space="preserve"> </w:t>
      </w:r>
      <w:proofErr w:type="spellStart"/>
      <w:r>
        <w:rPr>
          <w:lang w:val="uk-UA"/>
        </w:rPr>
        <w:t>прекращается</w:t>
      </w:r>
      <w:proofErr w:type="spellEnd"/>
      <w:r>
        <w:rPr>
          <w:lang w:val="uk-UA"/>
        </w:rPr>
        <w:t xml:space="preserve"> в </w:t>
      </w:r>
      <w:proofErr w:type="spellStart"/>
      <w:r>
        <w:rPr>
          <w:lang w:val="uk-UA"/>
        </w:rPr>
        <w:t>случае</w:t>
      </w:r>
      <w:proofErr w:type="spellEnd"/>
      <w:r>
        <w:rPr>
          <w:lang w:val="uk-UA"/>
        </w:rPr>
        <w:t xml:space="preserve"> </w:t>
      </w:r>
      <w:proofErr w:type="spellStart"/>
      <w:r>
        <w:rPr>
          <w:lang w:val="uk-UA"/>
        </w:rPr>
        <w:t>если</w:t>
      </w:r>
      <w:proofErr w:type="spellEnd"/>
      <w:r>
        <w:rPr>
          <w:lang w:val="uk-UA"/>
        </w:rPr>
        <w:t xml:space="preserve"> </w:t>
      </w:r>
      <w:proofErr w:type="spellStart"/>
      <w:r>
        <w:rPr>
          <w:lang w:val="uk-UA"/>
        </w:rPr>
        <w:t>Рейнджер</w:t>
      </w:r>
      <w:proofErr w:type="spellEnd"/>
      <w:r>
        <w:rPr>
          <w:lang w:val="uk-UA"/>
        </w:rPr>
        <w:t xml:space="preserve"> </w:t>
      </w:r>
      <w:proofErr w:type="spellStart"/>
      <w:r>
        <w:rPr>
          <w:lang w:val="uk-UA"/>
        </w:rPr>
        <w:t>падает</w:t>
      </w:r>
      <w:proofErr w:type="spellEnd"/>
      <w:r>
        <w:rPr>
          <w:lang w:val="uk-UA"/>
        </w:rPr>
        <w:t xml:space="preserve"> без </w:t>
      </w:r>
      <w:proofErr w:type="spellStart"/>
      <w:r>
        <w:rPr>
          <w:lang w:val="uk-UA"/>
        </w:rPr>
        <w:t>сознания</w:t>
      </w:r>
      <w:proofErr w:type="spellEnd"/>
      <w:r>
        <w:rPr>
          <w:lang w:val="uk-UA"/>
        </w:rPr>
        <w:t xml:space="preserve">, </w:t>
      </w:r>
      <w:proofErr w:type="spellStart"/>
      <w:r>
        <w:rPr>
          <w:lang w:val="uk-UA"/>
        </w:rPr>
        <w:t>использует</w:t>
      </w:r>
      <w:proofErr w:type="spellEnd"/>
      <w:r>
        <w:rPr>
          <w:lang w:val="uk-UA"/>
        </w:rPr>
        <w:t xml:space="preserve"> его на другом </w:t>
      </w:r>
      <w:proofErr w:type="spellStart"/>
      <w:r>
        <w:rPr>
          <w:lang w:val="uk-UA"/>
        </w:rPr>
        <w:t>существе</w:t>
      </w:r>
      <w:proofErr w:type="spellEnd"/>
      <w:r w:rsidR="0023719F">
        <w:rPr>
          <w:lang w:val="uk-UA"/>
        </w:rPr>
        <w:t>.</w:t>
      </w:r>
      <w:r w:rsidR="005952D3">
        <w:rPr>
          <w:lang w:val="uk-UA"/>
        </w:rPr>
        <w:t xml:space="preserve"> </w:t>
      </w:r>
      <w:proofErr w:type="spellStart"/>
      <w:r w:rsidR="005952D3">
        <w:rPr>
          <w:lang w:val="uk-UA"/>
        </w:rPr>
        <w:t>Также</w:t>
      </w:r>
      <w:proofErr w:type="spellEnd"/>
      <w:r w:rsidR="005952D3">
        <w:rPr>
          <w:lang w:val="uk-UA"/>
        </w:rPr>
        <w:t xml:space="preserve"> </w:t>
      </w:r>
      <w:proofErr w:type="spellStart"/>
      <w:r w:rsidR="005952D3">
        <w:rPr>
          <w:lang w:val="uk-UA"/>
        </w:rPr>
        <w:t>эффект</w:t>
      </w:r>
      <w:proofErr w:type="spellEnd"/>
      <w:r w:rsidR="005952D3">
        <w:rPr>
          <w:lang w:val="uk-UA"/>
        </w:rPr>
        <w:t xml:space="preserve"> </w:t>
      </w:r>
      <w:proofErr w:type="spellStart"/>
      <w:r w:rsidR="005952D3">
        <w:rPr>
          <w:lang w:val="uk-UA"/>
        </w:rPr>
        <w:t>прекращается</w:t>
      </w:r>
      <w:proofErr w:type="spellEnd"/>
      <w:r w:rsidR="005952D3">
        <w:rPr>
          <w:lang w:val="uk-UA"/>
        </w:rPr>
        <w:t xml:space="preserve"> </w:t>
      </w:r>
      <w:proofErr w:type="spellStart"/>
      <w:r w:rsidR="005952D3">
        <w:rPr>
          <w:lang w:val="uk-UA"/>
        </w:rPr>
        <w:t>если</w:t>
      </w:r>
      <w:proofErr w:type="spellEnd"/>
      <w:r w:rsidR="005952D3">
        <w:rPr>
          <w:lang w:val="uk-UA"/>
        </w:rPr>
        <w:t xml:space="preserve"> </w:t>
      </w:r>
      <w:proofErr w:type="spellStart"/>
      <w:r w:rsidR="005952D3">
        <w:rPr>
          <w:lang w:val="uk-UA"/>
        </w:rPr>
        <w:t>Рейнджер</w:t>
      </w:r>
      <w:proofErr w:type="spellEnd"/>
      <w:r w:rsidR="005952D3">
        <w:rPr>
          <w:lang w:val="uk-UA"/>
        </w:rPr>
        <w:t xml:space="preserve"> </w:t>
      </w:r>
      <w:proofErr w:type="spellStart"/>
      <w:r w:rsidR="005952D3">
        <w:rPr>
          <w:lang w:val="uk-UA"/>
        </w:rPr>
        <w:t>сотворяет</w:t>
      </w:r>
      <w:proofErr w:type="spellEnd"/>
      <w:r w:rsidR="005952D3">
        <w:rPr>
          <w:lang w:val="uk-UA"/>
        </w:rPr>
        <w:t xml:space="preserve"> </w:t>
      </w:r>
      <w:proofErr w:type="spellStart"/>
      <w:r w:rsidR="005952D3">
        <w:rPr>
          <w:lang w:val="uk-UA"/>
        </w:rPr>
        <w:t>заклинание</w:t>
      </w:r>
      <w:proofErr w:type="spellEnd"/>
      <w:r w:rsidR="005952D3">
        <w:rPr>
          <w:lang w:val="uk-UA"/>
        </w:rPr>
        <w:t xml:space="preserve"> Метка Охотника.</w:t>
      </w:r>
    </w:p>
    <w:p w14:paraId="74FD3ACC" w14:textId="4ECCA7DC" w:rsidR="0023719F" w:rsidRDefault="0023719F" w:rsidP="00F15B0E">
      <w:pPr>
        <w:pStyle w:val="aff7"/>
        <w:rPr>
          <w:lang w:val="uk-UA"/>
        </w:rPr>
      </w:pPr>
      <w:proofErr w:type="spellStart"/>
      <w:r>
        <w:rPr>
          <w:lang w:val="uk-UA"/>
        </w:rPr>
        <w:t>Рейнджер</w:t>
      </w:r>
      <w:proofErr w:type="spellEnd"/>
      <w:r>
        <w:rPr>
          <w:lang w:val="uk-UA"/>
        </w:rPr>
        <w:t xml:space="preserve"> </w:t>
      </w:r>
      <w:proofErr w:type="spellStart"/>
      <w:r>
        <w:rPr>
          <w:lang w:val="uk-UA"/>
        </w:rPr>
        <w:t>может</w:t>
      </w:r>
      <w:proofErr w:type="spellEnd"/>
      <w:r>
        <w:rPr>
          <w:lang w:val="uk-UA"/>
        </w:rPr>
        <w:t xml:space="preserve"> </w:t>
      </w:r>
      <w:proofErr w:type="spellStart"/>
      <w:r>
        <w:rPr>
          <w:lang w:val="uk-UA"/>
        </w:rPr>
        <w:t>использовать</w:t>
      </w:r>
      <w:proofErr w:type="spellEnd"/>
      <w:r>
        <w:rPr>
          <w:lang w:val="uk-UA"/>
        </w:rPr>
        <w:t xml:space="preserve"> </w:t>
      </w:r>
      <w:proofErr w:type="spellStart"/>
      <w:r>
        <w:rPr>
          <w:lang w:val="uk-UA"/>
        </w:rPr>
        <w:t>это</w:t>
      </w:r>
      <w:proofErr w:type="spellEnd"/>
      <w:r>
        <w:rPr>
          <w:lang w:val="uk-UA"/>
        </w:rPr>
        <w:t xml:space="preserve"> </w:t>
      </w:r>
      <w:proofErr w:type="spellStart"/>
      <w:r>
        <w:rPr>
          <w:lang w:val="uk-UA"/>
        </w:rPr>
        <w:t>свойство</w:t>
      </w:r>
      <w:proofErr w:type="spellEnd"/>
      <w:r>
        <w:rPr>
          <w:lang w:val="uk-UA"/>
        </w:rPr>
        <w:t xml:space="preserve"> </w:t>
      </w:r>
      <w:proofErr w:type="spellStart"/>
      <w:r>
        <w:rPr>
          <w:lang w:val="uk-UA"/>
        </w:rPr>
        <w:t>количество</w:t>
      </w:r>
      <w:proofErr w:type="spellEnd"/>
      <w:r>
        <w:rPr>
          <w:lang w:val="uk-UA"/>
        </w:rPr>
        <w:t xml:space="preserve"> раз </w:t>
      </w:r>
      <w:proofErr w:type="spellStart"/>
      <w:r>
        <w:rPr>
          <w:lang w:val="uk-UA"/>
        </w:rPr>
        <w:t>равное</w:t>
      </w:r>
      <w:proofErr w:type="spellEnd"/>
      <w:r>
        <w:rPr>
          <w:lang w:val="uk-UA"/>
        </w:rPr>
        <w:t xml:space="preserve"> его </w:t>
      </w:r>
      <w:proofErr w:type="spellStart"/>
      <w:r>
        <w:rPr>
          <w:lang w:val="uk-UA"/>
        </w:rPr>
        <w:t>модификатору</w:t>
      </w:r>
      <w:proofErr w:type="spellEnd"/>
      <w:r>
        <w:rPr>
          <w:lang w:val="uk-UA"/>
        </w:rPr>
        <w:t xml:space="preserve"> </w:t>
      </w:r>
      <w:proofErr w:type="spellStart"/>
      <w:r>
        <w:rPr>
          <w:lang w:val="uk-UA"/>
        </w:rPr>
        <w:t>Мудрости</w:t>
      </w:r>
      <w:proofErr w:type="spellEnd"/>
      <w:r>
        <w:rPr>
          <w:lang w:val="uk-UA"/>
        </w:rPr>
        <w:t xml:space="preserve"> (</w:t>
      </w:r>
      <w:proofErr w:type="spellStart"/>
      <w:r>
        <w:rPr>
          <w:lang w:val="uk-UA"/>
        </w:rPr>
        <w:t>минимум</w:t>
      </w:r>
      <w:proofErr w:type="spellEnd"/>
      <w:r>
        <w:rPr>
          <w:lang w:val="uk-UA"/>
        </w:rPr>
        <w:t xml:space="preserve"> 1). </w:t>
      </w:r>
      <w:proofErr w:type="spellStart"/>
      <w:r>
        <w:rPr>
          <w:lang w:val="uk-UA"/>
        </w:rPr>
        <w:t>Возможность</w:t>
      </w:r>
      <w:proofErr w:type="spellEnd"/>
      <w:r>
        <w:rPr>
          <w:lang w:val="uk-UA"/>
        </w:rPr>
        <w:t xml:space="preserve"> повторно </w:t>
      </w:r>
      <w:proofErr w:type="spellStart"/>
      <w:r>
        <w:rPr>
          <w:lang w:val="uk-UA"/>
        </w:rPr>
        <w:t>использовать</w:t>
      </w:r>
      <w:proofErr w:type="spellEnd"/>
      <w:r>
        <w:rPr>
          <w:lang w:val="uk-UA"/>
        </w:rPr>
        <w:t xml:space="preserve"> </w:t>
      </w:r>
      <w:proofErr w:type="spellStart"/>
      <w:r>
        <w:rPr>
          <w:lang w:val="uk-UA"/>
        </w:rPr>
        <w:t>это</w:t>
      </w:r>
      <w:proofErr w:type="spellEnd"/>
      <w:r>
        <w:rPr>
          <w:lang w:val="uk-UA"/>
        </w:rPr>
        <w:t xml:space="preserve"> </w:t>
      </w:r>
      <w:proofErr w:type="spellStart"/>
      <w:r>
        <w:rPr>
          <w:lang w:val="uk-UA"/>
        </w:rPr>
        <w:t>свойство</w:t>
      </w:r>
      <w:proofErr w:type="spellEnd"/>
      <w:r>
        <w:rPr>
          <w:lang w:val="uk-UA"/>
        </w:rPr>
        <w:t xml:space="preserve"> </w:t>
      </w:r>
      <w:proofErr w:type="spellStart"/>
      <w:r>
        <w:rPr>
          <w:lang w:val="uk-UA"/>
        </w:rPr>
        <w:t>появляется</w:t>
      </w:r>
      <w:proofErr w:type="spellEnd"/>
      <w:r>
        <w:rPr>
          <w:lang w:val="uk-UA"/>
        </w:rPr>
        <w:t xml:space="preserve"> </w:t>
      </w:r>
      <w:proofErr w:type="spellStart"/>
      <w:r>
        <w:rPr>
          <w:lang w:val="uk-UA"/>
        </w:rPr>
        <w:t>после</w:t>
      </w:r>
      <w:proofErr w:type="spellEnd"/>
      <w:r>
        <w:rPr>
          <w:lang w:val="uk-UA"/>
        </w:rPr>
        <w:t xml:space="preserve"> </w:t>
      </w:r>
      <w:proofErr w:type="spellStart"/>
      <w:r>
        <w:rPr>
          <w:lang w:val="uk-UA"/>
        </w:rPr>
        <w:t>совершения</w:t>
      </w:r>
      <w:proofErr w:type="spellEnd"/>
      <w:r>
        <w:rPr>
          <w:lang w:val="uk-UA"/>
        </w:rPr>
        <w:t xml:space="preserve"> </w:t>
      </w:r>
      <w:proofErr w:type="spellStart"/>
      <w:r>
        <w:rPr>
          <w:lang w:val="uk-UA"/>
        </w:rPr>
        <w:t>Рейнджером</w:t>
      </w:r>
      <w:proofErr w:type="spellEnd"/>
      <w:r>
        <w:rPr>
          <w:lang w:val="uk-UA"/>
        </w:rPr>
        <w:t xml:space="preserve"> короткого </w:t>
      </w:r>
      <w:proofErr w:type="spellStart"/>
      <w:r>
        <w:rPr>
          <w:lang w:val="uk-UA"/>
        </w:rPr>
        <w:t>или</w:t>
      </w:r>
      <w:proofErr w:type="spellEnd"/>
      <w:r>
        <w:rPr>
          <w:lang w:val="uk-UA"/>
        </w:rPr>
        <w:t xml:space="preserve"> </w:t>
      </w:r>
      <w:proofErr w:type="spellStart"/>
      <w:r>
        <w:rPr>
          <w:lang w:val="uk-UA"/>
        </w:rPr>
        <w:t>длительного</w:t>
      </w:r>
      <w:proofErr w:type="spellEnd"/>
      <w:r>
        <w:rPr>
          <w:lang w:val="uk-UA"/>
        </w:rPr>
        <w:t xml:space="preserve"> </w:t>
      </w:r>
      <w:proofErr w:type="spellStart"/>
      <w:r>
        <w:rPr>
          <w:lang w:val="uk-UA"/>
        </w:rPr>
        <w:t>отдыха</w:t>
      </w:r>
      <w:proofErr w:type="spellEnd"/>
      <w:r>
        <w:rPr>
          <w:lang w:val="uk-UA"/>
        </w:rPr>
        <w:t>.</w:t>
      </w:r>
    </w:p>
    <w:p w14:paraId="7AC5ABE4" w14:textId="6A10DAA1" w:rsidR="00D50BF8" w:rsidRDefault="00D50BF8" w:rsidP="00F15B0E">
      <w:pPr>
        <w:pStyle w:val="aff7"/>
        <w:rPr>
          <w:lang w:val="uk-UA"/>
        </w:rPr>
      </w:pPr>
      <w:r w:rsidRPr="0001444C">
        <w:rPr>
          <w:rStyle w:val="aff"/>
          <w:lang w:val="ru-RU"/>
        </w:rPr>
        <w:t>Кость компетентности</w:t>
      </w:r>
      <w:r>
        <w:rPr>
          <w:lang w:val="uk-UA"/>
        </w:rPr>
        <w:t xml:space="preserve"> – </w:t>
      </w:r>
      <w:proofErr w:type="spellStart"/>
      <w:r>
        <w:rPr>
          <w:lang w:val="uk-UA"/>
        </w:rPr>
        <w:t>используется</w:t>
      </w:r>
      <w:proofErr w:type="spellEnd"/>
      <w:r>
        <w:rPr>
          <w:lang w:val="uk-UA"/>
        </w:rPr>
        <w:t xml:space="preserve"> при </w:t>
      </w:r>
      <w:proofErr w:type="spellStart"/>
      <w:r>
        <w:rPr>
          <w:lang w:val="uk-UA"/>
        </w:rPr>
        <w:t>различных</w:t>
      </w:r>
      <w:proofErr w:type="spellEnd"/>
      <w:r>
        <w:rPr>
          <w:lang w:val="uk-UA"/>
        </w:rPr>
        <w:t xml:space="preserve"> </w:t>
      </w:r>
      <w:proofErr w:type="spellStart"/>
      <w:r>
        <w:rPr>
          <w:lang w:val="uk-UA"/>
        </w:rPr>
        <w:t>проверках</w:t>
      </w:r>
      <w:proofErr w:type="spellEnd"/>
      <w:r>
        <w:rPr>
          <w:lang w:val="uk-UA"/>
        </w:rPr>
        <w:t xml:space="preserve">, на 1м </w:t>
      </w:r>
      <w:proofErr w:type="spellStart"/>
      <w:r>
        <w:rPr>
          <w:lang w:val="uk-UA"/>
        </w:rPr>
        <w:t>уровне</w:t>
      </w:r>
      <w:proofErr w:type="spellEnd"/>
      <w:r>
        <w:rPr>
          <w:lang w:val="uk-UA"/>
        </w:rPr>
        <w:t xml:space="preserve"> </w:t>
      </w:r>
      <w:proofErr w:type="spellStart"/>
      <w:r>
        <w:rPr>
          <w:lang w:val="uk-UA"/>
        </w:rPr>
        <w:t>используется</w:t>
      </w:r>
      <w:proofErr w:type="spellEnd"/>
      <w:r>
        <w:rPr>
          <w:lang w:val="uk-UA"/>
        </w:rPr>
        <w:t xml:space="preserve"> </w:t>
      </w:r>
      <w:proofErr w:type="spellStart"/>
      <w:r>
        <w:rPr>
          <w:lang w:val="uk-UA"/>
        </w:rPr>
        <w:t>кость</w:t>
      </w:r>
      <w:proofErr w:type="spellEnd"/>
      <w:r>
        <w:rPr>
          <w:lang w:val="uk-UA"/>
        </w:rPr>
        <w:t xml:space="preserve"> 1к4, </w:t>
      </w:r>
      <w:proofErr w:type="spellStart"/>
      <w:r>
        <w:rPr>
          <w:lang w:val="uk-UA"/>
        </w:rPr>
        <w:t>которая</w:t>
      </w:r>
      <w:proofErr w:type="spellEnd"/>
      <w:r>
        <w:rPr>
          <w:lang w:val="uk-UA"/>
        </w:rPr>
        <w:t xml:space="preserve"> </w:t>
      </w:r>
      <w:proofErr w:type="spellStart"/>
      <w:r>
        <w:rPr>
          <w:lang w:val="uk-UA"/>
        </w:rPr>
        <w:t>возрастает</w:t>
      </w:r>
      <w:proofErr w:type="spellEnd"/>
      <w:r>
        <w:rPr>
          <w:lang w:val="uk-UA"/>
        </w:rPr>
        <w:t xml:space="preserve"> до 1к6 на 5 </w:t>
      </w:r>
      <w:proofErr w:type="spellStart"/>
      <w:r>
        <w:rPr>
          <w:lang w:val="uk-UA"/>
        </w:rPr>
        <w:t>уровне</w:t>
      </w:r>
      <w:proofErr w:type="spellEnd"/>
      <w:r>
        <w:rPr>
          <w:lang w:val="uk-UA"/>
        </w:rPr>
        <w:t xml:space="preserve">, до 1к8 на 9м </w:t>
      </w:r>
      <w:proofErr w:type="spellStart"/>
      <w:r>
        <w:rPr>
          <w:lang w:val="uk-UA"/>
        </w:rPr>
        <w:t>уровне</w:t>
      </w:r>
      <w:proofErr w:type="spellEnd"/>
      <w:r>
        <w:rPr>
          <w:lang w:val="uk-UA"/>
        </w:rPr>
        <w:t xml:space="preserve">, до 1к10 на 13м </w:t>
      </w:r>
      <w:proofErr w:type="spellStart"/>
      <w:r>
        <w:rPr>
          <w:lang w:val="uk-UA"/>
        </w:rPr>
        <w:t>уровне</w:t>
      </w:r>
      <w:proofErr w:type="spellEnd"/>
      <w:r>
        <w:rPr>
          <w:lang w:val="uk-UA"/>
        </w:rPr>
        <w:t xml:space="preserve"> и 1к12 на 1</w:t>
      </w:r>
      <w:r w:rsidR="00501E2E">
        <w:rPr>
          <w:lang w:val="uk-UA"/>
        </w:rPr>
        <w:t xml:space="preserve">7м </w:t>
      </w:r>
      <w:proofErr w:type="spellStart"/>
      <w:r w:rsidR="00501E2E">
        <w:rPr>
          <w:lang w:val="uk-UA"/>
        </w:rPr>
        <w:t>уровне</w:t>
      </w:r>
      <w:proofErr w:type="spellEnd"/>
      <w:r w:rsidR="00501E2E">
        <w:rPr>
          <w:lang w:val="uk-UA"/>
        </w:rPr>
        <w:t>.</w:t>
      </w:r>
    </w:p>
    <w:p w14:paraId="7676A502" w14:textId="3A1A7382" w:rsidR="0001444C" w:rsidRPr="0001444C" w:rsidRDefault="0001444C" w:rsidP="0001444C">
      <w:pPr>
        <w:pStyle w:val="30"/>
        <w:rPr>
          <w:lang w:val="ru-RU"/>
        </w:rPr>
      </w:pPr>
      <w:bookmarkStart w:id="8" w:name="_Toc66413554"/>
      <w:r>
        <w:t>Steady</w:t>
      </w:r>
      <w:r w:rsidRPr="0001444C">
        <w:rPr>
          <w:lang w:val="ru-RU"/>
        </w:rPr>
        <w:t xml:space="preserve"> </w:t>
      </w:r>
      <w:r>
        <w:t>Aim</w:t>
      </w:r>
      <w:bookmarkEnd w:id="8"/>
    </w:p>
    <w:p w14:paraId="23CE219D" w14:textId="4513CFED" w:rsidR="0001444C" w:rsidRDefault="0001444C" w:rsidP="0001444C">
      <w:pPr>
        <w:rPr>
          <w:lang w:val="ru-RU"/>
        </w:rPr>
      </w:pPr>
      <w:r>
        <w:rPr>
          <w:lang w:val="ru-RU"/>
        </w:rPr>
        <w:t>Поскольку рейнджер часто используется как лучник, то грех ему не иметь доступа к возможности лучше прицелиться.</w:t>
      </w:r>
    </w:p>
    <w:p w14:paraId="241C7EE2" w14:textId="2943BBA3" w:rsidR="0001444C" w:rsidRPr="003E56FA" w:rsidRDefault="0001444C" w:rsidP="0001444C">
      <w:pPr>
        <w:pStyle w:val="30"/>
        <w:rPr>
          <w:lang w:val="ru-RU"/>
        </w:rPr>
      </w:pPr>
      <w:bookmarkStart w:id="9" w:name="_Toc66413555"/>
      <w:r>
        <w:t>Natural</w:t>
      </w:r>
      <w:r w:rsidRPr="003E56FA">
        <w:rPr>
          <w:lang w:val="ru-RU"/>
        </w:rPr>
        <w:t xml:space="preserve"> </w:t>
      </w:r>
      <w:r>
        <w:t>Explorer</w:t>
      </w:r>
      <w:bookmarkEnd w:id="9"/>
    </w:p>
    <w:p w14:paraId="26821324" w14:textId="3AB2A53E" w:rsidR="0001444C" w:rsidRDefault="0001444C" w:rsidP="0001444C">
      <w:pPr>
        <w:rPr>
          <w:lang w:val="ru-RU"/>
        </w:rPr>
      </w:pPr>
      <w:r>
        <w:rPr>
          <w:lang w:val="ru-RU"/>
        </w:rPr>
        <w:t>Основная проблема Исследователя Природы в том, что он фактически уничтожает геймплей Рейнджера позволяя пропустить части, в которых рейнджер наиболее силен, поэтому Исследователь Природы был в какой-то степени ослаблен.</w:t>
      </w:r>
    </w:p>
    <w:p w14:paraId="727A0CD1" w14:textId="04A56797" w:rsidR="0001444C" w:rsidRDefault="0001444C" w:rsidP="0001444C">
      <w:pPr>
        <w:pStyle w:val="30"/>
        <w:rPr>
          <w:lang w:val="ru-RU"/>
        </w:rPr>
      </w:pPr>
      <w:bookmarkStart w:id="10" w:name="_Toc66413556"/>
      <w:r>
        <w:rPr>
          <w:lang w:val="ru-RU"/>
        </w:rPr>
        <w:t>Кость компетентности</w:t>
      </w:r>
      <w:bookmarkEnd w:id="10"/>
    </w:p>
    <w:p w14:paraId="007B699B" w14:textId="70C585D8" w:rsidR="002F7035" w:rsidRDefault="0001444C" w:rsidP="0001444C">
      <w:pPr>
        <w:rPr>
          <w:lang w:val="ru-RU"/>
        </w:rPr>
      </w:pPr>
      <w:r>
        <w:rPr>
          <w:lang w:val="ru-RU"/>
        </w:rPr>
        <w:t xml:space="preserve">Кость компетентности является неплохим способом заменить Экспертизу де-факто на дополнительную кость – </w:t>
      </w:r>
      <w:proofErr w:type="gramStart"/>
      <w:r>
        <w:rPr>
          <w:lang w:val="ru-RU"/>
        </w:rPr>
        <w:t>и</w:t>
      </w:r>
      <w:proofErr w:type="gramEnd"/>
      <w:r>
        <w:rPr>
          <w:lang w:val="ru-RU"/>
        </w:rPr>
        <w:t xml:space="preserve"> хотя для значений пассивных навыков это не идет на пользу, зато появляется возможность получить Экспертизу из других источников</w:t>
      </w:r>
      <w:r w:rsidR="002F7035">
        <w:rPr>
          <w:lang w:val="ru-RU"/>
        </w:rPr>
        <w:t>.</w:t>
      </w:r>
    </w:p>
    <w:p w14:paraId="5EDFEF9C" w14:textId="25B6DBAA" w:rsidR="0001444C" w:rsidRDefault="0001444C" w:rsidP="0001444C">
      <w:pPr>
        <w:rPr>
          <w:lang w:val="ru-RU"/>
        </w:rPr>
      </w:pPr>
      <w:proofErr w:type="gramStart"/>
      <w:r>
        <w:rPr>
          <w:lang w:val="ru-RU"/>
        </w:rPr>
        <w:t>Среднее значение</w:t>
      </w:r>
      <w:proofErr w:type="gramEnd"/>
      <w:r>
        <w:rPr>
          <w:lang w:val="ru-RU"/>
        </w:rPr>
        <w:t xml:space="preserve"> выпадающее на кости компетентности как раз равняется бонусу владения.</w:t>
      </w:r>
    </w:p>
    <w:p w14:paraId="7315D705" w14:textId="5AE1D8A6" w:rsidR="0001444C" w:rsidRDefault="00400909" w:rsidP="00400909">
      <w:pPr>
        <w:pStyle w:val="30"/>
        <w:rPr>
          <w:lang w:val="ru-RU"/>
        </w:rPr>
      </w:pPr>
      <w:bookmarkStart w:id="11" w:name="_Toc66413557"/>
      <w:r>
        <w:rPr>
          <w:lang w:val="ru-RU"/>
        </w:rPr>
        <w:t>Альтернативное сотворение заклинаний</w:t>
      </w:r>
      <w:bookmarkEnd w:id="11"/>
    </w:p>
    <w:p w14:paraId="25412E66" w14:textId="1DAB6DFA" w:rsidR="00400909" w:rsidRDefault="00400909" w:rsidP="00400909">
      <w:pPr>
        <w:rPr>
          <w:lang w:val="ru-RU"/>
        </w:rPr>
      </w:pPr>
      <w:r>
        <w:rPr>
          <w:lang w:val="ru-RU"/>
        </w:rPr>
        <w:t xml:space="preserve">Одним из основных недостатков Рейнджера является на данный момент необходимость выбора между заклинаниями, которые ему наиболее полезны и теми, которые создают ему дополнительный </w:t>
      </w:r>
      <w:proofErr w:type="spellStart"/>
      <w:r>
        <w:rPr>
          <w:lang w:val="ru-RU"/>
        </w:rPr>
        <w:t>флавор</w:t>
      </w:r>
      <w:proofErr w:type="spellEnd"/>
      <w:r>
        <w:rPr>
          <w:lang w:val="ru-RU"/>
        </w:rPr>
        <w:t>.</w:t>
      </w:r>
    </w:p>
    <w:p w14:paraId="54A6CC5D" w14:textId="6D3FFF78" w:rsidR="00400909" w:rsidRDefault="00400909" w:rsidP="00400909">
      <w:pPr>
        <w:rPr>
          <w:lang w:val="ru-RU"/>
        </w:rPr>
      </w:pPr>
      <w:r>
        <w:rPr>
          <w:lang w:val="ru-RU"/>
        </w:rPr>
        <w:t>Представленная</w:t>
      </w:r>
      <w:r w:rsidRPr="00400909">
        <w:rPr>
          <w:lang w:val="ru-RU"/>
        </w:rPr>
        <w:t xml:space="preserve"> </w:t>
      </w:r>
      <w:r>
        <w:rPr>
          <w:lang w:val="ru-RU"/>
        </w:rPr>
        <w:t>в</w:t>
      </w:r>
      <w:r w:rsidRPr="00400909">
        <w:rPr>
          <w:lang w:val="ru-RU"/>
        </w:rPr>
        <w:t xml:space="preserve"> </w:t>
      </w:r>
      <w:r>
        <w:t>Tasha</w:t>
      </w:r>
      <w:r w:rsidRPr="00400909">
        <w:rPr>
          <w:lang w:val="ru-RU"/>
        </w:rPr>
        <w:t>’</w:t>
      </w:r>
      <w:r>
        <w:t>s</w:t>
      </w:r>
      <w:r w:rsidRPr="00400909">
        <w:rPr>
          <w:lang w:val="ru-RU"/>
        </w:rPr>
        <w:t xml:space="preserve"> </w:t>
      </w:r>
      <w:r>
        <w:t>Cauldron</w:t>
      </w:r>
      <w:r w:rsidRPr="00400909">
        <w:rPr>
          <w:lang w:val="ru-RU"/>
        </w:rPr>
        <w:t xml:space="preserve"> </w:t>
      </w:r>
      <w:r>
        <w:t>of</w:t>
      </w:r>
      <w:r w:rsidRPr="00400909">
        <w:rPr>
          <w:lang w:val="ru-RU"/>
        </w:rPr>
        <w:t xml:space="preserve"> </w:t>
      </w:r>
      <w:r>
        <w:t>everything</w:t>
      </w:r>
      <w:r w:rsidRPr="00400909">
        <w:rPr>
          <w:lang w:val="ru-RU"/>
        </w:rPr>
        <w:t xml:space="preserve"> </w:t>
      </w:r>
      <w:r>
        <w:rPr>
          <w:lang w:val="ru-RU"/>
        </w:rPr>
        <w:t>замена</w:t>
      </w:r>
      <w:r w:rsidRPr="00400909">
        <w:rPr>
          <w:lang w:val="ru-RU"/>
        </w:rPr>
        <w:t xml:space="preserve"> </w:t>
      </w:r>
      <w:r>
        <w:t>Primal</w:t>
      </w:r>
      <w:r w:rsidRPr="00400909">
        <w:rPr>
          <w:lang w:val="ru-RU"/>
        </w:rPr>
        <w:t xml:space="preserve"> </w:t>
      </w:r>
      <w:proofErr w:type="spellStart"/>
      <w:r>
        <w:t>Awarenes</w:t>
      </w:r>
      <w:proofErr w:type="spellEnd"/>
      <w:r w:rsidRPr="00400909">
        <w:rPr>
          <w:lang w:val="ru-RU"/>
        </w:rPr>
        <w:t xml:space="preserve"> – </w:t>
      </w:r>
      <w:r>
        <w:t>Primeval</w:t>
      </w:r>
      <w:r w:rsidRPr="00400909">
        <w:rPr>
          <w:lang w:val="ru-RU"/>
        </w:rPr>
        <w:t xml:space="preserve"> </w:t>
      </w:r>
      <w:r>
        <w:t>Awareness</w:t>
      </w:r>
      <w:r w:rsidRPr="00400909">
        <w:rPr>
          <w:lang w:val="ru-RU"/>
        </w:rPr>
        <w:t xml:space="preserve"> </w:t>
      </w:r>
      <w:r>
        <w:rPr>
          <w:lang w:val="ru-RU"/>
        </w:rPr>
        <w:t>частично</w:t>
      </w:r>
      <w:r w:rsidRPr="00400909">
        <w:rPr>
          <w:lang w:val="ru-RU"/>
        </w:rPr>
        <w:t xml:space="preserve"> </w:t>
      </w:r>
      <w:r>
        <w:rPr>
          <w:lang w:val="ru-RU"/>
        </w:rPr>
        <w:t>решает</w:t>
      </w:r>
      <w:r w:rsidRPr="00400909">
        <w:rPr>
          <w:lang w:val="ru-RU"/>
        </w:rPr>
        <w:t xml:space="preserve"> </w:t>
      </w:r>
      <w:r>
        <w:rPr>
          <w:lang w:val="ru-RU"/>
        </w:rPr>
        <w:t>эту</w:t>
      </w:r>
      <w:r w:rsidRPr="00400909">
        <w:rPr>
          <w:lang w:val="ru-RU"/>
        </w:rPr>
        <w:t xml:space="preserve"> </w:t>
      </w:r>
      <w:r>
        <w:rPr>
          <w:lang w:val="ru-RU"/>
        </w:rPr>
        <w:t>проблему, но все еще недостаточно.</w:t>
      </w:r>
    </w:p>
    <w:p w14:paraId="4B388D0A" w14:textId="5D6852F5" w:rsidR="00400909" w:rsidRDefault="00400909" w:rsidP="00400909">
      <w:pPr>
        <w:rPr>
          <w:lang w:val="ru-RU"/>
        </w:rPr>
      </w:pPr>
      <w:r>
        <w:rPr>
          <w:lang w:val="ru-RU"/>
        </w:rPr>
        <w:t xml:space="preserve">Поэтому </w:t>
      </w:r>
      <w:r w:rsidR="00570673">
        <w:rPr>
          <w:lang w:val="ru-RU"/>
        </w:rPr>
        <w:t>я добавляю рейнджеру возможность ограниченно сотворять ритуальные заклинания.</w:t>
      </w:r>
    </w:p>
    <w:p w14:paraId="767D0BFB" w14:textId="77777777" w:rsidR="00F16CEE" w:rsidRPr="002F7035" w:rsidRDefault="00F16CEE" w:rsidP="00F16CEE">
      <w:pPr>
        <w:pStyle w:val="30"/>
        <w:rPr>
          <w:lang w:val="ru-RU"/>
        </w:rPr>
      </w:pPr>
      <w:bookmarkStart w:id="12" w:name="_Toc66413558"/>
      <w:r>
        <w:t>Foe</w:t>
      </w:r>
      <w:r w:rsidRPr="002F7035">
        <w:rPr>
          <w:lang w:val="ru-RU"/>
        </w:rPr>
        <w:t xml:space="preserve"> </w:t>
      </w:r>
      <w:r>
        <w:t>Slayer</w:t>
      </w:r>
      <w:bookmarkEnd w:id="12"/>
    </w:p>
    <w:p w14:paraId="06437320" w14:textId="2D39D12F" w:rsidR="00570673" w:rsidRDefault="00F16CEE" w:rsidP="00400909">
      <w:pPr>
        <w:rPr>
          <w:lang w:val="ru-RU"/>
        </w:rPr>
      </w:pPr>
      <w:r>
        <w:rPr>
          <w:lang w:val="ru-RU"/>
        </w:rPr>
        <w:t xml:space="preserve">Способность </w:t>
      </w:r>
      <w:proofErr w:type="gramStart"/>
      <w:r>
        <w:rPr>
          <w:lang w:val="ru-RU"/>
        </w:rPr>
        <w:t>20го</w:t>
      </w:r>
      <w:proofErr w:type="gramEnd"/>
      <w:r>
        <w:rPr>
          <w:lang w:val="ru-RU"/>
        </w:rPr>
        <w:t xml:space="preserve"> уровня у Рейнджера в базовой версии не вызывало ничего кроме слез, </w:t>
      </w:r>
      <w:r w:rsidR="004D594D">
        <w:rPr>
          <w:lang w:val="ru-RU"/>
        </w:rPr>
        <w:t>поэтому была переписана с использованием новых Инстинктов Охотника.</w:t>
      </w:r>
    </w:p>
    <w:p w14:paraId="1E1AC87A" w14:textId="3D3CF11D" w:rsidR="004D594D" w:rsidRDefault="004D594D" w:rsidP="004D594D">
      <w:pPr>
        <w:pStyle w:val="30"/>
        <w:rPr>
          <w:lang w:val="ru-RU"/>
        </w:rPr>
      </w:pPr>
      <w:bookmarkStart w:id="13" w:name="_Toc66413559"/>
      <w:r>
        <w:rPr>
          <w:lang w:val="ru-RU"/>
        </w:rPr>
        <w:t>Изменения Охотника</w:t>
      </w:r>
      <w:bookmarkEnd w:id="13"/>
    </w:p>
    <w:p w14:paraId="65FAB4F5" w14:textId="6BFC6DC5" w:rsidR="004D594D" w:rsidRDefault="004D594D" w:rsidP="004D594D">
      <w:pPr>
        <w:rPr>
          <w:lang w:val="ru-RU"/>
        </w:rPr>
      </w:pPr>
      <w:r>
        <w:rPr>
          <w:lang w:val="ru-RU"/>
        </w:rPr>
        <w:t xml:space="preserve">Охотнику я добавил новых опций на 3,7,11 уровнях </w:t>
      </w:r>
      <w:r w:rsidR="002443B1">
        <w:rPr>
          <w:lang w:val="ru-RU"/>
        </w:rPr>
        <w:t xml:space="preserve">используя как </w:t>
      </w:r>
      <w:r w:rsidR="002443B1">
        <w:t>OGL</w:t>
      </w:r>
      <w:r w:rsidR="002443B1" w:rsidRPr="002443B1">
        <w:rPr>
          <w:lang w:val="ru-RU"/>
        </w:rPr>
        <w:t xml:space="preserve"> </w:t>
      </w:r>
      <w:r w:rsidR="002443B1">
        <w:rPr>
          <w:lang w:val="ru-RU"/>
        </w:rPr>
        <w:t xml:space="preserve">материалы, так и собственное мнение по балансировке свойств </w:t>
      </w:r>
      <w:proofErr w:type="gramStart"/>
      <w:r w:rsidR="002443B1">
        <w:rPr>
          <w:lang w:val="ru-RU"/>
        </w:rPr>
        <w:t>7го</w:t>
      </w:r>
      <w:proofErr w:type="gramEnd"/>
      <w:r w:rsidR="002443B1">
        <w:rPr>
          <w:lang w:val="ru-RU"/>
        </w:rPr>
        <w:t xml:space="preserve"> и 11го уровней, </w:t>
      </w:r>
      <w:r>
        <w:rPr>
          <w:lang w:val="ru-RU"/>
        </w:rPr>
        <w:t>а также</w:t>
      </w:r>
      <w:r w:rsidR="002443B1">
        <w:rPr>
          <w:lang w:val="ru-RU"/>
        </w:rPr>
        <w:t xml:space="preserve"> </w:t>
      </w:r>
      <w:r w:rsidR="006B4B35">
        <w:rPr>
          <w:lang w:val="ru-RU"/>
        </w:rPr>
        <w:t xml:space="preserve">аналогично другим архетипам – были добавлены бонусные </w:t>
      </w:r>
      <w:r w:rsidR="003E56FA">
        <w:rPr>
          <w:lang w:val="ru-RU"/>
        </w:rPr>
        <w:t>заклинания</w:t>
      </w:r>
      <w:r w:rsidR="006B4B35">
        <w:rPr>
          <w:lang w:val="ru-RU"/>
        </w:rPr>
        <w:t xml:space="preserve"> для Охотника.</w:t>
      </w:r>
    </w:p>
    <w:p w14:paraId="5652049B" w14:textId="3CB2C232" w:rsidR="00EB19AE" w:rsidRDefault="00EB19AE" w:rsidP="00EB19AE">
      <w:pPr>
        <w:pStyle w:val="20"/>
        <w:rPr>
          <w:lang w:val="ru-RU"/>
        </w:rPr>
      </w:pPr>
      <w:bookmarkStart w:id="14" w:name="_Toc66413560"/>
      <w:r>
        <w:rPr>
          <w:lang w:val="ru-RU"/>
        </w:rPr>
        <w:t>Заключение</w:t>
      </w:r>
      <w:bookmarkEnd w:id="14"/>
    </w:p>
    <w:p w14:paraId="7D1F283B" w14:textId="605D2E2A" w:rsidR="003E56FA" w:rsidRPr="003E56FA" w:rsidRDefault="00EB19AE" w:rsidP="00EB19AE">
      <w:pPr>
        <w:rPr>
          <w:lang w:val="ru-RU"/>
        </w:rPr>
      </w:pPr>
      <w:r>
        <w:rPr>
          <w:lang w:val="ru-RU"/>
        </w:rPr>
        <w:t>В целом, как для проекта длиной 1 вечер, эта работа получилась неплохой</w:t>
      </w:r>
      <w:r w:rsidR="002D1AE4">
        <w:rPr>
          <w:lang w:val="ru-RU"/>
        </w:rPr>
        <w:t xml:space="preserve"> – дав возможность легко подобрать рейнджера, устраивающего по большинству критичных параметров, но все-таки надо будет </w:t>
      </w:r>
      <w:r w:rsidR="003E56FA">
        <w:rPr>
          <w:lang w:val="ru-RU"/>
        </w:rPr>
        <w:t>вернуться</w:t>
      </w:r>
      <w:r w:rsidR="002D1AE4">
        <w:rPr>
          <w:lang w:val="ru-RU"/>
        </w:rPr>
        <w:t xml:space="preserve"> к старым вариантам рейнджера</w:t>
      </w:r>
      <w:r w:rsidR="003E56FA">
        <w:rPr>
          <w:lang w:val="ru-RU"/>
        </w:rPr>
        <w:t xml:space="preserve">, про которые я говорил в </w:t>
      </w:r>
      <w:hyperlink r:id="rId23" w:history="1">
        <w:r w:rsidR="003E56FA" w:rsidRPr="003E56FA">
          <w:rPr>
            <w:rStyle w:val="ae"/>
            <w:lang w:val="ru-RU"/>
          </w:rPr>
          <w:t xml:space="preserve">Еще один вариант рейнджера — вариант от </w:t>
        </w:r>
        <w:proofErr w:type="spellStart"/>
        <w:r w:rsidR="003E56FA" w:rsidRPr="003E56FA">
          <w:rPr>
            <w:rStyle w:val="ae"/>
            <w:lang w:val="ru-RU"/>
          </w:rPr>
          <w:t>Паланта</w:t>
        </w:r>
        <w:proofErr w:type="spellEnd"/>
        <w:r w:rsidR="003E56FA" w:rsidRPr="003E56FA">
          <w:rPr>
            <w:rStyle w:val="ae"/>
            <w:lang w:val="ru-RU"/>
          </w:rPr>
          <w:t>. Старый вкус рейнджера — Киборги и Чародеи (</w:t>
        </w:r>
        <w:proofErr w:type="spellStart"/>
        <w:r w:rsidR="003E56FA">
          <w:rPr>
            <w:rStyle w:val="ae"/>
          </w:rPr>
          <w:t>wordpress</w:t>
        </w:r>
        <w:proofErr w:type="spellEnd"/>
        <w:r w:rsidR="003E56FA" w:rsidRPr="003E56FA">
          <w:rPr>
            <w:rStyle w:val="ae"/>
            <w:lang w:val="ru-RU"/>
          </w:rPr>
          <w:t>.</w:t>
        </w:r>
        <w:r w:rsidR="003E56FA">
          <w:rPr>
            <w:rStyle w:val="ae"/>
          </w:rPr>
          <w:t>com</w:t>
        </w:r>
        <w:r w:rsidR="003E56FA" w:rsidRPr="003E56FA">
          <w:rPr>
            <w:rStyle w:val="ae"/>
            <w:lang w:val="ru-RU"/>
          </w:rPr>
          <w:t>)</w:t>
        </w:r>
      </w:hyperlink>
      <w:r w:rsidR="003E56FA">
        <w:rPr>
          <w:lang w:val="ru-RU"/>
        </w:rPr>
        <w:t xml:space="preserve"> и </w:t>
      </w:r>
      <w:hyperlink r:id="rId24" w:history="1">
        <w:r w:rsidR="003E56FA" w:rsidRPr="003E56FA">
          <w:rPr>
            <w:rStyle w:val="ae"/>
            <w:lang w:val="ru-RU"/>
          </w:rPr>
          <w:t>Еще одна переделка рейнджера — Киборги и Чародеи (</w:t>
        </w:r>
        <w:proofErr w:type="spellStart"/>
        <w:r w:rsidR="003E56FA">
          <w:rPr>
            <w:rStyle w:val="ae"/>
          </w:rPr>
          <w:t>wordpress</w:t>
        </w:r>
        <w:proofErr w:type="spellEnd"/>
        <w:r w:rsidR="003E56FA" w:rsidRPr="003E56FA">
          <w:rPr>
            <w:rStyle w:val="ae"/>
            <w:lang w:val="ru-RU"/>
          </w:rPr>
          <w:t>.</w:t>
        </w:r>
        <w:r w:rsidR="003E56FA">
          <w:rPr>
            <w:rStyle w:val="ae"/>
          </w:rPr>
          <w:t>com</w:t>
        </w:r>
        <w:r w:rsidR="003E56FA" w:rsidRPr="003E56FA">
          <w:rPr>
            <w:rStyle w:val="ae"/>
            <w:lang w:val="ru-RU"/>
          </w:rPr>
          <w:t>)</w:t>
        </w:r>
      </w:hyperlink>
    </w:p>
    <w:p w14:paraId="4C3FB66E" w14:textId="77777777" w:rsidR="00051B88" w:rsidRPr="00400909" w:rsidRDefault="00051B88" w:rsidP="00F15B0E">
      <w:pPr>
        <w:pStyle w:val="aff7"/>
        <w:rPr>
          <w:lang w:val="ru-RU"/>
        </w:rPr>
      </w:pPr>
      <w:r w:rsidRPr="00400909">
        <w:rPr>
          <w:lang w:val="ru-RU"/>
        </w:rPr>
        <w:br w:type="page"/>
      </w:r>
    </w:p>
    <w:p w14:paraId="0F52E1F0" w14:textId="08B4C4E1" w:rsidR="005C357B" w:rsidRPr="00051B88" w:rsidRDefault="00051B88" w:rsidP="00051B88">
      <w:pPr>
        <w:pStyle w:val="1"/>
        <w:rPr>
          <w:lang w:val="ru-RU"/>
        </w:rPr>
      </w:pPr>
      <w:bookmarkStart w:id="15" w:name="_Toc66413561"/>
      <w:r>
        <w:rPr>
          <w:lang w:val="ru-RU"/>
        </w:rPr>
        <w:lastRenderedPageBreak/>
        <w:t>Рейнджер</w:t>
      </w:r>
      <w:bookmarkEnd w:id="15"/>
    </w:p>
    <w:p w14:paraId="5BD66D97" w14:textId="77777777" w:rsidR="00051B88" w:rsidRPr="00051B88" w:rsidRDefault="00051B88" w:rsidP="00051B88">
      <w:pPr>
        <w:pStyle w:val="20"/>
        <w:rPr>
          <w:lang w:val="ru-RU"/>
        </w:rPr>
      </w:pPr>
      <w:bookmarkStart w:id="16" w:name="_Toc66413562"/>
      <w:r w:rsidRPr="00051B88">
        <w:rPr>
          <w:lang w:val="ru-RU"/>
        </w:rPr>
        <w:t>Классовые Свойства</w:t>
      </w:r>
      <w:bookmarkEnd w:id="16"/>
    </w:p>
    <w:p w14:paraId="77408DBD" w14:textId="12D71085" w:rsidR="00051B88" w:rsidRPr="00051B88" w:rsidRDefault="00B00FE0" w:rsidP="00DA5F63">
      <w:pPr>
        <w:pStyle w:val="a2"/>
        <w:rPr>
          <w:lang w:val="ru-RU"/>
        </w:rPr>
      </w:pPr>
      <w:r>
        <w:rPr>
          <w:lang w:val="ru-RU"/>
        </w:rPr>
        <w:t>Рейнджеры</w:t>
      </w:r>
      <w:r w:rsidR="00051B88" w:rsidRPr="00051B88">
        <w:rPr>
          <w:lang w:val="ru-RU"/>
        </w:rPr>
        <w:t xml:space="preserve"> обладают следующими классовыми свойствами.</w:t>
      </w:r>
    </w:p>
    <w:p w14:paraId="17F950E6" w14:textId="77777777" w:rsidR="00051B88" w:rsidRPr="00051B88" w:rsidRDefault="00051B88" w:rsidP="00051B88">
      <w:pPr>
        <w:pStyle w:val="30"/>
        <w:rPr>
          <w:lang w:val="ru-RU"/>
        </w:rPr>
      </w:pPr>
      <w:bookmarkStart w:id="17" w:name="_Toc66413563"/>
      <w:r w:rsidRPr="00051B88">
        <w:rPr>
          <w:lang w:val="ru-RU"/>
        </w:rPr>
        <w:t>Хиты</w:t>
      </w:r>
      <w:bookmarkEnd w:id="17"/>
    </w:p>
    <w:p w14:paraId="11D502E2" w14:textId="4208BFBB" w:rsidR="00051B88" w:rsidRPr="00051B88" w:rsidRDefault="00051B88" w:rsidP="00DA5F63">
      <w:pPr>
        <w:pStyle w:val="aff7"/>
        <w:rPr>
          <w:lang w:val="ru-RU"/>
        </w:rPr>
      </w:pPr>
      <w:r w:rsidRPr="00B00FE0">
        <w:rPr>
          <w:rStyle w:val="aff"/>
          <w:lang w:val="ru-RU"/>
        </w:rPr>
        <w:t>Кость хитов</w:t>
      </w:r>
      <w:r w:rsidRPr="00051B88">
        <w:rPr>
          <w:lang w:val="ru-RU"/>
        </w:rPr>
        <w:t xml:space="preserve"> 1к10 за каждый уровень </w:t>
      </w:r>
      <w:r w:rsidR="00B00FE0">
        <w:rPr>
          <w:lang w:val="ru-RU"/>
        </w:rPr>
        <w:t>рейнджера</w:t>
      </w:r>
    </w:p>
    <w:p w14:paraId="23FECD71" w14:textId="77777777" w:rsidR="00051B88" w:rsidRPr="00051B88" w:rsidRDefault="00051B88" w:rsidP="00DA5F63">
      <w:pPr>
        <w:pStyle w:val="aff7"/>
        <w:rPr>
          <w:lang w:val="ru-RU"/>
        </w:rPr>
      </w:pPr>
      <w:r w:rsidRPr="00B00FE0">
        <w:rPr>
          <w:rStyle w:val="aff"/>
          <w:lang w:val="ru-RU"/>
        </w:rPr>
        <w:t>Хиты на 1 уровне:</w:t>
      </w:r>
      <w:r w:rsidRPr="00051B88">
        <w:rPr>
          <w:lang w:val="ru-RU"/>
        </w:rPr>
        <w:t xml:space="preserve"> 10 + ваш модификатор Телосложения</w:t>
      </w:r>
    </w:p>
    <w:p w14:paraId="30EDFDF9" w14:textId="4616713F" w:rsidR="00051B88" w:rsidRPr="00051B88" w:rsidRDefault="00051B88" w:rsidP="00DA5F63">
      <w:pPr>
        <w:pStyle w:val="aff7"/>
        <w:rPr>
          <w:lang w:val="ru-RU"/>
        </w:rPr>
      </w:pPr>
      <w:r w:rsidRPr="00B00FE0">
        <w:rPr>
          <w:rStyle w:val="aff"/>
          <w:lang w:val="ru-RU"/>
        </w:rPr>
        <w:t>Хиты на следующих уровнях:</w:t>
      </w:r>
      <w:r w:rsidRPr="00051B88">
        <w:rPr>
          <w:lang w:val="ru-RU"/>
        </w:rPr>
        <w:t xml:space="preserve"> 1к10 (или 6) + модификатор Телосложения за каждый уровень </w:t>
      </w:r>
      <w:r w:rsidR="00B00FE0">
        <w:rPr>
          <w:lang w:val="ru-RU"/>
        </w:rPr>
        <w:t>рейнджера</w:t>
      </w:r>
      <w:r w:rsidRPr="00051B88">
        <w:rPr>
          <w:lang w:val="ru-RU"/>
        </w:rPr>
        <w:t xml:space="preserve"> после первого</w:t>
      </w:r>
    </w:p>
    <w:p w14:paraId="4C105760" w14:textId="77777777" w:rsidR="00051B88" w:rsidRPr="00051B88" w:rsidRDefault="00051B88" w:rsidP="00051B88">
      <w:pPr>
        <w:pStyle w:val="30"/>
        <w:rPr>
          <w:lang w:val="ru-RU"/>
        </w:rPr>
      </w:pPr>
      <w:bookmarkStart w:id="18" w:name="_Toc66413564"/>
      <w:r w:rsidRPr="00051B88">
        <w:rPr>
          <w:lang w:val="ru-RU"/>
        </w:rPr>
        <w:t>Владение инструментами и навыками</w:t>
      </w:r>
      <w:bookmarkEnd w:id="18"/>
    </w:p>
    <w:p w14:paraId="30732FB9" w14:textId="77777777" w:rsidR="00051B88" w:rsidRPr="00051B88" w:rsidRDefault="00051B88" w:rsidP="00DA5F63">
      <w:pPr>
        <w:pStyle w:val="aff7"/>
        <w:rPr>
          <w:lang w:val="ru-RU"/>
        </w:rPr>
      </w:pPr>
      <w:r w:rsidRPr="00B00FE0">
        <w:rPr>
          <w:rStyle w:val="aff"/>
          <w:lang w:val="ru-RU"/>
        </w:rPr>
        <w:t>Владение доспехами:</w:t>
      </w:r>
      <w:r w:rsidRPr="00051B88">
        <w:rPr>
          <w:lang w:val="ru-RU"/>
        </w:rPr>
        <w:t xml:space="preserve"> Легкие доспехи, средние доспехи, щиты</w:t>
      </w:r>
    </w:p>
    <w:p w14:paraId="20E6CCE2" w14:textId="77777777" w:rsidR="00051B88" w:rsidRPr="00051B88" w:rsidRDefault="00051B88" w:rsidP="00DA5F63">
      <w:pPr>
        <w:pStyle w:val="aff7"/>
        <w:rPr>
          <w:lang w:val="ru-RU"/>
        </w:rPr>
      </w:pPr>
      <w:r w:rsidRPr="00B00FE0">
        <w:rPr>
          <w:rStyle w:val="aff"/>
          <w:lang w:val="ru-RU"/>
        </w:rPr>
        <w:t>Владение оружием:</w:t>
      </w:r>
      <w:r w:rsidRPr="00051B88">
        <w:rPr>
          <w:lang w:val="ru-RU"/>
        </w:rPr>
        <w:t xml:space="preserve"> Простое оружие, воинское оружие</w:t>
      </w:r>
    </w:p>
    <w:p w14:paraId="53F84655" w14:textId="77777777" w:rsidR="00051B88" w:rsidRPr="00051B88" w:rsidRDefault="00051B88" w:rsidP="00DA5F63">
      <w:pPr>
        <w:pStyle w:val="aff7"/>
        <w:rPr>
          <w:lang w:val="ru-RU"/>
        </w:rPr>
      </w:pPr>
      <w:r w:rsidRPr="00B00FE0">
        <w:rPr>
          <w:rStyle w:val="aff"/>
          <w:lang w:val="ru-RU"/>
        </w:rPr>
        <w:t>Владение инструментами:</w:t>
      </w:r>
      <w:r w:rsidRPr="00051B88">
        <w:rPr>
          <w:lang w:val="ru-RU"/>
        </w:rPr>
        <w:t xml:space="preserve"> нет</w:t>
      </w:r>
    </w:p>
    <w:p w14:paraId="330A1BE1" w14:textId="77777777" w:rsidR="00051B88" w:rsidRPr="00051B88" w:rsidRDefault="00051B88" w:rsidP="00DA5F63">
      <w:pPr>
        <w:pStyle w:val="aff7"/>
        <w:rPr>
          <w:lang w:val="ru-RU"/>
        </w:rPr>
      </w:pPr>
      <w:r w:rsidRPr="00051B88">
        <w:rPr>
          <w:lang w:val="ru-RU"/>
        </w:rPr>
        <w:t>Спасброски: Сила, Ловкость</w:t>
      </w:r>
    </w:p>
    <w:p w14:paraId="112FEDED" w14:textId="77777777" w:rsidR="00051B88" w:rsidRPr="00051B88" w:rsidRDefault="00051B88" w:rsidP="00DA5F63">
      <w:pPr>
        <w:pStyle w:val="aff7"/>
        <w:rPr>
          <w:lang w:val="ru-RU"/>
        </w:rPr>
      </w:pPr>
      <w:r w:rsidRPr="00B00FE0">
        <w:rPr>
          <w:rStyle w:val="aff"/>
          <w:lang w:val="ru-RU"/>
        </w:rPr>
        <w:t>Навыки:</w:t>
      </w:r>
      <w:r w:rsidRPr="00051B88">
        <w:rPr>
          <w:lang w:val="ru-RU"/>
        </w:rPr>
        <w:t xml:space="preserve"> Выберите три из Обращение с животными, Атлетика, Проницательность, Расследование, природа, восприятие, скрытность и выживание</w:t>
      </w:r>
    </w:p>
    <w:p w14:paraId="5787A7C8" w14:textId="77777777" w:rsidR="00051B88" w:rsidRPr="00051B88" w:rsidRDefault="00051B88" w:rsidP="005C22C4">
      <w:pPr>
        <w:pStyle w:val="30"/>
        <w:rPr>
          <w:lang w:val="ru-RU"/>
        </w:rPr>
      </w:pPr>
      <w:bookmarkStart w:id="19" w:name="_Toc66413565"/>
      <w:r w:rsidRPr="00051B88">
        <w:rPr>
          <w:lang w:val="ru-RU"/>
        </w:rPr>
        <w:t>СНАРЯЖЕНИЕ</w:t>
      </w:r>
      <w:bookmarkEnd w:id="19"/>
    </w:p>
    <w:p w14:paraId="58D47043" w14:textId="77777777" w:rsidR="00A81E56" w:rsidRDefault="00051B88" w:rsidP="00DA5F63">
      <w:pPr>
        <w:pStyle w:val="a2"/>
        <w:rPr>
          <w:lang w:val="ru-RU"/>
        </w:rPr>
      </w:pPr>
      <w:r w:rsidRPr="00051B88">
        <w:rPr>
          <w:lang w:val="ru-RU"/>
        </w:rPr>
        <w:t xml:space="preserve">Вы начинаете со следующим снаряжением в дополнение к снаряжению, полученному за вашу предысторию: </w:t>
      </w:r>
    </w:p>
    <w:p w14:paraId="01505101" w14:textId="77777777" w:rsidR="00A81E56" w:rsidRDefault="00051B88" w:rsidP="00DA5F63">
      <w:pPr>
        <w:pStyle w:val="aff7"/>
        <w:rPr>
          <w:lang w:val="ru-RU"/>
        </w:rPr>
      </w:pPr>
      <w:r w:rsidRPr="00051B88">
        <w:rPr>
          <w:lang w:val="ru-RU"/>
        </w:rPr>
        <w:t xml:space="preserve">* (а) Чешуйчатый доспех или (б) Кожаный доспех </w:t>
      </w:r>
    </w:p>
    <w:p w14:paraId="17B15163" w14:textId="77777777" w:rsidR="00A81E56" w:rsidRDefault="00051B88" w:rsidP="00DA5F63">
      <w:pPr>
        <w:pStyle w:val="aff7"/>
        <w:rPr>
          <w:lang w:val="ru-RU"/>
        </w:rPr>
      </w:pPr>
      <w:r w:rsidRPr="00051B88">
        <w:rPr>
          <w:lang w:val="ru-RU"/>
        </w:rPr>
        <w:t xml:space="preserve">* (а) два коротких меча или (б) два простых оружия ближнего боя </w:t>
      </w:r>
    </w:p>
    <w:p w14:paraId="7FAEB2CB" w14:textId="77777777" w:rsidR="00A81E56" w:rsidRDefault="00051B88" w:rsidP="00DA5F63">
      <w:pPr>
        <w:pStyle w:val="aff7"/>
        <w:rPr>
          <w:lang w:val="ru-RU"/>
        </w:rPr>
      </w:pPr>
      <w:r w:rsidRPr="00051B88">
        <w:rPr>
          <w:lang w:val="ru-RU"/>
        </w:rPr>
        <w:t xml:space="preserve">* (а)Набор исследователя подземелий или (б) Набор путешественника </w:t>
      </w:r>
    </w:p>
    <w:p w14:paraId="4D28C880" w14:textId="088C0BD5" w:rsidR="00051B88" w:rsidRPr="00051B88" w:rsidRDefault="00051B88" w:rsidP="00DA5F63">
      <w:pPr>
        <w:pStyle w:val="aff7"/>
        <w:rPr>
          <w:lang w:val="ru-RU"/>
        </w:rPr>
      </w:pPr>
      <w:r w:rsidRPr="00051B88">
        <w:rPr>
          <w:lang w:val="ru-RU"/>
        </w:rPr>
        <w:t>* длинный лук и колчан из 20 стрел</w:t>
      </w:r>
    </w:p>
    <w:p w14:paraId="73BEC94C" w14:textId="0DD3F43E" w:rsidR="005C22C4" w:rsidRDefault="00A81E56" w:rsidP="00051B88">
      <w:pPr>
        <w:pStyle w:val="aff7"/>
        <w:rPr>
          <w:lang w:val="ru-RU"/>
        </w:rPr>
      </w:pPr>
      <w:r>
        <w:rPr>
          <w:lang w:val="ru-RU"/>
        </w:rPr>
        <w:t>Или Рейнджер может начать с 5к4</w:t>
      </w:r>
      <w:r>
        <w:t>x</w:t>
      </w:r>
      <w:r w:rsidRPr="00A81E56">
        <w:rPr>
          <w:lang w:val="ru-RU"/>
        </w:rPr>
        <w:t xml:space="preserve">10 </w:t>
      </w:r>
      <w:r>
        <w:rPr>
          <w:lang w:val="ru-RU"/>
        </w:rPr>
        <w:t>зм для покупки его снаряжения.</w:t>
      </w:r>
    </w:p>
    <w:p w14:paraId="07B49F7C" w14:textId="0A95ED4F" w:rsidR="00A81E56" w:rsidRDefault="00A81E56" w:rsidP="00A81E56">
      <w:pPr>
        <w:pStyle w:val="30"/>
        <w:rPr>
          <w:lang w:val="ru-RU"/>
        </w:rPr>
      </w:pPr>
      <w:bookmarkStart w:id="20" w:name="_Toc66413566"/>
      <w:proofErr w:type="spellStart"/>
      <w:r>
        <w:rPr>
          <w:lang w:val="ru-RU"/>
        </w:rPr>
        <w:t>Мультиклассирование</w:t>
      </w:r>
      <w:bookmarkEnd w:id="20"/>
      <w:proofErr w:type="spellEnd"/>
    </w:p>
    <w:p w14:paraId="34BDB1F0" w14:textId="67E8BC1D" w:rsidR="00A81E56" w:rsidRDefault="00A81E56" w:rsidP="00DA5F63">
      <w:pPr>
        <w:pStyle w:val="a2"/>
        <w:rPr>
          <w:lang w:val="ru-RU"/>
        </w:rPr>
      </w:pPr>
      <w:r>
        <w:rPr>
          <w:lang w:val="ru-RU"/>
        </w:rPr>
        <w:t>Минимальные Характеристики: Ловкость 13, Мудрость 13</w:t>
      </w:r>
    </w:p>
    <w:p w14:paraId="2E810A2E" w14:textId="77777777" w:rsidR="00F237D4" w:rsidRPr="00051B88" w:rsidRDefault="00F237D4" w:rsidP="00DA5F63">
      <w:pPr>
        <w:pStyle w:val="aff7"/>
        <w:rPr>
          <w:lang w:val="ru-RU"/>
        </w:rPr>
      </w:pPr>
      <w:r w:rsidRPr="00B00FE0">
        <w:rPr>
          <w:rStyle w:val="aff"/>
          <w:lang w:val="ru-RU"/>
        </w:rPr>
        <w:t>Владение доспехами:</w:t>
      </w:r>
      <w:r w:rsidRPr="00051B88">
        <w:rPr>
          <w:lang w:val="ru-RU"/>
        </w:rPr>
        <w:t xml:space="preserve"> Легкие доспехи, средние доспехи, щиты</w:t>
      </w:r>
    </w:p>
    <w:p w14:paraId="2770595C" w14:textId="77777777" w:rsidR="00F237D4" w:rsidRPr="00051B88" w:rsidRDefault="00F237D4" w:rsidP="00DA5F63">
      <w:pPr>
        <w:pStyle w:val="aff7"/>
        <w:rPr>
          <w:lang w:val="ru-RU"/>
        </w:rPr>
      </w:pPr>
      <w:r w:rsidRPr="00B00FE0">
        <w:rPr>
          <w:rStyle w:val="aff"/>
          <w:lang w:val="ru-RU"/>
        </w:rPr>
        <w:t>Владение оружием:</w:t>
      </w:r>
      <w:r w:rsidRPr="00051B88">
        <w:rPr>
          <w:lang w:val="ru-RU"/>
        </w:rPr>
        <w:t xml:space="preserve"> Простое оружие, воинское оружие</w:t>
      </w:r>
    </w:p>
    <w:p w14:paraId="1C20DF50" w14:textId="77777777" w:rsidR="00F237D4" w:rsidRPr="00051B88" w:rsidRDefault="00F237D4" w:rsidP="00DA5F63">
      <w:pPr>
        <w:pStyle w:val="aff7"/>
        <w:rPr>
          <w:lang w:val="ru-RU"/>
        </w:rPr>
      </w:pPr>
      <w:r w:rsidRPr="00B00FE0">
        <w:rPr>
          <w:rStyle w:val="aff"/>
          <w:lang w:val="ru-RU"/>
        </w:rPr>
        <w:t>Владение инструментами:</w:t>
      </w:r>
      <w:r w:rsidRPr="00051B88">
        <w:rPr>
          <w:lang w:val="ru-RU"/>
        </w:rPr>
        <w:t xml:space="preserve"> нет</w:t>
      </w:r>
    </w:p>
    <w:p w14:paraId="5A6632E3" w14:textId="231BF35A" w:rsidR="00F237D4" w:rsidRPr="00051B88" w:rsidRDefault="00F237D4" w:rsidP="00DA5F63">
      <w:pPr>
        <w:pStyle w:val="aff7"/>
        <w:rPr>
          <w:lang w:val="ru-RU"/>
        </w:rPr>
      </w:pPr>
      <w:r w:rsidRPr="00B00FE0">
        <w:rPr>
          <w:rStyle w:val="aff"/>
          <w:lang w:val="ru-RU"/>
        </w:rPr>
        <w:t>Навыки:</w:t>
      </w:r>
      <w:r w:rsidRPr="00051B88">
        <w:rPr>
          <w:lang w:val="ru-RU"/>
        </w:rPr>
        <w:t xml:space="preserve"> Выберите </w:t>
      </w:r>
      <w:r>
        <w:rPr>
          <w:lang w:val="ru-RU"/>
        </w:rPr>
        <w:t>один</w:t>
      </w:r>
      <w:r w:rsidRPr="00051B88">
        <w:rPr>
          <w:lang w:val="ru-RU"/>
        </w:rPr>
        <w:t xml:space="preserve"> из Обращение с животными, Атлетика, Проницательность, Расследование, природа, восприятие, скрытность и выживание</w:t>
      </w:r>
    </w:p>
    <w:p w14:paraId="66859A65" w14:textId="77777777" w:rsidR="00F237D4" w:rsidRPr="00A81E56" w:rsidRDefault="00F237D4" w:rsidP="00F15B0E">
      <w:pPr>
        <w:pStyle w:val="aff7"/>
        <w:rPr>
          <w:lang w:val="ru-RU"/>
        </w:rPr>
      </w:pPr>
    </w:p>
    <w:p w14:paraId="44078404" w14:textId="77777777" w:rsidR="00A81E56" w:rsidRDefault="00A81E56" w:rsidP="00051B88">
      <w:pPr>
        <w:pStyle w:val="aff7"/>
        <w:rPr>
          <w:lang w:val="ru-RU"/>
        </w:rPr>
      </w:pPr>
    </w:p>
    <w:p w14:paraId="3240644A" w14:textId="793D698F" w:rsidR="00A81E56" w:rsidRDefault="00A81E56" w:rsidP="00051B88">
      <w:pPr>
        <w:pStyle w:val="aff7"/>
        <w:rPr>
          <w:lang w:val="ru-RU"/>
        </w:rPr>
        <w:sectPr w:rsidR="00A81E56" w:rsidSect="00800EC1">
          <w:type w:val="continuous"/>
          <w:pgSz w:w="11906" w:h="16838" w:code="9"/>
          <w:pgMar w:top="567" w:right="567" w:bottom="567" w:left="567" w:header="340" w:footer="340" w:gutter="0"/>
          <w:cols w:num="2" w:space="709"/>
          <w:titlePg/>
          <w:docGrid w:linePitch="360"/>
        </w:sectPr>
      </w:pPr>
    </w:p>
    <w:p w14:paraId="05EFD826" w14:textId="6A3299BA" w:rsidR="00051B88" w:rsidRPr="00051B88" w:rsidRDefault="00051B88" w:rsidP="00DA5F63">
      <w:pPr>
        <w:pStyle w:val="aff7"/>
        <w:rPr>
          <w:lang w:val="ru-RU"/>
        </w:rPr>
      </w:pPr>
    </w:p>
    <w:p w14:paraId="636A961C" w14:textId="77777777" w:rsidR="005C22C4" w:rsidRPr="00A81E56" w:rsidRDefault="005C22C4" w:rsidP="005C22C4">
      <w:pPr>
        <w:pStyle w:val="af1"/>
        <w:keepNext/>
        <w:rPr>
          <w:lang w:val="ru-RU"/>
        </w:rPr>
        <w:sectPr w:rsidR="005C22C4" w:rsidRPr="00A81E56" w:rsidSect="00800EC1">
          <w:type w:val="continuous"/>
          <w:pgSz w:w="11906" w:h="16838" w:code="9"/>
          <w:pgMar w:top="567" w:right="567" w:bottom="567" w:left="567" w:header="340" w:footer="340" w:gutter="0"/>
          <w:cols w:num="2" w:space="709"/>
          <w:titlePg/>
          <w:docGrid w:linePitch="360"/>
        </w:sectPr>
      </w:pPr>
    </w:p>
    <w:p w14:paraId="0C980C79" w14:textId="7010C790" w:rsidR="005C22C4" w:rsidRPr="0001444C" w:rsidRDefault="005C22C4" w:rsidP="0001444C">
      <w:pPr>
        <w:pStyle w:val="TableHeader"/>
        <w:rPr>
          <w:lang w:val="ru-RU"/>
        </w:rPr>
      </w:pPr>
      <w:r w:rsidRPr="0001444C">
        <w:rPr>
          <w:lang w:val="ru-RU"/>
        </w:rPr>
        <w:fldChar w:fldCharType="begin"/>
      </w:r>
      <w:r w:rsidRPr="0001444C">
        <w:rPr>
          <w:lang w:val="ru-RU"/>
        </w:rPr>
        <w:instrText xml:space="preserve"> SEQ Таблица \* ARABIC </w:instrText>
      </w:r>
      <w:r w:rsidRPr="0001444C">
        <w:rPr>
          <w:lang w:val="ru-RU"/>
        </w:rPr>
        <w:fldChar w:fldCharType="separate"/>
      </w:r>
      <w:r w:rsidR="003779CF">
        <w:rPr>
          <w:noProof/>
          <w:lang w:val="ru-RU"/>
        </w:rPr>
        <w:t>1</w:t>
      </w:r>
      <w:r w:rsidRPr="0001444C">
        <w:rPr>
          <w:lang w:val="ru-RU"/>
        </w:rPr>
        <w:fldChar w:fldCharType="end"/>
      </w:r>
      <w:r>
        <w:rPr>
          <w:lang w:val="ru-RU"/>
        </w:rPr>
        <w:t xml:space="preserve"> Рейнджер</w:t>
      </w:r>
    </w:p>
    <w:tbl>
      <w:tblPr>
        <w:tblStyle w:val="25"/>
        <w:tblW w:w="0" w:type="auto"/>
        <w:tblLook w:val="04A0" w:firstRow="1" w:lastRow="0" w:firstColumn="1" w:lastColumn="0" w:noHBand="0" w:noVBand="1"/>
      </w:tblPr>
      <w:tblGrid>
        <w:gridCol w:w="857"/>
        <w:gridCol w:w="1555"/>
        <w:gridCol w:w="4500"/>
        <w:gridCol w:w="1492"/>
        <w:gridCol w:w="379"/>
        <w:gridCol w:w="379"/>
        <w:gridCol w:w="379"/>
        <w:gridCol w:w="379"/>
        <w:gridCol w:w="379"/>
      </w:tblGrid>
      <w:tr w:rsidR="005C22C4" w:rsidRPr="005C22C4" w14:paraId="5893BE37" w14:textId="77777777" w:rsidTr="0001444C">
        <w:trPr>
          <w:cnfStyle w:val="100000000000" w:firstRow="1" w:lastRow="0" w:firstColumn="0" w:lastColumn="0" w:oddVBand="0" w:evenVBand="0" w:oddHBand="0" w:evenHBand="0" w:firstRowFirstColumn="0" w:firstRowLastColumn="0" w:lastRowFirstColumn="0" w:lastRowLastColumn="0"/>
        </w:trPr>
        <w:tc>
          <w:tcPr>
            <w:tcW w:w="857" w:type="dxa"/>
          </w:tcPr>
          <w:p w14:paraId="4670C843" w14:textId="77777777" w:rsidR="005C22C4" w:rsidRPr="005C22C4" w:rsidRDefault="005C22C4" w:rsidP="0001444C">
            <w:pPr>
              <w:pStyle w:val="TableText"/>
              <w:rPr>
                <w:lang w:val="ru-RU"/>
              </w:rPr>
            </w:pPr>
            <w:r w:rsidRPr="005C22C4">
              <w:rPr>
                <w:lang w:val="ru-RU"/>
              </w:rPr>
              <w:t>Уровень</w:t>
            </w:r>
          </w:p>
        </w:tc>
        <w:tc>
          <w:tcPr>
            <w:tcW w:w="1555" w:type="dxa"/>
          </w:tcPr>
          <w:p w14:paraId="6FBF8886" w14:textId="77777777" w:rsidR="005C22C4" w:rsidRPr="005C22C4" w:rsidRDefault="005C22C4" w:rsidP="0001444C">
            <w:pPr>
              <w:pStyle w:val="TableText"/>
              <w:rPr>
                <w:lang w:val="ru-RU"/>
              </w:rPr>
            </w:pPr>
            <w:r w:rsidRPr="005C22C4">
              <w:rPr>
                <w:lang w:val="ru-RU"/>
              </w:rPr>
              <w:t>Бонус владения</w:t>
            </w:r>
          </w:p>
        </w:tc>
        <w:tc>
          <w:tcPr>
            <w:tcW w:w="4500" w:type="dxa"/>
          </w:tcPr>
          <w:p w14:paraId="21E570AC" w14:textId="77777777" w:rsidR="005C22C4" w:rsidRPr="005C22C4" w:rsidRDefault="005C22C4" w:rsidP="0001444C">
            <w:pPr>
              <w:pStyle w:val="TableText"/>
              <w:rPr>
                <w:lang w:val="ru-RU"/>
              </w:rPr>
            </w:pPr>
            <w:r w:rsidRPr="005C22C4">
              <w:rPr>
                <w:lang w:val="ru-RU"/>
              </w:rPr>
              <w:t>Особенности</w:t>
            </w:r>
          </w:p>
        </w:tc>
        <w:tc>
          <w:tcPr>
            <w:tcW w:w="1492" w:type="dxa"/>
          </w:tcPr>
          <w:p w14:paraId="7A2030DA" w14:textId="77777777" w:rsidR="005C22C4" w:rsidRPr="005C22C4" w:rsidRDefault="005C22C4" w:rsidP="0001444C">
            <w:pPr>
              <w:pStyle w:val="TableText"/>
              <w:rPr>
                <w:lang w:val="ru-RU"/>
              </w:rPr>
            </w:pPr>
            <w:r w:rsidRPr="005C22C4">
              <w:rPr>
                <w:lang w:val="ru-RU"/>
              </w:rPr>
              <w:t>Известные заклинания</w:t>
            </w:r>
          </w:p>
        </w:tc>
        <w:tc>
          <w:tcPr>
            <w:tcW w:w="379" w:type="dxa"/>
          </w:tcPr>
          <w:p w14:paraId="3FFF0824" w14:textId="77777777" w:rsidR="005C22C4" w:rsidRPr="005C22C4" w:rsidRDefault="005C22C4" w:rsidP="0001444C">
            <w:pPr>
              <w:pStyle w:val="TableText"/>
              <w:rPr>
                <w:lang w:val="ru-RU"/>
              </w:rPr>
            </w:pPr>
            <w:r w:rsidRPr="005C22C4">
              <w:rPr>
                <w:lang w:val="ru-RU"/>
              </w:rPr>
              <w:t>1</w:t>
            </w:r>
          </w:p>
        </w:tc>
        <w:tc>
          <w:tcPr>
            <w:tcW w:w="379" w:type="dxa"/>
          </w:tcPr>
          <w:p w14:paraId="35E82B1D" w14:textId="77777777" w:rsidR="005C22C4" w:rsidRPr="005C22C4" w:rsidRDefault="005C22C4" w:rsidP="0001444C">
            <w:pPr>
              <w:pStyle w:val="TableText"/>
              <w:rPr>
                <w:lang w:val="ru-RU"/>
              </w:rPr>
            </w:pPr>
            <w:r w:rsidRPr="005C22C4">
              <w:rPr>
                <w:lang w:val="ru-RU"/>
              </w:rPr>
              <w:t>2</w:t>
            </w:r>
          </w:p>
        </w:tc>
        <w:tc>
          <w:tcPr>
            <w:tcW w:w="379" w:type="dxa"/>
          </w:tcPr>
          <w:p w14:paraId="26CACFCD" w14:textId="77777777" w:rsidR="005C22C4" w:rsidRPr="005C22C4" w:rsidRDefault="005C22C4" w:rsidP="0001444C">
            <w:pPr>
              <w:pStyle w:val="TableText"/>
              <w:rPr>
                <w:lang w:val="ru-RU"/>
              </w:rPr>
            </w:pPr>
            <w:r w:rsidRPr="005C22C4">
              <w:rPr>
                <w:lang w:val="ru-RU"/>
              </w:rPr>
              <w:t>3</w:t>
            </w:r>
          </w:p>
        </w:tc>
        <w:tc>
          <w:tcPr>
            <w:tcW w:w="379" w:type="dxa"/>
          </w:tcPr>
          <w:p w14:paraId="4D92C443" w14:textId="77777777" w:rsidR="005C22C4" w:rsidRPr="005C22C4" w:rsidRDefault="005C22C4" w:rsidP="0001444C">
            <w:pPr>
              <w:pStyle w:val="TableText"/>
              <w:rPr>
                <w:lang w:val="ru-RU"/>
              </w:rPr>
            </w:pPr>
            <w:r w:rsidRPr="005C22C4">
              <w:rPr>
                <w:lang w:val="ru-RU"/>
              </w:rPr>
              <w:t>4</w:t>
            </w:r>
          </w:p>
        </w:tc>
        <w:tc>
          <w:tcPr>
            <w:tcW w:w="379" w:type="dxa"/>
          </w:tcPr>
          <w:p w14:paraId="1280218C" w14:textId="77777777" w:rsidR="005C22C4" w:rsidRPr="005C22C4" w:rsidRDefault="005C22C4" w:rsidP="0001444C">
            <w:pPr>
              <w:pStyle w:val="TableText"/>
              <w:rPr>
                <w:lang w:val="ru-RU"/>
              </w:rPr>
            </w:pPr>
            <w:r w:rsidRPr="005C22C4">
              <w:rPr>
                <w:lang w:val="ru-RU"/>
              </w:rPr>
              <w:t>5</w:t>
            </w:r>
          </w:p>
        </w:tc>
      </w:tr>
      <w:tr w:rsidR="005C22C4" w:rsidRPr="005C22C4" w14:paraId="7293BFA5" w14:textId="77777777" w:rsidTr="0001444C">
        <w:trPr>
          <w:cnfStyle w:val="000000100000" w:firstRow="0" w:lastRow="0" w:firstColumn="0" w:lastColumn="0" w:oddVBand="0" w:evenVBand="0" w:oddHBand="1" w:evenHBand="0" w:firstRowFirstColumn="0" w:firstRowLastColumn="0" w:lastRowFirstColumn="0" w:lastRowLastColumn="0"/>
        </w:trPr>
        <w:tc>
          <w:tcPr>
            <w:tcW w:w="857" w:type="dxa"/>
          </w:tcPr>
          <w:p w14:paraId="36F53353" w14:textId="77777777" w:rsidR="005C22C4" w:rsidRPr="005C22C4" w:rsidRDefault="005C22C4" w:rsidP="0001444C">
            <w:pPr>
              <w:pStyle w:val="TableText"/>
              <w:rPr>
                <w:lang w:val="ru-RU"/>
              </w:rPr>
            </w:pPr>
            <w:r w:rsidRPr="005C22C4">
              <w:rPr>
                <w:lang w:val="ru-RU"/>
              </w:rPr>
              <w:t>1</w:t>
            </w:r>
          </w:p>
        </w:tc>
        <w:tc>
          <w:tcPr>
            <w:tcW w:w="1555" w:type="dxa"/>
          </w:tcPr>
          <w:p w14:paraId="77BECDD7" w14:textId="77777777" w:rsidR="005C22C4" w:rsidRPr="005C22C4" w:rsidRDefault="005C22C4" w:rsidP="0001444C">
            <w:pPr>
              <w:pStyle w:val="TableText"/>
              <w:rPr>
                <w:lang w:val="ru-RU"/>
              </w:rPr>
            </w:pPr>
            <w:r w:rsidRPr="005C22C4">
              <w:rPr>
                <w:lang w:val="ru-RU"/>
              </w:rPr>
              <w:t>+2</w:t>
            </w:r>
          </w:p>
        </w:tc>
        <w:tc>
          <w:tcPr>
            <w:tcW w:w="4500" w:type="dxa"/>
          </w:tcPr>
          <w:p w14:paraId="6DEBB760" w14:textId="77777777" w:rsidR="005C22C4" w:rsidRPr="005C22C4" w:rsidRDefault="005C22C4" w:rsidP="0001444C">
            <w:pPr>
              <w:pStyle w:val="TableText"/>
              <w:rPr>
                <w:lang w:val="ru-RU"/>
              </w:rPr>
            </w:pPr>
            <w:r w:rsidRPr="005C22C4">
              <w:rPr>
                <w:lang w:val="ru-RU"/>
              </w:rPr>
              <w:t>Избранный враг, Исследователь природы</w:t>
            </w:r>
          </w:p>
        </w:tc>
        <w:tc>
          <w:tcPr>
            <w:tcW w:w="1492" w:type="dxa"/>
          </w:tcPr>
          <w:p w14:paraId="06E6CAE6" w14:textId="77777777" w:rsidR="005C22C4" w:rsidRPr="005C22C4" w:rsidRDefault="005C22C4" w:rsidP="0001444C">
            <w:pPr>
              <w:pStyle w:val="TableText"/>
              <w:rPr>
                <w:lang w:val="ru-RU"/>
              </w:rPr>
            </w:pPr>
            <w:r w:rsidRPr="005C22C4">
              <w:rPr>
                <w:lang w:val="ru-RU"/>
              </w:rPr>
              <w:t>—</w:t>
            </w:r>
          </w:p>
        </w:tc>
        <w:tc>
          <w:tcPr>
            <w:tcW w:w="379" w:type="dxa"/>
          </w:tcPr>
          <w:p w14:paraId="5F02981E" w14:textId="77777777" w:rsidR="005C22C4" w:rsidRPr="005C22C4" w:rsidRDefault="005C22C4" w:rsidP="0001444C">
            <w:pPr>
              <w:pStyle w:val="TableText"/>
              <w:rPr>
                <w:lang w:val="ru-RU"/>
              </w:rPr>
            </w:pPr>
            <w:r w:rsidRPr="005C22C4">
              <w:rPr>
                <w:lang w:val="ru-RU"/>
              </w:rPr>
              <w:t>—</w:t>
            </w:r>
          </w:p>
        </w:tc>
        <w:tc>
          <w:tcPr>
            <w:tcW w:w="379" w:type="dxa"/>
          </w:tcPr>
          <w:p w14:paraId="0192AA71" w14:textId="77777777" w:rsidR="005C22C4" w:rsidRPr="005C22C4" w:rsidRDefault="005C22C4" w:rsidP="0001444C">
            <w:pPr>
              <w:pStyle w:val="TableText"/>
              <w:rPr>
                <w:lang w:val="ru-RU"/>
              </w:rPr>
            </w:pPr>
            <w:r w:rsidRPr="005C22C4">
              <w:rPr>
                <w:lang w:val="ru-RU"/>
              </w:rPr>
              <w:t>—</w:t>
            </w:r>
          </w:p>
        </w:tc>
        <w:tc>
          <w:tcPr>
            <w:tcW w:w="379" w:type="dxa"/>
          </w:tcPr>
          <w:p w14:paraId="72A167F8" w14:textId="77777777" w:rsidR="005C22C4" w:rsidRPr="005C22C4" w:rsidRDefault="005C22C4" w:rsidP="0001444C">
            <w:pPr>
              <w:pStyle w:val="TableText"/>
              <w:rPr>
                <w:lang w:val="ru-RU"/>
              </w:rPr>
            </w:pPr>
            <w:r w:rsidRPr="005C22C4">
              <w:rPr>
                <w:lang w:val="ru-RU"/>
              </w:rPr>
              <w:t>—</w:t>
            </w:r>
          </w:p>
        </w:tc>
        <w:tc>
          <w:tcPr>
            <w:tcW w:w="379" w:type="dxa"/>
          </w:tcPr>
          <w:p w14:paraId="351E9AC5" w14:textId="77777777" w:rsidR="005C22C4" w:rsidRPr="005C22C4" w:rsidRDefault="005C22C4" w:rsidP="0001444C">
            <w:pPr>
              <w:pStyle w:val="TableText"/>
              <w:rPr>
                <w:lang w:val="ru-RU"/>
              </w:rPr>
            </w:pPr>
            <w:r w:rsidRPr="005C22C4">
              <w:rPr>
                <w:lang w:val="ru-RU"/>
              </w:rPr>
              <w:t>—</w:t>
            </w:r>
          </w:p>
        </w:tc>
        <w:tc>
          <w:tcPr>
            <w:tcW w:w="379" w:type="dxa"/>
          </w:tcPr>
          <w:p w14:paraId="72243860" w14:textId="77777777" w:rsidR="005C22C4" w:rsidRPr="005C22C4" w:rsidRDefault="005C22C4" w:rsidP="0001444C">
            <w:pPr>
              <w:pStyle w:val="TableText"/>
              <w:rPr>
                <w:lang w:val="ru-RU"/>
              </w:rPr>
            </w:pPr>
            <w:r w:rsidRPr="005C22C4">
              <w:rPr>
                <w:lang w:val="ru-RU"/>
              </w:rPr>
              <w:t>—</w:t>
            </w:r>
          </w:p>
        </w:tc>
      </w:tr>
      <w:tr w:rsidR="005C22C4" w:rsidRPr="005C22C4" w14:paraId="68946D6A" w14:textId="77777777" w:rsidTr="0001444C">
        <w:tc>
          <w:tcPr>
            <w:tcW w:w="857" w:type="dxa"/>
          </w:tcPr>
          <w:p w14:paraId="292C180D" w14:textId="77777777" w:rsidR="005C22C4" w:rsidRPr="005C22C4" w:rsidRDefault="005C22C4" w:rsidP="0001444C">
            <w:pPr>
              <w:pStyle w:val="TableText"/>
              <w:rPr>
                <w:lang w:val="ru-RU"/>
              </w:rPr>
            </w:pPr>
            <w:r w:rsidRPr="005C22C4">
              <w:rPr>
                <w:lang w:val="ru-RU"/>
              </w:rPr>
              <w:t>2</w:t>
            </w:r>
          </w:p>
        </w:tc>
        <w:tc>
          <w:tcPr>
            <w:tcW w:w="1555" w:type="dxa"/>
          </w:tcPr>
          <w:p w14:paraId="1BA36EFC" w14:textId="77777777" w:rsidR="005C22C4" w:rsidRPr="005C22C4" w:rsidRDefault="005C22C4" w:rsidP="0001444C">
            <w:pPr>
              <w:pStyle w:val="TableText"/>
              <w:rPr>
                <w:lang w:val="ru-RU"/>
              </w:rPr>
            </w:pPr>
            <w:r w:rsidRPr="005C22C4">
              <w:rPr>
                <w:lang w:val="ru-RU"/>
              </w:rPr>
              <w:t>+2</w:t>
            </w:r>
          </w:p>
        </w:tc>
        <w:tc>
          <w:tcPr>
            <w:tcW w:w="4500" w:type="dxa"/>
          </w:tcPr>
          <w:p w14:paraId="67E57F3A" w14:textId="77777777" w:rsidR="005C22C4" w:rsidRPr="005C22C4" w:rsidRDefault="005C22C4" w:rsidP="0001444C">
            <w:pPr>
              <w:pStyle w:val="TableText"/>
              <w:rPr>
                <w:lang w:val="ru-RU"/>
              </w:rPr>
            </w:pPr>
            <w:r w:rsidRPr="005C22C4">
              <w:rPr>
                <w:lang w:val="ru-RU"/>
              </w:rPr>
              <w:t>Боевой стиль, Сотворение заклинаний</w:t>
            </w:r>
          </w:p>
        </w:tc>
        <w:tc>
          <w:tcPr>
            <w:tcW w:w="1492" w:type="dxa"/>
          </w:tcPr>
          <w:p w14:paraId="6A4ED16C" w14:textId="77777777" w:rsidR="005C22C4" w:rsidRPr="005C22C4" w:rsidRDefault="005C22C4" w:rsidP="0001444C">
            <w:pPr>
              <w:pStyle w:val="TableText"/>
              <w:rPr>
                <w:lang w:val="ru-RU"/>
              </w:rPr>
            </w:pPr>
            <w:r w:rsidRPr="005C22C4">
              <w:rPr>
                <w:lang w:val="ru-RU"/>
              </w:rPr>
              <w:t>2</w:t>
            </w:r>
          </w:p>
        </w:tc>
        <w:tc>
          <w:tcPr>
            <w:tcW w:w="379" w:type="dxa"/>
          </w:tcPr>
          <w:p w14:paraId="6CC51803" w14:textId="77777777" w:rsidR="005C22C4" w:rsidRPr="005C22C4" w:rsidRDefault="005C22C4" w:rsidP="0001444C">
            <w:pPr>
              <w:pStyle w:val="TableText"/>
              <w:rPr>
                <w:lang w:val="ru-RU"/>
              </w:rPr>
            </w:pPr>
            <w:r w:rsidRPr="005C22C4">
              <w:rPr>
                <w:lang w:val="ru-RU"/>
              </w:rPr>
              <w:t>2</w:t>
            </w:r>
          </w:p>
        </w:tc>
        <w:tc>
          <w:tcPr>
            <w:tcW w:w="379" w:type="dxa"/>
          </w:tcPr>
          <w:p w14:paraId="60372DFD" w14:textId="77777777" w:rsidR="005C22C4" w:rsidRPr="005C22C4" w:rsidRDefault="005C22C4" w:rsidP="0001444C">
            <w:pPr>
              <w:pStyle w:val="TableText"/>
              <w:rPr>
                <w:lang w:val="ru-RU"/>
              </w:rPr>
            </w:pPr>
            <w:r w:rsidRPr="005C22C4">
              <w:rPr>
                <w:lang w:val="ru-RU"/>
              </w:rPr>
              <w:t>—</w:t>
            </w:r>
          </w:p>
        </w:tc>
        <w:tc>
          <w:tcPr>
            <w:tcW w:w="379" w:type="dxa"/>
          </w:tcPr>
          <w:p w14:paraId="3FEC2956" w14:textId="77777777" w:rsidR="005C22C4" w:rsidRPr="005C22C4" w:rsidRDefault="005C22C4" w:rsidP="0001444C">
            <w:pPr>
              <w:pStyle w:val="TableText"/>
              <w:rPr>
                <w:lang w:val="ru-RU"/>
              </w:rPr>
            </w:pPr>
            <w:r w:rsidRPr="005C22C4">
              <w:rPr>
                <w:lang w:val="ru-RU"/>
              </w:rPr>
              <w:t>—</w:t>
            </w:r>
          </w:p>
        </w:tc>
        <w:tc>
          <w:tcPr>
            <w:tcW w:w="379" w:type="dxa"/>
          </w:tcPr>
          <w:p w14:paraId="61FAADB1" w14:textId="77777777" w:rsidR="005C22C4" w:rsidRPr="005C22C4" w:rsidRDefault="005C22C4" w:rsidP="0001444C">
            <w:pPr>
              <w:pStyle w:val="TableText"/>
              <w:rPr>
                <w:lang w:val="ru-RU"/>
              </w:rPr>
            </w:pPr>
            <w:r w:rsidRPr="005C22C4">
              <w:rPr>
                <w:lang w:val="ru-RU"/>
              </w:rPr>
              <w:t>—</w:t>
            </w:r>
          </w:p>
        </w:tc>
        <w:tc>
          <w:tcPr>
            <w:tcW w:w="379" w:type="dxa"/>
          </w:tcPr>
          <w:p w14:paraId="68E65D41" w14:textId="77777777" w:rsidR="005C22C4" w:rsidRPr="005C22C4" w:rsidRDefault="005C22C4" w:rsidP="0001444C">
            <w:pPr>
              <w:pStyle w:val="TableText"/>
              <w:rPr>
                <w:lang w:val="ru-RU"/>
              </w:rPr>
            </w:pPr>
            <w:r w:rsidRPr="005C22C4">
              <w:rPr>
                <w:lang w:val="ru-RU"/>
              </w:rPr>
              <w:t>—</w:t>
            </w:r>
          </w:p>
        </w:tc>
      </w:tr>
      <w:tr w:rsidR="005C22C4" w:rsidRPr="005C22C4" w14:paraId="47A01C8D" w14:textId="77777777" w:rsidTr="0001444C">
        <w:trPr>
          <w:cnfStyle w:val="000000100000" w:firstRow="0" w:lastRow="0" w:firstColumn="0" w:lastColumn="0" w:oddVBand="0" w:evenVBand="0" w:oddHBand="1" w:evenHBand="0" w:firstRowFirstColumn="0" w:firstRowLastColumn="0" w:lastRowFirstColumn="0" w:lastRowLastColumn="0"/>
        </w:trPr>
        <w:tc>
          <w:tcPr>
            <w:tcW w:w="857" w:type="dxa"/>
          </w:tcPr>
          <w:p w14:paraId="21365D71" w14:textId="77777777" w:rsidR="005C22C4" w:rsidRPr="005C22C4" w:rsidRDefault="005C22C4" w:rsidP="0001444C">
            <w:pPr>
              <w:pStyle w:val="TableText"/>
              <w:rPr>
                <w:lang w:val="ru-RU"/>
              </w:rPr>
            </w:pPr>
            <w:r w:rsidRPr="005C22C4">
              <w:rPr>
                <w:lang w:val="ru-RU"/>
              </w:rPr>
              <w:t>3</w:t>
            </w:r>
          </w:p>
        </w:tc>
        <w:tc>
          <w:tcPr>
            <w:tcW w:w="1555" w:type="dxa"/>
          </w:tcPr>
          <w:p w14:paraId="3DAB7B0A" w14:textId="77777777" w:rsidR="005C22C4" w:rsidRPr="005C22C4" w:rsidRDefault="005C22C4" w:rsidP="0001444C">
            <w:pPr>
              <w:pStyle w:val="TableText"/>
              <w:rPr>
                <w:lang w:val="ru-RU"/>
              </w:rPr>
            </w:pPr>
            <w:r w:rsidRPr="005C22C4">
              <w:rPr>
                <w:lang w:val="ru-RU"/>
              </w:rPr>
              <w:t>+2</w:t>
            </w:r>
          </w:p>
        </w:tc>
        <w:tc>
          <w:tcPr>
            <w:tcW w:w="4500" w:type="dxa"/>
          </w:tcPr>
          <w:p w14:paraId="769BF0F1" w14:textId="77777777" w:rsidR="005C22C4" w:rsidRPr="005C22C4" w:rsidRDefault="005C22C4" w:rsidP="0001444C">
            <w:pPr>
              <w:pStyle w:val="TableText"/>
              <w:rPr>
                <w:lang w:val="ru-RU"/>
              </w:rPr>
            </w:pPr>
            <w:r w:rsidRPr="005C22C4">
              <w:rPr>
                <w:lang w:val="ru-RU"/>
              </w:rPr>
              <w:t>Архетип рейнджера, Первозданная осведомлённость</w:t>
            </w:r>
          </w:p>
        </w:tc>
        <w:tc>
          <w:tcPr>
            <w:tcW w:w="1492" w:type="dxa"/>
          </w:tcPr>
          <w:p w14:paraId="5777443C" w14:textId="77777777" w:rsidR="005C22C4" w:rsidRPr="005C22C4" w:rsidRDefault="005C22C4" w:rsidP="0001444C">
            <w:pPr>
              <w:pStyle w:val="TableText"/>
              <w:rPr>
                <w:lang w:val="ru-RU"/>
              </w:rPr>
            </w:pPr>
            <w:r w:rsidRPr="005C22C4">
              <w:rPr>
                <w:lang w:val="ru-RU"/>
              </w:rPr>
              <w:t>3</w:t>
            </w:r>
          </w:p>
        </w:tc>
        <w:tc>
          <w:tcPr>
            <w:tcW w:w="379" w:type="dxa"/>
          </w:tcPr>
          <w:p w14:paraId="1581A736" w14:textId="77777777" w:rsidR="005C22C4" w:rsidRPr="005C22C4" w:rsidRDefault="005C22C4" w:rsidP="0001444C">
            <w:pPr>
              <w:pStyle w:val="TableText"/>
              <w:rPr>
                <w:lang w:val="ru-RU"/>
              </w:rPr>
            </w:pPr>
            <w:r w:rsidRPr="005C22C4">
              <w:rPr>
                <w:lang w:val="ru-RU"/>
              </w:rPr>
              <w:t>3</w:t>
            </w:r>
          </w:p>
        </w:tc>
        <w:tc>
          <w:tcPr>
            <w:tcW w:w="379" w:type="dxa"/>
          </w:tcPr>
          <w:p w14:paraId="29F88E4C" w14:textId="77777777" w:rsidR="005C22C4" w:rsidRPr="005C22C4" w:rsidRDefault="005C22C4" w:rsidP="0001444C">
            <w:pPr>
              <w:pStyle w:val="TableText"/>
              <w:rPr>
                <w:lang w:val="ru-RU"/>
              </w:rPr>
            </w:pPr>
            <w:r w:rsidRPr="005C22C4">
              <w:rPr>
                <w:lang w:val="ru-RU"/>
              </w:rPr>
              <w:t>—</w:t>
            </w:r>
          </w:p>
        </w:tc>
        <w:tc>
          <w:tcPr>
            <w:tcW w:w="379" w:type="dxa"/>
          </w:tcPr>
          <w:p w14:paraId="3F77BE9E" w14:textId="77777777" w:rsidR="005C22C4" w:rsidRPr="005C22C4" w:rsidRDefault="005C22C4" w:rsidP="0001444C">
            <w:pPr>
              <w:pStyle w:val="TableText"/>
              <w:rPr>
                <w:lang w:val="ru-RU"/>
              </w:rPr>
            </w:pPr>
            <w:r w:rsidRPr="005C22C4">
              <w:rPr>
                <w:lang w:val="ru-RU"/>
              </w:rPr>
              <w:t>—</w:t>
            </w:r>
          </w:p>
        </w:tc>
        <w:tc>
          <w:tcPr>
            <w:tcW w:w="379" w:type="dxa"/>
          </w:tcPr>
          <w:p w14:paraId="6FD89866" w14:textId="77777777" w:rsidR="005C22C4" w:rsidRPr="005C22C4" w:rsidRDefault="005C22C4" w:rsidP="0001444C">
            <w:pPr>
              <w:pStyle w:val="TableText"/>
              <w:rPr>
                <w:lang w:val="ru-RU"/>
              </w:rPr>
            </w:pPr>
            <w:r w:rsidRPr="005C22C4">
              <w:rPr>
                <w:lang w:val="ru-RU"/>
              </w:rPr>
              <w:t>—</w:t>
            </w:r>
          </w:p>
        </w:tc>
        <w:tc>
          <w:tcPr>
            <w:tcW w:w="379" w:type="dxa"/>
          </w:tcPr>
          <w:p w14:paraId="635B7B90" w14:textId="77777777" w:rsidR="005C22C4" w:rsidRPr="005C22C4" w:rsidRDefault="005C22C4" w:rsidP="0001444C">
            <w:pPr>
              <w:pStyle w:val="TableText"/>
              <w:rPr>
                <w:lang w:val="ru-RU"/>
              </w:rPr>
            </w:pPr>
            <w:r w:rsidRPr="005C22C4">
              <w:rPr>
                <w:lang w:val="ru-RU"/>
              </w:rPr>
              <w:t>—</w:t>
            </w:r>
          </w:p>
        </w:tc>
      </w:tr>
      <w:tr w:rsidR="005C22C4" w:rsidRPr="005C22C4" w14:paraId="2F887CC9" w14:textId="77777777" w:rsidTr="0001444C">
        <w:tc>
          <w:tcPr>
            <w:tcW w:w="857" w:type="dxa"/>
          </w:tcPr>
          <w:p w14:paraId="647433DF" w14:textId="77777777" w:rsidR="005C22C4" w:rsidRPr="005C22C4" w:rsidRDefault="005C22C4" w:rsidP="0001444C">
            <w:pPr>
              <w:pStyle w:val="TableText"/>
              <w:rPr>
                <w:lang w:val="ru-RU"/>
              </w:rPr>
            </w:pPr>
            <w:r w:rsidRPr="005C22C4">
              <w:rPr>
                <w:lang w:val="ru-RU"/>
              </w:rPr>
              <w:t>4</w:t>
            </w:r>
          </w:p>
        </w:tc>
        <w:tc>
          <w:tcPr>
            <w:tcW w:w="1555" w:type="dxa"/>
          </w:tcPr>
          <w:p w14:paraId="58F6EC5E" w14:textId="77777777" w:rsidR="005C22C4" w:rsidRPr="005C22C4" w:rsidRDefault="005C22C4" w:rsidP="0001444C">
            <w:pPr>
              <w:pStyle w:val="TableText"/>
              <w:rPr>
                <w:lang w:val="ru-RU"/>
              </w:rPr>
            </w:pPr>
            <w:r w:rsidRPr="005C22C4">
              <w:rPr>
                <w:lang w:val="ru-RU"/>
              </w:rPr>
              <w:t>+2</w:t>
            </w:r>
          </w:p>
        </w:tc>
        <w:tc>
          <w:tcPr>
            <w:tcW w:w="4500" w:type="dxa"/>
          </w:tcPr>
          <w:p w14:paraId="13D6C3BE" w14:textId="77777777" w:rsidR="005C22C4" w:rsidRPr="005C22C4" w:rsidRDefault="005C22C4" w:rsidP="0001444C">
            <w:pPr>
              <w:pStyle w:val="TableText"/>
              <w:rPr>
                <w:lang w:val="ru-RU"/>
              </w:rPr>
            </w:pPr>
            <w:r w:rsidRPr="005C22C4">
              <w:rPr>
                <w:lang w:val="ru-RU"/>
              </w:rPr>
              <w:t>Увеличение характеристик</w:t>
            </w:r>
          </w:p>
        </w:tc>
        <w:tc>
          <w:tcPr>
            <w:tcW w:w="1492" w:type="dxa"/>
          </w:tcPr>
          <w:p w14:paraId="31201196" w14:textId="77777777" w:rsidR="005C22C4" w:rsidRPr="005C22C4" w:rsidRDefault="005C22C4" w:rsidP="0001444C">
            <w:pPr>
              <w:pStyle w:val="TableText"/>
              <w:rPr>
                <w:lang w:val="ru-RU"/>
              </w:rPr>
            </w:pPr>
            <w:r w:rsidRPr="005C22C4">
              <w:rPr>
                <w:lang w:val="ru-RU"/>
              </w:rPr>
              <w:t>3</w:t>
            </w:r>
          </w:p>
        </w:tc>
        <w:tc>
          <w:tcPr>
            <w:tcW w:w="379" w:type="dxa"/>
          </w:tcPr>
          <w:p w14:paraId="364F7EDC" w14:textId="77777777" w:rsidR="005C22C4" w:rsidRPr="005C22C4" w:rsidRDefault="005C22C4" w:rsidP="0001444C">
            <w:pPr>
              <w:pStyle w:val="TableText"/>
              <w:rPr>
                <w:lang w:val="ru-RU"/>
              </w:rPr>
            </w:pPr>
            <w:r w:rsidRPr="005C22C4">
              <w:rPr>
                <w:lang w:val="ru-RU"/>
              </w:rPr>
              <w:t>3</w:t>
            </w:r>
          </w:p>
        </w:tc>
        <w:tc>
          <w:tcPr>
            <w:tcW w:w="379" w:type="dxa"/>
          </w:tcPr>
          <w:p w14:paraId="22C28FD2" w14:textId="77777777" w:rsidR="005C22C4" w:rsidRPr="005C22C4" w:rsidRDefault="005C22C4" w:rsidP="0001444C">
            <w:pPr>
              <w:pStyle w:val="TableText"/>
              <w:rPr>
                <w:lang w:val="ru-RU"/>
              </w:rPr>
            </w:pPr>
            <w:r w:rsidRPr="005C22C4">
              <w:rPr>
                <w:lang w:val="ru-RU"/>
              </w:rPr>
              <w:t>—</w:t>
            </w:r>
          </w:p>
        </w:tc>
        <w:tc>
          <w:tcPr>
            <w:tcW w:w="379" w:type="dxa"/>
          </w:tcPr>
          <w:p w14:paraId="1D143339" w14:textId="77777777" w:rsidR="005C22C4" w:rsidRPr="005C22C4" w:rsidRDefault="005C22C4" w:rsidP="0001444C">
            <w:pPr>
              <w:pStyle w:val="TableText"/>
              <w:rPr>
                <w:lang w:val="ru-RU"/>
              </w:rPr>
            </w:pPr>
            <w:r w:rsidRPr="005C22C4">
              <w:rPr>
                <w:lang w:val="ru-RU"/>
              </w:rPr>
              <w:t>—</w:t>
            </w:r>
          </w:p>
        </w:tc>
        <w:tc>
          <w:tcPr>
            <w:tcW w:w="379" w:type="dxa"/>
          </w:tcPr>
          <w:p w14:paraId="2AFDD392" w14:textId="77777777" w:rsidR="005C22C4" w:rsidRPr="005C22C4" w:rsidRDefault="005C22C4" w:rsidP="0001444C">
            <w:pPr>
              <w:pStyle w:val="TableText"/>
              <w:rPr>
                <w:lang w:val="ru-RU"/>
              </w:rPr>
            </w:pPr>
            <w:r w:rsidRPr="005C22C4">
              <w:rPr>
                <w:lang w:val="ru-RU"/>
              </w:rPr>
              <w:t>—</w:t>
            </w:r>
          </w:p>
        </w:tc>
        <w:tc>
          <w:tcPr>
            <w:tcW w:w="379" w:type="dxa"/>
          </w:tcPr>
          <w:p w14:paraId="66AA54EA" w14:textId="77777777" w:rsidR="005C22C4" w:rsidRPr="005C22C4" w:rsidRDefault="005C22C4" w:rsidP="0001444C">
            <w:pPr>
              <w:pStyle w:val="TableText"/>
              <w:rPr>
                <w:lang w:val="ru-RU"/>
              </w:rPr>
            </w:pPr>
            <w:r w:rsidRPr="005C22C4">
              <w:rPr>
                <w:lang w:val="ru-RU"/>
              </w:rPr>
              <w:t>—</w:t>
            </w:r>
          </w:p>
        </w:tc>
      </w:tr>
      <w:tr w:rsidR="005C22C4" w:rsidRPr="005C22C4" w14:paraId="3E20E84B" w14:textId="77777777" w:rsidTr="0001444C">
        <w:trPr>
          <w:cnfStyle w:val="000000100000" w:firstRow="0" w:lastRow="0" w:firstColumn="0" w:lastColumn="0" w:oddVBand="0" w:evenVBand="0" w:oddHBand="1" w:evenHBand="0" w:firstRowFirstColumn="0" w:firstRowLastColumn="0" w:lastRowFirstColumn="0" w:lastRowLastColumn="0"/>
        </w:trPr>
        <w:tc>
          <w:tcPr>
            <w:tcW w:w="857" w:type="dxa"/>
          </w:tcPr>
          <w:p w14:paraId="2227F474" w14:textId="77777777" w:rsidR="005C22C4" w:rsidRPr="005C22C4" w:rsidRDefault="005C22C4" w:rsidP="0001444C">
            <w:pPr>
              <w:pStyle w:val="TableText"/>
              <w:rPr>
                <w:lang w:val="ru-RU"/>
              </w:rPr>
            </w:pPr>
            <w:r w:rsidRPr="005C22C4">
              <w:rPr>
                <w:lang w:val="ru-RU"/>
              </w:rPr>
              <w:t>5</w:t>
            </w:r>
          </w:p>
        </w:tc>
        <w:tc>
          <w:tcPr>
            <w:tcW w:w="1555" w:type="dxa"/>
          </w:tcPr>
          <w:p w14:paraId="71D9B9EA" w14:textId="77777777" w:rsidR="005C22C4" w:rsidRPr="005C22C4" w:rsidRDefault="005C22C4" w:rsidP="0001444C">
            <w:pPr>
              <w:pStyle w:val="TableText"/>
              <w:rPr>
                <w:lang w:val="ru-RU"/>
              </w:rPr>
            </w:pPr>
            <w:r w:rsidRPr="005C22C4">
              <w:rPr>
                <w:lang w:val="ru-RU"/>
              </w:rPr>
              <w:t>+3</w:t>
            </w:r>
          </w:p>
        </w:tc>
        <w:tc>
          <w:tcPr>
            <w:tcW w:w="4500" w:type="dxa"/>
          </w:tcPr>
          <w:p w14:paraId="48BE338E" w14:textId="77777777" w:rsidR="005C22C4" w:rsidRPr="005C22C4" w:rsidRDefault="005C22C4" w:rsidP="0001444C">
            <w:pPr>
              <w:pStyle w:val="TableText"/>
              <w:rPr>
                <w:lang w:val="ru-RU"/>
              </w:rPr>
            </w:pPr>
            <w:r w:rsidRPr="005C22C4">
              <w:rPr>
                <w:lang w:val="ru-RU"/>
              </w:rPr>
              <w:t>Дополнительная Атака</w:t>
            </w:r>
          </w:p>
        </w:tc>
        <w:tc>
          <w:tcPr>
            <w:tcW w:w="1492" w:type="dxa"/>
          </w:tcPr>
          <w:p w14:paraId="43CC97A4" w14:textId="77777777" w:rsidR="005C22C4" w:rsidRPr="005C22C4" w:rsidRDefault="005C22C4" w:rsidP="0001444C">
            <w:pPr>
              <w:pStyle w:val="TableText"/>
              <w:rPr>
                <w:lang w:val="ru-RU"/>
              </w:rPr>
            </w:pPr>
            <w:r w:rsidRPr="005C22C4">
              <w:rPr>
                <w:lang w:val="ru-RU"/>
              </w:rPr>
              <w:t>4</w:t>
            </w:r>
          </w:p>
        </w:tc>
        <w:tc>
          <w:tcPr>
            <w:tcW w:w="379" w:type="dxa"/>
          </w:tcPr>
          <w:p w14:paraId="1AE24C3E" w14:textId="77777777" w:rsidR="005C22C4" w:rsidRPr="005C22C4" w:rsidRDefault="005C22C4" w:rsidP="0001444C">
            <w:pPr>
              <w:pStyle w:val="TableText"/>
              <w:rPr>
                <w:lang w:val="ru-RU"/>
              </w:rPr>
            </w:pPr>
            <w:r w:rsidRPr="005C22C4">
              <w:rPr>
                <w:lang w:val="ru-RU"/>
              </w:rPr>
              <w:t>4</w:t>
            </w:r>
          </w:p>
        </w:tc>
        <w:tc>
          <w:tcPr>
            <w:tcW w:w="379" w:type="dxa"/>
          </w:tcPr>
          <w:p w14:paraId="76939BF2" w14:textId="77777777" w:rsidR="005C22C4" w:rsidRPr="005C22C4" w:rsidRDefault="005C22C4" w:rsidP="0001444C">
            <w:pPr>
              <w:pStyle w:val="TableText"/>
              <w:rPr>
                <w:lang w:val="ru-RU"/>
              </w:rPr>
            </w:pPr>
            <w:r w:rsidRPr="005C22C4">
              <w:rPr>
                <w:lang w:val="ru-RU"/>
              </w:rPr>
              <w:t>2</w:t>
            </w:r>
          </w:p>
        </w:tc>
        <w:tc>
          <w:tcPr>
            <w:tcW w:w="379" w:type="dxa"/>
          </w:tcPr>
          <w:p w14:paraId="17D28050" w14:textId="77777777" w:rsidR="005C22C4" w:rsidRPr="005C22C4" w:rsidRDefault="005C22C4" w:rsidP="0001444C">
            <w:pPr>
              <w:pStyle w:val="TableText"/>
              <w:rPr>
                <w:lang w:val="ru-RU"/>
              </w:rPr>
            </w:pPr>
            <w:r w:rsidRPr="005C22C4">
              <w:rPr>
                <w:lang w:val="ru-RU"/>
              </w:rPr>
              <w:t>—</w:t>
            </w:r>
          </w:p>
        </w:tc>
        <w:tc>
          <w:tcPr>
            <w:tcW w:w="379" w:type="dxa"/>
          </w:tcPr>
          <w:p w14:paraId="01913809" w14:textId="77777777" w:rsidR="005C22C4" w:rsidRPr="005C22C4" w:rsidRDefault="005C22C4" w:rsidP="0001444C">
            <w:pPr>
              <w:pStyle w:val="TableText"/>
              <w:rPr>
                <w:lang w:val="ru-RU"/>
              </w:rPr>
            </w:pPr>
            <w:r w:rsidRPr="005C22C4">
              <w:rPr>
                <w:lang w:val="ru-RU"/>
              </w:rPr>
              <w:t>—</w:t>
            </w:r>
          </w:p>
        </w:tc>
        <w:tc>
          <w:tcPr>
            <w:tcW w:w="379" w:type="dxa"/>
          </w:tcPr>
          <w:p w14:paraId="3B1F62DF" w14:textId="77777777" w:rsidR="005C22C4" w:rsidRPr="005C22C4" w:rsidRDefault="005C22C4" w:rsidP="0001444C">
            <w:pPr>
              <w:pStyle w:val="TableText"/>
              <w:rPr>
                <w:lang w:val="ru-RU"/>
              </w:rPr>
            </w:pPr>
            <w:r w:rsidRPr="005C22C4">
              <w:rPr>
                <w:lang w:val="ru-RU"/>
              </w:rPr>
              <w:t>—</w:t>
            </w:r>
          </w:p>
        </w:tc>
      </w:tr>
      <w:tr w:rsidR="005C22C4" w:rsidRPr="005C22C4" w14:paraId="6CC06393" w14:textId="77777777" w:rsidTr="0001444C">
        <w:tc>
          <w:tcPr>
            <w:tcW w:w="857" w:type="dxa"/>
          </w:tcPr>
          <w:p w14:paraId="0F7C5E0A" w14:textId="77777777" w:rsidR="005C22C4" w:rsidRPr="005C22C4" w:rsidRDefault="005C22C4" w:rsidP="0001444C">
            <w:pPr>
              <w:pStyle w:val="TableText"/>
              <w:rPr>
                <w:lang w:val="ru-RU"/>
              </w:rPr>
            </w:pPr>
            <w:r w:rsidRPr="005C22C4">
              <w:rPr>
                <w:lang w:val="ru-RU"/>
              </w:rPr>
              <w:t>6</w:t>
            </w:r>
          </w:p>
        </w:tc>
        <w:tc>
          <w:tcPr>
            <w:tcW w:w="1555" w:type="dxa"/>
          </w:tcPr>
          <w:p w14:paraId="3130627A" w14:textId="77777777" w:rsidR="005C22C4" w:rsidRPr="005C22C4" w:rsidRDefault="005C22C4" w:rsidP="0001444C">
            <w:pPr>
              <w:pStyle w:val="TableText"/>
              <w:rPr>
                <w:lang w:val="ru-RU"/>
              </w:rPr>
            </w:pPr>
            <w:r w:rsidRPr="005C22C4">
              <w:rPr>
                <w:lang w:val="ru-RU"/>
              </w:rPr>
              <w:t>+3</w:t>
            </w:r>
          </w:p>
        </w:tc>
        <w:tc>
          <w:tcPr>
            <w:tcW w:w="4500" w:type="dxa"/>
          </w:tcPr>
          <w:p w14:paraId="283EA8AE" w14:textId="77777777" w:rsidR="005C22C4" w:rsidRPr="005C22C4" w:rsidRDefault="005C22C4" w:rsidP="0001444C">
            <w:pPr>
              <w:pStyle w:val="TableText"/>
              <w:rPr>
                <w:lang w:val="ru-RU"/>
              </w:rPr>
            </w:pPr>
            <w:r w:rsidRPr="005C22C4">
              <w:rPr>
                <w:lang w:val="ru-RU"/>
              </w:rPr>
              <w:t>Улучшение избранного врага и исследователя природы</w:t>
            </w:r>
          </w:p>
        </w:tc>
        <w:tc>
          <w:tcPr>
            <w:tcW w:w="1492" w:type="dxa"/>
          </w:tcPr>
          <w:p w14:paraId="06D9E432" w14:textId="77777777" w:rsidR="005C22C4" w:rsidRPr="005C22C4" w:rsidRDefault="005C22C4" w:rsidP="0001444C">
            <w:pPr>
              <w:pStyle w:val="TableText"/>
              <w:rPr>
                <w:lang w:val="ru-RU"/>
              </w:rPr>
            </w:pPr>
            <w:r w:rsidRPr="005C22C4">
              <w:rPr>
                <w:lang w:val="ru-RU"/>
              </w:rPr>
              <w:t>4</w:t>
            </w:r>
          </w:p>
        </w:tc>
        <w:tc>
          <w:tcPr>
            <w:tcW w:w="379" w:type="dxa"/>
          </w:tcPr>
          <w:p w14:paraId="7014027D" w14:textId="77777777" w:rsidR="005C22C4" w:rsidRPr="005C22C4" w:rsidRDefault="005C22C4" w:rsidP="0001444C">
            <w:pPr>
              <w:pStyle w:val="TableText"/>
              <w:rPr>
                <w:lang w:val="ru-RU"/>
              </w:rPr>
            </w:pPr>
            <w:r w:rsidRPr="005C22C4">
              <w:rPr>
                <w:lang w:val="ru-RU"/>
              </w:rPr>
              <w:t>4</w:t>
            </w:r>
          </w:p>
        </w:tc>
        <w:tc>
          <w:tcPr>
            <w:tcW w:w="379" w:type="dxa"/>
          </w:tcPr>
          <w:p w14:paraId="4AB07BAE" w14:textId="77777777" w:rsidR="005C22C4" w:rsidRPr="005C22C4" w:rsidRDefault="005C22C4" w:rsidP="0001444C">
            <w:pPr>
              <w:pStyle w:val="TableText"/>
              <w:rPr>
                <w:lang w:val="ru-RU"/>
              </w:rPr>
            </w:pPr>
            <w:r w:rsidRPr="005C22C4">
              <w:rPr>
                <w:lang w:val="ru-RU"/>
              </w:rPr>
              <w:t>2</w:t>
            </w:r>
          </w:p>
        </w:tc>
        <w:tc>
          <w:tcPr>
            <w:tcW w:w="379" w:type="dxa"/>
          </w:tcPr>
          <w:p w14:paraId="6F85AF3B" w14:textId="77777777" w:rsidR="005C22C4" w:rsidRPr="005C22C4" w:rsidRDefault="005C22C4" w:rsidP="0001444C">
            <w:pPr>
              <w:pStyle w:val="TableText"/>
              <w:rPr>
                <w:lang w:val="ru-RU"/>
              </w:rPr>
            </w:pPr>
            <w:r w:rsidRPr="005C22C4">
              <w:rPr>
                <w:lang w:val="ru-RU"/>
              </w:rPr>
              <w:t>—</w:t>
            </w:r>
          </w:p>
        </w:tc>
        <w:tc>
          <w:tcPr>
            <w:tcW w:w="379" w:type="dxa"/>
          </w:tcPr>
          <w:p w14:paraId="76A04F49" w14:textId="77777777" w:rsidR="005C22C4" w:rsidRPr="005C22C4" w:rsidRDefault="005C22C4" w:rsidP="0001444C">
            <w:pPr>
              <w:pStyle w:val="TableText"/>
              <w:rPr>
                <w:lang w:val="ru-RU"/>
              </w:rPr>
            </w:pPr>
            <w:r w:rsidRPr="005C22C4">
              <w:rPr>
                <w:lang w:val="ru-RU"/>
              </w:rPr>
              <w:t>—</w:t>
            </w:r>
          </w:p>
        </w:tc>
        <w:tc>
          <w:tcPr>
            <w:tcW w:w="379" w:type="dxa"/>
          </w:tcPr>
          <w:p w14:paraId="7F0E903D" w14:textId="77777777" w:rsidR="005C22C4" w:rsidRPr="005C22C4" w:rsidRDefault="005C22C4" w:rsidP="0001444C">
            <w:pPr>
              <w:pStyle w:val="TableText"/>
              <w:rPr>
                <w:lang w:val="ru-RU"/>
              </w:rPr>
            </w:pPr>
            <w:r w:rsidRPr="005C22C4">
              <w:rPr>
                <w:lang w:val="ru-RU"/>
              </w:rPr>
              <w:t>—</w:t>
            </w:r>
          </w:p>
        </w:tc>
      </w:tr>
      <w:tr w:rsidR="005C22C4" w:rsidRPr="005C22C4" w14:paraId="2AF54BED" w14:textId="77777777" w:rsidTr="0001444C">
        <w:trPr>
          <w:cnfStyle w:val="000000100000" w:firstRow="0" w:lastRow="0" w:firstColumn="0" w:lastColumn="0" w:oddVBand="0" w:evenVBand="0" w:oddHBand="1" w:evenHBand="0" w:firstRowFirstColumn="0" w:firstRowLastColumn="0" w:lastRowFirstColumn="0" w:lastRowLastColumn="0"/>
        </w:trPr>
        <w:tc>
          <w:tcPr>
            <w:tcW w:w="857" w:type="dxa"/>
          </w:tcPr>
          <w:p w14:paraId="2BB90281" w14:textId="77777777" w:rsidR="005C22C4" w:rsidRPr="005C22C4" w:rsidRDefault="005C22C4" w:rsidP="0001444C">
            <w:pPr>
              <w:pStyle w:val="TableText"/>
              <w:rPr>
                <w:lang w:val="ru-RU"/>
              </w:rPr>
            </w:pPr>
            <w:r w:rsidRPr="005C22C4">
              <w:rPr>
                <w:lang w:val="ru-RU"/>
              </w:rPr>
              <w:t>7</w:t>
            </w:r>
          </w:p>
        </w:tc>
        <w:tc>
          <w:tcPr>
            <w:tcW w:w="1555" w:type="dxa"/>
          </w:tcPr>
          <w:p w14:paraId="73A1CB54" w14:textId="77777777" w:rsidR="005C22C4" w:rsidRPr="005C22C4" w:rsidRDefault="005C22C4" w:rsidP="0001444C">
            <w:pPr>
              <w:pStyle w:val="TableText"/>
              <w:rPr>
                <w:lang w:val="ru-RU"/>
              </w:rPr>
            </w:pPr>
            <w:r w:rsidRPr="005C22C4">
              <w:rPr>
                <w:lang w:val="ru-RU"/>
              </w:rPr>
              <w:t>+3</w:t>
            </w:r>
          </w:p>
        </w:tc>
        <w:tc>
          <w:tcPr>
            <w:tcW w:w="4500" w:type="dxa"/>
          </w:tcPr>
          <w:p w14:paraId="210245C3" w14:textId="77777777" w:rsidR="005C22C4" w:rsidRPr="005C22C4" w:rsidRDefault="005C22C4" w:rsidP="0001444C">
            <w:pPr>
              <w:pStyle w:val="TableText"/>
              <w:rPr>
                <w:lang w:val="ru-RU"/>
              </w:rPr>
            </w:pPr>
            <w:r w:rsidRPr="005C22C4">
              <w:rPr>
                <w:lang w:val="ru-RU"/>
              </w:rPr>
              <w:t>Умение архетипа рейнджера</w:t>
            </w:r>
          </w:p>
        </w:tc>
        <w:tc>
          <w:tcPr>
            <w:tcW w:w="1492" w:type="dxa"/>
          </w:tcPr>
          <w:p w14:paraId="6F3B0136" w14:textId="77777777" w:rsidR="005C22C4" w:rsidRPr="005C22C4" w:rsidRDefault="005C22C4" w:rsidP="0001444C">
            <w:pPr>
              <w:pStyle w:val="TableText"/>
              <w:rPr>
                <w:lang w:val="ru-RU"/>
              </w:rPr>
            </w:pPr>
            <w:r w:rsidRPr="005C22C4">
              <w:rPr>
                <w:lang w:val="ru-RU"/>
              </w:rPr>
              <w:t>5</w:t>
            </w:r>
          </w:p>
        </w:tc>
        <w:tc>
          <w:tcPr>
            <w:tcW w:w="379" w:type="dxa"/>
          </w:tcPr>
          <w:p w14:paraId="45AA575F" w14:textId="77777777" w:rsidR="005C22C4" w:rsidRPr="005C22C4" w:rsidRDefault="005C22C4" w:rsidP="0001444C">
            <w:pPr>
              <w:pStyle w:val="TableText"/>
              <w:rPr>
                <w:lang w:val="ru-RU"/>
              </w:rPr>
            </w:pPr>
            <w:r w:rsidRPr="005C22C4">
              <w:rPr>
                <w:lang w:val="ru-RU"/>
              </w:rPr>
              <w:t>4</w:t>
            </w:r>
          </w:p>
        </w:tc>
        <w:tc>
          <w:tcPr>
            <w:tcW w:w="379" w:type="dxa"/>
          </w:tcPr>
          <w:p w14:paraId="32E6C0F0" w14:textId="77777777" w:rsidR="005C22C4" w:rsidRPr="005C22C4" w:rsidRDefault="005C22C4" w:rsidP="0001444C">
            <w:pPr>
              <w:pStyle w:val="TableText"/>
              <w:rPr>
                <w:lang w:val="ru-RU"/>
              </w:rPr>
            </w:pPr>
            <w:r w:rsidRPr="005C22C4">
              <w:rPr>
                <w:lang w:val="ru-RU"/>
              </w:rPr>
              <w:t>3</w:t>
            </w:r>
          </w:p>
        </w:tc>
        <w:tc>
          <w:tcPr>
            <w:tcW w:w="379" w:type="dxa"/>
          </w:tcPr>
          <w:p w14:paraId="59848077" w14:textId="77777777" w:rsidR="005C22C4" w:rsidRPr="005C22C4" w:rsidRDefault="005C22C4" w:rsidP="0001444C">
            <w:pPr>
              <w:pStyle w:val="TableText"/>
              <w:rPr>
                <w:lang w:val="ru-RU"/>
              </w:rPr>
            </w:pPr>
            <w:r w:rsidRPr="005C22C4">
              <w:rPr>
                <w:lang w:val="ru-RU"/>
              </w:rPr>
              <w:t>—</w:t>
            </w:r>
          </w:p>
        </w:tc>
        <w:tc>
          <w:tcPr>
            <w:tcW w:w="379" w:type="dxa"/>
          </w:tcPr>
          <w:p w14:paraId="4B4147CC" w14:textId="77777777" w:rsidR="005C22C4" w:rsidRPr="005C22C4" w:rsidRDefault="005C22C4" w:rsidP="0001444C">
            <w:pPr>
              <w:pStyle w:val="TableText"/>
              <w:rPr>
                <w:lang w:val="ru-RU"/>
              </w:rPr>
            </w:pPr>
            <w:r w:rsidRPr="005C22C4">
              <w:rPr>
                <w:lang w:val="ru-RU"/>
              </w:rPr>
              <w:t>—</w:t>
            </w:r>
          </w:p>
        </w:tc>
        <w:tc>
          <w:tcPr>
            <w:tcW w:w="379" w:type="dxa"/>
          </w:tcPr>
          <w:p w14:paraId="226C2C89" w14:textId="77777777" w:rsidR="005C22C4" w:rsidRPr="005C22C4" w:rsidRDefault="005C22C4" w:rsidP="0001444C">
            <w:pPr>
              <w:pStyle w:val="TableText"/>
              <w:rPr>
                <w:lang w:val="ru-RU"/>
              </w:rPr>
            </w:pPr>
            <w:r w:rsidRPr="005C22C4">
              <w:rPr>
                <w:lang w:val="ru-RU"/>
              </w:rPr>
              <w:t>—</w:t>
            </w:r>
          </w:p>
        </w:tc>
      </w:tr>
      <w:tr w:rsidR="005C22C4" w:rsidRPr="005C22C4" w14:paraId="65AD651C" w14:textId="77777777" w:rsidTr="0001444C">
        <w:tc>
          <w:tcPr>
            <w:tcW w:w="857" w:type="dxa"/>
          </w:tcPr>
          <w:p w14:paraId="1F6E99DE" w14:textId="77777777" w:rsidR="005C22C4" w:rsidRPr="005C22C4" w:rsidRDefault="005C22C4" w:rsidP="0001444C">
            <w:pPr>
              <w:pStyle w:val="TableText"/>
              <w:rPr>
                <w:lang w:val="ru-RU"/>
              </w:rPr>
            </w:pPr>
            <w:r w:rsidRPr="005C22C4">
              <w:rPr>
                <w:lang w:val="ru-RU"/>
              </w:rPr>
              <w:t>8</w:t>
            </w:r>
          </w:p>
        </w:tc>
        <w:tc>
          <w:tcPr>
            <w:tcW w:w="1555" w:type="dxa"/>
          </w:tcPr>
          <w:p w14:paraId="71119A29" w14:textId="77777777" w:rsidR="005C22C4" w:rsidRPr="005C22C4" w:rsidRDefault="005C22C4" w:rsidP="0001444C">
            <w:pPr>
              <w:pStyle w:val="TableText"/>
              <w:rPr>
                <w:lang w:val="ru-RU"/>
              </w:rPr>
            </w:pPr>
            <w:r w:rsidRPr="005C22C4">
              <w:rPr>
                <w:lang w:val="ru-RU"/>
              </w:rPr>
              <w:t>+3</w:t>
            </w:r>
          </w:p>
        </w:tc>
        <w:tc>
          <w:tcPr>
            <w:tcW w:w="4500" w:type="dxa"/>
          </w:tcPr>
          <w:p w14:paraId="4B53FFCB" w14:textId="77777777" w:rsidR="005C22C4" w:rsidRPr="005C22C4" w:rsidRDefault="005C22C4" w:rsidP="0001444C">
            <w:pPr>
              <w:pStyle w:val="TableText"/>
              <w:rPr>
                <w:lang w:val="ru-RU"/>
              </w:rPr>
            </w:pPr>
            <w:r w:rsidRPr="005C22C4">
              <w:rPr>
                <w:lang w:val="ru-RU"/>
              </w:rPr>
              <w:t>Увеличение характеристик, Тропами земли</w:t>
            </w:r>
          </w:p>
        </w:tc>
        <w:tc>
          <w:tcPr>
            <w:tcW w:w="1492" w:type="dxa"/>
          </w:tcPr>
          <w:p w14:paraId="7088F3F9" w14:textId="77777777" w:rsidR="005C22C4" w:rsidRPr="005C22C4" w:rsidRDefault="005C22C4" w:rsidP="0001444C">
            <w:pPr>
              <w:pStyle w:val="TableText"/>
              <w:rPr>
                <w:lang w:val="ru-RU"/>
              </w:rPr>
            </w:pPr>
            <w:r w:rsidRPr="005C22C4">
              <w:rPr>
                <w:lang w:val="ru-RU"/>
              </w:rPr>
              <w:t>5</w:t>
            </w:r>
          </w:p>
        </w:tc>
        <w:tc>
          <w:tcPr>
            <w:tcW w:w="379" w:type="dxa"/>
          </w:tcPr>
          <w:p w14:paraId="51048081" w14:textId="77777777" w:rsidR="005C22C4" w:rsidRPr="005C22C4" w:rsidRDefault="005C22C4" w:rsidP="0001444C">
            <w:pPr>
              <w:pStyle w:val="TableText"/>
              <w:rPr>
                <w:lang w:val="ru-RU"/>
              </w:rPr>
            </w:pPr>
            <w:r w:rsidRPr="005C22C4">
              <w:rPr>
                <w:lang w:val="ru-RU"/>
              </w:rPr>
              <w:t>4</w:t>
            </w:r>
          </w:p>
        </w:tc>
        <w:tc>
          <w:tcPr>
            <w:tcW w:w="379" w:type="dxa"/>
          </w:tcPr>
          <w:p w14:paraId="34C2C82E" w14:textId="77777777" w:rsidR="005C22C4" w:rsidRPr="005C22C4" w:rsidRDefault="005C22C4" w:rsidP="0001444C">
            <w:pPr>
              <w:pStyle w:val="TableText"/>
              <w:rPr>
                <w:lang w:val="ru-RU"/>
              </w:rPr>
            </w:pPr>
            <w:r w:rsidRPr="005C22C4">
              <w:rPr>
                <w:lang w:val="ru-RU"/>
              </w:rPr>
              <w:t>3</w:t>
            </w:r>
          </w:p>
        </w:tc>
        <w:tc>
          <w:tcPr>
            <w:tcW w:w="379" w:type="dxa"/>
          </w:tcPr>
          <w:p w14:paraId="2F865518" w14:textId="77777777" w:rsidR="005C22C4" w:rsidRPr="005C22C4" w:rsidRDefault="005C22C4" w:rsidP="0001444C">
            <w:pPr>
              <w:pStyle w:val="TableText"/>
              <w:rPr>
                <w:lang w:val="ru-RU"/>
              </w:rPr>
            </w:pPr>
            <w:r w:rsidRPr="005C22C4">
              <w:rPr>
                <w:lang w:val="ru-RU"/>
              </w:rPr>
              <w:t>—</w:t>
            </w:r>
          </w:p>
        </w:tc>
        <w:tc>
          <w:tcPr>
            <w:tcW w:w="379" w:type="dxa"/>
          </w:tcPr>
          <w:p w14:paraId="4F7B3F07" w14:textId="77777777" w:rsidR="005C22C4" w:rsidRPr="005C22C4" w:rsidRDefault="005C22C4" w:rsidP="0001444C">
            <w:pPr>
              <w:pStyle w:val="TableText"/>
              <w:rPr>
                <w:lang w:val="ru-RU"/>
              </w:rPr>
            </w:pPr>
            <w:r w:rsidRPr="005C22C4">
              <w:rPr>
                <w:lang w:val="ru-RU"/>
              </w:rPr>
              <w:t>—</w:t>
            </w:r>
          </w:p>
        </w:tc>
        <w:tc>
          <w:tcPr>
            <w:tcW w:w="379" w:type="dxa"/>
          </w:tcPr>
          <w:p w14:paraId="462DCA0E" w14:textId="77777777" w:rsidR="005C22C4" w:rsidRPr="005C22C4" w:rsidRDefault="005C22C4" w:rsidP="0001444C">
            <w:pPr>
              <w:pStyle w:val="TableText"/>
              <w:rPr>
                <w:lang w:val="ru-RU"/>
              </w:rPr>
            </w:pPr>
            <w:r w:rsidRPr="005C22C4">
              <w:rPr>
                <w:lang w:val="ru-RU"/>
              </w:rPr>
              <w:t>—</w:t>
            </w:r>
          </w:p>
        </w:tc>
      </w:tr>
      <w:tr w:rsidR="005C22C4" w:rsidRPr="005C22C4" w14:paraId="0366103F" w14:textId="77777777" w:rsidTr="0001444C">
        <w:trPr>
          <w:cnfStyle w:val="000000100000" w:firstRow="0" w:lastRow="0" w:firstColumn="0" w:lastColumn="0" w:oddVBand="0" w:evenVBand="0" w:oddHBand="1" w:evenHBand="0" w:firstRowFirstColumn="0" w:firstRowLastColumn="0" w:lastRowFirstColumn="0" w:lastRowLastColumn="0"/>
        </w:trPr>
        <w:tc>
          <w:tcPr>
            <w:tcW w:w="857" w:type="dxa"/>
          </w:tcPr>
          <w:p w14:paraId="480CBDD6" w14:textId="77777777" w:rsidR="005C22C4" w:rsidRPr="005C22C4" w:rsidRDefault="005C22C4" w:rsidP="0001444C">
            <w:pPr>
              <w:pStyle w:val="TableText"/>
              <w:rPr>
                <w:lang w:val="ru-RU"/>
              </w:rPr>
            </w:pPr>
            <w:r w:rsidRPr="005C22C4">
              <w:rPr>
                <w:lang w:val="ru-RU"/>
              </w:rPr>
              <w:t>9</w:t>
            </w:r>
          </w:p>
        </w:tc>
        <w:tc>
          <w:tcPr>
            <w:tcW w:w="1555" w:type="dxa"/>
          </w:tcPr>
          <w:p w14:paraId="2BDB8C57" w14:textId="77777777" w:rsidR="005C22C4" w:rsidRPr="005C22C4" w:rsidRDefault="005C22C4" w:rsidP="0001444C">
            <w:pPr>
              <w:pStyle w:val="TableText"/>
              <w:rPr>
                <w:lang w:val="ru-RU"/>
              </w:rPr>
            </w:pPr>
            <w:r w:rsidRPr="005C22C4">
              <w:rPr>
                <w:lang w:val="ru-RU"/>
              </w:rPr>
              <w:t>+4</w:t>
            </w:r>
          </w:p>
        </w:tc>
        <w:tc>
          <w:tcPr>
            <w:tcW w:w="4500" w:type="dxa"/>
          </w:tcPr>
          <w:p w14:paraId="20A3B807" w14:textId="77777777" w:rsidR="005C22C4" w:rsidRPr="005C22C4" w:rsidRDefault="005C22C4" w:rsidP="0001444C">
            <w:pPr>
              <w:pStyle w:val="TableText"/>
              <w:rPr>
                <w:lang w:val="ru-RU"/>
              </w:rPr>
            </w:pPr>
            <w:r w:rsidRPr="005C22C4">
              <w:rPr>
                <w:lang w:val="ru-RU"/>
              </w:rPr>
              <w:t>—</w:t>
            </w:r>
          </w:p>
        </w:tc>
        <w:tc>
          <w:tcPr>
            <w:tcW w:w="1492" w:type="dxa"/>
          </w:tcPr>
          <w:p w14:paraId="43D7B6E4" w14:textId="77777777" w:rsidR="005C22C4" w:rsidRPr="005C22C4" w:rsidRDefault="005C22C4" w:rsidP="0001444C">
            <w:pPr>
              <w:pStyle w:val="TableText"/>
              <w:rPr>
                <w:lang w:val="ru-RU"/>
              </w:rPr>
            </w:pPr>
            <w:r w:rsidRPr="005C22C4">
              <w:rPr>
                <w:lang w:val="ru-RU"/>
              </w:rPr>
              <w:t>6</w:t>
            </w:r>
          </w:p>
        </w:tc>
        <w:tc>
          <w:tcPr>
            <w:tcW w:w="379" w:type="dxa"/>
          </w:tcPr>
          <w:p w14:paraId="45901435" w14:textId="77777777" w:rsidR="005C22C4" w:rsidRPr="005C22C4" w:rsidRDefault="005C22C4" w:rsidP="0001444C">
            <w:pPr>
              <w:pStyle w:val="TableText"/>
              <w:rPr>
                <w:lang w:val="ru-RU"/>
              </w:rPr>
            </w:pPr>
            <w:r w:rsidRPr="005C22C4">
              <w:rPr>
                <w:lang w:val="ru-RU"/>
              </w:rPr>
              <w:t>4</w:t>
            </w:r>
          </w:p>
        </w:tc>
        <w:tc>
          <w:tcPr>
            <w:tcW w:w="379" w:type="dxa"/>
          </w:tcPr>
          <w:p w14:paraId="436404C1" w14:textId="77777777" w:rsidR="005C22C4" w:rsidRPr="005C22C4" w:rsidRDefault="005C22C4" w:rsidP="0001444C">
            <w:pPr>
              <w:pStyle w:val="TableText"/>
              <w:rPr>
                <w:lang w:val="ru-RU"/>
              </w:rPr>
            </w:pPr>
            <w:r w:rsidRPr="005C22C4">
              <w:rPr>
                <w:lang w:val="ru-RU"/>
              </w:rPr>
              <w:t>3</w:t>
            </w:r>
          </w:p>
        </w:tc>
        <w:tc>
          <w:tcPr>
            <w:tcW w:w="379" w:type="dxa"/>
          </w:tcPr>
          <w:p w14:paraId="6F172F3C" w14:textId="77777777" w:rsidR="005C22C4" w:rsidRPr="005C22C4" w:rsidRDefault="005C22C4" w:rsidP="0001444C">
            <w:pPr>
              <w:pStyle w:val="TableText"/>
              <w:rPr>
                <w:lang w:val="ru-RU"/>
              </w:rPr>
            </w:pPr>
            <w:r w:rsidRPr="005C22C4">
              <w:rPr>
                <w:lang w:val="ru-RU"/>
              </w:rPr>
              <w:t>2</w:t>
            </w:r>
          </w:p>
        </w:tc>
        <w:tc>
          <w:tcPr>
            <w:tcW w:w="379" w:type="dxa"/>
          </w:tcPr>
          <w:p w14:paraId="677C09CE" w14:textId="77777777" w:rsidR="005C22C4" w:rsidRPr="005C22C4" w:rsidRDefault="005C22C4" w:rsidP="0001444C">
            <w:pPr>
              <w:pStyle w:val="TableText"/>
              <w:rPr>
                <w:lang w:val="ru-RU"/>
              </w:rPr>
            </w:pPr>
            <w:r w:rsidRPr="005C22C4">
              <w:rPr>
                <w:lang w:val="ru-RU"/>
              </w:rPr>
              <w:t>—</w:t>
            </w:r>
          </w:p>
        </w:tc>
        <w:tc>
          <w:tcPr>
            <w:tcW w:w="379" w:type="dxa"/>
          </w:tcPr>
          <w:p w14:paraId="1C910B2A" w14:textId="77777777" w:rsidR="005C22C4" w:rsidRPr="005C22C4" w:rsidRDefault="005C22C4" w:rsidP="0001444C">
            <w:pPr>
              <w:pStyle w:val="TableText"/>
              <w:rPr>
                <w:lang w:val="ru-RU"/>
              </w:rPr>
            </w:pPr>
            <w:r w:rsidRPr="005C22C4">
              <w:rPr>
                <w:lang w:val="ru-RU"/>
              </w:rPr>
              <w:t>—</w:t>
            </w:r>
          </w:p>
        </w:tc>
      </w:tr>
      <w:tr w:rsidR="005C22C4" w:rsidRPr="005C22C4" w14:paraId="6F7CBCF6" w14:textId="77777777" w:rsidTr="0001444C">
        <w:tc>
          <w:tcPr>
            <w:tcW w:w="857" w:type="dxa"/>
          </w:tcPr>
          <w:p w14:paraId="7D89E706" w14:textId="77777777" w:rsidR="005C22C4" w:rsidRPr="005C22C4" w:rsidRDefault="005C22C4" w:rsidP="0001444C">
            <w:pPr>
              <w:pStyle w:val="TableText"/>
              <w:rPr>
                <w:lang w:val="ru-RU"/>
              </w:rPr>
            </w:pPr>
            <w:r w:rsidRPr="005C22C4">
              <w:rPr>
                <w:lang w:val="ru-RU"/>
              </w:rPr>
              <w:t>10</w:t>
            </w:r>
          </w:p>
        </w:tc>
        <w:tc>
          <w:tcPr>
            <w:tcW w:w="1555" w:type="dxa"/>
          </w:tcPr>
          <w:p w14:paraId="2E70BC7A" w14:textId="77777777" w:rsidR="005C22C4" w:rsidRPr="005C22C4" w:rsidRDefault="005C22C4" w:rsidP="0001444C">
            <w:pPr>
              <w:pStyle w:val="TableText"/>
              <w:rPr>
                <w:lang w:val="ru-RU"/>
              </w:rPr>
            </w:pPr>
            <w:r w:rsidRPr="005C22C4">
              <w:rPr>
                <w:lang w:val="ru-RU"/>
              </w:rPr>
              <w:t>+4</w:t>
            </w:r>
          </w:p>
        </w:tc>
        <w:tc>
          <w:tcPr>
            <w:tcW w:w="4500" w:type="dxa"/>
          </w:tcPr>
          <w:p w14:paraId="35FB725B" w14:textId="77777777" w:rsidR="005C22C4" w:rsidRPr="005C22C4" w:rsidRDefault="005C22C4" w:rsidP="0001444C">
            <w:pPr>
              <w:pStyle w:val="TableText"/>
              <w:rPr>
                <w:lang w:val="ru-RU"/>
              </w:rPr>
            </w:pPr>
            <w:r w:rsidRPr="005C22C4">
              <w:rPr>
                <w:lang w:val="ru-RU"/>
              </w:rPr>
              <w:t>Улучшение исследователя природы, Маскировка на виду</w:t>
            </w:r>
          </w:p>
        </w:tc>
        <w:tc>
          <w:tcPr>
            <w:tcW w:w="1492" w:type="dxa"/>
          </w:tcPr>
          <w:p w14:paraId="0A5EE554" w14:textId="77777777" w:rsidR="005C22C4" w:rsidRPr="005C22C4" w:rsidRDefault="005C22C4" w:rsidP="0001444C">
            <w:pPr>
              <w:pStyle w:val="TableText"/>
              <w:rPr>
                <w:lang w:val="ru-RU"/>
              </w:rPr>
            </w:pPr>
            <w:r w:rsidRPr="005C22C4">
              <w:rPr>
                <w:lang w:val="ru-RU"/>
              </w:rPr>
              <w:t>6</w:t>
            </w:r>
          </w:p>
        </w:tc>
        <w:tc>
          <w:tcPr>
            <w:tcW w:w="379" w:type="dxa"/>
          </w:tcPr>
          <w:p w14:paraId="759079F0" w14:textId="77777777" w:rsidR="005C22C4" w:rsidRPr="005C22C4" w:rsidRDefault="005C22C4" w:rsidP="0001444C">
            <w:pPr>
              <w:pStyle w:val="TableText"/>
              <w:rPr>
                <w:lang w:val="ru-RU"/>
              </w:rPr>
            </w:pPr>
            <w:r w:rsidRPr="005C22C4">
              <w:rPr>
                <w:lang w:val="ru-RU"/>
              </w:rPr>
              <w:t>4</w:t>
            </w:r>
          </w:p>
        </w:tc>
        <w:tc>
          <w:tcPr>
            <w:tcW w:w="379" w:type="dxa"/>
          </w:tcPr>
          <w:p w14:paraId="42A2F5C2" w14:textId="77777777" w:rsidR="005C22C4" w:rsidRPr="005C22C4" w:rsidRDefault="005C22C4" w:rsidP="0001444C">
            <w:pPr>
              <w:pStyle w:val="TableText"/>
              <w:rPr>
                <w:lang w:val="ru-RU"/>
              </w:rPr>
            </w:pPr>
            <w:r w:rsidRPr="005C22C4">
              <w:rPr>
                <w:lang w:val="ru-RU"/>
              </w:rPr>
              <w:t>3</w:t>
            </w:r>
          </w:p>
        </w:tc>
        <w:tc>
          <w:tcPr>
            <w:tcW w:w="379" w:type="dxa"/>
          </w:tcPr>
          <w:p w14:paraId="00BAD9D7" w14:textId="77777777" w:rsidR="005C22C4" w:rsidRPr="005C22C4" w:rsidRDefault="005C22C4" w:rsidP="0001444C">
            <w:pPr>
              <w:pStyle w:val="TableText"/>
              <w:rPr>
                <w:lang w:val="ru-RU"/>
              </w:rPr>
            </w:pPr>
            <w:r w:rsidRPr="005C22C4">
              <w:rPr>
                <w:lang w:val="ru-RU"/>
              </w:rPr>
              <w:t>2</w:t>
            </w:r>
          </w:p>
        </w:tc>
        <w:tc>
          <w:tcPr>
            <w:tcW w:w="379" w:type="dxa"/>
          </w:tcPr>
          <w:p w14:paraId="1B43AFBA" w14:textId="77777777" w:rsidR="005C22C4" w:rsidRPr="005C22C4" w:rsidRDefault="005C22C4" w:rsidP="0001444C">
            <w:pPr>
              <w:pStyle w:val="TableText"/>
              <w:rPr>
                <w:lang w:val="ru-RU"/>
              </w:rPr>
            </w:pPr>
            <w:r w:rsidRPr="005C22C4">
              <w:rPr>
                <w:lang w:val="ru-RU"/>
              </w:rPr>
              <w:t>—</w:t>
            </w:r>
          </w:p>
        </w:tc>
        <w:tc>
          <w:tcPr>
            <w:tcW w:w="379" w:type="dxa"/>
          </w:tcPr>
          <w:p w14:paraId="0EB922E7" w14:textId="77777777" w:rsidR="005C22C4" w:rsidRPr="005C22C4" w:rsidRDefault="005C22C4" w:rsidP="0001444C">
            <w:pPr>
              <w:pStyle w:val="TableText"/>
              <w:rPr>
                <w:lang w:val="ru-RU"/>
              </w:rPr>
            </w:pPr>
            <w:r w:rsidRPr="005C22C4">
              <w:rPr>
                <w:lang w:val="ru-RU"/>
              </w:rPr>
              <w:t>—</w:t>
            </w:r>
          </w:p>
        </w:tc>
      </w:tr>
      <w:tr w:rsidR="005C22C4" w:rsidRPr="005C22C4" w14:paraId="7182D6E6" w14:textId="77777777" w:rsidTr="0001444C">
        <w:trPr>
          <w:cnfStyle w:val="000000100000" w:firstRow="0" w:lastRow="0" w:firstColumn="0" w:lastColumn="0" w:oddVBand="0" w:evenVBand="0" w:oddHBand="1" w:evenHBand="0" w:firstRowFirstColumn="0" w:firstRowLastColumn="0" w:lastRowFirstColumn="0" w:lastRowLastColumn="0"/>
        </w:trPr>
        <w:tc>
          <w:tcPr>
            <w:tcW w:w="857" w:type="dxa"/>
          </w:tcPr>
          <w:p w14:paraId="1F6A250A" w14:textId="77777777" w:rsidR="005C22C4" w:rsidRPr="005C22C4" w:rsidRDefault="005C22C4" w:rsidP="0001444C">
            <w:pPr>
              <w:pStyle w:val="TableText"/>
              <w:rPr>
                <w:lang w:val="ru-RU"/>
              </w:rPr>
            </w:pPr>
            <w:r w:rsidRPr="005C22C4">
              <w:rPr>
                <w:lang w:val="ru-RU"/>
              </w:rPr>
              <w:t>11</w:t>
            </w:r>
          </w:p>
        </w:tc>
        <w:tc>
          <w:tcPr>
            <w:tcW w:w="1555" w:type="dxa"/>
          </w:tcPr>
          <w:p w14:paraId="461BAFA6" w14:textId="77777777" w:rsidR="005C22C4" w:rsidRPr="005C22C4" w:rsidRDefault="005C22C4" w:rsidP="0001444C">
            <w:pPr>
              <w:pStyle w:val="TableText"/>
              <w:rPr>
                <w:lang w:val="ru-RU"/>
              </w:rPr>
            </w:pPr>
            <w:r w:rsidRPr="005C22C4">
              <w:rPr>
                <w:lang w:val="ru-RU"/>
              </w:rPr>
              <w:t>+4</w:t>
            </w:r>
          </w:p>
        </w:tc>
        <w:tc>
          <w:tcPr>
            <w:tcW w:w="4500" w:type="dxa"/>
          </w:tcPr>
          <w:p w14:paraId="2F2E43EE" w14:textId="77777777" w:rsidR="005C22C4" w:rsidRPr="005C22C4" w:rsidRDefault="005C22C4" w:rsidP="0001444C">
            <w:pPr>
              <w:pStyle w:val="TableText"/>
              <w:rPr>
                <w:lang w:val="ru-RU"/>
              </w:rPr>
            </w:pPr>
            <w:r w:rsidRPr="005C22C4">
              <w:rPr>
                <w:lang w:val="ru-RU"/>
              </w:rPr>
              <w:t>Умение архетипа рейнджера</w:t>
            </w:r>
          </w:p>
        </w:tc>
        <w:tc>
          <w:tcPr>
            <w:tcW w:w="1492" w:type="dxa"/>
          </w:tcPr>
          <w:p w14:paraId="1CF0C606" w14:textId="77777777" w:rsidR="005C22C4" w:rsidRPr="005C22C4" w:rsidRDefault="005C22C4" w:rsidP="0001444C">
            <w:pPr>
              <w:pStyle w:val="TableText"/>
              <w:rPr>
                <w:lang w:val="ru-RU"/>
              </w:rPr>
            </w:pPr>
            <w:r w:rsidRPr="005C22C4">
              <w:rPr>
                <w:lang w:val="ru-RU"/>
              </w:rPr>
              <w:t>7</w:t>
            </w:r>
          </w:p>
        </w:tc>
        <w:tc>
          <w:tcPr>
            <w:tcW w:w="379" w:type="dxa"/>
          </w:tcPr>
          <w:p w14:paraId="5BE98F5F" w14:textId="77777777" w:rsidR="005C22C4" w:rsidRPr="005C22C4" w:rsidRDefault="005C22C4" w:rsidP="0001444C">
            <w:pPr>
              <w:pStyle w:val="TableText"/>
              <w:rPr>
                <w:lang w:val="ru-RU"/>
              </w:rPr>
            </w:pPr>
            <w:r w:rsidRPr="005C22C4">
              <w:rPr>
                <w:lang w:val="ru-RU"/>
              </w:rPr>
              <w:t>4</w:t>
            </w:r>
          </w:p>
        </w:tc>
        <w:tc>
          <w:tcPr>
            <w:tcW w:w="379" w:type="dxa"/>
          </w:tcPr>
          <w:p w14:paraId="2A2E1C62" w14:textId="77777777" w:rsidR="005C22C4" w:rsidRPr="005C22C4" w:rsidRDefault="005C22C4" w:rsidP="0001444C">
            <w:pPr>
              <w:pStyle w:val="TableText"/>
              <w:rPr>
                <w:lang w:val="ru-RU"/>
              </w:rPr>
            </w:pPr>
            <w:r w:rsidRPr="005C22C4">
              <w:rPr>
                <w:lang w:val="ru-RU"/>
              </w:rPr>
              <w:t>3</w:t>
            </w:r>
          </w:p>
        </w:tc>
        <w:tc>
          <w:tcPr>
            <w:tcW w:w="379" w:type="dxa"/>
          </w:tcPr>
          <w:p w14:paraId="4603B285" w14:textId="77777777" w:rsidR="005C22C4" w:rsidRPr="005C22C4" w:rsidRDefault="005C22C4" w:rsidP="0001444C">
            <w:pPr>
              <w:pStyle w:val="TableText"/>
              <w:rPr>
                <w:lang w:val="ru-RU"/>
              </w:rPr>
            </w:pPr>
            <w:r w:rsidRPr="005C22C4">
              <w:rPr>
                <w:lang w:val="ru-RU"/>
              </w:rPr>
              <w:t>3</w:t>
            </w:r>
          </w:p>
        </w:tc>
        <w:tc>
          <w:tcPr>
            <w:tcW w:w="379" w:type="dxa"/>
          </w:tcPr>
          <w:p w14:paraId="16E466C5" w14:textId="77777777" w:rsidR="005C22C4" w:rsidRPr="005C22C4" w:rsidRDefault="005C22C4" w:rsidP="0001444C">
            <w:pPr>
              <w:pStyle w:val="TableText"/>
              <w:rPr>
                <w:lang w:val="ru-RU"/>
              </w:rPr>
            </w:pPr>
            <w:r w:rsidRPr="005C22C4">
              <w:rPr>
                <w:lang w:val="ru-RU"/>
              </w:rPr>
              <w:t>—</w:t>
            </w:r>
          </w:p>
        </w:tc>
        <w:tc>
          <w:tcPr>
            <w:tcW w:w="379" w:type="dxa"/>
          </w:tcPr>
          <w:p w14:paraId="53474DDC" w14:textId="77777777" w:rsidR="005C22C4" w:rsidRPr="005C22C4" w:rsidRDefault="005C22C4" w:rsidP="0001444C">
            <w:pPr>
              <w:pStyle w:val="TableText"/>
              <w:rPr>
                <w:lang w:val="ru-RU"/>
              </w:rPr>
            </w:pPr>
            <w:r w:rsidRPr="005C22C4">
              <w:rPr>
                <w:lang w:val="ru-RU"/>
              </w:rPr>
              <w:t>—</w:t>
            </w:r>
          </w:p>
        </w:tc>
      </w:tr>
      <w:tr w:rsidR="005C22C4" w:rsidRPr="005C22C4" w14:paraId="2905E0D0" w14:textId="77777777" w:rsidTr="0001444C">
        <w:tc>
          <w:tcPr>
            <w:tcW w:w="857" w:type="dxa"/>
          </w:tcPr>
          <w:p w14:paraId="437B1790" w14:textId="77777777" w:rsidR="005C22C4" w:rsidRPr="005C22C4" w:rsidRDefault="005C22C4" w:rsidP="0001444C">
            <w:pPr>
              <w:pStyle w:val="TableText"/>
              <w:rPr>
                <w:lang w:val="ru-RU"/>
              </w:rPr>
            </w:pPr>
            <w:r w:rsidRPr="005C22C4">
              <w:rPr>
                <w:lang w:val="ru-RU"/>
              </w:rPr>
              <w:t>12</w:t>
            </w:r>
          </w:p>
        </w:tc>
        <w:tc>
          <w:tcPr>
            <w:tcW w:w="1555" w:type="dxa"/>
          </w:tcPr>
          <w:p w14:paraId="6443B944" w14:textId="77777777" w:rsidR="005C22C4" w:rsidRPr="005C22C4" w:rsidRDefault="005C22C4" w:rsidP="0001444C">
            <w:pPr>
              <w:pStyle w:val="TableText"/>
              <w:rPr>
                <w:lang w:val="ru-RU"/>
              </w:rPr>
            </w:pPr>
            <w:r w:rsidRPr="005C22C4">
              <w:rPr>
                <w:lang w:val="ru-RU"/>
              </w:rPr>
              <w:t>+4</w:t>
            </w:r>
          </w:p>
        </w:tc>
        <w:tc>
          <w:tcPr>
            <w:tcW w:w="4500" w:type="dxa"/>
          </w:tcPr>
          <w:p w14:paraId="15274A43" w14:textId="77777777" w:rsidR="005C22C4" w:rsidRPr="005C22C4" w:rsidRDefault="005C22C4" w:rsidP="0001444C">
            <w:pPr>
              <w:pStyle w:val="TableText"/>
              <w:rPr>
                <w:lang w:val="ru-RU"/>
              </w:rPr>
            </w:pPr>
            <w:r w:rsidRPr="005C22C4">
              <w:rPr>
                <w:lang w:val="ru-RU"/>
              </w:rPr>
              <w:t>Увеличение характеристик</w:t>
            </w:r>
          </w:p>
        </w:tc>
        <w:tc>
          <w:tcPr>
            <w:tcW w:w="1492" w:type="dxa"/>
          </w:tcPr>
          <w:p w14:paraId="1F5896AD" w14:textId="77777777" w:rsidR="005C22C4" w:rsidRPr="005C22C4" w:rsidRDefault="005C22C4" w:rsidP="0001444C">
            <w:pPr>
              <w:pStyle w:val="TableText"/>
              <w:rPr>
                <w:lang w:val="ru-RU"/>
              </w:rPr>
            </w:pPr>
            <w:r w:rsidRPr="005C22C4">
              <w:rPr>
                <w:lang w:val="ru-RU"/>
              </w:rPr>
              <w:t>7</w:t>
            </w:r>
          </w:p>
        </w:tc>
        <w:tc>
          <w:tcPr>
            <w:tcW w:w="379" w:type="dxa"/>
          </w:tcPr>
          <w:p w14:paraId="24993661" w14:textId="77777777" w:rsidR="005C22C4" w:rsidRPr="005C22C4" w:rsidRDefault="005C22C4" w:rsidP="0001444C">
            <w:pPr>
              <w:pStyle w:val="TableText"/>
              <w:rPr>
                <w:lang w:val="ru-RU"/>
              </w:rPr>
            </w:pPr>
            <w:r w:rsidRPr="005C22C4">
              <w:rPr>
                <w:lang w:val="ru-RU"/>
              </w:rPr>
              <w:t>4</w:t>
            </w:r>
          </w:p>
        </w:tc>
        <w:tc>
          <w:tcPr>
            <w:tcW w:w="379" w:type="dxa"/>
          </w:tcPr>
          <w:p w14:paraId="24C7DE50" w14:textId="77777777" w:rsidR="005C22C4" w:rsidRPr="005C22C4" w:rsidRDefault="005C22C4" w:rsidP="0001444C">
            <w:pPr>
              <w:pStyle w:val="TableText"/>
              <w:rPr>
                <w:lang w:val="ru-RU"/>
              </w:rPr>
            </w:pPr>
            <w:r w:rsidRPr="005C22C4">
              <w:rPr>
                <w:lang w:val="ru-RU"/>
              </w:rPr>
              <w:t>3</w:t>
            </w:r>
          </w:p>
        </w:tc>
        <w:tc>
          <w:tcPr>
            <w:tcW w:w="379" w:type="dxa"/>
          </w:tcPr>
          <w:p w14:paraId="22A869F2" w14:textId="77777777" w:rsidR="005C22C4" w:rsidRPr="005C22C4" w:rsidRDefault="005C22C4" w:rsidP="0001444C">
            <w:pPr>
              <w:pStyle w:val="TableText"/>
              <w:rPr>
                <w:lang w:val="ru-RU"/>
              </w:rPr>
            </w:pPr>
            <w:r w:rsidRPr="005C22C4">
              <w:rPr>
                <w:lang w:val="ru-RU"/>
              </w:rPr>
              <w:t>3</w:t>
            </w:r>
          </w:p>
        </w:tc>
        <w:tc>
          <w:tcPr>
            <w:tcW w:w="379" w:type="dxa"/>
          </w:tcPr>
          <w:p w14:paraId="31F53C4F" w14:textId="77777777" w:rsidR="005C22C4" w:rsidRPr="005C22C4" w:rsidRDefault="005C22C4" w:rsidP="0001444C">
            <w:pPr>
              <w:pStyle w:val="TableText"/>
              <w:rPr>
                <w:lang w:val="ru-RU"/>
              </w:rPr>
            </w:pPr>
            <w:r w:rsidRPr="005C22C4">
              <w:rPr>
                <w:lang w:val="ru-RU"/>
              </w:rPr>
              <w:t>—</w:t>
            </w:r>
          </w:p>
        </w:tc>
        <w:tc>
          <w:tcPr>
            <w:tcW w:w="379" w:type="dxa"/>
          </w:tcPr>
          <w:p w14:paraId="281782E9" w14:textId="77777777" w:rsidR="005C22C4" w:rsidRPr="005C22C4" w:rsidRDefault="005C22C4" w:rsidP="0001444C">
            <w:pPr>
              <w:pStyle w:val="TableText"/>
              <w:rPr>
                <w:lang w:val="ru-RU"/>
              </w:rPr>
            </w:pPr>
            <w:r w:rsidRPr="005C22C4">
              <w:rPr>
                <w:lang w:val="ru-RU"/>
              </w:rPr>
              <w:t>—</w:t>
            </w:r>
          </w:p>
        </w:tc>
      </w:tr>
      <w:tr w:rsidR="005C22C4" w:rsidRPr="005C22C4" w14:paraId="081C6001" w14:textId="77777777" w:rsidTr="0001444C">
        <w:trPr>
          <w:cnfStyle w:val="000000100000" w:firstRow="0" w:lastRow="0" w:firstColumn="0" w:lastColumn="0" w:oddVBand="0" w:evenVBand="0" w:oddHBand="1" w:evenHBand="0" w:firstRowFirstColumn="0" w:firstRowLastColumn="0" w:lastRowFirstColumn="0" w:lastRowLastColumn="0"/>
        </w:trPr>
        <w:tc>
          <w:tcPr>
            <w:tcW w:w="857" w:type="dxa"/>
          </w:tcPr>
          <w:p w14:paraId="618E5FEE" w14:textId="77777777" w:rsidR="005C22C4" w:rsidRPr="005C22C4" w:rsidRDefault="005C22C4" w:rsidP="0001444C">
            <w:pPr>
              <w:pStyle w:val="TableText"/>
              <w:rPr>
                <w:lang w:val="ru-RU"/>
              </w:rPr>
            </w:pPr>
            <w:r w:rsidRPr="005C22C4">
              <w:rPr>
                <w:lang w:val="ru-RU"/>
              </w:rPr>
              <w:t>13</w:t>
            </w:r>
          </w:p>
        </w:tc>
        <w:tc>
          <w:tcPr>
            <w:tcW w:w="1555" w:type="dxa"/>
          </w:tcPr>
          <w:p w14:paraId="2E031B88" w14:textId="77777777" w:rsidR="005C22C4" w:rsidRPr="005C22C4" w:rsidRDefault="005C22C4" w:rsidP="0001444C">
            <w:pPr>
              <w:pStyle w:val="TableText"/>
              <w:rPr>
                <w:lang w:val="ru-RU"/>
              </w:rPr>
            </w:pPr>
            <w:r w:rsidRPr="005C22C4">
              <w:rPr>
                <w:lang w:val="ru-RU"/>
              </w:rPr>
              <w:t>+5</w:t>
            </w:r>
          </w:p>
        </w:tc>
        <w:tc>
          <w:tcPr>
            <w:tcW w:w="4500" w:type="dxa"/>
          </w:tcPr>
          <w:p w14:paraId="484403BA" w14:textId="77777777" w:rsidR="005C22C4" w:rsidRPr="005C22C4" w:rsidRDefault="005C22C4" w:rsidP="0001444C">
            <w:pPr>
              <w:pStyle w:val="TableText"/>
              <w:rPr>
                <w:lang w:val="ru-RU"/>
              </w:rPr>
            </w:pPr>
            <w:r w:rsidRPr="005C22C4">
              <w:rPr>
                <w:lang w:val="ru-RU"/>
              </w:rPr>
              <w:t>—</w:t>
            </w:r>
          </w:p>
        </w:tc>
        <w:tc>
          <w:tcPr>
            <w:tcW w:w="1492" w:type="dxa"/>
          </w:tcPr>
          <w:p w14:paraId="744FCFCF" w14:textId="77777777" w:rsidR="005C22C4" w:rsidRPr="005C22C4" w:rsidRDefault="005C22C4" w:rsidP="0001444C">
            <w:pPr>
              <w:pStyle w:val="TableText"/>
              <w:rPr>
                <w:lang w:val="ru-RU"/>
              </w:rPr>
            </w:pPr>
            <w:r w:rsidRPr="005C22C4">
              <w:rPr>
                <w:lang w:val="ru-RU"/>
              </w:rPr>
              <w:t>8</w:t>
            </w:r>
          </w:p>
        </w:tc>
        <w:tc>
          <w:tcPr>
            <w:tcW w:w="379" w:type="dxa"/>
          </w:tcPr>
          <w:p w14:paraId="34E41EDA" w14:textId="77777777" w:rsidR="005C22C4" w:rsidRPr="005C22C4" w:rsidRDefault="005C22C4" w:rsidP="0001444C">
            <w:pPr>
              <w:pStyle w:val="TableText"/>
              <w:rPr>
                <w:lang w:val="ru-RU"/>
              </w:rPr>
            </w:pPr>
            <w:r w:rsidRPr="005C22C4">
              <w:rPr>
                <w:lang w:val="ru-RU"/>
              </w:rPr>
              <w:t>4</w:t>
            </w:r>
          </w:p>
        </w:tc>
        <w:tc>
          <w:tcPr>
            <w:tcW w:w="379" w:type="dxa"/>
          </w:tcPr>
          <w:p w14:paraId="2E806557" w14:textId="77777777" w:rsidR="005C22C4" w:rsidRPr="005C22C4" w:rsidRDefault="005C22C4" w:rsidP="0001444C">
            <w:pPr>
              <w:pStyle w:val="TableText"/>
              <w:rPr>
                <w:lang w:val="ru-RU"/>
              </w:rPr>
            </w:pPr>
            <w:r w:rsidRPr="005C22C4">
              <w:rPr>
                <w:lang w:val="ru-RU"/>
              </w:rPr>
              <w:t>3</w:t>
            </w:r>
          </w:p>
        </w:tc>
        <w:tc>
          <w:tcPr>
            <w:tcW w:w="379" w:type="dxa"/>
          </w:tcPr>
          <w:p w14:paraId="0EBC93C6" w14:textId="77777777" w:rsidR="005C22C4" w:rsidRPr="005C22C4" w:rsidRDefault="005C22C4" w:rsidP="0001444C">
            <w:pPr>
              <w:pStyle w:val="TableText"/>
              <w:rPr>
                <w:lang w:val="ru-RU"/>
              </w:rPr>
            </w:pPr>
            <w:r w:rsidRPr="005C22C4">
              <w:rPr>
                <w:lang w:val="ru-RU"/>
              </w:rPr>
              <w:t>3</w:t>
            </w:r>
          </w:p>
        </w:tc>
        <w:tc>
          <w:tcPr>
            <w:tcW w:w="379" w:type="dxa"/>
          </w:tcPr>
          <w:p w14:paraId="737DCC3F" w14:textId="77777777" w:rsidR="005C22C4" w:rsidRPr="005C22C4" w:rsidRDefault="005C22C4" w:rsidP="0001444C">
            <w:pPr>
              <w:pStyle w:val="TableText"/>
              <w:rPr>
                <w:lang w:val="ru-RU"/>
              </w:rPr>
            </w:pPr>
            <w:r w:rsidRPr="005C22C4">
              <w:rPr>
                <w:lang w:val="ru-RU"/>
              </w:rPr>
              <w:t>1</w:t>
            </w:r>
          </w:p>
        </w:tc>
        <w:tc>
          <w:tcPr>
            <w:tcW w:w="379" w:type="dxa"/>
          </w:tcPr>
          <w:p w14:paraId="3C118B5E" w14:textId="77777777" w:rsidR="005C22C4" w:rsidRPr="005C22C4" w:rsidRDefault="005C22C4" w:rsidP="0001444C">
            <w:pPr>
              <w:pStyle w:val="TableText"/>
              <w:rPr>
                <w:lang w:val="ru-RU"/>
              </w:rPr>
            </w:pPr>
            <w:r w:rsidRPr="005C22C4">
              <w:rPr>
                <w:lang w:val="ru-RU"/>
              </w:rPr>
              <w:t>—</w:t>
            </w:r>
          </w:p>
        </w:tc>
      </w:tr>
      <w:tr w:rsidR="005C22C4" w:rsidRPr="005C22C4" w14:paraId="1727B149" w14:textId="77777777" w:rsidTr="0001444C">
        <w:tc>
          <w:tcPr>
            <w:tcW w:w="857" w:type="dxa"/>
          </w:tcPr>
          <w:p w14:paraId="439BCB73" w14:textId="77777777" w:rsidR="005C22C4" w:rsidRPr="005C22C4" w:rsidRDefault="005C22C4" w:rsidP="0001444C">
            <w:pPr>
              <w:pStyle w:val="TableText"/>
              <w:rPr>
                <w:lang w:val="ru-RU"/>
              </w:rPr>
            </w:pPr>
            <w:r w:rsidRPr="005C22C4">
              <w:rPr>
                <w:lang w:val="ru-RU"/>
              </w:rPr>
              <w:t>14</w:t>
            </w:r>
          </w:p>
        </w:tc>
        <w:tc>
          <w:tcPr>
            <w:tcW w:w="1555" w:type="dxa"/>
          </w:tcPr>
          <w:p w14:paraId="4AD8C063" w14:textId="77777777" w:rsidR="005C22C4" w:rsidRPr="005C22C4" w:rsidRDefault="005C22C4" w:rsidP="0001444C">
            <w:pPr>
              <w:pStyle w:val="TableText"/>
              <w:rPr>
                <w:lang w:val="ru-RU"/>
              </w:rPr>
            </w:pPr>
            <w:r w:rsidRPr="005C22C4">
              <w:rPr>
                <w:lang w:val="ru-RU"/>
              </w:rPr>
              <w:t>+5</w:t>
            </w:r>
          </w:p>
        </w:tc>
        <w:tc>
          <w:tcPr>
            <w:tcW w:w="4500" w:type="dxa"/>
          </w:tcPr>
          <w:p w14:paraId="785965FC" w14:textId="77777777" w:rsidR="005C22C4" w:rsidRPr="005C22C4" w:rsidRDefault="005C22C4" w:rsidP="0001444C">
            <w:pPr>
              <w:pStyle w:val="TableText"/>
              <w:rPr>
                <w:lang w:val="ru-RU"/>
              </w:rPr>
            </w:pPr>
            <w:r w:rsidRPr="005C22C4">
              <w:rPr>
                <w:lang w:val="ru-RU"/>
              </w:rPr>
              <w:t>Улучшение избранного врага, Исчезновение</w:t>
            </w:r>
          </w:p>
        </w:tc>
        <w:tc>
          <w:tcPr>
            <w:tcW w:w="1492" w:type="dxa"/>
          </w:tcPr>
          <w:p w14:paraId="18AA7474" w14:textId="77777777" w:rsidR="005C22C4" w:rsidRPr="005C22C4" w:rsidRDefault="005C22C4" w:rsidP="0001444C">
            <w:pPr>
              <w:pStyle w:val="TableText"/>
              <w:rPr>
                <w:lang w:val="ru-RU"/>
              </w:rPr>
            </w:pPr>
            <w:r w:rsidRPr="005C22C4">
              <w:rPr>
                <w:lang w:val="ru-RU"/>
              </w:rPr>
              <w:t>8</w:t>
            </w:r>
          </w:p>
        </w:tc>
        <w:tc>
          <w:tcPr>
            <w:tcW w:w="379" w:type="dxa"/>
          </w:tcPr>
          <w:p w14:paraId="5E423C03" w14:textId="77777777" w:rsidR="005C22C4" w:rsidRPr="005C22C4" w:rsidRDefault="005C22C4" w:rsidP="0001444C">
            <w:pPr>
              <w:pStyle w:val="TableText"/>
              <w:rPr>
                <w:lang w:val="ru-RU"/>
              </w:rPr>
            </w:pPr>
            <w:r w:rsidRPr="005C22C4">
              <w:rPr>
                <w:lang w:val="ru-RU"/>
              </w:rPr>
              <w:t>4</w:t>
            </w:r>
          </w:p>
        </w:tc>
        <w:tc>
          <w:tcPr>
            <w:tcW w:w="379" w:type="dxa"/>
          </w:tcPr>
          <w:p w14:paraId="2E052FEF" w14:textId="77777777" w:rsidR="005C22C4" w:rsidRPr="005C22C4" w:rsidRDefault="005C22C4" w:rsidP="0001444C">
            <w:pPr>
              <w:pStyle w:val="TableText"/>
              <w:rPr>
                <w:lang w:val="ru-RU"/>
              </w:rPr>
            </w:pPr>
            <w:r w:rsidRPr="005C22C4">
              <w:rPr>
                <w:lang w:val="ru-RU"/>
              </w:rPr>
              <w:t>3</w:t>
            </w:r>
          </w:p>
        </w:tc>
        <w:tc>
          <w:tcPr>
            <w:tcW w:w="379" w:type="dxa"/>
          </w:tcPr>
          <w:p w14:paraId="180CAC6F" w14:textId="77777777" w:rsidR="005C22C4" w:rsidRPr="005C22C4" w:rsidRDefault="005C22C4" w:rsidP="0001444C">
            <w:pPr>
              <w:pStyle w:val="TableText"/>
              <w:rPr>
                <w:lang w:val="ru-RU"/>
              </w:rPr>
            </w:pPr>
            <w:r w:rsidRPr="005C22C4">
              <w:rPr>
                <w:lang w:val="ru-RU"/>
              </w:rPr>
              <w:t>3</w:t>
            </w:r>
          </w:p>
        </w:tc>
        <w:tc>
          <w:tcPr>
            <w:tcW w:w="379" w:type="dxa"/>
          </w:tcPr>
          <w:p w14:paraId="393FD22D" w14:textId="77777777" w:rsidR="005C22C4" w:rsidRPr="005C22C4" w:rsidRDefault="005C22C4" w:rsidP="0001444C">
            <w:pPr>
              <w:pStyle w:val="TableText"/>
              <w:rPr>
                <w:lang w:val="ru-RU"/>
              </w:rPr>
            </w:pPr>
            <w:r w:rsidRPr="005C22C4">
              <w:rPr>
                <w:lang w:val="ru-RU"/>
              </w:rPr>
              <w:t>1</w:t>
            </w:r>
          </w:p>
        </w:tc>
        <w:tc>
          <w:tcPr>
            <w:tcW w:w="379" w:type="dxa"/>
          </w:tcPr>
          <w:p w14:paraId="606ED67F" w14:textId="77777777" w:rsidR="005C22C4" w:rsidRPr="005C22C4" w:rsidRDefault="005C22C4" w:rsidP="0001444C">
            <w:pPr>
              <w:pStyle w:val="TableText"/>
              <w:rPr>
                <w:lang w:val="ru-RU"/>
              </w:rPr>
            </w:pPr>
            <w:r w:rsidRPr="005C22C4">
              <w:rPr>
                <w:lang w:val="ru-RU"/>
              </w:rPr>
              <w:t>—</w:t>
            </w:r>
          </w:p>
        </w:tc>
      </w:tr>
      <w:tr w:rsidR="005C22C4" w:rsidRPr="005C22C4" w14:paraId="0A8386CC" w14:textId="77777777" w:rsidTr="0001444C">
        <w:trPr>
          <w:cnfStyle w:val="000000100000" w:firstRow="0" w:lastRow="0" w:firstColumn="0" w:lastColumn="0" w:oddVBand="0" w:evenVBand="0" w:oddHBand="1" w:evenHBand="0" w:firstRowFirstColumn="0" w:firstRowLastColumn="0" w:lastRowFirstColumn="0" w:lastRowLastColumn="0"/>
        </w:trPr>
        <w:tc>
          <w:tcPr>
            <w:tcW w:w="857" w:type="dxa"/>
          </w:tcPr>
          <w:p w14:paraId="68C90D9E" w14:textId="77777777" w:rsidR="005C22C4" w:rsidRPr="005C22C4" w:rsidRDefault="005C22C4" w:rsidP="0001444C">
            <w:pPr>
              <w:pStyle w:val="TableText"/>
              <w:rPr>
                <w:lang w:val="ru-RU"/>
              </w:rPr>
            </w:pPr>
            <w:r w:rsidRPr="005C22C4">
              <w:rPr>
                <w:lang w:val="ru-RU"/>
              </w:rPr>
              <w:t>15</w:t>
            </w:r>
          </w:p>
        </w:tc>
        <w:tc>
          <w:tcPr>
            <w:tcW w:w="1555" w:type="dxa"/>
          </w:tcPr>
          <w:p w14:paraId="041C46E9" w14:textId="77777777" w:rsidR="005C22C4" w:rsidRPr="005C22C4" w:rsidRDefault="005C22C4" w:rsidP="0001444C">
            <w:pPr>
              <w:pStyle w:val="TableText"/>
              <w:rPr>
                <w:lang w:val="ru-RU"/>
              </w:rPr>
            </w:pPr>
            <w:r w:rsidRPr="005C22C4">
              <w:rPr>
                <w:lang w:val="ru-RU"/>
              </w:rPr>
              <w:t>+5</w:t>
            </w:r>
          </w:p>
        </w:tc>
        <w:tc>
          <w:tcPr>
            <w:tcW w:w="4500" w:type="dxa"/>
          </w:tcPr>
          <w:p w14:paraId="4BD90A52" w14:textId="77777777" w:rsidR="005C22C4" w:rsidRPr="005C22C4" w:rsidRDefault="005C22C4" w:rsidP="0001444C">
            <w:pPr>
              <w:pStyle w:val="TableText"/>
              <w:rPr>
                <w:lang w:val="ru-RU"/>
              </w:rPr>
            </w:pPr>
            <w:r w:rsidRPr="005C22C4">
              <w:rPr>
                <w:lang w:val="ru-RU"/>
              </w:rPr>
              <w:t>Умение архетипа рейнджера</w:t>
            </w:r>
          </w:p>
        </w:tc>
        <w:tc>
          <w:tcPr>
            <w:tcW w:w="1492" w:type="dxa"/>
          </w:tcPr>
          <w:p w14:paraId="606DD609" w14:textId="77777777" w:rsidR="005C22C4" w:rsidRPr="005C22C4" w:rsidRDefault="005C22C4" w:rsidP="0001444C">
            <w:pPr>
              <w:pStyle w:val="TableText"/>
              <w:rPr>
                <w:lang w:val="ru-RU"/>
              </w:rPr>
            </w:pPr>
            <w:r w:rsidRPr="005C22C4">
              <w:rPr>
                <w:lang w:val="ru-RU"/>
              </w:rPr>
              <w:t>9</w:t>
            </w:r>
          </w:p>
        </w:tc>
        <w:tc>
          <w:tcPr>
            <w:tcW w:w="379" w:type="dxa"/>
          </w:tcPr>
          <w:p w14:paraId="70B906D6" w14:textId="77777777" w:rsidR="005C22C4" w:rsidRPr="005C22C4" w:rsidRDefault="005C22C4" w:rsidP="0001444C">
            <w:pPr>
              <w:pStyle w:val="TableText"/>
              <w:rPr>
                <w:lang w:val="ru-RU"/>
              </w:rPr>
            </w:pPr>
            <w:r w:rsidRPr="005C22C4">
              <w:rPr>
                <w:lang w:val="ru-RU"/>
              </w:rPr>
              <w:t>4</w:t>
            </w:r>
          </w:p>
        </w:tc>
        <w:tc>
          <w:tcPr>
            <w:tcW w:w="379" w:type="dxa"/>
          </w:tcPr>
          <w:p w14:paraId="05482B58" w14:textId="77777777" w:rsidR="005C22C4" w:rsidRPr="005C22C4" w:rsidRDefault="005C22C4" w:rsidP="0001444C">
            <w:pPr>
              <w:pStyle w:val="TableText"/>
              <w:rPr>
                <w:lang w:val="ru-RU"/>
              </w:rPr>
            </w:pPr>
            <w:r w:rsidRPr="005C22C4">
              <w:rPr>
                <w:lang w:val="ru-RU"/>
              </w:rPr>
              <w:t>3</w:t>
            </w:r>
          </w:p>
        </w:tc>
        <w:tc>
          <w:tcPr>
            <w:tcW w:w="379" w:type="dxa"/>
          </w:tcPr>
          <w:p w14:paraId="3CB37C27" w14:textId="77777777" w:rsidR="005C22C4" w:rsidRPr="005C22C4" w:rsidRDefault="005C22C4" w:rsidP="0001444C">
            <w:pPr>
              <w:pStyle w:val="TableText"/>
              <w:rPr>
                <w:lang w:val="ru-RU"/>
              </w:rPr>
            </w:pPr>
            <w:r w:rsidRPr="005C22C4">
              <w:rPr>
                <w:lang w:val="ru-RU"/>
              </w:rPr>
              <w:t>3</w:t>
            </w:r>
          </w:p>
        </w:tc>
        <w:tc>
          <w:tcPr>
            <w:tcW w:w="379" w:type="dxa"/>
          </w:tcPr>
          <w:p w14:paraId="4CAEABF3" w14:textId="77777777" w:rsidR="005C22C4" w:rsidRPr="005C22C4" w:rsidRDefault="005C22C4" w:rsidP="0001444C">
            <w:pPr>
              <w:pStyle w:val="TableText"/>
              <w:rPr>
                <w:lang w:val="ru-RU"/>
              </w:rPr>
            </w:pPr>
            <w:r w:rsidRPr="005C22C4">
              <w:rPr>
                <w:lang w:val="ru-RU"/>
              </w:rPr>
              <w:t>2</w:t>
            </w:r>
          </w:p>
        </w:tc>
        <w:tc>
          <w:tcPr>
            <w:tcW w:w="379" w:type="dxa"/>
          </w:tcPr>
          <w:p w14:paraId="64076390" w14:textId="77777777" w:rsidR="005C22C4" w:rsidRPr="005C22C4" w:rsidRDefault="005C22C4" w:rsidP="0001444C">
            <w:pPr>
              <w:pStyle w:val="TableText"/>
              <w:rPr>
                <w:lang w:val="ru-RU"/>
              </w:rPr>
            </w:pPr>
            <w:r w:rsidRPr="005C22C4">
              <w:rPr>
                <w:lang w:val="ru-RU"/>
              </w:rPr>
              <w:t>—</w:t>
            </w:r>
          </w:p>
        </w:tc>
      </w:tr>
      <w:tr w:rsidR="005C22C4" w:rsidRPr="005C22C4" w14:paraId="1B28AC54" w14:textId="77777777" w:rsidTr="0001444C">
        <w:tc>
          <w:tcPr>
            <w:tcW w:w="857" w:type="dxa"/>
          </w:tcPr>
          <w:p w14:paraId="72D700C5" w14:textId="77777777" w:rsidR="005C22C4" w:rsidRPr="005C22C4" w:rsidRDefault="005C22C4" w:rsidP="0001444C">
            <w:pPr>
              <w:pStyle w:val="TableText"/>
              <w:rPr>
                <w:lang w:val="ru-RU"/>
              </w:rPr>
            </w:pPr>
            <w:r w:rsidRPr="005C22C4">
              <w:rPr>
                <w:lang w:val="ru-RU"/>
              </w:rPr>
              <w:t>16</w:t>
            </w:r>
          </w:p>
        </w:tc>
        <w:tc>
          <w:tcPr>
            <w:tcW w:w="1555" w:type="dxa"/>
          </w:tcPr>
          <w:p w14:paraId="3D457C67" w14:textId="77777777" w:rsidR="005C22C4" w:rsidRPr="005C22C4" w:rsidRDefault="005C22C4" w:rsidP="0001444C">
            <w:pPr>
              <w:pStyle w:val="TableText"/>
              <w:rPr>
                <w:lang w:val="ru-RU"/>
              </w:rPr>
            </w:pPr>
            <w:r w:rsidRPr="005C22C4">
              <w:rPr>
                <w:lang w:val="ru-RU"/>
              </w:rPr>
              <w:t>+5</w:t>
            </w:r>
          </w:p>
        </w:tc>
        <w:tc>
          <w:tcPr>
            <w:tcW w:w="4500" w:type="dxa"/>
          </w:tcPr>
          <w:p w14:paraId="2DC2588E" w14:textId="77777777" w:rsidR="005C22C4" w:rsidRPr="005C22C4" w:rsidRDefault="005C22C4" w:rsidP="0001444C">
            <w:pPr>
              <w:pStyle w:val="TableText"/>
              <w:rPr>
                <w:lang w:val="ru-RU"/>
              </w:rPr>
            </w:pPr>
            <w:r w:rsidRPr="005C22C4">
              <w:rPr>
                <w:lang w:val="ru-RU"/>
              </w:rPr>
              <w:t>Увеличение характеристик</w:t>
            </w:r>
          </w:p>
        </w:tc>
        <w:tc>
          <w:tcPr>
            <w:tcW w:w="1492" w:type="dxa"/>
          </w:tcPr>
          <w:p w14:paraId="13CC10F6" w14:textId="77777777" w:rsidR="005C22C4" w:rsidRPr="005C22C4" w:rsidRDefault="005C22C4" w:rsidP="0001444C">
            <w:pPr>
              <w:pStyle w:val="TableText"/>
              <w:rPr>
                <w:lang w:val="ru-RU"/>
              </w:rPr>
            </w:pPr>
            <w:r w:rsidRPr="005C22C4">
              <w:rPr>
                <w:lang w:val="ru-RU"/>
              </w:rPr>
              <w:t>9</w:t>
            </w:r>
          </w:p>
        </w:tc>
        <w:tc>
          <w:tcPr>
            <w:tcW w:w="379" w:type="dxa"/>
          </w:tcPr>
          <w:p w14:paraId="16B36AE3" w14:textId="77777777" w:rsidR="005C22C4" w:rsidRPr="005C22C4" w:rsidRDefault="005C22C4" w:rsidP="0001444C">
            <w:pPr>
              <w:pStyle w:val="TableText"/>
              <w:rPr>
                <w:lang w:val="ru-RU"/>
              </w:rPr>
            </w:pPr>
            <w:r w:rsidRPr="005C22C4">
              <w:rPr>
                <w:lang w:val="ru-RU"/>
              </w:rPr>
              <w:t>4</w:t>
            </w:r>
          </w:p>
        </w:tc>
        <w:tc>
          <w:tcPr>
            <w:tcW w:w="379" w:type="dxa"/>
          </w:tcPr>
          <w:p w14:paraId="7C183ECF" w14:textId="77777777" w:rsidR="005C22C4" w:rsidRPr="005C22C4" w:rsidRDefault="005C22C4" w:rsidP="0001444C">
            <w:pPr>
              <w:pStyle w:val="TableText"/>
              <w:rPr>
                <w:lang w:val="ru-RU"/>
              </w:rPr>
            </w:pPr>
            <w:r w:rsidRPr="005C22C4">
              <w:rPr>
                <w:lang w:val="ru-RU"/>
              </w:rPr>
              <w:t>3</w:t>
            </w:r>
          </w:p>
        </w:tc>
        <w:tc>
          <w:tcPr>
            <w:tcW w:w="379" w:type="dxa"/>
          </w:tcPr>
          <w:p w14:paraId="492E7BD1" w14:textId="77777777" w:rsidR="005C22C4" w:rsidRPr="005C22C4" w:rsidRDefault="005C22C4" w:rsidP="0001444C">
            <w:pPr>
              <w:pStyle w:val="TableText"/>
              <w:rPr>
                <w:lang w:val="ru-RU"/>
              </w:rPr>
            </w:pPr>
            <w:r w:rsidRPr="005C22C4">
              <w:rPr>
                <w:lang w:val="ru-RU"/>
              </w:rPr>
              <w:t>3</w:t>
            </w:r>
          </w:p>
        </w:tc>
        <w:tc>
          <w:tcPr>
            <w:tcW w:w="379" w:type="dxa"/>
          </w:tcPr>
          <w:p w14:paraId="1750DB11" w14:textId="77777777" w:rsidR="005C22C4" w:rsidRPr="005C22C4" w:rsidRDefault="005C22C4" w:rsidP="0001444C">
            <w:pPr>
              <w:pStyle w:val="TableText"/>
              <w:rPr>
                <w:lang w:val="ru-RU"/>
              </w:rPr>
            </w:pPr>
            <w:r w:rsidRPr="005C22C4">
              <w:rPr>
                <w:lang w:val="ru-RU"/>
              </w:rPr>
              <w:t>2</w:t>
            </w:r>
          </w:p>
        </w:tc>
        <w:tc>
          <w:tcPr>
            <w:tcW w:w="379" w:type="dxa"/>
          </w:tcPr>
          <w:p w14:paraId="13F0E25C" w14:textId="77777777" w:rsidR="005C22C4" w:rsidRPr="005C22C4" w:rsidRDefault="005C22C4" w:rsidP="0001444C">
            <w:pPr>
              <w:pStyle w:val="TableText"/>
              <w:rPr>
                <w:lang w:val="ru-RU"/>
              </w:rPr>
            </w:pPr>
            <w:r w:rsidRPr="005C22C4">
              <w:rPr>
                <w:lang w:val="ru-RU"/>
              </w:rPr>
              <w:t>—</w:t>
            </w:r>
          </w:p>
        </w:tc>
      </w:tr>
      <w:tr w:rsidR="005C22C4" w:rsidRPr="005C22C4" w14:paraId="6F556058" w14:textId="77777777" w:rsidTr="0001444C">
        <w:trPr>
          <w:cnfStyle w:val="000000100000" w:firstRow="0" w:lastRow="0" w:firstColumn="0" w:lastColumn="0" w:oddVBand="0" w:evenVBand="0" w:oddHBand="1" w:evenHBand="0" w:firstRowFirstColumn="0" w:firstRowLastColumn="0" w:lastRowFirstColumn="0" w:lastRowLastColumn="0"/>
        </w:trPr>
        <w:tc>
          <w:tcPr>
            <w:tcW w:w="857" w:type="dxa"/>
          </w:tcPr>
          <w:p w14:paraId="0267E23E" w14:textId="77777777" w:rsidR="005C22C4" w:rsidRPr="005C22C4" w:rsidRDefault="005C22C4" w:rsidP="0001444C">
            <w:pPr>
              <w:pStyle w:val="TableText"/>
              <w:rPr>
                <w:lang w:val="ru-RU"/>
              </w:rPr>
            </w:pPr>
            <w:r w:rsidRPr="005C22C4">
              <w:rPr>
                <w:lang w:val="ru-RU"/>
              </w:rPr>
              <w:t>17</w:t>
            </w:r>
          </w:p>
        </w:tc>
        <w:tc>
          <w:tcPr>
            <w:tcW w:w="1555" w:type="dxa"/>
          </w:tcPr>
          <w:p w14:paraId="665F2230" w14:textId="77777777" w:rsidR="005C22C4" w:rsidRPr="005C22C4" w:rsidRDefault="005C22C4" w:rsidP="0001444C">
            <w:pPr>
              <w:pStyle w:val="TableText"/>
              <w:rPr>
                <w:lang w:val="ru-RU"/>
              </w:rPr>
            </w:pPr>
            <w:r w:rsidRPr="005C22C4">
              <w:rPr>
                <w:lang w:val="ru-RU"/>
              </w:rPr>
              <w:t>+6</w:t>
            </w:r>
          </w:p>
        </w:tc>
        <w:tc>
          <w:tcPr>
            <w:tcW w:w="4500" w:type="dxa"/>
          </w:tcPr>
          <w:p w14:paraId="6AAF7815" w14:textId="77777777" w:rsidR="005C22C4" w:rsidRPr="005C22C4" w:rsidRDefault="005C22C4" w:rsidP="0001444C">
            <w:pPr>
              <w:pStyle w:val="TableText"/>
              <w:rPr>
                <w:lang w:val="ru-RU"/>
              </w:rPr>
            </w:pPr>
            <w:r w:rsidRPr="005C22C4">
              <w:rPr>
                <w:lang w:val="ru-RU"/>
              </w:rPr>
              <w:t>—</w:t>
            </w:r>
          </w:p>
        </w:tc>
        <w:tc>
          <w:tcPr>
            <w:tcW w:w="1492" w:type="dxa"/>
          </w:tcPr>
          <w:p w14:paraId="689EBD01" w14:textId="77777777" w:rsidR="005C22C4" w:rsidRPr="005C22C4" w:rsidRDefault="005C22C4" w:rsidP="0001444C">
            <w:pPr>
              <w:pStyle w:val="TableText"/>
              <w:rPr>
                <w:lang w:val="ru-RU"/>
              </w:rPr>
            </w:pPr>
            <w:r w:rsidRPr="005C22C4">
              <w:rPr>
                <w:lang w:val="ru-RU"/>
              </w:rPr>
              <w:t>10</w:t>
            </w:r>
          </w:p>
        </w:tc>
        <w:tc>
          <w:tcPr>
            <w:tcW w:w="379" w:type="dxa"/>
          </w:tcPr>
          <w:p w14:paraId="2CC5C77A" w14:textId="77777777" w:rsidR="005C22C4" w:rsidRPr="005C22C4" w:rsidRDefault="005C22C4" w:rsidP="0001444C">
            <w:pPr>
              <w:pStyle w:val="TableText"/>
              <w:rPr>
                <w:lang w:val="ru-RU"/>
              </w:rPr>
            </w:pPr>
            <w:r w:rsidRPr="005C22C4">
              <w:rPr>
                <w:lang w:val="ru-RU"/>
              </w:rPr>
              <w:t>4</w:t>
            </w:r>
          </w:p>
        </w:tc>
        <w:tc>
          <w:tcPr>
            <w:tcW w:w="379" w:type="dxa"/>
          </w:tcPr>
          <w:p w14:paraId="3A824D51" w14:textId="77777777" w:rsidR="005C22C4" w:rsidRPr="005C22C4" w:rsidRDefault="005C22C4" w:rsidP="0001444C">
            <w:pPr>
              <w:pStyle w:val="TableText"/>
              <w:rPr>
                <w:lang w:val="ru-RU"/>
              </w:rPr>
            </w:pPr>
            <w:r w:rsidRPr="005C22C4">
              <w:rPr>
                <w:lang w:val="ru-RU"/>
              </w:rPr>
              <w:t>3</w:t>
            </w:r>
          </w:p>
        </w:tc>
        <w:tc>
          <w:tcPr>
            <w:tcW w:w="379" w:type="dxa"/>
          </w:tcPr>
          <w:p w14:paraId="33DCE688" w14:textId="77777777" w:rsidR="005C22C4" w:rsidRPr="005C22C4" w:rsidRDefault="005C22C4" w:rsidP="0001444C">
            <w:pPr>
              <w:pStyle w:val="TableText"/>
              <w:rPr>
                <w:lang w:val="ru-RU"/>
              </w:rPr>
            </w:pPr>
            <w:r w:rsidRPr="005C22C4">
              <w:rPr>
                <w:lang w:val="ru-RU"/>
              </w:rPr>
              <w:t>3</w:t>
            </w:r>
          </w:p>
        </w:tc>
        <w:tc>
          <w:tcPr>
            <w:tcW w:w="379" w:type="dxa"/>
          </w:tcPr>
          <w:p w14:paraId="3C84BB89" w14:textId="77777777" w:rsidR="005C22C4" w:rsidRPr="005C22C4" w:rsidRDefault="005C22C4" w:rsidP="0001444C">
            <w:pPr>
              <w:pStyle w:val="TableText"/>
              <w:rPr>
                <w:lang w:val="ru-RU"/>
              </w:rPr>
            </w:pPr>
            <w:r w:rsidRPr="005C22C4">
              <w:rPr>
                <w:lang w:val="ru-RU"/>
              </w:rPr>
              <w:t>3</w:t>
            </w:r>
          </w:p>
        </w:tc>
        <w:tc>
          <w:tcPr>
            <w:tcW w:w="379" w:type="dxa"/>
          </w:tcPr>
          <w:p w14:paraId="4B1B3F3A" w14:textId="77777777" w:rsidR="005C22C4" w:rsidRPr="005C22C4" w:rsidRDefault="005C22C4" w:rsidP="0001444C">
            <w:pPr>
              <w:pStyle w:val="TableText"/>
              <w:rPr>
                <w:lang w:val="ru-RU"/>
              </w:rPr>
            </w:pPr>
            <w:r w:rsidRPr="005C22C4">
              <w:rPr>
                <w:lang w:val="ru-RU"/>
              </w:rPr>
              <w:t>1</w:t>
            </w:r>
          </w:p>
        </w:tc>
      </w:tr>
      <w:tr w:rsidR="005C22C4" w:rsidRPr="005C22C4" w14:paraId="18CEC500" w14:textId="77777777" w:rsidTr="0001444C">
        <w:tc>
          <w:tcPr>
            <w:tcW w:w="857" w:type="dxa"/>
          </w:tcPr>
          <w:p w14:paraId="395E0CBA" w14:textId="77777777" w:rsidR="005C22C4" w:rsidRPr="005C22C4" w:rsidRDefault="005C22C4" w:rsidP="0001444C">
            <w:pPr>
              <w:pStyle w:val="TableText"/>
              <w:rPr>
                <w:lang w:val="ru-RU"/>
              </w:rPr>
            </w:pPr>
            <w:r w:rsidRPr="005C22C4">
              <w:rPr>
                <w:lang w:val="ru-RU"/>
              </w:rPr>
              <w:t>18</w:t>
            </w:r>
          </w:p>
        </w:tc>
        <w:tc>
          <w:tcPr>
            <w:tcW w:w="1555" w:type="dxa"/>
          </w:tcPr>
          <w:p w14:paraId="681AFFAE" w14:textId="77777777" w:rsidR="005C22C4" w:rsidRPr="005C22C4" w:rsidRDefault="005C22C4" w:rsidP="0001444C">
            <w:pPr>
              <w:pStyle w:val="TableText"/>
              <w:rPr>
                <w:lang w:val="ru-RU"/>
              </w:rPr>
            </w:pPr>
            <w:r w:rsidRPr="005C22C4">
              <w:rPr>
                <w:lang w:val="ru-RU"/>
              </w:rPr>
              <w:t>+6</w:t>
            </w:r>
          </w:p>
        </w:tc>
        <w:tc>
          <w:tcPr>
            <w:tcW w:w="4500" w:type="dxa"/>
          </w:tcPr>
          <w:p w14:paraId="6ECF9451" w14:textId="77777777" w:rsidR="005C22C4" w:rsidRPr="005C22C4" w:rsidRDefault="005C22C4" w:rsidP="0001444C">
            <w:pPr>
              <w:pStyle w:val="TableText"/>
              <w:rPr>
                <w:lang w:val="ru-RU"/>
              </w:rPr>
            </w:pPr>
            <w:r w:rsidRPr="005C22C4">
              <w:rPr>
                <w:lang w:val="ru-RU"/>
              </w:rPr>
              <w:t>Дикие чувства</w:t>
            </w:r>
          </w:p>
        </w:tc>
        <w:tc>
          <w:tcPr>
            <w:tcW w:w="1492" w:type="dxa"/>
          </w:tcPr>
          <w:p w14:paraId="2C79ED06" w14:textId="77777777" w:rsidR="005C22C4" w:rsidRPr="005C22C4" w:rsidRDefault="005C22C4" w:rsidP="0001444C">
            <w:pPr>
              <w:pStyle w:val="TableText"/>
              <w:rPr>
                <w:lang w:val="ru-RU"/>
              </w:rPr>
            </w:pPr>
            <w:r w:rsidRPr="005C22C4">
              <w:rPr>
                <w:lang w:val="ru-RU"/>
              </w:rPr>
              <w:t>10</w:t>
            </w:r>
          </w:p>
        </w:tc>
        <w:tc>
          <w:tcPr>
            <w:tcW w:w="379" w:type="dxa"/>
          </w:tcPr>
          <w:p w14:paraId="5C86D3EC" w14:textId="77777777" w:rsidR="005C22C4" w:rsidRPr="005C22C4" w:rsidRDefault="005C22C4" w:rsidP="0001444C">
            <w:pPr>
              <w:pStyle w:val="TableText"/>
              <w:rPr>
                <w:lang w:val="ru-RU"/>
              </w:rPr>
            </w:pPr>
            <w:r w:rsidRPr="005C22C4">
              <w:rPr>
                <w:lang w:val="ru-RU"/>
              </w:rPr>
              <w:t>4</w:t>
            </w:r>
          </w:p>
        </w:tc>
        <w:tc>
          <w:tcPr>
            <w:tcW w:w="379" w:type="dxa"/>
          </w:tcPr>
          <w:p w14:paraId="3B7CEF48" w14:textId="77777777" w:rsidR="005C22C4" w:rsidRPr="005C22C4" w:rsidRDefault="005C22C4" w:rsidP="0001444C">
            <w:pPr>
              <w:pStyle w:val="TableText"/>
              <w:rPr>
                <w:lang w:val="ru-RU"/>
              </w:rPr>
            </w:pPr>
            <w:r w:rsidRPr="005C22C4">
              <w:rPr>
                <w:lang w:val="ru-RU"/>
              </w:rPr>
              <w:t>3</w:t>
            </w:r>
          </w:p>
        </w:tc>
        <w:tc>
          <w:tcPr>
            <w:tcW w:w="379" w:type="dxa"/>
          </w:tcPr>
          <w:p w14:paraId="42F4823C" w14:textId="77777777" w:rsidR="005C22C4" w:rsidRPr="005C22C4" w:rsidRDefault="005C22C4" w:rsidP="0001444C">
            <w:pPr>
              <w:pStyle w:val="TableText"/>
              <w:rPr>
                <w:lang w:val="ru-RU"/>
              </w:rPr>
            </w:pPr>
            <w:r w:rsidRPr="005C22C4">
              <w:rPr>
                <w:lang w:val="ru-RU"/>
              </w:rPr>
              <w:t>3</w:t>
            </w:r>
          </w:p>
        </w:tc>
        <w:tc>
          <w:tcPr>
            <w:tcW w:w="379" w:type="dxa"/>
          </w:tcPr>
          <w:p w14:paraId="393512E9" w14:textId="77777777" w:rsidR="005C22C4" w:rsidRPr="005C22C4" w:rsidRDefault="005C22C4" w:rsidP="0001444C">
            <w:pPr>
              <w:pStyle w:val="TableText"/>
              <w:rPr>
                <w:lang w:val="ru-RU"/>
              </w:rPr>
            </w:pPr>
            <w:r w:rsidRPr="005C22C4">
              <w:rPr>
                <w:lang w:val="ru-RU"/>
              </w:rPr>
              <w:t>3</w:t>
            </w:r>
          </w:p>
        </w:tc>
        <w:tc>
          <w:tcPr>
            <w:tcW w:w="379" w:type="dxa"/>
          </w:tcPr>
          <w:p w14:paraId="442349B0" w14:textId="77777777" w:rsidR="005C22C4" w:rsidRPr="005C22C4" w:rsidRDefault="005C22C4" w:rsidP="0001444C">
            <w:pPr>
              <w:pStyle w:val="TableText"/>
              <w:rPr>
                <w:lang w:val="ru-RU"/>
              </w:rPr>
            </w:pPr>
            <w:r w:rsidRPr="005C22C4">
              <w:rPr>
                <w:lang w:val="ru-RU"/>
              </w:rPr>
              <w:t>1</w:t>
            </w:r>
          </w:p>
        </w:tc>
      </w:tr>
      <w:tr w:rsidR="005C22C4" w:rsidRPr="005C22C4" w14:paraId="48CF4E07" w14:textId="77777777" w:rsidTr="0001444C">
        <w:trPr>
          <w:cnfStyle w:val="000000100000" w:firstRow="0" w:lastRow="0" w:firstColumn="0" w:lastColumn="0" w:oddVBand="0" w:evenVBand="0" w:oddHBand="1" w:evenHBand="0" w:firstRowFirstColumn="0" w:firstRowLastColumn="0" w:lastRowFirstColumn="0" w:lastRowLastColumn="0"/>
        </w:trPr>
        <w:tc>
          <w:tcPr>
            <w:tcW w:w="857" w:type="dxa"/>
          </w:tcPr>
          <w:p w14:paraId="4F683F3B" w14:textId="77777777" w:rsidR="005C22C4" w:rsidRPr="005C22C4" w:rsidRDefault="005C22C4" w:rsidP="0001444C">
            <w:pPr>
              <w:pStyle w:val="TableText"/>
              <w:rPr>
                <w:lang w:val="ru-RU"/>
              </w:rPr>
            </w:pPr>
            <w:r w:rsidRPr="005C22C4">
              <w:rPr>
                <w:lang w:val="ru-RU"/>
              </w:rPr>
              <w:t>19</w:t>
            </w:r>
          </w:p>
        </w:tc>
        <w:tc>
          <w:tcPr>
            <w:tcW w:w="1555" w:type="dxa"/>
          </w:tcPr>
          <w:p w14:paraId="6D4E970B" w14:textId="77777777" w:rsidR="005C22C4" w:rsidRPr="005C22C4" w:rsidRDefault="005C22C4" w:rsidP="0001444C">
            <w:pPr>
              <w:pStyle w:val="TableText"/>
              <w:rPr>
                <w:lang w:val="ru-RU"/>
              </w:rPr>
            </w:pPr>
            <w:r w:rsidRPr="005C22C4">
              <w:rPr>
                <w:lang w:val="ru-RU"/>
              </w:rPr>
              <w:t>+6</w:t>
            </w:r>
          </w:p>
        </w:tc>
        <w:tc>
          <w:tcPr>
            <w:tcW w:w="4500" w:type="dxa"/>
          </w:tcPr>
          <w:p w14:paraId="7B056E50" w14:textId="77777777" w:rsidR="005C22C4" w:rsidRPr="005C22C4" w:rsidRDefault="005C22C4" w:rsidP="0001444C">
            <w:pPr>
              <w:pStyle w:val="TableText"/>
              <w:rPr>
                <w:lang w:val="ru-RU"/>
              </w:rPr>
            </w:pPr>
            <w:r w:rsidRPr="005C22C4">
              <w:rPr>
                <w:lang w:val="ru-RU"/>
              </w:rPr>
              <w:t>Увеличение характеристик</w:t>
            </w:r>
          </w:p>
        </w:tc>
        <w:tc>
          <w:tcPr>
            <w:tcW w:w="1492" w:type="dxa"/>
          </w:tcPr>
          <w:p w14:paraId="1A65F3DE" w14:textId="77777777" w:rsidR="005C22C4" w:rsidRPr="005C22C4" w:rsidRDefault="005C22C4" w:rsidP="0001444C">
            <w:pPr>
              <w:pStyle w:val="TableText"/>
              <w:rPr>
                <w:lang w:val="ru-RU"/>
              </w:rPr>
            </w:pPr>
            <w:r w:rsidRPr="005C22C4">
              <w:rPr>
                <w:lang w:val="ru-RU"/>
              </w:rPr>
              <w:t>11</w:t>
            </w:r>
          </w:p>
        </w:tc>
        <w:tc>
          <w:tcPr>
            <w:tcW w:w="379" w:type="dxa"/>
          </w:tcPr>
          <w:p w14:paraId="5449486A" w14:textId="77777777" w:rsidR="005C22C4" w:rsidRPr="005C22C4" w:rsidRDefault="005C22C4" w:rsidP="0001444C">
            <w:pPr>
              <w:pStyle w:val="TableText"/>
              <w:rPr>
                <w:lang w:val="ru-RU"/>
              </w:rPr>
            </w:pPr>
            <w:r w:rsidRPr="005C22C4">
              <w:rPr>
                <w:lang w:val="ru-RU"/>
              </w:rPr>
              <w:t>4</w:t>
            </w:r>
          </w:p>
        </w:tc>
        <w:tc>
          <w:tcPr>
            <w:tcW w:w="379" w:type="dxa"/>
          </w:tcPr>
          <w:p w14:paraId="1A6BF043" w14:textId="77777777" w:rsidR="005C22C4" w:rsidRPr="005C22C4" w:rsidRDefault="005C22C4" w:rsidP="0001444C">
            <w:pPr>
              <w:pStyle w:val="TableText"/>
              <w:rPr>
                <w:lang w:val="ru-RU"/>
              </w:rPr>
            </w:pPr>
            <w:r w:rsidRPr="005C22C4">
              <w:rPr>
                <w:lang w:val="ru-RU"/>
              </w:rPr>
              <w:t>3</w:t>
            </w:r>
          </w:p>
        </w:tc>
        <w:tc>
          <w:tcPr>
            <w:tcW w:w="379" w:type="dxa"/>
          </w:tcPr>
          <w:p w14:paraId="39ED0771" w14:textId="77777777" w:rsidR="005C22C4" w:rsidRPr="005C22C4" w:rsidRDefault="005C22C4" w:rsidP="0001444C">
            <w:pPr>
              <w:pStyle w:val="TableText"/>
              <w:rPr>
                <w:lang w:val="ru-RU"/>
              </w:rPr>
            </w:pPr>
            <w:r w:rsidRPr="005C22C4">
              <w:rPr>
                <w:lang w:val="ru-RU"/>
              </w:rPr>
              <w:t>3</w:t>
            </w:r>
          </w:p>
        </w:tc>
        <w:tc>
          <w:tcPr>
            <w:tcW w:w="379" w:type="dxa"/>
          </w:tcPr>
          <w:p w14:paraId="5543505E" w14:textId="77777777" w:rsidR="005C22C4" w:rsidRPr="005C22C4" w:rsidRDefault="005C22C4" w:rsidP="0001444C">
            <w:pPr>
              <w:pStyle w:val="TableText"/>
              <w:rPr>
                <w:lang w:val="ru-RU"/>
              </w:rPr>
            </w:pPr>
            <w:r w:rsidRPr="005C22C4">
              <w:rPr>
                <w:lang w:val="ru-RU"/>
              </w:rPr>
              <w:t>3</w:t>
            </w:r>
          </w:p>
        </w:tc>
        <w:tc>
          <w:tcPr>
            <w:tcW w:w="379" w:type="dxa"/>
          </w:tcPr>
          <w:p w14:paraId="126F0995" w14:textId="77777777" w:rsidR="005C22C4" w:rsidRPr="005C22C4" w:rsidRDefault="005C22C4" w:rsidP="0001444C">
            <w:pPr>
              <w:pStyle w:val="TableText"/>
              <w:rPr>
                <w:lang w:val="ru-RU"/>
              </w:rPr>
            </w:pPr>
            <w:r w:rsidRPr="005C22C4">
              <w:rPr>
                <w:lang w:val="ru-RU"/>
              </w:rPr>
              <w:t>2</w:t>
            </w:r>
          </w:p>
        </w:tc>
      </w:tr>
      <w:tr w:rsidR="005C22C4" w:rsidRPr="005C22C4" w14:paraId="313E3245" w14:textId="77777777" w:rsidTr="0001444C">
        <w:tc>
          <w:tcPr>
            <w:tcW w:w="857" w:type="dxa"/>
          </w:tcPr>
          <w:p w14:paraId="53F14586" w14:textId="77777777" w:rsidR="005C22C4" w:rsidRPr="005C22C4" w:rsidRDefault="005C22C4" w:rsidP="0001444C">
            <w:pPr>
              <w:pStyle w:val="TableText"/>
              <w:rPr>
                <w:lang w:val="ru-RU"/>
              </w:rPr>
            </w:pPr>
            <w:r w:rsidRPr="005C22C4">
              <w:rPr>
                <w:lang w:val="ru-RU"/>
              </w:rPr>
              <w:t>20</w:t>
            </w:r>
          </w:p>
        </w:tc>
        <w:tc>
          <w:tcPr>
            <w:tcW w:w="1555" w:type="dxa"/>
          </w:tcPr>
          <w:p w14:paraId="6A04FD7E" w14:textId="77777777" w:rsidR="005C22C4" w:rsidRPr="005C22C4" w:rsidRDefault="005C22C4" w:rsidP="0001444C">
            <w:pPr>
              <w:pStyle w:val="TableText"/>
              <w:rPr>
                <w:lang w:val="ru-RU"/>
              </w:rPr>
            </w:pPr>
            <w:r w:rsidRPr="005C22C4">
              <w:rPr>
                <w:lang w:val="ru-RU"/>
              </w:rPr>
              <w:t>+6</w:t>
            </w:r>
          </w:p>
        </w:tc>
        <w:tc>
          <w:tcPr>
            <w:tcW w:w="4500" w:type="dxa"/>
          </w:tcPr>
          <w:p w14:paraId="5C7DC67B" w14:textId="77777777" w:rsidR="005C22C4" w:rsidRPr="005C22C4" w:rsidRDefault="005C22C4" w:rsidP="0001444C">
            <w:pPr>
              <w:pStyle w:val="TableText"/>
              <w:rPr>
                <w:lang w:val="ru-RU"/>
              </w:rPr>
            </w:pPr>
            <w:r w:rsidRPr="005C22C4">
              <w:rPr>
                <w:lang w:val="ru-RU"/>
              </w:rPr>
              <w:t>Убийца врагов</w:t>
            </w:r>
          </w:p>
        </w:tc>
        <w:tc>
          <w:tcPr>
            <w:tcW w:w="1492" w:type="dxa"/>
          </w:tcPr>
          <w:p w14:paraId="60343240" w14:textId="77777777" w:rsidR="005C22C4" w:rsidRPr="005C22C4" w:rsidRDefault="005C22C4" w:rsidP="0001444C">
            <w:pPr>
              <w:pStyle w:val="TableText"/>
              <w:rPr>
                <w:lang w:val="ru-RU"/>
              </w:rPr>
            </w:pPr>
            <w:r w:rsidRPr="005C22C4">
              <w:rPr>
                <w:lang w:val="ru-RU"/>
              </w:rPr>
              <w:t>11</w:t>
            </w:r>
          </w:p>
        </w:tc>
        <w:tc>
          <w:tcPr>
            <w:tcW w:w="379" w:type="dxa"/>
          </w:tcPr>
          <w:p w14:paraId="4D78ABB9" w14:textId="77777777" w:rsidR="005C22C4" w:rsidRPr="005C22C4" w:rsidRDefault="005C22C4" w:rsidP="0001444C">
            <w:pPr>
              <w:pStyle w:val="TableText"/>
              <w:rPr>
                <w:lang w:val="ru-RU"/>
              </w:rPr>
            </w:pPr>
            <w:r w:rsidRPr="005C22C4">
              <w:rPr>
                <w:lang w:val="ru-RU"/>
              </w:rPr>
              <w:t>4</w:t>
            </w:r>
          </w:p>
        </w:tc>
        <w:tc>
          <w:tcPr>
            <w:tcW w:w="379" w:type="dxa"/>
          </w:tcPr>
          <w:p w14:paraId="2960B652" w14:textId="77777777" w:rsidR="005C22C4" w:rsidRPr="005C22C4" w:rsidRDefault="005C22C4" w:rsidP="0001444C">
            <w:pPr>
              <w:pStyle w:val="TableText"/>
              <w:rPr>
                <w:lang w:val="ru-RU"/>
              </w:rPr>
            </w:pPr>
            <w:r w:rsidRPr="005C22C4">
              <w:rPr>
                <w:lang w:val="ru-RU"/>
              </w:rPr>
              <w:t>3</w:t>
            </w:r>
          </w:p>
        </w:tc>
        <w:tc>
          <w:tcPr>
            <w:tcW w:w="379" w:type="dxa"/>
          </w:tcPr>
          <w:p w14:paraId="7E3F20A8" w14:textId="77777777" w:rsidR="005C22C4" w:rsidRPr="005C22C4" w:rsidRDefault="005C22C4" w:rsidP="0001444C">
            <w:pPr>
              <w:pStyle w:val="TableText"/>
              <w:rPr>
                <w:lang w:val="ru-RU"/>
              </w:rPr>
            </w:pPr>
            <w:r w:rsidRPr="005C22C4">
              <w:rPr>
                <w:lang w:val="ru-RU"/>
              </w:rPr>
              <w:t>3</w:t>
            </w:r>
          </w:p>
        </w:tc>
        <w:tc>
          <w:tcPr>
            <w:tcW w:w="379" w:type="dxa"/>
          </w:tcPr>
          <w:p w14:paraId="56D4C810" w14:textId="77777777" w:rsidR="005C22C4" w:rsidRPr="005C22C4" w:rsidRDefault="005C22C4" w:rsidP="0001444C">
            <w:pPr>
              <w:pStyle w:val="TableText"/>
              <w:rPr>
                <w:lang w:val="ru-RU"/>
              </w:rPr>
            </w:pPr>
            <w:r w:rsidRPr="005C22C4">
              <w:rPr>
                <w:lang w:val="ru-RU"/>
              </w:rPr>
              <w:t>3</w:t>
            </w:r>
          </w:p>
        </w:tc>
        <w:tc>
          <w:tcPr>
            <w:tcW w:w="379" w:type="dxa"/>
          </w:tcPr>
          <w:p w14:paraId="3C0BF18B" w14:textId="77777777" w:rsidR="005C22C4" w:rsidRPr="005C22C4" w:rsidRDefault="005C22C4" w:rsidP="0001444C">
            <w:pPr>
              <w:pStyle w:val="TableText"/>
              <w:rPr>
                <w:lang w:val="ru-RU"/>
              </w:rPr>
            </w:pPr>
            <w:r w:rsidRPr="005C22C4">
              <w:rPr>
                <w:lang w:val="ru-RU"/>
              </w:rPr>
              <w:t>2</w:t>
            </w:r>
          </w:p>
        </w:tc>
      </w:tr>
    </w:tbl>
    <w:p w14:paraId="22B94F27" w14:textId="77777777" w:rsidR="005C22C4" w:rsidRDefault="005C22C4" w:rsidP="00051B88">
      <w:pPr>
        <w:pStyle w:val="aff7"/>
        <w:rPr>
          <w:lang w:val="ru-RU"/>
        </w:rPr>
        <w:sectPr w:rsidR="005C22C4" w:rsidSect="005C22C4">
          <w:type w:val="continuous"/>
          <w:pgSz w:w="11906" w:h="16838" w:code="9"/>
          <w:pgMar w:top="567" w:right="567" w:bottom="567" w:left="567" w:header="340" w:footer="340" w:gutter="0"/>
          <w:cols w:space="709"/>
          <w:titlePg/>
          <w:docGrid w:linePitch="360"/>
        </w:sectPr>
      </w:pPr>
    </w:p>
    <w:p w14:paraId="23547DE1" w14:textId="0B0D927C" w:rsidR="005C22C4" w:rsidRDefault="00051B88" w:rsidP="00051B88">
      <w:pPr>
        <w:pStyle w:val="aff7"/>
        <w:rPr>
          <w:lang w:val="ru-RU"/>
        </w:rPr>
        <w:sectPr w:rsidR="005C22C4" w:rsidSect="00800EC1">
          <w:type w:val="continuous"/>
          <w:pgSz w:w="11906" w:h="16838" w:code="9"/>
          <w:pgMar w:top="567" w:right="567" w:bottom="567" w:left="567" w:header="340" w:footer="340" w:gutter="0"/>
          <w:cols w:num="2" w:space="709"/>
          <w:titlePg/>
          <w:docGrid w:linePitch="360"/>
        </w:sectPr>
      </w:pPr>
      <w:r w:rsidRPr="00051B88">
        <w:rPr>
          <w:lang w:val="ru-RU"/>
        </w:rPr>
        <w:t xml:space="preserve"> </w:t>
      </w:r>
    </w:p>
    <w:p w14:paraId="229B3C81" w14:textId="5E4746EF" w:rsidR="00051B88" w:rsidRPr="00051B88" w:rsidRDefault="00051B88" w:rsidP="00061509">
      <w:pPr>
        <w:pStyle w:val="20"/>
        <w:rPr>
          <w:lang w:val="ru-RU"/>
        </w:rPr>
      </w:pPr>
      <w:bookmarkStart w:id="21" w:name="_Toc66413567"/>
      <w:r w:rsidRPr="00051B88">
        <w:rPr>
          <w:lang w:val="ru-RU"/>
        </w:rPr>
        <w:t>Избранный враг</w:t>
      </w:r>
      <w:bookmarkEnd w:id="21"/>
    </w:p>
    <w:p w14:paraId="469E6B4A" w14:textId="77777777" w:rsidR="00051B88" w:rsidRPr="00051B88" w:rsidRDefault="00051B88" w:rsidP="00DA5F63">
      <w:pPr>
        <w:pStyle w:val="a2"/>
        <w:rPr>
          <w:lang w:val="ru-RU"/>
        </w:rPr>
      </w:pPr>
      <w:r w:rsidRPr="00051B88">
        <w:rPr>
          <w:lang w:val="ru-RU"/>
        </w:rPr>
        <w:t>Начиная с 1 уровня у вас есть значительный опыт изучения, отслеживания, охоты и даже общения с определённым видом врагов.</w:t>
      </w:r>
    </w:p>
    <w:p w14:paraId="3BBC4AD0" w14:textId="6DD10959" w:rsidR="00051B88" w:rsidRPr="00051B88" w:rsidRDefault="00051B88" w:rsidP="00B55731">
      <w:pPr>
        <w:pStyle w:val="aff7"/>
        <w:ind w:left="0"/>
        <w:rPr>
          <w:lang w:val="ru-RU"/>
        </w:rPr>
      </w:pPr>
      <w:r w:rsidRPr="00051B88">
        <w:rPr>
          <w:lang w:val="ru-RU"/>
        </w:rPr>
        <w:t>Выберите вид избранного врага: аберрации, великаны, драконы, звери, исчадия, конструкты, монстры, небожители, нежить, растения, слизи, феи или элементали.</w:t>
      </w:r>
      <w:r w:rsidR="00DA5F63">
        <w:rPr>
          <w:lang w:val="ru-RU"/>
        </w:rPr>
        <w:t xml:space="preserve"> </w:t>
      </w:r>
      <w:r w:rsidRPr="00051B88">
        <w:rPr>
          <w:lang w:val="ru-RU"/>
        </w:rPr>
        <w:t xml:space="preserve">В качестве альтернативы вы можете выбрать в качестве избранных врагов две гуманоидные расы (например, </w:t>
      </w:r>
      <w:proofErr w:type="spellStart"/>
      <w:r w:rsidRPr="00051B88">
        <w:rPr>
          <w:lang w:val="ru-RU"/>
        </w:rPr>
        <w:t>гноллов</w:t>
      </w:r>
      <w:proofErr w:type="spellEnd"/>
      <w:r w:rsidRPr="00051B88">
        <w:rPr>
          <w:lang w:val="ru-RU"/>
        </w:rPr>
        <w:t xml:space="preserve"> и орков).</w:t>
      </w:r>
    </w:p>
    <w:p w14:paraId="20C37DF0" w14:textId="77777777" w:rsidR="00051B88" w:rsidRPr="00051B88" w:rsidRDefault="00051B88" w:rsidP="00B55731">
      <w:pPr>
        <w:pStyle w:val="aff7"/>
        <w:ind w:left="0"/>
        <w:rPr>
          <w:lang w:val="ru-RU"/>
        </w:rPr>
      </w:pPr>
      <w:r w:rsidRPr="00051B88">
        <w:rPr>
          <w:lang w:val="ru-RU"/>
        </w:rPr>
        <w:t>Вы совершаете с преимуществом проверки Мудрости (Выживание) для выслеживания избранных врагов, а также проверки Интеллекта для вспоминания информации о них.</w:t>
      </w:r>
    </w:p>
    <w:p w14:paraId="0981FCA2" w14:textId="5D248A3F" w:rsidR="00051B88" w:rsidRPr="00051B88" w:rsidRDefault="00B55731" w:rsidP="00B55731">
      <w:pPr>
        <w:pStyle w:val="aff7"/>
        <w:ind w:left="0"/>
        <w:rPr>
          <w:lang w:val="ru-RU"/>
        </w:rPr>
      </w:pPr>
      <w:r>
        <w:rPr>
          <w:lang w:val="ru-UA"/>
        </w:rPr>
        <w:t>К</w:t>
      </w:r>
      <w:proofErr w:type="spellStart"/>
      <w:r w:rsidR="00051B88" w:rsidRPr="00051B88">
        <w:rPr>
          <w:lang w:val="ru-RU"/>
        </w:rPr>
        <w:t>огда</w:t>
      </w:r>
      <w:proofErr w:type="spellEnd"/>
      <w:r w:rsidR="00051B88" w:rsidRPr="00051B88">
        <w:rPr>
          <w:lang w:val="ru-RU"/>
        </w:rPr>
        <w:t xml:space="preserve"> вы получаете это умение, вы также обучаетесь одному из языков, на котором говорит ваш избранный враг, если он вообще умеет говорить.</w:t>
      </w:r>
    </w:p>
    <w:p w14:paraId="6879C245" w14:textId="1DF9E297" w:rsidR="00051B88" w:rsidRPr="00051B88" w:rsidRDefault="00051B88" w:rsidP="00B55731">
      <w:pPr>
        <w:pStyle w:val="aff7"/>
        <w:ind w:left="0"/>
        <w:rPr>
          <w:lang w:val="ru-RU"/>
        </w:rPr>
      </w:pPr>
      <w:r w:rsidRPr="00051B88">
        <w:rPr>
          <w:lang w:val="ru-RU"/>
        </w:rPr>
        <w:t>Вы дополнительно выбираете по одному избранному врагу и языку, связанному с ним, на 6 и 14 уровнях.</w:t>
      </w:r>
      <w:r w:rsidR="00DA5F63">
        <w:rPr>
          <w:lang w:val="ru-RU"/>
        </w:rPr>
        <w:t xml:space="preserve"> </w:t>
      </w:r>
      <w:r w:rsidRPr="00051B88">
        <w:rPr>
          <w:lang w:val="ru-RU"/>
        </w:rPr>
        <w:t>При получении уровней ваш выбор должен отражать чудовищ, с которыми вы уже сталкивались во время приключений.</w:t>
      </w:r>
    </w:p>
    <w:p w14:paraId="101EBA78" w14:textId="77777777" w:rsidR="00051B88" w:rsidRPr="00051B88" w:rsidRDefault="00051B88" w:rsidP="00061509">
      <w:pPr>
        <w:pStyle w:val="20"/>
        <w:rPr>
          <w:lang w:val="ru-RU"/>
        </w:rPr>
      </w:pPr>
      <w:bookmarkStart w:id="22" w:name="_Toc66413568"/>
      <w:r w:rsidRPr="00051B88">
        <w:rPr>
          <w:lang w:val="ru-RU"/>
        </w:rPr>
        <w:t>Исследователь природы</w:t>
      </w:r>
      <w:bookmarkEnd w:id="22"/>
    </w:p>
    <w:p w14:paraId="55DE570E" w14:textId="24DCB361" w:rsidR="00883F9F" w:rsidRDefault="00051B88" w:rsidP="00DA5F63">
      <w:pPr>
        <w:pStyle w:val="a2"/>
        <w:rPr>
          <w:lang w:val="ru-RU"/>
        </w:rPr>
      </w:pPr>
      <w:r w:rsidRPr="00051B88">
        <w:rPr>
          <w:lang w:val="ru-RU"/>
        </w:rPr>
        <w:t xml:space="preserve">Вы очень хорошо знакомы с одним видом природной среды и имеете большой опыт путешествий и выживания в регионах с таким климатом. Выберите один вид известной местности: </w:t>
      </w:r>
      <w:proofErr w:type="spellStart"/>
      <w:r w:rsidRPr="00051B88">
        <w:rPr>
          <w:lang w:val="ru-RU"/>
        </w:rPr>
        <w:t>арктика</w:t>
      </w:r>
      <w:proofErr w:type="spellEnd"/>
      <w:r w:rsidRPr="00051B88">
        <w:rPr>
          <w:lang w:val="ru-RU"/>
        </w:rPr>
        <w:t>, болота, горы, леса, луга, побережье, или пустыня</w:t>
      </w:r>
      <w:r w:rsidR="00883F9F">
        <w:rPr>
          <w:rStyle w:val="afffff0"/>
          <w:lang w:val="ru-RU"/>
        </w:rPr>
        <w:footnoteReference w:id="7"/>
      </w:r>
      <w:r w:rsidRPr="00051B88">
        <w:rPr>
          <w:lang w:val="ru-RU"/>
        </w:rPr>
        <w:t>.</w:t>
      </w:r>
    </w:p>
    <w:p w14:paraId="237B405D" w14:textId="628EDDA6" w:rsidR="00051B88" w:rsidRDefault="00051B88" w:rsidP="00DA5F63">
      <w:pPr>
        <w:pStyle w:val="aff7"/>
        <w:rPr>
          <w:lang w:val="ru-RU"/>
        </w:rPr>
      </w:pPr>
      <w:r w:rsidRPr="00051B88">
        <w:rPr>
          <w:lang w:val="ru-RU"/>
        </w:rPr>
        <w:t>Когда вы совершаете проверку Интеллекта или Мудрости, связанную с известной вам местностью, ваш бонус владения удваивается, если вы используете навык, которым владеете.</w:t>
      </w:r>
    </w:p>
    <w:p w14:paraId="00708617" w14:textId="77777777" w:rsidR="00883F9F" w:rsidRDefault="00051B88" w:rsidP="00DA5F63">
      <w:pPr>
        <w:pStyle w:val="aff7"/>
        <w:rPr>
          <w:lang w:val="ru-RU"/>
        </w:rPr>
      </w:pPr>
      <w:r w:rsidRPr="00051B88">
        <w:rPr>
          <w:lang w:val="ru-RU"/>
        </w:rPr>
        <w:t xml:space="preserve">Путешествуя по избранной вами местности </w:t>
      </w:r>
      <w:proofErr w:type="gramStart"/>
      <w:r w:rsidRPr="00051B88">
        <w:rPr>
          <w:lang w:val="ru-RU"/>
        </w:rPr>
        <w:t>в течении</w:t>
      </w:r>
      <w:proofErr w:type="gramEnd"/>
      <w:r w:rsidRPr="00051B88">
        <w:rPr>
          <w:lang w:val="ru-RU"/>
        </w:rPr>
        <w:t xml:space="preserve"> часа или более, вы получаете следующие преимущества: </w:t>
      </w:r>
    </w:p>
    <w:p w14:paraId="38068420" w14:textId="7A143906" w:rsidR="00883F9F" w:rsidRDefault="00051B88" w:rsidP="00DA5F63">
      <w:pPr>
        <w:pStyle w:val="aff7"/>
        <w:rPr>
          <w:lang w:val="ru-RU"/>
        </w:rPr>
      </w:pPr>
      <w:r w:rsidRPr="00051B88">
        <w:rPr>
          <w:lang w:val="ru-RU"/>
        </w:rPr>
        <w:t>•</w:t>
      </w:r>
      <w:r w:rsidR="00DA5F63">
        <w:rPr>
          <w:lang w:val="ru-RU"/>
        </w:rPr>
        <w:t xml:space="preserve"> </w:t>
      </w:r>
      <w:r w:rsidRPr="00051B88">
        <w:rPr>
          <w:lang w:val="ru-RU"/>
        </w:rPr>
        <w:t xml:space="preserve">Труднопроходимая местность не замедляет путешествие группы. </w:t>
      </w:r>
    </w:p>
    <w:p w14:paraId="572FC08F" w14:textId="7B7E815E" w:rsidR="00883F9F" w:rsidRDefault="00051B88" w:rsidP="00DA5F63">
      <w:pPr>
        <w:pStyle w:val="aff7"/>
        <w:rPr>
          <w:lang w:val="ru-RU"/>
        </w:rPr>
      </w:pPr>
      <w:r w:rsidRPr="00051B88">
        <w:rPr>
          <w:lang w:val="ru-RU"/>
        </w:rPr>
        <w:lastRenderedPageBreak/>
        <w:t>•</w:t>
      </w:r>
      <w:r w:rsidR="00DA5F63">
        <w:rPr>
          <w:lang w:val="ru-RU"/>
        </w:rPr>
        <w:t xml:space="preserve"> </w:t>
      </w:r>
      <w:r w:rsidRPr="00051B88">
        <w:rPr>
          <w:lang w:val="ru-RU"/>
        </w:rPr>
        <w:t xml:space="preserve">Ваша группа не может заблудиться, кроме как по вине магии. </w:t>
      </w:r>
    </w:p>
    <w:p w14:paraId="0197AB5F" w14:textId="1EA11CCF" w:rsidR="00883F9F" w:rsidRDefault="00051B88" w:rsidP="00DA5F63">
      <w:pPr>
        <w:pStyle w:val="aff7"/>
        <w:rPr>
          <w:lang w:val="ru-RU"/>
        </w:rPr>
      </w:pPr>
      <w:r w:rsidRPr="00051B88">
        <w:rPr>
          <w:lang w:val="ru-RU"/>
        </w:rPr>
        <w:t>•</w:t>
      </w:r>
      <w:r w:rsidR="00DA5F63">
        <w:rPr>
          <w:lang w:val="ru-RU"/>
        </w:rPr>
        <w:t xml:space="preserve"> </w:t>
      </w:r>
      <w:r w:rsidRPr="00051B88">
        <w:rPr>
          <w:lang w:val="ru-RU"/>
        </w:rPr>
        <w:t xml:space="preserve">Даже когда вы занимаетесь другой деятельностью во время путешествия (например, ищете пищу, ориентируетесь или выслеживание), вы остаётесь готовы к опасности. </w:t>
      </w:r>
    </w:p>
    <w:p w14:paraId="4031A3F3" w14:textId="5B71FC46" w:rsidR="00883F9F" w:rsidRDefault="00051B88" w:rsidP="00DA5F63">
      <w:pPr>
        <w:pStyle w:val="aff7"/>
        <w:rPr>
          <w:lang w:val="ru-RU"/>
        </w:rPr>
      </w:pPr>
      <w:r w:rsidRPr="00051B88">
        <w:rPr>
          <w:lang w:val="ru-RU"/>
        </w:rPr>
        <w:t>•</w:t>
      </w:r>
      <w:r w:rsidR="00DA5F63">
        <w:rPr>
          <w:lang w:val="ru-RU"/>
        </w:rPr>
        <w:t xml:space="preserve"> </w:t>
      </w:r>
      <w:r w:rsidRPr="00051B88">
        <w:rPr>
          <w:lang w:val="ru-RU"/>
        </w:rPr>
        <w:t xml:space="preserve">Если вы путешествуете в одиночку, вы можете перемещаться скрытно в нормальном темпе. </w:t>
      </w:r>
    </w:p>
    <w:p w14:paraId="72BCEDEF" w14:textId="63F7BDDA" w:rsidR="00883F9F" w:rsidRDefault="00051B88" w:rsidP="00DA5F63">
      <w:pPr>
        <w:pStyle w:val="aff7"/>
        <w:rPr>
          <w:lang w:val="ru-RU"/>
        </w:rPr>
      </w:pPr>
      <w:r w:rsidRPr="00051B88">
        <w:rPr>
          <w:lang w:val="ru-RU"/>
        </w:rPr>
        <w:t>•</w:t>
      </w:r>
      <w:r w:rsidR="00DA5F63">
        <w:rPr>
          <w:lang w:val="ru-RU"/>
        </w:rPr>
        <w:t xml:space="preserve"> </w:t>
      </w:r>
      <w:r w:rsidRPr="00051B88">
        <w:rPr>
          <w:lang w:val="ru-RU"/>
        </w:rPr>
        <w:t xml:space="preserve">Когда вы ищете пищу, то находите в два раза больше, чем обычно. </w:t>
      </w:r>
    </w:p>
    <w:p w14:paraId="06062475" w14:textId="283BA913" w:rsidR="00051B88" w:rsidRPr="00051B88" w:rsidRDefault="00051B88" w:rsidP="00DA5F63">
      <w:pPr>
        <w:pStyle w:val="aff7"/>
        <w:rPr>
          <w:lang w:val="ru-RU"/>
        </w:rPr>
      </w:pPr>
      <w:r w:rsidRPr="00051B88">
        <w:rPr>
          <w:lang w:val="ru-RU"/>
        </w:rPr>
        <w:t>•</w:t>
      </w:r>
      <w:r w:rsidR="00DA5F63">
        <w:rPr>
          <w:lang w:val="ru-RU"/>
        </w:rPr>
        <w:t xml:space="preserve"> </w:t>
      </w:r>
      <w:r w:rsidRPr="00051B88">
        <w:rPr>
          <w:lang w:val="ru-RU"/>
        </w:rPr>
        <w:t>Когда вы выслеживаете других существ, вы также узнаёте их точное количество, их размеры, и как давно они прошли через область.</w:t>
      </w:r>
    </w:p>
    <w:p w14:paraId="1327CCE8" w14:textId="77777777" w:rsidR="00051B88" w:rsidRPr="00051B88" w:rsidRDefault="00051B88" w:rsidP="00DA5F63">
      <w:pPr>
        <w:pStyle w:val="aff7"/>
        <w:rPr>
          <w:lang w:val="ru-RU"/>
        </w:rPr>
      </w:pPr>
      <w:r w:rsidRPr="00051B88">
        <w:rPr>
          <w:lang w:val="ru-RU"/>
        </w:rPr>
        <w:t>Вы можете выбрать дополнительную известную местность на 6 и 10 уровнях.</w:t>
      </w:r>
    </w:p>
    <w:p w14:paraId="2A4BA45A" w14:textId="77777777" w:rsidR="00051B88" w:rsidRPr="00051B88" w:rsidRDefault="00051B88" w:rsidP="00061509">
      <w:pPr>
        <w:pStyle w:val="20"/>
        <w:rPr>
          <w:lang w:val="ru-RU"/>
        </w:rPr>
      </w:pPr>
      <w:r w:rsidRPr="00051B88">
        <w:rPr>
          <w:lang w:val="ru-RU"/>
        </w:rPr>
        <w:t xml:space="preserve"> </w:t>
      </w:r>
      <w:bookmarkStart w:id="23" w:name="_Toc66413569"/>
      <w:r w:rsidRPr="00051B88">
        <w:rPr>
          <w:lang w:val="ru-RU"/>
        </w:rPr>
        <w:t>Боевой стиль</w:t>
      </w:r>
      <w:bookmarkEnd w:id="23"/>
    </w:p>
    <w:p w14:paraId="44956AF6" w14:textId="0D1C83BE" w:rsidR="00051B88" w:rsidRPr="00051B88" w:rsidRDefault="00051B88" w:rsidP="00DA5F63">
      <w:pPr>
        <w:pStyle w:val="aff7"/>
        <w:rPr>
          <w:lang w:val="ru-RU"/>
        </w:rPr>
      </w:pPr>
      <w:r w:rsidRPr="00051B88">
        <w:rPr>
          <w:lang w:val="ru-RU"/>
        </w:rPr>
        <w:t>На 2 уровне вы выбираете стиль сражения, соответствующий вашей специализации.</w:t>
      </w:r>
      <w:r w:rsidR="00DA5F63">
        <w:rPr>
          <w:lang w:val="ru-RU"/>
        </w:rPr>
        <w:t xml:space="preserve"> </w:t>
      </w:r>
      <w:r w:rsidRPr="00051B88">
        <w:rPr>
          <w:lang w:val="ru-RU"/>
        </w:rPr>
        <w:t>Выберите один из следующих вариантов. Вы не можете выбирать один и тот же вариант боевого стиля, даже если позже у вас будет возможность выбрать ещё один стиль.</w:t>
      </w:r>
    </w:p>
    <w:p w14:paraId="1B2E3FF2" w14:textId="77777777" w:rsidR="00051B88" w:rsidRPr="00051B88" w:rsidRDefault="00051B88" w:rsidP="00061509">
      <w:pPr>
        <w:pStyle w:val="30"/>
        <w:rPr>
          <w:lang w:val="ru-RU"/>
        </w:rPr>
      </w:pPr>
      <w:bookmarkStart w:id="24" w:name="_Toc66413570"/>
      <w:r w:rsidRPr="00051B88">
        <w:rPr>
          <w:lang w:val="ru-RU"/>
        </w:rPr>
        <w:t>Стрельба из лука</w:t>
      </w:r>
      <w:bookmarkEnd w:id="24"/>
    </w:p>
    <w:p w14:paraId="411C5510" w14:textId="77777777" w:rsidR="00051B88" w:rsidRPr="00051B88" w:rsidRDefault="00051B88" w:rsidP="00DA5F63">
      <w:pPr>
        <w:pStyle w:val="a2"/>
        <w:rPr>
          <w:lang w:val="ru-RU"/>
        </w:rPr>
      </w:pPr>
      <w:r w:rsidRPr="00051B88">
        <w:rPr>
          <w:lang w:val="ru-RU"/>
        </w:rPr>
        <w:t xml:space="preserve">Вы получаете бонус +2 к броску атаки при использовании дальнобойного </w:t>
      </w:r>
      <w:proofErr w:type="gramStart"/>
      <w:r w:rsidRPr="00051B88">
        <w:rPr>
          <w:lang w:val="ru-RU"/>
        </w:rPr>
        <w:t>оружия..</w:t>
      </w:r>
      <w:proofErr w:type="gramEnd"/>
    </w:p>
    <w:p w14:paraId="29E6A2E0" w14:textId="77777777" w:rsidR="00051B88" w:rsidRPr="00051B88" w:rsidRDefault="00051B88" w:rsidP="00061509">
      <w:pPr>
        <w:pStyle w:val="30"/>
        <w:rPr>
          <w:lang w:val="ru-RU"/>
        </w:rPr>
      </w:pPr>
      <w:bookmarkStart w:id="25" w:name="_Toc66413571"/>
      <w:r w:rsidRPr="00051B88">
        <w:rPr>
          <w:lang w:val="ru-RU"/>
        </w:rPr>
        <w:t>Оборона</w:t>
      </w:r>
      <w:bookmarkEnd w:id="25"/>
    </w:p>
    <w:p w14:paraId="63A95885" w14:textId="77777777" w:rsidR="00051B88" w:rsidRPr="00051B88" w:rsidRDefault="00051B88" w:rsidP="00DA5F63">
      <w:pPr>
        <w:pStyle w:val="a2"/>
        <w:rPr>
          <w:lang w:val="ru-RU"/>
        </w:rPr>
      </w:pPr>
      <w:r w:rsidRPr="00051B88">
        <w:rPr>
          <w:lang w:val="ru-RU"/>
        </w:rPr>
        <w:t>Пока вы носите доспехи, вы получаете бонус +1 к УЗ.</w:t>
      </w:r>
    </w:p>
    <w:p w14:paraId="43DE3614" w14:textId="77777777" w:rsidR="00051B88" w:rsidRPr="00051B88" w:rsidRDefault="00051B88" w:rsidP="00061509">
      <w:pPr>
        <w:pStyle w:val="30"/>
        <w:rPr>
          <w:lang w:val="ru-RU"/>
        </w:rPr>
      </w:pPr>
      <w:bookmarkStart w:id="26" w:name="_Toc66413572"/>
      <w:r w:rsidRPr="00051B88">
        <w:rPr>
          <w:lang w:val="ru-RU"/>
        </w:rPr>
        <w:t>Дуэлянт</w:t>
      </w:r>
      <w:bookmarkEnd w:id="26"/>
    </w:p>
    <w:p w14:paraId="6D088556" w14:textId="77777777" w:rsidR="00051B88" w:rsidRPr="00051B88" w:rsidRDefault="00051B88" w:rsidP="00DA5F63">
      <w:pPr>
        <w:pStyle w:val="a2"/>
        <w:rPr>
          <w:lang w:val="ru-RU"/>
        </w:rPr>
      </w:pPr>
      <w:r w:rsidRPr="00051B88">
        <w:rPr>
          <w:lang w:val="ru-RU"/>
        </w:rPr>
        <w:t>Пока вы держите оружие ближнего боя в одной руке и не используете другое оружие, вы получаете бонус +2 к броскам урона этим оружием.</w:t>
      </w:r>
    </w:p>
    <w:p w14:paraId="6C9D0536" w14:textId="77777777" w:rsidR="00051B88" w:rsidRPr="00051B88" w:rsidRDefault="00051B88" w:rsidP="00061509">
      <w:pPr>
        <w:pStyle w:val="30"/>
        <w:rPr>
          <w:lang w:val="ru-RU"/>
        </w:rPr>
      </w:pPr>
      <w:r w:rsidRPr="00051B88">
        <w:rPr>
          <w:lang w:val="ru-RU"/>
        </w:rPr>
        <w:t xml:space="preserve"> </w:t>
      </w:r>
      <w:bookmarkStart w:id="27" w:name="_Toc66413573"/>
      <w:r w:rsidRPr="00051B88">
        <w:rPr>
          <w:lang w:val="ru-RU"/>
        </w:rPr>
        <w:t>Сражение двумя оружиями</w:t>
      </w:r>
      <w:bookmarkEnd w:id="27"/>
    </w:p>
    <w:p w14:paraId="7DCD04FD" w14:textId="77777777" w:rsidR="00051B88" w:rsidRPr="00051B88" w:rsidRDefault="00051B88" w:rsidP="00DA5F63">
      <w:pPr>
        <w:pStyle w:val="a2"/>
        <w:rPr>
          <w:lang w:val="ru-RU"/>
        </w:rPr>
      </w:pPr>
      <w:r w:rsidRPr="00051B88">
        <w:rPr>
          <w:lang w:val="ru-RU"/>
        </w:rPr>
        <w:t>Если вы сражаетесь двумя оружиями, вы можете добавить модификатор характеристики к урону от второй атаки.</w:t>
      </w:r>
    </w:p>
    <w:p w14:paraId="264FD1B4" w14:textId="77777777" w:rsidR="00051B88" w:rsidRPr="00051B88" w:rsidRDefault="00051B88" w:rsidP="00061509">
      <w:pPr>
        <w:pStyle w:val="20"/>
        <w:rPr>
          <w:lang w:val="ru-RU"/>
        </w:rPr>
      </w:pPr>
      <w:bookmarkStart w:id="28" w:name="_Toc66413574"/>
      <w:r w:rsidRPr="00051B88">
        <w:rPr>
          <w:lang w:val="ru-RU"/>
        </w:rPr>
        <w:t>Сотворение заклинаний</w:t>
      </w:r>
      <w:bookmarkEnd w:id="28"/>
    </w:p>
    <w:p w14:paraId="51C095A6" w14:textId="29A8A355" w:rsidR="00051B88" w:rsidRPr="00051B88" w:rsidRDefault="00051B88" w:rsidP="00DA5F63">
      <w:pPr>
        <w:pStyle w:val="aff7"/>
        <w:rPr>
          <w:lang w:val="ru-RU"/>
        </w:rPr>
      </w:pPr>
      <w:r w:rsidRPr="00051B88">
        <w:rPr>
          <w:lang w:val="ru-RU"/>
        </w:rPr>
        <w:t>Получив 2 уровень, вы обучаетесь использованию волшебной сущности природы для сотворения заклинаний подобно друиду.</w:t>
      </w:r>
      <w:r w:rsidR="00DA5F63">
        <w:rPr>
          <w:lang w:val="ru-RU"/>
        </w:rPr>
        <w:t xml:space="preserve"> </w:t>
      </w:r>
      <w:r w:rsidRPr="00051B88">
        <w:rPr>
          <w:lang w:val="ru-RU"/>
        </w:rPr>
        <w:t xml:space="preserve">Общие правила по сотворению заклинаний смотрите </w:t>
      </w:r>
      <w:r w:rsidR="00883F9F">
        <w:rPr>
          <w:lang w:val="ru-RU"/>
        </w:rPr>
        <w:t xml:space="preserve">в соответствующем разделе </w:t>
      </w:r>
      <w:r w:rsidR="00883F9F">
        <w:t>SRD</w:t>
      </w:r>
      <w:r w:rsidRPr="00051B88">
        <w:rPr>
          <w:lang w:val="ru-RU"/>
        </w:rPr>
        <w:t xml:space="preserve">, а </w:t>
      </w:r>
      <w:r w:rsidR="00883F9F">
        <w:rPr>
          <w:lang w:val="ru-RU"/>
        </w:rPr>
        <w:t xml:space="preserve">далее </w:t>
      </w:r>
      <w:r w:rsidRPr="00051B88">
        <w:rPr>
          <w:lang w:val="ru-RU"/>
        </w:rPr>
        <w:t>вы найдёте список заклинаний, доступных следопыту.</w:t>
      </w:r>
    </w:p>
    <w:p w14:paraId="1CF1B116" w14:textId="77777777" w:rsidR="00051B88" w:rsidRPr="00051B88" w:rsidRDefault="00051B88" w:rsidP="00061509">
      <w:pPr>
        <w:pStyle w:val="30"/>
        <w:rPr>
          <w:lang w:val="ru-RU"/>
        </w:rPr>
      </w:pPr>
      <w:bookmarkStart w:id="29" w:name="_Toc66413575"/>
      <w:r w:rsidRPr="00051B88">
        <w:rPr>
          <w:lang w:val="ru-RU"/>
        </w:rPr>
        <w:t>ЯЧЕЙКИ ЗАКЛИНАНИЙ</w:t>
      </w:r>
      <w:bookmarkEnd w:id="29"/>
    </w:p>
    <w:p w14:paraId="0B4FE5B4" w14:textId="69D4614C" w:rsidR="00051B88" w:rsidRPr="00051B88" w:rsidRDefault="00051B88" w:rsidP="00DA5F63">
      <w:pPr>
        <w:pStyle w:val="aff7"/>
        <w:rPr>
          <w:lang w:val="ru-RU"/>
        </w:rPr>
      </w:pPr>
      <w:r w:rsidRPr="00051B88">
        <w:rPr>
          <w:lang w:val="ru-RU"/>
        </w:rPr>
        <w:t>Таблица «</w:t>
      </w:r>
      <w:r w:rsidR="00883F9F">
        <w:rPr>
          <w:lang w:val="ru-RU"/>
        </w:rPr>
        <w:t>Рейнджер</w:t>
      </w:r>
      <w:r w:rsidRPr="00051B88">
        <w:rPr>
          <w:lang w:val="ru-RU"/>
        </w:rPr>
        <w:t>» показывает, какое количество ячеек заклинаний у вас есть на первом и более высоких уровнях.</w:t>
      </w:r>
      <w:r w:rsidR="00DA5F63">
        <w:rPr>
          <w:lang w:val="ru-RU"/>
        </w:rPr>
        <w:t xml:space="preserve"> </w:t>
      </w:r>
      <w:r w:rsidRPr="00051B88">
        <w:rPr>
          <w:lang w:val="ru-RU"/>
        </w:rPr>
        <w:t>Для использования заклинания вы должны потратить ячейку соответствующего, либо превышающего уровня. Вы восстанавливаете все потраченные ячейки заклинаний после завершения</w:t>
      </w:r>
      <w:r w:rsidR="00DA5F63">
        <w:rPr>
          <w:lang w:val="ru-RU"/>
        </w:rPr>
        <w:t xml:space="preserve"> </w:t>
      </w:r>
      <w:r w:rsidRPr="00051B88">
        <w:rPr>
          <w:lang w:val="ru-RU"/>
        </w:rPr>
        <w:t>длинного отдыха.</w:t>
      </w:r>
    </w:p>
    <w:p w14:paraId="17808194" w14:textId="7645DA06" w:rsidR="00051B88" w:rsidRPr="00051B88" w:rsidRDefault="00051B88" w:rsidP="00DA5F63">
      <w:pPr>
        <w:pStyle w:val="aff7"/>
        <w:rPr>
          <w:lang w:val="ru-RU"/>
        </w:rPr>
      </w:pPr>
      <w:r w:rsidRPr="00051B88">
        <w:rPr>
          <w:lang w:val="ru-RU"/>
        </w:rPr>
        <w:t xml:space="preserve">Например, если вы знаете заклинание </w:t>
      </w:r>
      <w:r w:rsidR="00883F9F">
        <w:rPr>
          <w:lang w:val="ru-RU"/>
        </w:rPr>
        <w:t>Д</w:t>
      </w:r>
      <w:r w:rsidRPr="00051B88">
        <w:rPr>
          <w:lang w:val="ru-RU"/>
        </w:rPr>
        <w:t xml:space="preserve">ружбы </w:t>
      </w:r>
      <w:r w:rsidR="00883F9F">
        <w:rPr>
          <w:lang w:val="ru-RU"/>
        </w:rPr>
        <w:t xml:space="preserve">с </w:t>
      </w:r>
      <w:r w:rsidRPr="00051B88">
        <w:rPr>
          <w:lang w:val="ru-RU"/>
        </w:rPr>
        <w:t>животны</w:t>
      </w:r>
      <w:r w:rsidR="00883F9F">
        <w:rPr>
          <w:lang w:val="ru-RU"/>
        </w:rPr>
        <w:t xml:space="preserve">ми </w:t>
      </w:r>
      <w:proofErr w:type="gramStart"/>
      <w:r w:rsidRPr="00051B88">
        <w:rPr>
          <w:lang w:val="ru-RU"/>
        </w:rPr>
        <w:t>1го</w:t>
      </w:r>
      <w:proofErr w:type="gramEnd"/>
      <w:r w:rsidRPr="00051B88">
        <w:rPr>
          <w:lang w:val="ru-RU"/>
        </w:rPr>
        <w:t xml:space="preserve"> уровня и у вас есть ячейки заклинаний 1го уровня и 2го уровня, вы можете сотворить </w:t>
      </w:r>
      <w:r w:rsidR="00883F9F" w:rsidRPr="00883F9F">
        <w:rPr>
          <w:lang w:val="ru-RU"/>
        </w:rPr>
        <w:t>Дружб</w:t>
      </w:r>
      <w:r w:rsidR="00883F9F">
        <w:rPr>
          <w:lang w:val="ru-RU"/>
        </w:rPr>
        <w:t>у</w:t>
      </w:r>
      <w:r w:rsidR="00883F9F" w:rsidRPr="00883F9F">
        <w:rPr>
          <w:lang w:val="ru-RU"/>
        </w:rPr>
        <w:t xml:space="preserve"> с животными </w:t>
      </w:r>
      <w:r w:rsidRPr="00051B88">
        <w:rPr>
          <w:lang w:val="ru-RU"/>
        </w:rPr>
        <w:t>с помощью любой ячейки.</w:t>
      </w:r>
    </w:p>
    <w:p w14:paraId="37E80F93" w14:textId="77777777" w:rsidR="00051B88" w:rsidRPr="00051B88" w:rsidRDefault="00051B88" w:rsidP="00883F9F">
      <w:pPr>
        <w:pStyle w:val="40"/>
        <w:rPr>
          <w:lang w:val="ru-RU"/>
        </w:rPr>
      </w:pPr>
      <w:r w:rsidRPr="00051B88">
        <w:rPr>
          <w:lang w:val="ru-RU"/>
        </w:rPr>
        <w:t>ИЗВЕСТНЫЕ ЗАКЛИНАНИЯ ПЕРВОГО И БОЛЕЕ ВЫСОКИХ КРУГОВ</w:t>
      </w:r>
    </w:p>
    <w:p w14:paraId="0AAB8003" w14:textId="22968A14" w:rsidR="00051B88" w:rsidRPr="00051B88" w:rsidRDefault="00051B88" w:rsidP="00DA5F63">
      <w:pPr>
        <w:pStyle w:val="aff7"/>
        <w:rPr>
          <w:lang w:val="ru-RU"/>
        </w:rPr>
      </w:pPr>
      <w:r w:rsidRPr="00051B88">
        <w:rPr>
          <w:lang w:val="ru-RU"/>
        </w:rPr>
        <w:t xml:space="preserve">Вы знаете два заклинания 1 уровня на свой выбор из списка доступных </w:t>
      </w:r>
      <w:r w:rsidR="00883F9F">
        <w:rPr>
          <w:lang w:val="ru-RU"/>
        </w:rPr>
        <w:t>рейнджеру</w:t>
      </w:r>
      <w:r w:rsidRPr="00051B88">
        <w:rPr>
          <w:lang w:val="ru-RU"/>
        </w:rPr>
        <w:t>.</w:t>
      </w:r>
    </w:p>
    <w:p w14:paraId="63163EEE" w14:textId="3B7AB57D" w:rsidR="00051B88" w:rsidRPr="00051B88" w:rsidRDefault="00051B88" w:rsidP="00DA5F63">
      <w:pPr>
        <w:pStyle w:val="aff7"/>
        <w:rPr>
          <w:lang w:val="ru-RU"/>
        </w:rPr>
      </w:pPr>
      <w:r w:rsidRPr="00051B88">
        <w:rPr>
          <w:lang w:val="ru-RU"/>
        </w:rPr>
        <w:t>Столбец «известные заклинания» показывает, когда вы сможете выучить новые заклинания.</w:t>
      </w:r>
      <w:r w:rsidR="00DA5F63">
        <w:rPr>
          <w:lang w:val="ru-RU"/>
        </w:rPr>
        <w:t xml:space="preserve"> </w:t>
      </w:r>
      <w:r w:rsidRPr="00051B88">
        <w:rPr>
          <w:lang w:val="ru-RU"/>
        </w:rPr>
        <w:t>Уровень заклинаний не должен превышать уровень самой высокой имеющейся у вас ячейки заклинаний.</w:t>
      </w:r>
      <w:r w:rsidR="00DA5F63">
        <w:rPr>
          <w:lang w:val="ru-RU"/>
        </w:rPr>
        <w:t xml:space="preserve"> </w:t>
      </w:r>
      <w:r w:rsidRPr="00051B88">
        <w:rPr>
          <w:lang w:val="ru-RU"/>
        </w:rPr>
        <w:t xml:space="preserve">Например, когда вы достигнете 5 </w:t>
      </w:r>
      <w:proofErr w:type="gramStart"/>
      <w:r w:rsidRPr="00051B88">
        <w:rPr>
          <w:lang w:val="ru-RU"/>
        </w:rPr>
        <w:t>уровня</w:t>
      </w:r>
      <w:proofErr w:type="gramEnd"/>
      <w:r w:rsidRPr="00051B88">
        <w:rPr>
          <w:lang w:val="ru-RU"/>
        </w:rPr>
        <w:t xml:space="preserve"> в этом классе, вы можете выучить одно новое заклинание 1 или 2 уровня.</w:t>
      </w:r>
    </w:p>
    <w:p w14:paraId="2ACEEF29" w14:textId="77777777" w:rsidR="00051B88" w:rsidRPr="00051B88" w:rsidRDefault="00051B88" w:rsidP="00DA5F63">
      <w:pPr>
        <w:pStyle w:val="aff7"/>
        <w:rPr>
          <w:lang w:val="ru-RU"/>
        </w:rPr>
      </w:pPr>
      <w:r w:rsidRPr="00051B88">
        <w:rPr>
          <w:lang w:val="ru-RU"/>
        </w:rPr>
        <w:t>Кроме того, когда вы получаете уровень в этом классе, вы можете выбрать одно из заклинаний рейнджера, которые вы знаете, и заменить его другим заклинанием из списка заклинаний рейнджера, который также должен иметь уровень, для которого у вас есть слоты заклинаний.</w:t>
      </w:r>
    </w:p>
    <w:p w14:paraId="7670ADD0" w14:textId="77777777" w:rsidR="00051B88" w:rsidRPr="00051B88" w:rsidRDefault="00051B88" w:rsidP="00061509">
      <w:pPr>
        <w:pStyle w:val="30"/>
        <w:rPr>
          <w:lang w:val="ru-RU"/>
        </w:rPr>
      </w:pPr>
      <w:bookmarkStart w:id="30" w:name="_Toc66413576"/>
      <w:r w:rsidRPr="00051B88">
        <w:rPr>
          <w:lang w:val="ru-RU"/>
        </w:rPr>
        <w:t>Заклинательная характеристика</w:t>
      </w:r>
      <w:bookmarkEnd w:id="30"/>
    </w:p>
    <w:p w14:paraId="460E4FE3" w14:textId="181DC62F" w:rsidR="00051B88" w:rsidRPr="00051B88" w:rsidRDefault="00051B88" w:rsidP="00DA5F63">
      <w:pPr>
        <w:pStyle w:val="a2"/>
        <w:rPr>
          <w:lang w:val="ru-RU"/>
        </w:rPr>
      </w:pPr>
      <w:r w:rsidRPr="00051B88">
        <w:rPr>
          <w:lang w:val="ru-RU"/>
        </w:rPr>
        <w:t>При сотворении заклинаний рейнджер использует Мудрость, так как его магия происходит из-за его сродства с природой. Вы используете Мудрость в случаях, когда заклинание ссылается на заклинательную характеристику.</w:t>
      </w:r>
      <w:r w:rsidR="00DA5F63">
        <w:rPr>
          <w:lang w:val="ru-RU"/>
        </w:rPr>
        <w:t xml:space="preserve"> </w:t>
      </w:r>
      <w:r w:rsidRPr="00051B88">
        <w:rPr>
          <w:lang w:val="ru-RU"/>
        </w:rPr>
        <w:t xml:space="preserve">Кроме того, вы используете Мудрость при определении УС </w:t>
      </w:r>
      <w:proofErr w:type="spellStart"/>
      <w:r w:rsidRPr="00051B88">
        <w:rPr>
          <w:lang w:val="ru-RU"/>
        </w:rPr>
        <w:t>спасбросков</w:t>
      </w:r>
      <w:proofErr w:type="spellEnd"/>
      <w:r w:rsidRPr="00051B88">
        <w:rPr>
          <w:lang w:val="ru-RU"/>
        </w:rPr>
        <w:t xml:space="preserve"> от ваших заклинаний, и при броске атаки заклинаниями.</w:t>
      </w:r>
    </w:p>
    <w:p w14:paraId="517E76C2" w14:textId="77777777" w:rsidR="00236279" w:rsidRDefault="00236279" w:rsidP="00DA5F63">
      <w:pPr>
        <w:pStyle w:val="aff7"/>
        <w:rPr>
          <w:lang w:val="ru-RU"/>
        </w:rPr>
      </w:pPr>
    </w:p>
    <w:p w14:paraId="71ADD9FF" w14:textId="5E5A83C8" w:rsidR="00051B88" w:rsidRDefault="00051B88" w:rsidP="00236279">
      <w:pPr>
        <w:pStyle w:val="a2"/>
        <w:rPr>
          <w:lang w:val="ru-RU"/>
        </w:rPr>
      </w:pPr>
      <w:r w:rsidRPr="00051B88">
        <w:rPr>
          <w:lang w:val="ru-RU"/>
        </w:rPr>
        <w:t>УС спасброска = 8 + бонус владения + модификатор Мудрости</w:t>
      </w:r>
    </w:p>
    <w:p w14:paraId="396C4A70" w14:textId="77777777" w:rsidR="00236279" w:rsidRPr="00051B88" w:rsidRDefault="00236279" w:rsidP="00DA5F63">
      <w:pPr>
        <w:pStyle w:val="aff7"/>
        <w:rPr>
          <w:lang w:val="ru-RU"/>
        </w:rPr>
      </w:pPr>
    </w:p>
    <w:p w14:paraId="192F60E4" w14:textId="77777777" w:rsidR="00051B88" w:rsidRPr="00051B88" w:rsidRDefault="00051B88" w:rsidP="00236279">
      <w:pPr>
        <w:pStyle w:val="a2"/>
        <w:rPr>
          <w:lang w:val="ru-RU"/>
        </w:rPr>
      </w:pPr>
      <w:r w:rsidRPr="00051B88">
        <w:rPr>
          <w:lang w:val="ru-RU"/>
        </w:rPr>
        <w:t>Модификатор атаки заклинанием = бонус владения + модификатор Мудрости</w:t>
      </w:r>
    </w:p>
    <w:p w14:paraId="52A68B2B" w14:textId="77777777" w:rsidR="00051B88" w:rsidRPr="00051B88" w:rsidRDefault="00051B88" w:rsidP="00883F9F">
      <w:pPr>
        <w:pStyle w:val="20"/>
        <w:rPr>
          <w:lang w:val="ru-RU"/>
        </w:rPr>
      </w:pPr>
      <w:r w:rsidRPr="00051B88">
        <w:rPr>
          <w:lang w:val="ru-RU"/>
        </w:rPr>
        <w:t xml:space="preserve"> </w:t>
      </w:r>
      <w:bookmarkStart w:id="31" w:name="_Toc66413577"/>
      <w:r w:rsidRPr="00051B88">
        <w:rPr>
          <w:lang w:val="ru-RU"/>
        </w:rPr>
        <w:t>Архетип рейнджера</w:t>
      </w:r>
      <w:bookmarkEnd w:id="31"/>
    </w:p>
    <w:p w14:paraId="5CD5C057" w14:textId="428F2870" w:rsidR="00051B88" w:rsidRPr="00051B88" w:rsidRDefault="00051B88" w:rsidP="00DA5F63">
      <w:pPr>
        <w:pStyle w:val="a2"/>
        <w:rPr>
          <w:lang w:val="ru-RU"/>
        </w:rPr>
      </w:pPr>
      <w:r w:rsidRPr="00051B88">
        <w:rPr>
          <w:lang w:val="ru-RU"/>
        </w:rPr>
        <w:t>На 3 уровне вы выбираете архетип, к которому вы стремитесь:</w:t>
      </w:r>
      <w:r w:rsidR="00DA5F63">
        <w:rPr>
          <w:lang w:val="ru-RU"/>
        </w:rPr>
        <w:t xml:space="preserve"> </w:t>
      </w:r>
      <w:r w:rsidRPr="00051B88">
        <w:rPr>
          <w:lang w:val="ru-RU"/>
        </w:rPr>
        <w:t xml:space="preserve">Охотник или </w:t>
      </w:r>
      <w:r w:rsidR="00883F9F">
        <w:rPr>
          <w:lang w:val="ru-RU"/>
        </w:rPr>
        <w:t>Мастер З</w:t>
      </w:r>
      <w:r w:rsidRPr="00051B88">
        <w:rPr>
          <w:lang w:val="ru-RU"/>
        </w:rPr>
        <w:t>верей. Подробности этих архетипов приведены в конце описания класса.</w:t>
      </w:r>
      <w:r w:rsidR="00DA5F63">
        <w:rPr>
          <w:lang w:val="ru-RU"/>
        </w:rPr>
        <w:t xml:space="preserve"> </w:t>
      </w:r>
      <w:r w:rsidRPr="00051B88">
        <w:rPr>
          <w:lang w:val="ru-RU"/>
        </w:rPr>
        <w:t>Выбранный вами архетип предоставляет умения на 3, 7, 11 и 15 уровнях.</w:t>
      </w:r>
    </w:p>
    <w:p w14:paraId="3EB9B35A" w14:textId="1473D159" w:rsidR="00051B88" w:rsidRPr="00051B88" w:rsidRDefault="00051B88" w:rsidP="00061509">
      <w:pPr>
        <w:pStyle w:val="20"/>
        <w:rPr>
          <w:lang w:val="ru-RU"/>
        </w:rPr>
      </w:pPr>
      <w:bookmarkStart w:id="32" w:name="_Toc66413578"/>
      <w:r w:rsidRPr="00051B88">
        <w:rPr>
          <w:lang w:val="ru-RU"/>
        </w:rPr>
        <w:t>Первозданная осведомлённость</w:t>
      </w:r>
      <w:r w:rsidR="00883F9F">
        <w:rPr>
          <w:rStyle w:val="afffff0"/>
          <w:lang w:val="ru-RU"/>
        </w:rPr>
        <w:footnoteReference w:id="8"/>
      </w:r>
      <w:bookmarkEnd w:id="32"/>
    </w:p>
    <w:p w14:paraId="42D57DA8" w14:textId="7814BC11" w:rsidR="00051B88" w:rsidRPr="00051B88" w:rsidRDefault="00051B88" w:rsidP="00DA5F63">
      <w:pPr>
        <w:pStyle w:val="a2"/>
        <w:rPr>
          <w:lang w:val="ru-RU"/>
        </w:rPr>
      </w:pPr>
      <w:r w:rsidRPr="00051B88">
        <w:rPr>
          <w:lang w:val="ru-RU"/>
        </w:rPr>
        <w:t xml:space="preserve">Начиная с 3 уровня вы можете действием потратить одну ячейку заклинаний </w:t>
      </w:r>
      <w:r w:rsidR="00CB0DE3">
        <w:rPr>
          <w:lang w:val="ru-RU"/>
        </w:rPr>
        <w:t>рейнджера</w:t>
      </w:r>
      <w:r w:rsidRPr="00051B88">
        <w:rPr>
          <w:lang w:val="ru-RU"/>
        </w:rPr>
        <w:t>, чтобы сосредоточиться на познании пространства вокруг себя.</w:t>
      </w:r>
      <w:r w:rsidR="00DA5F63">
        <w:rPr>
          <w:lang w:val="ru-RU"/>
        </w:rPr>
        <w:t xml:space="preserve"> </w:t>
      </w:r>
      <w:r w:rsidRPr="00051B88">
        <w:rPr>
          <w:lang w:val="ru-RU"/>
        </w:rPr>
        <w:t>В течение 1 минуты за каждый уровень использованной ячейки заклинаний вы можете ощутить присутствие следующих видов существ в пределах 1 мили (или в пределах 6 миль, если вы находитесь в избранной местности): аберрации, драконы, исчадия, небожители, нежить, феи и элементали.</w:t>
      </w:r>
      <w:r w:rsidR="00DA5F63">
        <w:rPr>
          <w:lang w:val="ru-RU"/>
        </w:rPr>
        <w:t xml:space="preserve"> </w:t>
      </w:r>
      <w:r w:rsidRPr="00051B88">
        <w:rPr>
          <w:lang w:val="ru-RU"/>
        </w:rPr>
        <w:t>Это умение не раскрывает местоположение и количество существ.</w:t>
      </w:r>
    </w:p>
    <w:p w14:paraId="76E18EA5" w14:textId="77777777" w:rsidR="00051B88" w:rsidRPr="00051B88" w:rsidRDefault="00051B88" w:rsidP="00061509">
      <w:pPr>
        <w:pStyle w:val="20"/>
        <w:rPr>
          <w:lang w:val="ru-RU"/>
        </w:rPr>
      </w:pPr>
      <w:bookmarkStart w:id="33" w:name="_Toc66413579"/>
      <w:r w:rsidRPr="00051B88">
        <w:rPr>
          <w:lang w:val="ru-RU"/>
        </w:rPr>
        <w:t>Увеличение характеристик</w:t>
      </w:r>
      <w:bookmarkEnd w:id="33"/>
    </w:p>
    <w:p w14:paraId="610F24A7" w14:textId="1A6BC9AD" w:rsidR="00051B88" w:rsidRPr="00051B88" w:rsidRDefault="00051B88" w:rsidP="00DA5F63">
      <w:pPr>
        <w:pStyle w:val="aff7"/>
        <w:rPr>
          <w:lang w:val="ru-RU"/>
        </w:rPr>
      </w:pPr>
      <w:r w:rsidRPr="00051B88">
        <w:rPr>
          <w:lang w:val="ru-RU"/>
        </w:rPr>
        <w:t>При достижении 4, 8, 12, 16 и 19 уровней вы можете повысить значение одной из ваших характеристик на 2 или двух характеристик на 1.</w:t>
      </w:r>
      <w:r w:rsidR="00DA5F63">
        <w:rPr>
          <w:lang w:val="ru-RU"/>
        </w:rPr>
        <w:t xml:space="preserve"> </w:t>
      </w:r>
      <w:r w:rsidRPr="00051B88">
        <w:rPr>
          <w:lang w:val="ru-RU"/>
        </w:rPr>
        <w:t>Как обычно, значение характеристики при этом не должно превысить 20.</w:t>
      </w:r>
    </w:p>
    <w:p w14:paraId="560FCB98" w14:textId="77777777" w:rsidR="00051B88" w:rsidRPr="00051B88" w:rsidRDefault="00051B88" w:rsidP="00061509">
      <w:pPr>
        <w:pStyle w:val="20"/>
        <w:rPr>
          <w:lang w:val="ru-RU"/>
        </w:rPr>
      </w:pPr>
      <w:bookmarkStart w:id="34" w:name="_Toc66413580"/>
      <w:r w:rsidRPr="00051B88">
        <w:rPr>
          <w:lang w:val="ru-RU"/>
        </w:rPr>
        <w:t>Дополнительная Атака</w:t>
      </w:r>
      <w:bookmarkEnd w:id="34"/>
    </w:p>
    <w:p w14:paraId="74876A73" w14:textId="77777777" w:rsidR="00051B88" w:rsidRPr="00051B88" w:rsidRDefault="00051B88" w:rsidP="00DA5F63">
      <w:pPr>
        <w:pStyle w:val="a2"/>
        <w:rPr>
          <w:lang w:val="ru-RU"/>
        </w:rPr>
      </w:pPr>
      <w:r w:rsidRPr="00051B88">
        <w:rPr>
          <w:lang w:val="ru-RU"/>
        </w:rPr>
        <w:t>Начиная с 5 уровня, если вы в свой ход совершаете действие Атака, вы можете совершить две атаки вместо одной.</w:t>
      </w:r>
    </w:p>
    <w:p w14:paraId="7EC38084" w14:textId="77777777" w:rsidR="00051B88" w:rsidRPr="00051B88" w:rsidRDefault="00051B88" w:rsidP="00061509">
      <w:pPr>
        <w:pStyle w:val="20"/>
        <w:rPr>
          <w:lang w:val="ru-RU"/>
        </w:rPr>
      </w:pPr>
      <w:r w:rsidRPr="00051B88">
        <w:rPr>
          <w:lang w:val="ru-RU"/>
        </w:rPr>
        <w:t xml:space="preserve"> </w:t>
      </w:r>
      <w:bookmarkStart w:id="35" w:name="_Toc66413581"/>
      <w:r w:rsidRPr="00051B88">
        <w:rPr>
          <w:lang w:val="ru-RU"/>
        </w:rPr>
        <w:t>Тропами земли</w:t>
      </w:r>
      <w:bookmarkEnd w:id="35"/>
    </w:p>
    <w:p w14:paraId="31BC0C11" w14:textId="7F6835FB" w:rsidR="00051B88" w:rsidRPr="00051B88" w:rsidRDefault="00051B88" w:rsidP="00DA5F63">
      <w:pPr>
        <w:pStyle w:val="a2"/>
        <w:rPr>
          <w:lang w:val="ru-RU"/>
        </w:rPr>
      </w:pPr>
      <w:r w:rsidRPr="00051B88">
        <w:rPr>
          <w:lang w:val="ru-RU"/>
        </w:rPr>
        <w:t xml:space="preserve">Начиная с 8 уровня перемещение по </w:t>
      </w:r>
      <w:proofErr w:type="spellStart"/>
      <w:r w:rsidRPr="00051B88">
        <w:rPr>
          <w:lang w:val="ru-RU"/>
        </w:rPr>
        <w:t>немагической</w:t>
      </w:r>
      <w:proofErr w:type="spellEnd"/>
      <w:r w:rsidRPr="00051B88">
        <w:rPr>
          <w:lang w:val="ru-RU"/>
        </w:rPr>
        <w:t xml:space="preserve"> труднопроходимой местности не стоит вам никакого дополнительного перемещения.</w:t>
      </w:r>
      <w:r w:rsidR="00DA5F63">
        <w:rPr>
          <w:lang w:val="ru-RU"/>
        </w:rPr>
        <w:t xml:space="preserve"> </w:t>
      </w:r>
      <w:r w:rsidRPr="00051B88">
        <w:rPr>
          <w:lang w:val="ru-RU"/>
        </w:rPr>
        <w:t xml:space="preserve">Вы также можете проходить через </w:t>
      </w:r>
      <w:proofErr w:type="spellStart"/>
      <w:r w:rsidRPr="00051B88">
        <w:rPr>
          <w:lang w:val="ru-RU"/>
        </w:rPr>
        <w:t>немагическую</w:t>
      </w:r>
      <w:proofErr w:type="spellEnd"/>
      <w:r w:rsidRPr="00051B88">
        <w:rPr>
          <w:lang w:val="ru-RU"/>
        </w:rPr>
        <w:t xml:space="preserve"> растительность без снижения скорости и не получая урона от их шипов, выростов и других помех.</w:t>
      </w:r>
    </w:p>
    <w:p w14:paraId="0F227B6E" w14:textId="02F02B71" w:rsidR="00051B88" w:rsidRPr="00051B88" w:rsidRDefault="00DA5F63" w:rsidP="0077755D">
      <w:pPr>
        <w:pStyle w:val="aff7"/>
        <w:ind w:left="0"/>
        <w:rPr>
          <w:lang w:val="ru-RU"/>
        </w:rPr>
      </w:pPr>
      <w:r>
        <w:rPr>
          <w:lang w:val="ru-RU"/>
        </w:rPr>
        <w:t xml:space="preserve"> </w:t>
      </w:r>
      <w:r w:rsidR="00051B88" w:rsidRPr="00051B88">
        <w:rPr>
          <w:lang w:val="ru-RU"/>
        </w:rPr>
        <w:t xml:space="preserve">Кроме того, вы совершаете с преимуществом спасброски от магически созданных или изменённых растений, должных затруднять перемещение — например, от заклинания опутывание. </w:t>
      </w:r>
    </w:p>
    <w:p w14:paraId="652EA4E2" w14:textId="64895482" w:rsidR="00051B88" w:rsidRPr="00051B88" w:rsidRDefault="00051B88" w:rsidP="00061509">
      <w:pPr>
        <w:pStyle w:val="20"/>
        <w:rPr>
          <w:lang w:val="ru-RU"/>
        </w:rPr>
      </w:pPr>
      <w:r w:rsidRPr="00051B88">
        <w:rPr>
          <w:lang w:val="ru-RU"/>
        </w:rPr>
        <w:lastRenderedPageBreak/>
        <w:t xml:space="preserve"> </w:t>
      </w:r>
      <w:bookmarkStart w:id="36" w:name="_Toc66413582"/>
      <w:r w:rsidRPr="00051B88">
        <w:rPr>
          <w:lang w:val="ru-RU"/>
        </w:rPr>
        <w:t>Маскировка на виду</w:t>
      </w:r>
      <w:r w:rsidR="00883F9F">
        <w:rPr>
          <w:rStyle w:val="afffff0"/>
          <w:lang w:val="ru-RU"/>
        </w:rPr>
        <w:footnoteReference w:id="9"/>
      </w:r>
      <w:bookmarkEnd w:id="36"/>
    </w:p>
    <w:p w14:paraId="2B531CB1" w14:textId="0F303EFD" w:rsidR="00051B88" w:rsidRPr="00051B88" w:rsidRDefault="00051B88" w:rsidP="00DA5F63">
      <w:pPr>
        <w:pStyle w:val="a2"/>
        <w:rPr>
          <w:lang w:val="ru-RU"/>
        </w:rPr>
      </w:pPr>
      <w:r w:rsidRPr="00051B88">
        <w:rPr>
          <w:lang w:val="ru-RU"/>
        </w:rPr>
        <w:t>Начиная с 10 уровня, вы можете потратить 1 минуту для создания персонального камуфляжа.</w:t>
      </w:r>
      <w:r w:rsidR="00DA5F63">
        <w:rPr>
          <w:lang w:val="ru-RU"/>
        </w:rPr>
        <w:t xml:space="preserve"> </w:t>
      </w:r>
      <w:r w:rsidRPr="00051B88">
        <w:rPr>
          <w:lang w:val="ru-RU"/>
        </w:rPr>
        <w:t>У вас должен быть доступ к свежим илу, грязи, растениям, саже и другим природным материалам, с помощью которых будет создаваться камуфляж.</w:t>
      </w:r>
    </w:p>
    <w:p w14:paraId="13A9FCF8" w14:textId="2AF8A278" w:rsidR="00051B88" w:rsidRPr="00051B88" w:rsidRDefault="00051B88" w:rsidP="00DA5F63">
      <w:pPr>
        <w:pStyle w:val="aff7"/>
        <w:rPr>
          <w:lang w:val="ru-RU"/>
        </w:rPr>
      </w:pPr>
      <w:r w:rsidRPr="00051B88">
        <w:rPr>
          <w:lang w:val="ru-RU"/>
        </w:rPr>
        <w:t>После того как вы замаскировались подобным образом, вы можете попытаться спрятаться, прижавшись к твёрдой поверхности, такой как дерево или стена, не уступающей вам по высоте и ширине.</w:t>
      </w:r>
      <w:r w:rsidR="00DA5F63">
        <w:rPr>
          <w:lang w:val="ru-RU"/>
        </w:rPr>
        <w:t xml:space="preserve"> </w:t>
      </w:r>
      <w:r w:rsidRPr="00051B88">
        <w:rPr>
          <w:lang w:val="ru-RU"/>
        </w:rPr>
        <w:t>Вы получаете бонус +10 к проверкам Ловкости (Скрытность), пока находитесь без движения и не предпринимаете действий.</w:t>
      </w:r>
      <w:r w:rsidR="00DA5F63">
        <w:rPr>
          <w:lang w:val="ru-RU"/>
        </w:rPr>
        <w:t xml:space="preserve"> </w:t>
      </w:r>
      <w:r w:rsidRPr="00051B88">
        <w:rPr>
          <w:lang w:val="ru-RU"/>
        </w:rPr>
        <w:t>После того как вы переместились, совершили действие или реакцию, вы должны снова маскироваться с самого начала, чтобы получить это преимущество.</w:t>
      </w:r>
    </w:p>
    <w:p w14:paraId="594B5849" w14:textId="77777777" w:rsidR="00051B88" w:rsidRPr="00051B88" w:rsidRDefault="00051B88" w:rsidP="00061509">
      <w:pPr>
        <w:pStyle w:val="20"/>
        <w:rPr>
          <w:lang w:val="ru-RU"/>
        </w:rPr>
      </w:pPr>
      <w:r w:rsidRPr="00051B88">
        <w:rPr>
          <w:lang w:val="ru-RU"/>
        </w:rPr>
        <w:t xml:space="preserve"> </w:t>
      </w:r>
      <w:bookmarkStart w:id="37" w:name="_Toc66413583"/>
      <w:r w:rsidRPr="00051B88">
        <w:rPr>
          <w:lang w:val="ru-RU"/>
        </w:rPr>
        <w:t>Исчезновение</w:t>
      </w:r>
      <w:bookmarkEnd w:id="37"/>
    </w:p>
    <w:p w14:paraId="5E345C98" w14:textId="34108360" w:rsidR="00051B88" w:rsidRPr="00051B88" w:rsidRDefault="00051B88" w:rsidP="00DA5F63">
      <w:pPr>
        <w:pStyle w:val="a2"/>
        <w:rPr>
          <w:lang w:val="ru-RU"/>
        </w:rPr>
      </w:pPr>
      <w:r w:rsidRPr="00051B88">
        <w:rPr>
          <w:lang w:val="ru-RU"/>
        </w:rPr>
        <w:t>Начиная с 14 уровня вы можете использовать в свой ход действие Засада бонусным действием.</w:t>
      </w:r>
      <w:r w:rsidR="00DA5F63">
        <w:rPr>
          <w:lang w:val="ru-RU"/>
        </w:rPr>
        <w:t xml:space="preserve"> </w:t>
      </w:r>
      <w:r w:rsidRPr="00051B88">
        <w:rPr>
          <w:lang w:val="ru-RU"/>
        </w:rPr>
        <w:t xml:space="preserve">Кроме того, вы не можете быть выслежены </w:t>
      </w:r>
      <w:proofErr w:type="spellStart"/>
      <w:r w:rsidRPr="00051B88">
        <w:rPr>
          <w:lang w:val="ru-RU"/>
        </w:rPr>
        <w:t>немагическими</w:t>
      </w:r>
      <w:proofErr w:type="spellEnd"/>
      <w:r w:rsidRPr="00051B88">
        <w:rPr>
          <w:lang w:val="ru-RU"/>
        </w:rPr>
        <w:t xml:space="preserve"> способом, если вы не оставите след намеренно.</w:t>
      </w:r>
    </w:p>
    <w:p w14:paraId="0530BBA4" w14:textId="77777777" w:rsidR="00051B88" w:rsidRPr="00051B88" w:rsidRDefault="00051B88" w:rsidP="00061509">
      <w:pPr>
        <w:pStyle w:val="20"/>
        <w:rPr>
          <w:lang w:val="ru-RU"/>
        </w:rPr>
      </w:pPr>
      <w:bookmarkStart w:id="38" w:name="_Toc66413584"/>
      <w:r w:rsidRPr="00051B88">
        <w:rPr>
          <w:lang w:val="ru-RU"/>
        </w:rPr>
        <w:t>Дикие чувства</w:t>
      </w:r>
      <w:bookmarkEnd w:id="38"/>
    </w:p>
    <w:p w14:paraId="12364B9B" w14:textId="4D862672" w:rsidR="00051B88" w:rsidRPr="00051B88" w:rsidRDefault="00051B88" w:rsidP="00DA5F63">
      <w:pPr>
        <w:pStyle w:val="aff7"/>
        <w:rPr>
          <w:lang w:val="ru-RU"/>
        </w:rPr>
      </w:pPr>
      <w:r w:rsidRPr="00051B88">
        <w:rPr>
          <w:lang w:val="ru-RU"/>
        </w:rPr>
        <w:t>На 18 уровне вы получаете сверхъестественные чувства, которые помогут вам сражаться с существами, которых вы не можете увидеть.</w:t>
      </w:r>
      <w:r w:rsidR="00DA5F63">
        <w:rPr>
          <w:lang w:val="ru-RU"/>
        </w:rPr>
        <w:t xml:space="preserve"> </w:t>
      </w:r>
      <w:r w:rsidRPr="00051B88">
        <w:rPr>
          <w:lang w:val="ru-RU"/>
        </w:rPr>
        <w:t>Когда вы атакуете существо, которое не видите, ваша неспособность видеть не накладывает помеху броскам атаки по нему.</w:t>
      </w:r>
    </w:p>
    <w:p w14:paraId="256B556A" w14:textId="77777777" w:rsidR="00051B88" w:rsidRPr="00051B88" w:rsidRDefault="00051B88" w:rsidP="00DA5F63">
      <w:pPr>
        <w:pStyle w:val="aff7"/>
        <w:rPr>
          <w:lang w:val="ru-RU"/>
        </w:rPr>
      </w:pPr>
      <w:r w:rsidRPr="00051B88">
        <w:rPr>
          <w:lang w:val="ru-RU"/>
        </w:rPr>
        <w:t>Вы также знаете о местоположении любого невидимого существа в пределах 30 футов от вас, при условии, что существо не скрыто от вас, и вы не ослеплены или оглушены.</w:t>
      </w:r>
    </w:p>
    <w:p w14:paraId="40798806" w14:textId="77777777" w:rsidR="00051B88" w:rsidRPr="00051B88" w:rsidRDefault="00051B88" w:rsidP="00061509">
      <w:pPr>
        <w:pStyle w:val="20"/>
        <w:rPr>
          <w:lang w:val="ru-RU"/>
        </w:rPr>
      </w:pPr>
      <w:bookmarkStart w:id="39" w:name="_Toc66413585"/>
      <w:r w:rsidRPr="00051B88">
        <w:rPr>
          <w:lang w:val="ru-RU"/>
        </w:rPr>
        <w:t>Убийца врагов</w:t>
      </w:r>
      <w:bookmarkEnd w:id="39"/>
    </w:p>
    <w:p w14:paraId="4B01123F" w14:textId="292E3426" w:rsidR="00051B88" w:rsidRPr="00051B88" w:rsidRDefault="00051B88" w:rsidP="00DA5F63">
      <w:pPr>
        <w:pStyle w:val="a2"/>
        <w:rPr>
          <w:lang w:val="ru-RU"/>
        </w:rPr>
      </w:pPr>
      <w:r w:rsidRPr="00051B88">
        <w:rPr>
          <w:lang w:val="ru-RU"/>
        </w:rPr>
        <w:t>На 20 уровне вы становитесь беспрецедентным охотником на своих врагов.</w:t>
      </w:r>
      <w:r w:rsidR="00DA5F63">
        <w:rPr>
          <w:lang w:val="ru-RU"/>
        </w:rPr>
        <w:t xml:space="preserve"> </w:t>
      </w:r>
      <w:r w:rsidRPr="00051B88">
        <w:rPr>
          <w:lang w:val="ru-RU"/>
        </w:rPr>
        <w:t xml:space="preserve">Один раз в каждом своём ходу вы можете добавить модификатор Мудрости к броску атаки или </w:t>
      </w:r>
      <w:proofErr w:type="gramStart"/>
      <w:r w:rsidRPr="00051B88">
        <w:rPr>
          <w:lang w:val="ru-RU"/>
        </w:rPr>
        <w:t>урона по существу</w:t>
      </w:r>
      <w:proofErr w:type="gramEnd"/>
      <w:r w:rsidRPr="00051B88">
        <w:rPr>
          <w:lang w:val="ru-RU"/>
        </w:rPr>
        <w:t xml:space="preserve"> из списка ваших избранных врагов. Вы можете использовать это умение до или после броска, но до того, как эффекты броска вступят в силу.</w:t>
      </w:r>
    </w:p>
    <w:p w14:paraId="5D36770D" w14:textId="77777777" w:rsidR="00051B88" w:rsidRPr="00051B88" w:rsidRDefault="00051B88" w:rsidP="00061509">
      <w:pPr>
        <w:pStyle w:val="1"/>
        <w:rPr>
          <w:lang w:val="ru-RU"/>
        </w:rPr>
      </w:pPr>
      <w:bookmarkStart w:id="40" w:name="_Toc66413586"/>
      <w:r w:rsidRPr="00051B88">
        <w:rPr>
          <w:lang w:val="ru-RU"/>
        </w:rPr>
        <w:t>Архетипы следопыта</w:t>
      </w:r>
      <w:bookmarkEnd w:id="40"/>
    </w:p>
    <w:p w14:paraId="533D6765" w14:textId="50002C33" w:rsidR="00051B88" w:rsidRPr="00051B88" w:rsidRDefault="00051B88" w:rsidP="00DA5F63">
      <w:pPr>
        <w:pStyle w:val="a2"/>
        <w:rPr>
          <w:lang w:val="ru-RU"/>
        </w:rPr>
      </w:pPr>
      <w:r w:rsidRPr="00051B88">
        <w:rPr>
          <w:lang w:val="ru-RU"/>
        </w:rPr>
        <w:t xml:space="preserve">Идеалы следопыта имеют два классических проявления: Охотник и </w:t>
      </w:r>
      <w:r w:rsidR="00061509">
        <w:rPr>
          <w:lang w:val="ru-RU"/>
        </w:rPr>
        <w:t>Мастер</w:t>
      </w:r>
      <w:r w:rsidRPr="00051B88">
        <w:rPr>
          <w:lang w:val="ru-RU"/>
        </w:rPr>
        <w:t xml:space="preserve"> Зверей</w:t>
      </w:r>
    </w:p>
    <w:p w14:paraId="28DFD0F2" w14:textId="77777777" w:rsidR="00051B88" w:rsidRPr="00051B88" w:rsidRDefault="00051B88" w:rsidP="00061509">
      <w:pPr>
        <w:pStyle w:val="20"/>
        <w:rPr>
          <w:lang w:val="ru-RU"/>
        </w:rPr>
      </w:pPr>
      <w:bookmarkStart w:id="41" w:name="_Toc66413587"/>
      <w:r w:rsidRPr="00051B88">
        <w:rPr>
          <w:lang w:val="ru-RU"/>
        </w:rPr>
        <w:t>Охотник</w:t>
      </w:r>
      <w:bookmarkEnd w:id="41"/>
    </w:p>
    <w:p w14:paraId="47B9B7E4" w14:textId="77777777" w:rsidR="00051B88" w:rsidRPr="00051B88" w:rsidRDefault="00051B88" w:rsidP="00DA5F63">
      <w:pPr>
        <w:pStyle w:val="a2"/>
        <w:rPr>
          <w:lang w:val="ru-RU"/>
        </w:rPr>
      </w:pPr>
      <w:r w:rsidRPr="00051B88">
        <w:rPr>
          <w:lang w:val="ru-RU"/>
        </w:rPr>
        <w:t xml:space="preserve">Подражание архетипу охотника означает принятие своего места в качестве оплота между цивилизацией и ужасами дикой природы. Архетип охотника означает признание своего места в качестве оплота между цивилизацией и ужасами диких земель. Если вы пошли по пути охотника, вы обучаетесь специализированным техникам ведения боя с угрозами, встречаемыми вами, начиная неистовыми </w:t>
      </w:r>
      <w:proofErr w:type="spellStart"/>
      <w:r w:rsidRPr="00051B88">
        <w:rPr>
          <w:lang w:val="ru-RU"/>
        </w:rPr>
        <w:t>ограми</w:t>
      </w:r>
      <w:proofErr w:type="spellEnd"/>
      <w:r w:rsidRPr="00051B88">
        <w:rPr>
          <w:lang w:val="ru-RU"/>
        </w:rPr>
        <w:t xml:space="preserve"> и ордами орков, и заканчивая возвышающимися великанами и ужасающими драконами.</w:t>
      </w:r>
    </w:p>
    <w:p w14:paraId="6E8D3475" w14:textId="77777777" w:rsidR="00051B88" w:rsidRPr="00051B88" w:rsidRDefault="00051B88" w:rsidP="00061509">
      <w:pPr>
        <w:pStyle w:val="30"/>
        <w:rPr>
          <w:lang w:val="ru-RU"/>
        </w:rPr>
      </w:pPr>
      <w:bookmarkStart w:id="42" w:name="_Toc66413588"/>
      <w:r w:rsidRPr="00051B88">
        <w:rPr>
          <w:lang w:val="ru-RU"/>
        </w:rPr>
        <w:t>ДОБЫЧА ОХОТНИКА</w:t>
      </w:r>
      <w:bookmarkEnd w:id="42"/>
    </w:p>
    <w:p w14:paraId="3A2271CD" w14:textId="77777777" w:rsidR="00051B88" w:rsidRPr="00051B88" w:rsidRDefault="00051B88" w:rsidP="00DA5F63">
      <w:pPr>
        <w:pStyle w:val="a2"/>
        <w:rPr>
          <w:lang w:val="ru-RU"/>
        </w:rPr>
      </w:pPr>
      <w:r w:rsidRPr="00051B88">
        <w:rPr>
          <w:lang w:val="ru-RU"/>
        </w:rPr>
        <w:t>На 3 уровне вы получаете одно из следующих умений на свой выбор:</w:t>
      </w:r>
    </w:p>
    <w:p w14:paraId="53DF886C" w14:textId="77777777" w:rsidR="00051B88" w:rsidRPr="00051B88" w:rsidRDefault="00051B88" w:rsidP="00DA5F63">
      <w:pPr>
        <w:pStyle w:val="aff7"/>
        <w:rPr>
          <w:lang w:val="ru-RU"/>
        </w:rPr>
      </w:pPr>
      <w:r w:rsidRPr="00B00FE0">
        <w:rPr>
          <w:rStyle w:val="aff"/>
          <w:lang w:val="ru-RU"/>
        </w:rPr>
        <w:t>Убийца Колоссов.</w:t>
      </w:r>
      <w:r w:rsidRPr="00051B88">
        <w:rPr>
          <w:lang w:val="ru-RU"/>
        </w:rPr>
        <w:t xml:space="preserve"> Ваше упорство может измотать самых сильных врагов. Когда вы поражаете существо с помощью атаки оружием, существо получает дополнительный урон 1к8, если его хиты меньше максимума. Вы можете нанести этот дополнительный урон только один раз за ход.</w:t>
      </w:r>
    </w:p>
    <w:p w14:paraId="1F5166C4" w14:textId="6C99BC5B" w:rsidR="00051B88" w:rsidRPr="00051B88" w:rsidRDefault="00051B88" w:rsidP="00DA5F63">
      <w:pPr>
        <w:pStyle w:val="aff7"/>
        <w:rPr>
          <w:lang w:val="ru-RU"/>
        </w:rPr>
      </w:pPr>
      <w:r w:rsidRPr="00B00FE0">
        <w:rPr>
          <w:rStyle w:val="aff"/>
          <w:lang w:val="ru-RU"/>
        </w:rPr>
        <w:t>Убийца великанов.</w:t>
      </w:r>
      <w:r w:rsidR="00DA5F63">
        <w:rPr>
          <w:lang w:val="ru-RU"/>
        </w:rPr>
        <w:t xml:space="preserve"> </w:t>
      </w:r>
      <w:r w:rsidRPr="00051B88">
        <w:rPr>
          <w:lang w:val="ru-RU"/>
        </w:rPr>
        <w:t>Если Большое или ещё большее существо в пределах 5 футов попадает или промахивается по вам атакой, вы можете реакцией атаковать это существо сразу после его атаки, при условии, что вы можете видеть его.</w:t>
      </w:r>
    </w:p>
    <w:p w14:paraId="01750356" w14:textId="6EB64342" w:rsidR="00051B88" w:rsidRPr="00051B88" w:rsidRDefault="00051B88" w:rsidP="00DA5F63">
      <w:pPr>
        <w:pStyle w:val="aff7"/>
        <w:rPr>
          <w:lang w:val="ru-RU"/>
        </w:rPr>
      </w:pPr>
      <w:r w:rsidRPr="00B00FE0">
        <w:rPr>
          <w:rStyle w:val="aff"/>
          <w:lang w:val="ru-RU"/>
        </w:rPr>
        <w:t>Сокрушитель орд.</w:t>
      </w:r>
      <w:r w:rsidR="00DA5F63">
        <w:rPr>
          <w:lang w:val="ru-RU"/>
        </w:rPr>
        <w:t xml:space="preserve"> </w:t>
      </w:r>
      <w:r w:rsidRPr="00051B88">
        <w:rPr>
          <w:lang w:val="ru-RU"/>
        </w:rPr>
        <w:t>Один раз в каждый свой ход, когда вы совершаете атаку оружием, вы можете совершить ещё одну атаку тем же оружием по другому существу, находящемуся в пределах 5 футов от первичной цели, и находящемуся в пределах досягаемости вашего оружия.</w:t>
      </w:r>
    </w:p>
    <w:p w14:paraId="03139170" w14:textId="77777777" w:rsidR="00051B88" w:rsidRPr="00051B88" w:rsidRDefault="00051B88" w:rsidP="00061509">
      <w:pPr>
        <w:pStyle w:val="30"/>
        <w:rPr>
          <w:lang w:val="ru-RU"/>
        </w:rPr>
      </w:pPr>
      <w:bookmarkStart w:id="43" w:name="_Toc66413589"/>
      <w:r w:rsidRPr="00051B88">
        <w:rPr>
          <w:lang w:val="ru-RU"/>
        </w:rPr>
        <w:t>ОБОРОНИТЕЛЬНАЯ ТАКТИКА</w:t>
      </w:r>
      <w:bookmarkEnd w:id="43"/>
    </w:p>
    <w:p w14:paraId="20BF22AF" w14:textId="77777777" w:rsidR="00051B88" w:rsidRPr="00051B88" w:rsidRDefault="00051B88" w:rsidP="00DA5F63">
      <w:pPr>
        <w:pStyle w:val="a2"/>
        <w:rPr>
          <w:lang w:val="ru-RU"/>
        </w:rPr>
      </w:pPr>
      <w:r w:rsidRPr="00051B88">
        <w:rPr>
          <w:lang w:val="ru-RU"/>
        </w:rPr>
        <w:t>На 7 уровне вы получаете одно из следующих умений на свой на выбор:</w:t>
      </w:r>
    </w:p>
    <w:p w14:paraId="6F68FCFC" w14:textId="77777777" w:rsidR="00051B88" w:rsidRPr="00051B88" w:rsidRDefault="00051B88" w:rsidP="00DA5F63">
      <w:pPr>
        <w:pStyle w:val="aff7"/>
        <w:rPr>
          <w:lang w:val="ru-RU"/>
        </w:rPr>
      </w:pPr>
      <w:r w:rsidRPr="00B00FE0">
        <w:rPr>
          <w:rStyle w:val="aff"/>
          <w:lang w:val="ru-RU"/>
        </w:rPr>
        <w:t>Побег от орды.</w:t>
      </w:r>
      <w:r w:rsidRPr="00051B88">
        <w:rPr>
          <w:lang w:val="ru-RU"/>
        </w:rPr>
        <w:t xml:space="preserve"> Провоцированные атаки по вам совершаются с помехой.</w:t>
      </w:r>
    </w:p>
    <w:p w14:paraId="00F89943" w14:textId="5163CA51" w:rsidR="00051B88" w:rsidRPr="00051B88" w:rsidRDefault="00051B88" w:rsidP="00DA5F63">
      <w:pPr>
        <w:pStyle w:val="aff7"/>
        <w:rPr>
          <w:lang w:val="ru-RU"/>
        </w:rPr>
      </w:pPr>
      <w:r w:rsidRPr="00B00FE0">
        <w:rPr>
          <w:rStyle w:val="aff"/>
          <w:lang w:val="ru-RU"/>
        </w:rPr>
        <w:t xml:space="preserve">Защита от </w:t>
      </w:r>
      <w:proofErr w:type="spellStart"/>
      <w:r w:rsidRPr="00B00FE0">
        <w:rPr>
          <w:rStyle w:val="aff"/>
          <w:lang w:val="ru-RU"/>
        </w:rPr>
        <w:t>мультиатаки</w:t>
      </w:r>
      <w:proofErr w:type="spellEnd"/>
      <w:r w:rsidRPr="00B00FE0">
        <w:rPr>
          <w:rStyle w:val="aff"/>
          <w:lang w:val="ru-RU"/>
        </w:rPr>
        <w:t>.</w:t>
      </w:r>
      <w:r w:rsidR="00DA5F63">
        <w:rPr>
          <w:lang w:val="ru-RU"/>
        </w:rPr>
        <w:t xml:space="preserve"> </w:t>
      </w:r>
      <w:r w:rsidRPr="00051B88">
        <w:rPr>
          <w:lang w:val="ru-RU"/>
        </w:rPr>
        <w:t>Если существо попадает по вам атакой, вы получаете бонус +4 к УЗ против всех последующих атак этого существа до конца хода.</w:t>
      </w:r>
    </w:p>
    <w:p w14:paraId="466284EF" w14:textId="77777777" w:rsidR="00051B88" w:rsidRPr="00051B88" w:rsidRDefault="00051B88" w:rsidP="00DA5F63">
      <w:pPr>
        <w:pStyle w:val="aff7"/>
        <w:rPr>
          <w:lang w:val="ru-RU"/>
        </w:rPr>
      </w:pPr>
      <w:r w:rsidRPr="00B00FE0">
        <w:rPr>
          <w:rStyle w:val="aff"/>
          <w:lang w:val="ru-RU"/>
        </w:rPr>
        <w:t>Стальная Воля.</w:t>
      </w:r>
      <w:r w:rsidRPr="00051B88">
        <w:rPr>
          <w:lang w:val="ru-RU"/>
        </w:rPr>
        <w:t xml:space="preserve"> У вас есть преимущество на спасброски против страха.</w:t>
      </w:r>
    </w:p>
    <w:p w14:paraId="3061EB7B" w14:textId="77777777" w:rsidR="00051B88" w:rsidRPr="00051B88" w:rsidRDefault="00051B88" w:rsidP="00061509">
      <w:pPr>
        <w:pStyle w:val="30"/>
        <w:rPr>
          <w:lang w:val="ru-RU"/>
        </w:rPr>
      </w:pPr>
      <w:bookmarkStart w:id="44" w:name="_Toc66413590"/>
      <w:r w:rsidRPr="00051B88">
        <w:rPr>
          <w:lang w:val="ru-RU"/>
        </w:rPr>
        <w:t>МУЛЬТИАТАКА</w:t>
      </w:r>
      <w:bookmarkEnd w:id="44"/>
    </w:p>
    <w:p w14:paraId="3793A952" w14:textId="77777777" w:rsidR="00051B88" w:rsidRPr="00051B88" w:rsidRDefault="00051B88" w:rsidP="00DA5F63">
      <w:pPr>
        <w:pStyle w:val="a2"/>
        <w:rPr>
          <w:lang w:val="ru-RU"/>
        </w:rPr>
      </w:pPr>
      <w:r w:rsidRPr="00051B88">
        <w:rPr>
          <w:lang w:val="ru-RU"/>
        </w:rPr>
        <w:t>На 11 уровне вы получаете одно из следующих умений на свой выбор:</w:t>
      </w:r>
    </w:p>
    <w:p w14:paraId="6D04F075" w14:textId="74148FC6" w:rsidR="00051B88" w:rsidRPr="00051B88" w:rsidRDefault="00051B88" w:rsidP="00DA5F63">
      <w:pPr>
        <w:pStyle w:val="aff7"/>
        <w:rPr>
          <w:lang w:val="ru-RU"/>
        </w:rPr>
      </w:pPr>
      <w:r w:rsidRPr="00CB0DE3">
        <w:rPr>
          <w:rStyle w:val="aff"/>
          <w:lang w:val="ru-RU"/>
        </w:rPr>
        <w:t>Залп.</w:t>
      </w:r>
      <w:r w:rsidRPr="00051B88">
        <w:rPr>
          <w:lang w:val="ru-RU"/>
        </w:rPr>
        <w:t xml:space="preserve"> Вы можете действием совершить дальнобойные атаки по любому количеству видимых вами существ, находящихся в пределах 10 футов от одной точки, и находящихся в пределах дистанции вашего оружия.</w:t>
      </w:r>
      <w:r w:rsidR="00DA5F63">
        <w:rPr>
          <w:lang w:val="ru-RU"/>
        </w:rPr>
        <w:t xml:space="preserve"> </w:t>
      </w:r>
      <w:r w:rsidRPr="00051B88">
        <w:rPr>
          <w:lang w:val="ru-RU"/>
        </w:rPr>
        <w:t>У вас должны быть боеприпасы для каждой атаки, как обычно, и вы должны совершить отдельный бросок атаки для каждой цели.</w:t>
      </w:r>
    </w:p>
    <w:p w14:paraId="4B1B2DF4" w14:textId="2492712B" w:rsidR="00051B88" w:rsidRPr="00051B88" w:rsidRDefault="00CB0DE3" w:rsidP="00DA5F63">
      <w:pPr>
        <w:pStyle w:val="aff7"/>
        <w:rPr>
          <w:lang w:val="ru-RU"/>
        </w:rPr>
      </w:pPr>
      <w:r>
        <w:rPr>
          <w:rStyle w:val="aff"/>
          <w:lang w:val="ru-RU"/>
        </w:rPr>
        <w:t xml:space="preserve">Веерная атака. </w:t>
      </w:r>
      <w:r w:rsidR="00051B88" w:rsidRPr="00051B88">
        <w:rPr>
          <w:lang w:val="ru-RU"/>
        </w:rPr>
        <w:t>Вы можете действием совершить атаки ближнего боя по любому количеству существ в пределах 5 футов от себя, совершая отдельный бросок атаки по каждой цели.</w:t>
      </w:r>
    </w:p>
    <w:p w14:paraId="6BEE27E8" w14:textId="77777777" w:rsidR="00051B88" w:rsidRPr="00051B88" w:rsidRDefault="00051B88" w:rsidP="00061509">
      <w:pPr>
        <w:pStyle w:val="30"/>
        <w:rPr>
          <w:lang w:val="ru-RU"/>
        </w:rPr>
      </w:pPr>
      <w:r w:rsidRPr="00051B88">
        <w:rPr>
          <w:lang w:val="ru-RU"/>
        </w:rPr>
        <w:t xml:space="preserve"> </w:t>
      </w:r>
      <w:bookmarkStart w:id="45" w:name="_Toc66413591"/>
      <w:r w:rsidRPr="00051B88">
        <w:rPr>
          <w:lang w:val="ru-RU"/>
        </w:rPr>
        <w:t>УЛУЧШЕННАЯ ЗАЩИТА ОХОТНИКА</w:t>
      </w:r>
      <w:bookmarkEnd w:id="45"/>
    </w:p>
    <w:p w14:paraId="2A7DE598" w14:textId="77777777" w:rsidR="00051B88" w:rsidRPr="00051B88" w:rsidRDefault="00051B88" w:rsidP="00DA5F63">
      <w:pPr>
        <w:pStyle w:val="a2"/>
        <w:rPr>
          <w:lang w:val="ru-RU"/>
        </w:rPr>
      </w:pPr>
      <w:r w:rsidRPr="00051B88">
        <w:rPr>
          <w:lang w:val="ru-RU"/>
        </w:rPr>
        <w:t>На 15 уровне вы получаете одно из следующих умений на свой выбор:</w:t>
      </w:r>
    </w:p>
    <w:p w14:paraId="69BC6789" w14:textId="34AFB3CA" w:rsidR="00051B88" w:rsidRPr="00051B88" w:rsidRDefault="00051B88" w:rsidP="00DA5F63">
      <w:pPr>
        <w:pStyle w:val="aff7"/>
        <w:rPr>
          <w:lang w:val="ru-RU"/>
        </w:rPr>
      </w:pPr>
      <w:proofErr w:type="gramStart"/>
      <w:r w:rsidRPr="00B00FE0">
        <w:rPr>
          <w:rStyle w:val="aff"/>
          <w:lang w:val="ru-RU"/>
        </w:rPr>
        <w:t>Изворотливость</w:t>
      </w:r>
      <w:proofErr w:type="gramEnd"/>
      <w:r w:rsidRPr="00051B88">
        <w:rPr>
          <w:lang w:val="ru-RU"/>
        </w:rPr>
        <w:t xml:space="preserve"> Когда вы подвергаетесь эффекту, такому как огненное дыхание красного дракона или заклинание молнии, которое позволяет вам сделать спасбросок ловкости, чтобы получить только половину урона, вы вместо этого не наносите урона, если вы преуспеете в спасброске, и только половину урона, если вы потерпите неудачу.</w:t>
      </w:r>
    </w:p>
    <w:p w14:paraId="625CFA6D" w14:textId="77777777" w:rsidR="00051B88" w:rsidRPr="00051B88" w:rsidRDefault="00051B88" w:rsidP="00DA5F63">
      <w:pPr>
        <w:pStyle w:val="aff7"/>
        <w:rPr>
          <w:lang w:val="ru-RU"/>
        </w:rPr>
      </w:pPr>
      <w:r w:rsidRPr="00B00FE0">
        <w:rPr>
          <w:rStyle w:val="aff"/>
          <w:lang w:val="ru-RU"/>
        </w:rPr>
        <w:t xml:space="preserve">Один против </w:t>
      </w:r>
      <w:proofErr w:type="gramStart"/>
      <w:r w:rsidRPr="00B00FE0">
        <w:rPr>
          <w:rStyle w:val="aff"/>
          <w:lang w:val="ru-RU"/>
        </w:rPr>
        <w:t>всех</w:t>
      </w:r>
      <w:proofErr w:type="gramEnd"/>
      <w:r w:rsidRPr="00051B88">
        <w:rPr>
          <w:lang w:val="ru-RU"/>
        </w:rPr>
        <w:t xml:space="preserve"> Если враждебное существо промахивается по вам рукопашной атакой, вы можете реакцией заставить его повторить эту атаку по другому существу (кроме него самого) на ваш выбор.</w:t>
      </w:r>
    </w:p>
    <w:p w14:paraId="2AC35B26" w14:textId="57CEF401" w:rsidR="00061509" w:rsidRDefault="00051B88" w:rsidP="00051B88">
      <w:pPr>
        <w:pStyle w:val="aff7"/>
        <w:rPr>
          <w:lang w:val="ru-RU"/>
        </w:rPr>
      </w:pPr>
      <w:r w:rsidRPr="00B00FE0">
        <w:rPr>
          <w:rStyle w:val="aff"/>
          <w:lang w:val="ru-RU"/>
        </w:rPr>
        <w:t xml:space="preserve">Невероятное </w:t>
      </w:r>
      <w:proofErr w:type="gramStart"/>
      <w:r w:rsidRPr="00B00FE0">
        <w:rPr>
          <w:rStyle w:val="aff"/>
          <w:lang w:val="ru-RU"/>
        </w:rPr>
        <w:t>уклонение</w:t>
      </w:r>
      <w:proofErr w:type="gramEnd"/>
      <w:r w:rsidRPr="00051B88">
        <w:rPr>
          <w:lang w:val="ru-RU"/>
        </w:rPr>
        <w:t xml:space="preserve"> Когда нападающий, которого вы можете видеть, попадает по вам атакой, вы можете реакцией уменьшить вдвое урон от этой атаки.</w:t>
      </w:r>
    </w:p>
    <w:p w14:paraId="39739DD6" w14:textId="77777777" w:rsidR="002F7035" w:rsidRDefault="002F7035" w:rsidP="00051B88">
      <w:pPr>
        <w:pStyle w:val="aff7"/>
        <w:rPr>
          <w:lang w:val="ru-RU"/>
        </w:rPr>
      </w:pPr>
    </w:p>
    <w:p w14:paraId="792926DA" w14:textId="6F0C16F0" w:rsidR="00051B88" w:rsidRDefault="00061509" w:rsidP="00061509">
      <w:pPr>
        <w:pStyle w:val="1"/>
        <w:rPr>
          <w:lang w:val="ru-RU"/>
        </w:rPr>
      </w:pPr>
      <w:bookmarkStart w:id="46" w:name="_Toc66413592"/>
      <w:r>
        <w:rPr>
          <w:lang w:val="ru-RU"/>
        </w:rPr>
        <w:t>Альтернативные свойства</w:t>
      </w:r>
      <w:bookmarkEnd w:id="46"/>
    </w:p>
    <w:p w14:paraId="3DD8EF8C" w14:textId="3DCB20D8" w:rsidR="00061509" w:rsidRPr="00FA22F0" w:rsidRDefault="00930D42" w:rsidP="00930D42">
      <w:pPr>
        <w:pStyle w:val="20"/>
        <w:rPr>
          <w:lang w:val="ru-RU"/>
        </w:rPr>
      </w:pPr>
      <w:bookmarkStart w:id="47" w:name="_Toc66413593"/>
      <w:r>
        <w:rPr>
          <w:lang w:val="ru-RU"/>
        </w:rPr>
        <w:t>Рейнджер</w:t>
      </w:r>
      <w:r w:rsidR="00666E20" w:rsidRPr="00FA22F0">
        <w:rPr>
          <w:lang w:val="ru-RU"/>
        </w:rPr>
        <w:t xml:space="preserve"> (</w:t>
      </w:r>
      <w:proofErr w:type="spellStart"/>
      <w:r w:rsidR="00666E20">
        <w:t>WoTC</w:t>
      </w:r>
      <w:proofErr w:type="spellEnd"/>
      <w:r w:rsidR="00666E20" w:rsidRPr="00FA22F0">
        <w:rPr>
          <w:lang w:val="ru-RU"/>
        </w:rPr>
        <w:t>)</w:t>
      </w:r>
      <w:bookmarkEnd w:id="47"/>
    </w:p>
    <w:p w14:paraId="43312BE1" w14:textId="1F60CED7" w:rsidR="005F0190" w:rsidRPr="00FA22F0" w:rsidRDefault="005F0190" w:rsidP="00811F34">
      <w:pPr>
        <w:pStyle w:val="30"/>
        <w:rPr>
          <w:lang w:val="ru-RU"/>
        </w:rPr>
      </w:pPr>
      <w:bookmarkStart w:id="48" w:name="_Toc66413594"/>
      <w:r>
        <w:lastRenderedPageBreak/>
        <w:t>Deft</w:t>
      </w:r>
      <w:r w:rsidRPr="00FA22F0">
        <w:rPr>
          <w:lang w:val="ru-RU"/>
        </w:rPr>
        <w:t xml:space="preserve"> </w:t>
      </w:r>
      <w:r>
        <w:t>Explorer</w:t>
      </w:r>
      <w:r w:rsidR="00811F34">
        <w:rPr>
          <w:rStyle w:val="afffff0"/>
        </w:rPr>
        <w:footnoteReference w:id="10"/>
      </w:r>
      <w:bookmarkEnd w:id="48"/>
    </w:p>
    <w:p w14:paraId="070D3987" w14:textId="5239650F" w:rsidR="005F0190" w:rsidRDefault="005F0190" w:rsidP="005F0190">
      <w:pPr>
        <w:pStyle w:val="aff7"/>
        <w:spacing w:after="120"/>
      </w:pPr>
      <w:r w:rsidRPr="00811F34">
        <w:rPr>
          <w:rStyle w:val="BoxedWordAttention"/>
        </w:rPr>
        <w:t xml:space="preserve">optional feature, replaces the Natural Explorer </w:t>
      </w:r>
    </w:p>
    <w:p w14:paraId="2EFE5EAD" w14:textId="77777777" w:rsidR="005F0190" w:rsidRDefault="005F0190" w:rsidP="005F0190">
      <w:pPr>
        <w:pStyle w:val="aff7"/>
        <w:spacing w:after="120"/>
      </w:pPr>
      <w:r>
        <w:t>You are an unsurpassed explorer and survivor, both in the wilderness and in dealing with others on your travels. You gain the Canny benefit below, and you gain an additional benefit below when you reach 6th level and 10th level in this class.</w:t>
      </w:r>
    </w:p>
    <w:p w14:paraId="0B8E3B52" w14:textId="231AFD2C" w:rsidR="005F0190" w:rsidRDefault="005F0190" w:rsidP="00930D42">
      <w:pPr>
        <w:pStyle w:val="40"/>
      </w:pPr>
      <w:r>
        <w:t>Canny</w:t>
      </w:r>
    </w:p>
    <w:p w14:paraId="5D6F3775" w14:textId="616E09AF" w:rsidR="003B7116" w:rsidRPr="003B7116" w:rsidRDefault="003B7116" w:rsidP="003B7116">
      <w:pPr>
        <w:pStyle w:val="aff7"/>
        <w:rPr>
          <w:rStyle w:val="BoxedWordAttention"/>
        </w:rPr>
      </w:pPr>
      <w:r w:rsidRPr="003B7116">
        <w:rPr>
          <w:rStyle w:val="BoxedWordAttention"/>
        </w:rPr>
        <w:t>1st-level ranger</w:t>
      </w:r>
    </w:p>
    <w:p w14:paraId="6A867AA6" w14:textId="77777777" w:rsidR="005F0190" w:rsidRDefault="005F0190" w:rsidP="005F0190">
      <w:pPr>
        <w:pStyle w:val="aff7"/>
        <w:spacing w:after="120"/>
      </w:pPr>
      <w:r>
        <w:t>Choose one of your skill proficiencies. Your proficiency bonus is doubled for any ability check you make that uses the chosen skill.</w:t>
      </w:r>
    </w:p>
    <w:p w14:paraId="0282A8CB" w14:textId="38731E9B" w:rsidR="00061509" w:rsidRDefault="005F0190" w:rsidP="005F0190">
      <w:pPr>
        <w:pStyle w:val="aff7"/>
      </w:pPr>
      <w:r>
        <w:t>You can also speak, read, and write two additional languages of your choice.</w:t>
      </w:r>
    </w:p>
    <w:p w14:paraId="185B195A" w14:textId="60B3D931" w:rsidR="003B7116" w:rsidRDefault="003B7116" w:rsidP="003B7116">
      <w:pPr>
        <w:pStyle w:val="40"/>
      </w:pPr>
      <w:r>
        <w:t>Roving</w:t>
      </w:r>
    </w:p>
    <w:p w14:paraId="0FFCE748" w14:textId="2A6F0547" w:rsidR="003B7116" w:rsidRPr="003B7116" w:rsidRDefault="003B7116" w:rsidP="003B7116">
      <w:pPr>
        <w:pStyle w:val="aff7"/>
        <w:rPr>
          <w:rStyle w:val="BoxedWordAttention"/>
        </w:rPr>
      </w:pPr>
      <w:r>
        <w:rPr>
          <w:rStyle w:val="BoxedWordAttention"/>
          <w:lang w:val="uk-UA"/>
        </w:rPr>
        <w:t>6</w:t>
      </w:r>
      <w:proofErr w:type="spellStart"/>
      <w:r w:rsidRPr="00932ECD">
        <w:rPr>
          <w:rStyle w:val="BoxedWordAttention"/>
          <w:vertAlign w:val="superscript"/>
        </w:rPr>
        <w:t>th</w:t>
      </w:r>
      <w:proofErr w:type="spellEnd"/>
      <w:r w:rsidR="00932ECD">
        <w:rPr>
          <w:rStyle w:val="BoxedWordAttention"/>
        </w:rPr>
        <w:t xml:space="preserve"> </w:t>
      </w:r>
      <w:r w:rsidRPr="003B7116">
        <w:rPr>
          <w:rStyle w:val="BoxedWordAttention"/>
        </w:rPr>
        <w:t>level ranger</w:t>
      </w:r>
    </w:p>
    <w:p w14:paraId="3369E6F8" w14:textId="1F5ACF02" w:rsidR="003B7116" w:rsidRDefault="003B7116" w:rsidP="003B7116">
      <w:pPr>
        <w:pStyle w:val="aff7"/>
      </w:pPr>
      <w:r>
        <w:t>Your walking speed increases by 5, and you gain a climbing speed and a swimming speed equal to your walking speed.</w:t>
      </w:r>
    </w:p>
    <w:p w14:paraId="0C081CE5" w14:textId="798ECA1C" w:rsidR="00666E20" w:rsidRDefault="00666E20" w:rsidP="00666E20">
      <w:pPr>
        <w:pStyle w:val="40"/>
      </w:pPr>
      <w:r>
        <w:t>Tireless</w:t>
      </w:r>
    </w:p>
    <w:p w14:paraId="75EC8B15" w14:textId="1F5DC5EB" w:rsidR="00666E20" w:rsidRPr="00666E20" w:rsidRDefault="00666E20" w:rsidP="00666E20">
      <w:pPr>
        <w:pStyle w:val="aff7"/>
        <w:rPr>
          <w:rStyle w:val="BoxedWordAttention"/>
        </w:rPr>
      </w:pPr>
      <w:r w:rsidRPr="00666E20">
        <w:rPr>
          <w:rStyle w:val="BoxedWordAttention"/>
        </w:rPr>
        <w:t>10th level ranger</w:t>
      </w:r>
    </w:p>
    <w:p w14:paraId="2E493B3C" w14:textId="77777777" w:rsidR="00666E20" w:rsidRDefault="00666E20" w:rsidP="00666E20">
      <w:pPr>
        <w:pStyle w:val="aff7"/>
        <w:spacing w:after="120"/>
      </w:pPr>
      <w:r>
        <w:t xml:space="preserve">As an action, you can give yourself </w:t>
      </w:r>
      <w:proofErr w:type="gramStart"/>
      <w:r>
        <w:t>a number of</w:t>
      </w:r>
      <w:proofErr w:type="gramEnd"/>
      <w:r>
        <w:t xml:space="preserve"> temporary hit points equal to 1d8 + your Wisdom modifier (minimum of 1 temporary hit point). You can use this action </w:t>
      </w:r>
      <w:proofErr w:type="gramStart"/>
      <w:r>
        <w:t>a number of</w:t>
      </w:r>
      <w:proofErr w:type="gramEnd"/>
      <w:r>
        <w:t xml:space="preserve"> times equal to your proficiency bonus, and you regain all expended uses when you finish a long rest.</w:t>
      </w:r>
    </w:p>
    <w:p w14:paraId="79C43CB7" w14:textId="199754B9" w:rsidR="00666E20" w:rsidRDefault="00666E20" w:rsidP="00666E20">
      <w:pPr>
        <w:pStyle w:val="aff7"/>
      </w:pPr>
      <w:r>
        <w:t>In addition, whenever you finish a short rest, your exhaustion level, if any, is decreased by 1.</w:t>
      </w:r>
    </w:p>
    <w:p w14:paraId="30086DF7" w14:textId="69FDF5B2" w:rsidR="00811F34" w:rsidRDefault="00811F34" w:rsidP="00811F34">
      <w:pPr>
        <w:pStyle w:val="30"/>
      </w:pPr>
      <w:bookmarkStart w:id="49" w:name="_Toc66413595"/>
      <w:r>
        <w:t>Spellcasting Focus</w:t>
      </w:r>
      <w:r>
        <w:rPr>
          <w:rStyle w:val="afffff0"/>
        </w:rPr>
        <w:footnoteReference w:id="11"/>
      </w:r>
      <w:bookmarkEnd w:id="49"/>
    </w:p>
    <w:p w14:paraId="20BDC369" w14:textId="77777777" w:rsidR="00811F34" w:rsidRPr="00811F34" w:rsidRDefault="00811F34" w:rsidP="00811F34">
      <w:pPr>
        <w:pStyle w:val="aff7"/>
        <w:spacing w:after="120"/>
        <w:rPr>
          <w:rStyle w:val="BoxedWordAttention"/>
        </w:rPr>
      </w:pPr>
      <w:r w:rsidRPr="00811F34">
        <w:rPr>
          <w:rStyle w:val="BoxedWordAttention"/>
        </w:rPr>
        <w:t>2nd-level ranger optional feature</w:t>
      </w:r>
    </w:p>
    <w:p w14:paraId="59972753" w14:textId="1AC467BE" w:rsidR="00811F34" w:rsidRDefault="00811F34" w:rsidP="00811F34">
      <w:pPr>
        <w:pStyle w:val="aff7"/>
      </w:pPr>
      <w:r>
        <w:t>You can use a druidic focus as a spellcasting focus for your ranger spells. A druidic focus might be a sprig of mistletoe or holly, a wand or rod made of yew or another special wood, a staff drawn whole from a living tree, or an object incorporating feathers, fur, bones, and teeth from sacred animals.</w:t>
      </w:r>
    </w:p>
    <w:p w14:paraId="6CB49216" w14:textId="5A36187D" w:rsidR="00E73554" w:rsidRDefault="00E73554" w:rsidP="00E73554">
      <w:pPr>
        <w:pStyle w:val="30"/>
      </w:pPr>
      <w:bookmarkStart w:id="50" w:name="_Toc66413596"/>
      <w:r>
        <w:t>Primal Awareness</w:t>
      </w:r>
      <w:r>
        <w:rPr>
          <w:rStyle w:val="afffff0"/>
        </w:rPr>
        <w:footnoteReference w:id="12"/>
      </w:r>
      <w:bookmarkEnd w:id="50"/>
    </w:p>
    <w:p w14:paraId="6E5AC1A4" w14:textId="1B1217FC" w:rsidR="00E73554" w:rsidRPr="00666E20" w:rsidRDefault="00E73554" w:rsidP="00E73554">
      <w:pPr>
        <w:pStyle w:val="aff7"/>
        <w:spacing w:after="120"/>
        <w:rPr>
          <w:rStyle w:val="BoxedWordAttention"/>
        </w:rPr>
      </w:pPr>
      <w:r w:rsidRPr="00666E20">
        <w:rPr>
          <w:rStyle w:val="BoxedWordAttention"/>
        </w:rPr>
        <w:t xml:space="preserve">3rd-level ranger </w:t>
      </w:r>
      <w:r w:rsidR="00A857FE">
        <w:rPr>
          <w:rStyle w:val="BoxedWordAttention"/>
        </w:rPr>
        <w:t xml:space="preserve">alternative </w:t>
      </w:r>
      <w:r w:rsidRPr="00666E20">
        <w:rPr>
          <w:rStyle w:val="BoxedWordAttention"/>
        </w:rPr>
        <w:t>feature</w:t>
      </w:r>
      <w:r w:rsidR="00A857FE">
        <w:rPr>
          <w:rStyle w:val="BoxedWordAttention"/>
        </w:rPr>
        <w:t xml:space="preserve"> (</w:t>
      </w:r>
      <w:r w:rsidRPr="00666E20">
        <w:rPr>
          <w:rStyle w:val="BoxedWordAttention"/>
        </w:rPr>
        <w:t>Primeval Awareness</w:t>
      </w:r>
      <w:r w:rsidR="00A857FE">
        <w:rPr>
          <w:rStyle w:val="BoxedWordAttention"/>
        </w:rPr>
        <w:t>)</w:t>
      </w:r>
      <w:r w:rsidRPr="00666E20">
        <w:rPr>
          <w:rStyle w:val="BoxedWordAttention"/>
        </w:rPr>
        <w:t xml:space="preserve"> </w:t>
      </w:r>
    </w:p>
    <w:p w14:paraId="2B6E1383" w14:textId="77777777" w:rsidR="00E73554" w:rsidRDefault="00E73554" w:rsidP="00E73554">
      <w:pPr>
        <w:pStyle w:val="aff7"/>
        <w:spacing w:after="120"/>
      </w:pPr>
      <w:r>
        <w:t>You can focus your awareness through the interconnections of nature: you learn additional spells when you reach certain levels in this class if you don't already know them, as shown in the Primal Awareness Spells table. These spells don't count against the number of ranger spells you know.</w:t>
      </w:r>
    </w:p>
    <w:p w14:paraId="497A5F8F" w14:textId="549E381E" w:rsidR="00E73554" w:rsidRDefault="00E73554" w:rsidP="0001444C">
      <w:pPr>
        <w:pStyle w:val="TableHeader"/>
      </w:pPr>
      <w:r>
        <w:fldChar w:fldCharType="begin"/>
      </w:r>
      <w:r>
        <w:instrText xml:space="preserve"> SEQ Таблица \* ARABIC </w:instrText>
      </w:r>
      <w:r>
        <w:fldChar w:fldCharType="separate"/>
      </w:r>
      <w:r w:rsidR="003779CF">
        <w:rPr>
          <w:noProof/>
        </w:rPr>
        <w:t>2</w:t>
      </w:r>
      <w:r>
        <w:fldChar w:fldCharType="end"/>
      </w:r>
      <w:r>
        <w:rPr>
          <w:lang w:val="ru-RU"/>
        </w:rPr>
        <w:t xml:space="preserve"> </w:t>
      </w:r>
      <w:r w:rsidRPr="00A520F3">
        <w:t xml:space="preserve">Primal </w:t>
      </w:r>
      <w:proofErr w:type="spellStart"/>
      <w:r w:rsidRPr="0001444C">
        <w:rPr>
          <w:lang w:val="ru-RU"/>
        </w:rPr>
        <w:t>Awareness</w:t>
      </w:r>
      <w:proofErr w:type="spellEnd"/>
      <w:r w:rsidRPr="00A520F3">
        <w:t xml:space="preserve"> Spells</w:t>
      </w:r>
    </w:p>
    <w:tbl>
      <w:tblPr>
        <w:tblStyle w:val="25"/>
        <w:tblW w:w="0" w:type="auto"/>
        <w:tblLook w:val="04A0" w:firstRow="1" w:lastRow="0" w:firstColumn="1" w:lastColumn="0" w:noHBand="0" w:noVBand="1"/>
      </w:tblPr>
      <w:tblGrid>
        <w:gridCol w:w="1065"/>
        <w:gridCol w:w="1667"/>
      </w:tblGrid>
      <w:tr w:rsidR="00E73554" w:rsidRPr="00E73554" w14:paraId="46DD42E2" w14:textId="77777777" w:rsidTr="0001444C">
        <w:trPr>
          <w:cnfStyle w:val="100000000000" w:firstRow="1" w:lastRow="0" w:firstColumn="0" w:lastColumn="0" w:oddVBand="0" w:evenVBand="0" w:oddHBand="0" w:evenHBand="0" w:firstRowFirstColumn="0" w:firstRowLastColumn="0" w:lastRowFirstColumn="0" w:lastRowLastColumn="0"/>
        </w:trPr>
        <w:tc>
          <w:tcPr>
            <w:tcW w:w="0" w:type="auto"/>
          </w:tcPr>
          <w:p w14:paraId="0AB8883B" w14:textId="77777777" w:rsidR="00E73554" w:rsidRPr="0001444C" w:rsidRDefault="00E73554" w:rsidP="0001444C">
            <w:pPr>
              <w:pStyle w:val="TableText"/>
              <w:rPr>
                <w:lang w:val="ru-RU"/>
              </w:rPr>
            </w:pPr>
            <w:proofErr w:type="spellStart"/>
            <w:r w:rsidRPr="0001444C">
              <w:rPr>
                <w:lang w:val="ru-RU"/>
              </w:rPr>
              <w:t>Ranger</w:t>
            </w:r>
            <w:proofErr w:type="spellEnd"/>
            <w:r w:rsidRPr="0001444C">
              <w:rPr>
                <w:lang w:val="ru-RU"/>
              </w:rPr>
              <w:t xml:space="preserve"> Level</w:t>
            </w:r>
          </w:p>
        </w:tc>
        <w:tc>
          <w:tcPr>
            <w:tcW w:w="0" w:type="auto"/>
          </w:tcPr>
          <w:p w14:paraId="644F0770" w14:textId="77777777" w:rsidR="00E73554" w:rsidRPr="0001444C" w:rsidRDefault="00E73554" w:rsidP="0001444C">
            <w:pPr>
              <w:pStyle w:val="TableText"/>
              <w:rPr>
                <w:lang w:val="ru-RU"/>
              </w:rPr>
            </w:pPr>
            <w:proofErr w:type="spellStart"/>
            <w:r w:rsidRPr="0001444C">
              <w:rPr>
                <w:lang w:val="ru-RU"/>
              </w:rPr>
              <w:t>Spell</w:t>
            </w:r>
            <w:proofErr w:type="spellEnd"/>
          </w:p>
        </w:tc>
      </w:tr>
      <w:tr w:rsidR="00E73554" w:rsidRPr="00E73554" w14:paraId="0A4AE107" w14:textId="77777777" w:rsidTr="0001444C">
        <w:trPr>
          <w:cnfStyle w:val="000000100000" w:firstRow="0" w:lastRow="0" w:firstColumn="0" w:lastColumn="0" w:oddVBand="0" w:evenVBand="0" w:oddHBand="1" w:evenHBand="0" w:firstRowFirstColumn="0" w:firstRowLastColumn="0" w:lastRowFirstColumn="0" w:lastRowLastColumn="0"/>
        </w:trPr>
        <w:tc>
          <w:tcPr>
            <w:tcW w:w="0" w:type="auto"/>
          </w:tcPr>
          <w:p w14:paraId="315BA0DC" w14:textId="77777777" w:rsidR="00E73554" w:rsidRPr="0001444C" w:rsidRDefault="00E73554" w:rsidP="0001444C">
            <w:pPr>
              <w:pStyle w:val="TableText"/>
              <w:rPr>
                <w:lang w:val="ru-RU"/>
              </w:rPr>
            </w:pPr>
            <w:r w:rsidRPr="0001444C">
              <w:rPr>
                <w:lang w:val="ru-RU"/>
              </w:rPr>
              <w:t>3rd</w:t>
            </w:r>
          </w:p>
        </w:tc>
        <w:tc>
          <w:tcPr>
            <w:tcW w:w="0" w:type="auto"/>
          </w:tcPr>
          <w:p w14:paraId="2336D9B6" w14:textId="77777777" w:rsidR="00E73554" w:rsidRPr="0001444C" w:rsidRDefault="00E73554" w:rsidP="0001444C">
            <w:pPr>
              <w:pStyle w:val="TableText"/>
              <w:rPr>
                <w:lang w:val="ru-RU"/>
              </w:rPr>
            </w:pPr>
            <w:proofErr w:type="spellStart"/>
            <w:r w:rsidRPr="0001444C">
              <w:rPr>
                <w:lang w:val="ru-RU"/>
              </w:rPr>
              <w:t>speak</w:t>
            </w:r>
            <w:proofErr w:type="spellEnd"/>
            <w:r w:rsidRPr="0001444C">
              <w:rPr>
                <w:lang w:val="ru-RU"/>
              </w:rPr>
              <w:t xml:space="preserve"> </w:t>
            </w:r>
            <w:proofErr w:type="spellStart"/>
            <w:r w:rsidRPr="0001444C">
              <w:rPr>
                <w:lang w:val="ru-RU"/>
              </w:rPr>
              <w:t>with</w:t>
            </w:r>
            <w:proofErr w:type="spellEnd"/>
            <w:r w:rsidRPr="0001444C">
              <w:rPr>
                <w:lang w:val="ru-RU"/>
              </w:rPr>
              <w:t xml:space="preserve"> </w:t>
            </w:r>
            <w:proofErr w:type="spellStart"/>
            <w:r w:rsidRPr="0001444C">
              <w:rPr>
                <w:lang w:val="ru-RU"/>
              </w:rPr>
              <w:t>animals</w:t>
            </w:r>
            <w:proofErr w:type="spellEnd"/>
          </w:p>
        </w:tc>
      </w:tr>
      <w:tr w:rsidR="00E73554" w:rsidRPr="00E73554" w14:paraId="0DA71687" w14:textId="77777777" w:rsidTr="0001444C">
        <w:tc>
          <w:tcPr>
            <w:tcW w:w="0" w:type="auto"/>
          </w:tcPr>
          <w:p w14:paraId="75A78F13" w14:textId="77777777" w:rsidR="00E73554" w:rsidRPr="0001444C" w:rsidRDefault="00E73554" w:rsidP="0001444C">
            <w:pPr>
              <w:pStyle w:val="TableText"/>
              <w:rPr>
                <w:lang w:val="ru-RU"/>
              </w:rPr>
            </w:pPr>
            <w:r w:rsidRPr="0001444C">
              <w:rPr>
                <w:lang w:val="ru-RU"/>
              </w:rPr>
              <w:t>5th</w:t>
            </w:r>
          </w:p>
        </w:tc>
        <w:tc>
          <w:tcPr>
            <w:tcW w:w="0" w:type="auto"/>
          </w:tcPr>
          <w:p w14:paraId="3828BB52" w14:textId="77777777" w:rsidR="00E73554" w:rsidRPr="0001444C" w:rsidRDefault="00E73554" w:rsidP="0001444C">
            <w:pPr>
              <w:pStyle w:val="TableText"/>
              <w:rPr>
                <w:lang w:val="ru-RU"/>
              </w:rPr>
            </w:pPr>
            <w:proofErr w:type="spellStart"/>
            <w:r w:rsidRPr="0001444C">
              <w:rPr>
                <w:lang w:val="ru-RU"/>
              </w:rPr>
              <w:t>beast</w:t>
            </w:r>
            <w:proofErr w:type="spellEnd"/>
            <w:r w:rsidRPr="0001444C">
              <w:rPr>
                <w:lang w:val="ru-RU"/>
              </w:rPr>
              <w:t xml:space="preserve"> </w:t>
            </w:r>
            <w:proofErr w:type="spellStart"/>
            <w:r w:rsidRPr="0001444C">
              <w:rPr>
                <w:lang w:val="ru-RU"/>
              </w:rPr>
              <w:t>sense</w:t>
            </w:r>
            <w:proofErr w:type="spellEnd"/>
          </w:p>
        </w:tc>
      </w:tr>
      <w:tr w:rsidR="00E73554" w:rsidRPr="00E73554" w14:paraId="3331AB4A" w14:textId="77777777" w:rsidTr="0001444C">
        <w:trPr>
          <w:cnfStyle w:val="000000100000" w:firstRow="0" w:lastRow="0" w:firstColumn="0" w:lastColumn="0" w:oddVBand="0" w:evenVBand="0" w:oddHBand="1" w:evenHBand="0" w:firstRowFirstColumn="0" w:firstRowLastColumn="0" w:lastRowFirstColumn="0" w:lastRowLastColumn="0"/>
        </w:trPr>
        <w:tc>
          <w:tcPr>
            <w:tcW w:w="0" w:type="auto"/>
          </w:tcPr>
          <w:p w14:paraId="5E17F56F" w14:textId="77777777" w:rsidR="00E73554" w:rsidRPr="0001444C" w:rsidRDefault="00E73554" w:rsidP="0001444C">
            <w:pPr>
              <w:pStyle w:val="TableText"/>
              <w:rPr>
                <w:lang w:val="ru-RU"/>
              </w:rPr>
            </w:pPr>
            <w:r w:rsidRPr="0001444C">
              <w:rPr>
                <w:lang w:val="ru-RU"/>
              </w:rPr>
              <w:t>9th</w:t>
            </w:r>
          </w:p>
        </w:tc>
        <w:tc>
          <w:tcPr>
            <w:tcW w:w="0" w:type="auto"/>
          </w:tcPr>
          <w:p w14:paraId="582F8C99" w14:textId="77777777" w:rsidR="00E73554" w:rsidRPr="0001444C" w:rsidRDefault="00E73554" w:rsidP="0001444C">
            <w:pPr>
              <w:pStyle w:val="TableText"/>
              <w:rPr>
                <w:lang w:val="ru-RU"/>
              </w:rPr>
            </w:pPr>
            <w:proofErr w:type="spellStart"/>
            <w:r w:rsidRPr="0001444C">
              <w:rPr>
                <w:lang w:val="ru-RU"/>
              </w:rPr>
              <w:t>speak</w:t>
            </w:r>
            <w:proofErr w:type="spellEnd"/>
            <w:r w:rsidRPr="0001444C">
              <w:rPr>
                <w:lang w:val="ru-RU"/>
              </w:rPr>
              <w:t xml:space="preserve"> </w:t>
            </w:r>
            <w:proofErr w:type="spellStart"/>
            <w:r w:rsidRPr="0001444C">
              <w:rPr>
                <w:lang w:val="ru-RU"/>
              </w:rPr>
              <w:t>with</w:t>
            </w:r>
            <w:proofErr w:type="spellEnd"/>
            <w:r w:rsidRPr="0001444C">
              <w:rPr>
                <w:lang w:val="ru-RU"/>
              </w:rPr>
              <w:t xml:space="preserve"> </w:t>
            </w:r>
            <w:proofErr w:type="spellStart"/>
            <w:r w:rsidRPr="0001444C">
              <w:rPr>
                <w:lang w:val="ru-RU"/>
              </w:rPr>
              <w:t>plants</w:t>
            </w:r>
            <w:proofErr w:type="spellEnd"/>
          </w:p>
        </w:tc>
      </w:tr>
      <w:tr w:rsidR="00E73554" w:rsidRPr="00E73554" w14:paraId="3A22B200" w14:textId="77777777" w:rsidTr="0001444C">
        <w:tc>
          <w:tcPr>
            <w:tcW w:w="0" w:type="auto"/>
          </w:tcPr>
          <w:p w14:paraId="13850A54" w14:textId="77777777" w:rsidR="00E73554" w:rsidRPr="0001444C" w:rsidRDefault="00E73554" w:rsidP="0001444C">
            <w:pPr>
              <w:pStyle w:val="TableText"/>
              <w:rPr>
                <w:lang w:val="ru-RU"/>
              </w:rPr>
            </w:pPr>
            <w:r w:rsidRPr="0001444C">
              <w:rPr>
                <w:lang w:val="ru-RU"/>
              </w:rPr>
              <w:t>13th</w:t>
            </w:r>
          </w:p>
        </w:tc>
        <w:tc>
          <w:tcPr>
            <w:tcW w:w="0" w:type="auto"/>
          </w:tcPr>
          <w:p w14:paraId="71EA0730" w14:textId="77777777" w:rsidR="00E73554" w:rsidRPr="0001444C" w:rsidRDefault="00E73554" w:rsidP="0001444C">
            <w:pPr>
              <w:pStyle w:val="TableText"/>
              <w:rPr>
                <w:lang w:val="ru-RU"/>
              </w:rPr>
            </w:pPr>
            <w:proofErr w:type="spellStart"/>
            <w:r w:rsidRPr="0001444C">
              <w:rPr>
                <w:lang w:val="ru-RU"/>
              </w:rPr>
              <w:t>locate</w:t>
            </w:r>
            <w:proofErr w:type="spellEnd"/>
            <w:r w:rsidRPr="0001444C">
              <w:rPr>
                <w:lang w:val="ru-RU"/>
              </w:rPr>
              <w:t xml:space="preserve"> </w:t>
            </w:r>
            <w:proofErr w:type="spellStart"/>
            <w:r w:rsidRPr="0001444C">
              <w:rPr>
                <w:lang w:val="ru-RU"/>
              </w:rPr>
              <w:t>creature</w:t>
            </w:r>
            <w:proofErr w:type="spellEnd"/>
          </w:p>
        </w:tc>
      </w:tr>
      <w:tr w:rsidR="00E73554" w:rsidRPr="00E73554" w14:paraId="6158F7E6" w14:textId="77777777" w:rsidTr="0001444C">
        <w:trPr>
          <w:cnfStyle w:val="000000100000" w:firstRow="0" w:lastRow="0" w:firstColumn="0" w:lastColumn="0" w:oddVBand="0" w:evenVBand="0" w:oddHBand="1" w:evenHBand="0" w:firstRowFirstColumn="0" w:firstRowLastColumn="0" w:lastRowFirstColumn="0" w:lastRowLastColumn="0"/>
        </w:trPr>
        <w:tc>
          <w:tcPr>
            <w:tcW w:w="0" w:type="auto"/>
          </w:tcPr>
          <w:p w14:paraId="601383B0" w14:textId="77777777" w:rsidR="00E73554" w:rsidRPr="0001444C" w:rsidRDefault="00E73554" w:rsidP="0001444C">
            <w:pPr>
              <w:pStyle w:val="TableText"/>
              <w:rPr>
                <w:lang w:val="ru-RU"/>
              </w:rPr>
            </w:pPr>
            <w:r w:rsidRPr="0001444C">
              <w:rPr>
                <w:lang w:val="ru-RU"/>
              </w:rPr>
              <w:t>17th</w:t>
            </w:r>
          </w:p>
        </w:tc>
        <w:tc>
          <w:tcPr>
            <w:tcW w:w="0" w:type="auto"/>
          </w:tcPr>
          <w:p w14:paraId="67AFE109" w14:textId="77777777" w:rsidR="00E73554" w:rsidRPr="0001444C" w:rsidRDefault="00E73554" w:rsidP="0001444C">
            <w:pPr>
              <w:pStyle w:val="TableText"/>
              <w:rPr>
                <w:lang w:val="ru-RU"/>
              </w:rPr>
            </w:pPr>
            <w:proofErr w:type="spellStart"/>
            <w:r w:rsidRPr="0001444C">
              <w:rPr>
                <w:lang w:val="ru-RU"/>
              </w:rPr>
              <w:t>commune</w:t>
            </w:r>
            <w:proofErr w:type="spellEnd"/>
            <w:r w:rsidRPr="0001444C">
              <w:rPr>
                <w:lang w:val="ru-RU"/>
              </w:rPr>
              <w:t xml:space="preserve"> </w:t>
            </w:r>
            <w:proofErr w:type="spellStart"/>
            <w:r w:rsidRPr="0001444C">
              <w:rPr>
                <w:lang w:val="ru-RU"/>
              </w:rPr>
              <w:t>with</w:t>
            </w:r>
            <w:proofErr w:type="spellEnd"/>
            <w:r w:rsidRPr="0001444C">
              <w:rPr>
                <w:lang w:val="ru-RU"/>
              </w:rPr>
              <w:t xml:space="preserve"> </w:t>
            </w:r>
            <w:proofErr w:type="spellStart"/>
            <w:r w:rsidRPr="0001444C">
              <w:rPr>
                <w:lang w:val="ru-RU"/>
              </w:rPr>
              <w:t>nature</w:t>
            </w:r>
            <w:proofErr w:type="spellEnd"/>
          </w:p>
        </w:tc>
      </w:tr>
    </w:tbl>
    <w:p w14:paraId="7BCCB218" w14:textId="31E26DD6" w:rsidR="00E73554" w:rsidRDefault="00E73554" w:rsidP="00E73554">
      <w:pPr>
        <w:pStyle w:val="aff7"/>
      </w:pPr>
      <w:r>
        <w:t>You can cast each of these spells once without expending a spell slot. Once you cast a spell in this way, you can't do so again until you finish a long rest.</w:t>
      </w:r>
    </w:p>
    <w:p w14:paraId="2548B9EB" w14:textId="423DB92A" w:rsidR="00932ECD" w:rsidRDefault="00932ECD" w:rsidP="00932ECD">
      <w:pPr>
        <w:pStyle w:val="30"/>
      </w:pPr>
      <w:bookmarkStart w:id="51" w:name="_Toc66413597"/>
      <w:r>
        <w:t>Nature's Veil</w:t>
      </w:r>
      <w:r>
        <w:rPr>
          <w:rStyle w:val="afffff0"/>
        </w:rPr>
        <w:footnoteReference w:id="13"/>
      </w:r>
      <w:bookmarkEnd w:id="51"/>
    </w:p>
    <w:p w14:paraId="17C5C513" w14:textId="620448CC" w:rsidR="00932ECD" w:rsidRPr="00666E20" w:rsidRDefault="00932ECD" w:rsidP="00932ECD">
      <w:pPr>
        <w:pStyle w:val="aff7"/>
        <w:spacing w:after="120"/>
        <w:rPr>
          <w:rStyle w:val="BoxedWordAttention"/>
        </w:rPr>
      </w:pPr>
      <w:r w:rsidRPr="00666E20">
        <w:rPr>
          <w:rStyle w:val="BoxedWordAttention"/>
        </w:rPr>
        <w:t xml:space="preserve">10th-level ranger </w:t>
      </w:r>
      <w:r w:rsidR="00F15B0E">
        <w:rPr>
          <w:rStyle w:val="BoxedWordAttention"/>
        </w:rPr>
        <w:t>alternative</w:t>
      </w:r>
      <w:r w:rsidRPr="00666E20">
        <w:rPr>
          <w:rStyle w:val="BoxedWordAttention"/>
        </w:rPr>
        <w:t xml:space="preserve"> feature, replaces the Hide in Plain Sight</w:t>
      </w:r>
    </w:p>
    <w:p w14:paraId="6658E2E0" w14:textId="77777777" w:rsidR="00932ECD" w:rsidRDefault="00932ECD" w:rsidP="00932ECD">
      <w:pPr>
        <w:pStyle w:val="aff7"/>
        <w:spacing w:after="120"/>
      </w:pPr>
      <w:r>
        <w:t>You draw on the powers of nature to hide yourself from view briefly. As a bonus action, you can magically become invisible, along with any equipment you are wearing or carrying, until the start of your next turn.</w:t>
      </w:r>
    </w:p>
    <w:p w14:paraId="569C8687" w14:textId="7835181D" w:rsidR="00932ECD" w:rsidRDefault="00932ECD" w:rsidP="00932ECD">
      <w:pPr>
        <w:pStyle w:val="aff7"/>
      </w:pPr>
      <w:r>
        <w:t xml:space="preserve">You can use this feature </w:t>
      </w:r>
      <w:proofErr w:type="gramStart"/>
      <w:r>
        <w:t>a number of</w:t>
      </w:r>
      <w:proofErr w:type="gramEnd"/>
      <w:r>
        <w:t xml:space="preserve"> times equal to your proficiency bonus, and you regain all expended uses when you finish a long rest.</w:t>
      </w:r>
    </w:p>
    <w:p w14:paraId="44F1DC7E" w14:textId="7CF2E04C" w:rsidR="00930D42" w:rsidRPr="00666E20" w:rsidRDefault="00930D42" w:rsidP="00930D42">
      <w:pPr>
        <w:pStyle w:val="20"/>
      </w:pPr>
      <w:bookmarkStart w:id="52" w:name="_Toc66413598"/>
      <w:r>
        <w:rPr>
          <w:lang w:val="ru-RU"/>
        </w:rPr>
        <w:t>Хозяин</w:t>
      </w:r>
      <w:r w:rsidRPr="00930D42">
        <w:t xml:space="preserve"> </w:t>
      </w:r>
      <w:r>
        <w:rPr>
          <w:lang w:val="ru-RU"/>
        </w:rPr>
        <w:t>Зверей</w:t>
      </w:r>
      <w:r w:rsidR="00666E20">
        <w:t xml:space="preserve"> (</w:t>
      </w:r>
      <w:proofErr w:type="spellStart"/>
      <w:r w:rsidR="00666E20">
        <w:t>WoTC</w:t>
      </w:r>
      <w:proofErr w:type="spellEnd"/>
      <w:r w:rsidR="00666E20">
        <w:t>)</w:t>
      </w:r>
      <w:bookmarkEnd w:id="52"/>
    </w:p>
    <w:p w14:paraId="0B4B3C00" w14:textId="047017BB" w:rsidR="00930D42" w:rsidRDefault="00930D42" w:rsidP="00930D42">
      <w:pPr>
        <w:pStyle w:val="30"/>
      </w:pPr>
      <w:bookmarkStart w:id="53" w:name="_Toc66413599"/>
      <w:r>
        <w:t>Primal Companion</w:t>
      </w:r>
      <w:r>
        <w:rPr>
          <w:rStyle w:val="afffff0"/>
        </w:rPr>
        <w:footnoteReference w:id="14"/>
      </w:r>
      <w:bookmarkEnd w:id="53"/>
    </w:p>
    <w:p w14:paraId="7F27D76D" w14:textId="366F18ED" w:rsidR="00930D42" w:rsidRPr="00930D42" w:rsidRDefault="00930D42" w:rsidP="00930D42">
      <w:pPr>
        <w:pStyle w:val="aff7"/>
        <w:spacing w:after="120"/>
        <w:rPr>
          <w:rStyle w:val="BoxedWordAttention"/>
        </w:rPr>
      </w:pPr>
      <w:r w:rsidRPr="00930D42">
        <w:rPr>
          <w:rStyle w:val="BoxedWordAttention"/>
        </w:rPr>
        <w:t xml:space="preserve">3rd-level Beast Master </w:t>
      </w:r>
      <w:r w:rsidR="00F15B0E">
        <w:rPr>
          <w:rStyle w:val="BoxedWordAttention"/>
        </w:rPr>
        <w:t xml:space="preserve">alternative </w:t>
      </w:r>
      <w:r w:rsidRPr="00930D42">
        <w:rPr>
          <w:rStyle w:val="BoxedWordAttention"/>
        </w:rPr>
        <w:t>feature</w:t>
      </w:r>
    </w:p>
    <w:p w14:paraId="7A9381B3" w14:textId="77777777" w:rsidR="00930D42" w:rsidRDefault="00930D42" w:rsidP="00930D42">
      <w:pPr>
        <w:pStyle w:val="aff7"/>
        <w:spacing w:after="120"/>
      </w:pPr>
      <w:r>
        <w:t>You magically summon a primal beast, which draws strength from your bond with nature. The beast is friendly to you and your companions and obeys your commands. Choose its stat block—Beast of the Land, Beast of the Sea, or Beast of the Sky—which uses your proficiency bonus (PB) in several places. You also determine the kind of animal the beast is, choosing a kind appropriate for the stat block. Whatever kind you choose, the beast bears primal markings, indicating its mystical origin.</w:t>
      </w:r>
    </w:p>
    <w:p w14:paraId="431DCE14" w14:textId="77777777" w:rsidR="00930D42" w:rsidRDefault="00930D42" w:rsidP="00930D42">
      <w:pPr>
        <w:pStyle w:val="aff7"/>
        <w:spacing w:after="120"/>
      </w:pPr>
      <w:r>
        <w:t>In combat, the beast acts during your turn. It can move and use its reaction on its own, but the only action it takes is the Dodge action, unless you take a bonus action on your turn to command it to take another action. That action can be one in its stat block or some other action. You can also sacrifice one of your attacks when you take the Attack action to command the beast to take the Attack action. If you are incapacitated, the beast can take any action of its choice, not just Dodge.</w:t>
      </w:r>
    </w:p>
    <w:p w14:paraId="2D7D27E4" w14:textId="77777777" w:rsidR="00930D42" w:rsidRDefault="00930D42" w:rsidP="00930D42">
      <w:pPr>
        <w:pStyle w:val="aff7"/>
        <w:spacing w:after="120"/>
      </w:pPr>
      <w:r>
        <w:t>If the beast has died within the last hour, you can use your action to touch it and expend a spell slot of 1st level or higher. The beast returns to life after 1 minute with all its hit points restored.</w:t>
      </w:r>
    </w:p>
    <w:p w14:paraId="0139A932" w14:textId="15CBFEA3" w:rsidR="00930D42" w:rsidRDefault="00930D42" w:rsidP="00930D42">
      <w:pPr>
        <w:pStyle w:val="aff7"/>
      </w:pPr>
      <w:r>
        <w:t>When you finish a long rest, you can summon a different primal beast. The new beast appears in an unoccupied space within 5 feet of you, and you choose its stat block and appearance. If you already have a beast from this feature, it vanishes when the new beast appears. The beast also vanishes if you die.</w:t>
      </w:r>
    </w:p>
    <w:p w14:paraId="38DA94C7" w14:textId="77777777" w:rsidR="002F7035" w:rsidRPr="001E2FF5" w:rsidRDefault="002F7035" w:rsidP="002F7035">
      <w:pPr>
        <w:pStyle w:val="aff7"/>
        <w:ind w:left="360"/>
      </w:pPr>
    </w:p>
    <w:p w14:paraId="348A6F02" w14:textId="77777777" w:rsidR="002F7035" w:rsidRDefault="002F7035" w:rsidP="002F7035">
      <w:pPr>
        <w:pStyle w:val="30"/>
      </w:pPr>
      <w:bookmarkStart w:id="54" w:name="_Toc66413600"/>
      <w:r>
        <w:t>Additional Ranger Spells</w:t>
      </w:r>
      <w:bookmarkEnd w:id="54"/>
    </w:p>
    <w:p w14:paraId="3DD17BF7" w14:textId="77777777" w:rsidR="002F7035" w:rsidRPr="009156AE" w:rsidRDefault="002F7035" w:rsidP="002F7035">
      <w:pPr>
        <w:pStyle w:val="aff7"/>
        <w:rPr>
          <w:rStyle w:val="BoxedWordAttention"/>
        </w:rPr>
      </w:pPr>
      <w:r w:rsidRPr="009156AE">
        <w:rPr>
          <w:rStyle w:val="BoxedWordAttention"/>
        </w:rPr>
        <w:t>2nd-level ranger feature</w:t>
      </w:r>
    </w:p>
    <w:p w14:paraId="288D7D36" w14:textId="77777777" w:rsidR="002F7035" w:rsidRDefault="002F7035" w:rsidP="002F7035">
      <w:pPr>
        <w:pStyle w:val="aff7"/>
      </w:pPr>
      <w:r>
        <w:t xml:space="preserve">The spells in the following list expand the ranger spell list in the Player's Handbook. The list is organized by spell level, not character level. </w:t>
      </w:r>
    </w:p>
    <w:p w14:paraId="57094939" w14:textId="77777777" w:rsidR="002F7035" w:rsidRDefault="002F7035" w:rsidP="002F7035">
      <w:pPr>
        <w:pStyle w:val="40"/>
      </w:pPr>
      <w:r>
        <w:t>1st Level</w:t>
      </w:r>
    </w:p>
    <w:p w14:paraId="1A4AE9EC" w14:textId="77777777" w:rsidR="002F7035" w:rsidRDefault="002F7035" w:rsidP="008A7278">
      <w:pPr>
        <w:pStyle w:val="aff7"/>
        <w:numPr>
          <w:ilvl w:val="0"/>
          <w:numId w:val="17"/>
        </w:numPr>
      </w:pPr>
      <w:r>
        <w:t>Entangle</w:t>
      </w:r>
    </w:p>
    <w:p w14:paraId="46FCD0E2" w14:textId="77777777" w:rsidR="002F7035" w:rsidRDefault="002F7035" w:rsidP="008A7278">
      <w:pPr>
        <w:pStyle w:val="aff7"/>
        <w:numPr>
          <w:ilvl w:val="0"/>
          <w:numId w:val="17"/>
        </w:numPr>
      </w:pPr>
      <w:r>
        <w:t xml:space="preserve">Searing </w:t>
      </w:r>
      <w:proofErr w:type="gramStart"/>
      <w:r>
        <w:t>smite</w:t>
      </w:r>
      <w:proofErr w:type="gramEnd"/>
    </w:p>
    <w:p w14:paraId="6BE6593F" w14:textId="77777777" w:rsidR="002F7035" w:rsidRDefault="002F7035" w:rsidP="002F7035">
      <w:pPr>
        <w:pStyle w:val="40"/>
      </w:pPr>
      <w:r>
        <w:t>2nd Level</w:t>
      </w:r>
    </w:p>
    <w:p w14:paraId="7EFABC58" w14:textId="77777777" w:rsidR="002F7035" w:rsidRDefault="002F7035" w:rsidP="008A7278">
      <w:pPr>
        <w:pStyle w:val="aff7"/>
        <w:numPr>
          <w:ilvl w:val="0"/>
          <w:numId w:val="16"/>
        </w:numPr>
      </w:pPr>
      <w:r>
        <w:t>Aid</w:t>
      </w:r>
    </w:p>
    <w:p w14:paraId="741882E9" w14:textId="77777777" w:rsidR="002F7035" w:rsidRDefault="002F7035" w:rsidP="008A7278">
      <w:pPr>
        <w:pStyle w:val="aff7"/>
        <w:numPr>
          <w:ilvl w:val="0"/>
          <w:numId w:val="16"/>
        </w:numPr>
      </w:pPr>
      <w:r>
        <w:t xml:space="preserve">Enhance </w:t>
      </w:r>
      <w:proofErr w:type="gramStart"/>
      <w:r>
        <w:t>ability</w:t>
      </w:r>
      <w:proofErr w:type="gramEnd"/>
      <w:r>
        <w:t xml:space="preserve"> </w:t>
      </w:r>
    </w:p>
    <w:p w14:paraId="6B632A17" w14:textId="77777777" w:rsidR="002F7035" w:rsidRDefault="002F7035" w:rsidP="008A7278">
      <w:pPr>
        <w:pStyle w:val="aff7"/>
        <w:numPr>
          <w:ilvl w:val="0"/>
          <w:numId w:val="16"/>
        </w:numPr>
      </w:pPr>
      <w:r>
        <w:t>Gust of wind</w:t>
      </w:r>
    </w:p>
    <w:p w14:paraId="5652A186" w14:textId="77777777" w:rsidR="002F7035" w:rsidRDefault="002F7035" w:rsidP="008A7278">
      <w:pPr>
        <w:pStyle w:val="aff7"/>
        <w:numPr>
          <w:ilvl w:val="0"/>
          <w:numId w:val="16"/>
        </w:numPr>
      </w:pPr>
      <w:r>
        <w:t>Magic weapon</w:t>
      </w:r>
    </w:p>
    <w:p w14:paraId="3B0B848C" w14:textId="77777777" w:rsidR="002F7035" w:rsidRDefault="002F7035" w:rsidP="008A7278">
      <w:pPr>
        <w:pStyle w:val="aff7"/>
        <w:numPr>
          <w:ilvl w:val="0"/>
          <w:numId w:val="16"/>
        </w:numPr>
      </w:pPr>
      <w:r>
        <w:t>Summon beast*</w:t>
      </w:r>
    </w:p>
    <w:p w14:paraId="43E8B3CB" w14:textId="77777777" w:rsidR="002F7035" w:rsidRDefault="002F7035" w:rsidP="002F7035">
      <w:pPr>
        <w:pStyle w:val="40"/>
      </w:pPr>
      <w:r>
        <w:t>3rd Level</w:t>
      </w:r>
    </w:p>
    <w:p w14:paraId="514650C8" w14:textId="77777777" w:rsidR="002F7035" w:rsidRDefault="002F7035" w:rsidP="008A7278">
      <w:pPr>
        <w:pStyle w:val="aff7"/>
        <w:numPr>
          <w:ilvl w:val="0"/>
          <w:numId w:val="18"/>
        </w:numPr>
      </w:pPr>
      <w:r>
        <w:t>Elemental weapon</w:t>
      </w:r>
    </w:p>
    <w:p w14:paraId="1195E0ED" w14:textId="77777777" w:rsidR="002F7035" w:rsidRDefault="002F7035" w:rsidP="008A7278">
      <w:pPr>
        <w:pStyle w:val="aff7"/>
        <w:numPr>
          <w:ilvl w:val="0"/>
          <w:numId w:val="18"/>
        </w:numPr>
      </w:pPr>
      <w:r>
        <w:t>Meld into stone</w:t>
      </w:r>
    </w:p>
    <w:p w14:paraId="3DE29686" w14:textId="77777777" w:rsidR="002F7035" w:rsidRDefault="002F7035" w:rsidP="008A7278">
      <w:pPr>
        <w:pStyle w:val="aff7"/>
        <w:numPr>
          <w:ilvl w:val="0"/>
          <w:numId w:val="18"/>
        </w:numPr>
      </w:pPr>
      <w:r>
        <w:t>Revivify</w:t>
      </w:r>
    </w:p>
    <w:p w14:paraId="38B575E3" w14:textId="77777777" w:rsidR="002F7035" w:rsidRDefault="002F7035" w:rsidP="008A7278">
      <w:pPr>
        <w:pStyle w:val="aff7"/>
        <w:numPr>
          <w:ilvl w:val="0"/>
          <w:numId w:val="18"/>
        </w:numPr>
      </w:pPr>
      <w:r>
        <w:t>Summon fey*</w:t>
      </w:r>
    </w:p>
    <w:p w14:paraId="24784BD3" w14:textId="77777777" w:rsidR="002F7035" w:rsidRDefault="002F7035" w:rsidP="002F7035">
      <w:pPr>
        <w:pStyle w:val="40"/>
      </w:pPr>
      <w:r>
        <w:t>4th Level</w:t>
      </w:r>
    </w:p>
    <w:p w14:paraId="3601A6A2" w14:textId="77777777" w:rsidR="002F7035" w:rsidRDefault="002F7035" w:rsidP="008A7278">
      <w:pPr>
        <w:pStyle w:val="aff7"/>
        <w:numPr>
          <w:ilvl w:val="0"/>
          <w:numId w:val="19"/>
        </w:numPr>
      </w:pPr>
      <w:r>
        <w:t xml:space="preserve">Dominate </w:t>
      </w:r>
      <w:proofErr w:type="gramStart"/>
      <w:r>
        <w:t>beast</w:t>
      </w:r>
      <w:proofErr w:type="gramEnd"/>
    </w:p>
    <w:p w14:paraId="78626B8A" w14:textId="77777777" w:rsidR="002F7035" w:rsidRDefault="002F7035" w:rsidP="008A7278">
      <w:pPr>
        <w:pStyle w:val="aff7"/>
        <w:numPr>
          <w:ilvl w:val="0"/>
          <w:numId w:val="19"/>
        </w:numPr>
      </w:pPr>
      <w:r>
        <w:t>Summon elemental*</w:t>
      </w:r>
    </w:p>
    <w:p w14:paraId="72C49367" w14:textId="77777777" w:rsidR="002F7035" w:rsidRDefault="002F7035" w:rsidP="002F7035">
      <w:pPr>
        <w:pStyle w:val="40"/>
      </w:pPr>
      <w:r>
        <w:t>5th Level</w:t>
      </w:r>
    </w:p>
    <w:p w14:paraId="7A57C36F" w14:textId="77777777" w:rsidR="002F7035" w:rsidRPr="009156AE" w:rsidRDefault="002F7035" w:rsidP="008A7278">
      <w:pPr>
        <w:pStyle w:val="aff7"/>
        <w:numPr>
          <w:ilvl w:val="0"/>
          <w:numId w:val="20"/>
        </w:numPr>
      </w:pPr>
      <w:r>
        <w:t>Greater restoration</w:t>
      </w:r>
    </w:p>
    <w:p w14:paraId="4DF46664" w14:textId="3408E67E" w:rsidR="00BB3DB6" w:rsidRDefault="00BB3DB6" w:rsidP="00930D42">
      <w:pPr>
        <w:pStyle w:val="aff7"/>
      </w:pPr>
    </w:p>
    <w:p w14:paraId="547F3348" w14:textId="575887AF" w:rsidR="00BB3DB6" w:rsidRDefault="00BB3DB6" w:rsidP="00BB3DB6">
      <w:pPr>
        <w:pStyle w:val="20"/>
      </w:pPr>
      <w:bookmarkStart w:id="55" w:name="_Toc66413601"/>
      <w:r>
        <w:rPr>
          <w:lang w:val="ru-RU"/>
        </w:rPr>
        <w:lastRenderedPageBreak/>
        <w:t>Рейнджер</w:t>
      </w:r>
      <w:r w:rsidRPr="00FA22F0">
        <w:t xml:space="preserve"> (</w:t>
      </w:r>
      <w:r>
        <w:t>Palant)</w:t>
      </w:r>
      <w:bookmarkEnd w:id="55"/>
    </w:p>
    <w:p w14:paraId="2DD05CAA" w14:textId="77777777" w:rsidR="001B7853" w:rsidRPr="001B7853" w:rsidRDefault="001B7853" w:rsidP="001B7853">
      <w:pPr>
        <w:pStyle w:val="30"/>
      </w:pPr>
      <w:bookmarkStart w:id="56" w:name="_Toc66413602"/>
      <w:r w:rsidRPr="001B7853">
        <w:t>ИССЛЕДОВАТЕЛЬ ПРИРОДЫ</w:t>
      </w:r>
      <w:bookmarkEnd w:id="56"/>
    </w:p>
    <w:p w14:paraId="0DA8377A" w14:textId="698F332E" w:rsidR="00205ADA" w:rsidRPr="0001444C" w:rsidRDefault="00205ADA" w:rsidP="001B7853">
      <w:pPr>
        <w:pStyle w:val="aff7"/>
        <w:spacing w:after="120"/>
        <w:rPr>
          <w:rStyle w:val="BoxedWordAttention"/>
          <w:lang w:val="ru-RU"/>
        </w:rPr>
      </w:pPr>
      <w:r w:rsidRPr="0001444C">
        <w:rPr>
          <w:rStyle w:val="BoxedWordAttention"/>
          <w:lang w:val="ru-RU"/>
        </w:rPr>
        <w:t>1</w:t>
      </w:r>
      <w:proofErr w:type="spellStart"/>
      <w:r w:rsidRPr="00205ADA">
        <w:rPr>
          <w:rStyle w:val="BoxedWordAttention"/>
        </w:rPr>
        <w:t>st</w:t>
      </w:r>
      <w:proofErr w:type="spellEnd"/>
      <w:r w:rsidRPr="0001444C">
        <w:rPr>
          <w:rStyle w:val="BoxedWordAttention"/>
          <w:lang w:val="ru-RU"/>
        </w:rPr>
        <w:t xml:space="preserve"> </w:t>
      </w:r>
      <w:r w:rsidRPr="00205ADA">
        <w:rPr>
          <w:rStyle w:val="BoxedWordAttention"/>
        </w:rPr>
        <w:t>level</w:t>
      </w:r>
      <w:r w:rsidRPr="0001444C">
        <w:rPr>
          <w:rStyle w:val="BoxedWordAttention"/>
          <w:lang w:val="ru-RU"/>
        </w:rPr>
        <w:t xml:space="preserve"> </w:t>
      </w:r>
      <w:r w:rsidRPr="00205ADA">
        <w:rPr>
          <w:rStyle w:val="BoxedWordAttention"/>
        </w:rPr>
        <w:t>ranger</w:t>
      </w:r>
      <w:r w:rsidRPr="0001444C">
        <w:rPr>
          <w:rStyle w:val="BoxedWordAttention"/>
          <w:lang w:val="ru-RU"/>
        </w:rPr>
        <w:t xml:space="preserve"> </w:t>
      </w:r>
      <w:r w:rsidRPr="00205ADA">
        <w:rPr>
          <w:rStyle w:val="BoxedWordAttention"/>
        </w:rPr>
        <w:t>alternative</w:t>
      </w:r>
      <w:r w:rsidRPr="0001444C">
        <w:rPr>
          <w:rStyle w:val="BoxedWordAttention"/>
          <w:lang w:val="ru-RU"/>
        </w:rPr>
        <w:t xml:space="preserve"> </w:t>
      </w:r>
      <w:r w:rsidRPr="00205ADA">
        <w:rPr>
          <w:rStyle w:val="BoxedWordAttention"/>
        </w:rPr>
        <w:t>feature</w:t>
      </w:r>
    </w:p>
    <w:p w14:paraId="2D7F9FC1" w14:textId="0D5EEC9F" w:rsidR="001B7853" w:rsidRPr="001B7853" w:rsidRDefault="001B7853" w:rsidP="001B7853">
      <w:pPr>
        <w:pStyle w:val="aff7"/>
        <w:spacing w:after="120"/>
        <w:rPr>
          <w:lang w:val="ru-RU"/>
        </w:rPr>
      </w:pPr>
      <w:r>
        <w:rPr>
          <w:lang w:val="ru-RU"/>
        </w:rPr>
        <w:t>Рейнджер</w:t>
      </w:r>
      <w:r w:rsidRPr="001B7853">
        <w:rPr>
          <w:lang w:val="ru-RU"/>
        </w:rPr>
        <w:t xml:space="preserve"> очень хорошо знаком с одним видом природной среды и имеет большой опыт путешествий и выживания в регионах с таким климатом. Выберите один вид известной местности: </w:t>
      </w:r>
      <w:proofErr w:type="spellStart"/>
      <w:r w:rsidRPr="001B7853">
        <w:rPr>
          <w:lang w:val="ru-RU"/>
        </w:rPr>
        <w:t>арктика</w:t>
      </w:r>
      <w:proofErr w:type="spellEnd"/>
      <w:r w:rsidRPr="001B7853">
        <w:rPr>
          <w:lang w:val="ru-RU"/>
        </w:rPr>
        <w:t>, болота, горы, леса, луга, побережье, или пустыня</w:t>
      </w:r>
      <w:r>
        <w:rPr>
          <w:lang w:val="ru-RU"/>
        </w:rPr>
        <w:t>.</w:t>
      </w:r>
    </w:p>
    <w:p w14:paraId="14207938" w14:textId="3D284655" w:rsidR="001B7853" w:rsidRPr="001B7853" w:rsidRDefault="001B7853" w:rsidP="001B7853">
      <w:pPr>
        <w:pStyle w:val="aff7"/>
        <w:spacing w:after="120"/>
        <w:rPr>
          <w:lang w:val="ru-RU"/>
        </w:rPr>
      </w:pPr>
      <w:r>
        <w:rPr>
          <w:lang w:val="ru-RU"/>
        </w:rPr>
        <w:t>При проверках</w:t>
      </w:r>
      <w:r w:rsidRPr="001B7853">
        <w:rPr>
          <w:lang w:val="ru-RU"/>
        </w:rPr>
        <w:t xml:space="preserve"> проверку Интеллекта или Мудрости, связанную с известной </w:t>
      </w:r>
      <w:r>
        <w:rPr>
          <w:lang w:val="ru-RU"/>
        </w:rPr>
        <w:t xml:space="preserve">Рейнджеру </w:t>
      </w:r>
      <w:r w:rsidRPr="001B7853">
        <w:rPr>
          <w:lang w:val="ru-RU"/>
        </w:rPr>
        <w:t xml:space="preserve">местностью, </w:t>
      </w:r>
      <w:r>
        <w:rPr>
          <w:lang w:val="ru-RU"/>
        </w:rPr>
        <w:t xml:space="preserve">к результату проверки добавляется </w:t>
      </w:r>
      <w:r w:rsidR="00B1289E">
        <w:rPr>
          <w:lang w:val="ru-RU"/>
        </w:rPr>
        <w:t>результат броска кости компетентности.</w:t>
      </w:r>
    </w:p>
    <w:p w14:paraId="3CD72579" w14:textId="0C3DD548" w:rsidR="001B7853" w:rsidRPr="00B1289E" w:rsidRDefault="001B7853" w:rsidP="001B7853">
      <w:pPr>
        <w:pStyle w:val="aff7"/>
        <w:spacing w:after="120"/>
        <w:rPr>
          <w:lang w:val="ru-RU"/>
        </w:rPr>
      </w:pPr>
      <w:r w:rsidRPr="00B1289E">
        <w:rPr>
          <w:lang w:val="ru-RU"/>
        </w:rPr>
        <w:t xml:space="preserve">Путешествуя по избранной местности </w:t>
      </w:r>
      <w:proofErr w:type="gramStart"/>
      <w:r w:rsidRPr="00B1289E">
        <w:rPr>
          <w:lang w:val="ru-RU"/>
        </w:rPr>
        <w:t>в течении</w:t>
      </w:r>
      <w:proofErr w:type="gramEnd"/>
      <w:r w:rsidRPr="00B1289E">
        <w:rPr>
          <w:lang w:val="ru-RU"/>
        </w:rPr>
        <w:t xml:space="preserve"> часа или более, </w:t>
      </w:r>
      <w:r w:rsidR="00B1289E">
        <w:rPr>
          <w:lang w:val="ru-RU"/>
        </w:rPr>
        <w:t xml:space="preserve">Рейнджер </w:t>
      </w:r>
      <w:r w:rsidRPr="00B1289E">
        <w:rPr>
          <w:lang w:val="ru-RU"/>
        </w:rPr>
        <w:t xml:space="preserve">получает следующие преимущества: </w:t>
      </w:r>
    </w:p>
    <w:p w14:paraId="24C55B6A" w14:textId="6DA573FF" w:rsidR="001B7853" w:rsidRPr="00B1289E" w:rsidRDefault="001B7853" w:rsidP="001B7853">
      <w:pPr>
        <w:pStyle w:val="aff7"/>
        <w:spacing w:after="120"/>
        <w:rPr>
          <w:lang w:val="uk-UA"/>
        </w:rPr>
      </w:pPr>
      <w:r w:rsidRPr="00B1289E">
        <w:rPr>
          <w:lang w:val="ru-RU"/>
        </w:rPr>
        <w:t>• Труднопроходимая местность не замедляет путешествие группы</w:t>
      </w:r>
      <w:r w:rsidR="00B1289E">
        <w:rPr>
          <w:lang w:val="uk-UA"/>
        </w:rPr>
        <w:t xml:space="preserve">, </w:t>
      </w:r>
      <w:proofErr w:type="spellStart"/>
      <w:r w:rsidR="00B1289E">
        <w:rPr>
          <w:lang w:val="uk-UA"/>
        </w:rPr>
        <w:t>если</w:t>
      </w:r>
      <w:proofErr w:type="spellEnd"/>
      <w:r w:rsidR="00B1289E">
        <w:rPr>
          <w:lang w:val="uk-UA"/>
        </w:rPr>
        <w:t xml:space="preserve"> </w:t>
      </w:r>
      <w:proofErr w:type="spellStart"/>
      <w:r w:rsidR="00B1289E">
        <w:rPr>
          <w:lang w:val="uk-UA"/>
        </w:rPr>
        <w:t>количество</w:t>
      </w:r>
      <w:proofErr w:type="spellEnd"/>
      <w:r w:rsidR="00B1289E">
        <w:rPr>
          <w:lang w:val="uk-UA"/>
        </w:rPr>
        <w:t xml:space="preserve"> </w:t>
      </w:r>
      <w:proofErr w:type="spellStart"/>
      <w:r w:rsidR="00B1289E">
        <w:rPr>
          <w:lang w:val="uk-UA"/>
        </w:rPr>
        <w:t>существ</w:t>
      </w:r>
      <w:proofErr w:type="spellEnd"/>
      <w:r w:rsidR="00B1289E">
        <w:rPr>
          <w:lang w:val="uk-UA"/>
        </w:rPr>
        <w:t xml:space="preserve"> в </w:t>
      </w:r>
      <w:proofErr w:type="spellStart"/>
      <w:r w:rsidR="00B1289E">
        <w:rPr>
          <w:lang w:val="uk-UA"/>
        </w:rPr>
        <w:t>группе</w:t>
      </w:r>
      <w:proofErr w:type="spellEnd"/>
      <w:r w:rsidR="00B1289E">
        <w:rPr>
          <w:lang w:val="uk-UA"/>
        </w:rPr>
        <w:t xml:space="preserve"> </w:t>
      </w:r>
      <w:proofErr w:type="spellStart"/>
      <w:r w:rsidR="00B1289E">
        <w:rPr>
          <w:lang w:val="uk-UA"/>
        </w:rPr>
        <w:t>меньше</w:t>
      </w:r>
      <w:proofErr w:type="spellEnd"/>
      <w:r w:rsidR="00B1289E">
        <w:rPr>
          <w:lang w:val="uk-UA"/>
        </w:rPr>
        <w:t xml:space="preserve"> (бонус </w:t>
      </w:r>
      <w:proofErr w:type="spellStart"/>
      <w:r w:rsidR="00B1289E">
        <w:rPr>
          <w:lang w:val="uk-UA"/>
        </w:rPr>
        <w:t>владения</w:t>
      </w:r>
      <w:proofErr w:type="spellEnd"/>
      <w:r w:rsidR="00B1289E">
        <w:rPr>
          <w:lang w:val="uk-UA"/>
        </w:rPr>
        <w:t xml:space="preserve"> </w:t>
      </w:r>
      <w:proofErr w:type="spellStart"/>
      <w:r w:rsidR="00B1289E">
        <w:rPr>
          <w:lang w:val="uk-UA"/>
        </w:rPr>
        <w:t>Рейнджера</w:t>
      </w:r>
      <w:proofErr w:type="spellEnd"/>
      <w:r w:rsidR="00B1289E">
        <w:rPr>
          <w:lang w:val="uk-UA"/>
        </w:rPr>
        <w:t xml:space="preserve"> + его </w:t>
      </w:r>
      <w:proofErr w:type="spellStart"/>
      <w:r w:rsidR="00B1289E">
        <w:rPr>
          <w:lang w:val="uk-UA"/>
        </w:rPr>
        <w:t>модификатор</w:t>
      </w:r>
      <w:proofErr w:type="spellEnd"/>
      <w:r w:rsidR="00B1289E">
        <w:rPr>
          <w:lang w:val="uk-UA"/>
        </w:rPr>
        <w:t xml:space="preserve"> </w:t>
      </w:r>
      <w:proofErr w:type="spellStart"/>
      <w:r w:rsidR="00B1289E">
        <w:rPr>
          <w:lang w:val="uk-UA"/>
        </w:rPr>
        <w:t>Мудрости</w:t>
      </w:r>
      <w:proofErr w:type="spellEnd"/>
      <w:r w:rsidR="00B1289E">
        <w:rPr>
          <w:lang w:val="uk-UA"/>
        </w:rPr>
        <w:t>).</w:t>
      </w:r>
    </w:p>
    <w:p w14:paraId="4250BDC9" w14:textId="6708184A" w:rsidR="001B7853" w:rsidRPr="00B1289E" w:rsidRDefault="001B7853" w:rsidP="001B7853">
      <w:pPr>
        <w:pStyle w:val="aff7"/>
        <w:spacing w:after="120"/>
        <w:rPr>
          <w:lang w:val="ru-RU"/>
        </w:rPr>
      </w:pPr>
      <w:r w:rsidRPr="00B1289E">
        <w:rPr>
          <w:lang w:val="ru-RU"/>
        </w:rPr>
        <w:t>•</w:t>
      </w:r>
      <w:r w:rsidR="00AC1FE6" w:rsidRPr="00AC1FE6">
        <w:rPr>
          <w:lang w:val="ru-RU"/>
        </w:rPr>
        <w:t xml:space="preserve"> </w:t>
      </w:r>
      <w:r w:rsidR="00AC1FE6">
        <w:rPr>
          <w:lang w:val="ru-RU"/>
        </w:rPr>
        <w:t>Проверки ориентирования на местности совершаются с преимуществом.</w:t>
      </w:r>
      <w:r w:rsidRPr="00B1289E">
        <w:rPr>
          <w:lang w:val="ru-RU"/>
        </w:rPr>
        <w:t xml:space="preserve"> </w:t>
      </w:r>
    </w:p>
    <w:p w14:paraId="2E8D9E6A" w14:textId="669F5FC9" w:rsidR="001B7853" w:rsidRPr="003C264C" w:rsidRDefault="001B7853" w:rsidP="001B7853">
      <w:pPr>
        <w:pStyle w:val="aff7"/>
        <w:spacing w:after="120"/>
        <w:rPr>
          <w:lang w:val="ru-RU"/>
        </w:rPr>
      </w:pPr>
      <w:r w:rsidRPr="003C264C">
        <w:rPr>
          <w:lang w:val="ru-RU"/>
        </w:rPr>
        <w:t xml:space="preserve">• Даже когда </w:t>
      </w:r>
      <w:r w:rsidR="003C264C">
        <w:rPr>
          <w:lang w:val="ru-RU"/>
        </w:rPr>
        <w:t xml:space="preserve">Рейнджер </w:t>
      </w:r>
      <w:r w:rsidRPr="003C264C">
        <w:rPr>
          <w:lang w:val="ru-RU"/>
        </w:rPr>
        <w:t>занимает</w:t>
      </w:r>
      <w:r w:rsidR="003C264C">
        <w:rPr>
          <w:lang w:val="ru-RU"/>
        </w:rPr>
        <w:t>ся</w:t>
      </w:r>
      <w:r w:rsidRPr="003C264C">
        <w:rPr>
          <w:lang w:val="ru-RU"/>
        </w:rPr>
        <w:t xml:space="preserve"> другой деятельностью во время путешествия</w:t>
      </w:r>
      <w:r w:rsidR="003C264C">
        <w:rPr>
          <w:lang w:val="ru-RU"/>
        </w:rPr>
        <w:t xml:space="preserve">, он </w:t>
      </w:r>
      <w:r w:rsidRPr="003C264C">
        <w:rPr>
          <w:lang w:val="ru-RU"/>
        </w:rPr>
        <w:t>остаёт</w:t>
      </w:r>
      <w:r w:rsidR="003C264C">
        <w:rPr>
          <w:lang w:val="ru-RU"/>
        </w:rPr>
        <w:t>ся</w:t>
      </w:r>
      <w:r w:rsidRPr="003C264C">
        <w:rPr>
          <w:lang w:val="ru-RU"/>
        </w:rPr>
        <w:t xml:space="preserve"> готов к опасности. </w:t>
      </w:r>
    </w:p>
    <w:p w14:paraId="0A030C8C" w14:textId="0848EEC2" w:rsidR="001B7853" w:rsidRPr="003C264C" w:rsidRDefault="001B7853" w:rsidP="001B7853">
      <w:pPr>
        <w:pStyle w:val="aff7"/>
        <w:spacing w:after="120"/>
        <w:rPr>
          <w:lang w:val="ru-RU"/>
        </w:rPr>
      </w:pPr>
      <w:r w:rsidRPr="003C264C">
        <w:rPr>
          <w:lang w:val="ru-RU"/>
        </w:rPr>
        <w:t xml:space="preserve">• Если </w:t>
      </w:r>
      <w:r w:rsidR="003C264C">
        <w:rPr>
          <w:lang w:val="ru-RU"/>
        </w:rPr>
        <w:t xml:space="preserve">Рейнджер </w:t>
      </w:r>
      <w:r w:rsidRPr="003C264C">
        <w:rPr>
          <w:lang w:val="ru-RU"/>
        </w:rPr>
        <w:t xml:space="preserve">путешествует в одиночку, </w:t>
      </w:r>
      <w:r w:rsidR="003C264C">
        <w:rPr>
          <w:lang w:val="ru-RU"/>
        </w:rPr>
        <w:t>то он</w:t>
      </w:r>
      <w:r w:rsidRPr="003C264C">
        <w:rPr>
          <w:lang w:val="ru-RU"/>
        </w:rPr>
        <w:t xml:space="preserve"> может</w:t>
      </w:r>
      <w:r w:rsidR="006D177E">
        <w:rPr>
          <w:lang w:val="ru-RU"/>
        </w:rPr>
        <w:t xml:space="preserve"> </w:t>
      </w:r>
      <w:r w:rsidRPr="003C264C">
        <w:rPr>
          <w:lang w:val="ru-RU"/>
        </w:rPr>
        <w:t xml:space="preserve">перемещаться скрытно в нормальном темпе. </w:t>
      </w:r>
    </w:p>
    <w:p w14:paraId="320507A4" w14:textId="1A8710E1" w:rsidR="001B7853" w:rsidRPr="006D177E" w:rsidRDefault="001B7853" w:rsidP="001B7853">
      <w:pPr>
        <w:pStyle w:val="aff7"/>
        <w:spacing w:after="120"/>
        <w:rPr>
          <w:lang w:val="ru-RU"/>
        </w:rPr>
      </w:pPr>
      <w:r w:rsidRPr="006D177E">
        <w:rPr>
          <w:lang w:val="ru-RU"/>
        </w:rPr>
        <w:t xml:space="preserve">• </w:t>
      </w:r>
      <w:r w:rsidR="006D177E">
        <w:rPr>
          <w:lang w:val="uk-UA"/>
        </w:rPr>
        <w:t xml:space="preserve">При </w:t>
      </w:r>
      <w:proofErr w:type="spellStart"/>
      <w:r w:rsidR="006D177E">
        <w:rPr>
          <w:lang w:val="uk-UA"/>
        </w:rPr>
        <w:t>поисках</w:t>
      </w:r>
      <w:proofErr w:type="spellEnd"/>
      <w:r w:rsidR="006D177E">
        <w:rPr>
          <w:lang w:val="uk-UA"/>
        </w:rPr>
        <w:t xml:space="preserve"> пищи </w:t>
      </w:r>
      <w:r w:rsidR="006D177E">
        <w:rPr>
          <w:lang w:val="ru-RU"/>
        </w:rPr>
        <w:t xml:space="preserve">Рейнджер находит в </w:t>
      </w:r>
      <w:r w:rsidRPr="006D177E">
        <w:rPr>
          <w:lang w:val="ru-RU"/>
        </w:rPr>
        <w:t xml:space="preserve">два раза больше, чем обычно. </w:t>
      </w:r>
    </w:p>
    <w:p w14:paraId="0602DB93" w14:textId="30CB96A4" w:rsidR="001B7853" w:rsidRPr="006D177E" w:rsidRDefault="001B7853" w:rsidP="001B7853">
      <w:pPr>
        <w:pStyle w:val="aff7"/>
        <w:spacing w:after="120"/>
        <w:rPr>
          <w:lang w:val="ru-RU"/>
        </w:rPr>
      </w:pPr>
      <w:r w:rsidRPr="006D177E">
        <w:rPr>
          <w:lang w:val="ru-RU"/>
        </w:rPr>
        <w:t xml:space="preserve">• </w:t>
      </w:r>
      <w:r w:rsidR="00205ADA">
        <w:rPr>
          <w:lang w:val="ru-RU"/>
        </w:rPr>
        <w:t xml:space="preserve">При выслеживании </w:t>
      </w:r>
      <w:r w:rsidR="00205ADA" w:rsidRPr="006D177E">
        <w:rPr>
          <w:lang w:val="ru-RU"/>
        </w:rPr>
        <w:t>других существ</w:t>
      </w:r>
      <w:r w:rsidRPr="006D177E">
        <w:rPr>
          <w:lang w:val="ru-RU"/>
        </w:rPr>
        <w:t xml:space="preserve"> </w:t>
      </w:r>
      <w:r w:rsidR="006D177E">
        <w:rPr>
          <w:lang w:val="ru-RU"/>
        </w:rPr>
        <w:t xml:space="preserve">рейнджер </w:t>
      </w:r>
      <w:r w:rsidRPr="006D177E">
        <w:rPr>
          <w:lang w:val="ru-RU"/>
        </w:rPr>
        <w:t>также узнаёт их точное количество, их размеры, и как давно они прошли через область.</w:t>
      </w:r>
    </w:p>
    <w:p w14:paraId="17D57C3C" w14:textId="5DCEC36B" w:rsidR="001B7853" w:rsidRPr="006D177E" w:rsidRDefault="006D177E" w:rsidP="001B7853">
      <w:pPr>
        <w:pStyle w:val="aff7"/>
        <w:spacing w:after="120"/>
        <w:rPr>
          <w:lang w:val="ru-RU"/>
        </w:rPr>
      </w:pPr>
      <w:r>
        <w:rPr>
          <w:lang w:val="ru-RU"/>
        </w:rPr>
        <w:t>Рейнджер может выбрать дополнительную местность на 6м и 10м уровнях</w:t>
      </w:r>
      <w:r w:rsidR="00205ADA">
        <w:rPr>
          <w:lang w:val="ru-RU"/>
        </w:rPr>
        <w:t xml:space="preserve"> и заменить любую из выбранных при повышении уровня.</w:t>
      </w:r>
    </w:p>
    <w:p w14:paraId="53912C80" w14:textId="110D27AC" w:rsidR="004538AF" w:rsidRPr="0001444C" w:rsidRDefault="00277ECF" w:rsidP="004538AF">
      <w:pPr>
        <w:pStyle w:val="30"/>
      </w:pPr>
      <w:bookmarkStart w:id="57" w:name="_Toc66413603"/>
      <w:r>
        <w:rPr>
          <w:lang w:val="ru-RU"/>
        </w:rPr>
        <w:t>Инстинкт</w:t>
      </w:r>
      <w:r w:rsidR="004538AF" w:rsidRPr="0001444C">
        <w:t xml:space="preserve"> </w:t>
      </w:r>
      <w:r w:rsidR="004538AF" w:rsidRPr="004538AF">
        <w:rPr>
          <w:lang w:val="ru-RU"/>
        </w:rPr>
        <w:t>Охотника</w:t>
      </w:r>
      <w:r w:rsidR="004538AF" w:rsidRPr="0001444C">
        <w:t xml:space="preserve"> [</w:t>
      </w:r>
      <w:r w:rsidR="004538AF">
        <w:t>Hunter</w:t>
      </w:r>
      <w:r w:rsidR="004538AF" w:rsidRPr="0001444C">
        <w:t>’</w:t>
      </w:r>
      <w:r w:rsidR="004538AF">
        <w:t>s</w:t>
      </w:r>
      <w:r w:rsidR="004538AF" w:rsidRPr="0001444C">
        <w:t xml:space="preserve"> </w:t>
      </w:r>
      <w:r w:rsidR="004538AF">
        <w:t>Quarry</w:t>
      </w:r>
      <w:r w:rsidR="004538AF" w:rsidRPr="0001444C">
        <w:t>]</w:t>
      </w:r>
      <w:r>
        <w:rPr>
          <w:rStyle w:val="afffff0"/>
          <w:lang w:val="ru-RU"/>
        </w:rPr>
        <w:footnoteReference w:id="15"/>
      </w:r>
      <w:bookmarkEnd w:id="57"/>
    </w:p>
    <w:p w14:paraId="29412E6F" w14:textId="4DD8C550" w:rsidR="004538AF" w:rsidRPr="004538AF" w:rsidRDefault="004538AF" w:rsidP="00F15B0E">
      <w:pPr>
        <w:pStyle w:val="aff7"/>
      </w:pPr>
      <w:proofErr w:type="gramStart"/>
      <w:r>
        <w:rPr>
          <w:rStyle w:val="BoxedWordAttention"/>
        </w:rPr>
        <w:t>2th</w:t>
      </w:r>
      <w:proofErr w:type="gramEnd"/>
      <w:r w:rsidRPr="00963B10">
        <w:rPr>
          <w:rStyle w:val="BoxedWordAttention"/>
        </w:rPr>
        <w:t>-level ranger additional feature</w:t>
      </w:r>
    </w:p>
    <w:p w14:paraId="03650E3C" w14:textId="7529A900" w:rsidR="004538AF" w:rsidRPr="004538AF" w:rsidRDefault="004538AF" w:rsidP="00F15B0E">
      <w:pPr>
        <w:pStyle w:val="aff7"/>
        <w:rPr>
          <w:lang w:val="ru-RU"/>
        </w:rPr>
      </w:pPr>
      <w:r w:rsidRPr="004538AF">
        <w:rPr>
          <w:lang w:val="ru-RU"/>
        </w:rPr>
        <w:t xml:space="preserve">На 2м уровне, Рейнджер становится способен «читать» свои цели, позволяя наносить более верные и смертоносные удары. На своем ходу бонусным действием рейнджер может выбрать существо, которое он видит на расстоянии до 90 футов, своей «Добычей». Рейнджер может поддерживать сосредоточенность на своей добыче количество часов равное его бонусу владения, рассчитанного для уровней Рейнджера. Во время действия этого эффекта Рейнджер дополнительно наносит урон (который соответствует типу урона используемого оружия) в размере результата броска кости компетентности своими атаками оружием выбранному существу. В случае если это существо также является Избранным </w:t>
      </w:r>
      <w:r w:rsidR="00F15B0E" w:rsidRPr="004538AF">
        <w:rPr>
          <w:lang w:val="ru-RU"/>
        </w:rPr>
        <w:t>Врагом,</w:t>
      </w:r>
      <w:r w:rsidRPr="004538AF">
        <w:rPr>
          <w:lang w:val="ru-RU"/>
        </w:rPr>
        <w:t xml:space="preserve"> то Рейнджер также получает бонус равный модификатору Мудрости на броски атаки оружием против этой цели. Также во время действия этого эффекта Рейнджер добавляет к своим проверкам Мудрости (Восприятие) или Мудрости (Выживание) результат броска кости компетентности.</w:t>
      </w:r>
    </w:p>
    <w:p w14:paraId="56DFBE35" w14:textId="0FD6B680" w:rsidR="004538AF" w:rsidRPr="004538AF" w:rsidRDefault="004538AF" w:rsidP="00F15B0E">
      <w:pPr>
        <w:pStyle w:val="aff7"/>
        <w:rPr>
          <w:lang w:val="ru-RU"/>
        </w:rPr>
      </w:pPr>
      <w:r w:rsidRPr="004538AF">
        <w:rPr>
          <w:lang w:val="ru-RU"/>
        </w:rPr>
        <w:t xml:space="preserve">Эффект прекращается в случае, если Рейнджер падает без сознания, использует его на другом существе </w:t>
      </w:r>
      <w:r>
        <w:rPr>
          <w:lang w:val="ru-RU"/>
        </w:rPr>
        <w:t xml:space="preserve">или </w:t>
      </w:r>
      <w:proofErr w:type="spellStart"/>
      <w:r>
        <w:rPr>
          <w:lang w:val="ru-RU"/>
        </w:rPr>
        <w:t>сотворяет</w:t>
      </w:r>
      <w:proofErr w:type="spellEnd"/>
      <w:r>
        <w:rPr>
          <w:lang w:val="ru-RU"/>
        </w:rPr>
        <w:t xml:space="preserve"> заклинание Метка охотника</w:t>
      </w:r>
      <w:r>
        <w:rPr>
          <w:rStyle w:val="afffff0"/>
          <w:lang w:val="ru-RU"/>
        </w:rPr>
        <w:footnoteReference w:id="16"/>
      </w:r>
      <w:r>
        <w:rPr>
          <w:lang w:val="ru-RU"/>
        </w:rPr>
        <w:t>.</w:t>
      </w:r>
    </w:p>
    <w:p w14:paraId="6090C9C0" w14:textId="77777777" w:rsidR="004538AF" w:rsidRPr="004538AF" w:rsidRDefault="004538AF" w:rsidP="00F15B0E">
      <w:pPr>
        <w:pStyle w:val="aff7"/>
        <w:rPr>
          <w:lang w:val="ru-RU"/>
        </w:rPr>
      </w:pPr>
      <w:r w:rsidRPr="004538AF">
        <w:rPr>
          <w:lang w:val="ru-RU"/>
        </w:rPr>
        <w:t>Рейнджер может использовать это свойство количество раз равное его модификатору Мудрости (минимум 1). Возможность повторно использовать это свойство появляется после совершения Рейнджером короткого или длительного отдыха.</w:t>
      </w:r>
    </w:p>
    <w:p w14:paraId="3989A907" w14:textId="2D98A411" w:rsidR="004538AF" w:rsidRPr="004538AF" w:rsidRDefault="004538AF" w:rsidP="00F15B0E">
      <w:pPr>
        <w:pStyle w:val="aff7"/>
        <w:rPr>
          <w:lang w:val="ru-RU"/>
        </w:rPr>
      </w:pPr>
      <w:r w:rsidRPr="004538AF">
        <w:rPr>
          <w:lang w:val="ru-RU"/>
        </w:rPr>
        <w:t>Кость компетентности – используется при различных проверках, на 1м уровне используется кость 1к4, которая возрастает до 1к6 на 5 уровне, до 1к8 на 9м уровне, до 1к10 на 13м уровне и 1к12 на 17м уровне.</w:t>
      </w:r>
    </w:p>
    <w:p w14:paraId="470ACBAD" w14:textId="2991547B" w:rsidR="00B409FC" w:rsidRPr="0001444C" w:rsidRDefault="00B409FC" w:rsidP="00963B10">
      <w:pPr>
        <w:pStyle w:val="30"/>
      </w:pPr>
      <w:bookmarkStart w:id="58" w:name="_Toc66413604"/>
      <w:r>
        <w:rPr>
          <w:lang w:val="ru-RU"/>
        </w:rPr>
        <w:t>Сотворение</w:t>
      </w:r>
      <w:r w:rsidRPr="0001444C">
        <w:t xml:space="preserve"> </w:t>
      </w:r>
      <w:r>
        <w:rPr>
          <w:lang w:val="ru-RU"/>
        </w:rPr>
        <w:t>заклинаний</w:t>
      </w:r>
      <w:r w:rsidR="00415ACB" w:rsidRPr="0001444C">
        <w:t xml:space="preserve"> (</w:t>
      </w:r>
      <w:r w:rsidR="00415ACB">
        <w:rPr>
          <w:lang w:val="ru-RU"/>
        </w:rPr>
        <w:t>альтернативное</w:t>
      </w:r>
      <w:r w:rsidR="00415ACB" w:rsidRPr="0001444C">
        <w:t>)</w:t>
      </w:r>
      <w:bookmarkEnd w:id="58"/>
    </w:p>
    <w:p w14:paraId="306D4EF8" w14:textId="3D6700A9" w:rsidR="004538AF" w:rsidRPr="00A857FE" w:rsidRDefault="004538AF" w:rsidP="00F15B0E">
      <w:pPr>
        <w:pStyle w:val="aff7"/>
        <w:rPr>
          <w:rStyle w:val="BoxedWordAttention"/>
        </w:rPr>
      </w:pPr>
      <w:proofErr w:type="gramStart"/>
      <w:r w:rsidRPr="004538AF">
        <w:rPr>
          <w:rStyle w:val="BoxedWordAttention"/>
        </w:rPr>
        <w:t>2</w:t>
      </w:r>
      <w:r>
        <w:rPr>
          <w:rStyle w:val="BoxedWordAttention"/>
        </w:rPr>
        <w:t>th</w:t>
      </w:r>
      <w:proofErr w:type="gramEnd"/>
      <w:r w:rsidRPr="00963B10">
        <w:rPr>
          <w:rStyle w:val="BoxedWordAttention"/>
        </w:rPr>
        <w:t xml:space="preserve">-level ranger </w:t>
      </w:r>
      <w:r>
        <w:rPr>
          <w:rStyle w:val="BoxedWordAttention"/>
        </w:rPr>
        <w:t xml:space="preserve">alternative </w:t>
      </w:r>
      <w:r w:rsidRPr="00963B10">
        <w:rPr>
          <w:rStyle w:val="BoxedWordAttention"/>
        </w:rPr>
        <w:t>feature</w:t>
      </w:r>
      <w:r w:rsidR="00A857FE" w:rsidRPr="00A857FE">
        <w:rPr>
          <w:rStyle w:val="BoxedWordAttention"/>
        </w:rPr>
        <w:t xml:space="preserve"> (</w:t>
      </w:r>
      <w:r>
        <w:rPr>
          <w:rStyle w:val="BoxedWordAttention"/>
        </w:rPr>
        <w:t>original Spellcasting</w:t>
      </w:r>
      <w:r w:rsidR="00A857FE" w:rsidRPr="00A857FE">
        <w:rPr>
          <w:rStyle w:val="BoxedWordAttention"/>
        </w:rPr>
        <w:t>)</w:t>
      </w:r>
    </w:p>
    <w:p w14:paraId="36FAB541" w14:textId="7C6D553C" w:rsidR="00415ACB" w:rsidRDefault="004538AF" w:rsidP="004538AF">
      <w:pPr>
        <w:pStyle w:val="40"/>
        <w:rPr>
          <w:lang w:val="ru-RU"/>
        </w:rPr>
      </w:pPr>
      <w:r>
        <w:rPr>
          <w:lang w:val="ru-RU"/>
        </w:rPr>
        <w:t>Ритуальное</w:t>
      </w:r>
      <w:r w:rsidRPr="0001444C">
        <w:rPr>
          <w:lang w:val="ru-RU"/>
        </w:rPr>
        <w:t xml:space="preserve"> </w:t>
      </w:r>
      <w:r>
        <w:rPr>
          <w:lang w:val="ru-RU"/>
        </w:rPr>
        <w:t>сотворение</w:t>
      </w:r>
      <w:r w:rsidRPr="0001444C">
        <w:rPr>
          <w:lang w:val="ru-RU"/>
        </w:rPr>
        <w:t xml:space="preserve"> </w:t>
      </w:r>
      <w:r>
        <w:rPr>
          <w:lang w:val="ru-RU"/>
        </w:rPr>
        <w:t>заклинаний</w:t>
      </w:r>
    </w:p>
    <w:p w14:paraId="13D0ED67" w14:textId="216D2A99" w:rsidR="004538AF" w:rsidRDefault="004538AF" w:rsidP="00F15B0E">
      <w:pPr>
        <w:pStyle w:val="aff7"/>
        <w:rPr>
          <w:lang w:val="ru-RU"/>
        </w:rPr>
      </w:pPr>
      <w:r>
        <w:rPr>
          <w:lang w:val="ru-RU"/>
        </w:rPr>
        <w:t xml:space="preserve">Рейнджер может </w:t>
      </w:r>
      <w:r w:rsidR="00205ADA">
        <w:rPr>
          <w:lang w:val="ru-RU"/>
        </w:rPr>
        <w:t>сотворить</w:t>
      </w:r>
      <w:r>
        <w:rPr>
          <w:lang w:val="ru-RU"/>
        </w:rPr>
        <w:t xml:space="preserve"> как ритуалы ограниченное количество заклинаний</w:t>
      </w:r>
      <w:r w:rsidR="00761431">
        <w:rPr>
          <w:lang w:val="ru-RU"/>
        </w:rPr>
        <w:t xml:space="preserve">. При этом, поскольку </w:t>
      </w:r>
      <w:r w:rsidR="0077755D">
        <w:rPr>
          <w:lang w:val="ru-RU"/>
        </w:rPr>
        <w:t>рейнджер не обладает ни знаниями волшебника, ни связью с природой друида на сотворение ритуала ему требуется не один, а два часа.</w:t>
      </w:r>
    </w:p>
    <w:p w14:paraId="11B2D201" w14:textId="7EADF00C" w:rsidR="001B6DCA" w:rsidRDefault="001B6DCA" w:rsidP="00EA763A">
      <w:pPr>
        <w:pStyle w:val="aff7"/>
        <w:rPr>
          <w:lang w:val="ru-RU"/>
        </w:rPr>
      </w:pPr>
      <w:r>
        <w:rPr>
          <w:lang w:val="ru-RU"/>
        </w:rPr>
        <w:t>Рейнджер получает доступ к ритуальным заклинаниям основываясь на доступных ему ячейках для сотворения заклинаний.</w:t>
      </w:r>
    </w:p>
    <w:p w14:paraId="71DEF9F0" w14:textId="010982E6" w:rsidR="00EA763A" w:rsidRPr="001B6DCA" w:rsidRDefault="00EA763A" w:rsidP="00EA763A">
      <w:pPr>
        <w:pStyle w:val="aff7"/>
        <w:rPr>
          <w:lang w:val="ru-RU"/>
        </w:rPr>
      </w:pPr>
      <w:r>
        <w:rPr>
          <w:lang w:val="ru-RU"/>
        </w:rPr>
        <w:t xml:space="preserve">Рейнджер изучает 1 ритуал при повышении каждого второго уровня – </w:t>
      </w:r>
      <w:proofErr w:type="gramStart"/>
      <w:r>
        <w:rPr>
          <w:lang w:val="ru-RU"/>
        </w:rPr>
        <w:t>т.е.</w:t>
      </w:r>
      <w:proofErr w:type="gramEnd"/>
      <w:r>
        <w:rPr>
          <w:lang w:val="ru-RU"/>
        </w:rPr>
        <w:t xml:space="preserve"> на 2м, 4м, 6м и т.д.</w:t>
      </w:r>
    </w:p>
    <w:p w14:paraId="49E171F5" w14:textId="3ED1E5AE" w:rsidR="001F055B" w:rsidRPr="001B6DCA" w:rsidRDefault="001F055B" w:rsidP="00531B13">
      <w:pPr>
        <w:pStyle w:val="51"/>
        <w:rPr>
          <w:lang w:val="ru-RU"/>
        </w:rPr>
      </w:pPr>
      <w:r>
        <w:rPr>
          <w:lang w:val="ru-RU"/>
        </w:rPr>
        <w:t>Ритуалы</w:t>
      </w:r>
      <w:r w:rsidRPr="001B6DCA">
        <w:rPr>
          <w:lang w:val="ru-RU"/>
        </w:rPr>
        <w:t xml:space="preserve"> </w:t>
      </w:r>
      <w:proofErr w:type="gramStart"/>
      <w:r w:rsidRPr="001B6DCA">
        <w:rPr>
          <w:lang w:val="ru-RU"/>
        </w:rPr>
        <w:t>1</w:t>
      </w:r>
      <w:r>
        <w:rPr>
          <w:lang w:val="ru-RU"/>
        </w:rPr>
        <w:t>го</w:t>
      </w:r>
      <w:proofErr w:type="gramEnd"/>
      <w:r w:rsidRPr="001B6DCA">
        <w:rPr>
          <w:lang w:val="ru-RU"/>
        </w:rPr>
        <w:t xml:space="preserve"> </w:t>
      </w:r>
      <w:r>
        <w:rPr>
          <w:lang w:val="ru-RU"/>
        </w:rPr>
        <w:t>уровня</w:t>
      </w:r>
    </w:p>
    <w:p w14:paraId="15652D1D" w14:textId="24179AE9" w:rsidR="001F055B" w:rsidRDefault="00531B13" w:rsidP="008A7278">
      <w:pPr>
        <w:pStyle w:val="aff7"/>
        <w:numPr>
          <w:ilvl w:val="0"/>
          <w:numId w:val="21"/>
        </w:numPr>
      </w:pPr>
      <w:r>
        <w:t>Alarm</w:t>
      </w:r>
    </w:p>
    <w:p w14:paraId="389EAD1E" w14:textId="152C76E5" w:rsidR="000B4429" w:rsidRDefault="000B4429" w:rsidP="008A7278">
      <w:pPr>
        <w:pStyle w:val="aff7"/>
        <w:numPr>
          <w:ilvl w:val="0"/>
          <w:numId w:val="21"/>
        </w:numPr>
      </w:pPr>
      <w:r>
        <w:t>Detect</w:t>
      </w:r>
      <w:r w:rsidRPr="001B6DCA">
        <w:t xml:space="preserve"> </w:t>
      </w:r>
      <w:r>
        <w:t>Poison and Disease</w:t>
      </w:r>
    </w:p>
    <w:p w14:paraId="681E7BB4" w14:textId="0AD12230" w:rsidR="00363DBF" w:rsidRPr="00363DBF" w:rsidRDefault="00363DBF" w:rsidP="008A7278">
      <w:pPr>
        <w:pStyle w:val="aff7"/>
        <w:numPr>
          <w:ilvl w:val="0"/>
          <w:numId w:val="21"/>
        </w:numPr>
      </w:pPr>
      <w:r>
        <w:t>Speak with Animals</w:t>
      </w:r>
    </w:p>
    <w:p w14:paraId="0B64E21C" w14:textId="752FED33" w:rsidR="001F055B" w:rsidRPr="00363DBF" w:rsidRDefault="001F055B" w:rsidP="001B6DCA">
      <w:pPr>
        <w:pStyle w:val="51"/>
      </w:pPr>
      <w:r>
        <w:rPr>
          <w:lang w:val="ru-RU"/>
        </w:rPr>
        <w:t>Ритуалы</w:t>
      </w:r>
      <w:r w:rsidRPr="00363DBF">
        <w:t xml:space="preserve"> </w:t>
      </w:r>
      <w:proofErr w:type="gramStart"/>
      <w:r w:rsidRPr="00363DBF">
        <w:t>2</w:t>
      </w:r>
      <w:r>
        <w:rPr>
          <w:lang w:val="ru-RU"/>
        </w:rPr>
        <w:t>го</w:t>
      </w:r>
      <w:proofErr w:type="gramEnd"/>
      <w:r w:rsidRPr="00363DBF">
        <w:t xml:space="preserve"> </w:t>
      </w:r>
      <w:r>
        <w:rPr>
          <w:lang w:val="ru-RU"/>
        </w:rPr>
        <w:t>уровня</w:t>
      </w:r>
    </w:p>
    <w:p w14:paraId="4AABBE7B" w14:textId="1B9F4F27" w:rsidR="001F055B" w:rsidRDefault="00363DBF" w:rsidP="008A7278">
      <w:pPr>
        <w:pStyle w:val="aff7"/>
        <w:numPr>
          <w:ilvl w:val="0"/>
          <w:numId w:val="22"/>
        </w:numPr>
      </w:pPr>
      <w:r>
        <w:t>Animal Messenger</w:t>
      </w:r>
    </w:p>
    <w:p w14:paraId="49AC5A38" w14:textId="3E449AA8" w:rsidR="00363DBF" w:rsidRDefault="00363DBF" w:rsidP="008A7278">
      <w:pPr>
        <w:pStyle w:val="aff7"/>
        <w:numPr>
          <w:ilvl w:val="0"/>
          <w:numId w:val="22"/>
        </w:numPr>
      </w:pPr>
      <w:r>
        <w:t>Beast Sense</w:t>
      </w:r>
    </w:p>
    <w:p w14:paraId="09F08DDB" w14:textId="04E160DA" w:rsidR="00363DBF" w:rsidRPr="00363DBF" w:rsidRDefault="00363DBF" w:rsidP="008A7278">
      <w:pPr>
        <w:pStyle w:val="aff7"/>
        <w:numPr>
          <w:ilvl w:val="0"/>
          <w:numId w:val="22"/>
        </w:numPr>
      </w:pPr>
      <w:r>
        <w:t>Locate Animals and Plants</w:t>
      </w:r>
    </w:p>
    <w:p w14:paraId="4607967A" w14:textId="476CC11B" w:rsidR="001F055B" w:rsidRDefault="001F055B" w:rsidP="001B6DCA">
      <w:pPr>
        <w:pStyle w:val="51"/>
        <w:rPr>
          <w:lang w:val="ru-RU"/>
        </w:rPr>
      </w:pPr>
      <w:r>
        <w:rPr>
          <w:lang w:val="ru-RU"/>
        </w:rPr>
        <w:t xml:space="preserve">Ритуалы </w:t>
      </w:r>
      <w:proofErr w:type="gramStart"/>
      <w:r>
        <w:rPr>
          <w:lang w:val="ru-RU"/>
        </w:rPr>
        <w:t>3го</w:t>
      </w:r>
      <w:proofErr w:type="gramEnd"/>
      <w:r>
        <w:rPr>
          <w:lang w:val="ru-RU"/>
        </w:rPr>
        <w:t xml:space="preserve"> уровня</w:t>
      </w:r>
    </w:p>
    <w:p w14:paraId="3238F250" w14:textId="211EB69F" w:rsidR="001F055B" w:rsidRPr="001B6DCA" w:rsidRDefault="001B6DCA" w:rsidP="008A7278">
      <w:pPr>
        <w:pStyle w:val="aff7"/>
        <w:numPr>
          <w:ilvl w:val="0"/>
          <w:numId w:val="23"/>
        </w:numPr>
      </w:pPr>
      <w:r>
        <w:t>Water Breathing</w:t>
      </w:r>
    </w:p>
    <w:p w14:paraId="2B70030C" w14:textId="20C44D94" w:rsidR="001F055B" w:rsidRPr="001E2FF5" w:rsidRDefault="001E2FF5" w:rsidP="001E2FF5">
      <w:pPr>
        <w:pStyle w:val="51"/>
        <w:rPr>
          <w:lang w:val="ru-RU"/>
        </w:rPr>
      </w:pPr>
      <w:r>
        <w:rPr>
          <w:lang w:val="uk-UA"/>
        </w:rPr>
        <w:t>Ритуал</w:t>
      </w:r>
      <w:r>
        <w:rPr>
          <w:lang w:val="ru-RU"/>
        </w:rPr>
        <w:t>ы 5го круга</w:t>
      </w:r>
    </w:p>
    <w:p w14:paraId="1781CA37" w14:textId="7BE9156B" w:rsidR="001F055B" w:rsidRDefault="001E2FF5" w:rsidP="008A7278">
      <w:pPr>
        <w:pStyle w:val="aff7"/>
        <w:numPr>
          <w:ilvl w:val="0"/>
          <w:numId w:val="23"/>
        </w:numPr>
      </w:pPr>
      <w:r>
        <w:t>Commune with Nature</w:t>
      </w:r>
    </w:p>
    <w:p w14:paraId="75088984" w14:textId="79DA4EB7" w:rsidR="00BB3DB6" w:rsidRPr="00415ACB" w:rsidRDefault="00963B10" w:rsidP="00963B10">
      <w:pPr>
        <w:pStyle w:val="30"/>
        <w:rPr>
          <w:lang w:val="ru-RU"/>
        </w:rPr>
      </w:pPr>
      <w:bookmarkStart w:id="59" w:name="_Toc66413605"/>
      <w:r>
        <w:t>Steady</w:t>
      </w:r>
      <w:r w:rsidRPr="00415ACB">
        <w:rPr>
          <w:lang w:val="ru-RU"/>
        </w:rPr>
        <w:t xml:space="preserve"> </w:t>
      </w:r>
      <w:r w:rsidR="00BB3DB6">
        <w:t>Aim</w:t>
      </w:r>
      <w:bookmarkEnd w:id="59"/>
    </w:p>
    <w:p w14:paraId="3B840947" w14:textId="20C611AE" w:rsidR="00BB3DB6" w:rsidRPr="00963B10" w:rsidRDefault="00963B10" w:rsidP="00F15B0E">
      <w:pPr>
        <w:pStyle w:val="aff7"/>
        <w:rPr>
          <w:rStyle w:val="BoxedWordAttention"/>
        </w:rPr>
      </w:pPr>
      <w:r w:rsidRPr="00963B10">
        <w:rPr>
          <w:rStyle w:val="BoxedWordAttention"/>
        </w:rPr>
        <w:t>3r</w:t>
      </w:r>
      <w:r w:rsidR="00BB3DB6" w:rsidRPr="00963B10">
        <w:rPr>
          <w:rStyle w:val="BoxedWordAttention"/>
        </w:rPr>
        <w:t xml:space="preserve">d-level </w:t>
      </w:r>
      <w:r w:rsidRPr="00963B10">
        <w:rPr>
          <w:rStyle w:val="BoxedWordAttention"/>
        </w:rPr>
        <w:t xml:space="preserve">ranger additional </w:t>
      </w:r>
      <w:r w:rsidR="00BB3DB6" w:rsidRPr="00963B10">
        <w:rPr>
          <w:rStyle w:val="BoxedWordAttention"/>
        </w:rPr>
        <w:t>feature</w:t>
      </w:r>
    </w:p>
    <w:p w14:paraId="1565D7E6" w14:textId="2B6E793C" w:rsidR="00963B10" w:rsidRDefault="00963B10" w:rsidP="00F15B0E">
      <w:pPr>
        <w:pStyle w:val="aff7"/>
      </w:pPr>
      <w:r w:rsidRPr="00963B10">
        <w:t xml:space="preserve">As a bonus action, you give yourself advantage on your next attack roll on the current turn. You can use this bonus action only if you haven't moved during this turn, and after you use the bonus action, your speed is 0 until the end of the current turn. </w:t>
      </w:r>
    </w:p>
    <w:p w14:paraId="7904DCC4" w14:textId="77777777" w:rsidR="00D36461" w:rsidRDefault="00D36461" w:rsidP="00D36461">
      <w:pPr>
        <w:pStyle w:val="30"/>
      </w:pPr>
      <w:bookmarkStart w:id="60" w:name="_Toc66413606"/>
      <w:r>
        <w:t>Fleet of Foot</w:t>
      </w:r>
      <w:bookmarkEnd w:id="60"/>
      <w:r>
        <w:t xml:space="preserve"> </w:t>
      </w:r>
    </w:p>
    <w:p w14:paraId="12793E53" w14:textId="44197BDE" w:rsidR="00D36461" w:rsidRPr="00963B10" w:rsidRDefault="00D36461" w:rsidP="00D36461">
      <w:pPr>
        <w:pStyle w:val="aff7"/>
        <w:rPr>
          <w:rStyle w:val="BoxedWordAttention"/>
        </w:rPr>
      </w:pPr>
      <w:r w:rsidRPr="00D36461">
        <w:rPr>
          <w:rStyle w:val="BoxedWordAttention"/>
        </w:rPr>
        <w:t>8</w:t>
      </w:r>
      <w:r>
        <w:rPr>
          <w:rStyle w:val="BoxedWordAttention"/>
        </w:rPr>
        <w:t>th</w:t>
      </w:r>
      <w:r w:rsidRPr="00963B10">
        <w:rPr>
          <w:rStyle w:val="BoxedWordAttention"/>
        </w:rPr>
        <w:t xml:space="preserve">-level ranger </w:t>
      </w:r>
      <w:r>
        <w:rPr>
          <w:rStyle w:val="BoxedWordAttention"/>
        </w:rPr>
        <w:t>alternative</w:t>
      </w:r>
      <w:r w:rsidRPr="00963B10">
        <w:rPr>
          <w:rStyle w:val="BoxedWordAttention"/>
        </w:rPr>
        <w:t xml:space="preserve"> feature</w:t>
      </w:r>
      <w:r>
        <w:rPr>
          <w:rStyle w:val="BoxedWordAttention"/>
        </w:rPr>
        <w:t xml:space="preserve"> ()</w:t>
      </w:r>
    </w:p>
    <w:p w14:paraId="7EE3D40C" w14:textId="77777777" w:rsidR="00D36461" w:rsidRDefault="00D36461" w:rsidP="00D36461">
      <w:pPr>
        <w:pStyle w:val="aff7"/>
      </w:pPr>
      <w:r>
        <w:t xml:space="preserve">Starting at 8th level, moving through nonmagical difficult terrain costs you no extra movement. You can also pass through nonmagical plants without being slowed by them and without taking damage from them if they have thorns, spines, or a similar hazard. </w:t>
      </w:r>
    </w:p>
    <w:p w14:paraId="482DB09D" w14:textId="46CBBF60" w:rsidR="00D36461" w:rsidRDefault="00D36461" w:rsidP="00D36461">
      <w:pPr>
        <w:pStyle w:val="aff7"/>
      </w:pPr>
      <w:proofErr w:type="gramStart"/>
      <w:r>
        <w:t>Also</w:t>
      </w:r>
      <w:proofErr w:type="gramEnd"/>
      <w:r>
        <w:t xml:space="preserve"> your walking speed increase by 10 ft.</w:t>
      </w:r>
    </w:p>
    <w:p w14:paraId="11799E98" w14:textId="77777777" w:rsidR="00766A21" w:rsidRDefault="00766A21" w:rsidP="00D36461">
      <w:pPr>
        <w:pStyle w:val="aff7"/>
      </w:pPr>
    </w:p>
    <w:p w14:paraId="734BDB61" w14:textId="003470B9" w:rsidR="00277ECF" w:rsidRPr="0001444C" w:rsidRDefault="00277ECF" w:rsidP="00277ECF">
      <w:pPr>
        <w:pStyle w:val="20"/>
        <w:rPr>
          <w:lang w:val="ru-RU"/>
        </w:rPr>
      </w:pPr>
      <w:bookmarkStart w:id="61" w:name="_Toc66413607"/>
      <w:r>
        <w:t>Hunter</w:t>
      </w:r>
      <w:r w:rsidRPr="0001444C">
        <w:rPr>
          <w:lang w:val="ru-RU"/>
        </w:rPr>
        <w:t xml:space="preserve"> (</w:t>
      </w:r>
      <w:r>
        <w:t>Palant</w:t>
      </w:r>
      <w:r w:rsidRPr="0001444C">
        <w:rPr>
          <w:lang w:val="ru-RU"/>
        </w:rPr>
        <w:t>)</w:t>
      </w:r>
      <w:bookmarkEnd w:id="61"/>
    </w:p>
    <w:p w14:paraId="78C9543B" w14:textId="13FA7C5F" w:rsidR="00B17A80" w:rsidRDefault="00B17A80" w:rsidP="00277ECF">
      <w:pPr>
        <w:pStyle w:val="30"/>
        <w:rPr>
          <w:lang w:val="ru-RU"/>
        </w:rPr>
      </w:pPr>
      <w:bookmarkStart w:id="62" w:name="_Toc66413608"/>
      <w:r>
        <w:rPr>
          <w:lang w:val="ru-RU"/>
        </w:rPr>
        <w:t>Дополнительные заклинания Охотника</w:t>
      </w:r>
      <w:bookmarkEnd w:id="62"/>
    </w:p>
    <w:p w14:paraId="3BF70493" w14:textId="5C02DE05" w:rsidR="00FC2F33" w:rsidRPr="00761431" w:rsidRDefault="00761431" w:rsidP="00FC2F33">
      <w:pPr>
        <w:rPr>
          <w:lang w:val="ru-RU"/>
        </w:rPr>
      </w:pPr>
      <w:r>
        <w:rPr>
          <w:lang w:val="ru-RU"/>
        </w:rPr>
        <w:t>Охотник изучает дополнительные заклинания, которые не учитываются в количестве заклинаний, которые доступны ему для изучения.</w:t>
      </w:r>
    </w:p>
    <w:p w14:paraId="2C88433F" w14:textId="1CD6858B" w:rsidR="0001444C" w:rsidRDefault="0001444C" w:rsidP="0001444C">
      <w:pPr>
        <w:pStyle w:val="TableHeader"/>
      </w:pPr>
      <w:r w:rsidRPr="0001444C">
        <w:rPr>
          <w:lang w:val="ru-RU"/>
        </w:rPr>
        <w:fldChar w:fldCharType="begin"/>
      </w:r>
      <w:r w:rsidRPr="0001444C">
        <w:rPr>
          <w:lang w:val="ru-RU"/>
        </w:rPr>
        <w:instrText xml:space="preserve"> SEQ Таблица \* ARABIC </w:instrText>
      </w:r>
      <w:r w:rsidRPr="0001444C">
        <w:rPr>
          <w:lang w:val="ru-RU"/>
        </w:rPr>
        <w:fldChar w:fldCharType="separate"/>
      </w:r>
      <w:r w:rsidR="003779CF">
        <w:rPr>
          <w:noProof/>
          <w:lang w:val="ru-RU"/>
        </w:rPr>
        <w:t>3</w:t>
      </w:r>
      <w:r w:rsidRPr="0001444C">
        <w:rPr>
          <w:lang w:val="ru-RU"/>
        </w:rPr>
        <w:fldChar w:fldCharType="end"/>
      </w:r>
      <w:r w:rsidRPr="0001444C">
        <w:rPr>
          <w:lang w:val="ru-RU"/>
        </w:rPr>
        <w:t xml:space="preserve"> </w:t>
      </w:r>
      <w:proofErr w:type="spellStart"/>
      <w:r w:rsidRPr="0001444C">
        <w:rPr>
          <w:lang w:val="ru-RU"/>
        </w:rPr>
        <w:t>Hunter</w:t>
      </w:r>
      <w:proofErr w:type="spellEnd"/>
      <w:r w:rsidRPr="0001444C">
        <w:rPr>
          <w:lang w:val="ru-RU"/>
        </w:rPr>
        <w:t xml:space="preserve"> </w:t>
      </w:r>
      <w:proofErr w:type="spellStart"/>
      <w:r w:rsidRPr="0001444C">
        <w:rPr>
          <w:lang w:val="ru-RU"/>
        </w:rPr>
        <w:t>bonus</w:t>
      </w:r>
      <w:proofErr w:type="spellEnd"/>
      <w:r w:rsidRPr="0001444C">
        <w:rPr>
          <w:lang w:val="ru-RU"/>
        </w:rPr>
        <w:t xml:space="preserve"> </w:t>
      </w:r>
      <w:proofErr w:type="spellStart"/>
      <w:r w:rsidRPr="0001444C">
        <w:rPr>
          <w:lang w:val="ru-RU"/>
        </w:rPr>
        <w:t>spells</w:t>
      </w:r>
      <w:proofErr w:type="spellEnd"/>
    </w:p>
    <w:tbl>
      <w:tblPr>
        <w:tblStyle w:val="25"/>
        <w:tblW w:w="0" w:type="auto"/>
        <w:tblLook w:val="04A0" w:firstRow="1" w:lastRow="0" w:firstColumn="1" w:lastColumn="0" w:noHBand="0" w:noVBand="1"/>
      </w:tblPr>
      <w:tblGrid>
        <w:gridCol w:w="1065"/>
        <w:gridCol w:w="1457"/>
      </w:tblGrid>
      <w:tr w:rsidR="007E55CE" w:rsidRPr="007E55CE" w14:paraId="767A8E13" w14:textId="77777777" w:rsidTr="0001444C">
        <w:trPr>
          <w:cnfStyle w:val="100000000000" w:firstRow="1" w:lastRow="0" w:firstColumn="0" w:lastColumn="0" w:oddVBand="0" w:evenVBand="0" w:oddHBand="0" w:evenHBand="0" w:firstRowFirstColumn="0" w:firstRowLastColumn="0" w:lastRowFirstColumn="0" w:lastRowLastColumn="0"/>
        </w:trPr>
        <w:tc>
          <w:tcPr>
            <w:tcW w:w="0" w:type="auto"/>
          </w:tcPr>
          <w:p w14:paraId="464C22AC" w14:textId="35232E8D" w:rsidR="007E55CE" w:rsidRPr="0001444C" w:rsidRDefault="00D9715B" w:rsidP="0001444C">
            <w:pPr>
              <w:pStyle w:val="TableText"/>
              <w:rPr>
                <w:lang w:val="ru-RU"/>
              </w:rPr>
            </w:pPr>
            <w:proofErr w:type="spellStart"/>
            <w:r w:rsidRPr="0001444C">
              <w:rPr>
                <w:lang w:val="ru-RU"/>
              </w:rPr>
              <w:t>Ranger</w:t>
            </w:r>
            <w:proofErr w:type="spellEnd"/>
            <w:r w:rsidRPr="0001444C">
              <w:rPr>
                <w:lang w:val="ru-RU"/>
              </w:rPr>
              <w:t xml:space="preserve"> Level </w:t>
            </w:r>
          </w:p>
        </w:tc>
        <w:tc>
          <w:tcPr>
            <w:tcW w:w="0" w:type="auto"/>
          </w:tcPr>
          <w:p w14:paraId="71DAEB1C" w14:textId="77777777" w:rsidR="007E55CE" w:rsidRPr="0001444C" w:rsidRDefault="007E55CE" w:rsidP="0001444C">
            <w:pPr>
              <w:pStyle w:val="TableText"/>
              <w:rPr>
                <w:lang w:val="ru-RU"/>
              </w:rPr>
            </w:pPr>
            <w:proofErr w:type="spellStart"/>
            <w:r w:rsidRPr="0001444C">
              <w:rPr>
                <w:lang w:val="ru-RU"/>
              </w:rPr>
              <w:t>Spells</w:t>
            </w:r>
            <w:proofErr w:type="spellEnd"/>
            <w:r w:rsidRPr="0001444C">
              <w:rPr>
                <w:lang w:val="ru-RU"/>
              </w:rPr>
              <w:t xml:space="preserve"> </w:t>
            </w:r>
          </w:p>
        </w:tc>
      </w:tr>
      <w:tr w:rsidR="007E55CE" w:rsidRPr="007E55CE" w14:paraId="17709351" w14:textId="77777777" w:rsidTr="0001444C">
        <w:trPr>
          <w:cnfStyle w:val="000000100000" w:firstRow="0" w:lastRow="0" w:firstColumn="0" w:lastColumn="0" w:oddVBand="0" w:evenVBand="0" w:oddHBand="1" w:evenHBand="0" w:firstRowFirstColumn="0" w:firstRowLastColumn="0" w:lastRowFirstColumn="0" w:lastRowLastColumn="0"/>
        </w:trPr>
        <w:tc>
          <w:tcPr>
            <w:tcW w:w="0" w:type="auto"/>
          </w:tcPr>
          <w:p w14:paraId="56A96750" w14:textId="2267DC43" w:rsidR="007E55CE" w:rsidRPr="0001444C" w:rsidRDefault="007E55CE" w:rsidP="0001444C">
            <w:pPr>
              <w:pStyle w:val="TableText"/>
              <w:rPr>
                <w:lang w:val="ru-RU"/>
              </w:rPr>
            </w:pPr>
            <w:r w:rsidRPr="0001444C">
              <w:rPr>
                <w:lang w:val="ru-RU"/>
              </w:rPr>
              <w:t>3rd</w:t>
            </w:r>
            <w:r w:rsidR="009B79F4" w:rsidRPr="0001444C">
              <w:rPr>
                <w:lang w:val="ru-RU"/>
              </w:rPr>
              <w:t xml:space="preserve"> </w:t>
            </w:r>
            <w:r w:rsidRPr="0001444C">
              <w:rPr>
                <w:lang w:val="ru-RU"/>
              </w:rPr>
              <w:t xml:space="preserve"> </w:t>
            </w:r>
          </w:p>
        </w:tc>
        <w:tc>
          <w:tcPr>
            <w:tcW w:w="0" w:type="auto"/>
          </w:tcPr>
          <w:p w14:paraId="3BED3E01" w14:textId="4B900E5B" w:rsidR="007E55CE" w:rsidRPr="0001444C" w:rsidRDefault="007E55CE" w:rsidP="0001444C">
            <w:pPr>
              <w:pStyle w:val="TableText"/>
              <w:rPr>
                <w:lang w:val="ru-RU"/>
              </w:rPr>
            </w:pPr>
            <w:proofErr w:type="spellStart"/>
            <w:r w:rsidRPr="0001444C">
              <w:rPr>
                <w:lang w:val="ru-RU"/>
              </w:rPr>
              <w:t>Hunter’s</w:t>
            </w:r>
            <w:proofErr w:type="spellEnd"/>
            <w:r w:rsidRPr="0001444C">
              <w:rPr>
                <w:lang w:val="ru-RU"/>
              </w:rPr>
              <w:t xml:space="preserve"> </w:t>
            </w:r>
            <w:proofErr w:type="spellStart"/>
            <w:r w:rsidRPr="0001444C">
              <w:rPr>
                <w:lang w:val="ru-RU"/>
              </w:rPr>
              <w:t>mark</w:t>
            </w:r>
            <w:proofErr w:type="spellEnd"/>
          </w:p>
        </w:tc>
      </w:tr>
      <w:tr w:rsidR="007E55CE" w:rsidRPr="007E55CE" w14:paraId="023F4E1B" w14:textId="77777777" w:rsidTr="0001444C">
        <w:tc>
          <w:tcPr>
            <w:tcW w:w="0" w:type="auto"/>
          </w:tcPr>
          <w:p w14:paraId="54D053EE" w14:textId="7177F7BC" w:rsidR="007E55CE" w:rsidRPr="0001444C" w:rsidRDefault="007E55CE" w:rsidP="0001444C">
            <w:pPr>
              <w:pStyle w:val="TableText"/>
              <w:rPr>
                <w:lang w:val="ru-RU"/>
              </w:rPr>
            </w:pPr>
            <w:r w:rsidRPr="0001444C">
              <w:rPr>
                <w:lang w:val="ru-RU"/>
              </w:rPr>
              <w:t>5th</w:t>
            </w:r>
            <w:r w:rsidR="009B79F4" w:rsidRPr="0001444C">
              <w:rPr>
                <w:lang w:val="ru-RU"/>
              </w:rPr>
              <w:t xml:space="preserve"> </w:t>
            </w:r>
            <w:r w:rsidRPr="0001444C">
              <w:rPr>
                <w:lang w:val="ru-RU"/>
              </w:rPr>
              <w:t xml:space="preserve"> </w:t>
            </w:r>
          </w:p>
        </w:tc>
        <w:tc>
          <w:tcPr>
            <w:tcW w:w="0" w:type="auto"/>
          </w:tcPr>
          <w:p w14:paraId="5730B291" w14:textId="77777777" w:rsidR="007E55CE" w:rsidRPr="0001444C" w:rsidRDefault="007E55CE" w:rsidP="0001444C">
            <w:pPr>
              <w:pStyle w:val="TableText"/>
              <w:rPr>
                <w:lang w:val="ru-RU"/>
              </w:rPr>
            </w:pPr>
            <w:proofErr w:type="spellStart"/>
            <w:r w:rsidRPr="0001444C">
              <w:rPr>
                <w:lang w:val="ru-RU"/>
              </w:rPr>
              <w:t>See</w:t>
            </w:r>
            <w:proofErr w:type="spellEnd"/>
            <w:r w:rsidRPr="0001444C">
              <w:rPr>
                <w:lang w:val="ru-RU"/>
              </w:rPr>
              <w:t xml:space="preserve"> </w:t>
            </w:r>
            <w:proofErr w:type="spellStart"/>
            <w:r w:rsidRPr="0001444C">
              <w:rPr>
                <w:lang w:val="ru-RU"/>
              </w:rPr>
              <w:t>Invisibility</w:t>
            </w:r>
            <w:proofErr w:type="spellEnd"/>
            <w:r w:rsidRPr="0001444C">
              <w:rPr>
                <w:lang w:val="ru-RU"/>
              </w:rPr>
              <w:t xml:space="preserve"> </w:t>
            </w:r>
          </w:p>
        </w:tc>
      </w:tr>
      <w:tr w:rsidR="007E55CE" w:rsidRPr="007E55CE" w14:paraId="2F0DD55C" w14:textId="77777777" w:rsidTr="0001444C">
        <w:trPr>
          <w:cnfStyle w:val="000000100000" w:firstRow="0" w:lastRow="0" w:firstColumn="0" w:lastColumn="0" w:oddVBand="0" w:evenVBand="0" w:oddHBand="1" w:evenHBand="0" w:firstRowFirstColumn="0" w:firstRowLastColumn="0" w:lastRowFirstColumn="0" w:lastRowLastColumn="0"/>
        </w:trPr>
        <w:tc>
          <w:tcPr>
            <w:tcW w:w="0" w:type="auto"/>
          </w:tcPr>
          <w:p w14:paraId="51A404B9" w14:textId="64C194D7" w:rsidR="007E55CE" w:rsidRPr="0001444C" w:rsidRDefault="007E55CE" w:rsidP="0001444C">
            <w:pPr>
              <w:pStyle w:val="TableText"/>
              <w:rPr>
                <w:lang w:val="ru-RU"/>
              </w:rPr>
            </w:pPr>
            <w:r w:rsidRPr="0001444C">
              <w:rPr>
                <w:lang w:val="ru-RU"/>
              </w:rPr>
              <w:t>9th</w:t>
            </w:r>
            <w:r w:rsidR="009B79F4" w:rsidRPr="0001444C">
              <w:rPr>
                <w:lang w:val="ru-RU"/>
              </w:rPr>
              <w:t xml:space="preserve"> </w:t>
            </w:r>
            <w:r w:rsidRPr="0001444C">
              <w:rPr>
                <w:lang w:val="ru-RU"/>
              </w:rPr>
              <w:t xml:space="preserve"> </w:t>
            </w:r>
          </w:p>
        </w:tc>
        <w:tc>
          <w:tcPr>
            <w:tcW w:w="0" w:type="auto"/>
          </w:tcPr>
          <w:p w14:paraId="1C561FC7" w14:textId="77777777" w:rsidR="007E55CE" w:rsidRPr="0001444C" w:rsidRDefault="007E55CE" w:rsidP="0001444C">
            <w:pPr>
              <w:pStyle w:val="TableText"/>
              <w:rPr>
                <w:lang w:val="ru-RU"/>
              </w:rPr>
            </w:pPr>
            <w:proofErr w:type="spellStart"/>
            <w:r w:rsidRPr="0001444C">
              <w:rPr>
                <w:lang w:val="ru-RU"/>
              </w:rPr>
              <w:t>Elemental</w:t>
            </w:r>
            <w:proofErr w:type="spellEnd"/>
            <w:r w:rsidRPr="0001444C">
              <w:rPr>
                <w:lang w:val="ru-RU"/>
              </w:rPr>
              <w:t xml:space="preserve"> </w:t>
            </w:r>
            <w:proofErr w:type="spellStart"/>
            <w:r w:rsidRPr="0001444C">
              <w:rPr>
                <w:lang w:val="ru-RU"/>
              </w:rPr>
              <w:t>Weapon</w:t>
            </w:r>
            <w:proofErr w:type="spellEnd"/>
            <w:r w:rsidRPr="0001444C">
              <w:rPr>
                <w:lang w:val="ru-RU"/>
              </w:rPr>
              <w:t xml:space="preserve"> </w:t>
            </w:r>
          </w:p>
        </w:tc>
      </w:tr>
      <w:tr w:rsidR="007E55CE" w:rsidRPr="007E55CE" w14:paraId="66BFB183" w14:textId="77777777" w:rsidTr="0001444C">
        <w:tc>
          <w:tcPr>
            <w:tcW w:w="0" w:type="auto"/>
          </w:tcPr>
          <w:p w14:paraId="40BEE983" w14:textId="562501C4" w:rsidR="007E55CE" w:rsidRPr="0001444C" w:rsidRDefault="007E55CE" w:rsidP="0001444C">
            <w:pPr>
              <w:pStyle w:val="TableText"/>
              <w:rPr>
                <w:lang w:val="ru-RU"/>
              </w:rPr>
            </w:pPr>
            <w:r w:rsidRPr="0001444C">
              <w:rPr>
                <w:lang w:val="ru-RU"/>
              </w:rPr>
              <w:t>13th</w:t>
            </w:r>
            <w:r w:rsidR="009B79F4" w:rsidRPr="0001444C">
              <w:rPr>
                <w:lang w:val="ru-RU"/>
              </w:rPr>
              <w:t xml:space="preserve"> </w:t>
            </w:r>
            <w:r w:rsidRPr="0001444C">
              <w:rPr>
                <w:lang w:val="ru-RU"/>
              </w:rPr>
              <w:t xml:space="preserve"> </w:t>
            </w:r>
          </w:p>
        </w:tc>
        <w:tc>
          <w:tcPr>
            <w:tcW w:w="0" w:type="auto"/>
          </w:tcPr>
          <w:p w14:paraId="77111E2E" w14:textId="77777777" w:rsidR="007E55CE" w:rsidRPr="0001444C" w:rsidRDefault="007E55CE" w:rsidP="0001444C">
            <w:pPr>
              <w:pStyle w:val="TableText"/>
              <w:rPr>
                <w:lang w:val="ru-RU"/>
              </w:rPr>
            </w:pPr>
            <w:proofErr w:type="spellStart"/>
            <w:r w:rsidRPr="0001444C">
              <w:rPr>
                <w:lang w:val="ru-RU"/>
              </w:rPr>
              <w:t>Hold</w:t>
            </w:r>
            <w:proofErr w:type="spellEnd"/>
            <w:r w:rsidRPr="0001444C">
              <w:rPr>
                <w:lang w:val="ru-RU"/>
              </w:rPr>
              <w:t xml:space="preserve"> Monster</w:t>
            </w:r>
          </w:p>
        </w:tc>
      </w:tr>
      <w:tr w:rsidR="007E55CE" w:rsidRPr="007E55CE" w14:paraId="0742CD70" w14:textId="77777777" w:rsidTr="0001444C">
        <w:trPr>
          <w:cnfStyle w:val="000000100000" w:firstRow="0" w:lastRow="0" w:firstColumn="0" w:lastColumn="0" w:oddVBand="0" w:evenVBand="0" w:oddHBand="1" w:evenHBand="0" w:firstRowFirstColumn="0" w:firstRowLastColumn="0" w:lastRowFirstColumn="0" w:lastRowLastColumn="0"/>
        </w:trPr>
        <w:tc>
          <w:tcPr>
            <w:tcW w:w="0" w:type="auto"/>
          </w:tcPr>
          <w:p w14:paraId="6309D085" w14:textId="77777777" w:rsidR="007E55CE" w:rsidRPr="0001444C" w:rsidRDefault="007E55CE" w:rsidP="0001444C">
            <w:pPr>
              <w:pStyle w:val="TableText"/>
              <w:rPr>
                <w:lang w:val="ru-RU"/>
              </w:rPr>
            </w:pPr>
            <w:r w:rsidRPr="007E55CE">
              <w:rPr>
                <w:lang w:val="ru-RU"/>
              </w:rPr>
              <w:t>17</w:t>
            </w:r>
            <w:r w:rsidRPr="0001444C">
              <w:rPr>
                <w:lang w:val="ru-RU"/>
              </w:rPr>
              <w:t>th</w:t>
            </w:r>
          </w:p>
        </w:tc>
        <w:tc>
          <w:tcPr>
            <w:tcW w:w="0" w:type="auto"/>
          </w:tcPr>
          <w:p w14:paraId="0A9167AB" w14:textId="42399FFB" w:rsidR="007E55CE" w:rsidRPr="0001444C" w:rsidRDefault="00D9715B" w:rsidP="0001444C">
            <w:pPr>
              <w:pStyle w:val="TableText"/>
              <w:rPr>
                <w:lang w:val="ru-RU"/>
              </w:rPr>
            </w:pPr>
            <w:r w:rsidRPr="0001444C">
              <w:rPr>
                <w:lang w:val="ru-RU"/>
              </w:rPr>
              <w:t>Steel Wind Strike</w:t>
            </w:r>
          </w:p>
        </w:tc>
      </w:tr>
    </w:tbl>
    <w:p w14:paraId="0B820DF9" w14:textId="77777777" w:rsidR="00B17A80" w:rsidRPr="007E55CE" w:rsidRDefault="00B17A80" w:rsidP="00B17A80"/>
    <w:p w14:paraId="721C2A7B" w14:textId="3B5CF900" w:rsidR="00FD2F5B" w:rsidRPr="00B17A80" w:rsidRDefault="00277ECF" w:rsidP="00277ECF">
      <w:pPr>
        <w:pStyle w:val="30"/>
        <w:rPr>
          <w:lang w:val="ru-RU"/>
        </w:rPr>
      </w:pPr>
      <w:bookmarkStart w:id="63" w:name="_Toc66413609"/>
      <w:r>
        <w:rPr>
          <w:lang w:val="ru-RU"/>
        </w:rPr>
        <w:lastRenderedPageBreak/>
        <w:t>Добыча</w:t>
      </w:r>
      <w:r w:rsidRPr="00B17A80">
        <w:rPr>
          <w:lang w:val="ru-RU"/>
        </w:rPr>
        <w:t xml:space="preserve"> </w:t>
      </w:r>
      <w:r>
        <w:rPr>
          <w:lang w:val="ru-RU"/>
        </w:rPr>
        <w:t>Охотника</w:t>
      </w:r>
      <w:r w:rsidRPr="00B17A80">
        <w:rPr>
          <w:lang w:val="ru-RU"/>
        </w:rPr>
        <w:t xml:space="preserve"> [</w:t>
      </w:r>
      <w:r w:rsidRPr="00277ECF">
        <w:t>Hunter</w:t>
      </w:r>
      <w:r w:rsidRPr="00B17A80">
        <w:rPr>
          <w:lang w:val="ru-RU"/>
        </w:rPr>
        <w:t>'</w:t>
      </w:r>
      <w:r w:rsidRPr="00277ECF">
        <w:t>s</w:t>
      </w:r>
      <w:r w:rsidRPr="00B17A80">
        <w:rPr>
          <w:lang w:val="ru-RU"/>
        </w:rPr>
        <w:t xml:space="preserve"> </w:t>
      </w:r>
      <w:r w:rsidRPr="00277ECF">
        <w:t>Prey</w:t>
      </w:r>
      <w:r w:rsidRPr="00B17A80">
        <w:rPr>
          <w:lang w:val="ru-RU"/>
        </w:rPr>
        <w:t>]</w:t>
      </w:r>
      <w:bookmarkEnd w:id="63"/>
    </w:p>
    <w:p w14:paraId="0F0112BC" w14:textId="77777777" w:rsidR="00CC1481" w:rsidRPr="00FD2F5B" w:rsidRDefault="00CC1481" w:rsidP="00FE7DE8">
      <w:pPr>
        <w:pStyle w:val="40"/>
      </w:pPr>
      <w:r w:rsidRPr="004B6961">
        <w:rPr>
          <w:lang w:val="ru-RU"/>
        </w:rPr>
        <w:t>Усиленный</w:t>
      </w:r>
      <w:r w:rsidRPr="00FD2F5B">
        <w:t xml:space="preserve"> </w:t>
      </w:r>
      <w:r w:rsidRPr="004B6961">
        <w:rPr>
          <w:lang w:val="ru-RU"/>
        </w:rPr>
        <w:t>удар</w:t>
      </w:r>
      <w:r w:rsidRPr="00FD2F5B">
        <w:t xml:space="preserve">. </w:t>
      </w:r>
    </w:p>
    <w:p w14:paraId="32236179" w14:textId="7229376F" w:rsidR="00FD2F5B" w:rsidRPr="00FD2F5B" w:rsidRDefault="00FD2F5B" w:rsidP="00FD2F5B">
      <w:pPr>
        <w:pStyle w:val="aff7"/>
        <w:rPr>
          <w:rStyle w:val="BoxedWordAttention"/>
        </w:rPr>
      </w:pPr>
      <w:r>
        <w:rPr>
          <w:rStyle w:val="BoxedWordAttention"/>
        </w:rPr>
        <w:t>3rd</w:t>
      </w:r>
      <w:r w:rsidRPr="00FD2F5B">
        <w:rPr>
          <w:rStyle w:val="BoxedWordAttention"/>
        </w:rPr>
        <w:t>-</w:t>
      </w:r>
      <w:r w:rsidRPr="009156AE">
        <w:rPr>
          <w:rStyle w:val="BoxedWordAttention"/>
        </w:rPr>
        <w:t>level</w:t>
      </w:r>
      <w:r w:rsidRPr="00FD2F5B">
        <w:rPr>
          <w:rStyle w:val="BoxedWordAttention"/>
        </w:rPr>
        <w:t xml:space="preserve"> </w:t>
      </w:r>
      <w:r>
        <w:rPr>
          <w:rStyle w:val="BoxedWordAttention"/>
        </w:rPr>
        <w:t xml:space="preserve">Hunter alternative </w:t>
      </w:r>
      <w:r w:rsidRPr="009156AE">
        <w:rPr>
          <w:rStyle w:val="BoxedWordAttention"/>
        </w:rPr>
        <w:t>feature</w:t>
      </w:r>
    </w:p>
    <w:p w14:paraId="7EA2212F" w14:textId="1D49661A" w:rsidR="00CC1481" w:rsidRDefault="00CC1481" w:rsidP="00F15B0E">
      <w:pPr>
        <w:pStyle w:val="aff7"/>
        <w:rPr>
          <w:lang w:val="ru-RU"/>
        </w:rPr>
      </w:pPr>
      <w:r w:rsidRPr="004B6961">
        <w:rPr>
          <w:lang w:val="ru-RU"/>
        </w:rPr>
        <w:t xml:space="preserve">Ваш опыт в борьбе с нежитью и оборотнями даёт вам возможность наносить им вред, даже не владея магическим оружием. Раз за ход, если вы сражаетесь с существом, обладающим сопротивлением к дробящему, колющему и рубящему урону от </w:t>
      </w:r>
      <w:proofErr w:type="spellStart"/>
      <w:r w:rsidRPr="004B6961">
        <w:rPr>
          <w:lang w:val="ru-RU"/>
        </w:rPr>
        <w:t>немагического</w:t>
      </w:r>
      <w:proofErr w:type="spellEnd"/>
      <w:r w:rsidRPr="004B6961">
        <w:rPr>
          <w:lang w:val="ru-RU"/>
        </w:rPr>
        <w:t xml:space="preserve"> оружия, то можете проигнорировать его. Если же вы совершаете удар магическим предметом, то существо получает дополнительные 1к8 урона от одной из ваших успешных атак.</w:t>
      </w:r>
    </w:p>
    <w:p w14:paraId="204606C1" w14:textId="77777777" w:rsidR="004B6961" w:rsidRPr="004B6961" w:rsidRDefault="004B6961" w:rsidP="00FE7DE8">
      <w:pPr>
        <w:pStyle w:val="30"/>
        <w:rPr>
          <w:lang w:val="ru-RU"/>
        </w:rPr>
      </w:pPr>
      <w:bookmarkStart w:id="64" w:name="_Toc66413610"/>
      <w:r w:rsidRPr="004B6961">
        <w:rPr>
          <w:lang w:val="ru-RU"/>
        </w:rPr>
        <w:t>Оборонительная тактика</w:t>
      </w:r>
      <w:bookmarkEnd w:id="64"/>
    </w:p>
    <w:p w14:paraId="397DDAA1" w14:textId="5F65D355" w:rsidR="004B6961" w:rsidRDefault="004B6961" w:rsidP="00F15B0E">
      <w:pPr>
        <w:pStyle w:val="aff7"/>
        <w:rPr>
          <w:lang w:val="ru-RU"/>
        </w:rPr>
      </w:pPr>
      <w:r w:rsidRPr="004B6961">
        <w:rPr>
          <w:lang w:val="ru-RU"/>
        </w:rPr>
        <w:t xml:space="preserve">На 7 уровне вы можете выбрать следующую особенность, отличную от Защиты от </w:t>
      </w:r>
      <w:proofErr w:type="spellStart"/>
      <w:r w:rsidRPr="004B6961">
        <w:rPr>
          <w:lang w:val="ru-RU"/>
        </w:rPr>
        <w:t>мультиатаки</w:t>
      </w:r>
      <w:proofErr w:type="spellEnd"/>
      <w:r w:rsidRPr="004B6961">
        <w:rPr>
          <w:lang w:val="ru-RU"/>
        </w:rPr>
        <w:t>, Побега от Орды или Стальной Воли:</w:t>
      </w:r>
    </w:p>
    <w:p w14:paraId="422A6125" w14:textId="68B5F4A8" w:rsidR="0034622D" w:rsidRPr="0001444C" w:rsidRDefault="0034622D" w:rsidP="0034622D">
      <w:pPr>
        <w:pStyle w:val="40"/>
      </w:pPr>
      <w:r>
        <w:rPr>
          <w:lang w:val="ru-RU"/>
        </w:rPr>
        <w:t>Стальная</w:t>
      </w:r>
      <w:r w:rsidRPr="0001444C">
        <w:t xml:space="preserve"> </w:t>
      </w:r>
      <w:r>
        <w:rPr>
          <w:lang w:val="ru-RU"/>
        </w:rPr>
        <w:t>воля</w:t>
      </w:r>
      <w:r w:rsidR="00236279" w:rsidRPr="0001444C">
        <w:t xml:space="preserve"> (</w:t>
      </w:r>
      <w:r w:rsidR="00236279">
        <w:rPr>
          <w:lang w:val="ru-RU"/>
        </w:rPr>
        <w:t>альтернативная</w:t>
      </w:r>
      <w:r w:rsidR="00236279" w:rsidRPr="0001444C">
        <w:t>)</w:t>
      </w:r>
    </w:p>
    <w:p w14:paraId="5477E3E0" w14:textId="77777777" w:rsidR="00FD2F5B" w:rsidRPr="0001444C" w:rsidRDefault="00FD2F5B" w:rsidP="00FD2F5B">
      <w:pPr>
        <w:pStyle w:val="aff7"/>
        <w:rPr>
          <w:rStyle w:val="BoxedWordAttention"/>
        </w:rPr>
      </w:pPr>
      <w:r w:rsidRPr="0001444C">
        <w:rPr>
          <w:rStyle w:val="BoxedWordAttention"/>
        </w:rPr>
        <w:t>7</w:t>
      </w:r>
      <w:r>
        <w:rPr>
          <w:rStyle w:val="BoxedWordAttention"/>
        </w:rPr>
        <w:t>th</w:t>
      </w:r>
      <w:r w:rsidRPr="0001444C">
        <w:rPr>
          <w:rStyle w:val="BoxedWordAttention"/>
        </w:rPr>
        <w:t>-</w:t>
      </w:r>
      <w:r w:rsidRPr="009156AE">
        <w:rPr>
          <w:rStyle w:val="BoxedWordAttention"/>
        </w:rPr>
        <w:t>level</w:t>
      </w:r>
      <w:r w:rsidRPr="0001444C">
        <w:rPr>
          <w:rStyle w:val="BoxedWordAttention"/>
        </w:rPr>
        <w:t xml:space="preserve"> </w:t>
      </w:r>
      <w:r>
        <w:rPr>
          <w:rStyle w:val="BoxedWordAttention"/>
        </w:rPr>
        <w:t>Hunter</w:t>
      </w:r>
      <w:r w:rsidRPr="0001444C">
        <w:rPr>
          <w:rStyle w:val="BoxedWordAttention"/>
        </w:rPr>
        <w:t xml:space="preserve"> </w:t>
      </w:r>
      <w:r>
        <w:rPr>
          <w:rStyle w:val="BoxedWordAttention"/>
        </w:rPr>
        <w:t>alternative</w:t>
      </w:r>
      <w:r w:rsidRPr="0001444C">
        <w:rPr>
          <w:rStyle w:val="BoxedWordAttention"/>
        </w:rPr>
        <w:t xml:space="preserve"> </w:t>
      </w:r>
      <w:r w:rsidRPr="009156AE">
        <w:rPr>
          <w:rStyle w:val="BoxedWordAttention"/>
        </w:rPr>
        <w:t>feature</w:t>
      </w:r>
    </w:p>
    <w:p w14:paraId="44F0A7E5" w14:textId="3CF4F0FF" w:rsidR="0034622D" w:rsidRPr="0034622D" w:rsidRDefault="00236279" w:rsidP="00236279">
      <w:pPr>
        <w:pStyle w:val="aff7"/>
        <w:rPr>
          <w:lang w:val="ru-RU"/>
        </w:rPr>
      </w:pPr>
      <w:r>
        <w:rPr>
          <w:lang w:val="ru-RU"/>
        </w:rPr>
        <w:t xml:space="preserve">Вы </w:t>
      </w:r>
      <w:r w:rsidR="008D76F7">
        <w:rPr>
          <w:lang w:val="ru-RU"/>
        </w:rPr>
        <w:t xml:space="preserve">получаете преимущество </w:t>
      </w:r>
      <w:r w:rsidRPr="00236279">
        <w:rPr>
          <w:lang w:val="ru-RU"/>
        </w:rPr>
        <w:t>на спасброски против страха.</w:t>
      </w:r>
      <w:r w:rsidR="008D76F7">
        <w:rPr>
          <w:lang w:val="ru-RU"/>
        </w:rPr>
        <w:t xml:space="preserve"> Если вы провалили спасбросок, то вы можете бонусным действием подавить страх на количество раундов равное модификатору Мудрости.</w:t>
      </w:r>
    </w:p>
    <w:p w14:paraId="2C391507" w14:textId="6EAECF8A" w:rsidR="004B6961" w:rsidRPr="0001444C" w:rsidRDefault="004B6961" w:rsidP="00FE7DE8">
      <w:pPr>
        <w:pStyle w:val="40"/>
      </w:pPr>
      <w:r w:rsidRPr="004B6961">
        <w:rPr>
          <w:lang w:val="ru-RU"/>
        </w:rPr>
        <w:t>Стойкость</w:t>
      </w:r>
      <w:r w:rsidRPr="0001444C">
        <w:t xml:space="preserve"> </w:t>
      </w:r>
      <w:r w:rsidR="00FE7DE8">
        <w:rPr>
          <w:lang w:val="ru-RU"/>
        </w:rPr>
        <w:t>рейнджера</w:t>
      </w:r>
      <w:r w:rsidRPr="0001444C">
        <w:t>.</w:t>
      </w:r>
    </w:p>
    <w:p w14:paraId="5B604775" w14:textId="77777777" w:rsidR="00FD2F5B" w:rsidRPr="0001444C" w:rsidRDefault="00FD2F5B" w:rsidP="00FD2F5B">
      <w:pPr>
        <w:pStyle w:val="aff7"/>
        <w:rPr>
          <w:rStyle w:val="BoxedWordAttention"/>
        </w:rPr>
      </w:pPr>
      <w:r w:rsidRPr="0001444C">
        <w:rPr>
          <w:rStyle w:val="BoxedWordAttention"/>
        </w:rPr>
        <w:t>7</w:t>
      </w:r>
      <w:r>
        <w:rPr>
          <w:rStyle w:val="BoxedWordAttention"/>
        </w:rPr>
        <w:t>th</w:t>
      </w:r>
      <w:r w:rsidRPr="0001444C">
        <w:rPr>
          <w:rStyle w:val="BoxedWordAttention"/>
        </w:rPr>
        <w:t>-</w:t>
      </w:r>
      <w:r w:rsidRPr="009156AE">
        <w:rPr>
          <w:rStyle w:val="BoxedWordAttention"/>
        </w:rPr>
        <w:t>level</w:t>
      </w:r>
      <w:r w:rsidRPr="0001444C">
        <w:rPr>
          <w:rStyle w:val="BoxedWordAttention"/>
        </w:rPr>
        <w:t xml:space="preserve"> </w:t>
      </w:r>
      <w:r>
        <w:rPr>
          <w:rStyle w:val="BoxedWordAttention"/>
        </w:rPr>
        <w:t>Hunter</w:t>
      </w:r>
      <w:r w:rsidRPr="0001444C">
        <w:rPr>
          <w:rStyle w:val="BoxedWordAttention"/>
        </w:rPr>
        <w:t xml:space="preserve"> </w:t>
      </w:r>
      <w:r>
        <w:rPr>
          <w:rStyle w:val="BoxedWordAttention"/>
        </w:rPr>
        <w:t>alternative</w:t>
      </w:r>
      <w:r w:rsidRPr="0001444C">
        <w:rPr>
          <w:rStyle w:val="BoxedWordAttention"/>
        </w:rPr>
        <w:t xml:space="preserve"> </w:t>
      </w:r>
      <w:r w:rsidRPr="009156AE">
        <w:rPr>
          <w:rStyle w:val="BoxedWordAttention"/>
        </w:rPr>
        <w:t>feature</w:t>
      </w:r>
    </w:p>
    <w:p w14:paraId="17C570EA" w14:textId="76884C4D" w:rsidR="004B6961" w:rsidRDefault="004B6961" w:rsidP="00F15B0E">
      <w:pPr>
        <w:pStyle w:val="aff7"/>
        <w:rPr>
          <w:lang w:val="ru-RU"/>
        </w:rPr>
      </w:pPr>
      <w:r w:rsidRPr="004B6961">
        <w:rPr>
          <w:lang w:val="ru-RU"/>
        </w:rPr>
        <w:t>Вы получаете преимущество на спасброски против паралича и эффектов, приводящих к уменьшению ваших максимальных хитов.</w:t>
      </w:r>
    </w:p>
    <w:p w14:paraId="65E43037" w14:textId="02089A2F" w:rsidR="00FD2F5B" w:rsidRPr="0001444C" w:rsidRDefault="00FD2F5B" w:rsidP="00FD2F5B">
      <w:pPr>
        <w:pStyle w:val="40"/>
      </w:pPr>
      <w:r>
        <w:rPr>
          <w:lang w:val="ru-RU"/>
        </w:rPr>
        <w:t>Стойкий</w:t>
      </w:r>
      <w:r w:rsidRPr="0001444C">
        <w:t xml:space="preserve"> </w:t>
      </w:r>
      <w:r>
        <w:rPr>
          <w:lang w:val="ru-RU"/>
        </w:rPr>
        <w:t>ум</w:t>
      </w:r>
    </w:p>
    <w:p w14:paraId="525B55F8" w14:textId="1AB612BF" w:rsidR="00FD2F5B" w:rsidRPr="00FD2F5B" w:rsidRDefault="00FD2F5B" w:rsidP="00FD2F5B">
      <w:pPr>
        <w:pStyle w:val="aff7"/>
        <w:rPr>
          <w:rStyle w:val="BoxedWordAttention"/>
        </w:rPr>
      </w:pPr>
      <w:r w:rsidRPr="00FD2F5B">
        <w:rPr>
          <w:rStyle w:val="BoxedWordAttention"/>
        </w:rPr>
        <w:t>7</w:t>
      </w:r>
      <w:r>
        <w:rPr>
          <w:rStyle w:val="BoxedWordAttention"/>
        </w:rPr>
        <w:t>th</w:t>
      </w:r>
      <w:r w:rsidRPr="00FD2F5B">
        <w:rPr>
          <w:rStyle w:val="BoxedWordAttention"/>
        </w:rPr>
        <w:t>-</w:t>
      </w:r>
      <w:r w:rsidRPr="009156AE">
        <w:rPr>
          <w:rStyle w:val="BoxedWordAttention"/>
        </w:rPr>
        <w:t>level</w:t>
      </w:r>
      <w:r w:rsidRPr="00FD2F5B">
        <w:rPr>
          <w:rStyle w:val="BoxedWordAttention"/>
        </w:rPr>
        <w:t xml:space="preserve"> </w:t>
      </w:r>
      <w:r>
        <w:rPr>
          <w:rStyle w:val="BoxedWordAttention"/>
        </w:rPr>
        <w:t xml:space="preserve">Hunter alternative </w:t>
      </w:r>
      <w:r w:rsidRPr="009156AE">
        <w:rPr>
          <w:rStyle w:val="BoxedWordAttention"/>
        </w:rPr>
        <w:t>feature</w:t>
      </w:r>
    </w:p>
    <w:p w14:paraId="4596C537" w14:textId="74C98926" w:rsidR="00FD2F5B" w:rsidRPr="00FD2F5B" w:rsidRDefault="00FD2F5B" w:rsidP="00FD2F5B">
      <w:pPr>
        <w:pStyle w:val="aff7"/>
        <w:rPr>
          <w:lang w:val="ru-RU"/>
        </w:rPr>
      </w:pPr>
      <w:r>
        <w:rPr>
          <w:lang w:val="ru-RU"/>
        </w:rPr>
        <w:t xml:space="preserve">Вы получаете владение </w:t>
      </w:r>
      <w:proofErr w:type="spellStart"/>
      <w:r>
        <w:rPr>
          <w:lang w:val="ru-RU"/>
        </w:rPr>
        <w:t>спасбросками</w:t>
      </w:r>
      <w:proofErr w:type="spellEnd"/>
      <w:r>
        <w:rPr>
          <w:lang w:val="ru-RU"/>
        </w:rPr>
        <w:t xml:space="preserve"> Мудрости.</w:t>
      </w:r>
    </w:p>
    <w:p w14:paraId="47CC118D" w14:textId="2D777251" w:rsidR="00FE7DE8" w:rsidRPr="00FE7DE8" w:rsidRDefault="00FE7DE8" w:rsidP="00FE7DE8">
      <w:pPr>
        <w:pStyle w:val="30"/>
        <w:rPr>
          <w:lang w:val="ru-RU"/>
        </w:rPr>
      </w:pPr>
      <w:bookmarkStart w:id="65" w:name="_Toc66413611"/>
      <w:proofErr w:type="spellStart"/>
      <w:r w:rsidRPr="00FE7DE8">
        <w:rPr>
          <w:lang w:val="ru-RU"/>
        </w:rPr>
        <w:t>Мультиатака</w:t>
      </w:r>
      <w:bookmarkEnd w:id="65"/>
      <w:proofErr w:type="spellEnd"/>
      <w:r>
        <w:rPr>
          <w:lang w:val="ru-RU"/>
        </w:rPr>
        <w:t xml:space="preserve"> </w:t>
      </w:r>
    </w:p>
    <w:p w14:paraId="7ACA31B9" w14:textId="77777777" w:rsidR="00FE7DE8" w:rsidRPr="00FE7DE8" w:rsidRDefault="00FE7DE8" w:rsidP="00F15B0E">
      <w:pPr>
        <w:pStyle w:val="aff7"/>
        <w:rPr>
          <w:lang w:val="ru-RU"/>
        </w:rPr>
      </w:pPr>
      <w:r w:rsidRPr="00FE7DE8">
        <w:rPr>
          <w:lang w:val="ru-RU"/>
        </w:rPr>
        <w:t>На II уровне вы можете выбрать следующую особенность, отличную от Залпа и Вихревой атаки:</w:t>
      </w:r>
    </w:p>
    <w:p w14:paraId="39E28ECD" w14:textId="77777777" w:rsidR="00FE7DE8" w:rsidRPr="00FE7DE8" w:rsidRDefault="00FE7DE8" w:rsidP="00FE7DE8">
      <w:pPr>
        <w:pStyle w:val="40"/>
        <w:rPr>
          <w:lang w:val="ru-RU"/>
        </w:rPr>
      </w:pPr>
      <w:r w:rsidRPr="00FE7DE8">
        <w:rPr>
          <w:lang w:val="ru-RU"/>
        </w:rPr>
        <w:t>Прямо в сердце.</w:t>
      </w:r>
    </w:p>
    <w:p w14:paraId="0F493827" w14:textId="438D2D68" w:rsidR="00FE7DE8" w:rsidRPr="004B6961" w:rsidRDefault="00FE7DE8" w:rsidP="00F15B0E">
      <w:pPr>
        <w:pStyle w:val="aff7"/>
        <w:rPr>
          <w:lang w:val="ru-RU"/>
        </w:rPr>
      </w:pPr>
      <w:r w:rsidRPr="00FE7DE8">
        <w:rPr>
          <w:lang w:val="ru-RU"/>
        </w:rPr>
        <w:t>Совершая успешную атаку ближнего боя по избранному врагу, вы наносите ему дополнительные 6к6 урона.</w:t>
      </w:r>
    </w:p>
    <w:p w14:paraId="5E9441BB" w14:textId="7377CD55" w:rsidR="0096287B" w:rsidRPr="00A857FE" w:rsidRDefault="0096287B" w:rsidP="00FE7DE8">
      <w:pPr>
        <w:pStyle w:val="40"/>
      </w:pPr>
      <w:r>
        <w:rPr>
          <w:lang w:val="ru-RU"/>
        </w:rPr>
        <w:t>Веерная</w:t>
      </w:r>
      <w:r w:rsidRPr="00A857FE">
        <w:t xml:space="preserve"> </w:t>
      </w:r>
      <w:r>
        <w:rPr>
          <w:lang w:val="ru-RU"/>
        </w:rPr>
        <w:t>атака</w:t>
      </w:r>
      <w:r w:rsidRPr="00A857FE">
        <w:t xml:space="preserve"> (</w:t>
      </w:r>
      <w:r>
        <w:rPr>
          <w:lang w:val="ru-RU"/>
        </w:rPr>
        <w:t>альтернативная</w:t>
      </w:r>
      <w:r w:rsidRPr="00A857FE">
        <w:t>)</w:t>
      </w:r>
    </w:p>
    <w:p w14:paraId="6781822D" w14:textId="377690F4" w:rsidR="00DA5F63" w:rsidRPr="00A857FE" w:rsidRDefault="0096287B" w:rsidP="00F15B0E">
      <w:pPr>
        <w:pStyle w:val="aff7"/>
        <w:rPr>
          <w:rStyle w:val="BoxedWordAttention"/>
        </w:rPr>
      </w:pPr>
      <w:r w:rsidRPr="0096287B">
        <w:rPr>
          <w:rStyle w:val="BoxedWordAttention"/>
        </w:rPr>
        <w:t>11th level Hunter alternative feature</w:t>
      </w:r>
      <w:r w:rsidR="00A857FE" w:rsidRPr="00A857FE">
        <w:rPr>
          <w:rStyle w:val="BoxedWordAttention"/>
        </w:rPr>
        <w:t xml:space="preserve"> (</w:t>
      </w:r>
      <w:r w:rsidRPr="0096287B">
        <w:rPr>
          <w:rStyle w:val="BoxedWordAttention"/>
        </w:rPr>
        <w:t>Whirlwind Attack</w:t>
      </w:r>
      <w:r w:rsidR="00A857FE" w:rsidRPr="00A857FE">
        <w:rPr>
          <w:rStyle w:val="BoxedWordAttention"/>
        </w:rPr>
        <w:t>)</w:t>
      </w:r>
    </w:p>
    <w:p w14:paraId="4EC69C32" w14:textId="49AC3430" w:rsidR="0046205B" w:rsidRDefault="0096287B" w:rsidP="0096287B">
      <w:pPr>
        <w:pStyle w:val="aff7"/>
        <w:rPr>
          <w:lang w:val="ru-RU"/>
        </w:rPr>
      </w:pPr>
      <w:r>
        <w:rPr>
          <w:lang w:val="ru-RU"/>
        </w:rPr>
        <w:t xml:space="preserve">Рейнджер может действием совершить атаку оружием ближнего боя по каждому из противников, которые находятся в зоне его досягаемости каждым своим используемым оружием, </w:t>
      </w:r>
      <w:r w:rsidRPr="00051B88">
        <w:rPr>
          <w:lang w:val="ru-RU"/>
        </w:rPr>
        <w:t>совершая отдельный бросок атаки по каждой цели.</w:t>
      </w:r>
      <w:r>
        <w:rPr>
          <w:lang w:val="ru-RU"/>
        </w:rPr>
        <w:t xml:space="preserve"> Если при этом был активен эффект Добычи Охотника, то дополнительный урон наносится каждой из целей не более одного раза.</w:t>
      </w:r>
    </w:p>
    <w:p w14:paraId="58D946CA" w14:textId="6FCDB57C" w:rsidR="0046205B" w:rsidRPr="0001444C" w:rsidRDefault="0046205B" w:rsidP="008650BD">
      <w:pPr>
        <w:pStyle w:val="30"/>
      </w:pPr>
      <w:bookmarkStart w:id="66" w:name="_Toc66413612"/>
      <w:r>
        <w:rPr>
          <w:lang w:val="ru-RU"/>
        </w:rPr>
        <w:t>Убийца</w:t>
      </w:r>
      <w:r w:rsidRPr="0001444C">
        <w:t xml:space="preserve"> </w:t>
      </w:r>
      <w:r>
        <w:rPr>
          <w:lang w:val="ru-RU"/>
        </w:rPr>
        <w:t>врагов</w:t>
      </w:r>
      <w:r w:rsidRPr="0001444C">
        <w:t xml:space="preserve"> (</w:t>
      </w:r>
      <w:r>
        <w:rPr>
          <w:lang w:val="ru-RU"/>
        </w:rPr>
        <w:t>альтернативный</w:t>
      </w:r>
      <w:r w:rsidRPr="0001444C">
        <w:t xml:space="preserve"> </w:t>
      </w:r>
      <w:r>
        <w:rPr>
          <w:lang w:val="ru-RU"/>
        </w:rPr>
        <w:t>вариант</w:t>
      </w:r>
      <w:r w:rsidRPr="0001444C">
        <w:t>)</w:t>
      </w:r>
      <w:bookmarkEnd w:id="66"/>
    </w:p>
    <w:p w14:paraId="41B837C1" w14:textId="5A96825E" w:rsidR="008650BD" w:rsidRPr="008650BD" w:rsidRDefault="008650BD" w:rsidP="008650BD">
      <w:pPr>
        <w:pStyle w:val="aff7"/>
        <w:rPr>
          <w:rStyle w:val="BoxedWordAttention"/>
        </w:rPr>
      </w:pPr>
      <w:r w:rsidRPr="008650BD">
        <w:rPr>
          <w:rStyle w:val="BoxedWordAttention"/>
        </w:rPr>
        <w:t>20th level Ranger alternative feature (Foe Slayer)</w:t>
      </w:r>
    </w:p>
    <w:p w14:paraId="00E891C6" w14:textId="3FF8F5FF" w:rsidR="00DA4DAC" w:rsidRPr="00051B88" w:rsidRDefault="00DA4DAC" w:rsidP="0096287B">
      <w:pPr>
        <w:pStyle w:val="aff7"/>
        <w:rPr>
          <w:lang w:val="ru-RU"/>
        </w:rPr>
      </w:pPr>
      <w:r>
        <w:rPr>
          <w:lang w:val="ru-RU"/>
        </w:rPr>
        <w:t xml:space="preserve">На 20м уровне Рейнджер становится </w:t>
      </w:r>
      <w:r w:rsidRPr="00DA4DAC">
        <w:rPr>
          <w:lang w:val="ru-RU"/>
        </w:rPr>
        <w:t xml:space="preserve">беспрецедентным </w:t>
      </w:r>
      <w:r>
        <w:rPr>
          <w:lang w:val="ru-RU"/>
        </w:rPr>
        <w:t xml:space="preserve">убийцей </w:t>
      </w:r>
      <w:r w:rsidRPr="00DA4DAC">
        <w:rPr>
          <w:lang w:val="ru-RU"/>
        </w:rPr>
        <w:t xml:space="preserve">своих </w:t>
      </w:r>
      <w:r>
        <w:rPr>
          <w:lang w:val="ru-RU"/>
        </w:rPr>
        <w:t>противников</w:t>
      </w:r>
      <w:r w:rsidRPr="00DA4DAC">
        <w:rPr>
          <w:lang w:val="ru-RU"/>
        </w:rPr>
        <w:t xml:space="preserve">. </w:t>
      </w:r>
      <w:r>
        <w:rPr>
          <w:lang w:val="ru-RU"/>
        </w:rPr>
        <w:t xml:space="preserve">Если у него не осталось использований Добычи Охотника, то </w:t>
      </w:r>
      <w:r w:rsidR="008650BD">
        <w:rPr>
          <w:lang w:val="ru-RU"/>
        </w:rPr>
        <w:t xml:space="preserve">при броске инициативы он получает одно использование. При этом, для использования </w:t>
      </w:r>
      <w:r w:rsidR="00277ECF">
        <w:rPr>
          <w:lang w:val="ru-RU"/>
        </w:rPr>
        <w:t>Инстинкт Охотника</w:t>
      </w:r>
      <w:r w:rsidR="008650BD">
        <w:rPr>
          <w:lang w:val="ru-RU"/>
        </w:rPr>
        <w:t xml:space="preserve"> используется свободное действие, а бонус Мудрости применяется не только к Избранным Врагам, но и любым противникам.</w:t>
      </w:r>
    </w:p>
    <w:p w14:paraId="5146D364" w14:textId="77777777" w:rsidR="00BC12E0" w:rsidRPr="0001444C" w:rsidRDefault="00BC12E0" w:rsidP="009156AE">
      <w:pPr>
        <w:pStyle w:val="20"/>
      </w:pPr>
      <w:bookmarkStart w:id="67" w:name="_Toc66413613"/>
      <w:r w:rsidRPr="009156AE">
        <w:t>SCOUT</w:t>
      </w:r>
      <w:bookmarkEnd w:id="67"/>
    </w:p>
    <w:p w14:paraId="25287C0C" w14:textId="77777777" w:rsidR="00BC12E0" w:rsidRPr="009156AE" w:rsidRDefault="00BC12E0" w:rsidP="00F15B0E">
      <w:pPr>
        <w:pStyle w:val="aff7"/>
        <w:rPr>
          <w:rStyle w:val="BoxedWordAttention"/>
        </w:rPr>
      </w:pPr>
      <w:r w:rsidRPr="009156AE">
        <w:rPr>
          <w:rStyle w:val="BoxedWordAttention"/>
        </w:rPr>
        <w:t>(Ranger Alternate Class)</w:t>
      </w:r>
    </w:p>
    <w:p w14:paraId="1D2B8E3C" w14:textId="77777777" w:rsidR="00BC12E0" w:rsidRPr="009156AE" w:rsidRDefault="00BC12E0" w:rsidP="00F15B0E">
      <w:pPr>
        <w:pStyle w:val="aff7"/>
      </w:pPr>
      <w:r w:rsidRPr="009156AE">
        <w:t>Rangers and scouts are both warriors at home in the wilderness, but the scout does not possess the mystical bond the archetypal ranger has with the natural world. Scouts are often members of military or vigilante groups, and are trained in pack tactics, stealth, and reconnaissance.</w:t>
      </w:r>
    </w:p>
    <w:p w14:paraId="2AFC5E47" w14:textId="77777777" w:rsidR="00BC12E0" w:rsidRPr="009156AE" w:rsidRDefault="00BC12E0" w:rsidP="009156AE">
      <w:pPr>
        <w:pStyle w:val="30"/>
      </w:pPr>
      <w:bookmarkStart w:id="68" w:name="_Toc66413614"/>
      <w:r w:rsidRPr="009156AE">
        <w:t>Coordination</w:t>
      </w:r>
      <w:bookmarkEnd w:id="68"/>
    </w:p>
    <w:p w14:paraId="2EB99266" w14:textId="77777777" w:rsidR="00BC12E0" w:rsidRPr="009156AE" w:rsidRDefault="00BC12E0" w:rsidP="00F15B0E">
      <w:pPr>
        <w:pStyle w:val="aff7"/>
        <w:rPr>
          <w:rStyle w:val="BoxedWordAttention"/>
        </w:rPr>
      </w:pPr>
      <w:r w:rsidRPr="009156AE">
        <w:rPr>
          <w:rStyle w:val="BoxedWordAttention"/>
        </w:rPr>
        <w:t>This replaces the Spellcasting and Foe Slayer class features.</w:t>
      </w:r>
    </w:p>
    <w:p w14:paraId="20322D45" w14:textId="77777777" w:rsidR="00BC12E0" w:rsidRPr="009156AE" w:rsidRDefault="00BC12E0" w:rsidP="00F15B0E">
      <w:pPr>
        <w:pStyle w:val="aff7"/>
      </w:pPr>
      <w:r w:rsidRPr="009156AE">
        <w:t xml:space="preserve">Starting at 2nd level, </w:t>
      </w:r>
      <w:proofErr w:type="gramStart"/>
      <w:r w:rsidRPr="009156AE">
        <w:t>you</w:t>
      </w:r>
      <w:proofErr w:type="gramEnd"/>
      <w:r w:rsidRPr="009156AE">
        <w:t xml:space="preserve"> and your allies act as parts of a cohesive whole. When you attack a creature, a creature of your choice that can see or hear you may make a single attack against the same creature as a reaction. Once you use this feature, you must finish a short or long rest before you can use it again. Starting at 17th level, you can use this feature twice between rests.</w:t>
      </w:r>
    </w:p>
    <w:p w14:paraId="3FFF7E38" w14:textId="77777777" w:rsidR="00BC12E0" w:rsidRPr="009156AE" w:rsidRDefault="00BC12E0" w:rsidP="00F15B0E">
      <w:pPr>
        <w:pStyle w:val="aff7"/>
      </w:pPr>
      <w:r w:rsidRPr="009156AE">
        <w:t>At 20th level, instead of attacking, your ally may move up to their Speed or cast a spell with a casting time of one action as a reaction. This spell must target the same creature you attacked.</w:t>
      </w:r>
    </w:p>
    <w:p w14:paraId="4799EF21" w14:textId="77777777" w:rsidR="00BC12E0" w:rsidRPr="009156AE" w:rsidRDefault="00BC12E0" w:rsidP="009156AE">
      <w:pPr>
        <w:pStyle w:val="30"/>
      </w:pPr>
      <w:bookmarkStart w:id="69" w:name="_Toc66413615"/>
      <w:r w:rsidRPr="009156AE">
        <w:t>Adaptable</w:t>
      </w:r>
      <w:bookmarkEnd w:id="69"/>
    </w:p>
    <w:p w14:paraId="77779515" w14:textId="77777777" w:rsidR="00BC12E0" w:rsidRPr="009156AE" w:rsidRDefault="00BC12E0" w:rsidP="00F15B0E">
      <w:pPr>
        <w:pStyle w:val="aff7"/>
        <w:rPr>
          <w:rStyle w:val="BoxedWordAttention"/>
        </w:rPr>
      </w:pPr>
      <w:r w:rsidRPr="009156AE">
        <w:rPr>
          <w:rStyle w:val="BoxedWordAttention"/>
        </w:rPr>
        <w:t>This replaces the Primeval Awareness feature.</w:t>
      </w:r>
    </w:p>
    <w:p w14:paraId="419F4D80" w14:textId="77777777" w:rsidR="00BC12E0" w:rsidRPr="009156AE" w:rsidRDefault="00BC12E0" w:rsidP="00F15B0E">
      <w:pPr>
        <w:pStyle w:val="aff7"/>
      </w:pPr>
      <w:r w:rsidRPr="009156AE">
        <w:t xml:space="preserve">You lack the supernatural bond to the land other rangers have, but you make up for it in adaptability. Starting at 3rd level, you may spend a short rest studying your surroundings, as if attuning to a magic item, </w:t>
      </w:r>
      <w:proofErr w:type="gramStart"/>
      <w:r w:rsidRPr="009156AE">
        <w:t>in order to</w:t>
      </w:r>
      <w:proofErr w:type="gramEnd"/>
      <w:r w:rsidRPr="009156AE">
        <w:t xml:space="preserve"> change your favored terrain to your current environment. You may only use this ability once between long rests.</w:t>
      </w:r>
    </w:p>
    <w:p w14:paraId="176CFF8B" w14:textId="77777777" w:rsidR="00BC12E0" w:rsidRPr="009156AE" w:rsidRDefault="00BC12E0" w:rsidP="009156AE">
      <w:pPr>
        <w:pStyle w:val="30"/>
      </w:pPr>
      <w:bookmarkStart w:id="70" w:name="_Toc66413616"/>
      <w:r w:rsidRPr="009156AE">
        <w:t>Keen Senses</w:t>
      </w:r>
      <w:bookmarkEnd w:id="70"/>
      <w:r w:rsidRPr="009156AE">
        <w:t xml:space="preserve"> </w:t>
      </w:r>
    </w:p>
    <w:p w14:paraId="4B943B61" w14:textId="77777777" w:rsidR="00BC12E0" w:rsidRPr="009156AE" w:rsidRDefault="00BC12E0" w:rsidP="00F15B0E">
      <w:pPr>
        <w:pStyle w:val="aff7"/>
        <w:rPr>
          <w:rStyle w:val="BoxedWordAttention"/>
        </w:rPr>
      </w:pPr>
      <w:r w:rsidRPr="009156AE">
        <w:rPr>
          <w:rStyle w:val="BoxedWordAttention"/>
        </w:rPr>
        <w:t>9th-level ranger feature</w:t>
      </w:r>
    </w:p>
    <w:p w14:paraId="10B6E7CF" w14:textId="77777777" w:rsidR="00BC12E0" w:rsidRPr="009156AE" w:rsidRDefault="00BC12E0" w:rsidP="00F15B0E">
      <w:pPr>
        <w:pStyle w:val="aff7"/>
      </w:pPr>
      <w:r w:rsidRPr="009156AE">
        <w:t>Beginning at 9th level, when you are attacked, you may add your Wisdom modifier to your Armor Class until the beginning of your next turn as a reaction. You must complete a long rest before you can use this feature again. Starting at 13th level, you can use this feature twice between long rests; starting at 17th level, you can use this feature three times between long rests.</w:t>
      </w:r>
    </w:p>
    <w:p w14:paraId="53E7B56F" w14:textId="77777777" w:rsidR="00BC12E0" w:rsidRPr="009156AE" w:rsidRDefault="00BC12E0" w:rsidP="009156AE">
      <w:pPr>
        <w:pStyle w:val="30"/>
      </w:pPr>
      <w:bookmarkStart w:id="71" w:name="_Toc66413617"/>
      <w:r w:rsidRPr="009156AE">
        <w:t>Sudden Insight</w:t>
      </w:r>
      <w:bookmarkEnd w:id="71"/>
    </w:p>
    <w:p w14:paraId="7B2836DE" w14:textId="77777777" w:rsidR="00BC12E0" w:rsidRPr="009156AE" w:rsidRDefault="00BC12E0" w:rsidP="00F15B0E">
      <w:pPr>
        <w:pStyle w:val="aff7"/>
        <w:rPr>
          <w:rStyle w:val="BoxedWordAttention"/>
        </w:rPr>
      </w:pPr>
      <w:r w:rsidRPr="009156AE">
        <w:rPr>
          <w:rStyle w:val="BoxedWordAttention"/>
        </w:rPr>
        <w:t>14th-level ranger feature</w:t>
      </w:r>
    </w:p>
    <w:p w14:paraId="74045954" w14:textId="5A9342C9" w:rsidR="0096287B" w:rsidRDefault="00BC12E0" w:rsidP="00F15B0E">
      <w:pPr>
        <w:pStyle w:val="aff7"/>
      </w:pPr>
      <w:r w:rsidRPr="009156AE">
        <w:t>Starting at 14th level, when you are in your favored terrain and make an Intelligence check to recall information about a creature you can see, you may temporarily designate the creature as your favored enemy (no action required) for the next minute. You must complete a short or long rest before you use this ability again.</w:t>
      </w:r>
    </w:p>
    <w:p w14:paraId="68BFE657" w14:textId="29A11B27" w:rsidR="000421F8" w:rsidRDefault="00766A21" w:rsidP="00766A21">
      <w:pPr>
        <w:pStyle w:val="20"/>
        <w:rPr>
          <w:lang w:val="ru-RU"/>
        </w:rPr>
      </w:pPr>
      <w:bookmarkStart w:id="72" w:name="_Toc66413618"/>
      <w:r>
        <w:rPr>
          <w:lang w:val="ru-RU"/>
        </w:rPr>
        <w:t>Измененные и новые заклинания</w:t>
      </w:r>
      <w:bookmarkEnd w:id="72"/>
    </w:p>
    <w:p w14:paraId="249B7E76" w14:textId="0BB2CC4D" w:rsidR="00766A21" w:rsidRPr="0001444C" w:rsidRDefault="00766A21" w:rsidP="00766A21">
      <w:pPr>
        <w:pStyle w:val="30"/>
        <w:rPr>
          <w:lang w:val="ru-RU"/>
        </w:rPr>
      </w:pPr>
      <w:bookmarkStart w:id="73" w:name="_Toc66413619"/>
      <w:r w:rsidRPr="0001444C">
        <w:rPr>
          <w:lang w:val="ru-RU"/>
        </w:rPr>
        <w:t>4</w:t>
      </w:r>
      <w:proofErr w:type="spellStart"/>
      <w:r w:rsidRPr="00766A21">
        <w:rPr>
          <w:vertAlign w:val="superscript"/>
        </w:rPr>
        <w:t>th</w:t>
      </w:r>
      <w:proofErr w:type="spellEnd"/>
      <w:r w:rsidRPr="0001444C">
        <w:rPr>
          <w:lang w:val="ru-RU"/>
        </w:rPr>
        <w:t xml:space="preserve"> </w:t>
      </w:r>
      <w:r>
        <w:t>level</w:t>
      </w:r>
      <w:bookmarkEnd w:id="73"/>
    </w:p>
    <w:p w14:paraId="771B05D4" w14:textId="77777777" w:rsidR="00766A21" w:rsidRPr="00766A21" w:rsidRDefault="00766A21" w:rsidP="00766A21">
      <w:pPr>
        <w:pStyle w:val="40"/>
      </w:pPr>
      <w:r w:rsidRPr="00766A21">
        <w:t>Guardian of Nature</w:t>
      </w:r>
    </w:p>
    <w:p w14:paraId="62BB84D5" w14:textId="77777777" w:rsidR="00766A21" w:rsidRPr="00766A21" w:rsidRDefault="00766A21" w:rsidP="00766A21">
      <w:r w:rsidRPr="00766A21">
        <w:t>4th-level transmutation</w:t>
      </w:r>
    </w:p>
    <w:p w14:paraId="14FFC015" w14:textId="77777777" w:rsidR="00766A21" w:rsidRPr="00766A21" w:rsidRDefault="00766A21" w:rsidP="00766A21">
      <w:r w:rsidRPr="00766A21">
        <w:t>Casting Time: 1 bonus action</w:t>
      </w:r>
    </w:p>
    <w:p w14:paraId="3278A58B" w14:textId="77777777" w:rsidR="00766A21" w:rsidRPr="00766A21" w:rsidRDefault="00766A21" w:rsidP="00766A21">
      <w:r w:rsidRPr="00766A21">
        <w:t>Range: Self</w:t>
      </w:r>
    </w:p>
    <w:p w14:paraId="59739D03" w14:textId="77777777" w:rsidR="00766A21" w:rsidRPr="00766A21" w:rsidRDefault="00766A21" w:rsidP="00766A21">
      <w:r w:rsidRPr="00766A21">
        <w:t>Components: V</w:t>
      </w:r>
    </w:p>
    <w:p w14:paraId="435B5BEC" w14:textId="77777777" w:rsidR="00766A21" w:rsidRPr="00766A21" w:rsidRDefault="00766A21" w:rsidP="00766A21">
      <w:r w:rsidRPr="00766A21">
        <w:t xml:space="preserve">Duration: Concentration, up to 10 </w:t>
      </w:r>
      <w:proofErr w:type="gramStart"/>
      <w:r w:rsidRPr="00766A21">
        <w:t>minute</w:t>
      </w:r>
      <w:proofErr w:type="gramEnd"/>
    </w:p>
    <w:p w14:paraId="5F8ED1FE" w14:textId="77777777" w:rsidR="00766A21" w:rsidRPr="00766A21" w:rsidRDefault="00766A21" w:rsidP="00766A21">
      <w:r w:rsidRPr="00766A21">
        <w:t xml:space="preserve">A nature spirit answers your call and transforms you into a powerful guardian. The transformation lasts until the spell ends. You choose one of the following forms to assume: Primal Hunter or Warden. Primal Hunter Your walking speed increases by 10 feet. You gain </w:t>
      </w:r>
      <w:proofErr w:type="spellStart"/>
      <w:r w:rsidRPr="00766A21">
        <w:t>darkvision</w:t>
      </w:r>
      <w:proofErr w:type="spellEnd"/>
      <w:r w:rsidRPr="00766A21">
        <w:t xml:space="preserve"> with a range of 120 feet. You make ranged attack rolls with advantage. Your ranged weapon attacks deal an extra 1d6 force damage on a hit. Warden. You gain 10 temporary hit points. You make Constitution saving throws with advantage. You make melee attack rolls with advantage. Your melee attacks deal an extra 1d6 force damage on a hit. While you are on the ground, the ground within 15 feet of you is difficult terrain for your enemies.</w:t>
      </w:r>
    </w:p>
    <w:p w14:paraId="074F412A" w14:textId="747B8585" w:rsidR="00766A21" w:rsidRPr="0001444C" w:rsidRDefault="00766A21" w:rsidP="00766A21">
      <w:r w:rsidRPr="0001444C">
        <w:t>Classes: Druid, Ranger</w:t>
      </w:r>
    </w:p>
    <w:p w14:paraId="6E7EEDFE" w14:textId="747C925A" w:rsidR="000421F8" w:rsidRPr="0001444C" w:rsidRDefault="000421F8">
      <w:pPr>
        <w:rPr>
          <w:bCs w:val="0"/>
          <w:lang w:eastAsia="zh-CN"/>
        </w:rPr>
      </w:pPr>
      <w:r w:rsidRPr="0001444C">
        <w:br w:type="page"/>
      </w:r>
    </w:p>
    <w:p w14:paraId="6A07719E" w14:textId="39551201" w:rsidR="000421F8" w:rsidRPr="0001444C" w:rsidRDefault="00B05E86" w:rsidP="00B05E86">
      <w:pPr>
        <w:pStyle w:val="1"/>
      </w:pPr>
      <w:bookmarkStart w:id="74" w:name="_Toc66413620"/>
      <w:r>
        <w:rPr>
          <w:lang w:val="ru-RU"/>
        </w:rPr>
        <w:lastRenderedPageBreak/>
        <w:t>Приложение</w:t>
      </w:r>
      <w:r w:rsidRPr="0001444C">
        <w:t xml:space="preserve"> 1</w:t>
      </w:r>
      <w:bookmarkEnd w:id="74"/>
    </w:p>
    <w:p w14:paraId="77904734" w14:textId="77777777" w:rsidR="00B05E86" w:rsidRPr="00B05E86" w:rsidRDefault="00B05E86" w:rsidP="00B05E86">
      <w:pPr>
        <w:pStyle w:val="20"/>
      </w:pPr>
      <w:bookmarkStart w:id="75" w:name="_Toc66413621"/>
      <w:r w:rsidRPr="00B05E86">
        <w:t>Fighting Style</w:t>
      </w:r>
      <w:bookmarkEnd w:id="75"/>
    </w:p>
    <w:p w14:paraId="7A58BF60" w14:textId="77777777" w:rsidR="00B05E86" w:rsidRPr="00B05E86" w:rsidRDefault="00B05E86" w:rsidP="00236279">
      <w:pPr>
        <w:pStyle w:val="30"/>
      </w:pPr>
      <w:bookmarkStart w:id="76" w:name="_Toc66413622"/>
      <w:r w:rsidRPr="00B05E86">
        <w:t>Archery</w:t>
      </w:r>
      <w:bookmarkEnd w:id="76"/>
    </w:p>
    <w:p w14:paraId="17D09CC3" w14:textId="77777777" w:rsidR="00B05E86" w:rsidRPr="00B05E86" w:rsidRDefault="00B05E86" w:rsidP="00B05E86">
      <w:pPr>
        <w:pStyle w:val="a2"/>
      </w:pPr>
      <w:r w:rsidRPr="00B05E86">
        <w:t>You gain a +2 bonus to attack rolls you make with ranged weapons.</w:t>
      </w:r>
    </w:p>
    <w:p w14:paraId="09B9FCE4" w14:textId="77777777" w:rsidR="00B05E86" w:rsidRPr="00B05E86" w:rsidRDefault="00B05E86" w:rsidP="00236279">
      <w:pPr>
        <w:pStyle w:val="30"/>
      </w:pPr>
      <w:bookmarkStart w:id="77" w:name="_Toc66413623"/>
      <w:r w:rsidRPr="00B05E86">
        <w:t>Blind Fighting</w:t>
      </w:r>
      <w:bookmarkEnd w:id="77"/>
    </w:p>
    <w:p w14:paraId="66C41CE5" w14:textId="77777777" w:rsidR="00B05E86" w:rsidRPr="00B05E86" w:rsidRDefault="00B05E86" w:rsidP="00B05E86">
      <w:pPr>
        <w:pStyle w:val="a2"/>
      </w:pPr>
      <w:r w:rsidRPr="00B05E86">
        <w:t>You have blindsight with a range of 10 feet. Within that range, you can effectively see anything that isn't behind total cover, even if you're blinded or in darkness. Moreover, you can see an invisible creature within that range, unless the creature successfully hides from you.</w:t>
      </w:r>
    </w:p>
    <w:p w14:paraId="77581E92" w14:textId="77777777" w:rsidR="00B05E86" w:rsidRPr="00B05E86" w:rsidRDefault="00B05E86" w:rsidP="00236279">
      <w:pPr>
        <w:pStyle w:val="30"/>
      </w:pPr>
      <w:bookmarkStart w:id="78" w:name="_Toc66413624"/>
      <w:r w:rsidRPr="00B05E86">
        <w:t>Defense</w:t>
      </w:r>
      <w:bookmarkEnd w:id="78"/>
    </w:p>
    <w:p w14:paraId="498E7B0F" w14:textId="77777777" w:rsidR="00B05E86" w:rsidRPr="00B05E86" w:rsidRDefault="00B05E86" w:rsidP="00B05E86">
      <w:pPr>
        <w:pStyle w:val="a2"/>
      </w:pPr>
      <w:r w:rsidRPr="00B05E86">
        <w:t>While you are wearing armor, you gain a +1 bonus to AC.</w:t>
      </w:r>
    </w:p>
    <w:p w14:paraId="0E50A3B4" w14:textId="77777777" w:rsidR="00B05E86" w:rsidRPr="00B05E86" w:rsidRDefault="00B05E86" w:rsidP="00236279">
      <w:pPr>
        <w:pStyle w:val="30"/>
      </w:pPr>
      <w:bookmarkStart w:id="79" w:name="_Toc66413625"/>
      <w:r w:rsidRPr="00B05E86">
        <w:t>Druidic Warrior</w:t>
      </w:r>
      <w:bookmarkEnd w:id="79"/>
    </w:p>
    <w:p w14:paraId="46A4DA6D" w14:textId="77777777" w:rsidR="00B05E86" w:rsidRPr="00B05E86" w:rsidRDefault="00B05E86" w:rsidP="00B05E86">
      <w:pPr>
        <w:pStyle w:val="a2"/>
      </w:pPr>
      <w:r w:rsidRPr="00B05E86">
        <w:t>TCE p57</w:t>
      </w:r>
    </w:p>
    <w:p w14:paraId="3D5C5D9E" w14:textId="77777777" w:rsidR="00B05E86" w:rsidRPr="00B05E86" w:rsidRDefault="00B05E86" w:rsidP="00B05E86">
      <w:pPr>
        <w:pStyle w:val="a2"/>
      </w:pPr>
      <w:r w:rsidRPr="00B05E86">
        <w:t>You learn two cantrips of your choice from the druid spell list. They count as ranger spells for you, and Wisdom is your spellcasting ability for them. Whenever you gain a level in this class, you can replace one of these cantrips with another cantrip from the druid spell list.</w:t>
      </w:r>
    </w:p>
    <w:p w14:paraId="21D5A564" w14:textId="77777777" w:rsidR="00B05E86" w:rsidRPr="00B05E86" w:rsidRDefault="00B05E86" w:rsidP="00236279">
      <w:pPr>
        <w:pStyle w:val="30"/>
      </w:pPr>
      <w:bookmarkStart w:id="80" w:name="_Toc66413626"/>
      <w:r w:rsidRPr="00B05E86">
        <w:t>Dueling</w:t>
      </w:r>
      <w:bookmarkEnd w:id="80"/>
    </w:p>
    <w:p w14:paraId="77E90350" w14:textId="77777777" w:rsidR="00B05E86" w:rsidRPr="00B05E86" w:rsidRDefault="00B05E86" w:rsidP="00B05E86">
      <w:pPr>
        <w:pStyle w:val="a2"/>
      </w:pPr>
      <w:r w:rsidRPr="00B05E86">
        <w:t>When you are wielding a melee weapon in one hand and no other weapons, you gain a +2 bonus to damage rolls with that weapon.</w:t>
      </w:r>
    </w:p>
    <w:p w14:paraId="0361B20A" w14:textId="77777777" w:rsidR="00B05E86" w:rsidRPr="00B05E86" w:rsidRDefault="00B05E86" w:rsidP="00236279">
      <w:pPr>
        <w:pStyle w:val="30"/>
      </w:pPr>
      <w:bookmarkStart w:id="81" w:name="_Toc66413627"/>
      <w:r w:rsidRPr="00B05E86">
        <w:t>Thrown Weapon Fighting</w:t>
      </w:r>
      <w:bookmarkEnd w:id="81"/>
    </w:p>
    <w:p w14:paraId="55F7E7E6" w14:textId="77777777" w:rsidR="00B05E86" w:rsidRPr="00B05E86" w:rsidRDefault="00B05E86" w:rsidP="00B05E86">
      <w:pPr>
        <w:pStyle w:val="a2"/>
      </w:pPr>
      <w:r w:rsidRPr="00B05E86">
        <w:t>TCE p42</w:t>
      </w:r>
    </w:p>
    <w:p w14:paraId="22883A39" w14:textId="77777777" w:rsidR="00B05E86" w:rsidRPr="00B05E86" w:rsidRDefault="00B05E86" w:rsidP="00B05E86">
      <w:pPr>
        <w:pStyle w:val="a2"/>
      </w:pPr>
      <w:r w:rsidRPr="00B05E86">
        <w:t>You can draw a weapon that has the thrown property as part of the attack you make with the weapon.</w:t>
      </w:r>
    </w:p>
    <w:p w14:paraId="11C38A59" w14:textId="77777777" w:rsidR="00B05E86" w:rsidRPr="00B05E86" w:rsidRDefault="00B05E86" w:rsidP="00B05E86">
      <w:pPr>
        <w:pStyle w:val="a2"/>
      </w:pPr>
      <w:r w:rsidRPr="00B05E86">
        <w:t>In addition, when you hit with a ranged attack using a thrown weapon, you gain a +2 bonus to the damage roll.</w:t>
      </w:r>
    </w:p>
    <w:p w14:paraId="1044EFCF" w14:textId="77777777" w:rsidR="00B05E86" w:rsidRPr="00B05E86" w:rsidRDefault="00B05E86" w:rsidP="00236279">
      <w:pPr>
        <w:pStyle w:val="30"/>
      </w:pPr>
      <w:bookmarkStart w:id="82" w:name="_Toc66413628"/>
      <w:r w:rsidRPr="00B05E86">
        <w:t>Two-Weapon Fighting</w:t>
      </w:r>
      <w:bookmarkEnd w:id="82"/>
    </w:p>
    <w:p w14:paraId="75FEDA15" w14:textId="77777777" w:rsidR="00B05E86" w:rsidRPr="00B05E86" w:rsidRDefault="00B05E86" w:rsidP="00B05E86">
      <w:pPr>
        <w:pStyle w:val="a2"/>
      </w:pPr>
      <w:r w:rsidRPr="00B05E86">
        <w:t>When you engage in two-weapon fighting, you can add your ability modifier to the damage of the second attack.</w:t>
      </w:r>
    </w:p>
    <w:p w14:paraId="0FA08124" w14:textId="0F8B2003" w:rsidR="00B05E86" w:rsidRDefault="00515F49" w:rsidP="00B05E86">
      <w:pPr>
        <w:pStyle w:val="a2"/>
      </w:pPr>
      <w:r>
        <w:t>Whirling Blades</w:t>
      </w:r>
    </w:p>
    <w:p w14:paraId="6757D194" w14:textId="15B618D2" w:rsidR="00515F49" w:rsidRPr="00515F49" w:rsidRDefault="00515F49" w:rsidP="00515F49">
      <w:pPr>
        <w:pStyle w:val="aff7"/>
      </w:pPr>
      <w:r>
        <w:t xml:space="preserve">When you engage in two-weapon fighting while wearing light or no </w:t>
      </w:r>
      <w:r w:rsidR="0001444C">
        <w:t>armor, you do not expend your bonus action and add your ability modifier to the second attack. You can still gain the benefits of two-weapon fighting only once during your turn.</w:t>
      </w:r>
    </w:p>
    <w:p w14:paraId="6CA152FC" w14:textId="727F36CA" w:rsidR="007E23D1" w:rsidRPr="009156AE" w:rsidRDefault="007E23D1" w:rsidP="00F15B0E">
      <w:pPr>
        <w:pStyle w:val="aff7"/>
        <w:rPr>
          <w:rFonts w:ascii="Garamond" w:hAnsi="Garamond"/>
          <w:color w:val="4D0000"/>
          <w:sz w:val="24"/>
          <w:szCs w:val="21"/>
        </w:rPr>
      </w:pPr>
      <w:r w:rsidRPr="009156AE">
        <w:br w:type="page"/>
      </w:r>
    </w:p>
    <w:p w14:paraId="637213E0" w14:textId="00FE2285" w:rsidR="00FF25BA" w:rsidRPr="00FA22F0" w:rsidRDefault="007E23D1" w:rsidP="007E23D1">
      <w:pPr>
        <w:pStyle w:val="1"/>
      </w:pPr>
      <w:bookmarkStart w:id="83" w:name="_Ref66392334"/>
      <w:bookmarkStart w:id="84" w:name="_Toc66413629"/>
      <w:r>
        <w:rPr>
          <w:lang w:val="ru-RU"/>
        </w:rPr>
        <w:lastRenderedPageBreak/>
        <w:t>Ссылки</w:t>
      </w:r>
      <w:bookmarkEnd w:id="83"/>
      <w:bookmarkEnd w:id="84"/>
    </w:p>
    <w:p w14:paraId="06F1824F" w14:textId="449A281B" w:rsidR="00DF0142" w:rsidRPr="00FA22F0" w:rsidRDefault="00A53BDF" w:rsidP="008A7278">
      <w:pPr>
        <w:pStyle w:val="aff7"/>
        <w:numPr>
          <w:ilvl w:val="0"/>
          <w:numId w:val="15"/>
        </w:numPr>
      </w:pPr>
      <w:hyperlink r:id="rId25" w:history="1">
        <w:r w:rsidR="00DF0142" w:rsidRPr="00DF0142">
          <w:rPr>
            <w:rStyle w:val="ae"/>
            <w:lang w:val="ru-RU"/>
          </w:rPr>
          <w:t>Рейнджер</w:t>
        </w:r>
        <w:r w:rsidR="00DF0142" w:rsidRPr="00FA22F0">
          <w:rPr>
            <w:rStyle w:val="ae"/>
          </w:rPr>
          <w:t xml:space="preserve"> | </w:t>
        </w:r>
        <w:r w:rsidR="00DF0142">
          <w:rPr>
            <w:rStyle w:val="ae"/>
          </w:rPr>
          <w:t>SRD</w:t>
        </w:r>
        <w:r w:rsidR="00DF0142" w:rsidRPr="00FA22F0">
          <w:rPr>
            <w:rStyle w:val="ae"/>
          </w:rPr>
          <w:t xml:space="preserve"> 5.1 — </w:t>
        </w:r>
        <w:r w:rsidR="00DF0142" w:rsidRPr="00DF0142">
          <w:rPr>
            <w:rStyle w:val="ae"/>
            <w:lang w:val="ru-RU"/>
          </w:rPr>
          <w:t>Киборги</w:t>
        </w:r>
        <w:r w:rsidR="00DF0142" w:rsidRPr="00FA22F0">
          <w:rPr>
            <w:rStyle w:val="ae"/>
          </w:rPr>
          <w:t xml:space="preserve"> </w:t>
        </w:r>
        <w:r w:rsidR="00DF0142" w:rsidRPr="00DF0142">
          <w:rPr>
            <w:rStyle w:val="ae"/>
            <w:lang w:val="ru-RU"/>
          </w:rPr>
          <w:t>и</w:t>
        </w:r>
        <w:r w:rsidR="00DF0142" w:rsidRPr="00FA22F0">
          <w:rPr>
            <w:rStyle w:val="ae"/>
          </w:rPr>
          <w:t xml:space="preserve"> </w:t>
        </w:r>
        <w:r w:rsidR="00DF0142" w:rsidRPr="00DF0142">
          <w:rPr>
            <w:rStyle w:val="ae"/>
            <w:lang w:val="ru-RU"/>
          </w:rPr>
          <w:t>Чародеи</w:t>
        </w:r>
        <w:r w:rsidR="00DF0142" w:rsidRPr="00FA22F0">
          <w:rPr>
            <w:rStyle w:val="ae"/>
          </w:rPr>
          <w:t xml:space="preserve"> (</w:t>
        </w:r>
        <w:r w:rsidR="00DF0142">
          <w:rPr>
            <w:rStyle w:val="ae"/>
          </w:rPr>
          <w:t>wordpress</w:t>
        </w:r>
        <w:r w:rsidR="00DF0142" w:rsidRPr="00FA22F0">
          <w:rPr>
            <w:rStyle w:val="ae"/>
          </w:rPr>
          <w:t>.</w:t>
        </w:r>
        <w:r w:rsidR="00DF0142">
          <w:rPr>
            <w:rStyle w:val="ae"/>
          </w:rPr>
          <w:t>com</w:t>
        </w:r>
        <w:r w:rsidR="00DF0142" w:rsidRPr="00FA22F0">
          <w:rPr>
            <w:rStyle w:val="ae"/>
          </w:rPr>
          <w:t>)</w:t>
        </w:r>
      </w:hyperlink>
    </w:p>
    <w:p w14:paraId="1169A9C0" w14:textId="7C1FEF19" w:rsidR="007E23D1" w:rsidRPr="00FA22F0" w:rsidRDefault="00A53BDF" w:rsidP="008A7278">
      <w:pPr>
        <w:pStyle w:val="a2"/>
        <w:numPr>
          <w:ilvl w:val="0"/>
          <w:numId w:val="15"/>
        </w:numPr>
        <w:rPr>
          <w:lang w:val="ru-RU"/>
        </w:rPr>
      </w:pPr>
      <w:hyperlink r:id="rId26" w:history="1">
        <w:r w:rsidR="007E23D1" w:rsidRPr="007E23D1">
          <w:rPr>
            <w:rStyle w:val="ae"/>
            <w:lang w:val="ru-RU"/>
          </w:rPr>
          <w:t>Еще одна переделка рейнджера — Киборги и Чародеи (</w:t>
        </w:r>
        <w:proofErr w:type="spellStart"/>
        <w:r w:rsidR="007E23D1">
          <w:rPr>
            <w:rStyle w:val="ae"/>
          </w:rPr>
          <w:t>wordpress</w:t>
        </w:r>
        <w:proofErr w:type="spellEnd"/>
        <w:r w:rsidR="007E23D1" w:rsidRPr="007E23D1">
          <w:rPr>
            <w:rStyle w:val="ae"/>
            <w:lang w:val="ru-RU"/>
          </w:rPr>
          <w:t>.</w:t>
        </w:r>
        <w:r w:rsidR="007E23D1">
          <w:rPr>
            <w:rStyle w:val="ae"/>
          </w:rPr>
          <w:t>com</w:t>
        </w:r>
        <w:r w:rsidR="007E23D1" w:rsidRPr="007E23D1">
          <w:rPr>
            <w:rStyle w:val="ae"/>
            <w:lang w:val="ru-RU"/>
          </w:rPr>
          <w:t>)</w:t>
        </w:r>
      </w:hyperlink>
    </w:p>
    <w:p w14:paraId="70248120" w14:textId="05B588D1" w:rsidR="007E23D1" w:rsidRPr="00FA22F0" w:rsidRDefault="00A53BDF" w:rsidP="008A7278">
      <w:pPr>
        <w:pStyle w:val="aff7"/>
        <w:numPr>
          <w:ilvl w:val="0"/>
          <w:numId w:val="15"/>
        </w:numPr>
        <w:rPr>
          <w:lang w:val="ru-RU"/>
        </w:rPr>
      </w:pPr>
      <w:hyperlink r:id="rId27" w:history="1">
        <w:r w:rsidR="002D52F4" w:rsidRPr="002D52F4">
          <w:rPr>
            <w:rStyle w:val="ae"/>
            <w:lang w:val="ru-RU"/>
          </w:rPr>
          <w:t xml:space="preserve">Еще один вариант рейнджера — вариант от </w:t>
        </w:r>
        <w:proofErr w:type="spellStart"/>
        <w:r w:rsidR="002D52F4" w:rsidRPr="002D52F4">
          <w:rPr>
            <w:rStyle w:val="ae"/>
            <w:lang w:val="ru-RU"/>
          </w:rPr>
          <w:t>Паланта</w:t>
        </w:r>
        <w:proofErr w:type="spellEnd"/>
        <w:r w:rsidR="002D52F4" w:rsidRPr="002D52F4">
          <w:rPr>
            <w:rStyle w:val="ae"/>
            <w:lang w:val="ru-RU"/>
          </w:rPr>
          <w:t xml:space="preserve">. </w:t>
        </w:r>
        <w:r w:rsidR="002D52F4" w:rsidRPr="00FA22F0">
          <w:rPr>
            <w:rStyle w:val="ae"/>
            <w:lang w:val="ru-RU"/>
          </w:rPr>
          <w:t>Старый вкус рейнджера — Киборги и Чародеи (</w:t>
        </w:r>
        <w:proofErr w:type="spellStart"/>
        <w:r w:rsidR="002D52F4">
          <w:rPr>
            <w:rStyle w:val="ae"/>
          </w:rPr>
          <w:t>wordpress</w:t>
        </w:r>
        <w:proofErr w:type="spellEnd"/>
        <w:r w:rsidR="002D52F4" w:rsidRPr="00FA22F0">
          <w:rPr>
            <w:rStyle w:val="ae"/>
            <w:lang w:val="ru-RU"/>
          </w:rPr>
          <w:t>.</w:t>
        </w:r>
        <w:r w:rsidR="002D52F4">
          <w:rPr>
            <w:rStyle w:val="ae"/>
          </w:rPr>
          <w:t>com</w:t>
        </w:r>
        <w:r w:rsidR="002D52F4" w:rsidRPr="00FA22F0">
          <w:rPr>
            <w:rStyle w:val="ae"/>
            <w:lang w:val="ru-RU"/>
          </w:rPr>
          <w:t>)</w:t>
        </w:r>
      </w:hyperlink>
    </w:p>
    <w:p w14:paraId="7901C910" w14:textId="5BC37FB6" w:rsidR="00062C92" w:rsidRPr="00C57C97" w:rsidRDefault="00A53BDF" w:rsidP="008A7278">
      <w:pPr>
        <w:pStyle w:val="af2"/>
        <w:numPr>
          <w:ilvl w:val="0"/>
          <w:numId w:val="15"/>
        </w:numPr>
        <w:rPr>
          <w:b/>
          <w:lang w:val="ru-RU" w:eastAsia="zh-CN"/>
        </w:rPr>
      </w:pPr>
      <w:hyperlink r:id="rId28" w:history="1">
        <w:r w:rsidR="00062C92" w:rsidRPr="00C57C97">
          <w:rPr>
            <w:rStyle w:val="ae"/>
            <w:b/>
            <w:lang w:eastAsia="zh-CN"/>
          </w:rPr>
          <w:t>https</w:t>
        </w:r>
        <w:r w:rsidR="00062C92" w:rsidRPr="00C57C97">
          <w:rPr>
            <w:rStyle w:val="ae"/>
            <w:b/>
            <w:lang w:val="ru-RU" w:eastAsia="zh-CN"/>
          </w:rPr>
          <w:t>://1</w:t>
        </w:r>
        <w:proofErr w:type="spellStart"/>
        <w:r w:rsidR="00062C92" w:rsidRPr="00C57C97">
          <w:rPr>
            <w:rStyle w:val="ae"/>
            <w:b/>
            <w:lang w:eastAsia="zh-CN"/>
          </w:rPr>
          <w:t>drv</w:t>
        </w:r>
        <w:proofErr w:type="spellEnd"/>
        <w:r w:rsidR="00062C92" w:rsidRPr="00C57C97">
          <w:rPr>
            <w:rStyle w:val="ae"/>
            <w:b/>
            <w:lang w:val="ru-RU" w:eastAsia="zh-CN"/>
          </w:rPr>
          <w:t>.</w:t>
        </w:r>
        <w:proofErr w:type="spellStart"/>
        <w:r w:rsidR="00062C92" w:rsidRPr="00C57C97">
          <w:rPr>
            <w:rStyle w:val="ae"/>
            <w:b/>
            <w:lang w:eastAsia="zh-CN"/>
          </w:rPr>
          <w:t>ms</w:t>
        </w:r>
        <w:proofErr w:type="spellEnd"/>
        <w:r w:rsidR="00062C92" w:rsidRPr="00C57C97">
          <w:rPr>
            <w:rStyle w:val="ae"/>
            <w:b/>
            <w:lang w:val="ru-RU" w:eastAsia="zh-CN"/>
          </w:rPr>
          <w:t>/</w:t>
        </w:r>
        <w:r w:rsidR="00062C92" w:rsidRPr="00C57C97">
          <w:rPr>
            <w:rStyle w:val="ae"/>
            <w:b/>
            <w:lang w:eastAsia="zh-CN"/>
          </w:rPr>
          <w:t>w</w:t>
        </w:r>
        <w:r w:rsidR="00062C92" w:rsidRPr="00C57C97">
          <w:rPr>
            <w:rStyle w:val="ae"/>
            <w:b/>
            <w:lang w:val="ru-RU" w:eastAsia="zh-CN"/>
          </w:rPr>
          <w:t>/</w:t>
        </w:r>
        <w:r w:rsidR="00062C92" w:rsidRPr="00C57C97">
          <w:rPr>
            <w:rStyle w:val="ae"/>
            <w:b/>
            <w:lang w:eastAsia="zh-CN"/>
          </w:rPr>
          <w:t>s</w:t>
        </w:r>
        <w:r w:rsidR="00062C92" w:rsidRPr="00C57C97">
          <w:rPr>
            <w:rStyle w:val="ae"/>
            <w:b/>
            <w:lang w:val="ru-RU" w:eastAsia="zh-CN"/>
          </w:rPr>
          <w:t>!</w:t>
        </w:r>
        <w:proofErr w:type="spellStart"/>
        <w:r w:rsidR="00062C92" w:rsidRPr="00C57C97">
          <w:rPr>
            <w:rStyle w:val="ae"/>
            <w:b/>
            <w:lang w:eastAsia="zh-CN"/>
          </w:rPr>
          <w:t>Atcrhwwo</w:t>
        </w:r>
        <w:proofErr w:type="spellEnd"/>
        <w:r w:rsidR="00062C92" w:rsidRPr="00C57C97">
          <w:rPr>
            <w:rStyle w:val="ae"/>
            <w:b/>
            <w:lang w:val="ru-RU" w:eastAsia="zh-CN"/>
          </w:rPr>
          <w:t>1</w:t>
        </w:r>
        <w:proofErr w:type="spellStart"/>
        <w:r w:rsidR="00062C92" w:rsidRPr="00C57C97">
          <w:rPr>
            <w:rStyle w:val="ae"/>
            <w:b/>
            <w:lang w:eastAsia="zh-CN"/>
          </w:rPr>
          <w:t>lBAxLppeODSaLnVsRnKpg</w:t>
        </w:r>
        <w:proofErr w:type="spellEnd"/>
        <w:r w:rsidR="00062C92" w:rsidRPr="00C57C97">
          <w:rPr>
            <w:rStyle w:val="ae"/>
            <w:b/>
            <w:lang w:val="ru-RU" w:eastAsia="zh-CN"/>
          </w:rPr>
          <w:t>?</w:t>
        </w:r>
        <w:r w:rsidR="00062C92" w:rsidRPr="00C57C97">
          <w:rPr>
            <w:rStyle w:val="ae"/>
            <w:b/>
            <w:lang w:eastAsia="zh-CN"/>
          </w:rPr>
          <w:t>e</w:t>
        </w:r>
        <w:r w:rsidR="00062C92" w:rsidRPr="00C57C97">
          <w:rPr>
            <w:rStyle w:val="ae"/>
            <w:b/>
            <w:lang w:val="ru-RU" w:eastAsia="zh-CN"/>
          </w:rPr>
          <w:t>=</w:t>
        </w:r>
        <w:r w:rsidR="00062C92" w:rsidRPr="00C57C97">
          <w:rPr>
            <w:rStyle w:val="ae"/>
            <w:b/>
            <w:lang w:eastAsia="zh-CN"/>
          </w:rPr>
          <w:t>Gg</w:t>
        </w:r>
        <w:r w:rsidR="00062C92" w:rsidRPr="00C57C97">
          <w:rPr>
            <w:rStyle w:val="ae"/>
            <w:b/>
            <w:lang w:val="ru-RU" w:eastAsia="zh-CN"/>
          </w:rPr>
          <w:t>8</w:t>
        </w:r>
        <w:r w:rsidR="00062C92" w:rsidRPr="00C57C97">
          <w:rPr>
            <w:rStyle w:val="ae"/>
            <w:b/>
            <w:lang w:eastAsia="zh-CN"/>
          </w:rPr>
          <w:t>g</w:t>
        </w:r>
        <w:r w:rsidR="00062C92" w:rsidRPr="00C57C97">
          <w:rPr>
            <w:rStyle w:val="ae"/>
            <w:b/>
            <w:lang w:val="ru-RU" w:eastAsia="zh-CN"/>
          </w:rPr>
          <w:t>3</w:t>
        </w:r>
        <w:r w:rsidR="00062C92" w:rsidRPr="00C57C97">
          <w:rPr>
            <w:rStyle w:val="ae"/>
            <w:b/>
            <w:lang w:eastAsia="zh-CN"/>
          </w:rPr>
          <w:t>s</w:t>
        </w:r>
      </w:hyperlink>
    </w:p>
    <w:p w14:paraId="7607486C" w14:textId="590AC4F3" w:rsidR="003331CE" w:rsidRPr="00C57C97" w:rsidRDefault="00A53BDF" w:rsidP="008A7278">
      <w:pPr>
        <w:pStyle w:val="af2"/>
        <w:numPr>
          <w:ilvl w:val="0"/>
          <w:numId w:val="15"/>
        </w:numPr>
        <w:rPr>
          <w:b/>
          <w:lang w:val="ru-RU" w:eastAsia="zh-CN"/>
        </w:rPr>
      </w:pPr>
      <w:hyperlink r:id="rId29" w:history="1">
        <w:r w:rsidR="003331CE" w:rsidRPr="00C57C97">
          <w:rPr>
            <w:rStyle w:val="ae"/>
            <w:b/>
            <w:lang w:val="ru-RU" w:eastAsia="zh-CN"/>
          </w:rPr>
          <w:t xml:space="preserve">Заметки в </w:t>
        </w:r>
        <w:proofErr w:type="spellStart"/>
        <w:r w:rsidR="003331CE" w:rsidRPr="00C57C97">
          <w:rPr>
            <w:rStyle w:val="ae"/>
            <w:b/>
            <w:lang w:eastAsia="zh-CN"/>
          </w:rPr>
          <w:t>Onenote</w:t>
        </w:r>
        <w:proofErr w:type="spellEnd"/>
      </w:hyperlink>
    </w:p>
    <w:p w14:paraId="0D3292CB" w14:textId="137E88D6" w:rsidR="00937B98" w:rsidRPr="00C57C97" w:rsidRDefault="00A53BDF" w:rsidP="008A7278">
      <w:pPr>
        <w:pStyle w:val="af2"/>
        <w:numPr>
          <w:ilvl w:val="0"/>
          <w:numId w:val="15"/>
        </w:numPr>
        <w:rPr>
          <w:b/>
          <w:lang w:val="ru-RU" w:eastAsia="zh-CN"/>
        </w:rPr>
      </w:pPr>
      <w:hyperlink r:id="rId30" w:history="1">
        <w:r w:rsidR="00937B98" w:rsidRPr="00C57C97">
          <w:rPr>
            <w:rStyle w:val="ae"/>
            <w:b/>
            <w:lang w:val="ru-RU" w:eastAsia="zh-CN"/>
          </w:rPr>
          <w:t xml:space="preserve">Странник (Средиземье) в </w:t>
        </w:r>
        <w:r w:rsidR="00937B98" w:rsidRPr="00C57C97">
          <w:rPr>
            <w:rStyle w:val="ae"/>
            <w:b/>
            <w:lang w:eastAsia="zh-CN"/>
          </w:rPr>
          <w:t>OneNote</w:t>
        </w:r>
      </w:hyperlink>
    </w:p>
    <w:p w14:paraId="7854280B" w14:textId="09D91D78" w:rsidR="00C60EA9" w:rsidRPr="00C57C97" w:rsidRDefault="00A53BDF" w:rsidP="008A7278">
      <w:pPr>
        <w:pStyle w:val="af2"/>
        <w:numPr>
          <w:ilvl w:val="0"/>
          <w:numId w:val="15"/>
        </w:numPr>
        <w:rPr>
          <w:b/>
          <w:lang w:val="uk-UA" w:eastAsia="zh-CN"/>
        </w:rPr>
      </w:pPr>
      <w:hyperlink r:id="rId31" w:history="1">
        <w:proofErr w:type="spellStart"/>
        <w:r w:rsidR="00C60EA9" w:rsidRPr="00C57C97">
          <w:rPr>
            <w:rStyle w:val="ae"/>
            <w:b/>
            <w:lang w:val="uk-UA" w:eastAsia="zh-CN"/>
          </w:rPr>
          <w:t>Еще</w:t>
        </w:r>
        <w:proofErr w:type="spellEnd"/>
        <w:r w:rsidR="00C60EA9" w:rsidRPr="00C57C97">
          <w:rPr>
            <w:rStyle w:val="ae"/>
            <w:b/>
            <w:lang w:val="uk-UA" w:eastAsia="zh-CN"/>
          </w:rPr>
          <w:t xml:space="preserve"> </w:t>
        </w:r>
        <w:proofErr w:type="spellStart"/>
        <w:r w:rsidR="00C60EA9" w:rsidRPr="00C57C97">
          <w:rPr>
            <w:rStyle w:val="ae"/>
            <w:b/>
            <w:lang w:val="uk-UA" w:eastAsia="zh-CN"/>
          </w:rPr>
          <w:t>одни</w:t>
        </w:r>
        <w:proofErr w:type="spellEnd"/>
        <w:r w:rsidR="00C60EA9" w:rsidRPr="00C57C97">
          <w:rPr>
            <w:rStyle w:val="ae"/>
            <w:b/>
            <w:lang w:val="uk-UA" w:eastAsia="zh-CN"/>
          </w:rPr>
          <w:t xml:space="preserve"> </w:t>
        </w:r>
        <w:proofErr w:type="spellStart"/>
        <w:r w:rsidR="00C60EA9" w:rsidRPr="00C57C97">
          <w:rPr>
            <w:rStyle w:val="ae"/>
            <w:b/>
            <w:lang w:val="uk-UA" w:eastAsia="zh-CN"/>
          </w:rPr>
          <w:t>заметки</w:t>
        </w:r>
        <w:proofErr w:type="spellEnd"/>
      </w:hyperlink>
    </w:p>
    <w:p w14:paraId="694C29D5" w14:textId="7A25C959" w:rsidR="002D0F38" w:rsidRDefault="00A53BDF" w:rsidP="008A7278">
      <w:pPr>
        <w:pStyle w:val="af2"/>
        <w:numPr>
          <w:ilvl w:val="0"/>
          <w:numId w:val="15"/>
        </w:numPr>
      </w:pPr>
      <w:hyperlink r:id="rId32" w:history="1">
        <w:r w:rsidR="002D0F38">
          <w:rPr>
            <w:rStyle w:val="ae"/>
          </w:rPr>
          <w:t>Unearthed Arcana Breakdown: The Ranger, Revised - Tribality</w:t>
        </w:r>
      </w:hyperlink>
    </w:p>
    <w:p w14:paraId="16AA461C" w14:textId="5204BB4C" w:rsidR="002D0F38" w:rsidRDefault="00A53BDF" w:rsidP="008A7278">
      <w:pPr>
        <w:pStyle w:val="af2"/>
        <w:numPr>
          <w:ilvl w:val="0"/>
          <w:numId w:val="15"/>
        </w:numPr>
      </w:pPr>
      <w:hyperlink r:id="rId33" w:history="1">
        <w:proofErr w:type="spellStart"/>
        <w:r w:rsidR="00F355A0">
          <w:rPr>
            <w:rStyle w:val="ae"/>
          </w:rPr>
          <w:t>Marsupialmancer's</w:t>
        </w:r>
        <w:proofErr w:type="spellEnd"/>
        <w:r w:rsidR="00F355A0">
          <w:rPr>
            <w:rStyle w:val="ae"/>
          </w:rPr>
          <w:t xml:space="preserve"> Laboratory: A Variant Ranger for 5E, </w:t>
        </w:r>
        <w:proofErr w:type="gramStart"/>
        <w:r w:rsidR="00F355A0">
          <w:rPr>
            <w:rStyle w:val="ae"/>
          </w:rPr>
          <w:t>or,</w:t>
        </w:r>
        <w:proofErr w:type="gramEnd"/>
        <w:r w:rsidR="00F355A0">
          <w:rPr>
            <w:rStyle w:val="ae"/>
          </w:rPr>
          <w:t xml:space="preserve"> "Everybody's Doing It!"</w:t>
        </w:r>
      </w:hyperlink>
    </w:p>
    <w:p w14:paraId="1A923272" w14:textId="09F47E29" w:rsidR="00EC25A8" w:rsidRDefault="00A53BDF" w:rsidP="008A7278">
      <w:pPr>
        <w:pStyle w:val="af2"/>
        <w:numPr>
          <w:ilvl w:val="0"/>
          <w:numId w:val="15"/>
        </w:numPr>
      </w:pPr>
      <w:hyperlink r:id="rId34" w:history="1">
        <w:r w:rsidR="00EC25A8">
          <w:rPr>
            <w:rStyle w:val="ae"/>
          </w:rPr>
          <w:t>Unearthed Arcana Breakdown: The Ranger, Revised - Tribality</w:t>
        </w:r>
      </w:hyperlink>
    </w:p>
    <w:p w14:paraId="0398A4F8" w14:textId="7237ED81" w:rsidR="00565A00" w:rsidRDefault="00A53BDF" w:rsidP="008A7278">
      <w:pPr>
        <w:pStyle w:val="af2"/>
        <w:numPr>
          <w:ilvl w:val="0"/>
          <w:numId w:val="15"/>
        </w:numPr>
      </w:pPr>
      <w:hyperlink r:id="rId35" w:history="1">
        <w:r w:rsidR="00565A00">
          <w:rPr>
            <w:rStyle w:val="ae"/>
          </w:rPr>
          <w:t>The Ranger Class, Part One - Tribality</w:t>
        </w:r>
      </w:hyperlink>
    </w:p>
    <w:p w14:paraId="3EA3F817" w14:textId="4EB96B85" w:rsidR="00F355A0" w:rsidRPr="00FA22F0" w:rsidRDefault="00A53BDF" w:rsidP="008A7278">
      <w:pPr>
        <w:pStyle w:val="af2"/>
        <w:numPr>
          <w:ilvl w:val="0"/>
          <w:numId w:val="15"/>
        </w:numPr>
      </w:pPr>
      <w:hyperlink r:id="rId36" w:history="1">
        <w:r w:rsidR="00B649D1">
          <w:rPr>
            <w:rStyle w:val="ae"/>
          </w:rPr>
          <w:t>The Ranger Class, Part Two - Tribality</w:t>
        </w:r>
      </w:hyperlink>
    </w:p>
    <w:p w14:paraId="3A5EA941" w14:textId="79468F6C" w:rsidR="00916CF5" w:rsidRPr="00C57C97" w:rsidRDefault="00A53BDF" w:rsidP="008A7278">
      <w:pPr>
        <w:pStyle w:val="af2"/>
        <w:numPr>
          <w:ilvl w:val="0"/>
          <w:numId w:val="15"/>
        </w:numPr>
        <w:rPr>
          <w:b/>
          <w:lang w:val="uk-UA" w:eastAsia="zh-CN"/>
        </w:rPr>
      </w:pPr>
      <w:hyperlink r:id="rId37" w:history="1">
        <w:r w:rsidR="00916CF5">
          <w:rPr>
            <w:rStyle w:val="ae"/>
          </w:rPr>
          <w:t>The Ranger Class, Part Three - Tribality</w:t>
        </w:r>
      </w:hyperlink>
    </w:p>
    <w:p w14:paraId="051D3D98" w14:textId="41ED590F" w:rsidR="00F72F91" w:rsidRDefault="00A53BDF" w:rsidP="008A7278">
      <w:pPr>
        <w:pStyle w:val="af2"/>
        <w:numPr>
          <w:ilvl w:val="0"/>
          <w:numId w:val="15"/>
        </w:numPr>
      </w:pPr>
      <w:hyperlink r:id="rId38" w:history="1">
        <w:r w:rsidR="001E75A9">
          <w:rPr>
            <w:rStyle w:val="ae"/>
          </w:rPr>
          <w:t>The Ranger Class, Part Four - Tribality</w:t>
        </w:r>
      </w:hyperlink>
    </w:p>
    <w:p w14:paraId="497E745B" w14:textId="4D5600F0" w:rsidR="007F1405" w:rsidRDefault="00A53BDF" w:rsidP="008A7278">
      <w:pPr>
        <w:pStyle w:val="af2"/>
        <w:numPr>
          <w:ilvl w:val="0"/>
          <w:numId w:val="15"/>
        </w:numPr>
      </w:pPr>
      <w:hyperlink r:id="rId39" w:history="1">
        <w:r w:rsidR="007F1405">
          <w:rPr>
            <w:rStyle w:val="ae"/>
          </w:rPr>
          <w:t>The Ranger Class, Part Five - Tribality</w:t>
        </w:r>
      </w:hyperlink>
    </w:p>
    <w:p w14:paraId="776ED106" w14:textId="1275D92A" w:rsidR="004D7142" w:rsidRDefault="00A53BDF" w:rsidP="008A7278">
      <w:pPr>
        <w:pStyle w:val="af2"/>
        <w:numPr>
          <w:ilvl w:val="0"/>
          <w:numId w:val="15"/>
        </w:numPr>
      </w:pPr>
      <w:hyperlink r:id="rId40" w:history="1">
        <w:r w:rsidR="004D7142">
          <w:rPr>
            <w:rStyle w:val="ae"/>
          </w:rPr>
          <w:t>The Ranger Class, Part Six - Tribality</w:t>
        </w:r>
      </w:hyperlink>
    </w:p>
    <w:p w14:paraId="179774ED" w14:textId="3595DC96" w:rsidR="009D36DB" w:rsidRDefault="00A53BDF" w:rsidP="008A7278">
      <w:pPr>
        <w:pStyle w:val="af2"/>
        <w:numPr>
          <w:ilvl w:val="0"/>
          <w:numId w:val="15"/>
        </w:numPr>
      </w:pPr>
      <w:hyperlink r:id="rId41" w:history="1">
        <w:r w:rsidR="009D36DB">
          <w:rPr>
            <w:rStyle w:val="ae"/>
          </w:rPr>
          <w:t>The Ranger Class, Part Seven - Tribality</w:t>
        </w:r>
      </w:hyperlink>
    </w:p>
    <w:p w14:paraId="0134D2B3" w14:textId="53CB376F" w:rsidR="00530C6A" w:rsidRPr="00C97B23" w:rsidRDefault="00A53BDF" w:rsidP="008A7278">
      <w:pPr>
        <w:pStyle w:val="af2"/>
        <w:numPr>
          <w:ilvl w:val="0"/>
          <w:numId w:val="15"/>
        </w:numPr>
        <w:rPr>
          <w:b/>
          <w:lang w:val="uk-UA" w:eastAsia="zh-CN"/>
        </w:rPr>
      </w:pPr>
      <w:hyperlink r:id="rId42" w:history="1">
        <w:r w:rsidR="00530C6A">
          <w:rPr>
            <w:rStyle w:val="ae"/>
          </w:rPr>
          <w:t>The Ranger Class, Part Eight - Tribality</w:t>
        </w:r>
      </w:hyperlink>
    </w:p>
    <w:p w14:paraId="361A8C25" w14:textId="05D0F8C4" w:rsidR="00C97B23" w:rsidRPr="007C6BAF" w:rsidRDefault="00A53BDF" w:rsidP="008A7278">
      <w:pPr>
        <w:pStyle w:val="af2"/>
        <w:numPr>
          <w:ilvl w:val="0"/>
          <w:numId w:val="15"/>
        </w:numPr>
        <w:rPr>
          <w:b/>
          <w:lang w:val="uk-UA" w:eastAsia="zh-CN"/>
        </w:rPr>
      </w:pPr>
      <w:hyperlink r:id="rId43" w:history="1">
        <w:r w:rsidR="00C97B23">
          <w:rPr>
            <w:rStyle w:val="ae"/>
          </w:rPr>
          <w:t xml:space="preserve">Guardian of Nature — </w:t>
        </w:r>
        <w:proofErr w:type="spellStart"/>
        <w:r w:rsidR="00C97B23">
          <w:rPr>
            <w:rStyle w:val="ae"/>
          </w:rPr>
          <w:t>Киборги</w:t>
        </w:r>
        <w:proofErr w:type="spellEnd"/>
        <w:r w:rsidR="00C97B23">
          <w:rPr>
            <w:rStyle w:val="ae"/>
          </w:rPr>
          <w:t xml:space="preserve"> и </w:t>
        </w:r>
        <w:proofErr w:type="spellStart"/>
        <w:r w:rsidR="00C97B23">
          <w:rPr>
            <w:rStyle w:val="ae"/>
          </w:rPr>
          <w:t>Чародеи</w:t>
        </w:r>
        <w:proofErr w:type="spellEnd"/>
        <w:r w:rsidR="00C97B23">
          <w:rPr>
            <w:rStyle w:val="ae"/>
          </w:rPr>
          <w:t xml:space="preserve"> (wordpress.com)</w:t>
        </w:r>
      </w:hyperlink>
    </w:p>
    <w:p w14:paraId="5E8E0245" w14:textId="70A6038D" w:rsidR="007C6BAF" w:rsidRDefault="007C6BAF" w:rsidP="007C6BAF">
      <w:pPr>
        <w:rPr>
          <w:b/>
          <w:lang w:val="uk-UA" w:eastAsia="zh-CN"/>
        </w:rPr>
      </w:pPr>
    </w:p>
    <w:p w14:paraId="2BE31BE1" w14:textId="43C6C6CC" w:rsidR="007C6BAF" w:rsidRPr="0001444C" w:rsidRDefault="007C6BAF" w:rsidP="007C6BAF">
      <w:pPr>
        <w:rPr>
          <w:b/>
          <w:lang w:eastAsia="zh-CN"/>
        </w:rPr>
      </w:pPr>
      <w:r>
        <w:rPr>
          <w:b/>
          <w:lang w:val="ru-RU" w:eastAsia="zh-CN"/>
        </w:rPr>
        <w:t>Внеклассное</w:t>
      </w:r>
      <w:r w:rsidRPr="0001444C">
        <w:rPr>
          <w:b/>
          <w:lang w:eastAsia="zh-CN"/>
        </w:rPr>
        <w:t xml:space="preserve"> </w:t>
      </w:r>
      <w:r>
        <w:rPr>
          <w:b/>
          <w:lang w:val="ru-RU" w:eastAsia="zh-CN"/>
        </w:rPr>
        <w:t>чтение</w:t>
      </w:r>
    </w:p>
    <w:p w14:paraId="3BC54D2C" w14:textId="0B9ABE48" w:rsidR="007C6BAF" w:rsidRDefault="00A53BDF" w:rsidP="007C6BAF">
      <w:hyperlink r:id="rId44" w:history="1">
        <w:r w:rsidR="007C6BAF">
          <w:rPr>
            <w:rStyle w:val="ae"/>
          </w:rPr>
          <w:t>Why Your Book Didn't Sell — M.T. Black is creating Roleplaying Games (mtblackgames.com)</w:t>
        </w:r>
      </w:hyperlink>
    </w:p>
    <w:p w14:paraId="4A828235" w14:textId="7DA0C716" w:rsidR="0091292E" w:rsidRPr="007C6BAF" w:rsidRDefault="00A53BDF" w:rsidP="007C6BAF">
      <w:pPr>
        <w:rPr>
          <w:b/>
          <w:lang w:eastAsia="zh-CN"/>
        </w:rPr>
      </w:pPr>
      <w:hyperlink r:id="rId45" w:history="1">
        <w:r w:rsidR="0091292E">
          <w:rPr>
            <w:rStyle w:val="ae"/>
          </w:rPr>
          <w:t>A Publishing Experiment — M.T. Black is creating Roleplaying Games (mtblackgames.com)</w:t>
        </w:r>
      </w:hyperlink>
    </w:p>
    <w:p w14:paraId="618E6D6E" w14:textId="0B312FC1" w:rsidR="00F65DBD" w:rsidRPr="00F72F91" w:rsidRDefault="00F65DBD" w:rsidP="00F15B0E">
      <w:pPr>
        <w:pStyle w:val="aff7"/>
        <w:rPr>
          <w:lang w:val="uk-UA"/>
        </w:rPr>
      </w:pPr>
      <w:r w:rsidRPr="00F72F91">
        <w:rPr>
          <w:lang w:val="uk-UA"/>
        </w:rPr>
        <w:br w:type="page"/>
      </w:r>
    </w:p>
    <w:p w14:paraId="3008FF49" w14:textId="2B443933" w:rsidR="00B67C89" w:rsidRPr="0001444C" w:rsidRDefault="00B67C89" w:rsidP="00F36001">
      <w:pPr>
        <w:pStyle w:val="BasicText"/>
      </w:pPr>
    </w:p>
    <w:p w14:paraId="643663B1" w14:textId="77777777" w:rsidR="000069A3" w:rsidRPr="00F65DBD" w:rsidRDefault="00134139" w:rsidP="00F15B0E">
      <w:pPr>
        <w:pStyle w:val="aff7"/>
        <w:rPr>
          <w:lang w:val="ru-RU"/>
        </w:rPr>
      </w:pPr>
      <w:bookmarkStart w:id="85" w:name="_Toc46338560"/>
      <w:bookmarkStart w:id="86" w:name="_Toc50141678"/>
      <w:bookmarkStart w:id="87" w:name="_Toc50141711"/>
      <w:r w:rsidRPr="00BF6AB8">
        <w:rPr>
          <w:noProof/>
        </w:rPr>
        <mc:AlternateContent>
          <mc:Choice Requires="wps">
            <w:drawing>
              <wp:anchor distT="0" distB="0" distL="114300" distR="114300" simplePos="0" relativeHeight="251679744" behindDoc="0" locked="0" layoutInCell="1" allowOverlap="1" wp14:anchorId="0DDAE76A" wp14:editId="4841E140">
                <wp:simplePos x="0" y="0"/>
                <wp:positionH relativeFrom="column">
                  <wp:posOffset>117627</wp:posOffset>
                </wp:positionH>
                <wp:positionV relativeFrom="paragraph">
                  <wp:posOffset>-242068</wp:posOffset>
                </wp:positionV>
                <wp:extent cx="264160" cy="3064008"/>
                <wp:effectExtent l="0" t="0" r="0" b="3175"/>
                <wp:wrapNone/>
                <wp:docPr id="19" name="Поле 19"/>
                <wp:cNvGraphicFramePr/>
                <a:graphic xmlns:a="http://schemas.openxmlformats.org/drawingml/2006/main">
                  <a:graphicData uri="http://schemas.microsoft.com/office/word/2010/wordprocessingShape">
                    <wps:wsp>
                      <wps:cNvSpPr txBox="1"/>
                      <wps:spPr>
                        <a:xfrm>
                          <a:off x="0" y="0"/>
                          <a:ext cx="264160" cy="3064008"/>
                        </a:xfrm>
                        <a:prstGeom prst="rect">
                          <a:avLst/>
                        </a:prstGeom>
                        <a:noFill/>
                        <a:ln w="6350">
                          <a:noFill/>
                        </a:ln>
                      </wps:spPr>
                      <wps:txbx>
                        <w:txbxContent>
                          <w:p w14:paraId="160BF081" w14:textId="59849D4C" w:rsidR="00302071" w:rsidRPr="00B55731" w:rsidRDefault="007E23D1" w:rsidP="00F36001">
                            <w:pPr>
                              <w:pStyle w:val="DocumentBackTitle"/>
                              <w:rPr>
                                <w:lang w:val="ru-RU"/>
                              </w:rPr>
                            </w:pPr>
                            <w:r>
                              <w:t>Yet</w:t>
                            </w:r>
                            <w:r w:rsidRPr="00B55731">
                              <w:rPr>
                                <w:lang w:val="ru-RU"/>
                              </w:rPr>
                              <w:t xml:space="preserve"> </w:t>
                            </w:r>
                            <w:r>
                              <w:t>Another</w:t>
                            </w:r>
                            <w:r w:rsidRPr="00B55731">
                              <w:rPr>
                                <w:lang w:val="ru-RU"/>
                              </w:rPr>
                              <w:t xml:space="preserve"> </w:t>
                            </w:r>
                            <w:r>
                              <w:t>Ranger</w:t>
                            </w:r>
                          </w:p>
                          <w:p w14:paraId="6316479F" w14:textId="5009D3BB" w:rsidR="00134139" w:rsidRDefault="0001444C" w:rsidP="00134139">
                            <w:pPr>
                              <w:pStyle w:val="DocumentBackText"/>
                              <w:rPr>
                                <w:lang w:val="ru-RU"/>
                              </w:rPr>
                            </w:pPr>
                            <w:r>
                              <w:rPr>
                                <w:lang w:val="ru-RU"/>
                              </w:rPr>
                              <w:t>Очередной</w:t>
                            </w:r>
                            <w:r w:rsidRPr="00B55731">
                              <w:rPr>
                                <w:lang w:val="ru-RU"/>
                              </w:rPr>
                              <w:t xml:space="preserve"> </w:t>
                            </w:r>
                            <w:r>
                              <w:rPr>
                                <w:lang w:val="ru-RU"/>
                              </w:rPr>
                              <w:t>подход к штанге</w:t>
                            </w:r>
                          </w:p>
                          <w:p w14:paraId="240C82CE" w14:textId="75DE918A" w:rsidR="0001444C" w:rsidRPr="0001444C" w:rsidRDefault="0001444C" w:rsidP="00134139">
                            <w:pPr>
                              <w:pStyle w:val="DocumentBackText"/>
                            </w:pPr>
                            <w:r>
                              <w:rPr>
                                <w:lang w:val="ru-RU"/>
                              </w:rPr>
                              <w:t>Версия 0.1 от 12.03.2021</w:t>
                            </w:r>
                          </w:p>
                          <w:p w14:paraId="68C698E5" w14:textId="77777777" w:rsidR="00134139" w:rsidRDefault="00134139" w:rsidP="00134139">
                            <w:pPr>
                              <w:pStyle w:val="DocumentBackText"/>
                            </w:pPr>
                          </w:p>
                          <w:p w14:paraId="25E465E1" w14:textId="77777777" w:rsidR="00134139" w:rsidRDefault="00134139" w:rsidP="00134139">
                            <w:pPr>
                              <w:pStyle w:val="DocumentBackText"/>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AE76A" id="Поле 19" o:spid="_x0000_s1033" type="#_x0000_t202" style="position:absolute;left:0;text-align:left;margin-left:9.25pt;margin-top:-19.05pt;width:20.8pt;height:241.25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" filled="f" stroked="f" strokeweight=".5pt">
                <v:textbox>
                  <w:txbxContent>
                    <w:p w14:paraId="160BF081" w14:textId="59849D4C" w:rsidR="00302071" w:rsidRPr="00B55731" w:rsidRDefault="007E23D1" w:rsidP="00F36001">
                      <w:pPr>
                        <w:pStyle w:val="DocumentBackTitle"/>
                        <w:rPr>
                          <w:lang w:val="ru-RU"/>
                        </w:rPr>
                      </w:pPr>
                      <w:r>
                        <w:t>Yet</w:t>
                      </w:r>
                      <w:r w:rsidRPr="00B55731">
                        <w:rPr>
                          <w:lang w:val="ru-RU"/>
                        </w:rPr>
                        <w:t xml:space="preserve"> </w:t>
                      </w:r>
                      <w:r>
                        <w:t>Another</w:t>
                      </w:r>
                      <w:r w:rsidRPr="00B55731">
                        <w:rPr>
                          <w:lang w:val="ru-RU"/>
                        </w:rPr>
                        <w:t xml:space="preserve"> </w:t>
                      </w:r>
                      <w:r>
                        <w:t>Ranger</w:t>
                      </w:r>
                    </w:p>
                    <w:p w14:paraId="6316479F" w14:textId="5009D3BB" w:rsidR="00134139" w:rsidRDefault="0001444C" w:rsidP="00134139">
                      <w:pPr>
                        <w:pStyle w:val="DocumentBackText"/>
                        <w:rPr>
                          <w:lang w:val="ru-RU"/>
                        </w:rPr>
                      </w:pPr>
                      <w:r>
                        <w:rPr>
                          <w:lang w:val="ru-RU"/>
                        </w:rPr>
                        <w:t>Очередной</w:t>
                      </w:r>
                      <w:r w:rsidRPr="00B55731">
                        <w:rPr>
                          <w:lang w:val="ru-RU"/>
                        </w:rPr>
                        <w:t xml:space="preserve"> </w:t>
                      </w:r>
                      <w:r>
                        <w:rPr>
                          <w:lang w:val="ru-RU"/>
                        </w:rPr>
                        <w:t>подход к штанге</w:t>
                      </w:r>
                    </w:p>
                    <w:p w14:paraId="240C82CE" w14:textId="75DE918A" w:rsidR="0001444C" w:rsidRPr="0001444C" w:rsidRDefault="0001444C" w:rsidP="00134139">
                      <w:pPr>
                        <w:pStyle w:val="DocumentBackText"/>
                      </w:pPr>
                      <w:r>
                        <w:rPr>
                          <w:lang w:val="ru-RU"/>
                        </w:rPr>
                        <w:t>Версия 0.1 от 12.03.2021</w:t>
                      </w:r>
                    </w:p>
                    <w:p w14:paraId="68C698E5" w14:textId="77777777" w:rsidR="00134139" w:rsidRDefault="00134139" w:rsidP="00134139">
                      <w:pPr>
                        <w:pStyle w:val="DocumentBackText"/>
                      </w:pPr>
                    </w:p>
                    <w:p w14:paraId="25E465E1" w14:textId="77777777" w:rsidR="00134139" w:rsidRDefault="00134139" w:rsidP="00134139">
                      <w:pPr>
                        <w:pStyle w:val="DocumentBackText"/>
                      </w:pPr>
                    </w:p>
                  </w:txbxContent>
                </v:textbox>
              </v:shape>
            </w:pict>
          </mc:Fallback>
        </mc:AlternateContent>
      </w:r>
      <w:r w:rsidR="00527699" w:rsidRPr="00527699">
        <w:rPr>
          <w:noProof/>
        </w:rPr>
        <w:drawing>
          <wp:anchor distT="0" distB="0" distL="114300" distR="114300" simplePos="0" relativeHeight="251611136" behindDoc="0" locked="0" layoutInCell="1" allowOverlap="1" wp14:anchorId="0A78E593" wp14:editId="226B3BCE">
            <wp:simplePos x="0" y="0"/>
            <wp:positionH relativeFrom="column">
              <wp:posOffset>-822919</wp:posOffset>
            </wp:positionH>
            <wp:positionV relativeFrom="paragraph">
              <wp:posOffset>-1157605</wp:posOffset>
            </wp:positionV>
            <wp:extent cx="5328285" cy="11574780"/>
            <wp:effectExtent l="0" t="0" r="5715" b="7620"/>
            <wp:wrapNone/>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artisticBlur/>
                              </a14:imgEffect>
                            </a14:imgLayer>
                          </a14:imgProps>
                        </a:ext>
                        <a:ext uri="{28A0092B-C50C-407E-A947-70E740481C1C}">
                          <a14:useLocalDpi xmlns:a14="http://schemas.microsoft.com/office/drawing/2010/main" val="0"/>
                        </a:ext>
                      </a:extLst>
                    </a:blip>
                    <a:stretch>
                      <a:fillRect/>
                    </a:stretch>
                  </pic:blipFill>
                  <pic:spPr>
                    <a:xfrm>
                      <a:off x="0" y="0"/>
                      <a:ext cx="5328285" cy="11574780"/>
                    </a:xfrm>
                    <a:prstGeom prst="rect">
                      <a:avLst/>
                    </a:prstGeom>
                  </pic:spPr>
                </pic:pic>
              </a:graphicData>
            </a:graphic>
            <wp14:sizeRelH relativeFrom="margin">
              <wp14:pctWidth>0</wp14:pctWidth>
            </wp14:sizeRelH>
            <wp14:sizeRelV relativeFrom="margin">
              <wp14:pctHeight>0</wp14:pctHeight>
            </wp14:sizeRelV>
          </wp:anchor>
        </w:drawing>
      </w:r>
      <w:r w:rsidR="00527699" w:rsidRPr="00BF6AB8">
        <w:rPr>
          <w:noProof/>
        </w:rPr>
        <mc:AlternateContent>
          <mc:Choice Requires="wpg">
            <w:drawing>
              <wp:anchor distT="0" distB="0" distL="114300" distR="114300" simplePos="0" relativeHeight="251607040" behindDoc="1" locked="0" layoutInCell="1" allowOverlap="1" wp14:anchorId="7356890E" wp14:editId="06E2025D">
                <wp:simplePos x="0" y="0"/>
                <wp:positionH relativeFrom="page">
                  <wp:posOffset>-26035</wp:posOffset>
                </wp:positionH>
                <wp:positionV relativeFrom="page">
                  <wp:posOffset>0</wp:posOffset>
                </wp:positionV>
                <wp:extent cx="7575550" cy="10744200"/>
                <wp:effectExtent l="0" t="0" r="6350" b="0"/>
                <wp:wrapNone/>
                <wp:docPr id="346" name="Група 11"/>
                <wp:cNvGraphicFramePr/>
                <a:graphic xmlns:a="http://schemas.openxmlformats.org/drawingml/2006/main">
                  <a:graphicData uri="http://schemas.microsoft.com/office/word/2010/wordprocessingGroup">
                    <wpg:wgp>
                      <wpg:cNvGrpSpPr/>
                      <wpg:grpSpPr>
                        <a:xfrm>
                          <a:off x="0" y="0"/>
                          <a:ext cx="7575550" cy="10744200"/>
                          <a:chOff x="37100" y="-97473"/>
                          <a:chExt cx="6858000" cy="9144000"/>
                        </a:xfrm>
                        <a:blipFill>
                          <a:blip r:embed="rId48"/>
                          <a:tile tx="0" ty="0" sx="100000" sy="100000" flip="none" algn="tl"/>
                        </a:blipFill>
                      </wpg:grpSpPr>
                      <wps:wsp>
                        <wps:cNvPr id="348" name="Прямокутник 121"/>
                        <wps:cNvSpPr/>
                        <wps:spPr>
                          <a:xfrm>
                            <a:off x="265700" y="-97473"/>
                            <a:ext cx="6629400" cy="9144000"/>
                          </a:xfrm>
                          <a:prstGeom prst="rect">
                            <a:avLst/>
                          </a:prstGeom>
                          <a:grpFill/>
                          <a:ln w="12700" cap="flat" cmpd="sng" algn="ctr">
                            <a:noFill/>
                            <a:prstDash val="solid"/>
                          </a:ln>
                          <a:effectLst/>
                        </wps:spPr>
                        <wps:txbx>
                          <w:txbxContent>
                            <w:p w14:paraId="1CAEEE01" w14:textId="77777777" w:rsidR="00302071" w:rsidRDefault="00302071" w:rsidP="00F36001">
                              <w:pPr>
                                <w:pStyle w:val="DocumentBackTitle"/>
                              </w:pPr>
                              <w:r>
                                <w:t>as</w:t>
                              </w:r>
                            </w:p>
                            <w:p w14:paraId="7DED5275" w14:textId="77777777" w:rsidR="00302071" w:rsidRDefault="00302071" w:rsidP="008C09CD">
                              <w:pPr>
                                <w:pStyle w:val="af3"/>
                                <w:rPr>
                                  <w:color w:val="FFF2CC"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149" name="Прямокутник 122"/>
                        <wps:cNvSpPr/>
                        <wps:spPr>
                          <a:xfrm>
                            <a:off x="37100" y="-97473"/>
                            <a:ext cx="228600" cy="9144000"/>
                          </a:xfrm>
                          <a:prstGeom prst="rect">
                            <a:avLst/>
                          </a:prstGeom>
                          <a:grp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356890E" id="Група 11" o:spid="_x0000_s1034" style="position:absolute;left:0;text-align:left;margin-left:-2.05pt;margin-top:0;width:596.5pt;height:846pt;z-index:-251709440;mso-position-horizontal-relative:page;mso-position-vertical-relative:page" coordorigin="371,-974" coordsize="68580,914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">
                <v:rect id="Прямокутник 121" o:spid="_x0000_s1035" style="position:absolute;left:2657;top:-974;width:66294;height:9143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" filled="f" stroked="f" strokeweight="1pt">
                  <v:textbox inset="36pt,1in,1in,208.8pt">
                    <w:txbxContent>
                      <w:p w14:paraId="1CAEEE01" w14:textId="77777777" w:rsidR="00302071" w:rsidRDefault="00302071" w:rsidP="00F36001">
                        <w:pPr>
                          <w:pStyle w:val="DocumentBackTitle"/>
                        </w:pPr>
                        <w:r>
                          <w:t>as</w:t>
                        </w:r>
                      </w:p>
                      <w:p w14:paraId="7DED5275" w14:textId="77777777" w:rsidR="00302071" w:rsidRDefault="00302071" w:rsidP="008C09CD">
                        <w:pPr>
                          <w:pStyle w:val="af3"/>
                          <w:rPr>
                            <w:color w:val="FFF2CC" w:themeColor="background1"/>
                            <w:sz w:val="28"/>
                            <w:szCs w:val="28"/>
                          </w:rPr>
                        </w:pPr>
                      </w:p>
                    </w:txbxContent>
                  </v:textbox>
                </v:rect>
                <v:rect id="Прямокутник 122" o:spid="_x0000_s1036" style="position:absolute;left:371;top:-974;width:2286;height:91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" filled="f" stroked="f" strokeweight="1pt"/>
                <w10:wrap anchorx="page" anchory="page"/>
              </v:group>
            </w:pict>
          </mc:Fallback>
        </mc:AlternateContent>
      </w:r>
      <w:bookmarkEnd w:id="85"/>
      <w:r w:rsidR="004F0372" w:rsidRPr="00F65DBD">
        <w:rPr>
          <w:lang w:val="ru-RU"/>
        </w:rPr>
        <w:t>****</w:t>
      </w:r>
      <w:bookmarkEnd w:id="86"/>
      <w:bookmarkEnd w:id="87"/>
    </w:p>
    <w:sectPr w:rsidR="000069A3" w:rsidRPr="00F65DBD" w:rsidSect="00800EC1">
      <w:type w:val="continuous"/>
      <w:pgSz w:w="11906" w:h="16838" w:code="9"/>
      <w:pgMar w:top="567" w:right="567" w:bottom="567" w:left="567" w:header="340" w:footer="340" w:gutter="0"/>
      <w:cols w:num="2" w:space="709"/>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451D2" w14:textId="77777777" w:rsidR="00DD1E58" w:rsidRDefault="00DD1E58" w:rsidP="00F36001">
      <w:r>
        <w:separator/>
      </w:r>
    </w:p>
  </w:endnote>
  <w:endnote w:type="continuationSeparator" w:id="0">
    <w:p w14:paraId="10425C85" w14:textId="77777777" w:rsidR="00DD1E58" w:rsidRDefault="00DD1E58" w:rsidP="00F36001">
      <w:r>
        <w:continuationSeparator/>
      </w:r>
    </w:p>
  </w:endnote>
  <w:endnote w:type="continuationNotice" w:id="1">
    <w:p w14:paraId="34C3CCFA" w14:textId="77777777" w:rsidR="00DD1E58" w:rsidRDefault="00DD1E58" w:rsidP="00F360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ヒラギノ角ゴ Pro W3">
    <w:altName w:val="Yu Gothic"/>
    <w:charset w:val="80"/>
    <w:family w:val="auto"/>
    <w:pitch w:val="variable"/>
    <w:sig w:usb0="E00002FF" w:usb1="7AC7FFFF" w:usb2="00000012" w:usb3="00000000" w:csb0="0002000D" w:csb1="00000000"/>
  </w:font>
  <w:font w:name="Book Antiqua">
    <w:panose1 w:val="02040602050305030304"/>
    <w:charset w:val="CC"/>
    <w:family w:val="roman"/>
    <w:pitch w:val="variable"/>
    <w:sig w:usb0="00000287" w:usb1="00000000" w:usb2="00000000" w:usb3="00000000" w:csb0="0000009F" w:csb1="00000000"/>
  </w:font>
  <w:font w:name="Garamond">
    <w:panose1 w:val="02020404030301010803"/>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EB Garamond SemiBold">
    <w:panose1 w:val="00000700000000000000"/>
    <w:charset w:val="CC"/>
    <w:family w:val="auto"/>
    <w:pitch w:val="variable"/>
    <w:sig w:usb0="E00002FF" w:usb1="02000413" w:usb2="00000000" w:usb3="00000000" w:csb0="0000019F" w:csb1="00000000"/>
  </w:font>
  <w:font w:name="Martel DemiBold">
    <w:altName w:val="Mangal"/>
    <w:charset w:val="00"/>
    <w:family w:val="auto"/>
    <w:pitch w:val="variable"/>
    <w:sig w:usb0="00008007" w:usb1="00000000" w:usb2="00000000" w:usb3="00000000" w:csb0="00000093" w:csb1="00000000"/>
  </w:font>
  <w:font w:name="Calligrapher">
    <w:charset w:val="00"/>
    <w:family w:val="auto"/>
    <w:pitch w:val="variable"/>
    <w:sig w:usb0="00000083" w:usb1="00000000" w:usb2="00000000" w:usb3="00000000" w:csb0="00000009" w:csb1="00000000"/>
  </w:font>
  <w:font w:name="Lombardina Initial Two">
    <w:charset w:val="CC"/>
    <w:family w:val="auto"/>
    <w:pitch w:val="variable"/>
    <w:sig w:usb0="80000203" w:usb1="10002048" w:usb2="00000000" w:usb3="00000000" w:csb0="00000005" w:csb1="00000000"/>
  </w:font>
  <w:font w:name="Fourth-Edition Dings">
    <w:charset w:val="00"/>
    <w:family w:val="auto"/>
    <w:pitch w:val="variable"/>
    <w:sig w:usb0="800000A7" w:usb1="5000004A" w:usb2="00000000" w:usb3="00000000" w:csb0="00000001" w:csb1="00000000"/>
  </w:font>
  <w:font w:name="Gill Sans">
    <w:altName w:val="Segoe UI Semilight"/>
    <w:charset w:val="00"/>
    <w:family w:val="auto"/>
    <w:pitch w:val="variable"/>
    <w:sig w:usb0="00000000" w:usb1="00000000" w:usb2="00000000" w:usb3="00000000" w:csb0="000001F7" w:csb1="00000000"/>
  </w:font>
  <w:font w:name="FontAwesome">
    <w:charset w:val="00"/>
    <w:family w:val="auto"/>
    <w:pitch w:val="variable"/>
    <w:sig w:usb0="00000003" w:usb1="00000000" w:usb2="00000000" w:usb3="00000000" w:csb0="00000001" w:csb1="00000000"/>
  </w:font>
  <w:font w:name="Crimson Text">
    <w:panose1 w:val="02000503000000000000"/>
    <w:charset w:val="00"/>
    <w:family w:val="auto"/>
    <w:pitch w:val="variable"/>
    <w:sig w:usb0="80000047" w:usb1="40000062" w:usb2="00000000" w:usb3="00000000" w:csb0="00000093" w:csb1="00000000"/>
  </w:font>
  <w:font w:name="Forum">
    <w:altName w:val="Calibri"/>
    <w:charset w:val="CC"/>
    <w:family w:val="auto"/>
    <w:pitch w:val="variable"/>
    <w:sig w:usb0="A000026F" w:usb1="1000204A" w:usb2="00000000" w:usb3="00000000" w:csb0="00000097" w:csb1="00000000"/>
  </w:font>
  <w:font w:name="MinionPro-Regular">
    <w:altName w:val="Calibri"/>
    <w:panose1 w:val="00000000000000000000"/>
    <w:charset w:val="4D"/>
    <w:family w:val="auto"/>
    <w:notTrueType/>
    <w:pitch w:val="default"/>
    <w:sig w:usb0="00000003" w:usb1="00000000" w:usb2="00000000" w:usb3="00000000" w:csb0="00000001" w:csb1="00000000"/>
  </w:font>
  <w:font w:name="Taviraj Black">
    <w:altName w:val="Browallia New"/>
    <w:charset w:val="00"/>
    <w:family w:val="auto"/>
    <w:pitch w:val="variable"/>
    <w:sig w:usb0="21000007" w:usb1="00000001" w:usb2="00000000" w:usb3="00000000" w:csb0="00010193" w:csb1="00000000"/>
  </w:font>
  <w:font w:name="Trirong">
    <w:charset w:val="DE"/>
    <w:family w:val="auto"/>
    <w:pitch w:val="variable"/>
    <w:sig w:usb0="21000007" w:usb1="00000001" w:usb2="00000000" w:usb3="00000000" w:csb0="00010193" w:csb1="00000000"/>
  </w:font>
  <w:font w:name="Consolas">
    <w:panose1 w:val="020B0609020204030204"/>
    <w:charset w:val="CC"/>
    <w:family w:val="modern"/>
    <w:pitch w:val="fixed"/>
    <w:sig w:usb0="E00006FF" w:usb1="0000FCFF" w:usb2="00000001" w:usb3="00000000" w:csb0="0000019F" w:csb1="00000000"/>
  </w:font>
  <w:font w:name="Scala Sans Cyrillic">
    <w:panose1 w:val="020B0504030101020102"/>
    <w:charset w:val="00"/>
    <w:family w:val="swiss"/>
    <w:pitch w:val="variable"/>
    <w:sig w:usb0="A00002FF" w:usb1="4000E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7EE83" w14:textId="2BAE497C" w:rsidR="00302071" w:rsidRDefault="005C357B" w:rsidP="00800EC1">
    <w:pPr>
      <w:pStyle w:val="LayoutFooter"/>
    </w:pPr>
    <w:r>
      <w:rPr>
        <w:noProof/>
      </w:rPr>
      <mc:AlternateContent>
        <mc:Choice Requires="wps">
          <w:drawing>
            <wp:anchor distT="0" distB="0" distL="114300" distR="114300" simplePos="0" relativeHeight="251703296" behindDoc="1" locked="0" layoutInCell="1" allowOverlap="1" wp14:anchorId="5845EB6B" wp14:editId="1DB3E783">
              <wp:simplePos x="0" y="0"/>
              <wp:positionH relativeFrom="margin">
                <wp:posOffset>0</wp:posOffset>
              </wp:positionH>
              <wp:positionV relativeFrom="page">
                <wp:posOffset>10188934</wp:posOffset>
              </wp:positionV>
              <wp:extent cx="6731635" cy="0"/>
              <wp:effectExtent l="57150" t="57150" r="69215" b="57150"/>
              <wp:wrapTight wrapText="bothSides">
                <wp:wrapPolygon edited="0">
                  <wp:start x="-183" y="-1"/>
                  <wp:lineTo x="-183" y="-1"/>
                  <wp:lineTo x="21761" y="-1"/>
                  <wp:lineTo x="21761" y="-1"/>
                  <wp:lineTo x="-183" y="-1"/>
                </wp:wrapPolygon>
              </wp:wrapTight>
              <wp:docPr id="4" name="Пряма сполучна лінія 4"/>
              <wp:cNvGraphicFramePr/>
              <a:graphic xmlns:a="http://schemas.openxmlformats.org/drawingml/2006/main">
                <a:graphicData uri="http://schemas.microsoft.com/office/word/2010/wordprocessingShape">
                  <wps:wsp>
                    <wps:cNvCnPr/>
                    <wps:spPr>
                      <a:xfrm>
                        <a:off x="0" y="0"/>
                        <a:ext cx="6731635" cy="0"/>
                      </a:xfrm>
                      <a:prstGeom prst="line">
                        <a:avLst/>
                      </a:prstGeom>
                      <a:ln w="38100" cmpd="dbl">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2818442" id="Пряма сполучна лінія 4" o:spid="_x0000_s1026" style="position:absolute;z-index:-25161318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802.3pt" to="530.0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" strokecolor="black [3213]" strokeweight="3pt">
              <v:stroke startarrow="diamond" endarrow="diamond" linestyle="thinThin"/>
              <w10:wrap type="tight" anchorx="margin" anchory="page"/>
            </v:line>
          </w:pict>
        </mc:Fallback>
      </mc:AlternateContent>
    </w:r>
  </w:p>
  <w:p w14:paraId="74361757" w14:textId="6B1EB792" w:rsidR="00302071" w:rsidRDefault="00A53BDF" w:rsidP="00800EC1">
    <w:pPr>
      <w:pStyle w:val="LayoutFooter"/>
      <w:rPr>
        <w:noProof/>
      </w:rPr>
    </w:pPr>
    <w:sdt>
      <w:sdtPr>
        <w:alias w:val="Назва"/>
        <w:tag w:val=""/>
        <w:id w:val="-1593462832"/>
        <w:dataBinding w:prefixMappings="xmlns:ns0='http://purl.org/dc/elements/1.1/' xmlns:ns1='http://schemas.openxmlformats.org/package/2006/metadata/core-properties' " w:xpath="/ns1:coreProperties[1]/ns0:title[1]" w:storeItemID="{6C3C8BC8-F283-45AE-878A-BAB7291924A1}"/>
        <w:text/>
      </w:sdtPr>
      <w:sdtEndPr/>
      <w:sdtContent>
        <w:r w:rsidR="00FE7FE8">
          <w:t>Yet Another Ranger</w:t>
        </w:r>
      </w:sdtContent>
    </w:sdt>
    <w:r w:rsidR="00302071" w:rsidRPr="00740679">
      <w:t xml:space="preserve"> | </w:t>
    </w:r>
    <w:sdt>
      <w:sdtPr>
        <w:alias w:val="Дата публікації"/>
        <w:tag w:val=""/>
        <w:id w:val="298962157"/>
        <w:dataBinding w:prefixMappings="xmlns:ns0='http://schemas.microsoft.com/office/2006/coverPageProps' " w:xpath="/ns0:CoverPageProperties[1]/ns0:PublishDate[1]" w:storeItemID="{55AF091B-3C7A-41E3-B477-F2FDAA23CFDA}"/>
        <w:date w:fullDate="2020-09-29T00:00:00Z">
          <w:dateFormat w:val="dd.MM.yyyy"/>
          <w:lid w:val="ru-RU"/>
          <w:storeMappedDataAs w:val="dateTime"/>
          <w:calendar w:val="gregorian"/>
        </w:date>
      </w:sdtPr>
      <w:sdtEndPr/>
      <w:sdtContent>
        <w:r w:rsidR="0046578E" w:rsidRPr="0046578E">
          <w:t>29.09.2020</w:t>
        </w:r>
      </w:sdtContent>
    </w:sdt>
    <w:r w:rsidR="00302071" w:rsidRPr="00740679">
      <w:tab/>
    </w:r>
    <w:r w:rsidR="00302071" w:rsidRPr="00740679">
      <w:tab/>
    </w:r>
    <w:r w:rsidR="00302071">
      <w:t xml:space="preserve">Page </w:t>
    </w:r>
    <w:r w:rsidR="00302071">
      <w:fldChar w:fldCharType="begin"/>
    </w:r>
    <w:r w:rsidR="00302071" w:rsidRPr="00740679">
      <w:instrText xml:space="preserve"> PAGE  \* Arabic  \* MERGEFORMAT </w:instrText>
    </w:r>
    <w:r w:rsidR="00302071">
      <w:fldChar w:fldCharType="separate"/>
    </w:r>
    <w:r w:rsidR="00302071">
      <w:t>37</w:t>
    </w:r>
    <w:r w:rsidR="00302071">
      <w:fldChar w:fldCharType="end"/>
    </w:r>
    <w:r w:rsidR="00302071" w:rsidRPr="00740679">
      <w:t xml:space="preserve"> | </w:t>
    </w:r>
    <w:r w:rsidR="00302071">
      <w:t xml:space="preserve">Total Pages: </w:t>
    </w:r>
    <w:r w:rsidR="00302071">
      <w:fldChar w:fldCharType="begin"/>
    </w:r>
    <w:r w:rsidR="00302071" w:rsidRPr="00740679">
      <w:instrText xml:space="preserve"> NUMPAGES  \* Arabic  \* MERGEFORMAT </w:instrText>
    </w:r>
    <w:r w:rsidR="00302071">
      <w:fldChar w:fldCharType="separate"/>
    </w:r>
    <w:r w:rsidR="00302071">
      <w:t>68</w:t>
    </w:r>
    <w:r w:rsidR="00302071">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F7EDD" w14:textId="6B02F944" w:rsidR="00302071" w:rsidRDefault="00302071" w:rsidP="00F36001">
    <w:pPr>
      <w:pStyle w:val="LayoutFooter"/>
    </w:pPr>
  </w:p>
  <w:p w14:paraId="58A2B31C" w14:textId="709DBF1A" w:rsidR="00302071" w:rsidRPr="00740679" w:rsidRDefault="005C357B" w:rsidP="00F36001">
    <w:pPr>
      <w:pStyle w:val="LayoutFooter"/>
      <w:rPr>
        <w:noProof/>
      </w:rPr>
    </w:pPr>
    <w:r>
      <w:rPr>
        <w:noProof/>
      </w:rPr>
      <mc:AlternateContent>
        <mc:Choice Requires="wps">
          <w:drawing>
            <wp:anchor distT="0" distB="0" distL="114300" distR="114300" simplePos="0" relativeHeight="251702272" behindDoc="1" locked="0" layoutInCell="1" allowOverlap="1" wp14:anchorId="6B550C89" wp14:editId="4CCD7C23">
              <wp:simplePos x="0" y="0"/>
              <wp:positionH relativeFrom="margin">
                <wp:posOffset>36928</wp:posOffset>
              </wp:positionH>
              <wp:positionV relativeFrom="page">
                <wp:posOffset>10190980</wp:posOffset>
              </wp:positionV>
              <wp:extent cx="6731635" cy="0"/>
              <wp:effectExtent l="57150" t="57150" r="69215" b="57150"/>
              <wp:wrapTight wrapText="bothSides">
                <wp:wrapPolygon edited="0">
                  <wp:start x="-183" y="-1"/>
                  <wp:lineTo x="-183" y="-1"/>
                  <wp:lineTo x="21761" y="-1"/>
                  <wp:lineTo x="21761" y="-1"/>
                  <wp:lineTo x="-183" y="-1"/>
                </wp:wrapPolygon>
              </wp:wrapTight>
              <wp:docPr id="3" name="Пряма сполучна лінія 3"/>
              <wp:cNvGraphicFramePr/>
              <a:graphic xmlns:a="http://schemas.openxmlformats.org/drawingml/2006/main">
                <a:graphicData uri="http://schemas.microsoft.com/office/word/2010/wordprocessingShape">
                  <wps:wsp>
                    <wps:cNvCnPr/>
                    <wps:spPr>
                      <a:xfrm>
                        <a:off x="0" y="0"/>
                        <a:ext cx="6731635" cy="0"/>
                      </a:xfrm>
                      <a:prstGeom prst="line">
                        <a:avLst/>
                      </a:prstGeom>
                      <a:ln w="38100" cmpd="dbl">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2054DE9" id="Пряма сполучна лінія 3" o:spid="_x0000_s1026" style="position:absolute;z-index:-251614208;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9pt,802.45pt" to="532.95pt,8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" strokecolor="black [3213]" strokeweight="3pt">
              <v:stroke startarrow="diamond" endarrow="diamond" linestyle="thinThin"/>
              <w10:wrap type="tight" anchorx="margin" anchory="page"/>
            </v:line>
          </w:pict>
        </mc:Fallback>
      </mc:AlternateContent>
    </w:r>
    <w:sdt>
      <w:sdtPr>
        <w:alias w:val="Назва"/>
        <w:tag w:val=""/>
        <w:id w:val="-1583908611"/>
        <w:placeholder>
          <w:docPart w:val="D194134C8AFE40F7A83BBA2436C78287"/>
        </w:placeholder>
        <w:dataBinding w:prefixMappings="xmlns:ns0='http://purl.org/dc/elements/1.1/' xmlns:ns1='http://schemas.openxmlformats.org/package/2006/metadata/core-properties' " w:xpath="/ns1:coreProperties[1]/ns0:title[1]" w:storeItemID="{6C3C8BC8-F283-45AE-878A-BAB7291924A1}"/>
        <w:text/>
      </w:sdtPr>
      <w:sdtEndPr/>
      <w:sdtContent>
        <w:r w:rsidR="00FE7FE8">
          <w:t>Yet Another Ranger</w:t>
        </w:r>
      </w:sdtContent>
    </w:sdt>
    <w:r w:rsidR="00302071" w:rsidRPr="00740679">
      <w:t xml:space="preserve"> | </w:t>
    </w:r>
    <w:sdt>
      <w:sdtPr>
        <w:alias w:val="Дата публікації"/>
        <w:tag w:val=""/>
        <w:id w:val="1920905923"/>
        <w:placeholder>
          <w:docPart w:val="073E3A4A085A46688100F26737F3CAA7"/>
        </w:placeholder>
        <w:dataBinding w:prefixMappings="xmlns:ns0='http://schemas.microsoft.com/office/2006/coverPageProps' " w:xpath="/ns0:CoverPageProperties[1]/ns0:PublishDate[1]" w:storeItemID="{55AF091B-3C7A-41E3-B477-F2FDAA23CFDA}"/>
        <w:date w:fullDate="2020-09-29T00:00:00Z">
          <w:dateFormat w:val="dd.MM.yyyy"/>
          <w:lid w:val="ru-RU"/>
          <w:storeMappedDataAs w:val="dateTime"/>
          <w:calendar w:val="gregorian"/>
        </w:date>
      </w:sdtPr>
      <w:sdtEndPr/>
      <w:sdtContent>
        <w:r w:rsidR="0046578E">
          <w:rPr>
            <w:lang w:val="ru-RU"/>
          </w:rPr>
          <w:t>29.09.2020</w:t>
        </w:r>
      </w:sdtContent>
    </w:sdt>
    <w:r w:rsidR="00302071" w:rsidRPr="00740679">
      <w:tab/>
    </w:r>
    <w:r w:rsidR="00302071" w:rsidRPr="00740679">
      <w:tab/>
    </w:r>
    <w:r w:rsidR="00302071">
      <w:fldChar w:fldCharType="begin"/>
    </w:r>
    <w:r w:rsidR="00302071" w:rsidRPr="00740679">
      <w:instrText xml:space="preserve"> PAGE  \* Arabic  \* MERGEFORMAT </w:instrText>
    </w:r>
    <w:r w:rsidR="00302071">
      <w:fldChar w:fldCharType="separate"/>
    </w:r>
    <w:r w:rsidR="00302071" w:rsidRPr="00740679">
      <w:rPr>
        <w:noProof/>
      </w:rPr>
      <w:t>1</w:t>
    </w:r>
    <w:r w:rsidR="00302071">
      <w:fldChar w:fldCharType="end"/>
    </w:r>
    <w:r w:rsidR="00302071" w:rsidRPr="00740679">
      <w:t xml:space="preserve"> | </w:t>
    </w:r>
    <w:r w:rsidR="00302071">
      <w:fldChar w:fldCharType="begin"/>
    </w:r>
    <w:r w:rsidR="00302071" w:rsidRPr="00740679">
      <w:instrText xml:space="preserve"> NUMPAGES  \* Arabic  \* MERGEFORMAT </w:instrText>
    </w:r>
    <w:r w:rsidR="00302071">
      <w:fldChar w:fldCharType="separate"/>
    </w:r>
    <w:r w:rsidR="00302071" w:rsidRPr="00740679">
      <w:rPr>
        <w:noProof/>
      </w:rPr>
      <w:t>19</w:t>
    </w:r>
    <w:r w:rsidR="00302071">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7CCCD5" w14:textId="77777777" w:rsidR="00DD1E58" w:rsidRDefault="00DD1E58" w:rsidP="00F36001">
      <w:r>
        <w:separator/>
      </w:r>
    </w:p>
  </w:footnote>
  <w:footnote w:type="continuationSeparator" w:id="0">
    <w:p w14:paraId="71889189" w14:textId="77777777" w:rsidR="00DD1E58" w:rsidRDefault="00DD1E58" w:rsidP="00F36001">
      <w:r>
        <w:continuationSeparator/>
      </w:r>
    </w:p>
  </w:footnote>
  <w:footnote w:type="continuationNotice" w:id="1">
    <w:p w14:paraId="12E571EB" w14:textId="77777777" w:rsidR="00DD1E58" w:rsidRDefault="00DD1E58" w:rsidP="00F36001"/>
  </w:footnote>
  <w:footnote w:id="2">
    <w:p w14:paraId="41637737" w14:textId="2F271BE9" w:rsidR="00067C26" w:rsidRPr="00BF7ACA" w:rsidRDefault="00067C26">
      <w:pPr>
        <w:pStyle w:val="afff8"/>
        <w:rPr>
          <w:lang w:val="ru-RU"/>
        </w:rPr>
      </w:pPr>
      <w:r>
        <w:rPr>
          <w:rStyle w:val="afffff0"/>
        </w:rPr>
        <w:footnoteRef/>
      </w:r>
      <w:r w:rsidRPr="00BF7ACA">
        <w:rPr>
          <w:lang w:val="ru-RU"/>
        </w:rPr>
        <w:t xml:space="preserve"> </w:t>
      </w:r>
      <w:r>
        <w:rPr>
          <w:lang w:val="uk-UA"/>
        </w:rPr>
        <w:t xml:space="preserve">Да, </w:t>
      </w:r>
      <w:r>
        <w:t>Chann</w:t>
      </w:r>
      <w:r w:rsidR="00BF7ACA">
        <w:t>el</w:t>
      </w:r>
      <w:r w:rsidR="00BF7ACA" w:rsidRPr="00BF7ACA">
        <w:rPr>
          <w:lang w:val="ru-RU"/>
        </w:rPr>
        <w:t xml:space="preserve"> </w:t>
      </w:r>
      <w:r w:rsidR="00BF7ACA">
        <w:t>Divinity</w:t>
      </w:r>
      <w:r w:rsidR="00BF7ACA" w:rsidRPr="00BF7ACA">
        <w:rPr>
          <w:lang w:val="ru-RU"/>
        </w:rPr>
        <w:t xml:space="preserve"> – </w:t>
      </w:r>
      <w:r w:rsidR="00BF7ACA">
        <w:rPr>
          <w:lang w:val="ru-RU"/>
        </w:rPr>
        <w:t xml:space="preserve">это буквально Проведение энергии – Паладин пропускает через сверхъестественную силу текущую через него. А </w:t>
      </w:r>
      <w:proofErr w:type="gramStart"/>
      <w:r w:rsidR="00BF7ACA">
        <w:rPr>
          <w:lang w:val="ru-RU"/>
        </w:rPr>
        <w:t xml:space="preserve">вы – Божественный </w:t>
      </w:r>
      <w:proofErr w:type="spellStart"/>
      <w:r w:rsidR="00BF7ACA">
        <w:rPr>
          <w:lang w:val="ru-RU"/>
        </w:rPr>
        <w:t>кАнал</w:t>
      </w:r>
      <w:proofErr w:type="spellEnd"/>
      <w:proofErr w:type="gramEnd"/>
      <w:r w:rsidR="00BF7ACA">
        <w:rPr>
          <w:lang w:val="ru-RU"/>
        </w:rPr>
        <w:t xml:space="preserve">, да </w:t>
      </w:r>
      <w:proofErr w:type="spellStart"/>
      <w:r w:rsidR="00BF7ACA">
        <w:rPr>
          <w:lang w:val="ru-RU"/>
        </w:rPr>
        <w:t>Анал</w:t>
      </w:r>
      <w:proofErr w:type="spellEnd"/>
      <w:r w:rsidR="00BF7ACA">
        <w:rPr>
          <w:lang w:val="ru-RU"/>
        </w:rPr>
        <w:t>…</w:t>
      </w:r>
    </w:p>
  </w:footnote>
  <w:footnote w:id="3">
    <w:p w14:paraId="1C9CE823" w14:textId="0DBD3233" w:rsidR="00CF33B7" w:rsidRPr="00CF33B7" w:rsidRDefault="00CF33B7">
      <w:pPr>
        <w:pStyle w:val="afff8"/>
        <w:rPr>
          <w:lang w:val="ru-RU"/>
        </w:rPr>
      </w:pPr>
      <w:r>
        <w:rPr>
          <w:rStyle w:val="afffff0"/>
        </w:rPr>
        <w:footnoteRef/>
      </w:r>
      <w:r w:rsidRPr="00CF33B7">
        <w:rPr>
          <w:lang w:val="ru-RU"/>
        </w:rPr>
        <w:t xml:space="preserve"> </w:t>
      </w:r>
      <w:r>
        <w:rPr>
          <w:lang w:val="ru-RU"/>
        </w:rPr>
        <w:t xml:space="preserve">В русском языке достаточно сложно передать конструкцию </w:t>
      </w:r>
      <w:r>
        <w:t>Skill</w:t>
      </w:r>
      <w:r w:rsidRPr="00CF33B7">
        <w:rPr>
          <w:lang w:val="ru-RU"/>
        </w:rPr>
        <w:t xml:space="preserve"> </w:t>
      </w:r>
      <w:r>
        <w:t>Specialist</w:t>
      </w:r>
      <w:r w:rsidRPr="00CF33B7">
        <w:rPr>
          <w:lang w:val="ru-RU"/>
        </w:rPr>
        <w:t xml:space="preserve"> – </w:t>
      </w:r>
      <w:r>
        <w:rPr>
          <w:lang w:val="ru-RU"/>
        </w:rPr>
        <w:t>тот, кто специализируется на использовании навыков. Классическим примером такого специалиста является Плут.</w:t>
      </w:r>
    </w:p>
  </w:footnote>
  <w:footnote w:id="4">
    <w:p w14:paraId="68E54B6F" w14:textId="6306E7EC" w:rsidR="00DE27B4" w:rsidRPr="00DE27B4" w:rsidRDefault="00DE27B4">
      <w:pPr>
        <w:pStyle w:val="afff8"/>
        <w:rPr>
          <w:lang w:val="ru-RU"/>
        </w:rPr>
      </w:pPr>
      <w:r>
        <w:rPr>
          <w:rStyle w:val="afffff0"/>
        </w:rPr>
        <w:footnoteRef/>
      </w:r>
      <w:r w:rsidRPr="00DE27B4">
        <w:rPr>
          <w:lang w:val="ru-RU"/>
        </w:rPr>
        <w:t xml:space="preserve"> </w:t>
      </w:r>
      <w:r>
        <w:rPr>
          <w:lang w:val="ru-RU"/>
        </w:rPr>
        <w:t xml:space="preserve">Стальной Защитник и новые компаньоны для Хозяина Зверей из </w:t>
      </w:r>
      <w:r w:rsidR="00A67112">
        <w:rPr>
          <w:lang w:val="ru-RU"/>
        </w:rPr>
        <w:t xml:space="preserve">Котелка Таши со всякой всячиной прямо указывают на переоцененную стоимость действий компаньона животного из Книги Игрока, ну а </w:t>
      </w:r>
      <w:proofErr w:type="spellStart"/>
      <w:r w:rsidR="00A67112">
        <w:rPr>
          <w:lang w:val="ru-RU"/>
        </w:rPr>
        <w:t>фамильяры</w:t>
      </w:r>
      <w:proofErr w:type="spellEnd"/>
      <w:r w:rsidR="00A67112">
        <w:rPr>
          <w:lang w:val="ru-RU"/>
        </w:rPr>
        <w:t xml:space="preserve"> </w:t>
      </w:r>
      <w:r w:rsidR="00C42474">
        <w:rPr>
          <w:lang w:val="ru-RU"/>
        </w:rPr>
        <w:t>волшебников и скакуны паладинов просто ржут как кони.</w:t>
      </w:r>
    </w:p>
  </w:footnote>
  <w:footnote w:id="5">
    <w:p w14:paraId="6557D11B" w14:textId="0153D46C" w:rsidR="00D559BD" w:rsidRPr="00B55731" w:rsidRDefault="00D559BD">
      <w:pPr>
        <w:pStyle w:val="afff8"/>
        <w:rPr>
          <w:lang w:val="ru-RU"/>
        </w:rPr>
      </w:pPr>
      <w:r>
        <w:rPr>
          <w:rStyle w:val="afffff0"/>
        </w:rPr>
        <w:footnoteRef/>
      </w:r>
      <w:r w:rsidRPr="00B55731">
        <w:rPr>
          <w:lang w:val="ru-RU"/>
        </w:rPr>
        <w:t xml:space="preserve"> </w:t>
      </w:r>
      <w:r>
        <w:t>Favored</w:t>
      </w:r>
      <w:r w:rsidRPr="00B55731">
        <w:rPr>
          <w:lang w:val="ru-RU"/>
        </w:rPr>
        <w:t xml:space="preserve"> </w:t>
      </w:r>
      <w:r>
        <w:t>Enemy</w:t>
      </w:r>
    </w:p>
  </w:footnote>
  <w:footnote w:id="6">
    <w:p w14:paraId="648D7CC9" w14:textId="2F741E62" w:rsidR="00501E2E" w:rsidRPr="00501E2E" w:rsidRDefault="00501E2E">
      <w:pPr>
        <w:pStyle w:val="afff8"/>
        <w:rPr>
          <w:lang w:val="ru-RU"/>
        </w:rPr>
      </w:pPr>
      <w:r>
        <w:rPr>
          <w:rStyle w:val="afffff0"/>
        </w:rPr>
        <w:footnoteRef/>
      </w:r>
      <w:r w:rsidRPr="00501E2E">
        <w:rPr>
          <w:lang w:val="ru-RU"/>
        </w:rPr>
        <w:t xml:space="preserve"> </w:t>
      </w:r>
      <w:r>
        <w:rPr>
          <w:lang w:val="ru-RU"/>
        </w:rPr>
        <w:t>На русском языке это следует переформулировать, но для первой редакции подойдет.</w:t>
      </w:r>
    </w:p>
  </w:footnote>
  <w:footnote w:id="7">
    <w:p w14:paraId="41DA44EA" w14:textId="36247BA1" w:rsidR="00883F9F" w:rsidRPr="00883F9F" w:rsidRDefault="00883F9F">
      <w:pPr>
        <w:pStyle w:val="afff8"/>
        <w:rPr>
          <w:lang w:val="ru-RU"/>
        </w:rPr>
      </w:pPr>
      <w:r>
        <w:rPr>
          <w:rStyle w:val="afffff0"/>
        </w:rPr>
        <w:footnoteRef/>
      </w:r>
      <w:r w:rsidRPr="00883F9F">
        <w:rPr>
          <w:lang w:val="ru-RU"/>
        </w:rPr>
        <w:t xml:space="preserve"> </w:t>
      </w:r>
      <w:r>
        <w:rPr>
          <w:lang w:val="ru-RU"/>
        </w:rPr>
        <w:t xml:space="preserve">Одно из дополнительных опциональных свойств Рейнджера приведенное далее расширяет этот список. </w:t>
      </w:r>
    </w:p>
  </w:footnote>
  <w:footnote w:id="8">
    <w:p w14:paraId="4FCE4264" w14:textId="7319680B" w:rsidR="00883F9F" w:rsidRPr="00883F9F" w:rsidRDefault="00883F9F">
      <w:pPr>
        <w:pStyle w:val="afff8"/>
        <w:rPr>
          <w:lang w:val="ru-RU"/>
        </w:rPr>
      </w:pPr>
      <w:r>
        <w:rPr>
          <w:rStyle w:val="afffff0"/>
        </w:rPr>
        <w:footnoteRef/>
      </w:r>
      <w:r w:rsidRPr="00883F9F">
        <w:rPr>
          <w:lang w:val="ru-RU"/>
        </w:rPr>
        <w:t xml:space="preserve"> </w:t>
      </w:r>
      <w:r>
        <w:rPr>
          <w:lang w:val="ru-RU"/>
        </w:rPr>
        <w:t>Предполагается замена этого свойства</w:t>
      </w:r>
    </w:p>
  </w:footnote>
  <w:footnote w:id="9">
    <w:p w14:paraId="037BF877" w14:textId="3527FB2B" w:rsidR="00883F9F" w:rsidRPr="00883F9F" w:rsidRDefault="00883F9F">
      <w:pPr>
        <w:pStyle w:val="afff8"/>
        <w:rPr>
          <w:lang w:val="ru-RU"/>
        </w:rPr>
      </w:pPr>
      <w:r>
        <w:rPr>
          <w:rStyle w:val="afffff0"/>
        </w:rPr>
        <w:footnoteRef/>
      </w:r>
      <w:r w:rsidRPr="00883F9F">
        <w:rPr>
          <w:lang w:val="ru-RU"/>
        </w:rPr>
        <w:t xml:space="preserve"> </w:t>
      </w:r>
      <w:r>
        <w:rPr>
          <w:lang w:val="ru-RU"/>
        </w:rPr>
        <w:t>Предполагается замена этого свойства</w:t>
      </w:r>
    </w:p>
  </w:footnote>
  <w:footnote w:id="10">
    <w:p w14:paraId="5FEBE0AD" w14:textId="02811620" w:rsidR="00811F34" w:rsidRPr="00B55731" w:rsidRDefault="00811F34" w:rsidP="00963B10">
      <w:pPr>
        <w:pStyle w:val="aff7"/>
      </w:pPr>
      <w:r>
        <w:rPr>
          <w:rStyle w:val="afffff0"/>
        </w:rPr>
        <w:footnoteRef/>
      </w:r>
      <w:r w:rsidRPr="00B55731">
        <w:t xml:space="preserve"> </w:t>
      </w:r>
      <w:r>
        <w:t>TCE</w:t>
      </w:r>
      <w:r w:rsidRPr="00B55731">
        <w:t xml:space="preserve"> </w:t>
      </w:r>
      <w:r>
        <w:t>p</w:t>
      </w:r>
      <w:r w:rsidRPr="00B55731">
        <w:t>56</w:t>
      </w:r>
    </w:p>
  </w:footnote>
  <w:footnote w:id="11">
    <w:p w14:paraId="4EC7A6F9" w14:textId="0D2CF83B" w:rsidR="00811F34" w:rsidRPr="00811F34" w:rsidRDefault="00811F34" w:rsidP="00811F34">
      <w:pPr>
        <w:pStyle w:val="aff7"/>
      </w:pPr>
      <w:r>
        <w:rPr>
          <w:rStyle w:val="afffff0"/>
        </w:rPr>
        <w:footnoteRef/>
      </w:r>
      <w:r>
        <w:t xml:space="preserve"> TCE p56</w:t>
      </w:r>
    </w:p>
  </w:footnote>
  <w:footnote w:id="12">
    <w:p w14:paraId="2557B01F" w14:textId="77777777" w:rsidR="00E73554" w:rsidRDefault="00E73554" w:rsidP="00E73554">
      <w:pPr>
        <w:pStyle w:val="aff7"/>
        <w:spacing w:after="120"/>
      </w:pPr>
      <w:r>
        <w:rPr>
          <w:rStyle w:val="afffff0"/>
        </w:rPr>
        <w:footnoteRef/>
      </w:r>
      <w:r>
        <w:t xml:space="preserve"> TCE p56</w:t>
      </w:r>
    </w:p>
    <w:p w14:paraId="685659E9" w14:textId="300C4D4F" w:rsidR="00E73554" w:rsidRPr="00883F9F" w:rsidRDefault="00E73554">
      <w:pPr>
        <w:pStyle w:val="afff8"/>
      </w:pPr>
    </w:p>
  </w:footnote>
  <w:footnote w:id="13">
    <w:p w14:paraId="54F55F44" w14:textId="1C9E49F6" w:rsidR="00932ECD" w:rsidRPr="00B55731" w:rsidRDefault="00932ECD">
      <w:pPr>
        <w:pStyle w:val="afff8"/>
        <w:rPr>
          <w:lang w:val="ru-RU"/>
        </w:rPr>
      </w:pPr>
      <w:r>
        <w:rPr>
          <w:rStyle w:val="afffff0"/>
        </w:rPr>
        <w:footnoteRef/>
      </w:r>
      <w:r w:rsidRPr="00B55731">
        <w:rPr>
          <w:lang w:val="ru-RU"/>
        </w:rPr>
        <w:t xml:space="preserve"> </w:t>
      </w:r>
    </w:p>
  </w:footnote>
  <w:footnote w:id="14">
    <w:p w14:paraId="5B4B1708" w14:textId="363C19C6" w:rsidR="00930D42" w:rsidRPr="00B55731" w:rsidRDefault="00930D42" w:rsidP="00963B10">
      <w:pPr>
        <w:pStyle w:val="aff7"/>
        <w:rPr>
          <w:lang w:val="ru-RU"/>
        </w:rPr>
      </w:pPr>
      <w:r>
        <w:rPr>
          <w:rStyle w:val="afffff0"/>
        </w:rPr>
        <w:footnoteRef/>
      </w:r>
      <w:r w:rsidRPr="00B55731">
        <w:rPr>
          <w:lang w:val="ru-RU"/>
        </w:rPr>
        <w:t xml:space="preserve"> </w:t>
      </w:r>
      <w:r>
        <w:t>TCE</w:t>
      </w:r>
      <w:r w:rsidRPr="00B55731">
        <w:rPr>
          <w:lang w:val="ru-RU"/>
        </w:rPr>
        <w:t xml:space="preserve"> </w:t>
      </w:r>
      <w:r>
        <w:t>p</w:t>
      </w:r>
      <w:r w:rsidRPr="00B55731">
        <w:rPr>
          <w:lang w:val="ru-RU"/>
        </w:rPr>
        <w:t>61</w:t>
      </w:r>
    </w:p>
  </w:footnote>
  <w:footnote w:id="15">
    <w:p w14:paraId="40B7ABEE" w14:textId="50484FDC" w:rsidR="00277ECF" w:rsidRPr="00277ECF" w:rsidRDefault="00277ECF">
      <w:pPr>
        <w:pStyle w:val="afff8"/>
        <w:rPr>
          <w:lang w:val="ru-RU"/>
        </w:rPr>
      </w:pPr>
      <w:r>
        <w:rPr>
          <w:rStyle w:val="afffff0"/>
        </w:rPr>
        <w:footnoteRef/>
      </w:r>
      <w:r w:rsidRPr="00277ECF">
        <w:rPr>
          <w:lang w:val="ru-RU"/>
        </w:rPr>
        <w:t xml:space="preserve"> </w:t>
      </w:r>
      <w:r>
        <w:rPr>
          <w:lang w:val="uk-UA"/>
        </w:rPr>
        <w:t xml:space="preserve">Переведено </w:t>
      </w:r>
      <w:proofErr w:type="spellStart"/>
      <w:r>
        <w:rPr>
          <w:lang w:val="uk-UA"/>
        </w:rPr>
        <w:t>как</w:t>
      </w:r>
      <w:proofErr w:type="spellEnd"/>
      <w:r>
        <w:rPr>
          <w:lang w:val="uk-UA"/>
        </w:rPr>
        <w:t xml:space="preserve"> </w:t>
      </w:r>
      <w:proofErr w:type="spellStart"/>
      <w:r>
        <w:rPr>
          <w:lang w:val="uk-UA"/>
        </w:rPr>
        <w:t>Инстинкт</w:t>
      </w:r>
      <w:proofErr w:type="spellEnd"/>
      <w:r>
        <w:rPr>
          <w:lang w:val="uk-UA"/>
        </w:rPr>
        <w:t xml:space="preserve"> Охотника во </w:t>
      </w:r>
      <w:proofErr w:type="spellStart"/>
      <w:r>
        <w:rPr>
          <w:lang w:val="uk-UA"/>
        </w:rPr>
        <w:t>избежание</w:t>
      </w:r>
      <w:proofErr w:type="spellEnd"/>
      <w:r>
        <w:rPr>
          <w:lang w:val="uk-UA"/>
        </w:rPr>
        <w:t xml:space="preserve"> </w:t>
      </w:r>
      <w:proofErr w:type="spellStart"/>
      <w:r>
        <w:rPr>
          <w:lang w:val="uk-UA"/>
        </w:rPr>
        <w:t>путаниц</w:t>
      </w:r>
      <w:proofErr w:type="spellEnd"/>
      <w:r>
        <w:rPr>
          <w:lang w:val="ru-RU"/>
        </w:rPr>
        <w:t xml:space="preserve">ы с </w:t>
      </w:r>
      <w:r>
        <w:t>Hunter</w:t>
      </w:r>
      <w:r w:rsidRPr="00277ECF">
        <w:rPr>
          <w:lang w:val="ru-RU"/>
        </w:rPr>
        <w:t>’</w:t>
      </w:r>
      <w:r>
        <w:t>s</w:t>
      </w:r>
      <w:r w:rsidRPr="00277ECF">
        <w:rPr>
          <w:lang w:val="ru-RU"/>
        </w:rPr>
        <w:t xml:space="preserve"> </w:t>
      </w:r>
      <w:r>
        <w:t>Prey</w:t>
      </w:r>
    </w:p>
  </w:footnote>
  <w:footnote w:id="16">
    <w:p w14:paraId="3B23F569" w14:textId="27772C24" w:rsidR="004538AF" w:rsidRPr="004538AF" w:rsidRDefault="004538AF">
      <w:pPr>
        <w:pStyle w:val="afff8"/>
        <w:rPr>
          <w:lang w:val="ru-RU"/>
        </w:rPr>
      </w:pPr>
      <w:r>
        <w:rPr>
          <w:rStyle w:val="afffff0"/>
        </w:rPr>
        <w:footnoteRef/>
      </w:r>
      <w:r w:rsidRPr="004538AF">
        <w:rPr>
          <w:lang w:val="ru-RU"/>
        </w:rPr>
        <w:t xml:space="preserve"> </w:t>
      </w:r>
      <w:r>
        <w:rPr>
          <w:lang w:val="ru-RU"/>
        </w:rPr>
        <w:t>В силу понятных причин Добыча Охотника и Метка Охотника не совместимы</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2A712" w14:textId="56D43A21" w:rsidR="00302071" w:rsidRDefault="005C357B">
    <w:pPr>
      <w:pStyle w:val="aa"/>
    </w:pPr>
    <w:r>
      <w:rPr>
        <w:noProof/>
      </w:rPr>
      <mc:AlternateContent>
        <mc:Choice Requires="wps">
          <w:drawing>
            <wp:anchor distT="0" distB="0" distL="114300" distR="114300" simplePos="0" relativeHeight="251701248" behindDoc="1" locked="0" layoutInCell="1" allowOverlap="1" wp14:anchorId="14A6DB6C" wp14:editId="603C7BD3">
              <wp:simplePos x="0" y="0"/>
              <wp:positionH relativeFrom="margin">
                <wp:posOffset>0</wp:posOffset>
              </wp:positionH>
              <wp:positionV relativeFrom="page">
                <wp:posOffset>443865</wp:posOffset>
              </wp:positionV>
              <wp:extent cx="6731635" cy="0"/>
              <wp:effectExtent l="57150" t="57150" r="69215" b="57150"/>
              <wp:wrapTight wrapText="bothSides">
                <wp:wrapPolygon edited="0">
                  <wp:start x="-183" y="-1"/>
                  <wp:lineTo x="-183" y="-1"/>
                  <wp:lineTo x="21761" y="-1"/>
                  <wp:lineTo x="21761" y="-1"/>
                  <wp:lineTo x="-183" y="-1"/>
                </wp:wrapPolygon>
              </wp:wrapTight>
              <wp:docPr id="2" name="Пряма сполучна лінія 2"/>
              <wp:cNvGraphicFramePr/>
              <a:graphic xmlns:a="http://schemas.openxmlformats.org/drawingml/2006/main">
                <a:graphicData uri="http://schemas.microsoft.com/office/word/2010/wordprocessingShape">
                  <wps:wsp>
                    <wps:cNvCnPr/>
                    <wps:spPr>
                      <a:xfrm>
                        <a:off x="0" y="0"/>
                        <a:ext cx="6731635" cy="0"/>
                      </a:xfrm>
                      <a:prstGeom prst="line">
                        <a:avLst/>
                      </a:prstGeom>
                      <a:ln w="38100" cmpd="dbl">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8992106" id="Пряма сполучна лінія 2" o:spid="_x0000_s1026" style="position:absolute;z-index:-25161523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34.95pt" to="530.0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" strokecolor="black [3213]" strokeweight="3pt">
              <v:stroke startarrow="diamond" endarrow="diamond" linestyle="thinThin"/>
              <w10:wrap type="tight" anchorx="margin" anchory="page"/>
            </v:line>
          </w:pict>
        </mc:Fallback>
      </mc:AlternateContent>
    </w:r>
    <w:r w:rsidR="003E56FA">
      <w:rPr>
        <w:lang w:val="uk-UA"/>
      </w:rPr>
      <w:t>ЕЩЕ ОДИН РЕЙНДЖЕР</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1CE57" w14:textId="155D0BB4" w:rsidR="00302071" w:rsidRPr="00FA22F0" w:rsidRDefault="00FA22F0" w:rsidP="00F36001">
    <w:pPr>
      <w:rPr>
        <w:rStyle w:val="LayoutHeader"/>
        <w:b/>
        <w:bCs w:val="0"/>
      </w:rPr>
    </w:pPr>
    <w:r>
      <w:rPr>
        <w:rStyle w:val="LayoutHeader"/>
        <w:b/>
        <w:bCs w:val="0"/>
      </w:rPr>
      <w:t>Yet Another Ranger by Palant | Cyborgs &amp; Mages</w:t>
    </w:r>
  </w:p>
  <w:p w14:paraId="2445AC56" w14:textId="055886A9" w:rsidR="00302071" w:rsidRDefault="007D371A" w:rsidP="00F36001">
    <w:r>
      <w:rPr>
        <w:noProof/>
      </w:rPr>
      <mc:AlternateContent>
        <mc:Choice Requires="wps">
          <w:drawing>
            <wp:anchor distT="0" distB="0" distL="114300" distR="114300" simplePos="0" relativeHeight="251675648" behindDoc="1" locked="0" layoutInCell="1" allowOverlap="1" wp14:anchorId="6085E496" wp14:editId="21BF5E4D">
              <wp:simplePos x="0" y="0"/>
              <wp:positionH relativeFrom="margin">
                <wp:posOffset>-1270</wp:posOffset>
              </wp:positionH>
              <wp:positionV relativeFrom="page">
                <wp:posOffset>471170</wp:posOffset>
              </wp:positionV>
              <wp:extent cx="6731635" cy="0"/>
              <wp:effectExtent l="57150" t="57150" r="69215" b="57150"/>
              <wp:wrapTight wrapText="bothSides">
                <wp:wrapPolygon edited="0">
                  <wp:start x="-183" y="-1"/>
                  <wp:lineTo x="-183" y="-1"/>
                  <wp:lineTo x="21761" y="-1"/>
                  <wp:lineTo x="21761" y="-1"/>
                  <wp:lineTo x="-183" y="-1"/>
                </wp:wrapPolygon>
              </wp:wrapTight>
              <wp:docPr id="22" name="Пряма сполучна лінія 22"/>
              <wp:cNvGraphicFramePr/>
              <a:graphic xmlns:a="http://schemas.openxmlformats.org/drawingml/2006/main">
                <a:graphicData uri="http://schemas.microsoft.com/office/word/2010/wordprocessingShape">
                  <wps:wsp>
                    <wps:cNvCnPr/>
                    <wps:spPr>
                      <a:xfrm>
                        <a:off x="0" y="0"/>
                        <a:ext cx="6731635" cy="0"/>
                      </a:xfrm>
                      <a:prstGeom prst="line">
                        <a:avLst/>
                      </a:prstGeom>
                      <a:ln w="38100" cmpd="dbl">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42AEAE6" id="Пряма сполучна лінія 22" o:spid="_x0000_s1026" style="position:absolute;z-index:-25164083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1pt,37.1pt" to="529.95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" strokecolor="black [3213]" strokeweight="3pt">
              <v:stroke startarrow="diamond" endarrow="diamond" linestyle="thinThin"/>
              <w10:wrap type="tight" anchorx="margin" anchory="page"/>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AA612" w14:textId="77777777" w:rsidR="00302071" w:rsidRPr="00ED5843" w:rsidRDefault="00302071" w:rsidP="00ED5843">
    <w:pPr>
      <w:pStyle w:val="aa"/>
    </w:pPr>
    <w:r>
      <w:rPr>
        <w:noProof/>
      </w:rPr>
      <w:drawing>
        <wp:inline distT="0" distB="0" distL="0" distR="0" wp14:anchorId="537C0CF3" wp14:editId="5909B997">
          <wp:extent cx="6769735" cy="36258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vider-Line.jpg"/>
                  <pic:cNvPicPr/>
                </pic:nvPicPr>
                <pic:blipFill>
                  <a:blip r:embed="rId1">
                    <a:clrChange>
                      <a:clrFrom>
                        <a:srgbClr val="FEFEFE"/>
                      </a:clrFrom>
                      <a:clrTo>
                        <a:srgbClr val="FEFEFE">
                          <a:alpha val="0"/>
                        </a:srgbClr>
                      </a:clrTo>
                    </a:clrChange>
                    <a:biLevel thresh="75000"/>
                    <a:extLst>
                      <a:ext uri="{28A0092B-C50C-407E-A947-70E740481C1C}">
                        <a14:useLocalDpi xmlns:a14="http://schemas.microsoft.com/office/drawing/2010/main" val="0"/>
                      </a:ext>
                    </a:extLst>
                  </a:blip>
                  <a:stretch>
                    <a:fillRect/>
                  </a:stretch>
                </pic:blipFill>
                <pic:spPr>
                  <a:xfrm>
                    <a:off x="0" y="0"/>
                    <a:ext cx="6775878" cy="36291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10CD198"/>
    <w:lvl w:ilvl="0">
      <w:start w:val="1"/>
      <w:numFmt w:val="decimal"/>
      <w:pStyle w:val="5"/>
      <w:lvlText w:val="%1."/>
      <w:lvlJc w:val="left"/>
      <w:pPr>
        <w:tabs>
          <w:tab w:val="num" w:pos="1492"/>
        </w:tabs>
        <w:ind w:left="1492" w:hanging="360"/>
      </w:pPr>
    </w:lvl>
  </w:abstractNum>
  <w:abstractNum w:abstractNumId="1" w15:restartNumberingAfterBreak="0">
    <w:nsid w:val="FFFFFF80"/>
    <w:multiLevelType w:val="singleLevel"/>
    <w:tmpl w:val="5BF0A3FE"/>
    <w:lvl w:ilvl="0">
      <w:start w:val="1"/>
      <w:numFmt w:val="bullet"/>
      <w:pStyle w:val="50"/>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C8642A4E"/>
    <w:lvl w:ilvl="0">
      <w:start w:val="1"/>
      <w:numFmt w:val="bullet"/>
      <w:pStyle w:val="4"/>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B7801718"/>
    <w:lvl w:ilvl="0">
      <w:start w:val="1"/>
      <w:numFmt w:val="bullet"/>
      <w:pStyle w:val="3"/>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EC18E1FE"/>
    <w:lvl w:ilvl="0">
      <w:start w:val="1"/>
      <w:numFmt w:val="bullet"/>
      <w:pStyle w:val="2"/>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D390F4CC"/>
    <w:lvl w:ilvl="0">
      <w:start w:val="1"/>
      <w:numFmt w:val="decimal"/>
      <w:pStyle w:val="a"/>
      <w:lvlText w:val="%1."/>
      <w:lvlJc w:val="left"/>
      <w:pPr>
        <w:tabs>
          <w:tab w:val="num" w:pos="360"/>
        </w:tabs>
        <w:ind w:left="360" w:hanging="360"/>
      </w:pPr>
    </w:lvl>
  </w:abstractNum>
  <w:abstractNum w:abstractNumId="6" w15:restartNumberingAfterBreak="0">
    <w:nsid w:val="FFFFFF89"/>
    <w:multiLevelType w:val="singleLevel"/>
    <w:tmpl w:val="076AEC24"/>
    <w:lvl w:ilvl="0">
      <w:start w:val="1"/>
      <w:numFmt w:val="bullet"/>
      <w:pStyle w:val="a0"/>
      <w:lvlText w:val=""/>
      <w:lvlJc w:val="left"/>
      <w:pPr>
        <w:tabs>
          <w:tab w:val="num" w:pos="360"/>
        </w:tabs>
        <w:ind w:left="360" w:hanging="360"/>
      </w:pPr>
      <w:rPr>
        <w:rFonts w:ascii="Symbol" w:hAnsi="Symbol" w:hint="default"/>
      </w:rPr>
    </w:lvl>
  </w:abstractNum>
  <w:abstractNum w:abstractNumId="7" w15:restartNumberingAfterBreak="0">
    <w:nsid w:val="03E10E4E"/>
    <w:multiLevelType w:val="hybridMultilevel"/>
    <w:tmpl w:val="D070D8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45264D7"/>
    <w:multiLevelType w:val="hybridMultilevel"/>
    <w:tmpl w:val="8F20398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9" w15:restartNumberingAfterBreak="0">
    <w:nsid w:val="0997143F"/>
    <w:multiLevelType w:val="hybridMultilevel"/>
    <w:tmpl w:val="FE521C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17F6401"/>
    <w:multiLevelType w:val="hybridMultilevel"/>
    <w:tmpl w:val="A484EA5C"/>
    <w:lvl w:ilvl="0" w:tplc="04190001">
      <w:start w:val="1"/>
      <w:numFmt w:val="bullet"/>
      <w:lvlText w:val=""/>
      <w:lvlJc w:val="left"/>
      <w:pPr>
        <w:ind w:left="1008" w:hanging="360"/>
      </w:pPr>
      <w:rPr>
        <w:rFonts w:ascii="Symbol" w:hAnsi="Symbol" w:hint="default"/>
      </w:rPr>
    </w:lvl>
    <w:lvl w:ilvl="1" w:tplc="04190003" w:tentative="1">
      <w:start w:val="1"/>
      <w:numFmt w:val="bullet"/>
      <w:lvlText w:val="o"/>
      <w:lvlJc w:val="left"/>
      <w:pPr>
        <w:ind w:left="1728" w:hanging="360"/>
      </w:pPr>
      <w:rPr>
        <w:rFonts w:ascii="Courier New" w:hAnsi="Courier New" w:cs="Courier New" w:hint="default"/>
      </w:rPr>
    </w:lvl>
    <w:lvl w:ilvl="2" w:tplc="04190005" w:tentative="1">
      <w:start w:val="1"/>
      <w:numFmt w:val="bullet"/>
      <w:lvlText w:val=""/>
      <w:lvlJc w:val="left"/>
      <w:pPr>
        <w:ind w:left="2448" w:hanging="360"/>
      </w:pPr>
      <w:rPr>
        <w:rFonts w:ascii="Wingdings" w:hAnsi="Wingdings" w:hint="default"/>
      </w:rPr>
    </w:lvl>
    <w:lvl w:ilvl="3" w:tplc="04190001" w:tentative="1">
      <w:start w:val="1"/>
      <w:numFmt w:val="bullet"/>
      <w:lvlText w:val=""/>
      <w:lvlJc w:val="left"/>
      <w:pPr>
        <w:ind w:left="3168" w:hanging="360"/>
      </w:pPr>
      <w:rPr>
        <w:rFonts w:ascii="Symbol" w:hAnsi="Symbol" w:hint="default"/>
      </w:rPr>
    </w:lvl>
    <w:lvl w:ilvl="4" w:tplc="04190003" w:tentative="1">
      <w:start w:val="1"/>
      <w:numFmt w:val="bullet"/>
      <w:lvlText w:val="o"/>
      <w:lvlJc w:val="left"/>
      <w:pPr>
        <w:ind w:left="3888" w:hanging="360"/>
      </w:pPr>
      <w:rPr>
        <w:rFonts w:ascii="Courier New" w:hAnsi="Courier New" w:cs="Courier New" w:hint="default"/>
      </w:rPr>
    </w:lvl>
    <w:lvl w:ilvl="5" w:tplc="04190005" w:tentative="1">
      <w:start w:val="1"/>
      <w:numFmt w:val="bullet"/>
      <w:lvlText w:val=""/>
      <w:lvlJc w:val="left"/>
      <w:pPr>
        <w:ind w:left="4608" w:hanging="360"/>
      </w:pPr>
      <w:rPr>
        <w:rFonts w:ascii="Wingdings" w:hAnsi="Wingdings" w:hint="default"/>
      </w:rPr>
    </w:lvl>
    <w:lvl w:ilvl="6" w:tplc="04190001" w:tentative="1">
      <w:start w:val="1"/>
      <w:numFmt w:val="bullet"/>
      <w:lvlText w:val=""/>
      <w:lvlJc w:val="left"/>
      <w:pPr>
        <w:ind w:left="5328" w:hanging="360"/>
      </w:pPr>
      <w:rPr>
        <w:rFonts w:ascii="Symbol" w:hAnsi="Symbol" w:hint="default"/>
      </w:rPr>
    </w:lvl>
    <w:lvl w:ilvl="7" w:tplc="04190003" w:tentative="1">
      <w:start w:val="1"/>
      <w:numFmt w:val="bullet"/>
      <w:lvlText w:val="o"/>
      <w:lvlJc w:val="left"/>
      <w:pPr>
        <w:ind w:left="6048" w:hanging="360"/>
      </w:pPr>
      <w:rPr>
        <w:rFonts w:ascii="Courier New" w:hAnsi="Courier New" w:cs="Courier New" w:hint="default"/>
      </w:rPr>
    </w:lvl>
    <w:lvl w:ilvl="8" w:tplc="04190005" w:tentative="1">
      <w:start w:val="1"/>
      <w:numFmt w:val="bullet"/>
      <w:lvlText w:val=""/>
      <w:lvlJc w:val="left"/>
      <w:pPr>
        <w:ind w:left="6768" w:hanging="360"/>
      </w:pPr>
      <w:rPr>
        <w:rFonts w:ascii="Wingdings" w:hAnsi="Wingdings" w:hint="default"/>
      </w:rPr>
    </w:lvl>
  </w:abstractNum>
  <w:abstractNum w:abstractNumId="11" w15:restartNumberingAfterBreak="0">
    <w:nsid w:val="210B487E"/>
    <w:multiLevelType w:val="hybridMultilevel"/>
    <w:tmpl w:val="8F2C299A"/>
    <w:lvl w:ilvl="0" w:tplc="04190001">
      <w:start w:val="1"/>
      <w:numFmt w:val="bullet"/>
      <w:lvlText w:val=""/>
      <w:lvlJc w:val="left"/>
      <w:pPr>
        <w:ind w:left="1008" w:hanging="360"/>
      </w:pPr>
      <w:rPr>
        <w:rFonts w:ascii="Symbol" w:hAnsi="Symbol" w:hint="default"/>
      </w:rPr>
    </w:lvl>
    <w:lvl w:ilvl="1" w:tplc="04190003" w:tentative="1">
      <w:start w:val="1"/>
      <w:numFmt w:val="bullet"/>
      <w:lvlText w:val="o"/>
      <w:lvlJc w:val="left"/>
      <w:pPr>
        <w:ind w:left="1728" w:hanging="360"/>
      </w:pPr>
      <w:rPr>
        <w:rFonts w:ascii="Courier New" w:hAnsi="Courier New" w:cs="Courier New" w:hint="default"/>
      </w:rPr>
    </w:lvl>
    <w:lvl w:ilvl="2" w:tplc="04190005" w:tentative="1">
      <w:start w:val="1"/>
      <w:numFmt w:val="bullet"/>
      <w:lvlText w:val=""/>
      <w:lvlJc w:val="left"/>
      <w:pPr>
        <w:ind w:left="2448" w:hanging="360"/>
      </w:pPr>
      <w:rPr>
        <w:rFonts w:ascii="Wingdings" w:hAnsi="Wingdings" w:hint="default"/>
      </w:rPr>
    </w:lvl>
    <w:lvl w:ilvl="3" w:tplc="04190001" w:tentative="1">
      <w:start w:val="1"/>
      <w:numFmt w:val="bullet"/>
      <w:lvlText w:val=""/>
      <w:lvlJc w:val="left"/>
      <w:pPr>
        <w:ind w:left="3168" w:hanging="360"/>
      </w:pPr>
      <w:rPr>
        <w:rFonts w:ascii="Symbol" w:hAnsi="Symbol" w:hint="default"/>
      </w:rPr>
    </w:lvl>
    <w:lvl w:ilvl="4" w:tplc="04190003" w:tentative="1">
      <w:start w:val="1"/>
      <w:numFmt w:val="bullet"/>
      <w:lvlText w:val="o"/>
      <w:lvlJc w:val="left"/>
      <w:pPr>
        <w:ind w:left="3888" w:hanging="360"/>
      </w:pPr>
      <w:rPr>
        <w:rFonts w:ascii="Courier New" w:hAnsi="Courier New" w:cs="Courier New" w:hint="default"/>
      </w:rPr>
    </w:lvl>
    <w:lvl w:ilvl="5" w:tplc="04190005" w:tentative="1">
      <w:start w:val="1"/>
      <w:numFmt w:val="bullet"/>
      <w:lvlText w:val=""/>
      <w:lvlJc w:val="left"/>
      <w:pPr>
        <w:ind w:left="4608" w:hanging="360"/>
      </w:pPr>
      <w:rPr>
        <w:rFonts w:ascii="Wingdings" w:hAnsi="Wingdings" w:hint="default"/>
      </w:rPr>
    </w:lvl>
    <w:lvl w:ilvl="6" w:tplc="04190001" w:tentative="1">
      <w:start w:val="1"/>
      <w:numFmt w:val="bullet"/>
      <w:lvlText w:val=""/>
      <w:lvlJc w:val="left"/>
      <w:pPr>
        <w:ind w:left="5328" w:hanging="360"/>
      </w:pPr>
      <w:rPr>
        <w:rFonts w:ascii="Symbol" w:hAnsi="Symbol" w:hint="default"/>
      </w:rPr>
    </w:lvl>
    <w:lvl w:ilvl="7" w:tplc="04190003" w:tentative="1">
      <w:start w:val="1"/>
      <w:numFmt w:val="bullet"/>
      <w:lvlText w:val="o"/>
      <w:lvlJc w:val="left"/>
      <w:pPr>
        <w:ind w:left="6048" w:hanging="360"/>
      </w:pPr>
      <w:rPr>
        <w:rFonts w:ascii="Courier New" w:hAnsi="Courier New" w:cs="Courier New" w:hint="default"/>
      </w:rPr>
    </w:lvl>
    <w:lvl w:ilvl="8" w:tplc="04190005" w:tentative="1">
      <w:start w:val="1"/>
      <w:numFmt w:val="bullet"/>
      <w:lvlText w:val=""/>
      <w:lvlJc w:val="left"/>
      <w:pPr>
        <w:ind w:left="6768" w:hanging="360"/>
      </w:pPr>
      <w:rPr>
        <w:rFonts w:ascii="Wingdings" w:hAnsi="Wingdings" w:hint="default"/>
      </w:rPr>
    </w:lvl>
  </w:abstractNum>
  <w:abstractNum w:abstractNumId="12" w15:restartNumberingAfterBreak="0">
    <w:nsid w:val="212D6842"/>
    <w:multiLevelType w:val="hybridMultilevel"/>
    <w:tmpl w:val="F2A667EA"/>
    <w:lvl w:ilvl="0" w:tplc="8DAA54D8">
      <w:start w:val="1"/>
      <w:numFmt w:val="bullet"/>
      <w:pStyle w:val="SidebarTextBulleted"/>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14511D4"/>
    <w:multiLevelType w:val="hybridMultilevel"/>
    <w:tmpl w:val="6DB07524"/>
    <w:lvl w:ilvl="0" w:tplc="29249BB0">
      <w:start w:val="1"/>
      <w:numFmt w:val="decimal"/>
      <w:pStyle w:val="BasicTextNumbered"/>
      <w:lvlText w:val="%1."/>
      <w:lvlJc w:val="left"/>
      <w:pPr>
        <w:ind w:left="1008" w:hanging="360"/>
      </w:pPr>
    </w:lvl>
    <w:lvl w:ilvl="1" w:tplc="04190019" w:tentative="1">
      <w:start w:val="1"/>
      <w:numFmt w:val="lowerLetter"/>
      <w:lvlText w:val="%2."/>
      <w:lvlJc w:val="left"/>
      <w:pPr>
        <w:ind w:left="1728" w:hanging="360"/>
      </w:pPr>
    </w:lvl>
    <w:lvl w:ilvl="2" w:tplc="0419001B" w:tentative="1">
      <w:start w:val="1"/>
      <w:numFmt w:val="lowerRoman"/>
      <w:lvlText w:val="%3."/>
      <w:lvlJc w:val="right"/>
      <w:pPr>
        <w:ind w:left="2448" w:hanging="180"/>
      </w:pPr>
    </w:lvl>
    <w:lvl w:ilvl="3" w:tplc="0419000F" w:tentative="1">
      <w:start w:val="1"/>
      <w:numFmt w:val="decimal"/>
      <w:lvlText w:val="%4."/>
      <w:lvlJc w:val="left"/>
      <w:pPr>
        <w:ind w:left="3168" w:hanging="360"/>
      </w:pPr>
    </w:lvl>
    <w:lvl w:ilvl="4" w:tplc="04190019" w:tentative="1">
      <w:start w:val="1"/>
      <w:numFmt w:val="lowerLetter"/>
      <w:lvlText w:val="%5."/>
      <w:lvlJc w:val="left"/>
      <w:pPr>
        <w:ind w:left="3888" w:hanging="360"/>
      </w:pPr>
    </w:lvl>
    <w:lvl w:ilvl="5" w:tplc="0419001B" w:tentative="1">
      <w:start w:val="1"/>
      <w:numFmt w:val="lowerRoman"/>
      <w:lvlText w:val="%6."/>
      <w:lvlJc w:val="right"/>
      <w:pPr>
        <w:ind w:left="4608" w:hanging="180"/>
      </w:pPr>
    </w:lvl>
    <w:lvl w:ilvl="6" w:tplc="0419000F" w:tentative="1">
      <w:start w:val="1"/>
      <w:numFmt w:val="decimal"/>
      <w:lvlText w:val="%7."/>
      <w:lvlJc w:val="left"/>
      <w:pPr>
        <w:ind w:left="5328" w:hanging="360"/>
      </w:pPr>
    </w:lvl>
    <w:lvl w:ilvl="7" w:tplc="04190019" w:tentative="1">
      <w:start w:val="1"/>
      <w:numFmt w:val="lowerLetter"/>
      <w:lvlText w:val="%8."/>
      <w:lvlJc w:val="left"/>
      <w:pPr>
        <w:ind w:left="6048" w:hanging="360"/>
      </w:pPr>
    </w:lvl>
    <w:lvl w:ilvl="8" w:tplc="0419001B" w:tentative="1">
      <w:start w:val="1"/>
      <w:numFmt w:val="lowerRoman"/>
      <w:lvlText w:val="%9."/>
      <w:lvlJc w:val="right"/>
      <w:pPr>
        <w:ind w:left="6768" w:hanging="180"/>
      </w:pPr>
    </w:lvl>
  </w:abstractNum>
  <w:abstractNum w:abstractNumId="14" w15:restartNumberingAfterBreak="0">
    <w:nsid w:val="26136713"/>
    <w:multiLevelType w:val="hybridMultilevel"/>
    <w:tmpl w:val="13120476"/>
    <w:lvl w:ilvl="0" w:tplc="04190001">
      <w:start w:val="1"/>
      <w:numFmt w:val="bullet"/>
      <w:lvlText w:val=""/>
      <w:lvlJc w:val="left"/>
      <w:pPr>
        <w:ind w:left="1008" w:hanging="360"/>
      </w:pPr>
      <w:rPr>
        <w:rFonts w:ascii="Symbol" w:hAnsi="Symbol" w:hint="default"/>
      </w:rPr>
    </w:lvl>
    <w:lvl w:ilvl="1" w:tplc="04190003" w:tentative="1">
      <w:start w:val="1"/>
      <w:numFmt w:val="bullet"/>
      <w:lvlText w:val="o"/>
      <w:lvlJc w:val="left"/>
      <w:pPr>
        <w:ind w:left="1728" w:hanging="360"/>
      </w:pPr>
      <w:rPr>
        <w:rFonts w:ascii="Courier New" w:hAnsi="Courier New" w:cs="Courier New" w:hint="default"/>
      </w:rPr>
    </w:lvl>
    <w:lvl w:ilvl="2" w:tplc="04190005" w:tentative="1">
      <w:start w:val="1"/>
      <w:numFmt w:val="bullet"/>
      <w:lvlText w:val=""/>
      <w:lvlJc w:val="left"/>
      <w:pPr>
        <w:ind w:left="2448" w:hanging="360"/>
      </w:pPr>
      <w:rPr>
        <w:rFonts w:ascii="Wingdings" w:hAnsi="Wingdings" w:hint="default"/>
      </w:rPr>
    </w:lvl>
    <w:lvl w:ilvl="3" w:tplc="04190001" w:tentative="1">
      <w:start w:val="1"/>
      <w:numFmt w:val="bullet"/>
      <w:lvlText w:val=""/>
      <w:lvlJc w:val="left"/>
      <w:pPr>
        <w:ind w:left="3168" w:hanging="360"/>
      </w:pPr>
      <w:rPr>
        <w:rFonts w:ascii="Symbol" w:hAnsi="Symbol" w:hint="default"/>
      </w:rPr>
    </w:lvl>
    <w:lvl w:ilvl="4" w:tplc="04190003" w:tentative="1">
      <w:start w:val="1"/>
      <w:numFmt w:val="bullet"/>
      <w:lvlText w:val="o"/>
      <w:lvlJc w:val="left"/>
      <w:pPr>
        <w:ind w:left="3888" w:hanging="360"/>
      </w:pPr>
      <w:rPr>
        <w:rFonts w:ascii="Courier New" w:hAnsi="Courier New" w:cs="Courier New" w:hint="default"/>
      </w:rPr>
    </w:lvl>
    <w:lvl w:ilvl="5" w:tplc="04190005" w:tentative="1">
      <w:start w:val="1"/>
      <w:numFmt w:val="bullet"/>
      <w:lvlText w:val=""/>
      <w:lvlJc w:val="left"/>
      <w:pPr>
        <w:ind w:left="4608" w:hanging="360"/>
      </w:pPr>
      <w:rPr>
        <w:rFonts w:ascii="Wingdings" w:hAnsi="Wingdings" w:hint="default"/>
      </w:rPr>
    </w:lvl>
    <w:lvl w:ilvl="6" w:tplc="04190001" w:tentative="1">
      <w:start w:val="1"/>
      <w:numFmt w:val="bullet"/>
      <w:lvlText w:val=""/>
      <w:lvlJc w:val="left"/>
      <w:pPr>
        <w:ind w:left="5328" w:hanging="360"/>
      </w:pPr>
      <w:rPr>
        <w:rFonts w:ascii="Symbol" w:hAnsi="Symbol" w:hint="default"/>
      </w:rPr>
    </w:lvl>
    <w:lvl w:ilvl="7" w:tplc="04190003" w:tentative="1">
      <w:start w:val="1"/>
      <w:numFmt w:val="bullet"/>
      <w:lvlText w:val="o"/>
      <w:lvlJc w:val="left"/>
      <w:pPr>
        <w:ind w:left="6048" w:hanging="360"/>
      </w:pPr>
      <w:rPr>
        <w:rFonts w:ascii="Courier New" w:hAnsi="Courier New" w:cs="Courier New" w:hint="default"/>
      </w:rPr>
    </w:lvl>
    <w:lvl w:ilvl="8" w:tplc="04190005" w:tentative="1">
      <w:start w:val="1"/>
      <w:numFmt w:val="bullet"/>
      <w:lvlText w:val=""/>
      <w:lvlJc w:val="left"/>
      <w:pPr>
        <w:ind w:left="6768" w:hanging="360"/>
      </w:pPr>
      <w:rPr>
        <w:rFonts w:ascii="Wingdings" w:hAnsi="Wingdings" w:hint="default"/>
      </w:rPr>
    </w:lvl>
  </w:abstractNum>
  <w:abstractNum w:abstractNumId="15" w15:restartNumberingAfterBreak="0">
    <w:nsid w:val="29624104"/>
    <w:multiLevelType w:val="hybridMultilevel"/>
    <w:tmpl w:val="D0748B4E"/>
    <w:lvl w:ilvl="0" w:tplc="0419000F">
      <w:start w:val="1"/>
      <w:numFmt w:val="decimal"/>
      <w:lvlText w:val="%1."/>
      <w:lvlJc w:val="left"/>
      <w:pPr>
        <w:ind w:left="360" w:hanging="360"/>
      </w:pPr>
      <w:rPr>
        <w:rFonts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15:restartNumberingAfterBreak="0">
    <w:nsid w:val="3D2D2A0A"/>
    <w:multiLevelType w:val="hybridMultilevel"/>
    <w:tmpl w:val="E356FB3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7" w15:restartNumberingAfterBreak="0">
    <w:nsid w:val="3E6B5247"/>
    <w:multiLevelType w:val="hybridMultilevel"/>
    <w:tmpl w:val="67FE0110"/>
    <w:lvl w:ilvl="0" w:tplc="04190001">
      <w:start w:val="1"/>
      <w:numFmt w:val="bullet"/>
      <w:lvlText w:val=""/>
      <w:lvlJc w:val="left"/>
      <w:pPr>
        <w:ind w:left="1008" w:hanging="360"/>
      </w:pPr>
      <w:rPr>
        <w:rFonts w:ascii="Symbol" w:hAnsi="Symbol" w:hint="default"/>
      </w:rPr>
    </w:lvl>
    <w:lvl w:ilvl="1" w:tplc="04190003" w:tentative="1">
      <w:start w:val="1"/>
      <w:numFmt w:val="bullet"/>
      <w:lvlText w:val="o"/>
      <w:lvlJc w:val="left"/>
      <w:pPr>
        <w:ind w:left="1728" w:hanging="360"/>
      </w:pPr>
      <w:rPr>
        <w:rFonts w:ascii="Courier New" w:hAnsi="Courier New" w:cs="Courier New" w:hint="default"/>
      </w:rPr>
    </w:lvl>
    <w:lvl w:ilvl="2" w:tplc="04190005" w:tentative="1">
      <w:start w:val="1"/>
      <w:numFmt w:val="bullet"/>
      <w:lvlText w:val=""/>
      <w:lvlJc w:val="left"/>
      <w:pPr>
        <w:ind w:left="2448" w:hanging="360"/>
      </w:pPr>
      <w:rPr>
        <w:rFonts w:ascii="Wingdings" w:hAnsi="Wingdings" w:hint="default"/>
      </w:rPr>
    </w:lvl>
    <w:lvl w:ilvl="3" w:tplc="04190001" w:tentative="1">
      <w:start w:val="1"/>
      <w:numFmt w:val="bullet"/>
      <w:lvlText w:val=""/>
      <w:lvlJc w:val="left"/>
      <w:pPr>
        <w:ind w:left="3168" w:hanging="360"/>
      </w:pPr>
      <w:rPr>
        <w:rFonts w:ascii="Symbol" w:hAnsi="Symbol" w:hint="default"/>
      </w:rPr>
    </w:lvl>
    <w:lvl w:ilvl="4" w:tplc="04190003" w:tentative="1">
      <w:start w:val="1"/>
      <w:numFmt w:val="bullet"/>
      <w:lvlText w:val="o"/>
      <w:lvlJc w:val="left"/>
      <w:pPr>
        <w:ind w:left="3888" w:hanging="360"/>
      </w:pPr>
      <w:rPr>
        <w:rFonts w:ascii="Courier New" w:hAnsi="Courier New" w:cs="Courier New" w:hint="default"/>
      </w:rPr>
    </w:lvl>
    <w:lvl w:ilvl="5" w:tplc="04190005" w:tentative="1">
      <w:start w:val="1"/>
      <w:numFmt w:val="bullet"/>
      <w:lvlText w:val=""/>
      <w:lvlJc w:val="left"/>
      <w:pPr>
        <w:ind w:left="4608" w:hanging="360"/>
      </w:pPr>
      <w:rPr>
        <w:rFonts w:ascii="Wingdings" w:hAnsi="Wingdings" w:hint="default"/>
      </w:rPr>
    </w:lvl>
    <w:lvl w:ilvl="6" w:tplc="04190001" w:tentative="1">
      <w:start w:val="1"/>
      <w:numFmt w:val="bullet"/>
      <w:lvlText w:val=""/>
      <w:lvlJc w:val="left"/>
      <w:pPr>
        <w:ind w:left="5328" w:hanging="360"/>
      </w:pPr>
      <w:rPr>
        <w:rFonts w:ascii="Symbol" w:hAnsi="Symbol" w:hint="default"/>
      </w:rPr>
    </w:lvl>
    <w:lvl w:ilvl="7" w:tplc="04190003" w:tentative="1">
      <w:start w:val="1"/>
      <w:numFmt w:val="bullet"/>
      <w:lvlText w:val="o"/>
      <w:lvlJc w:val="left"/>
      <w:pPr>
        <w:ind w:left="6048" w:hanging="360"/>
      </w:pPr>
      <w:rPr>
        <w:rFonts w:ascii="Courier New" w:hAnsi="Courier New" w:cs="Courier New" w:hint="default"/>
      </w:rPr>
    </w:lvl>
    <w:lvl w:ilvl="8" w:tplc="04190005" w:tentative="1">
      <w:start w:val="1"/>
      <w:numFmt w:val="bullet"/>
      <w:lvlText w:val=""/>
      <w:lvlJc w:val="left"/>
      <w:pPr>
        <w:ind w:left="6768" w:hanging="360"/>
      </w:pPr>
      <w:rPr>
        <w:rFonts w:ascii="Wingdings" w:hAnsi="Wingdings" w:hint="default"/>
      </w:rPr>
    </w:lvl>
  </w:abstractNum>
  <w:abstractNum w:abstractNumId="18" w15:restartNumberingAfterBreak="0">
    <w:nsid w:val="437C2D67"/>
    <w:multiLevelType w:val="hybridMultilevel"/>
    <w:tmpl w:val="25385F94"/>
    <w:lvl w:ilvl="0" w:tplc="04190001">
      <w:start w:val="1"/>
      <w:numFmt w:val="bullet"/>
      <w:lvlText w:val=""/>
      <w:lvlJc w:val="left"/>
      <w:pPr>
        <w:ind w:left="1008" w:hanging="360"/>
      </w:pPr>
      <w:rPr>
        <w:rFonts w:ascii="Symbol" w:hAnsi="Symbol" w:hint="default"/>
      </w:rPr>
    </w:lvl>
    <w:lvl w:ilvl="1" w:tplc="04190003" w:tentative="1">
      <w:start w:val="1"/>
      <w:numFmt w:val="bullet"/>
      <w:lvlText w:val="o"/>
      <w:lvlJc w:val="left"/>
      <w:pPr>
        <w:ind w:left="1728" w:hanging="360"/>
      </w:pPr>
      <w:rPr>
        <w:rFonts w:ascii="Courier New" w:hAnsi="Courier New" w:cs="Courier New" w:hint="default"/>
      </w:rPr>
    </w:lvl>
    <w:lvl w:ilvl="2" w:tplc="04190005" w:tentative="1">
      <w:start w:val="1"/>
      <w:numFmt w:val="bullet"/>
      <w:lvlText w:val=""/>
      <w:lvlJc w:val="left"/>
      <w:pPr>
        <w:ind w:left="2448" w:hanging="360"/>
      </w:pPr>
      <w:rPr>
        <w:rFonts w:ascii="Wingdings" w:hAnsi="Wingdings" w:hint="default"/>
      </w:rPr>
    </w:lvl>
    <w:lvl w:ilvl="3" w:tplc="04190001" w:tentative="1">
      <w:start w:val="1"/>
      <w:numFmt w:val="bullet"/>
      <w:lvlText w:val=""/>
      <w:lvlJc w:val="left"/>
      <w:pPr>
        <w:ind w:left="3168" w:hanging="360"/>
      </w:pPr>
      <w:rPr>
        <w:rFonts w:ascii="Symbol" w:hAnsi="Symbol" w:hint="default"/>
      </w:rPr>
    </w:lvl>
    <w:lvl w:ilvl="4" w:tplc="04190003" w:tentative="1">
      <w:start w:val="1"/>
      <w:numFmt w:val="bullet"/>
      <w:lvlText w:val="o"/>
      <w:lvlJc w:val="left"/>
      <w:pPr>
        <w:ind w:left="3888" w:hanging="360"/>
      </w:pPr>
      <w:rPr>
        <w:rFonts w:ascii="Courier New" w:hAnsi="Courier New" w:cs="Courier New" w:hint="default"/>
      </w:rPr>
    </w:lvl>
    <w:lvl w:ilvl="5" w:tplc="04190005" w:tentative="1">
      <w:start w:val="1"/>
      <w:numFmt w:val="bullet"/>
      <w:lvlText w:val=""/>
      <w:lvlJc w:val="left"/>
      <w:pPr>
        <w:ind w:left="4608" w:hanging="360"/>
      </w:pPr>
      <w:rPr>
        <w:rFonts w:ascii="Wingdings" w:hAnsi="Wingdings" w:hint="default"/>
      </w:rPr>
    </w:lvl>
    <w:lvl w:ilvl="6" w:tplc="04190001" w:tentative="1">
      <w:start w:val="1"/>
      <w:numFmt w:val="bullet"/>
      <w:lvlText w:val=""/>
      <w:lvlJc w:val="left"/>
      <w:pPr>
        <w:ind w:left="5328" w:hanging="360"/>
      </w:pPr>
      <w:rPr>
        <w:rFonts w:ascii="Symbol" w:hAnsi="Symbol" w:hint="default"/>
      </w:rPr>
    </w:lvl>
    <w:lvl w:ilvl="7" w:tplc="04190003" w:tentative="1">
      <w:start w:val="1"/>
      <w:numFmt w:val="bullet"/>
      <w:lvlText w:val="o"/>
      <w:lvlJc w:val="left"/>
      <w:pPr>
        <w:ind w:left="6048" w:hanging="360"/>
      </w:pPr>
      <w:rPr>
        <w:rFonts w:ascii="Courier New" w:hAnsi="Courier New" w:cs="Courier New" w:hint="default"/>
      </w:rPr>
    </w:lvl>
    <w:lvl w:ilvl="8" w:tplc="04190005" w:tentative="1">
      <w:start w:val="1"/>
      <w:numFmt w:val="bullet"/>
      <w:lvlText w:val=""/>
      <w:lvlJc w:val="left"/>
      <w:pPr>
        <w:ind w:left="6768" w:hanging="360"/>
      </w:pPr>
      <w:rPr>
        <w:rFonts w:ascii="Wingdings" w:hAnsi="Wingdings" w:hint="default"/>
      </w:rPr>
    </w:lvl>
  </w:abstractNum>
  <w:abstractNum w:abstractNumId="19" w15:restartNumberingAfterBreak="0">
    <w:nsid w:val="47AF386D"/>
    <w:multiLevelType w:val="hybridMultilevel"/>
    <w:tmpl w:val="EBFE039C"/>
    <w:lvl w:ilvl="0" w:tplc="6A22129E">
      <w:start w:val="1"/>
      <w:numFmt w:val="bullet"/>
      <w:pStyle w:val="BasicTextBulleted"/>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0" w15:restartNumberingAfterBreak="0">
    <w:nsid w:val="5D4B5761"/>
    <w:multiLevelType w:val="hybridMultilevel"/>
    <w:tmpl w:val="FAB6C38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4EE4CBE"/>
    <w:multiLevelType w:val="hybridMultilevel"/>
    <w:tmpl w:val="B192C5C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2" w15:restartNumberingAfterBreak="0">
    <w:nsid w:val="722C60AE"/>
    <w:multiLevelType w:val="hybridMultilevel"/>
    <w:tmpl w:val="FBEE85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1906263019">
    <w:abstractNumId w:val="6"/>
  </w:num>
  <w:num w:numId="2" w16cid:durableId="2121292066">
    <w:abstractNumId w:val="4"/>
  </w:num>
  <w:num w:numId="3" w16cid:durableId="1985619314">
    <w:abstractNumId w:val="3"/>
  </w:num>
  <w:num w:numId="4" w16cid:durableId="249655877">
    <w:abstractNumId w:val="2"/>
  </w:num>
  <w:num w:numId="5" w16cid:durableId="495612473">
    <w:abstractNumId w:val="1"/>
  </w:num>
  <w:num w:numId="6" w16cid:durableId="1981035024">
    <w:abstractNumId w:val="5"/>
  </w:num>
  <w:num w:numId="7" w16cid:durableId="195124075">
    <w:abstractNumId w:val="0"/>
  </w:num>
  <w:num w:numId="8" w16cid:durableId="985623076">
    <w:abstractNumId w:val="19"/>
  </w:num>
  <w:num w:numId="9" w16cid:durableId="1938756707">
    <w:abstractNumId w:val="13"/>
  </w:num>
  <w:num w:numId="10" w16cid:durableId="3823465">
    <w:abstractNumId w:val="12"/>
  </w:num>
  <w:num w:numId="11" w16cid:durableId="852037261">
    <w:abstractNumId w:val="22"/>
  </w:num>
  <w:num w:numId="12" w16cid:durableId="1221089331">
    <w:abstractNumId w:val="9"/>
  </w:num>
  <w:num w:numId="13" w16cid:durableId="566107333">
    <w:abstractNumId w:val="20"/>
  </w:num>
  <w:num w:numId="14" w16cid:durableId="2073381037">
    <w:abstractNumId w:val="7"/>
  </w:num>
  <w:num w:numId="15" w16cid:durableId="1961912479">
    <w:abstractNumId w:val="15"/>
  </w:num>
  <w:num w:numId="16" w16cid:durableId="2067138599">
    <w:abstractNumId w:val="17"/>
  </w:num>
  <w:num w:numId="17" w16cid:durableId="1931156801">
    <w:abstractNumId w:val="11"/>
  </w:num>
  <w:num w:numId="18" w16cid:durableId="707685790">
    <w:abstractNumId w:val="14"/>
  </w:num>
  <w:num w:numId="19" w16cid:durableId="767770628">
    <w:abstractNumId w:val="18"/>
  </w:num>
  <w:num w:numId="20" w16cid:durableId="1922106746">
    <w:abstractNumId w:val="10"/>
  </w:num>
  <w:num w:numId="21" w16cid:durableId="1261714766">
    <w:abstractNumId w:val="21"/>
  </w:num>
  <w:num w:numId="22" w16cid:durableId="1602302286">
    <w:abstractNumId w:val="8"/>
  </w:num>
  <w:num w:numId="23" w16cid:durableId="1978871855">
    <w:abstractNumId w:val="1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isplayBackgroundShape/>
  <w:proofState w:spelling="clean" w:grammar="clean"/>
  <w:attachedTemplate r:id="rId1"/>
  <w:stylePaneFormatFilter w:val="9424" w:allStyles="0" w:customStyles="0" w:latentStyles="1" w:stylesInUse="0" w:headingStyles="1" w:numberingStyles="0" w:tableStyles="0" w:directFormattingOnRuns="0" w:directFormattingOnParagraphs="0" w:directFormattingOnNumbering="1" w:directFormattingOnTables="0" w:clearFormatting="1" w:top3HeadingStyles="0" w:visibleStyles="0" w:alternateStyleNames="1"/>
  <w:stylePaneSortMethod w:val="0000"/>
  <w:defaultTabStop w:val="576"/>
  <w:evenAndOddHeaders/>
  <w:characterSpacingControl w:val="doNotCompress"/>
  <w:hdrShapeDefaults>
    <o:shapedefaults v:ext="edit" spidmax="4097">
      <o:colormru v:ext="edit" colors="#ffc,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DBD"/>
    <w:rsid w:val="00000AC6"/>
    <w:rsid w:val="00001AA6"/>
    <w:rsid w:val="000030D2"/>
    <w:rsid w:val="000031F0"/>
    <w:rsid w:val="000046BD"/>
    <w:rsid w:val="00006009"/>
    <w:rsid w:val="000069A3"/>
    <w:rsid w:val="0000797C"/>
    <w:rsid w:val="000102DE"/>
    <w:rsid w:val="00010CB6"/>
    <w:rsid w:val="00011434"/>
    <w:rsid w:val="00011539"/>
    <w:rsid w:val="00012166"/>
    <w:rsid w:val="000125B2"/>
    <w:rsid w:val="00012FDD"/>
    <w:rsid w:val="00013006"/>
    <w:rsid w:val="000138F5"/>
    <w:rsid w:val="00013C1D"/>
    <w:rsid w:val="00013E08"/>
    <w:rsid w:val="0001444C"/>
    <w:rsid w:val="00015236"/>
    <w:rsid w:val="00015C89"/>
    <w:rsid w:val="000166C4"/>
    <w:rsid w:val="00017E8E"/>
    <w:rsid w:val="00017E9D"/>
    <w:rsid w:val="000200B0"/>
    <w:rsid w:val="000204F9"/>
    <w:rsid w:val="00020CC9"/>
    <w:rsid w:val="00020ECB"/>
    <w:rsid w:val="000225E8"/>
    <w:rsid w:val="00023C96"/>
    <w:rsid w:val="00024057"/>
    <w:rsid w:val="00024098"/>
    <w:rsid w:val="00024617"/>
    <w:rsid w:val="00025579"/>
    <w:rsid w:val="000255FF"/>
    <w:rsid w:val="00025683"/>
    <w:rsid w:val="00025DAB"/>
    <w:rsid w:val="00026081"/>
    <w:rsid w:val="000261D1"/>
    <w:rsid w:val="000266CF"/>
    <w:rsid w:val="000267BC"/>
    <w:rsid w:val="000276FB"/>
    <w:rsid w:val="00027B9E"/>
    <w:rsid w:val="00027DE5"/>
    <w:rsid w:val="000305FF"/>
    <w:rsid w:val="00030739"/>
    <w:rsid w:val="00030CD2"/>
    <w:rsid w:val="00031322"/>
    <w:rsid w:val="000322F9"/>
    <w:rsid w:val="00034BF5"/>
    <w:rsid w:val="000379EC"/>
    <w:rsid w:val="000405ED"/>
    <w:rsid w:val="00040878"/>
    <w:rsid w:val="000421F8"/>
    <w:rsid w:val="00042EC4"/>
    <w:rsid w:val="00044730"/>
    <w:rsid w:val="00045C8E"/>
    <w:rsid w:val="00047174"/>
    <w:rsid w:val="00047AF5"/>
    <w:rsid w:val="0005018F"/>
    <w:rsid w:val="0005168E"/>
    <w:rsid w:val="00051B88"/>
    <w:rsid w:val="00052328"/>
    <w:rsid w:val="0005462F"/>
    <w:rsid w:val="00055656"/>
    <w:rsid w:val="00055809"/>
    <w:rsid w:val="00055948"/>
    <w:rsid w:val="00055A3C"/>
    <w:rsid w:val="000561E0"/>
    <w:rsid w:val="0005659A"/>
    <w:rsid w:val="00056857"/>
    <w:rsid w:val="00056FA0"/>
    <w:rsid w:val="00057B33"/>
    <w:rsid w:val="00057BAE"/>
    <w:rsid w:val="00057E0F"/>
    <w:rsid w:val="00061509"/>
    <w:rsid w:val="00061EE5"/>
    <w:rsid w:val="00062192"/>
    <w:rsid w:val="00062AB4"/>
    <w:rsid w:val="00062C92"/>
    <w:rsid w:val="00064290"/>
    <w:rsid w:val="00064443"/>
    <w:rsid w:val="000647F3"/>
    <w:rsid w:val="00064AA9"/>
    <w:rsid w:val="00064BD3"/>
    <w:rsid w:val="000652E1"/>
    <w:rsid w:val="0006532C"/>
    <w:rsid w:val="000668F5"/>
    <w:rsid w:val="00067C26"/>
    <w:rsid w:val="00070349"/>
    <w:rsid w:val="000705B7"/>
    <w:rsid w:val="00071022"/>
    <w:rsid w:val="000718D2"/>
    <w:rsid w:val="0007266A"/>
    <w:rsid w:val="00074236"/>
    <w:rsid w:val="000743DB"/>
    <w:rsid w:val="00074B88"/>
    <w:rsid w:val="00074BD6"/>
    <w:rsid w:val="000750BA"/>
    <w:rsid w:val="00076FF4"/>
    <w:rsid w:val="000770DE"/>
    <w:rsid w:val="00077756"/>
    <w:rsid w:val="0008030E"/>
    <w:rsid w:val="00081A85"/>
    <w:rsid w:val="0008243B"/>
    <w:rsid w:val="00082551"/>
    <w:rsid w:val="0008285C"/>
    <w:rsid w:val="0008286F"/>
    <w:rsid w:val="0008303A"/>
    <w:rsid w:val="00084341"/>
    <w:rsid w:val="00084B10"/>
    <w:rsid w:val="00084F42"/>
    <w:rsid w:val="000851B0"/>
    <w:rsid w:val="000862CD"/>
    <w:rsid w:val="00086B1A"/>
    <w:rsid w:val="0008744A"/>
    <w:rsid w:val="00087F70"/>
    <w:rsid w:val="00091670"/>
    <w:rsid w:val="00092205"/>
    <w:rsid w:val="000928E9"/>
    <w:rsid w:val="00094BC2"/>
    <w:rsid w:val="00094ED6"/>
    <w:rsid w:val="00095843"/>
    <w:rsid w:val="00095BC5"/>
    <w:rsid w:val="00096A3A"/>
    <w:rsid w:val="00097E08"/>
    <w:rsid w:val="00097FA8"/>
    <w:rsid w:val="000A015E"/>
    <w:rsid w:val="000A0260"/>
    <w:rsid w:val="000A07BC"/>
    <w:rsid w:val="000A1340"/>
    <w:rsid w:val="000A154E"/>
    <w:rsid w:val="000A23D8"/>
    <w:rsid w:val="000A2817"/>
    <w:rsid w:val="000A2F66"/>
    <w:rsid w:val="000A33B2"/>
    <w:rsid w:val="000A3BA4"/>
    <w:rsid w:val="000A4250"/>
    <w:rsid w:val="000A562E"/>
    <w:rsid w:val="000A5E1E"/>
    <w:rsid w:val="000A5F25"/>
    <w:rsid w:val="000A608B"/>
    <w:rsid w:val="000A6AE1"/>
    <w:rsid w:val="000A7FA6"/>
    <w:rsid w:val="000B0061"/>
    <w:rsid w:val="000B0597"/>
    <w:rsid w:val="000B0AEB"/>
    <w:rsid w:val="000B14B3"/>
    <w:rsid w:val="000B16D0"/>
    <w:rsid w:val="000B2005"/>
    <w:rsid w:val="000B2761"/>
    <w:rsid w:val="000B39CB"/>
    <w:rsid w:val="000B3EF6"/>
    <w:rsid w:val="000B4191"/>
    <w:rsid w:val="000B4429"/>
    <w:rsid w:val="000B5184"/>
    <w:rsid w:val="000B5F09"/>
    <w:rsid w:val="000B63D6"/>
    <w:rsid w:val="000B79D3"/>
    <w:rsid w:val="000C0CA0"/>
    <w:rsid w:val="000C1231"/>
    <w:rsid w:val="000C132D"/>
    <w:rsid w:val="000C1E38"/>
    <w:rsid w:val="000C20DD"/>
    <w:rsid w:val="000C23BE"/>
    <w:rsid w:val="000C273D"/>
    <w:rsid w:val="000C34F7"/>
    <w:rsid w:val="000C3ED8"/>
    <w:rsid w:val="000C5C47"/>
    <w:rsid w:val="000C5DA0"/>
    <w:rsid w:val="000C5E9A"/>
    <w:rsid w:val="000C6B8D"/>
    <w:rsid w:val="000C7220"/>
    <w:rsid w:val="000C7551"/>
    <w:rsid w:val="000C7D04"/>
    <w:rsid w:val="000D07D5"/>
    <w:rsid w:val="000D1422"/>
    <w:rsid w:val="000D1525"/>
    <w:rsid w:val="000D1800"/>
    <w:rsid w:val="000D28EF"/>
    <w:rsid w:val="000D2A82"/>
    <w:rsid w:val="000D2B1C"/>
    <w:rsid w:val="000D3AA5"/>
    <w:rsid w:val="000D3AD4"/>
    <w:rsid w:val="000D6028"/>
    <w:rsid w:val="000D6A23"/>
    <w:rsid w:val="000D6F99"/>
    <w:rsid w:val="000D71FC"/>
    <w:rsid w:val="000E0127"/>
    <w:rsid w:val="000E017E"/>
    <w:rsid w:val="000E134F"/>
    <w:rsid w:val="000E1696"/>
    <w:rsid w:val="000E397B"/>
    <w:rsid w:val="000E408C"/>
    <w:rsid w:val="000E4290"/>
    <w:rsid w:val="000E45A6"/>
    <w:rsid w:val="000E574E"/>
    <w:rsid w:val="000E645A"/>
    <w:rsid w:val="000E6BE3"/>
    <w:rsid w:val="000E6EEF"/>
    <w:rsid w:val="000F105C"/>
    <w:rsid w:val="000F11D0"/>
    <w:rsid w:val="000F14C0"/>
    <w:rsid w:val="000F18BE"/>
    <w:rsid w:val="000F1D88"/>
    <w:rsid w:val="000F1F11"/>
    <w:rsid w:val="000F2021"/>
    <w:rsid w:val="000F2762"/>
    <w:rsid w:val="000F3076"/>
    <w:rsid w:val="000F50E9"/>
    <w:rsid w:val="000F511F"/>
    <w:rsid w:val="000F54F5"/>
    <w:rsid w:val="000F64C3"/>
    <w:rsid w:val="000F657F"/>
    <w:rsid w:val="000F684C"/>
    <w:rsid w:val="000F763E"/>
    <w:rsid w:val="000F78A1"/>
    <w:rsid w:val="000F7BE1"/>
    <w:rsid w:val="0010172C"/>
    <w:rsid w:val="00101C42"/>
    <w:rsid w:val="00102F25"/>
    <w:rsid w:val="00103494"/>
    <w:rsid w:val="00103C7A"/>
    <w:rsid w:val="00104715"/>
    <w:rsid w:val="00104C7B"/>
    <w:rsid w:val="0010563C"/>
    <w:rsid w:val="00106516"/>
    <w:rsid w:val="001068CB"/>
    <w:rsid w:val="00106AAD"/>
    <w:rsid w:val="00111FAD"/>
    <w:rsid w:val="00112672"/>
    <w:rsid w:val="0011280E"/>
    <w:rsid w:val="00112BE6"/>
    <w:rsid w:val="00113A18"/>
    <w:rsid w:val="0011403D"/>
    <w:rsid w:val="00115C26"/>
    <w:rsid w:val="001171C5"/>
    <w:rsid w:val="001172C6"/>
    <w:rsid w:val="00117642"/>
    <w:rsid w:val="0012003E"/>
    <w:rsid w:val="00120091"/>
    <w:rsid w:val="001217B7"/>
    <w:rsid w:val="00121D4B"/>
    <w:rsid w:val="001225C0"/>
    <w:rsid w:val="00122E73"/>
    <w:rsid w:val="001233C0"/>
    <w:rsid w:val="00123C28"/>
    <w:rsid w:val="001245E2"/>
    <w:rsid w:val="00124C48"/>
    <w:rsid w:val="001257AD"/>
    <w:rsid w:val="00125B64"/>
    <w:rsid w:val="00125F05"/>
    <w:rsid w:val="0012626F"/>
    <w:rsid w:val="00126896"/>
    <w:rsid w:val="00126F13"/>
    <w:rsid w:val="00127379"/>
    <w:rsid w:val="0012771E"/>
    <w:rsid w:val="00127E24"/>
    <w:rsid w:val="00130342"/>
    <w:rsid w:val="001309D1"/>
    <w:rsid w:val="00132835"/>
    <w:rsid w:val="00133408"/>
    <w:rsid w:val="00134139"/>
    <w:rsid w:val="00134413"/>
    <w:rsid w:val="00134972"/>
    <w:rsid w:val="00136467"/>
    <w:rsid w:val="001365FE"/>
    <w:rsid w:val="001368F8"/>
    <w:rsid w:val="00137F4B"/>
    <w:rsid w:val="0014092D"/>
    <w:rsid w:val="00140A20"/>
    <w:rsid w:val="00140BB2"/>
    <w:rsid w:val="00141419"/>
    <w:rsid w:val="00141493"/>
    <w:rsid w:val="001415D9"/>
    <w:rsid w:val="00141DCA"/>
    <w:rsid w:val="00143109"/>
    <w:rsid w:val="00143735"/>
    <w:rsid w:val="00143801"/>
    <w:rsid w:val="0014402C"/>
    <w:rsid w:val="0014590E"/>
    <w:rsid w:val="00145A61"/>
    <w:rsid w:val="00147309"/>
    <w:rsid w:val="001501F6"/>
    <w:rsid w:val="001513ED"/>
    <w:rsid w:val="00151B12"/>
    <w:rsid w:val="00151CD8"/>
    <w:rsid w:val="001527D5"/>
    <w:rsid w:val="00152A50"/>
    <w:rsid w:val="001538F2"/>
    <w:rsid w:val="001546F6"/>
    <w:rsid w:val="001548E8"/>
    <w:rsid w:val="00154C4B"/>
    <w:rsid w:val="0015544E"/>
    <w:rsid w:val="0015546A"/>
    <w:rsid w:val="001572C2"/>
    <w:rsid w:val="0015759C"/>
    <w:rsid w:val="00157793"/>
    <w:rsid w:val="00157BFE"/>
    <w:rsid w:val="00157C43"/>
    <w:rsid w:val="00157CB5"/>
    <w:rsid w:val="00157E2F"/>
    <w:rsid w:val="001605EF"/>
    <w:rsid w:val="00160DB0"/>
    <w:rsid w:val="001613C8"/>
    <w:rsid w:val="00161421"/>
    <w:rsid w:val="0016160D"/>
    <w:rsid w:val="0016163E"/>
    <w:rsid w:val="00161E15"/>
    <w:rsid w:val="00161E57"/>
    <w:rsid w:val="0016256A"/>
    <w:rsid w:val="00162F9C"/>
    <w:rsid w:val="001630BD"/>
    <w:rsid w:val="00164598"/>
    <w:rsid w:val="00164EE2"/>
    <w:rsid w:val="001653F3"/>
    <w:rsid w:val="00165423"/>
    <w:rsid w:val="001705EB"/>
    <w:rsid w:val="001709F2"/>
    <w:rsid w:val="00170B3D"/>
    <w:rsid w:val="00170C59"/>
    <w:rsid w:val="00171F5F"/>
    <w:rsid w:val="00173023"/>
    <w:rsid w:val="00173086"/>
    <w:rsid w:val="00173E38"/>
    <w:rsid w:val="0017401F"/>
    <w:rsid w:val="00174A0A"/>
    <w:rsid w:val="00174DA9"/>
    <w:rsid w:val="001750D6"/>
    <w:rsid w:val="001754D7"/>
    <w:rsid w:val="0017736A"/>
    <w:rsid w:val="001803F3"/>
    <w:rsid w:val="00181F63"/>
    <w:rsid w:val="001826B0"/>
    <w:rsid w:val="00182887"/>
    <w:rsid w:val="00182A0D"/>
    <w:rsid w:val="00182BC6"/>
    <w:rsid w:val="00182D8F"/>
    <w:rsid w:val="00183D60"/>
    <w:rsid w:val="00183EA2"/>
    <w:rsid w:val="001843D6"/>
    <w:rsid w:val="00186226"/>
    <w:rsid w:val="00186239"/>
    <w:rsid w:val="001869BC"/>
    <w:rsid w:val="0018781A"/>
    <w:rsid w:val="00187BC1"/>
    <w:rsid w:val="00187C54"/>
    <w:rsid w:val="00191219"/>
    <w:rsid w:val="00192796"/>
    <w:rsid w:val="001938C0"/>
    <w:rsid w:val="001944D5"/>
    <w:rsid w:val="001945A5"/>
    <w:rsid w:val="00195034"/>
    <w:rsid w:val="00195572"/>
    <w:rsid w:val="00195FBC"/>
    <w:rsid w:val="00196D94"/>
    <w:rsid w:val="001A06A1"/>
    <w:rsid w:val="001A06DE"/>
    <w:rsid w:val="001A12B0"/>
    <w:rsid w:val="001A1BEA"/>
    <w:rsid w:val="001A1C42"/>
    <w:rsid w:val="001A2905"/>
    <w:rsid w:val="001A4549"/>
    <w:rsid w:val="001A4611"/>
    <w:rsid w:val="001A545D"/>
    <w:rsid w:val="001A5472"/>
    <w:rsid w:val="001A62F1"/>
    <w:rsid w:val="001A68CA"/>
    <w:rsid w:val="001A6B4C"/>
    <w:rsid w:val="001A71EB"/>
    <w:rsid w:val="001A766E"/>
    <w:rsid w:val="001B0454"/>
    <w:rsid w:val="001B0C79"/>
    <w:rsid w:val="001B1868"/>
    <w:rsid w:val="001B1D7F"/>
    <w:rsid w:val="001B23EF"/>
    <w:rsid w:val="001B33A4"/>
    <w:rsid w:val="001B5B8B"/>
    <w:rsid w:val="001B5F56"/>
    <w:rsid w:val="001B648B"/>
    <w:rsid w:val="001B694F"/>
    <w:rsid w:val="001B6DCA"/>
    <w:rsid w:val="001B7853"/>
    <w:rsid w:val="001C023E"/>
    <w:rsid w:val="001C06CA"/>
    <w:rsid w:val="001C118F"/>
    <w:rsid w:val="001C1F62"/>
    <w:rsid w:val="001C25B4"/>
    <w:rsid w:val="001C25D3"/>
    <w:rsid w:val="001C2A46"/>
    <w:rsid w:val="001C34A7"/>
    <w:rsid w:val="001C3F8C"/>
    <w:rsid w:val="001C438E"/>
    <w:rsid w:val="001C469D"/>
    <w:rsid w:val="001C4A98"/>
    <w:rsid w:val="001C4FA0"/>
    <w:rsid w:val="001C54EC"/>
    <w:rsid w:val="001C5559"/>
    <w:rsid w:val="001C6122"/>
    <w:rsid w:val="001C6CC6"/>
    <w:rsid w:val="001C6F8A"/>
    <w:rsid w:val="001C7484"/>
    <w:rsid w:val="001C7A32"/>
    <w:rsid w:val="001D032B"/>
    <w:rsid w:val="001D04FD"/>
    <w:rsid w:val="001D0AF8"/>
    <w:rsid w:val="001D1C4A"/>
    <w:rsid w:val="001D1EC5"/>
    <w:rsid w:val="001D2456"/>
    <w:rsid w:val="001D26D3"/>
    <w:rsid w:val="001D2E96"/>
    <w:rsid w:val="001D2FBE"/>
    <w:rsid w:val="001D3119"/>
    <w:rsid w:val="001D3771"/>
    <w:rsid w:val="001D40E7"/>
    <w:rsid w:val="001D4380"/>
    <w:rsid w:val="001D6451"/>
    <w:rsid w:val="001D6644"/>
    <w:rsid w:val="001D699A"/>
    <w:rsid w:val="001D6AA4"/>
    <w:rsid w:val="001D71B2"/>
    <w:rsid w:val="001D7DC2"/>
    <w:rsid w:val="001E04E4"/>
    <w:rsid w:val="001E071C"/>
    <w:rsid w:val="001E09A7"/>
    <w:rsid w:val="001E149F"/>
    <w:rsid w:val="001E2FF5"/>
    <w:rsid w:val="001E36D0"/>
    <w:rsid w:val="001E37CF"/>
    <w:rsid w:val="001E3E69"/>
    <w:rsid w:val="001E4567"/>
    <w:rsid w:val="001E4652"/>
    <w:rsid w:val="001E4865"/>
    <w:rsid w:val="001E4FAE"/>
    <w:rsid w:val="001E5851"/>
    <w:rsid w:val="001E58D1"/>
    <w:rsid w:val="001E75A9"/>
    <w:rsid w:val="001E7C9D"/>
    <w:rsid w:val="001F0186"/>
    <w:rsid w:val="001F041A"/>
    <w:rsid w:val="001F055B"/>
    <w:rsid w:val="001F06AD"/>
    <w:rsid w:val="001F191A"/>
    <w:rsid w:val="001F1945"/>
    <w:rsid w:val="001F1DC5"/>
    <w:rsid w:val="001F1E02"/>
    <w:rsid w:val="001F22A0"/>
    <w:rsid w:val="001F256F"/>
    <w:rsid w:val="001F38A7"/>
    <w:rsid w:val="001F520B"/>
    <w:rsid w:val="001F555E"/>
    <w:rsid w:val="001F5C19"/>
    <w:rsid w:val="001F5E6C"/>
    <w:rsid w:val="001F622A"/>
    <w:rsid w:val="001F6240"/>
    <w:rsid w:val="001F70B0"/>
    <w:rsid w:val="001F7376"/>
    <w:rsid w:val="001F78E8"/>
    <w:rsid w:val="002006A5"/>
    <w:rsid w:val="00200D9E"/>
    <w:rsid w:val="00202FA2"/>
    <w:rsid w:val="002039DD"/>
    <w:rsid w:val="00205ADA"/>
    <w:rsid w:val="00205D17"/>
    <w:rsid w:val="00206001"/>
    <w:rsid w:val="00206748"/>
    <w:rsid w:val="00206A90"/>
    <w:rsid w:val="00207674"/>
    <w:rsid w:val="00211342"/>
    <w:rsid w:val="0021162D"/>
    <w:rsid w:val="00211C08"/>
    <w:rsid w:val="0021287D"/>
    <w:rsid w:val="002136B7"/>
    <w:rsid w:val="00215181"/>
    <w:rsid w:val="00215C04"/>
    <w:rsid w:val="0021647E"/>
    <w:rsid w:val="00217AE8"/>
    <w:rsid w:val="00217ED7"/>
    <w:rsid w:val="00220C78"/>
    <w:rsid w:val="00220D3E"/>
    <w:rsid w:val="00223B03"/>
    <w:rsid w:val="0022436E"/>
    <w:rsid w:val="0022483A"/>
    <w:rsid w:val="00224FF5"/>
    <w:rsid w:val="002259F6"/>
    <w:rsid w:val="00225A35"/>
    <w:rsid w:val="00225FF4"/>
    <w:rsid w:val="00226079"/>
    <w:rsid w:val="002263AC"/>
    <w:rsid w:val="00227530"/>
    <w:rsid w:val="002302A6"/>
    <w:rsid w:val="00230E7E"/>
    <w:rsid w:val="0023214B"/>
    <w:rsid w:val="00232B3F"/>
    <w:rsid w:val="00233682"/>
    <w:rsid w:val="0023381A"/>
    <w:rsid w:val="00233ED7"/>
    <w:rsid w:val="002342B0"/>
    <w:rsid w:val="00234A5B"/>
    <w:rsid w:val="00236225"/>
    <w:rsid w:val="00236279"/>
    <w:rsid w:val="0023719F"/>
    <w:rsid w:val="002377C1"/>
    <w:rsid w:val="002379DD"/>
    <w:rsid w:val="00237E04"/>
    <w:rsid w:val="00237F90"/>
    <w:rsid w:val="0024086C"/>
    <w:rsid w:val="00240F45"/>
    <w:rsid w:val="002417AE"/>
    <w:rsid w:val="0024199F"/>
    <w:rsid w:val="0024253C"/>
    <w:rsid w:val="002430CF"/>
    <w:rsid w:val="002443B1"/>
    <w:rsid w:val="00245303"/>
    <w:rsid w:val="002469C3"/>
    <w:rsid w:val="002475B5"/>
    <w:rsid w:val="00250127"/>
    <w:rsid w:val="0025243F"/>
    <w:rsid w:val="00254665"/>
    <w:rsid w:val="002547DA"/>
    <w:rsid w:val="002548DF"/>
    <w:rsid w:val="00254B7C"/>
    <w:rsid w:val="00255315"/>
    <w:rsid w:val="00255606"/>
    <w:rsid w:val="002556D0"/>
    <w:rsid w:val="00255B2E"/>
    <w:rsid w:val="00256F1C"/>
    <w:rsid w:val="00257953"/>
    <w:rsid w:val="00257D3F"/>
    <w:rsid w:val="00257F13"/>
    <w:rsid w:val="002603F9"/>
    <w:rsid w:val="002611B8"/>
    <w:rsid w:val="002612BC"/>
    <w:rsid w:val="00262F3B"/>
    <w:rsid w:val="002631C5"/>
    <w:rsid w:val="00265015"/>
    <w:rsid w:val="00265082"/>
    <w:rsid w:val="00265317"/>
    <w:rsid w:val="00265A2F"/>
    <w:rsid w:val="00265C3C"/>
    <w:rsid w:val="00266235"/>
    <w:rsid w:val="002667AE"/>
    <w:rsid w:val="00266A99"/>
    <w:rsid w:val="00266AB0"/>
    <w:rsid w:val="00266B1B"/>
    <w:rsid w:val="00267130"/>
    <w:rsid w:val="002673F1"/>
    <w:rsid w:val="00267918"/>
    <w:rsid w:val="00267CBD"/>
    <w:rsid w:val="0027063E"/>
    <w:rsid w:val="00272437"/>
    <w:rsid w:val="002724B1"/>
    <w:rsid w:val="0027251E"/>
    <w:rsid w:val="00272616"/>
    <w:rsid w:val="00272FDC"/>
    <w:rsid w:val="002736E4"/>
    <w:rsid w:val="00273CD4"/>
    <w:rsid w:val="002742D6"/>
    <w:rsid w:val="00274417"/>
    <w:rsid w:val="00274D25"/>
    <w:rsid w:val="00275756"/>
    <w:rsid w:val="00275A4D"/>
    <w:rsid w:val="00275A56"/>
    <w:rsid w:val="00275E96"/>
    <w:rsid w:val="00276030"/>
    <w:rsid w:val="002764C1"/>
    <w:rsid w:val="00276F77"/>
    <w:rsid w:val="00276FB4"/>
    <w:rsid w:val="00277617"/>
    <w:rsid w:val="0027773D"/>
    <w:rsid w:val="002778FE"/>
    <w:rsid w:val="00277DB9"/>
    <w:rsid w:val="00277E66"/>
    <w:rsid w:val="00277ECF"/>
    <w:rsid w:val="0028083A"/>
    <w:rsid w:val="00281005"/>
    <w:rsid w:val="00281DB2"/>
    <w:rsid w:val="00282488"/>
    <w:rsid w:val="00283218"/>
    <w:rsid w:val="00285D08"/>
    <w:rsid w:val="00285D89"/>
    <w:rsid w:val="002861D3"/>
    <w:rsid w:val="002862F9"/>
    <w:rsid w:val="00287E5C"/>
    <w:rsid w:val="002906FF"/>
    <w:rsid w:val="00291DB5"/>
    <w:rsid w:val="00292092"/>
    <w:rsid w:val="0029271A"/>
    <w:rsid w:val="00292DAB"/>
    <w:rsid w:val="002932A2"/>
    <w:rsid w:val="00293434"/>
    <w:rsid w:val="00293999"/>
    <w:rsid w:val="00293A1F"/>
    <w:rsid w:val="00293AA9"/>
    <w:rsid w:val="002949B9"/>
    <w:rsid w:val="00294CC9"/>
    <w:rsid w:val="00294D64"/>
    <w:rsid w:val="002962B2"/>
    <w:rsid w:val="00296B75"/>
    <w:rsid w:val="002A2551"/>
    <w:rsid w:val="002A25C0"/>
    <w:rsid w:val="002A27B9"/>
    <w:rsid w:val="002A2F28"/>
    <w:rsid w:val="002A4D33"/>
    <w:rsid w:val="002A52D8"/>
    <w:rsid w:val="002A559D"/>
    <w:rsid w:val="002A6C1D"/>
    <w:rsid w:val="002B01C7"/>
    <w:rsid w:val="002B2BDC"/>
    <w:rsid w:val="002B2BFC"/>
    <w:rsid w:val="002B369A"/>
    <w:rsid w:val="002B42EF"/>
    <w:rsid w:val="002B5608"/>
    <w:rsid w:val="002B5A3F"/>
    <w:rsid w:val="002B60BE"/>
    <w:rsid w:val="002B6870"/>
    <w:rsid w:val="002B7A5F"/>
    <w:rsid w:val="002B7A66"/>
    <w:rsid w:val="002C077E"/>
    <w:rsid w:val="002C1DD1"/>
    <w:rsid w:val="002C367F"/>
    <w:rsid w:val="002C3B85"/>
    <w:rsid w:val="002C484C"/>
    <w:rsid w:val="002C48A8"/>
    <w:rsid w:val="002C4CD0"/>
    <w:rsid w:val="002C5E7F"/>
    <w:rsid w:val="002C60ED"/>
    <w:rsid w:val="002C6D5D"/>
    <w:rsid w:val="002C72D4"/>
    <w:rsid w:val="002C7847"/>
    <w:rsid w:val="002D0F38"/>
    <w:rsid w:val="002D1AE4"/>
    <w:rsid w:val="002D1CC4"/>
    <w:rsid w:val="002D23D1"/>
    <w:rsid w:val="002D32D3"/>
    <w:rsid w:val="002D3424"/>
    <w:rsid w:val="002D3EA6"/>
    <w:rsid w:val="002D4166"/>
    <w:rsid w:val="002D43E8"/>
    <w:rsid w:val="002D4BF9"/>
    <w:rsid w:val="002D51D6"/>
    <w:rsid w:val="002D52F4"/>
    <w:rsid w:val="002D61A7"/>
    <w:rsid w:val="002D6270"/>
    <w:rsid w:val="002D6EB9"/>
    <w:rsid w:val="002D7C99"/>
    <w:rsid w:val="002E010A"/>
    <w:rsid w:val="002E0659"/>
    <w:rsid w:val="002E0F29"/>
    <w:rsid w:val="002E0FFF"/>
    <w:rsid w:val="002E1E65"/>
    <w:rsid w:val="002E2224"/>
    <w:rsid w:val="002E289A"/>
    <w:rsid w:val="002E3496"/>
    <w:rsid w:val="002E4A09"/>
    <w:rsid w:val="002E52C0"/>
    <w:rsid w:val="002E6E86"/>
    <w:rsid w:val="002F1D80"/>
    <w:rsid w:val="002F1E77"/>
    <w:rsid w:val="002F2248"/>
    <w:rsid w:val="002F3029"/>
    <w:rsid w:val="002F3264"/>
    <w:rsid w:val="002F385B"/>
    <w:rsid w:val="002F39A8"/>
    <w:rsid w:val="002F3FB2"/>
    <w:rsid w:val="002F461F"/>
    <w:rsid w:val="002F516A"/>
    <w:rsid w:val="002F5331"/>
    <w:rsid w:val="002F586D"/>
    <w:rsid w:val="002F5D39"/>
    <w:rsid w:val="002F5DB3"/>
    <w:rsid w:val="002F6B67"/>
    <w:rsid w:val="002F7035"/>
    <w:rsid w:val="002F741C"/>
    <w:rsid w:val="002F7F4D"/>
    <w:rsid w:val="00302071"/>
    <w:rsid w:val="003030CB"/>
    <w:rsid w:val="00303BBA"/>
    <w:rsid w:val="00304384"/>
    <w:rsid w:val="0030441D"/>
    <w:rsid w:val="003050CA"/>
    <w:rsid w:val="00305E7D"/>
    <w:rsid w:val="00307378"/>
    <w:rsid w:val="00311357"/>
    <w:rsid w:val="003115C5"/>
    <w:rsid w:val="0031261F"/>
    <w:rsid w:val="00312999"/>
    <w:rsid w:val="00314E09"/>
    <w:rsid w:val="00315195"/>
    <w:rsid w:val="003153F9"/>
    <w:rsid w:val="00315481"/>
    <w:rsid w:val="00317C78"/>
    <w:rsid w:val="003234BF"/>
    <w:rsid w:val="003239FA"/>
    <w:rsid w:val="00323D5D"/>
    <w:rsid w:val="0032413B"/>
    <w:rsid w:val="00324487"/>
    <w:rsid w:val="003246EB"/>
    <w:rsid w:val="00325D1A"/>
    <w:rsid w:val="003304C7"/>
    <w:rsid w:val="00331185"/>
    <w:rsid w:val="00331EBD"/>
    <w:rsid w:val="003321C1"/>
    <w:rsid w:val="003323FC"/>
    <w:rsid w:val="003331CE"/>
    <w:rsid w:val="00333EA1"/>
    <w:rsid w:val="003348BE"/>
    <w:rsid w:val="003353FB"/>
    <w:rsid w:val="003379BD"/>
    <w:rsid w:val="0034130A"/>
    <w:rsid w:val="003414C2"/>
    <w:rsid w:val="00341520"/>
    <w:rsid w:val="0034156D"/>
    <w:rsid w:val="00341B80"/>
    <w:rsid w:val="00341FE5"/>
    <w:rsid w:val="0034299A"/>
    <w:rsid w:val="00342B75"/>
    <w:rsid w:val="003436E6"/>
    <w:rsid w:val="00343A4F"/>
    <w:rsid w:val="00344422"/>
    <w:rsid w:val="00344CA2"/>
    <w:rsid w:val="00345E2C"/>
    <w:rsid w:val="0034622D"/>
    <w:rsid w:val="00346484"/>
    <w:rsid w:val="0034758D"/>
    <w:rsid w:val="00347656"/>
    <w:rsid w:val="00347F3A"/>
    <w:rsid w:val="00350F9A"/>
    <w:rsid w:val="0035101E"/>
    <w:rsid w:val="00351623"/>
    <w:rsid w:val="00353C76"/>
    <w:rsid w:val="00353FE4"/>
    <w:rsid w:val="00354529"/>
    <w:rsid w:val="00354F6B"/>
    <w:rsid w:val="003556DD"/>
    <w:rsid w:val="003560FF"/>
    <w:rsid w:val="00357925"/>
    <w:rsid w:val="003611FB"/>
    <w:rsid w:val="00362890"/>
    <w:rsid w:val="00362A89"/>
    <w:rsid w:val="00363660"/>
    <w:rsid w:val="00363866"/>
    <w:rsid w:val="00363B75"/>
    <w:rsid w:val="00363DBF"/>
    <w:rsid w:val="00364538"/>
    <w:rsid w:val="003654F7"/>
    <w:rsid w:val="0036563A"/>
    <w:rsid w:val="00365BE7"/>
    <w:rsid w:val="00365C2C"/>
    <w:rsid w:val="003662E2"/>
    <w:rsid w:val="00367297"/>
    <w:rsid w:val="00367403"/>
    <w:rsid w:val="00367F39"/>
    <w:rsid w:val="00370F88"/>
    <w:rsid w:val="00371043"/>
    <w:rsid w:val="0037211E"/>
    <w:rsid w:val="00373DB4"/>
    <w:rsid w:val="00373F00"/>
    <w:rsid w:val="00374114"/>
    <w:rsid w:val="00374BBB"/>
    <w:rsid w:val="00375D20"/>
    <w:rsid w:val="00376ECE"/>
    <w:rsid w:val="00377216"/>
    <w:rsid w:val="003779CF"/>
    <w:rsid w:val="00377FB1"/>
    <w:rsid w:val="00380A4D"/>
    <w:rsid w:val="00381167"/>
    <w:rsid w:val="003812AA"/>
    <w:rsid w:val="0038276E"/>
    <w:rsid w:val="0038439B"/>
    <w:rsid w:val="003845BE"/>
    <w:rsid w:val="00384AC0"/>
    <w:rsid w:val="003853F4"/>
    <w:rsid w:val="00385DF2"/>
    <w:rsid w:val="00386961"/>
    <w:rsid w:val="0038780D"/>
    <w:rsid w:val="00390194"/>
    <w:rsid w:val="003909B6"/>
    <w:rsid w:val="00390EFB"/>
    <w:rsid w:val="00391203"/>
    <w:rsid w:val="003916F1"/>
    <w:rsid w:val="003919B8"/>
    <w:rsid w:val="00392B39"/>
    <w:rsid w:val="00393603"/>
    <w:rsid w:val="00394275"/>
    <w:rsid w:val="003953D2"/>
    <w:rsid w:val="00395860"/>
    <w:rsid w:val="00397874"/>
    <w:rsid w:val="003978DE"/>
    <w:rsid w:val="003A01F7"/>
    <w:rsid w:val="003A0CAE"/>
    <w:rsid w:val="003A0F8D"/>
    <w:rsid w:val="003A16D8"/>
    <w:rsid w:val="003A1912"/>
    <w:rsid w:val="003A1D01"/>
    <w:rsid w:val="003A29D2"/>
    <w:rsid w:val="003A2ACD"/>
    <w:rsid w:val="003A2DB2"/>
    <w:rsid w:val="003A2DF2"/>
    <w:rsid w:val="003A3C3C"/>
    <w:rsid w:val="003A3C4A"/>
    <w:rsid w:val="003A3C71"/>
    <w:rsid w:val="003A3F50"/>
    <w:rsid w:val="003A5333"/>
    <w:rsid w:val="003B04CE"/>
    <w:rsid w:val="003B3DF3"/>
    <w:rsid w:val="003B41E2"/>
    <w:rsid w:val="003B47A0"/>
    <w:rsid w:val="003B612D"/>
    <w:rsid w:val="003B7116"/>
    <w:rsid w:val="003B719A"/>
    <w:rsid w:val="003B7424"/>
    <w:rsid w:val="003C1FCD"/>
    <w:rsid w:val="003C236F"/>
    <w:rsid w:val="003C264C"/>
    <w:rsid w:val="003C32BE"/>
    <w:rsid w:val="003C38E6"/>
    <w:rsid w:val="003C5294"/>
    <w:rsid w:val="003C641A"/>
    <w:rsid w:val="003C662A"/>
    <w:rsid w:val="003C68BC"/>
    <w:rsid w:val="003C6B45"/>
    <w:rsid w:val="003C7A78"/>
    <w:rsid w:val="003D0802"/>
    <w:rsid w:val="003D08F8"/>
    <w:rsid w:val="003D0D4B"/>
    <w:rsid w:val="003D0E39"/>
    <w:rsid w:val="003D11D2"/>
    <w:rsid w:val="003D1C96"/>
    <w:rsid w:val="003D1FF1"/>
    <w:rsid w:val="003D2702"/>
    <w:rsid w:val="003D272D"/>
    <w:rsid w:val="003D2F13"/>
    <w:rsid w:val="003D33BE"/>
    <w:rsid w:val="003D38E7"/>
    <w:rsid w:val="003D4EAB"/>
    <w:rsid w:val="003D5139"/>
    <w:rsid w:val="003D5673"/>
    <w:rsid w:val="003D5ED7"/>
    <w:rsid w:val="003D73D1"/>
    <w:rsid w:val="003D75CA"/>
    <w:rsid w:val="003D7763"/>
    <w:rsid w:val="003E0347"/>
    <w:rsid w:val="003E17E9"/>
    <w:rsid w:val="003E18C3"/>
    <w:rsid w:val="003E1D1C"/>
    <w:rsid w:val="003E2528"/>
    <w:rsid w:val="003E2808"/>
    <w:rsid w:val="003E2D16"/>
    <w:rsid w:val="003E2F70"/>
    <w:rsid w:val="003E2FA0"/>
    <w:rsid w:val="003E3930"/>
    <w:rsid w:val="003E3AF4"/>
    <w:rsid w:val="003E467B"/>
    <w:rsid w:val="003E4760"/>
    <w:rsid w:val="003E49AB"/>
    <w:rsid w:val="003E522F"/>
    <w:rsid w:val="003E56FA"/>
    <w:rsid w:val="003E5B82"/>
    <w:rsid w:val="003E6107"/>
    <w:rsid w:val="003E783A"/>
    <w:rsid w:val="003E797D"/>
    <w:rsid w:val="003F00F3"/>
    <w:rsid w:val="003F0CD6"/>
    <w:rsid w:val="003F1A6C"/>
    <w:rsid w:val="003F25B3"/>
    <w:rsid w:val="003F2B32"/>
    <w:rsid w:val="003F3237"/>
    <w:rsid w:val="003F3357"/>
    <w:rsid w:val="003F4686"/>
    <w:rsid w:val="003F4893"/>
    <w:rsid w:val="003F5D1E"/>
    <w:rsid w:val="003F6436"/>
    <w:rsid w:val="003F6472"/>
    <w:rsid w:val="003F6DB3"/>
    <w:rsid w:val="003F6EC7"/>
    <w:rsid w:val="003F7748"/>
    <w:rsid w:val="003F78E9"/>
    <w:rsid w:val="003F7A3A"/>
    <w:rsid w:val="003F7D5F"/>
    <w:rsid w:val="004004D9"/>
    <w:rsid w:val="00400909"/>
    <w:rsid w:val="00401050"/>
    <w:rsid w:val="004010D1"/>
    <w:rsid w:val="004016CC"/>
    <w:rsid w:val="00401B5F"/>
    <w:rsid w:val="00401E08"/>
    <w:rsid w:val="00402116"/>
    <w:rsid w:val="004022AB"/>
    <w:rsid w:val="004022E9"/>
    <w:rsid w:val="00402A26"/>
    <w:rsid w:val="0040307A"/>
    <w:rsid w:val="00403794"/>
    <w:rsid w:val="00403EE8"/>
    <w:rsid w:val="004043A2"/>
    <w:rsid w:val="004043AB"/>
    <w:rsid w:val="00404DEF"/>
    <w:rsid w:val="004057A7"/>
    <w:rsid w:val="00410C91"/>
    <w:rsid w:val="00411497"/>
    <w:rsid w:val="00411A7A"/>
    <w:rsid w:val="004130B7"/>
    <w:rsid w:val="00413DF0"/>
    <w:rsid w:val="004143FF"/>
    <w:rsid w:val="00415191"/>
    <w:rsid w:val="00415ACB"/>
    <w:rsid w:val="00415FD3"/>
    <w:rsid w:val="0041627D"/>
    <w:rsid w:val="0041665C"/>
    <w:rsid w:val="00416E3A"/>
    <w:rsid w:val="004205BA"/>
    <w:rsid w:val="00422679"/>
    <w:rsid w:val="00422CAA"/>
    <w:rsid w:val="00423C3E"/>
    <w:rsid w:val="00423F0D"/>
    <w:rsid w:val="00425CAE"/>
    <w:rsid w:val="0042654A"/>
    <w:rsid w:val="00430F6C"/>
    <w:rsid w:val="004319DE"/>
    <w:rsid w:val="00431C89"/>
    <w:rsid w:val="004338CC"/>
    <w:rsid w:val="0043390B"/>
    <w:rsid w:val="004341DC"/>
    <w:rsid w:val="00434BE2"/>
    <w:rsid w:val="00436548"/>
    <w:rsid w:val="00437481"/>
    <w:rsid w:val="0043766F"/>
    <w:rsid w:val="00440002"/>
    <w:rsid w:val="0044052F"/>
    <w:rsid w:val="0044083C"/>
    <w:rsid w:val="004416C2"/>
    <w:rsid w:val="00441A57"/>
    <w:rsid w:val="00441CE8"/>
    <w:rsid w:val="00442863"/>
    <w:rsid w:val="004428EE"/>
    <w:rsid w:val="00442CB5"/>
    <w:rsid w:val="00443376"/>
    <w:rsid w:val="00444259"/>
    <w:rsid w:val="00445BBA"/>
    <w:rsid w:val="004466B2"/>
    <w:rsid w:val="00450058"/>
    <w:rsid w:val="004501BC"/>
    <w:rsid w:val="00451F07"/>
    <w:rsid w:val="00451F68"/>
    <w:rsid w:val="004521A1"/>
    <w:rsid w:val="0045224F"/>
    <w:rsid w:val="00452A06"/>
    <w:rsid w:val="00453192"/>
    <w:rsid w:val="00453808"/>
    <w:rsid w:val="004538AF"/>
    <w:rsid w:val="00454A64"/>
    <w:rsid w:val="004551A7"/>
    <w:rsid w:val="0045531D"/>
    <w:rsid w:val="00455E1C"/>
    <w:rsid w:val="004564A3"/>
    <w:rsid w:val="0045727D"/>
    <w:rsid w:val="004577C0"/>
    <w:rsid w:val="00461056"/>
    <w:rsid w:val="0046144E"/>
    <w:rsid w:val="0046205B"/>
    <w:rsid w:val="00462586"/>
    <w:rsid w:val="004632DE"/>
    <w:rsid w:val="004645BB"/>
    <w:rsid w:val="0046578E"/>
    <w:rsid w:val="004658C9"/>
    <w:rsid w:val="00466632"/>
    <w:rsid w:val="00466795"/>
    <w:rsid w:val="00466D36"/>
    <w:rsid w:val="00467C6F"/>
    <w:rsid w:val="00471252"/>
    <w:rsid w:val="004716A6"/>
    <w:rsid w:val="00471B7C"/>
    <w:rsid w:val="00471E73"/>
    <w:rsid w:val="00472781"/>
    <w:rsid w:val="004737AC"/>
    <w:rsid w:val="00473C8D"/>
    <w:rsid w:val="0047401B"/>
    <w:rsid w:val="0047430B"/>
    <w:rsid w:val="004750CE"/>
    <w:rsid w:val="004753E5"/>
    <w:rsid w:val="00476598"/>
    <w:rsid w:val="004768CC"/>
    <w:rsid w:val="00476B51"/>
    <w:rsid w:val="00477878"/>
    <w:rsid w:val="00477990"/>
    <w:rsid w:val="0048027F"/>
    <w:rsid w:val="00480579"/>
    <w:rsid w:val="004815E4"/>
    <w:rsid w:val="00481723"/>
    <w:rsid w:val="0048291B"/>
    <w:rsid w:val="004830A7"/>
    <w:rsid w:val="004837CE"/>
    <w:rsid w:val="004844B8"/>
    <w:rsid w:val="0048487E"/>
    <w:rsid w:val="004857D9"/>
    <w:rsid w:val="00485818"/>
    <w:rsid w:val="00485DB8"/>
    <w:rsid w:val="004863EA"/>
    <w:rsid w:val="00487331"/>
    <w:rsid w:val="0048771F"/>
    <w:rsid w:val="00487BE0"/>
    <w:rsid w:val="0049029A"/>
    <w:rsid w:val="00492329"/>
    <w:rsid w:val="00492A8F"/>
    <w:rsid w:val="00492BF9"/>
    <w:rsid w:val="00492D8A"/>
    <w:rsid w:val="00493638"/>
    <w:rsid w:val="00493BF1"/>
    <w:rsid w:val="00494D0D"/>
    <w:rsid w:val="0049517C"/>
    <w:rsid w:val="00497B3C"/>
    <w:rsid w:val="004A0D31"/>
    <w:rsid w:val="004A280C"/>
    <w:rsid w:val="004A2EB0"/>
    <w:rsid w:val="004A3CD9"/>
    <w:rsid w:val="004A3F99"/>
    <w:rsid w:val="004A42E5"/>
    <w:rsid w:val="004A4738"/>
    <w:rsid w:val="004A4B67"/>
    <w:rsid w:val="004A4D5A"/>
    <w:rsid w:val="004A54E2"/>
    <w:rsid w:val="004A5AF6"/>
    <w:rsid w:val="004A5DCE"/>
    <w:rsid w:val="004A7005"/>
    <w:rsid w:val="004A71A6"/>
    <w:rsid w:val="004B0399"/>
    <w:rsid w:val="004B265F"/>
    <w:rsid w:val="004B2AB9"/>
    <w:rsid w:val="004B32AB"/>
    <w:rsid w:val="004B3CC9"/>
    <w:rsid w:val="004B41D6"/>
    <w:rsid w:val="004B56FE"/>
    <w:rsid w:val="004B5EA4"/>
    <w:rsid w:val="004B6601"/>
    <w:rsid w:val="004B6961"/>
    <w:rsid w:val="004B6F4E"/>
    <w:rsid w:val="004C0008"/>
    <w:rsid w:val="004C02E2"/>
    <w:rsid w:val="004C04A7"/>
    <w:rsid w:val="004C1957"/>
    <w:rsid w:val="004C1E3D"/>
    <w:rsid w:val="004C1F3A"/>
    <w:rsid w:val="004C2B36"/>
    <w:rsid w:val="004C2F90"/>
    <w:rsid w:val="004C3632"/>
    <w:rsid w:val="004C3A4A"/>
    <w:rsid w:val="004C3EF3"/>
    <w:rsid w:val="004C3F71"/>
    <w:rsid w:val="004C46F5"/>
    <w:rsid w:val="004C4D1A"/>
    <w:rsid w:val="004C5844"/>
    <w:rsid w:val="004C648C"/>
    <w:rsid w:val="004C6862"/>
    <w:rsid w:val="004C7D32"/>
    <w:rsid w:val="004D0A09"/>
    <w:rsid w:val="004D1BFB"/>
    <w:rsid w:val="004D2753"/>
    <w:rsid w:val="004D2810"/>
    <w:rsid w:val="004D2F8E"/>
    <w:rsid w:val="004D3152"/>
    <w:rsid w:val="004D3643"/>
    <w:rsid w:val="004D4F36"/>
    <w:rsid w:val="004D542D"/>
    <w:rsid w:val="004D594D"/>
    <w:rsid w:val="004D5A9A"/>
    <w:rsid w:val="004D7142"/>
    <w:rsid w:val="004E01CE"/>
    <w:rsid w:val="004E1ACC"/>
    <w:rsid w:val="004E1B8C"/>
    <w:rsid w:val="004E2910"/>
    <w:rsid w:val="004E2F99"/>
    <w:rsid w:val="004E3095"/>
    <w:rsid w:val="004E38D5"/>
    <w:rsid w:val="004E4387"/>
    <w:rsid w:val="004E43BF"/>
    <w:rsid w:val="004E4926"/>
    <w:rsid w:val="004E5416"/>
    <w:rsid w:val="004F0372"/>
    <w:rsid w:val="004F1A8D"/>
    <w:rsid w:val="004F23CC"/>
    <w:rsid w:val="004F332B"/>
    <w:rsid w:val="004F362C"/>
    <w:rsid w:val="004F4B11"/>
    <w:rsid w:val="004F4CB0"/>
    <w:rsid w:val="004F4D5E"/>
    <w:rsid w:val="004F4EBB"/>
    <w:rsid w:val="004F5246"/>
    <w:rsid w:val="004F582E"/>
    <w:rsid w:val="004F6A2D"/>
    <w:rsid w:val="00500ADB"/>
    <w:rsid w:val="00501121"/>
    <w:rsid w:val="00501C62"/>
    <w:rsid w:val="00501E2E"/>
    <w:rsid w:val="00502260"/>
    <w:rsid w:val="00502514"/>
    <w:rsid w:val="00502587"/>
    <w:rsid w:val="00502B7B"/>
    <w:rsid w:val="00502D1F"/>
    <w:rsid w:val="0050389E"/>
    <w:rsid w:val="005045F8"/>
    <w:rsid w:val="0050480E"/>
    <w:rsid w:val="00505026"/>
    <w:rsid w:val="005053DC"/>
    <w:rsid w:val="0050598B"/>
    <w:rsid w:val="00505D3C"/>
    <w:rsid w:val="00507760"/>
    <w:rsid w:val="00507B45"/>
    <w:rsid w:val="0051143D"/>
    <w:rsid w:val="005116E9"/>
    <w:rsid w:val="00512557"/>
    <w:rsid w:val="00512899"/>
    <w:rsid w:val="00512D5F"/>
    <w:rsid w:val="00512FC7"/>
    <w:rsid w:val="005148D5"/>
    <w:rsid w:val="00515912"/>
    <w:rsid w:val="00515B0F"/>
    <w:rsid w:val="00515CD0"/>
    <w:rsid w:val="00515F49"/>
    <w:rsid w:val="005161FC"/>
    <w:rsid w:val="005166F3"/>
    <w:rsid w:val="00516702"/>
    <w:rsid w:val="0051690C"/>
    <w:rsid w:val="00516A36"/>
    <w:rsid w:val="00520455"/>
    <w:rsid w:val="00521A9A"/>
    <w:rsid w:val="00522186"/>
    <w:rsid w:val="00526356"/>
    <w:rsid w:val="00526658"/>
    <w:rsid w:val="00527699"/>
    <w:rsid w:val="00530A3F"/>
    <w:rsid w:val="00530C6A"/>
    <w:rsid w:val="00531B13"/>
    <w:rsid w:val="00531F07"/>
    <w:rsid w:val="00532643"/>
    <w:rsid w:val="00532AA1"/>
    <w:rsid w:val="00532AF1"/>
    <w:rsid w:val="005340D1"/>
    <w:rsid w:val="00534E5B"/>
    <w:rsid w:val="00536AE8"/>
    <w:rsid w:val="00541435"/>
    <w:rsid w:val="0054218E"/>
    <w:rsid w:val="005421CA"/>
    <w:rsid w:val="00546FEA"/>
    <w:rsid w:val="005471AC"/>
    <w:rsid w:val="0055032B"/>
    <w:rsid w:val="005503A4"/>
    <w:rsid w:val="00550952"/>
    <w:rsid w:val="00550AEC"/>
    <w:rsid w:val="00550FC2"/>
    <w:rsid w:val="00551015"/>
    <w:rsid w:val="0055175D"/>
    <w:rsid w:val="0055205D"/>
    <w:rsid w:val="00553088"/>
    <w:rsid w:val="0055325C"/>
    <w:rsid w:val="00554787"/>
    <w:rsid w:val="00554AA6"/>
    <w:rsid w:val="005552B3"/>
    <w:rsid w:val="0055583A"/>
    <w:rsid w:val="005566BF"/>
    <w:rsid w:val="00556F19"/>
    <w:rsid w:val="00557B55"/>
    <w:rsid w:val="00557DE3"/>
    <w:rsid w:val="00557E7A"/>
    <w:rsid w:val="00560516"/>
    <w:rsid w:val="005608B7"/>
    <w:rsid w:val="005612EE"/>
    <w:rsid w:val="005612F7"/>
    <w:rsid w:val="005615F7"/>
    <w:rsid w:val="00562578"/>
    <w:rsid w:val="00562694"/>
    <w:rsid w:val="00562CD6"/>
    <w:rsid w:val="00562F95"/>
    <w:rsid w:val="005632E5"/>
    <w:rsid w:val="00563F53"/>
    <w:rsid w:val="00563FAF"/>
    <w:rsid w:val="005647F7"/>
    <w:rsid w:val="0056485F"/>
    <w:rsid w:val="005648A5"/>
    <w:rsid w:val="005659E6"/>
    <w:rsid w:val="00565A00"/>
    <w:rsid w:val="00566BCC"/>
    <w:rsid w:val="005674BC"/>
    <w:rsid w:val="00567E74"/>
    <w:rsid w:val="00570673"/>
    <w:rsid w:val="00571FE0"/>
    <w:rsid w:val="00572368"/>
    <w:rsid w:val="00572725"/>
    <w:rsid w:val="005739F1"/>
    <w:rsid w:val="00573AE5"/>
    <w:rsid w:val="005750C5"/>
    <w:rsid w:val="00575CC7"/>
    <w:rsid w:val="005768D0"/>
    <w:rsid w:val="00576E7A"/>
    <w:rsid w:val="00577CCE"/>
    <w:rsid w:val="00581025"/>
    <w:rsid w:val="0058186A"/>
    <w:rsid w:val="00582B29"/>
    <w:rsid w:val="00582CA6"/>
    <w:rsid w:val="00582EA6"/>
    <w:rsid w:val="00583047"/>
    <w:rsid w:val="0058375C"/>
    <w:rsid w:val="00584737"/>
    <w:rsid w:val="00584A8F"/>
    <w:rsid w:val="00584BCF"/>
    <w:rsid w:val="00585C71"/>
    <w:rsid w:val="00586875"/>
    <w:rsid w:val="00586D93"/>
    <w:rsid w:val="00587467"/>
    <w:rsid w:val="0058757C"/>
    <w:rsid w:val="00587688"/>
    <w:rsid w:val="00590F59"/>
    <w:rsid w:val="00591EC6"/>
    <w:rsid w:val="00592960"/>
    <w:rsid w:val="005929C4"/>
    <w:rsid w:val="00592DA9"/>
    <w:rsid w:val="005935CA"/>
    <w:rsid w:val="00593733"/>
    <w:rsid w:val="005944CF"/>
    <w:rsid w:val="00594B69"/>
    <w:rsid w:val="00594C8B"/>
    <w:rsid w:val="005952D3"/>
    <w:rsid w:val="005960C0"/>
    <w:rsid w:val="0059633E"/>
    <w:rsid w:val="00596D4F"/>
    <w:rsid w:val="00596D60"/>
    <w:rsid w:val="005973C7"/>
    <w:rsid w:val="00597C46"/>
    <w:rsid w:val="005A0A34"/>
    <w:rsid w:val="005A192A"/>
    <w:rsid w:val="005A245F"/>
    <w:rsid w:val="005A3549"/>
    <w:rsid w:val="005A359A"/>
    <w:rsid w:val="005A5F56"/>
    <w:rsid w:val="005A6C59"/>
    <w:rsid w:val="005A7B78"/>
    <w:rsid w:val="005B093C"/>
    <w:rsid w:val="005B110B"/>
    <w:rsid w:val="005B16CF"/>
    <w:rsid w:val="005B183C"/>
    <w:rsid w:val="005B3526"/>
    <w:rsid w:val="005B36B1"/>
    <w:rsid w:val="005B4617"/>
    <w:rsid w:val="005B546E"/>
    <w:rsid w:val="005B58B3"/>
    <w:rsid w:val="005B58EE"/>
    <w:rsid w:val="005B7410"/>
    <w:rsid w:val="005B77C2"/>
    <w:rsid w:val="005C005C"/>
    <w:rsid w:val="005C0721"/>
    <w:rsid w:val="005C22C4"/>
    <w:rsid w:val="005C2A68"/>
    <w:rsid w:val="005C2D27"/>
    <w:rsid w:val="005C2F3C"/>
    <w:rsid w:val="005C357B"/>
    <w:rsid w:val="005C3963"/>
    <w:rsid w:val="005C4B05"/>
    <w:rsid w:val="005C4B81"/>
    <w:rsid w:val="005C4E27"/>
    <w:rsid w:val="005C5F67"/>
    <w:rsid w:val="005C60E0"/>
    <w:rsid w:val="005C66DA"/>
    <w:rsid w:val="005C687C"/>
    <w:rsid w:val="005C7F91"/>
    <w:rsid w:val="005D0C18"/>
    <w:rsid w:val="005D1CE8"/>
    <w:rsid w:val="005D2B8D"/>
    <w:rsid w:val="005D2C58"/>
    <w:rsid w:val="005D2E3C"/>
    <w:rsid w:val="005D3E20"/>
    <w:rsid w:val="005D4267"/>
    <w:rsid w:val="005D44A8"/>
    <w:rsid w:val="005D535C"/>
    <w:rsid w:val="005D5478"/>
    <w:rsid w:val="005D58AA"/>
    <w:rsid w:val="005D63AE"/>
    <w:rsid w:val="005D6BF9"/>
    <w:rsid w:val="005E0BF6"/>
    <w:rsid w:val="005E0C15"/>
    <w:rsid w:val="005E11B3"/>
    <w:rsid w:val="005E15CD"/>
    <w:rsid w:val="005E20E5"/>
    <w:rsid w:val="005E2157"/>
    <w:rsid w:val="005E22A6"/>
    <w:rsid w:val="005E2DB8"/>
    <w:rsid w:val="005E3B39"/>
    <w:rsid w:val="005E3C5E"/>
    <w:rsid w:val="005E5D17"/>
    <w:rsid w:val="005E62E0"/>
    <w:rsid w:val="005E7EE9"/>
    <w:rsid w:val="005F0190"/>
    <w:rsid w:val="005F111D"/>
    <w:rsid w:val="005F1953"/>
    <w:rsid w:val="005F27EE"/>
    <w:rsid w:val="005F411E"/>
    <w:rsid w:val="005F4177"/>
    <w:rsid w:val="005F48C6"/>
    <w:rsid w:val="005F53B1"/>
    <w:rsid w:val="005F5BEF"/>
    <w:rsid w:val="005F5C1F"/>
    <w:rsid w:val="005F5D95"/>
    <w:rsid w:val="005F70F9"/>
    <w:rsid w:val="005F72D6"/>
    <w:rsid w:val="005F74F4"/>
    <w:rsid w:val="0060245A"/>
    <w:rsid w:val="006041DB"/>
    <w:rsid w:val="00604303"/>
    <w:rsid w:val="00604598"/>
    <w:rsid w:val="00604685"/>
    <w:rsid w:val="006046AE"/>
    <w:rsid w:val="00604773"/>
    <w:rsid w:val="00605968"/>
    <w:rsid w:val="006064D4"/>
    <w:rsid w:val="006067D2"/>
    <w:rsid w:val="00607781"/>
    <w:rsid w:val="00607B76"/>
    <w:rsid w:val="00610B7C"/>
    <w:rsid w:val="00611FD6"/>
    <w:rsid w:val="0061234F"/>
    <w:rsid w:val="00612EF3"/>
    <w:rsid w:val="0061338C"/>
    <w:rsid w:val="006139DA"/>
    <w:rsid w:val="00613C5E"/>
    <w:rsid w:val="00614630"/>
    <w:rsid w:val="00614E2F"/>
    <w:rsid w:val="00615107"/>
    <w:rsid w:val="00615505"/>
    <w:rsid w:val="006176B5"/>
    <w:rsid w:val="00617FA2"/>
    <w:rsid w:val="00623B8F"/>
    <w:rsid w:val="00623C25"/>
    <w:rsid w:val="00624393"/>
    <w:rsid w:val="006243C2"/>
    <w:rsid w:val="0062486E"/>
    <w:rsid w:val="006248D7"/>
    <w:rsid w:val="00624BFF"/>
    <w:rsid w:val="006274BD"/>
    <w:rsid w:val="00627CD1"/>
    <w:rsid w:val="00631017"/>
    <w:rsid w:val="00632056"/>
    <w:rsid w:val="00632932"/>
    <w:rsid w:val="00633AB6"/>
    <w:rsid w:val="00633B9A"/>
    <w:rsid w:val="006347F1"/>
    <w:rsid w:val="0063481E"/>
    <w:rsid w:val="006358F9"/>
    <w:rsid w:val="00635D8B"/>
    <w:rsid w:val="00635F44"/>
    <w:rsid w:val="0063736C"/>
    <w:rsid w:val="00637456"/>
    <w:rsid w:val="00637D8E"/>
    <w:rsid w:val="00641A83"/>
    <w:rsid w:val="00641CA0"/>
    <w:rsid w:val="00641E56"/>
    <w:rsid w:val="006424AB"/>
    <w:rsid w:val="0064254A"/>
    <w:rsid w:val="00642AEF"/>
    <w:rsid w:val="00642EE8"/>
    <w:rsid w:val="00644917"/>
    <w:rsid w:val="00644BB9"/>
    <w:rsid w:val="00644F69"/>
    <w:rsid w:val="0064515C"/>
    <w:rsid w:val="0064663F"/>
    <w:rsid w:val="00646657"/>
    <w:rsid w:val="0064692F"/>
    <w:rsid w:val="00646997"/>
    <w:rsid w:val="00646A0B"/>
    <w:rsid w:val="0064777C"/>
    <w:rsid w:val="00647801"/>
    <w:rsid w:val="00647E0C"/>
    <w:rsid w:val="00647E30"/>
    <w:rsid w:val="00650951"/>
    <w:rsid w:val="00650C3F"/>
    <w:rsid w:val="00650C48"/>
    <w:rsid w:val="00650FFA"/>
    <w:rsid w:val="00651667"/>
    <w:rsid w:val="006517C0"/>
    <w:rsid w:val="00652158"/>
    <w:rsid w:val="006528C7"/>
    <w:rsid w:val="00652A87"/>
    <w:rsid w:val="00652E6B"/>
    <w:rsid w:val="006530CD"/>
    <w:rsid w:val="006539AC"/>
    <w:rsid w:val="006553F6"/>
    <w:rsid w:val="00655C5D"/>
    <w:rsid w:val="00655D10"/>
    <w:rsid w:val="0065607C"/>
    <w:rsid w:val="006562D4"/>
    <w:rsid w:val="006573C9"/>
    <w:rsid w:val="00661F61"/>
    <w:rsid w:val="00662B63"/>
    <w:rsid w:val="00662BF1"/>
    <w:rsid w:val="00663966"/>
    <w:rsid w:val="00663B4A"/>
    <w:rsid w:val="00664462"/>
    <w:rsid w:val="00664A46"/>
    <w:rsid w:val="00666E20"/>
    <w:rsid w:val="006674C8"/>
    <w:rsid w:val="00670A7B"/>
    <w:rsid w:val="006717D5"/>
    <w:rsid w:val="00673381"/>
    <w:rsid w:val="00674492"/>
    <w:rsid w:val="0067450F"/>
    <w:rsid w:val="006745E7"/>
    <w:rsid w:val="00674C62"/>
    <w:rsid w:val="00674D4C"/>
    <w:rsid w:val="00675A51"/>
    <w:rsid w:val="00676A9C"/>
    <w:rsid w:val="006771DB"/>
    <w:rsid w:val="00677420"/>
    <w:rsid w:val="00680442"/>
    <w:rsid w:val="0068080A"/>
    <w:rsid w:val="00680D39"/>
    <w:rsid w:val="0068142D"/>
    <w:rsid w:val="00681C7C"/>
    <w:rsid w:val="00681E8C"/>
    <w:rsid w:val="00682977"/>
    <w:rsid w:val="00682FCC"/>
    <w:rsid w:val="00683025"/>
    <w:rsid w:val="00684A73"/>
    <w:rsid w:val="00684C45"/>
    <w:rsid w:val="00684DEF"/>
    <w:rsid w:val="00686AB7"/>
    <w:rsid w:val="00686D96"/>
    <w:rsid w:val="00690060"/>
    <w:rsid w:val="006913CE"/>
    <w:rsid w:val="0069146B"/>
    <w:rsid w:val="00691830"/>
    <w:rsid w:val="00691F21"/>
    <w:rsid w:val="00692210"/>
    <w:rsid w:val="006923CC"/>
    <w:rsid w:val="00692BBB"/>
    <w:rsid w:val="00692E81"/>
    <w:rsid w:val="006936C0"/>
    <w:rsid w:val="0069378F"/>
    <w:rsid w:val="00694856"/>
    <w:rsid w:val="006961C1"/>
    <w:rsid w:val="006968A3"/>
    <w:rsid w:val="00696938"/>
    <w:rsid w:val="00696A4F"/>
    <w:rsid w:val="00696F3A"/>
    <w:rsid w:val="0069777A"/>
    <w:rsid w:val="00697891"/>
    <w:rsid w:val="00697AE7"/>
    <w:rsid w:val="00697F2C"/>
    <w:rsid w:val="006A0651"/>
    <w:rsid w:val="006A0686"/>
    <w:rsid w:val="006A0C84"/>
    <w:rsid w:val="006A0E8D"/>
    <w:rsid w:val="006A19CB"/>
    <w:rsid w:val="006A1D4C"/>
    <w:rsid w:val="006A39DE"/>
    <w:rsid w:val="006A4977"/>
    <w:rsid w:val="006A5A05"/>
    <w:rsid w:val="006A5BD2"/>
    <w:rsid w:val="006A76CC"/>
    <w:rsid w:val="006B05A8"/>
    <w:rsid w:val="006B3282"/>
    <w:rsid w:val="006B34EC"/>
    <w:rsid w:val="006B42CA"/>
    <w:rsid w:val="006B47BA"/>
    <w:rsid w:val="006B4B35"/>
    <w:rsid w:val="006B4BB5"/>
    <w:rsid w:val="006B4CE7"/>
    <w:rsid w:val="006B512C"/>
    <w:rsid w:val="006B5379"/>
    <w:rsid w:val="006B74EC"/>
    <w:rsid w:val="006C2430"/>
    <w:rsid w:val="006C2D49"/>
    <w:rsid w:val="006C3A12"/>
    <w:rsid w:val="006C3F25"/>
    <w:rsid w:val="006C571F"/>
    <w:rsid w:val="006C6024"/>
    <w:rsid w:val="006C66D4"/>
    <w:rsid w:val="006C7F7F"/>
    <w:rsid w:val="006D054A"/>
    <w:rsid w:val="006D0D32"/>
    <w:rsid w:val="006D177E"/>
    <w:rsid w:val="006D1DDC"/>
    <w:rsid w:val="006D20E8"/>
    <w:rsid w:val="006D2635"/>
    <w:rsid w:val="006D3204"/>
    <w:rsid w:val="006D3E1F"/>
    <w:rsid w:val="006D44F6"/>
    <w:rsid w:val="006D60F6"/>
    <w:rsid w:val="006D70EC"/>
    <w:rsid w:val="006D798B"/>
    <w:rsid w:val="006D7DDC"/>
    <w:rsid w:val="006E2118"/>
    <w:rsid w:val="006E2153"/>
    <w:rsid w:val="006E2606"/>
    <w:rsid w:val="006E2E52"/>
    <w:rsid w:val="006E30ED"/>
    <w:rsid w:val="006E310E"/>
    <w:rsid w:val="006E519E"/>
    <w:rsid w:val="006E6B39"/>
    <w:rsid w:val="006E6E96"/>
    <w:rsid w:val="006E75C7"/>
    <w:rsid w:val="006F0BFF"/>
    <w:rsid w:val="006F1ABD"/>
    <w:rsid w:val="006F33D7"/>
    <w:rsid w:val="006F34CD"/>
    <w:rsid w:val="006F3858"/>
    <w:rsid w:val="006F55DB"/>
    <w:rsid w:val="006F5F5F"/>
    <w:rsid w:val="006F631E"/>
    <w:rsid w:val="006F6565"/>
    <w:rsid w:val="006F6DBE"/>
    <w:rsid w:val="006F758C"/>
    <w:rsid w:val="006F7A3B"/>
    <w:rsid w:val="00700149"/>
    <w:rsid w:val="007007DC"/>
    <w:rsid w:val="00700A49"/>
    <w:rsid w:val="00700CBA"/>
    <w:rsid w:val="00701E71"/>
    <w:rsid w:val="00702199"/>
    <w:rsid w:val="00703407"/>
    <w:rsid w:val="0070532D"/>
    <w:rsid w:val="007053B2"/>
    <w:rsid w:val="0070566A"/>
    <w:rsid w:val="00705F37"/>
    <w:rsid w:val="00706A3C"/>
    <w:rsid w:val="0070745A"/>
    <w:rsid w:val="00710156"/>
    <w:rsid w:val="00710646"/>
    <w:rsid w:val="007127B3"/>
    <w:rsid w:val="007128E0"/>
    <w:rsid w:val="00713114"/>
    <w:rsid w:val="0071319F"/>
    <w:rsid w:val="00713B65"/>
    <w:rsid w:val="00713F1F"/>
    <w:rsid w:val="007140C3"/>
    <w:rsid w:val="0071462C"/>
    <w:rsid w:val="00714DC2"/>
    <w:rsid w:val="0071637D"/>
    <w:rsid w:val="0071739E"/>
    <w:rsid w:val="00717483"/>
    <w:rsid w:val="007175DE"/>
    <w:rsid w:val="007206A2"/>
    <w:rsid w:val="00720A30"/>
    <w:rsid w:val="007210FD"/>
    <w:rsid w:val="007227E0"/>
    <w:rsid w:val="00722FA6"/>
    <w:rsid w:val="0072310F"/>
    <w:rsid w:val="00723366"/>
    <w:rsid w:val="007237EF"/>
    <w:rsid w:val="00724147"/>
    <w:rsid w:val="007244AD"/>
    <w:rsid w:val="0072539A"/>
    <w:rsid w:val="00726BC2"/>
    <w:rsid w:val="00726C83"/>
    <w:rsid w:val="007274AC"/>
    <w:rsid w:val="00727558"/>
    <w:rsid w:val="007312BD"/>
    <w:rsid w:val="007312E8"/>
    <w:rsid w:val="007328AC"/>
    <w:rsid w:val="007329C5"/>
    <w:rsid w:val="00732C27"/>
    <w:rsid w:val="00732DEB"/>
    <w:rsid w:val="00732F09"/>
    <w:rsid w:val="00733D1A"/>
    <w:rsid w:val="007364D2"/>
    <w:rsid w:val="00736587"/>
    <w:rsid w:val="007367B3"/>
    <w:rsid w:val="00736BD0"/>
    <w:rsid w:val="00737471"/>
    <w:rsid w:val="007378E3"/>
    <w:rsid w:val="0073798E"/>
    <w:rsid w:val="00737C46"/>
    <w:rsid w:val="00737DD6"/>
    <w:rsid w:val="007402A6"/>
    <w:rsid w:val="00740679"/>
    <w:rsid w:val="00743F24"/>
    <w:rsid w:val="007446FC"/>
    <w:rsid w:val="00744CF7"/>
    <w:rsid w:val="00744D57"/>
    <w:rsid w:val="00745170"/>
    <w:rsid w:val="0074575B"/>
    <w:rsid w:val="00745A7A"/>
    <w:rsid w:val="00746AC4"/>
    <w:rsid w:val="007473C7"/>
    <w:rsid w:val="007474D6"/>
    <w:rsid w:val="007478DB"/>
    <w:rsid w:val="00751FAC"/>
    <w:rsid w:val="00752276"/>
    <w:rsid w:val="0075227C"/>
    <w:rsid w:val="00752B3B"/>
    <w:rsid w:val="00752F9B"/>
    <w:rsid w:val="007535E3"/>
    <w:rsid w:val="00753E5C"/>
    <w:rsid w:val="007542B7"/>
    <w:rsid w:val="007565B6"/>
    <w:rsid w:val="007574F6"/>
    <w:rsid w:val="0076038C"/>
    <w:rsid w:val="00761431"/>
    <w:rsid w:val="007619C3"/>
    <w:rsid w:val="00761F0A"/>
    <w:rsid w:val="007623DA"/>
    <w:rsid w:val="00762A7F"/>
    <w:rsid w:val="00764019"/>
    <w:rsid w:val="007656F8"/>
    <w:rsid w:val="00766A21"/>
    <w:rsid w:val="00766B0F"/>
    <w:rsid w:val="00767EBC"/>
    <w:rsid w:val="007707A5"/>
    <w:rsid w:val="0077171D"/>
    <w:rsid w:val="00772A47"/>
    <w:rsid w:val="00772BEE"/>
    <w:rsid w:val="00773A86"/>
    <w:rsid w:val="00773F38"/>
    <w:rsid w:val="007748E2"/>
    <w:rsid w:val="00774A45"/>
    <w:rsid w:val="007771A4"/>
    <w:rsid w:val="0077755D"/>
    <w:rsid w:val="00777EEB"/>
    <w:rsid w:val="0078082F"/>
    <w:rsid w:val="00780C34"/>
    <w:rsid w:val="007811A3"/>
    <w:rsid w:val="00781231"/>
    <w:rsid w:val="00782379"/>
    <w:rsid w:val="00782924"/>
    <w:rsid w:val="007830F0"/>
    <w:rsid w:val="007837DF"/>
    <w:rsid w:val="00783C89"/>
    <w:rsid w:val="00784081"/>
    <w:rsid w:val="0078425E"/>
    <w:rsid w:val="0078499F"/>
    <w:rsid w:val="0078587E"/>
    <w:rsid w:val="00785A0B"/>
    <w:rsid w:val="00786112"/>
    <w:rsid w:val="00787168"/>
    <w:rsid w:val="00787999"/>
    <w:rsid w:val="007879BD"/>
    <w:rsid w:val="00787E94"/>
    <w:rsid w:val="00790146"/>
    <w:rsid w:val="007907D7"/>
    <w:rsid w:val="00792E7A"/>
    <w:rsid w:val="0079508C"/>
    <w:rsid w:val="0079517F"/>
    <w:rsid w:val="00795498"/>
    <w:rsid w:val="00795812"/>
    <w:rsid w:val="00795ADB"/>
    <w:rsid w:val="00796A08"/>
    <w:rsid w:val="00796D5D"/>
    <w:rsid w:val="00796D65"/>
    <w:rsid w:val="00796EA6"/>
    <w:rsid w:val="007A00A9"/>
    <w:rsid w:val="007A07E2"/>
    <w:rsid w:val="007A2E88"/>
    <w:rsid w:val="007A306C"/>
    <w:rsid w:val="007A33F0"/>
    <w:rsid w:val="007A3AC2"/>
    <w:rsid w:val="007A5F3A"/>
    <w:rsid w:val="007A6E2C"/>
    <w:rsid w:val="007A756A"/>
    <w:rsid w:val="007A79CB"/>
    <w:rsid w:val="007B1C19"/>
    <w:rsid w:val="007B238E"/>
    <w:rsid w:val="007B2424"/>
    <w:rsid w:val="007B267C"/>
    <w:rsid w:val="007B2705"/>
    <w:rsid w:val="007B3FDC"/>
    <w:rsid w:val="007B4E40"/>
    <w:rsid w:val="007B542E"/>
    <w:rsid w:val="007B5B1A"/>
    <w:rsid w:val="007B6353"/>
    <w:rsid w:val="007B6E38"/>
    <w:rsid w:val="007C0317"/>
    <w:rsid w:val="007C0AEC"/>
    <w:rsid w:val="007C1543"/>
    <w:rsid w:val="007C2017"/>
    <w:rsid w:val="007C246B"/>
    <w:rsid w:val="007C2AF5"/>
    <w:rsid w:val="007C3129"/>
    <w:rsid w:val="007C4EA2"/>
    <w:rsid w:val="007C6BAF"/>
    <w:rsid w:val="007C6FD1"/>
    <w:rsid w:val="007C776F"/>
    <w:rsid w:val="007C7C0C"/>
    <w:rsid w:val="007D17A5"/>
    <w:rsid w:val="007D1C72"/>
    <w:rsid w:val="007D36ED"/>
    <w:rsid w:val="007D371A"/>
    <w:rsid w:val="007D397E"/>
    <w:rsid w:val="007D3C9A"/>
    <w:rsid w:val="007D6738"/>
    <w:rsid w:val="007D75FB"/>
    <w:rsid w:val="007D7A55"/>
    <w:rsid w:val="007D7B69"/>
    <w:rsid w:val="007D7C85"/>
    <w:rsid w:val="007E024F"/>
    <w:rsid w:val="007E029A"/>
    <w:rsid w:val="007E18FC"/>
    <w:rsid w:val="007E1C44"/>
    <w:rsid w:val="007E2067"/>
    <w:rsid w:val="007E2383"/>
    <w:rsid w:val="007E23D1"/>
    <w:rsid w:val="007E34C4"/>
    <w:rsid w:val="007E54DE"/>
    <w:rsid w:val="007E55CE"/>
    <w:rsid w:val="007E6746"/>
    <w:rsid w:val="007F0921"/>
    <w:rsid w:val="007F1405"/>
    <w:rsid w:val="007F2EBB"/>
    <w:rsid w:val="007F3296"/>
    <w:rsid w:val="007F33B8"/>
    <w:rsid w:val="007F3AC7"/>
    <w:rsid w:val="007F3B05"/>
    <w:rsid w:val="007F3C63"/>
    <w:rsid w:val="007F40B8"/>
    <w:rsid w:val="007F4755"/>
    <w:rsid w:val="007F4BCA"/>
    <w:rsid w:val="007F5370"/>
    <w:rsid w:val="007F62A4"/>
    <w:rsid w:val="007F6CF4"/>
    <w:rsid w:val="007F737E"/>
    <w:rsid w:val="007F7571"/>
    <w:rsid w:val="00800EB5"/>
    <w:rsid w:val="00800EC1"/>
    <w:rsid w:val="0080164E"/>
    <w:rsid w:val="008018FA"/>
    <w:rsid w:val="008021EF"/>
    <w:rsid w:val="008023FD"/>
    <w:rsid w:val="00802A05"/>
    <w:rsid w:val="00803801"/>
    <w:rsid w:val="00803AC2"/>
    <w:rsid w:val="008052E8"/>
    <w:rsid w:val="00805768"/>
    <w:rsid w:val="00805E00"/>
    <w:rsid w:val="008065ED"/>
    <w:rsid w:val="008067D2"/>
    <w:rsid w:val="0080707C"/>
    <w:rsid w:val="00807442"/>
    <w:rsid w:val="00807722"/>
    <w:rsid w:val="00807F78"/>
    <w:rsid w:val="00810D98"/>
    <w:rsid w:val="00811193"/>
    <w:rsid w:val="00811F2E"/>
    <w:rsid w:val="00811F34"/>
    <w:rsid w:val="00812088"/>
    <w:rsid w:val="00812648"/>
    <w:rsid w:val="008126DC"/>
    <w:rsid w:val="00812768"/>
    <w:rsid w:val="00813859"/>
    <w:rsid w:val="00813E59"/>
    <w:rsid w:val="00814250"/>
    <w:rsid w:val="00815CE6"/>
    <w:rsid w:val="00816112"/>
    <w:rsid w:val="00816755"/>
    <w:rsid w:val="00816F14"/>
    <w:rsid w:val="008171B9"/>
    <w:rsid w:val="008207F6"/>
    <w:rsid w:val="00820E11"/>
    <w:rsid w:val="008217C9"/>
    <w:rsid w:val="00821CB4"/>
    <w:rsid w:val="00821FC4"/>
    <w:rsid w:val="00822C1A"/>
    <w:rsid w:val="00823817"/>
    <w:rsid w:val="00823911"/>
    <w:rsid w:val="00824202"/>
    <w:rsid w:val="00824EDB"/>
    <w:rsid w:val="00825D32"/>
    <w:rsid w:val="00825ED7"/>
    <w:rsid w:val="00826C49"/>
    <w:rsid w:val="00826E4F"/>
    <w:rsid w:val="00826E55"/>
    <w:rsid w:val="008278EF"/>
    <w:rsid w:val="00830B71"/>
    <w:rsid w:val="008318B7"/>
    <w:rsid w:val="00831E5E"/>
    <w:rsid w:val="00832F0B"/>
    <w:rsid w:val="00832FA1"/>
    <w:rsid w:val="00833E29"/>
    <w:rsid w:val="008340D7"/>
    <w:rsid w:val="0083446A"/>
    <w:rsid w:val="00834D52"/>
    <w:rsid w:val="00841732"/>
    <w:rsid w:val="00841C87"/>
    <w:rsid w:val="00842AB8"/>
    <w:rsid w:val="00842FAC"/>
    <w:rsid w:val="008444C0"/>
    <w:rsid w:val="008449C4"/>
    <w:rsid w:val="008457D5"/>
    <w:rsid w:val="00845D47"/>
    <w:rsid w:val="008462FD"/>
    <w:rsid w:val="0084642B"/>
    <w:rsid w:val="00846F9C"/>
    <w:rsid w:val="008502F4"/>
    <w:rsid w:val="00851E96"/>
    <w:rsid w:val="00852633"/>
    <w:rsid w:val="0085265A"/>
    <w:rsid w:val="00852FFD"/>
    <w:rsid w:val="00853A1E"/>
    <w:rsid w:val="00853B3D"/>
    <w:rsid w:val="00854769"/>
    <w:rsid w:val="008551FC"/>
    <w:rsid w:val="008559E9"/>
    <w:rsid w:val="00855A74"/>
    <w:rsid w:val="00855FDC"/>
    <w:rsid w:val="008562D7"/>
    <w:rsid w:val="0085659A"/>
    <w:rsid w:val="0085781D"/>
    <w:rsid w:val="008579C9"/>
    <w:rsid w:val="00857ABF"/>
    <w:rsid w:val="00857D07"/>
    <w:rsid w:val="008601BA"/>
    <w:rsid w:val="00860C8C"/>
    <w:rsid w:val="0086134A"/>
    <w:rsid w:val="00862317"/>
    <w:rsid w:val="00862C63"/>
    <w:rsid w:val="00863013"/>
    <w:rsid w:val="00863156"/>
    <w:rsid w:val="00864569"/>
    <w:rsid w:val="008648AD"/>
    <w:rsid w:val="00864F1B"/>
    <w:rsid w:val="008650BD"/>
    <w:rsid w:val="00865FFE"/>
    <w:rsid w:val="00866148"/>
    <w:rsid w:val="00866D60"/>
    <w:rsid w:val="0087084B"/>
    <w:rsid w:val="00871086"/>
    <w:rsid w:val="00871DDD"/>
    <w:rsid w:val="008723DB"/>
    <w:rsid w:val="00873487"/>
    <w:rsid w:val="008735AD"/>
    <w:rsid w:val="0087377B"/>
    <w:rsid w:val="0087448E"/>
    <w:rsid w:val="008745C9"/>
    <w:rsid w:val="00874ABD"/>
    <w:rsid w:val="00874E21"/>
    <w:rsid w:val="008753E0"/>
    <w:rsid w:val="008756C7"/>
    <w:rsid w:val="00875B07"/>
    <w:rsid w:val="00876228"/>
    <w:rsid w:val="00876C22"/>
    <w:rsid w:val="00876D3C"/>
    <w:rsid w:val="00877218"/>
    <w:rsid w:val="00877B8B"/>
    <w:rsid w:val="008804C2"/>
    <w:rsid w:val="0088068D"/>
    <w:rsid w:val="00880751"/>
    <w:rsid w:val="0088108C"/>
    <w:rsid w:val="0088205F"/>
    <w:rsid w:val="0088211B"/>
    <w:rsid w:val="00883F9F"/>
    <w:rsid w:val="00884678"/>
    <w:rsid w:val="00884802"/>
    <w:rsid w:val="00885A5E"/>
    <w:rsid w:val="00886EEE"/>
    <w:rsid w:val="008873D2"/>
    <w:rsid w:val="008909B4"/>
    <w:rsid w:val="008910EF"/>
    <w:rsid w:val="008915EB"/>
    <w:rsid w:val="008916FE"/>
    <w:rsid w:val="00891E8D"/>
    <w:rsid w:val="00891F7A"/>
    <w:rsid w:val="00892B09"/>
    <w:rsid w:val="00892FB1"/>
    <w:rsid w:val="0089424B"/>
    <w:rsid w:val="0089475B"/>
    <w:rsid w:val="00894BD7"/>
    <w:rsid w:val="00894E20"/>
    <w:rsid w:val="0089543D"/>
    <w:rsid w:val="0089554A"/>
    <w:rsid w:val="008956CC"/>
    <w:rsid w:val="0089695F"/>
    <w:rsid w:val="00896D4F"/>
    <w:rsid w:val="0089715D"/>
    <w:rsid w:val="00897E48"/>
    <w:rsid w:val="008A07F7"/>
    <w:rsid w:val="008A0EA6"/>
    <w:rsid w:val="008A1262"/>
    <w:rsid w:val="008A1848"/>
    <w:rsid w:val="008A2439"/>
    <w:rsid w:val="008A28DD"/>
    <w:rsid w:val="008A2D1B"/>
    <w:rsid w:val="008A456B"/>
    <w:rsid w:val="008A4743"/>
    <w:rsid w:val="008A5B04"/>
    <w:rsid w:val="008A6123"/>
    <w:rsid w:val="008A676E"/>
    <w:rsid w:val="008A7278"/>
    <w:rsid w:val="008A7A3B"/>
    <w:rsid w:val="008A7C49"/>
    <w:rsid w:val="008B0803"/>
    <w:rsid w:val="008B0D84"/>
    <w:rsid w:val="008B2896"/>
    <w:rsid w:val="008B458F"/>
    <w:rsid w:val="008B4949"/>
    <w:rsid w:val="008B5ABB"/>
    <w:rsid w:val="008B5B61"/>
    <w:rsid w:val="008B6970"/>
    <w:rsid w:val="008B6AB9"/>
    <w:rsid w:val="008B71D2"/>
    <w:rsid w:val="008B7EDA"/>
    <w:rsid w:val="008C0052"/>
    <w:rsid w:val="008C09CD"/>
    <w:rsid w:val="008C0A23"/>
    <w:rsid w:val="008C0F1E"/>
    <w:rsid w:val="008C2222"/>
    <w:rsid w:val="008C2A7C"/>
    <w:rsid w:val="008C2C69"/>
    <w:rsid w:val="008C4B5A"/>
    <w:rsid w:val="008C51F5"/>
    <w:rsid w:val="008C57E9"/>
    <w:rsid w:val="008C68A9"/>
    <w:rsid w:val="008C6925"/>
    <w:rsid w:val="008C6C15"/>
    <w:rsid w:val="008C7073"/>
    <w:rsid w:val="008C7104"/>
    <w:rsid w:val="008C7190"/>
    <w:rsid w:val="008D27FF"/>
    <w:rsid w:val="008D3091"/>
    <w:rsid w:val="008D327F"/>
    <w:rsid w:val="008D3575"/>
    <w:rsid w:val="008D3BDD"/>
    <w:rsid w:val="008D4338"/>
    <w:rsid w:val="008D48F9"/>
    <w:rsid w:val="008D4D38"/>
    <w:rsid w:val="008D575C"/>
    <w:rsid w:val="008D5A77"/>
    <w:rsid w:val="008D6741"/>
    <w:rsid w:val="008D7198"/>
    <w:rsid w:val="008D76F7"/>
    <w:rsid w:val="008D79B3"/>
    <w:rsid w:val="008E0691"/>
    <w:rsid w:val="008E097A"/>
    <w:rsid w:val="008E0D23"/>
    <w:rsid w:val="008E1753"/>
    <w:rsid w:val="008E338E"/>
    <w:rsid w:val="008E3F61"/>
    <w:rsid w:val="008E4206"/>
    <w:rsid w:val="008E45A3"/>
    <w:rsid w:val="008E59C5"/>
    <w:rsid w:val="008E5D81"/>
    <w:rsid w:val="008E61B9"/>
    <w:rsid w:val="008E7E07"/>
    <w:rsid w:val="008F0C04"/>
    <w:rsid w:val="008F1CBF"/>
    <w:rsid w:val="008F2E0F"/>
    <w:rsid w:val="008F2ED1"/>
    <w:rsid w:val="008F40D0"/>
    <w:rsid w:val="008F6169"/>
    <w:rsid w:val="008F7995"/>
    <w:rsid w:val="008F7FEB"/>
    <w:rsid w:val="00900714"/>
    <w:rsid w:val="009016AC"/>
    <w:rsid w:val="009023FA"/>
    <w:rsid w:val="009030E8"/>
    <w:rsid w:val="00903A7C"/>
    <w:rsid w:val="00903E3C"/>
    <w:rsid w:val="00904703"/>
    <w:rsid w:val="00904960"/>
    <w:rsid w:val="00905C86"/>
    <w:rsid w:val="0090637E"/>
    <w:rsid w:val="00906D9C"/>
    <w:rsid w:val="00906F1E"/>
    <w:rsid w:val="0090735C"/>
    <w:rsid w:val="00907588"/>
    <w:rsid w:val="00911A18"/>
    <w:rsid w:val="00911B24"/>
    <w:rsid w:val="0091276B"/>
    <w:rsid w:val="0091292E"/>
    <w:rsid w:val="00913238"/>
    <w:rsid w:val="00913A6C"/>
    <w:rsid w:val="00913D2F"/>
    <w:rsid w:val="009152BC"/>
    <w:rsid w:val="009156AE"/>
    <w:rsid w:val="00915867"/>
    <w:rsid w:val="00915DA4"/>
    <w:rsid w:val="00916903"/>
    <w:rsid w:val="00916AE5"/>
    <w:rsid w:val="00916BC8"/>
    <w:rsid w:val="00916CF5"/>
    <w:rsid w:val="00916D30"/>
    <w:rsid w:val="009170E4"/>
    <w:rsid w:val="0091762E"/>
    <w:rsid w:val="0091780F"/>
    <w:rsid w:val="00920BA0"/>
    <w:rsid w:val="00921D07"/>
    <w:rsid w:val="00922C62"/>
    <w:rsid w:val="00922DF5"/>
    <w:rsid w:val="00923ABD"/>
    <w:rsid w:val="00923AD5"/>
    <w:rsid w:val="00923ADB"/>
    <w:rsid w:val="00923E7B"/>
    <w:rsid w:val="009244A2"/>
    <w:rsid w:val="00924AEC"/>
    <w:rsid w:val="00924E4C"/>
    <w:rsid w:val="00926499"/>
    <w:rsid w:val="00927612"/>
    <w:rsid w:val="0092781D"/>
    <w:rsid w:val="00927B3D"/>
    <w:rsid w:val="00927C87"/>
    <w:rsid w:val="00930671"/>
    <w:rsid w:val="00930D42"/>
    <w:rsid w:val="0093186F"/>
    <w:rsid w:val="009323BD"/>
    <w:rsid w:val="00932ECD"/>
    <w:rsid w:val="009339CB"/>
    <w:rsid w:val="00933CDB"/>
    <w:rsid w:val="00934526"/>
    <w:rsid w:val="009345EC"/>
    <w:rsid w:val="00934859"/>
    <w:rsid w:val="00935383"/>
    <w:rsid w:val="009355E4"/>
    <w:rsid w:val="00936557"/>
    <w:rsid w:val="009365DB"/>
    <w:rsid w:val="009374DF"/>
    <w:rsid w:val="00937B98"/>
    <w:rsid w:val="00940CCB"/>
    <w:rsid w:val="00941B1F"/>
    <w:rsid w:val="00941FB2"/>
    <w:rsid w:val="009428B4"/>
    <w:rsid w:val="00943386"/>
    <w:rsid w:val="00943816"/>
    <w:rsid w:val="00944664"/>
    <w:rsid w:val="00944C01"/>
    <w:rsid w:val="00945B08"/>
    <w:rsid w:val="00945FA6"/>
    <w:rsid w:val="00946018"/>
    <w:rsid w:val="0094697E"/>
    <w:rsid w:val="00950030"/>
    <w:rsid w:val="00950483"/>
    <w:rsid w:val="00950B14"/>
    <w:rsid w:val="009519D9"/>
    <w:rsid w:val="00952333"/>
    <w:rsid w:val="009535A0"/>
    <w:rsid w:val="00953924"/>
    <w:rsid w:val="00953AD8"/>
    <w:rsid w:val="0095433C"/>
    <w:rsid w:val="0095445E"/>
    <w:rsid w:val="00955531"/>
    <w:rsid w:val="00956A23"/>
    <w:rsid w:val="0095724E"/>
    <w:rsid w:val="00957322"/>
    <w:rsid w:val="0095780B"/>
    <w:rsid w:val="0096136F"/>
    <w:rsid w:val="009618B1"/>
    <w:rsid w:val="0096206E"/>
    <w:rsid w:val="00962634"/>
    <w:rsid w:val="0096287B"/>
    <w:rsid w:val="00962AD7"/>
    <w:rsid w:val="00962BBC"/>
    <w:rsid w:val="00963164"/>
    <w:rsid w:val="0096333C"/>
    <w:rsid w:val="00963B10"/>
    <w:rsid w:val="00963E1E"/>
    <w:rsid w:val="009644E2"/>
    <w:rsid w:val="009648FB"/>
    <w:rsid w:val="00965439"/>
    <w:rsid w:val="00965664"/>
    <w:rsid w:val="00965FC3"/>
    <w:rsid w:val="009674E2"/>
    <w:rsid w:val="00967C1B"/>
    <w:rsid w:val="009703ED"/>
    <w:rsid w:val="0097045D"/>
    <w:rsid w:val="00970A80"/>
    <w:rsid w:val="00971767"/>
    <w:rsid w:val="00971B4A"/>
    <w:rsid w:val="00972188"/>
    <w:rsid w:val="009724AE"/>
    <w:rsid w:val="00972E2D"/>
    <w:rsid w:val="009746DE"/>
    <w:rsid w:val="00975642"/>
    <w:rsid w:val="0097570E"/>
    <w:rsid w:val="009759F8"/>
    <w:rsid w:val="00976114"/>
    <w:rsid w:val="00976163"/>
    <w:rsid w:val="0097634A"/>
    <w:rsid w:val="009763D1"/>
    <w:rsid w:val="00976AEE"/>
    <w:rsid w:val="00977984"/>
    <w:rsid w:val="00977985"/>
    <w:rsid w:val="00980075"/>
    <w:rsid w:val="00980151"/>
    <w:rsid w:val="00980E78"/>
    <w:rsid w:val="00980F14"/>
    <w:rsid w:val="00980FF8"/>
    <w:rsid w:val="00982725"/>
    <w:rsid w:val="00982D16"/>
    <w:rsid w:val="00983E56"/>
    <w:rsid w:val="00985A25"/>
    <w:rsid w:val="00986118"/>
    <w:rsid w:val="00986710"/>
    <w:rsid w:val="0098707E"/>
    <w:rsid w:val="00987562"/>
    <w:rsid w:val="00987B67"/>
    <w:rsid w:val="0099057D"/>
    <w:rsid w:val="00990AE1"/>
    <w:rsid w:val="00991816"/>
    <w:rsid w:val="00991AEE"/>
    <w:rsid w:val="00993C3C"/>
    <w:rsid w:val="00993EBA"/>
    <w:rsid w:val="00993F84"/>
    <w:rsid w:val="00995D16"/>
    <w:rsid w:val="00996121"/>
    <w:rsid w:val="009962B6"/>
    <w:rsid w:val="009965F1"/>
    <w:rsid w:val="009979AF"/>
    <w:rsid w:val="00997F0E"/>
    <w:rsid w:val="00997F75"/>
    <w:rsid w:val="009A113C"/>
    <w:rsid w:val="009A20FB"/>
    <w:rsid w:val="009A27A9"/>
    <w:rsid w:val="009A2D6E"/>
    <w:rsid w:val="009A2DFE"/>
    <w:rsid w:val="009A345B"/>
    <w:rsid w:val="009A4A76"/>
    <w:rsid w:val="009A4EC3"/>
    <w:rsid w:val="009A6731"/>
    <w:rsid w:val="009A69FC"/>
    <w:rsid w:val="009A6AC8"/>
    <w:rsid w:val="009B0108"/>
    <w:rsid w:val="009B04A6"/>
    <w:rsid w:val="009B07F8"/>
    <w:rsid w:val="009B094A"/>
    <w:rsid w:val="009B0D52"/>
    <w:rsid w:val="009B1B4A"/>
    <w:rsid w:val="009B2BAD"/>
    <w:rsid w:val="009B37F8"/>
    <w:rsid w:val="009B3B77"/>
    <w:rsid w:val="009B45B6"/>
    <w:rsid w:val="009B4B70"/>
    <w:rsid w:val="009B5287"/>
    <w:rsid w:val="009B5F43"/>
    <w:rsid w:val="009B6245"/>
    <w:rsid w:val="009B686B"/>
    <w:rsid w:val="009B6E19"/>
    <w:rsid w:val="009B759F"/>
    <w:rsid w:val="009B7904"/>
    <w:rsid w:val="009B79F4"/>
    <w:rsid w:val="009C0721"/>
    <w:rsid w:val="009C18A4"/>
    <w:rsid w:val="009C1C77"/>
    <w:rsid w:val="009C3414"/>
    <w:rsid w:val="009C3FDB"/>
    <w:rsid w:val="009C49ED"/>
    <w:rsid w:val="009C611E"/>
    <w:rsid w:val="009C70CC"/>
    <w:rsid w:val="009C7686"/>
    <w:rsid w:val="009D01CC"/>
    <w:rsid w:val="009D08A7"/>
    <w:rsid w:val="009D0BC2"/>
    <w:rsid w:val="009D0DD2"/>
    <w:rsid w:val="009D0EA5"/>
    <w:rsid w:val="009D120A"/>
    <w:rsid w:val="009D2C0C"/>
    <w:rsid w:val="009D36DB"/>
    <w:rsid w:val="009D3BDA"/>
    <w:rsid w:val="009D3EDB"/>
    <w:rsid w:val="009D6139"/>
    <w:rsid w:val="009D635E"/>
    <w:rsid w:val="009D63EC"/>
    <w:rsid w:val="009D6657"/>
    <w:rsid w:val="009D68AC"/>
    <w:rsid w:val="009D7979"/>
    <w:rsid w:val="009E0D60"/>
    <w:rsid w:val="009E13AB"/>
    <w:rsid w:val="009E28E6"/>
    <w:rsid w:val="009E3160"/>
    <w:rsid w:val="009E4EA6"/>
    <w:rsid w:val="009E5489"/>
    <w:rsid w:val="009E646E"/>
    <w:rsid w:val="009E6B69"/>
    <w:rsid w:val="009E7801"/>
    <w:rsid w:val="009E79DB"/>
    <w:rsid w:val="009F05AF"/>
    <w:rsid w:val="009F0744"/>
    <w:rsid w:val="009F1BDF"/>
    <w:rsid w:val="009F203A"/>
    <w:rsid w:val="009F2C66"/>
    <w:rsid w:val="009F3B77"/>
    <w:rsid w:val="009F3DB3"/>
    <w:rsid w:val="009F3EA6"/>
    <w:rsid w:val="009F48E5"/>
    <w:rsid w:val="009F4978"/>
    <w:rsid w:val="009F50F8"/>
    <w:rsid w:val="009F5228"/>
    <w:rsid w:val="009F5381"/>
    <w:rsid w:val="009F584C"/>
    <w:rsid w:val="009F65E3"/>
    <w:rsid w:val="009F7CDF"/>
    <w:rsid w:val="00A00D3F"/>
    <w:rsid w:val="00A00E2F"/>
    <w:rsid w:val="00A01BEA"/>
    <w:rsid w:val="00A0220E"/>
    <w:rsid w:val="00A02288"/>
    <w:rsid w:val="00A0256C"/>
    <w:rsid w:val="00A03195"/>
    <w:rsid w:val="00A033FB"/>
    <w:rsid w:val="00A06245"/>
    <w:rsid w:val="00A06AF4"/>
    <w:rsid w:val="00A06E73"/>
    <w:rsid w:val="00A071EA"/>
    <w:rsid w:val="00A07396"/>
    <w:rsid w:val="00A07C90"/>
    <w:rsid w:val="00A105F3"/>
    <w:rsid w:val="00A113A0"/>
    <w:rsid w:val="00A118F4"/>
    <w:rsid w:val="00A11B09"/>
    <w:rsid w:val="00A11C2D"/>
    <w:rsid w:val="00A11DF7"/>
    <w:rsid w:val="00A11F2C"/>
    <w:rsid w:val="00A12B19"/>
    <w:rsid w:val="00A12EDD"/>
    <w:rsid w:val="00A14430"/>
    <w:rsid w:val="00A14CC7"/>
    <w:rsid w:val="00A154E6"/>
    <w:rsid w:val="00A159C6"/>
    <w:rsid w:val="00A1637C"/>
    <w:rsid w:val="00A1727B"/>
    <w:rsid w:val="00A20E0D"/>
    <w:rsid w:val="00A218DF"/>
    <w:rsid w:val="00A21AB8"/>
    <w:rsid w:val="00A21D6B"/>
    <w:rsid w:val="00A21E28"/>
    <w:rsid w:val="00A21F12"/>
    <w:rsid w:val="00A2229D"/>
    <w:rsid w:val="00A22917"/>
    <w:rsid w:val="00A23A96"/>
    <w:rsid w:val="00A23BA9"/>
    <w:rsid w:val="00A24118"/>
    <w:rsid w:val="00A2420E"/>
    <w:rsid w:val="00A24822"/>
    <w:rsid w:val="00A25744"/>
    <w:rsid w:val="00A25949"/>
    <w:rsid w:val="00A2674B"/>
    <w:rsid w:val="00A267C2"/>
    <w:rsid w:val="00A27022"/>
    <w:rsid w:val="00A31C46"/>
    <w:rsid w:val="00A3204A"/>
    <w:rsid w:val="00A323E5"/>
    <w:rsid w:val="00A333CE"/>
    <w:rsid w:val="00A336E2"/>
    <w:rsid w:val="00A343E2"/>
    <w:rsid w:val="00A34B79"/>
    <w:rsid w:val="00A35877"/>
    <w:rsid w:val="00A35A82"/>
    <w:rsid w:val="00A35DB6"/>
    <w:rsid w:val="00A361BC"/>
    <w:rsid w:val="00A36A68"/>
    <w:rsid w:val="00A36EF2"/>
    <w:rsid w:val="00A37C94"/>
    <w:rsid w:val="00A4143A"/>
    <w:rsid w:val="00A43E24"/>
    <w:rsid w:val="00A44597"/>
    <w:rsid w:val="00A446F6"/>
    <w:rsid w:val="00A44A03"/>
    <w:rsid w:val="00A46A3E"/>
    <w:rsid w:val="00A501E9"/>
    <w:rsid w:val="00A51314"/>
    <w:rsid w:val="00A513A6"/>
    <w:rsid w:val="00A523CC"/>
    <w:rsid w:val="00A53AB0"/>
    <w:rsid w:val="00A53BDF"/>
    <w:rsid w:val="00A53F0C"/>
    <w:rsid w:val="00A55D28"/>
    <w:rsid w:val="00A6002D"/>
    <w:rsid w:val="00A60122"/>
    <w:rsid w:val="00A603F8"/>
    <w:rsid w:val="00A60711"/>
    <w:rsid w:val="00A60E9F"/>
    <w:rsid w:val="00A61A61"/>
    <w:rsid w:val="00A621C7"/>
    <w:rsid w:val="00A623C1"/>
    <w:rsid w:val="00A6271E"/>
    <w:rsid w:val="00A63263"/>
    <w:rsid w:val="00A636BD"/>
    <w:rsid w:val="00A637CD"/>
    <w:rsid w:val="00A64246"/>
    <w:rsid w:val="00A64688"/>
    <w:rsid w:val="00A666A2"/>
    <w:rsid w:val="00A66AB5"/>
    <w:rsid w:val="00A67112"/>
    <w:rsid w:val="00A671D1"/>
    <w:rsid w:val="00A678CE"/>
    <w:rsid w:val="00A67D69"/>
    <w:rsid w:val="00A67E1D"/>
    <w:rsid w:val="00A70B8A"/>
    <w:rsid w:val="00A71166"/>
    <w:rsid w:val="00A72A67"/>
    <w:rsid w:val="00A72EF8"/>
    <w:rsid w:val="00A734A3"/>
    <w:rsid w:val="00A735C1"/>
    <w:rsid w:val="00A73EB2"/>
    <w:rsid w:val="00A7439F"/>
    <w:rsid w:val="00A746E3"/>
    <w:rsid w:val="00A74EE7"/>
    <w:rsid w:val="00A76280"/>
    <w:rsid w:val="00A765AC"/>
    <w:rsid w:val="00A777FD"/>
    <w:rsid w:val="00A804DE"/>
    <w:rsid w:val="00A80670"/>
    <w:rsid w:val="00A8075B"/>
    <w:rsid w:val="00A80F12"/>
    <w:rsid w:val="00A81659"/>
    <w:rsid w:val="00A81815"/>
    <w:rsid w:val="00A81E56"/>
    <w:rsid w:val="00A8229D"/>
    <w:rsid w:val="00A83277"/>
    <w:rsid w:val="00A832C1"/>
    <w:rsid w:val="00A83D0D"/>
    <w:rsid w:val="00A84CAA"/>
    <w:rsid w:val="00A84DAB"/>
    <w:rsid w:val="00A850CB"/>
    <w:rsid w:val="00A85761"/>
    <w:rsid w:val="00A857FE"/>
    <w:rsid w:val="00A86D39"/>
    <w:rsid w:val="00A86E34"/>
    <w:rsid w:val="00A87534"/>
    <w:rsid w:val="00A90056"/>
    <w:rsid w:val="00A90680"/>
    <w:rsid w:val="00A9091A"/>
    <w:rsid w:val="00A91337"/>
    <w:rsid w:val="00A920AB"/>
    <w:rsid w:val="00A921EC"/>
    <w:rsid w:val="00A9250B"/>
    <w:rsid w:val="00A92E0A"/>
    <w:rsid w:val="00A936FE"/>
    <w:rsid w:val="00A93F90"/>
    <w:rsid w:val="00A94FC7"/>
    <w:rsid w:val="00A9584C"/>
    <w:rsid w:val="00A9616C"/>
    <w:rsid w:val="00A96D63"/>
    <w:rsid w:val="00A9701A"/>
    <w:rsid w:val="00A975C1"/>
    <w:rsid w:val="00A97E9E"/>
    <w:rsid w:val="00AA149F"/>
    <w:rsid w:val="00AA235E"/>
    <w:rsid w:val="00AA32A1"/>
    <w:rsid w:val="00AA3610"/>
    <w:rsid w:val="00AA444D"/>
    <w:rsid w:val="00AA44D6"/>
    <w:rsid w:val="00AA5399"/>
    <w:rsid w:val="00AA7C61"/>
    <w:rsid w:val="00AA7EE7"/>
    <w:rsid w:val="00AB008F"/>
    <w:rsid w:val="00AB0CC0"/>
    <w:rsid w:val="00AB2237"/>
    <w:rsid w:val="00AB2AEE"/>
    <w:rsid w:val="00AB37FE"/>
    <w:rsid w:val="00AB3FF9"/>
    <w:rsid w:val="00AB6118"/>
    <w:rsid w:val="00AB66C8"/>
    <w:rsid w:val="00AB75A0"/>
    <w:rsid w:val="00AB764D"/>
    <w:rsid w:val="00AC05E1"/>
    <w:rsid w:val="00AC06A7"/>
    <w:rsid w:val="00AC1629"/>
    <w:rsid w:val="00AC1FE6"/>
    <w:rsid w:val="00AC2020"/>
    <w:rsid w:val="00AC232B"/>
    <w:rsid w:val="00AC2752"/>
    <w:rsid w:val="00AC293F"/>
    <w:rsid w:val="00AC2B94"/>
    <w:rsid w:val="00AC35EB"/>
    <w:rsid w:val="00AC3D01"/>
    <w:rsid w:val="00AC489E"/>
    <w:rsid w:val="00AC4DB3"/>
    <w:rsid w:val="00AC5026"/>
    <w:rsid w:val="00AC5A93"/>
    <w:rsid w:val="00AC5D4F"/>
    <w:rsid w:val="00AC6496"/>
    <w:rsid w:val="00AC6C63"/>
    <w:rsid w:val="00AC7A98"/>
    <w:rsid w:val="00AD0ABD"/>
    <w:rsid w:val="00AD0AC9"/>
    <w:rsid w:val="00AD11A7"/>
    <w:rsid w:val="00AD147D"/>
    <w:rsid w:val="00AD1B6C"/>
    <w:rsid w:val="00AD20A8"/>
    <w:rsid w:val="00AD267C"/>
    <w:rsid w:val="00AD2CA9"/>
    <w:rsid w:val="00AD2F40"/>
    <w:rsid w:val="00AD373A"/>
    <w:rsid w:val="00AD451E"/>
    <w:rsid w:val="00AD4D22"/>
    <w:rsid w:val="00AD528D"/>
    <w:rsid w:val="00AD5BD1"/>
    <w:rsid w:val="00AD5DC4"/>
    <w:rsid w:val="00AD6DB4"/>
    <w:rsid w:val="00AD71FF"/>
    <w:rsid w:val="00AD73D6"/>
    <w:rsid w:val="00AE0011"/>
    <w:rsid w:val="00AE036F"/>
    <w:rsid w:val="00AE03B7"/>
    <w:rsid w:val="00AE048D"/>
    <w:rsid w:val="00AE1944"/>
    <w:rsid w:val="00AE2485"/>
    <w:rsid w:val="00AE264A"/>
    <w:rsid w:val="00AE349B"/>
    <w:rsid w:val="00AE5ED9"/>
    <w:rsid w:val="00AE7CF3"/>
    <w:rsid w:val="00AF186D"/>
    <w:rsid w:val="00AF1CE9"/>
    <w:rsid w:val="00AF24F1"/>
    <w:rsid w:val="00AF330C"/>
    <w:rsid w:val="00AF4314"/>
    <w:rsid w:val="00AF493F"/>
    <w:rsid w:val="00AF4B13"/>
    <w:rsid w:val="00AF4F67"/>
    <w:rsid w:val="00AF54CE"/>
    <w:rsid w:val="00AF62E4"/>
    <w:rsid w:val="00AF6623"/>
    <w:rsid w:val="00B000CD"/>
    <w:rsid w:val="00B007C4"/>
    <w:rsid w:val="00B00FE0"/>
    <w:rsid w:val="00B02408"/>
    <w:rsid w:val="00B02750"/>
    <w:rsid w:val="00B03B85"/>
    <w:rsid w:val="00B03F91"/>
    <w:rsid w:val="00B05253"/>
    <w:rsid w:val="00B05708"/>
    <w:rsid w:val="00B05BDC"/>
    <w:rsid w:val="00B05E86"/>
    <w:rsid w:val="00B06220"/>
    <w:rsid w:val="00B0652E"/>
    <w:rsid w:val="00B1016B"/>
    <w:rsid w:val="00B110C7"/>
    <w:rsid w:val="00B1146E"/>
    <w:rsid w:val="00B11723"/>
    <w:rsid w:val="00B11860"/>
    <w:rsid w:val="00B1289E"/>
    <w:rsid w:val="00B131C9"/>
    <w:rsid w:val="00B14501"/>
    <w:rsid w:val="00B15C7A"/>
    <w:rsid w:val="00B167D2"/>
    <w:rsid w:val="00B17A80"/>
    <w:rsid w:val="00B17C46"/>
    <w:rsid w:val="00B20347"/>
    <w:rsid w:val="00B2122A"/>
    <w:rsid w:val="00B21523"/>
    <w:rsid w:val="00B219B5"/>
    <w:rsid w:val="00B2241C"/>
    <w:rsid w:val="00B22783"/>
    <w:rsid w:val="00B22BCA"/>
    <w:rsid w:val="00B2500B"/>
    <w:rsid w:val="00B253C8"/>
    <w:rsid w:val="00B253F6"/>
    <w:rsid w:val="00B25908"/>
    <w:rsid w:val="00B25D46"/>
    <w:rsid w:val="00B25F01"/>
    <w:rsid w:val="00B26164"/>
    <w:rsid w:val="00B267FA"/>
    <w:rsid w:val="00B27D6B"/>
    <w:rsid w:val="00B303AD"/>
    <w:rsid w:val="00B31CF7"/>
    <w:rsid w:val="00B34B00"/>
    <w:rsid w:val="00B355E8"/>
    <w:rsid w:val="00B35CDE"/>
    <w:rsid w:val="00B3655C"/>
    <w:rsid w:val="00B36FDB"/>
    <w:rsid w:val="00B37D01"/>
    <w:rsid w:val="00B37E73"/>
    <w:rsid w:val="00B4024D"/>
    <w:rsid w:val="00B40767"/>
    <w:rsid w:val="00B409FC"/>
    <w:rsid w:val="00B40E4E"/>
    <w:rsid w:val="00B414F5"/>
    <w:rsid w:val="00B41D81"/>
    <w:rsid w:val="00B43048"/>
    <w:rsid w:val="00B43804"/>
    <w:rsid w:val="00B45145"/>
    <w:rsid w:val="00B4520E"/>
    <w:rsid w:val="00B46E91"/>
    <w:rsid w:val="00B47076"/>
    <w:rsid w:val="00B470E2"/>
    <w:rsid w:val="00B47A6E"/>
    <w:rsid w:val="00B50B74"/>
    <w:rsid w:val="00B512BC"/>
    <w:rsid w:val="00B52B30"/>
    <w:rsid w:val="00B52CCE"/>
    <w:rsid w:val="00B52DF4"/>
    <w:rsid w:val="00B53021"/>
    <w:rsid w:val="00B53B14"/>
    <w:rsid w:val="00B53DDC"/>
    <w:rsid w:val="00B544F4"/>
    <w:rsid w:val="00B54835"/>
    <w:rsid w:val="00B5483E"/>
    <w:rsid w:val="00B548F9"/>
    <w:rsid w:val="00B55731"/>
    <w:rsid w:val="00B568E0"/>
    <w:rsid w:val="00B56927"/>
    <w:rsid w:val="00B569F4"/>
    <w:rsid w:val="00B57208"/>
    <w:rsid w:val="00B577A3"/>
    <w:rsid w:val="00B57E0B"/>
    <w:rsid w:val="00B57EFC"/>
    <w:rsid w:val="00B602D5"/>
    <w:rsid w:val="00B61039"/>
    <w:rsid w:val="00B61490"/>
    <w:rsid w:val="00B62A74"/>
    <w:rsid w:val="00B6376B"/>
    <w:rsid w:val="00B6478D"/>
    <w:rsid w:val="00B649D1"/>
    <w:rsid w:val="00B66616"/>
    <w:rsid w:val="00B66EDF"/>
    <w:rsid w:val="00B67C89"/>
    <w:rsid w:val="00B70053"/>
    <w:rsid w:val="00B7025D"/>
    <w:rsid w:val="00B70740"/>
    <w:rsid w:val="00B72D58"/>
    <w:rsid w:val="00B74196"/>
    <w:rsid w:val="00B74B21"/>
    <w:rsid w:val="00B76456"/>
    <w:rsid w:val="00B76795"/>
    <w:rsid w:val="00B8019C"/>
    <w:rsid w:val="00B801BB"/>
    <w:rsid w:val="00B807D9"/>
    <w:rsid w:val="00B8124E"/>
    <w:rsid w:val="00B813A6"/>
    <w:rsid w:val="00B81FB0"/>
    <w:rsid w:val="00B828A2"/>
    <w:rsid w:val="00B83733"/>
    <w:rsid w:val="00B83BBF"/>
    <w:rsid w:val="00B84787"/>
    <w:rsid w:val="00B849CE"/>
    <w:rsid w:val="00B84A00"/>
    <w:rsid w:val="00B84E9B"/>
    <w:rsid w:val="00B85B37"/>
    <w:rsid w:val="00B91C7C"/>
    <w:rsid w:val="00B91DD3"/>
    <w:rsid w:val="00B9226E"/>
    <w:rsid w:val="00B92A2A"/>
    <w:rsid w:val="00B94A3A"/>
    <w:rsid w:val="00B95788"/>
    <w:rsid w:val="00B95840"/>
    <w:rsid w:val="00B95B66"/>
    <w:rsid w:val="00B9631B"/>
    <w:rsid w:val="00B965CF"/>
    <w:rsid w:val="00B96B59"/>
    <w:rsid w:val="00B96E38"/>
    <w:rsid w:val="00B97521"/>
    <w:rsid w:val="00B9758A"/>
    <w:rsid w:val="00B97AB4"/>
    <w:rsid w:val="00B97DD7"/>
    <w:rsid w:val="00BA065E"/>
    <w:rsid w:val="00BA157D"/>
    <w:rsid w:val="00BA1B72"/>
    <w:rsid w:val="00BA1DC4"/>
    <w:rsid w:val="00BA2B60"/>
    <w:rsid w:val="00BA3663"/>
    <w:rsid w:val="00BA5CCE"/>
    <w:rsid w:val="00BA65A7"/>
    <w:rsid w:val="00BA6812"/>
    <w:rsid w:val="00BB021E"/>
    <w:rsid w:val="00BB1B6F"/>
    <w:rsid w:val="00BB2B9B"/>
    <w:rsid w:val="00BB3DB6"/>
    <w:rsid w:val="00BB4AD0"/>
    <w:rsid w:val="00BB586F"/>
    <w:rsid w:val="00BB5C51"/>
    <w:rsid w:val="00BB5C71"/>
    <w:rsid w:val="00BB637C"/>
    <w:rsid w:val="00BB7138"/>
    <w:rsid w:val="00BB7699"/>
    <w:rsid w:val="00BB769A"/>
    <w:rsid w:val="00BC12E0"/>
    <w:rsid w:val="00BC1C3E"/>
    <w:rsid w:val="00BC1ECF"/>
    <w:rsid w:val="00BC2F8A"/>
    <w:rsid w:val="00BC411B"/>
    <w:rsid w:val="00BC6572"/>
    <w:rsid w:val="00BC7C07"/>
    <w:rsid w:val="00BD16F0"/>
    <w:rsid w:val="00BD1E50"/>
    <w:rsid w:val="00BD278B"/>
    <w:rsid w:val="00BD295F"/>
    <w:rsid w:val="00BD31F5"/>
    <w:rsid w:val="00BD332B"/>
    <w:rsid w:val="00BD35CD"/>
    <w:rsid w:val="00BD3C84"/>
    <w:rsid w:val="00BD42B9"/>
    <w:rsid w:val="00BD4555"/>
    <w:rsid w:val="00BD5022"/>
    <w:rsid w:val="00BD5467"/>
    <w:rsid w:val="00BD6773"/>
    <w:rsid w:val="00BD7534"/>
    <w:rsid w:val="00BD79A6"/>
    <w:rsid w:val="00BD7A4F"/>
    <w:rsid w:val="00BE00FA"/>
    <w:rsid w:val="00BE0268"/>
    <w:rsid w:val="00BE0916"/>
    <w:rsid w:val="00BE1592"/>
    <w:rsid w:val="00BE1DC3"/>
    <w:rsid w:val="00BE2017"/>
    <w:rsid w:val="00BE22EE"/>
    <w:rsid w:val="00BE34B5"/>
    <w:rsid w:val="00BE5A78"/>
    <w:rsid w:val="00BE5CC7"/>
    <w:rsid w:val="00BE5F80"/>
    <w:rsid w:val="00BE671C"/>
    <w:rsid w:val="00BF1F1D"/>
    <w:rsid w:val="00BF20E0"/>
    <w:rsid w:val="00BF2480"/>
    <w:rsid w:val="00BF2C3D"/>
    <w:rsid w:val="00BF3203"/>
    <w:rsid w:val="00BF3414"/>
    <w:rsid w:val="00BF4940"/>
    <w:rsid w:val="00BF4944"/>
    <w:rsid w:val="00BF51C5"/>
    <w:rsid w:val="00BF54CB"/>
    <w:rsid w:val="00BF5A47"/>
    <w:rsid w:val="00BF6146"/>
    <w:rsid w:val="00BF6AB8"/>
    <w:rsid w:val="00BF7ACA"/>
    <w:rsid w:val="00BF7D41"/>
    <w:rsid w:val="00C006B0"/>
    <w:rsid w:val="00C00781"/>
    <w:rsid w:val="00C00EB4"/>
    <w:rsid w:val="00C014EA"/>
    <w:rsid w:val="00C01950"/>
    <w:rsid w:val="00C03C2F"/>
    <w:rsid w:val="00C04DC0"/>
    <w:rsid w:val="00C04EF4"/>
    <w:rsid w:val="00C0504B"/>
    <w:rsid w:val="00C05269"/>
    <w:rsid w:val="00C0535C"/>
    <w:rsid w:val="00C057EA"/>
    <w:rsid w:val="00C05A97"/>
    <w:rsid w:val="00C05F0E"/>
    <w:rsid w:val="00C0761B"/>
    <w:rsid w:val="00C07808"/>
    <w:rsid w:val="00C07C4E"/>
    <w:rsid w:val="00C103BC"/>
    <w:rsid w:val="00C1081E"/>
    <w:rsid w:val="00C10F5A"/>
    <w:rsid w:val="00C114D4"/>
    <w:rsid w:val="00C1202A"/>
    <w:rsid w:val="00C129D2"/>
    <w:rsid w:val="00C130E5"/>
    <w:rsid w:val="00C158AC"/>
    <w:rsid w:val="00C16253"/>
    <w:rsid w:val="00C166C8"/>
    <w:rsid w:val="00C1733E"/>
    <w:rsid w:val="00C17D03"/>
    <w:rsid w:val="00C17EA6"/>
    <w:rsid w:val="00C20064"/>
    <w:rsid w:val="00C20219"/>
    <w:rsid w:val="00C217CD"/>
    <w:rsid w:val="00C2189D"/>
    <w:rsid w:val="00C22153"/>
    <w:rsid w:val="00C22E66"/>
    <w:rsid w:val="00C22E71"/>
    <w:rsid w:val="00C23919"/>
    <w:rsid w:val="00C23970"/>
    <w:rsid w:val="00C23C24"/>
    <w:rsid w:val="00C25244"/>
    <w:rsid w:val="00C3048F"/>
    <w:rsid w:val="00C30A2F"/>
    <w:rsid w:val="00C30A40"/>
    <w:rsid w:val="00C32527"/>
    <w:rsid w:val="00C32C0B"/>
    <w:rsid w:val="00C33EDE"/>
    <w:rsid w:val="00C34A92"/>
    <w:rsid w:val="00C34F85"/>
    <w:rsid w:val="00C35641"/>
    <w:rsid w:val="00C35D85"/>
    <w:rsid w:val="00C3678A"/>
    <w:rsid w:val="00C36A88"/>
    <w:rsid w:val="00C36E56"/>
    <w:rsid w:val="00C3701D"/>
    <w:rsid w:val="00C4021E"/>
    <w:rsid w:val="00C402D1"/>
    <w:rsid w:val="00C40C9F"/>
    <w:rsid w:val="00C40FC6"/>
    <w:rsid w:val="00C41143"/>
    <w:rsid w:val="00C413D7"/>
    <w:rsid w:val="00C41C80"/>
    <w:rsid w:val="00C42474"/>
    <w:rsid w:val="00C432FF"/>
    <w:rsid w:val="00C4351D"/>
    <w:rsid w:val="00C44424"/>
    <w:rsid w:val="00C45675"/>
    <w:rsid w:val="00C45713"/>
    <w:rsid w:val="00C45F16"/>
    <w:rsid w:val="00C46846"/>
    <w:rsid w:val="00C46C9A"/>
    <w:rsid w:val="00C46E8A"/>
    <w:rsid w:val="00C47006"/>
    <w:rsid w:val="00C501F7"/>
    <w:rsid w:val="00C529E3"/>
    <w:rsid w:val="00C533A1"/>
    <w:rsid w:val="00C55446"/>
    <w:rsid w:val="00C555E1"/>
    <w:rsid w:val="00C55667"/>
    <w:rsid w:val="00C55ACD"/>
    <w:rsid w:val="00C56096"/>
    <w:rsid w:val="00C56597"/>
    <w:rsid w:val="00C56666"/>
    <w:rsid w:val="00C57C32"/>
    <w:rsid w:val="00C57C97"/>
    <w:rsid w:val="00C60EA9"/>
    <w:rsid w:val="00C622D5"/>
    <w:rsid w:val="00C62DF5"/>
    <w:rsid w:val="00C62FAB"/>
    <w:rsid w:val="00C630D9"/>
    <w:rsid w:val="00C64A86"/>
    <w:rsid w:val="00C64C22"/>
    <w:rsid w:val="00C651A0"/>
    <w:rsid w:val="00C65577"/>
    <w:rsid w:val="00C6579C"/>
    <w:rsid w:val="00C65E89"/>
    <w:rsid w:val="00C6684D"/>
    <w:rsid w:val="00C6694A"/>
    <w:rsid w:val="00C66EF2"/>
    <w:rsid w:val="00C675C4"/>
    <w:rsid w:val="00C67D7D"/>
    <w:rsid w:val="00C70DB4"/>
    <w:rsid w:val="00C717EA"/>
    <w:rsid w:val="00C71AF2"/>
    <w:rsid w:val="00C71FF0"/>
    <w:rsid w:val="00C72DB5"/>
    <w:rsid w:val="00C73B68"/>
    <w:rsid w:val="00C73CD6"/>
    <w:rsid w:val="00C74113"/>
    <w:rsid w:val="00C74D4B"/>
    <w:rsid w:val="00C75311"/>
    <w:rsid w:val="00C767AF"/>
    <w:rsid w:val="00C774CA"/>
    <w:rsid w:val="00C775E7"/>
    <w:rsid w:val="00C77841"/>
    <w:rsid w:val="00C83317"/>
    <w:rsid w:val="00C83784"/>
    <w:rsid w:val="00C83C84"/>
    <w:rsid w:val="00C83D35"/>
    <w:rsid w:val="00C85524"/>
    <w:rsid w:val="00C85D0E"/>
    <w:rsid w:val="00C87398"/>
    <w:rsid w:val="00C8743B"/>
    <w:rsid w:val="00C877D6"/>
    <w:rsid w:val="00C879C4"/>
    <w:rsid w:val="00C90077"/>
    <w:rsid w:val="00C902B2"/>
    <w:rsid w:val="00C9099A"/>
    <w:rsid w:val="00C912CF"/>
    <w:rsid w:val="00C916AB"/>
    <w:rsid w:val="00C91A7A"/>
    <w:rsid w:val="00C92BFA"/>
    <w:rsid w:val="00C93120"/>
    <w:rsid w:val="00C9320D"/>
    <w:rsid w:val="00C95318"/>
    <w:rsid w:val="00C95B29"/>
    <w:rsid w:val="00C97B23"/>
    <w:rsid w:val="00C97BD6"/>
    <w:rsid w:val="00CA0BBB"/>
    <w:rsid w:val="00CA16EC"/>
    <w:rsid w:val="00CA2000"/>
    <w:rsid w:val="00CA2A1C"/>
    <w:rsid w:val="00CA3AE7"/>
    <w:rsid w:val="00CA4665"/>
    <w:rsid w:val="00CA5F27"/>
    <w:rsid w:val="00CA73A2"/>
    <w:rsid w:val="00CA7660"/>
    <w:rsid w:val="00CA79FA"/>
    <w:rsid w:val="00CA7FC3"/>
    <w:rsid w:val="00CB0DE3"/>
    <w:rsid w:val="00CB0EBC"/>
    <w:rsid w:val="00CB1695"/>
    <w:rsid w:val="00CB18AF"/>
    <w:rsid w:val="00CB1A92"/>
    <w:rsid w:val="00CB1DA7"/>
    <w:rsid w:val="00CB2132"/>
    <w:rsid w:val="00CB3842"/>
    <w:rsid w:val="00CB3E27"/>
    <w:rsid w:val="00CB446B"/>
    <w:rsid w:val="00CB49E0"/>
    <w:rsid w:val="00CB5B6F"/>
    <w:rsid w:val="00CB5E46"/>
    <w:rsid w:val="00CB6475"/>
    <w:rsid w:val="00CB7577"/>
    <w:rsid w:val="00CB7817"/>
    <w:rsid w:val="00CB7E3C"/>
    <w:rsid w:val="00CB7FDD"/>
    <w:rsid w:val="00CC1481"/>
    <w:rsid w:val="00CC16B0"/>
    <w:rsid w:val="00CC2BE7"/>
    <w:rsid w:val="00CC3290"/>
    <w:rsid w:val="00CC3869"/>
    <w:rsid w:val="00CC4839"/>
    <w:rsid w:val="00CC4C38"/>
    <w:rsid w:val="00CC601A"/>
    <w:rsid w:val="00CC66EF"/>
    <w:rsid w:val="00CC6D56"/>
    <w:rsid w:val="00CC739D"/>
    <w:rsid w:val="00CD07DE"/>
    <w:rsid w:val="00CD19BA"/>
    <w:rsid w:val="00CD242A"/>
    <w:rsid w:val="00CD32F1"/>
    <w:rsid w:val="00CD3917"/>
    <w:rsid w:val="00CD4344"/>
    <w:rsid w:val="00CD4C4D"/>
    <w:rsid w:val="00CD4CC2"/>
    <w:rsid w:val="00CD575F"/>
    <w:rsid w:val="00CD588F"/>
    <w:rsid w:val="00CD607A"/>
    <w:rsid w:val="00CD630A"/>
    <w:rsid w:val="00CD72F8"/>
    <w:rsid w:val="00CD7536"/>
    <w:rsid w:val="00CE054E"/>
    <w:rsid w:val="00CE0869"/>
    <w:rsid w:val="00CE1F01"/>
    <w:rsid w:val="00CE3137"/>
    <w:rsid w:val="00CE35A7"/>
    <w:rsid w:val="00CE39CF"/>
    <w:rsid w:val="00CE4604"/>
    <w:rsid w:val="00CE587E"/>
    <w:rsid w:val="00CE5A07"/>
    <w:rsid w:val="00CE615F"/>
    <w:rsid w:val="00CE7E76"/>
    <w:rsid w:val="00CF0299"/>
    <w:rsid w:val="00CF02C9"/>
    <w:rsid w:val="00CF0E16"/>
    <w:rsid w:val="00CF1877"/>
    <w:rsid w:val="00CF2BA8"/>
    <w:rsid w:val="00CF2F5F"/>
    <w:rsid w:val="00CF3097"/>
    <w:rsid w:val="00CF33B7"/>
    <w:rsid w:val="00CF4DDE"/>
    <w:rsid w:val="00CF4F52"/>
    <w:rsid w:val="00CF5B3B"/>
    <w:rsid w:val="00CF6012"/>
    <w:rsid w:val="00CF6EF3"/>
    <w:rsid w:val="00CF6F32"/>
    <w:rsid w:val="00CF7006"/>
    <w:rsid w:val="00D00354"/>
    <w:rsid w:val="00D009D2"/>
    <w:rsid w:val="00D00AAB"/>
    <w:rsid w:val="00D00E46"/>
    <w:rsid w:val="00D0112C"/>
    <w:rsid w:val="00D013AD"/>
    <w:rsid w:val="00D01498"/>
    <w:rsid w:val="00D016B3"/>
    <w:rsid w:val="00D01B2F"/>
    <w:rsid w:val="00D02F87"/>
    <w:rsid w:val="00D03BF1"/>
    <w:rsid w:val="00D06172"/>
    <w:rsid w:val="00D0680F"/>
    <w:rsid w:val="00D06A6A"/>
    <w:rsid w:val="00D0730D"/>
    <w:rsid w:val="00D074D4"/>
    <w:rsid w:val="00D07DDC"/>
    <w:rsid w:val="00D07E75"/>
    <w:rsid w:val="00D10367"/>
    <w:rsid w:val="00D10676"/>
    <w:rsid w:val="00D109D2"/>
    <w:rsid w:val="00D12513"/>
    <w:rsid w:val="00D13BC4"/>
    <w:rsid w:val="00D13CC8"/>
    <w:rsid w:val="00D1592B"/>
    <w:rsid w:val="00D16BA8"/>
    <w:rsid w:val="00D16FD6"/>
    <w:rsid w:val="00D17412"/>
    <w:rsid w:val="00D17EFB"/>
    <w:rsid w:val="00D21486"/>
    <w:rsid w:val="00D2327B"/>
    <w:rsid w:val="00D23B1D"/>
    <w:rsid w:val="00D23C5E"/>
    <w:rsid w:val="00D25D65"/>
    <w:rsid w:val="00D26ADE"/>
    <w:rsid w:val="00D26C1F"/>
    <w:rsid w:val="00D301FF"/>
    <w:rsid w:val="00D30284"/>
    <w:rsid w:val="00D308F1"/>
    <w:rsid w:val="00D31A38"/>
    <w:rsid w:val="00D31A7C"/>
    <w:rsid w:val="00D32D9C"/>
    <w:rsid w:val="00D32EDA"/>
    <w:rsid w:val="00D332BF"/>
    <w:rsid w:val="00D33E16"/>
    <w:rsid w:val="00D33E73"/>
    <w:rsid w:val="00D34FF4"/>
    <w:rsid w:val="00D35CDF"/>
    <w:rsid w:val="00D36461"/>
    <w:rsid w:val="00D364F7"/>
    <w:rsid w:val="00D365E8"/>
    <w:rsid w:val="00D3687A"/>
    <w:rsid w:val="00D368BF"/>
    <w:rsid w:val="00D36BA6"/>
    <w:rsid w:val="00D36FF5"/>
    <w:rsid w:val="00D37DC7"/>
    <w:rsid w:val="00D4028E"/>
    <w:rsid w:val="00D41042"/>
    <w:rsid w:val="00D412D5"/>
    <w:rsid w:val="00D421B0"/>
    <w:rsid w:val="00D428D7"/>
    <w:rsid w:val="00D42B33"/>
    <w:rsid w:val="00D43267"/>
    <w:rsid w:val="00D43792"/>
    <w:rsid w:val="00D443E2"/>
    <w:rsid w:val="00D44CFA"/>
    <w:rsid w:val="00D45138"/>
    <w:rsid w:val="00D452E3"/>
    <w:rsid w:val="00D45D94"/>
    <w:rsid w:val="00D466FF"/>
    <w:rsid w:val="00D46715"/>
    <w:rsid w:val="00D46EAF"/>
    <w:rsid w:val="00D47089"/>
    <w:rsid w:val="00D470D3"/>
    <w:rsid w:val="00D50542"/>
    <w:rsid w:val="00D50BF8"/>
    <w:rsid w:val="00D50CF3"/>
    <w:rsid w:val="00D5195A"/>
    <w:rsid w:val="00D51A07"/>
    <w:rsid w:val="00D51EEE"/>
    <w:rsid w:val="00D559BD"/>
    <w:rsid w:val="00D56606"/>
    <w:rsid w:val="00D579CA"/>
    <w:rsid w:val="00D60649"/>
    <w:rsid w:val="00D60ED1"/>
    <w:rsid w:val="00D60F0C"/>
    <w:rsid w:val="00D6230E"/>
    <w:rsid w:val="00D62B57"/>
    <w:rsid w:val="00D62D03"/>
    <w:rsid w:val="00D62E12"/>
    <w:rsid w:val="00D63AEB"/>
    <w:rsid w:val="00D63EB9"/>
    <w:rsid w:val="00D63F70"/>
    <w:rsid w:val="00D64D0F"/>
    <w:rsid w:val="00D66117"/>
    <w:rsid w:val="00D6657C"/>
    <w:rsid w:val="00D67C12"/>
    <w:rsid w:val="00D67E3D"/>
    <w:rsid w:val="00D71709"/>
    <w:rsid w:val="00D72378"/>
    <w:rsid w:val="00D72548"/>
    <w:rsid w:val="00D72959"/>
    <w:rsid w:val="00D72A02"/>
    <w:rsid w:val="00D72B1A"/>
    <w:rsid w:val="00D73998"/>
    <w:rsid w:val="00D7413A"/>
    <w:rsid w:val="00D7421E"/>
    <w:rsid w:val="00D748F6"/>
    <w:rsid w:val="00D74C2C"/>
    <w:rsid w:val="00D75216"/>
    <w:rsid w:val="00D75578"/>
    <w:rsid w:val="00D76AD5"/>
    <w:rsid w:val="00D76FE7"/>
    <w:rsid w:val="00D80110"/>
    <w:rsid w:val="00D8059F"/>
    <w:rsid w:val="00D82D8E"/>
    <w:rsid w:val="00D833F7"/>
    <w:rsid w:val="00D847AC"/>
    <w:rsid w:val="00D85E6F"/>
    <w:rsid w:val="00D86AB1"/>
    <w:rsid w:val="00D86E8C"/>
    <w:rsid w:val="00D9023C"/>
    <w:rsid w:val="00D90B2D"/>
    <w:rsid w:val="00D90EBD"/>
    <w:rsid w:val="00D90F0A"/>
    <w:rsid w:val="00D917BD"/>
    <w:rsid w:val="00D91F3B"/>
    <w:rsid w:val="00D9219A"/>
    <w:rsid w:val="00D92221"/>
    <w:rsid w:val="00D92AF8"/>
    <w:rsid w:val="00D92F04"/>
    <w:rsid w:val="00D92F23"/>
    <w:rsid w:val="00D92FEC"/>
    <w:rsid w:val="00D93086"/>
    <w:rsid w:val="00D934D3"/>
    <w:rsid w:val="00D93D1C"/>
    <w:rsid w:val="00D93FB4"/>
    <w:rsid w:val="00D9400A"/>
    <w:rsid w:val="00D942A5"/>
    <w:rsid w:val="00D944E4"/>
    <w:rsid w:val="00D9463B"/>
    <w:rsid w:val="00D9587E"/>
    <w:rsid w:val="00D965BD"/>
    <w:rsid w:val="00D9715B"/>
    <w:rsid w:val="00D975D8"/>
    <w:rsid w:val="00DA254E"/>
    <w:rsid w:val="00DA2F95"/>
    <w:rsid w:val="00DA3C47"/>
    <w:rsid w:val="00DA4215"/>
    <w:rsid w:val="00DA4DAC"/>
    <w:rsid w:val="00DA5F63"/>
    <w:rsid w:val="00DA6620"/>
    <w:rsid w:val="00DA668B"/>
    <w:rsid w:val="00DA67DD"/>
    <w:rsid w:val="00DA7854"/>
    <w:rsid w:val="00DA7BCD"/>
    <w:rsid w:val="00DB07FA"/>
    <w:rsid w:val="00DB283E"/>
    <w:rsid w:val="00DB2B08"/>
    <w:rsid w:val="00DB37DE"/>
    <w:rsid w:val="00DB4433"/>
    <w:rsid w:val="00DB4442"/>
    <w:rsid w:val="00DB5041"/>
    <w:rsid w:val="00DB5474"/>
    <w:rsid w:val="00DB558B"/>
    <w:rsid w:val="00DB5604"/>
    <w:rsid w:val="00DB5C6E"/>
    <w:rsid w:val="00DB64E1"/>
    <w:rsid w:val="00DB6624"/>
    <w:rsid w:val="00DB6ECA"/>
    <w:rsid w:val="00DB74EE"/>
    <w:rsid w:val="00DB7E3B"/>
    <w:rsid w:val="00DB7ED3"/>
    <w:rsid w:val="00DB7EF8"/>
    <w:rsid w:val="00DC0C73"/>
    <w:rsid w:val="00DC1311"/>
    <w:rsid w:val="00DC1E3F"/>
    <w:rsid w:val="00DC1E62"/>
    <w:rsid w:val="00DC2450"/>
    <w:rsid w:val="00DC25A4"/>
    <w:rsid w:val="00DC2B88"/>
    <w:rsid w:val="00DC2D77"/>
    <w:rsid w:val="00DC4623"/>
    <w:rsid w:val="00DC4866"/>
    <w:rsid w:val="00DC4D6D"/>
    <w:rsid w:val="00DC64D4"/>
    <w:rsid w:val="00DD05FD"/>
    <w:rsid w:val="00DD09BA"/>
    <w:rsid w:val="00DD0D8A"/>
    <w:rsid w:val="00DD1E58"/>
    <w:rsid w:val="00DD24F0"/>
    <w:rsid w:val="00DD2636"/>
    <w:rsid w:val="00DD3238"/>
    <w:rsid w:val="00DD3FF4"/>
    <w:rsid w:val="00DD5C7E"/>
    <w:rsid w:val="00DD5F1F"/>
    <w:rsid w:val="00DD60DF"/>
    <w:rsid w:val="00DD69CD"/>
    <w:rsid w:val="00DD6FF9"/>
    <w:rsid w:val="00DE198D"/>
    <w:rsid w:val="00DE25F1"/>
    <w:rsid w:val="00DE2788"/>
    <w:rsid w:val="00DE27B4"/>
    <w:rsid w:val="00DE2D73"/>
    <w:rsid w:val="00DE396C"/>
    <w:rsid w:val="00DE3DC4"/>
    <w:rsid w:val="00DE3F3C"/>
    <w:rsid w:val="00DE4EDE"/>
    <w:rsid w:val="00DE531F"/>
    <w:rsid w:val="00DE56C8"/>
    <w:rsid w:val="00DE6224"/>
    <w:rsid w:val="00DE640F"/>
    <w:rsid w:val="00DE6D81"/>
    <w:rsid w:val="00DE7C36"/>
    <w:rsid w:val="00DF0142"/>
    <w:rsid w:val="00DF0C16"/>
    <w:rsid w:val="00DF1391"/>
    <w:rsid w:val="00DF1847"/>
    <w:rsid w:val="00DF319E"/>
    <w:rsid w:val="00DF3F8E"/>
    <w:rsid w:val="00DF4790"/>
    <w:rsid w:val="00DF67DC"/>
    <w:rsid w:val="00DF6947"/>
    <w:rsid w:val="00DF71C4"/>
    <w:rsid w:val="00DF742B"/>
    <w:rsid w:val="00DF7753"/>
    <w:rsid w:val="00DF79A6"/>
    <w:rsid w:val="00DF7C65"/>
    <w:rsid w:val="00E0037A"/>
    <w:rsid w:val="00E009AE"/>
    <w:rsid w:val="00E00FAE"/>
    <w:rsid w:val="00E01AE7"/>
    <w:rsid w:val="00E02B22"/>
    <w:rsid w:val="00E038BE"/>
    <w:rsid w:val="00E03EC9"/>
    <w:rsid w:val="00E05E01"/>
    <w:rsid w:val="00E066E9"/>
    <w:rsid w:val="00E06A4F"/>
    <w:rsid w:val="00E074A5"/>
    <w:rsid w:val="00E07CB1"/>
    <w:rsid w:val="00E07DAE"/>
    <w:rsid w:val="00E07FF1"/>
    <w:rsid w:val="00E10182"/>
    <w:rsid w:val="00E10210"/>
    <w:rsid w:val="00E10307"/>
    <w:rsid w:val="00E103CA"/>
    <w:rsid w:val="00E1096D"/>
    <w:rsid w:val="00E10DC5"/>
    <w:rsid w:val="00E12BEC"/>
    <w:rsid w:val="00E13400"/>
    <w:rsid w:val="00E14C64"/>
    <w:rsid w:val="00E14D72"/>
    <w:rsid w:val="00E14F84"/>
    <w:rsid w:val="00E1636F"/>
    <w:rsid w:val="00E16759"/>
    <w:rsid w:val="00E16CE9"/>
    <w:rsid w:val="00E16E13"/>
    <w:rsid w:val="00E17660"/>
    <w:rsid w:val="00E177FF"/>
    <w:rsid w:val="00E20B8E"/>
    <w:rsid w:val="00E20B98"/>
    <w:rsid w:val="00E20BBC"/>
    <w:rsid w:val="00E20D62"/>
    <w:rsid w:val="00E21CB5"/>
    <w:rsid w:val="00E220DA"/>
    <w:rsid w:val="00E22764"/>
    <w:rsid w:val="00E23ADA"/>
    <w:rsid w:val="00E252C0"/>
    <w:rsid w:val="00E253FE"/>
    <w:rsid w:val="00E25A09"/>
    <w:rsid w:val="00E26916"/>
    <w:rsid w:val="00E27541"/>
    <w:rsid w:val="00E30911"/>
    <w:rsid w:val="00E30A89"/>
    <w:rsid w:val="00E31BE6"/>
    <w:rsid w:val="00E31E36"/>
    <w:rsid w:val="00E32791"/>
    <w:rsid w:val="00E32A22"/>
    <w:rsid w:val="00E33154"/>
    <w:rsid w:val="00E333EF"/>
    <w:rsid w:val="00E344DE"/>
    <w:rsid w:val="00E344EA"/>
    <w:rsid w:val="00E36D94"/>
    <w:rsid w:val="00E372BA"/>
    <w:rsid w:val="00E377D2"/>
    <w:rsid w:val="00E40162"/>
    <w:rsid w:val="00E40349"/>
    <w:rsid w:val="00E40796"/>
    <w:rsid w:val="00E40AB0"/>
    <w:rsid w:val="00E40B95"/>
    <w:rsid w:val="00E40D0C"/>
    <w:rsid w:val="00E41AF2"/>
    <w:rsid w:val="00E42013"/>
    <w:rsid w:val="00E43019"/>
    <w:rsid w:val="00E43237"/>
    <w:rsid w:val="00E43717"/>
    <w:rsid w:val="00E44A41"/>
    <w:rsid w:val="00E454B0"/>
    <w:rsid w:val="00E45741"/>
    <w:rsid w:val="00E45985"/>
    <w:rsid w:val="00E46631"/>
    <w:rsid w:val="00E469A4"/>
    <w:rsid w:val="00E50035"/>
    <w:rsid w:val="00E50117"/>
    <w:rsid w:val="00E507AF"/>
    <w:rsid w:val="00E51531"/>
    <w:rsid w:val="00E51CA1"/>
    <w:rsid w:val="00E51E66"/>
    <w:rsid w:val="00E53006"/>
    <w:rsid w:val="00E53251"/>
    <w:rsid w:val="00E53979"/>
    <w:rsid w:val="00E53DFC"/>
    <w:rsid w:val="00E552B7"/>
    <w:rsid w:val="00E568C6"/>
    <w:rsid w:val="00E57012"/>
    <w:rsid w:val="00E57501"/>
    <w:rsid w:val="00E57A4B"/>
    <w:rsid w:val="00E6003E"/>
    <w:rsid w:val="00E606C4"/>
    <w:rsid w:val="00E61DD7"/>
    <w:rsid w:val="00E620EF"/>
    <w:rsid w:val="00E62824"/>
    <w:rsid w:val="00E62DA4"/>
    <w:rsid w:val="00E632F7"/>
    <w:rsid w:val="00E6359A"/>
    <w:rsid w:val="00E63A2E"/>
    <w:rsid w:val="00E64A50"/>
    <w:rsid w:val="00E64AFC"/>
    <w:rsid w:val="00E6562F"/>
    <w:rsid w:val="00E6567A"/>
    <w:rsid w:val="00E65BB9"/>
    <w:rsid w:val="00E66AD1"/>
    <w:rsid w:val="00E672F5"/>
    <w:rsid w:val="00E67D44"/>
    <w:rsid w:val="00E70026"/>
    <w:rsid w:val="00E716CB"/>
    <w:rsid w:val="00E71828"/>
    <w:rsid w:val="00E71C15"/>
    <w:rsid w:val="00E72090"/>
    <w:rsid w:val="00E72826"/>
    <w:rsid w:val="00E73554"/>
    <w:rsid w:val="00E7429B"/>
    <w:rsid w:val="00E7511C"/>
    <w:rsid w:val="00E75780"/>
    <w:rsid w:val="00E75AAC"/>
    <w:rsid w:val="00E765D3"/>
    <w:rsid w:val="00E766D2"/>
    <w:rsid w:val="00E76FC7"/>
    <w:rsid w:val="00E77F91"/>
    <w:rsid w:val="00E809B7"/>
    <w:rsid w:val="00E81B4F"/>
    <w:rsid w:val="00E8248F"/>
    <w:rsid w:val="00E83402"/>
    <w:rsid w:val="00E84FDB"/>
    <w:rsid w:val="00E85B1A"/>
    <w:rsid w:val="00E85DD3"/>
    <w:rsid w:val="00E86890"/>
    <w:rsid w:val="00E87876"/>
    <w:rsid w:val="00E87AE0"/>
    <w:rsid w:val="00E90851"/>
    <w:rsid w:val="00E91792"/>
    <w:rsid w:val="00E92313"/>
    <w:rsid w:val="00E930C5"/>
    <w:rsid w:val="00E94121"/>
    <w:rsid w:val="00E96B4B"/>
    <w:rsid w:val="00E96BAD"/>
    <w:rsid w:val="00E96D50"/>
    <w:rsid w:val="00E97CB1"/>
    <w:rsid w:val="00EA09FA"/>
    <w:rsid w:val="00EA17CD"/>
    <w:rsid w:val="00EA1E78"/>
    <w:rsid w:val="00EA2D43"/>
    <w:rsid w:val="00EA34B7"/>
    <w:rsid w:val="00EA34BC"/>
    <w:rsid w:val="00EA3AF6"/>
    <w:rsid w:val="00EA3F1C"/>
    <w:rsid w:val="00EA4471"/>
    <w:rsid w:val="00EA6D7B"/>
    <w:rsid w:val="00EA755E"/>
    <w:rsid w:val="00EA763A"/>
    <w:rsid w:val="00EA775B"/>
    <w:rsid w:val="00EB0422"/>
    <w:rsid w:val="00EB19AE"/>
    <w:rsid w:val="00EB2082"/>
    <w:rsid w:val="00EB2532"/>
    <w:rsid w:val="00EB4921"/>
    <w:rsid w:val="00EB6544"/>
    <w:rsid w:val="00EB735F"/>
    <w:rsid w:val="00EC0D16"/>
    <w:rsid w:val="00EC1004"/>
    <w:rsid w:val="00EC128F"/>
    <w:rsid w:val="00EC1572"/>
    <w:rsid w:val="00EC183B"/>
    <w:rsid w:val="00EC1AAA"/>
    <w:rsid w:val="00EC1D0D"/>
    <w:rsid w:val="00EC25A8"/>
    <w:rsid w:val="00EC3C81"/>
    <w:rsid w:val="00EC4210"/>
    <w:rsid w:val="00EC44A0"/>
    <w:rsid w:val="00EC4E1D"/>
    <w:rsid w:val="00EC604D"/>
    <w:rsid w:val="00EC6170"/>
    <w:rsid w:val="00EC67C1"/>
    <w:rsid w:val="00EC68FC"/>
    <w:rsid w:val="00EC7217"/>
    <w:rsid w:val="00EC7D20"/>
    <w:rsid w:val="00EC7DEB"/>
    <w:rsid w:val="00ED100B"/>
    <w:rsid w:val="00ED14C1"/>
    <w:rsid w:val="00ED2076"/>
    <w:rsid w:val="00ED2545"/>
    <w:rsid w:val="00ED4527"/>
    <w:rsid w:val="00ED5706"/>
    <w:rsid w:val="00ED5843"/>
    <w:rsid w:val="00ED6E7C"/>
    <w:rsid w:val="00EE0669"/>
    <w:rsid w:val="00EE1DBC"/>
    <w:rsid w:val="00EE3398"/>
    <w:rsid w:val="00EE35B6"/>
    <w:rsid w:val="00EE39EC"/>
    <w:rsid w:val="00EE3A5B"/>
    <w:rsid w:val="00EE4389"/>
    <w:rsid w:val="00EE4B89"/>
    <w:rsid w:val="00EE4FA8"/>
    <w:rsid w:val="00EE5E22"/>
    <w:rsid w:val="00EE5F0C"/>
    <w:rsid w:val="00EE5FA2"/>
    <w:rsid w:val="00EE650E"/>
    <w:rsid w:val="00EE6B04"/>
    <w:rsid w:val="00EE7AC5"/>
    <w:rsid w:val="00EE7F71"/>
    <w:rsid w:val="00EF1445"/>
    <w:rsid w:val="00EF27FF"/>
    <w:rsid w:val="00EF2B6A"/>
    <w:rsid w:val="00EF2EA6"/>
    <w:rsid w:val="00EF3379"/>
    <w:rsid w:val="00EF3501"/>
    <w:rsid w:val="00EF36BF"/>
    <w:rsid w:val="00EF36E6"/>
    <w:rsid w:val="00EF40AF"/>
    <w:rsid w:val="00EF4174"/>
    <w:rsid w:val="00EF41FC"/>
    <w:rsid w:val="00EF440A"/>
    <w:rsid w:val="00EF52DE"/>
    <w:rsid w:val="00EF5BF4"/>
    <w:rsid w:val="00EF6380"/>
    <w:rsid w:val="00EF732B"/>
    <w:rsid w:val="00EF75D5"/>
    <w:rsid w:val="00EF79D7"/>
    <w:rsid w:val="00F01301"/>
    <w:rsid w:val="00F01330"/>
    <w:rsid w:val="00F013CC"/>
    <w:rsid w:val="00F026E6"/>
    <w:rsid w:val="00F0282B"/>
    <w:rsid w:val="00F03196"/>
    <w:rsid w:val="00F03E24"/>
    <w:rsid w:val="00F042D6"/>
    <w:rsid w:val="00F04B3A"/>
    <w:rsid w:val="00F0551A"/>
    <w:rsid w:val="00F05A0C"/>
    <w:rsid w:val="00F06846"/>
    <w:rsid w:val="00F06BAA"/>
    <w:rsid w:val="00F1041C"/>
    <w:rsid w:val="00F1083E"/>
    <w:rsid w:val="00F10D12"/>
    <w:rsid w:val="00F114B9"/>
    <w:rsid w:val="00F11BCC"/>
    <w:rsid w:val="00F120F4"/>
    <w:rsid w:val="00F1282C"/>
    <w:rsid w:val="00F12E77"/>
    <w:rsid w:val="00F14163"/>
    <w:rsid w:val="00F141AA"/>
    <w:rsid w:val="00F1446C"/>
    <w:rsid w:val="00F14F0D"/>
    <w:rsid w:val="00F159EB"/>
    <w:rsid w:val="00F15B0E"/>
    <w:rsid w:val="00F1604F"/>
    <w:rsid w:val="00F164C9"/>
    <w:rsid w:val="00F16805"/>
    <w:rsid w:val="00F16CEE"/>
    <w:rsid w:val="00F20E98"/>
    <w:rsid w:val="00F21964"/>
    <w:rsid w:val="00F21A56"/>
    <w:rsid w:val="00F22D86"/>
    <w:rsid w:val="00F237D4"/>
    <w:rsid w:val="00F23878"/>
    <w:rsid w:val="00F23ADA"/>
    <w:rsid w:val="00F2463C"/>
    <w:rsid w:val="00F25254"/>
    <w:rsid w:val="00F25475"/>
    <w:rsid w:val="00F26327"/>
    <w:rsid w:val="00F26552"/>
    <w:rsid w:val="00F26B06"/>
    <w:rsid w:val="00F26CF6"/>
    <w:rsid w:val="00F30841"/>
    <w:rsid w:val="00F31E77"/>
    <w:rsid w:val="00F341D5"/>
    <w:rsid w:val="00F34C02"/>
    <w:rsid w:val="00F34E27"/>
    <w:rsid w:val="00F34F38"/>
    <w:rsid w:val="00F355A0"/>
    <w:rsid w:val="00F35A62"/>
    <w:rsid w:val="00F35DC5"/>
    <w:rsid w:val="00F36001"/>
    <w:rsid w:val="00F36562"/>
    <w:rsid w:val="00F36A92"/>
    <w:rsid w:val="00F373DC"/>
    <w:rsid w:val="00F4030A"/>
    <w:rsid w:val="00F40DCD"/>
    <w:rsid w:val="00F421D9"/>
    <w:rsid w:val="00F4274C"/>
    <w:rsid w:val="00F427F6"/>
    <w:rsid w:val="00F43B8D"/>
    <w:rsid w:val="00F4428A"/>
    <w:rsid w:val="00F46729"/>
    <w:rsid w:val="00F47008"/>
    <w:rsid w:val="00F5121F"/>
    <w:rsid w:val="00F5162B"/>
    <w:rsid w:val="00F5198C"/>
    <w:rsid w:val="00F520BD"/>
    <w:rsid w:val="00F526FD"/>
    <w:rsid w:val="00F5404B"/>
    <w:rsid w:val="00F5425E"/>
    <w:rsid w:val="00F54BBF"/>
    <w:rsid w:val="00F54CAD"/>
    <w:rsid w:val="00F560D5"/>
    <w:rsid w:val="00F5647C"/>
    <w:rsid w:val="00F61747"/>
    <w:rsid w:val="00F61FA6"/>
    <w:rsid w:val="00F62F1B"/>
    <w:rsid w:val="00F6335D"/>
    <w:rsid w:val="00F6391F"/>
    <w:rsid w:val="00F64E8C"/>
    <w:rsid w:val="00F65DBD"/>
    <w:rsid w:val="00F6633B"/>
    <w:rsid w:val="00F67600"/>
    <w:rsid w:val="00F67C51"/>
    <w:rsid w:val="00F70AA7"/>
    <w:rsid w:val="00F70B96"/>
    <w:rsid w:val="00F72405"/>
    <w:rsid w:val="00F7298B"/>
    <w:rsid w:val="00F72F91"/>
    <w:rsid w:val="00F738C8"/>
    <w:rsid w:val="00F74CB9"/>
    <w:rsid w:val="00F75B3F"/>
    <w:rsid w:val="00F76601"/>
    <w:rsid w:val="00F768DD"/>
    <w:rsid w:val="00F76FC9"/>
    <w:rsid w:val="00F77CFA"/>
    <w:rsid w:val="00F80326"/>
    <w:rsid w:val="00F80CFC"/>
    <w:rsid w:val="00F80FE2"/>
    <w:rsid w:val="00F8111A"/>
    <w:rsid w:val="00F81B39"/>
    <w:rsid w:val="00F83E30"/>
    <w:rsid w:val="00F843EC"/>
    <w:rsid w:val="00F84D36"/>
    <w:rsid w:val="00F8568A"/>
    <w:rsid w:val="00F90AD3"/>
    <w:rsid w:val="00F91437"/>
    <w:rsid w:val="00F93AAD"/>
    <w:rsid w:val="00F94024"/>
    <w:rsid w:val="00F94603"/>
    <w:rsid w:val="00F9539D"/>
    <w:rsid w:val="00F95878"/>
    <w:rsid w:val="00F95DBE"/>
    <w:rsid w:val="00F978F0"/>
    <w:rsid w:val="00F97958"/>
    <w:rsid w:val="00FA1B22"/>
    <w:rsid w:val="00FA1C14"/>
    <w:rsid w:val="00FA22F0"/>
    <w:rsid w:val="00FA2A73"/>
    <w:rsid w:val="00FA2F6A"/>
    <w:rsid w:val="00FA30EF"/>
    <w:rsid w:val="00FA3101"/>
    <w:rsid w:val="00FA3F6E"/>
    <w:rsid w:val="00FA40B8"/>
    <w:rsid w:val="00FA6664"/>
    <w:rsid w:val="00FA688E"/>
    <w:rsid w:val="00FA6EA5"/>
    <w:rsid w:val="00FA71DC"/>
    <w:rsid w:val="00FA772F"/>
    <w:rsid w:val="00FA786C"/>
    <w:rsid w:val="00FB0622"/>
    <w:rsid w:val="00FB0892"/>
    <w:rsid w:val="00FB08BE"/>
    <w:rsid w:val="00FB3482"/>
    <w:rsid w:val="00FB52E8"/>
    <w:rsid w:val="00FB54B4"/>
    <w:rsid w:val="00FB7343"/>
    <w:rsid w:val="00FB78A2"/>
    <w:rsid w:val="00FB7CDB"/>
    <w:rsid w:val="00FC0758"/>
    <w:rsid w:val="00FC1720"/>
    <w:rsid w:val="00FC1992"/>
    <w:rsid w:val="00FC2C25"/>
    <w:rsid w:val="00FC2F33"/>
    <w:rsid w:val="00FC2FDC"/>
    <w:rsid w:val="00FC3E61"/>
    <w:rsid w:val="00FC4864"/>
    <w:rsid w:val="00FC51CA"/>
    <w:rsid w:val="00FC551C"/>
    <w:rsid w:val="00FC55B0"/>
    <w:rsid w:val="00FC55E2"/>
    <w:rsid w:val="00FC5BC3"/>
    <w:rsid w:val="00FC7866"/>
    <w:rsid w:val="00FD06D0"/>
    <w:rsid w:val="00FD0780"/>
    <w:rsid w:val="00FD083A"/>
    <w:rsid w:val="00FD1386"/>
    <w:rsid w:val="00FD224D"/>
    <w:rsid w:val="00FD2F5B"/>
    <w:rsid w:val="00FD3969"/>
    <w:rsid w:val="00FD622E"/>
    <w:rsid w:val="00FD6EC3"/>
    <w:rsid w:val="00FE0911"/>
    <w:rsid w:val="00FE1CD9"/>
    <w:rsid w:val="00FE503F"/>
    <w:rsid w:val="00FE53D5"/>
    <w:rsid w:val="00FE6A6C"/>
    <w:rsid w:val="00FE6D39"/>
    <w:rsid w:val="00FE7BA8"/>
    <w:rsid w:val="00FE7DE8"/>
    <w:rsid w:val="00FE7E9C"/>
    <w:rsid w:val="00FE7FE8"/>
    <w:rsid w:val="00FF05E9"/>
    <w:rsid w:val="00FF1A02"/>
    <w:rsid w:val="00FF245B"/>
    <w:rsid w:val="00FF25BA"/>
    <w:rsid w:val="00FF27B1"/>
    <w:rsid w:val="00FF38A0"/>
    <w:rsid w:val="00FF4565"/>
    <w:rsid w:val="00FF4B84"/>
    <w:rsid w:val="00FF4F4B"/>
    <w:rsid w:val="00FF55C7"/>
    <w:rsid w:val="00FF6B18"/>
    <w:rsid w:val="00FF6CD9"/>
    <w:rsid w:val="00FF7AD9"/>
    <w:rsid w:val="00FF7DAF"/>
    <w:rsid w:val="00FF7E7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colormru v:ext="edit" colors="#ffc,white"/>
    </o:shapedefaults>
    <o:shapelayout v:ext="edit">
      <o:idmap v:ext="edit" data="1"/>
    </o:shapelayout>
  </w:shapeDefaults>
  <w:decimalSymbol w:val=","/>
  <w:listSeparator w:val=";"/>
  <w14:docId w14:val="4ED5DA08"/>
  <w15:chartTrackingRefBased/>
  <w15:docId w15:val="{2707C555-261D-4831-9A9C-A1A75608D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1"/>
        <w:szCs w:val="21"/>
        <w:lang w:val="ru-RU" w:eastAsia="en-US" w:bidi="ar-SA"/>
      </w:rPr>
    </w:rPrDefault>
    <w:pPrDefault>
      <w:pPr>
        <w:spacing w:after="72"/>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4538AF"/>
    <w:rPr>
      <w:rFonts w:eastAsia="ヒラギノ角ゴ Pro W3" w:cs="Calibri"/>
      <w:bCs/>
      <w:sz w:val="18"/>
      <w:szCs w:val="20"/>
      <w:lang w:val="en-US" w:eastAsia="ja-JP"/>
    </w:rPr>
  </w:style>
  <w:style w:type="paragraph" w:styleId="1">
    <w:name w:val="heading 1"/>
    <w:next w:val="a2"/>
    <w:link w:val="10"/>
    <w:uiPriority w:val="9"/>
    <w:rsid w:val="00C402D1"/>
    <w:pPr>
      <w:spacing w:before="96" w:after="96"/>
      <w:outlineLvl w:val="0"/>
    </w:pPr>
    <w:rPr>
      <w:rFonts w:asciiTheme="majorHAnsi" w:eastAsia="ヒラギノ角ゴ Pro W3" w:hAnsiTheme="majorHAnsi" w:cs="Calibri"/>
      <w:b/>
      <w:bCs/>
      <w:caps/>
      <w:color w:val="4D0000"/>
      <w:sz w:val="36"/>
      <w:szCs w:val="36"/>
      <w:lang w:val="en-US" w:eastAsia="zh-CN"/>
    </w:rPr>
  </w:style>
  <w:style w:type="paragraph" w:styleId="20">
    <w:name w:val="heading 2"/>
    <w:basedOn w:val="a1"/>
    <w:next w:val="a1"/>
    <w:link w:val="21"/>
    <w:uiPriority w:val="9"/>
    <w:unhideWhenUsed/>
    <w:qFormat/>
    <w:rsid w:val="005C357B"/>
    <w:pPr>
      <w:pBdr>
        <w:bottom w:val="thinThickSmallGap" w:sz="18" w:space="1" w:color="C9AD6A"/>
      </w:pBdr>
      <w:spacing w:before="96" w:after="96"/>
      <w:outlineLvl w:val="1"/>
    </w:pPr>
    <w:rPr>
      <w:rFonts w:asciiTheme="majorHAnsi" w:hAnsiTheme="majorHAnsi"/>
      <w:b/>
      <w:bCs w:val="0"/>
      <w:smallCaps/>
      <w:color w:val="4D0000"/>
      <w:sz w:val="30"/>
      <w:szCs w:val="30"/>
    </w:rPr>
  </w:style>
  <w:style w:type="paragraph" w:styleId="30">
    <w:name w:val="heading 3"/>
    <w:basedOn w:val="a1"/>
    <w:next w:val="a1"/>
    <w:link w:val="31"/>
    <w:uiPriority w:val="9"/>
    <w:unhideWhenUsed/>
    <w:qFormat/>
    <w:rsid w:val="00453192"/>
    <w:pPr>
      <w:outlineLvl w:val="2"/>
    </w:pPr>
    <w:rPr>
      <w:rFonts w:ascii="Garamond" w:hAnsi="Garamond"/>
      <w:b/>
      <w:bCs w:val="0"/>
      <w:color w:val="4D0000"/>
      <w:sz w:val="24"/>
      <w:szCs w:val="21"/>
    </w:rPr>
  </w:style>
  <w:style w:type="paragraph" w:styleId="40">
    <w:name w:val="heading 4"/>
    <w:basedOn w:val="a1"/>
    <w:next w:val="a1"/>
    <w:link w:val="41"/>
    <w:uiPriority w:val="9"/>
    <w:unhideWhenUsed/>
    <w:qFormat/>
    <w:rsid w:val="007D371A"/>
    <w:pPr>
      <w:keepNext/>
      <w:keepLines/>
      <w:spacing w:before="40"/>
      <w:outlineLvl w:val="3"/>
    </w:pPr>
    <w:rPr>
      <w:rFonts w:asciiTheme="majorHAnsi" w:eastAsiaTheme="majorEastAsia" w:hAnsiTheme="majorHAnsi" w:cstheme="majorBidi"/>
      <w:i/>
      <w:iCs/>
      <w:sz w:val="22"/>
    </w:rPr>
  </w:style>
  <w:style w:type="paragraph" w:styleId="51">
    <w:name w:val="heading 5"/>
    <w:basedOn w:val="a1"/>
    <w:next w:val="a1"/>
    <w:link w:val="52"/>
    <w:uiPriority w:val="9"/>
    <w:unhideWhenUsed/>
    <w:qFormat/>
    <w:rsid w:val="007D371A"/>
    <w:pPr>
      <w:keepNext/>
      <w:keepLines/>
      <w:spacing w:before="40" w:after="0"/>
      <w:outlineLvl w:val="4"/>
    </w:pPr>
    <w:rPr>
      <w:rFonts w:asciiTheme="majorHAnsi" w:eastAsiaTheme="majorEastAsia" w:hAnsiTheme="majorHAnsi" w:cstheme="majorBidi"/>
      <w:b/>
      <w:color w:val="3D1109" w:themeColor="accent1" w:themeShade="BF"/>
    </w:rPr>
  </w:style>
  <w:style w:type="paragraph" w:styleId="6">
    <w:name w:val="heading 6"/>
    <w:basedOn w:val="a1"/>
    <w:next w:val="a1"/>
    <w:link w:val="60"/>
    <w:uiPriority w:val="9"/>
    <w:unhideWhenUsed/>
    <w:qFormat/>
    <w:rsid w:val="00403794"/>
    <w:pPr>
      <w:keepNext/>
      <w:keepLines/>
      <w:spacing w:before="40" w:after="0"/>
      <w:outlineLvl w:val="5"/>
    </w:pPr>
    <w:rPr>
      <w:rFonts w:asciiTheme="majorHAnsi" w:eastAsiaTheme="majorEastAsia" w:hAnsiTheme="majorHAnsi" w:cstheme="majorBidi"/>
      <w:color w:val="290B06" w:themeColor="accent1" w:themeShade="7F"/>
    </w:rPr>
  </w:style>
  <w:style w:type="paragraph" w:styleId="7">
    <w:name w:val="heading 7"/>
    <w:basedOn w:val="a1"/>
    <w:next w:val="a1"/>
    <w:link w:val="70"/>
    <w:uiPriority w:val="9"/>
    <w:unhideWhenUsed/>
    <w:qFormat/>
    <w:rsid w:val="00DA668B"/>
    <w:pPr>
      <w:keepNext/>
      <w:keepLines/>
      <w:spacing w:before="40" w:after="0"/>
      <w:outlineLvl w:val="6"/>
    </w:pPr>
    <w:rPr>
      <w:rFonts w:asciiTheme="majorHAnsi" w:eastAsiaTheme="majorEastAsia" w:hAnsiTheme="majorHAnsi" w:cstheme="majorBidi"/>
      <w:i/>
      <w:iCs/>
      <w:color w:val="290B06" w:themeColor="accent1" w:themeShade="7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C402D1"/>
    <w:rPr>
      <w:rFonts w:asciiTheme="majorHAnsi" w:eastAsia="ヒラギノ角ゴ Pro W3" w:hAnsiTheme="majorHAnsi" w:cs="Calibri"/>
      <w:b/>
      <w:bCs/>
      <w:caps/>
      <w:color w:val="4D0000"/>
      <w:sz w:val="36"/>
      <w:szCs w:val="36"/>
      <w:lang w:val="en-US" w:eastAsia="zh-CN"/>
    </w:rPr>
  </w:style>
  <w:style w:type="character" w:customStyle="1" w:styleId="21">
    <w:name w:val="Заголовок 2 Знак"/>
    <w:basedOn w:val="a3"/>
    <w:link w:val="20"/>
    <w:uiPriority w:val="9"/>
    <w:rsid w:val="005C357B"/>
    <w:rPr>
      <w:rFonts w:asciiTheme="majorHAnsi" w:eastAsia="ヒラギノ角ゴ Pro W3" w:hAnsiTheme="majorHAnsi" w:cs="Calibri"/>
      <w:b/>
      <w:smallCaps/>
      <w:color w:val="4D0000"/>
      <w:sz w:val="30"/>
      <w:szCs w:val="30"/>
      <w:lang w:val="en-US" w:eastAsia="ja-JP"/>
    </w:rPr>
  </w:style>
  <w:style w:type="character" w:customStyle="1" w:styleId="31">
    <w:name w:val="Заголовок 3 Знак"/>
    <w:basedOn w:val="a3"/>
    <w:link w:val="30"/>
    <w:uiPriority w:val="9"/>
    <w:rsid w:val="00453192"/>
    <w:rPr>
      <w:rFonts w:ascii="Garamond" w:hAnsi="Garamond"/>
      <w:b/>
      <w:bCs/>
      <w:color w:val="4D0000"/>
      <w:sz w:val="24"/>
      <w:lang w:val="en-US"/>
    </w:rPr>
  </w:style>
  <w:style w:type="character" w:customStyle="1" w:styleId="41">
    <w:name w:val="Заголовок 4 Знак"/>
    <w:basedOn w:val="a3"/>
    <w:link w:val="40"/>
    <w:uiPriority w:val="9"/>
    <w:rsid w:val="007D371A"/>
    <w:rPr>
      <w:rFonts w:asciiTheme="majorHAnsi" w:eastAsiaTheme="majorEastAsia" w:hAnsiTheme="majorHAnsi" w:cstheme="majorBidi"/>
      <w:bCs/>
      <w:i/>
      <w:iCs/>
      <w:sz w:val="22"/>
      <w:szCs w:val="20"/>
      <w:lang w:val="en-US" w:eastAsia="ja-JP"/>
    </w:rPr>
  </w:style>
  <w:style w:type="character" w:customStyle="1" w:styleId="52">
    <w:name w:val="Заголовок 5 Знак"/>
    <w:basedOn w:val="a3"/>
    <w:link w:val="51"/>
    <w:uiPriority w:val="9"/>
    <w:rsid w:val="007D371A"/>
    <w:rPr>
      <w:rFonts w:asciiTheme="majorHAnsi" w:eastAsiaTheme="majorEastAsia" w:hAnsiTheme="majorHAnsi" w:cstheme="majorBidi"/>
      <w:b/>
      <w:bCs/>
      <w:color w:val="3D1109" w:themeColor="accent1" w:themeShade="BF"/>
      <w:sz w:val="18"/>
      <w:szCs w:val="20"/>
      <w:lang w:val="en-US" w:eastAsia="ja-JP"/>
    </w:rPr>
  </w:style>
  <w:style w:type="paragraph" w:styleId="a6">
    <w:name w:val="Balloon Text"/>
    <w:basedOn w:val="a1"/>
    <w:link w:val="a7"/>
    <w:uiPriority w:val="99"/>
    <w:unhideWhenUsed/>
    <w:rsid w:val="001F1945"/>
    <w:rPr>
      <w:rFonts w:ascii="Segoe UI" w:hAnsi="Segoe UI" w:cs="Segoe UI"/>
      <w:szCs w:val="18"/>
    </w:rPr>
  </w:style>
  <w:style w:type="character" w:customStyle="1" w:styleId="a7">
    <w:name w:val="Текст у виносці Знак"/>
    <w:basedOn w:val="a3"/>
    <w:link w:val="a6"/>
    <w:uiPriority w:val="99"/>
    <w:rsid w:val="001F1945"/>
    <w:rPr>
      <w:rFonts w:ascii="Segoe UI" w:hAnsi="Segoe UI" w:cs="Segoe UI"/>
      <w:sz w:val="18"/>
      <w:szCs w:val="18"/>
    </w:rPr>
  </w:style>
  <w:style w:type="character" w:customStyle="1" w:styleId="60">
    <w:name w:val="Заголовок 6 Знак"/>
    <w:basedOn w:val="a3"/>
    <w:link w:val="6"/>
    <w:uiPriority w:val="9"/>
    <w:rsid w:val="00403794"/>
    <w:rPr>
      <w:rFonts w:asciiTheme="majorHAnsi" w:eastAsiaTheme="majorEastAsia" w:hAnsiTheme="majorHAnsi" w:cstheme="majorBidi"/>
      <w:bCs/>
      <w:color w:val="290B06" w:themeColor="accent1" w:themeShade="7F"/>
      <w:sz w:val="18"/>
      <w:szCs w:val="20"/>
      <w:lang w:val="en-US" w:eastAsia="ja-JP"/>
    </w:rPr>
  </w:style>
  <w:style w:type="paragraph" w:customStyle="1" w:styleId="BasicTextParagraph1">
    <w:name w:val="Basic Text Paragraph 1"/>
    <w:basedOn w:val="BasicText"/>
    <w:next w:val="BasicTextParagraph2"/>
    <w:qFormat/>
    <w:rsid w:val="001D04FD"/>
    <w:pPr>
      <w:spacing w:before="72" w:after="0"/>
    </w:pPr>
  </w:style>
  <w:style w:type="paragraph" w:customStyle="1" w:styleId="BasicText">
    <w:name w:val="Basic Text"/>
    <w:basedOn w:val="a1"/>
    <w:qFormat/>
    <w:rsid w:val="00D368BF"/>
    <w:rPr>
      <w:bCs w:val="0"/>
    </w:rPr>
  </w:style>
  <w:style w:type="paragraph" w:customStyle="1" w:styleId="BasicTextParagraph2">
    <w:name w:val="Basic Text Paragraph 2"/>
    <w:basedOn w:val="BasicTextIndent"/>
    <w:qFormat/>
    <w:rsid w:val="005F5BEF"/>
    <w:pPr>
      <w:spacing w:after="36"/>
    </w:pPr>
  </w:style>
  <w:style w:type="paragraph" w:customStyle="1" w:styleId="BasicTextIndent">
    <w:name w:val="Basic Text Indent"/>
    <w:basedOn w:val="BasicText"/>
    <w:qFormat/>
    <w:rsid w:val="00FF27B1"/>
    <w:pPr>
      <w:ind w:firstLine="288"/>
    </w:pPr>
  </w:style>
  <w:style w:type="paragraph" w:customStyle="1" w:styleId="DocumentAuthor">
    <w:name w:val="Document Author"/>
    <w:basedOn w:val="a1"/>
    <w:link w:val="DocumentAuthor0"/>
    <w:qFormat/>
    <w:rsid w:val="001709F2"/>
    <w:pPr>
      <w:jc w:val="center"/>
    </w:pPr>
    <w:rPr>
      <w:rFonts w:ascii="EB Garamond SemiBold" w:hAnsi="EB Garamond SemiBold"/>
      <w:b/>
      <w:color w:val="FFF2CC" w:themeColor="background1"/>
      <w:sz w:val="28"/>
      <w:szCs w:val="28"/>
    </w:rPr>
  </w:style>
  <w:style w:type="character" w:customStyle="1" w:styleId="DocumentAuthor0">
    <w:name w:val="Document Author Знак"/>
    <w:basedOn w:val="a3"/>
    <w:link w:val="DocumentAuthor"/>
    <w:rsid w:val="003C5294"/>
    <w:rPr>
      <w:rFonts w:ascii="EB Garamond SemiBold" w:eastAsia="ヒラギノ角ゴ Pro W3" w:hAnsi="EB Garamond SemiBold" w:cs="Calibri"/>
      <w:b/>
      <w:bCs/>
      <w:color w:val="FFF2CC" w:themeColor="background1"/>
      <w:sz w:val="28"/>
      <w:szCs w:val="28"/>
      <w:lang w:val="en-US" w:eastAsia="ja-JP"/>
    </w:rPr>
  </w:style>
  <w:style w:type="paragraph" w:styleId="a8">
    <w:name w:val="Title"/>
    <w:basedOn w:val="DocumentTitle"/>
    <w:next w:val="a1"/>
    <w:link w:val="a9"/>
    <w:uiPriority w:val="10"/>
    <w:qFormat/>
    <w:rsid w:val="00952333"/>
  </w:style>
  <w:style w:type="character" w:customStyle="1" w:styleId="a9">
    <w:name w:val="Назва Знак"/>
    <w:basedOn w:val="a3"/>
    <w:link w:val="a8"/>
    <w:uiPriority w:val="10"/>
    <w:rsid w:val="00952333"/>
    <w:rPr>
      <w:rFonts w:asciiTheme="majorHAnsi" w:eastAsiaTheme="majorEastAsia" w:hAnsiTheme="majorHAnsi" w:cstheme="majorBidi"/>
      <w:b/>
      <w:smallCaps/>
      <w:noProof/>
      <w:color w:val="E7E7E7" w:themeColor="text2" w:themeTint="1A"/>
      <w:sz w:val="72"/>
      <w:szCs w:val="72"/>
      <w:shd w:val="clear" w:color="auto" w:fill="000000" w:themeFill="text1"/>
      <w:lang w:val="en-US"/>
      <w14:textOutline w14:w="9525" w14:cap="rnd" w14:cmpd="sng" w14:algn="ctr">
        <w14:solidFill>
          <w14:schemeClr w14:val="bg1"/>
        </w14:solidFill>
        <w14:prstDash w14:val="solid"/>
        <w14:bevel/>
      </w14:textOutline>
    </w:rPr>
  </w:style>
  <w:style w:type="paragraph" w:styleId="aa">
    <w:name w:val="header"/>
    <w:basedOn w:val="a2"/>
    <w:link w:val="ab"/>
    <w:uiPriority w:val="99"/>
    <w:unhideWhenUsed/>
    <w:rsid w:val="00952333"/>
    <w:pPr>
      <w:tabs>
        <w:tab w:val="center" w:pos="4677"/>
        <w:tab w:val="right" w:pos="9355"/>
      </w:tabs>
    </w:pPr>
    <w:rPr>
      <w:rFonts w:ascii="Garamond" w:hAnsi="Garamond"/>
      <w:smallCaps/>
      <w:color w:val="FFC000" w:themeColor="accent2"/>
    </w:rPr>
  </w:style>
  <w:style w:type="character" w:customStyle="1" w:styleId="ab">
    <w:name w:val="Верхній колонтитул Знак"/>
    <w:basedOn w:val="a3"/>
    <w:link w:val="aa"/>
    <w:uiPriority w:val="99"/>
    <w:rsid w:val="00952333"/>
    <w:rPr>
      <w:rFonts w:ascii="Garamond" w:eastAsia="ヒラギノ角ゴ Pro W3" w:hAnsi="Garamond" w:cs="Calibri"/>
      <w:smallCaps/>
      <w:color w:val="FFC000" w:themeColor="accent2"/>
      <w:sz w:val="18"/>
      <w:szCs w:val="20"/>
      <w:lang w:val="en-US" w:eastAsia="zh-CN"/>
    </w:rPr>
  </w:style>
  <w:style w:type="paragraph" w:styleId="ac">
    <w:name w:val="footer"/>
    <w:basedOn w:val="a2"/>
    <w:link w:val="11"/>
    <w:uiPriority w:val="99"/>
    <w:unhideWhenUsed/>
    <w:rsid w:val="002B369A"/>
    <w:pPr>
      <w:tabs>
        <w:tab w:val="center" w:pos="4677"/>
        <w:tab w:val="right" w:pos="9355"/>
      </w:tabs>
    </w:pPr>
  </w:style>
  <w:style w:type="character" w:customStyle="1" w:styleId="11">
    <w:name w:val="Нижній колонтитул Знак1"/>
    <w:basedOn w:val="a3"/>
    <w:link w:val="ac"/>
    <w:uiPriority w:val="99"/>
    <w:rsid w:val="00952333"/>
    <w:rPr>
      <w:rFonts w:eastAsia="ヒラギノ角ゴ Pro W3" w:cs="Calibri"/>
      <w:sz w:val="18"/>
      <w:szCs w:val="20"/>
      <w:lang w:val="en-US" w:eastAsia="zh-CN"/>
    </w:rPr>
  </w:style>
  <w:style w:type="character" w:customStyle="1" w:styleId="ad">
    <w:name w:val="Нижній колонтитул Знак"/>
    <w:basedOn w:val="a3"/>
    <w:uiPriority w:val="99"/>
    <w:rsid w:val="00952333"/>
    <w:rPr>
      <w14:stylisticSets/>
    </w:rPr>
  </w:style>
  <w:style w:type="character" w:styleId="ae">
    <w:name w:val="Hyperlink"/>
    <w:basedOn w:val="a3"/>
    <w:uiPriority w:val="99"/>
    <w:unhideWhenUsed/>
    <w:rsid w:val="00267918"/>
    <w:rPr>
      <w:color w:val="023160" w:themeColor="hyperlink"/>
      <w:u w:val="single"/>
    </w:rPr>
  </w:style>
  <w:style w:type="character" w:styleId="af">
    <w:name w:val="Unresolved Mention"/>
    <w:basedOn w:val="a3"/>
    <w:uiPriority w:val="99"/>
    <w:unhideWhenUsed/>
    <w:rsid w:val="00267918"/>
    <w:rPr>
      <w:color w:val="605E5C"/>
      <w:shd w:val="clear" w:color="auto" w:fill="E1DFDD"/>
    </w:rPr>
  </w:style>
  <w:style w:type="character" w:styleId="af0">
    <w:name w:val="Book Title"/>
    <w:uiPriority w:val="33"/>
    <w:qFormat/>
    <w:rsid w:val="00F4030A"/>
  </w:style>
  <w:style w:type="paragraph" w:styleId="af1">
    <w:name w:val="caption"/>
    <w:basedOn w:val="a1"/>
    <w:next w:val="a1"/>
    <w:uiPriority w:val="35"/>
    <w:unhideWhenUsed/>
    <w:qFormat/>
    <w:rsid w:val="00267918"/>
    <w:pPr>
      <w:spacing w:after="200"/>
    </w:pPr>
    <w:rPr>
      <w:i/>
      <w:iCs/>
      <w:color w:val="181818" w:themeColor="text2"/>
      <w:szCs w:val="18"/>
    </w:rPr>
  </w:style>
  <w:style w:type="paragraph" w:styleId="af2">
    <w:name w:val="List Paragraph"/>
    <w:basedOn w:val="a1"/>
    <w:uiPriority w:val="34"/>
    <w:qFormat/>
    <w:rsid w:val="009D120A"/>
    <w:pPr>
      <w:ind w:left="720"/>
    </w:pPr>
  </w:style>
  <w:style w:type="paragraph" w:styleId="af3">
    <w:name w:val="No Spacing"/>
    <w:link w:val="af4"/>
    <w:uiPriority w:val="1"/>
    <w:qFormat/>
    <w:rsid w:val="00863156"/>
    <w:pPr>
      <w:spacing w:after="0"/>
      <w:contextualSpacing/>
    </w:pPr>
    <w:rPr>
      <w:sz w:val="20"/>
      <w:szCs w:val="20"/>
      <w:lang w:val="en-US"/>
    </w:rPr>
  </w:style>
  <w:style w:type="character" w:customStyle="1" w:styleId="af4">
    <w:name w:val="Без інтервалів Знак"/>
    <w:basedOn w:val="a3"/>
    <w:link w:val="af3"/>
    <w:uiPriority w:val="1"/>
    <w:rsid w:val="002377C1"/>
    <w:rPr>
      <w:sz w:val="20"/>
      <w:szCs w:val="20"/>
      <w:lang w:val="en-US"/>
    </w:rPr>
  </w:style>
  <w:style w:type="paragraph" w:customStyle="1" w:styleId="SidebarText">
    <w:name w:val="Sidebar Text"/>
    <w:basedOn w:val="SidebarTextRegular"/>
    <w:link w:val="SidebarText0"/>
    <w:rsid w:val="00A81815"/>
    <w:pPr>
      <w:spacing w:before="0" w:after="0"/>
    </w:pPr>
    <w:rPr>
      <w:color w:val="000000" w:themeColor="text1"/>
    </w:rPr>
  </w:style>
  <w:style w:type="paragraph" w:customStyle="1" w:styleId="SidebarTextRegular">
    <w:name w:val="Sidebar Text Regular"/>
    <w:basedOn w:val="BasicText"/>
    <w:next w:val="SidebarTextIndent"/>
    <w:qFormat/>
    <w:rsid w:val="001709F2"/>
    <w:pPr>
      <w:spacing w:before="60" w:line="252" w:lineRule="auto"/>
    </w:pPr>
    <w:rPr>
      <w:rFonts w:eastAsiaTheme="minorEastAsia" w:cs="Martel DemiBold"/>
      <w:bCs/>
      <w:iCs/>
      <w:w w:val="102"/>
      <w:szCs w:val="18"/>
      <w:lang w:eastAsia="zh-TW"/>
    </w:rPr>
  </w:style>
  <w:style w:type="paragraph" w:customStyle="1" w:styleId="SidebarTextIndent">
    <w:name w:val="Sidebar Text Indent"/>
    <w:basedOn w:val="SidebarTextRegular"/>
    <w:qFormat/>
    <w:rsid w:val="00C92BFA"/>
    <w:pPr>
      <w:spacing w:before="0" w:after="40"/>
      <w:ind w:firstLine="180"/>
    </w:pPr>
  </w:style>
  <w:style w:type="character" w:customStyle="1" w:styleId="SidebarText0">
    <w:name w:val="Sidebar Text Знак"/>
    <w:basedOn w:val="a3"/>
    <w:link w:val="SidebarText"/>
    <w:rsid w:val="003C5294"/>
    <w:rPr>
      <w:rFonts w:eastAsiaTheme="minorEastAsia" w:cs="Martel DemiBold"/>
      <w:bCs/>
      <w:iCs/>
      <w:color w:val="000000" w:themeColor="text1"/>
      <w:w w:val="102"/>
      <w:sz w:val="18"/>
      <w:szCs w:val="18"/>
      <w:lang w:val="en-US" w:eastAsia="zh-TW"/>
    </w:rPr>
  </w:style>
  <w:style w:type="paragraph" w:customStyle="1" w:styleId="BasicDnDSaveDC">
    <w:name w:val="Basic DnD Save DC"/>
    <w:basedOn w:val="BasicText"/>
    <w:next w:val="BasicText"/>
    <w:link w:val="BasicDnDSaveDC0"/>
    <w:autoRedefine/>
    <w:rsid w:val="00877218"/>
    <w:pPr>
      <w:jc w:val="center"/>
    </w:pPr>
    <w:rPr>
      <w:b/>
      <w:bCs/>
    </w:rPr>
  </w:style>
  <w:style w:type="character" w:customStyle="1" w:styleId="BasicDnDSaveDC0">
    <w:name w:val="Basic DnD Save DC Знак"/>
    <w:basedOn w:val="af5"/>
    <w:link w:val="BasicDnDSaveDC"/>
    <w:rsid w:val="001709F2"/>
    <w:rPr>
      <w:rFonts w:eastAsia="ヒラギノ角ゴ Pro W3" w:cstheme="minorBidi"/>
      <w:b/>
      <w:bCs/>
      <w:color w:val="000000"/>
      <w:sz w:val="18"/>
      <w:szCs w:val="20"/>
      <w:lang w:val="en-US" w:eastAsia="ja-JP"/>
    </w:rPr>
  </w:style>
  <w:style w:type="character" w:customStyle="1" w:styleId="af5">
    <w:name w:val="Список Знак"/>
    <w:basedOn w:val="a3"/>
    <w:link w:val="af6"/>
    <w:uiPriority w:val="99"/>
    <w:rsid w:val="00877218"/>
    <w:rPr>
      <w:sz w:val="20"/>
      <w:szCs w:val="20"/>
      <w:lang w:val="en-US"/>
    </w:rPr>
  </w:style>
  <w:style w:type="paragraph" w:styleId="af6">
    <w:name w:val="List"/>
    <w:basedOn w:val="a1"/>
    <w:link w:val="af5"/>
    <w:uiPriority w:val="99"/>
    <w:unhideWhenUsed/>
    <w:rsid w:val="003F3237"/>
    <w:pPr>
      <w:ind w:left="283" w:hanging="283"/>
    </w:pPr>
  </w:style>
  <w:style w:type="paragraph" w:customStyle="1" w:styleId="BoxedtextAloud">
    <w:name w:val="Boxed text Aloud"/>
    <w:basedOn w:val="BasicText"/>
    <w:qFormat/>
    <w:rsid w:val="001D04FD"/>
    <w:pPr>
      <w:pBdr>
        <w:top w:val="triple" w:sz="6" w:space="1" w:color="auto"/>
        <w:left w:val="triple" w:sz="6" w:space="4" w:color="auto"/>
        <w:bottom w:val="triple" w:sz="6" w:space="1" w:color="auto"/>
        <w:right w:val="triple" w:sz="6" w:space="4" w:color="auto"/>
      </w:pBdr>
      <w:shd w:val="clear" w:color="auto" w:fill="CEE4AA"/>
      <w:spacing w:after="120" w:line="288" w:lineRule="auto"/>
      <w:ind w:left="180" w:right="289"/>
    </w:pPr>
    <w:rPr>
      <w:color w:val="000000" w:themeColor="text1"/>
      <w:szCs w:val="24"/>
    </w:rPr>
  </w:style>
  <w:style w:type="paragraph" w:customStyle="1" w:styleId="BoxedtextV1">
    <w:name w:val="Boxed text V1"/>
    <w:basedOn w:val="BasicText"/>
    <w:qFormat/>
    <w:rsid w:val="00F30841"/>
    <w:pPr>
      <w:pBdr>
        <w:left w:val="triple" w:sz="4" w:space="4" w:color="auto"/>
        <w:right w:val="triple" w:sz="4" w:space="4" w:color="auto"/>
      </w:pBdr>
      <w:shd w:val="clear" w:color="auto" w:fill="FFFFCC"/>
      <w:spacing w:after="120"/>
      <w:ind w:left="180" w:right="300"/>
    </w:pPr>
    <w:rPr>
      <w:color w:val="000000" w:themeColor="text1"/>
      <w:szCs w:val="24"/>
    </w:rPr>
  </w:style>
  <w:style w:type="paragraph" w:customStyle="1" w:styleId="TableText">
    <w:name w:val="Table Text"/>
    <w:basedOn w:val="BasicText"/>
    <w:link w:val="TableTextChar"/>
    <w:qFormat/>
    <w:rsid w:val="006553F6"/>
    <w:pPr>
      <w:spacing w:after="0"/>
    </w:pPr>
    <w:rPr>
      <w:sz w:val="16"/>
      <w:szCs w:val="19"/>
    </w:rPr>
  </w:style>
  <w:style w:type="character" w:customStyle="1" w:styleId="TableTextChar">
    <w:name w:val="Table Text Char"/>
    <w:basedOn w:val="a3"/>
    <w:link w:val="TableText"/>
    <w:rsid w:val="001709F2"/>
    <w:rPr>
      <w:rFonts w:eastAsia="ヒラギノ角ゴ Pro W3" w:cstheme="minorBidi"/>
      <w:color w:val="000000"/>
      <w:sz w:val="16"/>
      <w:szCs w:val="19"/>
      <w:lang w:val="en-US" w:eastAsia="ja-JP"/>
    </w:rPr>
  </w:style>
  <w:style w:type="paragraph" w:customStyle="1" w:styleId="DocumentCredits">
    <w:name w:val="Document Credits"/>
    <w:basedOn w:val="BasicText"/>
    <w:qFormat/>
    <w:rsid w:val="003A3C4A"/>
    <w:pPr>
      <w:suppressLineNumbers/>
      <w:tabs>
        <w:tab w:val="left" w:pos="567"/>
      </w:tabs>
      <w:ind w:left="396" w:hanging="396"/>
    </w:pPr>
  </w:style>
  <w:style w:type="paragraph" w:customStyle="1" w:styleId="HANDOUTHandwrittenNote1">
    <w:name w:val="HANDOUT Handwritten Note 1"/>
    <w:basedOn w:val="BasicText"/>
    <w:qFormat/>
    <w:rsid w:val="003A3C4A"/>
    <w:rPr>
      <w:rFonts w:ascii="Calligrapher" w:hAnsi="Calligrapher"/>
      <w:sz w:val="20"/>
      <w:szCs w:val="22"/>
    </w:rPr>
  </w:style>
  <w:style w:type="paragraph" w:customStyle="1" w:styleId="DocumentLegalese">
    <w:name w:val="Document Legalese"/>
    <w:basedOn w:val="BasicText"/>
    <w:qFormat/>
    <w:rsid w:val="006553F6"/>
    <w:rPr>
      <w:rFonts w:ascii="Calibri" w:hAnsi="Calibri"/>
      <w:sz w:val="12"/>
      <w:szCs w:val="12"/>
    </w:rPr>
  </w:style>
  <w:style w:type="character" w:styleId="af7">
    <w:name w:val="annotation reference"/>
    <w:basedOn w:val="a3"/>
    <w:uiPriority w:val="99"/>
    <w:unhideWhenUsed/>
    <w:rsid w:val="00CB3842"/>
    <w:rPr>
      <w:sz w:val="16"/>
      <w:szCs w:val="16"/>
    </w:rPr>
  </w:style>
  <w:style w:type="paragraph" w:styleId="af8">
    <w:name w:val="annotation text"/>
    <w:basedOn w:val="a1"/>
    <w:link w:val="af9"/>
    <w:uiPriority w:val="99"/>
    <w:unhideWhenUsed/>
    <w:rsid w:val="00CB3842"/>
  </w:style>
  <w:style w:type="character" w:customStyle="1" w:styleId="af9">
    <w:name w:val="Текст примітки Знак"/>
    <w:basedOn w:val="a3"/>
    <w:link w:val="af8"/>
    <w:uiPriority w:val="99"/>
    <w:rsid w:val="00CB3842"/>
    <w:rPr>
      <w:sz w:val="20"/>
      <w:szCs w:val="20"/>
      <w:lang w:val="en-US"/>
    </w:rPr>
  </w:style>
  <w:style w:type="paragraph" w:styleId="afa">
    <w:name w:val="annotation subject"/>
    <w:basedOn w:val="af8"/>
    <w:next w:val="af8"/>
    <w:link w:val="afb"/>
    <w:uiPriority w:val="99"/>
    <w:unhideWhenUsed/>
    <w:rsid w:val="00CB3842"/>
    <w:rPr>
      <w:b/>
      <w:bCs w:val="0"/>
    </w:rPr>
  </w:style>
  <w:style w:type="character" w:customStyle="1" w:styleId="afb">
    <w:name w:val="Тема примітки Знак"/>
    <w:basedOn w:val="af9"/>
    <w:link w:val="afa"/>
    <w:uiPriority w:val="99"/>
    <w:rsid w:val="00CB3842"/>
    <w:rPr>
      <w:b/>
      <w:bCs/>
      <w:sz w:val="20"/>
      <w:szCs w:val="20"/>
      <w:lang w:val="en-US"/>
    </w:rPr>
  </w:style>
  <w:style w:type="paragraph" w:customStyle="1" w:styleId="12">
    <w:name w:val="Стиль1"/>
    <w:basedOn w:val="a1"/>
    <w:link w:val="13"/>
    <w:rsid w:val="00E620EF"/>
    <w:rPr>
      <w:rFonts w:ascii="Garamond" w:hAnsi="Garamond"/>
      <w:b/>
      <w:bCs w:val="0"/>
      <w:color w:val="4D0000"/>
      <w:sz w:val="34"/>
      <w:szCs w:val="30"/>
    </w:rPr>
  </w:style>
  <w:style w:type="character" w:customStyle="1" w:styleId="13">
    <w:name w:val="Стиль1 Знак"/>
    <w:basedOn w:val="a3"/>
    <w:link w:val="12"/>
    <w:rsid w:val="00E620EF"/>
    <w:rPr>
      <w:rFonts w:ascii="Garamond" w:hAnsi="Garamond"/>
      <w:b/>
      <w:bCs/>
      <w:color w:val="4D0000"/>
      <w:sz w:val="34"/>
      <w:szCs w:val="30"/>
      <w:lang w:val="en-US"/>
    </w:rPr>
  </w:style>
  <w:style w:type="paragraph" w:customStyle="1" w:styleId="TableHeader">
    <w:name w:val="Table Header"/>
    <w:basedOn w:val="TableText"/>
    <w:qFormat/>
    <w:rsid w:val="001709F2"/>
    <w:rPr>
      <w:b/>
      <w:sz w:val="18"/>
      <w:szCs w:val="17"/>
    </w:rPr>
  </w:style>
  <w:style w:type="character" w:styleId="afc">
    <w:name w:val="Subtle Emphasis"/>
    <w:basedOn w:val="a3"/>
    <w:uiPriority w:val="19"/>
    <w:qFormat/>
    <w:rsid w:val="003A16D8"/>
    <w:rPr>
      <w:i/>
      <w:iCs/>
      <w:color w:val="404040" w:themeColor="text1" w:themeTint="BF"/>
    </w:rPr>
  </w:style>
  <w:style w:type="character" w:styleId="afd">
    <w:name w:val="Emphasis"/>
    <w:basedOn w:val="a3"/>
    <w:uiPriority w:val="20"/>
    <w:qFormat/>
    <w:rsid w:val="003A16D8"/>
    <w:rPr>
      <w:i/>
      <w:iCs/>
    </w:rPr>
  </w:style>
  <w:style w:type="character" w:styleId="afe">
    <w:name w:val="Intense Emphasis"/>
    <w:basedOn w:val="a3"/>
    <w:uiPriority w:val="21"/>
    <w:qFormat/>
    <w:rsid w:val="007D371A"/>
    <w:rPr>
      <w:i/>
      <w:iCs/>
      <w:color w:val="53170D" w:themeColor="accent1"/>
    </w:rPr>
  </w:style>
  <w:style w:type="character" w:styleId="aff">
    <w:name w:val="Strong"/>
    <w:basedOn w:val="a3"/>
    <w:uiPriority w:val="22"/>
    <w:qFormat/>
    <w:rsid w:val="003A16D8"/>
    <w:rPr>
      <w:b/>
      <w:bCs/>
    </w:rPr>
  </w:style>
  <w:style w:type="paragraph" w:styleId="aff0">
    <w:name w:val="Quote"/>
    <w:basedOn w:val="a1"/>
    <w:next w:val="a1"/>
    <w:link w:val="aff1"/>
    <w:uiPriority w:val="29"/>
    <w:qFormat/>
    <w:rsid w:val="003A16D8"/>
    <w:pPr>
      <w:spacing w:before="200" w:after="160"/>
      <w:ind w:left="864" w:right="864"/>
      <w:jc w:val="center"/>
    </w:pPr>
    <w:rPr>
      <w:i/>
      <w:iCs/>
      <w:color w:val="404040" w:themeColor="text1" w:themeTint="BF"/>
    </w:rPr>
  </w:style>
  <w:style w:type="character" w:customStyle="1" w:styleId="aff1">
    <w:name w:val="Цитата Знак"/>
    <w:basedOn w:val="a3"/>
    <w:link w:val="aff0"/>
    <w:uiPriority w:val="29"/>
    <w:rsid w:val="003A16D8"/>
    <w:rPr>
      <w:i/>
      <w:iCs/>
      <w:color w:val="404040" w:themeColor="text1" w:themeTint="BF"/>
      <w:sz w:val="20"/>
      <w:szCs w:val="20"/>
      <w:lang w:val="en-US"/>
    </w:rPr>
  </w:style>
  <w:style w:type="paragraph" w:styleId="aff2">
    <w:name w:val="Intense Quote"/>
    <w:basedOn w:val="a1"/>
    <w:next w:val="a1"/>
    <w:link w:val="aff3"/>
    <w:uiPriority w:val="30"/>
    <w:qFormat/>
    <w:rsid w:val="003A16D8"/>
    <w:pPr>
      <w:pBdr>
        <w:top w:val="single" w:sz="4" w:space="10" w:color="53170D" w:themeColor="accent1"/>
        <w:bottom w:val="single" w:sz="4" w:space="10" w:color="53170D" w:themeColor="accent1"/>
      </w:pBdr>
      <w:spacing w:before="360" w:after="360"/>
      <w:ind w:left="864" w:right="864"/>
      <w:jc w:val="center"/>
    </w:pPr>
    <w:rPr>
      <w:i/>
      <w:iCs/>
      <w:color w:val="53170D" w:themeColor="accent1"/>
    </w:rPr>
  </w:style>
  <w:style w:type="character" w:customStyle="1" w:styleId="aff3">
    <w:name w:val="Насичена цитата Знак"/>
    <w:basedOn w:val="a3"/>
    <w:link w:val="aff2"/>
    <w:uiPriority w:val="30"/>
    <w:rsid w:val="003A16D8"/>
    <w:rPr>
      <w:i/>
      <w:iCs/>
      <w:color w:val="53170D" w:themeColor="accent1"/>
      <w:sz w:val="20"/>
      <w:szCs w:val="20"/>
      <w:lang w:val="en-US"/>
    </w:rPr>
  </w:style>
  <w:style w:type="character" w:styleId="aff4">
    <w:name w:val="Intense Reference"/>
    <w:basedOn w:val="a3"/>
    <w:uiPriority w:val="32"/>
    <w:qFormat/>
    <w:rsid w:val="007D371A"/>
    <w:rPr>
      <w:b/>
      <w:bCs/>
      <w:caps w:val="0"/>
      <w:smallCaps/>
      <w:vanish w:val="0"/>
      <w:color w:val="752012" w:themeColor="accent1" w:themeTint="E6"/>
      <w:spacing w:val="5"/>
    </w:rPr>
  </w:style>
  <w:style w:type="paragraph" w:styleId="aff5">
    <w:name w:val="Bibliography"/>
    <w:basedOn w:val="a1"/>
    <w:next w:val="a1"/>
    <w:uiPriority w:val="37"/>
    <w:unhideWhenUsed/>
    <w:rsid w:val="003A16D8"/>
  </w:style>
  <w:style w:type="character" w:styleId="aff6">
    <w:name w:val="Placeholder Text"/>
    <w:basedOn w:val="a3"/>
    <w:uiPriority w:val="99"/>
    <w:semiHidden/>
    <w:rsid w:val="00DD5C7E"/>
    <w:rPr>
      <w:color w:val="808080"/>
    </w:rPr>
  </w:style>
  <w:style w:type="paragraph" w:customStyle="1" w:styleId="BoxedTextNotes">
    <w:name w:val="Boxed Text Notes"/>
    <w:basedOn w:val="BasicText"/>
    <w:link w:val="BoxedTextNotes0"/>
    <w:qFormat/>
    <w:rsid w:val="00512899"/>
    <w:pPr>
      <w:pBdr>
        <w:top w:val="threeDEmboss" w:sz="12" w:space="1" w:color="806000" w:themeColor="accent2" w:themeShade="80"/>
        <w:left w:val="threeDEmboss" w:sz="12" w:space="4" w:color="806000" w:themeColor="accent2" w:themeShade="80"/>
        <w:bottom w:val="threeDEmboss" w:sz="12" w:space="1" w:color="806000" w:themeColor="accent2" w:themeShade="80"/>
        <w:right w:val="threeDEmboss" w:sz="12" w:space="4" w:color="806000" w:themeColor="accent2" w:themeShade="80"/>
      </w:pBdr>
      <w:shd w:val="clear" w:color="auto" w:fill="D2D2D2"/>
      <w:spacing w:before="120" w:after="120"/>
      <w:ind w:left="180" w:right="289"/>
    </w:pPr>
    <w:rPr>
      <w:rFonts w:eastAsiaTheme="minorEastAsia"/>
      <w:szCs w:val="22"/>
      <w:lang w:eastAsia="zh-CN"/>
    </w:rPr>
  </w:style>
  <w:style w:type="character" w:customStyle="1" w:styleId="BoxedTextNotes0">
    <w:name w:val="Boxed Text Notes Знак"/>
    <w:basedOn w:val="a3"/>
    <w:link w:val="BoxedTextNotes"/>
    <w:rsid w:val="00512899"/>
    <w:rPr>
      <w:rFonts w:eastAsiaTheme="minorEastAsia" w:cs="Calibri"/>
      <w:sz w:val="18"/>
      <w:szCs w:val="22"/>
      <w:shd w:val="clear" w:color="auto" w:fill="D2D2D2"/>
      <w:lang w:val="en-US" w:eastAsia="zh-CN"/>
    </w:rPr>
  </w:style>
  <w:style w:type="table" w:styleId="42">
    <w:name w:val="Plain Table 4"/>
    <w:basedOn w:val="a4"/>
    <w:uiPriority w:val="44"/>
    <w:rsid w:val="008278EF"/>
    <w:pPr>
      <w:spacing w:after="0"/>
    </w:pPr>
    <w:rPr>
      <w:rFonts w:eastAsiaTheme="minorEastAsia" w:cstheme="minorBidi"/>
      <w:sz w:val="24"/>
      <w:szCs w:val="24"/>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EBB4" w:themeFill="background1" w:themeFillShade="F2"/>
      </w:tcPr>
    </w:tblStylePr>
    <w:tblStylePr w:type="band1Horz">
      <w:tblPr/>
      <w:tcPr>
        <w:shd w:val="clear" w:color="auto" w:fill="FFEBB4" w:themeFill="background1" w:themeFillShade="F2"/>
      </w:tcPr>
    </w:tblStylePr>
  </w:style>
  <w:style w:type="paragraph" w:customStyle="1" w:styleId="Epigraph1">
    <w:name w:val="Epigraph 1"/>
    <w:basedOn w:val="BasicText"/>
    <w:next w:val="Epigraph2"/>
    <w:link w:val="Epigraph10"/>
    <w:qFormat/>
    <w:rsid w:val="003E522F"/>
    <w:pPr>
      <w:spacing w:after="0" w:line="360" w:lineRule="auto"/>
    </w:pPr>
    <w:rPr>
      <w:i/>
    </w:rPr>
  </w:style>
  <w:style w:type="paragraph" w:customStyle="1" w:styleId="Epigraph2">
    <w:name w:val="Epigraph 2"/>
    <w:basedOn w:val="Epigraph1"/>
    <w:next w:val="EpigraphSource"/>
    <w:link w:val="Epigraph20"/>
    <w:qFormat/>
    <w:rsid w:val="003E522F"/>
    <w:pPr>
      <w:spacing w:line="240" w:lineRule="auto"/>
      <w:ind w:firstLine="192"/>
    </w:pPr>
  </w:style>
  <w:style w:type="paragraph" w:customStyle="1" w:styleId="EpigraphSource">
    <w:name w:val="Epigraph Source"/>
    <w:basedOn w:val="Epigraph1"/>
    <w:next w:val="BasicText"/>
    <w:qFormat/>
    <w:rsid w:val="00C32527"/>
    <w:pPr>
      <w:spacing w:before="144" w:after="72" w:line="240" w:lineRule="auto"/>
      <w:jc w:val="right"/>
    </w:pPr>
    <w:rPr>
      <w:rFonts w:ascii="Calibri" w:hAnsi="Calibri"/>
      <w:i w:val="0"/>
    </w:rPr>
  </w:style>
  <w:style w:type="character" w:customStyle="1" w:styleId="Epigraph20">
    <w:name w:val="Epigraph 2 Знак"/>
    <w:basedOn w:val="Epigraph10"/>
    <w:link w:val="Epigraph2"/>
    <w:rsid w:val="003C5294"/>
    <w:rPr>
      <w:rFonts w:eastAsia="ヒラギノ角ゴ Pro W3" w:cs="Calibri"/>
      <w:i/>
      <w:sz w:val="18"/>
      <w:szCs w:val="20"/>
      <w:lang w:val="en-US" w:eastAsia="ja-JP"/>
    </w:rPr>
  </w:style>
  <w:style w:type="character" w:customStyle="1" w:styleId="Epigraph10">
    <w:name w:val="Epigraph 1 Знак"/>
    <w:basedOn w:val="a3"/>
    <w:link w:val="Epigraph1"/>
    <w:rsid w:val="003C5294"/>
    <w:rPr>
      <w:rFonts w:eastAsia="ヒラギノ角ゴ Pro W3" w:cs="Calibri"/>
      <w:i/>
      <w:sz w:val="18"/>
      <w:szCs w:val="20"/>
      <w:lang w:val="en-US" w:eastAsia="ja-JP"/>
    </w:rPr>
  </w:style>
  <w:style w:type="paragraph" w:styleId="a0">
    <w:name w:val="List Bullet"/>
    <w:basedOn w:val="a2"/>
    <w:uiPriority w:val="99"/>
    <w:unhideWhenUsed/>
    <w:rsid w:val="003F3237"/>
    <w:pPr>
      <w:numPr>
        <w:numId w:val="1"/>
      </w:numPr>
    </w:pPr>
  </w:style>
  <w:style w:type="paragraph" w:styleId="a2">
    <w:name w:val="Body Text"/>
    <w:next w:val="aff7"/>
    <w:link w:val="aff8"/>
    <w:uiPriority w:val="99"/>
    <w:unhideWhenUsed/>
    <w:rsid w:val="00DA5F63"/>
    <w:pPr>
      <w:spacing w:after="0"/>
      <w:contextualSpacing/>
    </w:pPr>
    <w:rPr>
      <w:rFonts w:eastAsia="ヒラギノ角ゴ Pro W3" w:cs="Calibri"/>
      <w:sz w:val="18"/>
      <w:szCs w:val="20"/>
      <w:lang w:val="en-US" w:eastAsia="zh-CN"/>
    </w:rPr>
  </w:style>
  <w:style w:type="character" w:customStyle="1" w:styleId="aff8">
    <w:name w:val="Основний текст Знак"/>
    <w:basedOn w:val="a3"/>
    <w:link w:val="a2"/>
    <w:uiPriority w:val="99"/>
    <w:rsid w:val="00DA5F63"/>
    <w:rPr>
      <w:rFonts w:eastAsia="ヒラギノ角ゴ Pro W3" w:cs="Calibri"/>
      <w:sz w:val="18"/>
      <w:szCs w:val="20"/>
      <w:lang w:val="en-US" w:eastAsia="zh-CN"/>
    </w:rPr>
  </w:style>
  <w:style w:type="paragraph" w:styleId="aff9">
    <w:name w:val="Body Text First Indent"/>
    <w:basedOn w:val="a1"/>
    <w:link w:val="affa"/>
    <w:uiPriority w:val="99"/>
    <w:unhideWhenUsed/>
    <w:rsid w:val="00A636BD"/>
    <w:pPr>
      <w:keepNext/>
      <w:framePr w:wrap="around" w:vAnchor="text" w:hAnchor="text"/>
      <w:spacing w:after="0"/>
      <w:ind w:firstLine="144"/>
      <w:textAlignment w:val="baseline"/>
    </w:pPr>
    <w:rPr>
      <w:rFonts w:ascii="Lombardina Initial Two" w:hAnsi="Lombardina Initial Two"/>
      <w:color w:val="0C0C0C" w:themeColor="text2" w:themeShade="80"/>
      <w:position w:val="-5"/>
      <w:sz w:val="120"/>
      <w:szCs w:val="96"/>
    </w:rPr>
  </w:style>
  <w:style w:type="character" w:customStyle="1" w:styleId="affa">
    <w:name w:val="Червоний рядок Знак"/>
    <w:basedOn w:val="aff8"/>
    <w:link w:val="aff9"/>
    <w:uiPriority w:val="99"/>
    <w:rsid w:val="00A636BD"/>
    <w:rPr>
      <w:rFonts w:ascii="Lombardina Initial Two" w:eastAsia="ヒラギノ角ゴ Pro W3" w:hAnsi="Lombardina Initial Two" w:cs="Calibri"/>
      <w:bCs/>
      <w:color w:val="0C0C0C" w:themeColor="text2" w:themeShade="80"/>
      <w:position w:val="-5"/>
      <w:sz w:val="120"/>
      <w:szCs w:val="96"/>
      <w:lang w:val="en-US" w:eastAsia="ja-JP"/>
    </w:rPr>
  </w:style>
  <w:style w:type="paragraph" w:styleId="aff7">
    <w:name w:val="Body Text Indent"/>
    <w:basedOn w:val="a2"/>
    <w:link w:val="affb"/>
    <w:uiPriority w:val="99"/>
    <w:unhideWhenUsed/>
    <w:rsid w:val="00DA5F63"/>
    <w:pPr>
      <w:ind w:left="288"/>
    </w:pPr>
  </w:style>
  <w:style w:type="character" w:customStyle="1" w:styleId="affb">
    <w:name w:val="Основний текст з відступом Знак"/>
    <w:basedOn w:val="a3"/>
    <w:link w:val="aff7"/>
    <w:uiPriority w:val="99"/>
    <w:rsid w:val="00DA5F63"/>
    <w:rPr>
      <w:rFonts w:eastAsia="ヒラギノ角ゴ Pro W3" w:cs="Calibri"/>
      <w:sz w:val="18"/>
      <w:szCs w:val="20"/>
      <w:lang w:val="en-US" w:eastAsia="zh-CN"/>
    </w:rPr>
  </w:style>
  <w:style w:type="paragraph" w:styleId="22">
    <w:name w:val="Body Text First Indent 2"/>
    <w:basedOn w:val="aff7"/>
    <w:link w:val="23"/>
    <w:uiPriority w:val="99"/>
    <w:unhideWhenUsed/>
    <w:rsid w:val="003F3237"/>
    <w:pPr>
      <w:ind w:left="360" w:firstLine="360"/>
    </w:pPr>
  </w:style>
  <w:style w:type="character" w:customStyle="1" w:styleId="23">
    <w:name w:val="Червоний рядок 2 Знак"/>
    <w:basedOn w:val="affb"/>
    <w:link w:val="22"/>
    <w:uiPriority w:val="99"/>
    <w:rsid w:val="003F3237"/>
    <w:rPr>
      <w:rFonts w:eastAsia="ヒラギノ角ゴ Pro W3" w:cs="Calibri"/>
      <w:sz w:val="20"/>
      <w:szCs w:val="20"/>
      <w:lang w:val="en-US" w:eastAsia="zh-CN"/>
    </w:rPr>
  </w:style>
  <w:style w:type="paragraph" w:styleId="affc">
    <w:name w:val="toa heading"/>
    <w:basedOn w:val="a1"/>
    <w:next w:val="a1"/>
    <w:uiPriority w:val="99"/>
    <w:unhideWhenUsed/>
    <w:rsid w:val="003F3237"/>
    <w:pPr>
      <w:spacing w:before="120"/>
    </w:pPr>
    <w:rPr>
      <w:rFonts w:asciiTheme="majorHAnsi" w:eastAsiaTheme="majorEastAsia" w:hAnsiTheme="majorHAnsi" w:cstheme="majorBidi"/>
      <w:b/>
      <w:bCs w:val="0"/>
      <w:sz w:val="24"/>
      <w:szCs w:val="24"/>
    </w:rPr>
  </w:style>
  <w:style w:type="paragraph" w:styleId="affd">
    <w:name w:val="TOC Heading"/>
    <w:basedOn w:val="a1"/>
    <w:next w:val="a1"/>
    <w:uiPriority w:val="39"/>
    <w:unhideWhenUsed/>
    <w:qFormat/>
    <w:rsid w:val="0070532D"/>
    <w:rPr>
      <w:rFonts w:ascii="Book Antiqua" w:hAnsi="Book Antiqua"/>
      <w:b/>
      <w:bCs w:val="0"/>
      <w:smallCaps/>
      <w:color w:val="4D0000"/>
      <w:sz w:val="44"/>
      <w:szCs w:val="48"/>
    </w:rPr>
  </w:style>
  <w:style w:type="paragraph" w:styleId="14">
    <w:name w:val="toc 1"/>
    <w:basedOn w:val="a1"/>
    <w:next w:val="a1"/>
    <w:autoRedefine/>
    <w:uiPriority w:val="39"/>
    <w:unhideWhenUsed/>
    <w:rsid w:val="0070532D"/>
    <w:pPr>
      <w:tabs>
        <w:tab w:val="right" w:leader="dot" w:pos="4313"/>
      </w:tabs>
      <w:spacing w:after="100"/>
    </w:pPr>
    <w:rPr>
      <w:b/>
      <w:smallCaps/>
      <w:noProof/>
      <w:color w:val="4D0000"/>
    </w:rPr>
  </w:style>
  <w:style w:type="paragraph" w:styleId="24">
    <w:name w:val="toc 2"/>
    <w:basedOn w:val="a1"/>
    <w:next w:val="a1"/>
    <w:autoRedefine/>
    <w:uiPriority w:val="39"/>
    <w:unhideWhenUsed/>
    <w:rsid w:val="003F3237"/>
    <w:pPr>
      <w:spacing w:after="100"/>
      <w:ind w:left="200"/>
    </w:pPr>
  </w:style>
  <w:style w:type="paragraph" w:styleId="32">
    <w:name w:val="toc 3"/>
    <w:basedOn w:val="a1"/>
    <w:next w:val="a1"/>
    <w:autoRedefine/>
    <w:uiPriority w:val="39"/>
    <w:unhideWhenUsed/>
    <w:rsid w:val="003F3237"/>
    <w:pPr>
      <w:spacing w:after="100"/>
      <w:ind w:left="400"/>
    </w:pPr>
  </w:style>
  <w:style w:type="paragraph" w:customStyle="1" w:styleId="LayoutFooter">
    <w:name w:val="Layout Footer"/>
    <w:basedOn w:val="ac"/>
    <w:qFormat/>
    <w:rsid w:val="003A3C4A"/>
    <w:rPr>
      <w:b/>
      <w:bCs/>
      <w:smallCaps/>
      <w:color w:val="806000" w:themeColor="accent2" w:themeShade="80"/>
    </w:rPr>
  </w:style>
  <w:style w:type="character" w:customStyle="1" w:styleId="CHARFONTICON4E">
    <w:name w:val="*CHAR FONT ICON4E"/>
    <w:basedOn w:val="a3"/>
    <w:uiPriority w:val="1"/>
    <w:qFormat/>
    <w:rsid w:val="005C2F3C"/>
    <w:rPr>
      <w:rFonts w:ascii="Fourth-Edition Dings" w:hAnsi="Fourth-Edition Dings" w:cs="Calibri"/>
      <w:b/>
      <w:color w:val="FFF2CC" w:themeColor="background1"/>
      <w:sz w:val="28"/>
      <w:bdr w:val="none" w:sz="0" w:space="0" w:color="auto"/>
      <w:shd w:val="clear" w:color="auto" w:fill="000000" w:themeFill="text1"/>
    </w:rPr>
  </w:style>
  <w:style w:type="character" w:customStyle="1" w:styleId="BasicTextAccented">
    <w:name w:val="Basic Text Accented"/>
    <w:basedOn w:val="a3"/>
    <w:qFormat/>
    <w:rsid w:val="001709F2"/>
    <w:rPr>
      <w:rFonts w:asciiTheme="minorHAnsi" w:hAnsiTheme="minorHAnsi"/>
      <w:b/>
    </w:rPr>
  </w:style>
  <w:style w:type="character" w:customStyle="1" w:styleId="LayoutFooterBasic">
    <w:name w:val="Layout Footer Basic"/>
    <w:basedOn w:val="a3"/>
    <w:rsid w:val="001709F2"/>
    <w:rPr>
      <w:rFonts w:asciiTheme="minorHAnsi" w:hAnsiTheme="minorHAnsi"/>
      <w:smallCaps/>
      <w:color w:val="A98C31"/>
      <w:sz w:val="20"/>
      <w:lang w:val="en-US"/>
    </w:rPr>
  </w:style>
  <w:style w:type="paragraph" w:customStyle="1" w:styleId="LayoutFooterVariant">
    <w:name w:val="Layout Footer Variant"/>
    <w:basedOn w:val="LayoutFooter"/>
    <w:qFormat/>
    <w:rsid w:val="006553F6"/>
    <w:rPr>
      <w:color w:val="000000" w:themeColor="text1"/>
    </w:rPr>
  </w:style>
  <w:style w:type="character" w:customStyle="1" w:styleId="LayoutHeader">
    <w:name w:val="Layout Header"/>
    <w:basedOn w:val="ab"/>
    <w:rsid w:val="001709F2"/>
    <w:rPr>
      <w:rFonts w:asciiTheme="minorHAnsi" w:eastAsia="ヒラギノ角ゴ Pro W3" w:hAnsiTheme="minorHAnsi" w:cstheme="minorBidi"/>
      <w:smallCaps/>
      <w:color w:val="53170D"/>
      <w:sz w:val="20"/>
      <w:szCs w:val="24"/>
      <w:lang w:val="en-US" w:eastAsia="zh-CN"/>
    </w:rPr>
  </w:style>
  <w:style w:type="character" w:customStyle="1" w:styleId="CHARSUP">
    <w:name w:val="*CHAR SUP"/>
    <w:basedOn w:val="a3"/>
    <w:uiPriority w:val="1"/>
    <w:rsid w:val="001709F2"/>
    <w:rPr>
      <w:rFonts w:asciiTheme="minorHAnsi" w:hAnsiTheme="minorHAnsi"/>
      <w:caps w:val="0"/>
      <w:smallCaps w:val="0"/>
      <w:strike w:val="0"/>
      <w:dstrike w:val="0"/>
      <w:vanish w:val="0"/>
      <w:color w:val="auto"/>
      <w:vertAlign w:val="superscript"/>
    </w:rPr>
  </w:style>
  <w:style w:type="paragraph" w:customStyle="1" w:styleId="DocumentTitle">
    <w:name w:val="Document Title"/>
    <w:basedOn w:val="DocumentBookTitle"/>
    <w:qFormat/>
    <w:rsid w:val="00EE4FA8"/>
    <w:pPr>
      <w:pBdr>
        <w:top w:val="single" w:sz="6" w:space="6" w:color="53170D" w:themeColor="accent1"/>
        <w:bottom w:val="single" w:sz="6" w:space="6" w:color="53170D" w:themeColor="accent1"/>
      </w:pBdr>
      <w:spacing w:after="240"/>
    </w:pPr>
    <w:rPr>
      <w:rFonts w:eastAsiaTheme="majorEastAsia" w:cstheme="majorBidi"/>
      <w:smallCaps/>
      <w:color w:val="E7E7E7" w:themeColor="text2" w:themeTint="1A"/>
      <w14:textOutline w14:w="9525" w14:cap="rnd" w14:cmpd="sng" w14:algn="ctr">
        <w14:solidFill>
          <w14:schemeClr w14:val="bg1"/>
        </w14:solidFill>
        <w14:prstDash w14:val="solid"/>
        <w14:bevel/>
      </w14:textOutline>
    </w:rPr>
  </w:style>
  <w:style w:type="paragraph" w:customStyle="1" w:styleId="DocumentBookTitle">
    <w:name w:val="Document Book Title"/>
    <w:link w:val="DocumentBookTitle0"/>
    <w:qFormat/>
    <w:rsid w:val="000B5F09"/>
    <w:pPr>
      <w:shd w:val="clear" w:color="auto" w:fill="000000" w:themeFill="text1"/>
      <w:spacing w:after="0"/>
      <w:jc w:val="center"/>
    </w:pPr>
    <w:rPr>
      <w:rFonts w:asciiTheme="majorHAnsi" w:eastAsia="Times New Roman" w:hAnsiTheme="majorHAnsi" w:cs="Gill Sans"/>
      <w:b/>
      <w:noProof/>
      <w:color w:val="D6EAFE" w:themeColor="background2"/>
      <w:sz w:val="72"/>
      <w:szCs w:val="72"/>
      <w:lang w:val="en-US"/>
    </w:rPr>
  </w:style>
  <w:style w:type="character" w:customStyle="1" w:styleId="DocumentBookTitle0">
    <w:name w:val="Document Book Title Знак"/>
    <w:basedOn w:val="a3"/>
    <w:link w:val="DocumentBookTitle"/>
    <w:rsid w:val="000B5F09"/>
    <w:rPr>
      <w:rFonts w:asciiTheme="majorHAnsi" w:eastAsia="Times New Roman" w:hAnsiTheme="majorHAnsi" w:cs="Gill Sans"/>
      <w:b/>
      <w:noProof/>
      <w:color w:val="D6EAFE" w:themeColor="background2"/>
      <w:sz w:val="72"/>
      <w:szCs w:val="72"/>
      <w:shd w:val="clear" w:color="auto" w:fill="000000" w:themeFill="text1"/>
      <w:lang w:val="en-US"/>
    </w:rPr>
  </w:style>
  <w:style w:type="paragraph" w:customStyle="1" w:styleId="ListHeading">
    <w:name w:val="List Heading"/>
    <w:basedOn w:val="BasicText"/>
    <w:next w:val="a1"/>
    <w:link w:val="ListHeading0"/>
    <w:qFormat/>
    <w:rsid w:val="00E074A5"/>
    <w:pPr>
      <w:framePr w:hSpace="187" w:wrap="around" w:vAnchor="text" w:hAnchor="margin" w:y="715"/>
      <w:jc w:val="left"/>
    </w:pPr>
    <w:rPr>
      <w:rFonts w:asciiTheme="majorHAnsi" w:hAnsiTheme="majorHAnsi"/>
      <w:b/>
      <w:sz w:val="21"/>
    </w:rPr>
  </w:style>
  <w:style w:type="character" w:customStyle="1" w:styleId="ListHeading0">
    <w:name w:val="List Heading Знак"/>
    <w:basedOn w:val="af5"/>
    <w:link w:val="ListHeading"/>
    <w:rsid w:val="003C5294"/>
    <w:rPr>
      <w:rFonts w:asciiTheme="majorHAnsi" w:eastAsia="ヒラギノ角ゴ Pro W3" w:hAnsiTheme="majorHAnsi" w:cs="Calibri"/>
      <w:b/>
      <w:sz w:val="20"/>
      <w:szCs w:val="20"/>
      <w:lang w:val="en-US" w:eastAsia="ja-JP"/>
    </w:rPr>
  </w:style>
  <w:style w:type="paragraph" w:customStyle="1" w:styleId="ListItem">
    <w:name w:val="List Item"/>
    <w:basedOn w:val="BasicText"/>
    <w:qFormat/>
    <w:rsid w:val="00A81815"/>
    <w:pPr>
      <w:ind w:left="288" w:hanging="288"/>
    </w:pPr>
    <w:rPr>
      <w:rFonts w:asciiTheme="majorHAnsi" w:hAnsiTheme="majorHAnsi"/>
      <w:sz w:val="17"/>
      <w:szCs w:val="17"/>
    </w:rPr>
  </w:style>
  <w:style w:type="paragraph" w:customStyle="1" w:styleId="SidebarHeading">
    <w:name w:val="Sidebar Heading"/>
    <w:basedOn w:val="a1"/>
    <w:next w:val="SidebarTextParagraph1"/>
    <w:rsid w:val="006553F6"/>
    <w:pPr>
      <w:spacing w:before="36" w:after="36"/>
    </w:pPr>
    <w:rPr>
      <w:rFonts w:eastAsiaTheme="minorEastAsia" w:cs="Martel DemiBold"/>
      <w:b/>
      <w:iCs/>
      <w:smallCaps/>
      <w:spacing w:val="2"/>
      <w:w w:val="102"/>
      <w:sz w:val="21"/>
      <w:szCs w:val="19"/>
      <w:lang w:eastAsia="zh-TW"/>
    </w:rPr>
  </w:style>
  <w:style w:type="table" w:styleId="-11">
    <w:name w:val="List Table 1 Light Accent 1"/>
    <w:basedOn w:val="a4"/>
    <w:uiPriority w:val="46"/>
    <w:rsid w:val="00740679"/>
    <w:pPr>
      <w:spacing w:after="0"/>
    </w:pPr>
    <w:tblPr>
      <w:tblStyleRowBandSize w:val="1"/>
      <w:tblStyleColBandSize w:val="1"/>
    </w:tblPr>
    <w:tblStylePr w:type="firstRow">
      <w:rPr>
        <w:b/>
        <w:bCs/>
      </w:rPr>
      <w:tblPr/>
      <w:tcPr>
        <w:tcBorders>
          <w:bottom w:val="single" w:sz="4" w:space="0" w:color="DD4128" w:themeColor="accent1" w:themeTint="99"/>
        </w:tcBorders>
      </w:tcPr>
    </w:tblStylePr>
    <w:tblStylePr w:type="lastRow">
      <w:rPr>
        <w:b/>
        <w:bCs/>
      </w:rPr>
      <w:tblPr/>
      <w:tcPr>
        <w:tcBorders>
          <w:top w:val="single" w:sz="4" w:space="0" w:color="DD4128" w:themeColor="accent1" w:themeTint="99"/>
        </w:tcBorders>
      </w:tcPr>
    </w:tblStylePr>
    <w:tblStylePr w:type="firstCol">
      <w:rPr>
        <w:b/>
        <w:bCs/>
      </w:rPr>
    </w:tblStylePr>
    <w:tblStylePr w:type="lastCol">
      <w:rPr>
        <w:b/>
        <w:bCs/>
      </w:rPr>
    </w:tblStylePr>
    <w:tblStylePr w:type="band1Vert">
      <w:tblPr/>
      <w:tcPr>
        <w:shd w:val="clear" w:color="auto" w:fill="F3BFB7" w:themeFill="accent1" w:themeFillTint="33"/>
      </w:tcPr>
    </w:tblStylePr>
    <w:tblStylePr w:type="band1Horz">
      <w:tblPr/>
      <w:tcPr>
        <w:shd w:val="clear" w:color="auto" w:fill="F3BFB7" w:themeFill="accent1" w:themeFillTint="33"/>
      </w:tcPr>
    </w:tblStylePr>
  </w:style>
  <w:style w:type="table" w:styleId="110">
    <w:name w:val="Medium List 1 Accent 1"/>
    <w:basedOn w:val="a4"/>
    <w:uiPriority w:val="65"/>
    <w:semiHidden/>
    <w:unhideWhenUsed/>
    <w:rsid w:val="00493BF1"/>
    <w:pPr>
      <w:spacing w:after="0"/>
    </w:pPr>
    <w:rPr>
      <w:color w:val="000000" w:themeColor="text1"/>
    </w:rPr>
    <w:tblPr>
      <w:tblStyleRowBandSize w:val="1"/>
      <w:tblStyleColBandSize w:val="1"/>
      <w:tblBorders>
        <w:top w:val="single" w:sz="8" w:space="0" w:color="53170D" w:themeColor="accent1"/>
        <w:bottom w:val="single" w:sz="8" w:space="0" w:color="53170D" w:themeColor="accent1"/>
      </w:tblBorders>
    </w:tblPr>
    <w:tblStylePr w:type="firstRow">
      <w:rPr>
        <w:rFonts w:asciiTheme="majorHAnsi" w:eastAsiaTheme="majorEastAsia" w:hAnsiTheme="majorHAnsi" w:cstheme="majorBidi"/>
      </w:rPr>
      <w:tblPr/>
      <w:tcPr>
        <w:tcBorders>
          <w:top w:val="nil"/>
          <w:bottom w:val="single" w:sz="8" w:space="0" w:color="53170D" w:themeColor="accent1"/>
        </w:tcBorders>
      </w:tcPr>
    </w:tblStylePr>
    <w:tblStylePr w:type="lastRow">
      <w:rPr>
        <w:b/>
        <w:bCs/>
        <w:color w:val="181818" w:themeColor="text2"/>
      </w:rPr>
      <w:tblPr/>
      <w:tcPr>
        <w:tcBorders>
          <w:top w:val="single" w:sz="8" w:space="0" w:color="53170D" w:themeColor="accent1"/>
          <w:bottom w:val="single" w:sz="8" w:space="0" w:color="53170D" w:themeColor="accent1"/>
        </w:tcBorders>
      </w:tcPr>
    </w:tblStylePr>
    <w:tblStylePr w:type="firstCol">
      <w:rPr>
        <w:b/>
        <w:bCs/>
      </w:rPr>
    </w:tblStylePr>
    <w:tblStylePr w:type="lastCol">
      <w:rPr>
        <w:b/>
        <w:bCs/>
      </w:rPr>
      <w:tblPr/>
      <w:tcPr>
        <w:tcBorders>
          <w:top w:val="single" w:sz="8" w:space="0" w:color="53170D" w:themeColor="accent1"/>
          <w:bottom w:val="single" w:sz="8" w:space="0" w:color="53170D" w:themeColor="accent1"/>
        </w:tcBorders>
      </w:tcPr>
    </w:tblStylePr>
    <w:tblStylePr w:type="band1Vert">
      <w:tblPr/>
      <w:tcPr>
        <w:shd w:val="clear" w:color="auto" w:fill="F1B1A6" w:themeFill="accent1" w:themeFillTint="3F"/>
      </w:tcPr>
    </w:tblStylePr>
    <w:tblStylePr w:type="band1Horz">
      <w:tblPr/>
      <w:tcPr>
        <w:shd w:val="clear" w:color="auto" w:fill="F1B1A6" w:themeFill="accent1" w:themeFillTint="3F"/>
      </w:tcPr>
    </w:tblStylePr>
  </w:style>
  <w:style w:type="paragraph" w:customStyle="1" w:styleId="QuoteCore">
    <w:name w:val="Quote Core"/>
    <w:basedOn w:val="BasicText"/>
    <w:qFormat/>
    <w:rsid w:val="001709F2"/>
    <w:pPr>
      <w:pBdr>
        <w:top w:val="single" w:sz="12" w:space="1" w:color="auto"/>
        <w:bottom w:val="single" w:sz="12" w:space="1" w:color="auto"/>
      </w:pBdr>
    </w:pPr>
    <w:rPr>
      <w:sz w:val="20"/>
    </w:rPr>
  </w:style>
  <w:style w:type="paragraph" w:customStyle="1" w:styleId="QuoteCoreSource">
    <w:name w:val="Quote Core Source"/>
    <w:basedOn w:val="QuoteCore"/>
    <w:qFormat/>
    <w:rsid w:val="00A81815"/>
    <w:pPr>
      <w:jc w:val="right"/>
    </w:pPr>
  </w:style>
  <w:style w:type="character" w:customStyle="1" w:styleId="CHARFONTAWESOME">
    <w:name w:val="*CHAR FONT AWESOME"/>
    <w:basedOn w:val="a3"/>
    <w:uiPriority w:val="1"/>
    <w:qFormat/>
    <w:rsid w:val="00EE5E22"/>
    <w:rPr>
      <w:rFonts w:ascii="FontAwesome" w:hAnsi="FontAwesome"/>
    </w:rPr>
  </w:style>
  <w:style w:type="character" w:customStyle="1" w:styleId="COLORRED">
    <w:name w:val="*COLOR RED"/>
    <w:uiPriority w:val="1"/>
    <w:qFormat/>
    <w:rsid w:val="005F27EE"/>
    <w:rPr>
      <w:color w:val="FF0000"/>
    </w:rPr>
  </w:style>
  <w:style w:type="character" w:customStyle="1" w:styleId="COLORBLUE">
    <w:name w:val="*COLOR BLUE"/>
    <w:basedOn w:val="a3"/>
    <w:uiPriority w:val="1"/>
    <w:qFormat/>
    <w:rsid w:val="005F27EE"/>
    <w:rPr>
      <w:color w:val="0070C0"/>
    </w:rPr>
  </w:style>
  <w:style w:type="character" w:customStyle="1" w:styleId="BoxedWordAttention">
    <w:name w:val="Boxed Word Attention"/>
    <w:basedOn w:val="a3"/>
    <w:qFormat/>
    <w:rsid w:val="00A00E2F"/>
    <w:rPr>
      <w:b/>
      <w:color w:val="C00000"/>
      <w:spacing w:val="0"/>
      <w:w w:val="100"/>
      <w:position w:val="0"/>
      <w:u w:color="C00000"/>
      <w:bdr w:val="double" w:sz="4" w:space="0" w:color="C00000"/>
      <w:shd w:val="clear" w:color="auto" w:fill="F5CCC7" w:themeFill="accent3" w:themeFillTint="33"/>
      <w14:cntxtAlts w14:val="0"/>
    </w:rPr>
  </w:style>
  <w:style w:type="paragraph" w:customStyle="1" w:styleId="Heading4ToC">
    <w:name w:val="Стиль Heading 4 ToC + курсив"/>
    <w:basedOn w:val="affe"/>
    <w:rsid w:val="00F65DBD"/>
  </w:style>
  <w:style w:type="character" w:customStyle="1" w:styleId="COLORGREEN">
    <w:name w:val="*COLOR GREEN"/>
    <w:basedOn w:val="a3"/>
    <w:uiPriority w:val="1"/>
    <w:qFormat/>
    <w:rsid w:val="005F27EE"/>
    <w:rPr>
      <w:color w:val="00B050"/>
    </w:rPr>
  </w:style>
  <w:style w:type="paragraph" w:styleId="afff">
    <w:name w:val="Normal (Web)"/>
    <w:basedOn w:val="a1"/>
    <w:uiPriority w:val="99"/>
    <w:unhideWhenUsed/>
    <w:rsid w:val="00CD242A"/>
    <w:pPr>
      <w:spacing w:before="100" w:beforeAutospacing="1" w:after="100" w:afterAutospacing="1"/>
    </w:pPr>
    <w:rPr>
      <w:rFonts w:ascii="Times New Roman" w:eastAsia="Times New Roman" w:hAnsi="Times New Roman" w:cs="Times New Roman"/>
      <w:sz w:val="24"/>
      <w:szCs w:val="24"/>
      <w:lang w:val="ru-RU" w:eastAsia="ru-RU"/>
    </w:rPr>
  </w:style>
  <w:style w:type="paragraph" w:customStyle="1" w:styleId="DocumentBookSubtitle">
    <w:name w:val="Document Book Subtitle"/>
    <w:basedOn w:val="DocumentBookTitle"/>
    <w:link w:val="DocumentBookSubtitle0"/>
    <w:qFormat/>
    <w:rsid w:val="00302071"/>
    <w:rPr>
      <w:sz w:val="48"/>
      <w:szCs w:val="48"/>
    </w:rPr>
  </w:style>
  <w:style w:type="character" w:customStyle="1" w:styleId="DocumentBookSubtitle0">
    <w:name w:val="Document Book Subtitle Знак"/>
    <w:basedOn w:val="DocumentBookTitle0"/>
    <w:link w:val="DocumentBookSubtitle"/>
    <w:rsid w:val="003C5294"/>
    <w:rPr>
      <w:rFonts w:asciiTheme="majorHAnsi" w:eastAsia="Times New Roman" w:hAnsiTheme="majorHAnsi" w:cs="Gill Sans"/>
      <w:b/>
      <w:noProof/>
      <w:color w:val="D6EAFE" w:themeColor="background2"/>
      <w:sz w:val="48"/>
      <w:szCs w:val="48"/>
      <w:shd w:val="clear" w:color="auto" w:fill="000000" w:themeFill="text1"/>
      <w:lang w:val="en-US"/>
    </w:rPr>
  </w:style>
  <w:style w:type="paragraph" w:customStyle="1" w:styleId="BasicStat">
    <w:name w:val="Basic Stat"/>
    <w:basedOn w:val="BasicText"/>
    <w:rsid w:val="000B5F09"/>
    <w:pPr>
      <w:keepLines/>
      <w:spacing w:after="200"/>
      <w:ind w:left="187" w:hanging="187"/>
    </w:pPr>
    <w:rPr>
      <w:b/>
      <w:sz w:val="22"/>
    </w:rPr>
  </w:style>
  <w:style w:type="paragraph" w:customStyle="1" w:styleId="DocumentBookAdventureLevel">
    <w:name w:val="Document Book Adventure Level"/>
    <w:qFormat/>
    <w:rsid w:val="00642AEF"/>
    <w:pPr>
      <w:spacing w:after="0"/>
      <w:ind w:left="540" w:right="630"/>
      <w:jc w:val="center"/>
    </w:pPr>
    <w:rPr>
      <w:rFonts w:ascii="Crimson Text" w:eastAsia="Times New Roman" w:hAnsi="Crimson Text" w:cs="Times New Roman"/>
      <w:i/>
      <w:color w:val="000000"/>
      <w:sz w:val="28"/>
      <w:szCs w:val="28"/>
      <w:lang w:val="en-US"/>
    </w:rPr>
  </w:style>
  <w:style w:type="paragraph" w:customStyle="1" w:styleId="DocumentBookAuthorName">
    <w:name w:val="Document Book Author Name"/>
    <w:qFormat/>
    <w:rsid w:val="0046578E"/>
    <w:pPr>
      <w:spacing w:after="0"/>
      <w:jc w:val="center"/>
    </w:pPr>
    <w:rPr>
      <w:rFonts w:ascii="Forum" w:eastAsia="Times New Roman" w:hAnsi="Forum" w:cs="Times New Roman"/>
      <w:b/>
      <w:color w:val="FFF2CC" w:themeColor="background1"/>
      <w:sz w:val="28"/>
      <w:szCs w:val="28"/>
      <w:lang w:val="en-US"/>
    </w:rPr>
  </w:style>
  <w:style w:type="paragraph" w:customStyle="1" w:styleId="DocumentBookDesigner">
    <w:name w:val="Document Book Designer"/>
    <w:qFormat/>
    <w:rsid w:val="00642AEF"/>
    <w:pPr>
      <w:spacing w:after="0"/>
    </w:pPr>
    <w:rPr>
      <w:rFonts w:ascii="Crimson Text" w:eastAsia="Times New Roman" w:hAnsi="Crimson Text" w:cs="Times New Roman"/>
      <w:i/>
      <w:color w:val="000000"/>
      <w:sz w:val="24"/>
      <w:szCs w:val="24"/>
      <w:lang w:val="en-US"/>
    </w:rPr>
  </w:style>
  <w:style w:type="paragraph" w:customStyle="1" w:styleId="DocumentBookCode">
    <w:name w:val="Document Book Code"/>
    <w:qFormat/>
    <w:rsid w:val="005148D5"/>
    <w:pPr>
      <w:spacing w:after="0"/>
      <w:jc w:val="center"/>
    </w:pPr>
    <w:rPr>
      <w:rFonts w:ascii="Crimson Text" w:eastAsia="Times New Roman" w:hAnsi="Crimson Text" w:cs="MinionPro-Regular"/>
      <w:b/>
      <w:noProof/>
      <w:color w:val="FFF2CC" w:themeColor="background1"/>
      <w:sz w:val="22"/>
      <w:szCs w:val="22"/>
      <w:lang w:val="en-US"/>
    </w:rPr>
  </w:style>
  <w:style w:type="paragraph" w:customStyle="1" w:styleId="BasicTextHanging">
    <w:name w:val="Basic Text Hanging"/>
    <w:basedOn w:val="BasicText"/>
    <w:qFormat/>
    <w:rsid w:val="00FF27B1"/>
    <w:pPr>
      <w:ind w:left="288" w:hanging="288"/>
    </w:pPr>
  </w:style>
  <w:style w:type="paragraph" w:customStyle="1" w:styleId="BasicTextBulleted">
    <w:name w:val="Basic Text Bulleted"/>
    <w:basedOn w:val="BasicText"/>
    <w:qFormat/>
    <w:rsid w:val="007E024F"/>
    <w:pPr>
      <w:numPr>
        <w:numId w:val="8"/>
      </w:numPr>
      <w:ind w:left="432" w:hanging="144"/>
    </w:pPr>
  </w:style>
  <w:style w:type="paragraph" w:customStyle="1" w:styleId="BasicTextMetadata">
    <w:name w:val="Basic Text Metadata"/>
    <w:basedOn w:val="BasicText"/>
    <w:next w:val="BasicText"/>
    <w:qFormat/>
    <w:rsid w:val="001709F2"/>
    <w:rPr>
      <w:i/>
      <w:sz w:val="16"/>
    </w:rPr>
  </w:style>
  <w:style w:type="paragraph" w:customStyle="1" w:styleId="BasicTextNumbered">
    <w:name w:val="Basic Text Numbered"/>
    <w:basedOn w:val="BasicTextBulleted"/>
    <w:qFormat/>
    <w:rsid w:val="007E024F"/>
    <w:pPr>
      <w:numPr>
        <w:numId w:val="9"/>
      </w:numPr>
      <w:ind w:left="432" w:hanging="144"/>
    </w:pPr>
  </w:style>
  <w:style w:type="paragraph" w:customStyle="1" w:styleId="BasicTextDnDSaveDC">
    <w:name w:val="Basic Text DnD Save DC"/>
    <w:basedOn w:val="BasicText"/>
    <w:qFormat/>
    <w:rsid w:val="00C05F0E"/>
    <w:pPr>
      <w:jc w:val="center"/>
    </w:pPr>
  </w:style>
  <w:style w:type="paragraph" w:customStyle="1" w:styleId="SidebarTextHanging">
    <w:name w:val="Sidebar Text Hanging"/>
    <w:basedOn w:val="a1"/>
    <w:qFormat/>
    <w:rsid w:val="006553F6"/>
    <w:pPr>
      <w:ind w:left="180" w:hanging="180"/>
    </w:pPr>
    <w:rPr>
      <w:sz w:val="16"/>
    </w:rPr>
  </w:style>
  <w:style w:type="paragraph" w:customStyle="1" w:styleId="SidebarTextBulleted">
    <w:name w:val="Sidebar Text Bulleted"/>
    <w:basedOn w:val="a1"/>
    <w:qFormat/>
    <w:rsid w:val="000B5F09"/>
    <w:pPr>
      <w:numPr>
        <w:numId w:val="10"/>
      </w:numPr>
      <w:ind w:left="0" w:firstLine="180"/>
    </w:pPr>
    <w:rPr>
      <w:sz w:val="16"/>
    </w:rPr>
  </w:style>
  <w:style w:type="paragraph" w:customStyle="1" w:styleId="SidebarTextMetadata">
    <w:name w:val="Sidebar Text Metadata"/>
    <w:basedOn w:val="BasicTextMetadata"/>
    <w:rsid w:val="00841732"/>
    <w:rPr>
      <w:color w:val="000000" w:themeColor="text1"/>
    </w:rPr>
  </w:style>
  <w:style w:type="paragraph" w:customStyle="1" w:styleId="ListItemItalic">
    <w:name w:val="List Item Italic"/>
    <w:basedOn w:val="ListItem"/>
    <w:qFormat/>
    <w:rsid w:val="00A81815"/>
    <w:rPr>
      <w:i/>
    </w:rPr>
  </w:style>
  <w:style w:type="paragraph" w:customStyle="1" w:styleId="SidebarTextParagraph1">
    <w:name w:val="Sidebar Text Paragraph 1"/>
    <w:basedOn w:val="SidebarTextRegular"/>
    <w:next w:val="SidebarTextParagraph2"/>
    <w:qFormat/>
    <w:rsid w:val="005C357B"/>
    <w:pPr>
      <w:spacing w:after="0" w:line="240" w:lineRule="auto"/>
    </w:pPr>
    <w:rPr>
      <w:sz w:val="16"/>
    </w:rPr>
  </w:style>
  <w:style w:type="paragraph" w:customStyle="1" w:styleId="SidebarTextParagraph2">
    <w:name w:val="Sidebar Text Paragraph 2"/>
    <w:basedOn w:val="SidebarTextParagraph1"/>
    <w:qFormat/>
    <w:rsid w:val="005C357B"/>
    <w:pPr>
      <w:spacing w:before="0"/>
      <w:ind w:firstLine="288"/>
      <w:contextualSpacing/>
    </w:pPr>
  </w:style>
  <w:style w:type="paragraph" w:customStyle="1" w:styleId="DocumentBackTitle">
    <w:name w:val="Document Back Title"/>
    <w:basedOn w:val="BasicText"/>
    <w:rsid w:val="00D42B33"/>
    <w:pPr>
      <w:spacing w:before="120" w:after="240" w:line="500" w:lineRule="exact"/>
      <w:jc w:val="center"/>
    </w:pPr>
    <w:rPr>
      <w:rFonts w:asciiTheme="majorHAnsi" w:hAnsiTheme="majorHAnsi" w:cs="Martel DemiBold"/>
      <w:b/>
      <w:smallCaps/>
      <w:color w:val="C00000"/>
      <w:w w:val="80"/>
      <w:sz w:val="46"/>
      <w:szCs w:val="46"/>
      <w14:textOutline w14:w="25400" w14:cap="flat" w14:cmpd="sng" w14:algn="ctr">
        <w14:noFill/>
        <w14:prstDash w14:val="solid"/>
        <w14:round/>
      </w14:textOutline>
      <w14:props3d w14:extrusionH="0" w14:contourW="50800" w14:prstMaterial="powder">
        <w14:extrusionClr>
          <w14:schemeClr w14:val="bg1"/>
        </w14:extrusionClr>
        <w14:contourClr>
          <w14:schemeClr w14:val="tx1"/>
        </w14:contourClr>
      </w14:props3d>
    </w:rPr>
  </w:style>
  <w:style w:type="paragraph" w:customStyle="1" w:styleId="DocumentBackText">
    <w:name w:val="Document Back Text"/>
    <w:basedOn w:val="BasicText"/>
    <w:rsid w:val="00A636BD"/>
    <w:pPr>
      <w:spacing w:after="240" w:line="264" w:lineRule="auto"/>
    </w:pPr>
    <w:rPr>
      <w:rFonts w:cs="Taviraj Black"/>
      <w:b/>
      <w:color w:val="FFF2CC" w:themeColor="background1"/>
      <w:spacing w:val="10"/>
      <w:w w:val="102"/>
      <w14:shadow w14:blurRad="63500" w14:dist="25400" w14:dir="2700000" w14:sx="100000" w14:sy="100000" w14:kx="0" w14:ky="0" w14:algn="tl">
        <w14:srgbClr w14:val="000000">
          <w14:alpha w14:val="62000"/>
        </w14:srgbClr>
      </w14:shadow>
      <w14:textOutline w14:w="25400" w14:cap="flat" w14:cmpd="sng" w14:algn="ctr">
        <w14:noFill/>
        <w14:prstDash w14:val="solid"/>
        <w14:round/>
      </w14:textOutline>
      <w14:props3d w14:extrusionH="0" w14:contourW="10160" w14:prstMaterial="powder">
        <w14:extrusionClr>
          <w14:schemeClr w14:val="bg1"/>
        </w14:extrusionClr>
        <w14:contourClr>
          <w14:schemeClr w14:val="tx1"/>
        </w14:contourClr>
      </w14:props3d>
    </w:rPr>
  </w:style>
  <w:style w:type="paragraph" w:customStyle="1" w:styleId="DocumentBookTagline">
    <w:name w:val="Document Book Tagline"/>
    <w:basedOn w:val="BasicText"/>
    <w:qFormat/>
    <w:rsid w:val="005148D5"/>
    <w:pPr>
      <w:spacing w:after="0" w:line="360" w:lineRule="exact"/>
      <w:jc w:val="center"/>
    </w:pPr>
    <w:rPr>
      <w:rFonts w:cs="Taviraj Black"/>
      <w:b/>
      <w:color w:val="FFF2CC" w:themeColor="background1"/>
      <w:spacing w:val="10"/>
      <w:sz w:val="32"/>
      <w:szCs w:val="36"/>
      <w14:shadow w14:blurRad="63500" w14:dist="25400" w14:dir="2700000" w14:sx="100000" w14:sy="100000" w14:kx="0" w14:ky="0" w14:algn="tl">
        <w14:srgbClr w14:val="000000">
          <w14:alpha w14:val="62000"/>
        </w14:srgbClr>
      </w14:shadow>
      <w14:textOutline w14:w="25400" w14:cap="flat" w14:cmpd="sng" w14:algn="ctr">
        <w14:noFill/>
        <w14:prstDash w14:val="solid"/>
        <w14:round/>
      </w14:textOutline>
      <w14:props3d w14:extrusionH="57150" w14:contourW="10160" w14:prstMaterial="powder">
        <w14:bevelT w14:w="38100" w14:h="38100" w14:prst="slope"/>
        <w14:extrusionClr>
          <w14:schemeClr w14:val="bg1"/>
        </w14:extrusionClr>
        <w14:contourClr>
          <w14:schemeClr w14:val="tx1"/>
        </w14:contourClr>
      </w14:props3d>
    </w:rPr>
  </w:style>
  <w:style w:type="paragraph" w:customStyle="1" w:styleId="LayoutPageNumber">
    <w:name w:val="Layout Page Number"/>
    <w:basedOn w:val="BasicText"/>
    <w:qFormat/>
    <w:rsid w:val="005C357B"/>
    <w:pPr>
      <w:spacing w:after="0" w:line="264" w:lineRule="auto"/>
      <w:jc w:val="right"/>
    </w:pPr>
    <w:rPr>
      <w:rFonts w:cs="Trirong"/>
      <w:bCs/>
      <w:noProof/>
      <w:color w:val="53170D" w:themeColor="accent1"/>
      <w:sz w:val="20"/>
      <w:szCs w:val="18"/>
      <w14:numForm w14:val="lining"/>
    </w:rPr>
  </w:style>
  <w:style w:type="paragraph" w:customStyle="1" w:styleId="DocumentDisclaimer">
    <w:name w:val="Document Disclaimer"/>
    <w:basedOn w:val="BasicText"/>
    <w:qFormat/>
    <w:rsid w:val="001709F2"/>
    <w:rPr>
      <w:smallCaps/>
      <w:sz w:val="16"/>
    </w:rPr>
  </w:style>
  <w:style w:type="paragraph" w:customStyle="1" w:styleId="DocumentSubtitle">
    <w:name w:val="Document Subtitle"/>
    <w:basedOn w:val="a1"/>
    <w:qFormat/>
    <w:rsid w:val="0070532D"/>
    <w:pPr>
      <w:jc w:val="center"/>
    </w:pPr>
    <w:rPr>
      <w:bCs w:val="0"/>
    </w:rPr>
  </w:style>
  <w:style w:type="paragraph" w:customStyle="1" w:styleId="BoxedTextNotesVariant">
    <w:name w:val="Boxed Text Notes Variant"/>
    <w:basedOn w:val="BoxedTextNotes"/>
    <w:qFormat/>
    <w:rsid w:val="00CF0E16"/>
    <w:pPr>
      <w:pBdr>
        <w:top w:val="threeDEmboss" w:sz="12" w:space="1" w:color="4E150D" w:themeColor="accent3" w:themeShade="80"/>
        <w:left w:val="threeDEmboss" w:sz="12" w:space="4" w:color="4E150D" w:themeColor="accent3" w:themeShade="80"/>
        <w:bottom w:val="threeDEmboss" w:sz="12" w:space="1" w:color="4E150D" w:themeColor="accent3" w:themeShade="80"/>
        <w:right w:val="threeDEmboss" w:sz="12" w:space="4" w:color="4E150D" w:themeColor="accent3" w:themeShade="80"/>
      </w:pBdr>
      <w:shd w:val="clear" w:color="auto" w:fill="FFF2CC" w:themeFill="accent2" w:themeFillTint="33"/>
    </w:pPr>
  </w:style>
  <w:style w:type="paragraph" w:customStyle="1" w:styleId="BoxedtextNotesBW">
    <w:name w:val="Boxed text Notes BW"/>
    <w:basedOn w:val="BoxedTextNotes"/>
    <w:qFormat/>
    <w:rsid w:val="00EE4FA8"/>
    <w:pPr>
      <w:pBdr>
        <w:top w:val="threeDEmboss" w:sz="12" w:space="1" w:color="000000"/>
        <w:left w:val="threeDEmboss" w:sz="12" w:space="4" w:color="000000"/>
        <w:bottom w:val="threeDEmboss" w:sz="12" w:space="1" w:color="000000"/>
        <w:right w:val="threeDEmboss" w:sz="12" w:space="4" w:color="000000"/>
      </w:pBdr>
      <w:shd w:val="clear" w:color="auto" w:fill="E7E7E7" w:themeFill="text2" w:themeFillTint="1A"/>
    </w:pPr>
  </w:style>
  <w:style w:type="paragraph" w:customStyle="1" w:styleId="BasicTextInlineSubheading">
    <w:name w:val="Basic Text Inline Subheading"/>
    <w:basedOn w:val="BasicText"/>
    <w:rsid w:val="001709F2"/>
    <w:rPr>
      <w:b/>
      <w:sz w:val="20"/>
    </w:rPr>
  </w:style>
  <w:style w:type="paragraph" w:customStyle="1" w:styleId="DROPCAP">
    <w:name w:val="DROPCAP"/>
    <w:basedOn w:val="aff9"/>
    <w:qFormat/>
    <w:rsid w:val="00CC739D"/>
    <w:pPr>
      <w:framePr w:wrap="around"/>
    </w:pPr>
    <w:rPr>
      <w:sz w:val="144"/>
      <w:szCs w:val="144"/>
      <w:lang w:val="ru-RU"/>
    </w:rPr>
  </w:style>
  <w:style w:type="paragraph" w:customStyle="1" w:styleId="BasicTextnointerval">
    <w:name w:val="Basic Text no interval"/>
    <w:basedOn w:val="BasicText"/>
    <w:qFormat/>
    <w:rsid w:val="003E2808"/>
    <w:pPr>
      <w:spacing w:after="0"/>
    </w:pPr>
  </w:style>
  <w:style w:type="table" w:customStyle="1" w:styleId="25">
    <w:name w:val="Стиль2"/>
    <w:basedOn w:val="a4"/>
    <w:uiPriority w:val="99"/>
    <w:rsid w:val="0001444C"/>
    <w:pPr>
      <w:spacing w:after="0"/>
    </w:pPr>
    <w:rPr>
      <w:sz w:val="16"/>
    </w:rPr>
    <w:tblPr>
      <w:tblStyleRowBandSize w:val="1"/>
    </w:tblPr>
    <w:tblStylePr w:type="firstRow">
      <w:rPr>
        <w:rFonts w:asciiTheme="minorHAnsi" w:hAnsiTheme="minorHAnsi"/>
        <w:b/>
        <w:sz w:val="20"/>
      </w:rPr>
    </w:tblStylePr>
    <w:tblStylePr w:type="band1Horz">
      <w:rPr>
        <w:color w:val="auto"/>
      </w:rPr>
      <w:tblPr/>
      <w:tcPr>
        <w:shd w:val="clear" w:color="auto" w:fill="C5E0B3" w:themeFill="accent4" w:themeFillTint="66"/>
      </w:tcPr>
    </w:tblStylePr>
  </w:style>
  <w:style w:type="table" w:styleId="-56">
    <w:name w:val="List Table 5 Dark Accent 6"/>
    <w:basedOn w:val="a4"/>
    <w:uiPriority w:val="50"/>
    <w:rsid w:val="002B2BFC"/>
    <w:pPr>
      <w:spacing w:after="0"/>
    </w:pPr>
    <w:rPr>
      <w:color w:val="FFF2CC" w:themeColor="background1"/>
    </w:rPr>
    <w:tblPr>
      <w:tblStyleRowBandSize w:val="1"/>
      <w:tblStyleColBandSize w:val="1"/>
      <w:tblBorders>
        <w:top w:val="single" w:sz="24" w:space="0" w:color="F2F2F2" w:themeColor="accent6"/>
        <w:left w:val="single" w:sz="24" w:space="0" w:color="F2F2F2" w:themeColor="accent6"/>
        <w:bottom w:val="single" w:sz="24" w:space="0" w:color="F2F2F2" w:themeColor="accent6"/>
        <w:right w:val="single" w:sz="24" w:space="0" w:color="F2F2F2" w:themeColor="accent6"/>
      </w:tblBorders>
    </w:tblPr>
    <w:tcPr>
      <w:shd w:val="clear" w:color="auto" w:fill="F2F2F2" w:themeFill="accent6"/>
    </w:tcPr>
    <w:tblStylePr w:type="firstRow">
      <w:rPr>
        <w:b/>
        <w:bCs/>
      </w:rPr>
      <w:tblPr/>
      <w:tcPr>
        <w:tcBorders>
          <w:bottom w:val="single" w:sz="18" w:space="0" w:color="FFF2CC" w:themeColor="background1"/>
        </w:tcBorders>
      </w:tcPr>
    </w:tblStylePr>
    <w:tblStylePr w:type="lastRow">
      <w:rPr>
        <w:b/>
        <w:bCs/>
      </w:rPr>
      <w:tblPr/>
      <w:tcPr>
        <w:tcBorders>
          <w:top w:val="single" w:sz="4" w:space="0" w:color="FFF2CC" w:themeColor="background1"/>
        </w:tcBorders>
      </w:tcPr>
    </w:tblStylePr>
    <w:tblStylePr w:type="firstCol">
      <w:rPr>
        <w:b/>
        <w:bCs/>
      </w:rPr>
      <w:tblPr/>
      <w:tcPr>
        <w:tcBorders>
          <w:right w:val="single" w:sz="4" w:space="0" w:color="FFF2CC" w:themeColor="background1"/>
        </w:tcBorders>
      </w:tcPr>
    </w:tblStylePr>
    <w:tblStylePr w:type="lastCol">
      <w:rPr>
        <w:b/>
        <w:bCs/>
      </w:rPr>
      <w:tblPr/>
      <w:tcPr>
        <w:tcBorders>
          <w:left w:val="single" w:sz="4" w:space="0" w:color="FFF2CC" w:themeColor="background1"/>
        </w:tcBorders>
      </w:tcPr>
    </w:tblStylePr>
    <w:tblStylePr w:type="band1Vert">
      <w:tblPr/>
      <w:tcPr>
        <w:tcBorders>
          <w:left w:val="single" w:sz="4" w:space="0" w:color="FFF2CC" w:themeColor="background1"/>
          <w:right w:val="single" w:sz="4" w:space="0" w:color="FFF2CC" w:themeColor="background1"/>
        </w:tcBorders>
      </w:tcPr>
    </w:tblStylePr>
    <w:tblStylePr w:type="band2Vert">
      <w:tblPr/>
      <w:tcPr>
        <w:tcBorders>
          <w:left w:val="single" w:sz="4" w:space="0" w:color="FFF2CC" w:themeColor="background1"/>
          <w:right w:val="single" w:sz="4" w:space="0" w:color="FFF2CC" w:themeColor="background1"/>
        </w:tcBorders>
      </w:tcPr>
    </w:tblStylePr>
    <w:tblStylePr w:type="band1Horz">
      <w:tblPr/>
      <w:tcPr>
        <w:tcBorders>
          <w:top w:val="single" w:sz="4" w:space="0" w:color="FFF2CC" w:themeColor="background1"/>
          <w:bottom w:val="single" w:sz="4" w:space="0" w:color="FFF2CC"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LayoutHeaderVariant">
    <w:name w:val="Layout Header Variant"/>
    <w:basedOn w:val="aa"/>
    <w:qFormat/>
    <w:rsid w:val="00A81815"/>
  </w:style>
  <w:style w:type="paragraph" w:customStyle="1" w:styleId="QuoteAccented">
    <w:name w:val="Quote Accented"/>
    <w:basedOn w:val="QuoteCoreSource"/>
    <w:qFormat/>
    <w:rsid w:val="001A5472"/>
    <w:pPr>
      <w:pBdr>
        <w:top w:val="none" w:sz="0" w:space="0" w:color="auto"/>
        <w:left w:val="single" w:sz="18" w:space="4" w:color="9B3737"/>
        <w:bottom w:val="none" w:sz="0" w:space="0" w:color="auto"/>
      </w:pBdr>
      <w:spacing w:before="72"/>
      <w:ind w:left="1260" w:firstLine="420"/>
    </w:pPr>
    <w:rPr>
      <w:rFonts w:ascii="EB Garamond SemiBold" w:hAnsi="EB Garamond SemiBold" w:cstheme="minorHAnsi"/>
      <w:b/>
      <w:smallCaps/>
      <w:color w:val="9B3737"/>
      <w:sz w:val="28"/>
    </w:rPr>
  </w:style>
  <w:style w:type="paragraph" w:styleId="43">
    <w:name w:val="toc 4"/>
    <w:basedOn w:val="a1"/>
    <w:next w:val="a1"/>
    <w:autoRedefine/>
    <w:uiPriority w:val="39"/>
    <w:unhideWhenUsed/>
    <w:rsid w:val="00401B5F"/>
    <w:pPr>
      <w:spacing w:after="100" w:line="259" w:lineRule="auto"/>
      <w:ind w:left="660"/>
      <w:jc w:val="left"/>
    </w:pPr>
    <w:rPr>
      <w:rFonts w:eastAsiaTheme="minorEastAsia"/>
      <w:sz w:val="22"/>
      <w:szCs w:val="22"/>
      <w:lang w:val="ru-RU" w:eastAsia="ru-RU"/>
    </w:rPr>
  </w:style>
  <w:style w:type="paragraph" w:styleId="53">
    <w:name w:val="toc 5"/>
    <w:basedOn w:val="a1"/>
    <w:next w:val="a1"/>
    <w:autoRedefine/>
    <w:uiPriority w:val="39"/>
    <w:unhideWhenUsed/>
    <w:rsid w:val="00401B5F"/>
    <w:pPr>
      <w:spacing w:after="100" w:line="259" w:lineRule="auto"/>
      <w:ind w:left="880"/>
      <w:jc w:val="left"/>
    </w:pPr>
    <w:rPr>
      <w:rFonts w:eastAsiaTheme="minorEastAsia"/>
      <w:sz w:val="22"/>
      <w:szCs w:val="22"/>
      <w:lang w:val="ru-RU" w:eastAsia="ru-RU"/>
    </w:rPr>
  </w:style>
  <w:style w:type="paragraph" w:styleId="61">
    <w:name w:val="toc 6"/>
    <w:basedOn w:val="a1"/>
    <w:next w:val="a1"/>
    <w:autoRedefine/>
    <w:uiPriority w:val="39"/>
    <w:unhideWhenUsed/>
    <w:rsid w:val="00401B5F"/>
    <w:pPr>
      <w:spacing w:after="100" w:line="259" w:lineRule="auto"/>
      <w:ind w:left="1100"/>
      <w:jc w:val="left"/>
    </w:pPr>
    <w:rPr>
      <w:rFonts w:eastAsiaTheme="minorEastAsia"/>
      <w:sz w:val="22"/>
      <w:szCs w:val="22"/>
      <w:lang w:val="ru-RU" w:eastAsia="ru-RU"/>
    </w:rPr>
  </w:style>
  <w:style w:type="paragraph" w:styleId="71">
    <w:name w:val="toc 7"/>
    <w:basedOn w:val="a1"/>
    <w:next w:val="a1"/>
    <w:autoRedefine/>
    <w:uiPriority w:val="39"/>
    <w:unhideWhenUsed/>
    <w:rsid w:val="00401B5F"/>
    <w:pPr>
      <w:spacing w:after="100" w:line="259" w:lineRule="auto"/>
      <w:ind w:left="1320"/>
      <w:jc w:val="left"/>
    </w:pPr>
    <w:rPr>
      <w:rFonts w:eastAsiaTheme="minorEastAsia"/>
      <w:sz w:val="22"/>
      <w:szCs w:val="22"/>
      <w:lang w:val="ru-RU" w:eastAsia="ru-RU"/>
    </w:rPr>
  </w:style>
  <w:style w:type="paragraph" w:styleId="8">
    <w:name w:val="toc 8"/>
    <w:basedOn w:val="a1"/>
    <w:next w:val="a1"/>
    <w:autoRedefine/>
    <w:uiPriority w:val="39"/>
    <w:unhideWhenUsed/>
    <w:rsid w:val="00401B5F"/>
    <w:pPr>
      <w:spacing w:after="100" w:line="259" w:lineRule="auto"/>
      <w:ind w:left="1540"/>
      <w:jc w:val="left"/>
    </w:pPr>
    <w:rPr>
      <w:rFonts w:eastAsiaTheme="minorEastAsia"/>
      <w:sz w:val="22"/>
      <w:szCs w:val="22"/>
      <w:lang w:val="ru-RU" w:eastAsia="ru-RU"/>
    </w:rPr>
  </w:style>
  <w:style w:type="paragraph" w:styleId="9">
    <w:name w:val="toc 9"/>
    <w:basedOn w:val="a1"/>
    <w:next w:val="a1"/>
    <w:autoRedefine/>
    <w:uiPriority w:val="39"/>
    <w:unhideWhenUsed/>
    <w:rsid w:val="00401B5F"/>
    <w:pPr>
      <w:spacing w:after="100" w:line="259" w:lineRule="auto"/>
      <w:ind w:left="1760"/>
      <w:jc w:val="left"/>
    </w:pPr>
    <w:rPr>
      <w:rFonts w:eastAsiaTheme="minorEastAsia"/>
      <w:sz w:val="22"/>
      <w:szCs w:val="22"/>
      <w:lang w:val="ru-RU" w:eastAsia="ru-RU"/>
    </w:rPr>
  </w:style>
  <w:style w:type="table" w:styleId="-46">
    <w:name w:val="Grid Table 4 Accent 6"/>
    <w:basedOn w:val="a4"/>
    <w:uiPriority w:val="49"/>
    <w:rsid w:val="005161FC"/>
    <w:pPr>
      <w:spacing w:after="0"/>
    </w:pPr>
    <w:tblPr>
      <w:tblStyleRowBandSize w:val="1"/>
      <w:tblStyleColBandSize w:val="1"/>
      <w:tblBorders>
        <w:top w:val="single" w:sz="4" w:space="0" w:color="F7F7F7" w:themeColor="accent6" w:themeTint="99"/>
        <w:left w:val="single" w:sz="4" w:space="0" w:color="F7F7F7" w:themeColor="accent6" w:themeTint="99"/>
        <w:bottom w:val="single" w:sz="4" w:space="0" w:color="F7F7F7" w:themeColor="accent6" w:themeTint="99"/>
        <w:right w:val="single" w:sz="4" w:space="0" w:color="F7F7F7" w:themeColor="accent6" w:themeTint="99"/>
        <w:insideH w:val="single" w:sz="4" w:space="0" w:color="F7F7F7" w:themeColor="accent6" w:themeTint="99"/>
        <w:insideV w:val="single" w:sz="4" w:space="0" w:color="F7F7F7" w:themeColor="accent6" w:themeTint="99"/>
      </w:tblBorders>
    </w:tblPr>
    <w:tblStylePr w:type="firstRow">
      <w:rPr>
        <w:b/>
        <w:bCs/>
        <w:color w:val="FFF2CC" w:themeColor="background1"/>
      </w:rPr>
      <w:tblPr/>
      <w:tcPr>
        <w:tcBorders>
          <w:top w:val="single" w:sz="4" w:space="0" w:color="F2F2F2" w:themeColor="accent6"/>
          <w:left w:val="single" w:sz="4" w:space="0" w:color="F2F2F2" w:themeColor="accent6"/>
          <w:bottom w:val="single" w:sz="4" w:space="0" w:color="F2F2F2" w:themeColor="accent6"/>
          <w:right w:val="single" w:sz="4" w:space="0" w:color="F2F2F2" w:themeColor="accent6"/>
          <w:insideH w:val="nil"/>
          <w:insideV w:val="nil"/>
        </w:tcBorders>
        <w:shd w:val="clear" w:color="auto" w:fill="F2F2F2" w:themeFill="accent6"/>
      </w:tcPr>
    </w:tblStylePr>
    <w:tblStylePr w:type="lastRow">
      <w:rPr>
        <w:b/>
        <w:bCs/>
      </w:rPr>
      <w:tblPr/>
      <w:tcPr>
        <w:tcBorders>
          <w:top w:val="double" w:sz="4" w:space="0" w:color="F2F2F2" w:themeColor="accent6"/>
        </w:tcBorders>
      </w:tcPr>
    </w:tblStylePr>
    <w:tblStylePr w:type="firstCol">
      <w:rPr>
        <w:b/>
        <w:bCs/>
      </w:rPr>
    </w:tblStylePr>
    <w:tblStylePr w:type="lastCol">
      <w:rPr>
        <w:b/>
        <w:bCs/>
      </w:rPr>
    </w:tblStylePr>
    <w:tblStylePr w:type="band1Vert">
      <w:tblPr/>
      <w:tcPr>
        <w:shd w:val="clear" w:color="auto" w:fill="FCFCFC" w:themeFill="accent6" w:themeFillTint="33"/>
      </w:tcPr>
    </w:tblStylePr>
    <w:tblStylePr w:type="band1Horz">
      <w:tblPr/>
      <w:tcPr>
        <w:shd w:val="clear" w:color="auto" w:fill="FCFCFC" w:themeFill="accent6" w:themeFillTint="33"/>
      </w:tcPr>
    </w:tblStylePr>
  </w:style>
  <w:style w:type="character" w:customStyle="1" w:styleId="InlineSubhead">
    <w:name w:val="Inline Subhead"/>
    <w:qFormat/>
    <w:rsid w:val="00174DA9"/>
    <w:rPr>
      <w:b/>
      <w:bCs/>
      <w:i/>
      <w:iCs/>
      <w:color w:val="9B3737"/>
    </w:rPr>
  </w:style>
  <w:style w:type="paragraph" w:customStyle="1" w:styleId="BoxedTexttoRead">
    <w:name w:val="Boxed Text to Read"/>
    <w:basedOn w:val="BasicText"/>
    <w:qFormat/>
    <w:rsid w:val="00933CDB"/>
    <w:pPr>
      <w:pBdr>
        <w:left w:val="single" w:sz="12" w:space="4" w:color="8F9B8F"/>
        <w:right w:val="single" w:sz="12" w:space="4" w:color="8F9B8F"/>
      </w:pBdr>
      <w:shd w:val="clear" w:color="auto" w:fill="E4E7E7"/>
      <w:ind w:left="144" w:right="144"/>
    </w:pPr>
    <w:rPr>
      <w:lang w:eastAsia="zh-CN"/>
    </w:rPr>
  </w:style>
  <w:style w:type="paragraph" w:customStyle="1" w:styleId="BoxedTextMasterNotes">
    <w:name w:val="Boxed Text Master Notes"/>
    <w:basedOn w:val="BoxedTexttoRead"/>
    <w:qFormat/>
    <w:rsid w:val="00A94FC7"/>
    <w:pPr>
      <w:pBdr>
        <w:top w:val="double" w:sz="4" w:space="1" w:color="auto"/>
        <w:left w:val="none" w:sz="0" w:space="0" w:color="auto"/>
        <w:bottom w:val="double" w:sz="4" w:space="1" w:color="auto"/>
        <w:right w:val="none" w:sz="0" w:space="0" w:color="auto"/>
      </w:pBdr>
      <w:shd w:val="clear" w:color="auto" w:fill="CCD3D3"/>
    </w:pPr>
  </w:style>
  <w:style w:type="table" w:styleId="-110">
    <w:name w:val="Grid Table 1 Light Accent 1"/>
    <w:basedOn w:val="a4"/>
    <w:uiPriority w:val="46"/>
    <w:rsid w:val="000C132D"/>
    <w:pPr>
      <w:spacing w:after="0"/>
    </w:pPr>
    <w:tblPr>
      <w:tblStyleRowBandSize w:val="1"/>
      <w:tblStyleColBandSize w:val="1"/>
      <w:tblBorders>
        <w:top w:val="single" w:sz="4" w:space="0" w:color="E8806F" w:themeColor="accent1" w:themeTint="66"/>
        <w:left w:val="single" w:sz="4" w:space="0" w:color="E8806F" w:themeColor="accent1" w:themeTint="66"/>
        <w:bottom w:val="single" w:sz="4" w:space="0" w:color="E8806F" w:themeColor="accent1" w:themeTint="66"/>
        <w:right w:val="single" w:sz="4" w:space="0" w:color="E8806F" w:themeColor="accent1" w:themeTint="66"/>
        <w:insideH w:val="single" w:sz="4" w:space="0" w:color="E8806F" w:themeColor="accent1" w:themeTint="66"/>
        <w:insideV w:val="single" w:sz="4" w:space="0" w:color="E8806F" w:themeColor="accent1" w:themeTint="66"/>
      </w:tblBorders>
    </w:tblPr>
    <w:tblStylePr w:type="firstRow">
      <w:rPr>
        <w:b/>
        <w:bCs/>
      </w:rPr>
      <w:tblPr/>
      <w:tcPr>
        <w:tcBorders>
          <w:bottom w:val="single" w:sz="12" w:space="0" w:color="DD4128" w:themeColor="accent1" w:themeTint="99"/>
        </w:tcBorders>
      </w:tcPr>
    </w:tblStylePr>
    <w:tblStylePr w:type="lastRow">
      <w:rPr>
        <w:b/>
        <w:bCs/>
      </w:rPr>
      <w:tblPr/>
      <w:tcPr>
        <w:tcBorders>
          <w:top w:val="double" w:sz="2" w:space="0" w:color="DD4128" w:themeColor="accent1" w:themeTint="99"/>
        </w:tcBorders>
      </w:tcPr>
    </w:tblStylePr>
    <w:tblStylePr w:type="firstCol">
      <w:rPr>
        <w:b/>
        <w:bCs/>
      </w:rPr>
    </w:tblStylePr>
    <w:tblStylePr w:type="lastCol">
      <w:rPr>
        <w:b/>
        <w:bCs/>
      </w:rPr>
    </w:tblStylePr>
  </w:style>
  <w:style w:type="paragraph" w:styleId="afff0">
    <w:name w:val="table of figures"/>
    <w:basedOn w:val="a1"/>
    <w:next w:val="a1"/>
    <w:uiPriority w:val="99"/>
    <w:unhideWhenUsed/>
    <w:rsid w:val="00A80670"/>
    <w:pPr>
      <w:spacing w:after="0"/>
      <w:ind w:left="360" w:hanging="360"/>
      <w:jc w:val="left"/>
    </w:pPr>
    <w:rPr>
      <w:bCs w:val="0"/>
      <w:smallCaps/>
      <w:sz w:val="20"/>
    </w:rPr>
  </w:style>
  <w:style w:type="character" w:styleId="afff1">
    <w:name w:val="page number"/>
    <w:basedOn w:val="a3"/>
    <w:uiPriority w:val="99"/>
    <w:unhideWhenUsed/>
    <w:rsid w:val="00A80670"/>
  </w:style>
  <w:style w:type="paragraph" w:styleId="a">
    <w:name w:val="List Number"/>
    <w:basedOn w:val="a1"/>
    <w:uiPriority w:val="99"/>
    <w:unhideWhenUsed/>
    <w:rsid w:val="00A80670"/>
    <w:pPr>
      <w:numPr>
        <w:numId w:val="6"/>
      </w:numPr>
    </w:pPr>
  </w:style>
  <w:style w:type="paragraph" w:styleId="26">
    <w:name w:val="Body Text 2"/>
    <w:basedOn w:val="a1"/>
    <w:link w:val="27"/>
    <w:uiPriority w:val="99"/>
    <w:unhideWhenUsed/>
    <w:rsid w:val="00A80670"/>
    <w:pPr>
      <w:spacing w:after="120" w:line="480" w:lineRule="auto"/>
    </w:pPr>
  </w:style>
  <w:style w:type="character" w:customStyle="1" w:styleId="27">
    <w:name w:val="Основний текст 2 Знак"/>
    <w:basedOn w:val="a3"/>
    <w:link w:val="26"/>
    <w:uiPriority w:val="99"/>
    <w:rsid w:val="00A80670"/>
    <w:rPr>
      <w:rFonts w:eastAsia="ヒラギノ角ゴ Pro W3" w:cstheme="minorBidi"/>
      <w:color w:val="000000"/>
      <w:sz w:val="20"/>
      <w:szCs w:val="20"/>
      <w:lang w:val="en-US" w:eastAsia="ja-JP"/>
    </w:rPr>
  </w:style>
  <w:style w:type="paragraph" w:styleId="33">
    <w:name w:val="Body Text 3"/>
    <w:basedOn w:val="a2"/>
    <w:link w:val="34"/>
    <w:uiPriority w:val="99"/>
    <w:unhideWhenUsed/>
    <w:rsid w:val="00A80670"/>
    <w:pPr>
      <w:spacing w:after="120"/>
    </w:pPr>
    <w:rPr>
      <w:sz w:val="16"/>
      <w:szCs w:val="16"/>
    </w:rPr>
  </w:style>
  <w:style w:type="character" w:customStyle="1" w:styleId="34">
    <w:name w:val="Основний текст 3 Знак"/>
    <w:basedOn w:val="a3"/>
    <w:link w:val="33"/>
    <w:uiPriority w:val="99"/>
    <w:rsid w:val="00952333"/>
    <w:rPr>
      <w:rFonts w:eastAsia="ヒラギノ角ゴ Pro W3" w:cs="Calibri"/>
      <w:sz w:val="16"/>
      <w:szCs w:val="16"/>
      <w:lang w:val="en-US" w:eastAsia="zh-CN"/>
    </w:rPr>
  </w:style>
  <w:style w:type="paragraph" w:styleId="28">
    <w:name w:val="Body Text Indent 2"/>
    <w:basedOn w:val="26"/>
    <w:link w:val="29"/>
    <w:uiPriority w:val="99"/>
    <w:unhideWhenUsed/>
    <w:rsid w:val="00A80670"/>
    <w:pPr>
      <w:ind w:left="283"/>
    </w:pPr>
  </w:style>
  <w:style w:type="character" w:customStyle="1" w:styleId="29">
    <w:name w:val="Основний текст з відступом 2 Знак"/>
    <w:basedOn w:val="a3"/>
    <w:link w:val="28"/>
    <w:uiPriority w:val="99"/>
    <w:rsid w:val="00F65DBD"/>
    <w:rPr>
      <w:rFonts w:eastAsia="ヒラギノ角ゴ Pro W3" w:cs="Calibri"/>
      <w:bCs/>
      <w:sz w:val="18"/>
      <w:szCs w:val="20"/>
      <w:lang w:val="en-US" w:eastAsia="ja-JP"/>
    </w:rPr>
  </w:style>
  <w:style w:type="paragraph" w:styleId="35">
    <w:name w:val="Body Text Indent 3"/>
    <w:basedOn w:val="a1"/>
    <w:link w:val="36"/>
    <w:uiPriority w:val="99"/>
    <w:unhideWhenUsed/>
    <w:rsid w:val="00A80670"/>
    <w:pPr>
      <w:spacing w:after="120"/>
      <w:ind w:left="283"/>
    </w:pPr>
    <w:rPr>
      <w:sz w:val="16"/>
      <w:szCs w:val="16"/>
    </w:rPr>
  </w:style>
  <w:style w:type="character" w:customStyle="1" w:styleId="36">
    <w:name w:val="Основний текст з відступом 3 Знак"/>
    <w:basedOn w:val="a3"/>
    <w:link w:val="35"/>
    <w:uiPriority w:val="99"/>
    <w:rsid w:val="00A80670"/>
    <w:rPr>
      <w:rFonts w:eastAsia="ヒラギノ角ゴ Pro W3" w:cstheme="minorBidi"/>
      <w:color w:val="000000"/>
      <w:sz w:val="16"/>
      <w:szCs w:val="16"/>
      <w:lang w:val="en-US" w:eastAsia="ja-JP"/>
    </w:rPr>
  </w:style>
  <w:style w:type="character" w:styleId="afff2">
    <w:name w:val="FollowedHyperlink"/>
    <w:basedOn w:val="a3"/>
    <w:uiPriority w:val="99"/>
    <w:unhideWhenUsed/>
    <w:rsid w:val="00A80670"/>
    <w:rPr>
      <w:color w:val="7F6000" w:themeColor="followedHyperlink"/>
      <w:u w:val="single"/>
    </w:rPr>
  </w:style>
  <w:style w:type="paragraph" w:styleId="affe">
    <w:name w:val="Subtitle"/>
    <w:basedOn w:val="20"/>
    <w:next w:val="a1"/>
    <w:link w:val="afff3"/>
    <w:uiPriority w:val="11"/>
    <w:qFormat/>
    <w:rsid w:val="00F65DBD"/>
  </w:style>
  <w:style w:type="character" w:customStyle="1" w:styleId="afff3">
    <w:name w:val="Підзаголовок Знак"/>
    <w:basedOn w:val="a3"/>
    <w:link w:val="affe"/>
    <w:uiPriority w:val="11"/>
    <w:rsid w:val="00F65DBD"/>
    <w:rPr>
      <w:rFonts w:asciiTheme="majorHAnsi" w:eastAsia="ヒラギノ角ゴ Pro W3" w:hAnsiTheme="majorHAnsi" w:cs="Calibri"/>
      <w:b/>
      <w:smallCaps/>
      <w:color w:val="4D0000"/>
      <w:sz w:val="30"/>
      <w:szCs w:val="30"/>
      <w:lang w:val="en-US" w:eastAsia="ja-JP"/>
    </w:rPr>
  </w:style>
  <w:style w:type="paragraph" w:styleId="afff4">
    <w:name w:val="Signature"/>
    <w:basedOn w:val="a2"/>
    <w:link w:val="afff5"/>
    <w:uiPriority w:val="99"/>
    <w:unhideWhenUsed/>
    <w:rsid w:val="00A80670"/>
    <w:pPr>
      <w:ind w:left="4252"/>
    </w:pPr>
  </w:style>
  <w:style w:type="character" w:customStyle="1" w:styleId="afff5">
    <w:name w:val="Підпис Знак"/>
    <w:basedOn w:val="a3"/>
    <w:link w:val="afff4"/>
    <w:uiPriority w:val="99"/>
    <w:rsid w:val="009C7686"/>
    <w:rPr>
      <w:rFonts w:eastAsia="ヒラギノ角ゴ Pro W3" w:cs="Calibri"/>
      <w:sz w:val="18"/>
      <w:szCs w:val="20"/>
      <w:lang w:val="en-US" w:eastAsia="zh-CN"/>
    </w:rPr>
  </w:style>
  <w:style w:type="paragraph" w:styleId="15">
    <w:name w:val="index 1"/>
    <w:basedOn w:val="a2"/>
    <w:next w:val="a1"/>
    <w:autoRedefine/>
    <w:uiPriority w:val="99"/>
    <w:unhideWhenUsed/>
    <w:rsid w:val="00A80670"/>
    <w:pPr>
      <w:ind w:left="200" w:hanging="200"/>
    </w:pPr>
  </w:style>
  <w:style w:type="paragraph" w:styleId="2a">
    <w:name w:val="index 2"/>
    <w:basedOn w:val="a2"/>
    <w:next w:val="a2"/>
    <w:autoRedefine/>
    <w:uiPriority w:val="99"/>
    <w:unhideWhenUsed/>
    <w:rsid w:val="00A80670"/>
    <w:pPr>
      <w:ind w:left="400" w:hanging="200"/>
    </w:pPr>
  </w:style>
  <w:style w:type="paragraph" w:styleId="afff6">
    <w:name w:val="endnote text"/>
    <w:basedOn w:val="a1"/>
    <w:link w:val="afff7"/>
    <w:uiPriority w:val="99"/>
    <w:unhideWhenUsed/>
    <w:rsid w:val="00A80670"/>
    <w:pPr>
      <w:spacing w:after="0"/>
    </w:pPr>
  </w:style>
  <w:style w:type="character" w:customStyle="1" w:styleId="afff7">
    <w:name w:val="Текст кінцевої виноски Знак"/>
    <w:basedOn w:val="a3"/>
    <w:link w:val="afff6"/>
    <w:uiPriority w:val="99"/>
    <w:rsid w:val="00A80670"/>
    <w:rPr>
      <w:rFonts w:eastAsia="ヒラギノ角ゴ Pro W3" w:cstheme="minorBidi"/>
      <w:color w:val="000000"/>
      <w:sz w:val="20"/>
      <w:szCs w:val="20"/>
      <w:lang w:val="en-US" w:eastAsia="ja-JP"/>
    </w:rPr>
  </w:style>
  <w:style w:type="paragraph" w:styleId="afff8">
    <w:name w:val="footnote text"/>
    <w:basedOn w:val="a1"/>
    <w:link w:val="afff9"/>
    <w:uiPriority w:val="99"/>
    <w:unhideWhenUsed/>
    <w:rsid w:val="00A80670"/>
    <w:pPr>
      <w:spacing w:after="0"/>
    </w:pPr>
  </w:style>
  <w:style w:type="character" w:customStyle="1" w:styleId="afff9">
    <w:name w:val="Текст виноски Знак"/>
    <w:basedOn w:val="a3"/>
    <w:link w:val="afff8"/>
    <w:uiPriority w:val="99"/>
    <w:rsid w:val="00A80670"/>
    <w:rPr>
      <w:rFonts w:eastAsia="ヒラギノ角ゴ Pro W3" w:cstheme="minorBidi"/>
      <w:color w:val="000000"/>
      <w:sz w:val="20"/>
      <w:szCs w:val="20"/>
      <w:lang w:val="en-US" w:eastAsia="ja-JP"/>
    </w:rPr>
  </w:style>
  <w:style w:type="paragraph" w:styleId="afffa">
    <w:name w:val="Plain Text"/>
    <w:basedOn w:val="a1"/>
    <w:link w:val="afffb"/>
    <w:uiPriority w:val="99"/>
    <w:unhideWhenUsed/>
    <w:rsid w:val="00A80670"/>
    <w:pPr>
      <w:spacing w:after="0"/>
    </w:pPr>
    <w:rPr>
      <w:rFonts w:ascii="Consolas" w:hAnsi="Consolas"/>
      <w:sz w:val="21"/>
      <w:szCs w:val="21"/>
    </w:rPr>
  </w:style>
  <w:style w:type="character" w:customStyle="1" w:styleId="afffb">
    <w:name w:val="Текст Знак"/>
    <w:basedOn w:val="a3"/>
    <w:link w:val="afffa"/>
    <w:uiPriority w:val="99"/>
    <w:rsid w:val="00A80670"/>
    <w:rPr>
      <w:rFonts w:ascii="Consolas" w:eastAsia="ヒラギノ角ゴ Pro W3" w:hAnsi="Consolas" w:cstheme="minorBidi"/>
      <w:color w:val="000000"/>
      <w:lang w:val="en-US" w:eastAsia="ja-JP"/>
    </w:rPr>
  </w:style>
  <w:style w:type="paragraph" w:styleId="afffc">
    <w:name w:val="table of authorities"/>
    <w:basedOn w:val="a1"/>
    <w:next w:val="a1"/>
    <w:uiPriority w:val="99"/>
    <w:unhideWhenUsed/>
    <w:rsid w:val="00A80670"/>
    <w:pPr>
      <w:spacing w:after="0"/>
      <w:ind w:left="200" w:hanging="200"/>
    </w:pPr>
  </w:style>
  <w:style w:type="paragraph" w:styleId="afffd">
    <w:name w:val="Document Map"/>
    <w:basedOn w:val="a1"/>
    <w:link w:val="afffe"/>
    <w:uiPriority w:val="99"/>
    <w:unhideWhenUsed/>
    <w:rsid w:val="00A80670"/>
    <w:pPr>
      <w:spacing w:after="0"/>
    </w:pPr>
    <w:rPr>
      <w:rFonts w:ascii="Segoe UI" w:hAnsi="Segoe UI" w:cs="Segoe UI"/>
      <w:sz w:val="16"/>
      <w:szCs w:val="16"/>
    </w:rPr>
  </w:style>
  <w:style w:type="character" w:customStyle="1" w:styleId="afffe">
    <w:name w:val="Схема документа Знак"/>
    <w:basedOn w:val="a3"/>
    <w:link w:val="afffd"/>
    <w:uiPriority w:val="99"/>
    <w:rsid w:val="00A80670"/>
    <w:rPr>
      <w:rFonts w:ascii="Segoe UI" w:eastAsia="ヒラギノ角ゴ Pro W3" w:hAnsi="Segoe UI" w:cs="Segoe UI"/>
      <w:color w:val="000000"/>
      <w:sz w:val="16"/>
      <w:szCs w:val="16"/>
      <w:lang w:val="en-US" w:eastAsia="ja-JP"/>
    </w:rPr>
  </w:style>
  <w:style w:type="character" w:styleId="HTML">
    <w:name w:val="HTML Cite"/>
    <w:basedOn w:val="a3"/>
    <w:uiPriority w:val="99"/>
    <w:unhideWhenUsed/>
    <w:rsid w:val="00A80670"/>
    <w:rPr>
      <w:i/>
      <w:iCs/>
    </w:rPr>
  </w:style>
  <w:style w:type="paragraph" w:styleId="affff">
    <w:name w:val="Message Header"/>
    <w:basedOn w:val="a1"/>
    <w:link w:val="affff0"/>
    <w:uiPriority w:val="99"/>
    <w:unhideWhenUsed/>
    <w:rsid w:val="00A80670"/>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affff0">
    <w:name w:val="Шапка Знак"/>
    <w:basedOn w:val="a3"/>
    <w:link w:val="affff"/>
    <w:uiPriority w:val="99"/>
    <w:rsid w:val="00A80670"/>
    <w:rPr>
      <w:rFonts w:asciiTheme="majorHAnsi" w:eastAsiaTheme="majorEastAsia" w:hAnsiTheme="majorHAnsi" w:cstheme="majorBidi"/>
      <w:color w:val="000000"/>
      <w:sz w:val="24"/>
      <w:szCs w:val="24"/>
      <w:shd w:val="pct20" w:color="auto" w:fill="auto"/>
      <w:lang w:val="en-US" w:eastAsia="ja-JP"/>
    </w:rPr>
  </w:style>
  <w:style w:type="character" w:styleId="HTML0">
    <w:name w:val="HTML Sample"/>
    <w:basedOn w:val="a3"/>
    <w:uiPriority w:val="99"/>
    <w:unhideWhenUsed/>
    <w:rsid w:val="00A80670"/>
    <w:rPr>
      <w:rFonts w:ascii="Consolas" w:hAnsi="Consolas"/>
      <w:sz w:val="24"/>
      <w:szCs w:val="24"/>
    </w:rPr>
  </w:style>
  <w:style w:type="character" w:styleId="affff1">
    <w:name w:val="Smart Hyperlink"/>
    <w:basedOn w:val="a3"/>
    <w:uiPriority w:val="99"/>
    <w:unhideWhenUsed/>
    <w:rsid w:val="00A80670"/>
    <w:rPr>
      <w:u w:val="dotted"/>
    </w:rPr>
  </w:style>
  <w:style w:type="paragraph" w:styleId="affff2">
    <w:name w:val="index heading"/>
    <w:basedOn w:val="a2"/>
    <w:next w:val="15"/>
    <w:uiPriority w:val="99"/>
    <w:unhideWhenUsed/>
    <w:rsid w:val="00A80670"/>
    <w:rPr>
      <w:rFonts w:asciiTheme="majorHAnsi" w:eastAsiaTheme="majorEastAsia" w:hAnsiTheme="majorHAnsi" w:cstheme="majorBidi"/>
      <w:b/>
      <w:bCs/>
    </w:rPr>
  </w:style>
  <w:style w:type="paragraph" w:styleId="affff3">
    <w:name w:val="Note Heading"/>
    <w:basedOn w:val="a1"/>
    <w:next w:val="a1"/>
    <w:link w:val="affff4"/>
    <w:uiPriority w:val="99"/>
    <w:unhideWhenUsed/>
    <w:rsid w:val="00A80670"/>
    <w:pPr>
      <w:spacing w:after="0"/>
    </w:pPr>
  </w:style>
  <w:style w:type="character" w:customStyle="1" w:styleId="affff4">
    <w:name w:val="Заголовок нотатки Знак"/>
    <w:basedOn w:val="a3"/>
    <w:link w:val="affff3"/>
    <w:uiPriority w:val="99"/>
    <w:rsid w:val="00A80670"/>
    <w:rPr>
      <w:rFonts w:eastAsia="ヒラギノ角ゴ Pro W3" w:cstheme="minorBidi"/>
      <w:color w:val="000000"/>
      <w:sz w:val="20"/>
      <w:szCs w:val="20"/>
      <w:lang w:val="en-US" w:eastAsia="ja-JP"/>
    </w:rPr>
  </w:style>
  <w:style w:type="paragraph" w:styleId="affff5">
    <w:name w:val="E-mail Signature"/>
    <w:basedOn w:val="a1"/>
    <w:link w:val="affff6"/>
    <w:uiPriority w:val="99"/>
    <w:unhideWhenUsed/>
    <w:rsid w:val="00A80670"/>
    <w:pPr>
      <w:spacing w:after="0"/>
    </w:pPr>
  </w:style>
  <w:style w:type="character" w:customStyle="1" w:styleId="affff6">
    <w:name w:val="Електронний підпис Знак"/>
    <w:basedOn w:val="a3"/>
    <w:link w:val="affff5"/>
    <w:uiPriority w:val="99"/>
    <w:rsid w:val="00A80670"/>
    <w:rPr>
      <w:rFonts w:eastAsia="ヒラギノ角ゴ Pro W3" w:cstheme="minorBidi"/>
      <w:color w:val="000000"/>
      <w:sz w:val="20"/>
      <w:szCs w:val="20"/>
      <w:lang w:val="en-US" w:eastAsia="ja-JP"/>
    </w:rPr>
  </w:style>
  <w:style w:type="character" w:styleId="affff7">
    <w:name w:val="Hashtag"/>
    <w:basedOn w:val="a3"/>
    <w:uiPriority w:val="99"/>
    <w:unhideWhenUsed/>
    <w:rsid w:val="00A80670"/>
    <w:rPr>
      <w:color w:val="2B579A"/>
      <w:shd w:val="clear" w:color="auto" w:fill="E1DFDD"/>
    </w:rPr>
  </w:style>
  <w:style w:type="paragraph" w:styleId="affff8">
    <w:name w:val="Block Text"/>
    <w:basedOn w:val="a1"/>
    <w:uiPriority w:val="99"/>
    <w:unhideWhenUsed/>
    <w:rsid w:val="00A80670"/>
    <w:pPr>
      <w:pBdr>
        <w:top w:val="single" w:sz="2" w:space="10" w:color="53170D" w:themeColor="accent1"/>
        <w:left w:val="single" w:sz="2" w:space="10" w:color="53170D" w:themeColor="accent1"/>
        <w:bottom w:val="single" w:sz="2" w:space="10" w:color="53170D" w:themeColor="accent1"/>
        <w:right w:val="single" w:sz="2" w:space="10" w:color="53170D" w:themeColor="accent1"/>
      </w:pBdr>
      <w:ind w:left="1152" w:right="1152"/>
    </w:pPr>
    <w:rPr>
      <w:rFonts w:eastAsiaTheme="minorEastAsia"/>
      <w:i/>
      <w:iCs/>
      <w:color w:val="53170D" w:themeColor="accent1"/>
    </w:rPr>
  </w:style>
  <w:style w:type="character" w:styleId="affff9">
    <w:name w:val="Mention"/>
    <w:basedOn w:val="a3"/>
    <w:uiPriority w:val="99"/>
    <w:unhideWhenUsed/>
    <w:rsid w:val="00A80670"/>
    <w:rPr>
      <w:color w:val="2B579A"/>
      <w:shd w:val="clear" w:color="auto" w:fill="E1DFDD"/>
    </w:rPr>
  </w:style>
  <w:style w:type="character" w:styleId="HTML1">
    <w:name w:val="HTML Keyboard"/>
    <w:basedOn w:val="a3"/>
    <w:uiPriority w:val="99"/>
    <w:unhideWhenUsed/>
    <w:rsid w:val="005E0C15"/>
    <w:rPr>
      <w:rFonts w:ascii="Consolas" w:hAnsi="Consolas"/>
      <w:sz w:val="20"/>
      <w:szCs w:val="20"/>
    </w:rPr>
  </w:style>
  <w:style w:type="character" w:styleId="HTML2">
    <w:name w:val="HTML Code"/>
    <w:basedOn w:val="a3"/>
    <w:uiPriority w:val="99"/>
    <w:unhideWhenUsed/>
    <w:rsid w:val="005E0C15"/>
    <w:rPr>
      <w:rFonts w:ascii="Consolas" w:hAnsi="Consolas"/>
      <w:sz w:val="20"/>
      <w:szCs w:val="20"/>
    </w:rPr>
  </w:style>
  <w:style w:type="paragraph" w:styleId="affffa">
    <w:name w:val="Salutation"/>
    <w:basedOn w:val="a2"/>
    <w:next w:val="a1"/>
    <w:link w:val="affffb"/>
    <w:uiPriority w:val="99"/>
    <w:unhideWhenUsed/>
    <w:rsid w:val="005E0C15"/>
  </w:style>
  <w:style w:type="character" w:customStyle="1" w:styleId="affffb">
    <w:name w:val="Привітання Знак"/>
    <w:basedOn w:val="a3"/>
    <w:link w:val="affffa"/>
    <w:uiPriority w:val="99"/>
    <w:rsid w:val="009C7686"/>
    <w:rPr>
      <w:rFonts w:eastAsia="ヒラギノ角ゴ Pro W3" w:cs="Calibri"/>
      <w:sz w:val="18"/>
      <w:szCs w:val="20"/>
      <w:lang w:val="en-US" w:eastAsia="zh-CN"/>
    </w:rPr>
  </w:style>
  <w:style w:type="paragraph" w:styleId="affffc">
    <w:name w:val="Closing"/>
    <w:basedOn w:val="a2"/>
    <w:link w:val="affffd"/>
    <w:uiPriority w:val="99"/>
    <w:unhideWhenUsed/>
    <w:rsid w:val="005E0C15"/>
    <w:pPr>
      <w:ind w:left="4252"/>
    </w:pPr>
  </w:style>
  <w:style w:type="character" w:customStyle="1" w:styleId="affffd">
    <w:name w:val="Прощання Знак"/>
    <w:basedOn w:val="a3"/>
    <w:link w:val="affffc"/>
    <w:uiPriority w:val="99"/>
    <w:rsid w:val="009C7686"/>
    <w:rPr>
      <w:rFonts w:eastAsia="ヒラギノ角ゴ Pro W3" w:cs="Calibri"/>
      <w:sz w:val="18"/>
      <w:szCs w:val="20"/>
      <w:lang w:val="en-US" w:eastAsia="zh-CN"/>
    </w:rPr>
  </w:style>
  <w:style w:type="character" w:styleId="affffe">
    <w:name w:val="Subtle Reference"/>
    <w:basedOn w:val="a3"/>
    <w:uiPriority w:val="31"/>
    <w:qFormat/>
    <w:rsid w:val="005E0C15"/>
    <w:rPr>
      <w:smallCaps/>
      <w:color w:val="5A5A5A" w:themeColor="text1" w:themeTint="A5"/>
    </w:rPr>
  </w:style>
  <w:style w:type="paragraph" w:styleId="afffff">
    <w:name w:val="envelope address"/>
    <w:basedOn w:val="a1"/>
    <w:uiPriority w:val="99"/>
    <w:unhideWhenUsed/>
    <w:rsid w:val="004428EE"/>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table" w:styleId="250">
    <w:name w:val="Medium Shading 2 Accent 5"/>
    <w:basedOn w:val="a4"/>
    <w:uiPriority w:val="64"/>
    <w:rsid w:val="000276FB"/>
    <w:pPr>
      <w:spacing w:after="0"/>
    </w:pPr>
    <w:rPr>
      <w:rFonts w:eastAsiaTheme="minorEastAsia" w:cstheme="minorBidi"/>
      <w:sz w:val="22"/>
      <w:szCs w:val="22"/>
      <w:lang w:eastAsia="ru-RU"/>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2CC" w:themeColor="background1"/>
      </w:rPr>
      <w:tblPr/>
      <w:tcPr>
        <w:tcBorders>
          <w:top w:val="single" w:sz="18" w:space="0" w:color="auto"/>
          <w:left w:val="nil"/>
          <w:bottom w:val="single" w:sz="18" w:space="0" w:color="auto"/>
          <w:right w:val="nil"/>
          <w:insideH w:val="nil"/>
          <w:insideV w:val="nil"/>
        </w:tcBorders>
        <w:shd w:val="clear" w:color="auto" w:fill="0563C1"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2CC" w:themeFill="background1"/>
      </w:tcPr>
    </w:tblStylePr>
    <w:tblStylePr w:type="firstCol">
      <w:rPr>
        <w:b/>
        <w:bCs/>
        <w:color w:val="FFF2CC" w:themeColor="background1"/>
      </w:rPr>
      <w:tblPr/>
      <w:tcPr>
        <w:tcBorders>
          <w:top w:val="nil"/>
          <w:left w:val="nil"/>
          <w:bottom w:val="single" w:sz="18" w:space="0" w:color="auto"/>
          <w:right w:val="nil"/>
          <w:insideH w:val="nil"/>
          <w:insideV w:val="nil"/>
        </w:tcBorders>
        <w:shd w:val="clear" w:color="auto" w:fill="0563C1" w:themeFill="accent5"/>
      </w:tcPr>
    </w:tblStylePr>
    <w:tblStylePr w:type="lastCol">
      <w:rPr>
        <w:b/>
        <w:bCs/>
        <w:color w:val="FFF2CC" w:themeColor="background1"/>
      </w:rPr>
      <w:tblPr/>
      <w:tcPr>
        <w:tcBorders>
          <w:left w:val="nil"/>
          <w:right w:val="nil"/>
          <w:insideH w:val="nil"/>
          <w:insideV w:val="nil"/>
        </w:tcBorders>
        <w:shd w:val="clear" w:color="auto" w:fill="0563C1" w:themeFill="accent5"/>
      </w:tcPr>
    </w:tblStylePr>
    <w:tblStylePr w:type="band1Vert">
      <w:tblPr/>
      <w:tcPr>
        <w:tcBorders>
          <w:left w:val="nil"/>
          <w:right w:val="nil"/>
          <w:insideH w:val="nil"/>
          <w:insideV w:val="nil"/>
        </w:tcBorders>
        <w:shd w:val="clear" w:color="auto" w:fill="FFE085" w:themeFill="background1" w:themeFillShade="D8"/>
      </w:tcPr>
    </w:tblStylePr>
    <w:tblStylePr w:type="band1Horz">
      <w:tblPr/>
      <w:tcPr>
        <w:shd w:val="clear" w:color="auto" w:fill="FFE085"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2CC" w:themeColor="background1"/>
      </w:rPr>
      <w:tblPr/>
      <w:tcPr>
        <w:tcBorders>
          <w:top w:val="single" w:sz="18" w:space="0" w:color="auto"/>
          <w:left w:val="nil"/>
          <w:bottom w:val="single" w:sz="18" w:space="0" w:color="auto"/>
          <w:right w:val="nil"/>
          <w:insideH w:val="nil"/>
          <w:insideV w:val="nil"/>
        </w:tcBorders>
      </w:tcPr>
    </w:tblStylePr>
  </w:style>
  <w:style w:type="character" w:styleId="afffff0">
    <w:name w:val="footnote reference"/>
    <w:basedOn w:val="a3"/>
    <w:uiPriority w:val="99"/>
    <w:unhideWhenUsed/>
    <w:rsid w:val="000276FB"/>
    <w:rPr>
      <w:vertAlign w:val="superscript"/>
    </w:rPr>
  </w:style>
  <w:style w:type="paragraph" w:customStyle="1" w:styleId="Infobox">
    <w:name w:val="Infobox"/>
    <w:basedOn w:val="a1"/>
    <w:qFormat/>
    <w:rsid w:val="003D75CA"/>
    <w:pPr>
      <w:spacing w:after="120"/>
      <w:jc w:val="left"/>
    </w:pPr>
    <w:rPr>
      <w:rFonts w:eastAsiaTheme="minorHAnsi" w:cstheme="minorBidi"/>
      <w:bCs w:val="0"/>
      <w:color w:val="000000" w:themeColor="text1"/>
      <w:szCs w:val="24"/>
      <w:lang w:eastAsia="en-US"/>
    </w:rPr>
  </w:style>
  <w:style w:type="paragraph" w:styleId="54">
    <w:name w:val="List Continue 5"/>
    <w:basedOn w:val="a1"/>
    <w:uiPriority w:val="99"/>
    <w:unhideWhenUsed/>
    <w:rsid w:val="00952333"/>
    <w:pPr>
      <w:spacing w:after="120"/>
      <w:ind w:left="1415"/>
      <w:contextualSpacing/>
    </w:pPr>
  </w:style>
  <w:style w:type="paragraph" w:styleId="2">
    <w:name w:val="List Bullet 2"/>
    <w:basedOn w:val="a2"/>
    <w:uiPriority w:val="99"/>
    <w:unhideWhenUsed/>
    <w:rsid w:val="00952333"/>
    <w:pPr>
      <w:numPr>
        <w:numId w:val="2"/>
      </w:numPr>
    </w:pPr>
  </w:style>
  <w:style w:type="paragraph" w:styleId="3">
    <w:name w:val="List Bullet 3"/>
    <w:basedOn w:val="a1"/>
    <w:uiPriority w:val="99"/>
    <w:unhideWhenUsed/>
    <w:rsid w:val="00952333"/>
    <w:pPr>
      <w:numPr>
        <w:numId w:val="3"/>
      </w:numPr>
      <w:contextualSpacing/>
    </w:pPr>
  </w:style>
  <w:style w:type="paragraph" w:styleId="5">
    <w:name w:val="List Number 5"/>
    <w:basedOn w:val="a1"/>
    <w:uiPriority w:val="99"/>
    <w:unhideWhenUsed/>
    <w:rsid w:val="00952333"/>
    <w:pPr>
      <w:numPr>
        <w:numId w:val="7"/>
      </w:numPr>
      <w:contextualSpacing/>
    </w:pPr>
  </w:style>
  <w:style w:type="paragraph" w:styleId="4">
    <w:name w:val="List Bullet 4"/>
    <w:basedOn w:val="a1"/>
    <w:uiPriority w:val="99"/>
    <w:unhideWhenUsed/>
    <w:rsid w:val="00952333"/>
    <w:pPr>
      <w:numPr>
        <w:numId w:val="4"/>
      </w:numPr>
      <w:contextualSpacing/>
    </w:pPr>
  </w:style>
  <w:style w:type="paragraph" w:styleId="50">
    <w:name w:val="List Bullet 5"/>
    <w:basedOn w:val="a1"/>
    <w:uiPriority w:val="99"/>
    <w:unhideWhenUsed/>
    <w:rsid w:val="00952333"/>
    <w:pPr>
      <w:numPr>
        <w:numId w:val="5"/>
      </w:numPr>
      <w:contextualSpacing/>
    </w:pPr>
  </w:style>
  <w:style w:type="character" w:styleId="afffff1">
    <w:name w:val="line number"/>
    <w:basedOn w:val="a3"/>
    <w:uiPriority w:val="99"/>
    <w:unhideWhenUsed/>
    <w:rsid w:val="009C7686"/>
  </w:style>
  <w:style w:type="character" w:styleId="afffff2">
    <w:name w:val="endnote reference"/>
    <w:basedOn w:val="a3"/>
    <w:uiPriority w:val="99"/>
    <w:unhideWhenUsed/>
    <w:rsid w:val="009C7686"/>
    <w:rPr>
      <w:vertAlign w:val="superscript"/>
    </w:rPr>
  </w:style>
  <w:style w:type="character" w:styleId="afffff3">
    <w:name w:val="Smart Link"/>
    <w:basedOn w:val="a3"/>
    <w:uiPriority w:val="99"/>
    <w:unhideWhenUsed/>
    <w:rsid w:val="009C7686"/>
    <w:rPr>
      <w:color w:val="0000FF"/>
      <w:u w:val="single"/>
      <w:shd w:val="clear" w:color="auto" w:fill="F3F2F1"/>
    </w:rPr>
  </w:style>
  <w:style w:type="table" w:styleId="afffff4">
    <w:name w:val="Table Grid"/>
    <w:basedOn w:val="a4"/>
    <w:uiPriority w:val="39"/>
    <w:rsid w:val="005C22C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70">
    <w:name w:val="Заголовок 7 Знак"/>
    <w:basedOn w:val="a3"/>
    <w:link w:val="7"/>
    <w:uiPriority w:val="9"/>
    <w:rsid w:val="00DA668B"/>
    <w:rPr>
      <w:rFonts w:asciiTheme="majorHAnsi" w:eastAsiaTheme="majorEastAsia" w:hAnsiTheme="majorHAnsi" w:cstheme="majorBidi"/>
      <w:bCs/>
      <w:i/>
      <w:iCs/>
      <w:color w:val="290B06" w:themeColor="accent1" w:themeShade="7F"/>
      <w:sz w:val="18"/>
      <w:szCs w:val="20"/>
      <w:lang w:val="en-US" w:eastAsia="ja-JP"/>
    </w:rPr>
  </w:style>
  <w:style w:type="table" w:styleId="-4">
    <w:name w:val="Grid Table 4"/>
    <w:basedOn w:val="a4"/>
    <w:uiPriority w:val="49"/>
    <w:rsid w:val="0001444C"/>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2CC"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75712">
      <w:bodyDiv w:val="1"/>
      <w:marLeft w:val="0"/>
      <w:marRight w:val="0"/>
      <w:marTop w:val="0"/>
      <w:marBottom w:val="0"/>
      <w:divBdr>
        <w:top w:val="none" w:sz="0" w:space="0" w:color="auto"/>
        <w:left w:val="none" w:sz="0" w:space="0" w:color="auto"/>
        <w:bottom w:val="none" w:sz="0" w:space="0" w:color="auto"/>
        <w:right w:val="none" w:sz="0" w:space="0" w:color="auto"/>
      </w:divBdr>
    </w:div>
    <w:div w:id="49768917">
      <w:bodyDiv w:val="1"/>
      <w:marLeft w:val="0"/>
      <w:marRight w:val="0"/>
      <w:marTop w:val="0"/>
      <w:marBottom w:val="0"/>
      <w:divBdr>
        <w:top w:val="none" w:sz="0" w:space="0" w:color="auto"/>
        <w:left w:val="none" w:sz="0" w:space="0" w:color="auto"/>
        <w:bottom w:val="none" w:sz="0" w:space="0" w:color="auto"/>
        <w:right w:val="none" w:sz="0" w:space="0" w:color="auto"/>
      </w:divBdr>
      <w:divsChild>
        <w:div w:id="844052292">
          <w:marLeft w:val="0"/>
          <w:marRight w:val="0"/>
          <w:marTop w:val="0"/>
          <w:marBottom w:val="0"/>
          <w:divBdr>
            <w:top w:val="none" w:sz="0" w:space="0" w:color="auto"/>
            <w:left w:val="none" w:sz="0" w:space="0" w:color="auto"/>
            <w:bottom w:val="none" w:sz="0" w:space="0" w:color="auto"/>
            <w:right w:val="none" w:sz="0" w:space="0" w:color="auto"/>
          </w:divBdr>
          <w:divsChild>
            <w:div w:id="981691851">
              <w:marLeft w:val="0"/>
              <w:marRight w:val="0"/>
              <w:marTop w:val="0"/>
              <w:marBottom w:val="0"/>
              <w:divBdr>
                <w:top w:val="none" w:sz="0" w:space="0" w:color="auto"/>
                <w:left w:val="none" w:sz="0" w:space="0" w:color="auto"/>
                <w:bottom w:val="none" w:sz="0" w:space="0" w:color="auto"/>
                <w:right w:val="none" w:sz="0" w:space="0" w:color="auto"/>
              </w:divBdr>
              <w:divsChild>
                <w:div w:id="66474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41949">
          <w:blockQuote w:val="1"/>
          <w:marLeft w:val="0"/>
          <w:marRight w:val="0"/>
          <w:marTop w:val="0"/>
          <w:marBottom w:val="240"/>
          <w:divBdr>
            <w:top w:val="none" w:sz="0" w:space="0" w:color="auto"/>
            <w:left w:val="single" w:sz="24" w:space="12" w:color="DDDDDD"/>
            <w:bottom w:val="none" w:sz="0" w:space="0" w:color="auto"/>
            <w:right w:val="none" w:sz="0" w:space="0" w:color="auto"/>
          </w:divBdr>
        </w:div>
        <w:div w:id="981616941">
          <w:blockQuote w:val="1"/>
          <w:marLeft w:val="0"/>
          <w:marRight w:val="0"/>
          <w:marTop w:val="0"/>
          <w:marBottom w:val="240"/>
          <w:divBdr>
            <w:top w:val="none" w:sz="0" w:space="0" w:color="auto"/>
            <w:left w:val="single" w:sz="24" w:space="12" w:color="DDDDDD"/>
            <w:bottom w:val="none" w:sz="0" w:space="0" w:color="auto"/>
            <w:right w:val="none" w:sz="0" w:space="0" w:color="auto"/>
          </w:divBdr>
        </w:div>
        <w:div w:id="1874999817">
          <w:blockQuote w:val="1"/>
          <w:marLeft w:val="0"/>
          <w:marRight w:val="0"/>
          <w:marTop w:val="0"/>
          <w:marBottom w:val="240"/>
          <w:divBdr>
            <w:top w:val="none" w:sz="0" w:space="0" w:color="auto"/>
            <w:left w:val="single" w:sz="24" w:space="12" w:color="DDDDDD"/>
            <w:bottom w:val="none" w:sz="0" w:space="0" w:color="auto"/>
            <w:right w:val="none" w:sz="0" w:space="0" w:color="auto"/>
          </w:divBdr>
        </w:div>
      </w:divsChild>
    </w:div>
    <w:div w:id="510416538">
      <w:bodyDiv w:val="1"/>
      <w:marLeft w:val="0"/>
      <w:marRight w:val="0"/>
      <w:marTop w:val="0"/>
      <w:marBottom w:val="0"/>
      <w:divBdr>
        <w:top w:val="none" w:sz="0" w:space="0" w:color="auto"/>
        <w:left w:val="none" w:sz="0" w:space="0" w:color="auto"/>
        <w:bottom w:val="none" w:sz="0" w:space="0" w:color="auto"/>
        <w:right w:val="none" w:sz="0" w:space="0" w:color="auto"/>
      </w:divBdr>
    </w:div>
    <w:div w:id="548300738">
      <w:bodyDiv w:val="1"/>
      <w:marLeft w:val="0"/>
      <w:marRight w:val="0"/>
      <w:marTop w:val="0"/>
      <w:marBottom w:val="0"/>
      <w:divBdr>
        <w:top w:val="none" w:sz="0" w:space="0" w:color="auto"/>
        <w:left w:val="none" w:sz="0" w:space="0" w:color="auto"/>
        <w:bottom w:val="none" w:sz="0" w:space="0" w:color="auto"/>
        <w:right w:val="none" w:sz="0" w:space="0" w:color="auto"/>
      </w:divBdr>
    </w:div>
    <w:div w:id="612588743">
      <w:bodyDiv w:val="1"/>
      <w:marLeft w:val="0"/>
      <w:marRight w:val="0"/>
      <w:marTop w:val="0"/>
      <w:marBottom w:val="0"/>
      <w:divBdr>
        <w:top w:val="none" w:sz="0" w:space="0" w:color="auto"/>
        <w:left w:val="none" w:sz="0" w:space="0" w:color="auto"/>
        <w:bottom w:val="none" w:sz="0" w:space="0" w:color="auto"/>
        <w:right w:val="none" w:sz="0" w:space="0" w:color="auto"/>
      </w:divBdr>
      <w:divsChild>
        <w:div w:id="222257904">
          <w:marLeft w:val="0"/>
          <w:marRight w:val="0"/>
          <w:marTop w:val="0"/>
          <w:marBottom w:val="0"/>
          <w:divBdr>
            <w:top w:val="none" w:sz="0" w:space="0" w:color="auto"/>
            <w:left w:val="none" w:sz="0" w:space="0" w:color="auto"/>
            <w:bottom w:val="none" w:sz="0" w:space="0" w:color="auto"/>
            <w:right w:val="none" w:sz="0" w:space="0" w:color="auto"/>
          </w:divBdr>
          <w:divsChild>
            <w:div w:id="1487237965">
              <w:marLeft w:val="0"/>
              <w:marRight w:val="0"/>
              <w:marTop w:val="0"/>
              <w:marBottom w:val="0"/>
              <w:divBdr>
                <w:top w:val="none" w:sz="0" w:space="0" w:color="auto"/>
                <w:left w:val="none" w:sz="0" w:space="0" w:color="auto"/>
                <w:bottom w:val="none" w:sz="0" w:space="0" w:color="auto"/>
                <w:right w:val="none" w:sz="0" w:space="0" w:color="auto"/>
              </w:divBdr>
              <w:divsChild>
                <w:div w:id="101503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632259">
      <w:bodyDiv w:val="1"/>
      <w:marLeft w:val="0"/>
      <w:marRight w:val="0"/>
      <w:marTop w:val="0"/>
      <w:marBottom w:val="0"/>
      <w:divBdr>
        <w:top w:val="none" w:sz="0" w:space="0" w:color="auto"/>
        <w:left w:val="none" w:sz="0" w:space="0" w:color="auto"/>
        <w:bottom w:val="none" w:sz="0" w:space="0" w:color="auto"/>
        <w:right w:val="none" w:sz="0" w:space="0" w:color="auto"/>
      </w:divBdr>
    </w:div>
    <w:div w:id="686104714">
      <w:bodyDiv w:val="1"/>
      <w:marLeft w:val="0"/>
      <w:marRight w:val="0"/>
      <w:marTop w:val="0"/>
      <w:marBottom w:val="0"/>
      <w:divBdr>
        <w:top w:val="none" w:sz="0" w:space="0" w:color="auto"/>
        <w:left w:val="none" w:sz="0" w:space="0" w:color="auto"/>
        <w:bottom w:val="none" w:sz="0" w:space="0" w:color="auto"/>
        <w:right w:val="none" w:sz="0" w:space="0" w:color="auto"/>
      </w:divBdr>
      <w:divsChild>
        <w:div w:id="1835225180">
          <w:marLeft w:val="0"/>
          <w:marRight w:val="0"/>
          <w:marTop w:val="0"/>
          <w:marBottom w:val="0"/>
          <w:divBdr>
            <w:top w:val="none" w:sz="0" w:space="0" w:color="auto"/>
            <w:left w:val="none" w:sz="0" w:space="0" w:color="auto"/>
            <w:bottom w:val="none" w:sz="0" w:space="0" w:color="auto"/>
            <w:right w:val="none" w:sz="0" w:space="0" w:color="auto"/>
          </w:divBdr>
          <w:divsChild>
            <w:div w:id="746073831">
              <w:marLeft w:val="0"/>
              <w:marRight w:val="0"/>
              <w:marTop w:val="0"/>
              <w:marBottom w:val="0"/>
              <w:divBdr>
                <w:top w:val="none" w:sz="0" w:space="0" w:color="auto"/>
                <w:left w:val="none" w:sz="0" w:space="0" w:color="auto"/>
                <w:bottom w:val="none" w:sz="0" w:space="0" w:color="auto"/>
                <w:right w:val="none" w:sz="0" w:space="0" w:color="auto"/>
              </w:divBdr>
              <w:divsChild>
                <w:div w:id="80034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5413">
          <w:blockQuote w:val="1"/>
          <w:marLeft w:val="0"/>
          <w:marRight w:val="0"/>
          <w:marTop w:val="0"/>
          <w:marBottom w:val="240"/>
          <w:divBdr>
            <w:top w:val="none" w:sz="0" w:space="0" w:color="auto"/>
            <w:left w:val="single" w:sz="24" w:space="12" w:color="DDDDDD"/>
            <w:bottom w:val="none" w:sz="0" w:space="0" w:color="auto"/>
            <w:right w:val="none" w:sz="0" w:space="0" w:color="auto"/>
          </w:divBdr>
        </w:div>
        <w:div w:id="298995037">
          <w:blockQuote w:val="1"/>
          <w:marLeft w:val="0"/>
          <w:marRight w:val="0"/>
          <w:marTop w:val="0"/>
          <w:marBottom w:val="240"/>
          <w:divBdr>
            <w:top w:val="none" w:sz="0" w:space="0" w:color="auto"/>
            <w:left w:val="single" w:sz="24" w:space="12" w:color="DDDDDD"/>
            <w:bottom w:val="none" w:sz="0" w:space="0" w:color="auto"/>
            <w:right w:val="none" w:sz="0" w:space="0" w:color="auto"/>
          </w:divBdr>
        </w:div>
        <w:div w:id="2012099219">
          <w:blockQuote w:val="1"/>
          <w:marLeft w:val="0"/>
          <w:marRight w:val="0"/>
          <w:marTop w:val="0"/>
          <w:marBottom w:val="240"/>
          <w:divBdr>
            <w:top w:val="none" w:sz="0" w:space="0" w:color="auto"/>
            <w:left w:val="single" w:sz="24" w:space="12" w:color="DDDDDD"/>
            <w:bottom w:val="none" w:sz="0" w:space="0" w:color="auto"/>
            <w:right w:val="none" w:sz="0" w:space="0" w:color="auto"/>
          </w:divBdr>
        </w:div>
      </w:divsChild>
    </w:div>
    <w:div w:id="853149272">
      <w:bodyDiv w:val="1"/>
      <w:marLeft w:val="0"/>
      <w:marRight w:val="0"/>
      <w:marTop w:val="0"/>
      <w:marBottom w:val="0"/>
      <w:divBdr>
        <w:top w:val="none" w:sz="0" w:space="0" w:color="auto"/>
        <w:left w:val="none" w:sz="0" w:space="0" w:color="auto"/>
        <w:bottom w:val="none" w:sz="0" w:space="0" w:color="auto"/>
        <w:right w:val="none" w:sz="0" w:space="0" w:color="auto"/>
      </w:divBdr>
    </w:div>
    <w:div w:id="903954613">
      <w:bodyDiv w:val="1"/>
      <w:marLeft w:val="0"/>
      <w:marRight w:val="0"/>
      <w:marTop w:val="0"/>
      <w:marBottom w:val="0"/>
      <w:divBdr>
        <w:top w:val="none" w:sz="0" w:space="0" w:color="auto"/>
        <w:left w:val="none" w:sz="0" w:space="0" w:color="auto"/>
        <w:bottom w:val="none" w:sz="0" w:space="0" w:color="auto"/>
        <w:right w:val="none" w:sz="0" w:space="0" w:color="auto"/>
      </w:divBdr>
    </w:div>
    <w:div w:id="907804776">
      <w:bodyDiv w:val="1"/>
      <w:marLeft w:val="0"/>
      <w:marRight w:val="0"/>
      <w:marTop w:val="0"/>
      <w:marBottom w:val="0"/>
      <w:divBdr>
        <w:top w:val="none" w:sz="0" w:space="0" w:color="auto"/>
        <w:left w:val="none" w:sz="0" w:space="0" w:color="auto"/>
        <w:bottom w:val="none" w:sz="0" w:space="0" w:color="auto"/>
        <w:right w:val="none" w:sz="0" w:space="0" w:color="auto"/>
      </w:divBdr>
    </w:div>
    <w:div w:id="942034848">
      <w:bodyDiv w:val="1"/>
      <w:marLeft w:val="0"/>
      <w:marRight w:val="0"/>
      <w:marTop w:val="0"/>
      <w:marBottom w:val="0"/>
      <w:divBdr>
        <w:top w:val="none" w:sz="0" w:space="0" w:color="auto"/>
        <w:left w:val="none" w:sz="0" w:space="0" w:color="auto"/>
        <w:bottom w:val="none" w:sz="0" w:space="0" w:color="auto"/>
        <w:right w:val="none" w:sz="0" w:space="0" w:color="auto"/>
      </w:divBdr>
    </w:div>
    <w:div w:id="1119451580">
      <w:bodyDiv w:val="1"/>
      <w:marLeft w:val="0"/>
      <w:marRight w:val="0"/>
      <w:marTop w:val="0"/>
      <w:marBottom w:val="0"/>
      <w:divBdr>
        <w:top w:val="none" w:sz="0" w:space="0" w:color="auto"/>
        <w:left w:val="none" w:sz="0" w:space="0" w:color="auto"/>
        <w:bottom w:val="none" w:sz="0" w:space="0" w:color="auto"/>
        <w:right w:val="none" w:sz="0" w:space="0" w:color="auto"/>
      </w:divBdr>
    </w:div>
    <w:div w:id="1141652081">
      <w:bodyDiv w:val="1"/>
      <w:marLeft w:val="0"/>
      <w:marRight w:val="0"/>
      <w:marTop w:val="0"/>
      <w:marBottom w:val="0"/>
      <w:divBdr>
        <w:top w:val="none" w:sz="0" w:space="0" w:color="auto"/>
        <w:left w:val="none" w:sz="0" w:space="0" w:color="auto"/>
        <w:bottom w:val="none" w:sz="0" w:space="0" w:color="auto"/>
        <w:right w:val="none" w:sz="0" w:space="0" w:color="auto"/>
      </w:divBdr>
    </w:div>
    <w:div w:id="1153526997">
      <w:bodyDiv w:val="1"/>
      <w:marLeft w:val="0"/>
      <w:marRight w:val="0"/>
      <w:marTop w:val="0"/>
      <w:marBottom w:val="0"/>
      <w:divBdr>
        <w:top w:val="none" w:sz="0" w:space="0" w:color="auto"/>
        <w:left w:val="none" w:sz="0" w:space="0" w:color="auto"/>
        <w:bottom w:val="none" w:sz="0" w:space="0" w:color="auto"/>
        <w:right w:val="none" w:sz="0" w:space="0" w:color="auto"/>
      </w:divBdr>
    </w:div>
    <w:div w:id="1167938137">
      <w:bodyDiv w:val="1"/>
      <w:marLeft w:val="0"/>
      <w:marRight w:val="0"/>
      <w:marTop w:val="0"/>
      <w:marBottom w:val="0"/>
      <w:divBdr>
        <w:top w:val="none" w:sz="0" w:space="0" w:color="auto"/>
        <w:left w:val="none" w:sz="0" w:space="0" w:color="auto"/>
        <w:bottom w:val="none" w:sz="0" w:space="0" w:color="auto"/>
        <w:right w:val="none" w:sz="0" w:space="0" w:color="auto"/>
      </w:divBdr>
    </w:div>
    <w:div w:id="1265309468">
      <w:bodyDiv w:val="1"/>
      <w:marLeft w:val="0"/>
      <w:marRight w:val="0"/>
      <w:marTop w:val="0"/>
      <w:marBottom w:val="0"/>
      <w:divBdr>
        <w:top w:val="none" w:sz="0" w:space="0" w:color="auto"/>
        <w:left w:val="none" w:sz="0" w:space="0" w:color="auto"/>
        <w:bottom w:val="none" w:sz="0" w:space="0" w:color="auto"/>
        <w:right w:val="none" w:sz="0" w:space="0" w:color="auto"/>
      </w:divBdr>
      <w:divsChild>
        <w:div w:id="293829326">
          <w:marLeft w:val="0"/>
          <w:marRight w:val="0"/>
          <w:marTop w:val="0"/>
          <w:marBottom w:val="0"/>
          <w:divBdr>
            <w:top w:val="none" w:sz="0" w:space="0" w:color="auto"/>
            <w:left w:val="none" w:sz="0" w:space="0" w:color="auto"/>
            <w:bottom w:val="none" w:sz="0" w:space="0" w:color="auto"/>
            <w:right w:val="none" w:sz="0" w:space="0" w:color="auto"/>
          </w:divBdr>
          <w:divsChild>
            <w:div w:id="1594049583">
              <w:marLeft w:val="0"/>
              <w:marRight w:val="0"/>
              <w:marTop w:val="0"/>
              <w:marBottom w:val="0"/>
              <w:divBdr>
                <w:top w:val="none" w:sz="0" w:space="0" w:color="auto"/>
                <w:left w:val="none" w:sz="0" w:space="0" w:color="auto"/>
                <w:bottom w:val="none" w:sz="0" w:space="0" w:color="auto"/>
                <w:right w:val="none" w:sz="0" w:space="0" w:color="auto"/>
              </w:divBdr>
            </w:div>
            <w:div w:id="1373308385">
              <w:marLeft w:val="0"/>
              <w:marRight w:val="0"/>
              <w:marTop w:val="0"/>
              <w:marBottom w:val="0"/>
              <w:divBdr>
                <w:top w:val="none" w:sz="0" w:space="0" w:color="auto"/>
                <w:left w:val="none" w:sz="0" w:space="0" w:color="auto"/>
                <w:bottom w:val="none" w:sz="0" w:space="0" w:color="auto"/>
                <w:right w:val="none" w:sz="0" w:space="0" w:color="auto"/>
              </w:divBdr>
            </w:div>
            <w:div w:id="554239417">
              <w:marLeft w:val="0"/>
              <w:marRight w:val="0"/>
              <w:marTop w:val="0"/>
              <w:marBottom w:val="0"/>
              <w:divBdr>
                <w:top w:val="none" w:sz="0" w:space="0" w:color="auto"/>
                <w:left w:val="none" w:sz="0" w:space="0" w:color="auto"/>
                <w:bottom w:val="none" w:sz="0" w:space="0" w:color="auto"/>
                <w:right w:val="none" w:sz="0" w:space="0" w:color="auto"/>
              </w:divBdr>
            </w:div>
            <w:div w:id="39767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87909">
      <w:bodyDiv w:val="1"/>
      <w:marLeft w:val="0"/>
      <w:marRight w:val="0"/>
      <w:marTop w:val="0"/>
      <w:marBottom w:val="0"/>
      <w:divBdr>
        <w:top w:val="none" w:sz="0" w:space="0" w:color="auto"/>
        <w:left w:val="none" w:sz="0" w:space="0" w:color="auto"/>
        <w:bottom w:val="none" w:sz="0" w:space="0" w:color="auto"/>
        <w:right w:val="none" w:sz="0" w:space="0" w:color="auto"/>
      </w:divBdr>
    </w:div>
    <w:div w:id="1532107843">
      <w:bodyDiv w:val="1"/>
      <w:marLeft w:val="0"/>
      <w:marRight w:val="0"/>
      <w:marTop w:val="0"/>
      <w:marBottom w:val="0"/>
      <w:divBdr>
        <w:top w:val="none" w:sz="0" w:space="0" w:color="auto"/>
        <w:left w:val="none" w:sz="0" w:space="0" w:color="auto"/>
        <w:bottom w:val="none" w:sz="0" w:space="0" w:color="auto"/>
        <w:right w:val="none" w:sz="0" w:space="0" w:color="auto"/>
      </w:divBdr>
      <w:divsChild>
        <w:div w:id="131295208">
          <w:marLeft w:val="0"/>
          <w:marRight w:val="0"/>
          <w:marTop w:val="0"/>
          <w:marBottom w:val="0"/>
          <w:divBdr>
            <w:top w:val="none" w:sz="0" w:space="0" w:color="auto"/>
            <w:left w:val="none" w:sz="0" w:space="0" w:color="auto"/>
            <w:bottom w:val="none" w:sz="0" w:space="0" w:color="auto"/>
            <w:right w:val="none" w:sz="0" w:space="0" w:color="auto"/>
          </w:divBdr>
          <w:divsChild>
            <w:div w:id="247157447">
              <w:marLeft w:val="0"/>
              <w:marRight w:val="0"/>
              <w:marTop w:val="0"/>
              <w:marBottom w:val="75"/>
              <w:divBdr>
                <w:top w:val="none" w:sz="0" w:space="0" w:color="auto"/>
                <w:left w:val="none" w:sz="0" w:space="0" w:color="auto"/>
                <w:bottom w:val="none" w:sz="0" w:space="0" w:color="auto"/>
                <w:right w:val="none" w:sz="0" w:space="0" w:color="auto"/>
              </w:divBdr>
            </w:div>
            <w:div w:id="1154181096">
              <w:marLeft w:val="0"/>
              <w:marRight w:val="0"/>
              <w:marTop w:val="0"/>
              <w:marBottom w:val="75"/>
              <w:divBdr>
                <w:top w:val="none" w:sz="0" w:space="0" w:color="auto"/>
                <w:left w:val="none" w:sz="0" w:space="0" w:color="auto"/>
                <w:bottom w:val="none" w:sz="0" w:space="0" w:color="auto"/>
                <w:right w:val="none" w:sz="0" w:space="0" w:color="auto"/>
              </w:divBdr>
            </w:div>
            <w:div w:id="1717772994">
              <w:marLeft w:val="0"/>
              <w:marRight w:val="0"/>
              <w:marTop w:val="0"/>
              <w:marBottom w:val="75"/>
              <w:divBdr>
                <w:top w:val="none" w:sz="0" w:space="0" w:color="auto"/>
                <w:left w:val="none" w:sz="0" w:space="0" w:color="auto"/>
                <w:bottom w:val="none" w:sz="0" w:space="0" w:color="auto"/>
                <w:right w:val="none" w:sz="0" w:space="0" w:color="auto"/>
              </w:divBdr>
            </w:div>
            <w:div w:id="1891762240">
              <w:marLeft w:val="0"/>
              <w:marRight w:val="0"/>
              <w:marTop w:val="0"/>
              <w:marBottom w:val="75"/>
              <w:divBdr>
                <w:top w:val="none" w:sz="0" w:space="0" w:color="auto"/>
                <w:left w:val="none" w:sz="0" w:space="0" w:color="auto"/>
                <w:bottom w:val="none" w:sz="0" w:space="0" w:color="auto"/>
                <w:right w:val="none" w:sz="0" w:space="0" w:color="auto"/>
              </w:divBdr>
            </w:div>
            <w:div w:id="282347496">
              <w:marLeft w:val="0"/>
              <w:marRight w:val="0"/>
              <w:marTop w:val="0"/>
              <w:marBottom w:val="75"/>
              <w:divBdr>
                <w:top w:val="none" w:sz="0" w:space="0" w:color="auto"/>
                <w:left w:val="none" w:sz="0" w:space="0" w:color="auto"/>
                <w:bottom w:val="none" w:sz="0" w:space="0" w:color="auto"/>
                <w:right w:val="none" w:sz="0" w:space="0" w:color="auto"/>
              </w:divBdr>
            </w:div>
            <w:div w:id="449082790">
              <w:marLeft w:val="0"/>
              <w:marRight w:val="0"/>
              <w:marTop w:val="0"/>
              <w:marBottom w:val="75"/>
              <w:divBdr>
                <w:top w:val="none" w:sz="0" w:space="0" w:color="auto"/>
                <w:left w:val="none" w:sz="0" w:space="0" w:color="auto"/>
                <w:bottom w:val="none" w:sz="0" w:space="0" w:color="auto"/>
                <w:right w:val="none" w:sz="0" w:space="0" w:color="auto"/>
              </w:divBdr>
            </w:div>
            <w:div w:id="140194248">
              <w:marLeft w:val="0"/>
              <w:marRight w:val="0"/>
              <w:marTop w:val="0"/>
              <w:marBottom w:val="75"/>
              <w:divBdr>
                <w:top w:val="none" w:sz="0" w:space="0" w:color="auto"/>
                <w:left w:val="none" w:sz="0" w:space="0" w:color="auto"/>
                <w:bottom w:val="none" w:sz="0" w:space="0" w:color="auto"/>
                <w:right w:val="none" w:sz="0" w:space="0" w:color="auto"/>
              </w:divBdr>
            </w:div>
            <w:div w:id="1432698691">
              <w:marLeft w:val="0"/>
              <w:marRight w:val="0"/>
              <w:marTop w:val="0"/>
              <w:marBottom w:val="75"/>
              <w:divBdr>
                <w:top w:val="none" w:sz="0" w:space="0" w:color="auto"/>
                <w:left w:val="none" w:sz="0" w:space="0" w:color="auto"/>
                <w:bottom w:val="none" w:sz="0" w:space="0" w:color="auto"/>
                <w:right w:val="none" w:sz="0" w:space="0" w:color="auto"/>
              </w:divBdr>
            </w:div>
            <w:div w:id="306252118">
              <w:marLeft w:val="0"/>
              <w:marRight w:val="0"/>
              <w:marTop w:val="0"/>
              <w:marBottom w:val="75"/>
              <w:divBdr>
                <w:top w:val="none" w:sz="0" w:space="0" w:color="auto"/>
                <w:left w:val="none" w:sz="0" w:space="0" w:color="auto"/>
                <w:bottom w:val="none" w:sz="0" w:space="0" w:color="auto"/>
                <w:right w:val="none" w:sz="0" w:space="0" w:color="auto"/>
              </w:divBdr>
            </w:div>
            <w:div w:id="556160304">
              <w:marLeft w:val="0"/>
              <w:marRight w:val="0"/>
              <w:marTop w:val="0"/>
              <w:marBottom w:val="75"/>
              <w:divBdr>
                <w:top w:val="none" w:sz="0" w:space="0" w:color="auto"/>
                <w:left w:val="none" w:sz="0" w:space="0" w:color="auto"/>
                <w:bottom w:val="none" w:sz="0" w:space="0" w:color="auto"/>
                <w:right w:val="none" w:sz="0" w:space="0" w:color="auto"/>
              </w:divBdr>
            </w:div>
            <w:div w:id="861699616">
              <w:marLeft w:val="0"/>
              <w:marRight w:val="0"/>
              <w:marTop w:val="0"/>
              <w:marBottom w:val="75"/>
              <w:divBdr>
                <w:top w:val="none" w:sz="0" w:space="0" w:color="auto"/>
                <w:left w:val="none" w:sz="0" w:space="0" w:color="auto"/>
                <w:bottom w:val="none" w:sz="0" w:space="0" w:color="auto"/>
                <w:right w:val="none" w:sz="0" w:space="0" w:color="auto"/>
              </w:divBdr>
            </w:div>
            <w:div w:id="1056900153">
              <w:marLeft w:val="0"/>
              <w:marRight w:val="0"/>
              <w:marTop w:val="0"/>
              <w:marBottom w:val="75"/>
              <w:divBdr>
                <w:top w:val="none" w:sz="0" w:space="0" w:color="auto"/>
                <w:left w:val="none" w:sz="0" w:space="0" w:color="auto"/>
                <w:bottom w:val="none" w:sz="0" w:space="0" w:color="auto"/>
                <w:right w:val="none" w:sz="0" w:space="0" w:color="auto"/>
              </w:divBdr>
            </w:div>
            <w:div w:id="2139908016">
              <w:marLeft w:val="0"/>
              <w:marRight w:val="0"/>
              <w:marTop w:val="0"/>
              <w:marBottom w:val="75"/>
              <w:divBdr>
                <w:top w:val="none" w:sz="0" w:space="0" w:color="auto"/>
                <w:left w:val="none" w:sz="0" w:space="0" w:color="auto"/>
                <w:bottom w:val="none" w:sz="0" w:space="0" w:color="auto"/>
                <w:right w:val="none" w:sz="0" w:space="0" w:color="auto"/>
              </w:divBdr>
            </w:div>
            <w:div w:id="1750880613">
              <w:marLeft w:val="0"/>
              <w:marRight w:val="0"/>
              <w:marTop w:val="0"/>
              <w:marBottom w:val="75"/>
              <w:divBdr>
                <w:top w:val="none" w:sz="0" w:space="0" w:color="auto"/>
                <w:left w:val="none" w:sz="0" w:space="0" w:color="auto"/>
                <w:bottom w:val="none" w:sz="0" w:space="0" w:color="auto"/>
                <w:right w:val="none" w:sz="0" w:space="0" w:color="auto"/>
              </w:divBdr>
            </w:div>
            <w:div w:id="73158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018922">
      <w:bodyDiv w:val="1"/>
      <w:marLeft w:val="0"/>
      <w:marRight w:val="0"/>
      <w:marTop w:val="0"/>
      <w:marBottom w:val="0"/>
      <w:divBdr>
        <w:top w:val="none" w:sz="0" w:space="0" w:color="auto"/>
        <w:left w:val="none" w:sz="0" w:space="0" w:color="auto"/>
        <w:bottom w:val="none" w:sz="0" w:space="0" w:color="auto"/>
        <w:right w:val="none" w:sz="0" w:space="0" w:color="auto"/>
      </w:divBdr>
    </w:div>
    <w:div w:id="1672444989">
      <w:bodyDiv w:val="1"/>
      <w:marLeft w:val="0"/>
      <w:marRight w:val="0"/>
      <w:marTop w:val="0"/>
      <w:marBottom w:val="0"/>
      <w:divBdr>
        <w:top w:val="none" w:sz="0" w:space="0" w:color="auto"/>
        <w:left w:val="none" w:sz="0" w:space="0" w:color="auto"/>
        <w:bottom w:val="none" w:sz="0" w:space="0" w:color="auto"/>
        <w:right w:val="none" w:sz="0" w:space="0" w:color="auto"/>
      </w:divBdr>
    </w:div>
    <w:div w:id="1783916752">
      <w:bodyDiv w:val="1"/>
      <w:marLeft w:val="0"/>
      <w:marRight w:val="0"/>
      <w:marTop w:val="0"/>
      <w:marBottom w:val="0"/>
      <w:divBdr>
        <w:top w:val="none" w:sz="0" w:space="0" w:color="auto"/>
        <w:left w:val="none" w:sz="0" w:space="0" w:color="auto"/>
        <w:bottom w:val="none" w:sz="0" w:space="0" w:color="auto"/>
        <w:right w:val="none" w:sz="0" w:space="0" w:color="auto"/>
      </w:divBdr>
      <w:divsChild>
        <w:div w:id="699547241">
          <w:marLeft w:val="0"/>
          <w:marRight w:val="0"/>
          <w:marTop w:val="0"/>
          <w:marBottom w:val="0"/>
          <w:divBdr>
            <w:top w:val="none" w:sz="0" w:space="0" w:color="auto"/>
            <w:left w:val="none" w:sz="0" w:space="0" w:color="auto"/>
            <w:bottom w:val="none" w:sz="0" w:space="0" w:color="auto"/>
            <w:right w:val="none" w:sz="0" w:space="0" w:color="auto"/>
          </w:divBdr>
        </w:div>
      </w:divsChild>
    </w:div>
    <w:div w:id="1802725047">
      <w:bodyDiv w:val="1"/>
      <w:marLeft w:val="0"/>
      <w:marRight w:val="0"/>
      <w:marTop w:val="0"/>
      <w:marBottom w:val="0"/>
      <w:divBdr>
        <w:top w:val="none" w:sz="0" w:space="0" w:color="auto"/>
        <w:left w:val="none" w:sz="0" w:space="0" w:color="auto"/>
        <w:bottom w:val="none" w:sz="0" w:space="0" w:color="auto"/>
        <w:right w:val="none" w:sz="0" w:space="0" w:color="auto"/>
      </w:divBdr>
    </w:div>
    <w:div w:id="1809206416">
      <w:bodyDiv w:val="1"/>
      <w:marLeft w:val="0"/>
      <w:marRight w:val="0"/>
      <w:marTop w:val="0"/>
      <w:marBottom w:val="0"/>
      <w:divBdr>
        <w:top w:val="none" w:sz="0" w:space="0" w:color="auto"/>
        <w:left w:val="none" w:sz="0" w:space="0" w:color="auto"/>
        <w:bottom w:val="none" w:sz="0" w:space="0" w:color="auto"/>
        <w:right w:val="none" w:sz="0" w:space="0" w:color="auto"/>
      </w:divBdr>
      <w:divsChild>
        <w:div w:id="2048870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633929">
      <w:bodyDiv w:val="1"/>
      <w:marLeft w:val="0"/>
      <w:marRight w:val="0"/>
      <w:marTop w:val="0"/>
      <w:marBottom w:val="0"/>
      <w:divBdr>
        <w:top w:val="none" w:sz="0" w:space="0" w:color="auto"/>
        <w:left w:val="none" w:sz="0" w:space="0" w:color="auto"/>
        <w:bottom w:val="none" w:sz="0" w:space="0" w:color="auto"/>
        <w:right w:val="none" w:sz="0" w:space="0" w:color="auto"/>
      </w:divBdr>
    </w:div>
    <w:div w:id="1843348352">
      <w:bodyDiv w:val="1"/>
      <w:marLeft w:val="0"/>
      <w:marRight w:val="0"/>
      <w:marTop w:val="0"/>
      <w:marBottom w:val="0"/>
      <w:divBdr>
        <w:top w:val="none" w:sz="0" w:space="0" w:color="auto"/>
        <w:left w:val="none" w:sz="0" w:space="0" w:color="auto"/>
        <w:bottom w:val="none" w:sz="0" w:space="0" w:color="auto"/>
        <w:right w:val="none" w:sz="0" w:space="0" w:color="auto"/>
      </w:divBdr>
    </w:div>
    <w:div w:id="2003508929">
      <w:bodyDiv w:val="1"/>
      <w:marLeft w:val="0"/>
      <w:marRight w:val="0"/>
      <w:marTop w:val="0"/>
      <w:marBottom w:val="0"/>
      <w:divBdr>
        <w:top w:val="none" w:sz="0" w:space="0" w:color="auto"/>
        <w:left w:val="none" w:sz="0" w:space="0" w:color="auto"/>
        <w:bottom w:val="none" w:sz="0" w:space="0" w:color="auto"/>
        <w:right w:val="none" w:sz="0" w:space="0" w:color="auto"/>
      </w:divBdr>
    </w:div>
    <w:div w:id="2070879415">
      <w:bodyDiv w:val="1"/>
      <w:marLeft w:val="0"/>
      <w:marRight w:val="0"/>
      <w:marTop w:val="0"/>
      <w:marBottom w:val="0"/>
      <w:divBdr>
        <w:top w:val="none" w:sz="0" w:space="0" w:color="auto"/>
        <w:left w:val="none" w:sz="0" w:space="0" w:color="auto"/>
        <w:bottom w:val="none" w:sz="0" w:space="0" w:color="auto"/>
        <w:right w:val="none" w:sz="0" w:space="0" w:color="auto"/>
      </w:divBdr>
      <w:divsChild>
        <w:div w:id="105736416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0062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odin-valhallarpg.blogspot.com/2013/10/inimigos-de-rangers-de-d-5-edicao-para.html" TargetMode="External"/><Relationship Id="rId26" Type="http://schemas.openxmlformats.org/officeDocument/2006/relationships/hyperlink" Target="https://cyborgsandmages.wordpress.com/2019/08/28/ranger-palant-edition-old-school-feel/" TargetMode="External"/><Relationship Id="rId39" Type="http://schemas.openxmlformats.org/officeDocument/2006/relationships/hyperlink" Target="https://www.tribality.com/2015/10/22/the-ranger-class-part-five/" TargetMode="External"/><Relationship Id="rId21" Type="http://schemas.openxmlformats.org/officeDocument/2006/relationships/hyperlink" Target="https://odin-valhallarpg.blogspot.com/2013/10/inimigos-de-rangers-de-d-5-edicao-para.html" TargetMode="External"/><Relationship Id="rId34" Type="http://schemas.openxmlformats.org/officeDocument/2006/relationships/hyperlink" Target="https://www.tribality.com/2016/09/12/unearthed-arcana-breakdown-the-ranger-revised/" TargetMode="External"/><Relationship Id="rId42" Type="http://schemas.openxmlformats.org/officeDocument/2006/relationships/hyperlink" Target="https://www.tribality.com/2015/11/19/the-ranger-class-part-eight/" TargetMode="External"/><Relationship Id="rId47" Type="http://schemas.microsoft.com/office/2007/relationships/hdphoto" Target="media/hdphoto1.wdp"/><Relationship Id="rId50" Type="http://schemas.openxmlformats.org/officeDocument/2006/relationships/glossaryDocument" Target="glossary/document.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jpg"/><Relationship Id="rId29" Type="http://schemas.openxmlformats.org/officeDocument/2006/relationships/hyperlink" Target="https://1drv.ms/u/s!Atcrhwwo1lBAuZ9DUDsKr0BbqHjfaA?wd=target%28E5E%2FE5E%20CLASSES.one%7C7B740D30-C474-4DD3-BA3A-B9D1D44DEEF4%2FThe%20Ranger%7C3286F2A3-5B40-41C4-841B-ECEAD8B3DB3F%2F%29" TargetMode="External"/><Relationship Id="rId11" Type="http://schemas.openxmlformats.org/officeDocument/2006/relationships/header" Target="header2.xml"/><Relationship Id="rId24" Type="http://schemas.openxmlformats.org/officeDocument/2006/relationships/hyperlink" Target="https://cyborgsandmages.wordpress.com/2019/08/28/ranger-palant-edition-old-school-feel/" TargetMode="External"/><Relationship Id="rId32" Type="http://schemas.openxmlformats.org/officeDocument/2006/relationships/hyperlink" Target="https://www.tribality.com/2016/09/12/unearthed-arcana-breakdown-the-ranger-revised/" TargetMode="External"/><Relationship Id="rId37" Type="http://schemas.openxmlformats.org/officeDocument/2006/relationships/hyperlink" Target="https://www.tribality.com/2015/10/01/the-ranger-class-part-three/" TargetMode="External"/><Relationship Id="rId40" Type="http://schemas.openxmlformats.org/officeDocument/2006/relationships/hyperlink" Target="https://www.tribality.com/2015/10/29/the-ranger-class-part-six/" TargetMode="External"/><Relationship Id="rId45" Type="http://schemas.openxmlformats.org/officeDocument/2006/relationships/hyperlink" Target="https://www.mtblackgames.com/blog/publishingexperiment" TargetMode="External"/><Relationship Id="rId5" Type="http://schemas.openxmlformats.org/officeDocument/2006/relationships/image" Target="media/image1.png"/><Relationship Id="rId15" Type="http://schemas.openxmlformats.org/officeDocument/2006/relationships/image" Target="media/image3.jpg"/><Relationship Id="rId23" Type="http://schemas.openxmlformats.org/officeDocument/2006/relationships/hyperlink" Target="https://cyborgsandmages.wordpress.com/2019/09/05/%d0%b5%d1%89%d0%b5-%d0%be%d0%b4%d0%b8%d0%bd-%d0%b2%d0%b0%d1%80%d0%b8%d0%b0%d0%bd%d1%82-%d1%80%d0%b5%d0%b9%d0%bd%d0%b4%d0%b6%d0%b5%d1%80%d0%b0-%d0%b2%d0%b0%d1%80%d0%b8%d0%b0%d0%bd%d1%82-%d0%be%d1%82/" TargetMode="External"/><Relationship Id="rId28" Type="http://schemas.openxmlformats.org/officeDocument/2006/relationships/hyperlink" Target="https://1drv.ms/w/s!Atcrhwwo1lBAxLppeODSaLnVsRnKpg?e=Gg8g3s" TargetMode="External"/><Relationship Id="rId36" Type="http://schemas.openxmlformats.org/officeDocument/2006/relationships/hyperlink" Target="https://www.tribality.com/2015/09/24/the-ranger-class-part-two/" TargetMode="External"/><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creativecommons.org/licenses/by-nc-nd/3.0/" TargetMode="External"/><Relationship Id="rId31" Type="http://schemas.openxmlformats.org/officeDocument/2006/relationships/hyperlink" Target="https://1drv.ms/u/s!Atcrhwwo1lBAuZ9DUDsKr0BbqHjfaA?wd=target%28E5E%2FE5E%20CLASSES.one%7C7B740D30-C474-4DD3-BA3A-B9D1D44DEEF4%2FRanger%7C3A2CD200-B8EA-4A61-8870-CA7AA4FD552F%2F%29" TargetMode="External"/><Relationship Id="rId44" Type="http://schemas.openxmlformats.org/officeDocument/2006/relationships/hyperlink" Target="https://www.mtblackgames.com/blog/why-your-book-didnt-sell"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3.xml"/><Relationship Id="rId22" Type="http://schemas.openxmlformats.org/officeDocument/2006/relationships/hyperlink" Target="https://creativecommons.org/licenses/by-nc-nd/3.0/" TargetMode="External"/><Relationship Id="rId27" Type="http://schemas.openxmlformats.org/officeDocument/2006/relationships/hyperlink" Target="https://cyborgsandmages.wordpress.com/2019/09/05/%d0%b5%d1%89%d0%b5-%d0%be%d0%b4%d0%b8%d0%bd-%d0%b2%d0%b0%d1%80%d0%b8%d0%b0%d0%bd%d1%82-%d1%80%d0%b5%d0%b9%d0%bd%d0%b4%d0%b6%d0%b5%d1%80%d0%b0-%d0%b2%d0%b0%d1%80%d0%b8%d0%b0%d0%bd%d1%82-%d0%be%d1%82/" TargetMode="External"/><Relationship Id="rId30" Type="http://schemas.openxmlformats.org/officeDocument/2006/relationships/hyperlink" Target="https://1drv.ms/u/s!Atcrhwwo1lBAuZ9DUDsKr0BbqHjfaA?wd=target%28E5E%2FE5E%20CLASSES.one%7C7B740D30-C474-4DD3-BA3A-B9D1D44DEEF4%2F%D0%A1%D0%A2%D0%A0%D0%90%D0%9D%D0%9D%D0%98%D0%9A%20%2A%2A-%2A%2A%7C933B59ED-A816-43D0-B4DF-7F79BEC7F286%2F%29" TargetMode="External"/><Relationship Id="rId35" Type="http://schemas.openxmlformats.org/officeDocument/2006/relationships/hyperlink" Target="https://www.tribality.com/2015/09/17/the-ranger-class-part-one/" TargetMode="External"/><Relationship Id="rId43" Type="http://schemas.openxmlformats.org/officeDocument/2006/relationships/hyperlink" Target="https://cyborgsandmages.wordpress.com/2019/09/12/guardian-of-nature/" TargetMode="External"/><Relationship Id="rId48" Type="http://schemas.openxmlformats.org/officeDocument/2006/relationships/image" Target="media/image7.jpeg"/><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https://odin-valhallarpg.blogspot.com/2013/10/inimigos-de-rangers-de-d-5-edicao-para.html" TargetMode="External"/><Relationship Id="rId25" Type="http://schemas.openxmlformats.org/officeDocument/2006/relationships/hyperlink" Target="https://cyborgsandmages.wordpress.com/ranger-srd-51-rus/" TargetMode="External"/><Relationship Id="rId33" Type="http://schemas.openxmlformats.org/officeDocument/2006/relationships/hyperlink" Target="https://marsupialmancer.blogspot.com/2015/10/a-variant-ranger-for-5e-or-everybodys.html" TargetMode="External"/><Relationship Id="rId38" Type="http://schemas.openxmlformats.org/officeDocument/2006/relationships/hyperlink" Target="https://www.tribality.com/2015/10/08/the-ranger-class-part-four/" TargetMode="External"/><Relationship Id="rId46" Type="http://schemas.openxmlformats.org/officeDocument/2006/relationships/image" Target="media/image6.png"/><Relationship Id="rId20" Type="http://schemas.openxmlformats.org/officeDocument/2006/relationships/image" Target="media/image5.jpeg"/><Relationship Id="rId41" Type="http://schemas.openxmlformats.org/officeDocument/2006/relationships/hyperlink" Target="https://www.tribality.com/2015/11/05/the-ranger-class-part-seven/" TargetMode="External"/><Relationship Id="rId1" Type="http://schemas.openxmlformats.org/officeDocument/2006/relationships/customXml" Target="../customXml/item1.xml"/><Relationship Id="rId6" Type="http://schemas.openxmlformats.org/officeDocument/2006/relationships/settings" Target="settings.xml"/></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G:\Palant\Onedrive\TRPG\ZZ_TOOLS\0_DEVELOPMENT\0000_TEMPLATE\TEMPLATE%20EDITING%20V060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194134C8AFE40F7A83BBA2436C78287"/>
        <w:category>
          <w:name w:val="Загальні"/>
          <w:gallery w:val="placeholder"/>
        </w:category>
        <w:types>
          <w:type w:val="bbPlcHdr"/>
        </w:types>
        <w:behaviors>
          <w:behavior w:val="content"/>
        </w:behaviors>
        <w:guid w:val="{8A5FAED2-9F3C-434E-8295-3BA5E58D45A5}"/>
      </w:docPartPr>
      <w:docPartBody>
        <w:p w:rsidR="00C100EA" w:rsidRDefault="00FB1CDD">
          <w:pPr>
            <w:pStyle w:val="D194134C8AFE40F7A83BBA2436C78287"/>
          </w:pPr>
          <w:r w:rsidRPr="005A60AE">
            <w:rPr>
              <w:rStyle w:val="a3"/>
            </w:rPr>
            <w:t>[Назва]</w:t>
          </w:r>
        </w:p>
      </w:docPartBody>
    </w:docPart>
    <w:docPart>
      <w:docPartPr>
        <w:name w:val="073E3A4A085A46688100F26737F3CAA7"/>
        <w:category>
          <w:name w:val="Загальні"/>
          <w:gallery w:val="placeholder"/>
        </w:category>
        <w:types>
          <w:type w:val="bbPlcHdr"/>
        </w:types>
        <w:behaviors>
          <w:behavior w:val="content"/>
        </w:behaviors>
        <w:guid w:val="{DA4B870C-7694-4A2E-8E94-8B2AF8A59681}"/>
      </w:docPartPr>
      <w:docPartBody>
        <w:p w:rsidR="00C100EA" w:rsidRDefault="00FB1CDD">
          <w:pPr>
            <w:pStyle w:val="073E3A4A085A46688100F26737F3CAA7"/>
          </w:pPr>
          <w:r w:rsidRPr="005A60AE">
            <w:rPr>
              <w:rStyle w:val="a3"/>
            </w:rPr>
            <w:t>[Тема]</w:t>
          </w:r>
        </w:p>
      </w:docPartBody>
    </w:docPart>
    <w:docPart>
      <w:docPartPr>
        <w:name w:val="223507CD90E945FB9ADE6753A26E7777"/>
        <w:category>
          <w:name w:val="Загальні"/>
          <w:gallery w:val="placeholder"/>
        </w:category>
        <w:types>
          <w:type w:val="bbPlcHdr"/>
        </w:types>
        <w:behaviors>
          <w:behavior w:val="content"/>
        </w:behaviors>
        <w:guid w:val="{8FBA05E3-DC6A-4514-B3FA-0421AA1138CE}"/>
      </w:docPartPr>
      <w:docPartBody>
        <w:p w:rsidR="00C100EA" w:rsidRDefault="00FB1CDD">
          <w:pPr>
            <w:pStyle w:val="223507CD90E945FB9ADE6753A26E7777"/>
          </w:pPr>
          <w:r w:rsidRPr="005A60AE">
            <w:rPr>
              <w:rStyle w:val="a3"/>
            </w:rPr>
            <w:t>[Автор]</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ヒラギノ角ゴ Pro W3">
    <w:altName w:val="Yu Gothic"/>
    <w:charset w:val="80"/>
    <w:family w:val="auto"/>
    <w:pitch w:val="variable"/>
    <w:sig w:usb0="E00002FF" w:usb1="7AC7FFFF" w:usb2="00000012" w:usb3="00000000" w:csb0="0002000D" w:csb1="00000000"/>
  </w:font>
  <w:font w:name="Book Antiqua">
    <w:panose1 w:val="02040602050305030304"/>
    <w:charset w:val="CC"/>
    <w:family w:val="roman"/>
    <w:pitch w:val="variable"/>
    <w:sig w:usb0="00000287" w:usb1="00000000" w:usb2="00000000" w:usb3="00000000" w:csb0="0000009F" w:csb1="00000000"/>
  </w:font>
  <w:font w:name="Garamond">
    <w:panose1 w:val="02020404030301010803"/>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EB Garamond SemiBold">
    <w:panose1 w:val="00000700000000000000"/>
    <w:charset w:val="CC"/>
    <w:family w:val="auto"/>
    <w:pitch w:val="variable"/>
    <w:sig w:usb0="E00002FF" w:usb1="02000413" w:usb2="00000000" w:usb3="00000000" w:csb0="0000019F" w:csb1="00000000"/>
  </w:font>
  <w:font w:name="Martel DemiBold">
    <w:altName w:val="Mangal"/>
    <w:charset w:val="00"/>
    <w:family w:val="auto"/>
    <w:pitch w:val="variable"/>
    <w:sig w:usb0="00008007" w:usb1="00000000" w:usb2="00000000" w:usb3="00000000" w:csb0="00000093" w:csb1="00000000"/>
  </w:font>
  <w:font w:name="Calligrapher">
    <w:charset w:val="00"/>
    <w:family w:val="auto"/>
    <w:pitch w:val="variable"/>
    <w:sig w:usb0="00000083" w:usb1="00000000" w:usb2="00000000" w:usb3="00000000" w:csb0="00000009" w:csb1="00000000"/>
  </w:font>
  <w:font w:name="Lombardina Initial Two">
    <w:charset w:val="CC"/>
    <w:family w:val="auto"/>
    <w:pitch w:val="variable"/>
    <w:sig w:usb0="80000203" w:usb1="10002048" w:usb2="00000000" w:usb3="00000000" w:csb0="00000005" w:csb1="00000000"/>
  </w:font>
  <w:font w:name="Fourth-Edition Dings">
    <w:charset w:val="00"/>
    <w:family w:val="auto"/>
    <w:pitch w:val="variable"/>
    <w:sig w:usb0="800000A7" w:usb1="5000004A" w:usb2="00000000" w:usb3="00000000" w:csb0="00000001" w:csb1="00000000"/>
  </w:font>
  <w:font w:name="Gill Sans">
    <w:altName w:val="Segoe UI Semilight"/>
    <w:charset w:val="00"/>
    <w:family w:val="auto"/>
    <w:pitch w:val="variable"/>
    <w:sig w:usb0="00000000" w:usb1="00000000" w:usb2="00000000" w:usb3="00000000" w:csb0="000001F7" w:csb1="00000000"/>
  </w:font>
  <w:font w:name="FontAwesome">
    <w:charset w:val="00"/>
    <w:family w:val="auto"/>
    <w:pitch w:val="variable"/>
    <w:sig w:usb0="00000003" w:usb1="00000000" w:usb2="00000000" w:usb3="00000000" w:csb0="00000001" w:csb1="00000000"/>
  </w:font>
  <w:font w:name="Crimson Text">
    <w:panose1 w:val="02000503000000000000"/>
    <w:charset w:val="00"/>
    <w:family w:val="auto"/>
    <w:pitch w:val="variable"/>
    <w:sig w:usb0="80000047" w:usb1="40000062" w:usb2="00000000" w:usb3="00000000" w:csb0="00000093" w:csb1="00000000"/>
  </w:font>
  <w:font w:name="Forum">
    <w:altName w:val="Calibri"/>
    <w:charset w:val="CC"/>
    <w:family w:val="auto"/>
    <w:pitch w:val="variable"/>
    <w:sig w:usb0="A000026F" w:usb1="1000204A" w:usb2="00000000" w:usb3="00000000" w:csb0="00000097" w:csb1="00000000"/>
  </w:font>
  <w:font w:name="MinionPro-Regular">
    <w:altName w:val="Calibri"/>
    <w:panose1 w:val="00000000000000000000"/>
    <w:charset w:val="4D"/>
    <w:family w:val="auto"/>
    <w:notTrueType/>
    <w:pitch w:val="default"/>
    <w:sig w:usb0="00000003" w:usb1="00000000" w:usb2="00000000" w:usb3="00000000" w:csb0="00000001" w:csb1="00000000"/>
  </w:font>
  <w:font w:name="Taviraj Black">
    <w:altName w:val="Browallia New"/>
    <w:charset w:val="00"/>
    <w:family w:val="auto"/>
    <w:pitch w:val="variable"/>
    <w:sig w:usb0="21000007" w:usb1="00000001" w:usb2="00000000" w:usb3="00000000" w:csb0="00010193" w:csb1="00000000"/>
  </w:font>
  <w:font w:name="Trirong">
    <w:charset w:val="DE"/>
    <w:family w:val="auto"/>
    <w:pitch w:val="variable"/>
    <w:sig w:usb0="21000007" w:usb1="00000001" w:usb2="00000000" w:usb3="00000000" w:csb0="00010193" w:csb1="00000000"/>
  </w:font>
  <w:font w:name="Consolas">
    <w:panose1 w:val="020B0609020204030204"/>
    <w:charset w:val="CC"/>
    <w:family w:val="modern"/>
    <w:pitch w:val="fixed"/>
    <w:sig w:usb0="E00006FF" w:usb1="0000FCFF" w:usb2="00000001" w:usb3="00000000" w:csb0="0000019F" w:csb1="00000000"/>
  </w:font>
  <w:font w:name="Scala Sans Cyrillic">
    <w:panose1 w:val="020B0504030101020102"/>
    <w:charset w:val="00"/>
    <w:family w:val="swiss"/>
    <w:pitch w:val="variable"/>
    <w:sig w:usb0="A00002FF" w:usb1="4000E05B" w:usb2="00000000" w:usb3="00000000" w:csb0="00000093" w:csb1="00000000"/>
  </w:font>
  <w:font w:name="Calibri Light">
    <w:panose1 w:val="020F0302020204030204"/>
    <w:charset w:val="CC"/>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CDD"/>
    <w:rsid w:val="00986EC7"/>
    <w:rsid w:val="00C100EA"/>
    <w:rsid w:val="00CD66C0"/>
    <w:rsid w:val="00FB1CD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D194134C8AFE40F7A83BBA2436C78287">
    <w:name w:val="D194134C8AFE40F7A83BBA2436C78287"/>
  </w:style>
  <w:style w:type="paragraph" w:customStyle="1" w:styleId="073E3A4A085A46688100F26737F3CAA7">
    <w:name w:val="073E3A4A085A46688100F26737F3CAA7"/>
  </w:style>
  <w:style w:type="paragraph" w:customStyle="1" w:styleId="223507CD90E945FB9ADE6753A26E7777">
    <w:name w:val="223507CD90E945FB9ADE6753A26E77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120"/>
</w:webSettings>
</file>

<file path=word/theme/theme1.xml><?xml version="1.0" encoding="utf-8"?>
<a:theme xmlns:a="http://schemas.openxmlformats.org/drawingml/2006/main" name="Тема Office">
  <a:themeElements>
    <a:clrScheme name="PALANT COLOR SCHEME">
      <a:dk1>
        <a:srgbClr val="000000"/>
      </a:dk1>
      <a:lt1>
        <a:srgbClr val="FFF2CC"/>
      </a:lt1>
      <a:dk2>
        <a:srgbClr val="181818"/>
      </a:dk2>
      <a:lt2>
        <a:srgbClr val="D6EAFE"/>
      </a:lt2>
      <a:accent1>
        <a:srgbClr val="53170D"/>
      </a:accent1>
      <a:accent2>
        <a:srgbClr val="FFC000"/>
      </a:accent2>
      <a:accent3>
        <a:srgbClr val="9C2B1B"/>
      </a:accent3>
      <a:accent4>
        <a:srgbClr val="70AD47"/>
      </a:accent4>
      <a:accent5>
        <a:srgbClr val="0563C1"/>
      </a:accent5>
      <a:accent6>
        <a:srgbClr val="F2F2F2"/>
      </a:accent6>
      <a:hlink>
        <a:srgbClr val="023160"/>
      </a:hlink>
      <a:folHlink>
        <a:srgbClr val="7F6000"/>
      </a:folHlink>
    </a:clrScheme>
    <a:fontScheme name="PALANT RPG FONT1">
      <a:majorFont>
        <a:latin typeface="Book Antiqua"/>
        <a:ea typeface=""/>
        <a:cs typeface=""/>
      </a:majorFont>
      <a:minorFont>
        <a:latin typeface="Calibri"/>
        <a:ea typeface=""/>
        <a:cs typeface=""/>
      </a:minorFont>
    </a:fontScheme>
    <a:fmtScheme name="Тінь зверху">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3975" dist="41275" dir="14700000" algn="t" rotWithShape="0">
              <a:srgbClr val="000000">
                <a:alpha val="60000"/>
              </a:srgbClr>
            </a:outerShdw>
          </a:effectLst>
          <a:scene3d>
            <a:camera prst="orthographicFront">
              <a:rot lat="0" lon="0" rev="0"/>
            </a:camera>
            <a:lightRig rig="contrasting" dir="t">
              <a:rot lat="0" lon="0" rev="3600000"/>
            </a:lightRig>
          </a:scene3d>
          <a:sp3d prstMaterial="plastic">
            <a:bevelT w="127000" h="38200" prst="relaxedInse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2020-09-29T00:00:00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241937-57C3-403B-B60B-1DBC1BCAF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EDITING V0600</Template>
  <TotalTime>0</TotalTime>
  <Pages>14</Pages>
  <Words>7435</Words>
  <Characters>42382</Characters>
  <Application>Microsoft Office Word</Application>
  <DocSecurity>0</DocSecurity>
  <Lines>353</Lines>
  <Paragraphs>99</Paragraphs>
  <ScaleCrop>false</ScaleCrop>
  <HeadingPairs>
    <vt:vector size="2" baseType="variant">
      <vt:variant>
        <vt:lpstr>Назва</vt:lpstr>
      </vt:variant>
      <vt:variant>
        <vt:i4>1</vt:i4>
      </vt:variant>
    </vt:vector>
  </HeadingPairs>
  <TitlesOfParts>
    <vt:vector size="1" baseType="lpstr">
      <vt:lpstr>Enter title of document</vt:lpstr>
    </vt:vector>
  </TitlesOfParts>
  <Company/>
  <LinksUpToDate>false</LinksUpToDate>
  <CharactersWithSpaces>49718</CharactersWithSpaces>
  <SharedDoc>false</SharedDoc>
  <HLinks>
    <vt:vector size="408" baseType="variant">
      <vt:variant>
        <vt:i4>4456540</vt:i4>
      </vt:variant>
      <vt:variant>
        <vt:i4>402</vt:i4>
      </vt:variant>
      <vt:variant>
        <vt:i4>0</vt:i4>
      </vt:variant>
      <vt:variant>
        <vt:i4>5</vt:i4>
      </vt:variant>
      <vt:variant>
        <vt:lpwstr>http://dnd.wizards.com/playevents/organized-play</vt:lpwstr>
      </vt:variant>
      <vt:variant>
        <vt:lpwstr/>
      </vt:variant>
      <vt:variant>
        <vt:i4>8061037</vt:i4>
      </vt:variant>
      <vt:variant>
        <vt:i4>399</vt:i4>
      </vt:variant>
      <vt:variant>
        <vt:i4>0</vt:i4>
      </vt:variant>
      <vt:variant>
        <vt:i4>5</vt:i4>
      </vt:variant>
      <vt:variant>
        <vt:lpwstr>https://drive.google.com/drive/folders/0BxfCiPA2FPFAbC1ac2NGSnRSaE0</vt:lpwstr>
      </vt:variant>
      <vt:variant>
        <vt:lpwstr/>
      </vt:variant>
      <vt:variant>
        <vt:i4>1441851</vt:i4>
      </vt:variant>
      <vt:variant>
        <vt:i4>392</vt:i4>
      </vt:variant>
      <vt:variant>
        <vt:i4>0</vt:i4>
      </vt:variant>
      <vt:variant>
        <vt:i4>5</vt:i4>
      </vt:variant>
      <vt:variant>
        <vt:lpwstr/>
      </vt:variant>
      <vt:variant>
        <vt:lpwstr>_Toc41789810</vt:lpwstr>
      </vt:variant>
      <vt:variant>
        <vt:i4>2031674</vt:i4>
      </vt:variant>
      <vt:variant>
        <vt:i4>386</vt:i4>
      </vt:variant>
      <vt:variant>
        <vt:i4>0</vt:i4>
      </vt:variant>
      <vt:variant>
        <vt:i4>5</vt:i4>
      </vt:variant>
      <vt:variant>
        <vt:lpwstr/>
      </vt:variant>
      <vt:variant>
        <vt:lpwstr>_Toc41789809</vt:lpwstr>
      </vt:variant>
      <vt:variant>
        <vt:i4>1966138</vt:i4>
      </vt:variant>
      <vt:variant>
        <vt:i4>380</vt:i4>
      </vt:variant>
      <vt:variant>
        <vt:i4>0</vt:i4>
      </vt:variant>
      <vt:variant>
        <vt:i4>5</vt:i4>
      </vt:variant>
      <vt:variant>
        <vt:lpwstr/>
      </vt:variant>
      <vt:variant>
        <vt:lpwstr>_Toc41789808</vt:lpwstr>
      </vt:variant>
      <vt:variant>
        <vt:i4>1114170</vt:i4>
      </vt:variant>
      <vt:variant>
        <vt:i4>374</vt:i4>
      </vt:variant>
      <vt:variant>
        <vt:i4>0</vt:i4>
      </vt:variant>
      <vt:variant>
        <vt:i4>5</vt:i4>
      </vt:variant>
      <vt:variant>
        <vt:lpwstr/>
      </vt:variant>
      <vt:variant>
        <vt:lpwstr>_Toc41789807</vt:lpwstr>
      </vt:variant>
      <vt:variant>
        <vt:i4>1048634</vt:i4>
      </vt:variant>
      <vt:variant>
        <vt:i4>368</vt:i4>
      </vt:variant>
      <vt:variant>
        <vt:i4>0</vt:i4>
      </vt:variant>
      <vt:variant>
        <vt:i4>5</vt:i4>
      </vt:variant>
      <vt:variant>
        <vt:lpwstr/>
      </vt:variant>
      <vt:variant>
        <vt:lpwstr>_Toc41789806</vt:lpwstr>
      </vt:variant>
      <vt:variant>
        <vt:i4>1245242</vt:i4>
      </vt:variant>
      <vt:variant>
        <vt:i4>362</vt:i4>
      </vt:variant>
      <vt:variant>
        <vt:i4>0</vt:i4>
      </vt:variant>
      <vt:variant>
        <vt:i4>5</vt:i4>
      </vt:variant>
      <vt:variant>
        <vt:lpwstr/>
      </vt:variant>
      <vt:variant>
        <vt:lpwstr>_Toc41789805</vt:lpwstr>
      </vt:variant>
      <vt:variant>
        <vt:i4>1179706</vt:i4>
      </vt:variant>
      <vt:variant>
        <vt:i4>356</vt:i4>
      </vt:variant>
      <vt:variant>
        <vt:i4>0</vt:i4>
      </vt:variant>
      <vt:variant>
        <vt:i4>5</vt:i4>
      </vt:variant>
      <vt:variant>
        <vt:lpwstr/>
      </vt:variant>
      <vt:variant>
        <vt:lpwstr>_Toc41789804</vt:lpwstr>
      </vt:variant>
      <vt:variant>
        <vt:i4>1376314</vt:i4>
      </vt:variant>
      <vt:variant>
        <vt:i4>350</vt:i4>
      </vt:variant>
      <vt:variant>
        <vt:i4>0</vt:i4>
      </vt:variant>
      <vt:variant>
        <vt:i4>5</vt:i4>
      </vt:variant>
      <vt:variant>
        <vt:lpwstr/>
      </vt:variant>
      <vt:variant>
        <vt:lpwstr>_Toc41789803</vt:lpwstr>
      </vt:variant>
      <vt:variant>
        <vt:i4>1310778</vt:i4>
      </vt:variant>
      <vt:variant>
        <vt:i4>344</vt:i4>
      </vt:variant>
      <vt:variant>
        <vt:i4>0</vt:i4>
      </vt:variant>
      <vt:variant>
        <vt:i4>5</vt:i4>
      </vt:variant>
      <vt:variant>
        <vt:lpwstr/>
      </vt:variant>
      <vt:variant>
        <vt:lpwstr>_Toc41789802</vt:lpwstr>
      </vt:variant>
      <vt:variant>
        <vt:i4>1507386</vt:i4>
      </vt:variant>
      <vt:variant>
        <vt:i4>338</vt:i4>
      </vt:variant>
      <vt:variant>
        <vt:i4>0</vt:i4>
      </vt:variant>
      <vt:variant>
        <vt:i4>5</vt:i4>
      </vt:variant>
      <vt:variant>
        <vt:lpwstr/>
      </vt:variant>
      <vt:variant>
        <vt:lpwstr>_Toc41789801</vt:lpwstr>
      </vt:variant>
      <vt:variant>
        <vt:i4>1441850</vt:i4>
      </vt:variant>
      <vt:variant>
        <vt:i4>332</vt:i4>
      </vt:variant>
      <vt:variant>
        <vt:i4>0</vt:i4>
      </vt:variant>
      <vt:variant>
        <vt:i4>5</vt:i4>
      </vt:variant>
      <vt:variant>
        <vt:lpwstr/>
      </vt:variant>
      <vt:variant>
        <vt:lpwstr>_Toc41789800</vt:lpwstr>
      </vt:variant>
      <vt:variant>
        <vt:i4>1048627</vt:i4>
      </vt:variant>
      <vt:variant>
        <vt:i4>326</vt:i4>
      </vt:variant>
      <vt:variant>
        <vt:i4>0</vt:i4>
      </vt:variant>
      <vt:variant>
        <vt:i4>5</vt:i4>
      </vt:variant>
      <vt:variant>
        <vt:lpwstr/>
      </vt:variant>
      <vt:variant>
        <vt:lpwstr>_Toc41789799</vt:lpwstr>
      </vt:variant>
      <vt:variant>
        <vt:i4>1114163</vt:i4>
      </vt:variant>
      <vt:variant>
        <vt:i4>320</vt:i4>
      </vt:variant>
      <vt:variant>
        <vt:i4>0</vt:i4>
      </vt:variant>
      <vt:variant>
        <vt:i4>5</vt:i4>
      </vt:variant>
      <vt:variant>
        <vt:lpwstr/>
      </vt:variant>
      <vt:variant>
        <vt:lpwstr>_Toc41789798</vt:lpwstr>
      </vt:variant>
      <vt:variant>
        <vt:i4>1966131</vt:i4>
      </vt:variant>
      <vt:variant>
        <vt:i4>314</vt:i4>
      </vt:variant>
      <vt:variant>
        <vt:i4>0</vt:i4>
      </vt:variant>
      <vt:variant>
        <vt:i4>5</vt:i4>
      </vt:variant>
      <vt:variant>
        <vt:lpwstr/>
      </vt:variant>
      <vt:variant>
        <vt:lpwstr>_Toc41789797</vt:lpwstr>
      </vt:variant>
      <vt:variant>
        <vt:i4>2031667</vt:i4>
      </vt:variant>
      <vt:variant>
        <vt:i4>308</vt:i4>
      </vt:variant>
      <vt:variant>
        <vt:i4>0</vt:i4>
      </vt:variant>
      <vt:variant>
        <vt:i4>5</vt:i4>
      </vt:variant>
      <vt:variant>
        <vt:lpwstr/>
      </vt:variant>
      <vt:variant>
        <vt:lpwstr>_Toc41789796</vt:lpwstr>
      </vt:variant>
      <vt:variant>
        <vt:i4>1835059</vt:i4>
      </vt:variant>
      <vt:variant>
        <vt:i4>302</vt:i4>
      </vt:variant>
      <vt:variant>
        <vt:i4>0</vt:i4>
      </vt:variant>
      <vt:variant>
        <vt:i4>5</vt:i4>
      </vt:variant>
      <vt:variant>
        <vt:lpwstr/>
      </vt:variant>
      <vt:variant>
        <vt:lpwstr>_Toc41789795</vt:lpwstr>
      </vt:variant>
      <vt:variant>
        <vt:i4>1900595</vt:i4>
      </vt:variant>
      <vt:variant>
        <vt:i4>296</vt:i4>
      </vt:variant>
      <vt:variant>
        <vt:i4>0</vt:i4>
      </vt:variant>
      <vt:variant>
        <vt:i4>5</vt:i4>
      </vt:variant>
      <vt:variant>
        <vt:lpwstr/>
      </vt:variant>
      <vt:variant>
        <vt:lpwstr>_Toc41789794</vt:lpwstr>
      </vt:variant>
      <vt:variant>
        <vt:i4>1703987</vt:i4>
      </vt:variant>
      <vt:variant>
        <vt:i4>290</vt:i4>
      </vt:variant>
      <vt:variant>
        <vt:i4>0</vt:i4>
      </vt:variant>
      <vt:variant>
        <vt:i4>5</vt:i4>
      </vt:variant>
      <vt:variant>
        <vt:lpwstr/>
      </vt:variant>
      <vt:variant>
        <vt:lpwstr>_Toc41789793</vt:lpwstr>
      </vt:variant>
      <vt:variant>
        <vt:i4>1769523</vt:i4>
      </vt:variant>
      <vt:variant>
        <vt:i4>284</vt:i4>
      </vt:variant>
      <vt:variant>
        <vt:i4>0</vt:i4>
      </vt:variant>
      <vt:variant>
        <vt:i4>5</vt:i4>
      </vt:variant>
      <vt:variant>
        <vt:lpwstr/>
      </vt:variant>
      <vt:variant>
        <vt:lpwstr>_Toc41789792</vt:lpwstr>
      </vt:variant>
      <vt:variant>
        <vt:i4>1572915</vt:i4>
      </vt:variant>
      <vt:variant>
        <vt:i4>278</vt:i4>
      </vt:variant>
      <vt:variant>
        <vt:i4>0</vt:i4>
      </vt:variant>
      <vt:variant>
        <vt:i4>5</vt:i4>
      </vt:variant>
      <vt:variant>
        <vt:lpwstr/>
      </vt:variant>
      <vt:variant>
        <vt:lpwstr>_Toc41789791</vt:lpwstr>
      </vt:variant>
      <vt:variant>
        <vt:i4>1638451</vt:i4>
      </vt:variant>
      <vt:variant>
        <vt:i4>272</vt:i4>
      </vt:variant>
      <vt:variant>
        <vt:i4>0</vt:i4>
      </vt:variant>
      <vt:variant>
        <vt:i4>5</vt:i4>
      </vt:variant>
      <vt:variant>
        <vt:lpwstr/>
      </vt:variant>
      <vt:variant>
        <vt:lpwstr>_Toc41789790</vt:lpwstr>
      </vt:variant>
      <vt:variant>
        <vt:i4>1048626</vt:i4>
      </vt:variant>
      <vt:variant>
        <vt:i4>266</vt:i4>
      </vt:variant>
      <vt:variant>
        <vt:i4>0</vt:i4>
      </vt:variant>
      <vt:variant>
        <vt:i4>5</vt:i4>
      </vt:variant>
      <vt:variant>
        <vt:lpwstr/>
      </vt:variant>
      <vt:variant>
        <vt:lpwstr>_Toc41789789</vt:lpwstr>
      </vt:variant>
      <vt:variant>
        <vt:i4>1114162</vt:i4>
      </vt:variant>
      <vt:variant>
        <vt:i4>260</vt:i4>
      </vt:variant>
      <vt:variant>
        <vt:i4>0</vt:i4>
      </vt:variant>
      <vt:variant>
        <vt:i4>5</vt:i4>
      </vt:variant>
      <vt:variant>
        <vt:lpwstr/>
      </vt:variant>
      <vt:variant>
        <vt:lpwstr>_Toc41789788</vt:lpwstr>
      </vt:variant>
      <vt:variant>
        <vt:i4>1966130</vt:i4>
      </vt:variant>
      <vt:variant>
        <vt:i4>254</vt:i4>
      </vt:variant>
      <vt:variant>
        <vt:i4>0</vt:i4>
      </vt:variant>
      <vt:variant>
        <vt:i4>5</vt:i4>
      </vt:variant>
      <vt:variant>
        <vt:lpwstr/>
      </vt:variant>
      <vt:variant>
        <vt:lpwstr>_Toc41789787</vt:lpwstr>
      </vt:variant>
      <vt:variant>
        <vt:i4>2031666</vt:i4>
      </vt:variant>
      <vt:variant>
        <vt:i4>248</vt:i4>
      </vt:variant>
      <vt:variant>
        <vt:i4>0</vt:i4>
      </vt:variant>
      <vt:variant>
        <vt:i4>5</vt:i4>
      </vt:variant>
      <vt:variant>
        <vt:lpwstr/>
      </vt:variant>
      <vt:variant>
        <vt:lpwstr>_Toc41789786</vt:lpwstr>
      </vt:variant>
      <vt:variant>
        <vt:i4>1835058</vt:i4>
      </vt:variant>
      <vt:variant>
        <vt:i4>242</vt:i4>
      </vt:variant>
      <vt:variant>
        <vt:i4>0</vt:i4>
      </vt:variant>
      <vt:variant>
        <vt:i4>5</vt:i4>
      </vt:variant>
      <vt:variant>
        <vt:lpwstr/>
      </vt:variant>
      <vt:variant>
        <vt:lpwstr>_Toc41789785</vt:lpwstr>
      </vt:variant>
      <vt:variant>
        <vt:i4>1900594</vt:i4>
      </vt:variant>
      <vt:variant>
        <vt:i4>236</vt:i4>
      </vt:variant>
      <vt:variant>
        <vt:i4>0</vt:i4>
      </vt:variant>
      <vt:variant>
        <vt:i4>5</vt:i4>
      </vt:variant>
      <vt:variant>
        <vt:lpwstr/>
      </vt:variant>
      <vt:variant>
        <vt:lpwstr>_Toc41789784</vt:lpwstr>
      </vt:variant>
      <vt:variant>
        <vt:i4>1703986</vt:i4>
      </vt:variant>
      <vt:variant>
        <vt:i4>230</vt:i4>
      </vt:variant>
      <vt:variant>
        <vt:i4>0</vt:i4>
      </vt:variant>
      <vt:variant>
        <vt:i4>5</vt:i4>
      </vt:variant>
      <vt:variant>
        <vt:lpwstr/>
      </vt:variant>
      <vt:variant>
        <vt:lpwstr>_Toc41789783</vt:lpwstr>
      </vt:variant>
      <vt:variant>
        <vt:i4>1769522</vt:i4>
      </vt:variant>
      <vt:variant>
        <vt:i4>224</vt:i4>
      </vt:variant>
      <vt:variant>
        <vt:i4>0</vt:i4>
      </vt:variant>
      <vt:variant>
        <vt:i4>5</vt:i4>
      </vt:variant>
      <vt:variant>
        <vt:lpwstr/>
      </vt:variant>
      <vt:variant>
        <vt:lpwstr>_Toc41789782</vt:lpwstr>
      </vt:variant>
      <vt:variant>
        <vt:i4>1572914</vt:i4>
      </vt:variant>
      <vt:variant>
        <vt:i4>218</vt:i4>
      </vt:variant>
      <vt:variant>
        <vt:i4>0</vt:i4>
      </vt:variant>
      <vt:variant>
        <vt:i4>5</vt:i4>
      </vt:variant>
      <vt:variant>
        <vt:lpwstr/>
      </vt:variant>
      <vt:variant>
        <vt:lpwstr>_Toc41789781</vt:lpwstr>
      </vt:variant>
      <vt:variant>
        <vt:i4>1638450</vt:i4>
      </vt:variant>
      <vt:variant>
        <vt:i4>212</vt:i4>
      </vt:variant>
      <vt:variant>
        <vt:i4>0</vt:i4>
      </vt:variant>
      <vt:variant>
        <vt:i4>5</vt:i4>
      </vt:variant>
      <vt:variant>
        <vt:lpwstr/>
      </vt:variant>
      <vt:variant>
        <vt:lpwstr>_Toc41789780</vt:lpwstr>
      </vt:variant>
      <vt:variant>
        <vt:i4>1048637</vt:i4>
      </vt:variant>
      <vt:variant>
        <vt:i4>206</vt:i4>
      </vt:variant>
      <vt:variant>
        <vt:i4>0</vt:i4>
      </vt:variant>
      <vt:variant>
        <vt:i4>5</vt:i4>
      </vt:variant>
      <vt:variant>
        <vt:lpwstr/>
      </vt:variant>
      <vt:variant>
        <vt:lpwstr>_Toc41789779</vt:lpwstr>
      </vt:variant>
      <vt:variant>
        <vt:i4>1114173</vt:i4>
      </vt:variant>
      <vt:variant>
        <vt:i4>200</vt:i4>
      </vt:variant>
      <vt:variant>
        <vt:i4>0</vt:i4>
      </vt:variant>
      <vt:variant>
        <vt:i4>5</vt:i4>
      </vt:variant>
      <vt:variant>
        <vt:lpwstr/>
      </vt:variant>
      <vt:variant>
        <vt:lpwstr>_Toc41789778</vt:lpwstr>
      </vt:variant>
      <vt:variant>
        <vt:i4>1966141</vt:i4>
      </vt:variant>
      <vt:variant>
        <vt:i4>194</vt:i4>
      </vt:variant>
      <vt:variant>
        <vt:i4>0</vt:i4>
      </vt:variant>
      <vt:variant>
        <vt:i4>5</vt:i4>
      </vt:variant>
      <vt:variant>
        <vt:lpwstr/>
      </vt:variant>
      <vt:variant>
        <vt:lpwstr>_Toc41789777</vt:lpwstr>
      </vt:variant>
      <vt:variant>
        <vt:i4>2031677</vt:i4>
      </vt:variant>
      <vt:variant>
        <vt:i4>188</vt:i4>
      </vt:variant>
      <vt:variant>
        <vt:i4>0</vt:i4>
      </vt:variant>
      <vt:variant>
        <vt:i4>5</vt:i4>
      </vt:variant>
      <vt:variant>
        <vt:lpwstr/>
      </vt:variant>
      <vt:variant>
        <vt:lpwstr>_Toc41789776</vt:lpwstr>
      </vt:variant>
      <vt:variant>
        <vt:i4>1835069</vt:i4>
      </vt:variant>
      <vt:variant>
        <vt:i4>182</vt:i4>
      </vt:variant>
      <vt:variant>
        <vt:i4>0</vt:i4>
      </vt:variant>
      <vt:variant>
        <vt:i4>5</vt:i4>
      </vt:variant>
      <vt:variant>
        <vt:lpwstr/>
      </vt:variant>
      <vt:variant>
        <vt:lpwstr>_Toc41789775</vt:lpwstr>
      </vt:variant>
      <vt:variant>
        <vt:i4>1900605</vt:i4>
      </vt:variant>
      <vt:variant>
        <vt:i4>176</vt:i4>
      </vt:variant>
      <vt:variant>
        <vt:i4>0</vt:i4>
      </vt:variant>
      <vt:variant>
        <vt:i4>5</vt:i4>
      </vt:variant>
      <vt:variant>
        <vt:lpwstr/>
      </vt:variant>
      <vt:variant>
        <vt:lpwstr>_Toc41789774</vt:lpwstr>
      </vt:variant>
      <vt:variant>
        <vt:i4>1703997</vt:i4>
      </vt:variant>
      <vt:variant>
        <vt:i4>170</vt:i4>
      </vt:variant>
      <vt:variant>
        <vt:i4>0</vt:i4>
      </vt:variant>
      <vt:variant>
        <vt:i4>5</vt:i4>
      </vt:variant>
      <vt:variant>
        <vt:lpwstr/>
      </vt:variant>
      <vt:variant>
        <vt:lpwstr>_Toc41789773</vt:lpwstr>
      </vt:variant>
      <vt:variant>
        <vt:i4>1769533</vt:i4>
      </vt:variant>
      <vt:variant>
        <vt:i4>164</vt:i4>
      </vt:variant>
      <vt:variant>
        <vt:i4>0</vt:i4>
      </vt:variant>
      <vt:variant>
        <vt:i4>5</vt:i4>
      </vt:variant>
      <vt:variant>
        <vt:lpwstr/>
      </vt:variant>
      <vt:variant>
        <vt:lpwstr>_Toc41789772</vt:lpwstr>
      </vt:variant>
      <vt:variant>
        <vt:i4>1572925</vt:i4>
      </vt:variant>
      <vt:variant>
        <vt:i4>158</vt:i4>
      </vt:variant>
      <vt:variant>
        <vt:i4>0</vt:i4>
      </vt:variant>
      <vt:variant>
        <vt:i4>5</vt:i4>
      </vt:variant>
      <vt:variant>
        <vt:lpwstr/>
      </vt:variant>
      <vt:variant>
        <vt:lpwstr>_Toc41789771</vt:lpwstr>
      </vt:variant>
      <vt:variant>
        <vt:i4>1638461</vt:i4>
      </vt:variant>
      <vt:variant>
        <vt:i4>152</vt:i4>
      </vt:variant>
      <vt:variant>
        <vt:i4>0</vt:i4>
      </vt:variant>
      <vt:variant>
        <vt:i4>5</vt:i4>
      </vt:variant>
      <vt:variant>
        <vt:lpwstr/>
      </vt:variant>
      <vt:variant>
        <vt:lpwstr>_Toc41789770</vt:lpwstr>
      </vt:variant>
      <vt:variant>
        <vt:i4>1048636</vt:i4>
      </vt:variant>
      <vt:variant>
        <vt:i4>146</vt:i4>
      </vt:variant>
      <vt:variant>
        <vt:i4>0</vt:i4>
      </vt:variant>
      <vt:variant>
        <vt:i4>5</vt:i4>
      </vt:variant>
      <vt:variant>
        <vt:lpwstr/>
      </vt:variant>
      <vt:variant>
        <vt:lpwstr>_Toc41789769</vt:lpwstr>
      </vt:variant>
      <vt:variant>
        <vt:i4>1114172</vt:i4>
      </vt:variant>
      <vt:variant>
        <vt:i4>140</vt:i4>
      </vt:variant>
      <vt:variant>
        <vt:i4>0</vt:i4>
      </vt:variant>
      <vt:variant>
        <vt:i4>5</vt:i4>
      </vt:variant>
      <vt:variant>
        <vt:lpwstr/>
      </vt:variant>
      <vt:variant>
        <vt:lpwstr>_Toc41789768</vt:lpwstr>
      </vt:variant>
      <vt:variant>
        <vt:i4>1966140</vt:i4>
      </vt:variant>
      <vt:variant>
        <vt:i4>134</vt:i4>
      </vt:variant>
      <vt:variant>
        <vt:i4>0</vt:i4>
      </vt:variant>
      <vt:variant>
        <vt:i4>5</vt:i4>
      </vt:variant>
      <vt:variant>
        <vt:lpwstr/>
      </vt:variant>
      <vt:variant>
        <vt:lpwstr>_Toc41789767</vt:lpwstr>
      </vt:variant>
      <vt:variant>
        <vt:i4>2031676</vt:i4>
      </vt:variant>
      <vt:variant>
        <vt:i4>128</vt:i4>
      </vt:variant>
      <vt:variant>
        <vt:i4>0</vt:i4>
      </vt:variant>
      <vt:variant>
        <vt:i4>5</vt:i4>
      </vt:variant>
      <vt:variant>
        <vt:lpwstr/>
      </vt:variant>
      <vt:variant>
        <vt:lpwstr>_Toc41789766</vt:lpwstr>
      </vt:variant>
      <vt:variant>
        <vt:i4>1835068</vt:i4>
      </vt:variant>
      <vt:variant>
        <vt:i4>122</vt:i4>
      </vt:variant>
      <vt:variant>
        <vt:i4>0</vt:i4>
      </vt:variant>
      <vt:variant>
        <vt:i4>5</vt:i4>
      </vt:variant>
      <vt:variant>
        <vt:lpwstr/>
      </vt:variant>
      <vt:variant>
        <vt:lpwstr>_Toc41789765</vt:lpwstr>
      </vt:variant>
      <vt:variant>
        <vt:i4>1900604</vt:i4>
      </vt:variant>
      <vt:variant>
        <vt:i4>116</vt:i4>
      </vt:variant>
      <vt:variant>
        <vt:i4>0</vt:i4>
      </vt:variant>
      <vt:variant>
        <vt:i4>5</vt:i4>
      </vt:variant>
      <vt:variant>
        <vt:lpwstr/>
      </vt:variant>
      <vt:variant>
        <vt:lpwstr>_Toc41789764</vt:lpwstr>
      </vt:variant>
      <vt:variant>
        <vt:i4>1703996</vt:i4>
      </vt:variant>
      <vt:variant>
        <vt:i4>110</vt:i4>
      </vt:variant>
      <vt:variant>
        <vt:i4>0</vt:i4>
      </vt:variant>
      <vt:variant>
        <vt:i4>5</vt:i4>
      </vt:variant>
      <vt:variant>
        <vt:lpwstr/>
      </vt:variant>
      <vt:variant>
        <vt:lpwstr>_Toc41789763</vt:lpwstr>
      </vt:variant>
      <vt:variant>
        <vt:i4>1769532</vt:i4>
      </vt:variant>
      <vt:variant>
        <vt:i4>104</vt:i4>
      </vt:variant>
      <vt:variant>
        <vt:i4>0</vt:i4>
      </vt:variant>
      <vt:variant>
        <vt:i4>5</vt:i4>
      </vt:variant>
      <vt:variant>
        <vt:lpwstr/>
      </vt:variant>
      <vt:variant>
        <vt:lpwstr>_Toc41789762</vt:lpwstr>
      </vt:variant>
      <vt:variant>
        <vt:i4>1572924</vt:i4>
      </vt:variant>
      <vt:variant>
        <vt:i4>98</vt:i4>
      </vt:variant>
      <vt:variant>
        <vt:i4>0</vt:i4>
      </vt:variant>
      <vt:variant>
        <vt:i4>5</vt:i4>
      </vt:variant>
      <vt:variant>
        <vt:lpwstr/>
      </vt:variant>
      <vt:variant>
        <vt:lpwstr>_Toc41789761</vt:lpwstr>
      </vt:variant>
      <vt:variant>
        <vt:i4>1638460</vt:i4>
      </vt:variant>
      <vt:variant>
        <vt:i4>92</vt:i4>
      </vt:variant>
      <vt:variant>
        <vt:i4>0</vt:i4>
      </vt:variant>
      <vt:variant>
        <vt:i4>5</vt:i4>
      </vt:variant>
      <vt:variant>
        <vt:lpwstr/>
      </vt:variant>
      <vt:variant>
        <vt:lpwstr>_Toc41789760</vt:lpwstr>
      </vt:variant>
      <vt:variant>
        <vt:i4>1048639</vt:i4>
      </vt:variant>
      <vt:variant>
        <vt:i4>86</vt:i4>
      </vt:variant>
      <vt:variant>
        <vt:i4>0</vt:i4>
      </vt:variant>
      <vt:variant>
        <vt:i4>5</vt:i4>
      </vt:variant>
      <vt:variant>
        <vt:lpwstr/>
      </vt:variant>
      <vt:variant>
        <vt:lpwstr>_Toc41789759</vt:lpwstr>
      </vt:variant>
      <vt:variant>
        <vt:i4>1114175</vt:i4>
      </vt:variant>
      <vt:variant>
        <vt:i4>80</vt:i4>
      </vt:variant>
      <vt:variant>
        <vt:i4>0</vt:i4>
      </vt:variant>
      <vt:variant>
        <vt:i4>5</vt:i4>
      </vt:variant>
      <vt:variant>
        <vt:lpwstr/>
      </vt:variant>
      <vt:variant>
        <vt:lpwstr>_Toc41789758</vt:lpwstr>
      </vt:variant>
      <vt:variant>
        <vt:i4>1966143</vt:i4>
      </vt:variant>
      <vt:variant>
        <vt:i4>74</vt:i4>
      </vt:variant>
      <vt:variant>
        <vt:i4>0</vt:i4>
      </vt:variant>
      <vt:variant>
        <vt:i4>5</vt:i4>
      </vt:variant>
      <vt:variant>
        <vt:lpwstr/>
      </vt:variant>
      <vt:variant>
        <vt:lpwstr>_Toc41789757</vt:lpwstr>
      </vt:variant>
      <vt:variant>
        <vt:i4>2031679</vt:i4>
      </vt:variant>
      <vt:variant>
        <vt:i4>68</vt:i4>
      </vt:variant>
      <vt:variant>
        <vt:i4>0</vt:i4>
      </vt:variant>
      <vt:variant>
        <vt:i4>5</vt:i4>
      </vt:variant>
      <vt:variant>
        <vt:lpwstr/>
      </vt:variant>
      <vt:variant>
        <vt:lpwstr>_Toc41789756</vt:lpwstr>
      </vt:variant>
      <vt:variant>
        <vt:i4>1835071</vt:i4>
      </vt:variant>
      <vt:variant>
        <vt:i4>62</vt:i4>
      </vt:variant>
      <vt:variant>
        <vt:i4>0</vt:i4>
      </vt:variant>
      <vt:variant>
        <vt:i4>5</vt:i4>
      </vt:variant>
      <vt:variant>
        <vt:lpwstr/>
      </vt:variant>
      <vt:variant>
        <vt:lpwstr>_Toc41789755</vt:lpwstr>
      </vt:variant>
      <vt:variant>
        <vt:i4>1900607</vt:i4>
      </vt:variant>
      <vt:variant>
        <vt:i4>56</vt:i4>
      </vt:variant>
      <vt:variant>
        <vt:i4>0</vt:i4>
      </vt:variant>
      <vt:variant>
        <vt:i4>5</vt:i4>
      </vt:variant>
      <vt:variant>
        <vt:lpwstr/>
      </vt:variant>
      <vt:variant>
        <vt:lpwstr>_Toc41789754</vt:lpwstr>
      </vt:variant>
      <vt:variant>
        <vt:i4>1703999</vt:i4>
      </vt:variant>
      <vt:variant>
        <vt:i4>50</vt:i4>
      </vt:variant>
      <vt:variant>
        <vt:i4>0</vt:i4>
      </vt:variant>
      <vt:variant>
        <vt:i4>5</vt:i4>
      </vt:variant>
      <vt:variant>
        <vt:lpwstr/>
      </vt:variant>
      <vt:variant>
        <vt:lpwstr>_Toc41789753</vt:lpwstr>
      </vt:variant>
      <vt:variant>
        <vt:i4>1769535</vt:i4>
      </vt:variant>
      <vt:variant>
        <vt:i4>44</vt:i4>
      </vt:variant>
      <vt:variant>
        <vt:i4>0</vt:i4>
      </vt:variant>
      <vt:variant>
        <vt:i4>5</vt:i4>
      </vt:variant>
      <vt:variant>
        <vt:lpwstr/>
      </vt:variant>
      <vt:variant>
        <vt:lpwstr>_Toc41789752</vt:lpwstr>
      </vt:variant>
      <vt:variant>
        <vt:i4>1572927</vt:i4>
      </vt:variant>
      <vt:variant>
        <vt:i4>38</vt:i4>
      </vt:variant>
      <vt:variant>
        <vt:i4>0</vt:i4>
      </vt:variant>
      <vt:variant>
        <vt:i4>5</vt:i4>
      </vt:variant>
      <vt:variant>
        <vt:lpwstr/>
      </vt:variant>
      <vt:variant>
        <vt:lpwstr>_Toc41789751</vt:lpwstr>
      </vt:variant>
      <vt:variant>
        <vt:i4>1638463</vt:i4>
      </vt:variant>
      <vt:variant>
        <vt:i4>32</vt:i4>
      </vt:variant>
      <vt:variant>
        <vt:i4>0</vt:i4>
      </vt:variant>
      <vt:variant>
        <vt:i4>5</vt:i4>
      </vt:variant>
      <vt:variant>
        <vt:lpwstr/>
      </vt:variant>
      <vt:variant>
        <vt:lpwstr>_Toc41789750</vt:lpwstr>
      </vt:variant>
      <vt:variant>
        <vt:i4>1048638</vt:i4>
      </vt:variant>
      <vt:variant>
        <vt:i4>26</vt:i4>
      </vt:variant>
      <vt:variant>
        <vt:i4>0</vt:i4>
      </vt:variant>
      <vt:variant>
        <vt:i4>5</vt:i4>
      </vt:variant>
      <vt:variant>
        <vt:lpwstr/>
      </vt:variant>
      <vt:variant>
        <vt:lpwstr>_Toc41789749</vt:lpwstr>
      </vt:variant>
      <vt:variant>
        <vt:i4>1114174</vt:i4>
      </vt:variant>
      <vt:variant>
        <vt:i4>20</vt:i4>
      </vt:variant>
      <vt:variant>
        <vt:i4>0</vt:i4>
      </vt:variant>
      <vt:variant>
        <vt:i4>5</vt:i4>
      </vt:variant>
      <vt:variant>
        <vt:lpwstr/>
      </vt:variant>
      <vt:variant>
        <vt:lpwstr>_Toc41789748</vt:lpwstr>
      </vt:variant>
      <vt:variant>
        <vt:i4>1966142</vt:i4>
      </vt:variant>
      <vt:variant>
        <vt:i4>14</vt:i4>
      </vt:variant>
      <vt:variant>
        <vt:i4>0</vt:i4>
      </vt:variant>
      <vt:variant>
        <vt:i4>5</vt:i4>
      </vt:variant>
      <vt:variant>
        <vt:lpwstr/>
      </vt:variant>
      <vt:variant>
        <vt:lpwstr>_Toc41789747</vt:lpwstr>
      </vt:variant>
      <vt:variant>
        <vt:i4>2031678</vt:i4>
      </vt:variant>
      <vt:variant>
        <vt:i4>8</vt:i4>
      </vt:variant>
      <vt:variant>
        <vt:i4>0</vt:i4>
      </vt:variant>
      <vt:variant>
        <vt:i4>5</vt:i4>
      </vt:variant>
      <vt:variant>
        <vt:lpwstr/>
      </vt:variant>
      <vt:variant>
        <vt:lpwstr>_Toc41789746</vt:lpwstr>
      </vt:variant>
      <vt:variant>
        <vt:i4>1835070</vt:i4>
      </vt:variant>
      <vt:variant>
        <vt:i4>2</vt:i4>
      </vt:variant>
      <vt:variant>
        <vt:i4>0</vt:i4>
      </vt:variant>
      <vt:variant>
        <vt:i4>5</vt:i4>
      </vt:variant>
      <vt:variant>
        <vt:lpwstr/>
      </vt:variant>
      <vt:variant>
        <vt:lpwstr>_Toc41789745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Yet Another Ranger</dc:title>
  <dc:subject>Очередной подход к рейнджеру</dc:subject>
  <dc:creator>Палихов Антон</dc:creator>
  <cp:keywords/>
  <dc:description/>
  <cp:lastModifiedBy>Палихов Антон</cp:lastModifiedBy>
  <cp:revision>2</cp:revision>
  <cp:lastPrinted>2021-03-12T01:53:00Z</cp:lastPrinted>
  <dcterms:created xsi:type="dcterms:W3CDTF">2023-07-08T10:10:00Z</dcterms:created>
  <dcterms:modified xsi:type="dcterms:W3CDTF">2023-07-08T10:10:00Z</dcterms:modified>
</cp:coreProperties>
</file>