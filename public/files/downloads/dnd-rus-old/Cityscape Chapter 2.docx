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after="12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41" w:lineRule="exact"/>
        <w:ind w:left="4744" w:right="0" w:firstLine="0"/>
      </w:pPr>
      <w:r/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pacing w:val="43"/>
          <w:sz w:val="40"/>
          <w:szCs w:val="40"/>
        </w:rPr>
        <w:t>Г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z w:val="40"/>
          <w:szCs w:val="40"/>
        </w:rPr>
        <w:t>лава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z w:val="40"/>
          <w:szCs w:val="40"/>
        </w:rPr>
        <w:t> 2: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441" w:lineRule="exact"/>
        <w:ind w:left="3367" w:right="0" w:firstLine="0"/>
      </w:pPr>
      <w:r/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pacing w:val="33"/>
          <w:sz w:val="40"/>
          <w:szCs w:val="40"/>
        </w:rPr>
        <w:t>Г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z w:val="40"/>
          <w:szCs w:val="40"/>
        </w:rPr>
        <w:t>ородской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z w:val="40"/>
          <w:szCs w:val="40"/>
        </w:rPr>
        <w:t> </w:t>
      </w:r>
      <w:r>
        <w:rPr lang="en-US" sz="40" baseline="0" dirty="0">
          <w:jc w:val="left"/>
          <w:rFonts w:ascii="Times New Roman" w:hAnsi="Times New Roman" w:cs="Times New Roman"/>
          <w:b/>
          <w:bCs/>
          <w:color w:val="000000"/>
          <w:spacing w:val="-4"/>
          <w:sz w:val="40"/>
          <w:szCs w:val="40"/>
        </w:rPr>
        <w:t>Авантюрист</w:t>
      </w:r>
      <w:r>
        <w:rPr>
          <w:rFonts w:ascii="Times New Roman" w:hAnsi="Times New Roman" w:cs="Times New Roman"/>
          <w:sz w:val="40"/>
          <w:szCs w:val="4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71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традиционных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далёкими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путешествиями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тенденцию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обширным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тонким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воздействиям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9"/>
          <w:sz w:val="24"/>
          <w:szCs w:val="24"/>
        </w:rPr>
        <w:t>сам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притягивает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отправлять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славы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тихой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волнений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заселённых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коллекторов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демонов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доппельгангеров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уничтожить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вероятно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привязан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иначе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?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искоренять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зарабатывая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золотых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покидая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комфорта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Исходя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этих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манерах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скитающихся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задумывающихся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Огненный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шар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заряд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молнии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краеугольным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исследователя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охотника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непрактичными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битва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многолюдной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рассчитывающий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увеличение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персоны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противником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4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борьбе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гигантов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весьма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незавидном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попытается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трюк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ратуши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Замкнутая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обилие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свидетелей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означает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искателям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осмотрительными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Приберегите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огненные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шары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вторгшейся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армии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битвы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отикам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и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глубоких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71" w:after="0" w:line="275" w:lineRule="exact"/>
        <w:ind w:left="0" w:right="-1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пещерах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раскинувшихся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ищите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способности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пригодные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ЧТО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ДЕЛ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23"/>
          <w:sz w:val="28"/>
          <w:szCs w:val="28"/>
        </w:rPr>
        <w:t>А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ТЬ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,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28"/>
          <w:sz w:val="28"/>
          <w:szCs w:val="28"/>
        </w:rPr>
        <w:t>У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ДА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ИДТИ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пожаловать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!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Сейчас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1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бессчетное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тысячи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концентрация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лёгкостью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затмит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сокровищницу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дракона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охватывающими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1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pacing w:val="28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спешность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желаемого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Временное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Множество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предлагают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комфорта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уставших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ночлежка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прибранная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отдельная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обойдётся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Элегантные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апартаменты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разумеется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Проживание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Постоянное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хочет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жилплощадь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предлагает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диапазон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конуру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апартаментов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(1d4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1d4x100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апартаментов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просторных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коттеджей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предместьях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(1d4x10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1d4x1,000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вилл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поместий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(2d8x10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2d8x1,000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аренде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жилплощади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приобрести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доходное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магазинчик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 2d4x100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сколоченные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3" w:space="670"/>
            <w:col w:w="4957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прилавок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заднюю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комнату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продукции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2d4x1,000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отполированные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деревянные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крепкие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картинное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стеклянные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витрины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4d8x1,000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мраморные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запирающиеся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витрины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кожаные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кресла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пожелавший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построит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сначала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имеющийся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заново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остановить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мотивируя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возводимое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угрозу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портит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Помните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вызвали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элементаля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предыдущее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дозволено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башню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Банк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Поддерживаемые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предоставляют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банковских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драгоценностей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ссуду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принадлежат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семье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обширные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пользующихся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принадлежат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имущим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D&amp;D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возврат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инвестиций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безопасное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сноске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44-45.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выпивку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разнообразные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кружку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бутылку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уплатить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серебряник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вечер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выступление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клубы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обязывать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золотых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Помощники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слоёв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попадёте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вероятно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захотите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попытаться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предложить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Сначала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проявляет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безразличное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улучшаете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посредством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дружелюбия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Дипломатии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72),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разговорчивыми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отрываете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повседневных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занятий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улучшаете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закладываете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продлится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модификаторов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обстоятельств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пользуетесь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поразить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занимаемый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слуги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Курьеров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Посыльных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Письмо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пакет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адресу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доверять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письмо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уличному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мальчишке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службу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заплатив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Продовольствие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купленный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кружечкой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дешевого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Сытную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пищу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пинту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предложить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карманами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обойдётся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Образование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тренировки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обучения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м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197),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наставника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Академические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Профессии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преподают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университетах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"/>
          <w:sz w:val="24"/>
          <w:szCs w:val="24"/>
        </w:rPr>
        <w:t>и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Скрытности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Блефу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обучиться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наподобие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школы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познают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"/>
          <w:sz w:val="24"/>
          <w:szCs w:val="24"/>
        </w:rPr>
        <w:t>м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арифметики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грамоты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Развлечения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Непристойные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шоу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водевиля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456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безопасность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медяков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шоу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гарантируют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6" w:space="667"/>
            <w:col w:w="4984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выступлений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драматические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театры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8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музыка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сценках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развлечение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сидячие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Музыка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бесплатно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символическую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взимаемую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грандиозные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оркестровые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выступления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танцевальные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привилегии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престижные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выступления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периодически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посещают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странствующие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карнавалы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цирк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Входная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невысока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медяков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специфические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карнавальные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Проводники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окрестности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предупредил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насчёт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облегчил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обывателя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Будьте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осторожны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выискивают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толстосумов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прикидываясь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овечками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посетителей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избранным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обмен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вознаграждение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владельцев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1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Правовая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Помощь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попадёт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тюрьму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схваченный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компетентного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адвоката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правозащитника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городскую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судебную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систему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адвоката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стоить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Обычные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пища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рынки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тележек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палаток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вагонов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0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импортные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Производимые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мебели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индикатором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продаваемых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Редкие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эзотерических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экзотический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лавку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приличную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сумму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излишняя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реклама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дорогу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Чёрный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Рынок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бумаги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подделки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юридической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контрабандные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товары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Руководстве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Мастера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Подземелий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x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x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2" w:space="671"/>
            <w:col w:w="4990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компонент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12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найдены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столицах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массивные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Таблица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2-1: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Стоимость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слуг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368" w:tblpY="-270"/>
        <w:tblOverlap w:val="never"/>
        "
        <w:tblW w:w="9287" w:type="dxa"/>
        <w:tblLook w:val="04A0" w:firstRow="1" w:lastRow="0" w:firstColumn="1" w:lastColumn="0" w:noHBand="0" w:noVBand="1"/>
      </w:tblPr>
      <w:tblGrid>
        <w:gridCol w:w="5904"/>
        <w:gridCol w:w="3403"/>
      </w:tblGrid>
      <w:tr>
        <w:trPr>
          <w:trHeight w:hRule="exact" w:val="263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6" w:right="-18" w:firstLine="0"/>
              <w:jc w:val="right"/>
            </w:pPr>
            <w:r>
              <w:drawing>
                <wp:anchor simplePos="0" relativeHeight="251659759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100" name="Freeform 1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61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101" name="Freeform 1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pacing w:val="24"/>
                <w:sz w:val="24"/>
                <w:szCs w:val="24"/>
              </w:rPr>
              <w:t>У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слуги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2035" w:firstLine="0"/>
              <w:jc w:val="right"/>
            </w:pPr>
            <w:r>
              <w:drawing>
                <wp:anchor simplePos="0" relativeHeight="251659763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102" name="Freeform 1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Стоимость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" w:right="-18" w:firstLine="0"/>
            </w:pPr>
            <w:r>
              <w:drawing>
                <wp:anchor simplePos="0" relativeHeight="251659789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3" name="Freeform 1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91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Дешевая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гостиница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9793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5" name="Freeform 1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2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ночь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" w:right="-18" w:firstLine="0"/>
            </w:pPr>
            <w:r>
              <w:drawing>
                <wp:anchor simplePos="0" relativeHeight="25165981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20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7" name="Freeform 1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гостиница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9822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8" name="Freeform 1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5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ночь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7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" w:right="-18" w:firstLine="0"/>
            </w:pPr>
            <w:r>
              <w:drawing>
                <wp:anchor simplePos="0" relativeHeight="25165984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09" name="Freeform 1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50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10" name="Freeform 1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Хорошая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гостиница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9852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11" name="Freeform 1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2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ночь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" w:right="-18" w:firstLine="0"/>
            </w:pPr>
            <w:r>
              <w:drawing>
                <wp:anchor simplePos="0" relativeHeight="25165986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12" name="Freeform 1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70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13" name="Freeform 1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Конюшня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9872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14" name="Freeform 1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2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день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6" w:right="-18" w:firstLine="0"/>
              <w:jc w:val="right"/>
            </w:pPr>
            <w:r>
              <w:drawing>
                <wp:anchor simplePos="0" relativeHeight="25165989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5"/>
                  <wp:effectExtent l="0" t="0" r="0" b="0"/>
                  <wp:wrapNone/>
                  <wp:docPr id="115" name="Freeform 1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00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5"/>
                  <wp:effectExtent l="0" t="0" r="0" b="0"/>
                  <wp:wrapNone/>
                  <wp:docPr id="116" name="Freeform 1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Аренда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дешевой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квартиры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1881" w:firstLine="0"/>
              <w:jc w:val="right"/>
            </w:pPr>
            <w:r>
              <w:drawing>
                <wp:anchor simplePos="0" relativeHeight="251659902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5"/>
                  <wp:effectExtent l="0" t="0" r="0" b="0"/>
                  <wp:wrapNone/>
                  <wp:docPr id="117" name="Freeform 1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1d4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месяц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6" w:right="-18" w:firstLine="0"/>
              <w:jc w:val="right"/>
            </w:pPr>
            <w:r>
              <w:drawing>
                <wp:anchor simplePos="0" relativeHeight="251659937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18" name="Freeform 1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39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19" name="Freeform 1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Аренда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средней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квартиры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дома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1648" w:firstLine="0"/>
              <w:jc w:val="right"/>
            </w:pPr>
            <w:r>
              <w:drawing>
                <wp:anchor simplePos="0" relativeHeight="251659941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0" name="Freeform 1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1d4x10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277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6" w:right="-18" w:firstLine="0"/>
              <w:jc w:val="right"/>
            </w:pPr>
            <w:r>
              <w:drawing>
                <wp:anchor simplePos="0" relativeHeight="251659969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1" name="Freeform 1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71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2" name="Freeform 1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Аренда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усадьбы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поместья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1648" w:firstLine="0"/>
              <w:jc w:val="right"/>
            </w:pPr>
            <w:r>
              <w:drawing>
                <wp:anchor simplePos="0" relativeHeight="251659973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23" name="Freeform 1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2d8x10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6" w:right="-18" w:firstLine="0"/>
              <w:jc w:val="right"/>
            </w:pPr>
            <w:r>
              <w:drawing>
                <wp:anchor simplePos="0" relativeHeight="251659997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4" name="Freeform 1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99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5" name="Freeform 1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Покупка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дешевой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квартиры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2133" w:firstLine="0"/>
              <w:jc w:val="right"/>
            </w:pPr>
            <w:r>
              <w:drawing>
                <wp:anchor simplePos="0" relativeHeight="251660001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6" name="Freeform 1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1d4x100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6" w:right="-18" w:firstLine="0"/>
              <w:jc w:val="right"/>
            </w:pPr>
            <w:r>
              <w:drawing>
                <wp:anchor simplePos="0" relativeHeight="251660034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7" name="Freeform 1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6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8" name="Freeform 1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Покупка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средней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квартиры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дома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1951" w:firstLine="0"/>
              <w:jc w:val="right"/>
            </w:pPr>
            <w:r>
              <w:drawing>
                <wp:anchor simplePos="0" relativeHeight="251660038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29" name="Freeform 1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1d4x1,000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6" w:right="-18" w:firstLine="0"/>
              <w:jc w:val="right"/>
            </w:pPr>
            <w:r>
              <w:drawing>
                <wp:anchor simplePos="0" relativeHeight="251660067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30" name="Freeform 1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69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31" name="Freeform 1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Покупка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усадьбы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поместья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1951" w:firstLine="0"/>
              <w:jc w:val="right"/>
            </w:pPr>
            <w:r>
              <w:drawing>
                <wp:anchor simplePos="0" relativeHeight="251660071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32" name="Freeform 1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2d8x1,000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7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" w:right="-18" w:firstLine="0"/>
            </w:pPr>
            <w:r>
              <w:drawing>
                <wp:anchor simplePos="0" relativeHeight="251660097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33" name="Freeform 1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99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34" name="Freeform 1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Дешевая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ночная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попойка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60101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35" name="Freeform 1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4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" w:right="-18" w:firstLine="0"/>
            </w:pPr>
            <w:r>
              <w:drawing>
                <wp:anchor simplePos="0" relativeHeight="251660126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36" name="Freeform 1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28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37" name="Freeform 1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ночная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попойка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60130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38" name="Freeform 1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3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" w:right="-18" w:firstLine="0"/>
            </w:pPr>
            <w:r>
              <w:drawing>
                <wp:anchor simplePos="0" relativeHeight="251660156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39" name="Freeform 1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58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40" name="Freeform 1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Хорошая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ночная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попойка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60160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41" name="Freeform 1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30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4" w:right="-18" w:firstLine="0"/>
            </w:pPr>
            <w:r>
              <w:drawing>
                <wp:anchor simplePos="0" relativeHeight="25166018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42" name="Freeform 1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90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43" name="Freeform 1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Доставка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письма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пакета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60192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44" name="Freeform 1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15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</w:pPr>
      <w:r>
        <w:drawing>
          <wp:anchor simplePos="0" relativeHeight="251660194" behindDoc="0" locked="0" layoutInCell="1" allowOverlap="1">
            <wp:simplePos x="0" y="0"/>
            <wp:positionH relativeFrom="page">
              <wp:posOffset>868680</wp:posOffset>
            </wp:positionH>
            <wp:positionV relativeFrom="page">
              <wp:posOffset>10273031</wp:posOffset>
            </wp:positionV>
            <wp:extent cx="6096" cy="6096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97" behindDoc="0" locked="0" layoutInCell="1" allowOverlap="1">
            <wp:simplePos x="0" y="0"/>
            <wp:positionH relativeFrom="page">
              <wp:posOffset>4623815</wp:posOffset>
            </wp:positionH>
            <wp:positionV relativeFrom="page">
              <wp:posOffset>10273031</wp:posOffset>
            </wp:positionV>
            <wp:extent cx="6096" cy="6096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200" behindDoc="0" locked="0" layoutInCell="1" allowOverlap="1">
            <wp:simplePos x="0" y="0"/>
            <wp:positionH relativeFrom="page">
              <wp:posOffset>6784847</wp:posOffset>
            </wp:positionH>
            <wp:positionV relativeFrom="page">
              <wp:posOffset>10273031</wp:posOffset>
            </wp:positionV>
            <wp:extent cx="6096" cy="6096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after="1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1368" w:tblpY="-270"/>
        <w:tblOverlap w:val="never"/>
        "
        <w:tblW w:w="9287" w:type="dxa"/>
        <w:tblLook w:val="04A0" w:firstRow="1" w:lastRow="0" w:firstColumn="1" w:lastColumn="0" w:noHBand="0" w:noVBand="1"/>
      </w:tblPr>
      <w:tblGrid>
        <w:gridCol w:w="5904"/>
        <w:gridCol w:w="3403"/>
      </w:tblGrid>
      <w:tr>
        <w:trPr>
          <w:trHeight w:hRule="exact" w:val="263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26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48" name="Freeform 1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7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49" name="Freeform 1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Дешевая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пища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(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включая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выпивку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)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269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50" name="Freeform 1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15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51" name="Freeform 1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52" name="Freeform 1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Средняя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пища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(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включая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выпивку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)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53" name="Freeform 1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30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7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32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54" name="Freeform 1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30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55" name="Freeform 1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Хорошая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пища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(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включая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выпивку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) 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332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56" name="Freeform 1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362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57" name="Freeform 1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64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58" name="Freeform 1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Тренировка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навыков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умений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366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59" name="Freeform 1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50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неделю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387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60" name="Freeform 1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89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61" name="Freeform 1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Дешевые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развлечения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391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62" name="Freeform 1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5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412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5"/>
                  <wp:effectExtent l="0" t="0" r="0" b="0"/>
                  <wp:wrapNone/>
                  <wp:docPr id="163" name="Freeform 1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14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5"/>
                  <wp:effectExtent l="0" t="0" r="0" b="0"/>
                  <wp:wrapNone/>
                  <wp:docPr id="164" name="Freeform 1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Средние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развлечения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416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5"/>
                  <wp:effectExtent l="0" t="0" r="0" b="0"/>
                  <wp:wrapNone/>
                  <wp:docPr id="165" name="Freeform 1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3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7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44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66" name="Freeform 1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43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67" name="Freeform 1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Хорошие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Развлечения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445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68" name="Freeform 1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47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69" name="Freeform 1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473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70" name="Freeform 1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Городской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проводник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475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71" name="Freeform 1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день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500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2" name="Freeform 1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02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3" name="Freeform 1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Хороший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адвокат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504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4" name="Freeform 1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день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</w:tr>
      <w:tr>
        <w:trPr>
          <w:trHeight w:hRule="exact" w:val="272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524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5" name="Freeform 1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26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6" name="Freeform 1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Наилучший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адвокат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528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177" name="Freeform 1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день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77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78" name="Freeform 1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53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79" name="Freeform 1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Подделка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бумаг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555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80" name="Freeform 1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- 100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1093"/>
        </w:trPr>
        <w:tc>
          <w:tcPr>
            <w:tcW w:w="590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14" w:right="-18" w:firstLine="0"/>
            </w:pPr>
            <w:r>
              <w:drawing>
                <wp:anchor simplePos="0" relativeHeight="251658604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181" name="Freeform 1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06" behindDoc="0" locked="0" layoutInCell="1" allowOverlap="1">
                  <wp:simplePos x="0" y="0"/>
                  <wp:positionH relativeFrom="page">
                    <wp:posOffset>3749040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182" name="Freeform 1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Заклинатель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34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43" w:right="-18" w:firstLine="0"/>
            </w:pPr>
            <w:r>
              <w:drawing>
                <wp:anchor simplePos="0" relativeHeight="251658608" behindDoc="0" locked="0" layoutInCell="1" allowOverlap="1">
                  <wp:simplePos x="0" y="0"/>
                  <wp:positionH relativeFrom="page">
                    <wp:posOffset>2161031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183" name="Freeform 1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x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уровень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заклинания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1" w:line="276" w:lineRule="exact"/>
              <w:ind w:left="43" w:right="407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уровень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заклинателя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плюс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материальные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>
              <w:br w:type="textWrapping" w:clear="all"/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компоненты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стоимость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</w:pP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610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-6095</wp:posOffset>
            </wp:positionV>
            <wp:extent cx="6096" cy="6095"/>
            <wp:effectExtent l="0" t="0" r="0" b="0"/>
            <wp:wrapNone/>
            <wp:docPr id="184" name="Freeform 1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20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8"/>
          <w:szCs w:val="28"/>
        </w:rPr>
        <w:t>Р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АСЫ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В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ГОРОДЕ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найдены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негативное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индивидуальность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даже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происходит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Подавляющее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такими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космополитические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сельских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собратьев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предрасположенный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располагаются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землёй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взглядами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дварфийские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перенаселением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границы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многоуровневая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структура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дварфийских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помогает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избежать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переполненных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встречающихся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66" w:after="0" w:line="278" w:lineRule="exact"/>
        <w:ind w:left="0" w:right="-40" w:firstLine="0"/>
      </w:pPr>
      <w:r>
        <w:drawing>
          <wp:anchor simplePos="0" relativeHeight="251658613" behindDoc="0" locked="0" layoutInCell="1" allowOverlap="1">
            <wp:simplePos x="0" y="0"/>
            <wp:positionH relativeFrom="page">
              <wp:posOffset>4623815</wp:posOffset>
            </wp:positionH>
            <wp:positionV relativeFrom="line">
              <wp:posOffset>-5943</wp:posOffset>
            </wp:positionV>
            <wp:extent cx="6096" cy="6095"/>
            <wp:effectExtent l="0" t="0" r="0" b="0"/>
            <wp:wrapNone/>
            <wp:docPr id="185" name="Freeform 1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16" behindDoc="0" locked="0" layoutInCell="1" allowOverlap="1">
            <wp:simplePos x="0" y="0"/>
            <wp:positionH relativeFrom="page">
              <wp:posOffset>6784847</wp:posOffset>
            </wp:positionH>
            <wp:positionV relativeFrom="line">
              <wp:posOffset>-5943</wp:posOffset>
            </wp:positionV>
            <wp:extent cx="6096" cy="6095"/>
            <wp:effectExtent l="0" t="0" r="0" b="0"/>
            <wp:wrapNone/>
            <wp:docPr id="186" name="Freeform 18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5"/>
                    </a:xfrm>
                    <a:custGeom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парадоксально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одновременно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твёрдыми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убеждениях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разнообразных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ежедневных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взгляды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внешние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традиции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ежедневный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хаос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являющийся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вынуждает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цепляться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порядка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законопослушные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процентном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соотношении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дварфийских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нейтральными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амбициозных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вынуждены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нежели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бессмысленными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беспорядочными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понимания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управлять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57" w:space="726"/>
            <w:col w:w="4995" w:space="0"/>
          </w:cols>
          <w:docGrid w:linePitch="360"/>
        </w:sectPr>
        <w:spacing w:before="0" w:after="0" w:line="275" w:lineRule="exact"/>
        <w:ind w:left="0" w:right="-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выбирают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дискомфорт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приспособится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братья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тратят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долгие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созерцания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ближайшие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3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любопытство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накопить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вещиц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тенденция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подчеркивается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потребности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соседей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колеблются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крайностями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чрезвычайно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высокомерными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3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протестуют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вовлекающих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запрещающие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ограничивающие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деятельность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Продолжительность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3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добиваться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кругах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3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удерживать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долговечность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раздражает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Компромисс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3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набирающий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популярность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пожизненных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сроков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определённое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долгоживущих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охотно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построенным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31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Известные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философы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мудрецы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алхимики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изобретатели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напрямую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жаждущим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развлечений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разнообразных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причуд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влекомые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жаждой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открытий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вдохновляет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замечательно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возникают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серьёзно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репутации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эксцентричной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творческой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натуры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крошечном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забавными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стремящиеся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боёв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безжалостными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алчущими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врождённой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озлобленности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конкурентов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95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потенциальных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союзников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уважать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0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непременно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надеяться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оценивать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достижениям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винтиком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механизме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связующим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звеном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сталкиваться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предубеждениями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космополитичны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типичный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капелькой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настойчивости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спокойно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обустраивать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предрассудков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неплохо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родительскими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реализовать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очаровывают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убеждают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речами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предубеждений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9"/>
          <w:sz w:val="24"/>
          <w:szCs w:val="24"/>
        </w:rPr>
        <w:t>ы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дружественное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надеяться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холодный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враждебный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чернорабочих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цивилизованного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удивления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варварская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наружу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приступ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ярости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усреднённый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очередь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уже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двух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прокладывать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показывая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доказывая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доверие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2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держат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2" w:space="671"/>
            <w:col w:w="4992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доминирующей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2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обитателей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2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цивилизованные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закрывать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повадки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Интеллект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Обаяние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неподходящими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кандидатами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1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врождённую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перемене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любовь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пасторальным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сельским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оседают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суматохе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растущей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привязанности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объясняет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распространённост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сравнению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численностью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1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тенденцию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спокойнее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сородичей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1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довольно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распространено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перерастает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жадность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замешанные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деятельности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достигшие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незначительной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бываю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т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удивительно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безжалостными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непостоянными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лучшего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дружелюбными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честными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индивидуумы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достигают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2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предпочитая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1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квартале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замечаемые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превращаются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алчных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холодных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расчётливых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полурослики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скряги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МОНСТРЫ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некоторые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гуманоидных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людьми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приятным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прибежище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соблюдать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терпеть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естественно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возникающие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предубеждения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предрассудки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единственный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разрабатывая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гуманоидных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спустя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цивилизованными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минотавры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настоящими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сорвиголовами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постепенно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порядкам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привычки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постепенно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обретает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любимую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таверну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духе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сначала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незначительными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Ежедневная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превращается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рутину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гуманоид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привычки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цивилизованным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проживёт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Гоблины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обречены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оставаться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нищете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прочистки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дымоходов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обслуживанию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уничтожению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отсутствие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гигиены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скатываются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репутацию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5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законопослушных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недовольными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решил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жить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покидают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возвращаясь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корням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внутри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Хобгоблины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27" w:space="656"/>
            <w:col w:w="4984" w:space="0"/>
          </w:cols>
          <w:docGrid w:linePitch="360"/>
        </w:sectPr>
        <w:spacing w:before="0" w:after="0" w:line="275" w:lineRule="exact"/>
        <w:ind w:left="0" w:right="19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Хобгоблины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гуманоидов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врождённое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чутьё</w:t>
      </w:r>
      <w:r>
        <w:rPr>
          <w:rFonts w:ascii="Times New Roman" w:hAnsi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438912</wp:posOffset>
            </wp:positionH>
            <wp:positionV relativeFrom="paragraph">
              <wp:posOffset>84583</wp:posOffset>
            </wp:positionV>
            <wp:extent cx="6781800" cy="18288"/>
            <wp:effectExtent l="0" t="0" r="0" b="0"/>
            <wp:wrapNone/>
            <wp:docPr id="187" name="Freeform 18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ПЕРЕРЫВ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ПОХОД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>Г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АЗИНАМ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200" w:right="0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Главная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причина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которой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приходят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возможность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купить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продать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остатки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опасных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находок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-9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Являясь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центрами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коммерции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городах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находятся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желающие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купить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редкие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сокровища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которые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выносят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из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подземелий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точно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высокоуровневыемастера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ремесленники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заклинатели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необходимые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ИПам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200" w:right="0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создания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магических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вещей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200" w:right="-9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захотеть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сделать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подобные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посещения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магазинов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чисто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механической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функцией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чтобы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быстрее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вернуться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приключению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просто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сказать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: “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Продайте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хотите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половину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рыночной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купите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нужно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указанным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РМП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”,</w:t>
      </w:r>
      <w:r>
        <w:rPr lang="en-US" sz="20" baseline="0" dirty="0">
          <w:jc w:val="left"/>
          <w:rFonts w:ascii="Times New Roman" w:hAnsi="Times New Roman" w:cs="Times New Roman"/>
          <w:i/>
          <w:i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вынести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поход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магазинам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отдельное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мини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приключение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полное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колоритных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перерывания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целого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чтобы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просто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найти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нужного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продавца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покупателя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-9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правила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предлагают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компромисс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—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создание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довольно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быстрого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посещения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магазинов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добавляя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процесс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небольшую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дозу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городского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аромата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начала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сверьтесь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таблицей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Экономика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чтобы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определить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ценовой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лимит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пределах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которого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могут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продавать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покупать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товары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Затем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выберите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некоторые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детали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магазина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владельца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консультируясьс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таблицами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Примеры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Магазинов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Примеры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Владельцев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хотите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добавить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сюжетный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поворот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из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таблицы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Примеры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Осложнений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-9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таблицы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используют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бросок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процентного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кубика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поэтому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создавать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совершенно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случайные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магазины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ничего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плохого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неправильного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простом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выборе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понравившихся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вариантов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Аналогично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предложенный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4"/>
          <w:sz w:val="20"/>
          <w:szCs w:val="20"/>
        </w:rPr>
        <w:t>класс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уровень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владельцев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лишь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рекомендации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стесняйтесь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изменять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чтобы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более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соответствовали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вашему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9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Экономика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595" w:tblpY="-270"/>
        <w:tblOverlap w:val="never"/>
        "
        <w:tblW w:w="4780" w:type="dxa"/>
        <w:tblLook w:val="04A0" w:firstRow="1" w:lastRow="0" w:firstColumn="1" w:lastColumn="0" w:noHBand="0" w:noVBand="1"/>
      </w:tblPr>
      <w:tblGrid>
        <w:gridCol w:w="2519"/>
        <w:gridCol w:w="2280"/>
      </w:tblGrid>
      <w:tr>
        <w:trPr>
          <w:trHeight w:hRule="exact" w:val="253"/>
        </w:trPr>
        <w:tc>
          <w:tcPr>
            <w:tcW w:w="25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0" w:right="-18" w:firstLine="0"/>
            </w:pPr>
            <w:r>
              <w:drawing>
                <wp:anchor simplePos="0" relativeHeight="25165919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-10515</wp:posOffset>
                  </wp:positionV>
                  <wp:extent cx="6096" cy="6096"/>
                  <wp:effectExtent l="0" t="0" r="0" b="0"/>
                  <wp:wrapNone/>
                  <wp:docPr id="188" name="Freeform 1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7" behindDoc="0" locked="0" layoutInCell="1" allowOverlap="1">
                  <wp:simplePos x="0" y="0"/>
                  <wp:positionH relativeFrom="page">
                    <wp:posOffset>1600199</wp:posOffset>
                  </wp:positionH>
                  <wp:positionV relativeFrom="line">
                    <wp:posOffset>-10515</wp:posOffset>
                  </wp:positionV>
                  <wp:extent cx="6096" cy="6096"/>
                  <wp:effectExtent l="0" t="0" r="0" b="0"/>
                  <wp:wrapNone/>
                  <wp:docPr id="189" name="Freeform 1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Размер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Города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22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9199" behindDoc="0" locked="0" layoutInCell="1" allowOverlap="1">
                  <wp:simplePos x="0" y="0"/>
                  <wp:positionH relativeFrom="page">
                    <wp:posOffset>1447801</wp:posOffset>
                  </wp:positionH>
                  <wp:positionV relativeFrom="line">
                    <wp:posOffset>-10515</wp:posOffset>
                  </wp:positionV>
                  <wp:extent cx="6096" cy="6096"/>
                  <wp:effectExtent l="0" t="0" r="0" b="0"/>
                  <wp:wrapNone/>
                  <wp:docPr id="190" name="Freeform 1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Лимит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</w:tc>
      </w:tr>
      <w:tr>
        <w:trPr>
          <w:trHeight w:hRule="exact" w:val="267"/>
        </w:trPr>
        <w:tc>
          <w:tcPr>
            <w:tcW w:w="25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0" w:right="-18" w:firstLine="0"/>
            </w:pPr>
            <w:r>
              <w:drawing>
                <wp:anchor simplePos="0" relativeHeight="2516592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1" name="Freeform 1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14" behindDoc="0" locked="0" layoutInCell="1" allowOverlap="1">
                  <wp:simplePos x="0" y="0"/>
                  <wp:positionH relativeFrom="page">
                    <wp:posOffset>1600199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2" name="Freeform 1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Маленький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город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22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9216" behindDoc="0" locked="0" layoutInCell="1" allowOverlap="1">
                  <wp:simplePos x="0" y="0"/>
                  <wp:positionH relativeFrom="page">
                    <wp:posOffset>1447801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3" name="Freeform 1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15,000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63"/>
        </w:trPr>
        <w:tc>
          <w:tcPr>
            <w:tcW w:w="25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0" w:right="-18" w:firstLine="0"/>
            </w:pPr>
            <w:r>
              <w:drawing>
                <wp:anchor simplePos="0" relativeHeight="25165923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4" name="Freeform 1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36" behindDoc="0" locked="0" layoutInCell="1" allowOverlap="1">
                  <wp:simplePos x="0" y="0"/>
                  <wp:positionH relativeFrom="page">
                    <wp:posOffset>1600199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5" name="Freeform 1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Большой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город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22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9238" behindDoc="0" locked="0" layoutInCell="1" allowOverlap="1">
                  <wp:simplePos x="0" y="0"/>
                  <wp:positionH relativeFrom="page">
                    <wp:posOffset>1447801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6" name="Freeform 1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40,000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267"/>
        </w:trPr>
        <w:tc>
          <w:tcPr>
            <w:tcW w:w="25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0" w:right="-18" w:firstLine="0"/>
            </w:pPr>
            <w:r>
              <w:drawing>
                <wp:anchor simplePos="0" relativeHeight="2516592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7" name="Freeform 1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50" behindDoc="0" locked="0" layoutInCell="1" allowOverlap="1">
                  <wp:simplePos x="0" y="0"/>
                  <wp:positionH relativeFrom="page">
                    <wp:posOffset>1600199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8" name="Freeform 1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Столица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22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3" w:firstLine="0"/>
            </w:pPr>
            <w:r>
              <w:drawing>
                <wp:anchor simplePos="0" relativeHeight="251659252" behindDoc="0" locked="0" layoutInCell="1" allowOverlap="1">
                  <wp:simplePos x="0" y="0"/>
                  <wp:positionH relativeFrom="page">
                    <wp:posOffset>1447801</wp:posOffset>
                  </wp:positionH>
                  <wp:positionV relativeFrom="line">
                    <wp:posOffset>-7467</wp:posOffset>
                  </wp:positionV>
                  <wp:extent cx="6096" cy="6096"/>
                  <wp:effectExtent l="0" t="0" r="0" b="0"/>
                  <wp:wrapNone/>
                  <wp:docPr id="199" name="Freeform 1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100,000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595" w:tblpY="4"/>
        <w:tblOverlap w:val="never"/>
        "
        <w:tblW w:w="10031" w:type="dxa"/>
        <w:tblLook w:val="04A0" w:firstRow="1" w:lastRow="0" w:firstColumn="1" w:lastColumn="0" w:noHBand="0" w:noVBand="1"/>
      </w:tblPr>
      <w:tblGrid>
        <w:gridCol w:w="931"/>
        <w:gridCol w:w="9120"/>
      </w:tblGrid>
      <w:tr>
        <w:trPr>
          <w:trHeight w:hRule="exact" w:val="210"/>
        </w:trPr>
        <w:tc>
          <w:tcPr>
            <w:tcW w:w="10051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0" w:right="0" w:firstLine="0"/>
            </w:pPr>
            <w:r>
              <w:drawing>
                <wp:anchor simplePos="0" relativeHeight="25165925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-187689</wp:posOffset>
                  </wp:positionV>
                  <wp:extent cx="6096" cy="6095"/>
                  <wp:effectExtent l="0" t="0" r="0" b="0"/>
                  <wp:wrapNone/>
                  <wp:docPr id="200" name="Freeform 2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57" behindDoc="0" locked="0" layoutInCell="1" allowOverlap="1">
                  <wp:simplePos x="0" y="0"/>
                  <wp:positionH relativeFrom="page">
                    <wp:posOffset>1600199</wp:posOffset>
                  </wp:positionH>
                  <wp:positionV relativeFrom="line">
                    <wp:posOffset>-187689</wp:posOffset>
                  </wp:positionV>
                  <wp:extent cx="6096" cy="6095"/>
                  <wp:effectExtent l="0" t="0" r="0" b="0"/>
                  <wp:wrapNone/>
                  <wp:docPr id="201" name="Freeform 2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60" behindDoc="0" locked="0" layoutInCell="1" allowOverlap="1">
                  <wp:simplePos x="0" y="0"/>
                  <wp:positionH relativeFrom="page">
                    <wp:posOffset>3048000</wp:posOffset>
                  </wp:positionH>
                  <wp:positionV relativeFrom="line">
                    <wp:posOffset>-187689</wp:posOffset>
                  </wp:positionV>
                  <wp:extent cx="6096" cy="6095"/>
                  <wp:effectExtent l="0" t="0" r="0" b="0"/>
                  <wp:wrapNone/>
                  <wp:docPr id="202" name="Freeform 2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5"/>
                          </a:xfrm>
                          <a:custGeom>
                            <a:rect l="l" t="t" r="r" b="b"/>
                            <a:pathLst>
                              <a:path w="6096" h="6095">
                                <a:moveTo>
                                  <a:pt x="0" y="6095"/>
                                </a:moveTo>
                                <a:lnTo>
                                  <a:pt x="6096" y="6095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7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203" name="Freeform 2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73" behindDoc="0" locked="0" layoutInCell="1" allowOverlap="1">
                  <wp:simplePos x="0" y="0"/>
                  <wp:positionH relativeFrom="page">
                    <wp:posOffset>6382512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204" name="Freeform 2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РИМЕРЫ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А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color w:val="000000"/>
                <w:spacing w:val="23"/>
                <w:sz w:val="16"/>
                <w:szCs w:val="16"/>
              </w:rPr>
              <w:t>Г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АЗИНОВ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 </w:t>
            </w:r>
            <w:r/>
            <w:r/>
          </w:p>
        </w:tc>
      </w:tr>
      <w:tr>
        <w:trPr>
          <w:trHeight w:hRule="exact" w:val="263"/>
        </w:trPr>
        <w:tc>
          <w:tcPr>
            <w:tcW w:w="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90" w:right="-18" w:firstLine="0"/>
            </w:pPr>
            <w:r>
              <w:drawing>
                <wp:anchor simplePos="0" relativeHeight="25165928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205" name="Freeform 2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88" behindDoc="0" locked="0" layoutInCell="1" allowOverlap="1">
                  <wp:simplePos x="0" y="0"/>
                  <wp:positionH relativeFrom="page">
                    <wp:posOffset>591311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206" name="Freeform 2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d%  </w:t>
            </w:r>
            <w:r/>
            <w:r/>
          </w:p>
        </w:tc>
        <w:tc>
          <w:tcPr>
            <w:tcW w:w="91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0" w:firstLine="0"/>
            </w:pPr>
            <w:r>
              <w:drawing>
                <wp:anchor simplePos="0" relativeHeight="251659290" behindDoc="0" locked="0" layoutInCell="1" allowOverlap="1">
                  <wp:simplePos x="0" y="0"/>
                  <wp:positionH relativeFrom="page">
                    <wp:posOffset>5791201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207" name="Freeform 2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магазина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911"/>
        </w:trPr>
        <w:tc>
          <w:tcPr>
            <w:tcW w:w="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90" w:right="-18" w:firstLine="0"/>
            </w:pPr>
            <w:r>
              <w:drawing>
                <wp:anchor simplePos="0" relativeHeight="25165944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08" name="Freeform 2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46" behindDoc="0" locked="0" layoutInCell="1" allowOverlap="1">
                  <wp:simplePos x="0" y="0"/>
                  <wp:positionH relativeFrom="page">
                    <wp:posOffset>591311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09" name="Freeform 2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01-20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91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115" w:right="0" w:firstLine="0"/>
            </w:pPr>
            <w:r>
              <w:drawing>
                <wp:anchor simplePos="0" relativeHeight="251659448" behindDoc="0" locked="0" layoutInCell="1" allowOverlap="1">
                  <wp:simplePos x="0" y="0"/>
                  <wp:positionH relativeFrom="page">
                    <wp:posOffset>5791201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10" name="Freeform 2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Кавалькада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Чудес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Снаружи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кажется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вполне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нормальным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внутри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вмещает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23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сорта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иллюзий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чудодейственноймагии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управлением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владельца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просторные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97" w:right="5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анимированные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прилавки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комнаты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вращаются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вокруг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открывают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двери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демонстрируя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товары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906"/>
        </w:trPr>
        <w:tc>
          <w:tcPr>
            <w:tcW w:w="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5" w:lineRule="exact"/>
              <w:ind w:left="90" w:right="-98" w:firstLine="0"/>
            </w:pPr>
            <w:r>
              <w:drawing>
                <wp:anchor simplePos="0" relativeHeight="25165963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11" name="Freeform 2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40" behindDoc="0" locked="0" layoutInCell="1" allowOverlap="1">
                  <wp:simplePos x="0" y="0"/>
                  <wp:positionH relativeFrom="page">
                    <wp:posOffset>591311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12" name="Freeform 2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21-40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 </w:t>
            </w:r>
            <w:r>
              <w:br w:type="textWrapping" w:clear="all"/>
            </w:r>
            <w:r/>
          </w:p>
        </w:tc>
        <w:tc>
          <w:tcPr>
            <w:tcW w:w="91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5" w:lineRule="exact"/>
              <w:ind w:left="115" w:right="410" w:firstLine="0"/>
            </w:pPr>
            <w:r>
              <w:drawing>
                <wp:anchor simplePos="0" relativeHeight="251659642" behindDoc="0" locked="0" layoutInCell="1" allowOverlap="1">
                  <wp:simplePos x="0" y="0"/>
                  <wp:positionH relativeFrom="page">
                    <wp:posOffset>5791201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13" name="Freeform 2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Универмаг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Мечты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существует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пределами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границ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обычных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своём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собственном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демиплане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Непримечательная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дверь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стене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переулка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ведёт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универмаг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стенами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115" w:right="24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сделанными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облаков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Когда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хочет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осмотреть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выставленный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продажу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стены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появляется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сотканная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тумана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рука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держащая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перед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посетителем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1213"/>
        </w:trPr>
        <w:tc>
          <w:tcPr>
            <w:tcW w:w="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90" w:right="-18" w:firstLine="0"/>
            </w:pPr>
            <w:r>
              <w:drawing>
                <wp:anchor simplePos="0" relativeHeight="2516598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214" name="Freeform 2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95" behindDoc="0" locked="0" layoutInCell="1" allowOverlap="1">
                  <wp:simplePos x="0" y="0"/>
                  <wp:positionH relativeFrom="page">
                    <wp:posOffset>591311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215" name="Freeform 2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41-6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13"/>
                <w:sz w:val="20"/>
                <w:szCs w:val="20"/>
              </w:rPr>
              <w:t>0 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91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15" w:right="0" w:firstLine="0"/>
            </w:pPr>
            <w:r>
              <w:drawing>
                <wp:anchor simplePos="0" relativeHeight="251659897" behindDoc="0" locked="0" layoutInCell="1" allowOverlap="1">
                  <wp:simplePos x="0" y="0"/>
                  <wp:positionH relativeFrom="page">
                    <wp:posOffset>5791201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216" name="Freeform 2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Алый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Караван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Полурослики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кочевой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народец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содержат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81" w:line="230" w:lineRule="exact"/>
              <w:ind w:left="115" w:right="2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состав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вагончиков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палаток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стоящий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городском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сквере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городской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площади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Заинтересованность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товаре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означает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вам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придётся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поговорить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несколькими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членами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каравана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убедятся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стоите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времени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вас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направляют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владельцу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сразу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предоставляет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вам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необходимуювещь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1136"/>
        </w:trPr>
        <w:tc>
          <w:tcPr>
            <w:tcW w:w="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5" w:lineRule="exact"/>
              <w:ind w:left="90" w:right="-98" w:firstLine="0"/>
            </w:pPr>
            <w:r>
              <w:drawing>
                <wp:anchor simplePos="0" relativeHeight="25166012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17" name="Freeform 2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25" behindDoc="0" locked="0" layoutInCell="1" allowOverlap="1">
                  <wp:simplePos x="0" y="0"/>
                  <wp:positionH relativeFrom="page">
                    <wp:posOffset>591311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18" name="Freeform 2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61-7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13"/>
                <w:sz w:val="20"/>
                <w:szCs w:val="20"/>
              </w:rPr>
              <w:t>5 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</w:p>
        </w:tc>
        <w:tc>
          <w:tcPr>
            <w:tcW w:w="91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5" w:lineRule="exact"/>
              <w:ind w:left="115" w:right="578" w:firstLine="0"/>
            </w:pPr>
            <w:r>
              <w:drawing>
                <wp:anchor simplePos="0" relativeHeight="251660127" behindDoc="0" locked="0" layoutInCell="1" allowOverlap="1">
                  <wp:simplePos x="0" y="0"/>
                  <wp:positionH relativeFrom="page">
                    <wp:posOffset>5791201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19" name="Freeform 2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Арсенал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Достойного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построен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военный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склад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оружия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крепкими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стенами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защитными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укреплениями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опускающейся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решетки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тяжело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вооруженными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охранниками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97" w:right="5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Внутри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ряды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Специализированных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"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кварталов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"—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оружия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брони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Большинство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инвентаря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состоит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вещей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использующихся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битве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торговые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ряды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предоставляют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небольшой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доступ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некоторым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вещам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1141"/>
        </w:trPr>
        <w:tc>
          <w:tcPr>
            <w:tcW w:w="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90" w:right="-18" w:firstLine="0"/>
            </w:pPr>
            <w:r>
              <w:drawing>
                <wp:anchor simplePos="0" relativeHeight="25166034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20" name="Freeform 2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349" behindDoc="0" locked="0" layoutInCell="1" allowOverlap="1">
                  <wp:simplePos x="0" y="0"/>
                  <wp:positionH relativeFrom="page">
                    <wp:posOffset>591311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21" name="Freeform 2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76-9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13"/>
                <w:sz w:val="20"/>
                <w:szCs w:val="20"/>
              </w:rPr>
              <w:t>0 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91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115" w:right="0" w:firstLine="0"/>
            </w:pPr>
            <w:r>
              <w:drawing>
                <wp:anchor simplePos="0" relativeHeight="251660351" behindDoc="0" locked="0" layoutInCell="1" allowOverlap="1">
                  <wp:simplePos x="0" y="0"/>
                  <wp:positionH relativeFrom="page">
                    <wp:posOffset>5791201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222" name="Freeform 2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pacing w:val="23"/>
                <w:sz w:val="20"/>
                <w:szCs w:val="20"/>
              </w:rPr>
              <w:t>Г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лаз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Совы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неопрятный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завален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всевозможным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барахлом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раскиданным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полках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115" w:right="14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валяющимся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свисающим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потолка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среди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дебрей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настоящие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чудеса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человеческой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мысли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только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владелец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правильно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указать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дорогу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особенно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хороший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выбор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желающих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купить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поистине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необычайные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вещи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похожего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ещё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одну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+1 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рапиру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1602"/>
        </w:trPr>
        <w:tc>
          <w:tcPr>
            <w:tcW w:w="9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35" w:lineRule="exact"/>
              <w:ind w:left="90" w:right="-98" w:firstLine="0"/>
            </w:pPr>
            <w:r>
              <w:drawing>
                <wp:anchor simplePos="0" relativeHeight="25166069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1541</wp:posOffset>
                  </wp:positionV>
                  <wp:extent cx="6096" cy="6096"/>
                  <wp:effectExtent l="0" t="0" r="0" b="0"/>
                  <wp:wrapNone/>
                  <wp:docPr id="223" name="Freeform 2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698" behindDoc="0" locked="0" layoutInCell="1" allowOverlap="1">
                  <wp:simplePos x="0" y="0"/>
                  <wp:positionH relativeFrom="page">
                    <wp:posOffset>591311</wp:posOffset>
                  </wp:positionH>
                  <wp:positionV relativeFrom="line">
                    <wp:posOffset>1541</wp:posOffset>
                  </wp:positionV>
                  <wp:extent cx="6096" cy="6096"/>
                  <wp:effectExtent l="0" t="0" r="0" b="0"/>
                  <wp:wrapNone/>
                  <wp:docPr id="224" name="Freeform 2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91-100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91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35" w:lineRule="exact"/>
              <w:ind w:left="115" w:right="76" w:firstLine="0"/>
            </w:pPr>
            <w:r>
              <w:drawing>
                <wp:anchor simplePos="0" relativeHeight="251660700" behindDoc="0" locked="0" layoutInCell="1" allowOverlap="1">
                  <wp:simplePos x="0" y="0"/>
                  <wp:positionH relativeFrom="page">
                    <wp:posOffset>5791201</wp:posOffset>
                  </wp:positionH>
                  <wp:positionV relativeFrom="line">
                    <wp:posOffset>1541</wp:posOffset>
                  </wp:positionV>
                  <wp:extent cx="6096" cy="6096"/>
                  <wp:effectExtent l="0" t="0" r="0" b="0"/>
                  <wp:wrapNone/>
                  <wp:docPr id="225" name="Freeform 2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Платиновый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Аукцион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Вместо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обычного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сборище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постоянно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идущих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аукционов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разнообразных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"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древностей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."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Однако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вместо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соблюдения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полного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процесса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ставок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контерставок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30" w:lineRule="exact"/>
              <w:ind w:left="97" w:right="5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лишь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оговаривать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ставка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будет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внесена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рыночную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стоимость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Владелец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заведения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аукционером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владельцем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помещения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должен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установить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являются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допустимыми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претендентами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выставления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лотов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покупки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хотите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ввести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составляющих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конкуренцию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покупателям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покупающих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отличным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115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путём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привлечения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внимания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игроков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</w:pPr>
      <w:r>
        <w:drawing>
          <wp:anchor simplePos="0" relativeHeight="251660702" behindDoc="0" locked="0" layoutInCell="1" allowOverlap="1">
            <wp:simplePos x="0" y="0"/>
            <wp:positionH relativeFrom="page">
              <wp:posOffset>377952</wp:posOffset>
            </wp:positionH>
            <wp:positionV relativeFrom="page">
              <wp:posOffset>9879838</wp:posOffset>
            </wp:positionV>
            <wp:extent cx="6096" cy="6096"/>
            <wp:effectExtent l="0" t="0" r="0" b="0"/>
            <wp:wrapNone/>
            <wp:docPr id="226" name="Freeform 2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705" behindDoc="0" locked="0" layoutInCell="1" allowOverlap="1">
            <wp:simplePos x="0" y="0"/>
            <wp:positionH relativeFrom="page">
              <wp:posOffset>969263</wp:posOffset>
            </wp:positionH>
            <wp:positionV relativeFrom="page">
              <wp:posOffset>9879838</wp:posOffset>
            </wp:positionV>
            <wp:extent cx="6096" cy="6096"/>
            <wp:effectExtent l="0" t="0" r="0" b="0"/>
            <wp:wrapNone/>
            <wp:docPr id="227" name="Freeform 2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708" behindDoc="0" locked="0" layoutInCell="1" allowOverlap="1">
            <wp:simplePos x="0" y="0"/>
            <wp:positionH relativeFrom="page">
              <wp:posOffset>6760464</wp:posOffset>
            </wp:positionH>
            <wp:positionV relativeFrom="page">
              <wp:posOffset>9879838</wp:posOffset>
            </wp:positionV>
            <wp:extent cx="6096" cy="6096"/>
            <wp:effectExtent l="0" t="0" r="0" b="0"/>
            <wp:wrapNone/>
            <wp:docPr id="228" name="Freeform 2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710" behindDoc="0" locked="0" layoutInCell="1" allowOverlap="1">
            <wp:simplePos x="0" y="0"/>
            <wp:positionH relativeFrom="page">
              <wp:posOffset>438912</wp:posOffset>
            </wp:positionH>
            <wp:positionV relativeFrom="page">
              <wp:posOffset>10074911</wp:posOffset>
            </wp:positionV>
            <wp:extent cx="6781800" cy="18288"/>
            <wp:effectExtent l="0" t="0" r="0" b="0"/>
            <wp:wrapNone/>
            <wp:docPr id="229" name="Freeform 2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порядка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приспосабливаться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родичам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понимать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обычаи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немалого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предубеждений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преодоления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превосходства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мешало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поручения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дварфов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эльфов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Хобгоблины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процветать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телохранителя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преодолеть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высокомерие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хобгоблины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счастливы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парочки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подчинённых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приказы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Багбиры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гоблиноидам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процветать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кандидатами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физической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доверяют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животноподобными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гоблиноидов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хаотичные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беспричинно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жестокие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умён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примитивней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думать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тупые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соответствующим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объединённое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характером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воинственной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склонной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хаосу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кровопролитию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причине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агрессивности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терпят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выпадает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хватает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чернорабочих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вышесказанному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добиваются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представители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других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сообразительны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сдерживать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сдерживать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варварские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агрессивные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повадки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23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достичь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успехов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гладиаторов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криминала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гильдии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ориентированной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профессии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2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гоблиноидские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приспособиться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далеки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оставаясь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жестокими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хаотичными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удобно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хаотичны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багбиры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интеллектом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захватчики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чувствительность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дневному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жестокая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пользы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порабощения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постоянных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издевательств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доказательства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полноценным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ничтожно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урбанистические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конфликте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например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жестокой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убийства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вскоре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тюремных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цепях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бегущих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дебри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Кобольды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Кобольды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страдают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чувствительности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слабы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встретить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предпринимают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попыток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гармонировать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сообщество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кобольдов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устроить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логово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захудалом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канализации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охотится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2" w:space="681"/>
            <w:col w:w="4981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кобольды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рейды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преступных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племен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кобольдов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лидерами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воровских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медленно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накапливая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уважение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подземного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Кобольды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нормальную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человекоподобную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учитывая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заслужить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гоблинам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438912</wp:posOffset>
            </wp:positionH>
            <wp:positionV relativeFrom="paragraph">
              <wp:posOffset>84583</wp:posOffset>
            </wp:positionV>
            <wp:extent cx="6781800" cy="18288"/>
            <wp:effectExtent l="0" t="0" r="0" b="0"/>
            <wp:wrapNone/>
            <wp:docPr id="230" name="Freeform 2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532" w:tblpY="-10"/>
        <w:tblOverlap w:val="never"/>
        "
        <w:tblW w:w="10962" w:type="dxa"/>
        <w:tblLook w:val="04A0" w:firstRow="1" w:lastRow="0" w:firstColumn="1" w:lastColumn="0" w:noHBand="0" w:noVBand="1"/>
      </w:tblPr>
      <w:tblGrid>
        <w:gridCol w:w="883"/>
        <w:gridCol w:w="4521"/>
        <w:gridCol w:w="1079"/>
        <w:gridCol w:w="4497"/>
      </w:tblGrid>
      <w:tr>
        <w:trPr>
          <w:trHeight w:hRule="exact" w:val="210"/>
        </w:trPr>
        <w:tc>
          <w:tcPr>
            <w:tcW w:w="5404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8" w:right="-18" w:firstLine="0"/>
            </w:pPr>
            <w:r>
              <w:drawing>
                <wp:anchor simplePos="0" relativeHeight="25165826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231" name="Freeform 2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65" behindDoc="0" locked="0" layoutInCell="1" allowOverlap="1">
                  <wp:simplePos x="0" y="0"/>
                  <wp:positionH relativeFrom="page">
                    <wp:posOffset>3432049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232" name="Freeform 2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РИМЕРЫ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16"/>
                <w:szCs w:val="16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В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16"/>
                <w:szCs w:val="16"/>
              </w:rPr>
              <w:t>ЛАДЕЛЬЦЕВ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5577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8267" behindDoc="0" locked="0" layoutInCell="1" allowOverlap="1">
                  <wp:simplePos x="0" y="0"/>
                  <wp:positionH relativeFrom="page">
                    <wp:posOffset>3541776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233" name="Freeform 2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П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16"/>
                <w:szCs w:val="16"/>
              </w:rPr>
              <w:t>РИМЕРЫ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16"/>
                <w:szCs w:val="16"/>
              </w:rPr>
              <w:t> 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16"/>
                <w:szCs w:val="16"/>
              </w:rPr>
              <w:t>О</w:t>
            </w:r>
            <w:r>
              <w:rPr lang="en-US" sz="16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СЛОЖНЕНИЙ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20"/>
        </w:trPr>
        <w:tc>
          <w:tcPr>
            <w:tcW w:w="8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8" w:right="-18" w:firstLine="0"/>
            </w:pPr>
            <w:r>
              <w:drawing>
                <wp:anchor simplePos="0" relativeHeight="25165829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234" name="Freeform 2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95" behindDoc="0" locked="0" layoutInCell="1" allowOverlap="1">
                  <wp:simplePos x="0" y="0"/>
                  <wp:positionH relativeFrom="page">
                    <wp:posOffset>560833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235" name="Freeform 2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d%  </w:t>
            </w:r>
            <w:r/>
            <w:r/>
          </w:p>
        </w:tc>
        <w:tc>
          <w:tcPr>
            <w:tcW w:w="45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8297" behindDoc="0" locked="0" layoutInCell="1" allowOverlap="1">
                  <wp:simplePos x="0" y="0"/>
                  <wp:positionH relativeFrom="page">
                    <wp:posOffset>2871216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236" name="Freeform 2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Владельца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0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d%  </w:t>
            </w:r>
            <w:r/>
            <w:r/>
          </w:p>
        </w:tc>
        <w:tc>
          <w:tcPr>
            <w:tcW w:w="44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829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237" name="Freeform 2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1" behindDoc="0" locked="0" layoutInCell="1" allowOverlap="1">
                  <wp:simplePos x="0" y="0"/>
                  <wp:positionH relativeFrom="page">
                    <wp:posOffset>2855977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238" name="Freeform 2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Осложнение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2058"/>
        </w:trPr>
        <w:tc>
          <w:tcPr>
            <w:tcW w:w="8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8" w:right="-18" w:firstLine="0"/>
            </w:pPr>
            <w:r>
              <w:drawing>
                <wp:anchor simplePos="0" relativeHeight="251658625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269</wp:posOffset>
                  </wp:positionV>
                  <wp:extent cx="6096" cy="6096"/>
                  <wp:effectExtent l="0" t="0" r="0" b="0"/>
                  <wp:wrapNone/>
                  <wp:docPr id="239" name="Freeform 2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7" behindDoc="0" locked="0" layoutInCell="1" allowOverlap="1">
                  <wp:simplePos x="0" y="0"/>
                  <wp:positionH relativeFrom="page">
                    <wp:posOffset>560833</wp:posOffset>
                  </wp:positionH>
                  <wp:positionV relativeFrom="line">
                    <wp:posOffset>269</wp:posOffset>
                  </wp:positionV>
                  <wp:extent cx="6096" cy="6096"/>
                  <wp:effectExtent l="0" t="0" r="0" b="0"/>
                  <wp:wrapNone/>
                  <wp:docPr id="240" name="Freeform 2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01-20  </w:t>
            </w:r>
            <w:r/>
          </w:p>
        </w:tc>
        <w:tc>
          <w:tcPr>
            <w:tcW w:w="45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0" w:firstLine="0"/>
            </w:pPr>
            <w:r>
              <w:drawing>
                <wp:anchor simplePos="0" relativeHeight="251658629" behindDoc="0" locked="0" layoutInCell="1" allowOverlap="1">
                  <wp:simplePos x="0" y="0"/>
                  <wp:positionH relativeFrom="page">
                    <wp:posOffset>2871216</wp:posOffset>
                  </wp:positionH>
                  <wp:positionV relativeFrom="line">
                    <wp:posOffset>269</wp:posOffset>
                  </wp:positionV>
                  <wp:extent cx="6096" cy="6096"/>
                  <wp:effectExtent l="0" t="0" r="0" b="0"/>
                  <wp:wrapNone/>
                  <wp:docPr id="241" name="Freeform 2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Слепой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Керралек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владелец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-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дварф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9" w:lineRule="exact"/>
              <w:ind w:left="43" w:right="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5/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10)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мастером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кузнецом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командиром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ослеплён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проклят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битве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пожирателями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разума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Керралек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принял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беспомощность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знак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богов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поэтому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стал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жрецом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Морадина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стал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создавать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магическую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броню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оружие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внуки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водят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являясь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глазами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всегда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кричит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ругается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  <w:tc>
          <w:tcPr>
            <w:tcW w:w="107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27432</wp:posOffset>
                  </wp:positionH>
                  <wp:positionV relativeFrom="paragraph">
                    <wp:posOffset>4809</wp:posOffset>
                  </wp:positionV>
                  <wp:extent cx="3636264" cy="841229"/>
                  <wp:effectExtent l="0" t="0" r="0" b="0"/>
                  <wp:wrapNone/>
                  <wp:docPr id="242" name="Freeform 24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797808" y="4809"/>
                            <a:ext cx="3521964" cy="7269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080"/>
                                </w:tabs>
                                <w:spacing w:before="0" w:after="0" w:line="230" w:lineRule="exact"/>
                                <w:ind w:left="1080" w:right="0" w:hanging="1080"/>
                                <w:jc w:val="both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01--20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Наблюдение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время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сделки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ИП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могут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заметить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,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что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ними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наблюдают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например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скрывающаяся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тенях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фигура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или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через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магическое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слежение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.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30" w:lineRule="exact"/>
                                <w:ind w:left="108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Слежение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может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продолжиться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даже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после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того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как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ИП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выйдут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из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магазина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.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449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3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43" name="Freeform 2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33" behindDoc="0" locked="0" layoutInCell="1" allowOverlap="1">
                  <wp:simplePos x="0" y="0"/>
                  <wp:positionH relativeFrom="page">
                    <wp:posOffset>2855977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244" name="Freeform 2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1832"/>
        </w:trPr>
        <w:tc>
          <w:tcPr>
            <w:tcW w:w="8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28" w:right="-98" w:firstLine="0"/>
            </w:pPr>
            <w:r>
              <w:drawing>
                <wp:anchor simplePos="0" relativeHeight="25165892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45" name="Freeform 2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0" behindDoc="0" locked="0" layoutInCell="1" allowOverlap="1">
                  <wp:simplePos x="0" y="0"/>
                  <wp:positionH relativeFrom="page">
                    <wp:posOffset>560833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46" name="Freeform 2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21-40  </w:t>
            </w:r>
            <w:r>
              <w:br w:type="textWrapping" w:clear="all"/>
            </w:r>
            <w:r/>
          </w:p>
        </w:tc>
        <w:tc>
          <w:tcPr>
            <w:tcW w:w="45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25" w:right="8" w:firstLine="0"/>
            </w:pPr>
            <w:r>
              <w:drawing>
                <wp:anchor simplePos="0" relativeHeight="251658932" behindDoc="0" locked="0" layoutInCell="1" allowOverlap="1">
                  <wp:simplePos x="0" y="0"/>
                  <wp:positionH relativeFrom="page">
                    <wp:posOffset>2871216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47" name="Freeform 2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Умерита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Гланн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Молодая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образованная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гномиха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Умерита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Гланн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11)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использует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академический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30" w:lineRule="exact"/>
              <w:ind w:left="25" w:right="8" w:firstLine="0"/>
              <w:jc w:val="both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подход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магическим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предметам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очень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рассказать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мелкие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детали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начиная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истории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заканчивая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особенностями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дизайна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иногда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даже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рассказать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43" w:right="59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создателе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самого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опознав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магическую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ауру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  <w:tc>
          <w:tcPr>
            <w:tcW w:w="10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3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21-40  </w:t>
            </w:r>
            <w:r/>
          </w:p>
        </w:tc>
        <w:tc>
          <w:tcPr>
            <w:tcW w:w="44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-18" w:firstLine="0"/>
            </w:pPr>
            <w:r>
              <w:drawing>
                <wp:anchor simplePos="0" relativeHeight="25165893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48" name="Freeform 2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6" behindDoc="0" locked="0" layoutInCell="1" allowOverlap="1">
                  <wp:simplePos x="0" y="0"/>
                  <wp:positionH relativeFrom="page">
                    <wp:posOffset>2855977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49" name="Freeform 2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Охрана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Прежде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получить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вести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31" w:line="230" w:lineRule="exact"/>
              <w:ind w:left="43" w:right="22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торговлю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приходится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пройти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процедур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включающее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физический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обыск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предсказывающие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заклинания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288"/>
        </w:trPr>
        <w:tc>
          <w:tcPr>
            <w:tcW w:w="8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8" w:right="-18" w:firstLine="0"/>
            </w:pPr>
            <w:r>
              <w:drawing>
                <wp:anchor simplePos="0" relativeHeight="25165931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50" name="Freeform 2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9" behindDoc="0" locked="0" layoutInCell="1" allowOverlap="1">
                  <wp:simplePos x="0" y="0"/>
                  <wp:positionH relativeFrom="page">
                    <wp:posOffset>560833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51" name="Freeform 2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41-60  </w:t>
            </w:r>
            <w:r/>
          </w:p>
        </w:tc>
        <w:tc>
          <w:tcPr>
            <w:tcW w:w="45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0" w:firstLine="0"/>
            </w:pPr>
            <w:r>
              <w:drawing>
                <wp:anchor simplePos="0" relativeHeight="251659321" behindDoc="0" locked="0" layoutInCell="1" allowOverlap="1">
                  <wp:simplePos x="0" y="0"/>
                  <wp:positionH relativeFrom="page">
                    <wp:posOffset>2871216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52" name="Freeform 2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Безликий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Слуга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Владелец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магазина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9" w:lineRule="exact"/>
              <w:ind w:left="25" w:right="12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остаётся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невидим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ведутся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одинаково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выглядящими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редко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разговаривающими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помощниками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интересуются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приобретением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слуги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кланяются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уходят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затем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возвращаются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осмотра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слуга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молча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осматривает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товар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интересует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покупка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достаёт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монет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  <w:tc>
          <w:tcPr>
            <w:tcW w:w="10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23" w:right="-98" w:firstLine="0"/>
              <w:jc w:val="both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41-60  </w:t>
            </w:r>
            <w:r>
              <w:br w:type="textWrapping" w:clear="all"/>
            </w:r>
            <w:r>
              <w:br w:type="textWrapping" w:clear="all"/>
            </w:r>
            <w:r/>
          </w:p>
        </w:tc>
        <w:tc>
          <w:tcPr>
            <w:tcW w:w="44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43" w:right="115" w:firstLine="0"/>
              <w:jc w:val="both"/>
            </w:pPr>
            <w:r>
              <w:drawing>
                <wp:anchor simplePos="0" relativeHeight="25165932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53" name="Freeform 2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5" behindDoc="0" locked="0" layoutInCell="1" allowOverlap="1">
                  <wp:simplePos x="0" y="0"/>
                  <wp:positionH relativeFrom="page">
                    <wp:posOffset>2855977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54" name="Freeform 2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Приобретение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завершения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сделки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продавец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говорит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некоторые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особенно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ценные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вещи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надеется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заработать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700" w:line="228" w:lineRule="exact"/>
              <w:ind w:left="25" w:right="21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немного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монет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Продавец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знать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раздобыть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подобные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вещи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конечно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искатели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сокровищ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боятся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небольшой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опасности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...  </w:t>
            </w:r>
            <w:r/>
            <w:r/>
          </w:p>
        </w:tc>
      </w:tr>
      <w:tr>
        <w:trPr>
          <w:trHeight w:hRule="exact" w:val="1602"/>
        </w:trPr>
        <w:tc>
          <w:tcPr>
            <w:tcW w:w="8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8" w:right="-18" w:firstLine="0"/>
            </w:pPr>
            <w:r>
              <w:drawing>
                <wp:anchor simplePos="0" relativeHeight="251659594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55" name="Freeform 2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96" behindDoc="0" locked="0" layoutInCell="1" allowOverlap="1">
                  <wp:simplePos x="0" y="0"/>
                  <wp:positionH relativeFrom="page">
                    <wp:posOffset>560833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256" name="Freeform 2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61-80  </w:t>
            </w:r>
            <w:r/>
          </w:p>
        </w:tc>
        <w:tc>
          <w:tcPr>
            <w:tcW w:w="45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-18" w:firstLine="0"/>
            </w:pPr>
            <w:r>
              <w:drawing>
                <wp:anchor simplePos="0" relativeHeight="251659598" behindDoc="0" locked="0" layoutInCell="1" allowOverlap="1">
                  <wp:simplePos x="0" y="0"/>
                  <wp:positionH relativeFrom="page">
                    <wp:posOffset>2871216</wp:posOffset>
                  </wp:positionH>
                  <wp:positionV relativeFrom="line">
                    <wp:posOffset>1540</wp:posOffset>
                  </wp:positionV>
                  <wp:extent cx="6096" cy="6096"/>
                  <wp:effectExtent l="0" t="0" r="0" b="0"/>
                  <wp:wrapNone/>
                  <wp:docPr id="257" name="Freeform 2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Варрия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Старуха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Варрия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13)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471" w:line="230" w:lineRule="exact"/>
              <w:ind w:left="43" w:right="21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сама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себя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называет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оракулом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способным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видеть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будущее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любит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устраивать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импровизированные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представления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посетителей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  <w:tc>
          <w:tcPr>
            <w:tcW w:w="10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3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61-80  </w:t>
            </w:r>
            <w:r/>
          </w:p>
        </w:tc>
        <w:tc>
          <w:tcPr>
            <w:tcW w:w="44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-18" w:firstLine="0"/>
            </w:pPr>
            <w:r>
              <w:drawing>
                <wp:anchor simplePos="0" relativeHeight="25165960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1540</wp:posOffset>
                  </wp:positionV>
                  <wp:extent cx="6096" cy="6096"/>
                  <wp:effectExtent l="0" t="0" r="0" b="0"/>
                  <wp:wrapNone/>
                  <wp:docPr id="258" name="Freeform 2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02" behindDoc="0" locked="0" layoutInCell="1" allowOverlap="1">
                  <wp:simplePos x="0" y="0"/>
                  <wp:positionH relativeFrom="page">
                    <wp:posOffset>2855977</wp:posOffset>
                  </wp:positionH>
                  <wp:positionV relativeFrom="line">
                    <wp:posOffset>1540</wp:posOffset>
                  </wp:positionV>
                  <wp:extent cx="6096" cy="6096"/>
                  <wp:effectExtent l="0" t="0" r="0" b="0"/>
                  <wp:wrapNone/>
                  <wp:docPr id="259" name="Freeform 2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Конкурент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время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торговли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узнают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30" w:lineRule="exact"/>
              <w:ind w:left="43" w:right="201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ещё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продаёт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магические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становится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ясно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подобные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конкуренты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могут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уживаться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мирно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Продавец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оскорбить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конкурента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возможно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посланник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конкурента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появляется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незадолго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начала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завершенной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сделки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 </w:t>
            </w:r>
            <w:r/>
            <w:r/>
          </w:p>
        </w:tc>
      </w:tr>
      <w:tr>
        <w:trPr>
          <w:trHeight w:hRule="exact" w:val="3205"/>
        </w:trPr>
        <w:tc>
          <w:tcPr>
            <w:tcW w:w="88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28" w:right="-18" w:firstLine="0"/>
            </w:pPr>
            <w:r>
              <w:drawing>
                <wp:anchor simplePos="0" relativeHeight="251660147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260" name="Freeform 2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49" behindDoc="0" locked="0" layoutInCell="1" allowOverlap="1">
                  <wp:simplePos x="0" y="0"/>
                  <wp:positionH relativeFrom="page">
                    <wp:posOffset>560833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261" name="Freeform 2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81-100  </w:t>
            </w:r>
            <w:r/>
          </w:p>
        </w:tc>
        <w:tc>
          <w:tcPr>
            <w:tcW w:w="452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43" w:right="0" w:firstLine="0"/>
            </w:pPr>
            <w:r>
              <w:drawing>
                <wp:anchor simplePos="0" relativeHeight="251660151" behindDoc="0" locked="0" layoutInCell="1" allowOverlap="1">
                  <wp:simplePos x="0" y="0"/>
                  <wp:positionH relativeFrom="page">
                    <wp:posOffset>2871216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262" name="Freeform 2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Харлун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Траал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Харлун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5/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26" w:line="230" w:lineRule="exact"/>
              <w:ind w:left="25" w:right="-25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6/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Таинственный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теург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3)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раньше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странствующим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авантюристом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Поскольку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Харлун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имеет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своём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распоряжении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божественные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магические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заклинания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торговый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арсенал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чрезвычайно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разнообразен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Харлун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находит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магические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безмерно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очаровательными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заслуживающими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пристального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изучения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возможно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приобретения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особенно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никогда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видел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  <w:tc>
          <w:tcPr>
            <w:tcW w:w="107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23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81-100  </w:t>
            </w:r>
            <w:r/>
          </w:p>
        </w:tc>
        <w:tc>
          <w:tcPr>
            <w:tcW w:w="449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43" w:right="0" w:firstLine="0"/>
            </w:pPr>
            <w:r>
              <w:drawing>
                <wp:anchor simplePos="0" relativeHeight="25166015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263" name="Freeform 2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55" behindDoc="0" locked="0" layoutInCell="1" allowOverlap="1">
                  <wp:simplePos x="0" y="0"/>
                  <wp:positionH relativeFrom="page">
                    <wp:posOffset>2855977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264" name="Freeform 2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Афишируемые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Товары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25" w:right="74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приобретают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Имеют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дополнительные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."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событие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требует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ловкого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обмана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приобретения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проклятого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оружия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подобные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действия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повторяются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очень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вызывают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подозрения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игроков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Чтобы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повторятся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подумайте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дополнительных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необычных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возможностях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-1"/>
                <w:sz w:val="20"/>
                <w:szCs w:val="20"/>
              </w:rPr>
              <w:t>таких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разумное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оружие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сверхъестественные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силы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возникающие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очень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редких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условиях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Вполне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возможно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продавец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знал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существовании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подобной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особенности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могла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причина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чтобы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говорить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  <w:sectPr>
          <w:type w:val="continuous"/>
          <w:pgSz w:w="11910" w:h="16850"/>
          <w:pgMar w:top="343" w:right="355" w:bottom="275" w:left="500" w:header="708" w:footer="708" w:gutter="0"/>
          <w:docGrid w:linePitch="360"/>
        </w:sectPr>
      </w:pPr>
      <w:r>
        <w:drawing>
          <wp:anchor simplePos="0" relativeHeight="251660157" behindDoc="0" locked="0" layoutInCell="1" allowOverlap="1">
            <wp:simplePos x="0" y="0"/>
            <wp:positionH relativeFrom="page">
              <wp:posOffset>338327</wp:posOffset>
            </wp:positionH>
            <wp:positionV relativeFrom="paragraph">
              <wp:posOffset>7339330</wp:posOffset>
            </wp:positionV>
            <wp:extent cx="6096" cy="6096"/>
            <wp:effectExtent l="0" t="0" r="0" b="0"/>
            <wp:wrapNone/>
            <wp:docPr id="265" name="Freeform 2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60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7339330</wp:posOffset>
            </wp:positionV>
            <wp:extent cx="6096" cy="6096"/>
            <wp:effectExtent l="0" t="0" r="0" b="0"/>
            <wp:wrapNone/>
            <wp:docPr id="266" name="Freeform 2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63" behindDoc="0" locked="0" layoutInCell="1" allowOverlap="1">
            <wp:simplePos x="0" y="0"/>
            <wp:positionH relativeFrom="page">
              <wp:posOffset>3770376</wp:posOffset>
            </wp:positionH>
            <wp:positionV relativeFrom="paragraph">
              <wp:posOffset>7339330</wp:posOffset>
            </wp:positionV>
            <wp:extent cx="6096" cy="6096"/>
            <wp:effectExtent l="0" t="0" r="0" b="0"/>
            <wp:wrapNone/>
            <wp:docPr id="267" name="Freeform 2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66" behindDoc="0" locked="0" layoutInCell="1" allowOverlap="1">
            <wp:simplePos x="0" y="0"/>
            <wp:positionH relativeFrom="page">
              <wp:posOffset>4456176</wp:posOffset>
            </wp:positionH>
            <wp:positionV relativeFrom="paragraph">
              <wp:posOffset>7339330</wp:posOffset>
            </wp:positionV>
            <wp:extent cx="6096" cy="6096"/>
            <wp:effectExtent l="0" t="0" r="0" b="0"/>
            <wp:wrapNone/>
            <wp:docPr id="268" name="Freeform 2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69" behindDoc="0" locked="0" layoutInCell="1" allowOverlap="1">
            <wp:simplePos x="0" y="0"/>
            <wp:positionH relativeFrom="page">
              <wp:posOffset>7312152</wp:posOffset>
            </wp:positionH>
            <wp:positionV relativeFrom="paragraph">
              <wp:posOffset>7339330</wp:posOffset>
            </wp:positionV>
            <wp:extent cx="6096" cy="6096"/>
            <wp:effectExtent l="0" t="0" r="0" b="0"/>
            <wp:wrapNone/>
            <wp:docPr id="269" name="Freeform 2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60171" behindDoc="0" locked="0" layoutInCell="1" allowOverlap="1">
            <wp:simplePos x="0" y="0"/>
            <wp:positionH relativeFrom="page">
              <wp:posOffset>438912</wp:posOffset>
            </wp:positionH>
            <wp:positionV relativeFrom="paragraph">
              <wp:posOffset>13207</wp:posOffset>
            </wp:positionV>
            <wp:extent cx="6781800" cy="18288"/>
            <wp:effectExtent l="0" t="0" r="0" b="0"/>
            <wp:wrapNone/>
            <wp:docPr id="270" name="Freeform 2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ящеры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монструозные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могут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вписаться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поступков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ящеры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изгоями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мышления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ящеры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глупые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интеллектуальнее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рептилий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ящеров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355" w:bottom="275" w:left="500" w:header="708" w:footer="708" w:gutter="0"/>
          <w:cols w:num="2" w:space="0" w:equalWidth="0">
            <w:col w:w="5155" w:space="728"/>
            <w:col w:w="4927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инстинкты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самосохранения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племена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шансов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выживание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объединение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принципами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бессмысленным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пытается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ввязываются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неприятности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/>
      <w:r>
        <w:br w:type="page"/>
      </w: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ящер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очередь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думает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вообще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думает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Совместите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любовью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болотистой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водянистой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результате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попросту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непригодна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аномалия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ящер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повадками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идеологией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чуждой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психологии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физиологии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родился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конечно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трудностей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понимании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соблюдении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цивилизованного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ящер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ы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ничего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добьются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Монструозные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Минотавры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устрашающими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охранниками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солдатами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нахождению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Доппельгангеры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заинтересованные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проникновении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верхние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эшелоны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артистов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детективов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мошенников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проституток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гиганты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строительстве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Гаргулии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превосходные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часовые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незаметные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скульптур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пикси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дриады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фантастической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природы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предложенных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вариантов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пожелавший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доказывать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лояльность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закованным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тюремные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цепи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чем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приблизиться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напоминающему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нормальную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попробовать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обладающие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космополитический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мегаполис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20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СВЯЗИ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3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дружественный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сочувствующий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обращается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прослойку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схеме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присоединяется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последователями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Лидерства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приходится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наёмниками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играющий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истории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нуждается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механизме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сведениями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полезным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развивающиеся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вокруг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партии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выглядеть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понятным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замечание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поддаваться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потенциальных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союзников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глупо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сказать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фразу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Сержант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Ролстофф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впечатлён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благодарен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спасли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сына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ведьмы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район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гномов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партии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осталос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поэтому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думаю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помогать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Иначе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думайте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союзниках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ищут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выбирают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участвующих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сюжетном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повороте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событии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извлечь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дружба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"/>
          <w:sz w:val="24"/>
          <w:szCs w:val="24"/>
        </w:rPr>
        <w:t>,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ИСПОЛЬЗОВАНИЕ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последователем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наёмником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рисковать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ради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сопровождать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индивидуумов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группы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требующего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денег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оплатить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расходы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редко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определёнными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интервалами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Таблица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2-2: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интервалы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воспользоваться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необычных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типов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специфических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церквей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7" w:space="666"/>
            <w:col w:w="4994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описывающих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усмотрению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ожидать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отдачу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оказывая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обмен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отличной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сюжетной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завязкой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послужить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передышкой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продолжительном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приключении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ПРИОБРЕТЕНИЕ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2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противоречит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несмотря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кажущийся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потенциал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сначала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2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«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готовый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помочь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»,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заручится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поддержкой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Дипломатии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отыгрыша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полезное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положительным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объявить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желании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качестве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1" w:space="672"/>
            <w:col w:w="4990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модификатору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Обаяния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минимум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политически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ориентированных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вступивший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церковь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получивший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покровительство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сверх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основанного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Обаянии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максимума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смерти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ухудшения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отношений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автоматическую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утраченной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модификатора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Обаяния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автоматически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приобретал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оригинальные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Таблица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 2-2: 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еры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городски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734" w:tblpY="-10"/>
        <w:tblOverlap w:val="never"/>
        "
        <w:tblW w:w="10549" w:type="dxa"/>
        <w:tblLook w:val="04A0" w:firstRow="1" w:lastRow="0" w:firstColumn="1" w:lastColumn="0" w:noHBand="0" w:noVBand="1"/>
      </w:tblPr>
      <w:tblGrid>
        <w:gridCol w:w="1929"/>
        <w:gridCol w:w="1622"/>
        <w:gridCol w:w="5217"/>
        <w:gridCol w:w="1800"/>
      </w:tblGrid>
      <w:tr>
        <w:trPr>
          <w:trHeight w:hRule="exact" w:val="296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2" w:right="-18" w:firstLine="0"/>
              <w:jc w:val="right"/>
            </w:pPr>
            <w:r>
              <w:drawing>
                <wp:anchor simplePos="0" relativeHeight="25165918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271" name="Freeform 2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1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272" name="Freeform 2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Связь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6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2" w:right="-18" w:firstLine="0"/>
              <w:jc w:val="right"/>
            </w:pPr>
            <w:r>
              <w:drawing>
                <wp:anchor simplePos="0" relativeHeight="251659193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273" name="Freeform 2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Класс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5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-18" w:firstLine="0"/>
              <w:jc w:val="right"/>
            </w:pPr>
            <w:r>
              <w:drawing>
                <wp:anchor simplePos="0" relativeHeight="251659195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274" name="Freeform 2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Описание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2" w:right="62" w:firstLine="0"/>
              <w:jc w:val="right"/>
            </w:pPr>
            <w:r>
              <w:drawing>
                <wp:anchor simplePos="0" relativeHeight="251659197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275" name="Freeform 2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Использование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541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6" w:line="278" w:lineRule="exact"/>
              <w:ind w:left="38" w:right="374" w:firstLine="0"/>
            </w:pPr>
            <w:r>
              <w:drawing>
                <wp:anchor simplePos="0" relativeHeight="25165927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76" name="Freeform 2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73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77" name="Freeform 2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Алластир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Беловолосый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62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75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78" name="Freeform 2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30480</wp:posOffset>
                  </wp:positionH>
                  <wp:positionV relativeFrom="paragraph">
                    <wp:posOffset>7468</wp:posOffset>
                  </wp:positionV>
                  <wp:extent cx="4203192" cy="459790"/>
                  <wp:effectExtent l="0" t="0" r="0" b="0"/>
                  <wp:wrapNone/>
                  <wp:docPr id="279" name="Freeform 27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1728216" y="7468"/>
                            <a:ext cx="4088892" cy="345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1617"/>
                                </w:tabs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Священник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8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Обеспечивает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убежище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для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ИП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преследуемых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1617" w:right="136" w:firstLine="0"/>
                                <w:jc w:val="right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могущественными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врагами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(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включая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власти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)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521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77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80" name="Freeform 2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80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79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281" name="Freeform 2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30480</wp:posOffset>
                  </wp:positionH>
                  <wp:positionV relativeFrom="paragraph">
                    <wp:posOffset>7468</wp:posOffset>
                  </wp:positionV>
                  <wp:extent cx="941832" cy="283006"/>
                  <wp:effectExtent l="0" t="0" r="0" b="0"/>
                  <wp:wrapNone/>
                  <wp:docPr id="282" name="Freeform 28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6071615" y="7468"/>
                            <a:ext cx="827532" cy="168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Однократно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41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265" w:lineRule="exact"/>
              <w:ind w:left="18" w:right="-18" w:firstLine="0"/>
            </w:pPr>
            <w:r>
              <w:drawing>
                <wp:anchor simplePos="0" relativeHeight="25165934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283" name="Freeform 2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50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284" name="Freeform 2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Бродин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Паук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6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265" w:lineRule="exact"/>
              <w:ind w:left="48" w:right="-18" w:firstLine="0"/>
            </w:pPr>
            <w:r>
              <w:drawing>
                <wp:anchor simplePos="0" relativeHeight="251659352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285" name="Freeform 2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Вор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4  </w:t>
            </w:r>
            <w:r/>
          </w:p>
        </w:tc>
        <w:tc>
          <w:tcPr>
            <w:tcW w:w="5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265" w:lineRule="exact"/>
              <w:ind w:left="43" w:right="-18" w:firstLine="0"/>
            </w:pPr>
            <w:r>
              <w:drawing>
                <wp:anchor simplePos="0" relativeHeight="251659354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286" name="Freeform 2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Рассказывает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базовые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слухи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происходящих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5" w:line="265" w:lineRule="exact"/>
              <w:ind w:left="-37" w:right="1361" w:firstLine="0"/>
              <w:jc w:val="right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событиях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криминальном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подполье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84" w:line="240" w:lineRule="auto"/>
              <w:ind w:left="28" w:right="-18" w:firstLine="0"/>
            </w:pPr>
            <w:r>
              <w:drawing>
                <wp:anchor simplePos="0" relativeHeight="251659356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287" name="Freeform 2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546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18" w:right="-18" w:firstLine="0"/>
            </w:pPr>
            <w:r>
              <w:drawing>
                <wp:anchor simplePos="0" relativeHeight="25165942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88" name="Freeform 2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31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89" name="Freeform 2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Капитан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Урик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6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48" w:right="-18" w:firstLine="0"/>
            </w:pPr>
            <w:r>
              <w:drawing>
                <wp:anchor simplePos="0" relativeHeight="251659433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90" name="Freeform 2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Воин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6  </w:t>
            </w:r>
            <w:r/>
          </w:p>
        </w:tc>
        <w:tc>
          <w:tcPr>
            <w:tcW w:w="5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43" w:right="-18" w:firstLine="0"/>
            </w:pPr>
            <w:r>
              <w:drawing>
                <wp:anchor simplePos="0" relativeHeight="251659435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91" name="Freeform 2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Помогает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ИП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избавится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мелких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(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1" w:line="265" w:lineRule="exact"/>
              <w:ind w:left="-37" w:right="2004" w:firstLine="0"/>
              <w:jc w:val="right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крупных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*)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проблем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законом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11" w:line="278" w:lineRule="exact"/>
              <w:ind w:left="28" w:right="182" w:firstLine="0"/>
            </w:pPr>
            <w:r>
              <w:drawing>
                <wp:anchor simplePos="0" relativeHeight="251659437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292" name="Freeform 2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год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>
              <w:br w:type="textWrapping" w:clear="all"/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(*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однократно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815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6" w:line="276" w:lineRule="exact"/>
              <w:ind w:left="18" w:right="-98" w:firstLine="0"/>
              <w:jc w:val="both"/>
            </w:pPr>
            <w:r>
              <w:drawing>
                <wp:anchor simplePos="0" relativeHeight="25165952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293" name="Freeform 2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29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294" name="Freeform 2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Дана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'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аэль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Вураст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>
              <w:br w:type="textWrapping" w:clear="all"/>
            </w:r>
            <w:r>
              <w:br w:type="textWrapping" w:clear="all"/>
            </w:r>
            <w:r/>
            <w:r/>
          </w:p>
        </w:tc>
        <w:tc>
          <w:tcPr>
            <w:tcW w:w="16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6" w:line="276" w:lineRule="exact"/>
              <w:ind w:left="0" w:right="-98" w:firstLine="48"/>
              <w:jc w:val="both"/>
            </w:pPr>
            <w:r>
              <w:drawing>
                <wp:anchor simplePos="0" relativeHeight="251659531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295" name="Freeform 2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Друид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6  </w:t>
            </w:r>
            <w:r>
              <w:br w:type="textWrapping" w:clear="all"/>
            </w:r>
            <w:r>
              <w:br w:type="textWrapping" w:clear="all"/>
            </w:r>
            <w:r/>
            <w:r/>
          </w:p>
        </w:tc>
        <w:tc>
          <w:tcPr>
            <w:tcW w:w="5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6" w:line="276" w:lineRule="exact"/>
              <w:ind w:left="25" w:right="447" w:firstLine="0"/>
              <w:jc w:val="both"/>
            </w:pPr>
            <w:r>
              <w:drawing>
                <wp:anchor simplePos="0" relativeHeight="251659533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296" name="Freeform 2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Лечит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раненого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больного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отравленного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персонажа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помощью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магии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народными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средствами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558" w:line="240" w:lineRule="auto"/>
              <w:ind w:left="28" w:right="-18" w:firstLine="0"/>
            </w:pPr>
            <w:r>
              <w:drawing>
                <wp:anchor simplePos="0" relativeHeight="251659535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297" name="Freeform 2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три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820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284" w:line="278" w:lineRule="exact"/>
              <w:ind w:left="18" w:right="-98" w:firstLine="0"/>
            </w:pPr>
            <w:r>
              <w:drawing>
                <wp:anchor simplePos="0" relativeHeight="25165961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298" name="Freeform 2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18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299" name="Freeform 2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Леди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Дамелия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>
              <w:br w:type="textWrapping" w:clear="all"/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6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284" w:line="278" w:lineRule="exact"/>
              <w:ind w:left="30" w:right="-80" w:firstLine="0"/>
            </w:pPr>
            <w:r>
              <w:drawing>
                <wp:anchor simplePos="0" relativeHeight="251659620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00" name="Freeform 3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Аристократ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3   </w:t>
            </w:r>
            <w:r>
              <w:br w:type="textWrapping" w:clear="all"/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5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284" w:line="278" w:lineRule="exact"/>
              <w:ind w:left="25" w:right="536" w:firstLine="0"/>
            </w:pPr>
            <w:r>
              <w:drawing>
                <wp:anchor simplePos="0" relativeHeight="251659622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line">
                    <wp:posOffset>2057</wp:posOffset>
                  </wp:positionV>
                  <wp:extent cx="6096" cy="6096"/>
                  <wp:effectExtent l="0" t="0" r="0" b="0"/>
                  <wp:wrapNone/>
                  <wp:docPr id="301" name="Freeform 3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Предоставляет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доступ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собраниям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высшего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света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: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балам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заседаниям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563" w:line="240" w:lineRule="auto"/>
              <w:ind w:left="28" w:right="-18" w:firstLine="0"/>
            </w:pPr>
            <w:r>
              <w:drawing>
                <wp:anchor simplePos="0" relativeHeight="251659624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02" name="Freeform 3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шесть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месяцев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915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385" w:line="273" w:lineRule="exact"/>
              <w:ind w:left="18" w:right="253" w:firstLine="0"/>
            </w:pPr>
            <w:r>
              <w:drawing>
                <wp:anchor simplePos="0" relativeHeight="25165970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03" name="Freeform 3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07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04" name="Freeform 3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Торбус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Сердце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Гор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6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28" w:right="-18" w:firstLine="0"/>
            </w:pPr>
            <w:r>
              <w:drawing>
                <wp:anchor simplePos="0" relativeHeight="251659709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05" name="Freeform 3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Эксперт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7  </w:t>
            </w:r>
            <w:r/>
          </w:p>
        </w:tc>
        <w:tc>
          <w:tcPr>
            <w:tcW w:w="5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43" w:right="-18" w:firstLine="0"/>
            </w:pPr>
            <w:r>
              <w:drawing>
                <wp:anchor simplePos="0" relativeHeight="251659711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06" name="Freeform 3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Изготавливает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оборудование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оружие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385" w:line="265" w:lineRule="exact"/>
              <w:ind w:left="-37" w:right="1711" w:firstLine="0"/>
              <w:jc w:val="right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мастерского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качества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его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цену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659" w:line="240" w:lineRule="auto"/>
              <w:ind w:left="28" w:right="-18" w:firstLine="0"/>
            </w:pPr>
            <w:r>
              <w:drawing>
                <wp:anchor simplePos="0" relativeHeight="251659713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307" name="Freeform 3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1098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76" w:lineRule="exact"/>
              <w:ind w:left="18" w:right="-98" w:firstLine="0"/>
              <w:jc w:val="both"/>
            </w:pPr>
            <w:r>
              <w:drawing>
                <wp:anchor simplePos="0" relativeHeight="25165984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308" name="Freeform 3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49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309" name="Freeform 3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Ксантес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Навамир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>
              <w:br w:type="textWrapping" w:clear="all"/>
            </w:r>
            <w:r>
              <w:br w:type="textWrapping" w:clear="all"/>
            </w:r>
            <w:r/>
          </w:p>
        </w:tc>
        <w:tc>
          <w:tcPr>
            <w:tcW w:w="16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76" w:lineRule="exact"/>
              <w:ind w:left="0" w:right="-98" w:firstLine="48"/>
              <w:jc w:val="both"/>
            </w:pPr>
            <w:r>
              <w:drawing>
                <wp:anchor simplePos="0" relativeHeight="251659851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310" name="Freeform 3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Маг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5  </w:t>
            </w:r>
            <w:r>
              <w:br w:type="textWrapping" w:clear="all"/>
            </w:r>
            <w:r>
              <w:br w:type="textWrapping" w:clear="all"/>
            </w:r>
            <w:r/>
          </w:p>
        </w:tc>
        <w:tc>
          <w:tcPr>
            <w:tcW w:w="5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76" w:lineRule="exact"/>
              <w:ind w:left="25" w:right="44" w:firstLine="0"/>
              <w:jc w:val="both"/>
            </w:pPr>
            <w:r>
              <w:drawing>
                <wp:anchor simplePos="0" relativeHeight="251659853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311" name="Freeform 3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Помогает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ИП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исследованиях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редкой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магии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мистического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объекта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(+2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бонус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проверкам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ИП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Знание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(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аркана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)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Знание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(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история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)),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65" w:lineRule="exact"/>
              <w:ind w:left="-37" w:right="447" w:firstLine="0"/>
              <w:jc w:val="right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читает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идентификацию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магическую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вещь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841" w:line="240" w:lineRule="auto"/>
              <w:ind w:left="28" w:right="-18" w:firstLine="0"/>
            </w:pPr>
            <w:r>
              <w:drawing>
                <wp:anchor simplePos="0" relativeHeight="251659855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312" name="Freeform 3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263"/>
        </w:trPr>
        <w:tc>
          <w:tcPr>
            <w:tcW w:w="192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-18" w:firstLine="0"/>
            </w:pPr>
            <w:r>
              <w:drawing>
                <wp:anchor simplePos="0" relativeHeight="251659904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313" name="Freeform 3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06" behindDoc="0" locked="0" layoutInCell="1" allowOverlap="1">
                  <wp:simplePos x="0" y="0"/>
                  <wp:positionH relativeFrom="page">
                    <wp:posOffset>1225295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314" name="Freeform 3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Зирра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Шалхаб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6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" w:right="-18" w:firstLine="0"/>
            </w:pPr>
            <w:r>
              <w:drawing>
                <wp:anchor simplePos="0" relativeHeight="251659908" behindDoc="0" locked="0" layoutInCell="1" allowOverlap="1">
                  <wp:simplePos x="0" y="0"/>
                  <wp:positionH relativeFrom="page">
                    <wp:posOffset>1030224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315" name="Freeform 3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Эксперт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 4  </w:t>
            </w:r>
            <w:r/>
            <w:r/>
          </w:p>
        </w:tc>
        <w:tc>
          <w:tcPr>
            <w:tcW w:w="52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910" behindDoc="0" locked="0" layoutInCell="1" allowOverlap="1">
                  <wp:simplePos x="0" y="0"/>
                  <wp:positionH relativeFrom="page">
                    <wp:posOffset>3313175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316" name="Freeform 3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Производит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оценку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немагического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предмета</w:t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" w:right="-18" w:firstLine="0"/>
            </w:pPr>
            <w:r>
              <w:drawing>
                <wp:anchor simplePos="0" relativeHeight="251659912" behindDoc="0" locked="0" layoutInCell="1" allowOverlap="1">
                  <wp:simplePos x="0" y="0"/>
                  <wp:positionH relativeFrom="page">
                    <wp:posOffset>1143000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317" name="Freeform 3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неделя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</w:pPr>
      <w:r>
        <w:drawing>
          <wp:anchor simplePos="0" relativeHeight="251659914" behindDoc="0" locked="0" layoutInCell="1" allowOverlap="1">
            <wp:simplePos x="0" y="0"/>
            <wp:positionH relativeFrom="page">
              <wp:posOffset>466344</wp:posOffset>
            </wp:positionH>
            <wp:positionV relativeFrom="paragraph">
              <wp:posOffset>3821938</wp:posOffset>
            </wp:positionV>
            <wp:extent cx="6096" cy="6096"/>
            <wp:effectExtent l="0" t="0" r="0" b="0"/>
            <wp:wrapNone/>
            <wp:docPr id="318" name="Freeform 3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17" behindDoc="0" locked="0" layoutInCell="1" allowOverlap="1">
            <wp:simplePos x="0" y="0"/>
            <wp:positionH relativeFrom="page">
              <wp:posOffset>1697735</wp:posOffset>
            </wp:positionH>
            <wp:positionV relativeFrom="paragraph">
              <wp:posOffset>3821938</wp:posOffset>
            </wp:positionV>
            <wp:extent cx="6096" cy="6096"/>
            <wp:effectExtent l="0" t="0" r="0" b="0"/>
            <wp:wrapNone/>
            <wp:docPr id="319" name="Freeform 3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0" behindDoc="0" locked="0" layoutInCell="1" allowOverlap="1">
            <wp:simplePos x="0" y="0"/>
            <wp:positionH relativeFrom="page">
              <wp:posOffset>2727960</wp:posOffset>
            </wp:positionH>
            <wp:positionV relativeFrom="paragraph">
              <wp:posOffset>3821938</wp:posOffset>
            </wp:positionV>
            <wp:extent cx="6096" cy="6096"/>
            <wp:effectExtent l="0" t="0" r="0" b="0"/>
            <wp:wrapNone/>
            <wp:docPr id="320" name="Freeform 3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3" behindDoc="0" locked="0" layoutInCell="1" allowOverlap="1">
            <wp:simplePos x="0" y="0"/>
            <wp:positionH relativeFrom="page">
              <wp:posOffset>6041135</wp:posOffset>
            </wp:positionH>
            <wp:positionV relativeFrom="paragraph">
              <wp:posOffset>3821938</wp:posOffset>
            </wp:positionV>
            <wp:extent cx="6096" cy="6096"/>
            <wp:effectExtent l="0" t="0" r="0" b="0"/>
            <wp:wrapNone/>
            <wp:docPr id="321" name="Freeform 3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926" behindDoc="0" locked="0" layoutInCell="1" allowOverlap="1">
            <wp:simplePos x="0" y="0"/>
            <wp:positionH relativeFrom="page">
              <wp:posOffset>7184135</wp:posOffset>
            </wp:positionH>
            <wp:positionV relativeFrom="paragraph">
              <wp:posOffset>3821938</wp:posOffset>
            </wp:positionV>
            <wp:extent cx="6096" cy="6096"/>
            <wp:effectExtent l="0" t="0" r="0" b="0"/>
            <wp:wrapNone/>
            <wp:docPr id="322" name="Freeform 3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270" w:after="0" w:line="308" w:lineRule="exact"/>
        <w:ind w:left="20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СОЦИАЛЬНЫЕ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КЛАССЫ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Почти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финансовых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•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относительной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•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обеспечивать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чьих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удерживается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55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•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крови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чудовищно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курс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26" w:space="757"/>
            <w:col w:w="4929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комплексное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зачастую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буржуазия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верхний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наоборот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попросту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обречён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нищенствовать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формализует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чернью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неприкасаемым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родились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умрёте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Однако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неформальное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признанное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перерасти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дворянином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целиком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мере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базовое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список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применимы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среднестатистическим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предприимчивый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фермер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подняться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наоборот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опуститься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обеднела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8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потеряла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авторитет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446" w:bottom="275" w:left="500" w:header="708" w:footer="708" w:gutter="0"/>
          <w:cols w:num="2" w:space="0" w:equalWidth="0">
            <w:col w:w="5052" w:space="831"/>
            <w:col w:w="4942" w:space="0"/>
          </w:cols>
          <w:docGrid w:linePitch="360"/>
        </w:sect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Низший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бездомных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снимающих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хибару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бедняков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нескольких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удачливых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личностей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обветшалый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скудной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>
        <w:drawing>
          <wp:anchor simplePos="0" relativeHeight="251658872" behindDoc="0" locked="0" layoutInCell="1" allowOverlap="1">
            <wp:simplePos x="0" y="0"/>
            <wp:positionH relativeFrom="page">
              <wp:posOffset>438912</wp:posOffset>
            </wp:positionH>
            <wp:positionV relativeFrom="line">
              <wp:posOffset>-22707</wp:posOffset>
            </wp:positionV>
            <wp:extent cx="6781800" cy="18288"/>
            <wp:effectExtent l="0" t="0" r="0" b="0"/>
            <wp:wrapNone/>
            <wp:docPr id="323" name="Freeform 3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СОЦИАЛЬНОГО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218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Большинство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индивидуумов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заводит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главные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связи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внутри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своего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социального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Таблица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2-3: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Связи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2"/>
          <w:sz w:val="20"/>
          <w:szCs w:val="20"/>
        </w:rPr>
        <w:t>Зависимости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Социального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демонстрирует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немного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примеров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связей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основываясь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социальном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spacing w:after="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199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Таблица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2-3: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Зависимости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Социального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624" w:tblpY="-10"/>
        <w:tblOverlap w:val="never"/>
        "
        <w:tblW w:w="10770" w:type="dxa"/>
        <w:tblLook w:val="04A0" w:firstRow="1" w:lastRow="0" w:firstColumn="1" w:lastColumn="0" w:noHBand="0" w:noVBand="1"/>
      </w:tblPr>
      <w:tblGrid>
        <w:gridCol w:w="1771"/>
        <w:gridCol w:w="1319"/>
        <w:gridCol w:w="4684"/>
        <w:gridCol w:w="3014"/>
      </w:tblGrid>
      <w:tr>
        <w:trPr>
          <w:trHeight w:hRule="exact" w:val="210"/>
        </w:trPr>
        <w:tc>
          <w:tcPr>
            <w:tcW w:w="1771" w:type="dxa"/>
            <w:tcBorders>
              <w:righ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0" w:firstLine="0"/>
            </w:pPr>
            <w:r>
              <w:drawing>
                <wp:anchor simplePos="0" relativeHeight="251659037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24" name="Freeform 3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Низший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Класс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319" w:type="dxa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4684" w:type="dxa"/>
            <w:tcBorders>
              <w:left w:val="nil"/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/>
          </w:p>
        </w:tc>
        <w:tc>
          <w:tcPr>
            <w:tcW w:w="3014" w:type="dxa"/>
            <w:tcBorders>
              <w:lef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1"/>
                <w:szCs w:val="1"/>
                <w:lang w:val="en-US"/>
              </w:rPr>
            </w:pPr>
            <w:r>
              <w:drawing>
                <wp:anchor simplePos="0" relativeHeight="251659039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paragraph">
                    <wp:posOffset>-6096</wp:posOffset>
                  </wp:positionV>
                  <wp:extent cx="6096" cy="6096"/>
                  <wp:effectExtent l="0" t="0" r="0" b="0"/>
                  <wp:wrapNone/>
                  <wp:docPr id="325" name="Freeform 3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20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-18" w:firstLine="0"/>
            </w:pPr>
            <w:r>
              <w:drawing>
                <wp:anchor simplePos="0" relativeHeight="25165906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26" name="Freeform 3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0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27" name="Freeform 3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Связь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Класс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07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28" name="Freeform 3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07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29" name="Freeform 3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76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30" name="Freeform 3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Использование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220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-18" w:firstLine="0"/>
            </w:pPr>
            <w:r>
              <w:drawing>
                <wp:anchor simplePos="0" relativeHeight="25165913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331" name="Freeform 3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34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332" name="Freeform 3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Беуфрик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Ролласт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Эксперт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3  </w:t>
            </w:r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13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333" name="Freeform 3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Способен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обеспечить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пищей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до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четырёх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913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334" name="Freeform 3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40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335" name="Freeform 3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неделя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</w:tr>
      <w:tr>
        <w:trPr>
          <w:trHeight w:hRule="exact" w:val="911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18" w:right="-18" w:firstLine="0"/>
            </w:pPr>
            <w:r>
              <w:drawing>
                <wp:anchor simplePos="0" relativeHeight="25165924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336" name="Freeform 3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48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337" name="Freeform 3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Янрат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Лилак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4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5  </w:t>
            </w:r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43" w:right="-18" w:firstLine="0"/>
            </w:pPr>
            <w:r>
              <w:drawing>
                <wp:anchor simplePos="0" relativeHeight="25165925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338" name="Freeform 3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Шпионит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конкретной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470" w:line="223" w:lineRule="exact"/>
              <w:ind w:left="43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личности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5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339" name="Freeform 3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27433</wp:posOffset>
                  </wp:positionH>
                  <wp:positionV relativeFrom="paragraph">
                    <wp:posOffset>4809</wp:posOffset>
                  </wp:positionV>
                  <wp:extent cx="1976584" cy="694925"/>
                  <wp:effectExtent l="0" t="0" r="0" b="0"/>
                  <wp:wrapNone/>
                  <wp:docPr id="340" name="Freeform 34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367528" y="4809"/>
                            <a:ext cx="1862284" cy="58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30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1/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месяц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(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цель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из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низшего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класса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),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1/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три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месяца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(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цель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из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среднего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класса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),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однократно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(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цель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из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высшего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класса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)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254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341" name="Freeform 3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450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9" w:line="230" w:lineRule="exact"/>
              <w:ind w:left="18" w:right="-48" w:firstLine="0"/>
            </w:pPr>
            <w:r>
              <w:drawing>
                <wp:anchor simplePos="0" relativeHeight="25165932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2" name="Freeform 3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3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3" name="Freeform 3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Синдос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Серебряная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Спина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2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Бард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6  </w:t>
            </w:r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43" w:right="-18" w:firstLine="0"/>
            </w:pPr>
            <w:r>
              <w:drawing>
                <wp:anchor simplePos="0" relativeHeight="25165932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4" name="Freeform 3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23"/>
                <w:sz w:val="20"/>
                <w:szCs w:val="20"/>
              </w:rPr>
              <w:t>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страивает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выступление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отвлечения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внимания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43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действий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 </w:t>
            </w:r>
            <w:r/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240" w:line="240" w:lineRule="auto"/>
              <w:ind w:left="23" w:right="-18" w:firstLine="0"/>
            </w:pPr>
            <w:r>
              <w:drawing>
                <wp:anchor simplePos="0" relativeHeight="25165932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5" name="Freeform 3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29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46" name="Freeform 3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-1"/>
                <w:sz w:val="20"/>
                <w:szCs w:val="20"/>
              </w:rPr>
              <w:t>месяца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277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0" w:firstLine="0"/>
            </w:pPr>
            <w:r>
              <w:drawing>
                <wp:anchor simplePos="0" relativeHeight="25165934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347" name="Freeform 3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47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348" name="Freeform 3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Средний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Класс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31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468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34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49" name="Freeform 3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0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35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50" name="Freeform 3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53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351" name="Freeform 3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20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-18" w:firstLine="0"/>
            </w:pPr>
            <w:r>
              <w:drawing>
                <wp:anchor simplePos="0" relativeHeight="25165938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352" name="Freeform 3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84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353" name="Freeform 3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Связь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Класс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38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354" name="Freeform 3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38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355" name="Freeform 3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90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-7857</wp:posOffset>
                  </wp:positionV>
                  <wp:extent cx="6096" cy="6096"/>
                  <wp:effectExtent l="0" t="0" r="0" b="0"/>
                  <wp:wrapNone/>
                  <wp:docPr id="356" name="Freeform 3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Использование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680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18" w:right="-98" w:firstLine="0"/>
            </w:pPr>
            <w:r>
              <w:drawing>
                <wp:anchor simplePos="0" relativeHeight="25165949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57" name="Freeform 3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94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58" name="Freeform 3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Анна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Пимм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0" w:right="-98" w:firstLine="48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Эксперт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4  </w:t>
            </w:r>
            <w:r>
              <w:br w:type="textWrapping" w:clear="all"/>
            </w:r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25" w:right="-80" w:firstLine="0"/>
            </w:pPr>
            <w:r>
              <w:drawing>
                <wp:anchor simplePos="0" relativeHeight="251659496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359" name="Freeform 3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Собирает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новости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слухи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текущих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событиях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посетителей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таверны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(+2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бонус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проверкам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23" w:lineRule="exact"/>
              <w:ind w:left="-37" w:right="1025" w:firstLine="0"/>
              <w:jc w:val="right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Сбор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Знание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местное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))  </w:t>
            </w:r>
            <w:r/>
            <w:r/>
          </w:p>
        </w:tc>
        <w:tc>
          <w:tcPr>
            <w:tcW w:w="30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49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60" name="Freeform 3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27433</wp:posOffset>
                  </wp:positionH>
                  <wp:positionV relativeFrom="paragraph">
                    <wp:posOffset>4809</wp:posOffset>
                  </wp:positionV>
                  <wp:extent cx="609599" cy="256013"/>
                  <wp:effectExtent l="0" t="0" r="0" b="0"/>
                  <wp:wrapNone/>
                  <wp:docPr id="361" name="Freeform 361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367528" y="4809"/>
                            <a:ext cx="495299" cy="1417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3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1/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неделя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500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62" name="Freeform 3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1371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931" w:line="230" w:lineRule="exact"/>
              <w:ind w:left="18" w:right="310" w:firstLine="0"/>
            </w:pPr>
            <w:r>
              <w:drawing>
                <wp:anchor simplePos="0" relativeHeight="25165965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3" name="Freeform 3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60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4" name="Freeform 3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Сержант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Оскар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Крюк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"  </w:t>
            </w:r>
            <w:r/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2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6  </w:t>
            </w:r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43" w:right="-18" w:firstLine="0"/>
            </w:pPr>
            <w:r>
              <w:drawing>
                <wp:anchor simplePos="0" relativeHeight="25165966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5" name="Freeform 3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относительно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текущей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240" w:line="230" w:lineRule="exact"/>
              <w:ind w:left="43" w:right="316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деятельности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городскогодозора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даёт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информацию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вошёл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конкретный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субъект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только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субъекта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можно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легко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опознать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  </w:t>
            </w:r>
            <w:r/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1162" w:line="240" w:lineRule="auto"/>
              <w:ind w:left="23" w:right="-18" w:firstLine="0"/>
            </w:pPr>
            <w:r>
              <w:drawing>
                <wp:anchor simplePos="0" relativeHeight="25165966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6" name="Freeform 3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66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7" name="Freeform 3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-1"/>
                <w:sz w:val="20"/>
                <w:szCs w:val="20"/>
              </w:rPr>
              <w:t>месяца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445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18" w:right="-18" w:firstLine="0"/>
            </w:pPr>
            <w:r>
              <w:drawing>
                <wp:anchor simplePos="0" relativeHeight="25165974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8" name="Freeform 3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50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69" name="Freeform 3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Таргин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Ведлезан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4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8  </w:t>
            </w:r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43" w:right="-18" w:firstLine="0"/>
            </w:pPr>
            <w:r>
              <w:drawing>
                <wp:anchor simplePos="0" relativeHeight="25165975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70" name="Freeform 3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неделю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едой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проживанием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-37" w:right="1980" w:firstLine="0"/>
              <w:jc w:val="right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гостинице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четырёх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235" w:line="240" w:lineRule="auto"/>
              <w:ind w:left="23" w:right="-18" w:firstLine="0"/>
            </w:pPr>
            <w:r>
              <w:drawing>
                <wp:anchor simplePos="0" relativeHeight="25165975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71" name="Freeform 3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56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372" name="Freeform 3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шесть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месяцев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311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95" w:line="240" w:lineRule="auto"/>
              <w:ind w:left="18" w:right="0" w:firstLine="0"/>
            </w:pPr>
            <w:r>
              <w:drawing>
                <wp:anchor simplePos="0" relativeHeight="25165977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-238</wp:posOffset>
                  </wp:positionV>
                  <wp:extent cx="6096" cy="6096"/>
                  <wp:effectExtent l="0" t="0" r="0" b="0"/>
                  <wp:wrapNone/>
                  <wp:docPr id="373" name="Freeform 37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73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-238</wp:posOffset>
                  </wp:positionV>
                  <wp:extent cx="6096" cy="6096"/>
                  <wp:effectExtent l="0" t="0" r="0" b="0"/>
                  <wp:wrapNone/>
                  <wp:docPr id="374" name="Freeform 37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Высший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Класс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31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468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77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375" name="Freeform 37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0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77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376" name="Freeform 37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79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377" name="Freeform 37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20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-18" w:firstLine="0"/>
            </w:pPr>
            <w:r>
              <w:drawing>
                <wp:anchor simplePos="0" relativeHeight="25165980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78" name="Freeform 3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10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79" name="Freeform 3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Связь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Класс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81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80" name="Freeform 3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81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81" name="Freeform 3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816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382" name="Freeform 3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Использование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1136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5" w:lineRule="exact"/>
              <w:ind w:left="18" w:right="-98" w:firstLine="0"/>
            </w:pPr>
            <w:r>
              <w:drawing>
                <wp:anchor simplePos="0" relativeHeight="251659956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83" name="Freeform 3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58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84" name="Freeform 3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Барон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Холлифар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5" w:lineRule="exact"/>
              <w:ind w:left="0" w:right="-98" w:firstLine="48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Аристократ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6  </w:t>
            </w:r>
            <w:r>
              <w:br w:type="textWrapping" w:clear="all"/>
            </w:r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5" w:lineRule="exact"/>
              <w:ind w:left="43" w:right="-49" w:firstLine="0"/>
            </w:pPr>
            <w:r>
              <w:drawing>
                <wp:anchor simplePos="0" relativeHeight="25165996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385" name="Freeform 3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припасами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оснащением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доступным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уровень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уровень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43" w:right="302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(6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максимум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помощи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решении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небольшого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числа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заданий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пределах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;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будет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ожидать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возвращения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оснащения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 </w:t>
            </w:r>
            <w:r/>
            <w:r/>
          </w:p>
        </w:tc>
        <w:tc>
          <w:tcPr>
            <w:tcW w:w="3014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6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86" name="Freeform 3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27433</wp:posOffset>
                  </wp:positionH>
                  <wp:positionV relativeFrom="paragraph">
                    <wp:posOffset>4810</wp:posOffset>
                  </wp:positionV>
                  <wp:extent cx="423671" cy="256013"/>
                  <wp:effectExtent l="0" t="0" r="0" b="0"/>
                  <wp:wrapNone/>
                  <wp:docPr id="387" name="Freeform 387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367528" y="4810"/>
                            <a:ext cx="309371" cy="1417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3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1/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год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964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388" name="Freeform 3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450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18" w:right="-18" w:firstLine="0"/>
            </w:pPr>
            <w:r>
              <w:drawing>
                <wp:anchor simplePos="0" relativeHeight="25166001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89" name="Freeform 3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1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90" name="Freeform 3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Леди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Лирралейн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7 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48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-18" w:firstLine="0"/>
            </w:pPr>
            <w:r>
              <w:drawing>
                <wp:anchor simplePos="0" relativeHeight="25166002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91" name="Freeform 3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Читает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заклинание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идентификация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магический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43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предмет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239" w:line="240" w:lineRule="auto"/>
              <w:ind w:left="23" w:right="-18" w:firstLine="0"/>
            </w:pPr>
            <w:r>
              <w:drawing>
                <wp:anchor simplePos="0" relativeHeight="25166002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92" name="Freeform 3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27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93" name="Freeform 3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месяц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1112"/>
        </w:trPr>
        <w:tc>
          <w:tcPr>
            <w:tcW w:w="17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671" w:line="230" w:lineRule="exact"/>
              <w:ind w:left="18" w:right="276" w:firstLine="0"/>
            </w:pPr>
            <w:r>
              <w:drawing>
                <wp:anchor simplePos="0" relativeHeight="25166013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2811</wp:posOffset>
                  </wp:positionV>
                  <wp:extent cx="6096" cy="6096"/>
                  <wp:effectExtent l="0" t="0" r="0" b="0"/>
                  <wp:wrapNone/>
                  <wp:docPr id="394" name="Freeform 3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41" behindDoc="0" locked="0" layoutInCell="1" allowOverlap="1">
                  <wp:simplePos x="0" y="0"/>
                  <wp:positionH relativeFrom="page">
                    <wp:posOffset>1124711</wp:posOffset>
                  </wp:positionH>
                  <wp:positionV relativeFrom="line">
                    <wp:posOffset>2811</wp:posOffset>
                  </wp:positionV>
                  <wp:extent cx="6096" cy="6096"/>
                  <wp:effectExtent l="0" t="0" r="0" b="0"/>
                  <wp:wrapNone/>
                  <wp:docPr id="395" name="Freeform 3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Сэр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Куиррин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Каддастреи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13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671" w:line="230" w:lineRule="exact"/>
              <w:ind w:left="28" w:right="15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Аристократ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4/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2  </w:t>
            </w:r>
            <w:r/>
            <w:r/>
          </w:p>
        </w:tc>
        <w:tc>
          <w:tcPr>
            <w:tcW w:w="468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441" w:line="230" w:lineRule="exact"/>
              <w:ind w:left="23" w:right="-49" w:firstLine="0"/>
            </w:pPr>
            <w:r>
              <w:drawing>
                <wp:anchor simplePos="0" relativeHeight="25166014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96" name="Freeform 3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Обеспечивает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судебных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делах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принятых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законах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текущей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политической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ситуации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тому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подобное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1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902" w:line="240" w:lineRule="auto"/>
              <w:ind w:left="23" w:right="-18" w:firstLine="0"/>
            </w:pPr>
            <w:r>
              <w:drawing>
                <wp:anchor simplePos="0" relativeHeight="25166014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97" name="Freeform 3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147" behindDoc="0" locked="0" layoutInCell="1" allowOverlap="1">
                  <wp:simplePos x="0" y="0"/>
                  <wp:positionH relativeFrom="page">
                    <wp:posOffset>1914145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398" name="Freeform 3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1/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три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-1"/>
                <w:sz w:val="20"/>
                <w:szCs w:val="20"/>
              </w:rPr>
              <w:t>месяца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  <w:sectPr>
          <w:type w:val="continuous"/>
          <w:pgSz w:w="11910" w:h="16850"/>
          <w:pgMar w:top="343" w:right="446" w:bottom="275" w:left="500" w:header="708" w:footer="708" w:gutter="0"/>
          <w:docGrid w:linePitch="360"/>
        </w:sectPr>
      </w:pPr>
      <w:r>
        <w:drawing>
          <wp:anchor simplePos="0" relativeHeight="251660149" behindDoc="0" locked="0" layoutInCell="1" allowOverlap="1">
            <wp:simplePos x="0" y="0"/>
            <wp:positionH relativeFrom="page">
              <wp:posOffset>396240</wp:posOffset>
            </wp:positionH>
            <wp:positionV relativeFrom="page">
              <wp:posOffset>9895078</wp:posOffset>
            </wp:positionV>
            <wp:extent cx="6096" cy="6096"/>
            <wp:effectExtent l="0" t="0" r="0" b="0"/>
            <wp:wrapNone/>
            <wp:docPr id="399" name="Freeform 39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52" behindDoc="0" locked="0" layoutInCell="1" allowOverlap="1">
            <wp:simplePos x="0" y="0"/>
            <wp:positionH relativeFrom="page">
              <wp:posOffset>1527047</wp:posOffset>
            </wp:positionH>
            <wp:positionV relativeFrom="page">
              <wp:posOffset>9895078</wp:posOffset>
            </wp:positionV>
            <wp:extent cx="6096" cy="6096"/>
            <wp:effectExtent l="0" t="0" r="0" b="0"/>
            <wp:wrapNone/>
            <wp:docPr id="400" name="Freeform 4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55" behindDoc="0" locked="0" layoutInCell="1" allowOverlap="1">
            <wp:simplePos x="0" y="0"/>
            <wp:positionH relativeFrom="page">
              <wp:posOffset>2365248</wp:posOffset>
            </wp:positionH>
            <wp:positionV relativeFrom="page">
              <wp:posOffset>9895078</wp:posOffset>
            </wp:positionV>
            <wp:extent cx="6096" cy="6096"/>
            <wp:effectExtent l="0" t="0" r="0" b="0"/>
            <wp:wrapNone/>
            <wp:docPr id="401" name="Freeform 4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58" behindDoc="0" locked="0" layoutInCell="1" allowOverlap="1">
            <wp:simplePos x="0" y="0"/>
            <wp:positionH relativeFrom="page">
              <wp:posOffset>5340096</wp:posOffset>
            </wp:positionH>
            <wp:positionV relativeFrom="page">
              <wp:posOffset>9895078</wp:posOffset>
            </wp:positionV>
            <wp:extent cx="6096" cy="6096"/>
            <wp:effectExtent l="0" t="0" r="0" b="0"/>
            <wp:wrapNone/>
            <wp:docPr id="402" name="Freeform 4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61" behindDoc="0" locked="0" layoutInCell="1" allowOverlap="1">
            <wp:simplePos x="0" y="0"/>
            <wp:positionH relativeFrom="page">
              <wp:posOffset>7254240</wp:posOffset>
            </wp:positionH>
            <wp:positionV relativeFrom="page">
              <wp:posOffset>9895078</wp:posOffset>
            </wp:positionV>
            <wp:extent cx="6096" cy="6096"/>
            <wp:effectExtent l="0" t="0" r="0" b="0"/>
            <wp:wrapNone/>
            <wp:docPr id="403" name="Freeform 4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163" behindDoc="0" locked="0" layoutInCell="1" allowOverlap="1">
            <wp:simplePos x="0" y="0"/>
            <wp:positionH relativeFrom="page">
              <wp:posOffset>438912</wp:posOffset>
            </wp:positionH>
            <wp:positionV relativeFrom="page">
              <wp:posOffset>10090150</wp:posOffset>
            </wp:positionV>
            <wp:extent cx="6781800" cy="18288"/>
            <wp:effectExtent l="0" t="0" r="0" b="0"/>
            <wp:wrapNone/>
            <wp:docPr id="404" name="Freeform 4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Вариант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Содержания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130).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работящие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трудолюбивые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зарабатывают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горстку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золотых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медяков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плохо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практически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перспектив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свою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лучше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актёров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попрошаек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фермеров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менял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проституток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пастухов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зазывал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уличных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воришек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головорезов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чернорабочих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бродяг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комфортно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небогато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стабильный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могут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покупку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экстравагантной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скудно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чрезмерно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экономно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потратить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пообедать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друзьями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безделушку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красивый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квартирах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добротном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комфортабельном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диапазон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доходов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варьироваться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«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»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130).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разница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доходах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между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шансов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дорасти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бедняки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обедневших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накапливать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сбережения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благосостояние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семьям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жениться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ремесленников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дворецких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мастеров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офицеров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небольших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мелкую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безземельную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священников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владельцев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магазинов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гостиниц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Высший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мощь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движущая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мотивирующая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рождаются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фамилией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наследуют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родителей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пробираются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низших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эшелонов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недавно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разбогатевшим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рождённым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продолжают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относиться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уважением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социальным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доход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свободной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увлечений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роскоши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образ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жизни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варьируется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«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»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откровенно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экстравагантного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130).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зарабатывают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неделю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больше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бедняк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класса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старейшин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первосвященников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рыцарей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предметами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крупных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генералов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влиятельных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торговцев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могущественных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вольнонаёмных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уважаемых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мудрецов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высокоуровневых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УРБАНИСТИЧЕСКИЕ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УМЕНИЯ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7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раздел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множество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подготовленных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ориентированных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смотрите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Races of Destiny.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12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МАГИЯ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[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МЕТАМАГИЯ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]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усилить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свои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1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3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наносящее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читаете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атакующее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энергетическим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подтипом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кислота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холод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электричество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звук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вложить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стёкла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топкая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гравий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гвозди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похожие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15" w:space="668"/>
            <w:col w:w="4985" w:space="0"/>
          </w:cols>
          <w:docGrid w:linePitch="360"/>
        </w:sectPr>
        <w:spacing w:before="0" w:after="0" w:line="276" w:lineRule="exact"/>
        <w:ind w:left="0" w:right="-1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деликатными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меняющими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взгляд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соответствующим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подтипом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считают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энергетическими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порог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сопротивляемости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иммунитета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исходит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непосредственно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подвержена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сопротивляемости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иммунитету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произнесённых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ландшафта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определённого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нежели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маленький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137).  </w:t>
      </w:r>
      <w:r/>
      <w:r/>
      <w:r>
        <w:br w:type="page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шар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огня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сопротивляемость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огню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15.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наносит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огонь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очков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потенциально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возможных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бесполезно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произносящих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изменённое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оригинального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3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ОДУ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>А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ЧИВАЮЩЕЕЗАКЛИНАНИЕ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МЕТАМАГИЯ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]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3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казалось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исходят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откуда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3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одурачивающее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волшебная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стрела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вылететь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дверного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проёма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пальца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удар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молнии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прямо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drawing>
          <wp:anchor simplePos="0" relativeHeight="251659167" behindDoc="0" locked="0" layoutInCell="1" allowOverlap="1">
            <wp:simplePos x="0" y="0"/>
            <wp:positionH relativeFrom="page">
              <wp:posOffset>438912</wp:posOffset>
            </wp:positionH>
            <wp:positionV relativeFrom="paragraph">
              <wp:posOffset>1244245</wp:posOffset>
            </wp:positionV>
            <wp:extent cx="6781800" cy="18288"/>
            <wp:effectExtent l="0" t="0" r="0" b="0"/>
            <wp:wrapNone/>
            <wp:docPr id="405" name="Freeform 4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обогнуть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укрытие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тыла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техническое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преимущество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бросках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замаскировать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предотвращая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следил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момент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Одурачивающее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касательным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радиусом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Одурачивающее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оригинально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ЭФФЕКТИВНАЯ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ЗАЩИТА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1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научились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улучшени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й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защитных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64" w:space="719"/>
            <w:col w:w="4978" w:space="0"/>
          </w:cols>
          <w:docGrid w:linePitch="360"/>
        </w:sectPr>
        <w:spacing w:before="0" w:after="0" w:line="275" w:lineRule="exact"/>
        <w:ind w:left="0" w:right="13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тяжелых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доспехов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лёгкую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среднюю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сверх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ВАРИАНТ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СОЦИАЛЬНЫЕ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КЛАССЫ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ПРИКЛЮЧЕНЦЕВ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РОСТ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НАВЫКОВ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45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Главным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образом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социальный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имеет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небольшое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влияние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создание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способности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Выберите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социальный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остальную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легенду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мог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служить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сюжетной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линией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вашей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игре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определять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доступные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пути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решения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вашего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должен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иметь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тяжелое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постоянное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влияние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игрока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200" w:right="0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Однако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некоторые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люди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считают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воспитание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i/>
          <w:iCs/>
          <w:color w:val="000000"/>
          <w:sz w:val="20"/>
          <w:szCs w:val="20"/>
        </w:rPr>
        <w:t>обязано</w:t>
      </w:r>
      <w:r>
        <w:rPr lang="en-US" sz="20" baseline="0" dirty="0">
          <w:jc w:val="left"/>
          <w:rFonts w:ascii="Times New Roman" w:hAnsi="Times New Roman" w:cs="Times New Roman"/>
          <w:i/>
          <w:i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влиять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способности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хотя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200" w:right="45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незначительно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многие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люди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думают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—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особенно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урбанистической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окружающей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среде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—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должен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иметь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хоть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способности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помогавшие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ему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тренироваться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стать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авантюристом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конце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концов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некоторые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люди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растут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желанием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стать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авантюристом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хотят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участвовать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событиях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больших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чем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которыми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сталкиваются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сейчас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находят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других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путей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достижения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своих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целей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просто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считают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жизнь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слишком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скучна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Однако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была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какая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жизнь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полученное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образование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взяли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руки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меч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книгу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заклинаний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могла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быть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какая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карьера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которой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вернутся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когда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останется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угрожающих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монстров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ненайденных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сокровищ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45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завершении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сказанного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обратите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внимание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следующее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дополнительное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правило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Каждому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разрешается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выбрать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три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из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списка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определяемого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социальным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отражают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время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обучения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работы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увлечения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связаны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жизнью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приключенца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становятся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постоянными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навыками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иными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словами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имеет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значения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развивается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навсегда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остаются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навыками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45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выбирает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который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является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классовым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текущего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получает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7"/>
          <w:sz w:val="20"/>
          <w:szCs w:val="20"/>
        </w:rPr>
        <w:t> +1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бонус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компетенции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проверки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(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получить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бонус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лишь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однажды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каждому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даже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200" w:right="0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является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классовым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нескольких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45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одно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из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дополнений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должно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вносить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дисбаланс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развитие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созданных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без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опциональной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системы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Однако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кампания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включает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обычных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урбанистических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выбирает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использовать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использовать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вариант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даже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разрешить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использовать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преимущества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урбанистических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из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внегородских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зон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обычно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выбирают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навыки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низшего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200" w:right="0" w:firstLine="0"/>
      </w:pPr>
      <w:r/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Навыки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Низшего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Ремесло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Сбор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Информации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Приручение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Животных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местное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Профессия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3" w:lineRule="exact"/>
        <w:ind w:left="200" w:right="0" w:firstLine="0"/>
      </w:pPr>
      <w:r/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Навыки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Среднего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Оценка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Ремесло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Профессия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местное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королевский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двор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45" w:firstLine="0"/>
      </w:pPr>
      <w:r/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Навыки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Высшего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Класса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Дипломатия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история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Знание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(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знать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королевский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двор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),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Езда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Верхом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Дополнительный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Язык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</w:t>
      </w:r>
      <w:r>
        <w:rPr lang="en-US" sz="20" baseline="0" dirty="0">
          <w:jc w:val="left"/>
          <w:rFonts w:ascii="Times New Roman" w:hAnsi="Times New Roman" w:cs="Times New Roman"/>
          <w:b/>
          <w:bCs/>
          <w:color w:val="000000"/>
          <w:sz w:val="20"/>
          <w:szCs w:val="20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247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СЛУЧАЙНОЕ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ОПРЕДЕЛЕНИЕ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32" w:lineRule="exact"/>
        <w:ind w:left="200" w:right="108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Когда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используете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вариант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некоторые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люди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могут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предпочесть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возможность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определить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социальный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своих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случайным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образом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например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рост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вес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возраст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случае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просто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бросьте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процентный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кубик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после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определения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ваших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базовых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параметров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результат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броска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равен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01-60,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ваш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низший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61-90,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средний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>
        <w:drawing>
          <wp:anchor simplePos="0" relativeHeight="251660775" behindDoc="0" locked="0" layoutInCell="1" allowOverlap="1">
            <wp:simplePos x="0" y="0"/>
            <wp:positionH relativeFrom="page">
              <wp:posOffset>438912</wp:posOffset>
            </wp:positionH>
            <wp:positionV relativeFrom="line">
              <wp:posOffset>160544</wp:posOffset>
            </wp:positionV>
            <wp:extent cx="6781800" cy="18288"/>
            <wp:effectExtent l="0" t="0" r="0" b="0"/>
            <wp:wrapNone/>
            <wp:docPr id="406" name="Freeform 4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91-100,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высший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43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дублёной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поскольку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приспособить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подогнать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прикрыв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уязвимые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менее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0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нужно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говорить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можете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прибавить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393" w:bottom="275" w:left="500" w:header="708" w:footer="708" w:gutter="0"/>
          <w:cols w:num="2" w:space="0" w:equalWidth="0">
            <w:col w:w="5170" w:space="713"/>
            <w:col w:w="4986" w:space="0"/>
          </w:cols>
          <w:docGrid w:linePitch="360"/>
        </w:sect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Специально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Таблица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 2-4: 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Новые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мения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753" w:tblpY="-10"/>
        <w:tblOverlap w:val="never"/>
        "
        <w:tblW w:w="10693" w:type="dxa"/>
        <w:tblLook w:val="04A0" w:firstRow="1" w:lastRow="0" w:firstColumn="1" w:lastColumn="0" w:noHBand="0" w:noVBand="1"/>
      </w:tblPr>
      <w:tblGrid>
        <w:gridCol w:w="2471"/>
        <w:gridCol w:w="1982"/>
        <w:gridCol w:w="6259"/>
      </w:tblGrid>
      <w:tr>
        <w:trPr>
          <w:trHeight w:hRule="exact" w:val="296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42" w:right="-18" w:firstLine="0"/>
              <w:jc w:val="right"/>
            </w:pPr>
            <w:r>
              <w:drawing>
                <wp:anchor simplePos="0" relativeHeight="251658547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07" name="Freeform 4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549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08" name="Freeform 4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Базовые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Умения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-18" w:firstLine="0"/>
              <w:jc w:val="right"/>
            </w:pPr>
            <w:r>
              <w:drawing>
                <wp:anchor simplePos="0" relativeHeight="251658551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09" name="Freeform 4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Требования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-37" w:right="4571" w:firstLine="0"/>
              <w:jc w:val="right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Преимущества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541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265" w:lineRule="exact"/>
              <w:ind w:left="38" w:right="-18" w:firstLine="0"/>
            </w:pPr>
            <w:r>
              <w:drawing>
                <wp:anchor simplePos="0" relativeHeight="25165862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410" name="Freeform 4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23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411" name="Freeform 4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Эффективная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Защита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*  </w:t>
            </w:r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265" w:lineRule="exact"/>
              <w:ind w:left="43" w:right="-18" w:firstLine="0"/>
            </w:pPr>
            <w:r>
              <w:drawing>
                <wp:anchor simplePos="0" relativeHeight="251658625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412" name="Freeform 4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Ношение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тяжелых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65" w:lineRule="exact"/>
              <w:ind w:left="43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доспехов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625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27432</wp:posOffset>
                  </wp:positionH>
                  <wp:positionV relativeFrom="paragraph">
                    <wp:posOffset>7467</wp:posOffset>
                  </wp:positionV>
                  <wp:extent cx="3959351" cy="283006"/>
                  <wp:effectExtent l="0" t="0" r="0" b="0"/>
                  <wp:wrapNone/>
                  <wp:docPr id="413" name="Freeform 41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340608" y="7467"/>
                            <a:ext cx="3845051" cy="168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+1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КЗ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лёгкой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средней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броне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, -1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штраф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проверки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брони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41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11" w:line="273" w:lineRule="exact"/>
              <w:ind w:left="18" w:right="600" w:firstLine="0"/>
            </w:pPr>
            <w:r>
              <w:drawing>
                <wp:anchor simplePos="0" relativeHeight="251658679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1423</wp:posOffset>
                  </wp:positionV>
                  <wp:extent cx="6096" cy="6096"/>
                  <wp:effectExtent l="0" t="0" r="0" b="0"/>
                  <wp:wrapNone/>
                  <wp:docPr id="414" name="Freeform 4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681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1423</wp:posOffset>
                  </wp:positionV>
                  <wp:extent cx="6096" cy="6096"/>
                  <wp:effectExtent l="0" t="0" r="0" b="0"/>
                  <wp:wrapNone/>
                  <wp:docPr id="415" name="Freeform 4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Дополнительные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24385</wp:posOffset>
                  </wp:positionH>
                  <wp:positionV relativeFrom="line">
                    <wp:posOffset>-169926</wp:posOffset>
                  </wp:positionV>
                  <wp:extent cx="6411467" cy="1166926"/>
                  <wp:effectExtent l="0" t="0" r="0" b="0"/>
                  <wp:wrapNone/>
                  <wp:docPr id="416" name="Freeform 41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09016" y="-169926"/>
                            <a:ext cx="6297167" cy="10526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4458"/>
                                </w:tabs>
                                <w:spacing w:before="0" w:after="0" w:line="265" w:lineRule="exact"/>
                                <w:ind w:left="2476" w:right="0" w:firstLine="0"/>
                                <w:jc w:val="right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Оба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11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pacing w:val="28"/>
                                  <w:sz w:val="24"/>
                                  <w:szCs w:val="24"/>
                                </w:rPr>
                                <w:t>У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величивает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максимальное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число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ваших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связей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4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2476"/>
                                </w:tabs>
                                <w:spacing w:before="28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Фаворит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Членство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5" w:lineRule="exact"/>
                                <w:ind w:left="2476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гильдии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,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церкви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или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другой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организации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Связи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9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683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17" name="Freeform 4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625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1093"/>
        </w:trPr>
        <w:tc>
          <w:tcPr>
            <w:tcW w:w="247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86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18" name="Freeform 4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88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19" name="Freeform 4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90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420" name="Freeform 4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284" w:line="275" w:lineRule="exact"/>
              <w:ind w:left="25" w:right="552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получаете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преимущество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навыке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относящемся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вашей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так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же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получаете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специальные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преимущества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 </w:t>
            </w:r>
            <w:r/>
            <w:r/>
          </w:p>
        </w:tc>
      </w:tr>
      <w:tr>
        <w:trPr>
          <w:trHeight w:hRule="exact" w:val="541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18" w:right="-18" w:firstLine="0"/>
            </w:pPr>
            <w:r>
              <w:drawing>
                <wp:anchor simplePos="0" relativeHeight="25165885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21" name="Freeform 4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57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22" name="Freeform 4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Главная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Связь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43" w:right="-18" w:firstLine="0"/>
            </w:pPr>
            <w:r>
              <w:drawing>
                <wp:anchor simplePos="0" relativeHeight="251658859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23" name="Freeform 4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Фаворит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43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Даёт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+1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бонус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одному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навыку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удваивает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число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6" w:line="265" w:lineRule="exact"/>
              <w:ind w:left="-37" w:right="3814" w:firstLine="0"/>
              <w:jc w:val="right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обращений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связному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541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5" w:line="278" w:lineRule="exact"/>
              <w:ind w:left="18" w:right="931" w:firstLine="0"/>
            </w:pPr>
            <w:r>
              <w:drawing>
                <wp:anchor simplePos="0" relativeHeight="25165891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24" name="Freeform 4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24385</wp:posOffset>
                  </wp:positionH>
                  <wp:positionV relativeFrom="line">
                    <wp:posOffset>7620</wp:posOffset>
                  </wp:positionV>
                  <wp:extent cx="6885431" cy="816406"/>
                  <wp:effectExtent l="0" t="0" r="0" b="0"/>
                  <wp:wrapNone/>
                  <wp:docPr id="425" name="Freeform 425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09016" y="7620"/>
                            <a:ext cx="6771131" cy="7021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4458"/>
                                </w:tabs>
                                <w:spacing w:before="0" w:after="0" w:line="265" w:lineRule="exact"/>
                                <w:ind w:left="2476" w:right="0" w:firstLine="0"/>
                                <w:jc w:val="right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Фаворит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Вы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можете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носить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хранить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вещи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,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запрещённые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местными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4459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законами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2476"/>
                                </w:tabs>
                                <w:spacing w:before="0" w:after="0" w:line="278" w:lineRule="exact"/>
                                <w:ind w:left="2476" w:right="0" w:hanging="2476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Крепкий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Желудок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Тел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13,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Выносливост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pacing w:val="23"/>
                                  <w:sz w:val="24"/>
                                  <w:szCs w:val="24"/>
                                </w:rPr>
                                <w:t>ь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8917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26" name="Freeform 4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Специальное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Разрешение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9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919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27" name="Freeform 4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625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1"/>
        </w:trPr>
        <w:tc>
          <w:tcPr>
            <w:tcW w:w="247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973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28" name="Freeform 4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75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29" name="Freeform 4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24385</wp:posOffset>
                  </wp:positionH>
                  <wp:positionV relativeFrom="paragraph">
                    <wp:posOffset>7468</wp:posOffset>
                  </wp:positionV>
                  <wp:extent cx="6053327" cy="996238"/>
                  <wp:effectExtent l="0" t="0" r="0" b="0"/>
                  <wp:wrapNone/>
                  <wp:docPr id="430" name="Freeform 43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09016" y="7468"/>
                            <a:ext cx="5939027" cy="8819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4459" w:right="0" w:firstLine="0"/>
                                <w:jc w:val="right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Уменьшает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эффекты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недомоганий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один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шаг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2476"/>
                                </w:tabs>
                                <w:spacing w:before="262" w:after="0" w:line="287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Шустрый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Проныра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pacing w:val="23"/>
                                  <w:sz w:val="24"/>
                                  <w:szCs w:val="24"/>
                                </w:rPr>
                                <w:t>К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увырки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 7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4"/>
                                  <w:szCs w:val="24"/>
                                </w:rPr>
                                <w:t>рангов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pacing w:val="23"/>
                                  <w:sz w:val="24"/>
                                  <w:szCs w:val="24"/>
                                </w:rPr>
                                <w:t>К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увырок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(1/2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скорости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+ 10)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фт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.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Городское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Выслеживание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9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977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431" name="Freeform 4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625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67"/>
        </w:trPr>
        <w:tc>
          <w:tcPr>
            <w:tcW w:w="247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02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32" name="Freeform 4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23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33" name="Freeform 4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8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025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34" name="Freeform 4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625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89"/>
        </w:trPr>
        <w:tc>
          <w:tcPr>
            <w:tcW w:w="247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090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35" name="Freeform 4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092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436" name="Freeform 4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-37" w:right="-18" w:firstLine="0"/>
              <w:jc w:val="right"/>
            </w:pPr>
            <w:r>
              <w:drawing>
                <wp:anchor simplePos="0" relativeHeight="251659094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37" name="Freeform 4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—  </w:t>
            </w:r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-37" w:right="591" w:firstLine="0"/>
              <w:jc w:val="right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Сбора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для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выслеживания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59" w:line="340" w:lineRule="exact"/>
              <w:ind w:left="43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пропавших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разыскиваемых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</w:tr>
      <w:tr>
        <w:trPr>
          <w:trHeight w:hRule="exact" w:val="296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-18" w:firstLine="0"/>
            </w:pPr>
            <w:r>
              <w:drawing>
                <wp:anchor simplePos="0" relativeHeight="25165912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38" name="Freeform 4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27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39" name="Freeform 4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Умения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Метамагии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129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40" name="Freeform 4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Требования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Преимущества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</w:tr>
      <w:tr>
        <w:trPr>
          <w:trHeight w:hRule="exact" w:val="541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265" w:lineRule="exact"/>
              <w:ind w:left="18" w:right="-18" w:firstLine="0"/>
            </w:pPr>
            <w:r>
              <w:drawing>
                <wp:anchor simplePos="0" relativeHeight="251659200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441" name="Freeform 4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02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442" name="Freeform 4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Городская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Магия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265" w:lineRule="exact"/>
              <w:ind w:left="43" w:right="0" w:firstLine="0"/>
            </w:pPr>
            <w:r>
              <w:drawing>
                <wp:anchor simplePos="0" relativeHeight="251659204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443" name="Freeform 4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Уровень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65" w:lineRule="exact"/>
              <w:ind w:left="43" w:right="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заклинателя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3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625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27432</wp:posOffset>
                  </wp:positionH>
                  <wp:positionV relativeFrom="paragraph">
                    <wp:posOffset>7467</wp:posOffset>
                  </wp:positionV>
                  <wp:extent cx="3919727" cy="456742"/>
                  <wp:effectExtent l="0" t="0" r="0" b="0"/>
                  <wp:wrapNone/>
                  <wp:docPr id="444" name="Freeform 44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340608" y="7467"/>
                            <a:ext cx="3805427" cy="3424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3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Только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половина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повреждений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от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основанных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энергии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заклинаниях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наносится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энергией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41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11" w:line="273" w:lineRule="exact"/>
              <w:ind w:left="18" w:right="619" w:firstLine="0"/>
            </w:pPr>
            <w:r>
              <w:drawing>
                <wp:anchor simplePos="0" relativeHeight="251659239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445" name="Freeform 4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41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446" name="Freeform 4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Одурачивающее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заклинание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23" w:right="-18" w:firstLine="0"/>
            </w:pPr>
            <w:r>
              <w:drawing>
                <wp:anchor simplePos="0" relativeHeight="251659243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447" name="Freeform 4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—  </w:t>
            </w:r>
            <w:r/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43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Меняет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источник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заклинания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541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" w:after="10" w:line="273" w:lineRule="exact"/>
              <w:ind w:left="18" w:right="1146" w:firstLine="0"/>
              <w:jc w:val="both"/>
            </w:pPr>
            <w:r>
              <w:drawing>
                <wp:anchor simplePos="0" relativeHeight="251659292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448" name="Freeform 4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94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449" name="Freeform 4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Невидимое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Заклинание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" w:after="10" w:line="273" w:lineRule="exact"/>
              <w:ind w:left="23" w:right="341" w:firstLine="0"/>
            </w:pPr>
            <w:r>
              <w:drawing>
                <wp:anchor simplePos="0" relativeHeight="251659296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-483</wp:posOffset>
                  </wp:positionV>
                  <wp:extent cx="6096" cy="6096"/>
                  <wp:effectExtent l="0" t="0" r="0" b="0"/>
                  <wp:wrapNone/>
                  <wp:docPr id="450" name="Freeform 4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Любое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умение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метамагии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84" w:line="240" w:lineRule="auto"/>
              <w:ind w:left="23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Позволяет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делать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эффекты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заклинаний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невидимыми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575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40" w:line="278" w:lineRule="exact"/>
              <w:ind w:left="18" w:right="960" w:firstLine="0"/>
            </w:pPr>
            <w:r>
              <w:drawing>
                <wp:anchor simplePos="0" relativeHeight="251659337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2058</wp:posOffset>
                  </wp:positionV>
                  <wp:extent cx="6096" cy="6096"/>
                  <wp:effectExtent l="0" t="0" r="0" b="0"/>
                  <wp:wrapNone/>
                  <wp:docPr id="451" name="Freeform 4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39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2058</wp:posOffset>
                  </wp:positionV>
                  <wp:extent cx="6096" cy="6096"/>
                  <wp:effectExtent l="0" t="0" r="0" b="0"/>
                  <wp:wrapNone/>
                  <wp:docPr id="452" name="Freeform 4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Вылепленное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Заклинание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40" w:line="278" w:lineRule="exact"/>
              <w:ind w:left="23" w:right="341" w:firstLine="0"/>
            </w:pPr>
            <w:r>
              <w:drawing>
                <wp:anchor simplePos="0" relativeHeight="251659341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453" name="Freeform 4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Любое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умение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метамагии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318" w:line="240" w:lineRule="auto"/>
              <w:ind w:left="23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Изменяет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зону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заклинания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267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8" w:right="-18" w:firstLine="0"/>
            </w:pPr>
            <w:r>
              <w:drawing>
                <wp:anchor simplePos="0" relativeHeight="25165937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54" name="Freeform 4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73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55" name="Freeform 4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Тактические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Умения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375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-10516</wp:posOffset>
                  </wp:positionV>
                  <wp:extent cx="6096" cy="6096"/>
                  <wp:effectExtent l="0" t="0" r="0" b="0"/>
                  <wp:wrapNone/>
                  <wp:docPr id="456" name="Freeform 4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Требования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 </w:t>
            </w:r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Преимущества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</w:tc>
      </w:tr>
      <w:tr>
        <w:trPr>
          <w:trHeight w:hRule="exact" w:val="1093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83" w:lineRule="exact"/>
              <w:ind w:left="18" w:right="-18" w:firstLine="0"/>
            </w:pPr>
            <w:r>
              <w:drawing>
                <wp:anchor simplePos="0" relativeHeight="251659453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1422</wp:posOffset>
                  </wp:positionV>
                  <wp:extent cx="6096" cy="6096"/>
                  <wp:effectExtent l="0" t="0" r="0" b="0"/>
                  <wp:wrapNone/>
                  <wp:docPr id="457" name="Freeform 4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55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1422</wp:posOffset>
                  </wp:positionV>
                  <wp:extent cx="6096" cy="6096"/>
                  <wp:effectExtent l="0" t="0" r="0" b="0"/>
                  <wp:wrapNone/>
                  <wp:docPr id="458" name="Freeform 4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Ходьба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Крышам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83" w:lineRule="exact"/>
              <w:ind w:left="43" w:right="-18" w:firstLine="0"/>
            </w:pPr>
            <w:r>
              <w:drawing>
                <wp:anchor simplePos="0" relativeHeight="251659457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1422</wp:posOffset>
                  </wp:positionV>
                  <wp:extent cx="6096" cy="6096"/>
                  <wp:effectExtent l="0" t="0" r="0" b="0"/>
                  <wp:wrapNone/>
                  <wp:docPr id="459" name="Freeform 4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Баланс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5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рангов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76" w:lineRule="exact"/>
              <w:ind w:left="43" w:right="-70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Прыжки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5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рангов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Уклонение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Мобильность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.  </w:t>
            </w:r>
            <w:r/>
            <w:r/>
          </w:p>
        </w:tc>
        <w:tc>
          <w:tcPr>
            <w:tcW w:w="625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27432</wp:posOffset>
                  </wp:positionH>
                  <wp:positionV relativeFrom="paragraph">
                    <wp:posOffset>7467</wp:posOffset>
                  </wp:positionV>
                  <wp:extent cx="3998975" cy="283006"/>
                  <wp:effectExtent l="0" t="0" r="0" b="0"/>
                  <wp:wrapNone/>
                  <wp:docPr id="460" name="Freeform 460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340608" y="7467"/>
                            <a:ext cx="3884675" cy="168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Даёт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бонусы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навыкам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,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движению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КЗ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пока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вы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на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крыше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1645"/>
        </w:trPr>
        <w:tc>
          <w:tcPr>
            <w:tcW w:w="247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0" w:line="273" w:lineRule="exact"/>
              <w:ind w:left="201" w:right="-98" w:firstLine="20"/>
            </w:pPr>
            <w:r>
              <w:drawing>
                <wp:anchor simplePos="0" relativeHeight="251659544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61" name="Freeform 4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46" behindDoc="0" locked="0" layoutInCell="1" allowOverlap="1">
                  <wp:simplePos x="0" y="0"/>
                  <wp:positionH relativeFrom="page">
                    <wp:posOffset>1569720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62" name="Freeform 4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Прыжки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крышам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>
              <w:br w:type="textWrapping" w:clear="all"/>
            </w:r>
            <w:r/>
          </w:p>
        </w:tc>
        <w:tc>
          <w:tcPr>
            <w:tcW w:w="198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0" w:line="273" w:lineRule="exact"/>
              <w:ind w:left="25" w:right="4" w:firstLine="0"/>
            </w:pPr>
            <w:r>
              <w:drawing>
                <wp:anchor simplePos="0" relativeHeight="251659548" behindDoc="0" locked="0" layoutInCell="1" allowOverlap="1">
                  <wp:simplePos x="0" y="0"/>
                  <wp:positionH relativeFrom="page">
                    <wp:posOffset>1258825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463" name="Freeform 4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Баланс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7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рангов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Прыжки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7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рангов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1" w:line="275" w:lineRule="exact"/>
              <w:ind w:left="43" w:right="33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Уклонение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Мобильность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Ходьба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Крышам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625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1388" w:line="240" w:lineRule="auto"/>
              <w:ind w:left="23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Позволяет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двигаться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атаковать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прыжках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вниз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</w:tbl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393" w:bottom="275" w:left="500" w:header="708" w:footer="708" w:gutter="0"/>
          <w:docGrid w:linePitch="360"/>
        </w:sectPr>
        <w:spacing w:before="2" w:after="0" w:line="265" w:lineRule="exact"/>
        <w:ind w:left="200" w:right="0" w:firstLine="0"/>
      </w:pPr>
      <w:r>
        <w:drawing>
          <wp:anchor simplePos="0" relativeHeight="251658553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-6870294</wp:posOffset>
            </wp:positionV>
            <wp:extent cx="6096" cy="6096"/>
            <wp:effectExtent l="0" t="0" r="0" b="0"/>
            <wp:wrapNone/>
            <wp:docPr id="464" name="Freeform 46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27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-6663029</wp:posOffset>
            </wp:positionV>
            <wp:extent cx="6096" cy="6096"/>
            <wp:effectExtent l="0" t="0" r="0" b="0"/>
            <wp:wrapNone/>
            <wp:docPr id="465" name="Freeform 46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685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-6306413</wp:posOffset>
            </wp:positionV>
            <wp:extent cx="6096" cy="6096"/>
            <wp:effectExtent l="0" t="0" r="0" b="0"/>
            <wp:wrapNone/>
            <wp:docPr id="466" name="Freeform 46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792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-5949798</wp:posOffset>
            </wp:positionV>
            <wp:extent cx="6096" cy="6096"/>
            <wp:effectExtent l="0" t="0" r="0" b="0"/>
            <wp:wrapNone/>
            <wp:docPr id="467" name="Freeform 46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861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-5242662</wp:posOffset>
            </wp:positionV>
            <wp:extent cx="6096" cy="6096"/>
            <wp:effectExtent l="0" t="0" r="0" b="0"/>
            <wp:wrapNone/>
            <wp:docPr id="468" name="Freeform 46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21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-4886046</wp:posOffset>
            </wp:positionV>
            <wp:extent cx="6096" cy="6096"/>
            <wp:effectExtent l="0" t="0" r="0" b="0"/>
            <wp:wrapNone/>
            <wp:docPr id="469" name="Freeform 46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979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-4529429</wp:posOffset>
            </wp:positionV>
            <wp:extent cx="6096" cy="6096"/>
            <wp:effectExtent l="0" t="0" r="0" b="0"/>
            <wp:wrapNone/>
            <wp:docPr id="470" name="Freeform 47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27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-4172814</wp:posOffset>
            </wp:positionV>
            <wp:extent cx="6096" cy="6096"/>
            <wp:effectExtent l="0" t="0" r="0" b="0"/>
            <wp:wrapNone/>
            <wp:docPr id="471" name="Freeform 47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096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-3989934</wp:posOffset>
            </wp:positionV>
            <wp:extent cx="6096" cy="6096"/>
            <wp:effectExtent l="0" t="0" r="0" b="0"/>
            <wp:wrapNone/>
            <wp:docPr id="472" name="Freeform 47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131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-3602838</wp:posOffset>
            </wp:positionV>
            <wp:extent cx="6096" cy="6096"/>
            <wp:effectExtent l="0" t="0" r="0" b="0"/>
            <wp:wrapNone/>
            <wp:docPr id="473" name="Freeform 4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06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-3401670</wp:posOffset>
            </wp:positionV>
            <wp:extent cx="6096" cy="6096"/>
            <wp:effectExtent l="0" t="0" r="0" b="0"/>
            <wp:wrapNone/>
            <wp:docPr id="474" name="Freeform 4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45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-3045053</wp:posOffset>
            </wp:positionV>
            <wp:extent cx="6096" cy="6096"/>
            <wp:effectExtent l="0" t="0" r="0" b="0"/>
            <wp:wrapNone/>
            <wp:docPr id="475" name="Freeform 4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298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-2688438</wp:posOffset>
            </wp:positionV>
            <wp:extent cx="6096" cy="6096"/>
            <wp:effectExtent l="0" t="0" r="0" b="0"/>
            <wp:wrapNone/>
            <wp:docPr id="476" name="Freeform 4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43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-2331821</wp:posOffset>
            </wp:positionV>
            <wp:extent cx="6096" cy="6096"/>
            <wp:effectExtent l="0" t="0" r="0" b="0"/>
            <wp:wrapNone/>
            <wp:docPr id="477" name="Freeform 4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77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-1953870</wp:posOffset>
            </wp:positionV>
            <wp:extent cx="6096" cy="6096"/>
            <wp:effectExtent l="0" t="0" r="0" b="0"/>
            <wp:wrapNone/>
            <wp:docPr id="478" name="Freeform 4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459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-1770990</wp:posOffset>
            </wp:positionV>
            <wp:extent cx="6096" cy="6096"/>
            <wp:effectExtent l="0" t="0" r="0" b="0"/>
            <wp:wrapNone/>
            <wp:docPr id="479" name="Freeform 4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50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-1063854</wp:posOffset>
            </wp:positionV>
            <wp:extent cx="6096" cy="6096"/>
            <wp:effectExtent l="0" t="0" r="0" b="0"/>
            <wp:wrapNone/>
            <wp:docPr id="480" name="Freeform 4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52" behindDoc="0" locked="0" layoutInCell="1" allowOverlap="1">
            <wp:simplePos x="0" y="0"/>
            <wp:positionH relativeFrom="page">
              <wp:posOffset>478536</wp:posOffset>
            </wp:positionH>
            <wp:positionV relativeFrom="line">
              <wp:posOffset>-6197</wp:posOffset>
            </wp:positionV>
            <wp:extent cx="6096" cy="6096"/>
            <wp:effectExtent l="0" t="0" r="0" b="0"/>
            <wp:wrapNone/>
            <wp:docPr id="481" name="Freeform 4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55" behindDoc="0" locked="0" layoutInCell="1" allowOverlap="1">
            <wp:simplePos x="0" y="0"/>
            <wp:positionH relativeFrom="page">
              <wp:posOffset>2054351</wp:posOffset>
            </wp:positionH>
            <wp:positionV relativeFrom="line">
              <wp:posOffset>-6197</wp:posOffset>
            </wp:positionV>
            <wp:extent cx="6096" cy="6096"/>
            <wp:effectExtent l="0" t="0" r="0" b="0"/>
            <wp:wrapNone/>
            <wp:docPr id="482" name="Freeform 4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58" behindDoc="0" locked="0" layoutInCell="1" allowOverlap="1">
            <wp:simplePos x="0" y="0"/>
            <wp:positionH relativeFrom="page">
              <wp:posOffset>3313176</wp:posOffset>
            </wp:positionH>
            <wp:positionV relativeFrom="line">
              <wp:posOffset>-6197</wp:posOffset>
            </wp:positionV>
            <wp:extent cx="6096" cy="6096"/>
            <wp:effectExtent l="0" t="0" r="0" b="0"/>
            <wp:wrapNone/>
            <wp:docPr id="483" name="Freeform 4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61" behindDoc="0" locked="0" layoutInCell="1" allowOverlap="1">
            <wp:simplePos x="0" y="0"/>
            <wp:positionH relativeFrom="page">
              <wp:posOffset>7287768</wp:posOffset>
            </wp:positionH>
            <wp:positionV relativeFrom="line">
              <wp:posOffset>-6197</wp:posOffset>
            </wp:positionV>
            <wp:extent cx="6096" cy="6096"/>
            <wp:effectExtent l="0" t="0" r="0" b="0"/>
            <wp:wrapNone/>
            <wp:docPr id="484" name="Freeform 48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*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Боец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умений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легче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вступаете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контакт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заводите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полезные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11.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266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Максимальное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увеличивается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393" w:bottom="275" w:left="500" w:header="708" w:footer="708" w:gutter="0"/>
          <w:cols w:num="2" w:space="0" w:equalWidth="0">
            <w:col w:w="4430" w:space="1453"/>
            <w:col w:w="4537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ограничен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модификатору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Обаяния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минимум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1).  </w:t>
      </w:r>
      <w:r/>
      <w:r/>
      <w:r>
        <w:br w:type="page"/>
      </w: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Специально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9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берёте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добавляете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ещё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4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максимальному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ФАВОРИТ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3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активный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3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истинным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последователем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прихожанином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странице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105).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Выберите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3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компетентности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присущую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конкретной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Смотрите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выгоды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фаворитов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вступления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гильдии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церкви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начиная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страницы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84.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31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Специально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выбирать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складываются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выбирая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членом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НЕВИДИМОЕ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МЕТАМАГИЯ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]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невидимыми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метамагии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читаете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визуальные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аспекты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включая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дистанцию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отметить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затрагивает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компоненты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ряде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ситуаций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невидимы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источник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ясно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шар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огня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прочитанный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невидимым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момент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взрыва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поражения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чувствовать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огнеопасные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материалы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после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взрыва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полыхать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видимым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немагическим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обнаружение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магии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невидимое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истинного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2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наблюдающим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видеть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визуальные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созданного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21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изменённые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Невидимое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оригинального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-11"/>
          <w:sz w:val="24"/>
          <w:szCs w:val="24"/>
        </w:rPr>
        <w:t>Г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ЛАВНАЯ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знакомых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сильнее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остальными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Фаворит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выбираете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выберите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Выберите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связанный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принадлежит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превысите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допустимый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максимум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выбранном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удваиваете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допустимую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позволяющую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бесплатные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обращаться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бесплатной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теперь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обращаться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1"/>
          <w:sz w:val="24"/>
          <w:szCs w:val="24"/>
        </w:rPr>
        <w:t>а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бесплатной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месяц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Специально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выбранная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умерла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недоступной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усмотрению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назвать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доступных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второй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теряете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главной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связи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ПРЫЖКИ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КРЫШАМ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[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ТАКТИКА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]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13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захватов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точек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улицам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13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Баланс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Прыжки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Уклонение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Мобильность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Ходьба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75" w:space="708"/>
            <w:col w:w="4989" w:space="0"/>
          </w:cols>
          <w:docGrid w:linePitch="360"/>
        </w:sectPr>
        <w:spacing w:before="0" w:after="0" w:line="276" w:lineRule="exact"/>
        <w:ind w:left="0" w:right="137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Прыжки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Крышам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тактические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манёвры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приведённые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манёвра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раунда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Смерть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Сверху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наносите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существенные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прыгая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противника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крайней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мере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сделать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расценивается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стремительная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всеми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вытекающими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пенальти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наносите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1d6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футов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расстояния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образом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прыжок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наносит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2d6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пунктов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72" w:space="711"/>
            <w:col w:w="4997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остаетесь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подвержены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навыков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Прыжков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4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увырков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6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4447"/>
        </w:tabs>
        <w:spacing w:before="0" w:after="0" w:line="265" w:lineRule="exact"/>
        <w:ind w:left="200" w:right="0" w:firstLine="0"/>
      </w:pPr>
      <w:r>
        <w:drawing>
          <wp:anchor simplePos="0" relativeHeight="251658561" behindDoc="0" locked="0" layoutInCell="1" allowOverlap="1">
            <wp:simplePos x="0" y="0"/>
            <wp:positionH relativeFrom="page">
              <wp:posOffset>438912</wp:posOffset>
            </wp:positionH>
            <wp:positionV relativeFrom="line">
              <wp:posOffset>-22708</wp:posOffset>
            </wp:positionV>
            <wp:extent cx="6781800" cy="18288"/>
            <wp:effectExtent l="0" t="0" r="0" b="0"/>
            <wp:wrapNone/>
            <wp:docPr id="485" name="Freeform 48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ПЕРЕРЫВ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ПОХОД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ДОКТОРУ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29" w:lineRule="exact"/>
        <w:ind w:left="200" w:right="31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случается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чуть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каждой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игре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: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умирает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оставшейся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группе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просто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вернуть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обратно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жизни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Возможно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группа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имеет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доступа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умению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поднятия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мёртвых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возможно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убитый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единственный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священник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партии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альтернатива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персонажи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могу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20"/>
          <w:sz w:val="20"/>
          <w:szCs w:val="20"/>
        </w:rPr>
        <w:t>т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быть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окаменевшими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подвержены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многократному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влиянию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негативных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уровней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случае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необходимо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обратиться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помощью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храм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Информация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сноске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призвана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помочь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добавить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поход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врачу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часть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игрового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отыгрыша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ролей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31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Осуществляя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поход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врачу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сначала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примите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Базовую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Цену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таблице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Расценки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Лекарей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основной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расход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Затем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выберите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вариант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храма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лекаря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хотите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выберите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также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какие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-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нибудь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причины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объясняющие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почему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услуги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для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ИП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могут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стоить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дешевле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0" w:lineRule="exact"/>
        <w:ind w:left="200" w:right="31" w:firstLine="0"/>
      </w:pP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Если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хотите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создать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лекаря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случайно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бросив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d%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сверившись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таблицей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ниже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а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можете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просто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выбрать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любой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понравившийся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вариант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Класс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уровень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примерах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лекарей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это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лишь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руководство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;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не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бойтесь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изменять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их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, </w:t>
      </w:r>
      <w:r>
        <w:rPr lang="en-US" sz="20" baseline="0" dirty="0">
          <w:jc w:val="left"/>
          <w:rFonts w:ascii="Times New Roman" w:hAnsi="Times New Roman" w:cs="Times New Roman"/>
          <w:color w:val="000000"/>
          <w:spacing w:val="-3"/>
          <w:sz w:val="20"/>
          <w:szCs w:val="20"/>
        </w:rPr>
        <w:t>чтобы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более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соответствовать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вашему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 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городу</w:t>
      </w:r>
      <w:r>
        <w:rPr lang="en-US" sz="20" baseline="0" dirty="0">
          <w:jc w:val="left"/>
          <w:rFonts w:ascii="Times New Roman" w:hAnsi="Times New Roman" w:cs="Times New Roman"/>
          <w:color w:val="000000"/>
          <w:sz w:val="20"/>
          <w:szCs w:val="20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46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Расценки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Лекарей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НИП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604" w:tblpY="-270"/>
        <w:tblOverlap w:val="never"/>
        "
        <w:tblW w:w="10343" w:type="dxa"/>
        <w:tblLook w:val="04A0" w:firstRow="1" w:lastRow="0" w:firstColumn="1" w:lastColumn="0" w:noHBand="0" w:noVBand="1"/>
      </w:tblPr>
      <w:tblGrid>
        <w:gridCol w:w="2803"/>
        <w:gridCol w:w="3057"/>
        <w:gridCol w:w="3422"/>
        <w:gridCol w:w="1080"/>
      </w:tblGrid>
      <w:tr>
        <w:trPr>
          <w:trHeight w:hRule="exact" w:val="440"/>
        </w:trPr>
        <w:tc>
          <w:tcPr>
            <w:tcW w:w="28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23" w:lineRule="exact"/>
              <w:ind w:left="86" w:right="-18" w:firstLine="0"/>
            </w:pPr>
            <w:r>
              <w:drawing>
                <wp:anchor simplePos="0" relativeHeight="251659181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-6588</wp:posOffset>
                  </wp:positionV>
                  <wp:extent cx="6096" cy="6096"/>
                  <wp:effectExtent l="0" t="0" r="0" b="0"/>
                  <wp:wrapNone/>
                  <wp:docPr id="486" name="Freeform 4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83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line">
                    <wp:posOffset>-6588</wp:posOffset>
                  </wp:positionV>
                  <wp:extent cx="6096" cy="6096"/>
                  <wp:effectExtent l="0" t="0" r="0" b="0"/>
                  <wp:wrapNone/>
                  <wp:docPr id="487" name="Freeform 4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Заболевание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05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23" w:lineRule="exact"/>
              <w:ind w:left="110" w:right="-18" w:firstLine="0"/>
            </w:pPr>
            <w:r>
              <w:drawing>
                <wp:anchor simplePos="0" relativeHeight="251659185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line">
                    <wp:posOffset>-6588</wp:posOffset>
                  </wp:positionV>
                  <wp:extent cx="6096" cy="6096"/>
                  <wp:effectExtent l="0" t="0" r="0" b="0"/>
                  <wp:wrapNone/>
                  <wp:docPr id="488" name="Freeform 4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Заклинание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4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23" w:lineRule="exact"/>
              <w:ind w:left="115" w:right="-18" w:firstLine="0"/>
            </w:pPr>
            <w:r>
              <w:drawing>
                <wp:anchor simplePos="0" relativeHeight="251659187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line">
                    <wp:posOffset>-6588</wp:posOffset>
                  </wp:positionV>
                  <wp:extent cx="6096" cy="6096"/>
                  <wp:effectExtent l="0" t="0" r="0" b="0"/>
                  <wp:wrapNone/>
                  <wp:docPr id="489" name="Freeform 48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Минимальный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Класс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Уровень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23" w:lineRule="exact"/>
              <w:ind w:left="110" w:right="0" w:firstLine="0"/>
            </w:pPr>
            <w:r>
              <w:drawing>
                <wp:anchor simplePos="0" relativeHeight="251659189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line">
                    <wp:posOffset>-6588</wp:posOffset>
                  </wp:positionV>
                  <wp:extent cx="6096" cy="6096"/>
                  <wp:effectExtent l="0" t="0" r="0" b="0"/>
                  <wp:wrapNone/>
                  <wp:docPr id="490" name="Freeform 4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Базовая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5" w:line="235" w:lineRule="exact"/>
              <w:ind w:left="110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Цена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</w:p>
        </w:tc>
      </w:tr>
      <w:tr>
        <w:trPr>
          <w:trHeight w:hRule="exact" w:val="220"/>
        </w:trPr>
        <w:tc>
          <w:tcPr>
            <w:tcW w:w="28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5921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1" name="Freeform 4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15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2" name="Freeform 4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Смерть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5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217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3" name="Freeform 4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Оживить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погибшего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4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9219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4" name="Freeform 4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9  </w:t>
            </w:r>
            <w:r/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221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5" name="Freeform 4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5,450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20"/>
        </w:trPr>
        <w:tc>
          <w:tcPr>
            <w:tcW w:w="28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  <w:jc w:val="both"/>
            </w:pPr>
            <w:r>
              <w:drawing>
                <wp:anchor simplePos="0" relativeHeight="25165924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6" name="Freeform 4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51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7" name="Freeform 49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1"/>
                <w:sz w:val="20"/>
                <w:szCs w:val="20"/>
              </w:rPr>
              <w:t>  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05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253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8" name="Freeform 4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Воскрешение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4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  <w:jc w:val="both"/>
            </w:pPr>
            <w:r>
              <w:drawing>
                <wp:anchor simplePos="0" relativeHeight="251659255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499" name="Freeform 4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13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257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0" name="Freeform 5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10,910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20"/>
        </w:trPr>
        <w:tc>
          <w:tcPr>
            <w:tcW w:w="28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  <w:jc w:val="both"/>
            </w:pPr>
            <w:r>
              <w:drawing>
                <wp:anchor simplePos="0" relativeHeight="251659289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1" name="Freeform 5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91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2" name="Freeform 5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1"/>
                <w:sz w:val="20"/>
                <w:szCs w:val="20"/>
              </w:rPr>
              <w:t>  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05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293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3" name="Freeform 5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Истинное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Воскрешение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4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  <w:jc w:val="both"/>
            </w:pPr>
            <w:r>
              <w:drawing>
                <wp:anchor simplePos="0" relativeHeight="251659295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4" name="Freeform 5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17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297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5" name="Freeform 5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26.530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</w:tc>
      </w:tr>
      <w:tr>
        <w:trPr>
          <w:trHeight w:hRule="exact" w:val="220"/>
        </w:trPr>
        <w:tc>
          <w:tcPr>
            <w:tcW w:w="28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  <w:jc w:val="both"/>
            </w:pPr>
            <w:r>
              <w:drawing>
                <wp:anchor simplePos="0" relativeHeight="25165933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6" name="Freeform 5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35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7" name="Freeform 5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Высасывание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энергии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5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337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8" name="Freeform 5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Восстановление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4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  <w:jc w:val="both"/>
            </w:pPr>
            <w:r>
              <w:drawing>
                <wp:anchor simplePos="0" relativeHeight="251659339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09" name="Freeform 5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7,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паладин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14  </w:t>
            </w:r>
            <w:r/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  <w:jc w:val="both"/>
            </w:pPr>
            <w:r>
              <w:drawing>
                <wp:anchor simplePos="0" relativeHeight="251659341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10" name="Freeform 51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380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20"/>
        </w:trPr>
        <w:tc>
          <w:tcPr>
            <w:tcW w:w="28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5938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11" name="Freeform 5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82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12" name="Freeform 5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Негативные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уровни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05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384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13" name="Freeform 5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Неограниченное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Восстановление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 </w:t>
            </w:r>
            <w:r/>
          </w:p>
        </w:tc>
        <w:tc>
          <w:tcPr>
            <w:tcW w:w="34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9386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14" name="Freeform 5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13  </w:t>
            </w:r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0" w:firstLine="0"/>
            </w:pPr>
            <w:r>
              <w:drawing>
                <wp:anchor simplePos="0" relativeHeight="251659388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line">
                    <wp:posOffset>-4810</wp:posOffset>
                  </wp:positionV>
                  <wp:extent cx="6096" cy="6096"/>
                  <wp:effectExtent l="0" t="0" r="0" b="0"/>
                  <wp:wrapNone/>
                  <wp:docPr id="515" name="Freeform 5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3,410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</w:tc>
      </w:tr>
      <w:tr>
        <w:trPr>
          <w:trHeight w:hRule="exact" w:val="450"/>
        </w:trPr>
        <w:tc>
          <w:tcPr>
            <w:tcW w:w="28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exact"/>
              <w:ind w:left="86" w:right="-18" w:firstLine="0"/>
            </w:pPr>
            <w:r>
              <w:drawing>
                <wp:anchor simplePos="0" relativeHeight="251659435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516" name="Freeform 51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437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line">
                    <wp:posOffset>3445</wp:posOffset>
                  </wp:positionV>
                  <wp:extent cx="6096" cy="6096"/>
                  <wp:effectExtent l="0" t="0" r="0" b="0"/>
                  <wp:wrapNone/>
                  <wp:docPr id="517" name="Freeform 5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Повреждение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86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высасывание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характеристики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5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70103</wp:posOffset>
                  </wp:positionH>
                  <wp:positionV relativeFrom="paragraph">
                    <wp:posOffset>4809</wp:posOffset>
                  </wp:positionV>
                  <wp:extent cx="4617719" cy="701021"/>
                  <wp:effectExtent l="0" t="0" r="0" b="0"/>
                  <wp:wrapNone/>
                  <wp:docPr id="518" name="Freeform 518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240279" y="4809"/>
                            <a:ext cx="4503419" cy="586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3062"/>
                                  <w:tab w:val="left" w:pos="6480"/>
                                </w:tabs>
                                <w:spacing w:before="0" w:after="0" w:line="223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Восстановление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Священник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7,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паладин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14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380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зм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235" w:after="0" w:line="230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Сбить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колдовство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всегда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работает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)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439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19" name="Freeform 5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42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441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20" name="Freeform 5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443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21" name="Freeform 5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460"/>
        </w:trPr>
        <w:tc>
          <w:tcPr>
            <w:tcW w:w="280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493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22" name="Freeform 52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67057</wp:posOffset>
                  </wp:positionH>
                  <wp:positionV relativeFrom="paragraph">
                    <wp:posOffset>4810</wp:posOffset>
                  </wp:positionV>
                  <wp:extent cx="6400799" cy="701021"/>
                  <wp:effectExtent l="0" t="0" r="0" b="0"/>
                  <wp:wrapNone/>
                  <wp:docPr id="523" name="Freeform 523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57200" y="4810"/>
                            <a:ext cx="6286499" cy="586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9287"/>
                                </w:tabs>
                                <w:spacing w:before="0" w:after="0" w:line="223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Проклятье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450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зм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5869"/>
                                </w:tabs>
                                <w:spacing w:before="240" w:after="0" w:line="223" w:lineRule="exact"/>
                                <w:ind w:left="2807" w:right="1132" w:firstLine="0"/>
                                <w:jc w:val="right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Снять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проклятье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Бард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7,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священник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5,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паладин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11,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23" w:lineRule="exact"/>
                                <w:ind w:left="5870" w:right="2594" w:firstLine="0"/>
                                <w:jc w:val="right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чародей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8,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маг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7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495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24" name="Freeform 5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42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298704</wp:posOffset>
                  </wp:positionV>
                  <wp:extent cx="6096" cy="6096"/>
                  <wp:effectExtent l="0" t="0" r="0" b="0"/>
                  <wp:wrapNone/>
                  <wp:docPr id="525" name="Freeform 5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43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paragraph">
                    <wp:posOffset>298704</wp:posOffset>
                  </wp:positionV>
                  <wp:extent cx="6096" cy="6096"/>
                  <wp:effectExtent l="0" t="0" r="0" b="0"/>
                  <wp:wrapNone/>
                  <wp:docPr id="526" name="Freeform 5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05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497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27" name="Freeform 5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4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9" w:line="230" w:lineRule="exact"/>
              <w:ind w:left="95" w:right="267" w:firstLine="0"/>
            </w:pPr>
            <w:r>
              <w:drawing>
                <wp:anchor simplePos="0" relativeHeight="251659499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528" name="Freeform 52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Бард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10,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9,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паладин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14,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чародей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10,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9  </w:t>
            </w:r>
            <w:r/>
            <w:r/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501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29" name="Freeform 52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460"/>
        </w:trPr>
        <w:tc>
          <w:tcPr>
            <w:tcW w:w="280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305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545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30" name="Freeform 53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42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547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31" name="Freeform 53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240" w:line="240" w:lineRule="auto"/>
              <w:ind w:left="30" w:right="389" w:firstLine="0"/>
              <w:jc w:val="right"/>
            </w:pPr>
            <w:r>
              <w:drawing>
                <wp:anchor simplePos="0" relativeHeight="251659549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532" name="Freeform 53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280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220"/>
        </w:trPr>
        <w:tc>
          <w:tcPr>
            <w:tcW w:w="280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86" w:right="-18" w:firstLine="0"/>
            </w:pPr>
            <w:r>
              <w:drawing>
                <wp:anchor simplePos="0" relativeHeight="251659590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line">
                    <wp:posOffset>-4809</wp:posOffset>
                  </wp:positionV>
                  <wp:extent cx="6096" cy="6096"/>
                  <wp:effectExtent l="0" t="0" r="0" b="0"/>
                  <wp:wrapNone/>
                  <wp:docPr id="533" name="Freeform 53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92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line">
                    <wp:posOffset>-4809</wp:posOffset>
                  </wp:positionV>
                  <wp:extent cx="6096" cy="6096"/>
                  <wp:effectExtent l="0" t="0" r="0" b="0"/>
                  <wp:wrapNone/>
                  <wp:docPr id="534" name="Freeform 53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Болезнь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05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594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line">
                    <wp:posOffset>-4809</wp:posOffset>
                  </wp:positionV>
                  <wp:extent cx="6096" cy="6096"/>
                  <wp:effectExtent l="0" t="0" r="0" b="0"/>
                  <wp:wrapNone/>
                  <wp:docPr id="535" name="Freeform 5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Излечить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болезнь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342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5" w:right="-18" w:firstLine="0"/>
            </w:pPr>
            <w:r>
              <w:drawing>
                <wp:anchor simplePos="0" relativeHeight="251659596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line">
                    <wp:posOffset>-4809</wp:posOffset>
                  </wp:positionV>
                  <wp:extent cx="6096" cy="6096"/>
                  <wp:effectExtent l="0" t="0" r="0" b="0"/>
                  <wp:wrapNone/>
                  <wp:docPr id="536" name="Freeform 5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5,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друид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5, 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рейнджер</w:t>
            </w:r>
            <w:r>
              <w:rPr lang="en-US" sz="20" baseline="0" dirty="0">
                <w:jc w:val="left"/>
                <w:rFonts w:ascii="Times New Roman" w:hAnsi="Times New Roman" w:cs="Times New Roman"/>
                <w:u w:val="single"/>
                <w:color w:val="000000"/>
                <w:sz w:val="20"/>
                <w:szCs w:val="20"/>
              </w:rPr>
              <w:t> 11  </w:t>
            </w:r>
            <w:r/>
            <w:r/>
          </w:p>
        </w:tc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0" w:right="-18" w:firstLine="0"/>
            </w:pPr>
            <w:r>
              <w:drawing>
                <wp:anchor simplePos="0" relativeHeight="251659598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line">
                    <wp:posOffset>-4809</wp:posOffset>
                  </wp:positionV>
                  <wp:extent cx="6096" cy="6096"/>
                  <wp:effectExtent l="0" t="0" r="0" b="0"/>
                  <wp:wrapNone/>
                  <wp:docPr id="537" name="Freeform 5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280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460"/>
        </w:trPr>
        <w:tc>
          <w:tcPr>
            <w:tcW w:w="2803" w:type="dxa"/>
            <w:vMerge w:val="restart"/>
            <w:tcBorders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64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538" name="Freeform 5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67057</wp:posOffset>
                  </wp:positionH>
                  <wp:positionV relativeFrom="paragraph">
                    <wp:posOffset>4809</wp:posOffset>
                  </wp:positionV>
                  <wp:extent cx="6400799" cy="554717"/>
                  <wp:effectExtent l="0" t="0" r="0" b="0"/>
                  <wp:wrapNone/>
                  <wp:docPr id="539" name="Freeform 53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57200" y="4809"/>
                            <a:ext cx="6286499" cy="4404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9287"/>
                                </w:tabs>
                                <w:spacing w:before="0" w:after="0" w:line="223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Окаменение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450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зм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5869"/>
                                  <w:tab w:val="left" w:pos="9287"/>
                                </w:tabs>
                                <w:spacing w:before="240" w:after="0" w:line="223" w:lineRule="exact"/>
                                <w:ind w:left="2807" w:right="0" w:firstLine="0"/>
                                <w:jc w:val="right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Камень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плоть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</w:rPr>
                                <w:t>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Чародей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12,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маг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u w:val="single"/>
                                  <w:color w:val="000000"/>
                                  <w:sz w:val="20"/>
                                  <w:szCs w:val="20"/>
                                </w:rPr>
                                <w:t> 11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660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зм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650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540" name="Freeform 5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88" behindDoc="0" locked="0" layoutInCell="1" allowOverlap="1">
                  <wp:simplePos x="0" y="0"/>
                  <wp:positionH relativeFrom="page">
                    <wp:posOffset>-6096</wp:posOffset>
                  </wp:positionH>
                  <wp:positionV relativeFrom="paragraph">
                    <wp:posOffset>298704</wp:posOffset>
                  </wp:positionV>
                  <wp:extent cx="6096" cy="6096"/>
                  <wp:effectExtent l="0" t="0" r="0" b="0"/>
                  <wp:wrapNone/>
                  <wp:docPr id="541" name="Freeform 5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689" behindDoc="0" locked="0" layoutInCell="1" allowOverlap="1">
                  <wp:simplePos x="0" y="0"/>
                  <wp:positionH relativeFrom="page">
                    <wp:posOffset>1780033</wp:posOffset>
                  </wp:positionH>
                  <wp:positionV relativeFrom="paragraph">
                    <wp:posOffset>298704</wp:posOffset>
                  </wp:positionV>
                  <wp:extent cx="6096" cy="6096"/>
                  <wp:effectExtent l="0" t="0" r="0" b="0"/>
                  <wp:wrapNone/>
                  <wp:docPr id="542" name="Freeform 54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05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9" w:line="230" w:lineRule="exact"/>
              <w:ind w:left="110" w:right="1085" w:firstLine="0"/>
            </w:pPr>
            <w:r>
              <w:drawing>
                <wp:anchor simplePos="0" relativeHeight="251659652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line">
                    <wp:posOffset>-364</wp:posOffset>
                  </wp:positionV>
                  <wp:extent cx="6096" cy="6096"/>
                  <wp:effectExtent l="0" t="0" r="0" b="0"/>
                  <wp:wrapNone/>
                  <wp:docPr id="543" name="Freeform 5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Сбить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колдовство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всегда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работает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  </w:t>
            </w:r>
            <w:r/>
            <w:r/>
          </w:p>
        </w:tc>
        <w:tc>
          <w:tcPr>
            <w:tcW w:w="342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73151</wp:posOffset>
                  </wp:positionH>
                  <wp:positionV relativeFrom="paragraph">
                    <wp:posOffset>4809</wp:posOffset>
                  </wp:positionV>
                  <wp:extent cx="2011680" cy="402317"/>
                  <wp:effectExtent l="0" t="0" r="0" b="0"/>
                  <wp:wrapNone/>
                  <wp:docPr id="544" name="Freeform 54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184903" y="4809"/>
                            <a:ext cx="1897380" cy="2880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30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Бард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10,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священник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9,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паладин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14,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чародей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10,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маг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9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  <w:drawing>
                <wp:anchor simplePos="0" relativeHeight="251659654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545" name="Freeform 5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656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546" name="Freeform 5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30"/>
        </w:trPr>
        <w:tc>
          <w:tcPr>
            <w:tcW w:w="2803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305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691" behindDoc="0" locked="0" layoutInCell="1" allowOverlap="1">
                  <wp:simplePos x="0" y="0"/>
                  <wp:positionH relativeFrom="page">
                    <wp:posOffset>1941576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47" name="Freeform 5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342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693" behindDoc="0" locked="0" layoutInCell="1" allowOverlap="1">
                  <wp:simplePos x="0" y="0"/>
                  <wp:positionH relativeFrom="page">
                    <wp:posOffset>2173224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48" name="Freeform 5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108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695" behindDoc="0" locked="0" layoutInCell="1" allowOverlap="1">
                  <wp:simplePos x="0" y="0"/>
                  <wp:positionH relativeFrom="page">
                    <wp:posOffset>685800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549" name="Freeform 54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7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9697" behindDoc="0" locked="0" layoutInCell="1" allowOverlap="1">
            <wp:simplePos x="0" y="0"/>
            <wp:positionH relativeFrom="page">
              <wp:posOffset>384047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550" name="Freeform 55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0" behindDoc="0" locked="0" layoutInCell="1" allowOverlap="1">
            <wp:simplePos x="0" y="0"/>
            <wp:positionH relativeFrom="page">
              <wp:posOffset>2170176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551" name="Freeform 55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3" behindDoc="0" locked="0" layoutInCell="1" allowOverlap="1">
            <wp:simplePos x="0" y="0"/>
            <wp:positionH relativeFrom="page">
              <wp:posOffset>4111752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552" name="Freeform 55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6" behindDoc="0" locked="0" layoutInCell="1" allowOverlap="1">
            <wp:simplePos x="0" y="0"/>
            <wp:positionH relativeFrom="page">
              <wp:posOffset>6284976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553" name="Freeform 55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709" behindDoc="0" locked="0" layoutInCell="1" allowOverlap="1">
            <wp:simplePos x="0" y="0"/>
            <wp:positionH relativeFrom="page">
              <wp:posOffset>6970776</wp:posOffset>
            </wp:positionH>
            <wp:positionV relativeFrom="paragraph">
              <wp:posOffset>-6604</wp:posOffset>
            </wp:positionV>
            <wp:extent cx="6096" cy="6096"/>
            <wp:effectExtent l="0" t="0" r="0" b="0"/>
            <wp:wrapNone/>
            <wp:docPr id="554" name="Freeform 55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Приме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Храмов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748" w:tblpY="-270"/>
        <w:tblOverlap w:val="never"/>
        "
        <w:tblW w:w="10189" w:type="dxa"/>
        <w:tblLook w:val="04A0" w:firstRow="1" w:lastRow="0" w:firstColumn="1" w:lastColumn="0" w:noHBand="0" w:noVBand="1"/>
      </w:tblPr>
      <w:tblGrid>
        <w:gridCol w:w="667"/>
        <w:gridCol w:w="9542"/>
      </w:tblGrid>
      <w:tr>
        <w:trPr>
          <w:trHeight w:hRule="exact" w:val="210"/>
        </w:trPr>
        <w:tc>
          <w:tcPr>
            <w:tcW w:w="66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38" w:right="-18" w:firstLine="0"/>
            </w:pPr>
            <w:r>
              <w:drawing>
                <wp:anchor simplePos="0" relativeHeight="251659726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-10905</wp:posOffset>
                  </wp:positionV>
                  <wp:extent cx="9144" cy="9144"/>
                  <wp:effectExtent l="0" t="0" r="0" b="0"/>
                  <wp:wrapNone/>
                  <wp:docPr id="555" name="Freeform 5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28" behindDoc="0" locked="0" layoutInCell="1" allowOverlap="1">
                  <wp:simplePos x="0" y="0"/>
                  <wp:positionH relativeFrom="page">
                    <wp:posOffset>423672</wp:posOffset>
                  </wp:positionH>
                  <wp:positionV relativeFrom="line">
                    <wp:posOffset>-10905</wp:posOffset>
                  </wp:positionV>
                  <wp:extent cx="9144" cy="9144"/>
                  <wp:effectExtent l="0" t="0" r="0" b="0"/>
                  <wp:wrapNone/>
                  <wp:docPr id="556" name="Freeform 5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d%  </w:t>
            </w:r>
            <w:r/>
            <w:r/>
          </w:p>
        </w:tc>
        <w:tc>
          <w:tcPr>
            <w:tcW w:w="95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8" w:right="0" w:firstLine="0"/>
            </w:pPr>
            <w:r>
              <w:drawing>
                <wp:anchor simplePos="0" relativeHeight="251659730" behindDoc="0" locked="0" layoutInCell="1" allowOverlap="1">
                  <wp:simplePos x="0" y="0"/>
                  <wp:positionH relativeFrom="page">
                    <wp:posOffset>6059424</wp:posOffset>
                  </wp:positionH>
                  <wp:positionV relativeFrom="line">
                    <wp:posOffset>-10905</wp:posOffset>
                  </wp:positionV>
                  <wp:extent cx="9144" cy="9144"/>
                  <wp:effectExtent l="0" t="0" r="0" b="0"/>
                  <wp:wrapNone/>
                  <wp:docPr id="557" name="Freeform 55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916"/>
        </w:trPr>
        <w:tc>
          <w:tcPr>
            <w:tcW w:w="66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0" w:line="223" w:lineRule="exact"/>
              <w:ind w:left="-42" w:right="-18" w:firstLine="0"/>
              <w:jc w:val="right"/>
            </w:pPr>
            <w:r>
              <w:drawing>
                <wp:anchor simplePos="0" relativeHeight="251659907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398</wp:posOffset>
                  </wp:positionV>
                  <wp:extent cx="9144" cy="9144"/>
                  <wp:effectExtent l="0" t="0" r="0" b="0"/>
                  <wp:wrapNone/>
                  <wp:docPr id="558" name="Freeform 55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909" behindDoc="0" locked="0" layoutInCell="1" allowOverlap="1">
                  <wp:simplePos x="0" y="0"/>
                  <wp:positionH relativeFrom="page">
                    <wp:posOffset>423672</wp:posOffset>
                  </wp:positionH>
                  <wp:positionV relativeFrom="line">
                    <wp:posOffset>398</wp:posOffset>
                  </wp:positionV>
                  <wp:extent cx="9144" cy="9144"/>
                  <wp:effectExtent l="0" t="0" r="0" b="0"/>
                  <wp:wrapNone/>
                  <wp:docPr id="559" name="Freeform 55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01-30  </w:t>
            </w:r>
            <w:r/>
          </w:p>
        </w:tc>
        <w:tc>
          <w:tcPr>
            <w:tcW w:w="95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3" w:after="0" w:line="223" w:lineRule="exact"/>
              <w:ind w:left="-32" w:right="47" w:firstLine="0"/>
              <w:jc w:val="right"/>
            </w:pPr>
            <w:r>
              <w:drawing>
                <wp:anchor simplePos="0" relativeHeight="251659911" behindDoc="0" locked="0" layoutInCell="1" allowOverlap="1">
                  <wp:simplePos x="0" y="0"/>
                  <wp:positionH relativeFrom="page">
                    <wp:posOffset>6059424</wp:posOffset>
                  </wp:positionH>
                  <wp:positionV relativeFrom="line">
                    <wp:posOffset>1668</wp:posOffset>
                  </wp:positionV>
                  <wp:extent cx="9144" cy="9144"/>
                  <wp:effectExtent l="0" t="0" r="0" b="0"/>
                  <wp:wrapNone/>
                  <wp:docPr id="560" name="Freeform 56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Доминирующий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Храм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массивное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здание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-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один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самых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известных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ориентиров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-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теократии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5" w:line="228" w:lineRule="exact"/>
              <w:ind w:left="48" w:right="4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здесь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мог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центр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правительства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ищущие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лечебную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сначала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должны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поговорить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одним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несколькими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бюрократами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храма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перед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получить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аудиенцию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сможет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помочь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771"/>
        </w:trPr>
        <w:tc>
          <w:tcPr>
            <w:tcW w:w="66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23" w:lineRule="exact"/>
              <w:ind w:left="-42" w:right="-18" w:firstLine="0"/>
              <w:jc w:val="right"/>
            </w:pPr>
            <w:r>
              <w:drawing>
                <wp:anchor simplePos="0" relativeHeight="251660074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-237</wp:posOffset>
                  </wp:positionV>
                  <wp:extent cx="9144" cy="9144"/>
                  <wp:effectExtent l="0" t="0" r="0" b="0"/>
                  <wp:wrapNone/>
                  <wp:docPr id="561" name="Freeform 5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76" behindDoc="0" locked="0" layoutInCell="1" allowOverlap="1">
                  <wp:simplePos x="0" y="0"/>
                  <wp:positionH relativeFrom="page">
                    <wp:posOffset>423672</wp:posOffset>
                  </wp:positionH>
                  <wp:positionV relativeFrom="line">
                    <wp:posOffset>-237</wp:posOffset>
                  </wp:positionV>
                  <wp:extent cx="9144" cy="9144"/>
                  <wp:effectExtent l="0" t="0" r="0" b="0"/>
                  <wp:wrapNone/>
                  <wp:docPr id="562" name="Freeform 5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31-50  </w:t>
            </w:r>
            <w:r/>
          </w:p>
        </w:tc>
        <w:tc>
          <w:tcPr>
            <w:tcW w:w="95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23" w:lineRule="exact"/>
              <w:ind w:left="-32" w:right="47" w:firstLine="0"/>
              <w:jc w:val="right"/>
            </w:pPr>
            <w:r>
              <w:drawing>
                <wp:anchor simplePos="0" relativeHeight="251660078" behindDoc="0" locked="0" layoutInCell="1" allowOverlap="1">
                  <wp:simplePos x="0" y="0"/>
                  <wp:positionH relativeFrom="page">
                    <wp:posOffset>6059424</wp:posOffset>
                  </wp:positionH>
                  <wp:positionV relativeFrom="line">
                    <wp:posOffset>-237</wp:posOffset>
                  </wp:positionV>
                  <wp:extent cx="9144" cy="9144"/>
                  <wp:effectExtent l="0" t="0" r="0" b="0"/>
                  <wp:wrapNone/>
                  <wp:docPr id="563" name="Freeform 5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Малый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Храм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храм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имеет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небольшое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местное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влияние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фигурально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иногда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буквально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5" w:line="230" w:lineRule="exact"/>
              <w:ind w:left="48" w:right="33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вынужден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находиться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тенях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больших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более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популярных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храмов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Обычно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могут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увидеть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сразу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прибытию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храм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особенно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изранены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чьи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762"/>
        </w:trPr>
        <w:tc>
          <w:tcPr>
            <w:tcW w:w="66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86" w:line="230" w:lineRule="exact"/>
              <w:ind w:left="0" w:right="-98" w:firstLine="38"/>
              <w:jc w:val="both"/>
            </w:pPr>
            <w:r>
              <w:drawing>
                <wp:anchor simplePos="0" relativeHeight="251660223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397</wp:posOffset>
                  </wp:positionV>
                  <wp:extent cx="9144" cy="9144"/>
                  <wp:effectExtent l="0" t="0" r="0" b="0"/>
                  <wp:wrapNone/>
                  <wp:docPr id="564" name="Freeform 5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225" behindDoc="0" locked="0" layoutInCell="1" allowOverlap="1">
                  <wp:simplePos x="0" y="0"/>
                  <wp:positionH relativeFrom="page">
                    <wp:posOffset>423672</wp:posOffset>
                  </wp:positionH>
                  <wp:positionV relativeFrom="line">
                    <wp:posOffset>397</wp:posOffset>
                  </wp:positionV>
                  <wp:extent cx="9144" cy="9144"/>
                  <wp:effectExtent l="0" t="0" r="0" b="0"/>
                  <wp:wrapNone/>
                  <wp:docPr id="565" name="Freeform 5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51-65  </w:t>
            </w:r>
            <w:r>
              <w:br w:type="textWrapping" w:clear="all"/>
            </w:r>
            <w:r>
              <w:br w:type="textWrapping" w:clear="all"/>
            </w:r>
            <w:r/>
            <w:r/>
          </w:p>
        </w:tc>
        <w:tc>
          <w:tcPr>
            <w:tcW w:w="95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86" w:line="230" w:lineRule="exact"/>
              <w:ind w:left="48" w:right="28" w:firstLine="0"/>
              <w:jc w:val="both"/>
            </w:pPr>
            <w:r>
              <w:drawing>
                <wp:anchor simplePos="0" relativeHeight="251660227" behindDoc="0" locked="0" layoutInCell="1" allowOverlap="1">
                  <wp:simplePos x="0" y="0"/>
                  <wp:positionH relativeFrom="page">
                    <wp:posOffset>6059424</wp:posOffset>
                  </wp:positionH>
                  <wp:positionV relativeFrom="line">
                    <wp:posOffset>397</wp:posOffset>
                  </wp:positionV>
                  <wp:extent cx="9144" cy="9144"/>
                  <wp:effectExtent l="0" t="0" r="0" b="0"/>
                  <wp:wrapNone/>
                  <wp:docPr id="566" name="Freeform 5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Тайная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Секта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прихожане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ведут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себя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потому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требует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вера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вражды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властью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храмы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маскируются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здания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скрываются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секретными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дверями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волшебством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иллюзии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5"/>
        </w:trPr>
        <w:tc>
          <w:tcPr>
            <w:tcW w:w="66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30" w:lineRule="exact"/>
              <w:ind w:left="0" w:right="-98" w:firstLine="38"/>
            </w:pPr>
            <w:r>
              <w:drawing>
                <wp:anchor simplePos="0" relativeHeight="251660356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-237</wp:posOffset>
                  </wp:positionV>
                  <wp:extent cx="9144" cy="9144"/>
                  <wp:effectExtent l="0" t="0" r="0" b="0"/>
                  <wp:wrapNone/>
                  <wp:docPr id="567" name="Freeform 5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358" behindDoc="0" locked="0" layoutInCell="1" allowOverlap="1">
                  <wp:simplePos x="0" y="0"/>
                  <wp:positionH relativeFrom="page">
                    <wp:posOffset>423672</wp:posOffset>
                  </wp:positionH>
                  <wp:positionV relativeFrom="line">
                    <wp:posOffset>-237</wp:posOffset>
                  </wp:positionV>
                  <wp:extent cx="9144" cy="9144"/>
                  <wp:effectExtent l="0" t="0" r="0" b="0"/>
                  <wp:wrapNone/>
                  <wp:docPr id="568" name="Freeform 5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65-80  </w:t>
            </w:r>
            <w:r>
              <w:br w:type="textWrapping" w:clear="all"/>
            </w:r>
            <w:r/>
          </w:p>
        </w:tc>
        <w:tc>
          <w:tcPr>
            <w:tcW w:w="95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30" w:lineRule="exact"/>
              <w:ind w:left="48" w:right="637" w:firstLine="0"/>
            </w:pPr>
            <w:r>
              <w:drawing>
                <wp:anchor simplePos="0" relativeHeight="251660360" behindDoc="0" locked="0" layoutInCell="1" allowOverlap="1">
                  <wp:simplePos x="0" y="0"/>
                  <wp:positionH relativeFrom="page">
                    <wp:posOffset>6059424</wp:posOffset>
                  </wp:positionH>
                  <wp:positionV relativeFrom="line">
                    <wp:posOffset>-237</wp:posOffset>
                  </wp:positionV>
                  <wp:extent cx="9144" cy="9144"/>
                  <wp:effectExtent l="0" t="0" r="0" b="0"/>
                  <wp:wrapNone/>
                  <wp:docPr id="569" name="Freeform 5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Забытое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Святилище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остаётся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верен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божеству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несмотря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причину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многие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отвернулись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святилища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находятся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трудно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проходимых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частях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даже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23" w:lineRule="exact"/>
              <w:ind w:left="48" w:right="0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снаружи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стен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685"/>
        </w:trPr>
        <w:tc>
          <w:tcPr>
            <w:tcW w:w="66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23" w:lineRule="exact"/>
              <w:ind w:left="38" w:right="-18" w:firstLine="0"/>
            </w:pPr>
            <w:r>
              <w:drawing>
                <wp:anchor simplePos="0" relativeHeight="251660509" behindDoc="0" locked="0" layoutInCell="1" allowOverlap="1">
                  <wp:simplePos x="0" y="0"/>
                  <wp:positionH relativeFrom="page">
                    <wp:posOffset>-9144</wp:posOffset>
                  </wp:positionH>
                  <wp:positionV relativeFrom="line">
                    <wp:posOffset>-238</wp:posOffset>
                  </wp:positionV>
                  <wp:extent cx="9144" cy="9144"/>
                  <wp:effectExtent l="0" t="0" r="0" b="0"/>
                  <wp:wrapNone/>
                  <wp:docPr id="570" name="Freeform 5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511" behindDoc="0" locked="0" layoutInCell="1" allowOverlap="1">
                  <wp:simplePos x="0" y="0"/>
                  <wp:positionH relativeFrom="page">
                    <wp:posOffset>423672</wp:posOffset>
                  </wp:positionH>
                  <wp:positionV relativeFrom="line">
                    <wp:posOffset>-238</wp:posOffset>
                  </wp:positionV>
                  <wp:extent cx="9144" cy="9144"/>
                  <wp:effectExtent l="0" t="0" r="0" b="0"/>
                  <wp:wrapNone/>
                  <wp:docPr id="571" name="Freeform 5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81-100  </w:t>
            </w:r>
            <w:r/>
          </w:p>
        </w:tc>
        <w:tc>
          <w:tcPr>
            <w:tcW w:w="95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23" w:lineRule="exact"/>
              <w:ind w:left="48" w:right="0" w:firstLine="0"/>
            </w:pPr>
            <w:r>
              <w:drawing>
                <wp:anchor simplePos="0" relativeHeight="251660513" behindDoc="0" locked="0" layoutInCell="1" allowOverlap="1">
                  <wp:simplePos x="0" y="0"/>
                  <wp:positionH relativeFrom="page">
                    <wp:posOffset>6059424</wp:posOffset>
                  </wp:positionH>
                  <wp:positionV relativeFrom="line">
                    <wp:posOffset>-238</wp:posOffset>
                  </wp:positionV>
                  <wp:extent cx="9144" cy="9144"/>
                  <wp:effectExtent l="0" t="0" r="0" b="0"/>
                  <wp:wrapNone/>
                  <wp:docPr id="572" name="Freeform 5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9144" cy="9144"/>
                          </a:xfrm>
                          <a:custGeom>
                            <a:rect l="l" t="t" r="r" b="b"/>
                            <a:pathLst>
                              <a:path w="9144" h="9144">
                                <a:moveTo>
                                  <a:pt x="0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Странствующий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Миссионер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расценивает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каждый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перекрёсток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рыночную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площадь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30" w:lineRule="exact"/>
              <w:ind w:left="48" w:right="431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потенциальное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проповеди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поучений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могут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встретить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сегодня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базаре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завтра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трущобах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даже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снаружи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городских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ворот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третий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</w:pPr>
      <w:r>
        <w:drawing>
          <wp:anchor simplePos="0" relativeHeight="251660515" behindDoc="0" locked="0" layoutInCell="1" allowOverlap="1">
            <wp:simplePos x="0" y="0"/>
            <wp:positionH relativeFrom="page">
              <wp:posOffset>475487</wp:posOffset>
            </wp:positionH>
            <wp:positionV relativeFrom="page">
              <wp:posOffset>9913366</wp:posOffset>
            </wp:positionV>
            <wp:extent cx="9144" cy="9144"/>
            <wp:effectExtent l="0" t="0" r="0" b="0"/>
            <wp:wrapNone/>
            <wp:docPr id="573" name="Freeform 5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518" behindDoc="0" locked="0" layoutInCell="1" allowOverlap="1">
            <wp:simplePos x="0" y="0"/>
            <wp:positionH relativeFrom="page">
              <wp:posOffset>908303</wp:posOffset>
            </wp:positionH>
            <wp:positionV relativeFrom="page">
              <wp:posOffset>9913366</wp:posOffset>
            </wp:positionV>
            <wp:extent cx="9144" cy="9144"/>
            <wp:effectExtent l="0" t="0" r="0" b="0"/>
            <wp:wrapNone/>
            <wp:docPr id="574" name="Freeform 5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521" behindDoc="0" locked="0" layoutInCell="1" allowOverlap="1">
            <wp:simplePos x="0" y="0"/>
            <wp:positionH relativeFrom="page">
              <wp:posOffset>6967728</wp:posOffset>
            </wp:positionH>
            <wp:positionV relativeFrom="page">
              <wp:posOffset>9913366</wp:posOffset>
            </wp:positionV>
            <wp:extent cx="9144" cy="9144"/>
            <wp:effectExtent l="0" t="0" r="0" b="0"/>
            <wp:wrapNone/>
            <wp:docPr id="575" name="Freeform 5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9144" cy="9144"/>
                    </a:xfrm>
                    <a:custGeom>
                      <a:rect l="l" t="t" r="r" b="b"/>
                      <a:pathLst>
                        <a:path w="9144" h="9144">
                          <a:moveTo>
                            <a:pt x="0" y="9144"/>
                          </a:moveTo>
                          <a:lnTo>
                            <a:pt x="9144" y="914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523" behindDoc="0" locked="0" layoutInCell="1" allowOverlap="1">
            <wp:simplePos x="0" y="0"/>
            <wp:positionH relativeFrom="page">
              <wp:posOffset>438912</wp:posOffset>
            </wp:positionH>
            <wp:positionV relativeFrom="page">
              <wp:posOffset>10111486</wp:posOffset>
            </wp:positionV>
            <wp:extent cx="6781800" cy="18288"/>
            <wp:effectExtent l="0" t="0" r="0" b="0"/>
            <wp:wrapNone/>
            <wp:docPr id="576" name="Freeform 5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1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никакие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замедляющие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способности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монаха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замедления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падение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атакуете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19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Акробатика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подоконники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тенты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фонарные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прочие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особенности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прыгаете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преднамеренно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прыгаете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расстоянии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вытянутой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вертикальной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1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переместиться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сторону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вдоль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перемещаясь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горизонтальн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2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расстояние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случайно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переместиться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горизонтальном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перемещаться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горизонтальном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вплоть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достаточно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широка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расстояние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плюс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превышают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нормальное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1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Падающие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перемещаться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направлении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кроме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ХОДЬБА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КРЫШАМ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[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ТАКТИКА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]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опыт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передвижению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ведению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боёв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выступах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Баланс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Прыжки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Уклонение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Мобильность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Ходьба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тактических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манёвра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приведённых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Устойчивые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Ноги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сложным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поверхностям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быстрее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двигаться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пенальти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Баланса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Изящный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Спуск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преднамеренно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спрыгиваете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удачно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Прыжков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прыжке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вниз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77),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прыгая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меньше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Хозяин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Крыш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преимущество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выступов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наклонов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крышах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уклонения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131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противника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находящегося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уровнях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возвышенност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6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9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ВЫЛЕПЛЕННОЕ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МЕТАМАГИЯ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]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92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9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метамагии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цилиндр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(10-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радиус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30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высотой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7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40-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четыре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куба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сфера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радиусом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120-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Вылепленное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"/>
          <w:sz w:val="24"/>
          <w:szCs w:val="24"/>
        </w:rPr>
        <w:t>исключением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формы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примеру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удар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молнии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изменена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наносит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количество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повреждений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воздействует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радиусе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20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изменённые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Вылепленное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оригинального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СПЦИАЛЬНОЕ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АЗРЕШЕНИЕ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разрешение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запрещённого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оборудования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Фаворит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Частично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благодаря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положению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организации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властей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специальное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разрешение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позволяющее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хранить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снаряжение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противоречит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законам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допустимом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представлено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игре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либо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специальным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предметом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—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официальной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бумагой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правительственной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печатью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татуировки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Специально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выбирать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выбираете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применяются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культуре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географическому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региону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королевству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соответствующим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областям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Примечание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кампаниях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Эберрону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Фаворит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01" w:space="682"/>
            <w:col w:w="4973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требующееся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Фаворит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принадлежите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Пяти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Наций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438912</wp:posOffset>
            </wp:positionH>
            <wp:positionV relativeFrom="paragraph">
              <wp:posOffset>84583</wp:posOffset>
            </wp:positionV>
            <wp:extent cx="6781800" cy="18288"/>
            <wp:effectExtent l="0" t="0" r="0" b="0"/>
            <wp:wrapNone/>
            <wp:docPr id="577" name="Freeform 5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753" w:tblpY="-10"/>
        <w:tblOverlap w:val="never"/>
        "
        <w:tblW w:w="10660" w:type="dxa"/>
        <w:tblLook w:val="04A0" w:firstRow="1" w:lastRow="0" w:firstColumn="1" w:lastColumn="0" w:noHBand="0" w:noVBand="1"/>
      </w:tblPr>
      <w:tblGrid>
        <w:gridCol w:w="681"/>
        <w:gridCol w:w="4142"/>
        <w:gridCol w:w="719"/>
        <w:gridCol w:w="5136"/>
      </w:tblGrid>
      <w:tr>
        <w:trPr>
          <w:trHeight w:hRule="exact" w:val="210"/>
        </w:trPr>
        <w:tc>
          <w:tcPr>
            <w:tcW w:w="4824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8" w:right="-18" w:firstLine="0"/>
            </w:pPr>
            <w:r>
              <w:drawing>
                <wp:anchor simplePos="0" relativeHeight="25165827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578" name="Freeform 57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72" behindDoc="0" locked="0" layoutInCell="1" allowOverlap="1">
                  <wp:simplePos x="0" y="0"/>
                  <wp:positionH relativeFrom="page">
                    <wp:posOffset>3063240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579" name="Freeform 57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Пример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ы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Лекарей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5855" w:type="dxa"/>
            <w:gridSpan w:val="2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8274" behindDoc="0" locked="0" layoutInCell="1" allowOverlap="1">
                  <wp:simplePos x="0" y="0"/>
                  <wp:positionH relativeFrom="page">
                    <wp:posOffset>3718559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580" name="Freeform 58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Приме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ры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Смягчающих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Обстоятельств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</w:tr>
      <w:tr>
        <w:trPr>
          <w:trHeight w:hRule="exact" w:val="220"/>
        </w:trPr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8" w:right="-18" w:firstLine="0"/>
            </w:pPr>
            <w:r>
              <w:drawing>
                <wp:anchor simplePos="0" relativeHeight="25165829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581" name="Freeform 58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d%  </w:t>
            </w:r>
            <w:r/>
            <w:r/>
          </w:p>
        </w:tc>
        <w:tc>
          <w:tcPr>
            <w:tcW w:w="4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830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582" name="Freeform 58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2" behindDoc="0" locked="0" layoutInCell="1" allowOverlap="1">
                  <wp:simplePos x="0" y="0"/>
                  <wp:positionH relativeFrom="page">
                    <wp:posOffset>2630425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583" name="Freeform 58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  </w:t>
            </w:r>
            <w:r/>
            <w:r/>
          </w:p>
        </w:tc>
        <w:tc>
          <w:tcPr>
            <w:tcW w:w="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0"/>
                <w:szCs w:val="20"/>
              </w:rPr>
              <w:t>d%  </w:t>
            </w:r>
            <w:r/>
            <w:r/>
          </w:p>
        </w:tc>
        <w:tc>
          <w:tcPr>
            <w:tcW w:w="51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0" w:firstLine="0"/>
            </w:pPr>
            <w:r>
              <w:drawing>
                <wp:anchor simplePos="0" relativeHeight="25165830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584" name="Freeform 58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306" behindDoc="0" locked="0" layoutInCell="1" allowOverlap="1">
                  <wp:simplePos x="0" y="0"/>
                  <wp:positionH relativeFrom="page">
                    <wp:posOffset>3261360</wp:posOffset>
                  </wp:positionH>
                  <wp:positionV relativeFrom="line">
                    <wp:posOffset>-7858</wp:posOffset>
                  </wp:positionV>
                  <wp:extent cx="6096" cy="6096"/>
                  <wp:effectExtent l="0" t="0" r="0" b="0"/>
                  <wp:wrapNone/>
                  <wp:docPr id="585" name="Freeform 58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 </w:t>
            </w:r>
            <w:r/>
            <w:r/>
          </w:p>
        </w:tc>
      </w:tr>
      <w:tr>
        <w:trPr>
          <w:trHeight w:hRule="exact" w:val="2519"/>
        </w:trPr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8" w:right="-18" w:firstLine="0"/>
            </w:pPr>
            <w:r>
              <w:drawing>
                <wp:anchor simplePos="0" relativeHeight="25165870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269</wp:posOffset>
                  </wp:positionV>
                  <wp:extent cx="6096" cy="6096"/>
                  <wp:effectExtent l="0" t="0" r="0" b="0"/>
                  <wp:wrapNone/>
                  <wp:docPr id="586" name="Freeform 58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01-20  </w:t>
            </w:r>
            <w:r/>
          </w:p>
        </w:tc>
        <w:tc>
          <w:tcPr>
            <w:tcW w:w="4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0" w:firstLine="0"/>
            </w:pPr>
            <w:r>
              <w:drawing>
                <wp:anchor simplePos="0" relativeHeight="25165870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269</wp:posOffset>
                  </wp:positionV>
                  <wp:extent cx="6096" cy="6096"/>
                  <wp:effectExtent l="0" t="0" r="0" b="0"/>
                  <wp:wrapNone/>
                  <wp:docPr id="587" name="Freeform 58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06" behindDoc="0" locked="0" layoutInCell="1" allowOverlap="1">
                  <wp:simplePos x="0" y="0"/>
                  <wp:positionH relativeFrom="page">
                    <wp:posOffset>2630425</wp:posOffset>
                  </wp:positionH>
                  <wp:positionV relativeFrom="line">
                    <wp:posOffset>269</wp:posOffset>
                  </wp:positionV>
                  <wp:extent cx="6096" cy="6096"/>
                  <wp:effectExtent l="0" t="0" r="0" b="0"/>
                  <wp:wrapNone/>
                  <wp:docPr id="588" name="Freeform 58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Джастаниан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Набожный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ищущие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9" w:lineRule="exact"/>
              <w:ind w:left="43" w:right="12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лечения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получают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дозу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проповедей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Джастаниана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течение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каждого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произнесённого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заклинания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Джастаниан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9)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объясняет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продаёт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заклинания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делают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br w:type="textWrapping" w:clear="all"/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добровольное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пожертвование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"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пользу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веры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оказывает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духовную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помощь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Возможно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описание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ситуации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подобная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причина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очень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важна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Джастаниана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.)  </w:t>
            </w:r>
            <w:r/>
            <w:r/>
          </w:p>
        </w:tc>
        <w:tc>
          <w:tcPr>
            <w:tcW w:w="71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27432</wp:posOffset>
                  </wp:positionH>
                  <wp:positionV relativeFrom="paragraph">
                    <wp:posOffset>4809</wp:posOffset>
                  </wp:positionV>
                  <wp:extent cx="3785615" cy="987533"/>
                  <wp:effectExtent l="0" t="0" r="0" b="0"/>
                  <wp:wrapNone/>
                  <wp:docPr id="589" name="Freeform 58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3569208" y="4809"/>
                            <a:ext cx="3671315" cy="8732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720"/>
                                </w:tabs>
                                <w:spacing w:before="0" w:after="0" w:line="223" w:lineRule="exact"/>
                                <w:ind w:left="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01-20 	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Возможное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Задание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ИП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могут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получить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скидку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(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обычно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</w:p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30" w:lineRule="exact"/>
                                <w:ind w:left="720" w:right="0" w:firstLine="0"/>
                              </w:pP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50%)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цену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лечения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если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они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соглашаются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выполнить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для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лекаря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какое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то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задание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.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Обычно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такое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задание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это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что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то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что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можно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разрешить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за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несколько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дней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,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однако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вы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можете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использовать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его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и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как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отправную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точку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для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главного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приключения</w:t>
                              </w:r>
                              <w:r>
                                <w:rPr lang="en-US" sz="20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0"/>
                                  <w:szCs w:val="20"/>
                                </w:rPr>
                                <w:t>.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513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70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90" name="Freeform 59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710" behindDoc="0" locked="0" layoutInCell="1" allowOverlap="1">
                  <wp:simplePos x="0" y="0"/>
                  <wp:positionH relativeFrom="page">
                    <wp:posOffset>3261360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591" name="Freeform 59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1382"/>
        </w:trPr>
        <w:tc>
          <w:tcPr>
            <w:tcW w:w="681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8" w:right="-18" w:firstLine="0"/>
            </w:pPr>
            <w:r>
              <w:drawing>
                <wp:anchor simplePos="0" relativeHeight="25165881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592" name="Freeform 59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1" behindDoc="1" locked="0" layoutInCell="1" allowOverlap="1">
                  <wp:simplePos x="0" y="0"/>
                  <wp:positionH relativeFrom="page">
                    <wp:posOffset>30480</wp:posOffset>
                  </wp:positionH>
                  <wp:positionV relativeFrom="line">
                    <wp:posOffset>6365</wp:posOffset>
                  </wp:positionV>
                  <wp:extent cx="381000" cy="146304"/>
                  <wp:effectExtent l="0" t="0" r="0" b="0"/>
                  <wp:wrapNone/>
                  <wp:docPr id="593" name="Freeform 59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381000" cy="146304"/>
                          </a:xfrm>
                          <a:custGeom>
                            <a:rect l="l" t="t" r="r" b="b"/>
                            <a:pathLst>
                              <a:path w="381000" h="146304">
                                <a:moveTo>
                                  <a:pt x="0" y="146304"/>
                                </a:moveTo>
                                <a:lnTo>
                                  <a:pt x="381000" y="146304"/>
                                </a:lnTo>
                                <a:lnTo>
                                  <a:pt x="381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21-40  </w:t>
            </w:r>
            <w:r/>
          </w:p>
        </w:tc>
        <w:tc>
          <w:tcPr>
            <w:tcW w:w="4142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0" w:firstLine="0"/>
            </w:pPr>
            <w:r>
              <w:drawing>
                <wp:anchor simplePos="0" relativeHeight="25165882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594" name="Freeform 59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34" behindDoc="1" locked="0" layoutInCell="1" allowOverlap="1">
                  <wp:simplePos x="0" y="0"/>
                  <wp:positionH relativeFrom="page">
                    <wp:posOffset>27432</wp:posOffset>
                  </wp:positionH>
                  <wp:positionV relativeFrom="line">
                    <wp:posOffset>6365</wp:posOffset>
                  </wp:positionV>
                  <wp:extent cx="2578608" cy="146304"/>
                  <wp:effectExtent l="0" t="0" r="0" b="0"/>
                  <wp:wrapNone/>
                  <wp:docPr id="595" name="Freeform 59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2578608" cy="146304"/>
                          </a:xfrm>
                          <a:custGeom>
                            <a:rect l="l" t="t" r="r" b="b"/>
                            <a:pathLst>
                              <a:path w="2578608" h="146304">
                                <a:moveTo>
                                  <a:pt x="0" y="146304"/>
                                </a:moveTo>
                                <a:lnTo>
                                  <a:pt x="2578608" y="146304"/>
                                </a:lnTo>
                                <a:lnTo>
                                  <a:pt x="25786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3" behindDoc="0" locked="0" layoutInCell="1" allowOverlap="1">
                  <wp:simplePos x="0" y="0"/>
                  <wp:positionH relativeFrom="page">
                    <wp:posOffset>2630425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596" name="Freeform 59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Элерик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Белонебесный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Элерик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23" w:lineRule="exact"/>
              <w:ind w:left="-37" w:right="593" w:firstLine="0"/>
              <w:jc w:val="right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15)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жил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читал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проповеди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9" w:lineRule="exact"/>
              <w:ind w:left="25" w:right="9" w:firstLine="0"/>
            </w:pPr>
            <w:r>
              <w:drawing>
                <wp:anchor simplePos="0" relativeHeight="251658933" behindDoc="1" locked="0" layoutInCell="1" allowOverlap="1">
                  <wp:simplePos x="0" y="0"/>
                  <wp:positionH relativeFrom="page">
                    <wp:posOffset>-6604</wp:posOffset>
                  </wp:positionH>
                  <wp:positionV relativeFrom="line">
                    <wp:posOffset>-301482</wp:posOffset>
                  </wp:positionV>
                  <wp:extent cx="2649728" cy="1631695"/>
                  <wp:effectExtent l="0" t="0" r="0" b="0"/>
                  <wp:wrapNone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Picture 597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5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649728" cy="1631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протяжении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целого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века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время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виду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Поскольку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конец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жизни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близок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меньше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заинтересован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специфических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доктринах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веры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более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drawing>
                <wp:anchor simplePos="0" relativeHeight="251658919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3825</wp:posOffset>
                  </wp:positionV>
                  <wp:extent cx="6096" cy="6096"/>
                  <wp:effectExtent l="0" t="0" r="0" b="0"/>
                  <wp:wrapNone/>
                  <wp:docPr id="598" name="Freeform 59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0" behindDoc="0" locked="0" layoutInCell="1" allowOverlap="1">
                  <wp:simplePos x="0" y="0"/>
                  <wp:positionH relativeFrom="page">
                    <wp:posOffset>2630425</wp:posOffset>
                  </wp:positionH>
                  <wp:positionV relativeFrom="line">
                    <wp:posOffset>3825</wp:posOffset>
                  </wp:positionV>
                  <wp:extent cx="6096" cy="6096"/>
                  <wp:effectExtent l="0" t="0" r="0" b="0"/>
                  <wp:wrapNone/>
                  <wp:docPr id="599" name="Freeform 59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заинтересован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своём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наследстве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выглядит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довольно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сдержанным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престарелым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первосвященником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весьма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практичен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>
              <w:drawing>
                <wp:anchor simplePos="0" relativeHeight="25165917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9922</wp:posOffset>
                  </wp:positionV>
                  <wp:extent cx="6096" cy="6096"/>
                  <wp:effectExtent l="0" t="0" r="0" b="0"/>
                  <wp:wrapNone/>
                  <wp:docPr id="600" name="Freeform 60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73" behindDoc="0" locked="0" layoutInCell="1" allowOverlap="1">
                  <wp:simplePos x="0" y="0"/>
                  <wp:positionH relativeFrom="page">
                    <wp:posOffset>2630425</wp:posOffset>
                  </wp:positionH>
                  <wp:positionV relativeFrom="line">
                    <wp:posOffset>9922</wp:posOffset>
                  </wp:positionV>
                  <wp:extent cx="6096" cy="6096"/>
                  <wp:effectExtent l="0" t="0" r="0" b="0"/>
                  <wp:wrapNone/>
                  <wp:docPr id="601" name="Freeform 60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всегда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готов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выслушать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сочли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ересью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  <w:tc>
          <w:tcPr>
            <w:tcW w:w="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3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21-40  </w:t>
            </w:r>
            <w:r/>
          </w:p>
        </w:tc>
        <w:tc>
          <w:tcPr>
            <w:tcW w:w="51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-18" w:firstLine="0"/>
            </w:pPr>
            <w:r>
              <w:drawing>
                <wp:anchor simplePos="0" relativeHeight="25165882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602" name="Freeform 60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827" behindDoc="0" locked="0" layoutInCell="1" allowOverlap="1">
                  <wp:simplePos x="0" y="0"/>
                  <wp:positionH relativeFrom="page">
                    <wp:posOffset>3261360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603" name="Freeform 60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Помощь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Пророчества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было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дано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предписание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470" w:line="230" w:lineRule="exact"/>
              <w:ind w:left="43" w:right="345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обеспечить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исцеляющей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скидкой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вообще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бесплатно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вещем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через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заклинание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предсказание</w:t>
            </w:r>
            <w:r>
              <w:rPr lang="en-US" sz="20" baseline="0" dirty="0">
                <w:jc w:val="left"/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подобную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магию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700"/>
        </w:trPr>
        <w:tc>
          <w:tcPr>
            <w:tcW w:w="681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891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-1</wp:posOffset>
                  </wp:positionV>
                  <wp:extent cx="6096" cy="6096"/>
                  <wp:effectExtent l="0" t="0" r="0" b="0"/>
                  <wp:wrapNone/>
                  <wp:docPr id="604" name="Freeform 60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142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7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23" w:right="-9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41-60  </w:t>
            </w:r>
            <w:r>
              <w:br w:type="textWrapping" w:clear="all"/>
            </w:r>
            <w:r/>
          </w:p>
        </w:tc>
        <w:tc>
          <w:tcPr>
            <w:tcW w:w="513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25" w:right="28" w:firstLine="0"/>
            </w:pPr>
            <w:r>
              <w:drawing>
                <wp:anchor simplePos="0" relativeHeight="251658922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605" name="Freeform 60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924" behindDoc="0" locked="0" layoutInCell="1" allowOverlap="1">
                  <wp:simplePos x="0" y="0"/>
                  <wp:positionH relativeFrom="page">
                    <wp:posOffset>3261360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606" name="Freeform 60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Сектантский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Фаворит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смогут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продемонстрировать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живут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тому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кредо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3" w:lineRule="exact"/>
              <w:ind w:left="-37" w:right="238" w:firstLine="0"/>
              <w:jc w:val="right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смогут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получить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скидку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обычно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25%).  </w:t>
            </w:r>
            <w:r/>
            <w:r/>
          </w:p>
        </w:tc>
      </w:tr>
      <w:tr>
        <w:trPr>
          <w:trHeight w:hRule="exact" w:val="436"/>
        </w:trPr>
        <w:tc>
          <w:tcPr>
            <w:tcW w:w="681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171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607" name="Freeform 60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  <w:tc>
          <w:tcPr>
            <w:tcW w:w="4142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719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3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61-80  </w:t>
            </w:r>
            <w:r/>
          </w:p>
        </w:tc>
        <w:tc>
          <w:tcPr>
            <w:tcW w:w="5136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-18" w:firstLine="0"/>
            </w:pPr>
            <w:r>
              <w:drawing>
                <wp:anchor simplePos="0" relativeHeight="25165917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1540</wp:posOffset>
                  </wp:positionV>
                  <wp:extent cx="6096" cy="6096"/>
                  <wp:effectExtent l="0" t="0" r="0" b="0"/>
                  <wp:wrapNone/>
                  <wp:docPr id="608" name="Freeform 60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77" behindDoc="1" locked="0" layoutInCell="1" allowOverlap="1">
                  <wp:simplePos x="0" y="0"/>
                  <wp:positionH relativeFrom="page">
                    <wp:posOffset>3261360</wp:posOffset>
                  </wp:positionH>
                  <wp:positionV relativeFrom="line">
                    <wp:posOffset>1540</wp:posOffset>
                  </wp:positionV>
                  <wp:extent cx="6096" cy="6096"/>
                  <wp:effectExtent l="0" t="0" r="0" b="0"/>
                  <wp:wrapNone/>
                  <wp:docPr id="609" name="Freeform 60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Ваша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Слава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Бежит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Впереди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Вас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известны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люди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231" w:line="229" w:lineRule="exact"/>
              <w:ind w:left="26" w:right="-39" w:firstLine="0"/>
            </w:pPr>
            <w:r>
              <w:drawing>
                <wp:anchor simplePos="0" relativeHeight="251659328" behindDoc="1" locked="0" layoutInCell="1" allowOverlap="1">
                  <wp:simplePos x="0" y="0"/>
                  <wp:positionH relativeFrom="page">
                    <wp:posOffset>-6604</wp:posOffset>
                  </wp:positionH>
                  <wp:positionV relativeFrom="line">
                    <wp:posOffset>-155177</wp:posOffset>
                  </wp:positionV>
                  <wp:extent cx="3280664" cy="1186687"/>
                  <wp:effectExtent l="0" t="0" r="0" b="0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Picture 610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6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80664" cy="1186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simplePos="0" relativeHeight="25165951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134891</wp:posOffset>
                  </wp:positionV>
                  <wp:extent cx="6096" cy="6096"/>
                  <wp:effectExtent l="0" t="0" r="0" b="0"/>
                  <wp:wrapNone/>
                  <wp:docPr id="611" name="Freeform 61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14" behindDoc="0" locked="0" layoutInCell="1" allowOverlap="1">
                  <wp:simplePos x="0" y="0"/>
                  <wp:positionH relativeFrom="page">
                    <wp:posOffset>3261360</wp:posOffset>
                  </wp:positionH>
                  <wp:positionV relativeFrom="line">
                    <wp:posOffset>134891</wp:posOffset>
                  </wp:positionV>
                  <wp:extent cx="6096" cy="6096"/>
                  <wp:effectExtent l="0" t="0" r="0" b="0"/>
                  <wp:wrapNone/>
                  <wp:docPr id="612" name="Freeform 61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которые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могут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решить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любую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проблему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большинство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хотело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чтобы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достоинству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оценили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гостеприимство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предлагает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скидку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обычно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25%)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услуги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заклинателя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неопределённое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говорит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поиске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"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достойных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союзников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надвигающихся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тёмных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временах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."  </w:t>
            </w:r>
            <w:r/>
            <w:r/>
          </w:p>
        </w:tc>
      </w:tr>
      <w:tr>
        <w:trPr>
          <w:trHeight w:hRule="exact" w:val="1372"/>
        </w:trPr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28" w:right="-18" w:firstLine="0"/>
            </w:pPr>
            <w:r>
              <w:drawing>
                <wp:anchor simplePos="0" relativeHeight="25165950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613" name="Freeform 61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41-60  </w:t>
            </w:r>
            <w:r/>
          </w:p>
        </w:tc>
        <w:tc>
          <w:tcPr>
            <w:tcW w:w="4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8" w:after="0" w:line="223" w:lineRule="exact"/>
              <w:ind w:left="43" w:right="0" w:firstLine="0"/>
            </w:pPr>
            <w:r>
              <w:drawing>
                <wp:anchor simplePos="0" relativeHeight="25165951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614" name="Freeform 61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512" behindDoc="0" locked="0" layoutInCell="1" allowOverlap="1">
                  <wp:simplePos x="0" y="0"/>
                  <wp:positionH relativeFrom="page">
                    <wp:posOffset>2630425</wp:posOffset>
                  </wp:positionH>
                  <wp:positionV relativeFrom="line">
                    <wp:posOffset>271</wp:posOffset>
                  </wp:positionV>
                  <wp:extent cx="6096" cy="6096"/>
                  <wp:effectExtent l="0" t="0" r="0" b="0"/>
                  <wp:wrapNone/>
                  <wp:docPr id="615" name="Freeform 61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pacing w:val="24"/>
                <w:sz w:val="20"/>
                <w:szCs w:val="20"/>
              </w:rPr>
              <w:t>Г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ланнара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Сияющая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Рука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Гланнара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эльф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23" w:lineRule="exact"/>
              <w:ind w:left="-37" w:right="434" w:firstLine="0"/>
              <w:jc w:val="right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13)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прибыла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недавно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скорее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30" w:lineRule="exact"/>
              <w:ind w:left="25" w:right="9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знают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работе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больше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Как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идеалист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веры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действует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быстро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помогая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другим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чего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ищет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гарантии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сделала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правильно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/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325" behindDoc="1" locked="0" layoutInCell="1" allowOverlap="1">
                  <wp:simplePos x="0" y="0"/>
                  <wp:positionH relativeFrom="page">
                    <wp:posOffset>-6605</wp:posOffset>
                  </wp:positionH>
                  <wp:positionV relativeFrom="paragraph">
                    <wp:posOffset>-290067</wp:posOffset>
                  </wp:positionV>
                  <wp:extent cx="476503" cy="1186687"/>
                  <wp:effectExtent l="0" t="0" r="0" b="0"/>
                  <wp:wrapNone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Picture 616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6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6503" cy="1186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36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2288"/>
        </w:trPr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28" w:right="-98" w:firstLine="0"/>
            </w:pPr>
            <w:r>
              <w:drawing>
                <wp:anchor simplePos="0" relativeHeight="25165973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617" name="Freeform 61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61-80  </w:t>
            </w:r>
            <w:r>
              <w:br w:type="textWrapping" w:clear="all"/>
            </w:r>
            <w:r/>
          </w:p>
        </w:tc>
        <w:tc>
          <w:tcPr>
            <w:tcW w:w="4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" w:after="0" w:line="230" w:lineRule="exact"/>
              <w:ind w:left="43" w:right="407" w:firstLine="0"/>
            </w:pPr>
            <w:r>
              <w:drawing>
                <wp:anchor simplePos="0" relativeHeight="25165974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618" name="Freeform 61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42" behindDoc="0" locked="0" layoutInCell="1" allowOverlap="1">
                  <wp:simplePos x="0" y="0"/>
                  <wp:positionH relativeFrom="page">
                    <wp:posOffset>2630425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619" name="Freeform 61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Андрускал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Торн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Андрускал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полу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орк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священник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10)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оставил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жизнь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мародера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30" w:lineRule="exact"/>
              <w:ind w:left="43" w:right="379" w:firstLine="0"/>
              <w:jc w:val="both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бандита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приняв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веры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несколько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назад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весёлый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агитатор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пытающийся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вовлечь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свою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церковь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обращая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9" w:line="229" w:lineRule="exact"/>
              <w:ind w:left="25" w:right="15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внимания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настойчив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часто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говорит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"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никогда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думали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Фарлахнгане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?"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похожее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зависимости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божества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которому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он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поклоняется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).  </w:t>
            </w:r>
            <w:r/>
            <w:r/>
          </w:p>
        </w:tc>
        <w:tc>
          <w:tcPr>
            <w:tcW w:w="719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23" w:right="-18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81-100   </w:t>
            </w:r>
            <w:r/>
          </w:p>
        </w:tc>
        <w:tc>
          <w:tcPr>
            <w:tcW w:w="5136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7" w:after="0" w:line="223" w:lineRule="exact"/>
              <w:ind w:left="43" w:right="-18" w:firstLine="0"/>
            </w:pPr>
            <w:r>
              <w:drawing>
                <wp:anchor simplePos="0" relativeHeight="25165974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620" name="Freeform 62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746" behindDoc="0" locked="0" layoutInCell="1" allowOverlap="1">
                  <wp:simplePos x="0" y="0"/>
                  <wp:positionH relativeFrom="page">
                    <wp:posOffset>3261360</wp:posOffset>
                  </wp:positionH>
                  <wp:positionV relativeFrom="line">
                    <wp:posOffset>-365</wp:posOffset>
                  </wp:positionV>
                  <wp:extent cx="6096" cy="6096"/>
                  <wp:effectExtent l="0" t="0" r="0" b="0"/>
                  <wp:wrapNone/>
                  <wp:docPr id="621" name="Freeform 62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Оказанные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pacing w:val="24"/>
                <w:sz w:val="20"/>
                <w:szCs w:val="20"/>
              </w:rPr>
              <w:t>У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слуги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Недавние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приключения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ИП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прямо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3010" w:line="230" w:lineRule="exact"/>
              <w:ind w:left="25" w:right="-36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косвенно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помогли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интересам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церкви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лекарь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готов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предоставить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скидку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или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вообще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оказать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услуги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целителя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</w:t>
            </w:r>
            <w:r>
              <w:drawing>
                <wp:anchor simplePos="0" relativeHeight="251659910" behindDoc="1" locked="0" layoutInCell="1" allowOverlap="1">
                  <wp:simplePos x="0" y="0"/>
                  <wp:positionH relativeFrom="page">
                    <wp:posOffset>-6604</wp:posOffset>
                  </wp:positionH>
                  <wp:positionV relativeFrom="line">
                    <wp:posOffset>-447150</wp:posOffset>
                  </wp:positionV>
                  <wp:extent cx="3280664" cy="2515615"/>
                  <wp:effectExtent l="0" t="0" r="0" b="0"/>
                  <wp:wrapNone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Picture 622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6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80664" cy="2515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simplePos="0" relativeHeight="25166003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1025541</wp:posOffset>
                  </wp:positionV>
                  <wp:extent cx="6096" cy="6096"/>
                  <wp:effectExtent l="0" t="0" r="0" b="0"/>
                  <wp:wrapNone/>
                  <wp:docPr id="623" name="Freeform 62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4" behindDoc="0" locked="0" layoutInCell="1" allowOverlap="1">
                  <wp:simplePos x="0" y="0"/>
                  <wp:positionH relativeFrom="page">
                    <wp:posOffset>3261360</wp:posOffset>
                  </wp:positionH>
                  <wp:positionV relativeFrom="line">
                    <wp:posOffset>1025541</wp:posOffset>
                  </wp:positionV>
                  <wp:extent cx="6096" cy="6096"/>
                  <wp:effectExtent l="0" t="0" r="0" b="0"/>
                  <wp:wrapNone/>
                  <wp:docPr id="624" name="Freeform 62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бесплатно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благодарность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ваши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дела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</w:tr>
      <w:tr>
        <w:trPr>
          <w:trHeight w:hRule="exact" w:val="1602"/>
        </w:trPr>
        <w:tc>
          <w:tcPr>
            <w:tcW w:w="68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28" w:right="-98" w:firstLine="0"/>
              <w:jc w:val="both"/>
            </w:pPr>
            <w:r>
              <w:drawing>
                <wp:anchor simplePos="0" relativeHeight="25166002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625" name="Freeform 62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81-100  </w:t>
            </w:r>
            <w:r>
              <w:br w:type="textWrapping" w:clear="all"/>
            </w:r>
            <w:r>
              <w:br w:type="textWrapping" w:clear="all"/>
            </w:r>
            <w:r/>
          </w:p>
        </w:tc>
        <w:tc>
          <w:tcPr>
            <w:tcW w:w="41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" w:after="0" w:line="230" w:lineRule="exact"/>
              <w:ind w:left="43" w:right="280" w:firstLine="0"/>
              <w:jc w:val="both"/>
            </w:pPr>
            <w:r>
              <w:drawing>
                <wp:anchor simplePos="0" relativeHeight="25166003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626" name="Freeform 62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60032" behindDoc="0" locked="0" layoutInCell="1" allowOverlap="1">
                  <wp:simplePos x="0" y="0"/>
                  <wp:positionH relativeFrom="page">
                    <wp:posOffset>2630425</wp:posOffset>
                  </wp:positionH>
                  <wp:positionV relativeFrom="line">
                    <wp:posOffset>270</wp:posOffset>
                  </wp:positionV>
                  <wp:extent cx="6096" cy="6096"/>
                  <wp:effectExtent l="0" t="0" r="0" b="0"/>
                  <wp:wrapNone/>
                  <wp:docPr id="627" name="Freeform 62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Ма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'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анейт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из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Шрамов</w:t>
            </w:r>
            <w:r>
              <w:rPr lang="en-US" sz="20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: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Путешествующий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менестрель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которая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пережила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множество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приключений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прежде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осесть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городе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10" w:line="230" w:lineRule="exact"/>
              <w:ind w:left="43" w:right="33" w:firstLine="0"/>
            </w:pP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'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анейт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(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человек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бард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10)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просит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всех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кто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желает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её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помощи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,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сначала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рассказать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недавних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приключениях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—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таким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образом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 </w:t>
            </w:r>
            <w:r/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черпая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вдохновение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своей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 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музыки</w:t>
            </w:r>
            <w:r>
              <w:rPr lang="en-US" sz="20" baseline="0" dirty="0">
                <w:jc w:val="left"/>
                <w:rFonts w:ascii="Times New Roman" w:hAnsi="Times New Roman" w:cs="Times New Roman"/>
                <w:color w:val="000000"/>
                <w:sz w:val="20"/>
                <w:szCs w:val="20"/>
              </w:rPr>
              <w:t>.  </w:t>
            </w:r>
            <w:r/>
            <w:r/>
          </w:p>
        </w:tc>
        <w:tc>
          <w:tcPr>
            <w:tcW w:w="719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905" behindDoc="1" locked="0" layoutInCell="1" allowOverlap="1">
                  <wp:simplePos x="0" y="0"/>
                  <wp:positionH relativeFrom="page">
                    <wp:posOffset>-6605</wp:posOffset>
                  </wp:positionH>
                  <wp:positionV relativeFrom="paragraph">
                    <wp:posOffset>-1472692</wp:posOffset>
                  </wp:positionV>
                  <wp:extent cx="476503" cy="2515615"/>
                  <wp:effectExtent l="0" t="0" r="0" b="0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Picture 628"/>
                          <pic:cNvPicPr>
                            <a:picLocks noChangeAspect="0" noChangeArrowheads="1"/>
                          </pic:cNvPicPr>
                        </pic:nvPicPr>
                        <pic:blipFill>
                          <a:blip r:embed="rId6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6503" cy="2515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36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  <w:sectPr>
          <w:type w:val="continuous"/>
          <w:pgSz w:w="11910" w:h="16850"/>
          <w:pgMar w:top="343" w:right="436" w:bottom="275" w:left="500" w:header="708" w:footer="708" w:gutter="0"/>
          <w:docGrid w:linePitch="360"/>
        </w:sectPr>
      </w:pPr>
      <w:r>
        <w:drawing>
          <wp:anchor simplePos="0" relativeHeight="251660036" behindDoc="0" locked="0" layoutInCell="1" allowOverlap="1">
            <wp:simplePos x="0" y="0"/>
            <wp:positionH relativeFrom="page">
              <wp:posOffset>478536</wp:posOffset>
            </wp:positionH>
            <wp:positionV relativeFrom="paragraph">
              <wp:posOffset>6903465</wp:posOffset>
            </wp:positionV>
            <wp:extent cx="6096" cy="6096"/>
            <wp:effectExtent l="0" t="0" r="0" b="0"/>
            <wp:wrapNone/>
            <wp:docPr id="629" name="Freeform 6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3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6903465</wp:posOffset>
            </wp:positionV>
            <wp:extent cx="6096" cy="6096"/>
            <wp:effectExtent l="0" t="0" r="0" b="0"/>
            <wp:wrapNone/>
            <wp:docPr id="630" name="Freeform 6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42" behindDoc="0" locked="0" layoutInCell="1" allowOverlap="1">
            <wp:simplePos x="0" y="0"/>
            <wp:positionH relativeFrom="page">
              <wp:posOffset>3541776</wp:posOffset>
            </wp:positionH>
            <wp:positionV relativeFrom="paragraph">
              <wp:posOffset>6903465</wp:posOffset>
            </wp:positionV>
            <wp:extent cx="6096" cy="6096"/>
            <wp:effectExtent l="0" t="0" r="0" b="0"/>
            <wp:wrapNone/>
            <wp:docPr id="631" name="Freeform 6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45" behindDoc="0" locked="0" layoutInCell="1" allowOverlap="1">
            <wp:simplePos x="0" y="0"/>
            <wp:positionH relativeFrom="page">
              <wp:posOffset>3998976</wp:posOffset>
            </wp:positionH>
            <wp:positionV relativeFrom="paragraph">
              <wp:posOffset>6903465</wp:posOffset>
            </wp:positionV>
            <wp:extent cx="6096" cy="6096"/>
            <wp:effectExtent l="0" t="0" r="0" b="0"/>
            <wp:wrapNone/>
            <wp:docPr id="632" name="Freeform 6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60048" behindDoc="0" locked="0" layoutInCell="1" allowOverlap="1">
            <wp:simplePos x="0" y="0"/>
            <wp:positionH relativeFrom="page">
              <wp:posOffset>7260335</wp:posOffset>
            </wp:positionH>
            <wp:positionV relativeFrom="paragraph">
              <wp:posOffset>6903465</wp:posOffset>
            </wp:positionV>
            <wp:extent cx="6096" cy="6096"/>
            <wp:effectExtent l="0" t="0" r="0" b="0"/>
            <wp:wrapNone/>
            <wp:docPr id="633" name="Freeform 6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60050" behindDoc="0" locked="0" layoutInCell="1" allowOverlap="1">
            <wp:simplePos x="0" y="0"/>
            <wp:positionH relativeFrom="page">
              <wp:posOffset>438912</wp:posOffset>
            </wp:positionH>
            <wp:positionV relativeFrom="paragraph">
              <wp:posOffset>13590</wp:posOffset>
            </wp:positionV>
            <wp:extent cx="6781800" cy="18288"/>
            <wp:effectExtent l="0" t="0" r="0" b="0"/>
            <wp:wrapNone/>
            <wp:docPr id="634" name="Freeform 6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КРЕПКИЙ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ЖЕЛ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4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ДОК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повышенную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стойкость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различным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болезням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зловонным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запахам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большинство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людей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13,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Выносливость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уменьшаете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вызванные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недомоганиями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один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шаг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тошнит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сталкиваетесь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стошнило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приступ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отвращения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эффект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состояние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заставляет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испытывать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4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959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отвращение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1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действуют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ШУСТРЫЙ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ПРОНЫ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кататься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крутиться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кувыркаться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огромной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развить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способност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передвигаясь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крышам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переулкам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днём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пробираясь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толпы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горожан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436" w:bottom="275" w:left="500" w:header="708" w:footer="708" w:gutter="0"/>
          <w:cols w:num="2" w:space="0" w:equalWidth="0">
            <w:col w:w="5202" w:space="681"/>
            <w:col w:w="4941" w:space="0"/>
          </w:cols>
          <w:docGrid w:linePitch="360"/>
        </w:sect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3"/>
          <w:sz w:val="24"/>
          <w:szCs w:val="24"/>
        </w:rPr>
        <w:t>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увырки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7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3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кувырков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двигаетесь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скоростью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равной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базовой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+10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3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кувырков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движутся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лишь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скорости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ГОРОДСКОЕ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ВЫСЛЕЖИВАНИЕ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4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потерявшихся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находящихся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розыске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индивидуумов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Преимущества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идти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течение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необходимо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выполнить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должны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проводить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дополнительную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4"/>
          <w:sz w:val="24"/>
          <w:szCs w:val="24"/>
        </w:rPr>
        <w:t>каждый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отыскать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труднее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случаев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приводят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4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число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выслеживания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жертвы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зависит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размера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условий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провалили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</w:p>
    <w:tbl>
      <w:tblPr>
        <w:tblStyle w:val="TableGrid"/>
        <w:tblLayout w:type="fixed"/>
        <w:tblpPr w:leftFromText="0" w:rightFromText="0" w:vertAnchor="text" w:tblpX="176" w:tblpY="-10"/>
        <w:tblOverlap w:val="never"/>
        "
        <w:tblW w:w="4967" w:type="dxa"/>
        <w:tblLook w:val="04A0" w:firstRow="1" w:lastRow="0" w:firstColumn="1" w:lastColumn="0" w:noHBand="0" w:noVBand="1"/>
      </w:tblPr>
      <w:tblGrid>
        <w:gridCol w:w="2649"/>
        <w:gridCol w:w="720"/>
        <w:gridCol w:w="1617"/>
      </w:tblGrid>
      <w:tr>
        <w:trPr>
          <w:trHeight w:hRule="exact" w:val="531"/>
        </w:trPr>
        <w:tc>
          <w:tcPr>
            <w:tcW w:w="26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" w:after="6" w:line="273" w:lineRule="exact"/>
              <w:ind w:left="14" w:right="-98" w:firstLine="0"/>
            </w:pPr>
            <w:r>
              <w:drawing>
                <wp:anchor simplePos="0" relativeHeight="251659186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-6070</wp:posOffset>
                  </wp:positionV>
                  <wp:extent cx="6096" cy="6096"/>
                  <wp:effectExtent l="0" t="0" r="0" b="0"/>
                  <wp:wrapNone/>
                  <wp:docPr id="635" name="Freeform 63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Размер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сообщества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*   </w:t>
            </w:r>
            <w:r>
              <w:br w:type="textWrapping" w:clear="all"/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7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" w:after="6" w:line="273" w:lineRule="exact"/>
              <w:ind w:left="26" w:right="-80" w:firstLine="0"/>
            </w:pPr>
            <w:r>
              <w:drawing>
                <wp:anchor simplePos="0" relativeHeight="25165918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-6070</wp:posOffset>
                  </wp:positionV>
                  <wp:extent cx="6096" cy="6096"/>
                  <wp:effectExtent l="0" t="0" r="0" b="0"/>
                  <wp:wrapNone/>
                  <wp:docPr id="636" name="Freeform 63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190" behindDoc="0" locked="0" layoutInCell="1" allowOverlap="1">
                  <wp:simplePos x="0" y="0"/>
                  <wp:positionH relativeFrom="page">
                    <wp:posOffset>457201</wp:posOffset>
                  </wp:positionH>
                  <wp:positionV relativeFrom="line">
                    <wp:posOffset>-6070</wp:posOffset>
                  </wp:positionV>
                  <wp:extent cx="6096" cy="6096"/>
                  <wp:effectExtent l="0" t="0" r="0" b="0"/>
                  <wp:wrapNone/>
                  <wp:docPr id="637" name="Freeform 63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 </w:t>
            </w:r>
            <w:r>
              <w:br w:type="textWrapping" w:clear="all"/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u w:val="single"/>
                <w:color w:val="000000"/>
                <w:sz w:val="24"/>
                <w:szCs w:val="24"/>
              </w:rPr>
              <w:t>   </w:t>
            </w:r>
            <w:r/>
            <w:r/>
          </w:p>
        </w:tc>
        <w:tc>
          <w:tcPr>
            <w:tcW w:w="1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" w:after="6" w:line="273" w:lineRule="exact"/>
              <w:ind w:left="25" w:right="383" w:firstLine="0"/>
              <w:jc w:val="both"/>
            </w:pPr>
            <w:r>
              <w:drawing>
                <wp:anchor simplePos="0" relativeHeight="251659192" behindDoc="0" locked="0" layoutInCell="1" allowOverlap="1">
                  <wp:simplePos x="0" y="0"/>
                  <wp:positionH relativeFrom="page">
                    <wp:posOffset>1027175</wp:posOffset>
                  </wp:positionH>
                  <wp:positionV relativeFrom="line">
                    <wp:posOffset>-6070</wp:posOffset>
                  </wp:positionV>
                  <wp:extent cx="6096" cy="6096"/>
                  <wp:effectExtent l="0" t="0" r="0" b="0"/>
                  <wp:wrapNone/>
                  <wp:docPr id="638" name="Freeform 63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Проверки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541"/>
        </w:trPr>
        <w:tc>
          <w:tcPr>
            <w:tcW w:w="26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6" w:after="11" w:line="273" w:lineRule="exact"/>
              <w:ind w:left="14" w:right="224" w:firstLine="0"/>
            </w:pPr>
            <w:r>
              <w:drawing>
                <wp:anchor simplePos="0" relativeHeight="251659218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152</wp:posOffset>
                  </wp:positionV>
                  <wp:extent cx="6096" cy="6096"/>
                  <wp:effectExtent l="0" t="0" r="0" b="0"/>
                  <wp:wrapNone/>
                  <wp:docPr id="639" name="Freeform 63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Селение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,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посёлок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деревня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720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2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640" name="Freeform 64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22" behindDoc="0" locked="0" layoutInCell="1" allowOverlap="1">
                  <wp:simplePos x="0" y="0"/>
                  <wp:positionH relativeFrom="page">
                    <wp:posOffset>457201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641" name="Freeform 64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27433</wp:posOffset>
                  </wp:positionH>
                  <wp:positionV relativeFrom="paragraph">
                    <wp:posOffset>7468</wp:posOffset>
                  </wp:positionV>
                  <wp:extent cx="838200" cy="283006"/>
                  <wp:effectExtent l="0" t="0" r="0" b="0"/>
                  <wp:wrapNone/>
                  <wp:docPr id="642" name="Freeform 642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145792" y="7468"/>
                            <a:ext cx="723900" cy="168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tabs>
                                  <w:tab w:val="left" w:pos="720"/>
                                </w:tabs>
                                <w:spacing w:before="0" w:after="0" w:line="265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5 	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1d3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1617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24" behindDoc="0" locked="0" layoutInCell="1" allowOverlap="1">
                  <wp:simplePos x="0" y="0"/>
                  <wp:positionH relativeFrom="page">
                    <wp:posOffset>1027175</wp:posOffset>
                  </wp:positionH>
                  <wp:positionV relativeFrom="paragraph">
                    <wp:posOffset>0</wp:posOffset>
                  </wp:positionV>
                  <wp:extent cx="6096" cy="6096"/>
                  <wp:effectExtent l="0" t="0" r="0" b="0"/>
                  <wp:wrapNone/>
                  <wp:docPr id="643" name="Freeform 64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541"/>
        </w:trPr>
        <w:tc>
          <w:tcPr>
            <w:tcW w:w="26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5" w:after="10" w:line="273" w:lineRule="exact"/>
              <w:ind w:left="14" w:right="-38" w:firstLine="0"/>
            </w:pPr>
            <w:r>
              <w:drawing>
                <wp:anchor simplePos="0" relativeHeight="251659255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788</wp:posOffset>
                  </wp:positionV>
                  <wp:extent cx="6096" cy="6096"/>
                  <wp:effectExtent l="0" t="0" r="0" b="0"/>
                  <wp:wrapNone/>
                  <wp:docPr id="644" name="Freeform 64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Маленький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или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большой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городок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7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84" w:line="240" w:lineRule="auto"/>
              <w:ind w:left="24" w:right="-18" w:firstLine="0"/>
            </w:pPr>
            <w:r>
              <w:drawing>
                <wp:anchor simplePos="0" relativeHeight="251659257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645" name="Freeform 64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59" behindDoc="0" locked="0" layoutInCell="1" allowOverlap="1">
                  <wp:simplePos x="0" y="0"/>
                  <wp:positionH relativeFrom="page">
                    <wp:posOffset>457201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646" name="Freeform 64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10   </w:t>
            </w:r>
            <w:r/>
            <w:r/>
          </w:p>
        </w:tc>
        <w:tc>
          <w:tcPr>
            <w:tcW w:w="1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284" w:line="240" w:lineRule="auto"/>
              <w:ind w:left="43" w:right="-18" w:firstLine="0"/>
            </w:pPr>
            <w:r>
              <w:drawing>
                <wp:anchor simplePos="0" relativeHeight="251659261" behindDoc="0" locked="0" layoutInCell="1" allowOverlap="1">
                  <wp:simplePos x="0" y="0"/>
                  <wp:positionH relativeFrom="page">
                    <wp:posOffset>1027175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647" name="Freeform 64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1d4+1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541"/>
        </w:trPr>
        <w:tc>
          <w:tcPr>
            <w:tcW w:w="2649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drawing>
                <wp:anchor simplePos="0" relativeHeight="251659289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paragraph">
                    <wp:posOffset>1</wp:posOffset>
                  </wp:positionV>
                  <wp:extent cx="6096" cy="6096"/>
                  <wp:effectExtent l="0" t="0" r="0" b="0"/>
                  <wp:wrapNone/>
                  <wp:docPr id="648" name="Freeform 64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21337</wp:posOffset>
                  </wp:positionH>
                  <wp:positionV relativeFrom="paragraph">
                    <wp:posOffset>7468</wp:posOffset>
                  </wp:positionV>
                  <wp:extent cx="1776983" cy="456742"/>
                  <wp:effectExtent l="0" t="0" r="0" b="0"/>
                  <wp:wrapNone/>
                  <wp:docPr id="649" name="Freeform 649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457200" y="7468"/>
                            <a:ext cx="1662683" cy="3424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73" w:lineRule="exact"/>
                                <w:ind w:left="0" w:right="0" w:firstLine="0"/>
                              </w:pP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Маленький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или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большой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  <w:r>
                                <w:br w:type="textWrapping" w:clear="all"/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город</w:t>
                              </w:r>
                              <w:r>
                                <w:rPr lang="en-US" sz="24" baseline="0" dirty="0">
                                  <w:jc w:val="left"/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-36" w:right="-18" w:firstLine="0"/>
              <w:jc w:val="right"/>
            </w:pPr>
            <w:r>
              <w:drawing>
                <wp:anchor simplePos="0" relativeHeight="25165929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650" name="Freeform 65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293" behindDoc="0" locked="0" layoutInCell="1" allowOverlap="1">
                  <wp:simplePos x="0" y="0"/>
                  <wp:positionH relativeFrom="page">
                    <wp:posOffset>457201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651" name="Freeform 65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15  </w:t>
            </w:r>
            <w:r/>
            <w:r/>
          </w:p>
        </w:tc>
        <w:tc>
          <w:tcPr>
            <w:tcW w:w="1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284" w:line="240" w:lineRule="auto"/>
              <w:ind w:left="-37" w:right="941" w:firstLine="0"/>
              <w:jc w:val="right"/>
            </w:pPr>
            <w:r>
              <w:drawing>
                <wp:anchor simplePos="0" relativeHeight="251659295" behindDoc="0" locked="0" layoutInCell="1" allowOverlap="1">
                  <wp:simplePos x="0" y="0"/>
                  <wp:positionH relativeFrom="page">
                    <wp:posOffset>1027175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652" name="Freeform 65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1d6+1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263"/>
        </w:trPr>
        <w:tc>
          <w:tcPr>
            <w:tcW w:w="264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4" w:right="-18" w:firstLine="0"/>
            </w:pPr>
            <w:r>
              <w:drawing>
                <wp:anchor simplePos="0" relativeHeight="251659311" behindDoc="0" locked="0" layoutInCell="1" allowOverlap="1">
                  <wp:simplePos x="0" y="0"/>
                  <wp:positionH relativeFrom="page">
                    <wp:posOffset>-6095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53" name="Freeform 65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Столица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7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4" w:right="-18" w:firstLine="0"/>
            </w:pPr>
            <w:r>
              <w:drawing>
                <wp:anchor simplePos="0" relativeHeight="251659313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54" name="Freeform 65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  <w:drawing>
                <wp:anchor simplePos="0" relativeHeight="251659315" behindDoc="0" locked="0" layoutInCell="1" allowOverlap="1">
                  <wp:simplePos x="0" y="0"/>
                  <wp:positionH relativeFrom="page">
                    <wp:posOffset>457201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55" name="Freeform 65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u w:val="single"/>
                <w:color w:val="000000"/>
                <w:sz w:val="24"/>
                <w:szCs w:val="24"/>
              </w:rPr>
              <w:t>20  </w:t>
            </w:r>
            <w:r/>
            <w:r/>
          </w:p>
        </w:tc>
        <w:tc>
          <w:tcPr>
            <w:tcW w:w="1617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43" w:right="-18" w:firstLine="0"/>
            </w:pPr>
            <w:r>
              <w:drawing>
                <wp:anchor simplePos="0" relativeHeight="251659317" behindDoc="0" locked="0" layoutInCell="1" allowOverlap="1">
                  <wp:simplePos x="0" y="0"/>
                  <wp:positionH relativeFrom="page">
                    <wp:posOffset>1027175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56" name="Freeform 65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1d8+2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</w:tbl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>
        <w:drawing>
          <wp:anchor simplePos="0" relativeHeight="251659319" behindDoc="0" locked="0" layoutInCell="1" allowOverlap="1">
            <wp:simplePos x="0" y="0"/>
            <wp:positionH relativeFrom="page">
              <wp:posOffset>429768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657" name="Freeform 65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22" behindDoc="0" locked="0" layoutInCell="1" allowOverlap="1">
            <wp:simplePos x="0" y="0"/>
            <wp:positionH relativeFrom="page">
              <wp:posOffset>2118360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658" name="Freeform 65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25" behindDoc="0" locked="0" layoutInCell="1" allowOverlap="1">
            <wp:simplePos x="0" y="0"/>
            <wp:positionH relativeFrom="page">
              <wp:posOffset>2575560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659" name="Freeform 65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28" behindDoc="0" locked="0" layoutInCell="1" allowOverlap="1">
            <wp:simplePos x="0" y="0"/>
            <wp:positionH relativeFrom="page">
              <wp:posOffset>3602735</wp:posOffset>
            </wp:positionH>
            <wp:positionV relativeFrom="line">
              <wp:posOffset>-7468</wp:posOffset>
            </wp:positionV>
            <wp:extent cx="6096" cy="6096"/>
            <wp:effectExtent l="0" t="0" r="0" b="0"/>
            <wp:wrapNone/>
            <wp:docPr id="660" name="Freeform 66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*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137.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повторить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спустя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МП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бросить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кубики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"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закрытую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",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времени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шёл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ложному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сократить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6"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половину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помощью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Сбора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30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минут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штраф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-5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определить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местонахождение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черты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узнать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покинул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Обычно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Сбор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найти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конкретную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личность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каждая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занимает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1d4+1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часа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гарантирует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успешность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поисков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223" w:space="660"/>
            <w:col w:w="4981" w:space="0"/>
          </w:cols>
          <w:docGrid w:linePitch="360"/>
        </w:sectPr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Специально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Персонаж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5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рангами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местное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+2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бонус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проверки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5"/>
          <w:sz w:val="24"/>
          <w:szCs w:val="24"/>
        </w:rPr>
        <w:t>Сбора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(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Примечание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впервые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появилось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Unearthed Arcana.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обновление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заменяет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оригинально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умение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).  </w:t>
      </w:r>
      <w:r/>
    </w:p>
    <w:p>
      <w:pPr>
        <w:spacing w:after="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Layout w:type="fixed"/>
        <w:tblpPr w:leftFromText="0" w:rightFromText="0" w:vertAnchor="text" w:horzAnchor="page" w:tblpX="715" w:tblpY="-270"/>
        <w:tblOverlap w:val="never"/>
        "
        <w:tblW w:w="8619" w:type="dxa"/>
        <w:tblLook w:val="04A0" w:firstRow="1" w:lastRow="0" w:firstColumn="1" w:lastColumn="0" w:noHBand="0" w:noVBand="1"/>
      </w:tblPr>
      <w:tblGrid>
        <w:gridCol w:w="6119"/>
        <w:gridCol w:w="2520"/>
      </w:tblGrid>
      <w:tr>
        <w:trPr>
          <w:trHeight w:hRule="exact" w:val="325"/>
        </w:trPr>
        <w:tc>
          <w:tcPr>
            <w:tcW w:w="61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12" w:right="-18" w:firstLine="0"/>
              <w:jc w:val="right"/>
            </w:pPr>
            <w:r>
              <w:drawing>
                <wp:anchor simplePos="0" relativeHeight="251659349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-10515</wp:posOffset>
                  </wp:positionV>
                  <wp:extent cx="6096" cy="6096"/>
                  <wp:effectExtent l="0" t="0" r="0" b="0"/>
                  <wp:wrapNone/>
                  <wp:docPr id="661" name="Freeform 66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Состояния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41" w:right="228" w:firstLine="0"/>
              <w:jc w:val="right"/>
            </w:pPr>
            <w:r>
              <w:drawing>
                <wp:anchor simplePos="0" relativeHeight="251659351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-10515</wp:posOffset>
                  </wp:positionV>
                  <wp:extent cx="6096" cy="6096"/>
                  <wp:effectExtent l="0" t="0" r="0" b="0"/>
                  <wp:wrapNone/>
                  <wp:docPr id="662" name="Freeform 66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Модификатор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 </w:t>
            </w:r>
            <w:r/>
            <w:r/>
          </w:p>
        </w:tc>
      </w:tr>
      <w:tr>
        <w:trPr>
          <w:trHeight w:hRule="exact" w:val="335"/>
        </w:trPr>
        <w:tc>
          <w:tcPr>
            <w:tcW w:w="61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92" w:right="-18" w:firstLine="0"/>
            </w:pPr>
            <w:r>
              <w:drawing>
                <wp:anchor simplePos="0" relativeHeight="25165938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63" name="Freeform 663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три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существа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разыскиваемой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группе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66" w:right="0" w:firstLine="0"/>
            </w:pPr>
            <w:r>
              <w:drawing>
                <wp:anchor simplePos="0" relativeHeight="25165939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64" name="Freeform 664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-2  </w:t>
            </w:r>
            <w:r/>
            <w:r/>
          </w:p>
        </w:tc>
      </w:tr>
      <w:tr>
        <w:trPr>
          <w:trHeight w:hRule="exact" w:val="268"/>
        </w:trPr>
        <w:tc>
          <w:tcPr>
            <w:tcW w:w="61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92" w:right="-18" w:firstLine="0"/>
            </w:pPr>
            <w:r>
              <w:drawing>
                <wp:anchor simplePos="0" relativeHeight="251659423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65" name="Freeform 665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каждые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24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часа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поиска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преследования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группы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37" w:right="0" w:firstLine="0"/>
            </w:pPr>
            <w:r>
              <w:drawing>
                <wp:anchor simplePos="0" relativeHeight="251659425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66" name="Freeform 666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+1  </w:t>
            </w:r>
            <w:r/>
            <w:r/>
          </w:p>
        </w:tc>
      </w:tr>
      <w:tr>
        <w:trPr>
          <w:trHeight w:hRule="exact" w:val="267"/>
        </w:trPr>
        <w:tc>
          <w:tcPr>
            <w:tcW w:w="61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292" w:right="-18" w:firstLine="0"/>
            </w:pPr>
            <w:r>
              <w:drawing>
                <wp:anchor simplePos="0" relativeHeight="25165944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67" name="Freeform 667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Выслеживаемая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группа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"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залегла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дно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"  </w:t>
            </w:r>
            <w:r/>
            <w:r/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40" w:lineRule="auto"/>
              <w:ind w:left="1137" w:right="0" w:firstLine="0"/>
            </w:pPr>
            <w:r>
              <w:drawing>
                <wp:anchor simplePos="0" relativeHeight="251659450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-7468</wp:posOffset>
                  </wp:positionV>
                  <wp:extent cx="6096" cy="6096"/>
                  <wp:effectExtent l="0" t="0" r="0" b="0"/>
                  <wp:wrapNone/>
                  <wp:docPr id="668" name="Freeform 668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+2  </w:t>
            </w:r>
            <w:r/>
            <w:r/>
          </w:p>
        </w:tc>
      </w:tr>
      <w:tr>
        <w:trPr>
          <w:trHeight w:hRule="exact" w:val="541"/>
        </w:trPr>
        <w:tc>
          <w:tcPr>
            <w:tcW w:w="61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2" w:after="0" w:line="265" w:lineRule="exact"/>
              <w:ind w:left="292" w:right="0" w:firstLine="0"/>
            </w:pPr>
            <w:r>
              <w:drawing>
                <wp:anchor simplePos="0" relativeHeight="2516595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153</wp:posOffset>
                  </wp:positionV>
                  <wp:extent cx="6096" cy="6096"/>
                  <wp:effectExtent l="0" t="0" r="0" b="0"/>
                  <wp:wrapNone/>
                  <wp:docPr id="669" name="Freeform 669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Выслеживаемая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группа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относится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распространённо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pacing w:val="21"/>
                <w:sz w:val="24"/>
                <w:szCs w:val="24"/>
              </w:rPr>
              <w:t>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3315"/>
              </w:tabs>
              <w:spacing w:before="0" w:after="11" w:line="273" w:lineRule="exact"/>
              <w:ind w:left="292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сообществе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*	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51" w:after="11" w:line="273" w:lineRule="exact"/>
              <w:ind w:left="1137" w:right="0" w:firstLine="0"/>
            </w:pPr>
            <w:r>
              <w:drawing>
                <wp:anchor simplePos="0" relativeHeight="251659514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-78714</wp:posOffset>
                  </wp:positionV>
                  <wp:extent cx="6096" cy="6096"/>
                  <wp:effectExtent l="0" t="0" r="0" b="0"/>
                  <wp:wrapNone/>
                  <wp:docPr id="670" name="Freeform 670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+2  </w:t>
            </w:r>
            <w:r/>
            <w:r/>
          </w:p>
        </w:tc>
      </w:tr>
      <w:tr>
        <w:trPr>
          <w:trHeight w:hRule="exact" w:val="541"/>
        </w:trPr>
        <w:tc>
          <w:tcPr>
            <w:tcW w:w="6119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1" w:after="0" w:line="265" w:lineRule="exact"/>
              <w:ind w:left="292" w:right="0" w:firstLine="0"/>
            </w:pPr>
            <w:r>
              <w:drawing>
                <wp:anchor simplePos="0" relativeHeight="25165957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line">
                    <wp:posOffset>-482</wp:posOffset>
                  </wp:positionV>
                  <wp:extent cx="6096" cy="6096"/>
                  <wp:effectExtent l="0" t="0" r="0" b="0"/>
                  <wp:wrapNone/>
                  <wp:docPr id="671" name="Freeform 671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Выслеживаемая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группа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не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относится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tabs>
                <w:tab w:val="left" w:pos="5310"/>
              </w:tabs>
              <w:spacing w:before="0" w:after="10" w:line="273" w:lineRule="exact"/>
              <w:ind w:left="292" w:right="-18" w:firstLine="0"/>
            </w:pPr>
            <w:r/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распространённой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сообществе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расе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*	</w:t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  </w:t>
            </w:r>
            <w:r/>
            <w:r/>
          </w:p>
        </w:tc>
        <w:tc>
          <w:tcPr>
            <w:tcW w:w="2520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51" w:after="10" w:line="273" w:lineRule="exact"/>
              <w:ind w:left="1166" w:right="0" w:firstLine="0"/>
            </w:pPr>
            <w:r>
              <w:drawing>
                <wp:anchor simplePos="0" relativeHeight="251659578" behindDoc="0" locked="0" layoutInCell="1" allowOverlap="1">
                  <wp:simplePos x="0" y="0"/>
                  <wp:positionH relativeFrom="page">
                    <wp:posOffset>1</wp:posOffset>
                  </wp:positionH>
                  <wp:positionV relativeFrom="line">
                    <wp:posOffset>-78714</wp:posOffset>
                  </wp:positionV>
                  <wp:extent cx="6096" cy="6096"/>
                  <wp:effectExtent l="0" t="0" r="0" b="0"/>
                  <wp:wrapNone/>
                  <wp:docPr id="672" name="Freeform 672"/>
                  <wp:cNvGraphicFramePr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rot="0" flipH="0" flipV="0">
                            <a:off x="0" y="0"/>
                            <a:ext cx="6096" cy="6096"/>
                          </a:xfrm>
                          <a:custGeom>
                            <a:rect l="l" t="t" r="r" b="b"/>
                            <a:pathLst>
                              <a:path w="6096" h="6096">
                                <a:moveTo>
                                  <a:pt x="0" y="6096"/>
                                </a:moveTo>
                                <a:lnTo>
                                  <a:pt x="6096" y="6096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0000"/>
                            </a:srgb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 lang="en-US" sz="24" baseline="0" dirty="0">
                <w:jc w:val="left"/>
                <w:rFonts w:ascii="Times New Roman" w:hAnsi="Times New Roman" w:cs="Times New Roman"/>
                <w:color w:val="000000"/>
                <w:sz w:val="24"/>
                <w:szCs w:val="24"/>
              </w:rPr>
              <w:t>-2 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9353" behindDoc="0" locked="0" layoutInCell="1" allowOverlap="1">
            <wp:simplePos x="0" y="0"/>
            <wp:positionH relativeFrom="page">
              <wp:posOffset>5940552</wp:posOffset>
            </wp:positionH>
            <wp:positionV relativeFrom="paragraph">
              <wp:posOffset>-175768</wp:posOffset>
            </wp:positionV>
            <wp:extent cx="6096" cy="6096"/>
            <wp:effectExtent l="0" t="0" r="0" b="0"/>
            <wp:wrapNone/>
            <wp:docPr id="673" name="Freeform 67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392" behindDoc="0" locked="0" layoutInCell="1" allowOverlap="1">
            <wp:simplePos x="0" y="0"/>
            <wp:positionH relativeFrom="page">
              <wp:posOffset>5940552</wp:posOffset>
            </wp:positionH>
            <wp:positionV relativeFrom="paragraph">
              <wp:posOffset>49783</wp:posOffset>
            </wp:positionV>
            <wp:extent cx="6096" cy="6096"/>
            <wp:effectExtent l="0" t="0" r="0" b="0"/>
            <wp:wrapNone/>
            <wp:docPr id="674" name="Freeform 67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9427" behindDoc="0" locked="0" layoutInCell="1" allowOverlap="1">
            <wp:simplePos x="0" y="0"/>
            <wp:positionH relativeFrom="page">
              <wp:posOffset>5940552</wp:posOffset>
            </wp:positionH>
            <wp:positionV relativeFrom="paragraph">
              <wp:posOffset>100075</wp:posOffset>
            </wp:positionV>
            <wp:extent cx="6096" cy="6096"/>
            <wp:effectExtent l="0" t="0" r="0" b="0"/>
            <wp:wrapNone/>
            <wp:docPr id="675" name="Freeform 67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9452" behindDoc="0" locked="0" layoutInCell="1" allowOverlap="1">
            <wp:simplePos x="0" y="0"/>
            <wp:positionH relativeFrom="page">
              <wp:posOffset>5940552</wp:posOffset>
            </wp:positionH>
            <wp:positionV relativeFrom="paragraph">
              <wp:posOffset>107696</wp:posOffset>
            </wp:positionV>
            <wp:extent cx="6096" cy="6096"/>
            <wp:effectExtent l="0" t="0" r="0" b="0"/>
            <wp:wrapNone/>
            <wp:docPr id="676" name="Freeform 67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9516" behindDoc="0" locked="0" layoutInCell="1" allowOverlap="1">
            <wp:simplePos x="0" y="0"/>
            <wp:positionH relativeFrom="page">
              <wp:posOffset>5940552</wp:posOffset>
            </wp:positionH>
            <wp:positionV relativeFrom="paragraph">
              <wp:posOffset>115316</wp:posOffset>
            </wp:positionV>
            <wp:extent cx="6096" cy="6096"/>
            <wp:effectExtent l="0" t="0" r="0" b="0"/>
            <wp:wrapNone/>
            <wp:docPr id="677" name="Freeform 67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9580" behindDoc="0" locked="0" layoutInCell="1" allowOverlap="1">
            <wp:simplePos x="0" y="0"/>
            <wp:positionH relativeFrom="page">
              <wp:posOffset>5940552</wp:posOffset>
            </wp:positionH>
            <wp:positionV relativeFrom="paragraph">
              <wp:posOffset>121413</wp:posOffset>
            </wp:positionV>
            <wp:extent cx="6096" cy="6096"/>
            <wp:effectExtent l="0" t="0" r="0" b="0"/>
            <wp:wrapNone/>
            <wp:docPr id="678" name="Freeform 67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20" w:after="0" w:line="265" w:lineRule="exact"/>
        <w:ind w:left="200" w:right="0" w:firstLine="0"/>
      </w:pPr>
      <w:r>
        <w:drawing>
          <wp:anchor simplePos="0" relativeHeight="251659582" behindDoc="0" locked="0" layoutInCell="1" allowOverlap="1">
            <wp:simplePos x="0" y="0"/>
            <wp:positionH relativeFrom="page">
              <wp:posOffset>454151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679" name="Freeform 67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85" behindDoc="0" locked="0" layoutInCell="1" allowOverlap="1">
            <wp:simplePos x="0" y="0"/>
            <wp:positionH relativeFrom="page">
              <wp:posOffset>4340352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680" name="Freeform 68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9588" behindDoc="0" locked="0" layoutInCell="1" allowOverlap="1">
            <wp:simplePos x="0" y="0"/>
            <wp:positionH relativeFrom="page">
              <wp:posOffset>5940552</wp:posOffset>
            </wp:positionH>
            <wp:positionV relativeFrom="line">
              <wp:posOffset>5233</wp:posOffset>
            </wp:positionV>
            <wp:extent cx="6096" cy="6096"/>
            <wp:effectExtent l="0" t="0" r="0" b="0"/>
            <wp:wrapNone/>
            <wp:docPr id="681" name="Freeform 68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6" cy="6096"/>
                    </a:xfrm>
                    <a:custGeom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*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РМП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139.  </w:t>
      </w:r>
      <w:r/>
    </w:p>
    <w:p>
      <w:pPr>
        <w:spacing w:after="6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>
        <w:drawing>
          <wp:anchor simplePos="0" relativeHeight="251659599" behindDoc="0" locked="0" layoutInCell="1" allowOverlap="1">
            <wp:simplePos x="0" y="0"/>
            <wp:positionH relativeFrom="page">
              <wp:posOffset>438912</wp:posOffset>
            </wp:positionH>
            <wp:positionV relativeFrom="line">
              <wp:posOffset>-22707</wp:posOffset>
            </wp:positionV>
            <wp:extent cx="6781800" cy="18288"/>
            <wp:effectExtent l="0" t="0" r="0" b="0"/>
            <wp:wrapNone/>
            <wp:docPr id="682" name="Freeform 68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ПЯТЬ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ФАКТОВ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ДОЛЖЕН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ЗНАТЬ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КАЖДЫЙ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АВАНТЮРИСТ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1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i/>
          <w:iCs/>
          <w:color w:val="000000"/>
          <w:sz w:val="24"/>
          <w:szCs w:val="24"/>
        </w:rPr>
        <w:t>починка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несмотря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является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простым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трюком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служит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незаменимым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инструментом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шпионов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контрабандистов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беглецов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любом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Используйте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восстановления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восковых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печатей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официальных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документах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убедить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прежде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вскрыты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ремонта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взломанных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разбитых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окон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пряча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побега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5" w:lineRule="exact"/>
        <w:ind w:left="200" w:right="13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взлома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ремонта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порванной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одежды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скрывая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ран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пор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обыскивать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прикрепления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страниц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вырванных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книги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копирования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;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множества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подобных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скрыть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след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эффективно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могущественные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/>
      <w:r>
        <w:br w:type="page"/>
      </w:r>
    </w:p>
    <w:p>
      <w:pPr>
        <w:spacing w:after="10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15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Правителям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нравится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когда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авантюристы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становятся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популярны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приветствовать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наоборот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будет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сурова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жестока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6" w:lineRule="exact"/>
        <w:ind w:left="200" w:right="15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3: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пролив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кровь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разрушив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общественно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0"/>
          <w:sz w:val="24"/>
          <w:szCs w:val="24"/>
        </w:rPr>
        <w:t>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здание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ждать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разбирательства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первый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начал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Судья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выслушать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ваш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рассказ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самозащите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городская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стража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сначала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бьёт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голове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одевает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кандалы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задаёт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вопросы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15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Никто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остаётся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(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становится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)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богатым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платя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услуги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больше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больше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они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стоят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Если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контракт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кажется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слишком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выгодным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совсем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повезло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значит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что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вероятно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собираются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обмануть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75" w:lineRule="exact"/>
        <w:ind w:left="200" w:right="157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5: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Немного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горячей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еды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вовремя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предложенной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правильному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купить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хорошее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расположение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уйму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полезной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информации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сотрудничество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—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какую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смогли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получить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убив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-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нибудь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монстра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именем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человека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6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790" behindDoc="0" locked="0" layoutInCell="1" allowOverlap="1">
            <wp:simplePos x="0" y="0"/>
            <wp:positionH relativeFrom="page">
              <wp:posOffset>438912</wp:posOffset>
            </wp:positionH>
            <wp:positionV relativeFrom="paragraph">
              <wp:posOffset>18543</wp:posOffset>
            </wp:positionV>
            <wp:extent cx="6781800" cy="18288"/>
            <wp:effectExtent l="0" t="0" r="0" b="0"/>
            <wp:wrapNone/>
            <wp:docPr id="683" name="Freeform 68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781800" cy="18288"/>
                    </a:xfrm>
                    <a:custGeom>
                      <a:rect l="l" t="t" r="r" b="b"/>
                      <a:pathLst>
                        <a:path w="6781800" h="18288">
                          <a:moveTo>
                            <a:pt x="0" y="18288"/>
                          </a:moveTo>
                          <a:lnTo>
                            <a:pt x="6781800" y="18288"/>
                          </a:lnTo>
                          <a:lnTo>
                            <a:pt x="6781800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308" w:lineRule="exact"/>
        <w:ind w:left="20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НОВЫЕ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ЗАКЛИНАНИЯ</w:t>
      </w:r>
      <w:r>
        <w:rPr lang="en-US" sz="28" baseline="0" dirty="0">
          <w:jc w:val="left"/>
          <w:rFonts w:ascii="Times New Roman" w:hAnsi="Times New Roman" w:cs="Times New Roman"/>
          <w:b/>
          <w:bCs/>
          <w:color w:val="000000"/>
          <w:sz w:val="28"/>
          <w:szCs w:val="28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5" w:lineRule="exact"/>
        <w:ind w:left="200" w:right="126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таит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себе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опасности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преграды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задержать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вас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10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дней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даже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собственный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магический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поток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Заклинатели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придумали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несколько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методов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технологий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работы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окружающей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средой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Некоторые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этих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практик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полезны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исключительно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другие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универсальны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могут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быть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использованы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угодно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12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УБИЙЦЫ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129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Тайное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невозможным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спрятанного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25" w:right="40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Лживое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200" w:right="12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БА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129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Обнаружить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129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Тайное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невозможным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спрятанного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25" w:right="878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Просторная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Карета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Леомунда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200" w:right="798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запряженными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7"/>
          <w:sz w:val="24"/>
          <w:szCs w:val="24"/>
        </w:rPr>
        <w:t>неё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лошадьми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200" w:right="129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ЧЁРНОГО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СТ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АЖА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129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Тайное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невозможным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спрятанного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825" w:right="40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Лживое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200" w:right="1226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4"/>
          <w:szCs w:val="24"/>
        </w:rPr>
        <w:t>СВЯЩЕННИКА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4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62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Обнаружить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25" w:right="142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25" w:right="269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Призвать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Рой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Паразитов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Призывает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25" w:right="1048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Зона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мира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13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ДРУИДА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-40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Каменные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препятствия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камни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рушатся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врагам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25" w:right="269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Призвать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Рой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Паразитов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Призывает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6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ВЕДЬМИНСКОГО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КЛИНКА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8" w:lineRule="exact"/>
        <w:ind w:left="0" w:right="62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Обнаружить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25" w:right="142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62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ПАЛАДИНА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62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Обнаружить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60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625" w:right="142" w:firstLine="0"/>
        <w:jc w:val="right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2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8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РЕЙНДЖЕ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73" w:lineRule="exact"/>
        <w:ind w:left="0" w:right="-40" w:firstLine="705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Каменные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препятствия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Земля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-3"/>
          <w:sz w:val="24"/>
          <w:szCs w:val="24"/>
        </w:rPr>
        <w:t>камни</w:t>
      </w:r>
      <w:r>
        <w:rPr>
          <w:rFonts w:ascii="Times New Roman" w:hAnsi="Times New Roman" w:cs="Times New Roman"/>
          <w:sz w:val="24"/>
          <w:szCs w:val="24"/>
        </w:rPr>
        <w:t> </w:t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рушатся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изменяются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препятствуя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врагам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ЗАКЛИНАНИЯ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ЧАРОДЕЯ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>Г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1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78" w:space="705"/>
            <w:col w:w="4963" w:space="0"/>
          </w:cols>
          <w:docGrid w:linePitch="360"/>
        </w:sectPr>
        <w:tabs>
          <w:tab w:val="left" w:pos="955"/>
        </w:tabs>
        <w:spacing w:before="0" w:after="0" w:line="275" w:lineRule="exact"/>
        <w:ind w:left="0" w:right="214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Прор	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Обнаружить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Открывае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25"/>
          <w:sz w:val="24"/>
          <w:szCs w:val="24"/>
        </w:rPr>
        <w:t>т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местоположение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пределах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60</w:t>
      </w:r>
      <w:r>
        <w:rPr lang="en-US" sz="24" baseline="0" dirty="0">
          <w:jc w:val="left"/>
          <w:rFonts w:ascii="Times New Roman" w:hAnsi="Times New Roman" w:cs="Times New Roman"/>
          <w:color w:val="000000"/>
          <w:spacing w:val="4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футов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131"/>
        </w:tabs>
        <w:spacing w:before="0" w:after="0" w:line="275" w:lineRule="exact"/>
        <w:ind w:left="200" w:right="61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Иллюз	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Тайное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Делает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невозможным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обнаружение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спрятанного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оружия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50"/>
        </w:tabs>
        <w:spacing w:before="0" w:after="0" w:line="278" w:lineRule="exact"/>
        <w:ind w:left="200" w:right="61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	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Невозможно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20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2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1136"/>
        </w:tabs>
        <w:spacing w:before="0" w:after="0" w:line="276" w:lineRule="exact"/>
        <w:ind w:left="20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	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Лживое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субъект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может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свободно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взять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9" w:lineRule="exact"/>
        <w:ind w:left="200" w:right="0" w:firstLine="0"/>
      </w:pPr>
      <w:r/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ОПИСАНИЕ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8"/>
          <w:szCs w:val="28"/>
        </w:rPr>
        <w:t> </w:t>
      </w:r>
      <w:r>
        <w:rPr lang="en-US" sz="28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-7"/>
          <w:sz w:val="28"/>
          <w:szCs w:val="28"/>
        </w:rPr>
        <w:t>ЗАКЛИНАНИЙ</w:t>
      </w:r>
      <w:r>
        <w:rPr>
          <w:rFonts w:ascii="Times New Roman" w:hAnsi="Times New Roman" w:cs="Times New Roman"/>
          <w:sz w:val="28"/>
          <w:szCs w:val="28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4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02"/>
          <w:tab w:val="left" w:pos="955"/>
        </w:tabs>
        <w:spacing w:before="0" w:after="0" w:line="275" w:lineRule="exact"/>
        <w:ind w:left="0" w:right="-4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Вызов		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Просторная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Карета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Леомунда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Вызывает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карету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с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запряженными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неё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лошадьми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949"/>
        </w:tabs>
        <w:spacing w:before="0" w:after="0" w:line="273" w:lineRule="exact"/>
        <w:ind w:left="705" w:right="-40" w:firstLine="0"/>
        <w:jc w:val="both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Призвать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Рой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Паразитов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Призывает</w:t>
      </w:r>
      <w:r>
        <w:rPr>
          <w:rFonts w:ascii="Times New Roman" w:hAnsi="Times New Roman" w:cs="Times New Roman"/>
          <w:sz w:val="24"/>
          <w:szCs w:val="24"/>
        </w:rPr>
        <w:t>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рой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городских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животных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и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вредителей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5" w:lineRule="exact"/>
        <w:ind w:left="0" w:right="0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5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й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Уровень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2" w:space="0" w:equalWidth="0">
            <w:col w:w="5100" w:space="783"/>
            <w:col w:w="4976" w:space="0"/>
          </w:cols>
          <w:docGrid w:linePitch="360"/>
        </w:sectPr>
        <w:tabs>
          <w:tab w:val="left" w:pos="950"/>
        </w:tabs>
        <w:spacing w:before="0" w:after="0" w:line="273" w:lineRule="exact"/>
        <w:ind w:left="0" w:right="675" w:firstLine="0"/>
      </w:pP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Превр	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Зона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мира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Как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Перемирие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,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но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	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действует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на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всё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оружие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в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зоне</w:t>
      </w:r>
      <w:r>
        <w:rPr lang="en-US" sz="24" baseline="0" dirty="0">
          <w:jc w:val="left"/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9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Новые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перечисленные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здесь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представлены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алфавитном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порядке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английскому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алфавиту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-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.).  </w:t>
      </w:r>
      <w:r/>
    </w:p>
    <w:p>
      <w:pPr>
        <w:rPr>
          <w:rFonts w:ascii="Times New Roman" w:hAnsi="Times New Roman" w:cs="Times New Roman"/>
          <w:color w:val="010302"/>
        </w:rPr>
        <w:spacing w:before="266" w:after="0" w:line="249" w:lineRule="exact"/>
        <w:ind w:left="200" w:right="653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ОБНАРУЖИТЬ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(DETECT WEAPONRY)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Прорицание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200" w:right="653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Бард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священник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Агент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Эбонмара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* 1,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653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ведьминский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клинок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паладин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чародей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*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страницу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79.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Компоненты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653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стандартное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Дистанция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Ближняя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(25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+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5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./2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уровня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653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Зона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Исходящий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конус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Продолжительность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Концентрация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10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минут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(D)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200" w:right="653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Спасброски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Сопротивление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200" w:right="653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вашим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последним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словом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крошечные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пылинки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воздухе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начинают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сиять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Пятна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света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растут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размере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становясь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ярче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пока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наконец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окутывают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своим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светом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мечи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pacing w:val="-21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топоры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другое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смертоносное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653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обнаружить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присутствие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пределах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конуса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исходящего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"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"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считается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изготовленное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определяет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подручное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типа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бутылок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вилок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только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владелец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явно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намерен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использовать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Количество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информации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полученной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2"/>
          <w:sz w:val="22"/>
          <w:szCs w:val="22"/>
        </w:rPr>
        <w:t>заклинания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зависит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долго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изучаете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конкретную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область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1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: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Присутствие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отсутствие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2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: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Количество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единиц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зоне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3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: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Местоположение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определение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типа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наносимых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повреждений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режущее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колющее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рубящее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28" w:firstLine="0"/>
        <w:jc w:val="both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показывает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магическое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даёт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никакой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другой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информации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скрытое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секретным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оружием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переносимое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персонажами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находящимися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3"/>
          <w:sz w:val="22"/>
          <w:szCs w:val="22"/>
        </w:rPr>
        <w:t>заклинанием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неопределение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показывается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Каждый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изменять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область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изучения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проникать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через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преграды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камня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один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дюйм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простого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металла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тонкий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лист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свинца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3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фута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древесины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грязи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-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блокирует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67" w:after="0" w:line="249" w:lineRule="exact"/>
        <w:ind w:left="0" w:right="-39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ЛЖИВОЕ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ПЕРЕМИРИЕ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(FALSE PEACEBOND)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Превращение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39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Убийца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2,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чёрный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страж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2,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чародей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2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39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окружает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слабая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светящаяся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аура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одно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мгновение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ваш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«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компаньон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»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вспыхивает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ярким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светом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затем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сияние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гаснет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1" w:lineRule="exact"/>
        <w:ind w:left="0" w:right="-39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действует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перемирие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следующую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страницу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исключением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39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выбрать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одного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субъекта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свободно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достать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39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быть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сами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другой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7"/>
          <w:sz w:val="22"/>
          <w:szCs w:val="22"/>
        </w:rPr>
        <w:t>вы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выберете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только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субъект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достаёт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3"/>
          <w:sz w:val="22"/>
          <w:szCs w:val="22"/>
        </w:rPr>
        <w:t>эффект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67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лживого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перемирия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заканчивается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;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возвращение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ножны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2"/>
          <w:sz w:val="22"/>
          <w:szCs w:val="22"/>
        </w:rPr>
        <w:t>возобновит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64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КАМЕННЫЕ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ПРЕПЯТСТВИЯ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(IMPEDING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STONES)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Превращение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Друид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следопыт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Компоненты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СФ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стандартное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Дальность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Средняя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(100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.+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10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1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Зона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Кирпич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камень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земляная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поверхность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40-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радиусе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Продолжительность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минута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(D)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Спасброски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Рефлексы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снижают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;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описание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Сопротивление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вашей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команде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булыжники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мостовой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начинают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трескаться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крошится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вынуждая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ваших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врагов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передвигаться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осторожней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Камни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кирпичи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глина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другая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подобная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поверхность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ломается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изменяется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опрокидывает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землю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попавшего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зону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провалившее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Рефлексы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падает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землю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остались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ногах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передвигаются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лишь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половину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своей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скорости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Каждый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вашего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хода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стоящие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3"/>
          <w:sz w:val="22"/>
          <w:szCs w:val="22"/>
        </w:rPr>
        <w:t>должны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сделать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новый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Рефлексы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Баланс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выбор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остаться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ногах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Поскольку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камни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непрерывно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двигаются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3" w:space="0" w:equalWidth="0">
            <w:col w:w="4017" w:space="-20"/>
            <w:col w:w="3084" w:space="688"/>
            <w:col w:w="3110" w:space="0"/>
          </w:cols>
          <w:docGrid w:linePitch="360"/>
        </w:sect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требуется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-35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произвести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Концентрации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15 +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2"/>
          <w:sz w:val="22"/>
          <w:szCs w:val="22"/>
        </w:rPr>
        <w:t>уровень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атака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зоны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проводится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-2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штрафом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;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штраф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складывается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штрафом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полученным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нападающим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атакующий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провалил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64" w:after="0" w:line="252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ПРОСТОРНАЯ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КАРЕТА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ЛЕОМУНДА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(LEOMUND'S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SPACIOUS CARRIAGE)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Вызов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Создание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Бард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4,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чародей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4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Компоненты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минут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Дистанция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Ближняя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(25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+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5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./2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уровня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Полностью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оснащённая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карета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призрачные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лошади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Продолжительность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(D)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Спасброски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Сопротивление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22" w:firstLine="0"/>
        <w:jc w:val="both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слабым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мерцанием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лёгким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ветерком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улице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появляется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карета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которую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фырчаньем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тянут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четыре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лошади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вызываете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карету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способную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вместить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комфортом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4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пассажиров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6,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стеснённых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условиях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четвёрку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лошадей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везут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карету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"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лошади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"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подобны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создаются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призрачный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скакун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получают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никаких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специальных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способностей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основанных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отвечают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только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ваши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мысли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могут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тянуть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карету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скоростью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50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футов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Карета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имеет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сопротивление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огню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была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камня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повреждается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обычных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метательных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снарядов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защищена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камней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брошенных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гигантами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осадными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машинами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).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2"/>
          <w:sz w:val="22"/>
          <w:szCs w:val="22"/>
        </w:rPr>
        <w:t>Интерьер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представлен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пышными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уютными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сидениями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Окна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бокам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могут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быть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открыты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стрельбы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использования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колдовства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окна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открыты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каждый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сидящий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внутри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рассматривается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имеющий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укрытие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49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препятствуют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снарядам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выпущенным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самой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кареты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Материальный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Несколько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щепок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позолоченного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дуба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несколько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лошадиных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волос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лоскут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кожи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62" w:after="0" w:line="249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ПЕРЕМИРИЕ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(PEACEBOND)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Превращение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Священник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паладин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ведьминский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клинок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чародей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Компоненты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стандартное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Дистанция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Ближняя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(25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+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5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./2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уровня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Цель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Продолжительность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10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минут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(D)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Спасброски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нейтрализует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объекта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Сопротивление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объекта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слабо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мерцает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кажется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намертво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застрявшим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ножнах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попавшее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остаётся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ножнах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держателе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петле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другом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подобном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объекте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хранения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когда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используется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"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"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считается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изготовленное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Никакие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физические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усилия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помогут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освободить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рассеется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природа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самого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держателя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имеет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никакого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значения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;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могут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быть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украшенные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ножны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простой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пояс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заткнутым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случае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отделить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пояса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невозможно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Всё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слабо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мерцает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протяжении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имеет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никакого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находящееся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руках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иным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образом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находящееся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3"/>
          <w:sz w:val="22"/>
          <w:szCs w:val="22"/>
        </w:rPr>
        <w:t>своём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держателе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владелец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заколдованного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подвергается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нападению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немедленно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второй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отменить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вытащить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Владелец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повторять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21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2"/>
          <w:sz w:val="22"/>
          <w:szCs w:val="22"/>
        </w:rPr>
        <w:t>, 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каждый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пока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остаётся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атакован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Материальный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Маленькая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полоска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ткани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кусочек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кожи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57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СЕКРЕТНОЕ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(SECRET WEAPON)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Иллюзия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Покров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Убийца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бард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чёрный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страж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Агент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Эбонмара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* 1,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чародей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*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страницу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79.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Компоненты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стандартное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Дистанция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Касание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1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Цель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Продолжительность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10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минут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(D)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Спасброски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нейтрализует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прочность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объекта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Сопротивление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прочность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объекта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только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дотрагиваетесь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до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оно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исчезает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позволяете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кому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спрятать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становится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настоящему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невидимым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прежнему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заметить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Секретное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добавляет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+20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проверкам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Ловкости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Рук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спрятать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лёгкое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+10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проверке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большое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среднего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размера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слишком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большое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спрятать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). "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"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считается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изготовленное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помощи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попытаться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спрятать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обладаете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навыком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Ловкость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Рук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Дополнительно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скрыть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присутствие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определяющих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правда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истинное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зрение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всё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равно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проникает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через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покров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Материальный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Лоскут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чёрной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ткани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63" w:after="0" w:line="252" w:lineRule="exact"/>
        <w:ind w:left="0" w:right="123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ПРИЗВАТЬ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РОЙ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2"/>
          <w:szCs w:val="22"/>
        </w:rPr>
        <w:t>Р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АЗИТОВ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(SUMMON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PEST S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pacing w:val="24"/>
          <w:sz w:val="22"/>
          <w:szCs w:val="22"/>
        </w:rPr>
        <w:t>W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ARM)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Вызов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Призывание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0" w:right="123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Священник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4,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3"/>
          <w:sz w:val="22"/>
          <w:szCs w:val="22"/>
        </w:rPr>
        <w:t>друид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4,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чародей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4 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3" w:space="0" w:equalWidth="0">
            <w:col w:w="3330" w:space="666"/>
            <w:col w:w="3115" w:space="657"/>
            <w:col w:w="3114" w:space="0"/>
          </w:cols>
          <w:docGrid w:linePitch="360"/>
        </w:sect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Компоненты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Дистанция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Дальняя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(400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+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40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1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Один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вредителей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Продолжительность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(D)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Спасброски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Сопротивление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дикими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воплями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криками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орда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летающих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бегающих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ползающих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вредителей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появляется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из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теней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щелей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у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ног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ваших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врагов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Призыв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роя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паразитов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создаёт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орду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маленьких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животных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птиц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насекомых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заполняют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всю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целевую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область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около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нужного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затем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двигаются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сторону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вашей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воле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паразитов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стр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136)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остается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одном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месте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управляете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равное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вашему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передвижению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вредителей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выходит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10"/>
          <w:sz w:val="22"/>
          <w:szCs w:val="22"/>
        </w:rPr>
        <w:t>он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исчезает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получает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возможность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предпринимать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начале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вашего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хода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паразитов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атакует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любое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кроме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попавшее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зону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воздействия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Материальный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(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Аркана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):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Горсть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зубов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когтей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челюстей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городских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паразитов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вороны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крысы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кошки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тараканы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).  </w:t>
      </w:r>
      <w:r/>
    </w:p>
    <w:p>
      <w:pPr>
        <w:rPr>
          <w:rFonts w:ascii="Times New Roman" w:hAnsi="Times New Roman" w:cs="Times New Roman"/>
          <w:color w:val="010302"/>
        </w:rPr>
        <w:spacing w:before="266" w:after="0" w:line="249" w:lineRule="exact"/>
        <w:ind w:left="200" w:right="25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ЗОНА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МИ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2"/>
          <w:szCs w:val="22"/>
        </w:rPr>
        <w:t>Р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(ZONE OF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PEACE)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Превращение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9" w:lineRule="exact"/>
        <w:ind w:left="200" w:right="25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Священник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5,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чародей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маг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5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Компоненты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чтения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минута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20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Зона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радиус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10-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./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200" w:right="25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Вся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комната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сияет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мягким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успокаивающим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светом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200" w:right="25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работает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перемирие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исключением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каждое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области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должно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сделать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успешный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всё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остаётся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1"/>
          <w:sz w:val="22"/>
          <w:szCs w:val="22"/>
        </w:rPr>
        <w:t>пойманным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ловушку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своих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ножнах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пока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окончится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покинут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зону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выбирать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никаких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исключений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3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числе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самого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себя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5"/>
          <w:sz w:val="22"/>
          <w:szCs w:val="22"/>
        </w:rPr>
        <w:t>Если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владелец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заколдованного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7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подвергается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нападению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немедленно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второй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отменить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4"/>
          <w:sz w:val="22"/>
          <w:szCs w:val="22"/>
        </w:rPr>
        <w:t>вытащить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оружие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Владелец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повторять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каждый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пока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3"/>
          <w:sz w:val="22"/>
          <w:szCs w:val="22"/>
        </w:rPr>
        <w:t>остаётся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атакован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66" w:after="0" w:line="273" w:lineRule="exact"/>
        <w:ind w:left="0" w:right="-28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НОВЫЕ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 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ИНВОКАЦИИ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>
        <w:br w:type="textWrapping" w:clear="all"/>
      </w:r>
      <w:r/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ВА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pacing w:val="33"/>
          <w:sz w:val="24"/>
          <w:szCs w:val="24"/>
        </w:rPr>
        <w:t>Р</w:t>
      </w:r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ЛОКА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1" w:lineRule="exact"/>
        <w:ind w:left="0" w:right="-28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Меньшая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Инвокация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Кокона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Отказа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Субъект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становится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завален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мусоре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обломках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некоторой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зоне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1" w:lineRule="exact"/>
        <w:ind w:left="0" w:right="-28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Малая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Инвокация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pacing w:val="-2"/>
          <w:sz w:val="22"/>
          <w:szCs w:val="22"/>
        </w:rPr>
        <w:t>Воровской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Отравы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удержать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портал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плюс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портал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взрывается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нанося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5d6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повреждений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когда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становится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открыт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28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Великая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Инвокация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Дьявольского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Шепота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принуждение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плюс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субъект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верит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производимое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собственная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идея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56" w:after="0" w:line="278" w:lineRule="exact"/>
        <w:ind w:left="0" w:right="33" w:firstLine="0"/>
      </w:pPr>
      <w:r/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ОПИСАНИЕ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  <w:r>
        <w:rPr lang="en-US" sz="24" baseline="0" dirty="0">
          <w:jc w:val="left"/>
          <w:rFonts w:ascii="Times New Roman" w:hAnsi="Times New Roman" w:cs="Times New Roman"/>
          <w:b/>
          <w:bCs/>
          <w:u w:val="single"/>
          <w:color w:val="000000"/>
          <w:sz w:val="24"/>
          <w:szCs w:val="24"/>
        </w:rPr>
        <w:t>ИНВОКАЦИЙ</w:t>
      </w:r>
      <w:r>
        <w:rPr lang="en-US" sz="24" baseline="0" dirty="0">
          <w:jc w:val="left"/>
          <w:rFonts w:ascii="Times New Roman" w:hAnsi="Times New Roman" w:cs="Times New Roman"/>
          <w:b/>
          <w:bCs/>
          <w:color w:val="000000"/>
          <w:sz w:val="24"/>
          <w:szCs w:val="24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33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новые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инвокации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предназначены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варлоков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Complete Arcane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тратят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большую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2"/>
          <w:sz w:val="22"/>
          <w:szCs w:val="22"/>
        </w:rPr>
        <w:t>времени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городской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среде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65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КОКОН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ОТКАЗА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A"/>
          <w:sz w:val="22"/>
          <w:szCs w:val="22"/>
        </w:rPr>
        <w:t>М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еньшая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; 1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собираете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осколки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куски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мусора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области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-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куски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дерева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гниющий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мусор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старая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одежда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объедки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клочья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бумаги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мёртвых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животных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—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заставить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налететь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запереть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выбранное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5"/>
          <w:sz w:val="22"/>
          <w:szCs w:val="22"/>
        </w:rPr>
        <w:t>цель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проваливает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Рефлексы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опутана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Субъект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вырваться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пройдя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проверку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Силу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Мастера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Побега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20,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проводить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каждый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стандартное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инвокации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заканчивается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когда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цель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успешно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вырвалась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спустя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1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раунд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каждый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уровень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колдующего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инвокация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требует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крайней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мере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50%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было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городским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мусором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117" w:firstLine="0"/>
        <w:jc w:val="both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действует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дикой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местности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Огромного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размера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больше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защищены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4"/>
          <w:sz w:val="22"/>
          <w:szCs w:val="22"/>
        </w:rPr>
        <w:t>этой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инвокации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56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ДЬЯВОЛЬСКИЙ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ШЕПОТ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Великая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; 5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44" w:lineRule="exact"/>
        <w:ind w:left="0" w:right="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использовать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принуждения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дополнение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этому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когда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заканчивается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секунду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субъект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должен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сделать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Волю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-</w:t>
      </w:r>
      <w:r>
        <w:rPr>
          <w:rFonts w:ascii="Times New Roman" w:hAnsi="Times New Roman" w:cs="Times New Roman"/>
          <w:sz w:val="22"/>
          <w:szCs w:val="22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5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штрафом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моментальный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провален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субъект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2"/>
          <w:sz w:val="22"/>
          <w:szCs w:val="22"/>
        </w:rPr>
        <w:t>полностью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забывает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подчинил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своей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воле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помощью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принуждения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совершал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навеянные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дьявольским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шепотом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вместо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становится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убежден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была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идея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—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даже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4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понимает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могло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послужить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мотивом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для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40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данного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28"/>
          <w:sz w:val="22"/>
          <w:szCs w:val="22"/>
        </w:rPr>
        <w:t>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дачное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разрушение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чар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способно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избавить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заблуждения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но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рассеивание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подобные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способны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иметь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время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столько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активных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дьявольских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шепотов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скольким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равен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модификатор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вашего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Обаяния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минимум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1).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Дьявольский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шепот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влияющий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разум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подчинения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pPr>
        <w:rPr>
          <w:rFonts w:ascii="Times New Roman" w:hAnsi="Times New Roman" w:cs="Times New Roman"/>
          <w:color w:val="010302"/>
        </w:rPr>
        <w:spacing w:before="266" w:after="0" w:line="249" w:lineRule="exact"/>
        <w:ind w:left="0" w:right="-28" w:firstLine="0"/>
      </w:pP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ВОРОВСКАЯ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ОТ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pacing w:val="28"/>
          <w:sz w:val="22"/>
          <w:szCs w:val="22"/>
        </w:rPr>
        <w:t>Р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АВА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>
        <w:br w:type="textWrapping" w:clear="all"/>
      </w:r>
      <w:r/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М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A"/>
          <w:sz w:val="22"/>
          <w:szCs w:val="22"/>
        </w:rPr>
        <w:t>ал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ая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; 3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й</w:t>
      </w:r>
      <w:r>
        <w:rPr lang="en-US" sz="22" baseline="0" dirty="0">
          <w:jc w:val="left"/>
          <w:rFonts w:ascii="Times New Roman" w:hAnsi="Times New Roman" w:cs="Times New Roman"/>
          <w:b/>
          <w:bCs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2" w:lineRule="exact"/>
        <w:ind w:left="0" w:right="-28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Названная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людей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против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которых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чаще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всего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применяется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инвокация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позволяет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вам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создать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смертельную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ловушку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одной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двери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использовать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удержание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портала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всему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прочему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если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кто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-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либо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откроет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дверь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внешней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стороны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включая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53" w:lineRule="exact"/>
        <w:ind w:left="0" w:right="-28" w:firstLine="0"/>
      </w:pP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стук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рассеивание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i/>
          <w:iCs/>
          <w:color w:val="000000"/>
          <w:sz w:val="22"/>
          <w:szCs w:val="22"/>
        </w:rPr>
        <w:t>магии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как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действие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окончится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20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дверь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или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большая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её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часть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моментально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взрывается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cols w:num="3" w:space="0" w:equalWidth="0">
            <w:col w:w="3325" w:space="672"/>
            <w:col w:w="3044" w:space="728"/>
            <w:col w:w="3092" w:space="0"/>
          </w:cols>
          <w:docGrid w:linePitch="360"/>
        </w:sectPr>
        <w:spacing w:before="0" w:after="0" w:line="252" w:lineRule="exact"/>
        <w:ind w:left="0" w:right="-28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нанося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5d6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очков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повреждений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всем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радиусе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20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футов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стороны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двери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 </w:t>
      </w:r>
      <w:r/>
      <w:r/>
      <w:r>
        <w:br w:type="page"/>
      </w:r>
    </w:p>
    <w:p>
      <w:pPr>
        <w:spacing w:after="10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0" w:h="16850"/>
          <w:pgMar w:top="343" w:right="500" w:bottom="275" w:left="500" w:header="708" w:footer="708" w:gutter="0"/>
          <w:docGrid w:linePitch="360"/>
        </w:sectPr>
        <w:spacing w:before="0" w:after="0" w:line="253" w:lineRule="exact"/>
        <w:ind w:left="200" w:right="7559" w:firstLine="0"/>
      </w:pP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стоящие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внутренней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стороны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двери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затрагиваются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pacing w:val="-4"/>
          <w:sz w:val="22"/>
          <w:szCs w:val="22"/>
        </w:rPr>
        <w:t>Каждое</w:t>
      </w:r>
      <w:r>
        <w:rPr>
          <w:rFonts w:ascii="Times New Roman" w:hAnsi="Times New Roman" w:cs="Times New Roman"/>
          <w:sz w:val="22"/>
          <w:szCs w:val="22"/>
        </w:rPr>
        <w:t>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существо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кроме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того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которое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вызвало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срабатывание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способности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(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стоящих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перед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дверью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)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может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сделать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спасбросок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на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Рефлексы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чтобы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избежать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половины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повреждений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Сопротивление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заклинаниям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не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отменяет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повреждения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,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вызванные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этим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  </w:t>
      </w:r>
      <w:r/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эффектом</w:t>
      </w:r>
      <w:r>
        <w:rPr lang="en-US" sz="22" baseline="0" dirty="0">
          <w:jc w:val="left"/>
          <w:rFonts w:ascii="Times New Roman" w:hAnsi="Times New Roman" w:cs="Times New Roman"/>
          <w:color w:val="000000"/>
          <w:sz w:val="22"/>
          <w:szCs w:val="22"/>
        </w:rPr>
        <w:t>.  </w:t>
      </w:r>
      <w:r/>
    </w:p>
    <w:p>
      <w:r/>
    </w:p>
    <w:sectPr>
      <w:type w:val="continuous"/>
      <w:pgSz w:w="11910" w:h="16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97" Type="http://schemas.openxmlformats.org/officeDocument/2006/relationships/image" Target="media/image597.png"/><Relationship Id="rId610" Type="http://schemas.openxmlformats.org/officeDocument/2006/relationships/image" Target="media/image610.png"/><Relationship Id="rId616" Type="http://schemas.openxmlformats.org/officeDocument/2006/relationships/image" Target="media/image616.png"/><Relationship Id="rId622" Type="http://schemas.openxmlformats.org/officeDocument/2006/relationships/image" Target="media/image622.png"/><Relationship Id="rId628" Type="http://schemas.openxmlformats.org/officeDocument/2006/relationships/image" Target="media/image6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2023-09-12T05:01:23Z</dcterms:created>
  <dcterms:modified xsi:type="dcterms:W3CDTF">2023-09-12T05:01:23Z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