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8DF0D0" w14:textId="630C9445" w:rsidR="006C2BB5" w:rsidRPr="00A20EE4" w:rsidRDefault="003F778E" w:rsidP="00A20EE4">
      <w:pPr>
        <w:pStyle w:val="PHBTitle"/>
        <w:rPr>
          <w:lang w:val="en-US"/>
        </w:rPr>
      </w:pPr>
      <w:r w:rsidRPr="00A20EE4">
        <w:t>Заголовок</w:t>
      </w:r>
    </w:p>
    <w:p w14:paraId="1C5C4CC8" w14:textId="77777777" w:rsidR="006C2BB5" w:rsidRDefault="006C2BB5" w:rsidP="006C2BB5">
      <w:pPr>
        <w:pStyle w:val="DDRegular"/>
      </w:pPr>
      <w:r>
        <w:t xml:space="preserve">Here’s a handy template to use for creating </w:t>
      </w:r>
      <w:r w:rsidR="000A2938">
        <w:t xml:space="preserve">PHB-Style </w:t>
      </w:r>
      <w:r w:rsidRPr="00A20EE4">
        <w:rPr>
          <w:rFonts w:ascii="Book Antiqua" w:hAnsi="Book Antiqua"/>
        </w:rPr>
        <w:t>Homebrew</w:t>
      </w:r>
      <w:r>
        <w:t>.</w:t>
      </w:r>
      <w:r w:rsidR="00216492">
        <w:t xml:space="preserve"> The background color should normalize after you save the document as a PDF.</w:t>
      </w:r>
    </w:p>
    <w:p w14:paraId="1BFA59D1" w14:textId="77777777" w:rsidR="000D00BE" w:rsidRDefault="000D00BE" w:rsidP="006C2BB5">
      <w:pPr>
        <w:pStyle w:val="DDRegular"/>
      </w:pPr>
      <w:r>
        <w:t xml:space="preserve">   This document doesn’t look good without the correct fonts downloaded! </w:t>
      </w:r>
      <w:hyperlink r:id="rId7" w:history="1">
        <w:r w:rsidRPr="00F75A69">
          <w:rPr>
            <w:rStyle w:val="ae"/>
          </w:rPr>
          <w:t>Here are the requisite fonts</w:t>
        </w:r>
        <w:r w:rsidR="007306D9" w:rsidRPr="00F75A69">
          <w:rPr>
            <w:rStyle w:val="ae"/>
          </w:rPr>
          <w:t xml:space="preserve"> and other materials</w:t>
        </w:r>
        <w:r w:rsidRPr="00F75A69">
          <w:rPr>
            <w:rStyle w:val="ae"/>
          </w:rPr>
          <w:t>.</w:t>
        </w:r>
      </w:hyperlink>
    </w:p>
    <w:p w14:paraId="6E547380" w14:textId="77777777" w:rsidR="006C2BB5" w:rsidRDefault="001B6865" w:rsidP="006C2BB5">
      <w:pPr>
        <w:pStyle w:val="DDRegular"/>
      </w:pPr>
      <w:r>
        <w:t xml:space="preserve">   </w:t>
      </w:r>
      <w:r w:rsidR="00B8228E">
        <w:t xml:space="preserve">Use the ‘Styles’ in the toolbar </w:t>
      </w:r>
      <w:r w:rsidR="006C2BB5">
        <w:t>to easily alter text fonts.</w:t>
      </w:r>
    </w:p>
    <w:p w14:paraId="38DFE7C4" w14:textId="0F9B2177" w:rsidR="0067365D" w:rsidRPr="00A20EE4" w:rsidRDefault="003F778E" w:rsidP="00A20EE4">
      <w:pPr>
        <w:pStyle w:val="PHBTitle"/>
        <w:rPr>
          <w:lang w:val="en-US"/>
        </w:rPr>
      </w:pPr>
      <w:r w:rsidRPr="00A20EE4">
        <w:t>Заголовок</w:t>
      </w:r>
    </w:p>
    <w:p w14:paraId="00CB2432" w14:textId="77777777" w:rsidR="0067365D" w:rsidRPr="0067365D" w:rsidRDefault="0067365D" w:rsidP="0067365D">
      <w:pPr>
        <w:pStyle w:val="DDRegular"/>
      </w:pPr>
      <w:r>
        <w:t>This is used for chapter titles and such.</w:t>
      </w:r>
    </w:p>
    <w:p w14:paraId="0C384B6A" w14:textId="2FAEE7C0" w:rsidR="0067365D" w:rsidRPr="00A20EE4" w:rsidRDefault="003F778E" w:rsidP="00A20EE4">
      <w:pPr>
        <w:pStyle w:val="DDHeader"/>
        <w:rPr>
          <w:lang w:val="en-US"/>
        </w:rPr>
      </w:pPr>
      <w:r>
        <w:lastRenderedPageBreak/>
        <w:t>Заголовок</w:t>
      </w:r>
      <w:r w:rsidR="00A20EE4">
        <w:t xml:space="preserve"> 1</w:t>
      </w:r>
    </w:p>
    <w:p w14:paraId="66B1CC4A" w14:textId="77777777" w:rsidR="0067365D" w:rsidRPr="0067365D" w:rsidRDefault="0067365D" w:rsidP="0067365D">
      <w:pPr>
        <w:pStyle w:val="DDRegular"/>
      </w:pPr>
      <w:r>
        <w:t>This is used for over-arching sections of a chapter.</w:t>
      </w:r>
    </w:p>
    <w:p w14:paraId="4DF733B9" w14:textId="628C0427" w:rsidR="007B0093" w:rsidRPr="00A20EE4" w:rsidRDefault="003F778E" w:rsidP="00A20EE4">
      <w:pPr>
        <w:pStyle w:val="DDSubHeaderGold"/>
        <w:rPr>
          <w:lang w:val="en-US"/>
        </w:rPr>
      </w:pPr>
      <w:r>
        <w:t>Заголовок</w:t>
      </w:r>
      <w:r w:rsidR="00A20EE4" w:rsidRPr="00A20EE4">
        <w:rPr>
          <w:lang w:val="en-US"/>
        </w:rPr>
        <w:t xml:space="preserve"> 2</w:t>
      </w:r>
    </w:p>
    <w:p w14:paraId="1F881388" w14:textId="77777777" w:rsidR="007B0093" w:rsidRDefault="0067365D" w:rsidP="007B0093">
      <w:pPr>
        <w:pStyle w:val="DDRegular"/>
      </w:pPr>
      <w:r>
        <w:t>This is used for class features and subclass titles.</w:t>
      </w:r>
    </w:p>
    <w:p w14:paraId="4261FB48" w14:textId="700437F2" w:rsidR="007B0093" w:rsidRPr="00A20EE4" w:rsidRDefault="003F778E" w:rsidP="00A20EE4">
      <w:pPr>
        <w:pStyle w:val="DDSmallHeader"/>
        <w:rPr>
          <w:lang w:val="en-US"/>
        </w:rPr>
      </w:pPr>
      <w:r>
        <w:t>Маленький</w:t>
      </w:r>
      <w:r w:rsidRPr="00A20EE4">
        <w:rPr>
          <w:lang w:val="en-US"/>
        </w:rPr>
        <w:t xml:space="preserve"> </w:t>
      </w:r>
      <w:r>
        <w:t>заголовок</w:t>
      </w:r>
      <w:r w:rsidR="00A20EE4">
        <w:t xml:space="preserve"> 3</w:t>
      </w:r>
    </w:p>
    <w:p w14:paraId="43F1DFCF" w14:textId="77777777" w:rsidR="007B0093" w:rsidRDefault="0067365D" w:rsidP="007B0093">
      <w:pPr>
        <w:pStyle w:val="DDRegular"/>
      </w:pPr>
      <w:r>
        <w:t>This is used for sub-class features.</w:t>
      </w:r>
    </w:p>
    <w:p w14:paraId="3123DC32" w14:textId="77777777" w:rsidR="007B0093" w:rsidRDefault="0067365D" w:rsidP="00A20EE4">
      <w:pPr>
        <w:pStyle w:val="DDRegularIndent"/>
      </w:pPr>
      <w:r>
        <w:t xml:space="preserve">   The second paragraph in a block of text </w:t>
      </w:r>
      <w:r w:rsidR="0081433C">
        <w:t xml:space="preserve">always </w:t>
      </w:r>
      <w:r>
        <w:t>has the first line indented by three spaces.</w:t>
      </w:r>
    </w:p>
    <w:p w14:paraId="47C33564" w14:textId="188B6AF7" w:rsidR="006C2BB5" w:rsidRPr="003F778E" w:rsidRDefault="003F778E" w:rsidP="00A20EE4">
      <w:pPr>
        <w:pStyle w:val="DDHeader"/>
      </w:pPr>
      <w:r>
        <w:lastRenderedPageBreak/>
        <w:t>Заголовок</w:t>
      </w:r>
      <w:r w:rsidR="00A20EE4">
        <w:t xml:space="preserve"> 1</w:t>
      </w:r>
    </w:p>
    <w:tbl>
      <w:tblPr>
        <w:tblStyle w:val="PHBClassSpellListTable-Green"/>
        <w:tblpPr w:leftFromText="180" w:rightFromText="180" w:vertAnchor="text" w:horzAnchor="margin" w:tblpX="108" w:tblpY="97"/>
        <w:tblW w:w="4788" w:type="dxa"/>
        <w:tblLayout w:type="fixed"/>
        <w:tblLook w:val="0420" w:firstRow="1" w:lastRow="0" w:firstColumn="0" w:lastColumn="0" w:noHBand="0" w:noVBand="1"/>
      </w:tblPr>
      <w:tblGrid>
        <w:gridCol w:w="1008"/>
        <w:gridCol w:w="3780"/>
      </w:tblGrid>
      <w:tr w:rsidR="0067365D" w:rsidRPr="00854B97" w14:paraId="197605FB" w14:textId="77777777" w:rsidTr="00E06F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</w:trPr>
        <w:tc>
          <w:tcPr>
            <w:tcW w:w="4788" w:type="dxa"/>
            <w:gridSpan w:val="2"/>
          </w:tcPr>
          <w:p w14:paraId="26E42541" w14:textId="77777777" w:rsidR="0067365D" w:rsidRPr="001B42F7" w:rsidRDefault="001B42F7" w:rsidP="00461C6C">
            <w:pPr>
              <w:pStyle w:val="DDSidebarHeader"/>
              <w:spacing w:line="312" w:lineRule="auto"/>
              <w:ind w:left="-90"/>
              <w:rPr>
                <w:rFonts w:ascii="Scaly Sans" w:hAnsi="Scaly Sans"/>
                <w:b/>
              </w:rPr>
            </w:pPr>
            <w:r>
              <w:rPr>
                <w:b/>
              </w:rPr>
              <w:t>Scaly Sans</w:t>
            </w:r>
            <w:r w:rsidR="00E06F93">
              <w:rPr>
                <w:b/>
              </w:rPr>
              <w:t xml:space="preserve"> Caps</w:t>
            </w:r>
            <w:r>
              <w:rPr>
                <w:b/>
              </w:rPr>
              <w:t xml:space="preserve"> Table Title (11 pt.)</w:t>
            </w:r>
          </w:p>
        </w:tc>
      </w:tr>
      <w:tr w:rsidR="0067365D" w:rsidRPr="00854B97" w14:paraId="06DBAF2E" w14:textId="77777777" w:rsidTr="00E06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008" w:type="dxa"/>
          </w:tcPr>
          <w:p w14:paraId="5FD04014" w14:textId="77777777" w:rsidR="0067365D" w:rsidRPr="001B42F7" w:rsidRDefault="00E06F93" w:rsidP="00461C6C">
            <w:pPr>
              <w:pStyle w:val="DDSidebarText"/>
              <w:spacing w:line="312" w:lineRule="auto"/>
              <w:jc w:val="center"/>
              <w:rPr>
                <w:b/>
              </w:rPr>
            </w:pPr>
            <w:r>
              <w:rPr>
                <w:b/>
              </w:rPr>
              <w:t>Scaly Sans</w:t>
            </w:r>
          </w:p>
        </w:tc>
        <w:tc>
          <w:tcPr>
            <w:tcW w:w="3780" w:type="dxa"/>
          </w:tcPr>
          <w:p w14:paraId="53372D8F" w14:textId="77777777" w:rsidR="0067365D" w:rsidRPr="001B42F7" w:rsidRDefault="001B42F7" w:rsidP="00461C6C">
            <w:pPr>
              <w:pStyle w:val="DDSidebarText"/>
              <w:spacing w:line="312" w:lineRule="auto"/>
              <w:rPr>
                <w:b/>
              </w:rPr>
            </w:pPr>
            <w:r>
              <w:rPr>
                <w:b/>
              </w:rPr>
              <w:t>Table Interior (9 pt.)</w:t>
            </w:r>
          </w:p>
        </w:tc>
      </w:tr>
      <w:tr w:rsidR="0067365D" w:rsidRPr="00854B97" w14:paraId="05CF567B" w14:textId="77777777" w:rsidTr="00E06F93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008" w:type="dxa"/>
          </w:tcPr>
          <w:p w14:paraId="34DC1E3A" w14:textId="77777777" w:rsidR="0067365D" w:rsidRPr="00901789" w:rsidRDefault="0067365D" w:rsidP="00461C6C">
            <w:pPr>
              <w:pStyle w:val="DDSidebarText"/>
              <w:spacing w:line="312" w:lineRule="auto"/>
              <w:jc w:val="center"/>
            </w:pPr>
            <w:r w:rsidRPr="00901789">
              <w:t>1st</w:t>
            </w:r>
          </w:p>
        </w:tc>
        <w:tc>
          <w:tcPr>
            <w:tcW w:w="3780" w:type="dxa"/>
          </w:tcPr>
          <w:p w14:paraId="7B80587B" w14:textId="77777777" w:rsidR="0067365D" w:rsidRPr="00901789" w:rsidRDefault="0067365D" w:rsidP="00461C6C">
            <w:pPr>
              <w:pStyle w:val="DDSidebarText"/>
              <w:spacing w:line="312" w:lineRule="auto"/>
              <w:rPr>
                <w:i/>
              </w:rPr>
            </w:pPr>
            <w:r w:rsidRPr="00901789">
              <w:rPr>
                <w:i/>
              </w:rPr>
              <w:t>bane, ray of sickness</w:t>
            </w:r>
          </w:p>
        </w:tc>
      </w:tr>
      <w:tr w:rsidR="0067365D" w:rsidRPr="00854B97" w14:paraId="1A6BF9C8" w14:textId="77777777" w:rsidTr="00E06F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008" w:type="dxa"/>
          </w:tcPr>
          <w:p w14:paraId="7E356075" w14:textId="77777777" w:rsidR="0067365D" w:rsidRPr="00901789" w:rsidRDefault="0067365D" w:rsidP="00461C6C">
            <w:pPr>
              <w:pStyle w:val="DDSidebarText"/>
              <w:spacing w:line="312" w:lineRule="auto"/>
              <w:jc w:val="center"/>
            </w:pPr>
            <w:r w:rsidRPr="00901789">
              <w:t>2nd</w:t>
            </w:r>
          </w:p>
        </w:tc>
        <w:tc>
          <w:tcPr>
            <w:tcW w:w="3780" w:type="dxa"/>
          </w:tcPr>
          <w:p w14:paraId="60C2560C" w14:textId="77777777" w:rsidR="0067365D" w:rsidRPr="00901789" w:rsidRDefault="0067365D" w:rsidP="00461C6C">
            <w:pPr>
              <w:pStyle w:val="DDSidebarText"/>
              <w:spacing w:line="312" w:lineRule="auto"/>
              <w:rPr>
                <w:i/>
              </w:rPr>
            </w:pPr>
            <w:r w:rsidRPr="00901789">
              <w:rPr>
                <w:i/>
              </w:rPr>
              <w:t>augury, blindness/deafness</w:t>
            </w:r>
          </w:p>
        </w:tc>
      </w:tr>
    </w:tbl>
    <w:p w14:paraId="3B5A24F4" w14:textId="77777777" w:rsidR="0067365D" w:rsidRDefault="0067365D" w:rsidP="0067365D">
      <w:pPr>
        <w:pStyle w:val="DDRegular"/>
      </w:pPr>
    </w:p>
    <w:tbl>
      <w:tblPr>
        <w:tblStyle w:val="16"/>
        <w:tblpPr w:leftFromText="180" w:rightFromText="180" w:vertAnchor="text" w:horzAnchor="margin" w:tblpX="108" w:tblpY="13"/>
        <w:tblW w:w="4788" w:type="dxa"/>
        <w:tblLayout w:type="fixed"/>
        <w:tblLook w:val="0420" w:firstRow="1" w:lastRow="0" w:firstColumn="0" w:lastColumn="0" w:noHBand="0" w:noVBand="1"/>
      </w:tblPr>
      <w:tblGrid>
        <w:gridCol w:w="571"/>
        <w:gridCol w:w="1657"/>
        <w:gridCol w:w="241"/>
        <w:gridCol w:w="552"/>
        <w:gridCol w:w="1767"/>
      </w:tblGrid>
      <w:tr w:rsidR="006C2BB5" w:rsidRPr="001A6976" w14:paraId="065DEC30" w14:textId="77777777" w:rsidTr="00461C6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58" w:type="dxa"/>
          </w:tcPr>
          <w:p w14:paraId="0C48806E" w14:textId="77777777" w:rsidR="006C2BB5" w:rsidRPr="00A820EB" w:rsidRDefault="006C2BB5" w:rsidP="00461C6C">
            <w:pPr>
              <w:pStyle w:val="DDSidebarText"/>
              <w:spacing w:line="312" w:lineRule="auto"/>
              <w:jc w:val="center"/>
              <w:rPr>
                <w:b w:val="0"/>
              </w:rPr>
            </w:pPr>
            <w:r w:rsidRPr="00A820EB">
              <w:t>d10</w:t>
            </w:r>
          </w:p>
        </w:tc>
        <w:tc>
          <w:tcPr>
            <w:tcW w:w="1620" w:type="dxa"/>
          </w:tcPr>
          <w:p w14:paraId="5473C2FE" w14:textId="77777777" w:rsidR="006C2BB5" w:rsidRPr="00A820EB" w:rsidRDefault="006C2BB5" w:rsidP="00461C6C">
            <w:pPr>
              <w:pStyle w:val="DDSidebarText"/>
              <w:spacing w:line="312" w:lineRule="auto"/>
              <w:rPr>
                <w:b w:val="0"/>
              </w:rPr>
            </w:pPr>
            <w:r w:rsidRPr="00A820EB">
              <w:t>Background Types</w:t>
            </w:r>
          </w:p>
        </w:tc>
        <w:tc>
          <w:tcPr>
            <w:tcW w:w="216" w:type="dxa"/>
          </w:tcPr>
          <w:p w14:paraId="780C6B9A" w14:textId="77777777" w:rsidR="006C2BB5" w:rsidRPr="00A820EB" w:rsidRDefault="006C2BB5" w:rsidP="00461C6C">
            <w:pPr>
              <w:pStyle w:val="DDSidebarText"/>
              <w:spacing w:line="312" w:lineRule="auto"/>
              <w:rPr>
                <w:b w:val="0"/>
              </w:rPr>
            </w:pPr>
          </w:p>
        </w:tc>
        <w:tc>
          <w:tcPr>
            <w:tcW w:w="540" w:type="dxa"/>
          </w:tcPr>
          <w:p w14:paraId="0F88F147" w14:textId="77777777" w:rsidR="006C2BB5" w:rsidRPr="00A820EB" w:rsidRDefault="006C2BB5" w:rsidP="00461C6C">
            <w:pPr>
              <w:pStyle w:val="DDSidebarText"/>
              <w:spacing w:line="312" w:lineRule="auto"/>
              <w:jc w:val="center"/>
              <w:rPr>
                <w:b w:val="0"/>
              </w:rPr>
            </w:pPr>
            <w:r w:rsidRPr="00A820EB">
              <w:t>d10</w:t>
            </w:r>
          </w:p>
        </w:tc>
        <w:tc>
          <w:tcPr>
            <w:tcW w:w="1728" w:type="dxa"/>
          </w:tcPr>
          <w:p w14:paraId="139CEDDD" w14:textId="77777777" w:rsidR="006C2BB5" w:rsidRPr="00A820EB" w:rsidRDefault="006C2BB5" w:rsidP="00461C6C">
            <w:pPr>
              <w:pStyle w:val="DDSidebarText"/>
              <w:spacing w:line="312" w:lineRule="auto"/>
              <w:rPr>
                <w:b w:val="0"/>
              </w:rPr>
            </w:pPr>
            <w:r w:rsidRPr="00A820EB">
              <w:t>Background Types</w:t>
            </w:r>
          </w:p>
        </w:tc>
      </w:tr>
      <w:tr w:rsidR="006C2BB5" w:rsidRPr="001A6976" w14:paraId="1796A83A" w14:textId="77777777" w:rsidTr="00461C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58" w:type="dxa"/>
          </w:tcPr>
          <w:p w14:paraId="5C3AAA0E" w14:textId="77777777" w:rsidR="006C2BB5" w:rsidRPr="00A820EB" w:rsidRDefault="006C2BB5" w:rsidP="00461C6C">
            <w:pPr>
              <w:pStyle w:val="DDSidebarText"/>
              <w:spacing w:line="312" w:lineRule="auto"/>
              <w:jc w:val="center"/>
            </w:pPr>
            <w:r w:rsidRPr="00A820EB">
              <w:t>1</w:t>
            </w:r>
          </w:p>
        </w:tc>
        <w:tc>
          <w:tcPr>
            <w:tcW w:w="1620" w:type="dxa"/>
          </w:tcPr>
          <w:p w14:paraId="519AB2E7" w14:textId="77777777" w:rsidR="006C2BB5" w:rsidRPr="00A820EB" w:rsidRDefault="006C2BB5" w:rsidP="00461C6C">
            <w:pPr>
              <w:pStyle w:val="DDSidebarText"/>
              <w:spacing w:line="312" w:lineRule="auto"/>
            </w:pPr>
            <w:r w:rsidRPr="00A820EB">
              <w:t>Ancestral</w:t>
            </w:r>
          </w:p>
        </w:tc>
        <w:tc>
          <w:tcPr>
            <w:tcW w:w="216" w:type="dxa"/>
            <w:shd w:val="clear" w:color="auto" w:fill="auto"/>
          </w:tcPr>
          <w:p w14:paraId="36CE1D43" w14:textId="77777777" w:rsidR="006C2BB5" w:rsidRPr="00A820EB" w:rsidRDefault="006C2BB5" w:rsidP="00461C6C">
            <w:pPr>
              <w:pStyle w:val="DDSidebarText"/>
              <w:spacing w:line="312" w:lineRule="auto"/>
            </w:pPr>
          </w:p>
        </w:tc>
        <w:tc>
          <w:tcPr>
            <w:tcW w:w="540" w:type="dxa"/>
          </w:tcPr>
          <w:p w14:paraId="1C4568E9" w14:textId="77777777" w:rsidR="006C2BB5" w:rsidRPr="00A820EB" w:rsidRDefault="006C2BB5" w:rsidP="00461C6C">
            <w:pPr>
              <w:pStyle w:val="DDSidebarText"/>
              <w:spacing w:line="312" w:lineRule="auto"/>
              <w:jc w:val="center"/>
            </w:pPr>
            <w:r w:rsidRPr="00A820EB">
              <w:t>6</w:t>
            </w:r>
          </w:p>
        </w:tc>
        <w:tc>
          <w:tcPr>
            <w:tcW w:w="1728" w:type="dxa"/>
          </w:tcPr>
          <w:p w14:paraId="2DD676C1" w14:textId="77777777" w:rsidR="006C2BB5" w:rsidRPr="00A820EB" w:rsidRDefault="006C2BB5" w:rsidP="00461C6C">
            <w:pPr>
              <w:pStyle w:val="DDSidebarText"/>
              <w:spacing w:line="312" w:lineRule="auto"/>
            </w:pPr>
            <w:r w:rsidRPr="00A820EB">
              <w:t>Elemental</w:t>
            </w:r>
          </w:p>
        </w:tc>
      </w:tr>
      <w:tr w:rsidR="006C2BB5" w:rsidRPr="001A6976" w14:paraId="642213E0" w14:textId="77777777" w:rsidTr="00461C6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558" w:type="dxa"/>
          </w:tcPr>
          <w:p w14:paraId="09C071F2" w14:textId="77777777" w:rsidR="006C2BB5" w:rsidRPr="00A820EB" w:rsidRDefault="006C2BB5" w:rsidP="00461C6C">
            <w:pPr>
              <w:pStyle w:val="DDSidebarText"/>
              <w:spacing w:line="312" w:lineRule="auto"/>
              <w:jc w:val="center"/>
            </w:pPr>
            <w:r w:rsidRPr="00A820EB">
              <w:t>2</w:t>
            </w:r>
          </w:p>
        </w:tc>
        <w:tc>
          <w:tcPr>
            <w:tcW w:w="1620" w:type="dxa"/>
          </w:tcPr>
          <w:p w14:paraId="36DFFF38" w14:textId="77777777" w:rsidR="006C2BB5" w:rsidRPr="00A820EB" w:rsidRDefault="006C2BB5" w:rsidP="00461C6C">
            <w:pPr>
              <w:pStyle w:val="DDSidebarText"/>
              <w:spacing w:line="312" w:lineRule="auto"/>
            </w:pPr>
            <w:r w:rsidRPr="00A820EB">
              <w:t>Fey</w:t>
            </w:r>
          </w:p>
        </w:tc>
        <w:tc>
          <w:tcPr>
            <w:tcW w:w="216" w:type="dxa"/>
            <w:shd w:val="clear" w:color="auto" w:fill="auto"/>
          </w:tcPr>
          <w:p w14:paraId="4A4EEAEC" w14:textId="77777777" w:rsidR="006C2BB5" w:rsidRPr="00A820EB" w:rsidRDefault="006C2BB5" w:rsidP="00461C6C">
            <w:pPr>
              <w:pStyle w:val="DDSidebarText"/>
              <w:spacing w:line="312" w:lineRule="auto"/>
            </w:pPr>
          </w:p>
        </w:tc>
        <w:tc>
          <w:tcPr>
            <w:tcW w:w="540" w:type="dxa"/>
          </w:tcPr>
          <w:p w14:paraId="509748EF" w14:textId="77777777" w:rsidR="006C2BB5" w:rsidRPr="00A820EB" w:rsidRDefault="006C2BB5" w:rsidP="00461C6C">
            <w:pPr>
              <w:pStyle w:val="DDSidebarText"/>
              <w:spacing w:line="312" w:lineRule="auto"/>
              <w:jc w:val="center"/>
            </w:pPr>
            <w:r w:rsidRPr="00A820EB">
              <w:t>7</w:t>
            </w:r>
          </w:p>
        </w:tc>
        <w:tc>
          <w:tcPr>
            <w:tcW w:w="1728" w:type="dxa"/>
          </w:tcPr>
          <w:p w14:paraId="56D5D390" w14:textId="77777777" w:rsidR="006C2BB5" w:rsidRPr="00A820EB" w:rsidRDefault="006C2BB5" w:rsidP="00461C6C">
            <w:pPr>
              <w:pStyle w:val="DDSidebarText"/>
              <w:spacing w:line="312" w:lineRule="auto"/>
            </w:pPr>
            <w:r w:rsidRPr="00A820EB">
              <w:t>Undead</w:t>
            </w:r>
          </w:p>
        </w:tc>
      </w:tr>
      <w:tr w:rsidR="00E06F93" w:rsidRPr="001A6976" w14:paraId="093EC62C" w14:textId="77777777" w:rsidTr="00461C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58" w:type="dxa"/>
          </w:tcPr>
          <w:p w14:paraId="0A616D0B" w14:textId="77777777" w:rsidR="00E06F93" w:rsidRPr="00A820EB" w:rsidRDefault="00E06F93" w:rsidP="00461C6C">
            <w:pPr>
              <w:pStyle w:val="DDSidebarText"/>
              <w:spacing w:line="312" w:lineRule="auto"/>
              <w:jc w:val="center"/>
            </w:pPr>
            <w:r>
              <w:t>3</w:t>
            </w:r>
          </w:p>
        </w:tc>
        <w:tc>
          <w:tcPr>
            <w:tcW w:w="1620" w:type="dxa"/>
          </w:tcPr>
          <w:p w14:paraId="56A0EB5A" w14:textId="77777777" w:rsidR="00E06F93" w:rsidRPr="00A820EB" w:rsidRDefault="00E06F93" w:rsidP="00461C6C">
            <w:pPr>
              <w:pStyle w:val="DDSidebarText"/>
              <w:spacing w:line="312" w:lineRule="auto"/>
            </w:pPr>
            <w:r>
              <w:t>Troll</w:t>
            </w:r>
          </w:p>
        </w:tc>
        <w:tc>
          <w:tcPr>
            <w:tcW w:w="216" w:type="dxa"/>
            <w:shd w:val="clear" w:color="auto" w:fill="auto"/>
          </w:tcPr>
          <w:p w14:paraId="7671C9E9" w14:textId="77777777" w:rsidR="00E06F93" w:rsidRPr="00A820EB" w:rsidRDefault="00E06F93" w:rsidP="00461C6C">
            <w:pPr>
              <w:pStyle w:val="DDSidebarText"/>
              <w:spacing w:line="312" w:lineRule="auto"/>
            </w:pPr>
          </w:p>
        </w:tc>
        <w:tc>
          <w:tcPr>
            <w:tcW w:w="540" w:type="dxa"/>
          </w:tcPr>
          <w:p w14:paraId="065BF745" w14:textId="77777777" w:rsidR="00E06F93" w:rsidRPr="00A820EB" w:rsidRDefault="00E06F93" w:rsidP="00461C6C">
            <w:pPr>
              <w:pStyle w:val="DDSidebarText"/>
              <w:spacing w:line="312" w:lineRule="auto"/>
              <w:jc w:val="center"/>
            </w:pPr>
            <w:r>
              <w:t>8</w:t>
            </w:r>
          </w:p>
        </w:tc>
        <w:tc>
          <w:tcPr>
            <w:tcW w:w="1728" w:type="dxa"/>
          </w:tcPr>
          <w:p w14:paraId="1129BCDB" w14:textId="77777777" w:rsidR="00E06F93" w:rsidRPr="00A820EB" w:rsidRDefault="00E06F93" w:rsidP="00461C6C">
            <w:pPr>
              <w:pStyle w:val="DDSidebarText"/>
              <w:spacing w:line="312" w:lineRule="auto"/>
            </w:pPr>
            <w:r>
              <w:t>Merman</w:t>
            </w:r>
          </w:p>
        </w:tc>
      </w:tr>
    </w:tbl>
    <w:p w14:paraId="48454AB2" w14:textId="77777777" w:rsidR="006C2BB5" w:rsidRPr="0067365D" w:rsidRDefault="006C2BB5" w:rsidP="0067365D">
      <w:pPr>
        <w:pStyle w:val="DDRegular"/>
      </w:pPr>
    </w:p>
    <w:tbl>
      <w:tblPr>
        <w:tblStyle w:val="16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450"/>
        <w:gridCol w:w="4320"/>
      </w:tblGrid>
      <w:tr w:rsidR="0067365D" w:rsidRPr="00854B97" w14:paraId="2F3D998B" w14:textId="77777777" w:rsidTr="00DB33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</w:tcPr>
          <w:p w14:paraId="254F57CC" w14:textId="77777777" w:rsidR="0067365D" w:rsidRPr="006C2BB5" w:rsidRDefault="0067365D" w:rsidP="00461C6C">
            <w:pPr>
              <w:pStyle w:val="DDSidebarText"/>
              <w:spacing w:line="312" w:lineRule="auto"/>
              <w:rPr>
                <w:b w:val="0"/>
              </w:rPr>
            </w:pPr>
            <w:r w:rsidRPr="006C2BB5">
              <w:t>d6</w:t>
            </w:r>
          </w:p>
        </w:tc>
        <w:tc>
          <w:tcPr>
            <w:tcW w:w="4320" w:type="dxa"/>
          </w:tcPr>
          <w:p w14:paraId="6FE7EB5F" w14:textId="77777777" w:rsidR="0067365D" w:rsidRPr="006C2BB5" w:rsidRDefault="0067365D" w:rsidP="00461C6C">
            <w:pPr>
              <w:pStyle w:val="DDSidebarText"/>
              <w:spacing w:line="312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6C2BB5">
              <w:t>Backgrounds Chart</w:t>
            </w:r>
          </w:p>
        </w:tc>
      </w:tr>
      <w:tr w:rsidR="0067365D" w:rsidRPr="00854B97" w14:paraId="4CC4FC13" w14:textId="77777777" w:rsidTr="00DB3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</w:tcPr>
          <w:p w14:paraId="6938310D" w14:textId="77777777" w:rsidR="0067365D" w:rsidRPr="006C2BB5" w:rsidRDefault="0067365D" w:rsidP="00461C6C">
            <w:pPr>
              <w:pStyle w:val="DDSidebarText"/>
              <w:spacing w:line="312" w:lineRule="auto"/>
            </w:pPr>
            <w:r w:rsidRPr="006C2BB5">
              <w:t>1</w:t>
            </w:r>
          </w:p>
        </w:tc>
        <w:tc>
          <w:tcPr>
            <w:tcW w:w="4320" w:type="dxa"/>
          </w:tcPr>
          <w:p w14:paraId="2BBEAB79" w14:textId="77777777" w:rsidR="0067365D" w:rsidRPr="006C2BB5" w:rsidRDefault="0067365D" w:rsidP="00461C6C">
            <w:pPr>
              <w:pStyle w:val="DDSidebarText"/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BB5">
              <w:t>Tradition. The stories, legends, and songs of the past must never be forgotten. (Neutral)</w:t>
            </w:r>
          </w:p>
        </w:tc>
      </w:tr>
      <w:tr w:rsidR="0067365D" w:rsidRPr="00854B97" w14:paraId="30E1AE74" w14:textId="77777777" w:rsidTr="00DB33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</w:tcPr>
          <w:p w14:paraId="3C074ACE" w14:textId="77777777" w:rsidR="0067365D" w:rsidRPr="006C2BB5" w:rsidRDefault="0067365D" w:rsidP="00461C6C">
            <w:pPr>
              <w:pStyle w:val="DDSidebarText"/>
              <w:spacing w:line="312" w:lineRule="auto"/>
            </w:pPr>
            <w:r w:rsidRPr="006C2BB5">
              <w:t>2</w:t>
            </w:r>
          </w:p>
        </w:tc>
        <w:tc>
          <w:tcPr>
            <w:tcW w:w="4320" w:type="dxa"/>
          </w:tcPr>
          <w:p w14:paraId="7ECD9BDF" w14:textId="77777777" w:rsidR="0067365D" w:rsidRPr="006C2BB5" w:rsidRDefault="0067365D" w:rsidP="00461C6C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C2BB5">
              <w:t>Challenge. Life is worth living when there are obstacles to overcome, problems to face, and changes to adapt to. (Chaotic)</w:t>
            </w:r>
          </w:p>
        </w:tc>
      </w:tr>
      <w:tr w:rsidR="0067365D" w:rsidRPr="00854B97" w14:paraId="0A257AA0" w14:textId="77777777" w:rsidTr="00DB33F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</w:tcPr>
          <w:p w14:paraId="5CEE561B" w14:textId="77777777" w:rsidR="0067365D" w:rsidRPr="006C2BB5" w:rsidRDefault="0067365D" w:rsidP="00461C6C">
            <w:pPr>
              <w:pStyle w:val="DDSidebarText"/>
              <w:spacing w:line="312" w:lineRule="auto"/>
            </w:pPr>
            <w:r w:rsidRPr="006C2BB5">
              <w:t>3</w:t>
            </w:r>
          </w:p>
        </w:tc>
        <w:tc>
          <w:tcPr>
            <w:tcW w:w="4320" w:type="dxa"/>
          </w:tcPr>
          <w:p w14:paraId="3E6A2BF7" w14:textId="77777777" w:rsidR="0067365D" w:rsidRPr="006C2BB5" w:rsidRDefault="0067365D" w:rsidP="00461C6C">
            <w:pPr>
              <w:pStyle w:val="DDSidebarText"/>
              <w:spacing w:line="312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C2BB5">
              <w:t>Expertise. True knowledge and application of a skill is a mark of maturity and greatness. (Any)</w:t>
            </w:r>
          </w:p>
        </w:tc>
      </w:tr>
      <w:tr w:rsidR="0067365D" w:rsidRPr="00854B97" w14:paraId="00D0952F" w14:textId="77777777" w:rsidTr="00DB33F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" w:type="dxa"/>
          </w:tcPr>
          <w:p w14:paraId="5ADE0212" w14:textId="77777777" w:rsidR="0067365D" w:rsidRPr="006C2BB5" w:rsidRDefault="0067365D" w:rsidP="00461C6C">
            <w:pPr>
              <w:pStyle w:val="DDSidebarText"/>
              <w:spacing w:line="312" w:lineRule="auto"/>
            </w:pPr>
            <w:r w:rsidRPr="006C2BB5">
              <w:t>4</w:t>
            </w:r>
          </w:p>
        </w:tc>
        <w:tc>
          <w:tcPr>
            <w:tcW w:w="4320" w:type="dxa"/>
          </w:tcPr>
          <w:p w14:paraId="1202645A" w14:textId="77777777" w:rsidR="0067365D" w:rsidRPr="006C2BB5" w:rsidRDefault="0067365D" w:rsidP="00461C6C">
            <w:pPr>
              <w:pStyle w:val="DDSidebarText"/>
              <w:spacing w:line="312" w:lineRule="auto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6C2BB5">
              <w:t>Order. Through organization, planning, and forethought great success can be achieved – and I have more than enough time for all three. (Lawful)</w:t>
            </w:r>
          </w:p>
        </w:tc>
      </w:tr>
    </w:tbl>
    <w:p w14:paraId="5CF7E04C" w14:textId="77777777" w:rsidR="000A2938" w:rsidRDefault="000A2938" w:rsidP="00A20EE4">
      <w:pPr>
        <w:pStyle w:val="DDRegular"/>
      </w:pPr>
    </w:p>
    <w:tbl>
      <w:tblPr>
        <w:tblStyle w:val="PHBTable-Brown"/>
        <w:tblpPr w:leftFromText="180" w:rightFromText="180" w:vertAnchor="text" w:horzAnchor="margin" w:tblpXSpec="right" w:tblpY="300"/>
        <w:tblW w:w="4788" w:type="dxa"/>
        <w:tblLayout w:type="fixed"/>
        <w:tblLook w:val="0420" w:firstRow="1" w:lastRow="0" w:firstColumn="0" w:lastColumn="0" w:noHBand="0" w:noVBand="1"/>
      </w:tblPr>
      <w:tblGrid>
        <w:gridCol w:w="1008"/>
        <w:gridCol w:w="3780"/>
      </w:tblGrid>
      <w:tr w:rsidR="00E06F93" w:rsidRPr="00854B97" w14:paraId="2E7159F4" w14:textId="77777777" w:rsidTr="002F69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1"/>
        </w:trPr>
        <w:tc>
          <w:tcPr>
            <w:tcW w:w="4788" w:type="dxa"/>
            <w:gridSpan w:val="2"/>
          </w:tcPr>
          <w:p w14:paraId="2C64B49B" w14:textId="77777777" w:rsidR="00E06F93" w:rsidRPr="001B42F7" w:rsidRDefault="00E06F93" w:rsidP="00DB33F0">
            <w:pPr>
              <w:pStyle w:val="DDSidebarHeader"/>
              <w:spacing w:line="312" w:lineRule="auto"/>
              <w:rPr>
                <w:rFonts w:ascii="Scaly Sans" w:hAnsi="Scaly Sans"/>
                <w:b/>
              </w:rPr>
            </w:pPr>
            <w:r>
              <w:rPr>
                <w:b/>
              </w:rPr>
              <w:t>Scaly Sans Caps Table Title (11 pt.)</w:t>
            </w:r>
          </w:p>
        </w:tc>
      </w:tr>
      <w:tr w:rsidR="00E06F93" w:rsidRPr="00854B97" w14:paraId="027202A2" w14:textId="77777777" w:rsidTr="002F6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008" w:type="dxa"/>
          </w:tcPr>
          <w:p w14:paraId="4D94AF98" w14:textId="77777777" w:rsidR="00E06F93" w:rsidRPr="001B42F7" w:rsidRDefault="00E06F93" w:rsidP="00DB33F0">
            <w:pPr>
              <w:pStyle w:val="DDSidebarText"/>
              <w:spacing w:line="312" w:lineRule="auto"/>
              <w:jc w:val="center"/>
              <w:rPr>
                <w:b/>
              </w:rPr>
            </w:pPr>
            <w:r>
              <w:rPr>
                <w:b/>
              </w:rPr>
              <w:t>Scaly Sans</w:t>
            </w:r>
          </w:p>
        </w:tc>
        <w:tc>
          <w:tcPr>
            <w:tcW w:w="3780" w:type="dxa"/>
          </w:tcPr>
          <w:p w14:paraId="5C213EC5" w14:textId="77777777" w:rsidR="00E06F93" w:rsidRPr="001B42F7" w:rsidRDefault="00E06F93" w:rsidP="00DB33F0">
            <w:pPr>
              <w:pStyle w:val="DDSidebarText"/>
              <w:spacing w:line="312" w:lineRule="auto"/>
              <w:rPr>
                <w:b/>
              </w:rPr>
            </w:pPr>
            <w:r>
              <w:rPr>
                <w:b/>
              </w:rPr>
              <w:t>Table Interior (9 pt.)</w:t>
            </w:r>
          </w:p>
        </w:tc>
      </w:tr>
      <w:tr w:rsidR="002F6965" w:rsidRPr="00854B97" w14:paraId="589A3CB6" w14:textId="77777777" w:rsidTr="002F696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1008" w:type="dxa"/>
          </w:tcPr>
          <w:p w14:paraId="6ADBA604" w14:textId="77777777" w:rsidR="00E06F93" w:rsidRPr="00901789" w:rsidRDefault="00E06F93" w:rsidP="00DB33F0">
            <w:pPr>
              <w:pStyle w:val="DDSidebarText"/>
              <w:spacing w:line="312" w:lineRule="auto"/>
              <w:jc w:val="center"/>
            </w:pPr>
            <w:r w:rsidRPr="00901789">
              <w:t>1st</w:t>
            </w:r>
          </w:p>
        </w:tc>
        <w:tc>
          <w:tcPr>
            <w:tcW w:w="3780" w:type="dxa"/>
          </w:tcPr>
          <w:p w14:paraId="077CC4E5" w14:textId="77777777" w:rsidR="00E06F93" w:rsidRPr="00901789" w:rsidRDefault="00E06F93" w:rsidP="00DB33F0">
            <w:pPr>
              <w:pStyle w:val="DDSidebarText"/>
              <w:spacing w:line="312" w:lineRule="auto"/>
              <w:rPr>
                <w:i/>
              </w:rPr>
            </w:pPr>
            <w:r w:rsidRPr="00901789">
              <w:rPr>
                <w:i/>
              </w:rPr>
              <w:t>bane, ray of sickness</w:t>
            </w:r>
          </w:p>
        </w:tc>
      </w:tr>
      <w:tr w:rsidR="00E06F93" w:rsidRPr="00854B97" w14:paraId="787FD9E3" w14:textId="77777777" w:rsidTr="002F69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1008" w:type="dxa"/>
          </w:tcPr>
          <w:p w14:paraId="301802D0" w14:textId="77777777" w:rsidR="00E06F93" w:rsidRPr="00901789" w:rsidRDefault="00E06F93" w:rsidP="00DB33F0">
            <w:pPr>
              <w:pStyle w:val="DDSidebarText"/>
              <w:spacing w:line="312" w:lineRule="auto"/>
              <w:jc w:val="center"/>
            </w:pPr>
            <w:r w:rsidRPr="00901789">
              <w:t>2nd</w:t>
            </w:r>
          </w:p>
        </w:tc>
        <w:tc>
          <w:tcPr>
            <w:tcW w:w="3780" w:type="dxa"/>
          </w:tcPr>
          <w:p w14:paraId="2430A03C" w14:textId="77777777" w:rsidR="00E06F93" w:rsidRPr="00901789" w:rsidRDefault="00E06F93" w:rsidP="00DB33F0">
            <w:pPr>
              <w:pStyle w:val="DDSidebarText"/>
              <w:spacing w:line="312" w:lineRule="auto"/>
              <w:rPr>
                <w:i/>
              </w:rPr>
            </w:pPr>
            <w:r w:rsidRPr="00901789">
              <w:rPr>
                <w:i/>
              </w:rPr>
              <w:t>augury, blindness/deafness</w:t>
            </w:r>
          </w:p>
        </w:tc>
      </w:tr>
    </w:tbl>
    <w:p w14:paraId="5BD6CD3A" w14:textId="77777777" w:rsidR="000A2938" w:rsidRDefault="002F6965" w:rsidP="00A20EE4">
      <w:pPr>
        <w:pStyle w:val="DDRegular"/>
      </w:pPr>
      <w:r>
        <w:rPr>
          <w:noProof/>
        </w:rPr>
        <mc:AlternateContent>
          <mc:Choice Requires="wpg">
            <w:drawing>
              <wp:inline distT="0" distB="0" distL="0" distR="0" wp14:anchorId="1D09867B" wp14:editId="3A23C2EC">
                <wp:extent cx="3123565" cy="1027335"/>
                <wp:effectExtent l="76200" t="114300" r="95885" b="135255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3565" cy="1027335"/>
                          <a:chOff x="-8626" y="-1"/>
                          <a:chExt cx="3031423" cy="1966823"/>
                        </a:xfrm>
                      </wpg:grpSpPr>
                      <wpg:grpSp>
                        <wpg:cNvPr id="15" name="Group 15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16" name="Straight Arrow Connector 16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Straight Arrow Connector 19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Rectangle 22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E8D7B0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618" y="2"/>
                            <a:ext cx="3014179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BC2873" w14:textId="77777777" w:rsidR="002F6965" w:rsidRPr="00674494" w:rsidRDefault="002F6965" w:rsidP="002F6965">
                              <w:pPr>
                                <w:pStyle w:val="DDRegular"/>
                                <w:spacing w:line="276" w:lineRule="auto"/>
                                <w:rPr>
                                  <w:rFonts w:ascii="Scaly Sans Caps" w:hAnsi="Scaly Sans Caps"/>
                                  <w:b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Scaly Sans Caps" w:hAnsi="Scaly Sans Caps"/>
                                  <w:b/>
                                  <w:sz w:val="22"/>
                                  <w:szCs w:val="22"/>
                                </w:rPr>
                                <w:t>Sidebar Text (11 pt. Font) - Brown</w:t>
                              </w:r>
                            </w:p>
                            <w:p w14:paraId="46689E97" w14:textId="77777777" w:rsidR="002F6965" w:rsidRPr="00674494" w:rsidRDefault="002F6965" w:rsidP="002F6965">
                              <w:pPr>
                                <w:pStyle w:val="DDRegular"/>
                                <w:rPr>
                                  <w:rFonts w:ascii="Scaly Sans" w:hAnsi="Scaly Sans"/>
                                  <w:szCs w:val="18"/>
                                </w:rPr>
                              </w:pPr>
                              <w:r>
                                <w:rPr>
                                  <w:rFonts w:ascii="Scaly Sans" w:hAnsi="Scaly Sans"/>
                                  <w:szCs w:val="18"/>
                                </w:rPr>
                                <w:t>This is sidebar text, which, along with tables, is in a different font from other text. Align the sides of the sidebar with the text margins of a column. (9 pt. Font)</w:t>
                              </w:r>
                            </w:p>
                            <w:p w14:paraId="3698E664" w14:textId="77777777" w:rsidR="002F6965" w:rsidRDefault="002F6965" w:rsidP="002F6965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09867B" id="Group 14" o:spid="_x0000_s1026" style="width:245.95pt;height:80.9pt;mso-position-horizontal-relative:char;mso-position-vertical-relative:line" coordorigin="-86" coordsize="30314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">
                <v:group id="Group 15" o:spid="_x0000_s1027" style="position:absolute;left:-86;width:30258;height:19667" coordorigin="-86" coordsize="30258,1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6" o:spid="_x0000_s1028" type="#_x0000_t32" style="position:absolute;left:-86;top:19583;width:30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" strokecolor="black [3200]" strokeweight="4.5pt">
                    <v:stroke startarrow="block" endarrow="block" joinstyle="miter"/>
                  </v:shape>
                  <v:shape id="Straight Arrow Connector 19" o:spid="_x0000_s1029" type="#_x0000_t32" style="position:absolute;left:86;top:86;width:30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" strokecolor="black [3200]" strokeweight="4.5pt">
                    <v:stroke startarrow="block" endarrow="block" joinstyle="miter"/>
                  </v:shape>
                  <v:rect id="Rectangle 22" o:spid="_x0000_s1030" style="position:absolute;left:86;width:30086;height:19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" fillcolor="#e8d7b0" stroked="f" strokeweight="0">
                    <v:shadow on="t" color="black" opacity="26214f" origin=",-.5" offset="0,3pt"/>
                  </v: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31" type="#_x0000_t202" style="position:absolute;left:86;width:30141;height:19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4DBC2873" w14:textId="77777777" w:rsidR="002F6965" w:rsidRPr="00674494" w:rsidRDefault="002F6965" w:rsidP="002F6965">
                        <w:pPr>
                          <w:pStyle w:val="DDRegular"/>
                          <w:spacing w:line="276" w:lineRule="auto"/>
                          <w:rPr>
                            <w:rFonts w:ascii="Scaly Sans Caps" w:hAnsi="Scaly Sans Caps"/>
                            <w:b/>
                            <w:sz w:val="22"/>
                            <w:szCs w:val="22"/>
                          </w:rPr>
                        </w:pPr>
                        <w:r>
                          <w:rPr>
                            <w:rFonts w:ascii="Scaly Sans Caps" w:hAnsi="Scaly Sans Caps"/>
                            <w:b/>
                            <w:sz w:val="22"/>
                            <w:szCs w:val="22"/>
                          </w:rPr>
                          <w:t>Sidebar Text (11 pt. Font) - Brown</w:t>
                        </w:r>
                      </w:p>
                      <w:p w14:paraId="46689E97" w14:textId="77777777" w:rsidR="002F6965" w:rsidRPr="00674494" w:rsidRDefault="002F6965" w:rsidP="002F6965">
                        <w:pPr>
                          <w:pStyle w:val="DDRegular"/>
                          <w:rPr>
                            <w:rFonts w:ascii="Scaly Sans" w:hAnsi="Scaly Sans"/>
                            <w:szCs w:val="18"/>
                          </w:rPr>
                        </w:pPr>
                        <w:r>
                          <w:rPr>
                            <w:rFonts w:ascii="Scaly Sans" w:hAnsi="Scaly Sans"/>
                            <w:szCs w:val="18"/>
                          </w:rPr>
                          <w:t>This is sidebar text, which, along with tables, is in a different font from other text. Align the sides of the sidebar with the text margins of a column. (9 pt. Font)</w:t>
                        </w:r>
                      </w:p>
                      <w:p w14:paraId="3698E664" w14:textId="77777777" w:rsidR="002F6965" w:rsidRDefault="002F6965" w:rsidP="002F6965">
                        <w:pPr>
                          <w:pStyle w:val="DDRegula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A8C1C56" w14:textId="77777777" w:rsidR="00E06F93" w:rsidRDefault="00E06F93" w:rsidP="00A20EE4">
      <w:pPr>
        <w:pStyle w:val="DDRegular"/>
      </w:pPr>
    </w:p>
    <w:p w14:paraId="56307940" w14:textId="26CCEA0C" w:rsidR="00461C6C" w:rsidRDefault="00A20EE4" w:rsidP="00A20EE4">
      <w:pPr>
        <w:pStyle w:val="DDRegular"/>
      </w:pPr>
      <w:r>
        <w:rPr>
          <w:noProof/>
        </w:rPr>
        <mc:AlternateContent>
          <mc:Choice Requires="wpg">
            <w:drawing>
              <wp:inline distT="0" distB="0" distL="0" distR="0" wp14:anchorId="65B94554" wp14:editId="7A4CD38A">
                <wp:extent cx="3126105" cy="936919"/>
                <wp:effectExtent l="76200" t="114300" r="93345" b="130175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26105" cy="936919"/>
                          <a:chOff x="-8626" y="-1"/>
                          <a:chExt cx="3033887" cy="1966823"/>
                        </a:xfrm>
                      </wpg:grpSpPr>
                      <wpg:grpSp>
                        <wpg:cNvPr id="5" name="Group 5"/>
                        <wpg:cNvGrpSpPr/>
                        <wpg:grpSpPr>
                          <a:xfrm>
                            <a:off x="-8626" y="-1"/>
                            <a:ext cx="3025876" cy="1966733"/>
                            <a:chOff x="-8626" y="-1"/>
                            <a:chExt cx="3025876" cy="1966733"/>
                          </a:xfrm>
                        </wpg:grpSpPr>
                        <wps:wsp>
                          <wps:cNvPr id="3" name="Straight Arrow Connector 3"/>
                          <wps:cNvCnPr/>
                          <wps:spPr>
                            <a:xfrm>
                              <a:off x="-8626" y="1958311"/>
                              <a:ext cx="3008630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Straight Arrow Connector 2"/>
                          <wps:cNvCnPr/>
                          <wps:spPr>
                            <a:xfrm>
                              <a:off x="8625" y="8626"/>
                              <a:ext cx="3008524" cy="0"/>
                            </a:xfrm>
                            <a:prstGeom prst="straightConnector1">
                              <a:avLst/>
                            </a:prstGeom>
                            <a:ln w="57150">
                              <a:headEnd type="triangle" w="med" len="med"/>
                              <a:tailEnd type="triangle" w="med" len="med"/>
                            </a:ln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" name="Rectangle 1"/>
                          <wps:cNvSpPr/>
                          <wps:spPr>
                            <a:xfrm>
                              <a:off x="8620" y="-1"/>
                              <a:ext cx="3008630" cy="1966733"/>
                            </a:xfrm>
                            <a:prstGeom prst="rect">
                              <a:avLst/>
                            </a:prstGeom>
                            <a:solidFill>
                              <a:srgbClr val="CEE4AA"/>
                            </a:solidFill>
                            <a:ln w="0">
                              <a:noFill/>
                            </a:ln>
                            <a:effectLst>
                              <a:glow rad="63500">
                                <a:schemeClr val="bg2">
                                  <a:lumMod val="50000"/>
                                  <a:alpha val="40000"/>
                                </a:schemeClr>
                              </a:glow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  <a:softEdge rad="12700"/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624" y="2"/>
                            <a:ext cx="3016637" cy="19668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5D252" w14:textId="77777777" w:rsidR="0067365D" w:rsidRPr="00674494" w:rsidRDefault="0067365D" w:rsidP="0067365D">
                              <w:pPr>
                                <w:pStyle w:val="DDRegular"/>
                                <w:spacing w:line="276" w:lineRule="auto"/>
                                <w:rPr>
                                  <w:rFonts w:ascii="Scaly Sans Caps" w:hAnsi="Scaly Sans Caps"/>
                                  <w:b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Scaly Sans Caps" w:hAnsi="Scaly Sans Caps"/>
                                  <w:b/>
                                  <w:sz w:val="22"/>
                                  <w:szCs w:val="22"/>
                                </w:rPr>
                                <w:t>Sidebar Text</w:t>
                              </w:r>
                              <w:r w:rsidR="006C2BB5">
                                <w:rPr>
                                  <w:rFonts w:ascii="Scaly Sans Caps" w:hAnsi="Scaly Sans Caps"/>
                                  <w:b/>
                                  <w:sz w:val="22"/>
                                  <w:szCs w:val="22"/>
                                </w:rPr>
                                <w:t xml:space="preserve"> (11 pt. Font)</w:t>
                              </w:r>
                              <w:r w:rsidR="002F6965">
                                <w:rPr>
                                  <w:rFonts w:ascii="Scaly Sans Caps" w:hAnsi="Scaly Sans Caps"/>
                                  <w:b/>
                                  <w:sz w:val="22"/>
                                  <w:szCs w:val="22"/>
                                </w:rPr>
                                <w:t xml:space="preserve"> - Green</w:t>
                              </w:r>
                            </w:p>
                            <w:p w14:paraId="5C127E7C" w14:textId="77777777" w:rsidR="0067365D" w:rsidRPr="00674494" w:rsidRDefault="0067365D" w:rsidP="0067365D">
                              <w:pPr>
                                <w:pStyle w:val="DDRegular"/>
                                <w:rPr>
                                  <w:rFonts w:ascii="Scaly Sans" w:hAnsi="Scaly Sans"/>
                                  <w:szCs w:val="18"/>
                                </w:rPr>
                              </w:pPr>
                              <w:r>
                                <w:rPr>
                                  <w:rFonts w:ascii="Scaly Sans" w:hAnsi="Scaly Sans"/>
                                  <w:szCs w:val="18"/>
                                </w:rPr>
                                <w:t xml:space="preserve">This </w:t>
                              </w:r>
                              <w:r w:rsidR="006C2BB5">
                                <w:rPr>
                                  <w:rFonts w:ascii="Scaly Sans" w:hAnsi="Scaly Sans"/>
                                  <w:szCs w:val="18"/>
                                </w:rPr>
                                <w:t xml:space="preserve">is sidebar text, which, along with tables, </w:t>
                              </w:r>
                              <w:r>
                                <w:rPr>
                                  <w:rFonts w:ascii="Scaly Sans" w:hAnsi="Scaly Sans"/>
                                  <w:szCs w:val="18"/>
                                </w:rPr>
                                <w:t>is in a different font from other text. Align the sides of the sidebar with the text margins of a column.</w:t>
                              </w:r>
                              <w:r w:rsidR="006C2BB5">
                                <w:rPr>
                                  <w:rFonts w:ascii="Scaly Sans" w:hAnsi="Scaly Sans"/>
                                  <w:szCs w:val="18"/>
                                </w:rPr>
                                <w:t xml:space="preserve"> (9 pt. Font)</w:t>
                              </w:r>
                            </w:p>
                            <w:p w14:paraId="4C8B4E10" w14:textId="77777777" w:rsidR="0067365D" w:rsidRDefault="0067365D" w:rsidP="0067365D">
                              <w:pPr>
                                <w:pStyle w:val="DDRegula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B94554" id="Group 6" o:spid="_x0000_s1032" style="width:246.15pt;height:73.75pt;mso-position-horizontal-relative:char;mso-position-vertical-relative:line" coordorigin="-86" coordsize="30338,19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">
                <v:group id="Group 5" o:spid="_x0000_s1033" style="position:absolute;left:-86;width:30258;height:19667" coordorigin="-86" coordsize="30258,19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shape id="Straight Arrow Connector 3" o:spid="_x0000_s1034" type="#_x0000_t32" style="position:absolute;left:-86;top:19583;width:3008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" strokecolor="black [3200]" strokeweight="4.5pt">
                    <v:stroke startarrow="block" endarrow="block" joinstyle="miter"/>
                  </v:shape>
                  <v:shape id="Straight Arrow Connector 2" o:spid="_x0000_s1035" type="#_x0000_t32" style="position:absolute;left:86;top:86;width:3008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" strokecolor="black [3200]" strokeweight="4.5pt">
                    <v:stroke startarrow="block" endarrow="block" joinstyle="miter"/>
                  </v:shape>
                  <v:rect id="Rectangle 1" o:spid="_x0000_s1036" style="position:absolute;left:86;width:30086;height:19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" fillcolor="#cee4aa" stroked="f" strokeweight="0">
                    <v:shadow on="t" color="black" opacity="26214f" origin=",-.5" offset="0,3pt"/>
                  </v:rect>
                </v:group>
                <v:shape id="Text Box 2" o:spid="_x0000_s1037" type="#_x0000_t202" style="position:absolute;left:86;width:30166;height:19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" filled="f" stroked="f">
                  <v:textbox>
                    <w:txbxContent>
                      <w:p w14:paraId="6D75D252" w14:textId="77777777" w:rsidR="0067365D" w:rsidRPr="00674494" w:rsidRDefault="0067365D" w:rsidP="0067365D">
                        <w:pPr>
                          <w:pStyle w:val="DDRegular"/>
                          <w:spacing w:line="276" w:lineRule="auto"/>
                          <w:rPr>
                            <w:rFonts w:ascii="Scaly Sans Caps" w:hAnsi="Scaly Sans Caps"/>
                            <w:b/>
                            <w:sz w:val="22"/>
                            <w:szCs w:val="22"/>
                          </w:rPr>
                        </w:pPr>
                        <w:r>
                          <w:rPr>
                            <w:rFonts w:ascii="Scaly Sans Caps" w:hAnsi="Scaly Sans Caps"/>
                            <w:b/>
                            <w:sz w:val="22"/>
                            <w:szCs w:val="22"/>
                          </w:rPr>
                          <w:t>Sidebar Text</w:t>
                        </w:r>
                        <w:r w:rsidR="006C2BB5">
                          <w:rPr>
                            <w:rFonts w:ascii="Scaly Sans Caps" w:hAnsi="Scaly Sans Caps"/>
                            <w:b/>
                            <w:sz w:val="22"/>
                            <w:szCs w:val="22"/>
                          </w:rPr>
                          <w:t xml:space="preserve"> (11 pt. Font)</w:t>
                        </w:r>
                        <w:r w:rsidR="002F6965">
                          <w:rPr>
                            <w:rFonts w:ascii="Scaly Sans Caps" w:hAnsi="Scaly Sans Caps"/>
                            <w:b/>
                            <w:sz w:val="22"/>
                            <w:szCs w:val="22"/>
                          </w:rPr>
                          <w:t xml:space="preserve"> - Green</w:t>
                        </w:r>
                      </w:p>
                      <w:p w14:paraId="5C127E7C" w14:textId="77777777" w:rsidR="0067365D" w:rsidRPr="00674494" w:rsidRDefault="0067365D" w:rsidP="0067365D">
                        <w:pPr>
                          <w:pStyle w:val="DDRegular"/>
                          <w:rPr>
                            <w:rFonts w:ascii="Scaly Sans" w:hAnsi="Scaly Sans"/>
                            <w:szCs w:val="18"/>
                          </w:rPr>
                        </w:pPr>
                        <w:r>
                          <w:rPr>
                            <w:rFonts w:ascii="Scaly Sans" w:hAnsi="Scaly Sans"/>
                            <w:szCs w:val="18"/>
                          </w:rPr>
                          <w:t xml:space="preserve">This </w:t>
                        </w:r>
                        <w:r w:rsidR="006C2BB5">
                          <w:rPr>
                            <w:rFonts w:ascii="Scaly Sans" w:hAnsi="Scaly Sans"/>
                            <w:szCs w:val="18"/>
                          </w:rPr>
                          <w:t xml:space="preserve">is sidebar text, which, along with tables, </w:t>
                        </w:r>
                        <w:r>
                          <w:rPr>
                            <w:rFonts w:ascii="Scaly Sans" w:hAnsi="Scaly Sans"/>
                            <w:szCs w:val="18"/>
                          </w:rPr>
                          <w:t>is in a different font from other text. Align the sides of the sidebar with the text margins of a column.</w:t>
                        </w:r>
                        <w:r w:rsidR="006C2BB5">
                          <w:rPr>
                            <w:rFonts w:ascii="Scaly Sans" w:hAnsi="Scaly Sans"/>
                            <w:szCs w:val="18"/>
                          </w:rPr>
                          <w:t xml:space="preserve"> (9 pt. Font)</w:t>
                        </w:r>
                      </w:p>
                      <w:p w14:paraId="4C8B4E10" w14:textId="77777777" w:rsidR="0067365D" w:rsidRDefault="0067365D" w:rsidP="0067365D">
                        <w:pPr>
                          <w:pStyle w:val="DDRegular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A88137" w14:textId="77777777" w:rsidR="00461C6C" w:rsidRDefault="00461C6C" w:rsidP="00A20EE4">
      <w:pPr>
        <w:pStyle w:val="DDRegular"/>
      </w:pPr>
    </w:p>
    <w:p w14:paraId="37266C5A" w14:textId="3F6AB902" w:rsidR="00B94390" w:rsidRPr="003F778E" w:rsidRDefault="003F778E" w:rsidP="00A20EE4">
      <w:pPr>
        <w:pStyle w:val="1"/>
      </w:pPr>
      <w:r>
        <w:lastRenderedPageBreak/>
        <w:t>Заголовок</w:t>
      </w:r>
      <w:r w:rsidR="00A20EE4">
        <w:t xml:space="preserve"> 1</w:t>
      </w:r>
    </w:p>
    <w:p w14:paraId="7D1070D0" w14:textId="77777777" w:rsidR="00A20EE4" w:rsidRDefault="00A20EE4" w:rsidP="00A20EE4">
      <w:pPr>
        <w:pStyle w:val="DDRegular"/>
      </w:pPr>
    </w:p>
    <w:p w14:paraId="6C274BD8" w14:textId="77777777" w:rsidR="00A20EE4" w:rsidRDefault="00A20EE4" w:rsidP="00A20EE4">
      <w:pPr>
        <w:pStyle w:val="DDRegular"/>
      </w:pPr>
    </w:p>
    <w:p w14:paraId="191F1D9D" w14:textId="77777777" w:rsidR="00A20EE4" w:rsidRDefault="00A20EE4" w:rsidP="00A20EE4">
      <w:pPr>
        <w:pStyle w:val="DDRegular"/>
      </w:pPr>
    </w:p>
    <w:p w14:paraId="2DAADF87" w14:textId="77777777" w:rsidR="00A20EE4" w:rsidRDefault="00A20EE4" w:rsidP="00A20EE4">
      <w:pPr>
        <w:pStyle w:val="DDRegular"/>
      </w:pPr>
    </w:p>
    <w:p w14:paraId="426165FD" w14:textId="77777777" w:rsidR="00A20EE4" w:rsidRDefault="00A20EE4" w:rsidP="00A20EE4">
      <w:pPr>
        <w:pStyle w:val="DDRegular"/>
      </w:pPr>
    </w:p>
    <w:p w14:paraId="58179B73" w14:textId="0F4E1AA8" w:rsidR="00A01228" w:rsidRPr="00A01228" w:rsidRDefault="00CE1172" w:rsidP="00A20EE4">
      <w:pPr>
        <w:pStyle w:val="DDRegular"/>
      </w:pPr>
      <w:r>
        <w:rPr>
          <w:noProof/>
        </w:rPr>
        <mc:AlternateContent>
          <mc:Choice Requires="wpg">
            <w:drawing>
              <wp:inline distT="0" distB="0" distL="0" distR="0" wp14:anchorId="5D90D883" wp14:editId="1D30DCDC">
                <wp:extent cx="3503221" cy="5735786"/>
                <wp:effectExtent l="0" t="0" r="0" b="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3221" cy="5735786"/>
                          <a:chOff x="0" y="0"/>
                          <a:chExt cx="3503221" cy="5735786"/>
                        </a:xfrm>
                      </wpg:grpSpPr>
                      <wpg:grpSp>
                        <wpg:cNvPr id="17" name="Group 17"/>
                        <wpg:cNvGrpSpPr/>
                        <wpg:grpSpPr>
                          <a:xfrm>
                            <a:off x="0" y="391886"/>
                            <a:ext cx="3503221" cy="4987636"/>
                            <a:chOff x="0" y="0"/>
                            <a:chExt cx="3503221" cy="4987636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503221" cy="498763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7" name="Text Box 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78130" y="190005"/>
                              <a:ext cx="3126740" cy="46310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PHBClassSpellListTable-Green"/>
                                  <w:tblW w:w="4788" w:type="dxa"/>
                                  <w:tblLayout w:type="fixed"/>
                                  <w:tblLook w:val="0420" w:firstRow="1" w:lastRow="0" w:firstColumn="0" w:lastColumn="0" w:noHBand="0" w:noVBand="1"/>
                                </w:tblPr>
                                <w:tblGrid>
                                  <w:gridCol w:w="648"/>
                                  <w:gridCol w:w="1080"/>
                                  <w:gridCol w:w="3060"/>
                                </w:tblGrid>
                                <w:tr w:rsidR="00A01228" w:rsidRPr="006C4C3F" w14:paraId="2578E02A" w14:textId="77777777" w:rsidTr="00B14116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4788" w:type="dxa"/>
                                      <w:gridSpan w:val="3"/>
                                    </w:tcPr>
                                    <w:p w14:paraId="55F4A55E" w14:textId="77777777" w:rsidR="00A01228" w:rsidRPr="001B42F7" w:rsidRDefault="00A01228" w:rsidP="001B42F7">
                                      <w:pPr>
                                        <w:pStyle w:val="DDSidebarHeader"/>
                                        <w:rPr>
                                          <w:b/>
                                          <w:sz w:val="17"/>
                                          <w:szCs w:val="17"/>
                                        </w:rPr>
                                      </w:pPr>
                                      <w:r w:rsidRPr="001B42F7">
                                        <w:rPr>
                                          <w:b/>
                                        </w:rPr>
                                        <w:t>Class Table – Single Column Width</w:t>
                                      </w:r>
                                    </w:p>
                                  </w:tc>
                                </w:tr>
                                <w:tr w:rsidR="00B94390" w:rsidRPr="006C4C3F" w14:paraId="67C08730" w14:textId="77777777" w:rsidTr="009276F2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293C7D02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Level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10946FB9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Proficiency Bonus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298ED650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Features</w:t>
                                      </w:r>
                                    </w:p>
                                  </w:tc>
                                </w:tr>
                                <w:tr w:rsidR="00B94390" w:rsidRPr="006C4C3F" w14:paraId="4BDCDBC3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600F2B41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1st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40FB4F41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041C4702" w14:textId="77777777" w:rsidR="00B94390" w:rsidRPr="00D00461" w:rsidRDefault="00B94390" w:rsidP="00D00461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 xml:space="preserve">This class table is used for classes </w:t>
                                      </w:r>
                                    </w:p>
                                  </w:tc>
                                </w:tr>
                                <w:tr w:rsidR="00B94390" w:rsidRPr="006C4C3F" w14:paraId="7EB7CC70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72E79EFB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2nd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3ACAE68A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14FB1094" w14:textId="77777777" w:rsidR="00B94390" w:rsidRPr="00D00461" w:rsidRDefault="00D00461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 xml:space="preserve">that </w:t>
                                      </w:r>
                                      <w:r w:rsidR="00B94390"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only need one column of space.</w:t>
                                      </w:r>
                                    </w:p>
                                  </w:tc>
                                </w:tr>
                                <w:tr w:rsidR="00B94390" w:rsidRPr="006C4C3F" w14:paraId="67B6A105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6C2ADA3F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3rd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4303A2F0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7D8EBB5C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0CE06818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644C2C88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4th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595556F0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39F526DB" w14:textId="77777777" w:rsidR="00B94390" w:rsidRPr="00D00461" w:rsidRDefault="00B94390" w:rsidP="00D00461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 xml:space="preserve">You can alter the size of the outline </w:t>
                                      </w:r>
                                    </w:p>
                                  </w:tc>
                                </w:tr>
                                <w:tr w:rsidR="00B94390" w:rsidRPr="006C4C3F" w14:paraId="690D1EBB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18060D9B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5th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3B449F38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529CEBC1" w14:textId="77777777" w:rsidR="00B94390" w:rsidRPr="00D00461" w:rsidRDefault="00D00461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 xml:space="preserve">by </w:t>
                                      </w:r>
                                      <w:r w:rsidR="00B94390"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stretching it.</w:t>
                                      </w:r>
                                    </w:p>
                                  </w:tc>
                                </w:tr>
                                <w:tr w:rsidR="00B94390" w:rsidRPr="006C4C3F" w14:paraId="0047D247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3760E10C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6th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1AA65F88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7BAB9388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175A47D4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5E5AA9A9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7th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572B9741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3E567F31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6237483B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7D825F5C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8th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0D915A57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1C437048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690765F2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7DDAE39C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9th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515AD241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2440E7C0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0563D18A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5BDEF3C4" w14:textId="77777777" w:rsidR="00B94390" w:rsidRPr="00D00461" w:rsidRDefault="00B94390" w:rsidP="006C4C3F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10th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133A93E7" w14:textId="77777777" w:rsidR="00B94390" w:rsidRPr="00D00461" w:rsidRDefault="00B94390" w:rsidP="006C4C3F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4948B565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46C46240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616A598C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11th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47FA3576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64E1D565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3EDB630D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76FA13ED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12th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72DB73C4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67F50C07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2039C70E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0173C2E4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13th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51085E26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4910AFEC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5C5C4B5E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63962127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14th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1182B06F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5DB74EF1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365C0260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5BC42A7E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15th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0F9EF958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60D06914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575BAAC7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02D3FC1D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16th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197B92D8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34BD25B0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3843AC09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72B365F6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17th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675B8E1E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3E680990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775E568E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172B9D21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18th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7F37B5E1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1749701A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6D80C865" w14:textId="77777777" w:rsidTr="00893823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792B7FDE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19th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14D55246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56C20D30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6C4C3F" w14:paraId="04A1D851" w14:textId="77777777" w:rsidTr="00893823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0094C25B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20th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  <w:vAlign w:val="bottom"/>
                                    </w:tcPr>
                                    <w:p w14:paraId="65F0D3AE" w14:textId="77777777" w:rsidR="00B94390" w:rsidRPr="00D00461" w:rsidRDefault="00B94390" w:rsidP="00D027E8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060" w:type="dxa"/>
                                      <w:vAlign w:val="bottom"/>
                                    </w:tcPr>
                                    <w:p w14:paraId="62F5A402" w14:textId="77777777" w:rsidR="00B94390" w:rsidRPr="00D00461" w:rsidRDefault="00B94390" w:rsidP="00893823">
                                      <w:pPr>
                                        <w:pStyle w:val="a5"/>
                                        <w:spacing w:line="276" w:lineRule="auto"/>
                                        <w:suppressOverlap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FF44B01" w14:textId="77777777" w:rsidR="00B94390" w:rsidRPr="00522E76" w:rsidRDefault="00B94390" w:rsidP="00B94390">
                                <w:pPr>
                                  <w:rPr>
                                    <w:rFonts w:ascii="Scaly Sans" w:hAnsi="Scaly Sans"/>
                                    <w:sz w:val="17"/>
                                    <w:szCs w:val="17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12" name="Picture 12" descr="fancy-circle-sliver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08" b="13174"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1395350" y="4269184"/>
                            <a:ext cx="570015" cy="2363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fancy-circle-sliver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08" b="13174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1549726" y="-896587"/>
                            <a:ext cx="570016" cy="2363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90D883" id="Group 18" o:spid="_x0000_s1038" style="width:275.85pt;height:451.65pt;mso-position-horizontal-relative:char;mso-position-vertical-relative:line" coordsize="35032,57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">
                <v:group id="Group 17" o:spid="_x0000_s1039" style="position:absolute;top:3918;width:35032;height:49877" coordsize="35032,498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40" type="#_x0000_t75" style="position:absolute;width:35032;height:49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">
                    <v:imagedata r:id="rId10" o:title=""/>
                  </v:shape>
                  <v:shape id="Text Box 7" o:spid="_x0000_s1041" type="#_x0000_t202" style="position:absolute;left:1781;top:1900;width:31267;height:46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" filled="f" stroked="f">
                    <v:textbox>
                      <w:txbxContent>
                        <w:tbl>
                          <w:tblPr>
                            <w:tblStyle w:val="PHBClassSpellListTable-Green"/>
                            <w:tblW w:w="4788" w:type="dxa"/>
                            <w:tblLayout w:type="fixed"/>
                            <w:tblLook w:val="0420" w:firstRow="1" w:lastRow="0" w:firstColumn="0" w:lastColumn="0" w:noHBand="0" w:noVBand="1"/>
                          </w:tblPr>
                          <w:tblGrid>
                            <w:gridCol w:w="648"/>
                            <w:gridCol w:w="1080"/>
                            <w:gridCol w:w="3060"/>
                          </w:tblGrid>
                          <w:tr w:rsidR="00A01228" w:rsidRPr="006C4C3F" w14:paraId="2578E02A" w14:textId="77777777" w:rsidTr="00B14116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trPr>
                            <w:tc>
                              <w:tcPr>
                                <w:tcW w:w="4788" w:type="dxa"/>
                                <w:gridSpan w:val="3"/>
                              </w:tcPr>
                              <w:p w14:paraId="55F4A55E" w14:textId="77777777" w:rsidR="00A01228" w:rsidRPr="001B42F7" w:rsidRDefault="00A01228" w:rsidP="001B42F7">
                                <w:pPr>
                                  <w:pStyle w:val="DDSidebarHeader"/>
                                  <w:rPr>
                                    <w:b/>
                                    <w:sz w:val="17"/>
                                    <w:szCs w:val="17"/>
                                  </w:rPr>
                                </w:pPr>
                                <w:r w:rsidRPr="001B42F7">
                                  <w:rPr>
                                    <w:b/>
                                  </w:rPr>
                                  <w:t>Class Table – Single Column Width</w:t>
                                </w:r>
                              </w:p>
                            </w:tc>
                          </w:tr>
                          <w:tr w:rsidR="00B94390" w:rsidRPr="006C4C3F" w14:paraId="67C08730" w14:textId="77777777" w:rsidTr="009276F2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293C7D02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Level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10946FB9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Proficiency Bonus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298ED650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Features</w:t>
                                </w:r>
                              </w:p>
                            </w:tc>
                          </w:tr>
                          <w:tr w:rsidR="00B94390" w:rsidRPr="006C4C3F" w14:paraId="4BDCDBC3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600F2B41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1st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40FB4F41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041C4702" w14:textId="77777777" w:rsidR="00B94390" w:rsidRPr="00D00461" w:rsidRDefault="00B94390" w:rsidP="00D00461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 xml:space="preserve">This class table is used for classes </w:t>
                                </w:r>
                              </w:p>
                            </w:tc>
                          </w:tr>
                          <w:tr w:rsidR="00B94390" w:rsidRPr="006C4C3F" w14:paraId="7EB7CC70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72E79EFB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2nd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3ACAE68A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14FB1094" w14:textId="77777777" w:rsidR="00B94390" w:rsidRPr="00D00461" w:rsidRDefault="00D00461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 xml:space="preserve">that </w:t>
                                </w:r>
                                <w:r w:rsidR="00B94390"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only need one column of space.</w:t>
                                </w:r>
                              </w:p>
                            </w:tc>
                          </w:tr>
                          <w:tr w:rsidR="00B94390" w:rsidRPr="006C4C3F" w14:paraId="67B6A105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6C2ADA3F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3rd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4303A2F0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7D8EBB5C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0CE06818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644C2C88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4th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595556F0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39F526DB" w14:textId="77777777" w:rsidR="00B94390" w:rsidRPr="00D00461" w:rsidRDefault="00B94390" w:rsidP="00D00461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 xml:space="preserve">You can alter the size of the outline </w:t>
                                </w:r>
                              </w:p>
                            </w:tc>
                          </w:tr>
                          <w:tr w:rsidR="00B94390" w:rsidRPr="006C4C3F" w14:paraId="690D1EBB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18060D9B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5th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3B449F38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529CEBC1" w14:textId="77777777" w:rsidR="00B94390" w:rsidRPr="00D00461" w:rsidRDefault="00D00461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 xml:space="preserve">by </w:t>
                                </w:r>
                                <w:r w:rsidR="00B94390"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stretching it.</w:t>
                                </w:r>
                              </w:p>
                            </w:tc>
                          </w:tr>
                          <w:tr w:rsidR="00B94390" w:rsidRPr="006C4C3F" w14:paraId="0047D247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3760E10C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6th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1AA65F88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7BAB9388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175A47D4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5E5AA9A9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7th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572B9741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3E567F31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6237483B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7D825F5C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8th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0D915A57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1C437048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690765F2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7DDAE39C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9th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515AD241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2440E7C0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0563D18A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5BDEF3C4" w14:textId="77777777" w:rsidR="00B94390" w:rsidRPr="00D00461" w:rsidRDefault="00B94390" w:rsidP="006C4C3F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10th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133A93E7" w14:textId="77777777" w:rsidR="00B94390" w:rsidRPr="00D00461" w:rsidRDefault="00B94390" w:rsidP="006C4C3F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4948B565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46C46240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616A598C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11th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47FA3576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64E1D565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3EDB630D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76FA13ED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12th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72DB73C4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67F50C07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2039C70E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0173C2E4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13th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51085E26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4910AFEC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5C5C4B5E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63962127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14th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1182B06F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5DB74EF1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365C0260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5BC42A7E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15th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0F9EF958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60D06914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575BAAC7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02D3FC1D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16th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197B92D8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34BD25B0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3843AC09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72B365F6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17th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675B8E1E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3E680990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775E568E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172B9D21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18th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7F37B5E1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1749701A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6D80C865" w14:textId="77777777" w:rsidTr="00893823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792B7FDE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19th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14D55246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56C20D30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6C4C3F" w14:paraId="04A1D851" w14:textId="77777777" w:rsidTr="00893823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0094C25B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20th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  <w:vAlign w:val="bottom"/>
                              </w:tcPr>
                              <w:p w14:paraId="65F0D3AE" w14:textId="77777777" w:rsidR="00B94390" w:rsidRPr="00D00461" w:rsidRDefault="00B94390" w:rsidP="00D027E8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060" w:type="dxa"/>
                                <w:vAlign w:val="bottom"/>
                              </w:tcPr>
                              <w:p w14:paraId="62F5A402" w14:textId="77777777" w:rsidR="00B94390" w:rsidRPr="00D00461" w:rsidRDefault="00B94390" w:rsidP="00893823">
                                <w:pPr>
                                  <w:pStyle w:val="a5"/>
                                  <w:spacing w:line="276" w:lineRule="auto"/>
                                  <w:suppressOverlap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14:paraId="4FF44B01" w14:textId="77777777" w:rsidR="00B94390" w:rsidRPr="00522E76" w:rsidRDefault="00B94390" w:rsidP="00B94390">
                          <w:pPr>
                            <w:rPr>
                              <w:rFonts w:ascii="Scaly Sans" w:hAnsi="Scaly Sans"/>
                              <w:sz w:val="17"/>
                              <w:szCs w:val="17"/>
                            </w:rPr>
                          </w:pPr>
                        </w:p>
                      </w:txbxContent>
                    </v:textbox>
                  </v:shape>
                </v:group>
                <v:shape id="Picture 12" o:spid="_x0000_s1042" type="#_x0000_t75" alt="fancy-circle-sliver" style="position:absolute;left:13953;top:42691;width:5700;height:2363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">
                  <v:imagedata r:id="rId11" o:title="fancy-circle-sliver" croptop="5969f" cropbottom="8634f"/>
                </v:shape>
                <v:shape id="Picture 13" o:spid="_x0000_s1043" type="#_x0000_t75" alt="fancy-circle-sliver" style="position:absolute;left:15497;top:-8966;width:5700;height:23632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">
                  <v:imagedata r:id="rId11" o:title="fancy-circle-sliver" croptop="5969f" cropbottom="8634f"/>
                </v:shape>
                <w10:anchorlock/>
              </v:group>
            </w:pict>
          </mc:Fallback>
        </mc:AlternateContent>
      </w:r>
    </w:p>
    <w:p w14:paraId="1CB3740E" w14:textId="77777777" w:rsidR="00B94390" w:rsidRDefault="00B94390" w:rsidP="00A20EE4">
      <w:pPr>
        <w:pStyle w:val="DDRegular"/>
        <w:rPr>
          <w:rFonts w:ascii="Mr. Eaves Small Caps" w:hAnsi="Mr. Eaves Small Caps"/>
          <w:color w:val="53170D"/>
          <w:sz w:val="40"/>
        </w:rPr>
      </w:pPr>
      <w:r>
        <w:br w:type="page"/>
      </w:r>
    </w:p>
    <w:p w14:paraId="2B77F86E" w14:textId="77777777" w:rsidR="00CE1172" w:rsidRDefault="00CE1172" w:rsidP="00A20EE4">
      <w:pPr>
        <w:pStyle w:val="DDRegula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699F1EA" wp14:editId="23536FD2">
                <wp:extent cx="7730836" cy="5213267"/>
                <wp:effectExtent l="0" t="0" r="3810" b="0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30836" cy="5213267"/>
                          <a:chOff x="0" y="0"/>
                          <a:chExt cx="7730836" cy="5213267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fancy-circle-sliver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08" b="131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23158"/>
                            <a:ext cx="570016" cy="2363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fancy-circle-sliver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108" b="13174"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7160821" y="1353788"/>
                            <a:ext cx="570015" cy="2363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g:grpSp>
                        <wpg:cNvPr id="20" name="Group 20"/>
                        <wpg:cNvGrpSpPr/>
                        <wpg:grpSpPr>
                          <a:xfrm>
                            <a:off x="213756" y="0"/>
                            <a:ext cx="7220197" cy="5213267"/>
                            <a:chOff x="0" y="0"/>
                            <a:chExt cx="7220197" cy="5213267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7220197" cy="5213267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44384" y="308758"/>
                              <a:ext cx="6601460" cy="46310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tbl>
                                <w:tblPr>
                                  <w:tblStyle w:val="PHBClassSpellListTable-Green"/>
                                  <w:tblW w:w="10278" w:type="dxa"/>
                                  <w:tblLayout w:type="fixed"/>
                                  <w:tblLook w:val="0420" w:firstRow="1" w:lastRow="0" w:firstColumn="0" w:lastColumn="0" w:noHBand="0" w:noVBand="1"/>
                                </w:tblPr>
                                <w:tblGrid>
                                  <w:gridCol w:w="648"/>
                                  <w:gridCol w:w="1080"/>
                                  <w:gridCol w:w="3960"/>
                                  <w:gridCol w:w="1530"/>
                                  <w:gridCol w:w="1530"/>
                                  <w:gridCol w:w="1530"/>
                                </w:tblGrid>
                                <w:tr w:rsidR="00B94390" w:rsidRPr="00522E76" w14:paraId="747BF391" w14:textId="77777777" w:rsidTr="00D00461">
                                  <w:trPr>
                                    <w:gridAfter w:val="3"/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<w:wAfter w:w="4590" w:type="dxa"/>
                                  </w:trPr>
                                  <w:tc>
                                    <w:tcPr>
                                      <w:tcW w:w="5688" w:type="dxa"/>
                                      <w:gridSpan w:val="3"/>
                                    </w:tcPr>
                                    <w:p w14:paraId="75F288ED" w14:textId="77777777" w:rsidR="00B94390" w:rsidRPr="00522E76" w:rsidRDefault="00B94390" w:rsidP="00E13DC2">
                                      <w:pPr>
                                        <w:pStyle w:val="DDRegular"/>
                                        <w:rPr>
                                          <w:rFonts w:ascii="Scaly Sans" w:hAnsi="Scaly Sans"/>
                                          <w:sz w:val="17"/>
                                          <w:szCs w:val="17"/>
                                        </w:rPr>
                                      </w:pPr>
                                      <w:r>
                                        <w:rPr>
                                          <w:rFonts w:ascii="Scaly Sans Caps" w:hAnsi="Scaly Sans Caps"/>
                                          <w:sz w:val="22"/>
                                          <w:szCs w:val="22"/>
                                        </w:rPr>
                                        <w:t>Class Table – Two Columns</w:t>
                                      </w:r>
                                      <w:r w:rsidR="00A01228">
                                        <w:rPr>
                                          <w:rFonts w:ascii="Scaly Sans Caps" w:hAnsi="Scaly Sans Caps"/>
                                          <w:sz w:val="22"/>
                                          <w:szCs w:val="22"/>
                                        </w:rPr>
                                        <w:t xml:space="preserve"> Width</w:t>
                                      </w:r>
                                    </w:p>
                                  </w:tc>
                                </w:tr>
                                <w:tr w:rsidR="00B94390" w:rsidRPr="00D00461" w14:paraId="5ADD1B2B" w14:textId="77777777" w:rsidTr="00D618EB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  <w:vAlign w:val="bottom"/>
                                    </w:tcPr>
                                    <w:p w14:paraId="523BEB19" w14:textId="77777777" w:rsidR="00B94390" w:rsidRPr="00D00461" w:rsidRDefault="00B94390" w:rsidP="00D618EB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Level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5FB70DC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Proficiency Bonus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  <w:vAlign w:val="bottom"/>
                                    </w:tcPr>
                                    <w:p w14:paraId="0C9944A6" w14:textId="77777777" w:rsidR="00B94390" w:rsidRPr="00D00461" w:rsidRDefault="00B94390" w:rsidP="00D618EB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Features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  <w:vAlign w:val="bottom"/>
                                    </w:tcPr>
                                    <w:p w14:paraId="6EEB393E" w14:textId="77777777" w:rsidR="00B94390" w:rsidRPr="00D00461" w:rsidRDefault="00B94390" w:rsidP="00D618EB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Column One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  <w:vAlign w:val="bottom"/>
                                    </w:tcPr>
                                    <w:p w14:paraId="50FFEE6B" w14:textId="77777777" w:rsidR="00B94390" w:rsidRPr="00D00461" w:rsidRDefault="00B94390" w:rsidP="00A20EE4">
                                      <w:pPr>
                                        <w:pStyle w:val="Tableheader"/>
                                      </w:pPr>
                                      <w:r w:rsidRPr="00D00461">
                                        <w:t>Column Two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  <w:vAlign w:val="bottom"/>
                                    </w:tcPr>
                                    <w:p w14:paraId="056A521F" w14:textId="77777777" w:rsidR="00B94390" w:rsidRPr="00D00461" w:rsidRDefault="00B94390" w:rsidP="00D618EB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b/>
                                          <w:sz w:val="18"/>
                                          <w:szCs w:val="18"/>
                                        </w:rPr>
                                        <w:t>Column Three</w:t>
                                      </w:r>
                                    </w:p>
                                  </w:tc>
                                </w:tr>
                                <w:tr w:rsidR="00B94390" w:rsidRPr="00D00461" w14:paraId="121D20AE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6F682B6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1st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0A55955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104DECD1" w14:textId="77777777" w:rsidR="00B94390" w:rsidRPr="00D00461" w:rsidRDefault="00B94390" w:rsidP="00026939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 xml:space="preserve">When you fill in a table, it can help to check the 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882BDB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AB5846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0A62D1A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71B18807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027B6BB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2nd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53DFD6F2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4D45D3BD" w14:textId="77777777" w:rsidR="00B94390" w:rsidRPr="00D00461" w:rsidRDefault="00B94390" w:rsidP="00A20EE4">
                                      <w:pPr>
                                        <w:pStyle w:val="TableText"/>
                                      </w:pPr>
                                      <w:r w:rsidRPr="00D00461">
                                        <w:t xml:space="preserve">‘View </w:t>
                                      </w:r>
                                      <w:proofErr w:type="spellStart"/>
                                      <w:r w:rsidRPr="00D00461">
                                        <w:t>Gridlines’</w:t>
                                      </w:r>
                                      <w:proofErr w:type="spellEnd"/>
                                      <w:r w:rsidRPr="00D00461">
                                        <w:t xml:space="preserve"> option under Table Tools-Layout.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AD8D1A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AEECA68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5D7C51B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23CBDC3F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42BC720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3rd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527019CA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319A35A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408DDE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3367E8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CA1BC9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66C123D1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5ECD20F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4th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7E77B4B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+2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515DE29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9CBC282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8F1B96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C62D63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010E6CAE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1A88045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5th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6F1B10E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7C659BC7" w14:textId="77777777" w:rsidR="00B94390" w:rsidRPr="00D00461" w:rsidRDefault="00A01228" w:rsidP="00A01228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 xml:space="preserve">Those diagram things on the sides – don’t forget 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116245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97D11F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E27344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0A3092AE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216C089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6th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4893016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4AA951ED" w14:textId="77777777" w:rsidR="00B94390" w:rsidRPr="00D00461" w:rsidRDefault="00A01228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them.</w:t>
                                      </w: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CB8C52A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770D4D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EA139BA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38EAB86E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0477C54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7th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01D8D54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767A77A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34E3038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99CB55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BE7065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394E8FEC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1FB22DBA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8th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1191034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+3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033771F2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11AF868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2B856B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4E2BBE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267F9303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15F423F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9th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5215267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10711AEB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E2256A0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6622D3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F6E535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27A81FBD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0737973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10th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7AB194A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09A11C9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4D3B1B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48567F6B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9630AF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525DC0AC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77D65B1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11th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75727658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4333164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9E9F1C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EECB57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9FB2240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138CB9B9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71B57500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12th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59567E2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+4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66319F0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8AE2CE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CFE5D1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545D86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0A2B0AFD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18BDA5E2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13th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3E91810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6F0EDC2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820A760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7C1D43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31F7CAC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2B42756D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3051457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14th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38E2602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5F8FE9B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F0730F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41EE086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3C5831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18D4AA2A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2F9FA44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15th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1A6EDF50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2A79C28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C286CF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5E8205B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452E35D9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6F3FAB7D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3190C90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16th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1A7DCF9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+5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67929658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D9EA5C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4A4AAE2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E0775D1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39767438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78A2CF12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17th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18EEDEB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1EE247E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9EE333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22F1F2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14CA8C5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3D8E4ADA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10554BE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18th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334EBD28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6EBB7D3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9C0D24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550838D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5CD39F2C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31684292" w14:textId="77777777" w:rsidTr="00D00461">
                                  <w:trPr>
      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16DA6E4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19th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54C6696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5AC6375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145AA73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8A8A6D6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29154E4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  <w:tr w:rsidR="00B94390" w:rsidRPr="00D00461" w14:paraId="5D528C4F" w14:textId="77777777" w:rsidTr="00D00461">
                                  <w:trPr>
      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tcW w:w="648" w:type="dxa"/>
                                    </w:tcPr>
                                    <w:p w14:paraId="07CEB9E7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20th</w:t>
                                      </w:r>
                                    </w:p>
                                  </w:tc>
                                  <w:tc>
                                    <w:tcPr>
                                      <w:tcW w:w="1080" w:type="dxa"/>
                                    </w:tcPr>
                                    <w:p w14:paraId="20BE84B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  <w:r w:rsidRPr="00D00461"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  <w:t>+6</w:t>
                                      </w:r>
                                    </w:p>
                                  </w:tc>
                                  <w:tc>
                                    <w:tcPr>
                                      <w:tcW w:w="3960" w:type="dxa"/>
                                    </w:tcPr>
                                    <w:p w14:paraId="47F76535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78F28994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0B94DF1E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1530" w:type="dxa"/>
                                    </w:tcPr>
                                    <w:p w14:paraId="6940282F" w14:textId="77777777" w:rsidR="00B94390" w:rsidRPr="00D00461" w:rsidRDefault="00B94390" w:rsidP="005C6BD3">
                                      <w:pPr>
                                        <w:pStyle w:val="a5"/>
                                        <w:spacing w:line="276" w:lineRule="auto"/>
                                        <w:jc w:val="center"/>
                                        <w:rPr>
                                          <w:rFonts w:ascii="Scaly Sans" w:hAnsi="Scaly Sans"/>
                                          <w:sz w:val="18"/>
                                          <w:szCs w:val="18"/>
                                        </w:rPr>
                                      </w:pPr>
                                    </w:p>
                                  </w:tc>
                                </w:tr>
                              </w:tbl>
                              <w:p w14:paraId="42DD887E" w14:textId="77777777" w:rsidR="00B94390" w:rsidRPr="00D00461" w:rsidRDefault="00B94390" w:rsidP="00B94390">
                                <w:pPr>
                                  <w:rPr>
                                    <w:rFonts w:ascii="Scaly Sans" w:hAnsi="Scaly Sans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699F1EA" id="Group 21" o:spid="_x0000_s1044" style="width:608.75pt;height:410.5pt;mso-position-horizontal-relative:char;mso-position-vertical-relative:line" coordsize="77308,521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">
                <v:shape id="Picture 11" o:spid="_x0000_s1045" type="#_x0000_t75" alt="fancy-circle-sliver" style="position:absolute;top:12231;width:5700;height:23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">
                  <v:imagedata r:id="rId11" o:title="fancy-circle-sliver" croptop="5969f" cropbottom="8634f"/>
                </v:shape>
                <v:shape id="Picture 10" o:spid="_x0000_s1046" type="#_x0000_t75" alt="fancy-circle-sliver" style="position:absolute;left:71608;top:13537;width:5700;height:23632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">
                  <v:imagedata r:id="rId11" o:title="fancy-circle-sliver" croptop="5969f" cropbottom="8634f"/>
                </v:shape>
                <v:group id="Group 20" o:spid="_x0000_s1047" style="position:absolute;left:2137;width:72202;height:52132" coordsize="72201,52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shape id="Picture 8" o:spid="_x0000_s1048" type="#_x0000_t75" style="position:absolute;width:72201;height:52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">
                    <v:imagedata r:id="rId13" o:title=""/>
                  </v:shape>
                  <v:shape id="Text Box 2" o:spid="_x0000_s1049" type="#_x0000_t202" style="position:absolute;left:3443;top:3087;width:66015;height:46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" filled="f" stroked="f">
                    <v:textbox>
                      <w:txbxContent>
                        <w:tbl>
                          <w:tblPr>
                            <w:tblStyle w:val="PHBClassSpellListTable-Green"/>
                            <w:tblW w:w="10278" w:type="dxa"/>
                            <w:tblLayout w:type="fixed"/>
                            <w:tblLook w:val="0420" w:firstRow="1" w:lastRow="0" w:firstColumn="0" w:lastColumn="0" w:noHBand="0" w:noVBand="1"/>
                          </w:tblPr>
                          <w:tblGrid>
                            <w:gridCol w:w="648"/>
                            <w:gridCol w:w="1080"/>
                            <w:gridCol w:w="3960"/>
                            <w:gridCol w:w="1530"/>
                            <w:gridCol w:w="1530"/>
                            <w:gridCol w:w="1530"/>
                          </w:tblGrid>
                          <w:tr w:rsidR="00B94390" w:rsidRPr="00522E76" w14:paraId="747BF391" w14:textId="77777777" w:rsidTr="00D00461">
                            <w:trPr>
                              <w:gridAfter w:val="3"/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<w:wAfter w:w="4590" w:type="dxa"/>
                            </w:trPr>
                            <w:tc>
                              <w:tcPr>
                                <w:tcW w:w="5688" w:type="dxa"/>
                                <w:gridSpan w:val="3"/>
                              </w:tcPr>
                              <w:p w14:paraId="75F288ED" w14:textId="77777777" w:rsidR="00B94390" w:rsidRPr="00522E76" w:rsidRDefault="00B94390" w:rsidP="00E13DC2">
                                <w:pPr>
                                  <w:pStyle w:val="DDRegular"/>
                                  <w:rPr>
                                    <w:rFonts w:ascii="Scaly Sans" w:hAnsi="Scaly Sans"/>
                                    <w:sz w:val="17"/>
                                    <w:szCs w:val="17"/>
                                  </w:rPr>
                                </w:pPr>
                                <w:r>
                                  <w:rPr>
                                    <w:rFonts w:ascii="Scaly Sans Caps" w:hAnsi="Scaly Sans Caps"/>
                                    <w:sz w:val="22"/>
                                    <w:szCs w:val="22"/>
                                  </w:rPr>
                                  <w:t>Class Table – Two Columns</w:t>
                                </w:r>
                                <w:r w:rsidR="00A01228">
                                  <w:rPr>
                                    <w:rFonts w:ascii="Scaly Sans Caps" w:hAnsi="Scaly Sans Caps"/>
                                    <w:sz w:val="22"/>
                                    <w:szCs w:val="22"/>
                                  </w:rPr>
                                  <w:t xml:space="preserve"> Width</w:t>
                                </w:r>
                              </w:p>
                            </w:tc>
                          </w:tr>
                          <w:tr w:rsidR="00B94390" w:rsidRPr="00D00461" w14:paraId="5ADD1B2B" w14:textId="77777777" w:rsidTr="00D618EB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  <w:vAlign w:val="bottom"/>
                              </w:tcPr>
                              <w:p w14:paraId="523BEB19" w14:textId="77777777" w:rsidR="00B94390" w:rsidRPr="00D00461" w:rsidRDefault="00B94390" w:rsidP="00D618EB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Level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5FB70DC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Proficiency Bonus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  <w:vAlign w:val="bottom"/>
                              </w:tcPr>
                              <w:p w14:paraId="0C9944A6" w14:textId="77777777" w:rsidR="00B94390" w:rsidRPr="00D00461" w:rsidRDefault="00B94390" w:rsidP="00D618EB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Features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  <w:vAlign w:val="bottom"/>
                              </w:tcPr>
                              <w:p w14:paraId="6EEB393E" w14:textId="77777777" w:rsidR="00B94390" w:rsidRPr="00D00461" w:rsidRDefault="00B94390" w:rsidP="00D618EB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Column One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  <w:vAlign w:val="bottom"/>
                              </w:tcPr>
                              <w:p w14:paraId="50FFEE6B" w14:textId="77777777" w:rsidR="00B94390" w:rsidRPr="00D00461" w:rsidRDefault="00B94390" w:rsidP="00A20EE4">
                                <w:pPr>
                                  <w:pStyle w:val="Tableheader"/>
                                </w:pPr>
                                <w:r w:rsidRPr="00D00461">
                                  <w:t>Column Two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  <w:vAlign w:val="bottom"/>
                              </w:tcPr>
                              <w:p w14:paraId="056A521F" w14:textId="77777777" w:rsidR="00B94390" w:rsidRPr="00D00461" w:rsidRDefault="00B94390" w:rsidP="00D618EB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b/>
                                    <w:sz w:val="18"/>
                                    <w:szCs w:val="18"/>
                                  </w:rPr>
                                  <w:t>Column Three</w:t>
                                </w:r>
                              </w:p>
                            </w:tc>
                          </w:tr>
                          <w:tr w:rsidR="00B94390" w:rsidRPr="00D00461" w14:paraId="121D20AE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6F682B6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1st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0A55955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104DECD1" w14:textId="77777777" w:rsidR="00B94390" w:rsidRPr="00D00461" w:rsidRDefault="00B94390" w:rsidP="00026939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 xml:space="preserve">When you fill in a table, it can help to check the 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882BDB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AB5846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0A62D1A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71B18807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027B6BB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2nd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53DFD6F2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4D45D3BD" w14:textId="77777777" w:rsidR="00B94390" w:rsidRPr="00D00461" w:rsidRDefault="00B94390" w:rsidP="00A20EE4">
                                <w:pPr>
                                  <w:pStyle w:val="TableText"/>
                                </w:pPr>
                                <w:r w:rsidRPr="00D00461">
                                  <w:t xml:space="preserve">‘View </w:t>
                                </w:r>
                                <w:proofErr w:type="spellStart"/>
                                <w:r w:rsidRPr="00D00461">
                                  <w:t>Gridlines’</w:t>
                                </w:r>
                                <w:proofErr w:type="spellEnd"/>
                                <w:r w:rsidRPr="00D00461">
                                  <w:t xml:space="preserve"> option under Table Tools-Layout.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AD8D1A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AEECA68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5D7C51B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23CBDC3F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42BC720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3rd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527019CA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319A35A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408DDE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3367E8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CA1BC9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66C123D1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5ECD20F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4th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7E77B4B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+2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515DE29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9CBC282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8F1B96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C62D63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010E6CAE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1A88045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5th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6F1B10E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7C659BC7" w14:textId="77777777" w:rsidR="00B94390" w:rsidRPr="00D00461" w:rsidRDefault="00A01228" w:rsidP="00A01228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 xml:space="preserve">Those diagram things on the sides – don’t forget 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116245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97D11F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E27344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0A3092AE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216C089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6th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4893016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4AA951ED" w14:textId="77777777" w:rsidR="00B94390" w:rsidRPr="00D00461" w:rsidRDefault="00A01228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them.</w:t>
                                </w: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CB8C52A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770D4D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EA139BA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38EAB86E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0477C54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7th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01D8D54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767A77A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34E3038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99CB55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BE7065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394E8FEC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1FB22DBA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8th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1191034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+3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033771F2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11AF868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2B856B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4E2BBE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267F9303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15F423F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9th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5215267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10711AEB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E2256A0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6622D3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F6E535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27A81FBD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0737973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10th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7AB194A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09A11C9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4D3B1B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48567F6B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9630AF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525DC0AC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77D65B1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11th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75727658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4333164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9E9F1C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EECB57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9FB2240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138CB9B9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71B57500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12th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59567E2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+4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66319F0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8AE2CE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CFE5D1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545D86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0A2B0AFD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18BDA5E2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13th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3E91810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6F0EDC2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820A760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7C1D43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31F7CAC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2B42756D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3051457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14th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38E2602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5F8FE9B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F0730F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41EE086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3C5831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18D4AA2A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2F9FA44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15th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1A6EDF50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2A79C28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C286CF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5E8205B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452E35D9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6F3FAB7D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3190C90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16th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1A7DCF9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+5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67929658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D9EA5C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4A4AAE2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E0775D1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39767438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78A2CF12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17th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18EEDEB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1EE247E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9EE333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22F1F2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14CA8C5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3D8E4ADA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10554BE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18th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334EBD28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6EBB7D3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9C0D24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550838D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5CD39F2C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31684292" w14:textId="77777777" w:rsidTr="00D00461">
                            <w:trPr>
                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16DA6E4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19th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54C6696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5AC6375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145AA73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8A8A6D6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29154E4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  <w:tr w:rsidR="00B94390" w:rsidRPr="00D00461" w14:paraId="5D528C4F" w14:textId="77777777" w:rsidTr="00D00461">
                            <w:trPr>
          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        </w:trPr>
                            <w:tc>
                              <w:tcPr>
                                <w:tcW w:w="648" w:type="dxa"/>
                              </w:tcPr>
                              <w:p w14:paraId="07CEB9E7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20th</w:t>
                                </w:r>
                              </w:p>
                            </w:tc>
                            <w:tc>
                              <w:tcPr>
                                <w:tcW w:w="1080" w:type="dxa"/>
                              </w:tcPr>
                              <w:p w14:paraId="20BE84B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  <w:r w:rsidRPr="00D00461"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  <w:t>+6</w:t>
                                </w:r>
                              </w:p>
                            </w:tc>
                            <w:tc>
                              <w:tcPr>
                                <w:tcW w:w="3960" w:type="dxa"/>
                              </w:tcPr>
                              <w:p w14:paraId="47F76535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78F28994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0B94DF1E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  <w:tc>
                              <w:tcPr>
                                <w:tcW w:w="1530" w:type="dxa"/>
                              </w:tcPr>
                              <w:p w14:paraId="6940282F" w14:textId="77777777" w:rsidR="00B94390" w:rsidRPr="00D00461" w:rsidRDefault="00B94390" w:rsidP="005C6BD3">
                                <w:pPr>
                                  <w:pStyle w:val="a5"/>
                                  <w:spacing w:line="276" w:lineRule="auto"/>
                                  <w:jc w:val="center"/>
                                  <w:rPr>
                                    <w:rFonts w:ascii="Scaly Sans" w:hAnsi="Scaly Sans"/>
                                    <w:sz w:val="18"/>
                                    <w:szCs w:val="18"/>
                                  </w:rPr>
                                </w:pPr>
                              </w:p>
                            </w:tc>
                          </w:tr>
                        </w:tbl>
                        <w:p w14:paraId="42DD887E" w14:textId="77777777" w:rsidR="00B94390" w:rsidRPr="00D00461" w:rsidRDefault="00B94390" w:rsidP="00B94390">
                          <w:pPr>
                            <w:rPr>
                              <w:rFonts w:ascii="Scaly Sans" w:hAnsi="Scaly Sans"/>
                              <w:szCs w:val="18"/>
                            </w:rPr>
                          </w:pPr>
                        </w:p>
                      </w:txbxContent>
                    </v:textbox>
                  </v:shape>
                </v:group>
                <w10:anchorlock/>
              </v:group>
            </w:pict>
          </mc:Fallback>
        </mc:AlternateContent>
      </w:r>
    </w:p>
    <w:p w14:paraId="34826868" w14:textId="77777777" w:rsidR="00CE1172" w:rsidRDefault="00CE1172" w:rsidP="00A20EE4">
      <w:pPr>
        <w:pStyle w:val="DDRegular"/>
      </w:pPr>
    </w:p>
    <w:p w14:paraId="09EC2C76" w14:textId="0CA64898" w:rsidR="00CE1172" w:rsidRPr="00A20EE4" w:rsidRDefault="00A20EE4" w:rsidP="00A20EE4">
      <w:pPr>
        <w:pStyle w:val="2"/>
      </w:pPr>
      <w:r>
        <w:t>Заголовок 2</w:t>
      </w:r>
    </w:p>
    <w:p w14:paraId="57693105" w14:textId="065E187F" w:rsidR="00A820EB" w:rsidRPr="00A20EE4" w:rsidRDefault="003F778E" w:rsidP="00A20EE4">
      <w:pPr>
        <w:pStyle w:val="3"/>
      </w:pPr>
      <w:r>
        <w:t>Маленький заголовок</w:t>
      </w:r>
    </w:p>
    <w:p w14:paraId="798A812D" w14:textId="77777777" w:rsidR="00A820EB" w:rsidRDefault="00A820EB" w:rsidP="00A820EB">
      <w:pPr>
        <w:pStyle w:val="DDRegular"/>
      </w:pPr>
      <w:r>
        <w:t xml:space="preserve">Credit is hard to give, since I cobbled this together from multiple </w:t>
      </w:r>
      <w:r w:rsidR="0081433C">
        <w:t xml:space="preserve">uncredited </w:t>
      </w:r>
      <w:r>
        <w:t>resources online, most from the /r/</w:t>
      </w:r>
      <w:proofErr w:type="spellStart"/>
      <w:r>
        <w:t>UnearthedArcana</w:t>
      </w:r>
      <w:proofErr w:type="spellEnd"/>
      <w:r>
        <w:t xml:space="preserve"> subreddit resources. Fonts are by /u/</w:t>
      </w:r>
      <w:proofErr w:type="spellStart"/>
      <w:r>
        <w:t>Solbera</w:t>
      </w:r>
      <w:proofErr w:type="spellEnd"/>
      <w:r w:rsidR="007306D9">
        <w:t>, of which /u/</w:t>
      </w:r>
      <w:proofErr w:type="spellStart"/>
      <w:r w:rsidR="007306D9">
        <w:t>Barkalot</w:t>
      </w:r>
      <w:proofErr w:type="spellEnd"/>
      <w:r w:rsidR="007306D9">
        <w:t xml:space="preserve"> modified </w:t>
      </w:r>
      <w:proofErr w:type="spellStart"/>
      <w:r w:rsidR="007306D9">
        <w:t>Bookinsanity</w:t>
      </w:r>
      <w:proofErr w:type="spellEnd"/>
      <w:r>
        <w:t xml:space="preserve">. Template is by zeek0, </w:t>
      </w:r>
      <w:r w:rsidR="001A6B67">
        <w:t xml:space="preserve">heavily </w:t>
      </w:r>
      <w:r>
        <w:t xml:space="preserve">modified from a document by Akshat Bhatnagar. </w:t>
      </w:r>
    </w:p>
    <w:sectPr w:rsidR="00A820EB" w:rsidSect="00461C6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pgSz w:w="12240" w:h="15840"/>
      <w:pgMar w:top="1008" w:right="1008" w:bottom="1008" w:left="1008" w:header="0" w:footer="0" w:gutter="0"/>
      <w:cols w:num="2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9E9704" w14:textId="77777777" w:rsidR="003F778E" w:rsidRDefault="003F778E" w:rsidP="00844ECB">
      <w:r>
        <w:separator/>
      </w:r>
    </w:p>
  </w:endnote>
  <w:endnote w:type="continuationSeparator" w:id="0">
    <w:p w14:paraId="6B5C8A46" w14:textId="77777777" w:rsidR="003F778E" w:rsidRDefault="003F778E" w:rsidP="00844E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yrillic5e">
    <w:panose1 w:val="02000506040000020004"/>
    <w:charset w:val="CC"/>
    <w:family w:val="auto"/>
    <w:pitch w:val="variable"/>
    <w:sig w:usb0="800002AF" w:usb1="4000204A" w:usb2="00000000" w:usb3="00000000" w:csb0="00000005" w:csb1="00000000"/>
    <w:embedRegular r:id="rId1" w:fontKey="{AA061D5E-A513-45DF-8A89-D950118E0F5A}"/>
    <w:embedBold r:id="rId2" w:fontKey="{1FA96C50-F185-40C6-A25C-8E2E6C81D934}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  <w:embedRegular r:id="rId3" w:fontKey="{DFB52C0D-0FC5-4DF8-A08F-73CD2E43BC6C}"/>
    <w:embedBold r:id="rId4" w:fontKey="{4C16CA3D-FC5F-462F-A814-6F2E89F9C842}"/>
    <w:embedItalic r:id="rId5" w:fontKey="{111DC3FE-0E71-405D-82AE-577701A01A0D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ookmania">
    <w:panose1 w:val="02000503070000020003"/>
    <w:charset w:val="00"/>
    <w:family w:val="auto"/>
    <w:pitch w:val="variable"/>
    <w:sig w:usb0="A00000EF" w:usb1="5000204B" w:usb2="00000000" w:usb3="00000000" w:csb0="00000093" w:csb1="00000000"/>
    <w:embedRegular r:id="rId6" w:fontKey="{A68254E4-DF0B-4BED-AE7E-E749D8EBF30F}"/>
    <w:embedBold r:id="rId7" w:fontKey="{DD3EF4C9-8F22-4AD3-9A1B-9CC7AF54EA79}"/>
    <w:embedItalic r:id="rId8" w:fontKey="{FF44F080-FA27-4555-A1FF-697059C5368E}"/>
  </w:font>
  <w:font w:name="Scala Sans">
    <w:panose1 w:val="02000503060000020003"/>
    <w:charset w:val="00"/>
    <w:family w:val="auto"/>
    <w:pitch w:val="variable"/>
    <w:sig w:usb0="A00000AF" w:usb1="4000004A" w:usb2="00000000" w:usb3="00000000" w:csb0="00000111" w:csb1="00000000"/>
    <w:embedRegular r:id="rId9" w:fontKey="{B079CDFD-6150-4D04-9812-EE2738E17167}"/>
    <w:embedBold r:id="rId10" w:fontKey="{55B37410-3388-4060-9CCD-B55C7643472E}"/>
  </w:font>
  <w:font w:name="Mr. Eaves Small Caps">
    <w:panose1 w:val="05000100010000000000"/>
    <w:charset w:val="02"/>
    <w:family w:val="auto"/>
    <w:pitch w:val="variable"/>
    <w:sig w:usb0="00000000" w:usb1="10000000" w:usb2="00000000" w:usb3="00000000" w:csb0="80000000" w:csb1="00000000"/>
    <w:embedRegular r:id="rId11" w:fontKey="{5A6DEC67-B25A-41EA-9010-AC6FF596370B}"/>
  </w:font>
  <w:font w:name="Bookinsanity Remake">
    <w:panose1 w:val="00000000000000000000"/>
    <w:charset w:val="00"/>
    <w:family w:val="modern"/>
    <w:notTrueType/>
    <w:pitch w:val="variable"/>
    <w:sig w:usb0="80000007" w:usb1="0000000A" w:usb2="00000000" w:usb3="00000000" w:csb0="00000001" w:csb1="00000000"/>
  </w:font>
  <w:font w:name="MrsEavesSmallCaps">
    <w:panose1 w:val="00000000000000000000"/>
    <w:charset w:val="00"/>
    <w:family w:val="auto"/>
    <w:pitch w:val="variable"/>
    <w:sig w:usb0="00000083" w:usb1="00000000" w:usb2="00000000" w:usb3="00000000" w:csb0="00000009" w:csb1="00000000"/>
    <w:embedRegular r:id="rId12" w:fontKey="{4EDC1374-CC77-4B0A-87EB-8CB18EE8F539}"/>
  </w:font>
  <w:font w:name="ScalaSans Caps">
    <w:panose1 w:val="02000503040000020004"/>
    <w:charset w:val="00"/>
    <w:family w:val="auto"/>
    <w:pitch w:val="variable"/>
    <w:sig w:usb0="80000023" w:usb1="00000000" w:usb2="00000000" w:usb3="00000000" w:csb0="00000001" w:csb1="00000000"/>
    <w:embedRegular r:id="rId13" w:fontKey="{8FEF6692-25DC-4BCD-99E1-297539D95B99}"/>
  </w:font>
  <w:font w:name="Scaly Sans Caps">
    <w:panose1 w:val="02000503040000020004"/>
    <w:charset w:val="00"/>
    <w:family w:val="auto"/>
    <w:pitch w:val="variable"/>
    <w:sig w:usb0="80000027" w:usb1="00000040" w:usb2="00000000" w:usb3="00000000" w:csb0="00000001" w:csb1="00000000"/>
    <w:embedBold r:id="rId14" w:fontKey="{D6C94885-F8EA-442E-9650-24BE49EAA33F}"/>
  </w:font>
  <w:font w:name="Scaly Sans">
    <w:panose1 w:val="02000503060000020003"/>
    <w:charset w:val="00"/>
    <w:family w:val="auto"/>
    <w:pitch w:val="variable"/>
    <w:sig w:usb0="80000087" w:usb1="00000000" w:usb2="00000000" w:usb3="00000000" w:csb0="00000001" w:csb1="00000000"/>
    <w:embedRegular r:id="rId15" w:fontKey="{2DAC7E2D-0993-4F60-ACF5-97E50E5C5F47}"/>
    <w:embedBold r:id="rId16" w:fontKey="{1D83CBA6-64FB-4A53-9193-8ADF1B995775}"/>
    <w:embedItalic r:id="rId17" w:fontKey="{726D1C11-DCDA-418E-A4D9-437D78CEFBCB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8" w:fontKey="{2D187B39-CBAF-45E8-AE0A-372B38D2DDC6}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  <w:embedRegular r:id="rId19" w:fontKey="{64010DBF-E21E-46A8-BA8C-C53645809790}"/>
  </w:font>
  <w:font w:name="Bookinsanity">
    <w:panose1 w:val="02000503070000090003"/>
    <w:charset w:val="00"/>
    <w:family w:val="modern"/>
    <w:notTrueType/>
    <w:pitch w:val="variable"/>
    <w:sig w:usb0="80000023" w:usb1="0000004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1306194"/>
      <w:docPartObj>
        <w:docPartGallery w:val="Page Numbers (Bottom of Page)"/>
        <w:docPartUnique/>
      </w:docPartObj>
    </w:sdtPr>
    <w:sdtEndPr>
      <w:rPr>
        <w:rFonts w:ascii="Bookinsanity" w:hAnsi="Bookinsanity"/>
        <w:noProof/>
        <w:color w:val="B08600"/>
        <w:sz w:val="16"/>
      </w:rPr>
    </w:sdtEndPr>
    <w:sdtContent>
      <w:p w14:paraId="43F43475" w14:textId="77777777" w:rsidR="00461C6C" w:rsidRPr="00F517D3" w:rsidRDefault="00461C6C" w:rsidP="00461C6C">
        <w:pPr>
          <w:pStyle w:val="a8"/>
          <w:ind w:right="-666" w:hanging="630"/>
          <w:rPr>
            <w:rFonts w:ascii="Bookinsanity" w:hAnsi="Bookinsanity"/>
            <w:color w:val="B08600"/>
            <w:sz w:val="16"/>
          </w:rPr>
        </w:pPr>
        <w:r w:rsidRPr="00F517D3">
          <w:rPr>
            <w:rFonts w:ascii="Bookinsanity" w:hAnsi="Bookinsanity"/>
            <w:color w:val="B08600"/>
            <w:sz w:val="16"/>
          </w:rPr>
          <w:fldChar w:fldCharType="begin"/>
        </w:r>
        <w:r w:rsidRPr="00F517D3">
          <w:rPr>
            <w:rFonts w:ascii="Bookinsanity" w:hAnsi="Bookinsanity"/>
            <w:color w:val="B08600"/>
            <w:sz w:val="16"/>
          </w:rPr>
          <w:instrText xml:space="preserve"> PAGE   \* MERGEFORMAT </w:instrText>
        </w:r>
        <w:r w:rsidRPr="00F517D3">
          <w:rPr>
            <w:rFonts w:ascii="Bookinsanity" w:hAnsi="Bookinsanity"/>
            <w:color w:val="B08600"/>
            <w:sz w:val="16"/>
          </w:rPr>
          <w:fldChar w:fldCharType="separate"/>
        </w:r>
        <w:r w:rsidR="001C0653">
          <w:rPr>
            <w:rFonts w:ascii="Bookinsanity" w:hAnsi="Bookinsanity"/>
            <w:noProof/>
            <w:color w:val="B08600"/>
            <w:sz w:val="16"/>
          </w:rPr>
          <w:t>2</w:t>
        </w:r>
        <w:r w:rsidRPr="00F517D3">
          <w:rPr>
            <w:rFonts w:ascii="Bookinsanity" w:hAnsi="Bookinsanity"/>
            <w:noProof/>
            <w:color w:val="B08600"/>
            <w:sz w:val="16"/>
          </w:rPr>
          <w:fldChar w:fldCharType="end"/>
        </w:r>
      </w:p>
    </w:sdtContent>
  </w:sdt>
  <w:p w14:paraId="0A8D5329" w14:textId="77777777" w:rsidR="00461C6C" w:rsidRDefault="00461C6C" w:rsidP="00461C6C">
    <w:pPr>
      <w:pStyle w:val="a8"/>
    </w:pPr>
    <w:r w:rsidRPr="00F517D3">
      <w:rPr>
        <w:rFonts w:ascii="Bookinsanity" w:hAnsi="Bookinsanity"/>
        <w:noProof/>
        <w:color w:val="B08600"/>
        <w:sz w:val="16"/>
      </w:rPr>
      <w:t xml:space="preserve"> </w:t>
    </w:r>
    <w:r w:rsidRPr="00F517D3">
      <w:rPr>
        <w:rFonts w:ascii="Bookinsanity" w:hAnsi="Bookinsanity"/>
        <w:noProof/>
        <w:color w:val="B08600"/>
        <w:sz w:val="16"/>
      </w:rPr>
      <w:drawing>
        <wp:anchor distT="0" distB="0" distL="114300" distR="114300" simplePos="0" relativeHeight="251657728" behindDoc="1" locked="0" layoutInCell="1" allowOverlap="1" wp14:anchorId="3F309256" wp14:editId="456AB626">
          <wp:simplePos x="0" y="0"/>
          <wp:positionH relativeFrom="column">
            <wp:posOffset>-643964</wp:posOffset>
          </wp:positionH>
          <wp:positionV relativeFrom="paragraph">
            <wp:posOffset>-340937</wp:posOffset>
          </wp:positionV>
          <wp:extent cx="7772400" cy="581025"/>
          <wp:effectExtent l="0" t="0" r="0" b="9525"/>
          <wp:wrapNone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byronb\AppData\Local\Microsoft\Windows\INetCache\Content.Word\PHB footer accent transparent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7772400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607B45" w14:textId="77777777" w:rsidR="00461C6C" w:rsidRPr="00461C6C" w:rsidRDefault="004D2822" w:rsidP="00461C6C">
    <w:pPr>
      <w:tabs>
        <w:tab w:val="center" w:pos="4680"/>
        <w:tab w:val="right" w:pos="9360"/>
      </w:tabs>
      <w:ind w:right="-666" w:hanging="720"/>
      <w:jc w:val="right"/>
      <w:rPr>
        <w:rFonts w:ascii="Bookinsanity" w:eastAsia="Calibri" w:hAnsi="Bookinsanity" w:cs="Times New Roman"/>
        <w:color w:val="B08600"/>
        <w:sz w:val="16"/>
      </w:rPr>
    </w:pPr>
    <w:sdt>
      <w:sdtPr>
        <w:rPr>
          <w:rFonts w:eastAsia="Calibri" w:cs="Times New Roman"/>
        </w:rPr>
        <w:id w:val="-2014062817"/>
        <w:docPartObj>
          <w:docPartGallery w:val="Page Numbers (Bottom of Page)"/>
          <w:docPartUnique/>
        </w:docPartObj>
      </w:sdtPr>
      <w:sdtEndPr>
        <w:rPr>
          <w:rFonts w:ascii="Bookinsanity" w:hAnsi="Bookinsanity"/>
          <w:noProof/>
          <w:color w:val="B08600"/>
          <w:sz w:val="16"/>
        </w:rPr>
      </w:sdtEndPr>
      <w:sdtContent>
        <w:r w:rsidR="00461C6C" w:rsidRPr="00461C6C">
          <w:rPr>
            <w:rFonts w:ascii="Bookinsanity" w:eastAsia="Calibri" w:hAnsi="Bookinsanity" w:cs="Times New Roman"/>
            <w:color w:val="B08600"/>
            <w:sz w:val="16"/>
          </w:rPr>
          <w:fldChar w:fldCharType="begin"/>
        </w:r>
        <w:r w:rsidR="00461C6C" w:rsidRPr="00461C6C">
          <w:rPr>
            <w:rFonts w:ascii="Bookinsanity" w:eastAsia="Calibri" w:hAnsi="Bookinsanity" w:cs="Times New Roman"/>
            <w:color w:val="B08600"/>
            <w:sz w:val="16"/>
          </w:rPr>
          <w:instrText xml:space="preserve"> PAGE   \* MERGEFORMAT </w:instrText>
        </w:r>
        <w:r w:rsidR="00461C6C" w:rsidRPr="00461C6C">
          <w:rPr>
            <w:rFonts w:ascii="Bookinsanity" w:eastAsia="Calibri" w:hAnsi="Bookinsanity" w:cs="Times New Roman"/>
            <w:color w:val="B08600"/>
            <w:sz w:val="16"/>
          </w:rPr>
          <w:fldChar w:fldCharType="separate"/>
        </w:r>
        <w:r w:rsidR="004D1114">
          <w:rPr>
            <w:rFonts w:ascii="Bookinsanity" w:eastAsia="Calibri" w:hAnsi="Bookinsanity" w:cs="Times New Roman"/>
            <w:noProof/>
            <w:color w:val="B08600"/>
            <w:sz w:val="16"/>
          </w:rPr>
          <w:t>1</w:t>
        </w:r>
        <w:r w:rsidR="00461C6C" w:rsidRPr="00461C6C">
          <w:rPr>
            <w:rFonts w:ascii="Bookinsanity" w:eastAsia="Calibri" w:hAnsi="Bookinsanity" w:cs="Times New Roman"/>
            <w:noProof/>
            <w:color w:val="B08600"/>
            <w:sz w:val="16"/>
          </w:rPr>
          <w:fldChar w:fldCharType="end"/>
        </w:r>
      </w:sdtContent>
    </w:sdt>
  </w:p>
  <w:p w14:paraId="3865EDFE" w14:textId="77777777" w:rsidR="00461C6C" w:rsidRDefault="00461C6C" w:rsidP="00461C6C">
    <w:pPr>
      <w:pStyle w:val="a8"/>
    </w:pPr>
    <w:r w:rsidRPr="00F517D3">
      <w:rPr>
        <w:rFonts w:ascii="Bookinsanity" w:hAnsi="Bookinsanity"/>
        <w:noProof/>
        <w:color w:val="B08600"/>
        <w:sz w:val="16"/>
      </w:rPr>
      <w:t xml:space="preserve"> </w:t>
    </w:r>
    <w:r w:rsidRPr="00F517D3">
      <w:rPr>
        <w:rFonts w:ascii="Bookinsanity" w:hAnsi="Bookinsanity"/>
        <w:noProof/>
        <w:color w:val="B08600"/>
        <w:sz w:val="16"/>
      </w:rPr>
      <w:drawing>
        <wp:anchor distT="0" distB="0" distL="114300" distR="114300" simplePos="0" relativeHeight="251658752" behindDoc="1" locked="0" layoutInCell="1" allowOverlap="1" wp14:anchorId="29DA9F88" wp14:editId="4326E213">
          <wp:simplePos x="0" y="0"/>
          <wp:positionH relativeFrom="column">
            <wp:posOffset>-645795</wp:posOffset>
          </wp:positionH>
          <wp:positionV relativeFrom="paragraph">
            <wp:posOffset>-327470</wp:posOffset>
          </wp:positionV>
          <wp:extent cx="7772400" cy="581025"/>
          <wp:effectExtent l="0" t="0" r="0" b="9525"/>
          <wp:wrapNone/>
          <wp:docPr id="26" name="Picture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C:\Users\byronb\AppData\Local\Microsoft\Windows\INetCache\Content.Word\PHB footer accent transparent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581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528103" w14:textId="77777777" w:rsidR="003F778E" w:rsidRDefault="003F778E" w:rsidP="00844ECB">
      <w:r>
        <w:separator/>
      </w:r>
    </w:p>
  </w:footnote>
  <w:footnote w:type="continuationSeparator" w:id="0">
    <w:p w14:paraId="22E276C0" w14:textId="77777777" w:rsidR="003F778E" w:rsidRDefault="003F778E" w:rsidP="00844E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F6E4EA" w14:textId="77777777" w:rsidR="00EE53D5" w:rsidRDefault="00461C6C">
    <w:pPr>
      <w:pStyle w:val="a6"/>
    </w:pPr>
    <w:r>
      <w:rPr>
        <w:noProof/>
      </w:rPr>
      <w:drawing>
        <wp:anchor distT="0" distB="0" distL="114300" distR="114300" simplePos="0" relativeHeight="251656704" behindDoc="1" locked="0" layoutInCell="1" allowOverlap="1" wp14:anchorId="26E3C133" wp14:editId="0A7782F1">
          <wp:simplePos x="0" y="0"/>
          <wp:positionH relativeFrom="column">
            <wp:posOffset>-635445</wp:posOffset>
          </wp:positionH>
          <wp:positionV relativeFrom="paragraph">
            <wp:posOffset>8890</wp:posOffset>
          </wp:positionV>
          <wp:extent cx="7772400" cy="10064115"/>
          <wp:effectExtent l="0" t="0" r="0" b="0"/>
          <wp:wrapNone/>
          <wp:docPr id="25" name="Picture 25" descr="PHB-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PHB-backgroun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100641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31C50E" w14:textId="77777777" w:rsidR="00EE53D5" w:rsidRDefault="00461C6C">
    <w:pPr>
      <w:pStyle w:val="a6"/>
    </w:pPr>
    <w:r>
      <w:rPr>
        <w:noProof/>
      </w:rPr>
      <w:drawing>
        <wp:anchor distT="0" distB="0" distL="114300" distR="114300" simplePos="0" relativeHeight="251655680" behindDoc="1" locked="0" layoutInCell="1" allowOverlap="1" wp14:anchorId="25E720FC" wp14:editId="2EE91753">
          <wp:simplePos x="0" y="0"/>
          <wp:positionH relativeFrom="column">
            <wp:posOffset>-638810</wp:posOffset>
          </wp:positionH>
          <wp:positionV relativeFrom="paragraph">
            <wp:posOffset>-190</wp:posOffset>
          </wp:positionV>
          <wp:extent cx="7772400" cy="10064115"/>
          <wp:effectExtent l="0" t="0" r="0" b="0"/>
          <wp:wrapNone/>
          <wp:docPr id="24" name="Picture 24" descr="PHB-backgrou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PHB-backgroun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72400" cy="1006411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D6579" w14:textId="77777777" w:rsidR="00EE53D5" w:rsidRDefault="004D2822">
    <w:pPr>
      <w:pStyle w:val="a6"/>
    </w:pPr>
    <w:r>
      <w:rPr>
        <w:noProof/>
      </w:rPr>
      <w:pict w14:anchorId="45BBB92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33841156" o:spid="_x0000_s2055" type="#_x0000_t75" style="position:absolute;margin-left:0;margin-top:0;width:612pt;height:11in;z-index:-251656704;mso-position-horizontal:center;mso-position-horizontal-relative:margin;mso-position-vertical:center;mso-position-vertical-relative:margin" o:allowincell="f">
          <v:imagedata r:id="rId1" o:title="Background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embedTrueTypeFonts/>
  <w:proofState w:spelling="clean" w:grammar="clean"/>
  <w:attachedTemplate r:id="rId1"/>
  <w:defaultTabStop w:val="720"/>
  <w:evenAndOddHeaders/>
  <w:characterSpacingControl w:val="doNotCompress"/>
  <w:hdrShapeDefaults>
    <o:shapedefaults v:ext="edit" spidmax="205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F778E"/>
    <w:rsid w:val="00005C1C"/>
    <w:rsid w:val="00006F62"/>
    <w:rsid w:val="00016B40"/>
    <w:rsid w:val="0006444A"/>
    <w:rsid w:val="000A2938"/>
    <w:rsid w:val="000A6B0C"/>
    <w:rsid w:val="000D00BE"/>
    <w:rsid w:val="000E05B6"/>
    <w:rsid w:val="000E7FCC"/>
    <w:rsid w:val="000F4710"/>
    <w:rsid w:val="000F541C"/>
    <w:rsid w:val="00111300"/>
    <w:rsid w:val="00113050"/>
    <w:rsid w:val="00114ED1"/>
    <w:rsid w:val="00127791"/>
    <w:rsid w:val="001A6B67"/>
    <w:rsid w:val="001B42F7"/>
    <w:rsid w:val="001B6865"/>
    <w:rsid w:val="001C0653"/>
    <w:rsid w:val="001D49B3"/>
    <w:rsid w:val="00216492"/>
    <w:rsid w:val="00226A2A"/>
    <w:rsid w:val="00245829"/>
    <w:rsid w:val="002959F2"/>
    <w:rsid w:val="002A2B67"/>
    <w:rsid w:val="002B2CA9"/>
    <w:rsid w:val="002B42F9"/>
    <w:rsid w:val="002F345D"/>
    <w:rsid w:val="002F6965"/>
    <w:rsid w:val="003258F9"/>
    <w:rsid w:val="00337C60"/>
    <w:rsid w:val="00384B79"/>
    <w:rsid w:val="0039586F"/>
    <w:rsid w:val="003A6985"/>
    <w:rsid w:val="003B6758"/>
    <w:rsid w:val="003C5E85"/>
    <w:rsid w:val="003D48FE"/>
    <w:rsid w:val="003E4E19"/>
    <w:rsid w:val="003E693C"/>
    <w:rsid w:val="003F778E"/>
    <w:rsid w:val="00403032"/>
    <w:rsid w:val="0041254E"/>
    <w:rsid w:val="00424A20"/>
    <w:rsid w:val="004454D3"/>
    <w:rsid w:val="00446644"/>
    <w:rsid w:val="00461C6C"/>
    <w:rsid w:val="004B0F4D"/>
    <w:rsid w:val="004B1F4C"/>
    <w:rsid w:val="004B22B7"/>
    <w:rsid w:val="004D022B"/>
    <w:rsid w:val="004D1114"/>
    <w:rsid w:val="004D2822"/>
    <w:rsid w:val="004D5369"/>
    <w:rsid w:val="005022D1"/>
    <w:rsid w:val="005325BE"/>
    <w:rsid w:val="005408DE"/>
    <w:rsid w:val="00565AA4"/>
    <w:rsid w:val="0057265C"/>
    <w:rsid w:val="00583965"/>
    <w:rsid w:val="00584CBF"/>
    <w:rsid w:val="005A08CE"/>
    <w:rsid w:val="005A1DDE"/>
    <w:rsid w:val="005A615A"/>
    <w:rsid w:val="005D064E"/>
    <w:rsid w:val="00605DDD"/>
    <w:rsid w:val="00606CA4"/>
    <w:rsid w:val="006142D1"/>
    <w:rsid w:val="0061664F"/>
    <w:rsid w:val="006342DD"/>
    <w:rsid w:val="00640AD4"/>
    <w:rsid w:val="006608D1"/>
    <w:rsid w:val="0067365D"/>
    <w:rsid w:val="00685CC5"/>
    <w:rsid w:val="006A1DA1"/>
    <w:rsid w:val="006C06CF"/>
    <w:rsid w:val="006C2BB5"/>
    <w:rsid w:val="00711652"/>
    <w:rsid w:val="007306D9"/>
    <w:rsid w:val="007357C0"/>
    <w:rsid w:val="007570DB"/>
    <w:rsid w:val="007648FB"/>
    <w:rsid w:val="00764F38"/>
    <w:rsid w:val="007658E9"/>
    <w:rsid w:val="007A55C9"/>
    <w:rsid w:val="007B0093"/>
    <w:rsid w:val="007D4318"/>
    <w:rsid w:val="0081433C"/>
    <w:rsid w:val="00844ECB"/>
    <w:rsid w:val="00854B97"/>
    <w:rsid w:val="008642ED"/>
    <w:rsid w:val="00876049"/>
    <w:rsid w:val="00895E1A"/>
    <w:rsid w:val="008C21FE"/>
    <w:rsid w:val="008D4A8D"/>
    <w:rsid w:val="008F1DE3"/>
    <w:rsid w:val="008F5FC8"/>
    <w:rsid w:val="0092294E"/>
    <w:rsid w:val="009501C4"/>
    <w:rsid w:val="009567D0"/>
    <w:rsid w:val="0095702B"/>
    <w:rsid w:val="00966606"/>
    <w:rsid w:val="00971FF2"/>
    <w:rsid w:val="009764A6"/>
    <w:rsid w:val="00990E37"/>
    <w:rsid w:val="009A0D20"/>
    <w:rsid w:val="009C791E"/>
    <w:rsid w:val="009F1C3F"/>
    <w:rsid w:val="00A00670"/>
    <w:rsid w:val="00A01228"/>
    <w:rsid w:val="00A05475"/>
    <w:rsid w:val="00A1150A"/>
    <w:rsid w:val="00A20EE4"/>
    <w:rsid w:val="00A27420"/>
    <w:rsid w:val="00A3055F"/>
    <w:rsid w:val="00A32866"/>
    <w:rsid w:val="00A33D7F"/>
    <w:rsid w:val="00A40429"/>
    <w:rsid w:val="00A51F8A"/>
    <w:rsid w:val="00A820EB"/>
    <w:rsid w:val="00A8363F"/>
    <w:rsid w:val="00AF6A5B"/>
    <w:rsid w:val="00B007A2"/>
    <w:rsid w:val="00B177CE"/>
    <w:rsid w:val="00B34EBA"/>
    <w:rsid w:val="00B42C2D"/>
    <w:rsid w:val="00B67870"/>
    <w:rsid w:val="00B8228E"/>
    <w:rsid w:val="00B92C7F"/>
    <w:rsid w:val="00B94390"/>
    <w:rsid w:val="00BA5CAB"/>
    <w:rsid w:val="00BA73E2"/>
    <w:rsid w:val="00BA79A8"/>
    <w:rsid w:val="00BE67D7"/>
    <w:rsid w:val="00BF11BB"/>
    <w:rsid w:val="00C65920"/>
    <w:rsid w:val="00C8170F"/>
    <w:rsid w:val="00C932D7"/>
    <w:rsid w:val="00CA0503"/>
    <w:rsid w:val="00CA7A5D"/>
    <w:rsid w:val="00CD05F3"/>
    <w:rsid w:val="00CE0FE1"/>
    <w:rsid w:val="00CE1172"/>
    <w:rsid w:val="00D00461"/>
    <w:rsid w:val="00D213EA"/>
    <w:rsid w:val="00D527EF"/>
    <w:rsid w:val="00D533B4"/>
    <w:rsid w:val="00D618EB"/>
    <w:rsid w:val="00D71D57"/>
    <w:rsid w:val="00D71FDF"/>
    <w:rsid w:val="00D757AC"/>
    <w:rsid w:val="00DA1D20"/>
    <w:rsid w:val="00DA5B9D"/>
    <w:rsid w:val="00DB33F0"/>
    <w:rsid w:val="00DB4D98"/>
    <w:rsid w:val="00DD2EED"/>
    <w:rsid w:val="00E06F93"/>
    <w:rsid w:val="00E10F2A"/>
    <w:rsid w:val="00E20FA2"/>
    <w:rsid w:val="00E222D2"/>
    <w:rsid w:val="00E640C6"/>
    <w:rsid w:val="00EA28A2"/>
    <w:rsid w:val="00EC406F"/>
    <w:rsid w:val="00EC5C72"/>
    <w:rsid w:val="00EE53D5"/>
    <w:rsid w:val="00EF5413"/>
    <w:rsid w:val="00EF7682"/>
    <w:rsid w:val="00F02B6F"/>
    <w:rsid w:val="00F25428"/>
    <w:rsid w:val="00F75A69"/>
    <w:rsid w:val="00FC0C44"/>
    <w:rsid w:val="00FF3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6"/>
    <o:shapelayout v:ext="edit">
      <o:idmap v:ext="edit" data="1"/>
    </o:shapelayout>
  </w:shapeDefaults>
  <w:decimalSymbol w:val=","/>
  <w:listSeparator w:val=";"/>
  <w14:docId w14:val="3B122370"/>
  <w15:docId w15:val="{85320CAC-705D-4A81-B2DD-A7C5C9B6F1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ajorHAnsi" w:eastAsiaTheme="minorHAnsi" w:hAnsiTheme="maj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A1D20"/>
    <w:rPr>
      <w:rFonts w:ascii="Bookmania" w:hAnsi="Bookmania"/>
      <w:sz w:val="18"/>
    </w:rPr>
  </w:style>
  <w:style w:type="paragraph" w:styleId="1">
    <w:name w:val="heading 1"/>
    <w:basedOn w:val="DDHeader"/>
    <w:next w:val="a"/>
    <w:link w:val="10"/>
    <w:uiPriority w:val="9"/>
    <w:qFormat/>
    <w:rsid w:val="00A20EE4"/>
  </w:style>
  <w:style w:type="paragraph" w:styleId="2">
    <w:name w:val="heading 2"/>
    <w:basedOn w:val="DDSubHeaderGold"/>
    <w:next w:val="a"/>
    <w:link w:val="20"/>
    <w:uiPriority w:val="9"/>
    <w:unhideWhenUsed/>
    <w:rsid w:val="00A20EE4"/>
  </w:style>
  <w:style w:type="paragraph" w:styleId="3">
    <w:name w:val="heading 3"/>
    <w:basedOn w:val="DDSmallHeader"/>
    <w:next w:val="a"/>
    <w:link w:val="30"/>
    <w:uiPriority w:val="9"/>
    <w:unhideWhenUsed/>
    <w:qFormat/>
    <w:rsid w:val="00A20EE4"/>
  </w:style>
  <w:style w:type="paragraph" w:styleId="4">
    <w:name w:val="heading 4"/>
    <w:basedOn w:val="a"/>
    <w:next w:val="a"/>
    <w:link w:val="40"/>
    <w:uiPriority w:val="9"/>
    <w:unhideWhenUsed/>
    <w:qFormat/>
    <w:rsid w:val="00DA1D20"/>
    <w:pPr>
      <w:keepNext/>
      <w:keepLines/>
      <w:spacing w:before="80" w:after="80"/>
      <w:outlineLvl w:val="3"/>
    </w:pPr>
    <w:rPr>
      <w:rFonts w:ascii="Scala Sans" w:eastAsiaTheme="majorEastAsia" w:hAnsi="Scala Sans" w:cstheme="majorBidi"/>
      <w:b/>
      <w:i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D05F3"/>
    <w:pPr>
      <w:spacing w:after="240"/>
      <w:contextualSpacing/>
    </w:pPr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a4">
    <w:name w:val="Назва Знак"/>
    <w:basedOn w:val="a0"/>
    <w:link w:val="a3"/>
    <w:uiPriority w:val="10"/>
    <w:rsid w:val="00CD05F3"/>
    <w:rPr>
      <w:rFonts w:ascii="Mr. Eaves Small Caps" w:eastAsiaTheme="majorEastAsia" w:hAnsi="Mr. Eaves Small Caps" w:cstheme="majorBidi"/>
      <w:color w:val="58170D"/>
      <w:spacing w:val="-10"/>
      <w:kern w:val="28"/>
      <w:sz w:val="48"/>
      <w:szCs w:val="56"/>
    </w:rPr>
  </w:style>
  <w:style w:type="character" w:customStyle="1" w:styleId="10">
    <w:name w:val="Заголовок 1 Знак"/>
    <w:basedOn w:val="a0"/>
    <w:link w:val="1"/>
    <w:uiPriority w:val="9"/>
    <w:rsid w:val="00A20EE4"/>
    <w:rPr>
      <w:rFonts w:ascii="Book Antiqua" w:hAnsi="Book Antiqua"/>
      <w:color w:val="53170D"/>
      <w:sz w:val="40"/>
      <w:lang w:val="ru-RU"/>
    </w:rPr>
  </w:style>
  <w:style w:type="character" w:customStyle="1" w:styleId="20">
    <w:name w:val="Заголовок 2 Знак"/>
    <w:basedOn w:val="a0"/>
    <w:link w:val="2"/>
    <w:uiPriority w:val="9"/>
    <w:rsid w:val="00A20EE4"/>
    <w:rPr>
      <w:rFonts w:ascii="Book Antiqua" w:hAnsi="Book Antiqua"/>
      <w:color w:val="53170D"/>
      <w:sz w:val="32"/>
      <w:lang w:val="ru-RU"/>
    </w:rPr>
  </w:style>
  <w:style w:type="character" w:customStyle="1" w:styleId="30">
    <w:name w:val="Заголовок 3 Знак"/>
    <w:basedOn w:val="a0"/>
    <w:link w:val="3"/>
    <w:uiPriority w:val="9"/>
    <w:rsid w:val="00A20EE4"/>
    <w:rPr>
      <w:rFonts w:ascii="Book Antiqua" w:hAnsi="Book Antiqua"/>
      <w:color w:val="53170D"/>
      <w:sz w:val="26"/>
      <w:lang w:val="ru-RU"/>
    </w:rPr>
  </w:style>
  <w:style w:type="character" w:customStyle="1" w:styleId="40">
    <w:name w:val="Заголовок 4 Знак"/>
    <w:basedOn w:val="a0"/>
    <w:link w:val="4"/>
    <w:uiPriority w:val="9"/>
    <w:rsid w:val="00DA1D20"/>
    <w:rPr>
      <w:rFonts w:ascii="Scala Sans" w:eastAsiaTheme="majorEastAsia" w:hAnsi="Scala Sans" w:cstheme="majorBidi"/>
      <w:b/>
      <w:iCs/>
      <w:sz w:val="18"/>
    </w:rPr>
  </w:style>
  <w:style w:type="paragraph" w:styleId="a5">
    <w:name w:val="No Spacing"/>
    <w:uiPriority w:val="1"/>
    <w:qFormat/>
    <w:rsid w:val="00DA1D20"/>
    <w:pPr>
      <w:spacing w:before="40" w:after="40"/>
    </w:pPr>
    <w:rPr>
      <w:rFonts w:ascii="Scala Sans" w:hAnsi="Scala Sans"/>
      <w:sz w:val="17"/>
    </w:rPr>
  </w:style>
  <w:style w:type="paragraph" w:customStyle="1" w:styleId="PHBTitle">
    <w:name w:val="PHB Title"/>
    <w:basedOn w:val="a"/>
    <w:next w:val="DDRegular"/>
    <w:link w:val="PHBTitleChar"/>
    <w:qFormat/>
    <w:rsid w:val="00A20EE4"/>
    <w:pPr>
      <w:spacing w:after="40"/>
    </w:pPr>
    <w:rPr>
      <w:rFonts w:asciiTheme="majorHAnsi" w:hAnsiTheme="majorHAnsi"/>
      <w:color w:val="53170D"/>
      <w:sz w:val="48"/>
      <w:lang w:val="ru-RU"/>
    </w:rPr>
  </w:style>
  <w:style w:type="paragraph" w:customStyle="1" w:styleId="DDRegular">
    <w:name w:val="D&amp;D Regular"/>
    <w:next w:val="DDRegularIndent"/>
    <w:link w:val="DDRegularChar"/>
    <w:qFormat/>
    <w:rsid w:val="00A20EE4"/>
    <w:pPr>
      <w:tabs>
        <w:tab w:val="left" w:pos="360"/>
      </w:tabs>
      <w:contextualSpacing/>
    </w:pPr>
    <w:rPr>
      <w:rFonts w:ascii="Bookinsanity Remake" w:hAnsi="Bookinsanity Remake"/>
      <w:color w:val="000000" w:themeColor="text1"/>
      <w:sz w:val="18"/>
    </w:rPr>
  </w:style>
  <w:style w:type="paragraph" w:customStyle="1" w:styleId="DDHeader">
    <w:name w:val="D&amp;D Header"/>
    <w:basedOn w:val="PHBTitle"/>
    <w:next w:val="DDRegular"/>
    <w:link w:val="DDHeaderChar"/>
    <w:qFormat/>
    <w:rsid w:val="00A20EE4"/>
    <w:pPr>
      <w:keepNext/>
      <w:keepLines/>
      <w:pageBreakBefore/>
      <w:spacing w:after="0"/>
      <w:outlineLvl w:val="0"/>
    </w:pPr>
    <w:rPr>
      <w:sz w:val="40"/>
    </w:rPr>
  </w:style>
  <w:style w:type="character" w:customStyle="1" w:styleId="PHBTitleChar">
    <w:name w:val="PHB Title Char"/>
    <w:basedOn w:val="a0"/>
    <w:link w:val="PHBTitle"/>
    <w:rsid w:val="00A20EE4"/>
    <w:rPr>
      <w:color w:val="53170D"/>
      <w:sz w:val="48"/>
      <w:lang w:val="ru-RU"/>
    </w:rPr>
  </w:style>
  <w:style w:type="character" w:customStyle="1" w:styleId="DDRegularChar">
    <w:name w:val="D&amp;D Regular Char"/>
    <w:basedOn w:val="PHBTitleChar"/>
    <w:link w:val="DDRegular"/>
    <w:rsid w:val="00A20EE4"/>
    <w:rPr>
      <w:rFonts w:ascii="Bookinsanity Remake" w:hAnsi="Bookinsanity Remake"/>
      <w:color w:val="000000" w:themeColor="text1"/>
      <w:sz w:val="18"/>
      <w:lang w:val="ru-RU"/>
    </w:rPr>
  </w:style>
  <w:style w:type="paragraph" w:customStyle="1" w:styleId="DDSubHeaderGold">
    <w:name w:val="D&amp;D SubHeader Gold"/>
    <w:basedOn w:val="DDHeader"/>
    <w:next w:val="DDRegular"/>
    <w:link w:val="DDSubHeaderGoldChar"/>
    <w:qFormat/>
    <w:rsid w:val="00A20EE4"/>
    <w:pPr>
      <w:pageBreakBefore w:val="0"/>
      <w:pBdr>
        <w:bottom w:val="single" w:sz="4" w:space="0" w:color="D2B17D"/>
      </w:pBdr>
      <w:spacing w:after="90"/>
      <w:outlineLvl w:val="1"/>
    </w:pPr>
    <w:rPr>
      <w:sz w:val="32"/>
    </w:rPr>
  </w:style>
  <w:style w:type="character" w:customStyle="1" w:styleId="DDHeaderChar">
    <w:name w:val="D&amp;D Header Char"/>
    <w:basedOn w:val="DDRegularChar"/>
    <w:link w:val="DDHeader"/>
    <w:rsid w:val="00A20EE4"/>
    <w:rPr>
      <w:rFonts w:ascii="Book Antiqua" w:hAnsi="Book Antiqua"/>
      <w:color w:val="53170D"/>
      <w:sz w:val="40"/>
      <w:lang w:val="ru-RU"/>
    </w:rPr>
  </w:style>
  <w:style w:type="paragraph" w:customStyle="1" w:styleId="DDSmallHeader">
    <w:name w:val="D&amp;D Small Header"/>
    <w:basedOn w:val="DDHeader"/>
    <w:next w:val="DDRegular"/>
    <w:link w:val="DDSmallHeaderChar"/>
    <w:qFormat/>
    <w:rsid w:val="00A20EE4"/>
    <w:pPr>
      <w:pageBreakBefore w:val="0"/>
      <w:outlineLvl w:val="2"/>
    </w:pPr>
    <w:rPr>
      <w:sz w:val="26"/>
    </w:rPr>
  </w:style>
  <w:style w:type="character" w:customStyle="1" w:styleId="DDSubHeaderGoldChar">
    <w:name w:val="D&amp;D SubHeader Gold Char"/>
    <w:basedOn w:val="DDHeaderChar"/>
    <w:link w:val="DDSubHeaderGold"/>
    <w:rsid w:val="00A20EE4"/>
    <w:rPr>
      <w:rFonts w:ascii="Book Antiqua" w:hAnsi="Book Antiqua"/>
      <w:color w:val="53170D"/>
      <w:sz w:val="32"/>
      <w:lang w:val="ru-RU"/>
    </w:rPr>
  </w:style>
  <w:style w:type="paragraph" w:styleId="a6">
    <w:name w:val="header"/>
    <w:basedOn w:val="a"/>
    <w:link w:val="a7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DDSmallHeaderChar">
    <w:name w:val="D&amp;D Small Header Char"/>
    <w:basedOn w:val="DDHeaderChar"/>
    <w:link w:val="DDSmallHeader"/>
    <w:rsid w:val="00A20EE4"/>
    <w:rPr>
      <w:rFonts w:ascii="Book Antiqua" w:hAnsi="Book Antiqua"/>
      <w:color w:val="53170D"/>
      <w:sz w:val="26"/>
      <w:lang w:val="ru-RU"/>
    </w:rPr>
  </w:style>
  <w:style w:type="character" w:customStyle="1" w:styleId="a7">
    <w:name w:val="Верхній колонтитул Знак"/>
    <w:basedOn w:val="a0"/>
    <w:link w:val="a6"/>
    <w:uiPriority w:val="99"/>
    <w:rsid w:val="00844ECB"/>
    <w:rPr>
      <w:rFonts w:ascii="Bookmania" w:hAnsi="Bookmania"/>
      <w:sz w:val="18"/>
    </w:rPr>
  </w:style>
  <w:style w:type="paragraph" w:styleId="a8">
    <w:name w:val="footer"/>
    <w:basedOn w:val="a"/>
    <w:link w:val="a9"/>
    <w:uiPriority w:val="99"/>
    <w:unhideWhenUsed/>
    <w:rsid w:val="00844ECB"/>
    <w:pPr>
      <w:tabs>
        <w:tab w:val="center" w:pos="4680"/>
        <w:tab w:val="right" w:pos="9360"/>
      </w:tabs>
    </w:pPr>
  </w:style>
  <w:style w:type="character" w:customStyle="1" w:styleId="a9">
    <w:name w:val="Нижній колонтитул Знак"/>
    <w:basedOn w:val="a0"/>
    <w:link w:val="a8"/>
    <w:uiPriority w:val="99"/>
    <w:rsid w:val="00844ECB"/>
    <w:rPr>
      <w:rFonts w:ascii="Bookmania" w:hAnsi="Bookmania"/>
      <w:sz w:val="18"/>
    </w:rPr>
  </w:style>
  <w:style w:type="paragraph" w:customStyle="1" w:styleId="MMMonsterName">
    <w:name w:val="MM Monster Name"/>
    <w:basedOn w:val="DDRegular"/>
    <w:next w:val="MMMonsterType"/>
    <w:link w:val="MMMonsterNameChar"/>
    <w:rsid w:val="00114ED1"/>
    <w:pPr>
      <w:pBdr>
        <w:top w:val="thickThinSmallGap" w:sz="24" w:space="3" w:color="D2B17D"/>
      </w:pBdr>
    </w:pPr>
    <w:rPr>
      <w:rFonts w:ascii="MrsEavesSmallCaps" w:hAnsi="MrsEavesSmallCaps"/>
      <w:color w:val="53170D"/>
      <w:sz w:val="34"/>
    </w:rPr>
  </w:style>
  <w:style w:type="paragraph" w:customStyle="1" w:styleId="MMMonsterType">
    <w:name w:val="MM Monster Type"/>
    <w:basedOn w:val="DDSubHeaderGold"/>
    <w:next w:val="MMAC"/>
    <w:link w:val="MMMonsterTypeChar"/>
    <w:rsid w:val="002F345D"/>
    <w:pPr>
      <w:pBdr>
        <w:bottom w:val="single" w:sz="18" w:space="3" w:color="53170D"/>
      </w:pBdr>
    </w:pPr>
    <w:rPr>
      <w:rFonts w:ascii="Bookmania" w:hAnsi="Bookmania"/>
      <w:i/>
      <w:color w:val="000000" w:themeColor="text1"/>
      <w:sz w:val="16"/>
    </w:rPr>
  </w:style>
  <w:style w:type="character" w:customStyle="1" w:styleId="MMMonsterNameChar">
    <w:name w:val="MM Monster Name Char"/>
    <w:basedOn w:val="DDRegularChar"/>
    <w:link w:val="MMMonsterName"/>
    <w:rsid w:val="00114ED1"/>
    <w:rPr>
      <w:rFonts w:ascii="MrsEavesSmallCaps" w:hAnsi="MrsEavesSmallCaps"/>
      <w:color w:val="53170D"/>
      <w:sz w:val="34"/>
      <w:lang w:val="ru-RU"/>
    </w:rPr>
  </w:style>
  <w:style w:type="paragraph" w:customStyle="1" w:styleId="MMAC">
    <w:name w:val="MM AC"/>
    <w:basedOn w:val="MMMonsterName"/>
    <w:next w:val="MMHitPoints"/>
    <w:link w:val="MMACChar"/>
    <w:rsid w:val="00A27420"/>
    <w:pPr>
      <w:pBdr>
        <w:top w:val="none" w:sz="0" w:space="0" w:color="auto"/>
      </w:pBdr>
    </w:pPr>
    <w:rPr>
      <w:rFonts w:ascii="Bookmania" w:hAnsi="Bookmania"/>
      <w:b/>
      <w:sz w:val="17"/>
    </w:rPr>
  </w:style>
  <w:style w:type="character" w:customStyle="1" w:styleId="MMMonsterTypeChar">
    <w:name w:val="MM Monster Type Char"/>
    <w:basedOn w:val="MMMonsterNameChar"/>
    <w:link w:val="MMMonsterType"/>
    <w:rsid w:val="002F345D"/>
    <w:rPr>
      <w:rFonts w:ascii="Bookmania" w:hAnsi="Bookmania"/>
      <w:i/>
      <w:color w:val="000000" w:themeColor="text1"/>
      <w:sz w:val="16"/>
      <w:lang w:val="ru-RU"/>
    </w:rPr>
  </w:style>
  <w:style w:type="paragraph" w:customStyle="1" w:styleId="MMHitPoints">
    <w:name w:val="MM HitPoints"/>
    <w:basedOn w:val="MMAC"/>
    <w:next w:val="MMSpeed"/>
    <w:link w:val="MMHitPointsChar"/>
    <w:rsid w:val="00565AA4"/>
  </w:style>
  <w:style w:type="character" w:customStyle="1" w:styleId="MMACChar">
    <w:name w:val="MM AC Char"/>
    <w:basedOn w:val="MMMonsterNameChar"/>
    <w:link w:val="MMAC"/>
    <w:rsid w:val="00A27420"/>
    <w:rPr>
      <w:rFonts w:ascii="Bookmania" w:hAnsi="Bookmania"/>
      <w:b/>
      <w:color w:val="53170D"/>
      <w:sz w:val="17"/>
      <w:lang w:val="ru-RU"/>
    </w:rPr>
  </w:style>
  <w:style w:type="paragraph" w:customStyle="1" w:styleId="MMSpeed">
    <w:name w:val="MM Speed"/>
    <w:basedOn w:val="MMAC"/>
    <w:link w:val="MMSpeedChar"/>
    <w:rsid w:val="00565AA4"/>
    <w:pPr>
      <w:pBdr>
        <w:bottom w:val="single" w:sz="18" w:space="3" w:color="53170D"/>
      </w:pBdr>
    </w:pPr>
  </w:style>
  <w:style w:type="character" w:customStyle="1" w:styleId="MMHitPointsChar">
    <w:name w:val="MM HitPoints Char"/>
    <w:basedOn w:val="MMACChar"/>
    <w:link w:val="MMHitPoints"/>
    <w:rsid w:val="00565AA4"/>
    <w:rPr>
      <w:rFonts w:ascii="Bookmania" w:hAnsi="Bookmania"/>
      <w:b/>
      <w:color w:val="53170D"/>
      <w:sz w:val="17"/>
      <w:lang w:val="ru-RU"/>
    </w:rPr>
  </w:style>
  <w:style w:type="table" w:styleId="aa">
    <w:name w:val="Table Grid"/>
    <w:basedOn w:val="a1"/>
    <w:uiPriority w:val="39"/>
    <w:rsid w:val="0092294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MSpeedChar">
    <w:name w:val="MM Speed Char"/>
    <w:basedOn w:val="MMACChar"/>
    <w:link w:val="MMSpeed"/>
    <w:rsid w:val="00565AA4"/>
    <w:rPr>
      <w:rFonts w:ascii="Bookmania" w:hAnsi="Bookmania"/>
      <w:b/>
      <w:color w:val="53170D"/>
      <w:sz w:val="17"/>
      <w:lang w:val="ru-RU"/>
    </w:rPr>
  </w:style>
  <w:style w:type="paragraph" w:customStyle="1" w:styleId="MMStats">
    <w:name w:val="MM Stats"/>
    <w:basedOn w:val="MMSpeed"/>
    <w:next w:val="MMStatValues"/>
    <w:link w:val="MMStatsChar"/>
    <w:rsid w:val="002F345D"/>
    <w:pPr>
      <w:pBdr>
        <w:bottom w:val="none" w:sz="0" w:space="0" w:color="auto"/>
      </w:pBdr>
      <w:jc w:val="center"/>
    </w:pPr>
  </w:style>
  <w:style w:type="paragraph" w:customStyle="1" w:styleId="MMStatValues">
    <w:name w:val="MM Stat Values"/>
    <w:basedOn w:val="MMSpeed"/>
    <w:next w:val="MMMoves"/>
    <w:link w:val="MMStatValuesChar"/>
    <w:rsid w:val="00A27420"/>
    <w:pPr>
      <w:pBdr>
        <w:bottom w:val="none" w:sz="0" w:space="0" w:color="auto"/>
      </w:pBdr>
      <w:jc w:val="center"/>
    </w:pPr>
    <w:rPr>
      <w:b w:val="0"/>
    </w:rPr>
  </w:style>
  <w:style w:type="character" w:customStyle="1" w:styleId="MMStatsChar">
    <w:name w:val="MM Stats Char"/>
    <w:basedOn w:val="MMSpeedChar"/>
    <w:link w:val="MMStats"/>
    <w:rsid w:val="002F345D"/>
    <w:rPr>
      <w:rFonts w:ascii="Bookmania" w:hAnsi="Bookmania"/>
      <w:b/>
      <w:color w:val="53170D"/>
      <w:sz w:val="17"/>
      <w:lang w:val="ru-RU"/>
    </w:rPr>
  </w:style>
  <w:style w:type="paragraph" w:customStyle="1" w:styleId="MMMoves">
    <w:name w:val="MM Moves"/>
    <w:basedOn w:val="MMSpeed"/>
    <w:link w:val="MMMovesChar"/>
    <w:rsid w:val="00584CBF"/>
    <w:pPr>
      <w:pBdr>
        <w:top w:val="single" w:sz="18" w:space="6" w:color="53170D"/>
        <w:bottom w:val="none" w:sz="0" w:space="0" w:color="auto"/>
      </w:pBdr>
      <w:spacing w:after="80"/>
    </w:pPr>
    <w:rPr>
      <w:b w:val="0"/>
      <w:color w:val="auto"/>
      <w:sz w:val="16"/>
    </w:rPr>
  </w:style>
  <w:style w:type="character" w:customStyle="1" w:styleId="MMStatValuesChar">
    <w:name w:val="MM Stat Values Char"/>
    <w:basedOn w:val="MMSpeedChar"/>
    <w:link w:val="MMStatValues"/>
    <w:rsid w:val="00A27420"/>
    <w:rPr>
      <w:rFonts w:ascii="Bookmania" w:hAnsi="Bookmania"/>
      <w:b w:val="0"/>
      <w:color w:val="53170D"/>
      <w:sz w:val="17"/>
      <w:lang w:val="ru-RU"/>
    </w:rPr>
  </w:style>
  <w:style w:type="paragraph" w:customStyle="1" w:styleId="MMAction">
    <w:name w:val="MM Action"/>
    <w:basedOn w:val="MMMoves"/>
    <w:next w:val="MMActionsText"/>
    <w:link w:val="MMActionChar"/>
    <w:rsid w:val="00E10F2A"/>
    <w:pPr>
      <w:pBdr>
        <w:top w:val="none" w:sz="0" w:space="0" w:color="auto"/>
        <w:bottom w:val="single" w:sz="6" w:space="1" w:color="53170D"/>
      </w:pBdr>
    </w:pPr>
    <w:rPr>
      <w:rFonts w:ascii="ScalaSans Caps" w:hAnsi="ScalaSans Caps"/>
      <w:color w:val="53170D"/>
    </w:rPr>
  </w:style>
  <w:style w:type="character" w:customStyle="1" w:styleId="MMMovesChar">
    <w:name w:val="MM Moves Char"/>
    <w:basedOn w:val="MMSpeedChar"/>
    <w:link w:val="MMMoves"/>
    <w:rsid w:val="00584CBF"/>
    <w:rPr>
      <w:rFonts w:ascii="Bookmania" w:hAnsi="Bookmania"/>
      <w:b w:val="0"/>
      <w:color w:val="53170D"/>
      <w:sz w:val="16"/>
      <w:lang w:val="ru-RU"/>
    </w:rPr>
  </w:style>
  <w:style w:type="paragraph" w:customStyle="1" w:styleId="MMActionsText">
    <w:name w:val="MM Actions Text"/>
    <w:basedOn w:val="MMAction"/>
    <w:next w:val="MMBottomBorder"/>
    <w:link w:val="MMActionsTextChar"/>
    <w:rsid w:val="00565AA4"/>
    <w:pPr>
      <w:pBdr>
        <w:bottom w:val="none" w:sz="0" w:space="0" w:color="auto"/>
      </w:pBdr>
      <w:tabs>
        <w:tab w:val="clear" w:pos="360"/>
      </w:tabs>
      <w:spacing w:before="80" w:after="0"/>
    </w:pPr>
    <w:rPr>
      <w:rFonts w:ascii="Bookmania" w:hAnsi="Bookmania"/>
      <w:color w:val="000000" w:themeColor="text1"/>
    </w:rPr>
  </w:style>
  <w:style w:type="character" w:customStyle="1" w:styleId="MMActionChar">
    <w:name w:val="MM Action Char"/>
    <w:basedOn w:val="MMMovesChar"/>
    <w:link w:val="MMAction"/>
    <w:rsid w:val="00E10F2A"/>
    <w:rPr>
      <w:rFonts w:ascii="ScalaSans Caps" w:hAnsi="ScalaSans Caps"/>
      <w:b w:val="0"/>
      <w:color w:val="53170D"/>
      <w:sz w:val="16"/>
      <w:lang w:val="ru-RU"/>
    </w:rPr>
  </w:style>
  <w:style w:type="character" w:customStyle="1" w:styleId="MMActionsTextChar">
    <w:name w:val="MM Actions Text Char"/>
    <w:basedOn w:val="MMActionChar"/>
    <w:link w:val="MMActionsText"/>
    <w:rsid w:val="00565AA4"/>
    <w:rPr>
      <w:rFonts w:ascii="Bookmania" w:hAnsi="Bookmania"/>
      <w:b w:val="0"/>
      <w:color w:val="000000" w:themeColor="text1"/>
      <w:sz w:val="16"/>
      <w:lang w:val="ru-RU"/>
    </w:rPr>
  </w:style>
  <w:style w:type="paragraph" w:customStyle="1" w:styleId="MMSkills">
    <w:name w:val="MM Skills"/>
    <w:basedOn w:val="MMHitPoints"/>
    <w:next w:val="a"/>
    <w:link w:val="MMSkillsChar"/>
    <w:rsid w:val="00E10F2A"/>
    <w:pPr>
      <w:pBdr>
        <w:top w:val="single" w:sz="18" w:space="2" w:color="53170D"/>
      </w:pBdr>
    </w:pPr>
  </w:style>
  <w:style w:type="character" w:customStyle="1" w:styleId="MMSkillsChar">
    <w:name w:val="MM Skills Char"/>
    <w:basedOn w:val="MMHitPointsChar"/>
    <w:link w:val="MMSkills"/>
    <w:rsid w:val="00E10F2A"/>
    <w:rPr>
      <w:rFonts w:ascii="Bookmania" w:hAnsi="Bookmania"/>
      <w:b/>
      <w:color w:val="53170D"/>
      <w:sz w:val="17"/>
      <w:lang w:val="ru-RU"/>
    </w:rPr>
  </w:style>
  <w:style w:type="paragraph" w:customStyle="1" w:styleId="MMSenses">
    <w:name w:val="MM Senses"/>
    <w:basedOn w:val="MMSkills"/>
    <w:next w:val="a"/>
    <w:link w:val="MMSensesChar"/>
    <w:rsid w:val="00E10F2A"/>
  </w:style>
  <w:style w:type="character" w:customStyle="1" w:styleId="MMSensesChar">
    <w:name w:val="MM Senses Char"/>
    <w:basedOn w:val="MMSkillsChar"/>
    <w:link w:val="MMSenses"/>
    <w:rsid w:val="00E10F2A"/>
    <w:rPr>
      <w:rFonts w:ascii="Bookmania" w:hAnsi="Bookmania"/>
      <w:b/>
      <w:color w:val="53170D"/>
      <w:sz w:val="17"/>
      <w:lang w:val="ru-RU"/>
    </w:rPr>
  </w:style>
  <w:style w:type="paragraph" w:customStyle="1" w:styleId="MMCR">
    <w:name w:val="MM CR"/>
    <w:basedOn w:val="MMLanguages"/>
    <w:next w:val="MMMoves"/>
    <w:link w:val="MMCRChar"/>
    <w:rsid w:val="00E10F2A"/>
  </w:style>
  <w:style w:type="character" w:customStyle="1" w:styleId="MMCRChar">
    <w:name w:val="MM CR Char"/>
    <w:basedOn w:val="MMLanguagesChar"/>
    <w:link w:val="MMCR"/>
    <w:rsid w:val="00E10F2A"/>
    <w:rPr>
      <w:rFonts w:ascii="Bookmania" w:hAnsi="Bookmania"/>
      <w:b/>
      <w:color w:val="53170D"/>
      <w:sz w:val="17"/>
      <w:lang w:val="ru-RU"/>
    </w:rPr>
  </w:style>
  <w:style w:type="paragraph" w:customStyle="1" w:styleId="MMLanguages">
    <w:name w:val="MM Languages"/>
    <w:basedOn w:val="MMSenses"/>
    <w:next w:val="MMCR"/>
    <w:link w:val="MMLanguagesChar"/>
    <w:rsid w:val="00D71FDF"/>
  </w:style>
  <w:style w:type="character" w:customStyle="1" w:styleId="MMLanguagesChar">
    <w:name w:val="MM Languages Char"/>
    <w:basedOn w:val="MMSensesChar"/>
    <w:link w:val="MMLanguages"/>
    <w:rsid w:val="00D71FDF"/>
    <w:rPr>
      <w:rFonts w:ascii="Bookmania" w:hAnsi="Bookmania"/>
      <w:b/>
      <w:color w:val="53170D"/>
      <w:sz w:val="17"/>
      <w:lang w:val="ru-RU"/>
    </w:rPr>
  </w:style>
  <w:style w:type="paragraph" w:customStyle="1" w:styleId="MMBottomBorder">
    <w:name w:val="MM Bottom Border"/>
    <w:basedOn w:val="MMActionsText"/>
    <w:link w:val="MMBottomBorderChar"/>
    <w:rsid w:val="00BA79A8"/>
    <w:pPr>
      <w:pBdr>
        <w:top w:val="thinThickSmallGap" w:sz="24" w:space="1" w:color="D2B17D"/>
      </w:pBdr>
    </w:pPr>
  </w:style>
  <w:style w:type="character" w:customStyle="1" w:styleId="MMBottomBorderChar">
    <w:name w:val="MM Bottom Border Char"/>
    <w:basedOn w:val="MMActionsTextChar"/>
    <w:link w:val="MMBottomBorder"/>
    <w:rsid w:val="00BA79A8"/>
    <w:rPr>
      <w:rFonts w:ascii="Bookmania" w:hAnsi="Bookmania"/>
      <w:b w:val="0"/>
      <w:color w:val="53170D"/>
      <w:sz w:val="16"/>
      <w:lang w:val="ru-RU"/>
    </w:rPr>
  </w:style>
  <w:style w:type="paragraph" w:customStyle="1" w:styleId="DDSidebarHeader">
    <w:name w:val="D&amp;D Sidebar Header"/>
    <w:basedOn w:val="DDRegular"/>
    <w:link w:val="DDSidebarHeaderChar"/>
    <w:qFormat/>
    <w:rsid w:val="001B42F7"/>
    <w:pPr>
      <w:spacing w:after="20"/>
    </w:pPr>
    <w:rPr>
      <w:rFonts w:ascii="Scaly Sans Caps" w:hAnsi="Scaly Sans Caps"/>
      <w:b/>
      <w:sz w:val="22"/>
    </w:rPr>
  </w:style>
  <w:style w:type="paragraph" w:customStyle="1" w:styleId="DDSidebarText">
    <w:name w:val="D&amp;D Sidebar Text"/>
    <w:basedOn w:val="DDRegular"/>
    <w:link w:val="DDSidebarTextChar"/>
    <w:qFormat/>
    <w:rsid w:val="001B42F7"/>
    <w:pPr>
      <w:spacing w:after="20"/>
    </w:pPr>
    <w:rPr>
      <w:rFonts w:ascii="Scaly Sans" w:hAnsi="Scaly Sans"/>
    </w:rPr>
  </w:style>
  <w:style w:type="character" w:customStyle="1" w:styleId="DDSidebarHeaderChar">
    <w:name w:val="D&amp;D Sidebar Header Char"/>
    <w:basedOn w:val="30"/>
    <w:link w:val="DDSidebarHeader"/>
    <w:rsid w:val="001B42F7"/>
    <w:rPr>
      <w:rFonts w:ascii="Scaly Sans Caps" w:eastAsiaTheme="majorEastAsia" w:hAnsi="Scaly Sans Caps" w:cstheme="majorBidi"/>
      <w:b/>
      <w:color w:val="000000" w:themeColor="text1"/>
      <w:sz w:val="22"/>
      <w:lang w:val="ru-RU"/>
    </w:rPr>
  </w:style>
  <w:style w:type="character" w:customStyle="1" w:styleId="DDSidebarTextChar">
    <w:name w:val="D&amp;D Sidebar Text Char"/>
    <w:basedOn w:val="40"/>
    <w:link w:val="DDSidebarText"/>
    <w:rsid w:val="001B42F7"/>
    <w:rPr>
      <w:rFonts w:ascii="Scaly Sans" w:eastAsiaTheme="majorEastAsia" w:hAnsi="Scaly Sans" w:cstheme="majorBidi"/>
      <w:b w:val="0"/>
      <w:iCs w:val="0"/>
      <w:color w:val="000000" w:themeColor="text1"/>
      <w:sz w:val="18"/>
    </w:rPr>
  </w:style>
  <w:style w:type="table" w:styleId="16">
    <w:name w:val="Medium Shading 1 Accent 6"/>
    <w:aliases w:val="PHB Table"/>
    <w:basedOn w:val="a1"/>
    <w:uiPriority w:val="63"/>
    <w:rsid w:val="002F6965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blStylePr w:type="firstRow">
      <w:pPr>
        <w:wordWrap/>
        <w:spacing w:before="0" w:beforeAutospacing="0" w:afterLines="0" w:after="20" w:afterAutospacing="0" w:line="240" w:lineRule="auto"/>
      </w:pPr>
      <w:rPr>
        <w:rFonts w:ascii="Scaly Sans Caps" w:hAnsi="Scaly Sans Caps"/>
        <w:b/>
        <w:bCs/>
        <w:color w:val="auto"/>
        <w:sz w:val="22"/>
      </w:r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pPr>
        <w:jc w:val="center"/>
      </w:pPr>
      <w:rPr>
        <w:rFonts w:ascii="Scaly Sans" w:hAnsi="Scaly Sans"/>
        <w:b w:val="0"/>
        <w:bCs/>
      </w:rPr>
    </w:tblStylePr>
    <w:tblStylePr w:type="lastCol">
      <w:rPr>
        <w:b w:val="0"/>
        <w:bCs/>
      </w:r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2CD85" w:fill="CEE4AA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PHBTable-Brown">
    <w:name w:val="PHB Table - Brown"/>
    <w:basedOn w:val="PHBClassSpellListTable-Green"/>
    <w:uiPriority w:val="99"/>
    <w:rsid w:val="002F6965"/>
    <w:tblPr/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E7D6AF"/>
      </w:tcPr>
    </w:tblStylePr>
  </w:style>
  <w:style w:type="table" w:styleId="11">
    <w:name w:val="Medium Shading 1 Accent 1"/>
    <w:basedOn w:val="a1"/>
    <w:uiPriority w:val="63"/>
    <w:rsid w:val="00583965"/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DDPgh1">
    <w:name w:val="D&amp;D Pgh1"/>
    <w:basedOn w:val="a"/>
    <w:rsid w:val="003E4E19"/>
    <w:pPr>
      <w:spacing w:line="276" w:lineRule="auto"/>
    </w:pPr>
    <w:rPr>
      <w:rFonts w:ascii="Book Antiqua" w:eastAsia="Calibri" w:hAnsi="Book Antiqua" w:cs="Times New Roman"/>
      <w:sz w:val="22"/>
      <w:szCs w:val="22"/>
    </w:rPr>
  </w:style>
  <w:style w:type="character" w:styleId="ab">
    <w:name w:val="Book Title"/>
    <w:basedOn w:val="a0"/>
    <w:uiPriority w:val="33"/>
    <w:qFormat/>
    <w:rsid w:val="00854B97"/>
    <w:rPr>
      <w:b/>
      <w:bCs/>
      <w:smallCaps/>
      <w:spacing w:val="5"/>
    </w:rPr>
  </w:style>
  <w:style w:type="paragraph" w:styleId="ac">
    <w:name w:val="Balloon Text"/>
    <w:basedOn w:val="a"/>
    <w:link w:val="ad"/>
    <w:uiPriority w:val="99"/>
    <w:semiHidden/>
    <w:unhideWhenUsed/>
    <w:rsid w:val="005A1DDE"/>
    <w:rPr>
      <w:rFonts w:ascii="Tahoma" w:hAnsi="Tahoma" w:cs="Tahoma"/>
      <w:sz w:val="16"/>
      <w:szCs w:val="16"/>
    </w:rPr>
  </w:style>
  <w:style w:type="character" w:customStyle="1" w:styleId="ad">
    <w:name w:val="Текст у виносці Знак"/>
    <w:basedOn w:val="a0"/>
    <w:link w:val="ac"/>
    <w:uiPriority w:val="99"/>
    <w:semiHidden/>
    <w:rsid w:val="005A1DDE"/>
    <w:rPr>
      <w:rFonts w:ascii="Tahoma" w:hAnsi="Tahoma" w:cs="Tahoma"/>
      <w:sz w:val="16"/>
      <w:szCs w:val="16"/>
    </w:rPr>
  </w:style>
  <w:style w:type="table" w:customStyle="1" w:styleId="PHBClassSpellListTable-Green">
    <w:name w:val="PHB Class / Spell List Table - Green"/>
    <w:basedOn w:val="a1"/>
    <w:uiPriority w:val="99"/>
    <w:rsid w:val="002F6965"/>
    <w:pPr>
      <w:spacing w:before="20" w:after="20"/>
    </w:pPr>
    <w:rPr>
      <w:rFonts w:ascii="Scaly Sans" w:hAnsi="Scaly Sans"/>
      <w:sz w:val="18"/>
    </w:rPr>
    <w:tblPr>
      <w:tblStyleRowBandSize w:val="1"/>
      <w:tblStyleColBandSize w:val="1"/>
    </w:tblPr>
    <w:tcPr>
      <w:shd w:val="clear" w:color="auto" w:fill="auto"/>
    </w:tcPr>
    <w:tblStylePr w:type="firstRow">
      <w:pPr>
        <w:wordWrap/>
        <w:spacing w:afterLines="0" w:after="60" w:afterAutospacing="0"/>
      </w:pPr>
      <w:rPr>
        <w:rFonts w:ascii="Scaly Sans Caps" w:hAnsi="Scaly Sans Caps"/>
        <w:b/>
        <w:sz w:val="22"/>
      </w:rPr>
    </w:tblStylePr>
    <w:tblStylePr w:type="band1Horz">
      <w:rPr>
        <w:sz w:val="18"/>
      </w:rPr>
    </w:tblStylePr>
    <w:tblStylePr w:type="band2Horz">
      <w:rPr>
        <w:sz w:val="18"/>
      </w:rPr>
      <w:tblPr/>
      <w:tcPr>
        <w:shd w:val="clear" w:color="auto" w:fill="CEE4AA"/>
      </w:tcPr>
    </w:tblStylePr>
  </w:style>
  <w:style w:type="character" w:styleId="ae">
    <w:name w:val="Hyperlink"/>
    <w:basedOn w:val="a0"/>
    <w:uiPriority w:val="99"/>
    <w:unhideWhenUsed/>
    <w:rsid w:val="0095702B"/>
    <w:rPr>
      <w:color w:val="0563C1" w:themeColor="hyperlink"/>
      <w:u w:val="single"/>
    </w:rPr>
  </w:style>
  <w:style w:type="character" w:styleId="af">
    <w:name w:val="FollowedHyperlink"/>
    <w:basedOn w:val="a0"/>
    <w:uiPriority w:val="99"/>
    <w:semiHidden/>
    <w:unhideWhenUsed/>
    <w:rsid w:val="007306D9"/>
    <w:rPr>
      <w:color w:val="954F72" w:themeColor="followedHyperlink"/>
      <w:u w:val="single"/>
    </w:rPr>
  </w:style>
  <w:style w:type="paragraph" w:customStyle="1" w:styleId="TableText">
    <w:name w:val="Table Text"/>
    <w:rsid w:val="00A20EE4"/>
    <w:pPr>
      <w:spacing w:line="276" w:lineRule="auto"/>
    </w:pPr>
    <w:rPr>
      <w:rFonts w:ascii="Scaly Sans" w:hAnsi="Scaly Sans"/>
      <w:sz w:val="18"/>
      <w:szCs w:val="18"/>
    </w:rPr>
  </w:style>
  <w:style w:type="paragraph" w:customStyle="1" w:styleId="Tableheader">
    <w:name w:val="Table header"/>
    <w:rsid w:val="00A20EE4"/>
    <w:pPr>
      <w:spacing w:line="276" w:lineRule="auto"/>
      <w:jc w:val="center"/>
    </w:pPr>
    <w:rPr>
      <w:rFonts w:ascii="Scaly Sans" w:hAnsi="Scaly Sans"/>
      <w:b/>
      <w:sz w:val="18"/>
      <w:szCs w:val="18"/>
    </w:rPr>
  </w:style>
  <w:style w:type="paragraph" w:customStyle="1" w:styleId="DDRegularIndent">
    <w:name w:val="D&amp;D Regular Indent"/>
    <w:basedOn w:val="DDRegular"/>
    <w:qFormat/>
    <w:rsid w:val="00A20EE4"/>
    <w:pPr>
      <w:ind w:firstLine="1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yperlink" Target="https://drive.google.com/open?id=0BxfCiPA2FPFAcE13NmhuSDRpcWs" TargetMode="Externa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Palant\Onedrive\TRPG\ZZ_TOOLS\0_DEVELOPMENT\0001_RESOURCES\Word%20Template\PHB%20Template%20v.2.0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HB Palant variant">
      <a:majorFont>
        <a:latin typeface="Cyrillic5e"/>
        <a:ea typeface=""/>
        <a:cs typeface=""/>
      </a:majorFont>
      <a:minorFont>
        <a:latin typeface="Book Antiqu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B6DC86-C22E-4F67-8E1E-A2F2CE9711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PHB Template v.2.0.dotx</Template>
  <TotalTime>0</TotalTime>
  <Pages>5</Pages>
  <Words>295</Words>
  <Characters>1686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Палихов Антон</dc:creator>
  <cp:lastModifiedBy>Палихов Антон</cp:lastModifiedBy>
  <cp:revision>2</cp:revision>
  <cp:lastPrinted>2017-10-29T06:40:00Z</cp:lastPrinted>
  <dcterms:created xsi:type="dcterms:W3CDTF">2021-02-28T16:44:00Z</dcterms:created>
  <dcterms:modified xsi:type="dcterms:W3CDTF">2021-02-28T16:44:00Z</dcterms:modified>
</cp:coreProperties>
</file>