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5" o:title="11111111111111" recolor="t" type="frame"/>
    </v:background>
  </w:background>
  <w:body>
    <w:p w14:paraId="56640C9F" w14:textId="77777777" w:rsidR="00CF6EF3" w:rsidRDefault="00D30284" w:rsidP="00302071">
      <w:pPr>
        <w:pStyle w:val="BasicDnDSaveDC"/>
        <w:rPr>
          <w:noProof/>
        </w:rPr>
        <w:sectPr w:rsidR="00CF6EF3" w:rsidSect="00800EC1">
          <w:headerReference w:type="even" r:id="rId10"/>
          <w:headerReference w:type="default" r:id="rId11"/>
          <w:footerReference w:type="even" r:id="rId12"/>
          <w:footerReference w:type="default" r:id="rId13"/>
          <w:headerReference w:type="first" r:id="rId14"/>
          <w:pgSz w:w="11906" w:h="16838" w:code="9"/>
          <w:pgMar w:top="567" w:right="567" w:bottom="567" w:left="567" w:header="578" w:footer="578" w:gutter="0"/>
          <w:pgNumType w:start="0"/>
          <w:cols w:space="709"/>
          <w:titlePg/>
          <w:docGrid w:linePitch="360"/>
        </w:sectPr>
      </w:pPr>
      <w:r>
        <w:rPr>
          <w:noProof/>
        </w:rPr>
        <w:drawing>
          <wp:anchor distT="0" distB="0" distL="114300" distR="114300" simplePos="0" relativeHeight="251757056" behindDoc="1" locked="0" layoutInCell="1" allowOverlap="1" wp14:anchorId="159B64C8" wp14:editId="0575FA37">
            <wp:simplePos x="0" y="0"/>
            <wp:positionH relativeFrom="column">
              <wp:posOffset>-1126261</wp:posOffset>
            </wp:positionH>
            <wp:positionV relativeFrom="paragraph">
              <wp:posOffset>-759919</wp:posOffset>
            </wp:positionV>
            <wp:extent cx="8455988" cy="10867095"/>
            <wp:effectExtent l="0" t="0" r="2540" b="0"/>
            <wp:wrapNone/>
            <wp:docPr id="148" name="Рисунок 148" descr="Зображення, що містить стоячий, жінка, чоловік, двер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descr="Зображення, що містить стоячий, жінка, чоловік, двері&#10;&#10;Автоматично згенерований опис"/>
                    <pic:cNvPicPr/>
                  </pic:nvPicPr>
                  <pic:blipFill>
                    <a:blip r:embed="rId15">
                      <a:extLst>
                        <a:ext uri="{28A0092B-C50C-407E-A947-70E740481C1C}">
                          <a14:useLocalDpi xmlns:a14="http://schemas.microsoft.com/office/drawing/2010/main" val="0"/>
                        </a:ext>
                      </a:extLst>
                    </a:blip>
                    <a:stretch>
                      <a:fillRect/>
                    </a:stretch>
                  </pic:blipFill>
                  <pic:spPr>
                    <a:xfrm>
                      <a:off x="0" y="0"/>
                      <a:ext cx="8455988" cy="10867095"/>
                    </a:xfrm>
                    <a:prstGeom prst="rect">
                      <a:avLst/>
                    </a:prstGeom>
                  </pic:spPr>
                </pic:pic>
              </a:graphicData>
            </a:graphic>
            <wp14:sizeRelH relativeFrom="margin">
              <wp14:pctWidth>0</wp14:pctWidth>
            </wp14:sizeRelH>
            <wp14:sizeRelV relativeFrom="margin">
              <wp14:pctHeight>0</wp14:pctHeight>
            </wp14:sizeRelV>
          </wp:anchor>
        </w:drawing>
      </w:r>
      <w:r w:rsidR="00CF6EF3">
        <w:rPr>
          <w:noProof/>
        </w:rPr>
        <w:drawing>
          <wp:inline distT="0" distB="0" distL="0" distR="0" wp14:anchorId="1A0CD43E" wp14:editId="79371434">
            <wp:extent cx="1417320" cy="750570"/>
            <wp:effectExtent l="0" t="0" r="0" b="0"/>
            <wp:docPr id="143" name="Зображення 143"/>
            <wp:cNvGraphicFramePr/>
            <a:graphic xmlns:a="http://schemas.openxmlformats.org/drawingml/2006/main">
              <a:graphicData uri="http://schemas.openxmlformats.org/drawingml/2006/picture">
                <pic:pic xmlns:pic="http://schemas.openxmlformats.org/drawingml/2006/picture">
                  <pic:nvPicPr>
                    <pic:cNvPr id="143" name="Зображення 143"/>
                    <pic:cNvPicPr/>
                  </pic:nvPicPr>
                  <pic:blipFill>
                    <a:blip r:embed="rId16" cstate="print">
                      <a:lum bright="70000" contrast="-70000"/>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p w14:paraId="57452313" w14:textId="77777777" w:rsidR="007E18FC" w:rsidRDefault="007E18FC" w:rsidP="005148D5">
      <w:pPr>
        <w:pStyle w:val="DocumentBookCode"/>
      </w:pPr>
    </w:p>
    <w:p w14:paraId="125F7EA6" w14:textId="77777777" w:rsidR="007E18FC" w:rsidRDefault="007E18FC" w:rsidP="005148D5">
      <w:pPr>
        <w:pStyle w:val="DocumentBookCode"/>
      </w:pPr>
    </w:p>
    <w:p w14:paraId="748A6B9C" w14:textId="77777777" w:rsidR="007E18FC" w:rsidRPr="005148D5" w:rsidRDefault="007E18FC" w:rsidP="005148D5">
      <w:pPr>
        <w:pStyle w:val="DocumentBookCode"/>
      </w:pPr>
      <w:r w:rsidRPr="005148D5">
        <w:t>Document Book Code</w:t>
      </w:r>
    </w:p>
    <w:p w14:paraId="7D4F408C" w14:textId="77777777" w:rsidR="006F55DB" w:rsidRDefault="006F55DB" w:rsidP="00F36001">
      <w:pPr>
        <w:pStyle w:val="BasicText"/>
        <w:rPr>
          <w:noProof/>
        </w:rPr>
      </w:pPr>
    </w:p>
    <w:p w14:paraId="646C24E2" w14:textId="77777777" w:rsidR="007E18FC" w:rsidRDefault="007E18FC" w:rsidP="00F36001">
      <w:pPr>
        <w:pStyle w:val="BasicText"/>
        <w:rPr>
          <w:noProof/>
        </w:rPr>
      </w:pPr>
    </w:p>
    <w:p w14:paraId="23CFCCD7" w14:textId="77777777" w:rsidR="007E18FC" w:rsidRDefault="007E18FC" w:rsidP="00F36001">
      <w:pPr>
        <w:pStyle w:val="BasicText"/>
        <w:rPr>
          <w:noProof/>
        </w:rPr>
      </w:pPr>
    </w:p>
    <w:p w14:paraId="75F22CAB" w14:textId="77777777" w:rsidR="006F55DB" w:rsidRDefault="006F55DB" w:rsidP="00F36001">
      <w:pPr>
        <w:pStyle w:val="BasicText"/>
        <w:rPr>
          <w:noProof/>
        </w:rPr>
      </w:pPr>
    </w:p>
    <w:p w14:paraId="66A890C8" w14:textId="77777777" w:rsidR="00904960" w:rsidRDefault="00904960" w:rsidP="00F36001">
      <w:pPr>
        <w:pStyle w:val="BasicText"/>
        <w:rPr>
          <w:noProof/>
        </w:rPr>
        <w:sectPr w:rsidR="00904960" w:rsidSect="00800EC1">
          <w:type w:val="continuous"/>
          <w:pgSz w:w="11906" w:h="16838" w:code="9"/>
          <w:pgMar w:top="567" w:right="567" w:bottom="567" w:left="567" w:header="578" w:footer="578" w:gutter="0"/>
          <w:cols w:num="2" w:space="709"/>
          <w:titlePg/>
          <w:docGrid w:linePitch="360"/>
        </w:sectPr>
      </w:pPr>
    </w:p>
    <w:tbl>
      <w:tblPr>
        <w:tblW w:w="11880" w:type="dxa"/>
        <w:tblInd w:w="-540" w:type="dxa"/>
        <w:tblLook w:val="04A0" w:firstRow="1" w:lastRow="0" w:firstColumn="1" w:lastColumn="0" w:noHBand="0" w:noVBand="1"/>
      </w:tblPr>
      <w:tblGrid>
        <w:gridCol w:w="11880"/>
      </w:tblGrid>
      <w:tr w:rsidR="00904960" w14:paraId="4B038CAE" w14:textId="77777777" w:rsidTr="001A5472">
        <w:tc>
          <w:tcPr>
            <w:tcW w:w="11880" w:type="dxa"/>
            <w:shd w:val="clear" w:color="auto" w:fill="auto"/>
          </w:tcPr>
          <w:p w14:paraId="6BC741D0" w14:textId="77777777" w:rsidR="00904960" w:rsidRDefault="00904960" w:rsidP="00F36001">
            <w:pPr>
              <w:pStyle w:val="BasicText"/>
              <w:rPr>
                <w:noProof/>
              </w:rPr>
            </w:pPr>
          </w:p>
          <w:p w14:paraId="5634BDC0" w14:textId="77777777" w:rsidR="00904960" w:rsidRDefault="00D41DDB" w:rsidP="00952333">
            <w:pPr>
              <w:pStyle w:val="a8"/>
            </w:pPr>
            <w:sdt>
              <w:sdtPr>
                <w:alias w:val="Назва"/>
                <w:tag w:val=""/>
                <w:id w:val="-1485003174"/>
                <w:placeholder>
                  <w:docPart w:val="D194134C8AFE40F7A83BBA2436C78287"/>
                </w:placeholder>
                <w:dataBinding w:prefixMappings="xmlns:ns0='http://purl.org/dc/elements/1.1/' xmlns:ns1='http://schemas.openxmlformats.org/package/2006/metadata/core-properties' " w:xpath="/ns1:coreProperties[1]/ns0:title[1]" w:storeItemID="{6C3C8BC8-F283-45AE-878A-BAB7291924A1}"/>
                <w:text/>
              </w:sdtPr>
              <w:sdtEndPr/>
              <w:sdtContent>
                <w:r w:rsidR="00092205" w:rsidRPr="00952333">
                  <w:t>Enter title of document</w:t>
                </w:r>
              </w:sdtContent>
            </w:sdt>
          </w:p>
          <w:sdt>
            <w:sdtPr>
              <w:alias w:val="Тема"/>
              <w:tag w:val=""/>
              <w:id w:val="-2080350069"/>
              <w:placeholder>
                <w:docPart w:val="073E3A4A085A46688100F26737F3CAA7"/>
              </w:placeholder>
              <w:dataBinding w:prefixMappings="xmlns:ns0='http://purl.org/dc/elements/1.1/' xmlns:ns1='http://schemas.openxmlformats.org/package/2006/metadata/core-properties' " w:xpath="/ns1:coreProperties[1]/ns0:subject[1]" w:storeItemID="{6C3C8BC8-F283-45AE-878A-BAB7291924A1}"/>
              <w:text/>
            </w:sdtPr>
            <w:sdtEndPr/>
            <w:sdtContent>
              <w:p w14:paraId="40604BE3" w14:textId="77777777" w:rsidR="00904960" w:rsidRPr="00904960" w:rsidRDefault="00092205" w:rsidP="00302071">
                <w:pPr>
                  <w:pStyle w:val="DocumentBookSubtitle"/>
                </w:pPr>
                <w:r>
                  <w:t>Subtitle</w:t>
                </w:r>
              </w:p>
            </w:sdtContent>
          </w:sdt>
          <w:p w14:paraId="494C14D6" w14:textId="77777777" w:rsidR="00904960" w:rsidRDefault="00904960" w:rsidP="00F36001">
            <w:pPr>
              <w:pStyle w:val="DocumentAuthor"/>
              <w:rPr>
                <w:noProof/>
              </w:rPr>
            </w:pPr>
            <w:r>
              <w:rPr>
                <w:noProof/>
              </w:rPr>
              <w:t xml:space="preserve">By </w:t>
            </w:r>
            <w:sdt>
              <w:sdtPr>
                <w:rPr>
                  <w:noProof/>
                </w:rPr>
                <w:alias w:val="Автор"/>
                <w:tag w:val=""/>
                <w:id w:val="819474641"/>
                <w:placeholder>
                  <w:docPart w:val="223507CD90E945FB9ADE6753A26E7777"/>
                </w:placeholder>
                <w:dataBinding w:prefixMappings="xmlns:ns0='http://purl.org/dc/elements/1.1/' xmlns:ns1='http://schemas.openxmlformats.org/package/2006/metadata/core-properties' " w:xpath="/ns1:coreProperties[1]/ns0:creator[1]" w:storeItemID="{6C3C8BC8-F283-45AE-878A-BAB7291924A1}"/>
                <w:text/>
              </w:sdtPr>
              <w:sdtEndPr/>
              <w:sdtContent>
                <w:r w:rsidR="00F65DBD">
                  <w:rPr>
                    <w:noProof/>
                  </w:rPr>
                  <w:t>Палихов Антон</w:t>
                </w:r>
              </w:sdtContent>
            </w:sdt>
          </w:p>
          <w:p w14:paraId="06C839A0" w14:textId="77777777" w:rsidR="00904960" w:rsidRDefault="00092205" w:rsidP="00F36001">
            <w:pPr>
              <w:pStyle w:val="DocumentAuthor"/>
              <w:rPr>
                <w:noProof/>
              </w:rPr>
            </w:pPr>
            <w:r>
              <w:rPr>
                <w:noProof/>
              </w:rPr>
              <w:t>Some text</w:t>
            </w:r>
          </w:p>
          <w:p w14:paraId="4A576779" w14:textId="77777777" w:rsidR="00904960" w:rsidRDefault="00904960" w:rsidP="00302071">
            <w:pPr>
              <w:pStyle w:val="BasicDnDSaveDC"/>
              <w:rPr>
                <w:noProof/>
              </w:rPr>
            </w:pPr>
            <w:r w:rsidRPr="00CF6EF3">
              <w:rPr>
                <w:noProof/>
              </w:rPr>
              <w:drawing>
                <wp:inline distT="0" distB="0" distL="0" distR="0" wp14:anchorId="2604F716" wp14:editId="2787D39C">
                  <wp:extent cx="685800" cy="714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 cy="714375"/>
                          </a:xfrm>
                          <a:prstGeom prst="rect">
                            <a:avLst/>
                          </a:prstGeom>
                        </pic:spPr>
                      </pic:pic>
                    </a:graphicData>
                  </a:graphic>
                </wp:inline>
              </w:drawing>
            </w:r>
          </w:p>
          <w:p w14:paraId="16295737" w14:textId="77777777" w:rsidR="00904960" w:rsidRDefault="00904960" w:rsidP="00F36001">
            <w:pPr>
              <w:rPr>
                <w:noProof/>
              </w:rPr>
            </w:pPr>
          </w:p>
        </w:tc>
      </w:tr>
    </w:tbl>
    <w:p w14:paraId="6238D5C9" w14:textId="77777777" w:rsidR="00904960" w:rsidRDefault="00904960" w:rsidP="00F36001">
      <w:pPr>
        <w:pStyle w:val="BasicText"/>
        <w:rPr>
          <w:noProof/>
        </w:rPr>
      </w:pPr>
    </w:p>
    <w:p w14:paraId="396E7369" w14:textId="77777777" w:rsidR="00AC7A98" w:rsidRPr="008C68A9" w:rsidRDefault="00D41DDB" w:rsidP="0046578E">
      <w:pPr>
        <w:pStyle w:val="DocumentBookAuthorName"/>
        <w:rPr>
          <w:noProof/>
        </w:rPr>
      </w:pPr>
      <w:sdt>
        <w:sdtPr>
          <w:alias w:val="Автор"/>
          <w:tag w:val=""/>
          <w:id w:val="2144545533"/>
          <w:placeholder>
            <w:docPart w:val="82224AD3B81843DEAFF706622D116F50"/>
          </w:placeholder>
          <w:dataBinding w:prefixMappings="xmlns:ns0='http://purl.org/dc/elements/1.1/' xmlns:ns1='http://schemas.openxmlformats.org/package/2006/metadata/core-properties' " w:xpath="/ns1:coreProperties[1]/ns0:creator[1]" w:storeItemID="{6C3C8BC8-F283-45AE-878A-BAB7291924A1}"/>
          <w:text/>
        </w:sdtPr>
        <w:sdtEndPr/>
        <w:sdtContent>
          <w:r w:rsidR="00F65DBD">
            <w:t>Палихов Антон</w:t>
          </w:r>
        </w:sdtContent>
      </w:sdt>
    </w:p>
    <w:p w14:paraId="5D4E527E" w14:textId="77777777" w:rsidR="00AC7A98" w:rsidRDefault="00EE1DBC" w:rsidP="00302071">
      <w:pPr>
        <w:pStyle w:val="BasicTextDnDSaveDC"/>
        <w:rPr>
          <w:noProof/>
        </w:rPr>
      </w:pPr>
      <w:r w:rsidRPr="00F06EEC">
        <w:rPr>
          <w:noProof/>
        </w:rPr>
        <w:drawing>
          <wp:inline distT="0" distB="0" distL="0" distR="0" wp14:anchorId="754346BD" wp14:editId="30FDC941">
            <wp:extent cx="3594735" cy="99854"/>
            <wp:effectExtent l="0" t="0" r="0" b="1905"/>
            <wp:docPr id="147" name="Picture 134"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4735" cy="99854"/>
                    </a:xfrm>
                    <a:prstGeom prst="rect">
                      <a:avLst/>
                    </a:prstGeom>
                    <a:noFill/>
                    <a:ln>
                      <a:noFill/>
                    </a:ln>
                  </pic:spPr>
                </pic:pic>
              </a:graphicData>
            </a:graphic>
          </wp:inline>
        </w:drawing>
      </w:r>
    </w:p>
    <w:p w14:paraId="20BF9354" w14:textId="77777777" w:rsidR="00AC7A98" w:rsidRPr="00D30284" w:rsidRDefault="00D42B33" w:rsidP="00302071">
      <w:pPr>
        <w:pStyle w:val="DocumentBookTitle"/>
      </w:pPr>
      <w:r w:rsidRPr="00D30284">
        <w:t>Document Book Title</w:t>
      </w:r>
    </w:p>
    <w:p w14:paraId="7083B20A" w14:textId="77777777" w:rsidR="00D42B33" w:rsidRDefault="00D42B33" w:rsidP="00F36001">
      <w:pPr>
        <w:pStyle w:val="BasicText"/>
        <w:rPr>
          <w:noProof/>
        </w:rPr>
      </w:pPr>
    </w:p>
    <w:p w14:paraId="07521023" w14:textId="77777777" w:rsidR="00D42B33" w:rsidRDefault="00D42B33" w:rsidP="00302071">
      <w:pPr>
        <w:pStyle w:val="DocumentBookSubtitle"/>
      </w:pPr>
      <w:r>
        <w:t>Document Book Subtitle</w:t>
      </w:r>
    </w:p>
    <w:p w14:paraId="7241D4C5" w14:textId="77777777" w:rsidR="00AC7A98" w:rsidRDefault="00AC7A98" w:rsidP="00F36001">
      <w:pPr>
        <w:pStyle w:val="BasicText"/>
        <w:rPr>
          <w:noProof/>
        </w:rPr>
      </w:pPr>
    </w:p>
    <w:p w14:paraId="628C8366" w14:textId="77777777" w:rsidR="00AC7A98" w:rsidRDefault="00AC7A98" w:rsidP="00F36001">
      <w:pPr>
        <w:pStyle w:val="BasicText"/>
        <w:rPr>
          <w:noProof/>
        </w:rPr>
        <w:sectPr w:rsidR="00AC7A98" w:rsidSect="00800EC1">
          <w:type w:val="continuous"/>
          <w:pgSz w:w="11906" w:h="16838" w:code="9"/>
          <w:pgMar w:top="567" w:right="567" w:bottom="567" w:left="567" w:header="578" w:footer="578" w:gutter="0"/>
          <w:cols w:space="709"/>
          <w:titlePg/>
          <w:docGrid w:linePitch="360"/>
        </w:sectPr>
      </w:pPr>
    </w:p>
    <w:p w14:paraId="4399C762" w14:textId="77777777" w:rsidR="0064777C" w:rsidRDefault="0064777C" w:rsidP="00F36001">
      <w:pPr>
        <w:pStyle w:val="BasicText"/>
        <w:rPr>
          <w:noProof/>
        </w:rPr>
      </w:pPr>
    </w:p>
    <w:p w14:paraId="7D82C095" w14:textId="77777777" w:rsidR="00664A46" w:rsidRDefault="00664A46" w:rsidP="00F36001">
      <w:pPr>
        <w:pStyle w:val="BasicText"/>
        <w:rPr>
          <w:noProof/>
        </w:rPr>
      </w:pPr>
    </w:p>
    <w:p w14:paraId="1C2306FF" w14:textId="77777777" w:rsidR="00C35641" w:rsidRDefault="00C35641" w:rsidP="00F36001">
      <w:pPr>
        <w:pStyle w:val="BasicText"/>
      </w:pPr>
    </w:p>
    <w:p w14:paraId="06D029A6" w14:textId="77777777" w:rsidR="00A636BD" w:rsidRDefault="00A636BD" w:rsidP="00F36001">
      <w:pPr>
        <w:pStyle w:val="BasicText"/>
        <w:sectPr w:rsidR="00A636BD" w:rsidSect="00800EC1">
          <w:type w:val="continuous"/>
          <w:pgSz w:w="11906" w:h="16838" w:code="9"/>
          <w:pgMar w:top="567" w:right="567" w:bottom="567" w:left="567" w:header="578" w:footer="578" w:gutter="0"/>
          <w:cols w:num="2" w:space="709"/>
          <w:titlePg/>
          <w:docGrid w:linePitch="360"/>
        </w:sectPr>
      </w:pPr>
    </w:p>
    <w:p w14:paraId="7ADA83F1" w14:textId="77777777" w:rsidR="00CF6EF3" w:rsidRDefault="000F2021" w:rsidP="00F36001">
      <w:pPr>
        <w:pStyle w:val="BasicText"/>
        <w:sectPr w:rsidR="00CF6EF3" w:rsidSect="00A636BD">
          <w:type w:val="continuous"/>
          <w:pgSz w:w="11906" w:h="16838" w:code="9"/>
          <w:pgMar w:top="567" w:right="567" w:bottom="567" w:left="567" w:header="578" w:footer="578" w:gutter="0"/>
          <w:cols w:space="709"/>
          <w:titlePg/>
          <w:docGrid w:linePitch="360"/>
        </w:sectPr>
      </w:pPr>
      <w:r>
        <w:rPr>
          <w:noProof/>
        </w:rPr>
        <mc:AlternateContent>
          <mc:Choice Requires="wps">
            <w:drawing>
              <wp:inline distT="0" distB="0" distL="0" distR="0" wp14:anchorId="131EA18D" wp14:editId="19285705">
                <wp:extent cx="6970395" cy="855518"/>
                <wp:effectExtent l="0" t="0" r="1905" b="1905"/>
                <wp:docPr id="279" name="Поле 279"/>
                <wp:cNvGraphicFramePr/>
                <a:graphic xmlns:a="http://schemas.openxmlformats.org/drawingml/2006/main">
                  <a:graphicData uri="http://schemas.microsoft.com/office/word/2010/wordprocessingShape">
                    <wps:wsp>
                      <wps:cNvSpPr txBox="1"/>
                      <wps:spPr>
                        <a:xfrm>
                          <a:off x="0" y="0"/>
                          <a:ext cx="6970395" cy="855518"/>
                        </a:xfrm>
                        <a:prstGeom prst="rect">
                          <a:avLst/>
                        </a:prstGeom>
                        <a:solidFill>
                          <a:srgbClr val="F2F2F2"/>
                        </a:solidFill>
                        <a:ln w="6350">
                          <a:noFill/>
                        </a:ln>
                      </wps:spPr>
                      <wps:txbx>
                        <w:txbxContent>
                          <w:p w14:paraId="6521C499"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5B800D41" w14:textId="77777777" w:rsidR="00302071" w:rsidRPr="00744887" w:rsidRDefault="00302071" w:rsidP="00F36001">
                            <w:pPr>
                              <w:pStyle w:val="DocumentLegalese"/>
                            </w:pPr>
                          </w:p>
                          <w:p w14:paraId="5A895120" w14:textId="77777777" w:rsidR="00302071" w:rsidRDefault="00302071" w:rsidP="00F36001">
                            <w:pPr>
                              <w:pStyle w:val="DocumentLegalese"/>
                            </w:pPr>
                            <w:r>
                              <w:t xml:space="preserve">Copyright </w:t>
                            </w:r>
                            <w:r w:rsidRPr="00744887">
                              <w:t>2016 Wizards of the Coast LLC, PO Box 707, Renton, WA 98057-0707, USA. Manufactured by Hasbro SA, Rue Emile-</w:t>
                            </w:r>
                            <w:proofErr w:type="spellStart"/>
                            <w:r w:rsidRPr="00744887">
                              <w:t>Boéchat</w:t>
                            </w:r>
                            <w:proofErr w:type="spellEnd"/>
                            <w:r w:rsidRPr="00744887">
                              <w:t xml:space="preserve"> 31, 2800 </w:t>
                            </w:r>
                            <w:proofErr w:type="spellStart"/>
                            <w:r w:rsidRPr="00744887">
                              <w:t>Delémont</w:t>
                            </w:r>
                            <w:proofErr w:type="spellEnd"/>
                            <w:r w:rsidRPr="00744887">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1EA18D" id="_x0000_t202" coordsize="21600,21600" o:spt="202" path="m,l,21600r21600,l21600,xe">
                <v:stroke joinstyle="miter"/>
                <v:path gradientshapeok="t" o:connecttype="rect"/>
              </v:shapetype>
              <v:shape id="Поле 279" o:spid="_x0000_s1026" type="#_x0000_t202" style="width:548.85pt;height: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" fillcolor="#f2f2f2" stroked="f" strokeweight=".5pt">
                <v:textbox>
                  <w:txbxContent>
                    <w:p w14:paraId="6521C499"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5B800D41" w14:textId="77777777" w:rsidR="00302071" w:rsidRPr="00744887" w:rsidRDefault="00302071" w:rsidP="00F36001">
                      <w:pPr>
                        <w:pStyle w:val="DocumentLegalese"/>
                      </w:pPr>
                    </w:p>
                    <w:p w14:paraId="5A895120" w14:textId="77777777" w:rsidR="00302071" w:rsidRDefault="00302071" w:rsidP="00F36001">
                      <w:pPr>
                        <w:pStyle w:val="DocumentLegalese"/>
                      </w:pPr>
                      <w:r>
                        <w:t xml:space="preserve">Copyright </w:t>
                      </w:r>
                      <w:r w:rsidRPr="00744887">
                        <w:t>2016 Wizards of the Coast LLC, PO Box 707, Renton, WA 98057-0707, USA. Manufactured by Hasbro SA, Rue Emile-</w:t>
                      </w:r>
                      <w:proofErr w:type="spellStart"/>
                      <w:r w:rsidRPr="00744887">
                        <w:t>Boéchat</w:t>
                      </w:r>
                      <w:proofErr w:type="spellEnd"/>
                      <w:r w:rsidRPr="00744887">
                        <w:t xml:space="preserve"> 31, 2800 </w:t>
                      </w:r>
                      <w:proofErr w:type="spellStart"/>
                      <w:r w:rsidRPr="00744887">
                        <w:t>Delémont</w:t>
                      </w:r>
                      <w:proofErr w:type="spellEnd"/>
                      <w:r w:rsidRPr="00744887">
                        <w:t>, CH. Represented by Hasbro Europe, 4 The Square, Stockley Park, Uxbridge, Middlesex, UB11 1ET, UK.</w:t>
                      </w:r>
                    </w:p>
                  </w:txbxContent>
                </v:textbox>
                <w10:anchorlock/>
              </v:shape>
            </w:pict>
          </mc:Fallback>
        </mc:AlternateContent>
      </w:r>
    </w:p>
    <w:p w14:paraId="2C04AF0F" w14:textId="77777777" w:rsidR="00A636BD" w:rsidRDefault="00A636BD">
      <w:pPr>
        <w:rPr>
          <w:rFonts w:asciiTheme="majorHAnsi" w:hAnsiTheme="majorHAnsi"/>
          <w:b/>
          <w:smallCaps/>
          <w:color w:val="4D0000"/>
          <w:sz w:val="48"/>
          <w:szCs w:val="40"/>
          <w:lang w:eastAsia="zh-CN"/>
        </w:rPr>
      </w:pPr>
      <w:r>
        <w:rPr>
          <w:noProof/>
        </w:rPr>
        <mc:AlternateContent>
          <mc:Choice Requires="wpg">
            <w:drawing>
              <wp:anchor distT="0" distB="0" distL="114300" distR="114300" simplePos="0" relativeHeight="251742720" behindDoc="0" locked="0" layoutInCell="1" allowOverlap="1" wp14:anchorId="3B9F2885" wp14:editId="63E237A7">
                <wp:simplePos x="0" y="0"/>
                <wp:positionH relativeFrom="column">
                  <wp:posOffset>-111815</wp:posOffset>
                </wp:positionH>
                <wp:positionV relativeFrom="paragraph">
                  <wp:posOffset>1320371</wp:posOffset>
                </wp:positionV>
                <wp:extent cx="7725600" cy="522000"/>
                <wp:effectExtent l="76200" t="95250" r="46990" b="11430"/>
                <wp:wrapNone/>
                <wp:docPr id="144" name="Групувати 144"/>
                <wp:cNvGraphicFramePr/>
                <a:graphic xmlns:a="http://schemas.openxmlformats.org/drawingml/2006/main">
                  <a:graphicData uri="http://schemas.microsoft.com/office/word/2010/wordprocessingGroup">
                    <wpg:wgp>
                      <wpg:cNvGrpSpPr/>
                      <wpg:grpSpPr>
                        <a:xfrm>
                          <a:off x="0" y="0"/>
                          <a:ext cx="7725600" cy="522000"/>
                          <a:chOff x="0" y="0"/>
                          <a:chExt cx="7725600" cy="522000"/>
                        </a:xfrm>
                      </wpg:grpSpPr>
                      <wps:wsp>
                        <wps:cNvPr id="137" name="Rectangle 133"/>
                        <wps:cNvSpPr/>
                        <wps:spPr>
                          <a:xfrm>
                            <a:off x="0" y="0"/>
                            <a:ext cx="7725600" cy="522000"/>
                          </a:xfrm>
                          <a:prstGeom prst="rect">
                            <a:avLst/>
                          </a:prstGeom>
                          <a:gradFill flip="none" rotWithShape="1">
                            <a:gsLst>
                              <a:gs pos="0">
                                <a:srgbClr val="FF0000"/>
                              </a:gs>
                              <a:gs pos="100000">
                                <a:srgbClr val="FF0000">
                                  <a:alpha val="0"/>
                                </a:srgbClr>
                              </a:gs>
                            </a:gsLst>
                            <a:lin ang="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704765" y="95225"/>
                            <a:ext cx="6083300" cy="202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014F7" w14:textId="77777777" w:rsidR="00302071" w:rsidRPr="002F586D" w:rsidRDefault="00302071" w:rsidP="0046578E">
                              <w:pPr>
                                <w:pStyle w:val="DocumentBookAuthorName"/>
                                <w:rPr>
                                  <w:lang w:val="ru-RU"/>
                                </w:rPr>
                              </w:pPr>
                              <w:r>
                                <w:rPr>
                                  <w:lang w:val="ru-RU"/>
                                </w:rPr>
                                <w:t xml:space="preserve">Автор документа и </w:t>
                              </w:r>
                              <w:r w:rsidRPr="00092205">
                                <w:rPr>
                                  <w:rFonts w:eastAsia="ヒラギノ角ゴ Pro W3"/>
                                  <w:lang w:val="ru-RU"/>
                                </w:rPr>
                                <w:t>создатель</w:t>
                              </w:r>
                              <w:r>
                                <w:rPr>
                                  <w:lang w:val="ru-RU"/>
                                </w:rPr>
                                <w:t xml:space="preserve"> шаблона - </w:t>
                              </w:r>
                              <w:r>
                                <w:t>Palant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wpg:wgp>
                  </a:graphicData>
                </a:graphic>
              </wp:anchor>
            </w:drawing>
          </mc:Choice>
          <mc:Fallback>
            <w:pict>
              <v:group w14:anchorId="3B9F2885" id="Групувати 144" o:spid="_x0000_s1027" style="position:absolute;left:0;text-align:left;margin-left:-8.8pt;margin-top:103.95pt;width:608.3pt;height:41.1pt;z-index:251742720;mso-position-horizontal-relative:text;mso-position-vertical-relative:text" coordsize="77256,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">
                <v:rect id="Rectangle 133" o:spid="_x0000_s1028" style="position:absolute;width:77256;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" fillcolor="red" stroked="f">
                  <v:fill color2="red" o:opacity2="0" rotate="t" angle="90" focus="100%" type="gradient"/>
                  <v:shadow on="t" color="black" opacity="39321f" origin=",-.5" offset="-.44728mm,-.95917mm"/>
                </v:rect>
                <v:shape id="Text Box 142" o:spid="_x0000_s1029" type="#_x0000_t202" style="position:absolute;left:7047;top:952;width:60833;height:202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" filled="f" stroked="f" strokeweight=".5pt">
                  <v:textbox style="mso-fit-shape-to-text:t" inset="0,0,0,0">
                    <w:txbxContent>
                      <w:p w14:paraId="771014F7" w14:textId="77777777" w:rsidR="00302071" w:rsidRPr="002F586D" w:rsidRDefault="00302071" w:rsidP="0046578E">
                        <w:pPr>
                          <w:pStyle w:val="DocumentBookAuthorName"/>
                          <w:rPr>
                            <w:lang w:val="ru-RU"/>
                          </w:rPr>
                        </w:pPr>
                        <w:r>
                          <w:rPr>
                            <w:lang w:val="ru-RU"/>
                          </w:rPr>
                          <w:t xml:space="preserve">Автор документа и </w:t>
                        </w:r>
                        <w:r w:rsidRPr="00092205">
                          <w:rPr>
                            <w:rFonts w:eastAsia="ヒラギノ角ゴ Pro W3"/>
                            <w:lang w:val="ru-RU"/>
                          </w:rPr>
                          <w:t>создатель</w:t>
                        </w:r>
                        <w:r>
                          <w:rPr>
                            <w:lang w:val="ru-RU"/>
                          </w:rPr>
                          <w:t xml:space="preserve"> шаблона - </w:t>
                        </w:r>
                        <w:r>
                          <w:t>Palant</w:t>
                        </w:r>
                      </w:p>
                    </w:txbxContent>
                  </v:textbox>
                </v:shape>
              </v:group>
            </w:pict>
          </mc:Fallback>
        </mc:AlternateContent>
      </w:r>
      <w:r>
        <w:br w:type="page"/>
      </w:r>
    </w:p>
    <w:p w14:paraId="4ABCABB0" w14:textId="77777777" w:rsidR="000F50E9" w:rsidRDefault="000F50E9" w:rsidP="00F65DBD">
      <w:pPr>
        <w:pStyle w:val="Heading1ToC"/>
      </w:pPr>
      <w:bookmarkStart w:id="0" w:name="_Toc52275696"/>
      <w:r>
        <w:lastRenderedPageBreak/>
        <w:t>Credits</w:t>
      </w:r>
      <w:bookmarkEnd w:id="0"/>
    </w:p>
    <w:p w14:paraId="43136597" w14:textId="77777777" w:rsidR="00EE5E22" w:rsidRDefault="00EE5E22" w:rsidP="00A636BD">
      <w:pPr>
        <w:pStyle w:val="BasicText"/>
      </w:pPr>
      <w:r w:rsidRPr="00370F88">
        <w:rPr>
          <w:rStyle w:val="aff"/>
        </w:rPr>
        <w:t>Only one Designer:</w:t>
      </w:r>
      <w:r>
        <w:t xml:space="preserve"> </w:t>
      </w:r>
    </w:p>
    <w:p w14:paraId="5A2D25D9" w14:textId="77777777" w:rsidR="00EE5E22" w:rsidRDefault="00EE5E22" w:rsidP="00F36001">
      <w:pPr>
        <w:pStyle w:val="BasicText"/>
      </w:pPr>
      <w:r w:rsidRPr="00370F88">
        <w:rPr>
          <w:rStyle w:val="aff"/>
        </w:rPr>
        <w:t>Editing:</w:t>
      </w:r>
      <w:r>
        <w:t xml:space="preserve"> </w:t>
      </w:r>
    </w:p>
    <w:p w14:paraId="1111E76D" w14:textId="77777777" w:rsidR="00EE5E22" w:rsidRDefault="00EE5E22" w:rsidP="00F36001">
      <w:pPr>
        <w:pStyle w:val="DocumentCredits"/>
      </w:pPr>
      <w:r w:rsidRPr="00370F88">
        <w:rPr>
          <w:rStyle w:val="aff"/>
        </w:rPr>
        <w:t>Template:</w:t>
      </w:r>
      <w:r>
        <w:t xml:space="preserve"> This document was created with Palant Word Template by Anton Palikhov</w:t>
      </w:r>
    </w:p>
    <w:p w14:paraId="76E80228" w14:textId="77777777" w:rsidR="00EE5E22" w:rsidRPr="00F65DBD" w:rsidRDefault="00342B75" w:rsidP="00F36001">
      <w:pPr>
        <w:pStyle w:val="DocumentCredits"/>
        <w:rPr>
          <w:lang w:val="ru-RU"/>
        </w:rPr>
      </w:pPr>
      <w:r w:rsidRPr="00370F88">
        <w:rPr>
          <w:rStyle w:val="aff"/>
        </w:rPr>
        <w:t>T</w:t>
      </w:r>
      <w:r w:rsidR="00EE5E22" w:rsidRPr="00370F88">
        <w:rPr>
          <w:rStyle w:val="aff"/>
        </w:rPr>
        <w:t>esters</w:t>
      </w:r>
    </w:p>
    <w:p w14:paraId="3DA7B643" w14:textId="77777777" w:rsidR="00E20BBC" w:rsidRPr="00F65DBD" w:rsidRDefault="00E20BBC" w:rsidP="00F36001">
      <w:pPr>
        <w:pStyle w:val="BasicText"/>
        <w:rPr>
          <w:lang w:val="ru-RU"/>
        </w:rPr>
      </w:pPr>
    </w:p>
    <w:p w14:paraId="6607FA62" w14:textId="77777777" w:rsidR="00E20BBC" w:rsidRPr="00F65DBD" w:rsidRDefault="00E20BBC" w:rsidP="00F36001">
      <w:pPr>
        <w:pStyle w:val="BasicText"/>
        <w:rPr>
          <w:lang w:val="ru-RU"/>
        </w:rPr>
      </w:pPr>
    </w:p>
    <w:p w14:paraId="5B1D7DD5" w14:textId="77777777" w:rsidR="00E20BBC" w:rsidRPr="00F65DBD" w:rsidRDefault="00E20BBC" w:rsidP="00F36001">
      <w:pPr>
        <w:pStyle w:val="BasicText"/>
        <w:rPr>
          <w:rStyle w:val="CHARFONTAWESOME"/>
          <w:rFonts w:ascii="Calibri" w:hAnsi="Calibri"/>
          <w:lang w:val="ru-RU"/>
        </w:rPr>
      </w:pPr>
    </w:p>
    <w:p w14:paraId="1571345D" w14:textId="77777777" w:rsidR="00507760" w:rsidRPr="00E20BBC" w:rsidRDefault="00507760" w:rsidP="00F36001">
      <w:pPr>
        <w:pStyle w:val="DocumentDisclaimer"/>
        <w:rPr>
          <w:lang w:val="ru-RU"/>
        </w:rPr>
      </w:pPr>
      <w:r w:rsidRPr="00092205">
        <w:rPr>
          <w:highlight w:val="yellow"/>
        </w:rPr>
        <w:t>Disclaimer</w:t>
      </w:r>
      <w:r w:rsidRPr="00092205">
        <w:rPr>
          <w:highlight w:val="yellow"/>
          <w:lang w:val="ru-RU"/>
        </w:rPr>
        <w:t xml:space="preserve">. </w:t>
      </w:r>
      <w:r w:rsidR="00E20BBC" w:rsidRPr="00092205">
        <w:rPr>
          <w:highlight w:val="yellow"/>
          <w:lang w:val="ru-RU"/>
        </w:rPr>
        <w:t xml:space="preserve">Можно </w:t>
      </w:r>
      <w:proofErr w:type="spellStart"/>
      <w:r w:rsidR="00E20BBC" w:rsidRPr="00092205">
        <w:rPr>
          <w:highlight w:val="yellow"/>
          <w:lang w:val="ru-RU"/>
        </w:rPr>
        <w:t>затрахаться</w:t>
      </w:r>
      <w:proofErr w:type="spellEnd"/>
      <w:r w:rsidR="00E20BBC" w:rsidRPr="00092205">
        <w:rPr>
          <w:highlight w:val="yellow"/>
          <w:lang w:val="ru-RU"/>
        </w:rPr>
        <w:t xml:space="preserve"> и остановиться, но прекратить нельзя.</w:t>
      </w:r>
    </w:p>
    <w:tbl>
      <w:tblPr>
        <w:tblpPr w:leftFromText="180" w:rightFromText="180" w:vertAnchor="text" w:horzAnchor="margin" w:tblpXSpec="right" w:tblpY="4442"/>
        <w:tblW w:w="5036" w:type="dxa"/>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5036"/>
      </w:tblGrid>
      <w:tr w:rsidR="000B5F09" w:rsidRPr="00B75C57" w14:paraId="2326F879" w14:textId="77777777" w:rsidTr="000B5F09">
        <w:trPr>
          <w:trHeight w:val="1046"/>
        </w:trPr>
        <w:tc>
          <w:tcPr>
            <w:tcW w:w="5036" w:type="dxa"/>
            <w:tcBorders>
              <w:top w:val="double" w:sz="18" w:space="0" w:color="53170D" w:themeColor="accent1"/>
              <w:bottom w:val="double" w:sz="18" w:space="0" w:color="53170D" w:themeColor="accent1"/>
            </w:tcBorders>
            <w:shd w:val="clear" w:color="auto" w:fill="FFEBB4" w:themeFill="background1" w:themeFillShade="F2"/>
          </w:tcPr>
          <w:p w14:paraId="1477023E" w14:textId="77777777" w:rsidR="000B5F09" w:rsidRPr="00B813A6" w:rsidRDefault="000B5F09" w:rsidP="000B5F09">
            <w:pPr>
              <w:pStyle w:val="SIDEBARHEADING"/>
              <w:rPr>
                <w:rFonts w:ascii="Scala Sans Cyrillic" w:hAnsi="Scala Sans Cyrillic"/>
                <w:color w:val="000000" w:themeColor="text1"/>
                <w:sz w:val="22"/>
              </w:rPr>
            </w:pPr>
            <w:r>
              <w:t>Tip: Update the Copyright Info Below!</w:t>
            </w:r>
          </w:p>
          <w:p w14:paraId="349DC1F7" w14:textId="77777777" w:rsidR="000B5F09" w:rsidRPr="00B813A6" w:rsidRDefault="000B5F09" w:rsidP="000B5F09">
            <w:pPr>
              <w:pStyle w:val="SidebarTextParagraph1"/>
              <w:rPr>
                <w:w w:val="100"/>
              </w:rPr>
            </w:pPr>
            <w:r w:rsidRPr="00B813A6">
              <w:rPr>
                <w:w w:val="100"/>
              </w:rPr>
              <w:t xml:space="preserve">You can use the copyright info at the bottom of this page for your own document. However, be sure to replace my </w:t>
            </w:r>
            <w:r>
              <w:rPr>
                <w:rFonts w:ascii="Calibri" w:hAnsi="Calibri" w:cs="Calibri"/>
                <w:w w:val="100"/>
              </w:rPr>
              <w:t>credentials</w:t>
            </w:r>
            <w:r w:rsidRPr="00B813A6">
              <w:rPr>
                <w:w w:val="100"/>
              </w:rPr>
              <w:t xml:space="preserve"> with your own before publishing!</w:t>
            </w:r>
          </w:p>
        </w:tc>
      </w:tr>
    </w:tbl>
    <w:p w14:paraId="6DD88EAC" w14:textId="77777777" w:rsidR="003F3237" w:rsidRPr="009F3DB3" w:rsidRDefault="00DB5474" w:rsidP="00F36001">
      <w:pPr>
        <w:pStyle w:val="BasicText"/>
      </w:pPr>
      <w:r w:rsidRPr="00E45681">
        <w:rPr>
          <w:rStyle w:val="ab"/>
          <w:noProof/>
        </w:rPr>
        <mc:AlternateContent>
          <mc:Choice Requires="wps">
            <w:drawing>
              <wp:anchor distT="45720" distB="45720" distL="114300" distR="114300" simplePos="0" relativeHeight="251662336" behindDoc="0" locked="0" layoutInCell="1" allowOverlap="1" wp14:anchorId="787DEA7D" wp14:editId="1199C209">
                <wp:simplePos x="0" y="0"/>
                <wp:positionH relativeFrom="page">
                  <wp:posOffset>2647005</wp:posOffset>
                </wp:positionH>
                <wp:positionV relativeFrom="paragraph">
                  <wp:posOffset>3048827</wp:posOffset>
                </wp:positionV>
                <wp:extent cx="3284220" cy="918845"/>
                <wp:effectExtent l="0" t="38100" r="0" b="7175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918845"/>
                        </a:xfrm>
                        <a:prstGeom prst="rect">
                          <a:avLst/>
                        </a:prstGeom>
                        <a:noFill/>
                        <a:ln w="9525">
                          <a:noFill/>
                          <a:miter lim="800000"/>
                          <a:headEnd/>
                          <a:tailEnd/>
                        </a:ln>
                        <a:effectLst>
                          <a:outerShdw blurRad="50800" dist="25400" dir="5400000" algn="t" rotWithShape="0">
                            <a:prstClr val="black">
                              <a:alpha val="20000"/>
                            </a:prstClr>
                          </a:outerShdw>
                        </a:effectLst>
                      </wps:spPr>
                      <wps:txbx>
                        <w:txbxContent>
                          <w:p w14:paraId="2DF53BCC" w14:textId="77777777" w:rsidR="00302071" w:rsidRDefault="00302071" w:rsidP="00F36001"/>
                          <w:p w14:paraId="3403DA6D" w14:textId="77777777" w:rsidR="00302071" w:rsidRPr="003503DF" w:rsidRDefault="00302071" w:rsidP="00F36001"/>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DEA7D" id="Text Box 2" o:spid="_x0000_s1030" type="#_x0000_t202" style="position:absolute;left:0;text-align:left;margin-left:208.45pt;margin-top:240.05pt;width:258.6pt;height:72.3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" filled="f" stroked="f">
                <v:shadow on="t" color="black" opacity="13107f" origin=",-.5" offset="0"/>
                <v:textbox inset=",0,,0">
                  <w:txbxContent>
                    <w:p w14:paraId="2DF53BCC" w14:textId="77777777" w:rsidR="00302071" w:rsidRDefault="00302071" w:rsidP="00F36001"/>
                    <w:p w14:paraId="3403DA6D" w14:textId="77777777" w:rsidR="00302071" w:rsidRPr="003503DF" w:rsidRDefault="00302071" w:rsidP="00F36001"/>
                  </w:txbxContent>
                </v:textbox>
                <w10:wrap type="topAndBottom" anchorx="page"/>
              </v:shape>
            </w:pict>
          </mc:Fallback>
        </mc:AlternateContent>
      </w:r>
      <w:r w:rsidR="00684DEF">
        <w:rPr>
          <w:noProof/>
        </w:rPr>
        <mc:AlternateContent>
          <mc:Choice Requires="wps">
            <w:drawing>
              <wp:anchor distT="0" distB="0" distL="114300" distR="114300" simplePos="0" relativeHeight="251646976" behindDoc="0" locked="0" layoutInCell="1" allowOverlap="1" wp14:anchorId="52B59A3A" wp14:editId="1BEA7D70">
                <wp:simplePos x="0" y="0"/>
                <wp:positionH relativeFrom="column">
                  <wp:posOffset>-1905</wp:posOffset>
                </wp:positionH>
                <wp:positionV relativeFrom="paragraph">
                  <wp:posOffset>4224020</wp:posOffset>
                </wp:positionV>
                <wp:extent cx="5944870" cy="346075"/>
                <wp:effectExtent l="0" t="0" r="0" b="0"/>
                <wp:wrapThrough wrapText="bothSides">
                  <wp:wrapPolygon edited="0">
                    <wp:start x="208" y="0"/>
                    <wp:lineTo x="208" y="20213"/>
                    <wp:lineTo x="21388" y="20213"/>
                    <wp:lineTo x="21388" y="0"/>
                    <wp:lineTo x="208" y="0"/>
                  </wp:wrapPolygon>
                </wp:wrapThrough>
                <wp:docPr id="7" name="Поле 7"/>
                <wp:cNvGraphicFramePr/>
                <a:graphic xmlns:a="http://schemas.openxmlformats.org/drawingml/2006/main">
                  <a:graphicData uri="http://schemas.microsoft.com/office/word/2010/wordprocessingShape">
                    <wps:wsp>
                      <wps:cNvSpPr txBox="1"/>
                      <wps:spPr>
                        <a:xfrm>
                          <a:off x="0" y="0"/>
                          <a:ext cx="5944870" cy="346075"/>
                        </a:xfrm>
                        <a:prstGeom prst="rect">
                          <a:avLst/>
                        </a:prstGeom>
                        <a:noFill/>
                        <a:ln w="6350">
                          <a:noFill/>
                        </a:ln>
                      </wps:spPr>
                      <wps:txbx>
                        <w:txbxContent>
                          <w:p w14:paraId="1BE0F76F" w14:textId="77777777"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and published under the Community Content Agreement for Dungeon Masters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9A3A" id="Поле 7" o:spid="_x0000_s1031" type="#_x0000_t202" style="position:absolute;left:0;text-align:left;margin-left:-.15pt;margin-top:332.6pt;width:468.1pt;height:27.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" filled="f" stroked="f" strokeweight=".5pt">
                <v:textbox>
                  <w:txbxContent>
                    <w:p w14:paraId="1BE0F76F" w14:textId="77777777"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and published under the Community Content Agreement for Dungeon Masters Guild.</w:t>
                      </w:r>
                    </w:p>
                  </w:txbxContent>
                </v:textbox>
                <w10:wrap type="through"/>
              </v:shape>
            </w:pict>
          </mc:Fallback>
        </mc:AlternateContent>
      </w:r>
      <w:r w:rsidR="003F3237" w:rsidRPr="009F3DB3">
        <w:br w:type="page"/>
      </w:r>
    </w:p>
    <w:tbl>
      <w:tblPr>
        <w:tblpPr w:leftFromText="180" w:rightFromText="180" w:vertAnchor="text" w:horzAnchor="page" w:tblpX="5968" w:tblpY="247"/>
        <w:tblW w:w="4793"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4793"/>
      </w:tblGrid>
      <w:tr w:rsidR="00302071" w14:paraId="38F6E4E3" w14:textId="77777777" w:rsidTr="005148D5">
        <w:tc>
          <w:tcPr>
            <w:tcW w:w="4793" w:type="dxa"/>
            <w:tcBorders>
              <w:left w:val="double" w:sz="12" w:space="0" w:color="806000" w:themeColor="accent2" w:themeShade="80"/>
              <w:right w:val="double" w:sz="12" w:space="0" w:color="806000" w:themeColor="accent2" w:themeShade="80"/>
            </w:tcBorders>
            <w:shd w:val="clear" w:color="auto" w:fill="EAF1DD"/>
          </w:tcPr>
          <w:p w14:paraId="27E64D41" w14:textId="77777777" w:rsidR="00302071" w:rsidRPr="00092205" w:rsidRDefault="00302071" w:rsidP="00302071">
            <w:pPr>
              <w:pStyle w:val="SIDEBARHEADING"/>
              <w:rPr>
                <w:highlight w:val="yellow"/>
              </w:rPr>
            </w:pPr>
            <w:r w:rsidRPr="00092205">
              <w:rPr>
                <w:highlight w:val="yellow"/>
              </w:rPr>
              <w:lastRenderedPageBreak/>
              <w:t>A Note from the Designer</w:t>
            </w:r>
          </w:p>
          <w:p w14:paraId="492E7853" w14:textId="77777777" w:rsidR="00302071" w:rsidRPr="00092205" w:rsidRDefault="00302071" w:rsidP="00302071">
            <w:pPr>
              <w:pStyle w:val="BasicTextParagraph1"/>
              <w:rPr>
                <w:highlight w:val="yellow"/>
              </w:rPr>
            </w:pPr>
            <w:r w:rsidRPr="00092205">
              <w:rPr>
                <w:highlight w:val="yellow"/>
              </w:rPr>
              <w:t xml:space="preserve">I have an idea of such template from beginning of creating materials for DMGUILD but I finally I decided to make it after seeing amazing Simple Word Template designed by Laura </w:t>
            </w:r>
            <w:proofErr w:type="spellStart"/>
            <w:r w:rsidRPr="00092205">
              <w:rPr>
                <w:highlight w:val="yellow"/>
              </w:rPr>
              <w:t>Hirsbrunner</w:t>
            </w:r>
            <w:proofErr w:type="spellEnd"/>
            <w:r w:rsidRPr="00092205">
              <w:rPr>
                <w:highlight w:val="yellow"/>
              </w:rPr>
              <w:t>.</w:t>
            </w:r>
          </w:p>
          <w:p w14:paraId="16CAED75" w14:textId="77777777" w:rsidR="00302071" w:rsidRPr="00092205" w:rsidRDefault="00302071" w:rsidP="00302071">
            <w:pPr>
              <w:pStyle w:val="BasicTextParagraph2"/>
              <w:rPr>
                <w:highlight w:val="yellow"/>
              </w:rPr>
            </w:pPr>
            <w:r w:rsidRPr="00092205">
              <w:rPr>
                <w:highlight w:val="yellow"/>
              </w:rPr>
              <w:t xml:space="preserve">Laura </w:t>
            </w:r>
            <w:r w:rsidRPr="00092205">
              <w:rPr>
                <w:rFonts w:ascii="Arial" w:hAnsi="Arial" w:cs="Arial"/>
                <w:highlight w:val="yellow"/>
              </w:rPr>
              <w:t>–</w:t>
            </w:r>
            <w:r w:rsidRPr="00092205">
              <w:rPr>
                <w:highlight w:val="yellow"/>
              </w:rPr>
              <w:t xml:space="preserve"> you are amazing. Thank you very much for your template and inspiration you gave to me.</w:t>
            </w:r>
          </w:p>
          <w:p w14:paraId="02046B2A" w14:textId="77777777" w:rsidR="00302071" w:rsidRPr="00092205" w:rsidRDefault="00302071" w:rsidP="00302071">
            <w:pPr>
              <w:pStyle w:val="BasicTextParagraph2"/>
              <w:rPr>
                <w:highlight w:val="yellow"/>
              </w:rPr>
            </w:pPr>
          </w:p>
          <w:p w14:paraId="7E8FCC92" w14:textId="77777777" w:rsidR="00302071" w:rsidRPr="00092205" w:rsidRDefault="00302071" w:rsidP="00302071">
            <w:pPr>
              <w:pStyle w:val="BasicTextParagraph2"/>
              <w:rPr>
                <w:highlight w:val="yellow"/>
              </w:rPr>
            </w:pPr>
            <w:r w:rsidRPr="00092205">
              <w:rPr>
                <w:highlight w:val="yellow"/>
              </w:rPr>
              <w:t xml:space="preserve">I was inspired to create this template by amazing works of Laura and Nat. </w:t>
            </w:r>
          </w:p>
          <w:p w14:paraId="6DA80496" w14:textId="77777777" w:rsidR="00302071" w:rsidRPr="00092205" w:rsidRDefault="00302071" w:rsidP="00302071">
            <w:pPr>
              <w:pStyle w:val="BasicTextParagraph2"/>
              <w:rPr>
                <w:highlight w:val="yellow"/>
              </w:rPr>
            </w:pPr>
          </w:p>
          <w:p w14:paraId="61C4CF86" w14:textId="77777777" w:rsidR="00302071" w:rsidRPr="00092205" w:rsidRDefault="00302071" w:rsidP="00302071">
            <w:pPr>
              <w:pStyle w:val="BasicTextParagraph2"/>
              <w:rPr>
                <w:highlight w:val="yellow"/>
              </w:rPr>
            </w:pPr>
            <w:r w:rsidRPr="00092205">
              <w:rPr>
                <w:highlight w:val="yellow"/>
              </w:rPr>
              <w:t xml:space="preserve">If you want to use complete simple and not complex Word template </w:t>
            </w:r>
            <w:r w:rsidRPr="00092205">
              <w:rPr>
                <w:rFonts w:ascii="Arial" w:hAnsi="Arial" w:cs="Arial"/>
                <w:highlight w:val="yellow"/>
              </w:rPr>
              <w:t>–</w:t>
            </w:r>
            <w:r w:rsidRPr="00092205">
              <w:rPr>
                <w:highlight w:val="yellow"/>
              </w:rPr>
              <w:t xml:space="preserve"> I Can recommend </w:t>
            </w:r>
            <w:proofErr w:type="gramStart"/>
            <w:r w:rsidRPr="00092205">
              <w:rPr>
                <w:highlight w:val="yellow"/>
              </w:rPr>
              <w:t>to use</w:t>
            </w:r>
            <w:proofErr w:type="gramEnd"/>
            <w:r w:rsidRPr="00092205">
              <w:rPr>
                <w:highlight w:val="yellow"/>
              </w:rPr>
              <w:t xml:space="preserve"> Laura</w:t>
            </w:r>
            <w:r w:rsidRPr="00092205">
              <w:rPr>
                <w:rFonts w:ascii="Arial" w:hAnsi="Arial" w:cs="Arial"/>
                <w:highlight w:val="yellow"/>
              </w:rPr>
              <w:t>’</w:t>
            </w:r>
            <w:r w:rsidRPr="00092205">
              <w:rPr>
                <w:highlight w:val="yellow"/>
              </w:rPr>
              <w:t>s.</w:t>
            </w:r>
          </w:p>
          <w:p w14:paraId="565A2A36" w14:textId="77777777" w:rsidR="00302071" w:rsidRPr="00092205" w:rsidRDefault="00302071" w:rsidP="00302071">
            <w:pPr>
              <w:pStyle w:val="BasicTextParagraph2"/>
              <w:rPr>
                <w:highlight w:val="yellow"/>
              </w:rPr>
            </w:pPr>
          </w:p>
          <w:p w14:paraId="5C122DFC" w14:textId="77777777" w:rsidR="00302071" w:rsidRPr="00092205" w:rsidRDefault="00302071" w:rsidP="00302071">
            <w:pPr>
              <w:pStyle w:val="BasicTextParagraph2"/>
              <w:rPr>
                <w:highlight w:val="yellow"/>
              </w:rPr>
            </w:pPr>
            <w:r w:rsidRPr="00092205">
              <w:rPr>
                <w:highlight w:val="yellow"/>
              </w:rPr>
              <w:t>My template, from other side, has:</w:t>
            </w:r>
          </w:p>
          <w:p w14:paraId="407B0A9E"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More styles</w:t>
            </w:r>
          </w:p>
          <w:p w14:paraId="4B5322B8"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Hotkeys to applying them</w:t>
            </w:r>
          </w:p>
          <w:p w14:paraId="4F67C615"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 xml:space="preserve">Additional samples of tables, </w:t>
            </w:r>
            <w:proofErr w:type="gramStart"/>
            <w:r w:rsidRPr="00092205">
              <w:rPr>
                <w:highlight w:val="yellow"/>
              </w:rPr>
              <w:t>sidebars</w:t>
            </w:r>
            <w:proofErr w:type="gramEnd"/>
            <w:r w:rsidRPr="00092205">
              <w:rPr>
                <w:highlight w:val="yellow"/>
              </w:rPr>
              <w:t xml:space="preserve"> and other elements.</w:t>
            </w:r>
          </w:p>
          <w:p w14:paraId="5B26FA48"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 xml:space="preserve">Different variation of </w:t>
            </w:r>
            <w:proofErr w:type="spellStart"/>
            <w:r w:rsidRPr="00092205">
              <w:rPr>
                <w:highlight w:val="yellow"/>
              </w:rPr>
              <w:t>Statblockslearn</w:t>
            </w:r>
            <w:proofErr w:type="spellEnd"/>
            <w:r w:rsidRPr="00092205">
              <w:rPr>
                <w:highlight w:val="yellow"/>
              </w:rPr>
              <w:t xml:space="preserve"> about this product and support my work.</w:t>
            </w:r>
          </w:p>
          <w:p w14:paraId="015C7028" w14:textId="77777777" w:rsidR="00302071" w:rsidRPr="00092205" w:rsidRDefault="00302071" w:rsidP="00302071">
            <w:pPr>
              <w:pStyle w:val="BasicTextParagraph2"/>
              <w:rPr>
                <w:highlight w:val="yellow"/>
              </w:rPr>
            </w:pPr>
          </w:p>
          <w:p w14:paraId="52475365" w14:textId="77777777" w:rsidR="00302071" w:rsidRPr="00092205" w:rsidRDefault="00302071" w:rsidP="00302071">
            <w:pPr>
              <w:pStyle w:val="BasicTextParagraph2"/>
              <w:rPr>
                <w:highlight w:val="yellow"/>
              </w:rPr>
            </w:pPr>
            <w:r w:rsidRPr="00092205">
              <w:rPr>
                <w:highlight w:val="yellow"/>
              </w:rPr>
              <w:t>Best Regards, Anton Palikhov</w:t>
            </w:r>
          </w:p>
          <w:p w14:paraId="1557319F" w14:textId="77777777" w:rsidR="00302071" w:rsidRPr="00092205" w:rsidRDefault="00302071" w:rsidP="00302071">
            <w:pPr>
              <w:pStyle w:val="BasicTextParagraph2"/>
              <w:rPr>
                <w:highlight w:val="yellow"/>
              </w:rPr>
            </w:pPr>
          </w:p>
          <w:p w14:paraId="4D175D3A" w14:textId="77777777" w:rsidR="00302071" w:rsidRPr="00092205" w:rsidRDefault="00302071" w:rsidP="00302071">
            <w:pPr>
              <w:pStyle w:val="BasicTextParagraph2"/>
              <w:rPr>
                <w:highlight w:val="yellow"/>
              </w:rPr>
            </w:pPr>
          </w:p>
          <w:p w14:paraId="14606A51" w14:textId="77777777" w:rsidR="00302071" w:rsidRPr="00092205" w:rsidRDefault="00302071" w:rsidP="00302071">
            <w:pPr>
              <w:pStyle w:val="SIDEBARHEADING"/>
              <w:rPr>
                <w:highlight w:val="yellow"/>
              </w:rPr>
            </w:pPr>
            <w:r w:rsidRPr="00092205">
              <w:rPr>
                <w:highlight w:val="yellow"/>
              </w:rPr>
              <w:t>Supplemental Files</w:t>
            </w:r>
          </w:p>
          <w:p w14:paraId="51DB5CA6" w14:textId="77777777" w:rsidR="00302071" w:rsidRPr="00092205" w:rsidRDefault="00302071" w:rsidP="00302071">
            <w:pPr>
              <w:pStyle w:val="SidebarTextParagraph1"/>
              <w:rPr>
                <w:highlight w:val="yellow"/>
              </w:rPr>
            </w:pPr>
          </w:p>
          <w:p w14:paraId="677E211F" w14:textId="77777777" w:rsidR="00BD31F5" w:rsidRDefault="00302071" w:rsidP="00BD31F5">
            <w:pPr>
              <w:pStyle w:val="SidebarTextParagraph2"/>
            </w:pPr>
            <w:r w:rsidRPr="00092205">
              <w:rPr>
                <w:highlight w:val="yellow"/>
              </w:rPr>
              <w:t>In Appendix: Supplemental Files you will find links to my</w:t>
            </w:r>
            <w:r w:rsidR="00BD31F5" w:rsidRPr="00092205">
              <w:rPr>
                <w:highlight w:val="yellow"/>
              </w:rPr>
              <w:t xml:space="preserve"> designs of </w:t>
            </w:r>
            <w:proofErr w:type="spellStart"/>
            <w:r w:rsidR="00BD31F5" w:rsidRPr="00092205">
              <w:rPr>
                <w:highlight w:val="yellow"/>
              </w:rPr>
              <w:t>statblocks</w:t>
            </w:r>
            <w:proofErr w:type="spellEnd"/>
            <w:r w:rsidR="00BD31F5" w:rsidRPr="00092205">
              <w:rPr>
                <w:highlight w:val="yellow"/>
              </w:rPr>
              <w:t xml:space="preserve"> and useful graphical elements – you can freely use them to your own work, but you can’t use them for any commercial product.</w:t>
            </w:r>
          </w:p>
          <w:p w14:paraId="6CC993C7" w14:textId="77777777" w:rsidR="00BD31F5" w:rsidRDefault="00BD31F5" w:rsidP="00BD31F5">
            <w:pPr>
              <w:pStyle w:val="SidebarTextParagraph2"/>
            </w:pPr>
          </w:p>
          <w:p w14:paraId="0C371A41" w14:textId="77777777" w:rsidR="00BD31F5" w:rsidRPr="00302071" w:rsidRDefault="00BD31F5" w:rsidP="00BD31F5">
            <w:pPr>
              <w:pStyle w:val="SidebarTextParagraph2"/>
            </w:pPr>
          </w:p>
        </w:tc>
      </w:tr>
    </w:tbl>
    <w:sdt>
      <w:sdtPr>
        <w:rPr>
          <w:rFonts w:asciiTheme="minorHAnsi" w:hAnsiTheme="minorHAnsi"/>
          <w:b w:val="0"/>
          <w:smallCaps w:val="0"/>
          <w:color w:val="auto"/>
          <w:sz w:val="18"/>
          <w:szCs w:val="20"/>
        </w:rPr>
        <w:id w:val="931782051"/>
        <w:docPartObj>
          <w:docPartGallery w:val="Table of Contents"/>
          <w:docPartUnique/>
        </w:docPartObj>
      </w:sdtPr>
      <w:sdtEndPr>
        <w:rPr>
          <w:lang w:val="uk-UA"/>
        </w:rPr>
      </w:sdtEndPr>
      <w:sdtContent>
        <w:p w14:paraId="72B7B7EC" w14:textId="77777777" w:rsidR="003F3237" w:rsidRPr="00975642" w:rsidRDefault="00B470E2" w:rsidP="00F65DBD">
          <w:pPr>
            <w:pStyle w:val="affd"/>
          </w:pPr>
          <w:r w:rsidRPr="00975642">
            <w:t xml:space="preserve">Table of </w:t>
          </w:r>
          <w:r w:rsidRPr="00F65DBD">
            <w:t>Contents</w:t>
          </w:r>
        </w:p>
        <w:p w14:paraId="0D17C250" w14:textId="77777777" w:rsidR="00134139" w:rsidRDefault="003F3237">
          <w:pPr>
            <w:pStyle w:val="14"/>
            <w:rPr>
              <w:rFonts w:eastAsiaTheme="minorEastAsia" w:cstheme="minorBidi"/>
              <w:b w:val="0"/>
              <w:bCs w:val="0"/>
              <w:color w:val="auto"/>
              <w:sz w:val="22"/>
              <w:szCs w:val="22"/>
              <w:lang w:val="ru-RU" w:eastAsia="ru-RU"/>
            </w:rPr>
          </w:pPr>
          <w:r>
            <w:rPr>
              <w:color w:val="742014" w:themeColor="accent3" w:themeShade="BF"/>
            </w:rPr>
            <w:fldChar w:fldCharType="begin"/>
          </w:r>
          <w:r>
            <w:instrText xml:space="preserve"> TOC \o "1-3" \h \z \u </w:instrText>
          </w:r>
          <w:r>
            <w:rPr>
              <w:color w:val="742014" w:themeColor="accent3" w:themeShade="BF"/>
            </w:rPr>
            <w:fldChar w:fldCharType="separate"/>
          </w:r>
          <w:hyperlink w:anchor="_Toc52275696" w:history="1">
            <w:r w:rsidR="00134139" w:rsidRPr="00AB493B">
              <w:rPr>
                <w:rStyle w:val="ae"/>
              </w:rPr>
              <w:t>Credits</w:t>
            </w:r>
            <w:r w:rsidR="00134139">
              <w:rPr>
                <w:webHidden/>
              </w:rPr>
              <w:tab/>
            </w:r>
            <w:r w:rsidR="00134139">
              <w:rPr>
                <w:webHidden/>
              </w:rPr>
              <w:fldChar w:fldCharType="begin"/>
            </w:r>
            <w:r w:rsidR="00134139">
              <w:rPr>
                <w:webHidden/>
              </w:rPr>
              <w:instrText xml:space="preserve"> PAGEREF _Toc52275696 \h </w:instrText>
            </w:r>
            <w:r w:rsidR="00134139">
              <w:rPr>
                <w:webHidden/>
              </w:rPr>
            </w:r>
            <w:r w:rsidR="00134139">
              <w:rPr>
                <w:webHidden/>
              </w:rPr>
              <w:fldChar w:fldCharType="separate"/>
            </w:r>
            <w:r w:rsidR="0058757C">
              <w:rPr>
                <w:webHidden/>
              </w:rPr>
              <w:t>1</w:t>
            </w:r>
            <w:r w:rsidR="00134139">
              <w:rPr>
                <w:webHidden/>
              </w:rPr>
              <w:fldChar w:fldCharType="end"/>
            </w:r>
          </w:hyperlink>
        </w:p>
        <w:p w14:paraId="638627FD" w14:textId="77777777" w:rsidR="00134139" w:rsidRDefault="00D41DDB">
          <w:pPr>
            <w:pStyle w:val="14"/>
            <w:rPr>
              <w:rFonts w:eastAsiaTheme="minorEastAsia" w:cstheme="minorBidi"/>
              <w:b w:val="0"/>
              <w:bCs w:val="0"/>
              <w:color w:val="auto"/>
              <w:sz w:val="22"/>
              <w:szCs w:val="22"/>
              <w:lang w:val="ru-RU" w:eastAsia="ru-RU"/>
            </w:rPr>
          </w:pPr>
          <w:hyperlink w:anchor="_Toc52275697" w:history="1">
            <w:r w:rsidR="00134139" w:rsidRPr="00AB493B">
              <w:rPr>
                <w:rStyle w:val="ae"/>
              </w:rPr>
              <w:t>Chapter 1. Title</w:t>
            </w:r>
            <w:r w:rsidR="00134139">
              <w:rPr>
                <w:webHidden/>
              </w:rPr>
              <w:tab/>
            </w:r>
            <w:r w:rsidR="00134139">
              <w:rPr>
                <w:webHidden/>
              </w:rPr>
              <w:fldChar w:fldCharType="begin"/>
            </w:r>
            <w:r w:rsidR="00134139">
              <w:rPr>
                <w:webHidden/>
              </w:rPr>
              <w:instrText xml:space="preserve"> PAGEREF _Toc52275697 \h </w:instrText>
            </w:r>
            <w:r w:rsidR="00134139">
              <w:rPr>
                <w:webHidden/>
              </w:rPr>
            </w:r>
            <w:r w:rsidR="00134139">
              <w:rPr>
                <w:webHidden/>
              </w:rPr>
              <w:fldChar w:fldCharType="separate"/>
            </w:r>
            <w:r w:rsidR="0058757C">
              <w:rPr>
                <w:webHidden/>
              </w:rPr>
              <w:t>3</w:t>
            </w:r>
            <w:r w:rsidR="00134139">
              <w:rPr>
                <w:webHidden/>
              </w:rPr>
              <w:fldChar w:fldCharType="end"/>
            </w:r>
          </w:hyperlink>
        </w:p>
        <w:p w14:paraId="2CB90634" w14:textId="77777777" w:rsidR="00134139" w:rsidRDefault="00D41DDB">
          <w:pPr>
            <w:pStyle w:val="24"/>
            <w:tabs>
              <w:tab w:val="right" w:leader="dot" w:pos="5021"/>
            </w:tabs>
            <w:rPr>
              <w:rFonts w:eastAsiaTheme="minorEastAsia" w:cstheme="minorBidi"/>
              <w:bCs w:val="0"/>
              <w:noProof/>
              <w:sz w:val="22"/>
              <w:szCs w:val="22"/>
              <w:lang w:val="ru-RU" w:eastAsia="ru-RU"/>
            </w:rPr>
          </w:pPr>
          <w:hyperlink w:anchor="_Toc52275698" w:history="1">
            <w:r w:rsidR="00134139" w:rsidRPr="00AB493B">
              <w:rPr>
                <w:rStyle w:val="ae"/>
                <w:noProof/>
              </w:rPr>
              <w:t>Subheading</w:t>
            </w:r>
            <w:r w:rsidR="00134139">
              <w:rPr>
                <w:noProof/>
                <w:webHidden/>
              </w:rPr>
              <w:tab/>
            </w:r>
            <w:r w:rsidR="00134139">
              <w:rPr>
                <w:noProof/>
                <w:webHidden/>
              </w:rPr>
              <w:fldChar w:fldCharType="begin"/>
            </w:r>
            <w:r w:rsidR="00134139">
              <w:rPr>
                <w:noProof/>
                <w:webHidden/>
              </w:rPr>
              <w:instrText xml:space="preserve"> PAGEREF _Toc52275698 \h </w:instrText>
            </w:r>
            <w:r w:rsidR="00134139">
              <w:rPr>
                <w:noProof/>
                <w:webHidden/>
              </w:rPr>
            </w:r>
            <w:r w:rsidR="00134139">
              <w:rPr>
                <w:noProof/>
                <w:webHidden/>
              </w:rPr>
              <w:fldChar w:fldCharType="separate"/>
            </w:r>
            <w:r w:rsidR="0058757C">
              <w:rPr>
                <w:noProof/>
                <w:webHidden/>
              </w:rPr>
              <w:t>3</w:t>
            </w:r>
            <w:r w:rsidR="00134139">
              <w:rPr>
                <w:noProof/>
                <w:webHidden/>
              </w:rPr>
              <w:fldChar w:fldCharType="end"/>
            </w:r>
          </w:hyperlink>
        </w:p>
        <w:p w14:paraId="512FC4F1" w14:textId="77777777" w:rsidR="00134139" w:rsidRDefault="00D41DDB">
          <w:pPr>
            <w:pStyle w:val="32"/>
            <w:tabs>
              <w:tab w:val="right" w:leader="dot" w:pos="5021"/>
            </w:tabs>
            <w:rPr>
              <w:rFonts w:eastAsiaTheme="minorEastAsia" w:cstheme="minorBidi"/>
              <w:bCs w:val="0"/>
              <w:noProof/>
              <w:sz w:val="22"/>
              <w:szCs w:val="22"/>
              <w:lang w:val="ru-RU" w:eastAsia="ru-RU"/>
            </w:rPr>
          </w:pPr>
          <w:hyperlink w:anchor="_Toc52275699" w:history="1">
            <w:r w:rsidR="00134139" w:rsidRPr="00AB493B">
              <w:rPr>
                <w:rStyle w:val="ae"/>
                <w:noProof/>
              </w:rPr>
              <w:t>Heading</w:t>
            </w:r>
            <w:r w:rsidR="00134139">
              <w:rPr>
                <w:noProof/>
                <w:webHidden/>
              </w:rPr>
              <w:tab/>
            </w:r>
            <w:r w:rsidR="00134139">
              <w:rPr>
                <w:noProof/>
                <w:webHidden/>
              </w:rPr>
              <w:fldChar w:fldCharType="begin"/>
            </w:r>
            <w:r w:rsidR="00134139">
              <w:rPr>
                <w:noProof/>
                <w:webHidden/>
              </w:rPr>
              <w:instrText xml:space="preserve"> PAGEREF _Toc52275699 \h </w:instrText>
            </w:r>
            <w:r w:rsidR="00134139">
              <w:rPr>
                <w:noProof/>
                <w:webHidden/>
              </w:rPr>
            </w:r>
            <w:r w:rsidR="00134139">
              <w:rPr>
                <w:noProof/>
                <w:webHidden/>
              </w:rPr>
              <w:fldChar w:fldCharType="separate"/>
            </w:r>
            <w:r w:rsidR="0058757C">
              <w:rPr>
                <w:noProof/>
                <w:webHidden/>
              </w:rPr>
              <w:t>3</w:t>
            </w:r>
            <w:r w:rsidR="00134139">
              <w:rPr>
                <w:noProof/>
                <w:webHidden/>
              </w:rPr>
              <w:fldChar w:fldCharType="end"/>
            </w:r>
          </w:hyperlink>
        </w:p>
        <w:p w14:paraId="30A33967" w14:textId="77777777" w:rsidR="00134139" w:rsidRDefault="00D41DDB">
          <w:pPr>
            <w:pStyle w:val="14"/>
            <w:rPr>
              <w:rFonts w:eastAsiaTheme="minorEastAsia" w:cstheme="minorBidi"/>
              <w:b w:val="0"/>
              <w:bCs w:val="0"/>
              <w:color w:val="auto"/>
              <w:sz w:val="22"/>
              <w:szCs w:val="22"/>
              <w:lang w:val="ru-RU" w:eastAsia="ru-RU"/>
            </w:rPr>
          </w:pPr>
          <w:hyperlink w:anchor="_Toc52275700" w:history="1">
            <w:r w:rsidR="00134139" w:rsidRPr="00AB493B">
              <w:rPr>
                <w:rStyle w:val="ae"/>
              </w:rPr>
              <w:t>Chapter 2. Another</w:t>
            </w:r>
            <w:r w:rsidR="00134139">
              <w:rPr>
                <w:webHidden/>
              </w:rPr>
              <w:tab/>
            </w:r>
            <w:r w:rsidR="00134139">
              <w:rPr>
                <w:webHidden/>
              </w:rPr>
              <w:fldChar w:fldCharType="begin"/>
            </w:r>
            <w:r w:rsidR="00134139">
              <w:rPr>
                <w:webHidden/>
              </w:rPr>
              <w:instrText xml:space="preserve"> PAGEREF _Toc52275700 \h </w:instrText>
            </w:r>
            <w:r w:rsidR="00134139">
              <w:rPr>
                <w:webHidden/>
              </w:rPr>
            </w:r>
            <w:r w:rsidR="00134139">
              <w:rPr>
                <w:webHidden/>
              </w:rPr>
              <w:fldChar w:fldCharType="separate"/>
            </w:r>
            <w:r w:rsidR="0058757C">
              <w:rPr>
                <w:webHidden/>
              </w:rPr>
              <w:t>4</w:t>
            </w:r>
            <w:r w:rsidR="00134139">
              <w:rPr>
                <w:webHidden/>
              </w:rPr>
              <w:fldChar w:fldCharType="end"/>
            </w:r>
          </w:hyperlink>
        </w:p>
        <w:p w14:paraId="00DDF4D2" w14:textId="77777777" w:rsidR="00134139" w:rsidRDefault="00D41DDB">
          <w:pPr>
            <w:pStyle w:val="24"/>
            <w:tabs>
              <w:tab w:val="right" w:leader="dot" w:pos="5021"/>
            </w:tabs>
            <w:rPr>
              <w:rFonts w:eastAsiaTheme="minorEastAsia" w:cstheme="minorBidi"/>
              <w:bCs w:val="0"/>
              <w:noProof/>
              <w:sz w:val="22"/>
              <w:szCs w:val="22"/>
              <w:lang w:val="ru-RU" w:eastAsia="ru-RU"/>
            </w:rPr>
          </w:pPr>
          <w:hyperlink w:anchor="_Toc52275701" w:history="1">
            <w:r w:rsidR="00134139" w:rsidRPr="00AB493B">
              <w:rPr>
                <w:rStyle w:val="ae"/>
                <w:noProof/>
                <w:lang w:eastAsia="zh-CN"/>
              </w:rPr>
              <w:t>Subheading 22</w:t>
            </w:r>
            <w:r w:rsidR="00134139">
              <w:rPr>
                <w:noProof/>
                <w:webHidden/>
              </w:rPr>
              <w:tab/>
            </w:r>
            <w:r w:rsidR="00134139">
              <w:rPr>
                <w:noProof/>
                <w:webHidden/>
              </w:rPr>
              <w:fldChar w:fldCharType="begin"/>
            </w:r>
            <w:r w:rsidR="00134139">
              <w:rPr>
                <w:noProof/>
                <w:webHidden/>
              </w:rPr>
              <w:instrText xml:space="preserve"> PAGEREF _Toc52275701 \h </w:instrText>
            </w:r>
            <w:r w:rsidR="00134139">
              <w:rPr>
                <w:noProof/>
                <w:webHidden/>
              </w:rPr>
            </w:r>
            <w:r w:rsidR="00134139">
              <w:rPr>
                <w:noProof/>
                <w:webHidden/>
              </w:rPr>
              <w:fldChar w:fldCharType="separate"/>
            </w:r>
            <w:r w:rsidR="0058757C">
              <w:rPr>
                <w:noProof/>
                <w:webHidden/>
              </w:rPr>
              <w:t>4</w:t>
            </w:r>
            <w:r w:rsidR="00134139">
              <w:rPr>
                <w:noProof/>
                <w:webHidden/>
              </w:rPr>
              <w:fldChar w:fldCharType="end"/>
            </w:r>
          </w:hyperlink>
        </w:p>
        <w:p w14:paraId="5E05CBF1" w14:textId="77777777" w:rsidR="00134139" w:rsidRDefault="00D41DDB">
          <w:pPr>
            <w:pStyle w:val="14"/>
            <w:rPr>
              <w:rFonts w:eastAsiaTheme="minorEastAsia" w:cstheme="minorBidi"/>
              <w:b w:val="0"/>
              <w:bCs w:val="0"/>
              <w:color w:val="auto"/>
              <w:sz w:val="22"/>
              <w:szCs w:val="22"/>
              <w:lang w:val="ru-RU" w:eastAsia="ru-RU"/>
            </w:rPr>
          </w:pPr>
          <w:hyperlink w:anchor="_Toc52275702" w:history="1">
            <w:r w:rsidR="00134139" w:rsidRPr="00AB493B">
              <w:rPr>
                <w:rStyle w:val="ae"/>
              </w:rPr>
              <w:t>****</w:t>
            </w:r>
            <w:r w:rsidR="00134139">
              <w:rPr>
                <w:webHidden/>
              </w:rPr>
              <w:tab/>
            </w:r>
            <w:r w:rsidR="00134139">
              <w:rPr>
                <w:webHidden/>
              </w:rPr>
              <w:fldChar w:fldCharType="begin"/>
            </w:r>
            <w:r w:rsidR="00134139">
              <w:rPr>
                <w:webHidden/>
              </w:rPr>
              <w:instrText xml:space="preserve"> PAGEREF _Toc52275702 \h </w:instrText>
            </w:r>
            <w:r w:rsidR="00134139">
              <w:rPr>
                <w:webHidden/>
              </w:rPr>
            </w:r>
            <w:r w:rsidR="00134139">
              <w:rPr>
                <w:webHidden/>
              </w:rPr>
              <w:fldChar w:fldCharType="separate"/>
            </w:r>
            <w:r w:rsidR="0058757C">
              <w:rPr>
                <w:webHidden/>
              </w:rPr>
              <w:t>5</w:t>
            </w:r>
            <w:r w:rsidR="00134139">
              <w:rPr>
                <w:webHidden/>
              </w:rPr>
              <w:fldChar w:fldCharType="end"/>
            </w:r>
          </w:hyperlink>
        </w:p>
        <w:p w14:paraId="1F6DCA79" w14:textId="77777777" w:rsidR="003F3237" w:rsidRDefault="003F3237" w:rsidP="00F36001">
          <w:pPr>
            <w:pStyle w:val="BasicText"/>
          </w:pPr>
          <w:r>
            <w:rPr>
              <w:b/>
              <w:lang w:val="uk-UA"/>
            </w:rPr>
            <w:fldChar w:fldCharType="end"/>
          </w:r>
        </w:p>
      </w:sdtContent>
    </w:sdt>
    <w:p w14:paraId="51FD54CE" w14:textId="77777777" w:rsidR="0095780B" w:rsidRPr="00677420" w:rsidRDefault="0095780B" w:rsidP="00F36001">
      <w:pPr>
        <w:pStyle w:val="BasicText"/>
      </w:pPr>
      <w:r>
        <w:br w:type="page"/>
      </w:r>
    </w:p>
    <w:p w14:paraId="7EAB3C4C" w14:textId="2B70BFEB" w:rsidR="00092205" w:rsidRPr="00FF25BA" w:rsidRDefault="00FF25BA" w:rsidP="00F65DBD">
      <w:pPr>
        <w:pStyle w:val="1"/>
      </w:pPr>
      <w:r>
        <w:rPr>
          <w:lang w:val="uk-UA"/>
        </w:rPr>
        <w:lastRenderedPageBreak/>
        <w:t xml:space="preserve">Заголовок 1. </w:t>
      </w:r>
      <w:r>
        <w:t>Heading 1</w:t>
      </w:r>
    </w:p>
    <w:p w14:paraId="34C5D854" w14:textId="7A8650A3" w:rsidR="00092205" w:rsidRPr="00FF25BA" w:rsidRDefault="00FF25BA" w:rsidP="005C357B">
      <w:pPr>
        <w:pStyle w:val="20"/>
      </w:pPr>
      <w:r>
        <w:rPr>
          <w:lang w:val="ru-RU"/>
        </w:rPr>
        <w:t>Заголовок</w:t>
      </w:r>
      <w:r w:rsidRPr="00FF25BA">
        <w:t xml:space="preserve"> 2. </w:t>
      </w:r>
      <w:r>
        <w:t>Heading 2</w:t>
      </w:r>
    </w:p>
    <w:p w14:paraId="60CCA7FB" w14:textId="0ACE9FBD" w:rsidR="00134139" w:rsidRDefault="00FF25BA" w:rsidP="00F65DBD">
      <w:pPr>
        <w:pStyle w:val="Heading3ToC"/>
      </w:pPr>
      <w:r>
        <w:rPr>
          <w:lang w:val="ru-RU"/>
        </w:rPr>
        <w:t xml:space="preserve">Заголовок 3. </w:t>
      </w:r>
      <w:r>
        <w:t>Heading 3</w:t>
      </w:r>
    </w:p>
    <w:p w14:paraId="33D2C577" w14:textId="4C20EE94" w:rsidR="00FF25BA" w:rsidRDefault="00FF25BA" w:rsidP="000B5F09">
      <w:pPr>
        <w:pStyle w:val="40"/>
      </w:pPr>
      <w:proofErr w:type="spellStart"/>
      <w:r>
        <w:rPr>
          <w:lang w:val="ru-RU"/>
        </w:rPr>
        <w:t>Заг</w:t>
      </w:r>
      <w:r w:rsidR="000B5F09">
        <w:rPr>
          <w:lang w:val="uk-UA"/>
        </w:rPr>
        <w:t>оловок</w:t>
      </w:r>
      <w:proofErr w:type="spellEnd"/>
      <w:r w:rsidR="000B5F09">
        <w:rPr>
          <w:lang w:val="uk-UA"/>
        </w:rPr>
        <w:t xml:space="preserve"> 4. </w:t>
      </w:r>
      <w:r w:rsidR="000B5F09">
        <w:t>Heading 4</w:t>
      </w:r>
    </w:p>
    <w:p w14:paraId="266D94C2" w14:textId="1C97B8D7" w:rsidR="000B5F09" w:rsidRPr="000B5F09" w:rsidRDefault="000B5F09" w:rsidP="000B5F09">
      <w:pPr>
        <w:pStyle w:val="51"/>
      </w:pPr>
      <w:r>
        <w:rPr>
          <w:lang w:val="ru-RU"/>
        </w:rPr>
        <w:t xml:space="preserve">Заголовок 5. </w:t>
      </w:r>
      <w:r>
        <w:t>Heading 5</w:t>
      </w:r>
    </w:p>
    <w:p w14:paraId="720C8180" w14:textId="77777777" w:rsidR="005C357B" w:rsidRDefault="005C357B" w:rsidP="005C357B">
      <w:r>
        <w:t>Heading</w:t>
      </w:r>
    </w:p>
    <w:p w14:paraId="415FDEB3" w14:textId="54D7C860" w:rsidR="005C357B" w:rsidRDefault="005C357B" w:rsidP="005C357B">
      <w:r>
        <w:t>Heading</w:t>
      </w:r>
    </w:p>
    <w:p w14:paraId="26F724E4" w14:textId="77777777" w:rsidR="005C357B" w:rsidRDefault="005C357B" w:rsidP="005C357B">
      <w:r>
        <w:t>Heading</w:t>
      </w:r>
    </w:p>
    <w:p w14:paraId="2AC32DBE" w14:textId="77777777" w:rsidR="005C357B" w:rsidRPr="005C357B" w:rsidRDefault="005C357B" w:rsidP="005C357B">
      <w:pPr>
        <w:pStyle w:val="BasicTextParagraph1"/>
      </w:pPr>
    </w:p>
    <w:p w14:paraId="26552ED6" w14:textId="77777777" w:rsidR="00134139" w:rsidRPr="00F65DBD" w:rsidRDefault="00134139" w:rsidP="00F65DBD">
      <w:r>
        <w:br w:type="page"/>
      </w:r>
    </w:p>
    <w:p w14:paraId="2CF29BBD" w14:textId="77777777" w:rsidR="00092205" w:rsidRDefault="00134139" w:rsidP="00F65DBD">
      <w:pPr>
        <w:pStyle w:val="Heading1ToC"/>
      </w:pPr>
      <w:bookmarkStart w:id="1" w:name="_Toc52275700"/>
      <w:r>
        <w:lastRenderedPageBreak/>
        <w:t>Chapter 2. Another</w:t>
      </w:r>
      <w:bookmarkEnd w:id="1"/>
    </w:p>
    <w:p w14:paraId="724D6CE3" w14:textId="77777777" w:rsidR="00134139" w:rsidRDefault="00134139" w:rsidP="00134139">
      <w:pPr>
        <w:pStyle w:val="BasicTextParagraph1"/>
        <w:rPr>
          <w:lang w:eastAsia="zh-CN"/>
        </w:rPr>
      </w:pPr>
    </w:p>
    <w:p w14:paraId="1F572865" w14:textId="77777777" w:rsidR="00134139" w:rsidRDefault="00134139" w:rsidP="00F65DBD">
      <w:pPr>
        <w:pStyle w:val="Heading2ToC"/>
        <w:rPr>
          <w:lang w:eastAsia="zh-CN"/>
        </w:rPr>
      </w:pPr>
      <w:bookmarkStart w:id="2" w:name="_Toc52275701"/>
      <w:r>
        <w:rPr>
          <w:lang w:eastAsia="zh-CN"/>
        </w:rPr>
        <w:t>Subheading 22</w:t>
      </w:r>
      <w:bookmarkEnd w:id="2"/>
    </w:p>
    <w:p w14:paraId="6DB55BC4" w14:textId="47D7CD79" w:rsidR="00134139" w:rsidRDefault="00F65DBD" w:rsidP="00F65DBD">
      <w:pPr>
        <w:pStyle w:val="a2"/>
      </w:pPr>
      <w:r>
        <w:t xml:space="preserve">Basic </w:t>
      </w:r>
    </w:p>
    <w:p w14:paraId="3CF28608" w14:textId="3F0CAA09" w:rsidR="00A53F0C" w:rsidRDefault="00A53F0C" w:rsidP="00A53F0C">
      <w:pPr>
        <w:pStyle w:val="aff7"/>
      </w:pPr>
    </w:p>
    <w:p w14:paraId="63E3FFE5" w14:textId="07AC8D7B" w:rsidR="00A53F0C" w:rsidRPr="00FF25BA" w:rsidRDefault="00FF25BA" w:rsidP="00FF25BA">
      <w:pPr>
        <w:pStyle w:val="1"/>
        <w:rPr>
          <w:lang w:val="ru-RU"/>
        </w:rPr>
      </w:pPr>
      <w:r>
        <w:rPr>
          <w:lang w:val="ru-RU"/>
        </w:rPr>
        <w:t>Заголовок 1</w:t>
      </w:r>
    </w:p>
    <w:p w14:paraId="03453C1E" w14:textId="64C1748E" w:rsidR="00A53F0C" w:rsidRDefault="00A53F0C" w:rsidP="00FF25BA">
      <w:pPr>
        <w:pStyle w:val="20"/>
      </w:pPr>
    </w:p>
    <w:p w14:paraId="6CA152FC" w14:textId="77777777" w:rsidR="00FF25BA" w:rsidRPr="00FF25BA" w:rsidRDefault="00FF25BA" w:rsidP="00FF25BA">
      <w:pPr>
        <w:pStyle w:val="30"/>
      </w:pPr>
    </w:p>
    <w:p w14:paraId="618E6D6E" w14:textId="29480F07" w:rsidR="00F65DBD" w:rsidRPr="00FF25BA" w:rsidRDefault="00F65DBD">
      <w:pPr>
        <w:rPr>
          <w:bCs w:val="0"/>
          <w:lang w:eastAsia="zh-CN"/>
        </w:rPr>
      </w:pPr>
      <w:r w:rsidRPr="00FF25BA">
        <w:rPr>
          <w:lang w:eastAsia="zh-CN"/>
        </w:rPr>
        <w:br w:type="page"/>
      </w:r>
    </w:p>
    <w:p w14:paraId="4C754C1F" w14:textId="1039A954" w:rsidR="00134139" w:rsidRPr="00FF25BA" w:rsidRDefault="00F65DBD" w:rsidP="00F65DBD">
      <w:pPr>
        <w:pStyle w:val="1"/>
      </w:pPr>
      <w:r>
        <w:rPr>
          <w:lang w:val="ru-RU"/>
        </w:rPr>
        <w:lastRenderedPageBreak/>
        <w:t>Использование</w:t>
      </w:r>
      <w:r w:rsidRPr="00FF25BA">
        <w:t xml:space="preserve"> </w:t>
      </w:r>
      <w:r>
        <w:rPr>
          <w:lang w:val="ru-RU"/>
        </w:rPr>
        <w:t>встроенных</w:t>
      </w:r>
      <w:r w:rsidRPr="00FF25BA">
        <w:t xml:space="preserve"> </w:t>
      </w:r>
      <w:r>
        <w:rPr>
          <w:lang w:val="ru-RU"/>
        </w:rPr>
        <w:t>стилей</w:t>
      </w:r>
    </w:p>
    <w:p w14:paraId="0F21B97C" w14:textId="1BD585D8" w:rsidR="00F65DBD" w:rsidRPr="00FF25BA" w:rsidRDefault="00F65DBD" w:rsidP="00F65DBD">
      <w:pPr>
        <w:pStyle w:val="a2"/>
      </w:pPr>
    </w:p>
    <w:p w14:paraId="697C60FF" w14:textId="77777777" w:rsidR="00F65DBD" w:rsidRPr="00FF25BA" w:rsidRDefault="00F65DBD" w:rsidP="00F65DBD">
      <w:pPr>
        <w:pStyle w:val="a2"/>
      </w:pPr>
    </w:p>
    <w:p w14:paraId="5FF8E0F0" w14:textId="69DA4F4C" w:rsidR="00F65DBD" w:rsidRPr="00FF25BA" w:rsidRDefault="00F65DBD" w:rsidP="00F65DBD">
      <w:pPr>
        <w:rPr>
          <w:lang w:eastAsia="zh-CN"/>
        </w:rPr>
      </w:pPr>
    </w:p>
    <w:p w14:paraId="7720F6F7" w14:textId="6366C004" w:rsidR="00F65DBD" w:rsidRDefault="00F65DBD" w:rsidP="00F65DBD">
      <w:pPr>
        <w:pStyle w:val="20"/>
        <w:rPr>
          <w:lang w:val="ru-RU" w:eastAsia="zh-CN"/>
        </w:rPr>
      </w:pPr>
      <w:r>
        <w:rPr>
          <w:lang w:val="ru-RU" w:eastAsia="zh-CN"/>
        </w:rPr>
        <w:t>Базовый текст</w:t>
      </w:r>
    </w:p>
    <w:p w14:paraId="77E13EAE" w14:textId="1425FBCC" w:rsidR="00F65DBD" w:rsidRDefault="00F65DBD" w:rsidP="00F65DBD">
      <w:pPr>
        <w:pStyle w:val="a2"/>
        <w:rPr>
          <w:lang w:val="uk-UA"/>
        </w:rPr>
      </w:pPr>
      <w:proofErr w:type="spellStart"/>
      <w:r>
        <w:rPr>
          <w:lang w:val="uk-UA"/>
        </w:rPr>
        <w:t>Основной</w:t>
      </w:r>
      <w:proofErr w:type="spellEnd"/>
      <w:r>
        <w:rPr>
          <w:lang w:val="uk-UA"/>
        </w:rPr>
        <w:t xml:space="preserve"> текст</w:t>
      </w:r>
    </w:p>
    <w:p w14:paraId="10396EE5" w14:textId="78873896" w:rsidR="00F65DBD" w:rsidRPr="00F65DBD" w:rsidRDefault="00F65DBD" w:rsidP="00F65DBD">
      <w:pPr>
        <w:pStyle w:val="aff7"/>
        <w:rPr>
          <w:lang w:val="uk-UA"/>
        </w:rPr>
      </w:pPr>
      <w:r>
        <w:rPr>
          <w:lang w:val="uk-UA"/>
        </w:rPr>
        <w:t xml:space="preserve">За ним </w:t>
      </w:r>
      <w:proofErr w:type="spellStart"/>
      <w:r>
        <w:rPr>
          <w:lang w:val="uk-UA"/>
        </w:rPr>
        <w:t>следует</w:t>
      </w:r>
      <w:proofErr w:type="spellEnd"/>
      <w:r>
        <w:rPr>
          <w:lang w:val="uk-UA"/>
        </w:rPr>
        <w:t xml:space="preserve"> </w:t>
      </w:r>
      <w:r w:rsidRPr="00FF25BA">
        <w:rPr>
          <w:lang w:val="ru-RU"/>
        </w:rPr>
        <w:t>Основной текст с отступом</w:t>
      </w:r>
    </w:p>
    <w:p w14:paraId="6E48114A" w14:textId="3372B951" w:rsidR="00F65DBD" w:rsidRDefault="00F65DBD" w:rsidP="00F65DBD">
      <w:pPr>
        <w:pStyle w:val="26"/>
        <w:rPr>
          <w:lang w:val="uk-UA" w:eastAsia="zh-CN"/>
        </w:rPr>
      </w:pPr>
      <w:proofErr w:type="spellStart"/>
      <w:r>
        <w:rPr>
          <w:lang w:val="uk-UA" w:eastAsia="zh-CN"/>
        </w:rPr>
        <w:t>Есть</w:t>
      </w:r>
      <w:proofErr w:type="spellEnd"/>
      <w:r>
        <w:rPr>
          <w:lang w:val="uk-UA" w:eastAsia="zh-CN"/>
        </w:rPr>
        <w:t xml:space="preserve"> </w:t>
      </w:r>
      <w:proofErr w:type="spellStart"/>
      <w:r>
        <w:rPr>
          <w:lang w:val="uk-UA" w:eastAsia="zh-CN"/>
        </w:rPr>
        <w:t>также</w:t>
      </w:r>
      <w:proofErr w:type="spellEnd"/>
      <w:r>
        <w:rPr>
          <w:lang w:val="uk-UA" w:eastAsia="zh-CN"/>
        </w:rPr>
        <w:t xml:space="preserve"> </w:t>
      </w:r>
      <w:proofErr w:type="spellStart"/>
      <w:r>
        <w:rPr>
          <w:lang w:val="uk-UA" w:eastAsia="zh-CN"/>
        </w:rPr>
        <w:t>Основной</w:t>
      </w:r>
      <w:proofErr w:type="spellEnd"/>
      <w:r>
        <w:rPr>
          <w:lang w:val="uk-UA" w:eastAsia="zh-CN"/>
        </w:rPr>
        <w:t xml:space="preserve"> текст 2</w:t>
      </w:r>
    </w:p>
    <w:p w14:paraId="533C3629" w14:textId="1253D249" w:rsidR="00F65DBD" w:rsidRDefault="00F65DBD" w:rsidP="00F65DBD">
      <w:pPr>
        <w:pStyle w:val="28"/>
        <w:rPr>
          <w:lang w:val="uk-UA" w:eastAsia="zh-CN"/>
        </w:rPr>
      </w:pPr>
      <w:r>
        <w:rPr>
          <w:lang w:val="uk-UA" w:eastAsia="zh-CN"/>
        </w:rPr>
        <w:t xml:space="preserve">У </w:t>
      </w:r>
      <w:proofErr w:type="spellStart"/>
      <w:r>
        <w:rPr>
          <w:lang w:val="uk-UA" w:eastAsia="zh-CN"/>
        </w:rPr>
        <w:t>него</w:t>
      </w:r>
      <w:proofErr w:type="spellEnd"/>
      <w:r>
        <w:rPr>
          <w:lang w:val="uk-UA" w:eastAsia="zh-CN"/>
        </w:rPr>
        <w:t xml:space="preserve"> </w:t>
      </w:r>
      <w:proofErr w:type="spellStart"/>
      <w:r>
        <w:rPr>
          <w:lang w:val="uk-UA" w:eastAsia="zh-CN"/>
        </w:rPr>
        <w:t>тоже</w:t>
      </w:r>
      <w:proofErr w:type="spellEnd"/>
      <w:r>
        <w:rPr>
          <w:lang w:val="uk-UA" w:eastAsia="zh-CN"/>
        </w:rPr>
        <w:t xml:space="preserve"> </w:t>
      </w:r>
      <w:proofErr w:type="spellStart"/>
      <w:r>
        <w:rPr>
          <w:lang w:val="uk-UA" w:eastAsia="zh-CN"/>
        </w:rPr>
        <w:t>есть</w:t>
      </w:r>
      <w:proofErr w:type="spellEnd"/>
      <w:r>
        <w:rPr>
          <w:lang w:val="uk-UA" w:eastAsia="zh-CN"/>
        </w:rPr>
        <w:t xml:space="preserve"> </w:t>
      </w:r>
      <w:proofErr w:type="spellStart"/>
      <w:r>
        <w:rPr>
          <w:lang w:val="uk-UA" w:eastAsia="zh-CN"/>
        </w:rPr>
        <w:t>Основной</w:t>
      </w:r>
      <w:proofErr w:type="spellEnd"/>
      <w:r>
        <w:rPr>
          <w:lang w:val="uk-UA" w:eastAsia="zh-CN"/>
        </w:rPr>
        <w:t xml:space="preserve"> текст с </w:t>
      </w:r>
      <w:proofErr w:type="spellStart"/>
      <w:r>
        <w:rPr>
          <w:lang w:val="uk-UA" w:eastAsia="zh-CN"/>
        </w:rPr>
        <w:t>отступом</w:t>
      </w:r>
      <w:proofErr w:type="spellEnd"/>
      <w:r>
        <w:rPr>
          <w:lang w:val="uk-UA" w:eastAsia="zh-CN"/>
        </w:rPr>
        <w:t xml:space="preserve"> 2</w:t>
      </w:r>
    </w:p>
    <w:p w14:paraId="34B6F351" w14:textId="228929EF" w:rsidR="00952333" w:rsidRDefault="00952333" w:rsidP="00952333">
      <w:pPr>
        <w:pStyle w:val="33"/>
        <w:rPr>
          <w:lang w:val="uk-UA"/>
        </w:rPr>
      </w:pPr>
      <w:proofErr w:type="spellStart"/>
      <w:r>
        <w:rPr>
          <w:lang w:val="uk-UA"/>
        </w:rPr>
        <w:t>Есть</w:t>
      </w:r>
      <w:proofErr w:type="spellEnd"/>
      <w:r>
        <w:rPr>
          <w:lang w:val="uk-UA"/>
        </w:rPr>
        <w:t xml:space="preserve"> </w:t>
      </w:r>
      <w:proofErr w:type="spellStart"/>
      <w:r>
        <w:rPr>
          <w:lang w:val="uk-UA"/>
        </w:rPr>
        <w:t>также</w:t>
      </w:r>
      <w:proofErr w:type="spellEnd"/>
      <w:r>
        <w:rPr>
          <w:lang w:val="uk-UA"/>
        </w:rPr>
        <w:t xml:space="preserve"> </w:t>
      </w:r>
      <w:proofErr w:type="spellStart"/>
      <w:r>
        <w:rPr>
          <w:lang w:val="uk-UA"/>
        </w:rPr>
        <w:t>Основной</w:t>
      </w:r>
      <w:proofErr w:type="spellEnd"/>
      <w:r>
        <w:rPr>
          <w:lang w:val="uk-UA"/>
        </w:rPr>
        <w:t xml:space="preserve"> текст 3</w:t>
      </w:r>
    </w:p>
    <w:p w14:paraId="031A6854" w14:textId="3960A361" w:rsidR="00952333" w:rsidRDefault="00952333" w:rsidP="00952333">
      <w:pPr>
        <w:pStyle w:val="35"/>
        <w:rPr>
          <w:lang w:val="uk-UA"/>
        </w:rPr>
      </w:pPr>
      <w:r>
        <w:rPr>
          <w:lang w:val="uk-UA"/>
        </w:rPr>
        <w:t xml:space="preserve">И </w:t>
      </w:r>
      <w:proofErr w:type="spellStart"/>
      <w:r>
        <w:rPr>
          <w:lang w:val="uk-UA"/>
        </w:rPr>
        <w:t>Основной</w:t>
      </w:r>
      <w:proofErr w:type="spellEnd"/>
      <w:r>
        <w:rPr>
          <w:lang w:val="uk-UA"/>
        </w:rPr>
        <w:t xml:space="preserve"> текст с </w:t>
      </w:r>
      <w:proofErr w:type="spellStart"/>
      <w:r>
        <w:rPr>
          <w:lang w:val="uk-UA"/>
        </w:rPr>
        <w:t>отступом</w:t>
      </w:r>
      <w:proofErr w:type="spellEnd"/>
      <w:r>
        <w:rPr>
          <w:lang w:val="uk-UA"/>
        </w:rPr>
        <w:t xml:space="preserve"> 3</w:t>
      </w:r>
    </w:p>
    <w:p w14:paraId="4DE67400" w14:textId="00588112" w:rsidR="00952333" w:rsidRDefault="00952333" w:rsidP="00952333">
      <w:pPr>
        <w:pStyle w:val="afffa"/>
        <w:rPr>
          <w:lang w:val="uk-UA"/>
        </w:rPr>
      </w:pPr>
      <w:r>
        <w:rPr>
          <w:lang w:val="uk-UA"/>
        </w:rPr>
        <w:t>Текст</w:t>
      </w:r>
    </w:p>
    <w:p w14:paraId="140FA39A" w14:textId="683BF1A5" w:rsidR="00952333" w:rsidRDefault="00952333" w:rsidP="00952333">
      <w:pPr>
        <w:pStyle w:val="a0"/>
        <w:rPr>
          <w:rStyle w:val="af7"/>
          <w:lang w:val="uk-UA"/>
        </w:rPr>
      </w:pPr>
      <w:r>
        <w:rPr>
          <w:rStyle w:val="af7"/>
          <w:lang w:val="uk-UA"/>
        </w:rPr>
        <w:t>Маркірований список</w:t>
      </w:r>
    </w:p>
    <w:p w14:paraId="5EB237A2" w14:textId="7F00434D" w:rsidR="00952333" w:rsidRDefault="00952333" w:rsidP="00952333">
      <w:pPr>
        <w:pStyle w:val="2"/>
        <w:rPr>
          <w:rStyle w:val="af7"/>
          <w:lang w:val="uk-UA"/>
        </w:rPr>
      </w:pPr>
      <w:r>
        <w:rPr>
          <w:rStyle w:val="af7"/>
          <w:lang w:val="uk-UA"/>
        </w:rPr>
        <w:t>Маркірований список 2</w:t>
      </w:r>
    </w:p>
    <w:p w14:paraId="6448ADFF" w14:textId="372A9DA1" w:rsidR="00952333" w:rsidRPr="00952333" w:rsidRDefault="00952333" w:rsidP="00952333">
      <w:pPr>
        <w:pStyle w:val="3"/>
        <w:rPr>
          <w:rStyle w:val="af7"/>
          <w:lang w:val="uk-UA"/>
        </w:rPr>
      </w:pPr>
      <w:r w:rsidRPr="00952333">
        <w:rPr>
          <w:rStyle w:val="af7"/>
          <w:lang w:val="uk-UA"/>
        </w:rPr>
        <w:t xml:space="preserve">Маркірований список </w:t>
      </w:r>
      <w:r>
        <w:rPr>
          <w:rStyle w:val="af7"/>
          <w:lang w:val="uk-UA"/>
        </w:rPr>
        <w:t>3</w:t>
      </w:r>
    </w:p>
    <w:p w14:paraId="3DB56A0E" w14:textId="09B78726" w:rsidR="00952333" w:rsidRPr="00952333" w:rsidRDefault="00952333" w:rsidP="00952333">
      <w:pPr>
        <w:pStyle w:val="4"/>
        <w:rPr>
          <w:rStyle w:val="af7"/>
          <w:lang w:val="uk-UA"/>
        </w:rPr>
      </w:pPr>
      <w:r w:rsidRPr="00952333">
        <w:rPr>
          <w:rStyle w:val="af7"/>
          <w:lang w:val="uk-UA"/>
        </w:rPr>
        <w:t xml:space="preserve">Маркірований список </w:t>
      </w:r>
      <w:r>
        <w:rPr>
          <w:rStyle w:val="af7"/>
          <w:lang w:val="uk-UA"/>
        </w:rPr>
        <w:t>4</w:t>
      </w:r>
    </w:p>
    <w:p w14:paraId="638CB894" w14:textId="4FB331B8" w:rsidR="00952333" w:rsidRPr="00952333" w:rsidRDefault="00952333" w:rsidP="00952333">
      <w:pPr>
        <w:pStyle w:val="50"/>
        <w:rPr>
          <w:rStyle w:val="af7"/>
          <w:lang w:val="uk-UA"/>
        </w:rPr>
      </w:pPr>
      <w:r w:rsidRPr="00952333">
        <w:rPr>
          <w:rStyle w:val="af7"/>
          <w:lang w:val="uk-UA"/>
        </w:rPr>
        <w:t xml:space="preserve">Маркірований список </w:t>
      </w:r>
      <w:r>
        <w:rPr>
          <w:rStyle w:val="af7"/>
          <w:lang w:val="uk-UA"/>
        </w:rPr>
        <w:t>5</w:t>
      </w:r>
    </w:p>
    <w:p w14:paraId="3C66DCD4" w14:textId="77777777" w:rsidR="009C7686" w:rsidRPr="009C7686" w:rsidRDefault="009C7686" w:rsidP="009C7686">
      <w:pPr>
        <w:pStyle w:val="aff2"/>
      </w:pPr>
      <w:proofErr w:type="spellStart"/>
      <w:r w:rsidRPr="009C7686">
        <w:t>Насыщенная</w:t>
      </w:r>
      <w:proofErr w:type="spellEnd"/>
      <w:r w:rsidRPr="009C7686">
        <w:t xml:space="preserve"> </w:t>
      </w:r>
      <w:proofErr w:type="spellStart"/>
      <w:r w:rsidRPr="009C7686">
        <w:t>цитата</w:t>
      </w:r>
      <w:proofErr w:type="spellEnd"/>
    </w:p>
    <w:p w14:paraId="21B18D8A" w14:textId="12F2E020" w:rsidR="00952333" w:rsidRDefault="00952333" w:rsidP="00952333">
      <w:pPr>
        <w:pStyle w:val="affff8"/>
        <w:rPr>
          <w:lang w:val="uk-UA"/>
        </w:rPr>
      </w:pPr>
      <w:r>
        <w:rPr>
          <w:lang w:val="ru-RU"/>
        </w:rPr>
        <w:t xml:space="preserve">Блок </w:t>
      </w:r>
      <w:proofErr w:type="spellStart"/>
      <w:r w:rsidRPr="00952333">
        <w:rPr>
          <w:lang w:val="uk-UA"/>
        </w:rPr>
        <w:t>текста</w:t>
      </w:r>
      <w:proofErr w:type="spellEnd"/>
    </w:p>
    <w:p w14:paraId="777012F0" w14:textId="77777777" w:rsidR="009C7686" w:rsidRDefault="009C7686" w:rsidP="009C7686">
      <w:pPr>
        <w:pStyle w:val="aff0"/>
        <w:rPr>
          <w:lang w:val="uk-UA"/>
        </w:rPr>
      </w:pPr>
      <w:r>
        <w:rPr>
          <w:lang w:val="uk-UA"/>
        </w:rPr>
        <w:t>Цитата</w:t>
      </w:r>
    </w:p>
    <w:p w14:paraId="0A8CF5F5" w14:textId="6A56D43E" w:rsidR="009C7686" w:rsidRDefault="009C7686" w:rsidP="009C7686">
      <w:pPr>
        <w:pStyle w:val="afff4"/>
        <w:rPr>
          <w:lang w:val="ru-RU"/>
        </w:rPr>
      </w:pPr>
      <w:r>
        <w:rPr>
          <w:lang w:val="ru-RU"/>
        </w:rPr>
        <w:t>Подпись</w:t>
      </w:r>
    </w:p>
    <w:p w14:paraId="20194836" w14:textId="66855A7B" w:rsidR="009C7686" w:rsidRDefault="009C7686" w:rsidP="009C7686">
      <w:pPr>
        <w:pStyle w:val="affffa"/>
        <w:rPr>
          <w:lang w:val="ru-RU"/>
        </w:rPr>
      </w:pPr>
      <w:r>
        <w:rPr>
          <w:lang w:val="ru-RU"/>
        </w:rPr>
        <w:t>Приветствие</w:t>
      </w:r>
    </w:p>
    <w:p w14:paraId="24ED0C48" w14:textId="7B0C20C8" w:rsidR="009C7686" w:rsidRPr="009C7686" w:rsidRDefault="009C7686" w:rsidP="009C7686">
      <w:pPr>
        <w:pStyle w:val="affffc"/>
        <w:rPr>
          <w:lang w:val="ru-RU"/>
        </w:rPr>
      </w:pPr>
      <w:r>
        <w:rPr>
          <w:lang w:val="ru-RU"/>
        </w:rPr>
        <w:t>Прощание</w:t>
      </w:r>
    </w:p>
    <w:p w14:paraId="4DD3407A" w14:textId="103F473B" w:rsidR="00952333" w:rsidRDefault="00952333" w:rsidP="00952333">
      <w:pPr>
        <w:pStyle w:val="affff3"/>
        <w:rPr>
          <w:lang w:val="uk-UA"/>
        </w:rPr>
      </w:pPr>
      <w:r>
        <w:rPr>
          <w:lang w:val="uk-UA"/>
        </w:rPr>
        <w:t>Заголовок нотатки</w:t>
      </w:r>
    </w:p>
    <w:p w14:paraId="669C5BFA" w14:textId="07706D4A" w:rsidR="00952333" w:rsidRDefault="009C7686" w:rsidP="009C7686">
      <w:pPr>
        <w:pStyle w:val="affff2"/>
        <w:rPr>
          <w:lang w:val="uk-UA"/>
        </w:rPr>
      </w:pPr>
      <w:r>
        <w:rPr>
          <w:lang w:val="uk-UA"/>
        </w:rPr>
        <w:t xml:space="preserve">Заголовок </w:t>
      </w:r>
      <w:proofErr w:type="spellStart"/>
      <w:r>
        <w:rPr>
          <w:lang w:val="uk-UA"/>
        </w:rPr>
        <w:t>индекса</w:t>
      </w:r>
      <w:proofErr w:type="spellEnd"/>
    </w:p>
    <w:p w14:paraId="7F1D7184" w14:textId="2D1E4B8C" w:rsidR="009C7686" w:rsidRPr="009C7686" w:rsidRDefault="009C7686" w:rsidP="009C7686">
      <w:pPr>
        <w:pStyle w:val="15"/>
        <w:rPr>
          <w:lang w:val="uk-UA"/>
        </w:rPr>
      </w:pPr>
      <w:proofErr w:type="spellStart"/>
      <w:r>
        <w:rPr>
          <w:lang w:val="uk-UA"/>
        </w:rPr>
        <w:t>Индекс</w:t>
      </w:r>
      <w:proofErr w:type="spellEnd"/>
      <w:r>
        <w:rPr>
          <w:lang w:val="uk-UA"/>
        </w:rPr>
        <w:t xml:space="preserve"> 1</w:t>
      </w:r>
    </w:p>
    <w:p w14:paraId="5C1F86F5" w14:textId="190D0D0A" w:rsidR="00952333" w:rsidRDefault="009C7686" w:rsidP="009C7686">
      <w:pPr>
        <w:pStyle w:val="2a"/>
        <w:rPr>
          <w:lang w:val="uk-UA"/>
        </w:rPr>
      </w:pPr>
      <w:proofErr w:type="spellStart"/>
      <w:r>
        <w:rPr>
          <w:lang w:val="uk-UA"/>
        </w:rPr>
        <w:t>Индекс</w:t>
      </w:r>
      <w:proofErr w:type="spellEnd"/>
      <w:r>
        <w:rPr>
          <w:lang w:val="uk-UA"/>
        </w:rPr>
        <w:t xml:space="preserve"> 2</w:t>
      </w:r>
    </w:p>
    <w:p w14:paraId="6F0B55CE" w14:textId="120FE951" w:rsidR="00952333" w:rsidRDefault="00952333" w:rsidP="00952333">
      <w:pPr>
        <w:pStyle w:val="aa"/>
        <w:rPr>
          <w:lang w:val="uk-UA"/>
        </w:rPr>
      </w:pPr>
      <w:proofErr w:type="spellStart"/>
      <w:r>
        <w:rPr>
          <w:lang w:val="uk-UA"/>
        </w:rPr>
        <w:t>Верхний</w:t>
      </w:r>
      <w:proofErr w:type="spellEnd"/>
      <w:r>
        <w:rPr>
          <w:lang w:val="uk-UA"/>
        </w:rPr>
        <w:t xml:space="preserve"> колонтитул</w:t>
      </w:r>
    </w:p>
    <w:p w14:paraId="464F0507" w14:textId="6BE8EB3E" w:rsidR="00952333" w:rsidRDefault="00952333" w:rsidP="00952333">
      <w:pPr>
        <w:pStyle w:val="ac"/>
        <w:rPr>
          <w:lang w:val="uk-UA"/>
        </w:rPr>
      </w:pPr>
      <w:proofErr w:type="spellStart"/>
      <w:r>
        <w:rPr>
          <w:lang w:val="uk-UA"/>
        </w:rPr>
        <w:t>Нижний</w:t>
      </w:r>
      <w:proofErr w:type="spellEnd"/>
      <w:r>
        <w:rPr>
          <w:lang w:val="uk-UA"/>
        </w:rPr>
        <w:t xml:space="preserve"> колонтитул</w:t>
      </w:r>
    </w:p>
    <w:p w14:paraId="61959904" w14:textId="02AEBB05" w:rsidR="00952333" w:rsidRPr="009C7686" w:rsidRDefault="00952333" w:rsidP="00952333">
      <w:pPr>
        <w:pStyle w:val="ac"/>
        <w:rPr>
          <w:rStyle w:val="ad"/>
          <w:lang w:val="ru-RU"/>
        </w:rPr>
      </w:pPr>
      <w:r w:rsidRPr="009C7686">
        <w:rPr>
          <w:rStyle w:val="ad"/>
          <w:lang w:val="ru-RU"/>
        </w:rPr>
        <w:t>Нижний колонтитул</w:t>
      </w:r>
    </w:p>
    <w:p w14:paraId="04495EED" w14:textId="59E4CED3" w:rsidR="009C7686" w:rsidRPr="009C7686" w:rsidRDefault="009C7686" w:rsidP="009C7686">
      <w:pPr>
        <w:pStyle w:val="a2"/>
        <w:rPr>
          <w:rStyle w:val="afff1"/>
          <w:lang w:val="ru-RU"/>
        </w:rPr>
      </w:pPr>
      <w:proofErr w:type="spellStart"/>
      <w:r w:rsidRPr="009C7686">
        <w:rPr>
          <w:rStyle w:val="afff1"/>
        </w:rPr>
        <w:t>Номер</w:t>
      </w:r>
      <w:proofErr w:type="spellEnd"/>
      <w:r w:rsidRPr="009C7686">
        <w:rPr>
          <w:rStyle w:val="afff1"/>
        </w:rPr>
        <w:t xml:space="preserve"> </w:t>
      </w:r>
      <w:proofErr w:type="spellStart"/>
      <w:r w:rsidRPr="009C7686">
        <w:rPr>
          <w:rStyle w:val="afff1"/>
        </w:rPr>
        <w:t>страницы</w:t>
      </w:r>
      <w:proofErr w:type="spellEnd"/>
    </w:p>
    <w:p w14:paraId="7A066AD2" w14:textId="5710EB22" w:rsidR="009C7686" w:rsidRDefault="009C7686" w:rsidP="009C7686">
      <w:pPr>
        <w:pStyle w:val="a2"/>
        <w:rPr>
          <w:rStyle w:val="afffff1"/>
        </w:rPr>
      </w:pPr>
      <w:proofErr w:type="spellStart"/>
      <w:r w:rsidRPr="009C7686">
        <w:rPr>
          <w:rStyle w:val="afffff1"/>
        </w:rPr>
        <w:t>Номер</w:t>
      </w:r>
      <w:proofErr w:type="spellEnd"/>
      <w:r w:rsidRPr="009C7686">
        <w:rPr>
          <w:rStyle w:val="afffff1"/>
        </w:rPr>
        <w:t xml:space="preserve"> </w:t>
      </w:r>
      <w:proofErr w:type="spellStart"/>
      <w:r w:rsidRPr="009C7686">
        <w:rPr>
          <w:rStyle w:val="afffff1"/>
        </w:rPr>
        <w:t>рядка</w:t>
      </w:r>
      <w:proofErr w:type="spellEnd"/>
    </w:p>
    <w:p w14:paraId="3F19583C" w14:textId="4A5ACA51" w:rsidR="009C7686" w:rsidRDefault="009C7686" w:rsidP="009C7686">
      <w:pPr>
        <w:pStyle w:val="aff7"/>
      </w:pPr>
    </w:p>
    <w:p w14:paraId="18105B12" w14:textId="1CD59C69" w:rsidR="009C7686" w:rsidRDefault="009C7686" w:rsidP="009C7686">
      <w:pPr>
        <w:pStyle w:val="20"/>
        <w:rPr>
          <w:lang w:val="ru-RU"/>
        </w:rPr>
      </w:pPr>
      <w:r>
        <w:rPr>
          <w:lang w:val="ru-RU"/>
        </w:rPr>
        <w:t>Символьные стили</w:t>
      </w:r>
    </w:p>
    <w:p w14:paraId="49DE2895" w14:textId="734BF5DB" w:rsidR="009C7686" w:rsidRPr="009C7686" w:rsidRDefault="009C7686" w:rsidP="009C7686">
      <w:pPr>
        <w:rPr>
          <w:lang w:val="ru-RU"/>
        </w:rPr>
      </w:pPr>
      <w:r>
        <w:rPr>
          <w:lang w:val="uk-UA"/>
        </w:rPr>
        <w:t xml:space="preserve">В </w:t>
      </w:r>
      <w:proofErr w:type="spellStart"/>
      <w:r>
        <w:rPr>
          <w:lang w:val="uk-UA"/>
        </w:rPr>
        <w:t>примерах</w:t>
      </w:r>
      <w:proofErr w:type="spellEnd"/>
      <w:r>
        <w:rPr>
          <w:lang w:val="uk-UA"/>
        </w:rPr>
        <w:t xml:space="preserve"> я буду </w:t>
      </w:r>
      <w:proofErr w:type="spellStart"/>
      <w:r>
        <w:rPr>
          <w:lang w:val="uk-UA"/>
        </w:rPr>
        <w:t>использовать</w:t>
      </w:r>
      <w:proofErr w:type="spellEnd"/>
      <w:r>
        <w:rPr>
          <w:lang w:val="uk-UA"/>
        </w:rPr>
        <w:t xml:space="preserve"> в </w:t>
      </w:r>
      <w:proofErr w:type="spellStart"/>
      <w:r>
        <w:rPr>
          <w:lang w:val="uk-UA"/>
        </w:rPr>
        <w:t>качестве</w:t>
      </w:r>
      <w:proofErr w:type="spellEnd"/>
      <w:r>
        <w:rPr>
          <w:lang w:val="uk-UA"/>
        </w:rPr>
        <w:t xml:space="preserve"> </w:t>
      </w:r>
      <w:r>
        <w:rPr>
          <w:lang w:val="ru-RU"/>
        </w:rPr>
        <w:t>стиля абзацев = Основной текст</w:t>
      </w:r>
    </w:p>
    <w:p w14:paraId="0429C1F6" w14:textId="28F17F9B" w:rsidR="009C7686" w:rsidRPr="00FF25BA" w:rsidRDefault="009C7686" w:rsidP="009C7686">
      <w:pPr>
        <w:pStyle w:val="a2"/>
        <w:rPr>
          <w:rStyle w:val="aff4"/>
          <w:lang w:val="ru-RU"/>
        </w:rPr>
      </w:pPr>
      <w:r w:rsidRPr="00FF25BA">
        <w:rPr>
          <w:rStyle w:val="aff4"/>
          <w:lang w:val="ru-RU"/>
        </w:rPr>
        <w:t>Сильная ссылка</w:t>
      </w:r>
    </w:p>
    <w:p w14:paraId="05E1D12C" w14:textId="77777777" w:rsidR="0070532D" w:rsidRPr="00FF25BA" w:rsidRDefault="0070532D" w:rsidP="0070532D">
      <w:pPr>
        <w:pStyle w:val="a2"/>
        <w:rPr>
          <w:rStyle w:val="affffe"/>
          <w:lang w:val="ru-RU"/>
        </w:rPr>
      </w:pPr>
      <w:r w:rsidRPr="00FF25BA">
        <w:rPr>
          <w:rStyle w:val="affffe"/>
          <w:lang w:val="ru-RU"/>
        </w:rPr>
        <w:t>Слабая ссылка</w:t>
      </w:r>
    </w:p>
    <w:p w14:paraId="6FC29E67" w14:textId="5D597F2B" w:rsidR="009C7686" w:rsidRPr="00FF25BA" w:rsidRDefault="009C7686" w:rsidP="009C7686">
      <w:pPr>
        <w:pStyle w:val="a2"/>
        <w:rPr>
          <w:rStyle w:val="afe"/>
          <w:lang w:val="ru-RU"/>
        </w:rPr>
      </w:pPr>
      <w:r w:rsidRPr="00FF25BA">
        <w:rPr>
          <w:rStyle w:val="afe"/>
          <w:lang w:val="ru-RU"/>
        </w:rPr>
        <w:t>Сильное выделение</w:t>
      </w:r>
    </w:p>
    <w:p w14:paraId="14A42DCE" w14:textId="2311961D" w:rsidR="009C7686" w:rsidRDefault="009C7686" w:rsidP="0070532D">
      <w:pPr>
        <w:pStyle w:val="a2"/>
        <w:rPr>
          <w:rStyle w:val="afc"/>
        </w:rPr>
      </w:pPr>
      <w:proofErr w:type="spellStart"/>
      <w:r w:rsidRPr="009C7686">
        <w:rPr>
          <w:rStyle w:val="afc"/>
        </w:rPr>
        <w:t>Слабое</w:t>
      </w:r>
      <w:proofErr w:type="spellEnd"/>
      <w:r w:rsidRPr="009C7686">
        <w:rPr>
          <w:rStyle w:val="afc"/>
        </w:rPr>
        <w:t xml:space="preserve"> </w:t>
      </w:r>
      <w:proofErr w:type="spellStart"/>
      <w:r w:rsidRPr="009C7686">
        <w:rPr>
          <w:rStyle w:val="afc"/>
        </w:rPr>
        <w:t>выделение</w:t>
      </w:r>
      <w:proofErr w:type="spellEnd"/>
    </w:p>
    <w:p w14:paraId="74B8A8E1" w14:textId="55F11452" w:rsidR="009C7686" w:rsidRDefault="009C7686" w:rsidP="0070532D">
      <w:pPr>
        <w:pStyle w:val="a2"/>
        <w:rPr>
          <w:rStyle w:val="aff"/>
          <w:lang w:val="ru-RU"/>
        </w:rPr>
      </w:pPr>
      <w:r>
        <w:rPr>
          <w:rStyle w:val="aff"/>
          <w:lang w:val="ru-RU"/>
        </w:rPr>
        <w:t>Строгий</w:t>
      </w:r>
    </w:p>
    <w:p w14:paraId="1CA57FD5" w14:textId="4A5DE86B" w:rsidR="007D371A" w:rsidRPr="007D371A" w:rsidRDefault="007D371A" w:rsidP="0070532D">
      <w:pPr>
        <w:pStyle w:val="a2"/>
        <w:rPr>
          <w:rStyle w:val="afd"/>
          <w:lang w:val="ru-RU"/>
        </w:rPr>
      </w:pPr>
      <w:r>
        <w:rPr>
          <w:rStyle w:val="afd"/>
          <w:lang w:val="ru-RU"/>
        </w:rPr>
        <w:t>Вид</w:t>
      </w:r>
      <w:r>
        <w:rPr>
          <w:rStyle w:val="afd"/>
          <w:lang w:val="uk-UA"/>
        </w:rPr>
        <w:t>і</w:t>
      </w:r>
      <w:proofErr w:type="spellStart"/>
      <w:r>
        <w:rPr>
          <w:rStyle w:val="afd"/>
          <w:lang w:val="ru-RU"/>
        </w:rPr>
        <w:t>лення</w:t>
      </w:r>
      <w:proofErr w:type="spellEnd"/>
    </w:p>
    <w:p w14:paraId="3766BFF3" w14:textId="21E3BC5E" w:rsidR="009C7686" w:rsidRDefault="009C7686" w:rsidP="009C7686">
      <w:pPr>
        <w:pStyle w:val="aff7"/>
      </w:pPr>
      <w:proofErr w:type="spellStart"/>
      <w:r w:rsidRPr="009C7686">
        <w:rPr>
          <w:rStyle w:val="afffff0"/>
        </w:rPr>
        <w:t>Знак</w:t>
      </w:r>
      <w:proofErr w:type="spellEnd"/>
      <w:r w:rsidRPr="009C7686">
        <w:rPr>
          <w:rStyle w:val="afffff0"/>
        </w:rPr>
        <w:t xml:space="preserve"> </w:t>
      </w:r>
      <w:proofErr w:type="spellStart"/>
      <w:r w:rsidRPr="009C7686">
        <w:rPr>
          <w:rStyle w:val="afffff0"/>
        </w:rPr>
        <w:t>выноски</w:t>
      </w:r>
      <w:proofErr w:type="spellEnd"/>
    </w:p>
    <w:p w14:paraId="38BE1C85" w14:textId="5BFFDF92" w:rsidR="009C7686" w:rsidRDefault="009C7686" w:rsidP="009C7686">
      <w:pPr>
        <w:pStyle w:val="aff7"/>
      </w:pPr>
      <w:proofErr w:type="spellStart"/>
      <w:r w:rsidRPr="009C7686">
        <w:rPr>
          <w:rStyle w:val="afffff2"/>
        </w:rPr>
        <w:t>Знак</w:t>
      </w:r>
      <w:proofErr w:type="spellEnd"/>
      <w:r w:rsidRPr="009C7686">
        <w:rPr>
          <w:rStyle w:val="afffff2"/>
        </w:rPr>
        <w:t xml:space="preserve"> </w:t>
      </w:r>
      <w:proofErr w:type="spellStart"/>
      <w:r w:rsidRPr="009C7686">
        <w:rPr>
          <w:rStyle w:val="afffff2"/>
        </w:rPr>
        <w:t>конечной</w:t>
      </w:r>
      <w:proofErr w:type="spellEnd"/>
      <w:r w:rsidRPr="009C7686">
        <w:rPr>
          <w:rStyle w:val="afffff2"/>
        </w:rPr>
        <w:t xml:space="preserve"> </w:t>
      </w:r>
      <w:proofErr w:type="spellStart"/>
      <w:r w:rsidRPr="009C7686">
        <w:rPr>
          <w:rStyle w:val="afffff2"/>
        </w:rPr>
        <w:t>выноски</w:t>
      </w:r>
      <w:proofErr w:type="spellEnd"/>
    </w:p>
    <w:p w14:paraId="0230BE2F" w14:textId="24BA06EF" w:rsidR="009C7686" w:rsidRPr="00FF25BA" w:rsidRDefault="009C7686" w:rsidP="009C7686">
      <w:pPr>
        <w:pStyle w:val="aff7"/>
        <w:rPr>
          <w:rStyle w:val="af7"/>
          <w:lang w:val="ru-RU"/>
        </w:rPr>
      </w:pPr>
      <w:r w:rsidRPr="00FF25BA">
        <w:rPr>
          <w:rStyle w:val="af7"/>
          <w:lang w:val="ru-RU"/>
        </w:rPr>
        <w:t>Знак примечания</w:t>
      </w:r>
    </w:p>
    <w:p w14:paraId="0FA8D18C" w14:textId="0575FD48" w:rsidR="009C7686" w:rsidRPr="00FF25BA" w:rsidRDefault="009C7686" w:rsidP="009C7686">
      <w:pPr>
        <w:pStyle w:val="aff7"/>
        <w:rPr>
          <w:rStyle w:val="afffff3"/>
          <w:lang w:val="ru-RU"/>
        </w:rPr>
      </w:pPr>
      <w:r w:rsidRPr="00FF25BA">
        <w:rPr>
          <w:rStyle w:val="afffff3"/>
          <w:lang w:val="ru-RU"/>
        </w:rPr>
        <w:t>Ссылка</w:t>
      </w:r>
    </w:p>
    <w:p w14:paraId="1A8268CF" w14:textId="78665BF0" w:rsidR="009C7686" w:rsidRDefault="009C7686" w:rsidP="009C7686">
      <w:pPr>
        <w:pStyle w:val="aff7"/>
        <w:rPr>
          <w:rStyle w:val="af0"/>
          <w:lang w:val="uk-UA"/>
        </w:rPr>
      </w:pPr>
      <w:proofErr w:type="spellStart"/>
      <w:r>
        <w:rPr>
          <w:rStyle w:val="af0"/>
          <w:lang w:val="uk-UA"/>
        </w:rPr>
        <w:t>Название</w:t>
      </w:r>
      <w:proofErr w:type="spellEnd"/>
      <w:r>
        <w:rPr>
          <w:rStyle w:val="af0"/>
          <w:lang w:val="uk-UA"/>
        </w:rPr>
        <w:t xml:space="preserve"> книги</w:t>
      </w:r>
    </w:p>
    <w:p w14:paraId="09E200D9" w14:textId="1002618A" w:rsidR="009C7686" w:rsidRPr="00FF25BA" w:rsidRDefault="009C7686" w:rsidP="009C7686">
      <w:pPr>
        <w:pStyle w:val="aff7"/>
        <w:rPr>
          <w:rStyle w:val="affff9"/>
          <w:lang w:val="ru-RU"/>
        </w:rPr>
      </w:pPr>
      <w:proofErr w:type="spellStart"/>
      <w:r w:rsidRPr="00FF25BA">
        <w:rPr>
          <w:rStyle w:val="affff9"/>
          <w:lang w:val="ru-RU"/>
        </w:rPr>
        <w:t>Згадка</w:t>
      </w:r>
      <w:proofErr w:type="spellEnd"/>
    </w:p>
    <w:p w14:paraId="46649EC2" w14:textId="6B6AD413" w:rsidR="009C7686" w:rsidRPr="00FF25BA" w:rsidRDefault="009C7686" w:rsidP="009C7686">
      <w:pPr>
        <w:pStyle w:val="aff7"/>
        <w:rPr>
          <w:rStyle w:val="af"/>
          <w:lang w:val="ru-RU"/>
        </w:rPr>
      </w:pPr>
      <w:proofErr w:type="spellStart"/>
      <w:r w:rsidRPr="00FF25BA">
        <w:rPr>
          <w:rStyle w:val="af"/>
          <w:lang w:val="ru-RU"/>
        </w:rPr>
        <w:t>Незакрита</w:t>
      </w:r>
      <w:proofErr w:type="spellEnd"/>
      <w:r w:rsidRPr="00FF25BA">
        <w:rPr>
          <w:rStyle w:val="af"/>
          <w:lang w:val="ru-RU"/>
        </w:rPr>
        <w:t xml:space="preserve"> </w:t>
      </w:r>
      <w:proofErr w:type="spellStart"/>
      <w:r w:rsidRPr="00FF25BA">
        <w:rPr>
          <w:rStyle w:val="af"/>
          <w:lang w:val="ru-RU"/>
        </w:rPr>
        <w:t>згадка</w:t>
      </w:r>
      <w:proofErr w:type="spellEnd"/>
    </w:p>
    <w:p w14:paraId="7C56DF0D" w14:textId="5E0CF1B9" w:rsidR="009C7686" w:rsidRPr="00FF25BA" w:rsidRDefault="009C7686" w:rsidP="009C7686">
      <w:pPr>
        <w:pStyle w:val="aff7"/>
        <w:rPr>
          <w:rStyle w:val="affff1"/>
          <w:lang w:val="ru-RU"/>
        </w:rPr>
      </w:pPr>
      <w:r w:rsidRPr="00FF25BA">
        <w:rPr>
          <w:rStyle w:val="affff1"/>
          <w:lang w:val="ru-RU"/>
        </w:rPr>
        <w:t>Пунктирная гиперссылка</w:t>
      </w:r>
    </w:p>
    <w:p w14:paraId="37015803" w14:textId="77777777" w:rsidR="007D371A" w:rsidRDefault="007D371A" w:rsidP="007D371A">
      <w:pPr>
        <w:pStyle w:val="35"/>
        <w:rPr>
          <w:rStyle w:val="affff7"/>
          <w:lang w:val="uk-UA"/>
        </w:rPr>
      </w:pPr>
      <w:proofErr w:type="spellStart"/>
      <w:r>
        <w:rPr>
          <w:rStyle w:val="affff7"/>
          <w:lang w:val="uk-UA"/>
        </w:rPr>
        <w:t>Гештег</w:t>
      </w:r>
      <w:proofErr w:type="spellEnd"/>
    </w:p>
    <w:p w14:paraId="499A2E27" w14:textId="77777777" w:rsidR="007D371A" w:rsidRDefault="007D371A" w:rsidP="007D371A">
      <w:pPr>
        <w:pStyle w:val="35"/>
        <w:rPr>
          <w:rStyle w:val="affff9"/>
          <w:lang w:val="uk-UA"/>
        </w:rPr>
      </w:pPr>
      <w:r>
        <w:rPr>
          <w:rStyle w:val="affff9"/>
          <w:lang w:val="uk-UA"/>
        </w:rPr>
        <w:t>Згадати</w:t>
      </w:r>
    </w:p>
    <w:p w14:paraId="31A23613" w14:textId="12200259" w:rsidR="007D371A" w:rsidRDefault="007D371A" w:rsidP="009C7686">
      <w:pPr>
        <w:pStyle w:val="aff7"/>
        <w:rPr>
          <w:rStyle w:val="affff1"/>
          <w:lang w:val="ru-RU"/>
        </w:rPr>
      </w:pPr>
    </w:p>
    <w:p w14:paraId="7106D3B1" w14:textId="2DF42975" w:rsidR="00A53F0C" w:rsidRDefault="00A53F0C" w:rsidP="009C7686">
      <w:pPr>
        <w:pStyle w:val="aff7"/>
        <w:rPr>
          <w:rStyle w:val="affff1"/>
          <w:lang w:val="ru-RU"/>
        </w:rPr>
      </w:pPr>
    </w:p>
    <w:p w14:paraId="0AE74699" w14:textId="48FF6610" w:rsidR="00A53F0C" w:rsidRPr="00A53F0C" w:rsidRDefault="00A53F0C" w:rsidP="009C7686">
      <w:pPr>
        <w:pStyle w:val="aff7"/>
        <w:rPr>
          <w:rStyle w:val="affff1"/>
          <w:lang w:val="ru-RU"/>
        </w:rPr>
      </w:pPr>
    </w:p>
    <w:p w14:paraId="3008FF49" w14:textId="77777777" w:rsidR="00B67C89" w:rsidRPr="00F65DBD" w:rsidRDefault="00B67C89" w:rsidP="00F36001">
      <w:pPr>
        <w:pStyle w:val="BasicText"/>
        <w:rPr>
          <w:lang w:val="ru-RU"/>
        </w:rPr>
      </w:pPr>
      <w:r w:rsidRPr="00F65DBD">
        <w:rPr>
          <w:lang w:val="ru-RU"/>
        </w:rPr>
        <w:br w:type="page"/>
      </w:r>
    </w:p>
    <w:p w14:paraId="643663B1" w14:textId="77777777" w:rsidR="000069A3" w:rsidRPr="00F65DBD" w:rsidRDefault="00134139" w:rsidP="00F65DBD">
      <w:pPr>
        <w:pStyle w:val="Heading1ToC"/>
        <w:rPr>
          <w:lang w:val="ru-RU"/>
        </w:rPr>
      </w:pPr>
      <w:bookmarkStart w:id="3" w:name="_Toc46338560"/>
      <w:bookmarkStart w:id="4" w:name="_Toc50141678"/>
      <w:bookmarkStart w:id="5" w:name="_Toc50141711"/>
      <w:bookmarkStart w:id="6" w:name="_Toc52275702"/>
      <w:r w:rsidRPr="00BF6AB8">
        <w:rPr>
          <w:noProof/>
        </w:rPr>
        <w:lastRenderedPageBreak/>
        <mc:AlternateContent>
          <mc:Choice Requires="wps">
            <w:drawing>
              <wp:anchor distT="0" distB="0" distL="114300" distR="114300" simplePos="0" relativeHeight="251661312" behindDoc="0" locked="0" layoutInCell="1" allowOverlap="1" wp14:anchorId="0DDAE76A" wp14:editId="21EC8A0D">
                <wp:simplePos x="0" y="0"/>
                <wp:positionH relativeFrom="column">
                  <wp:posOffset>117627</wp:posOffset>
                </wp:positionH>
                <wp:positionV relativeFrom="paragraph">
                  <wp:posOffset>-242068</wp:posOffset>
                </wp:positionV>
                <wp:extent cx="264160" cy="3064008"/>
                <wp:effectExtent l="0" t="0" r="0" b="3175"/>
                <wp:wrapNone/>
                <wp:docPr id="19" name="Поле 19"/>
                <wp:cNvGraphicFramePr/>
                <a:graphic xmlns:a="http://schemas.openxmlformats.org/drawingml/2006/main">
                  <a:graphicData uri="http://schemas.microsoft.com/office/word/2010/wordprocessingShape">
                    <wps:wsp>
                      <wps:cNvSpPr txBox="1"/>
                      <wps:spPr>
                        <a:xfrm>
                          <a:off x="0" y="0"/>
                          <a:ext cx="264160" cy="3064008"/>
                        </a:xfrm>
                        <a:prstGeom prst="rect">
                          <a:avLst/>
                        </a:prstGeom>
                        <a:noFill/>
                        <a:ln w="6350">
                          <a:noFill/>
                        </a:ln>
                      </wps:spPr>
                      <wps:txbx>
                        <w:txbxContent>
                          <w:p w14:paraId="160BF081" w14:textId="77777777" w:rsidR="00302071" w:rsidRDefault="00134139" w:rsidP="00F36001">
                            <w:pPr>
                              <w:pStyle w:val="DocumentBackTitle"/>
                            </w:pPr>
                            <w:r>
                              <w:t>Enter your title here</w:t>
                            </w:r>
                          </w:p>
                          <w:p w14:paraId="6316479F" w14:textId="77777777" w:rsidR="00134139" w:rsidRDefault="00134139" w:rsidP="00134139">
                            <w:pPr>
                              <w:pStyle w:val="DocumentBackText"/>
                            </w:pPr>
                            <w:r>
                              <w:t>Back text</w:t>
                            </w:r>
                          </w:p>
                          <w:p w14:paraId="68C698E5" w14:textId="77777777" w:rsidR="00134139" w:rsidRDefault="00134139" w:rsidP="00134139">
                            <w:pPr>
                              <w:pStyle w:val="DocumentBackText"/>
                            </w:pPr>
                          </w:p>
                          <w:p w14:paraId="25E465E1" w14:textId="77777777" w:rsidR="00134139" w:rsidRDefault="00134139" w:rsidP="00134139">
                            <w:pPr>
                              <w:pStyle w:val="DocumentBackText"/>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AE76A" id="Поле 19" o:spid="_x0000_s1032" type="#_x0000_t202" style="position:absolute;left:0;text-align:left;margin-left:9.25pt;margin-top:-19.05pt;width:20.8pt;height:241.2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" filled="f" stroked="f" strokeweight=".5pt">
                <v:textbox>
                  <w:txbxContent>
                    <w:p w14:paraId="160BF081" w14:textId="77777777" w:rsidR="00302071" w:rsidRDefault="00134139" w:rsidP="00F36001">
                      <w:pPr>
                        <w:pStyle w:val="DocumentBackTitle"/>
                      </w:pPr>
                      <w:r>
                        <w:t>Enter your title here</w:t>
                      </w:r>
                    </w:p>
                    <w:p w14:paraId="6316479F" w14:textId="77777777" w:rsidR="00134139" w:rsidRDefault="00134139" w:rsidP="00134139">
                      <w:pPr>
                        <w:pStyle w:val="DocumentBackText"/>
                      </w:pPr>
                      <w:r>
                        <w:t>Back text</w:t>
                      </w:r>
                    </w:p>
                    <w:p w14:paraId="68C698E5" w14:textId="77777777" w:rsidR="00134139" w:rsidRDefault="00134139" w:rsidP="00134139">
                      <w:pPr>
                        <w:pStyle w:val="DocumentBackText"/>
                      </w:pPr>
                    </w:p>
                    <w:p w14:paraId="25E465E1" w14:textId="77777777" w:rsidR="00134139" w:rsidRDefault="00134139" w:rsidP="00134139">
                      <w:pPr>
                        <w:pStyle w:val="DocumentBackText"/>
                      </w:pPr>
                    </w:p>
                  </w:txbxContent>
                </v:textbox>
              </v:shape>
            </w:pict>
          </mc:Fallback>
        </mc:AlternateContent>
      </w:r>
      <w:r w:rsidR="00527699" w:rsidRPr="00527699">
        <w:rPr>
          <w:noProof/>
        </w:rPr>
        <w:drawing>
          <wp:anchor distT="0" distB="0" distL="114300" distR="114300" simplePos="0" relativeHeight="251658240" behindDoc="0" locked="0" layoutInCell="1" allowOverlap="1" wp14:anchorId="0A78E593" wp14:editId="5B0BEB81">
            <wp:simplePos x="0" y="0"/>
            <wp:positionH relativeFrom="column">
              <wp:posOffset>-822919</wp:posOffset>
            </wp:positionH>
            <wp:positionV relativeFrom="paragraph">
              <wp:posOffset>-1157605</wp:posOffset>
            </wp:positionV>
            <wp:extent cx="5328285" cy="11574780"/>
            <wp:effectExtent l="0" t="0" r="5715" b="762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artisticBlur/>
                              </a14:imgEffect>
                            </a14:imgLayer>
                          </a14:imgProps>
                        </a:ext>
                        <a:ext uri="{28A0092B-C50C-407E-A947-70E740481C1C}">
                          <a14:useLocalDpi xmlns:a14="http://schemas.microsoft.com/office/drawing/2010/main" val="0"/>
                        </a:ext>
                      </a:extLst>
                    </a:blip>
                    <a:stretch>
                      <a:fillRect/>
                    </a:stretch>
                  </pic:blipFill>
                  <pic:spPr>
                    <a:xfrm>
                      <a:off x="0" y="0"/>
                      <a:ext cx="5328285" cy="11574780"/>
                    </a:xfrm>
                    <a:prstGeom prst="rect">
                      <a:avLst/>
                    </a:prstGeom>
                  </pic:spPr>
                </pic:pic>
              </a:graphicData>
            </a:graphic>
            <wp14:sizeRelH relativeFrom="margin">
              <wp14:pctWidth>0</wp14:pctWidth>
            </wp14:sizeRelH>
            <wp14:sizeRelV relativeFrom="margin">
              <wp14:pctHeight>0</wp14:pctHeight>
            </wp14:sizeRelV>
          </wp:anchor>
        </w:drawing>
      </w:r>
      <w:r w:rsidR="00527699" w:rsidRPr="00BF6AB8">
        <w:rPr>
          <w:noProof/>
        </w:rPr>
        <mc:AlternateContent>
          <mc:Choice Requires="wpg">
            <w:drawing>
              <wp:anchor distT="0" distB="0" distL="114300" distR="114300" simplePos="0" relativeHeight="251650048" behindDoc="1" locked="0" layoutInCell="1" allowOverlap="1" wp14:anchorId="7356890E" wp14:editId="59D4CC14">
                <wp:simplePos x="0" y="0"/>
                <wp:positionH relativeFrom="page">
                  <wp:posOffset>-26035</wp:posOffset>
                </wp:positionH>
                <wp:positionV relativeFrom="page">
                  <wp:posOffset>0</wp:posOffset>
                </wp:positionV>
                <wp:extent cx="7575550" cy="10744200"/>
                <wp:effectExtent l="0" t="0" r="6350" b="0"/>
                <wp:wrapNone/>
                <wp:docPr id="346" name="Група 11"/>
                <wp:cNvGraphicFramePr/>
                <a:graphic xmlns:a="http://schemas.openxmlformats.org/drawingml/2006/main">
                  <a:graphicData uri="http://schemas.microsoft.com/office/word/2010/wordprocessingGroup">
                    <wpg:wgp>
                      <wpg:cNvGrpSpPr/>
                      <wpg:grpSpPr>
                        <a:xfrm>
                          <a:off x="0" y="0"/>
                          <a:ext cx="7575550" cy="10744200"/>
                          <a:chOff x="37100" y="-97473"/>
                          <a:chExt cx="6858000" cy="9144000"/>
                        </a:xfrm>
                      </wpg:grpSpPr>
                      <wps:wsp>
                        <wps:cNvPr id="348" name="Прямокутник 121"/>
                        <wps:cNvSpPr/>
                        <wps:spPr>
                          <a:xfrm>
                            <a:off x="265700" y="-97473"/>
                            <a:ext cx="6629400" cy="9144000"/>
                          </a:xfrm>
                          <a:prstGeom prst="rect">
                            <a:avLst/>
                          </a:prstGeom>
                          <a:solidFill>
                            <a:schemeClr val="bg1">
                              <a:lumMod val="50000"/>
                            </a:schemeClr>
                          </a:solidFill>
                          <a:ln w="12700" cap="flat" cmpd="sng" algn="ctr">
                            <a:noFill/>
                            <a:prstDash val="solid"/>
                          </a:ln>
                          <a:effectLst/>
                        </wps:spPr>
                        <wps:txbx>
                          <w:txbxContent>
                            <w:p w14:paraId="1CAEEE01" w14:textId="77777777" w:rsidR="00302071" w:rsidRDefault="00302071" w:rsidP="00F36001">
                              <w:pPr>
                                <w:pStyle w:val="DocumentBackTitle"/>
                              </w:pPr>
                              <w:r>
                                <w:t>as</w:t>
                              </w:r>
                            </w:p>
                            <w:p w14:paraId="7DED5275" w14:textId="77777777" w:rsidR="00302071" w:rsidRDefault="00302071" w:rsidP="008C09CD">
                              <w:pPr>
                                <w:pStyle w:val="af3"/>
                                <w:rPr>
                                  <w:color w:val="FFF2CC"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149" name="Прямокутник 122"/>
                        <wps:cNvSpPr/>
                        <wps:spPr>
                          <a:xfrm>
                            <a:off x="37100" y="-97473"/>
                            <a:ext cx="228600" cy="9144000"/>
                          </a:xfrm>
                          <a:prstGeom prst="rect">
                            <a:avLst/>
                          </a:prstGeom>
                          <a:solidFill>
                            <a:srgbClr val="000000">
                              <a:lumMod val="50000"/>
                              <a:lumOff val="50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356890E" id="Група 11" o:spid="_x0000_s1033" style="position:absolute;left:0;text-align:left;margin-left:-2.05pt;margin-top:0;width:596.5pt;height:846pt;z-index:-251666432;mso-position-horizontal-relative:page;mso-position-vertical-relative:page" coordorigin="371,-974"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">
                <v:rect id="Прямокутник 121" o:spid="_x0000_s1034" style="position:absolute;left:2657;top:-974;width:66294;height:914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" fillcolor="#e4aa00 [1612]" stroked="f" strokeweight="1pt">
                  <v:textbox inset="36pt,1in,1in,208.8pt">
                    <w:txbxContent>
                      <w:p w14:paraId="1CAEEE01" w14:textId="77777777" w:rsidR="00302071" w:rsidRDefault="00302071" w:rsidP="00F36001">
                        <w:pPr>
                          <w:pStyle w:val="DocumentBackTitle"/>
                        </w:pPr>
                        <w:r>
                          <w:t>as</w:t>
                        </w:r>
                      </w:p>
                      <w:p w14:paraId="7DED5275" w14:textId="77777777" w:rsidR="00302071" w:rsidRDefault="00302071" w:rsidP="008C09CD">
                        <w:pPr>
                          <w:pStyle w:val="af3"/>
                          <w:rPr>
                            <w:color w:val="FFF2CC" w:themeColor="background1"/>
                            <w:sz w:val="28"/>
                            <w:szCs w:val="28"/>
                          </w:rPr>
                        </w:pPr>
                      </w:p>
                    </w:txbxContent>
                  </v:textbox>
                </v:rect>
                <v:rect id="Прямокутник 122" o:spid="_x0000_s1035" style="position:absolute;left:371;top:-974;width:2286;height:9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" fillcolor="#7f7f7f" stroked="f" strokeweight="1pt"/>
                <w10:wrap anchorx="page" anchory="page"/>
              </v:group>
            </w:pict>
          </mc:Fallback>
        </mc:AlternateContent>
      </w:r>
      <w:bookmarkEnd w:id="3"/>
      <w:r w:rsidR="004F0372" w:rsidRPr="00F65DBD">
        <w:rPr>
          <w:lang w:val="ru-RU"/>
        </w:rPr>
        <w:t>****</w:t>
      </w:r>
      <w:bookmarkEnd w:id="4"/>
      <w:bookmarkEnd w:id="5"/>
      <w:bookmarkEnd w:id="6"/>
    </w:p>
    <w:sectPr w:rsidR="000069A3" w:rsidRPr="00F65DBD" w:rsidSect="00800EC1">
      <w:type w:val="continuous"/>
      <w:pgSz w:w="11906" w:h="16838" w:code="9"/>
      <w:pgMar w:top="567" w:right="567" w:bottom="567" w:left="567" w:header="340" w:footer="340" w:gutter="0"/>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67B71" w14:textId="77777777" w:rsidR="00D41DDB" w:rsidRDefault="00D41DDB" w:rsidP="00F36001">
      <w:r>
        <w:separator/>
      </w:r>
    </w:p>
  </w:endnote>
  <w:endnote w:type="continuationSeparator" w:id="0">
    <w:p w14:paraId="00271B75" w14:textId="77777777" w:rsidR="00D41DDB" w:rsidRDefault="00D41DDB" w:rsidP="00F36001">
      <w:r>
        <w:continuationSeparator/>
      </w:r>
    </w:p>
  </w:endnote>
  <w:endnote w:type="continuationNotice" w:id="1">
    <w:p w14:paraId="13B89AB0" w14:textId="77777777" w:rsidR="00D41DDB" w:rsidRDefault="00D41DDB" w:rsidP="00F36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ヒラギノ角ゴ Pro W3">
    <w:altName w:val="Yu Gothic"/>
    <w:charset w:val="80"/>
    <w:family w:val="auto"/>
    <w:pitch w:val="variable"/>
    <w:sig w:usb0="E00002FF" w:usb1="7AC7FFFF" w:usb2="00000012" w:usb3="00000000" w:csb0="0002000D" w:csb1="00000000"/>
  </w:font>
  <w:font w:name="Book Antiqua">
    <w:panose1 w:val="02040602050305030304"/>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EB Garamond SemiBold">
    <w:panose1 w:val="00000700000000000000"/>
    <w:charset w:val="CC"/>
    <w:family w:val="auto"/>
    <w:pitch w:val="variable"/>
    <w:sig w:usb0="E00002FF" w:usb1="5201E4FB" w:usb2="00000028" w:usb3="00000000" w:csb0="0000019F" w:csb1="00000000"/>
  </w:font>
  <w:font w:name="Philosopher">
    <w:panose1 w:val="00000500000000000000"/>
    <w:charset w:val="CC"/>
    <w:family w:val="auto"/>
    <w:pitch w:val="variable"/>
    <w:sig w:usb0="20000207" w:usb1="00000000" w:usb2="00000000" w:usb3="00000000" w:csb0="00000115"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ligrapher">
    <w:panose1 w:val="00000000000000000000"/>
    <w:charset w:val="00"/>
    <w:family w:val="auto"/>
    <w:pitch w:val="variable"/>
    <w:sig w:usb0="00000083" w:usb1="00000000" w:usb2="00000000" w:usb3="00000000" w:csb0="00000009" w:csb1="00000000"/>
  </w:font>
  <w:font w:name="Lombardina Initial Two">
    <w:panose1 w:val="02000400000000000000"/>
    <w:charset w:val="CC"/>
    <w:family w:val="auto"/>
    <w:pitch w:val="variable"/>
    <w:sig w:usb0="80000203" w:usb1="10002048" w:usb2="00000000" w:usb3="00000000" w:csb0="00000005" w:csb1="00000000"/>
  </w:font>
  <w:font w:name="Fourth-Edition Dings">
    <w:panose1 w:val="02000500000000000000"/>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FontAwesome">
    <w:panose1 w:val="00000000000000000000"/>
    <w:charset w:val="00"/>
    <w:family w:val="auto"/>
    <w:pitch w:val="variable"/>
    <w:sig w:usb0="00000003" w:usb1="00000000" w:usb2="00000000" w:usb3="00000000" w:csb0="00000001" w:csb1="00000000"/>
  </w:font>
  <w:font w:name="MinionPro-Regular">
    <w:altName w:val="Calibri"/>
    <w:panose1 w:val="02040503050201020203"/>
    <w:charset w:val="4D"/>
    <w:family w:val="auto"/>
    <w:notTrueType/>
    <w:pitch w:val="default"/>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panose1 w:val="02000000000000000000"/>
    <w:charset w:val="CC"/>
    <w:family w:val="auto"/>
    <w:pitch w:val="variable"/>
    <w:sig w:usb0="A000026F" w:usb1="1000204A" w:usb2="00000000" w:usb3="00000000" w:csb0="00000097"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Scala Sans Cyrillic">
    <w:panose1 w:val="020B0504030101020102"/>
    <w:charset w:val="00"/>
    <w:family w:val="swiss"/>
    <w:pitch w:val="variable"/>
    <w:sig w:usb0="A00002FF" w:usb1="4000E05B" w:usb2="00000000" w:usb3="00000000" w:csb0="00000093"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Lato">
    <w:panose1 w:val="020F0502020204030203"/>
    <w:charset w:val="00"/>
    <w:family w:val="swiss"/>
    <w:pitch w:val="variable"/>
    <w:sig w:usb0="E10002FF" w:usb1="5000ECFF" w:usb2="00000021" w:usb3="00000000" w:csb0="0000019F" w:csb1="00000000"/>
  </w:font>
  <w:font w:name="Andada SC">
    <w:panose1 w:val="02000000000000000000"/>
    <w:charset w:val="00"/>
    <w:family w:val="auto"/>
    <w:pitch w:val="variable"/>
    <w:sig w:usb0="A000006F" w:usb1="4000204B" w:usb2="00000000" w:usb3="00000000" w:csb0="00000093"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7EE83" w14:textId="2BAE497C" w:rsidR="00302071" w:rsidRDefault="005C357B" w:rsidP="00800EC1">
    <w:pPr>
      <w:pStyle w:val="LayoutFooter"/>
    </w:pPr>
    <w:r>
      <w:rPr>
        <w:noProof/>
      </w:rPr>
      <mc:AlternateContent>
        <mc:Choice Requires="wps">
          <w:drawing>
            <wp:anchor distT="0" distB="0" distL="114300" distR="114300" simplePos="0" relativeHeight="251665408" behindDoc="1" locked="0" layoutInCell="1" allowOverlap="1" wp14:anchorId="5845EB6B" wp14:editId="1DB3E783">
              <wp:simplePos x="0" y="0"/>
              <wp:positionH relativeFrom="margin">
                <wp:posOffset>0</wp:posOffset>
              </wp:positionH>
              <wp:positionV relativeFrom="page">
                <wp:posOffset>10188934</wp:posOffset>
              </wp:positionV>
              <wp:extent cx="6731635" cy="0"/>
              <wp:effectExtent l="57150" t="57150" r="69215" b="57150"/>
              <wp:wrapTight wrapText="bothSides">
                <wp:wrapPolygon edited="0">
                  <wp:start x="-183" y="-1"/>
                  <wp:lineTo x="-183" y="-1"/>
                  <wp:lineTo x="21761" y="-1"/>
                  <wp:lineTo x="21761" y="-1"/>
                  <wp:lineTo x="-183" y="-1"/>
                </wp:wrapPolygon>
              </wp:wrapTight>
              <wp:docPr id="4" name="Пряма сполучна лінія 4"/>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B8E827" id="Пряма сполучна лінія 4" o:spid="_x0000_s1026" style="position:absolute;z-index:-25165107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802.3pt" to="530.0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" strokecolor="black [3213]" strokeweight="3pt">
              <v:stroke startarrow="diamond" endarrow="diamond" linestyle="thinThin"/>
              <w10:wrap type="tight" anchorx="margin" anchory="page"/>
            </v:line>
          </w:pict>
        </mc:Fallback>
      </mc:AlternateContent>
    </w:r>
  </w:p>
  <w:p w14:paraId="74361757" w14:textId="77777777" w:rsidR="00302071" w:rsidRDefault="00D41DDB" w:rsidP="00800EC1">
    <w:pPr>
      <w:pStyle w:val="LayoutFooter"/>
      <w:rPr>
        <w:noProof/>
      </w:rPr>
    </w:pPr>
    <w:sdt>
      <w:sdtPr>
        <w:alias w:val="Назва"/>
        <w:tag w:val=""/>
        <w:id w:val="-1593462832"/>
        <w:dataBinding w:prefixMappings="xmlns:ns0='http://purl.org/dc/elements/1.1/' xmlns:ns1='http://schemas.openxmlformats.org/package/2006/metadata/core-properties' " w:xpath="/ns1:coreProperties[1]/ns0:title[1]" w:storeItemID="{6C3C8BC8-F283-45AE-878A-BAB7291924A1}"/>
        <w:text/>
      </w:sdtPr>
      <w:sdtEndPr/>
      <w:sdtContent>
        <w:r w:rsidR="00092205">
          <w:t>Enter title of document</w:t>
        </w:r>
      </w:sdtContent>
    </w:sdt>
    <w:r w:rsidR="00302071" w:rsidRPr="00740679">
      <w:t xml:space="preserve"> | </w:t>
    </w:r>
    <w:sdt>
      <w:sdtPr>
        <w:alias w:val="Дата публікації"/>
        <w:tag w:val=""/>
        <w:id w:val="298962157"/>
        <w:dataBinding w:prefixMappings="xmlns:ns0='http://schemas.microsoft.com/office/2006/coverPageProps' " w:xpath="/ns0:CoverPageProperties[1]/ns0:PublishDate[1]" w:storeItemID="{55AF091B-3C7A-41E3-B477-F2FDAA23CFDA}"/>
        <w:date w:fullDate="2020-09-29T00:00:00Z">
          <w:dateFormat w:val="dd.MM.yyyy"/>
          <w:lid w:val="ru-RU"/>
          <w:storeMappedDataAs w:val="dateTime"/>
          <w:calendar w:val="gregorian"/>
        </w:date>
      </w:sdtPr>
      <w:sdtEndPr/>
      <w:sdtContent>
        <w:r w:rsidR="0046578E" w:rsidRPr="0046578E">
          <w:t>29.09.2020</w:t>
        </w:r>
      </w:sdtContent>
    </w:sdt>
    <w:r w:rsidR="00302071" w:rsidRPr="00740679">
      <w:tab/>
    </w:r>
    <w:r w:rsidR="00302071" w:rsidRPr="00740679">
      <w:tab/>
    </w:r>
    <w:r w:rsidR="00302071">
      <w:t xml:space="preserve">Page </w:t>
    </w:r>
    <w:r w:rsidR="00302071">
      <w:fldChar w:fldCharType="begin"/>
    </w:r>
    <w:r w:rsidR="00302071" w:rsidRPr="00740679">
      <w:instrText xml:space="preserve"> PAGE  \* Arabic  \* MERGEFORMAT </w:instrText>
    </w:r>
    <w:r w:rsidR="00302071">
      <w:fldChar w:fldCharType="separate"/>
    </w:r>
    <w:r w:rsidR="00302071">
      <w:t>37</w:t>
    </w:r>
    <w:r w:rsidR="00302071">
      <w:fldChar w:fldCharType="end"/>
    </w:r>
    <w:r w:rsidR="00302071" w:rsidRPr="00740679">
      <w:t xml:space="preserve"> | </w:t>
    </w:r>
    <w:r w:rsidR="00302071">
      <w:t xml:space="preserve">Total Pages: </w:t>
    </w:r>
    <w:r w:rsidR="00302071">
      <w:fldChar w:fldCharType="begin"/>
    </w:r>
    <w:r w:rsidR="00302071" w:rsidRPr="00740679">
      <w:instrText xml:space="preserve"> NUMPAGES  \* Arabic  \* MERGEFORMAT </w:instrText>
    </w:r>
    <w:r w:rsidR="00302071">
      <w:fldChar w:fldCharType="separate"/>
    </w:r>
    <w:r w:rsidR="00302071">
      <w:t>68</w:t>
    </w:r>
    <w:r w:rsidR="0030207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F7EDD" w14:textId="6B02F944" w:rsidR="00302071" w:rsidRDefault="00302071" w:rsidP="00F36001">
    <w:pPr>
      <w:pStyle w:val="LayoutFooter"/>
    </w:pPr>
  </w:p>
  <w:p w14:paraId="58A2B31C" w14:textId="6C219E56" w:rsidR="00302071" w:rsidRPr="00740679" w:rsidRDefault="005C357B" w:rsidP="00F36001">
    <w:pPr>
      <w:pStyle w:val="LayoutFooter"/>
      <w:rPr>
        <w:noProof/>
      </w:rPr>
    </w:pPr>
    <w:r>
      <w:rPr>
        <w:noProof/>
      </w:rPr>
      <mc:AlternateContent>
        <mc:Choice Requires="wps">
          <w:drawing>
            <wp:anchor distT="0" distB="0" distL="114300" distR="114300" simplePos="0" relativeHeight="251663360" behindDoc="1" locked="0" layoutInCell="1" allowOverlap="1" wp14:anchorId="6B550C89" wp14:editId="4CCD7C23">
              <wp:simplePos x="0" y="0"/>
              <wp:positionH relativeFrom="margin">
                <wp:posOffset>36928</wp:posOffset>
              </wp:positionH>
              <wp:positionV relativeFrom="page">
                <wp:posOffset>10190980</wp:posOffset>
              </wp:positionV>
              <wp:extent cx="6731635" cy="0"/>
              <wp:effectExtent l="57150" t="57150" r="69215" b="57150"/>
              <wp:wrapTight wrapText="bothSides">
                <wp:wrapPolygon edited="0">
                  <wp:start x="-183" y="-1"/>
                  <wp:lineTo x="-183" y="-1"/>
                  <wp:lineTo x="21761" y="-1"/>
                  <wp:lineTo x="21761" y="-1"/>
                  <wp:lineTo x="-183" y="-1"/>
                </wp:wrapPolygon>
              </wp:wrapTight>
              <wp:docPr id="3" name="Пряма сполучна лінія 3"/>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C1D1FDC" id="Пряма сполучна лінія 3" o:spid="_x0000_s1026" style="position:absolute;z-index:-2516531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9pt,802.45pt" to="532.95pt,8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" strokecolor="black [3213]" strokeweight="3pt">
              <v:stroke startarrow="diamond" endarrow="diamond" linestyle="thinThin"/>
              <w10:wrap type="tight" anchorx="margin" anchory="page"/>
            </v:line>
          </w:pict>
        </mc:Fallback>
      </mc:AlternateContent>
    </w:r>
    <w:sdt>
      <w:sdtPr>
        <w:alias w:val="Назва"/>
        <w:tag w:val=""/>
        <w:id w:val="-1583908611"/>
        <w:placeholder>
          <w:docPart w:val="D194134C8AFE40F7A83BBA2436C78287"/>
        </w:placeholder>
        <w:dataBinding w:prefixMappings="xmlns:ns0='http://purl.org/dc/elements/1.1/' xmlns:ns1='http://schemas.openxmlformats.org/package/2006/metadata/core-properties' " w:xpath="/ns1:coreProperties[1]/ns0:title[1]" w:storeItemID="{6C3C8BC8-F283-45AE-878A-BAB7291924A1}"/>
        <w:text/>
      </w:sdtPr>
      <w:sdtEndPr/>
      <w:sdtContent>
        <w:r w:rsidR="00092205">
          <w:t>Enter title of document</w:t>
        </w:r>
      </w:sdtContent>
    </w:sdt>
    <w:r w:rsidR="00302071" w:rsidRPr="00740679">
      <w:t xml:space="preserve"> | </w:t>
    </w:r>
    <w:sdt>
      <w:sdtPr>
        <w:alias w:val="Дата публікації"/>
        <w:tag w:val=""/>
        <w:id w:val="1920905923"/>
        <w:placeholder>
          <w:docPart w:val="073E3A4A085A46688100F26737F3CAA7"/>
        </w:placeholder>
        <w:dataBinding w:prefixMappings="xmlns:ns0='http://schemas.microsoft.com/office/2006/coverPageProps' " w:xpath="/ns0:CoverPageProperties[1]/ns0:PublishDate[1]" w:storeItemID="{55AF091B-3C7A-41E3-B477-F2FDAA23CFDA}"/>
        <w:date w:fullDate="2020-09-29T00:00:00Z">
          <w:dateFormat w:val="dd.MM.yyyy"/>
          <w:lid w:val="ru-RU"/>
          <w:storeMappedDataAs w:val="dateTime"/>
          <w:calendar w:val="gregorian"/>
        </w:date>
      </w:sdtPr>
      <w:sdtEndPr/>
      <w:sdtContent>
        <w:r w:rsidR="0046578E">
          <w:rPr>
            <w:lang w:val="ru-RU"/>
          </w:rPr>
          <w:t>29.09.2020</w:t>
        </w:r>
      </w:sdtContent>
    </w:sdt>
    <w:r w:rsidR="00302071" w:rsidRPr="00740679">
      <w:tab/>
    </w:r>
    <w:r w:rsidR="00302071" w:rsidRPr="00740679">
      <w:tab/>
    </w:r>
    <w:r w:rsidR="00302071">
      <w:fldChar w:fldCharType="begin"/>
    </w:r>
    <w:r w:rsidR="00302071" w:rsidRPr="00740679">
      <w:instrText xml:space="preserve"> PAGE  \* Arabic  \* MERGEFORMAT </w:instrText>
    </w:r>
    <w:r w:rsidR="00302071">
      <w:fldChar w:fldCharType="separate"/>
    </w:r>
    <w:r w:rsidR="00302071" w:rsidRPr="00740679">
      <w:rPr>
        <w:noProof/>
      </w:rPr>
      <w:t>1</w:t>
    </w:r>
    <w:r w:rsidR="00302071">
      <w:fldChar w:fldCharType="end"/>
    </w:r>
    <w:r w:rsidR="00302071" w:rsidRPr="00740679">
      <w:t xml:space="preserve"> | </w:t>
    </w:r>
    <w:r w:rsidR="00302071">
      <w:fldChar w:fldCharType="begin"/>
    </w:r>
    <w:r w:rsidR="00302071" w:rsidRPr="00740679">
      <w:instrText xml:space="preserve"> NUMPAGES  \* Arabic  \* MERGEFORMAT </w:instrText>
    </w:r>
    <w:r w:rsidR="00302071">
      <w:fldChar w:fldCharType="separate"/>
    </w:r>
    <w:r w:rsidR="00302071" w:rsidRPr="00740679">
      <w:rPr>
        <w:noProof/>
      </w:rPr>
      <w:t>19</w:t>
    </w:r>
    <w:r w:rsidR="0030207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F2FF0B" w14:textId="77777777" w:rsidR="00D41DDB" w:rsidRDefault="00D41DDB" w:rsidP="00F36001">
      <w:r>
        <w:separator/>
      </w:r>
    </w:p>
  </w:footnote>
  <w:footnote w:type="continuationSeparator" w:id="0">
    <w:p w14:paraId="6F4624CA" w14:textId="77777777" w:rsidR="00D41DDB" w:rsidRDefault="00D41DDB" w:rsidP="00F36001">
      <w:r>
        <w:continuationSeparator/>
      </w:r>
    </w:p>
  </w:footnote>
  <w:footnote w:type="continuationNotice" w:id="1">
    <w:p w14:paraId="641C76B9" w14:textId="77777777" w:rsidR="00D41DDB" w:rsidRDefault="00D41DDB" w:rsidP="00F360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A712" w14:textId="36CDEA6B" w:rsidR="00302071" w:rsidRDefault="005C357B">
    <w:pPr>
      <w:pStyle w:val="aa"/>
    </w:pPr>
    <w:r>
      <w:rPr>
        <w:noProof/>
      </w:rPr>
      <mc:AlternateContent>
        <mc:Choice Requires="wps">
          <w:drawing>
            <wp:anchor distT="0" distB="0" distL="114300" distR="114300" simplePos="0" relativeHeight="251661312" behindDoc="1" locked="0" layoutInCell="1" allowOverlap="1" wp14:anchorId="14A6DB6C" wp14:editId="603C7BD3">
              <wp:simplePos x="0" y="0"/>
              <wp:positionH relativeFrom="margin">
                <wp:posOffset>0</wp:posOffset>
              </wp:positionH>
              <wp:positionV relativeFrom="page">
                <wp:posOffset>443865</wp:posOffset>
              </wp:positionV>
              <wp:extent cx="6731635" cy="0"/>
              <wp:effectExtent l="57150" t="57150" r="69215" b="57150"/>
              <wp:wrapTight wrapText="bothSides">
                <wp:wrapPolygon edited="0">
                  <wp:start x="-183" y="-1"/>
                  <wp:lineTo x="-183" y="-1"/>
                  <wp:lineTo x="21761" y="-1"/>
                  <wp:lineTo x="21761" y="-1"/>
                  <wp:lineTo x="-183" y="-1"/>
                </wp:wrapPolygon>
              </wp:wrapTight>
              <wp:docPr id="2" name="Пряма сполучна лінія 2"/>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CC1BC29" id="Пряма сполучна лінія 2" o:spid="_x0000_s1026" style="position:absolute;z-index:-25165516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34.95pt" to="530.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" strokecolor="black [3213]" strokeweight="3pt">
              <v:stroke startarrow="diamond" endarrow="diamond" linestyle="thinThin"/>
              <w10:wrap type="tight" anchorx="margin"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1CE57" w14:textId="39A4E100" w:rsidR="00302071" w:rsidRPr="00BD3C84" w:rsidRDefault="0046578E" w:rsidP="00F36001">
    <w:pPr>
      <w:rPr>
        <w:rStyle w:val="LayoutHeader"/>
        <w:b/>
        <w:bCs w:val="0"/>
        <w:lang w:val="ru-RU"/>
      </w:rPr>
    </w:pPr>
    <w:r>
      <w:rPr>
        <w:rStyle w:val="LayoutHeader"/>
        <w:b/>
        <w:bCs w:val="0"/>
      </w:rPr>
      <w:t>Enter your Header here</w:t>
    </w:r>
  </w:p>
  <w:p w14:paraId="2445AC56" w14:textId="055886A9" w:rsidR="00302071" w:rsidRDefault="007D371A" w:rsidP="00F36001">
    <w:r>
      <w:rPr>
        <w:noProof/>
      </w:rPr>
      <mc:AlternateContent>
        <mc:Choice Requires="wps">
          <w:drawing>
            <wp:anchor distT="0" distB="0" distL="114300" distR="114300" simplePos="0" relativeHeight="251659264" behindDoc="1" locked="0" layoutInCell="1" allowOverlap="1" wp14:anchorId="6085E496" wp14:editId="21BF5E4D">
              <wp:simplePos x="0" y="0"/>
              <wp:positionH relativeFrom="margin">
                <wp:posOffset>-1270</wp:posOffset>
              </wp:positionH>
              <wp:positionV relativeFrom="page">
                <wp:posOffset>471170</wp:posOffset>
              </wp:positionV>
              <wp:extent cx="6731635" cy="0"/>
              <wp:effectExtent l="57150" t="57150" r="69215" b="57150"/>
              <wp:wrapTight wrapText="bothSides">
                <wp:wrapPolygon edited="0">
                  <wp:start x="-183" y="-1"/>
                  <wp:lineTo x="-183" y="-1"/>
                  <wp:lineTo x="21761" y="-1"/>
                  <wp:lineTo x="21761" y="-1"/>
                  <wp:lineTo x="-183" y="-1"/>
                </wp:wrapPolygon>
              </wp:wrapTight>
              <wp:docPr id="22" name="Пряма сполучна лінія 22"/>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828EEE" id="Пряма сполучна лінія 22" o:spid="_x0000_s1026" style="position:absolute;z-index:-25165721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1pt,37.1pt" to="529.9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" strokecolor="black [3213]" strokeweight="3pt">
              <v:stroke startarrow="diamond" endarrow="diamond" linestyle="thinThin"/>
              <w10:wrap type="tight" anchorx="margin"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AA612" w14:textId="77777777" w:rsidR="00302071" w:rsidRPr="00ED5843" w:rsidRDefault="00302071" w:rsidP="00ED5843">
    <w:pPr>
      <w:pStyle w:val="aa"/>
    </w:pPr>
    <w:r>
      <w:rPr>
        <w:noProof/>
      </w:rPr>
      <w:drawing>
        <wp:inline distT="0" distB="0" distL="0" distR="0" wp14:anchorId="537C0CF3" wp14:editId="5909B997">
          <wp:extent cx="6769735" cy="36258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775878" cy="3629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10CD19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FD26AD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BD2AB7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D5438A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BF0A3FE"/>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642A4E"/>
    <w:lvl w:ilvl="0">
      <w:start w:val="1"/>
      <w:numFmt w:val="bullet"/>
      <w:pStyle w:val="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7801718"/>
    <w:lvl w:ilvl="0">
      <w:start w:val="1"/>
      <w:numFmt w:val="bullet"/>
      <w:pStyle w:val="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18E1FE"/>
    <w:lvl w:ilvl="0">
      <w:start w:val="1"/>
      <w:numFmt w:val="bullet"/>
      <w:pStyle w:val="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90F4C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076AEC2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8CF2539"/>
    <w:multiLevelType w:val="hybridMultilevel"/>
    <w:tmpl w:val="53CC2290"/>
    <w:lvl w:ilvl="0" w:tplc="46523A2C">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D912584"/>
    <w:multiLevelType w:val="multilevel"/>
    <w:tmpl w:val="00A0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923286"/>
    <w:multiLevelType w:val="hybridMultilevel"/>
    <w:tmpl w:val="F8C08F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48310D0"/>
    <w:multiLevelType w:val="multilevel"/>
    <w:tmpl w:val="3F98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AE7578"/>
    <w:multiLevelType w:val="hybridMultilevel"/>
    <w:tmpl w:val="13668662"/>
    <w:lvl w:ilvl="0" w:tplc="F416700A">
      <w:start w:val="1"/>
      <w:numFmt w:val="decimal"/>
      <w:lvlText w:val="%1."/>
      <w:lvlJc w:val="left"/>
      <w:pPr>
        <w:ind w:left="10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BF7688"/>
    <w:multiLevelType w:val="hybridMultilevel"/>
    <w:tmpl w:val="7FA8E08C"/>
    <w:lvl w:ilvl="0" w:tplc="D7CC5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8" w15:restartNumberingAfterBreak="0">
    <w:nsid w:val="29B40B4C"/>
    <w:multiLevelType w:val="hybridMultilevel"/>
    <w:tmpl w:val="212AC0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B407EC4"/>
    <w:multiLevelType w:val="hybridMultilevel"/>
    <w:tmpl w:val="DA382B34"/>
    <w:lvl w:ilvl="0" w:tplc="BE7ADDBE">
      <w:start w:val="1"/>
      <w:numFmt w:val="bullet"/>
      <w:pStyle w:val="PlaytestStatBlock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C7C4789"/>
    <w:multiLevelType w:val="hybridMultilevel"/>
    <w:tmpl w:val="232824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D2C3CD2"/>
    <w:multiLevelType w:val="hybridMultilevel"/>
    <w:tmpl w:val="282210C8"/>
    <w:lvl w:ilvl="0" w:tplc="20A022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4CC249E"/>
    <w:multiLevelType w:val="hybridMultilevel"/>
    <w:tmpl w:val="E4F41C52"/>
    <w:lvl w:ilvl="0" w:tplc="860C143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B381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D7F7844"/>
    <w:multiLevelType w:val="multilevel"/>
    <w:tmpl w:val="04190023"/>
    <w:lvl w:ilvl="0">
      <w:start w:val="1"/>
      <w:numFmt w:val="upperRoman"/>
      <w:lvlText w:val="Стаття %1."/>
      <w:lvlJc w:val="left"/>
      <w:pPr>
        <w:ind w:left="0" w:firstLine="0"/>
      </w:pPr>
    </w:lvl>
    <w:lvl w:ilvl="1">
      <w:start w:val="1"/>
      <w:numFmt w:val="decimalZero"/>
      <w:isLgl/>
      <w:lvlText w:val="Розділ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3E630F48"/>
    <w:multiLevelType w:val="hybridMultilevel"/>
    <w:tmpl w:val="32680D22"/>
    <w:lvl w:ilvl="0" w:tplc="2DE0385E">
      <w:start w:val="1"/>
      <w:numFmt w:val="bullet"/>
      <w:lvlText w:val=""/>
      <w:lvlJc w:val="left"/>
      <w:pPr>
        <w:ind w:left="720" w:hanging="360"/>
      </w:pPr>
      <w:rPr>
        <w:rFonts w:ascii="Symbol" w:hAnsi="Symbol" w:hint="default"/>
        <w:position w:val="2"/>
        <w:sz w:val="14"/>
        <w:szCs w:val="1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08B4E1B"/>
    <w:multiLevelType w:val="hybridMultilevel"/>
    <w:tmpl w:val="4A4A5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6D9476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4F0952BE"/>
    <w:multiLevelType w:val="hybridMultilevel"/>
    <w:tmpl w:val="A7D2A954"/>
    <w:lvl w:ilvl="0" w:tplc="51FA6058">
      <w:numFmt w:val="bullet"/>
      <w:lvlText w:val="-"/>
      <w:lvlJc w:val="left"/>
      <w:pPr>
        <w:ind w:left="504" w:hanging="360"/>
      </w:pPr>
      <w:rPr>
        <w:rFonts w:ascii="Calibri" w:eastAsiaTheme="minorHAnsi" w:hAnsi="Calibri" w:cs="Calibri" w:hint="default"/>
      </w:rPr>
    </w:lvl>
    <w:lvl w:ilvl="1" w:tplc="04190003" w:tentative="1">
      <w:start w:val="1"/>
      <w:numFmt w:val="bullet"/>
      <w:lvlText w:val="o"/>
      <w:lvlJc w:val="left"/>
      <w:pPr>
        <w:ind w:left="1224" w:hanging="360"/>
      </w:pPr>
      <w:rPr>
        <w:rFonts w:ascii="Courier New" w:hAnsi="Courier New" w:cs="Courier New" w:hint="default"/>
      </w:rPr>
    </w:lvl>
    <w:lvl w:ilvl="2" w:tplc="04190005" w:tentative="1">
      <w:start w:val="1"/>
      <w:numFmt w:val="bullet"/>
      <w:lvlText w:val=""/>
      <w:lvlJc w:val="left"/>
      <w:pPr>
        <w:ind w:left="1944" w:hanging="360"/>
      </w:pPr>
      <w:rPr>
        <w:rFonts w:ascii="Wingdings" w:hAnsi="Wingdings" w:hint="default"/>
      </w:rPr>
    </w:lvl>
    <w:lvl w:ilvl="3" w:tplc="04190001" w:tentative="1">
      <w:start w:val="1"/>
      <w:numFmt w:val="bullet"/>
      <w:lvlText w:val=""/>
      <w:lvlJc w:val="left"/>
      <w:pPr>
        <w:ind w:left="2664" w:hanging="360"/>
      </w:pPr>
      <w:rPr>
        <w:rFonts w:ascii="Symbol" w:hAnsi="Symbol" w:hint="default"/>
      </w:rPr>
    </w:lvl>
    <w:lvl w:ilvl="4" w:tplc="04190003" w:tentative="1">
      <w:start w:val="1"/>
      <w:numFmt w:val="bullet"/>
      <w:lvlText w:val="o"/>
      <w:lvlJc w:val="left"/>
      <w:pPr>
        <w:ind w:left="3384" w:hanging="360"/>
      </w:pPr>
      <w:rPr>
        <w:rFonts w:ascii="Courier New" w:hAnsi="Courier New" w:cs="Courier New" w:hint="default"/>
      </w:rPr>
    </w:lvl>
    <w:lvl w:ilvl="5" w:tplc="04190005" w:tentative="1">
      <w:start w:val="1"/>
      <w:numFmt w:val="bullet"/>
      <w:lvlText w:val=""/>
      <w:lvlJc w:val="left"/>
      <w:pPr>
        <w:ind w:left="4104" w:hanging="360"/>
      </w:pPr>
      <w:rPr>
        <w:rFonts w:ascii="Wingdings" w:hAnsi="Wingdings" w:hint="default"/>
      </w:rPr>
    </w:lvl>
    <w:lvl w:ilvl="6" w:tplc="04190001" w:tentative="1">
      <w:start w:val="1"/>
      <w:numFmt w:val="bullet"/>
      <w:lvlText w:val=""/>
      <w:lvlJc w:val="left"/>
      <w:pPr>
        <w:ind w:left="4824" w:hanging="360"/>
      </w:pPr>
      <w:rPr>
        <w:rFonts w:ascii="Symbol" w:hAnsi="Symbol" w:hint="default"/>
      </w:rPr>
    </w:lvl>
    <w:lvl w:ilvl="7" w:tplc="04190003" w:tentative="1">
      <w:start w:val="1"/>
      <w:numFmt w:val="bullet"/>
      <w:lvlText w:val="o"/>
      <w:lvlJc w:val="left"/>
      <w:pPr>
        <w:ind w:left="5544" w:hanging="360"/>
      </w:pPr>
      <w:rPr>
        <w:rFonts w:ascii="Courier New" w:hAnsi="Courier New" w:cs="Courier New" w:hint="default"/>
      </w:rPr>
    </w:lvl>
    <w:lvl w:ilvl="8" w:tplc="04190005" w:tentative="1">
      <w:start w:val="1"/>
      <w:numFmt w:val="bullet"/>
      <w:lvlText w:val=""/>
      <w:lvlJc w:val="left"/>
      <w:pPr>
        <w:ind w:left="6264" w:hanging="360"/>
      </w:pPr>
      <w:rPr>
        <w:rFonts w:ascii="Wingdings" w:hAnsi="Wingdings" w:hint="default"/>
      </w:rPr>
    </w:lvl>
  </w:abstractNum>
  <w:abstractNum w:abstractNumId="30" w15:restartNumberingAfterBreak="0">
    <w:nsid w:val="4F570C9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7CC7CB7"/>
    <w:multiLevelType w:val="hybridMultilevel"/>
    <w:tmpl w:val="890C1D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8836BC7"/>
    <w:multiLevelType w:val="hybridMultilevel"/>
    <w:tmpl w:val="1828F9CA"/>
    <w:lvl w:ilvl="0" w:tplc="826ABC64">
      <w:start w:val="1"/>
      <w:numFmt w:val="bullet"/>
      <w:pStyle w:val="StatBlockBasic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176C9C"/>
    <w:multiLevelType w:val="hybridMultilevel"/>
    <w:tmpl w:val="3288D212"/>
    <w:lvl w:ilvl="0" w:tplc="25D60348">
      <w:start w:val="1"/>
      <w:numFmt w:val="bullet"/>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73AF2"/>
    <w:multiLevelType w:val="hybridMultilevel"/>
    <w:tmpl w:val="9E2A6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1112274"/>
    <w:multiLevelType w:val="multilevel"/>
    <w:tmpl w:val="E4A2A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1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0082D84"/>
    <w:multiLevelType w:val="hybridMultilevel"/>
    <w:tmpl w:val="9620C8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0484B23"/>
    <w:multiLevelType w:val="hybridMultilevel"/>
    <w:tmpl w:val="1F369B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C666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446717"/>
    <w:multiLevelType w:val="hybridMultilevel"/>
    <w:tmpl w:val="C41C225E"/>
    <w:lvl w:ilvl="0" w:tplc="DDBC321C">
      <w:start w:val="1"/>
      <w:numFmt w:val="decimal"/>
      <w:lvlText w:val="%1."/>
      <w:lvlJc w:val="left"/>
      <w:pPr>
        <w:ind w:left="1020" w:hanging="360"/>
      </w:pPr>
    </w:lvl>
    <w:lvl w:ilvl="1" w:tplc="04190019" w:tentative="1">
      <w:start w:val="1"/>
      <w:numFmt w:val="lowerLetter"/>
      <w:lvlText w:val="%2."/>
      <w:lvlJc w:val="left"/>
      <w:pPr>
        <w:ind w:left="1740" w:hanging="360"/>
      </w:pPr>
    </w:lvl>
    <w:lvl w:ilvl="2" w:tplc="0419001B" w:tentative="1">
      <w:start w:val="1"/>
      <w:numFmt w:val="lowerRoman"/>
      <w:lvlText w:val="%3."/>
      <w:lvlJc w:val="right"/>
      <w:pPr>
        <w:ind w:left="2460" w:hanging="180"/>
      </w:pPr>
    </w:lvl>
    <w:lvl w:ilvl="3" w:tplc="0419000F" w:tentative="1">
      <w:start w:val="1"/>
      <w:numFmt w:val="decimal"/>
      <w:lvlText w:val="%4."/>
      <w:lvlJc w:val="left"/>
      <w:pPr>
        <w:ind w:left="3180" w:hanging="360"/>
      </w:pPr>
    </w:lvl>
    <w:lvl w:ilvl="4" w:tplc="04190019" w:tentative="1">
      <w:start w:val="1"/>
      <w:numFmt w:val="lowerLetter"/>
      <w:lvlText w:val="%5."/>
      <w:lvlJc w:val="left"/>
      <w:pPr>
        <w:ind w:left="3900" w:hanging="360"/>
      </w:pPr>
    </w:lvl>
    <w:lvl w:ilvl="5" w:tplc="0419001B" w:tentative="1">
      <w:start w:val="1"/>
      <w:numFmt w:val="lowerRoman"/>
      <w:lvlText w:val="%6."/>
      <w:lvlJc w:val="right"/>
      <w:pPr>
        <w:ind w:left="4620" w:hanging="180"/>
      </w:pPr>
    </w:lvl>
    <w:lvl w:ilvl="6" w:tplc="0419000F" w:tentative="1">
      <w:start w:val="1"/>
      <w:numFmt w:val="decimal"/>
      <w:lvlText w:val="%7."/>
      <w:lvlJc w:val="left"/>
      <w:pPr>
        <w:ind w:left="5340" w:hanging="360"/>
      </w:pPr>
    </w:lvl>
    <w:lvl w:ilvl="7" w:tplc="04190019" w:tentative="1">
      <w:start w:val="1"/>
      <w:numFmt w:val="lowerLetter"/>
      <w:lvlText w:val="%8."/>
      <w:lvlJc w:val="left"/>
      <w:pPr>
        <w:ind w:left="6060" w:hanging="360"/>
      </w:pPr>
    </w:lvl>
    <w:lvl w:ilvl="8" w:tplc="0419001B" w:tentative="1">
      <w:start w:val="1"/>
      <w:numFmt w:val="lowerRoman"/>
      <w:lvlText w:val="%9."/>
      <w:lvlJc w:val="right"/>
      <w:pPr>
        <w:ind w:left="6780" w:hanging="180"/>
      </w:pPr>
    </w:lvl>
  </w:abstractNum>
  <w:num w:numId="1">
    <w:abstractNumId w:val="31"/>
  </w:num>
  <w:num w:numId="2">
    <w:abstractNumId w:val="2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8"/>
  </w:num>
  <w:num w:numId="14">
    <w:abstractNumId w:val="40"/>
  </w:num>
  <w:num w:numId="15">
    <w:abstractNumId w:val="32"/>
  </w:num>
  <w:num w:numId="16">
    <w:abstractNumId w:val="14"/>
  </w:num>
  <w:num w:numId="17">
    <w:abstractNumId w:val="15"/>
  </w:num>
  <w:num w:numId="18">
    <w:abstractNumId w:val="21"/>
  </w:num>
  <w:num w:numId="19">
    <w:abstractNumId w:val="13"/>
  </w:num>
  <w:num w:numId="20">
    <w:abstractNumId w:val="33"/>
  </w:num>
  <w:num w:numId="21">
    <w:abstractNumId w:val="34"/>
  </w:num>
  <w:num w:numId="22">
    <w:abstractNumId w:val="38"/>
  </w:num>
  <w:num w:numId="23">
    <w:abstractNumId w:val="22"/>
  </w:num>
  <w:num w:numId="24">
    <w:abstractNumId w:val="33"/>
    <w:lvlOverride w:ilvl="0">
      <w:startOverride w:val="1"/>
    </w:lvlOverride>
  </w:num>
  <w:num w:numId="25">
    <w:abstractNumId w:val="24"/>
  </w:num>
  <w:num w:numId="26">
    <w:abstractNumId w:val="25"/>
  </w:num>
  <w:num w:numId="27">
    <w:abstractNumId w:val="10"/>
  </w:num>
  <w:num w:numId="28">
    <w:abstractNumId w:val="26"/>
  </w:num>
  <w:num w:numId="29">
    <w:abstractNumId w:val="36"/>
  </w:num>
  <w:num w:numId="30">
    <w:abstractNumId w:val="28"/>
  </w:num>
  <w:num w:numId="31">
    <w:abstractNumId w:val="17"/>
  </w:num>
  <w:num w:numId="32">
    <w:abstractNumId w:val="16"/>
  </w:num>
  <w:num w:numId="33">
    <w:abstractNumId w:val="29"/>
  </w:num>
  <w:num w:numId="34">
    <w:abstractNumId w:val="37"/>
  </w:num>
  <w:num w:numId="35">
    <w:abstractNumId w:val="20"/>
  </w:num>
  <w:num w:numId="36">
    <w:abstractNumId w:val="32"/>
  </w:num>
  <w:num w:numId="37">
    <w:abstractNumId w:val="12"/>
  </w:num>
  <w:num w:numId="38">
    <w:abstractNumId w:val="39"/>
  </w:num>
  <w:num w:numId="39">
    <w:abstractNumId w:val="19"/>
  </w:num>
  <w:num w:numId="40">
    <w:abstractNumId w:val="32"/>
  </w:num>
  <w:num w:numId="41">
    <w:abstractNumId w:val="32"/>
  </w:num>
  <w:num w:numId="42">
    <w:abstractNumId w:val="11"/>
  </w:num>
  <w:num w:numId="43">
    <w:abstractNumId w:val="35"/>
  </w:num>
  <w:num w:numId="44">
    <w:abstractNumId w:val="23"/>
  </w:num>
  <w:num w:numId="45">
    <w:abstractNumId w:val="27"/>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attachedTemplate r:id="rId1"/>
  <w:stylePaneFormatFilter w:val="9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defaultTabStop w:val="576"/>
  <w:evenAndOddHeaders/>
  <w:characterSpacingControl w:val="doNotCompress"/>
  <w:hdrShapeDefaults>
    <o:shapedefaults v:ext="edit" spidmax="2049">
      <o:colormru v:ext="edit" colors="#ffc,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DBD"/>
    <w:rsid w:val="00000AC6"/>
    <w:rsid w:val="00001AA6"/>
    <w:rsid w:val="000030D2"/>
    <w:rsid w:val="000031F0"/>
    <w:rsid w:val="000046BD"/>
    <w:rsid w:val="00006009"/>
    <w:rsid w:val="000069A3"/>
    <w:rsid w:val="0000797C"/>
    <w:rsid w:val="000102DE"/>
    <w:rsid w:val="00010CB6"/>
    <w:rsid w:val="00011434"/>
    <w:rsid w:val="00011539"/>
    <w:rsid w:val="00012166"/>
    <w:rsid w:val="000125B2"/>
    <w:rsid w:val="00012FDD"/>
    <w:rsid w:val="00013006"/>
    <w:rsid w:val="000138F5"/>
    <w:rsid w:val="00013C1D"/>
    <w:rsid w:val="00013E08"/>
    <w:rsid w:val="00015236"/>
    <w:rsid w:val="00015C89"/>
    <w:rsid w:val="000166C4"/>
    <w:rsid w:val="00017E8E"/>
    <w:rsid w:val="00017E9D"/>
    <w:rsid w:val="000200B0"/>
    <w:rsid w:val="000204F9"/>
    <w:rsid w:val="00020CC9"/>
    <w:rsid w:val="00020ECB"/>
    <w:rsid w:val="000225E8"/>
    <w:rsid w:val="00023C96"/>
    <w:rsid w:val="00024057"/>
    <w:rsid w:val="00024098"/>
    <w:rsid w:val="00024617"/>
    <w:rsid w:val="00025579"/>
    <w:rsid w:val="000255FF"/>
    <w:rsid w:val="00025683"/>
    <w:rsid w:val="00025DAB"/>
    <w:rsid w:val="00026081"/>
    <w:rsid w:val="000261D1"/>
    <w:rsid w:val="000266CF"/>
    <w:rsid w:val="000267BC"/>
    <w:rsid w:val="000276FB"/>
    <w:rsid w:val="00027B9E"/>
    <w:rsid w:val="00027DE5"/>
    <w:rsid w:val="000305FF"/>
    <w:rsid w:val="00030739"/>
    <w:rsid w:val="00030CD2"/>
    <w:rsid w:val="00031322"/>
    <w:rsid w:val="000322F9"/>
    <w:rsid w:val="00034BF5"/>
    <w:rsid w:val="000379EC"/>
    <w:rsid w:val="000405ED"/>
    <w:rsid w:val="00042EC4"/>
    <w:rsid w:val="00044730"/>
    <w:rsid w:val="00045C8E"/>
    <w:rsid w:val="00047174"/>
    <w:rsid w:val="00047AF5"/>
    <w:rsid w:val="0005018F"/>
    <w:rsid w:val="0005168E"/>
    <w:rsid w:val="00052328"/>
    <w:rsid w:val="0005462F"/>
    <w:rsid w:val="00055656"/>
    <w:rsid w:val="00055809"/>
    <w:rsid w:val="00055948"/>
    <w:rsid w:val="00055A3C"/>
    <w:rsid w:val="000561E0"/>
    <w:rsid w:val="0005659A"/>
    <w:rsid w:val="00056857"/>
    <w:rsid w:val="00056FA0"/>
    <w:rsid w:val="00057B33"/>
    <w:rsid w:val="00057BAE"/>
    <w:rsid w:val="00057E0F"/>
    <w:rsid w:val="00061EE5"/>
    <w:rsid w:val="00062192"/>
    <w:rsid w:val="00062AB4"/>
    <w:rsid w:val="00064290"/>
    <w:rsid w:val="00064443"/>
    <w:rsid w:val="000647F3"/>
    <w:rsid w:val="00064AA9"/>
    <w:rsid w:val="00064BD3"/>
    <w:rsid w:val="000652E1"/>
    <w:rsid w:val="0006532C"/>
    <w:rsid w:val="000668F5"/>
    <w:rsid w:val="00070349"/>
    <w:rsid w:val="000705B7"/>
    <w:rsid w:val="00071022"/>
    <w:rsid w:val="000718D2"/>
    <w:rsid w:val="0007266A"/>
    <w:rsid w:val="00074236"/>
    <w:rsid w:val="000743DB"/>
    <w:rsid w:val="00074B88"/>
    <w:rsid w:val="00074BD6"/>
    <w:rsid w:val="000750BA"/>
    <w:rsid w:val="00076FF4"/>
    <w:rsid w:val="000770DE"/>
    <w:rsid w:val="00077756"/>
    <w:rsid w:val="0008030E"/>
    <w:rsid w:val="00081A85"/>
    <w:rsid w:val="0008243B"/>
    <w:rsid w:val="00082551"/>
    <w:rsid w:val="0008285C"/>
    <w:rsid w:val="0008286F"/>
    <w:rsid w:val="0008303A"/>
    <w:rsid w:val="00084341"/>
    <w:rsid w:val="00084B10"/>
    <w:rsid w:val="00084F42"/>
    <w:rsid w:val="000851B0"/>
    <w:rsid w:val="000862CD"/>
    <w:rsid w:val="00086B1A"/>
    <w:rsid w:val="0008744A"/>
    <w:rsid w:val="00087F70"/>
    <w:rsid w:val="00091670"/>
    <w:rsid w:val="00092205"/>
    <w:rsid w:val="000928E9"/>
    <w:rsid w:val="00094BC2"/>
    <w:rsid w:val="00094ED6"/>
    <w:rsid w:val="00095843"/>
    <w:rsid w:val="00095BC5"/>
    <w:rsid w:val="00096A3A"/>
    <w:rsid w:val="00097E08"/>
    <w:rsid w:val="00097FA8"/>
    <w:rsid w:val="000A015E"/>
    <w:rsid w:val="000A0260"/>
    <w:rsid w:val="000A07BC"/>
    <w:rsid w:val="000A1340"/>
    <w:rsid w:val="000A154E"/>
    <w:rsid w:val="000A23D8"/>
    <w:rsid w:val="000A2817"/>
    <w:rsid w:val="000A2F66"/>
    <w:rsid w:val="000A33B2"/>
    <w:rsid w:val="000A3BA4"/>
    <w:rsid w:val="000A4250"/>
    <w:rsid w:val="000A562E"/>
    <w:rsid w:val="000A5E1E"/>
    <w:rsid w:val="000A5F25"/>
    <w:rsid w:val="000A608B"/>
    <w:rsid w:val="000A6AE1"/>
    <w:rsid w:val="000A7FA6"/>
    <w:rsid w:val="000B0061"/>
    <w:rsid w:val="000B0597"/>
    <w:rsid w:val="000B0AEB"/>
    <w:rsid w:val="000B14B3"/>
    <w:rsid w:val="000B16D0"/>
    <w:rsid w:val="000B2005"/>
    <w:rsid w:val="000B2761"/>
    <w:rsid w:val="000B39CB"/>
    <w:rsid w:val="000B3EF6"/>
    <w:rsid w:val="000B4191"/>
    <w:rsid w:val="000B5184"/>
    <w:rsid w:val="000B5F09"/>
    <w:rsid w:val="000B63D6"/>
    <w:rsid w:val="000B79D3"/>
    <w:rsid w:val="000C0CA0"/>
    <w:rsid w:val="000C1231"/>
    <w:rsid w:val="000C132D"/>
    <w:rsid w:val="000C1E38"/>
    <w:rsid w:val="000C20DD"/>
    <w:rsid w:val="000C23BE"/>
    <w:rsid w:val="000C273D"/>
    <w:rsid w:val="000C34F7"/>
    <w:rsid w:val="000C3ED8"/>
    <w:rsid w:val="000C5C47"/>
    <w:rsid w:val="000C5DA0"/>
    <w:rsid w:val="000C5E9A"/>
    <w:rsid w:val="000C6B8D"/>
    <w:rsid w:val="000C7220"/>
    <w:rsid w:val="000C7551"/>
    <w:rsid w:val="000C7D04"/>
    <w:rsid w:val="000D07D5"/>
    <w:rsid w:val="000D1422"/>
    <w:rsid w:val="000D1525"/>
    <w:rsid w:val="000D1800"/>
    <w:rsid w:val="000D28EF"/>
    <w:rsid w:val="000D2A82"/>
    <w:rsid w:val="000D2B1C"/>
    <w:rsid w:val="000D3AA5"/>
    <w:rsid w:val="000D3AD4"/>
    <w:rsid w:val="000D6028"/>
    <w:rsid w:val="000D6A23"/>
    <w:rsid w:val="000D6F99"/>
    <w:rsid w:val="000D71FC"/>
    <w:rsid w:val="000E0127"/>
    <w:rsid w:val="000E017E"/>
    <w:rsid w:val="000E134F"/>
    <w:rsid w:val="000E1696"/>
    <w:rsid w:val="000E397B"/>
    <w:rsid w:val="000E408C"/>
    <w:rsid w:val="000E4290"/>
    <w:rsid w:val="000E45A6"/>
    <w:rsid w:val="000E574E"/>
    <w:rsid w:val="000E645A"/>
    <w:rsid w:val="000E6EEF"/>
    <w:rsid w:val="000F105C"/>
    <w:rsid w:val="000F11D0"/>
    <w:rsid w:val="000F14C0"/>
    <w:rsid w:val="000F18BE"/>
    <w:rsid w:val="000F1F11"/>
    <w:rsid w:val="000F2021"/>
    <w:rsid w:val="000F2762"/>
    <w:rsid w:val="000F3076"/>
    <w:rsid w:val="000F50E9"/>
    <w:rsid w:val="000F511F"/>
    <w:rsid w:val="000F54F5"/>
    <w:rsid w:val="000F64C3"/>
    <w:rsid w:val="000F657F"/>
    <w:rsid w:val="000F684C"/>
    <w:rsid w:val="000F763E"/>
    <w:rsid w:val="000F78A1"/>
    <w:rsid w:val="000F7BE1"/>
    <w:rsid w:val="0010172C"/>
    <w:rsid w:val="00101C42"/>
    <w:rsid w:val="00102F25"/>
    <w:rsid w:val="00103494"/>
    <w:rsid w:val="00103C7A"/>
    <w:rsid w:val="00104715"/>
    <w:rsid w:val="00104C7B"/>
    <w:rsid w:val="0010563C"/>
    <w:rsid w:val="00106516"/>
    <w:rsid w:val="001068CB"/>
    <w:rsid w:val="00106AAD"/>
    <w:rsid w:val="00111FAD"/>
    <w:rsid w:val="00112672"/>
    <w:rsid w:val="0011280E"/>
    <w:rsid w:val="00112BE6"/>
    <w:rsid w:val="00113A18"/>
    <w:rsid w:val="0011403D"/>
    <w:rsid w:val="00115C26"/>
    <w:rsid w:val="001171C5"/>
    <w:rsid w:val="001172C6"/>
    <w:rsid w:val="00117642"/>
    <w:rsid w:val="0012003E"/>
    <w:rsid w:val="00120091"/>
    <w:rsid w:val="001217B7"/>
    <w:rsid w:val="00121D4B"/>
    <w:rsid w:val="001225C0"/>
    <w:rsid w:val="00122E73"/>
    <w:rsid w:val="001233C0"/>
    <w:rsid w:val="00123C28"/>
    <w:rsid w:val="001245E2"/>
    <w:rsid w:val="00124C48"/>
    <w:rsid w:val="001257AD"/>
    <w:rsid w:val="00125B64"/>
    <w:rsid w:val="00125F05"/>
    <w:rsid w:val="0012626F"/>
    <w:rsid w:val="00126896"/>
    <w:rsid w:val="00126F13"/>
    <w:rsid w:val="00127379"/>
    <w:rsid w:val="0012771E"/>
    <w:rsid w:val="00127E24"/>
    <w:rsid w:val="00130342"/>
    <w:rsid w:val="001309D1"/>
    <w:rsid w:val="00132835"/>
    <w:rsid w:val="00133408"/>
    <w:rsid w:val="00134139"/>
    <w:rsid w:val="00134413"/>
    <w:rsid w:val="00134972"/>
    <w:rsid w:val="00136467"/>
    <w:rsid w:val="001365FE"/>
    <w:rsid w:val="001368F8"/>
    <w:rsid w:val="00137F4B"/>
    <w:rsid w:val="0014092D"/>
    <w:rsid w:val="00140A20"/>
    <w:rsid w:val="00140BB2"/>
    <w:rsid w:val="00141419"/>
    <w:rsid w:val="00141493"/>
    <w:rsid w:val="001415D9"/>
    <w:rsid w:val="00141DCA"/>
    <w:rsid w:val="00143109"/>
    <w:rsid w:val="00143735"/>
    <w:rsid w:val="00143801"/>
    <w:rsid w:val="0014402C"/>
    <w:rsid w:val="0014590E"/>
    <w:rsid w:val="00145A61"/>
    <w:rsid w:val="00147309"/>
    <w:rsid w:val="001501F6"/>
    <w:rsid w:val="001513ED"/>
    <w:rsid w:val="00151B12"/>
    <w:rsid w:val="00151CD8"/>
    <w:rsid w:val="001527D5"/>
    <w:rsid w:val="00152A50"/>
    <w:rsid w:val="001538F2"/>
    <w:rsid w:val="001546F6"/>
    <w:rsid w:val="001548E8"/>
    <w:rsid w:val="00154C4B"/>
    <w:rsid w:val="0015544E"/>
    <w:rsid w:val="0015546A"/>
    <w:rsid w:val="001572C2"/>
    <w:rsid w:val="0015759C"/>
    <w:rsid w:val="00157793"/>
    <w:rsid w:val="00157BFE"/>
    <w:rsid w:val="00157C43"/>
    <w:rsid w:val="00157CB5"/>
    <w:rsid w:val="00157E2F"/>
    <w:rsid w:val="001605EF"/>
    <w:rsid w:val="00160DB0"/>
    <w:rsid w:val="001613C8"/>
    <w:rsid w:val="00161421"/>
    <w:rsid w:val="0016160D"/>
    <w:rsid w:val="0016163E"/>
    <w:rsid w:val="00161E15"/>
    <w:rsid w:val="00161E57"/>
    <w:rsid w:val="0016256A"/>
    <w:rsid w:val="00162F9C"/>
    <w:rsid w:val="001630BD"/>
    <w:rsid w:val="00164598"/>
    <w:rsid w:val="00164EE2"/>
    <w:rsid w:val="001653F3"/>
    <w:rsid w:val="00165423"/>
    <w:rsid w:val="001705EB"/>
    <w:rsid w:val="001709F2"/>
    <w:rsid w:val="00170B3D"/>
    <w:rsid w:val="00170C59"/>
    <w:rsid w:val="00171F5F"/>
    <w:rsid w:val="00173023"/>
    <w:rsid w:val="00173086"/>
    <w:rsid w:val="00173E38"/>
    <w:rsid w:val="0017401F"/>
    <w:rsid w:val="00174A0A"/>
    <w:rsid w:val="00174DA9"/>
    <w:rsid w:val="001750D6"/>
    <w:rsid w:val="001754D7"/>
    <w:rsid w:val="0017736A"/>
    <w:rsid w:val="001803F3"/>
    <w:rsid w:val="00181F63"/>
    <w:rsid w:val="001826B0"/>
    <w:rsid w:val="00182887"/>
    <w:rsid w:val="00182A0D"/>
    <w:rsid w:val="00182BC6"/>
    <w:rsid w:val="00182D8F"/>
    <w:rsid w:val="00183D60"/>
    <w:rsid w:val="00183EA2"/>
    <w:rsid w:val="001843D6"/>
    <w:rsid w:val="00186226"/>
    <w:rsid w:val="00186239"/>
    <w:rsid w:val="001869BC"/>
    <w:rsid w:val="0018781A"/>
    <w:rsid w:val="00187BC1"/>
    <w:rsid w:val="00187C54"/>
    <w:rsid w:val="00191219"/>
    <w:rsid w:val="00192796"/>
    <w:rsid w:val="001938C0"/>
    <w:rsid w:val="001944D5"/>
    <w:rsid w:val="001945A5"/>
    <w:rsid w:val="00195572"/>
    <w:rsid w:val="00195FBC"/>
    <w:rsid w:val="00196D94"/>
    <w:rsid w:val="001A06A1"/>
    <w:rsid w:val="001A06DE"/>
    <w:rsid w:val="001A12B0"/>
    <w:rsid w:val="001A1BEA"/>
    <w:rsid w:val="001A1C42"/>
    <w:rsid w:val="001A2905"/>
    <w:rsid w:val="001A4549"/>
    <w:rsid w:val="001A4611"/>
    <w:rsid w:val="001A545D"/>
    <w:rsid w:val="001A5472"/>
    <w:rsid w:val="001A62F1"/>
    <w:rsid w:val="001A68CA"/>
    <w:rsid w:val="001A6B4C"/>
    <w:rsid w:val="001A71EB"/>
    <w:rsid w:val="001A766E"/>
    <w:rsid w:val="001B0454"/>
    <w:rsid w:val="001B0C79"/>
    <w:rsid w:val="001B1868"/>
    <w:rsid w:val="001B1D7F"/>
    <w:rsid w:val="001B23EF"/>
    <w:rsid w:val="001B33A4"/>
    <w:rsid w:val="001B5B8B"/>
    <w:rsid w:val="001B5F56"/>
    <w:rsid w:val="001B648B"/>
    <w:rsid w:val="001B694F"/>
    <w:rsid w:val="001C023E"/>
    <w:rsid w:val="001C06CA"/>
    <w:rsid w:val="001C118F"/>
    <w:rsid w:val="001C1F62"/>
    <w:rsid w:val="001C25B4"/>
    <w:rsid w:val="001C25D3"/>
    <w:rsid w:val="001C2A46"/>
    <w:rsid w:val="001C34A7"/>
    <w:rsid w:val="001C3F8C"/>
    <w:rsid w:val="001C438E"/>
    <w:rsid w:val="001C469D"/>
    <w:rsid w:val="001C4A98"/>
    <w:rsid w:val="001C4FA0"/>
    <w:rsid w:val="001C54EC"/>
    <w:rsid w:val="001C5559"/>
    <w:rsid w:val="001C6122"/>
    <w:rsid w:val="001C6CC6"/>
    <w:rsid w:val="001C6F8A"/>
    <w:rsid w:val="001C7484"/>
    <w:rsid w:val="001C7A32"/>
    <w:rsid w:val="001D032B"/>
    <w:rsid w:val="001D04FD"/>
    <w:rsid w:val="001D0AF8"/>
    <w:rsid w:val="001D1C4A"/>
    <w:rsid w:val="001D1EC5"/>
    <w:rsid w:val="001D2456"/>
    <w:rsid w:val="001D26D3"/>
    <w:rsid w:val="001D2E96"/>
    <w:rsid w:val="001D2FBE"/>
    <w:rsid w:val="001D3119"/>
    <w:rsid w:val="001D3771"/>
    <w:rsid w:val="001D40E7"/>
    <w:rsid w:val="001D4380"/>
    <w:rsid w:val="001D6451"/>
    <w:rsid w:val="001D6644"/>
    <w:rsid w:val="001D699A"/>
    <w:rsid w:val="001D6AA4"/>
    <w:rsid w:val="001D71B2"/>
    <w:rsid w:val="001D7DC2"/>
    <w:rsid w:val="001E04E4"/>
    <w:rsid w:val="001E071C"/>
    <w:rsid w:val="001E09A7"/>
    <w:rsid w:val="001E149F"/>
    <w:rsid w:val="001E37CF"/>
    <w:rsid w:val="001E3E69"/>
    <w:rsid w:val="001E4567"/>
    <w:rsid w:val="001E4652"/>
    <w:rsid w:val="001E4865"/>
    <w:rsid w:val="001E4FAE"/>
    <w:rsid w:val="001E58D1"/>
    <w:rsid w:val="001E7C9D"/>
    <w:rsid w:val="001F0186"/>
    <w:rsid w:val="001F041A"/>
    <w:rsid w:val="001F06AD"/>
    <w:rsid w:val="001F191A"/>
    <w:rsid w:val="001F1945"/>
    <w:rsid w:val="001F1DC5"/>
    <w:rsid w:val="001F1E02"/>
    <w:rsid w:val="001F22A0"/>
    <w:rsid w:val="001F256F"/>
    <w:rsid w:val="001F38A7"/>
    <w:rsid w:val="001F520B"/>
    <w:rsid w:val="001F555E"/>
    <w:rsid w:val="001F5C19"/>
    <w:rsid w:val="001F5E6C"/>
    <w:rsid w:val="001F622A"/>
    <w:rsid w:val="001F6240"/>
    <w:rsid w:val="001F70B0"/>
    <w:rsid w:val="001F7376"/>
    <w:rsid w:val="001F78E8"/>
    <w:rsid w:val="002006A5"/>
    <w:rsid w:val="00200D9E"/>
    <w:rsid w:val="00202FA2"/>
    <w:rsid w:val="002039DD"/>
    <w:rsid w:val="00205D17"/>
    <w:rsid w:val="00206001"/>
    <w:rsid w:val="00206748"/>
    <w:rsid w:val="00206A90"/>
    <w:rsid w:val="00207674"/>
    <w:rsid w:val="00211342"/>
    <w:rsid w:val="0021162D"/>
    <w:rsid w:val="00211C08"/>
    <w:rsid w:val="0021287D"/>
    <w:rsid w:val="002136B7"/>
    <w:rsid w:val="00215181"/>
    <w:rsid w:val="00215C04"/>
    <w:rsid w:val="0021647E"/>
    <w:rsid w:val="00217AE8"/>
    <w:rsid w:val="00217ED7"/>
    <w:rsid w:val="00220C78"/>
    <w:rsid w:val="00220D3E"/>
    <w:rsid w:val="00223B03"/>
    <w:rsid w:val="0022436E"/>
    <w:rsid w:val="0022483A"/>
    <w:rsid w:val="00224FF5"/>
    <w:rsid w:val="002259F6"/>
    <w:rsid w:val="00225A35"/>
    <w:rsid w:val="00225FF4"/>
    <w:rsid w:val="00226079"/>
    <w:rsid w:val="002263AC"/>
    <w:rsid w:val="00227530"/>
    <w:rsid w:val="002302A6"/>
    <w:rsid w:val="00230E7E"/>
    <w:rsid w:val="0023214B"/>
    <w:rsid w:val="00232B3F"/>
    <w:rsid w:val="00233682"/>
    <w:rsid w:val="0023381A"/>
    <w:rsid w:val="00233ED7"/>
    <w:rsid w:val="002342B0"/>
    <w:rsid w:val="00234A5B"/>
    <w:rsid w:val="00236225"/>
    <w:rsid w:val="002377C1"/>
    <w:rsid w:val="002379DD"/>
    <w:rsid w:val="00237E04"/>
    <w:rsid w:val="00237F90"/>
    <w:rsid w:val="0024086C"/>
    <w:rsid w:val="00240F45"/>
    <w:rsid w:val="002417AE"/>
    <w:rsid w:val="0024199F"/>
    <w:rsid w:val="0024253C"/>
    <w:rsid w:val="002430CF"/>
    <w:rsid w:val="00245303"/>
    <w:rsid w:val="002469C3"/>
    <w:rsid w:val="002475B5"/>
    <w:rsid w:val="00250127"/>
    <w:rsid w:val="0025243F"/>
    <w:rsid w:val="00254665"/>
    <w:rsid w:val="002547DA"/>
    <w:rsid w:val="002548DF"/>
    <w:rsid w:val="00254B7C"/>
    <w:rsid w:val="00255315"/>
    <w:rsid w:val="00255606"/>
    <w:rsid w:val="002556D0"/>
    <w:rsid w:val="00255B2E"/>
    <w:rsid w:val="00256F1C"/>
    <w:rsid w:val="00257953"/>
    <w:rsid w:val="00257D3F"/>
    <w:rsid w:val="00257F13"/>
    <w:rsid w:val="002603F9"/>
    <w:rsid w:val="002611B8"/>
    <w:rsid w:val="002612BC"/>
    <w:rsid w:val="00262F3B"/>
    <w:rsid w:val="002631C5"/>
    <w:rsid w:val="00265015"/>
    <w:rsid w:val="00265082"/>
    <w:rsid w:val="00265317"/>
    <w:rsid w:val="00265A2F"/>
    <w:rsid w:val="00265C3C"/>
    <w:rsid w:val="00266235"/>
    <w:rsid w:val="002667AE"/>
    <w:rsid w:val="00266A99"/>
    <w:rsid w:val="00266AB0"/>
    <w:rsid w:val="00266B1B"/>
    <w:rsid w:val="00267130"/>
    <w:rsid w:val="002673F1"/>
    <w:rsid w:val="00267918"/>
    <w:rsid w:val="00267CBD"/>
    <w:rsid w:val="0027063E"/>
    <w:rsid w:val="00272437"/>
    <w:rsid w:val="002724B1"/>
    <w:rsid w:val="0027251E"/>
    <w:rsid w:val="00272616"/>
    <w:rsid w:val="00272FDC"/>
    <w:rsid w:val="002736E4"/>
    <w:rsid w:val="00273CD4"/>
    <w:rsid w:val="002742D6"/>
    <w:rsid w:val="00274417"/>
    <w:rsid w:val="00274D25"/>
    <w:rsid w:val="00275756"/>
    <w:rsid w:val="00275A4D"/>
    <w:rsid w:val="00275A56"/>
    <w:rsid w:val="00275E96"/>
    <w:rsid w:val="00276030"/>
    <w:rsid w:val="002764C1"/>
    <w:rsid w:val="00276F77"/>
    <w:rsid w:val="00276FB4"/>
    <w:rsid w:val="00277617"/>
    <w:rsid w:val="0027773D"/>
    <w:rsid w:val="002778FE"/>
    <w:rsid w:val="00277DB9"/>
    <w:rsid w:val="00277E66"/>
    <w:rsid w:val="0028083A"/>
    <w:rsid w:val="00281005"/>
    <w:rsid w:val="00281DB2"/>
    <w:rsid w:val="00282488"/>
    <w:rsid w:val="00283218"/>
    <w:rsid w:val="00285D08"/>
    <w:rsid w:val="00285D89"/>
    <w:rsid w:val="002861D3"/>
    <w:rsid w:val="002862F9"/>
    <w:rsid w:val="00287E5C"/>
    <w:rsid w:val="002906FF"/>
    <w:rsid w:val="00291DB5"/>
    <w:rsid w:val="00292092"/>
    <w:rsid w:val="0029271A"/>
    <w:rsid w:val="00292DAB"/>
    <w:rsid w:val="002932A2"/>
    <w:rsid w:val="00293434"/>
    <w:rsid w:val="00293999"/>
    <w:rsid w:val="00293A1F"/>
    <w:rsid w:val="00293AA9"/>
    <w:rsid w:val="002949B9"/>
    <w:rsid w:val="00294CC9"/>
    <w:rsid w:val="00294D64"/>
    <w:rsid w:val="002962B2"/>
    <w:rsid w:val="00296B75"/>
    <w:rsid w:val="002A2551"/>
    <w:rsid w:val="002A25C0"/>
    <w:rsid w:val="002A27B9"/>
    <w:rsid w:val="002A2F28"/>
    <w:rsid w:val="002A4D33"/>
    <w:rsid w:val="002A52D8"/>
    <w:rsid w:val="002A559D"/>
    <w:rsid w:val="002A6C1D"/>
    <w:rsid w:val="002B01C7"/>
    <w:rsid w:val="002B2BDC"/>
    <w:rsid w:val="002B2BFC"/>
    <w:rsid w:val="002B369A"/>
    <w:rsid w:val="002B42EF"/>
    <w:rsid w:val="002B5608"/>
    <w:rsid w:val="002B5A3F"/>
    <w:rsid w:val="002B60BE"/>
    <w:rsid w:val="002B6870"/>
    <w:rsid w:val="002B7A5F"/>
    <w:rsid w:val="002B7A66"/>
    <w:rsid w:val="002C077E"/>
    <w:rsid w:val="002C1DD1"/>
    <w:rsid w:val="002C367F"/>
    <w:rsid w:val="002C3B85"/>
    <w:rsid w:val="002C484C"/>
    <w:rsid w:val="002C48A8"/>
    <w:rsid w:val="002C4CD0"/>
    <w:rsid w:val="002C5E7F"/>
    <w:rsid w:val="002C6D5D"/>
    <w:rsid w:val="002C72D4"/>
    <w:rsid w:val="002C7847"/>
    <w:rsid w:val="002D1CC4"/>
    <w:rsid w:val="002D23D1"/>
    <w:rsid w:val="002D32D3"/>
    <w:rsid w:val="002D3424"/>
    <w:rsid w:val="002D3EA6"/>
    <w:rsid w:val="002D4166"/>
    <w:rsid w:val="002D43E8"/>
    <w:rsid w:val="002D4BF9"/>
    <w:rsid w:val="002D51D6"/>
    <w:rsid w:val="002D61A7"/>
    <w:rsid w:val="002D6270"/>
    <w:rsid w:val="002D6EB9"/>
    <w:rsid w:val="002D7C99"/>
    <w:rsid w:val="002E010A"/>
    <w:rsid w:val="002E0659"/>
    <w:rsid w:val="002E0F29"/>
    <w:rsid w:val="002E0FFF"/>
    <w:rsid w:val="002E1E65"/>
    <w:rsid w:val="002E2224"/>
    <w:rsid w:val="002E289A"/>
    <w:rsid w:val="002E3496"/>
    <w:rsid w:val="002E4A09"/>
    <w:rsid w:val="002E52C0"/>
    <w:rsid w:val="002E6E86"/>
    <w:rsid w:val="002F1D80"/>
    <w:rsid w:val="002F1E77"/>
    <w:rsid w:val="002F2248"/>
    <w:rsid w:val="002F3029"/>
    <w:rsid w:val="002F3264"/>
    <w:rsid w:val="002F385B"/>
    <w:rsid w:val="002F39A8"/>
    <w:rsid w:val="002F3FB2"/>
    <w:rsid w:val="002F461F"/>
    <w:rsid w:val="002F516A"/>
    <w:rsid w:val="002F5331"/>
    <w:rsid w:val="002F586D"/>
    <w:rsid w:val="002F5D39"/>
    <w:rsid w:val="002F5DB3"/>
    <w:rsid w:val="002F6B67"/>
    <w:rsid w:val="002F741C"/>
    <w:rsid w:val="002F7F4D"/>
    <w:rsid w:val="00302071"/>
    <w:rsid w:val="003030CB"/>
    <w:rsid w:val="00303BBA"/>
    <w:rsid w:val="00304384"/>
    <w:rsid w:val="0030441D"/>
    <w:rsid w:val="003050CA"/>
    <w:rsid w:val="00305E7D"/>
    <w:rsid w:val="00307378"/>
    <w:rsid w:val="00311357"/>
    <w:rsid w:val="003115C5"/>
    <w:rsid w:val="0031261F"/>
    <w:rsid w:val="00312999"/>
    <w:rsid w:val="00314E09"/>
    <w:rsid w:val="00315195"/>
    <w:rsid w:val="003153F9"/>
    <w:rsid w:val="00315481"/>
    <w:rsid w:val="00317C78"/>
    <w:rsid w:val="003234BF"/>
    <w:rsid w:val="003239FA"/>
    <w:rsid w:val="00323D5D"/>
    <w:rsid w:val="0032413B"/>
    <w:rsid w:val="00324487"/>
    <w:rsid w:val="003246EB"/>
    <w:rsid w:val="00325D1A"/>
    <w:rsid w:val="003304C7"/>
    <w:rsid w:val="00331185"/>
    <w:rsid w:val="00331EBD"/>
    <w:rsid w:val="003321C1"/>
    <w:rsid w:val="003323FC"/>
    <w:rsid w:val="00333EA1"/>
    <w:rsid w:val="003348BE"/>
    <w:rsid w:val="003353FB"/>
    <w:rsid w:val="003379BD"/>
    <w:rsid w:val="0034130A"/>
    <w:rsid w:val="003414C2"/>
    <w:rsid w:val="0034156D"/>
    <w:rsid w:val="00341B80"/>
    <w:rsid w:val="00341FE5"/>
    <w:rsid w:val="0034299A"/>
    <w:rsid w:val="00342B75"/>
    <w:rsid w:val="003436E6"/>
    <w:rsid w:val="00343A4F"/>
    <w:rsid w:val="00344422"/>
    <w:rsid w:val="00344CA2"/>
    <w:rsid w:val="00345E2C"/>
    <w:rsid w:val="00346484"/>
    <w:rsid w:val="0034758D"/>
    <w:rsid w:val="00347656"/>
    <w:rsid w:val="00347F3A"/>
    <w:rsid w:val="00350F9A"/>
    <w:rsid w:val="0035101E"/>
    <w:rsid w:val="00351623"/>
    <w:rsid w:val="00353C76"/>
    <w:rsid w:val="00353FE4"/>
    <w:rsid w:val="00354529"/>
    <w:rsid w:val="00354F6B"/>
    <w:rsid w:val="003556DD"/>
    <w:rsid w:val="003560FF"/>
    <w:rsid w:val="00357925"/>
    <w:rsid w:val="003611FB"/>
    <w:rsid w:val="00362890"/>
    <w:rsid w:val="00362A89"/>
    <w:rsid w:val="00363660"/>
    <w:rsid w:val="00363866"/>
    <w:rsid w:val="00363B75"/>
    <w:rsid w:val="00364538"/>
    <w:rsid w:val="003654F7"/>
    <w:rsid w:val="0036563A"/>
    <w:rsid w:val="00365BE7"/>
    <w:rsid w:val="00365C2C"/>
    <w:rsid w:val="003662E2"/>
    <w:rsid w:val="00367297"/>
    <w:rsid w:val="00367403"/>
    <w:rsid w:val="00367F39"/>
    <w:rsid w:val="00370F88"/>
    <w:rsid w:val="00371043"/>
    <w:rsid w:val="0037211E"/>
    <w:rsid w:val="00373DB4"/>
    <w:rsid w:val="00373F00"/>
    <w:rsid w:val="00374114"/>
    <w:rsid w:val="00374BBB"/>
    <w:rsid w:val="00375D20"/>
    <w:rsid w:val="00376ECE"/>
    <w:rsid w:val="00377216"/>
    <w:rsid w:val="00380A4D"/>
    <w:rsid w:val="00381167"/>
    <w:rsid w:val="003812AA"/>
    <w:rsid w:val="0038276E"/>
    <w:rsid w:val="0038439B"/>
    <w:rsid w:val="003845BE"/>
    <w:rsid w:val="00384AC0"/>
    <w:rsid w:val="003853F4"/>
    <w:rsid w:val="00385DF2"/>
    <w:rsid w:val="00386961"/>
    <w:rsid w:val="0038780D"/>
    <w:rsid w:val="00390194"/>
    <w:rsid w:val="003909B6"/>
    <w:rsid w:val="00390EFB"/>
    <w:rsid w:val="00391203"/>
    <w:rsid w:val="003916F1"/>
    <w:rsid w:val="003919B8"/>
    <w:rsid w:val="00392B39"/>
    <w:rsid w:val="00393603"/>
    <w:rsid w:val="00394275"/>
    <w:rsid w:val="003953D2"/>
    <w:rsid w:val="00395860"/>
    <w:rsid w:val="00397874"/>
    <w:rsid w:val="003978DE"/>
    <w:rsid w:val="003A01F7"/>
    <w:rsid w:val="003A0CAE"/>
    <w:rsid w:val="003A0F8D"/>
    <w:rsid w:val="003A16D8"/>
    <w:rsid w:val="003A1912"/>
    <w:rsid w:val="003A1D01"/>
    <w:rsid w:val="003A29D2"/>
    <w:rsid w:val="003A2ACD"/>
    <w:rsid w:val="003A2DB2"/>
    <w:rsid w:val="003A2DF2"/>
    <w:rsid w:val="003A3C3C"/>
    <w:rsid w:val="003A3C4A"/>
    <w:rsid w:val="003A3C71"/>
    <w:rsid w:val="003A3F50"/>
    <w:rsid w:val="003A5333"/>
    <w:rsid w:val="003B04CE"/>
    <w:rsid w:val="003B3DF3"/>
    <w:rsid w:val="003B41E2"/>
    <w:rsid w:val="003B47A0"/>
    <w:rsid w:val="003B612D"/>
    <w:rsid w:val="003B719A"/>
    <w:rsid w:val="003B7424"/>
    <w:rsid w:val="003C1FCD"/>
    <w:rsid w:val="003C236F"/>
    <w:rsid w:val="003C32BE"/>
    <w:rsid w:val="003C38E6"/>
    <w:rsid w:val="003C5294"/>
    <w:rsid w:val="003C641A"/>
    <w:rsid w:val="003C662A"/>
    <w:rsid w:val="003C68BC"/>
    <w:rsid w:val="003C6B45"/>
    <w:rsid w:val="003C7A78"/>
    <w:rsid w:val="003D0802"/>
    <w:rsid w:val="003D08F8"/>
    <w:rsid w:val="003D0D4B"/>
    <w:rsid w:val="003D0E39"/>
    <w:rsid w:val="003D11D2"/>
    <w:rsid w:val="003D1C96"/>
    <w:rsid w:val="003D1FF1"/>
    <w:rsid w:val="003D2702"/>
    <w:rsid w:val="003D272D"/>
    <w:rsid w:val="003D2F13"/>
    <w:rsid w:val="003D33BE"/>
    <w:rsid w:val="003D38E7"/>
    <w:rsid w:val="003D4EAB"/>
    <w:rsid w:val="003D5139"/>
    <w:rsid w:val="003D5673"/>
    <w:rsid w:val="003D5ED7"/>
    <w:rsid w:val="003D73D1"/>
    <w:rsid w:val="003D75CA"/>
    <w:rsid w:val="003D7763"/>
    <w:rsid w:val="003E0347"/>
    <w:rsid w:val="003E17E9"/>
    <w:rsid w:val="003E18C3"/>
    <w:rsid w:val="003E1D1C"/>
    <w:rsid w:val="003E2528"/>
    <w:rsid w:val="003E2808"/>
    <w:rsid w:val="003E2D16"/>
    <w:rsid w:val="003E2F70"/>
    <w:rsid w:val="003E2FA0"/>
    <w:rsid w:val="003E3930"/>
    <w:rsid w:val="003E3AF4"/>
    <w:rsid w:val="003E467B"/>
    <w:rsid w:val="003E4760"/>
    <w:rsid w:val="003E49AB"/>
    <w:rsid w:val="003E522F"/>
    <w:rsid w:val="003E5B82"/>
    <w:rsid w:val="003E6107"/>
    <w:rsid w:val="003E783A"/>
    <w:rsid w:val="003E797D"/>
    <w:rsid w:val="003F00F3"/>
    <w:rsid w:val="003F0CD6"/>
    <w:rsid w:val="003F1A6C"/>
    <w:rsid w:val="003F25B3"/>
    <w:rsid w:val="003F2B32"/>
    <w:rsid w:val="003F3237"/>
    <w:rsid w:val="003F3357"/>
    <w:rsid w:val="003F4686"/>
    <w:rsid w:val="003F4893"/>
    <w:rsid w:val="003F5D1E"/>
    <w:rsid w:val="003F6436"/>
    <w:rsid w:val="003F6472"/>
    <w:rsid w:val="003F6DB3"/>
    <w:rsid w:val="003F6EC7"/>
    <w:rsid w:val="003F7748"/>
    <w:rsid w:val="003F78E9"/>
    <w:rsid w:val="003F7A3A"/>
    <w:rsid w:val="003F7D5F"/>
    <w:rsid w:val="004004D9"/>
    <w:rsid w:val="00401050"/>
    <w:rsid w:val="004010D1"/>
    <w:rsid w:val="004016CC"/>
    <w:rsid w:val="00401B5F"/>
    <w:rsid w:val="00401E08"/>
    <w:rsid w:val="00402116"/>
    <w:rsid w:val="004022AB"/>
    <w:rsid w:val="004022E9"/>
    <w:rsid w:val="00402A26"/>
    <w:rsid w:val="0040307A"/>
    <w:rsid w:val="00403EE8"/>
    <w:rsid w:val="004043A2"/>
    <w:rsid w:val="004043AB"/>
    <w:rsid w:val="00404DEF"/>
    <w:rsid w:val="004057A7"/>
    <w:rsid w:val="00410C91"/>
    <w:rsid w:val="00411497"/>
    <w:rsid w:val="00411A7A"/>
    <w:rsid w:val="004130B7"/>
    <w:rsid w:val="00413DF0"/>
    <w:rsid w:val="004143FF"/>
    <w:rsid w:val="00415191"/>
    <w:rsid w:val="00415FD3"/>
    <w:rsid w:val="0041627D"/>
    <w:rsid w:val="0041665C"/>
    <w:rsid w:val="00416E3A"/>
    <w:rsid w:val="004205BA"/>
    <w:rsid w:val="00422679"/>
    <w:rsid w:val="00422CAA"/>
    <w:rsid w:val="00423C3E"/>
    <w:rsid w:val="00423F0D"/>
    <w:rsid w:val="00425CAE"/>
    <w:rsid w:val="0042654A"/>
    <w:rsid w:val="00430F6C"/>
    <w:rsid w:val="004319DE"/>
    <w:rsid w:val="00431C89"/>
    <w:rsid w:val="004338CC"/>
    <w:rsid w:val="0043390B"/>
    <w:rsid w:val="004341DC"/>
    <w:rsid w:val="00434BE2"/>
    <w:rsid w:val="00436548"/>
    <w:rsid w:val="00437481"/>
    <w:rsid w:val="0043766F"/>
    <w:rsid w:val="00440002"/>
    <w:rsid w:val="0044052F"/>
    <w:rsid w:val="0044083C"/>
    <w:rsid w:val="004416C2"/>
    <w:rsid w:val="00441A57"/>
    <w:rsid w:val="00441CE8"/>
    <w:rsid w:val="00442863"/>
    <w:rsid w:val="004428EE"/>
    <w:rsid w:val="00442CB5"/>
    <w:rsid w:val="00443376"/>
    <w:rsid w:val="00444259"/>
    <w:rsid w:val="00445BBA"/>
    <w:rsid w:val="004466B2"/>
    <w:rsid w:val="00450058"/>
    <w:rsid w:val="004501BC"/>
    <w:rsid w:val="00451F07"/>
    <w:rsid w:val="00451F68"/>
    <w:rsid w:val="004521A1"/>
    <w:rsid w:val="0045224F"/>
    <w:rsid w:val="00452A06"/>
    <w:rsid w:val="00453192"/>
    <w:rsid w:val="00453808"/>
    <w:rsid w:val="00454A64"/>
    <w:rsid w:val="004551A7"/>
    <w:rsid w:val="0045531D"/>
    <w:rsid w:val="00455E1C"/>
    <w:rsid w:val="004564A3"/>
    <w:rsid w:val="0045727D"/>
    <w:rsid w:val="004577C0"/>
    <w:rsid w:val="00461056"/>
    <w:rsid w:val="0046144E"/>
    <w:rsid w:val="00462586"/>
    <w:rsid w:val="004632DE"/>
    <w:rsid w:val="004645BB"/>
    <w:rsid w:val="0046578E"/>
    <w:rsid w:val="004658C9"/>
    <w:rsid w:val="00466632"/>
    <w:rsid w:val="00466795"/>
    <w:rsid w:val="00466D36"/>
    <w:rsid w:val="00467C6F"/>
    <w:rsid w:val="00471252"/>
    <w:rsid w:val="004716A6"/>
    <w:rsid w:val="00471B7C"/>
    <w:rsid w:val="00471E73"/>
    <w:rsid w:val="00472781"/>
    <w:rsid w:val="004737AC"/>
    <w:rsid w:val="00473C8D"/>
    <w:rsid w:val="0047401B"/>
    <w:rsid w:val="0047430B"/>
    <w:rsid w:val="004753E5"/>
    <w:rsid w:val="00476598"/>
    <w:rsid w:val="004768CC"/>
    <w:rsid w:val="00476B51"/>
    <w:rsid w:val="00477878"/>
    <w:rsid w:val="00477990"/>
    <w:rsid w:val="0048027F"/>
    <w:rsid w:val="00480579"/>
    <w:rsid w:val="004815E4"/>
    <w:rsid w:val="00481723"/>
    <w:rsid w:val="0048291B"/>
    <w:rsid w:val="004830A7"/>
    <w:rsid w:val="004837CE"/>
    <w:rsid w:val="004844B8"/>
    <w:rsid w:val="0048487E"/>
    <w:rsid w:val="004857D9"/>
    <w:rsid w:val="00485818"/>
    <w:rsid w:val="00485DB8"/>
    <w:rsid w:val="004863EA"/>
    <w:rsid w:val="00487331"/>
    <w:rsid w:val="0048771F"/>
    <w:rsid w:val="00487BE0"/>
    <w:rsid w:val="0049029A"/>
    <w:rsid w:val="00492329"/>
    <w:rsid w:val="00492A8F"/>
    <w:rsid w:val="00492BF9"/>
    <w:rsid w:val="00492D8A"/>
    <w:rsid w:val="00493BF1"/>
    <w:rsid w:val="00494D0D"/>
    <w:rsid w:val="0049517C"/>
    <w:rsid w:val="00497B3C"/>
    <w:rsid w:val="004A0D31"/>
    <w:rsid w:val="004A280C"/>
    <w:rsid w:val="004A2EB0"/>
    <w:rsid w:val="004A3CD9"/>
    <w:rsid w:val="004A3F99"/>
    <w:rsid w:val="004A42E5"/>
    <w:rsid w:val="004A4738"/>
    <w:rsid w:val="004A4B67"/>
    <w:rsid w:val="004A4D5A"/>
    <w:rsid w:val="004A54E2"/>
    <w:rsid w:val="004A5AF6"/>
    <w:rsid w:val="004A5DCE"/>
    <w:rsid w:val="004A7005"/>
    <w:rsid w:val="004A71A6"/>
    <w:rsid w:val="004B0399"/>
    <w:rsid w:val="004B265F"/>
    <w:rsid w:val="004B2AB9"/>
    <w:rsid w:val="004B32AB"/>
    <w:rsid w:val="004B3CC9"/>
    <w:rsid w:val="004B41D6"/>
    <w:rsid w:val="004B56FE"/>
    <w:rsid w:val="004B5EA4"/>
    <w:rsid w:val="004B6601"/>
    <w:rsid w:val="004B6F4E"/>
    <w:rsid w:val="004C0008"/>
    <w:rsid w:val="004C02E2"/>
    <w:rsid w:val="004C04A7"/>
    <w:rsid w:val="004C1957"/>
    <w:rsid w:val="004C1E3D"/>
    <w:rsid w:val="004C1F3A"/>
    <w:rsid w:val="004C2B36"/>
    <w:rsid w:val="004C2F90"/>
    <w:rsid w:val="004C3632"/>
    <w:rsid w:val="004C3A4A"/>
    <w:rsid w:val="004C3EF3"/>
    <w:rsid w:val="004C3F71"/>
    <w:rsid w:val="004C46F5"/>
    <w:rsid w:val="004C4D1A"/>
    <w:rsid w:val="004C648C"/>
    <w:rsid w:val="004C6862"/>
    <w:rsid w:val="004C7D32"/>
    <w:rsid w:val="004D0A09"/>
    <w:rsid w:val="004D1BFB"/>
    <w:rsid w:val="004D2753"/>
    <w:rsid w:val="004D2810"/>
    <w:rsid w:val="004D2F8E"/>
    <w:rsid w:val="004D3152"/>
    <w:rsid w:val="004D3643"/>
    <w:rsid w:val="004D4F36"/>
    <w:rsid w:val="004D542D"/>
    <w:rsid w:val="004D5A9A"/>
    <w:rsid w:val="004E01CE"/>
    <w:rsid w:val="004E1ACC"/>
    <w:rsid w:val="004E1B8C"/>
    <w:rsid w:val="004E2910"/>
    <w:rsid w:val="004E3095"/>
    <w:rsid w:val="004E38D5"/>
    <w:rsid w:val="004E4387"/>
    <w:rsid w:val="004E43BF"/>
    <w:rsid w:val="004E5416"/>
    <w:rsid w:val="004F0372"/>
    <w:rsid w:val="004F1A8D"/>
    <w:rsid w:val="004F23CC"/>
    <w:rsid w:val="004F332B"/>
    <w:rsid w:val="004F362C"/>
    <w:rsid w:val="004F4B11"/>
    <w:rsid w:val="004F4CB0"/>
    <w:rsid w:val="004F4D5E"/>
    <w:rsid w:val="004F4EBB"/>
    <w:rsid w:val="004F5246"/>
    <w:rsid w:val="004F582E"/>
    <w:rsid w:val="004F6A2D"/>
    <w:rsid w:val="00500ADB"/>
    <w:rsid w:val="00501121"/>
    <w:rsid w:val="00501C62"/>
    <w:rsid w:val="00502260"/>
    <w:rsid w:val="00502514"/>
    <w:rsid w:val="00502587"/>
    <w:rsid w:val="00502B7B"/>
    <w:rsid w:val="00502D1F"/>
    <w:rsid w:val="0050389E"/>
    <w:rsid w:val="005045F8"/>
    <w:rsid w:val="0050480E"/>
    <w:rsid w:val="00505026"/>
    <w:rsid w:val="005053DC"/>
    <w:rsid w:val="0050598B"/>
    <w:rsid w:val="00505D3C"/>
    <w:rsid w:val="00507760"/>
    <w:rsid w:val="00507B45"/>
    <w:rsid w:val="0051143D"/>
    <w:rsid w:val="005116E9"/>
    <w:rsid w:val="00512899"/>
    <w:rsid w:val="00512D5F"/>
    <w:rsid w:val="005148D5"/>
    <w:rsid w:val="00515912"/>
    <w:rsid w:val="00515B0F"/>
    <w:rsid w:val="00515CD0"/>
    <w:rsid w:val="005161FC"/>
    <w:rsid w:val="005166F3"/>
    <w:rsid w:val="00516702"/>
    <w:rsid w:val="0051690C"/>
    <w:rsid w:val="00516A36"/>
    <w:rsid w:val="00520455"/>
    <w:rsid w:val="00521A9A"/>
    <w:rsid w:val="00522186"/>
    <w:rsid w:val="00526356"/>
    <w:rsid w:val="00526658"/>
    <w:rsid w:val="00527699"/>
    <w:rsid w:val="00530A3F"/>
    <w:rsid w:val="00531F07"/>
    <w:rsid w:val="00532643"/>
    <w:rsid w:val="00532AA1"/>
    <w:rsid w:val="00532AF1"/>
    <w:rsid w:val="005340D1"/>
    <w:rsid w:val="00534E5B"/>
    <w:rsid w:val="00536AE8"/>
    <w:rsid w:val="00541435"/>
    <w:rsid w:val="0054218E"/>
    <w:rsid w:val="005421CA"/>
    <w:rsid w:val="00546FEA"/>
    <w:rsid w:val="005471AC"/>
    <w:rsid w:val="0055032B"/>
    <w:rsid w:val="005503A4"/>
    <w:rsid w:val="00550952"/>
    <w:rsid w:val="00550FC2"/>
    <w:rsid w:val="00551015"/>
    <w:rsid w:val="0055175D"/>
    <w:rsid w:val="0055205D"/>
    <w:rsid w:val="00553088"/>
    <w:rsid w:val="0055325C"/>
    <w:rsid w:val="00554787"/>
    <w:rsid w:val="00554AA6"/>
    <w:rsid w:val="005552B3"/>
    <w:rsid w:val="0055583A"/>
    <w:rsid w:val="005566BF"/>
    <w:rsid w:val="00556F19"/>
    <w:rsid w:val="00557B55"/>
    <w:rsid w:val="00557DE3"/>
    <w:rsid w:val="00557E7A"/>
    <w:rsid w:val="00560516"/>
    <w:rsid w:val="005608B7"/>
    <w:rsid w:val="005612EE"/>
    <w:rsid w:val="005612F7"/>
    <w:rsid w:val="005615F7"/>
    <w:rsid w:val="00562578"/>
    <w:rsid w:val="00562694"/>
    <w:rsid w:val="00562CD6"/>
    <w:rsid w:val="00562F95"/>
    <w:rsid w:val="005632E5"/>
    <w:rsid w:val="00563F53"/>
    <w:rsid w:val="00563FAF"/>
    <w:rsid w:val="005647F7"/>
    <w:rsid w:val="0056485F"/>
    <w:rsid w:val="005648A5"/>
    <w:rsid w:val="005659E6"/>
    <w:rsid w:val="00566BCC"/>
    <w:rsid w:val="005674BC"/>
    <w:rsid w:val="00567E74"/>
    <w:rsid w:val="00571FE0"/>
    <w:rsid w:val="00572368"/>
    <w:rsid w:val="00572725"/>
    <w:rsid w:val="005739F1"/>
    <w:rsid w:val="00573AE5"/>
    <w:rsid w:val="005750C5"/>
    <w:rsid w:val="00575CC7"/>
    <w:rsid w:val="005768D0"/>
    <w:rsid w:val="00576E7A"/>
    <w:rsid w:val="00577CCE"/>
    <w:rsid w:val="00581025"/>
    <w:rsid w:val="0058186A"/>
    <w:rsid w:val="00582B29"/>
    <w:rsid w:val="00582CA6"/>
    <w:rsid w:val="00582EA6"/>
    <w:rsid w:val="00583047"/>
    <w:rsid w:val="0058375C"/>
    <w:rsid w:val="00584737"/>
    <w:rsid w:val="00584A8F"/>
    <w:rsid w:val="00584BCF"/>
    <w:rsid w:val="00585C71"/>
    <w:rsid w:val="00586875"/>
    <w:rsid w:val="00586D93"/>
    <w:rsid w:val="00587467"/>
    <w:rsid w:val="0058757C"/>
    <w:rsid w:val="00587688"/>
    <w:rsid w:val="00590F59"/>
    <w:rsid w:val="00591EC6"/>
    <w:rsid w:val="00592960"/>
    <w:rsid w:val="005929C4"/>
    <w:rsid w:val="00592DA9"/>
    <w:rsid w:val="005935CA"/>
    <w:rsid w:val="00593733"/>
    <w:rsid w:val="005944CF"/>
    <w:rsid w:val="00594B69"/>
    <w:rsid w:val="00594C8B"/>
    <w:rsid w:val="005960C0"/>
    <w:rsid w:val="0059633E"/>
    <w:rsid w:val="00596D4F"/>
    <w:rsid w:val="00596D60"/>
    <w:rsid w:val="005973C7"/>
    <w:rsid w:val="00597C46"/>
    <w:rsid w:val="005A0A34"/>
    <w:rsid w:val="005A192A"/>
    <w:rsid w:val="005A245F"/>
    <w:rsid w:val="005A3549"/>
    <w:rsid w:val="005A359A"/>
    <w:rsid w:val="005A5F56"/>
    <w:rsid w:val="005A6C59"/>
    <w:rsid w:val="005A7B78"/>
    <w:rsid w:val="005B093C"/>
    <w:rsid w:val="005B110B"/>
    <w:rsid w:val="005B16CF"/>
    <w:rsid w:val="005B183C"/>
    <w:rsid w:val="005B3526"/>
    <w:rsid w:val="005B36B1"/>
    <w:rsid w:val="005B4617"/>
    <w:rsid w:val="005B546E"/>
    <w:rsid w:val="005B58B3"/>
    <w:rsid w:val="005B58EE"/>
    <w:rsid w:val="005B7410"/>
    <w:rsid w:val="005B77C2"/>
    <w:rsid w:val="005C005C"/>
    <w:rsid w:val="005C0721"/>
    <w:rsid w:val="005C2A68"/>
    <w:rsid w:val="005C2D27"/>
    <w:rsid w:val="005C2F3C"/>
    <w:rsid w:val="005C357B"/>
    <w:rsid w:val="005C3963"/>
    <w:rsid w:val="005C4B05"/>
    <w:rsid w:val="005C4B81"/>
    <w:rsid w:val="005C4E27"/>
    <w:rsid w:val="005C5F67"/>
    <w:rsid w:val="005C60E0"/>
    <w:rsid w:val="005C66DA"/>
    <w:rsid w:val="005C687C"/>
    <w:rsid w:val="005C7F91"/>
    <w:rsid w:val="005D0C18"/>
    <w:rsid w:val="005D1CE8"/>
    <w:rsid w:val="005D2B8D"/>
    <w:rsid w:val="005D2C58"/>
    <w:rsid w:val="005D2E3C"/>
    <w:rsid w:val="005D3E20"/>
    <w:rsid w:val="005D4267"/>
    <w:rsid w:val="005D44A8"/>
    <w:rsid w:val="005D535C"/>
    <w:rsid w:val="005D5478"/>
    <w:rsid w:val="005D58AA"/>
    <w:rsid w:val="005D63AE"/>
    <w:rsid w:val="005D6BF9"/>
    <w:rsid w:val="005E0BF6"/>
    <w:rsid w:val="005E0C15"/>
    <w:rsid w:val="005E11B3"/>
    <w:rsid w:val="005E15CD"/>
    <w:rsid w:val="005E20E5"/>
    <w:rsid w:val="005E2157"/>
    <w:rsid w:val="005E22A6"/>
    <w:rsid w:val="005E2DB8"/>
    <w:rsid w:val="005E3B39"/>
    <w:rsid w:val="005E3C5E"/>
    <w:rsid w:val="005E5D17"/>
    <w:rsid w:val="005E62E0"/>
    <w:rsid w:val="005E7EE9"/>
    <w:rsid w:val="005F111D"/>
    <w:rsid w:val="005F1953"/>
    <w:rsid w:val="005F27EE"/>
    <w:rsid w:val="005F411E"/>
    <w:rsid w:val="005F4177"/>
    <w:rsid w:val="005F48C6"/>
    <w:rsid w:val="005F53B1"/>
    <w:rsid w:val="005F5BEF"/>
    <w:rsid w:val="005F5C1F"/>
    <w:rsid w:val="005F5D95"/>
    <w:rsid w:val="005F70F9"/>
    <w:rsid w:val="005F72D6"/>
    <w:rsid w:val="005F74F4"/>
    <w:rsid w:val="0060245A"/>
    <w:rsid w:val="006041DB"/>
    <w:rsid w:val="00604303"/>
    <w:rsid w:val="00604685"/>
    <w:rsid w:val="006046AE"/>
    <w:rsid w:val="00604773"/>
    <w:rsid w:val="00605968"/>
    <w:rsid w:val="006064D4"/>
    <w:rsid w:val="006067D2"/>
    <w:rsid w:val="00607781"/>
    <w:rsid w:val="00607B76"/>
    <w:rsid w:val="00610B7C"/>
    <w:rsid w:val="00611FD6"/>
    <w:rsid w:val="0061234F"/>
    <w:rsid w:val="00612EF3"/>
    <w:rsid w:val="0061338C"/>
    <w:rsid w:val="006139DA"/>
    <w:rsid w:val="00613C5E"/>
    <w:rsid w:val="00614630"/>
    <w:rsid w:val="00614E2F"/>
    <w:rsid w:val="00615107"/>
    <w:rsid w:val="00615505"/>
    <w:rsid w:val="006176B5"/>
    <w:rsid w:val="00617FA2"/>
    <w:rsid w:val="00623B8F"/>
    <w:rsid w:val="00623C25"/>
    <w:rsid w:val="00624393"/>
    <w:rsid w:val="006243C2"/>
    <w:rsid w:val="0062486E"/>
    <w:rsid w:val="006248D7"/>
    <w:rsid w:val="00624BFF"/>
    <w:rsid w:val="006274BD"/>
    <w:rsid w:val="00627CD1"/>
    <w:rsid w:val="00631017"/>
    <w:rsid w:val="00632056"/>
    <w:rsid w:val="00632932"/>
    <w:rsid w:val="00633AB6"/>
    <w:rsid w:val="00633B9A"/>
    <w:rsid w:val="006347F1"/>
    <w:rsid w:val="0063481E"/>
    <w:rsid w:val="006358F9"/>
    <w:rsid w:val="00635D8B"/>
    <w:rsid w:val="00635F44"/>
    <w:rsid w:val="0063736C"/>
    <w:rsid w:val="00637456"/>
    <w:rsid w:val="00637D8E"/>
    <w:rsid w:val="00641A83"/>
    <w:rsid w:val="00641CA0"/>
    <w:rsid w:val="00641E56"/>
    <w:rsid w:val="006424AB"/>
    <w:rsid w:val="0064254A"/>
    <w:rsid w:val="00642AEF"/>
    <w:rsid w:val="00642EE8"/>
    <w:rsid w:val="00644917"/>
    <w:rsid w:val="00644BB9"/>
    <w:rsid w:val="00644F69"/>
    <w:rsid w:val="0064515C"/>
    <w:rsid w:val="0064663F"/>
    <w:rsid w:val="00646657"/>
    <w:rsid w:val="0064692F"/>
    <w:rsid w:val="00646997"/>
    <w:rsid w:val="00646A0B"/>
    <w:rsid w:val="0064777C"/>
    <w:rsid w:val="00647801"/>
    <w:rsid w:val="00647E0C"/>
    <w:rsid w:val="00650951"/>
    <w:rsid w:val="00650C3F"/>
    <w:rsid w:val="00650C48"/>
    <w:rsid w:val="00650FFA"/>
    <w:rsid w:val="00651667"/>
    <w:rsid w:val="006517C0"/>
    <w:rsid w:val="00652158"/>
    <w:rsid w:val="006528C7"/>
    <w:rsid w:val="00652A87"/>
    <w:rsid w:val="00652E6B"/>
    <w:rsid w:val="006530CD"/>
    <w:rsid w:val="006539AC"/>
    <w:rsid w:val="006553F6"/>
    <w:rsid w:val="00655C5D"/>
    <w:rsid w:val="00655D10"/>
    <w:rsid w:val="0065607C"/>
    <w:rsid w:val="006562D4"/>
    <w:rsid w:val="006573C9"/>
    <w:rsid w:val="00661F61"/>
    <w:rsid w:val="00662B63"/>
    <w:rsid w:val="00662BF1"/>
    <w:rsid w:val="00663966"/>
    <w:rsid w:val="00663B4A"/>
    <w:rsid w:val="00664462"/>
    <w:rsid w:val="00664A46"/>
    <w:rsid w:val="006674C8"/>
    <w:rsid w:val="00670A7B"/>
    <w:rsid w:val="006717D5"/>
    <w:rsid w:val="00673381"/>
    <w:rsid w:val="00674492"/>
    <w:rsid w:val="0067450F"/>
    <w:rsid w:val="006745E7"/>
    <w:rsid w:val="00674C62"/>
    <w:rsid w:val="00674D4C"/>
    <w:rsid w:val="00675A51"/>
    <w:rsid w:val="00676A9C"/>
    <w:rsid w:val="006771DB"/>
    <w:rsid w:val="00677420"/>
    <w:rsid w:val="00680442"/>
    <w:rsid w:val="0068080A"/>
    <w:rsid w:val="00680D39"/>
    <w:rsid w:val="0068142D"/>
    <w:rsid w:val="00681C7C"/>
    <w:rsid w:val="00681E8C"/>
    <w:rsid w:val="00682977"/>
    <w:rsid w:val="00682FCC"/>
    <w:rsid w:val="00683025"/>
    <w:rsid w:val="00684A73"/>
    <w:rsid w:val="00684C45"/>
    <w:rsid w:val="00684DEF"/>
    <w:rsid w:val="00686AB7"/>
    <w:rsid w:val="00686D96"/>
    <w:rsid w:val="00690060"/>
    <w:rsid w:val="006913CE"/>
    <w:rsid w:val="0069146B"/>
    <w:rsid w:val="00691830"/>
    <w:rsid w:val="00692210"/>
    <w:rsid w:val="006923CC"/>
    <w:rsid w:val="00692BBB"/>
    <w:rsid w:val="00692E81"/>
    <w:rsid w:val="006936C0"/>
    <w:rsid w:val="0069378F"/>
    <w:rsid w:val="00694856"/>
    <w:rsid w:val="006961C1"/>
    <w:rsid w:val="006968A3"/>
    <w:rsid w:val="00696938"/>
    <w:rsid w:val="00696A4F"/>
    <w:rsid w:val="0069777A"/>
    <w:rsid w:val="00697891"/>
    <w:rsid w:val="00697AE7"/>
    <w:rsid w:val="00697F2C"/>
    <w:rsid w:val="006A0651"/>
    <w:rsid w:val="006A0686"/>
    <w:rsid w:val="006A0C84"/>
    <w:rsid w:val="006A0E8D"/>
    <w:rsid w:val="006A19CB"/>
    <w:rsid w:val="006A1D4C"/>
    <w:rsid w:val="006A39DE"/>
    <w:rsid w:val="006A4977"/>
    <w:rsid w:val="006A5A05"/>
    <w:rsid w:val="006A5BD2"/>
    <w:rsid w:val="006A76CC"/>
    <w:rsid w:val="006B05A8"/>
    <w:rsid w:val="006B3282"/>
    <w:rsid w:val="006B34EC"/>
    <w:rsid w:val="006B42CA"/>
    <w:rsid w:val="006B47BA"/>
    <w:rsid w:val="006B4BB5"/>
    <w:rsid w:val="006B4CE7"/>
    <w:rsid w:val="006B512C"/>
    <w:rsid w:val="006B5379"/>
    <w:rsid w:val="006B74EC"/>
    <w:rsid w:val="006C2430"/>
    <w:rsid w:val="006C2D49"/>
    <w:rsid w:val="006C3A12"/>
    <w:rsid w:val="006C3F25"/>
    <w:rsid w:val="006C571F"/>
    <w:rsid w:val="006C6024"/>
    <w:rsid w:val="006C66D4"/>
    <w:rsid w:val="006C7F7F"/>
    <w:rsid w:val="006D054A"/>
    <w:rsid w:val="006D0D32"/>
    <w:rsid w:val="006D20E8"/>
    <w:rsid w:val="006D2635"/>
    <w:rsid w:val="006D3204"/>
    <w:rsid w:val="006D3E1F"/>
    <w:rsid w:val="006D44F6"/>
    <w:rsid w:val="006D60F6"/>
    <w:rsid w:val="006D70EC"/>
    <w:rsid w:val="006D798B"/>
    <w:rsid w:val="006D7DDC"/>
    <w:rsid w:val="006E2118"/>
    <w:rsid w:val="006E2153"/>
    <w:rsid w:val="006E2606"/>
    <w:rsid w:val="006E2E52"/>
    <w:rsid w:val="006E30ED"/>
    <w:rsid w:val="006E310E"/>
    <w:rsid w:val="006E519E"/>
    <w:rsid w:val="006E6B39"/>
    <w:rsid w:val="006E6E96"/>
    <w:rsid w:val="006E75C7"/>
    <w:rsid w:val="006F0BFF"/>
    <w:rsid w:val="006F1ABD"/>
    <w:rsid w:val="006F33D7"/>
    <w:rsid w:val="006F34CD"/>
    <w:rsid w:val="006F55DB"/>
    <w:rsid w:val="006F5F5F"/>
    <w:rsid w:val="006F631E"/>
    <w:rsid w:val="006F6565"/>
    <w:rsid w:val="006F6DBE"/>
    <w:rsid w:val="006F758C"/>
    <w:rsid w:val="006F7A3B"/>
    <w:rsid w:val="00700149"/>
    <w:rsid w:val="007007DC"/>
    <w:rsid w:val="00700A49"/>
    <w:rsid w:val="00700CBA"/>
    <w:rsid w:val="00701E71"/>
    <w:rsid w:val="00702199"/>
    <w:rsid w:val="00703407"/>
    <w:rsid w:val="0070532D"/>
    <w:rsid w:val="0070566A"/>
    <w:rsid w:val="00705F37"/>
    <w:rsid w:val="00706A3C"/>
    <w:rsid w:val="0070745A"/>
    <w:rsid w:val="00710156"/>
    <w:rsid w:val="00710646"/>
    <w:rsid w:val="007127B3"/>
    <w:rsid w:val="007128E0"/>
    <w:rsid w:val="00713114"/>
    <w:rsid w:val="0071319F"/>
    <w:rsid w:val="00713B65"/>
    <w:rsid w:val="00713F1F"/>
    <w:rsid w:val="007140C3"/>
    <w:rsid w:val="0071462C"/>
    <w:rsid w:val="00714DC2"/>
    <w:rsid w:val="0071637D"/>
    <w:rsid w:val="0071739E"/>
    <w:rsid w:val="00717483"/>
    <w:rsid w:val="007175DE"/>
    <w:rsid w:val="007206A2"/>
    <w:rsid w:val="00720A30"/>
    <w:rsid w:val="007210FD"/>
    <w:rsid w:val="007227E0"/>
    <w:rsid w:val="00722FA6"/>
    <w:rsid w:val="0072310F"/>
    <w:rsid w:val="00723366"/>
    <w:rsid w:val="007237EF"/>
    <w:rsid w:val="00724147"/>
    <w:rsid w:val="007244AD"/>
    <w:rsid w:val="0072539A"/>
    <w:rsid w:val="00726BC2"/>
    <w:rsid w:val="00726C83"/>
    <w:rsid w:val="007274AC"/>
    <w:rsid w:val="00727558"/>
    <w:rsid w:val="007312BD"/>
    <w:rsid w:val="007312E8"/>
    <w:rsid w:val="007328AC"/>
    <w:rsid w:val="007329C5"/>
    <w:rsid w:val="00732C27"/>
    <w:rsid w:val="00732DEB"/>
    <w:rsid w:val="00732F09"/>
    <w:rsid w:val="00733D1A"/>
    <w:rsid w:val="007364D2"/>
    <w:rsid w:val="00736587"/>
    <w:rsid w:val="007367B3"/>
    <w:rsid w:val="00737471"/>
    <w:rsid w:val="007378E3"/>
    <w:rsid w:val="0073798E"/>
    <w:rsid w:val="00737C46"/>
    <w:rsid w:val="00737DD6"/>
    <w:rsid w:val="007402A6"/>
    <w:rsid w:val="00740679"/>
    <w:rsid w:val="00743F24"/>
    <w:rsid w:val="007446FC"/>
    <w:rsid w:val="00744CF7"/>
    <w:rsid w:val="00744D57"/>
    <w:rsid w:val="00745170"/>
    <w:rsid w:val="0074575B"/>
    <w:rsid w:val="00745A7A"/>
    <w:rsid w:val="00746AC4"/>
    <w:rsid w:val="007473C7"/>
    <w:rsid w:val="007474D6"/>
    <w:rsid w:val="007478DB"/>
    <w:rsid w:val="00751FAC"/>
    <w:rsid w:val="00752276"/>
    <w:rsid w:val="0075227C"/>
    <w:rsid w:val="00752B3B"/>
    <w:rsid w:val="00752F9B"/>
    <w:rsid w:val="007535E3"/>
    <w:rsid w:val="00753E5C"/>
    <w:rsid w:val="007542B7"/>
    <w:rsid w:val="007565B6"/>
    <w:rsid w:val="007574F6"/>
    <w:rsid w:val="0076038C"/>
    <w:rsid w:val="007619C3"/>
    <w:rsid w:val="00761F0A"/>
    <w:rsid w:val="007623DA"/>
    <w:rsid w:val="00762A7F"/>
    <w:rsid w:val="00764019"/>
    <w:rsid w:val="007656F8"/>
    <w:rsid w:val="00766B0F"/>
    <w:rsid w:val="00767EBC"/>
    <w:rsid w:val="007707A5"/>
    <w:rsid w:val="0077171D"/>
    <w:rsid w:val="00772A47"/>
    <w:rsid w:val="00772BEE"/>
    <w:rsid w:val="00773A86"/>
    <w:rsid w:val="00773F38"/>
    <w:rsid w:val="007748E2"/>
    <w:rsid w:val="00774A45"/>
    <w:rsid w:val="007771A4"/>
    <w:rsid w:val="00777EEB"/>
    <w:rsid w:val="0078082F"/>
    <w:rsid w:val="00780C34"/>
    <w:rsid w:val="007811A3"/>
    <w:rsid w:val="00781231"/>
    <w:rsid w:val="00782379"/>
    <w:rsid w:val="00782924"/>
    <w:rsid w:val="007830F0"/>
    <w:rsid w:val="007837DF"/>
    <w:rsid w:val="00783C89"/>
    <w:rsid w:val="00784081"/>
    <w:rsid w:val="0078425E"/>
    <w:rsid w:val="0078499F"/>
    <w:rsid w:val="0078587E"/>
    <w:rsid w:val="00785A0B"/>
    <w:rsid w:val="00786112"/>
    <w:rsid w:val="00787168"/>
    <w:rsid w:val="00787999"/>
    <w:rsid w:val="007879BD"/>
    <w:rsid w:val="00787E94"/>
    <w:rsid w:val="00790146"/>
    <w:rsid w:val="007907D7"/>
    <w:rsid w:val="00792E7A"/>
    <w:rsid w:val="0079508C"/>
    <w:rsid w:val="0079517F"/>
    <w:rsid w:val="00795498"/>
    <w:rsid w:val="00795812"/>
    <w:rsid w:val="00795ADB"/>
    <w:rsid w:val="00796A08"/>
    <w:rsid w:val="00796D5D"/>
    <w:rsid w:val="00796D65"/>
    <w:rsid w:val="00796EA6"/>
    <w:rsid w:val="007A00A9"/>
    <w:rsid w:val="007A2E88"/>
    <w:rsid w:val="007A306C"/>
    <w:rsid w:val="007A33F0"/>
    <w:rsid w:val="007A3AC2"/>
    <w:rsid w:val="007A5F3A"/>
    <w:rsid w:val="007A6E2C"/>
    <w:rsid w:val="007A756A"/>
    <w:rsid w:val="007A79CB"/>
    <w:rsid w:val="007B1C19"/>
    <w:rsid w:val="007B238E"/>
    <w:rsid w:val="007B2424"/>
    <w:rsid w:val="007B267C"/>
    <w:rsid w:val="007B2705"/>
    <w:rsid w:val="007B3FDC"/>
    <w:rsid w:val="007B4E40"/>
    <w:rsid w:val="007B542E"/>
    <w:rsid w:val="007B5B1A"/>
    <w:rsid w:val="007B6353"/>
    <w:rsid w:val="007B6E38"/>
    <w:rsid w:val="007C0317"/>
    <w:rsid w:val="007C0AEC"/>
    <w:rsid w:val="007C1543"/>
    <w:rsid w:val="007C2017"/>
    <w:rsid w:val="007C246B"/>
    <w:rsid w:val="007C2AF5"/>
    <w:rsid w:val="007C3129"/>
    <w:rsid w:val="007C4EA2"/>
    <w:rsid w:val="007C6FD1"/>
    <w:rsid w:val="007C776F"/>
    <w:rsid w:val="007C7C0C"/>
    <w:rsid w:val="007D17A5"/>
    <w:rsid w:val="007D1C72"/>
    <w:rsid w:val="007D36ED"/>
    <w:rsid w:val="007D371A"/>
    <w:rsid w:val="007D397E"/>
    <w:rsid w:val="007D3C9A"/>
    <w:rsid w:val="007D6738"/>
    <w:rsid w:val="007D75FB"/>
    <w:rsid w:val="007D7A55"/>
    <w:rsid w:val="007D7B69"/>
    <w:rsid w:val="007D7C85"/>
    <w:rsid w:val="007E024F"/>
    <w:rsid w:val="007E18FC"/>
    <w:rsid w:val="007E1C44"/>
    <w:rsid w:val="007E2067"/>
    <w:rsid w:val="007E2383"/>
    <w:rsid w:val="007E34C4"/>
    <w:rsid w:val="007E54DE"/>
    <w:rsid w:val="007E6746"/>
    <w:rsid w:val="007F0921"/>
    <w:rsid w:val="007F2EBB"/>
    <w:rsid w:val="007F3296"/>
    <w:rsid w:val="007F33B8"/>
    <w:rsid w:val="007F3AC7"/>
    <w:rsid w:val="007F3C63"/>
    <w:rsid w:val="007F40B8"/>
    <w:rsid w:val="007F4755"/>
    <w:rsid w:val="007F4BCA"/>
    <w:rsid w:val="007F5370"/>
    <w:rsid w:val="007F62A4"/>
    <w:rsid w:val="007F6CF4"/>
    <w:rsid w:val="007F737E"/>
    <w:rsid w:val="007F7571"/>
    <w:rsid w:val="00800EB5"/>
    <w:rsid w:val="00800EC1"/>
    <w:rsid w:val="0080164E"/>
    <w:rsid w:val="008018FA"/>
    <w:rsid w:val="008021EF"/>
    <w:rsid w:val="008023FD"/>
    <w:rsid w:val="00802A05"/>
    <w:rsid w:val="00803801"/>
    <w:rsid w:val="00803AC2"/>
    <w:rsid w:val="008052E8"/>
    <w:rsid w:val="00805768"/>
    <w:rsid w:val="00805E00"/>
    <w:rsid w:val="008065ED"/>
    <w:rsid w:val="008067D2"/>
    <w:rsid w:val="0080707C"/>
    <w:rsid w:val="00807442"/>
    <w:rsid w:val="00807722"/>
    <w:rsid w:val="00807F78"/>
    <w:rsid w:val="00810D98"/>
    <w:rsid w:val="00811193"/>
    <w:rsid w:val="00811F2E"/>
    <w:rsid w:val="00812088"/>
    <w:rsid w:val="00812648"/>
    <w:rsid w:val="008126DC"/>
    <w:rsid w:val="00812768"/>
    <w:rsid w:val="00813859"/>
    <w:rsid w:val="00813E59"/>
    <w:rsid w:val="00814250"/>
    <w:rsid w:val="00815CE6"/>
    <w:rsid w:val="00816112"/>
    <w:rsid w:val="00816755"/>
    <w:rsid w:val="00816F14"/>
    <w:rsid w:val="008171B9"/>
    <w:rsid w:val="008207F6"/>
    <w:rsid w:val="00820E11"/>
    <w:rsid w:val="008217C9"/>
    <w:rsid w:val="00821CB4"/>
    <w:rsid w:val="00821FC4"/>
    <w:rsid w:val="00822C1A"/>
    <w:rsid w:val="00823817"/>
    <w:rsid w:val="00823911"/>
    <w:rsid w:val="00824202"/>
    <w:rsid w:val="00824EDB"/>
    <w:rsid w:val="00825D32"/>
    <w:rsid w:val="00825ED7"/>
    <w:rsid w:val="00826C49"/>
    <w:rsid w:val="00826E4F"/>
    <w:rsid w:val="00826E55"/>
    <w:rsid w:val="008278EF"/>
    <w:rsid w:val="00830B71"/>
    <w:rsid w:val="008318B7"/>
    <w:rsid w:val="00831E5E"/>
    <w:rsid w:val="00832F0B"/>
    <w:rsid w:val="00832FA1"/>
    <w:rsid w:val="00833E29"/>
    <w:rsid w:val="008340D7"/>
    <w:rsid w:val="0083446A"/>
    <w:rsid w:val="00834D52"/>
    <w:rsid w:val="00841732"/>
    <w:rsid w:val="00841C87"/>
    <w:rsid w:val="00842AB8"/>
    <w:rsid w:val="00842FAC"/>
    <w:rsid w:val="008444C0"/>
    <w:rsid w:val="008449C4"/>
    <w:rsid w:val="008457D5"/>
    <w:rsid w:val="00845D47"/>
    <w:rsid w:val="008462FD"/>
    <w:rsid w:val="0084642B"/>
    <w:rsid w:val="00846F9C"/>
    <w:rsid w:val="008502F4"/>
    <w:rsid w:val="00851E96"/>
    <w:rsid w:val="00852633"/>
    <w:rsid w:val="0085265A"/>
    <w:rsid w:val="00852FFD"/>
    <w:rsid w:val="00853A1E"/>
    <w:rsid w:val="00853B3D"/>
    <w:rsid w:val="00854769"/>
    <w:rsid w:val="008551FC"/>
    <w:rsid w:val="008559E9"/>
    <w:rsid w:val="00855A74"/>
    <w:rsid w:val="00855FDC"/>
    <w:rsid w:val="008562D7"/>
    <w:rsid w:val="0085659A"/>
    <w:rsid w:val="0085781D"/>
    <w:rsid w:val="008579C9"/>
    <w:rsid w:val="00857ABF"/>
    <w:rsid w:val="00857D07"/>
    <w:rsid w:val="008601BA"/>
    <w:rsid w:val="00860C8C"/>
    <w:rsid w:val="0086134A"/>
    <w:rsid w:val="00862C63"/>
    <w:rsid w:val="00863013"/>
    <w:rsid w:val="00863156"/>
    <w:rsid w:val="00864569"/>
    <w:rsid w:val="008648AD"/>
    <w:rsid w:val="00864F1B"/>
    <w:rsid w:val="00865FFE"/>
    <w:rsid w:val="00866148"/>
    <w:rsid w:val="00866D60"/>
    <w:rsid w:val="0087084B"/>
    <w:rsid w:val="00871086"/>
    <w:rsid w:val="00871DDD"/>
    <w:rsid w:val="008723DB"/>
    <w:rsid w:val="00873487"/>
    <w:rsid w:val="008735AD"/>
    <w:rsid w:val="0087377B"/>
    <w:rsid w:val="0087448E"/>
    <w:rsid w:val="008745C9"/>
    <w:rsid w:val="00874ABD"/>
    <w:rsid w:val="008753E0"/>
    <w:rsid w:val="008756C7"/>
    <w:rsid w:val="00875B07"/>
    <w:rsid w:val="00876228"/>
    <w:rsid w:val="00876C22"/>
    <w:rsid w:val="00876D3C"/>
    <w:rsid w:val="00877218"/>
    <w:rsid w:val="00877B8B"/>
    <w:rsid w:val="008804C2"/>
    <w:rsid w:val="0088068D"/>
    <w:rsid w:val="00880751"/>
    <w:rsid w:val="0088108C"/>
    <w:rsid w:val="0088205F"/>
    <w:rsid w:val="0088211B"/>
    <w:rsid w:val="00884678"/>
    <w:rsid w:val="00884802"/>
    <w:rsid w:val="00885A5E"/>
    <w:rsid w:val="00886EEE"/>
    <w:rsid w:val="008873D2"/>
    <w:rsid w:val="008909B4"/>
    <w:rsid w:val="008910EF"/>
    <w:rsid w:val="008915EB"/>
    <w:rsid w:val="008916FE"/>
    <w:rsid w:val="00891E8D"/>
    <w:rsid w:val="00891F7A"/>
    <w:rsid w:val="00892B09"/>
    <w:rsid w:val="00892FB1"/>
    <w:rsid w:val="0089424B"/>
    <w:rsid w:val="0089475B"/>
    <w:rsid w:val="00894BD7"/>
    <w:rsid w:val="00894E20"/>
    <w:rsid w:val="0089543D"/>
    <w:rsid w:val="0089554A"/>
    <w:rsid w:val="008956CC"/>
    <w:rsid w:val="0089695F"/>
    <w:rsid w:val="00896D4F"/>
    <w:rsid w:val="0089715D"/>
    <w:rsid w:val="00897E48"/>
    <w:rsid w:val="008A07F7"/>
    <w:rsid w:val="008A0EA6"/>
    <w:rsid w:val="008A1262"/>
    <w:rsid w:val="008A1848"/>
    <w:rsid w:val="008A2439"/>
    <w:rsid w:val="008A28DD"/>
    <w:rsid w:val="008A2D1B"/>
    <w:rsid w:val="008A456B"/>
    <w:rsid w:val="008A4743"/>
    <w:rsid w:val="008A5B04"/>
    <w:rsid w:val="008A6123"/>
    <w:rsid w:val="008A676E"/>
    <w:rsid w:val="008A7A3B"/>
    <w:rsid w:val="008A7C49"/>
    <w:rsid w:val="008B0803"/>
    <w:rsid w:val="008B0D84"/>
    <w:rsid w:val="008B2896"/>
    <w:rsid w:val="008B458F"/>
    <w:rsid w:val="008B4949"/>
    <w:rsid w:val="008B5ABB"/>
    <w:rsid w:val="008B5B61"/>
    <w:rsid w:val="008B6970"/>
    <w:rsid w:val="008B6AB9"/>
    <w:rsid w:val="008B71D2"/>
    <w:rsid w:val="008B7EDA"/>
    <w:rsid w:val="008C0052"/>
    <w:rsid w:val="008C09CD"/>
    <w:rsid w:val="008C0A23"/>
    <w:rsid w:val="008C0F1E"/>
    <w:rsid w:val="008C2222"/>
    <w:rsid w:val="008C2A7C"/>
    <w:rsid w:val="008C2C69"/>
    <w:rsid w:val="008C4B5A"/>
    <w:rsid w:val="008C51F5"/>
    <w:rsid w:val="008C57E9"/>
    <w:rsid w:val="008C68A9"/>
    <w:rsid w:val="008C6925"/>
    <w:rsid w:val="008C6C15"/>
    <w:rsid w:val="008C7073"/>
    <w:rsid w:val="008C7104"/>
    <w:rsid w:val="008C7190"/>
    <w:rsid w:val="008D27FF"/>
    <w:rsid w:val="008D3091"/>
    <w:rsid w:val="008D327F"/>
    <w:rsid w:val="008D3575"/>
    <w:rsid w:val="008D3BDD"/>
    <w:rsid w:val="008D4338"/>
    <w:rsid w:val="008D48F9"/>
    <w:rsid w:val="008D4D38"/>
    <w:rsid w:val="008D575C"/>
    <w:rsid w:val="008D6741"/>
    <w:rsid w:val="008D7198"/>
    <w:rsid w:val="008D79B3"/>
    <w:rsid w:val="008E0691"/>
    <w:rsid w:val="008E097A"/>
    <w:rsid w:val="008E0D23"/>
    <w:rsid w:val="008E1753"/>
    <w:rsid w:val="008E338E"/>
    <w:rsid w:val="008E3F61"/>
    <w:rsid w:val="008E4206"/>
    <w:rsid w:val="008E45A3"/>
    <w:rsid w:val="008E59C5"/>
    <w:rsid w:val="008E61B9"/>
    <w:rsid w:val="008E7E07"/>
    <w:rsid w:val="008F0C04"/>
    <w:rsid w:val="008F1CBF"/>
    <w:rsid w:val="008F2E0F"/>
    <w:rsid w:val="008F2ED1"/>
    <w:rsid w:val="008F40D0"/>
    <w:rsid w:val="008F6169"/>
    <w:rsid w:val="008F7995"/>
    <w:rsid w:val="008F7FEB"/>
    <w:rsid w:val="00900714"/>
    <w:rsid w:val="009016AC"/>
    <w:rsid w:val="009023FA"/>
    <w:rsid w:val="009030E8"/>
    <w:rsid w:val="00903A7C"/>
    <w:rsid w:val="00903E3C"/>
    <w:rsid w:val="00904703"/>
    <w:rsid w:val="00904960"/>
    <w:rsid w:val="00905C86"/>
    <w:rsid w:val="0090637E"/>
    <w:rsid w:val="00906D9C"/>
    <w:rsid w:val="00906F1E"/>
    <w:rsid w:val="0090735C"/>
    <w:rsid w:val="00907588"/>
    <w:rsid w:val="00911A18"/>
    <w:rsid w:val="00911B24"/>
    <w:rsid w:val="0091276B"/>
    <w:rsid w:val="00913238"/>
    <w:rsid w:val="00913A6C"/>
    <w:rsid w:val="00913D2F"/>
    <w:rsid w:val="009152BC"/>
    <w:rsid w:val="00915867"/>
    <w:rsid w:val="00915DA4"/>
    <w:rsid w:val="00916903"/>
    <w:rsid w:val="00916AE5"/>
    <w:rsid w:val="00916BC8"/>
    <w:rsid w:val="00916D30"/>
    <w:rsid w:val="009170E4"/>
    <w:rsid w:val="0091762E"/>
    <w:rsid w:val="0091780F"/>
    <w:rsid w:val="00920BA0"/>
    <w:rsid w:val="00921D07"/>
    <w:rsid w:val="00922C62"/>
    <w:rsid w:val="00922DF5"/>
    <w:rsid w:val="00923ABD"/>
    <w:rsid w:val="00923AD5"/>
    <w:rsid w:val="00923ADB"/>
    <w:rsid w:val="00923E7B"/>
    <w:rsid w:val="009244A2"/>
    <w:rsid w:val="00924AEC"/>
    <w:rsid w:val="00924E4C"/>
    <w:rsid w:val="00926499"/>
    <w:rsid w:val="00927612"/>
    <w:rsid w:val="0092781D"/>
    <w:rsid w:val="00927B3D"/>
    <w:rsid w:val="00927C87"/>
    <w:rsid w:val="00930671"/>
    <w:rsid w:val="0093186F"/>
    <w:rsid w:val="009323BD"/>
    <w:rsid w:val="009339CB"/>
    <w:rsid w:val="00933CDB"/>
    <w:rsid w:val="00934526"/>
    <w:rsid w:val="009345EC"/>
    <w:rsid w:val="00934859"/>
    <w:rsid w:val="00935383"/>
    <w:rsid w:val="009355E4"/>
    <w:rsid w:val="00936557"/>
    <w:rsid w:val="009365DB"/>
    <w:rsid w:val="009374DF"/>
    <w:rsid w:val="00940CCB"/>
    <w:rsid w:val="00941B1F"/>
    <w:rsid w:val="00941FB2"/>
    <w:rsid w:val="009428B4"/>
    <w:rsid w:val="00943816"/>
    <w:rsid w:val="00944664"/>
    <w:rsid w:val="00944C01"/>
    <w:rsid w:val="00945B08"/>
    <w:rsid w:val="00945FA6"/>
    <w:rsid w:val="00946018"/>
    <w:rsid w:val="0094697E"/>
    <w:rsid w:val="00950030"/>
    <w:rsid w:val="00950483"/>
    <w:rsid w:val="00950B14"/>
    <w:rsid w:val="009519D9"/>
    <w:rsid w:val="00952333"/>
    <w:rsid w:val="009535A0"/>
    <w:rsid w:val="00953924"/>
    <w:rsid w:val="00953AD8"/>
    <w:rsid w:val="0095433C"/>
    <w:rsid w:val="0095445E"/>
    <w:rsid w:val="00955531"/>
    <w:rsid w:val="00956A23"/>
    <w:rsid w:val="0095724E"/>
    <w:rsid w:val="00957322"/>
    <w:rsid w:val="0095780B"/>
    <w:rsid w:val="0096136F"/>
    <w:rsid w:val="009618B1"/>
    <w:rsid w:val="0096206E"/>
    <w:rsid w:val="00962634"/>
    <w:rsid w:val="00962BBC"/>
    <w:rsid w:val="00963164"/>
    <w:rsid w:val="0096333C"/>
    <w:rsid w:val="00963E1E"/>
    <w:rsid w:val="009644E2"/>
    <w:rsid w:val="009648FB"/>
    <w:rsid w:val="00965439"/>
    <w:rsid w:val="00965664"/>
    <w:rsid w:val="00965FC3"/>
    <w:rsid w:val="009674E2"/>
    <w:rsid w:val="00967C1B"/>
    <w:rsid w:val="009703ED"/>
    <w:rsid w:val="0097045D"/>
    <w:rsid w:val="00970A80"/>
    <w:rsid w:val="00971767"/>
    <w:rsid w:val="00971B4A"/>
    <w:rsid w:val="00972188"/>
    <w:rsid w:val="009724AE"/>
    <w:rsid w:val="00972E2D"/>
    <w:rsid w:val="009746DE"/>
    <w:rsid w:val="00975642"/>
    <w:rsid w:val="0097570E"/>
    <w:rsid w:val="009759F8"/>
    <w:rsid w:val="00976114"/>
    <w:rsid w:val="00976163"/>
    <w:rsid w:val="0097634A"/>
    <w:rsid w:val="009763D1"/>
    <w:rsid w:val="00976AEE"/>
    <w:rsid w:val="00977984"/>
    <w:rsid w:val="00977985"/>
    <w:rsid w:val="00980075"/>
    <w:rsid w:val="00980151"/>
    <w:rsid w:val="00980F14"/>
    <w:rsid w:val="00980FF8"/>
    <w:rsid w:val="00982D16"/>
    <w:rsid w:val="00983E56"/>
    <w:rsid w:val="00985A25"/>
    <w:rsid w:val="00986118"/>
    <w:rsid w:val="00986710"/>
    <w:rsid w:val="0098707E"/>
    <w:rsid w:val="00987562"/>
    <w:rsid w:val="00987B67"/>
    <w:rsid w:val="0099057D"/>
    <w:rsid w:val="00990AE1"/>
    <w:rsid w:val="00991816"/>
    <w:rsid w:val="00991AEE"/>
    <w:rsid w:val="00993C3C"/>
    <w:rsid w:val="00993EBA"/>
    <w:rsid w:val="00993F84"/>
    <w:rsid w:val="00995D16"/>
    <w:rsid w:val="00996121"/>
    <w:rsid w:val="009962B6"/>
    <w:rsid w:val="009965F1"/>
    <w:rsid w:val="009979AF"/>
    <w:rsid w:val="00997F0E"/>
    <w:rsid w:val="00997F75"/>
    <w:rsid w:val="009A113C"/>
    <w:rsid w:val="009A20FB"/>
    <w:rsid w:val="009A27A9"/>
    <w:rsid w:val="009A2D6E"/>
    <w:rsid w:val="009A2DFE"/>
    <w:rsid w:val="009A345B"/>
    <w:rsid w:val="009A4A76"/>
    <w:rsid w:val="009A4EC3"/>
    <w:rsid w:val="009A6731"/>
    <w:rsid w:val="009A69FC"/>
    <w:rsid w:val="009A6AC8"/>
    <w:rsid w:val="009B0108"/>
    <w:rsid w:val="009B04A6"/>
    <w:rsid w:val="009B07F8"/>
    <w:rsid w:val="009B094A"/>
    <w:rsid w:val="009B0D52"/>
    <w:rsid w:val="009B1B4A"/>
    <w:rsid w:val="009B37F8"/>
    <w:rsid w:val="009B3B77"/>
    <w:rsid w:val="009B4B70"/>
    <w:rsid w:val="009B5287"/>
    <w:rsid w:val="009B5F43"/>
    <w:rsid w:val="009B6245"/>
    <w:rsid w:val="009B686B"/>
    <w:rsid w:val="009B6E19"/>
    <w:rsid w:val="009B759F"/>
    <w:rsid w:val="009B7904"/>
    <w:rsid w:val="009C0721"/>
    <w:rsid w:val="009C18A4"/>
    <w:rsid w:val="009C1C77"/>
    <w:rsid w:val="009C3414"/>
    <w:rsid w:val="009C3FDB"/>
    <w:rsid w:val="009C49ED"/>
    <w:rsid w:val="009C611E"/>
    <w:rsid w:val="009C70CC"/>
    <w:rsid w:val="009C7686"/>
    <w:rsid w:val="009D01CC"/>
    <w:rsid w:val="009D08A7"/>
    <w:rsid w:val="009D0BC2"/>
    <w:rsid w:val="009D0DD2"/>
    <w:rsid w:val="009D0EA5"/>
    <w:rsid w:val="009D120A"/>
    <w:rsid w:val="009D2C0C"/>
    <w:rsid w:val="009D3BDA"/>
    <w:rsid w:val="009D3EDB"/>
    <w:rsid w:val="009D6139"/>
    <w:rsid w:val="009D635E"/>
    <w:rsid w:val="009D63EC"/>
    <w:rsid w:val="009D6657"/>
    <w:rsid w:val="009D68AC"/>
    <w:rsid w:val="009D7979"/>
    <w:rsid w:val="009E0D60"/>
    <w:rsid w:val="009E13AB"/>
    <w:rsid w:val="009E28E6"/>
    <w:rsid w:val="009E3160"/>
    <w:rsid w:val="009E4EA6"/>
    <w:rsid w:val="009E5489"/>
    <w:rsid w:val="009E646E"/>
    <w:rsid w:val="009E6B69"/>
    <w:rsid w:val="009E7801"/>
    <w:rsid w:val="009E79DB"/>
    <w:rsid w:val="009F0744"/>
    <w:rsid w:val="009F1BDF"/>
    <w:rsid w:val="009F203A"/>
    <w:rsid w:val="009F2C66"/>
    <w:rsid w:val="009F3B77"/>
    <w:rsid w:val="009F3DB3"/>
    <w:rsid w:val="009F3EA6"/>
    <w:rsid w:val="009F48E5"/>
    <w:rsid w:val="009F4978"/>
    <w:rsid w:val="009F50F8"/>
    <w:rsid w:val="009F5228"/>
    <w:rsid w:val="009F5381"/>
    <w:rsid w:val="009F584C"/>
    <w:rsid w:val="009F65E3"/>
    <w:rsid w:val="009F7CDF"/>
    <w:rsid w:val="00A00D3F"/>
    <w:rsid w:val="00A00E2F"/>
    <w:rsid w:val="00A01BEA"/>
    <w:rsid w:val="00A0220E"/>
    <w:rsid w:val="00A02288"/>
    <w:rsid w:val="00A0256C"/>
    <w:rsid w:val="00A03195"/>
    <w:rsid w:val="00A033FB"/>
    <w:rsid w:val="00A06245"/>
    <w:rsid w:val="00A06AF4"/>
    <w:rsid w:val="00A06E73"/>
    <w:rsid w:val="00A071EA"/>
    <w:rsid w:val="00A07396"/>
    <w:rsid w:val="00A07C90"/>
    <w:rsid w:val="00A105F3"/>
    <w:rsid w:val="00A113A0"/>
    <w:rsid w:val="00A118F4"/>
    <w:rsid w:val="00A11B09"/>
    <w:rsid w:val="00A11C2D"/>
    <w:rsid w:val="00A11DF7"/>
    <w:rsid w:val="00A11F2C"/>
    <w:rsid w:val="00A12B19"/>
    <w:rsid w:val="00A12EDD"/>
    <w:rsid w:val="00A14430"/>
    <w:rsid w:val="00A14CC7"/>
    <w:rsid w:val="00A154E6"/>
    <w:rsid w:val="00A159C6"/>
    <w:rsid w:val="00A1637C"/>
    <w:rsid w:val="00A1727B"/>
    <w:rsid w:val="00A20E0D"/>
    <w:rsid w:val="00A218DF"/>
    <w:rsid w:val="00A21AB8"/>
    <w:rsid w:val="00A21D6B"/>
    <w:rsid w:val="00A21E28"/>
    <w:rsid w:val="00A21F12"/>
    <w:rsid w:val="00A2229D"/>
    <w:rsid w:val="00A22917"/>
    <w:rsid w:val="00A23A96"/>
    <w:rsid w:val="00A23BA9"/>
    <w:rsid w:val="00A24118"/>
    <w:rsid w:val="00A2420E"/>
    <w:rsid w:val="00A24822"/>
    <w:rsid w:val="00A25744"/>
    <w:rsid w:val="00A25949"/>
    <w:rsid w:val="00A2674B"/>
    <w:rsid w:val="00A267C2"/>
    <w:rsid w:val="00A27022"/>
    <w:rsid w:val="00A31C46"/>
    <w:rsid w:val="00A3204A"/>
    <w:rsid w:val="00A323E5"/>
    <w:rsid w:val="00A333CE"/>
    <w:rsid w:val="00A336E2"/>
    <w:rsid w:val="00A343E2"/>
    <w:rsid w:val="00A34B79"/>
    <w:rsid w:val="00A35877"/>
    <w:rsid w:val="00A35A82"/>
    <w:rsid w:val="00A35DB6"/>
    <w:rsid w:val="00A361BC"/>
    <w:rsid w:val="00A36A68"/>
    <w:rsid w:val="00A36EF2"/>
    <w:rsid w:val="00A37C94"/>
    <w:rsid w:val="00A4143A"/>
    <w:rsid w:val="00A43E24"/>
    <w:rsid w:val="00A44597"/>
    <w:rsid w:val="00A446F6"/>
    <w:rsid w:val="00A44A03"/>
    <w:rsid w:val="00A46A3E"/>
    <w:rsid w:val="00A501E9"/>
    <w:rsid w:val="00A51314"/>
    <w:rsid w:val="00A513A6"/>
    <w:rsid w:val="00A523CC"/>
    <w:rsid w:val="00A53AB0"/>
    <w:rsid w:val="00A53F0C"/>
    <w:rsid w:val="00A55D28"/>
    <w:rsid w:val="00A60122"/>
    <w:rsid w:val="00A603F8"/>
    <w:rsid w:val="00A60711"/>
    <w:rsid w:val="00A60E9F"/>
    <w:rsid w:val="00A61A61"/>
    <w:rsid w:val="00A621C7"/>
    <w:rsid w:val="00A623C1"/>
    <w:rsid w:val="00A6271E"/>
    <w:rsid w:val="00A63263"/>
    <w:rsid w:val="00A636BD"/>
    <w:rsid w:val="00A637CD"/>
    <w:rsid w:val="00A64246"/>
    <w:rsid w:val="00A64688"/>
    <w:rsid w:val="00A666A2"/>
    <w:rsid w:val="00A66AB5"/>
    <w:rsid w:val="00A671D1"/>
    <w:rsid w:val="00A678CE"/>
    <w:rsid w:val="00A67D69"/>
    <w:rsid w:val="00A67E1D"/>
    <w:rsid w:val="00A70B8A"/>
    <w:rsid w:val="00A71166"/>
    <w:rsid w:val="00A72A67"/>
    <w:rsid w:val="00A72EF8"/>
    <w:rsid w:val="00A734A3"/>
    <w:rsid w:val="00A735C1"/>
    <w:rsid w:val="00A73EB2"/>
    <w:rsid w:val="00A7439F"/>
    <w:rsid w:val="00A746E3"/>
    <w:rsid w:val="00A74EE7"/>
    <w:rsid w:val="00A76280"/>
    <w:rsid w:val="00A765AC"/>
    <w:rsid w:val="00A777FD"/>
    <w:rsid w:val="00A804DE"/>
    <w:rsid w:val="00A80670"/>
    <w:rsid w:val="00A8075B"/>
    <w:rsid w:val="00A80F12"/>
    <w:rsid w:val="00A81659"/>
    <w:rsid w:val="00A81815"/>
    <w:rsid w:val="00A8229D"/>
    <w:rsid w:val="00A83277"/>
    <w:rsid w:val="00A832C1"/>
    <w:rsid w:val="00A83D0D"/>
    <w:rsid w:val="00A84CAA"/>
    <w:rsid w:val="00A84DAB"/>
    <w:rsid w:val="00A850CB"/>
    <w:rsid w:val="00A85761"/>
    <w:rsid w:val="00A86D39"/>
    <w:rsid w:val="00A86E34"/>
    <w:rsid w:val="00A87534"/>
    <w:rsid w:val="00A90056"/>
    <w:rsid w:val="00A90680"/>
    <w:rsid w:val="00A9091A"/>
    <w:rsid w:val="00A91337"/>
    <w:rsid w:val="00A920AB"/>
    <w:rsid w:val="00A921EC"/>
    <w:rsid w:val="00A9250B"/>
    <w:rsid w:val="00A92E0A"/>
    <w:rsid w:val="00A936FE"/>
    <w:rsid w:val="00A93F90"/>
    <w:rsid w:val="00A94FC7"/>
    <w:rsid w:val="00A9584C"/>
    <w:rsid w:val="00A9616C"/>
    <w:rsid w:val="00A96D63"/>
    <w:rsid w:val="00A9701A"/>
    <w:rsid w:val="00A975C1"/>
    <w:rsid w:val="00A97E9E"/>
    <w:rsid w:val="00AA149F"/>
    <w:rsid w:val="00AA235E"/>
    <w:rsid w:val="00AA32A1"/>
    <w:rsid w:val="00AA3610"/>
    <w:rsid w:val="00AA444D"/>
    <w:rsid w:val="00AA44D6"/>
    <w:rsid w:val="00AA5399"/>
    <w:rsid w:val="00AA7C61"/>
    <w:rsid w:val="00AA7EE7"/>
    <w:rsid w:val="00AB008F"/>
    <w:rsid w:val="00AB0CC0"/>
    <w:rsid w:val="00AB2237"/>
    <w:rsid w:val="00AB2AEE"/>
    <w:rsid w:val="00AB37FE"/>
    <w:rsid w:val="00AB3FF9"/>
    <w:rsid w:val="00AB6118"/>
    <w:rsid w:val="00AB66C8"/>
    <w:rsid w:val="00AB75A0"/>
    <w:rsid w:val="00AB764D"/>
    <w:rsid w:val="00AC05E1"/>
    <w:rsid w:val="00AC06A7"/>
    <w:rsid w:val="00AC1629"/>
    <w:rsid w:val="00AC2020"/>
    <w:rsid w:val="00AC232B"/>
    <w:rsid w:val="00AC2752"/>
    <w:rsid w:val="00AC293F"/>
    <w:rsid w:val="00AC2B94"/>
    <w:rsid w:val="00AC35EB"/>
    <w:rsid w:val="00AC3D01"/>
    <w:rsid w:val="00AC489E"/>
    <w:rsid w:val="00AC4DB3"/>
    <w:rsid w:val="00AC5026"/>
    <w:rsid w:val="00AC5A93"/>
    <w:rsid w:val="00AC6496"/>
    <w:rsid w:val="00AC6C63"/>
    <w:rsid w:val="00AC7A98"/>
    <w:rsid w:val="00AD0ABD"/>
    <w:rsid w:val="00AD0AC9"/>
    <w:rsid w:val="00AD11A7"/>
    <w:rsid w:val="00AD147D"/>
    <w:rsid w:val="00AD1B6C"/>
    <w:rsid w:val="00AD20A8"/>
    <w:rsid w:val="00AD267C"/>
    <w:rsid w:val="00AD2CA9"/>
    <w:rsid w:val="00AD2F40"/>
    <w:rsid w:val="00AD373A"/>
    <w:rsid w:val="00AD451E"/>
    <w:rsid w:val="00AD4D22"/>
    <w:rsid w:val="00AD528D"/>
    <w:rsid w:val="00AD5BD1"/>
    <w:rsid w:val="00AD5DC4"/>
    <w:rsid w:val="00AD6DB4"/>
    <w:rsid w:val="00AD71FF"/>
    <w:rsid w:val="00AD73D6"/>
    <w:rsid w:val="00AE0011"/>
    <w:rsid w:val="00AE036F"/>
    <w:rsid w:val="00AE03B7"/>
    <w:rsid w:val="00AE048D"/>
    <w:rsid w:val="00AE1944"/>
    <w:rsid w:val="00AE2485"/>
    <w:rsid w:val="00AE264A"/>
    <w:rsid w:val="00AE349B"/>
    <w:rsid w:val="00AE5ED9"/>
    <w:rsid w:val="00AF186D"/>
    <w:rsid w:val="00AF1CE9"/>
    <w:rsid w:val="00AF24F1"/>
    <w:rsid w:val="00AF330C"/>
    <w:rsid w:val="00AF4314"/>
    <w:rsid w:val="00AF493F"/>
    <w:rsid w:val="00AF4B13"/>
    <w:rsid w:val="00AF4F67"/>
    <w:rsid w:val="00AF54CE"/>
    <w:rsid w:val="00AF62E4"/>
    <w:rsid w:val="00AF6623"/>
    <w:rsid w:val="00B000CD"/>
    <w:rsid w:val="00B007C4"/>
    <w:rsid w:val="00B02408"/>
    <w:rsid w:val="00B02750"/>
    <w:rsid w:val="00B03B85"/>
    <w:rsid w:val="00B03F91"/>
    <w:rsid w:val="00B05253"/>
    <w:rsid w:val="00B05708"/>
    <w:rsid w:val="00B05BDC"/>
    <w:rsid w:val="00B06220"/>
    <w:rsid w:val="00B0652E"/>
    <w:rsid w:val="00B1016B"/>
    <w:rsid w:val="00B110C7"/>
    <w:rsid w:val="00B1146E"/>
    <w:rsid w:val="00B11723"/>
    <w:rsid w:val="00B11860"/>
    <w:rsid w:val="00B131C9"/>
    <w:rsid w:val="00B14501"/>
    <w:rsid w:val="00B15C7A"/>
    <w:rsid w:val="00B167D2"/>
    <w:rsid w:val="00B17C46"/>
    <w:rsid w:val="00B20347"/>
    <w:rsid w:val="00B2122A"/>
    <w:rsid w:val="00B21523"/>
    <w:rsid w:val="00B219B5"/>
    <w:rsid w:val="00B2241C"/>
    <w:rsid w:val="00B22783"/>
    <w:rsid w:val="00B22BCA"/>
    <w:rsid w:val="00B2500B"/>
    <w:rsid w:val="00B253F6"/>
    <w:rsid w:val="00B25908"/>
    <w:rsid w:val="00B25D46"/>
    <w:rsid w:val="00B25F01"/>
    <w:rsid w:val="00B26164"/>
    <w:rsid w:val="00B267FA"/>
    <w:rsid w:val="00B27D6B"/>
    <w:rsid w:val="00B303AD"/>
    <w:rsid w:val="00B31CF7"/>
    <w:rsid w:val="00B34B00"/>
    <w:rsid w:val="00B355E8"/>
    <w:rsid w:val="00B35CDE"/>
    <w:rsid w:val="00B3655C"/>
    <w:rsid w:val="00B36FDB"/>
    <w:rsid w:val="00B37D01"/>
    <w:rsid w:val="00B37E73"/>
    <w:rsid w:val="00B4024D"/>
    <w:rsid w:val="00B40767"/>
    <w:rsid w:val="00B40E4E"/>
    <w:rsid w:val="00B414F5"/>
    <w:rsid w:val="00B41D81"/>
    <w:rsid w:val="00B43048"/>
    <w:rsid w:val="00B43804"/>
    <w:rsid w:val="00B45145"/>
    <w:rsid w:val="00B4520E"/>
    <w:rsid w:val="00B46E91"/>
    <w:rsid w:val="00B47076"/>
    <w:rsid w:val="00B470E2"/>
    <w:rsid w:val="00B47A6E"/>
    <w:rsid w:val="00B50B74"/>
    <w:rsid w:val="00B512BC"/>
    <w:rsid w:val="00B52B30"/>
    <w:rsid w:val="00B52CCE"/>
    <w:rsid w:val="00B52DF4"/>
    <w:rsid w:val="00B53021"/>
    <w:rsid w:val="00B53B14"/>
    <w:rsid w:val="00B53DDC"/>
    <w:rsid w:val="00B544F4"/>
    <w:rsid w:val="00B54835"/>
    <w:rsid w:val="00B5483E"/>
    <w:rsid w:val="00B548F9"/>
    <w:rsid w:val="00B568E0"/>
    <w:rsid w:val="00B56927"/>
    <w:rsid w:val="00B569F4"/>
    <w:rsid w:val="00B57208"/>
    <w:rsid w:val="00B577A3"/>
    <w:rsid w:val="00B57E0B"/>
    <w:rsid w:val="00B57EFC"/>
    <w:rsid w:val="00B602D5"/>
    <w:rsid w:val="00B61039"/>
    <w:rsid w:val="00B61490"/>
    <w:rsid w:val="00B62A74"/>
    <w:rsid w:val="00B6376B"/>
    <w:rsid w:val="00B6478D"/>
    <w:rsid w:val="00B66EDF"/>
    <w:rsid w:val="00B67C89"/>
    <w:rsid w:val="00B70053"/>
    <w:rsid w:val="00B7025D"/>
    <w:rsid w:val="00B70740"/>
    <w:rsid w:val="00B72D58"/>
    <w:rsid w:val="00B74196"/>
    <w:rsid w:val="00B74B21"/>
    <w:rsid w:val="00B76456"/>
    <w:rsid w:val="00B76795"/>
    <w:rsid w:val="00B8019C"/>
    <w:rsid w:val="00B801BB"/>
    <w:rsid w:val="00B807D9"/>
    <w:rsid w:val="00B8124E"/>
    <w:rsid w:val="00B813A6"/>
    <w:rsid w:val="00B81FB0"/>
    <w:rsid w:val="00B828A2"/>
    <w:rsid w:val="00B83733"/>
    <w:rsid w:val="00B83BBF"/>
    <w:rsid w:val="00B84787"/>
    <w:rsid w:val="00B849CE"/>
    <w:rsid w:val="00B84A00"/>
    <w:rsid w:val="00B84E9B"/>
    <w:rsid w:val="00B85B37"/>
    <w:rsid w:val="00B91C7C"/>
    <w:rsid w:val="00B91DD3"/>
    <w:rsid w:val="00B9226E"/>
    <w:rsid w:val="00B92A2A"/>
    <w:rsid w:val="00B94A3A"/>
    <w:rsid w:val="00B95788"/>
    <w:rsid w:val="00B95840"/>
    <w:rsid w:val="00B95B66"/>
    <w:rsid w:val="00B9631B"/>
    <w:rsid w:val="00B965CF"/>
    <w:rsid w:val="00B96B59"/>
    <w:rsid w:val="00B96E38"/>
    <w:rsid w:val="00B97521"/>
    <w:rsid w:val="00B9758A"/>
    <w:rsid w:val="00B97AB4"/>
    <w:rsid w:val="00B97DD7"/>
    <w:rsid w:val="00BA065E"/>
    <w:rsid w:val="00BA157D"/>
    <w:rsid w:val="00BA1B72"/>
    <w:rsid w:val="00BA1DC4"/>
    <w:rsid w:val="00BA2B60"/>
    <w:rsid w:val="00BA3663"/>
    <w:rsid w:val="00BA5CCE"/>
    <w:rsid w:val="00BA65A7"/>
    <w:rsid w:val="00BA6812"/>
    <w:rsid w:val="00BB021E"/>
    <w:rsid w:val="00BB1B6F"/>
    <w:rsid w:val="00BB2B9B"/>
    <w:rsid w:val="00BB4AD0"/>
    <w:rsid w:val="00BB586F"/>
    <w:rsid w:val="00BB5C51"/>
    <w:rsid w:val="00BB5C71"/>
    <w:rsid w:val="00BB637C"/>
    <w:rsid w:val="00BB7138"/>
    <w:rsid w:val="00BB7699"/>
    <w:rsid w:val="00BB769A"/>
    <w:rsid w:val="00BC1C3E"/>
    <w:rsid w:val="00BC1ECF"/>
    <w:rsid w:val="00BC2F8A"/>
    <w:rsid w:val="00BC411B"/>
    <w:rsid w:val="00BC6572"/>
    <w:rsid w:val="00BC7C07"/>
    <w:rsid w:val="00BD16F0"/>
    <w:rsid w:val="00BD1E50"/>
    <w:rsid w:val="00BD278B"/>
    <w:rsid w:val="00BD295F"/>
    <w:rsid w:val="00BD31F5"/>
    <w:rsid w:val="00BD332B"/>
    <w:rsid w:val="00BD35CD"/>
    <w:rsid w:val="00BD3C84"/>
    <w:rsid w:val="00BD42B9"/>
    <w:rsid w:val="00BD4555"/>
    <w:rsid w:val="00BD5022"/>
    <w:rsid w:val="00BD5467"/>
    <w:rsid w:val="00BD6773"/>
    <w:rsid w:val="00BD7534"/>
    <w:rsid w:val="00BD79A6"/>
    <w:rsid w:val="00BD7A4F"/>
    <w:rsid w:val="00BE00FA"/>
    <w:rsid w:val="00BE0268"/>
    <w:rsid w:val="00BE0916"/>
    <w:rsid w:val="00BE1592"/>
    <w:rsid w:val="00BE1DC3"/>
    <w:rsid w:val="00BE2017"/>
    <w:rsid w:val="00BE22EE"/>
    <w:rsid w:val="00BE34B5"/>
    <w:rsid w:val="00BE5A78"/>
    <w:rsid w:val="00BE5CC7"/>
    <w:rsid w:val="00BE5F80"/>
    <w:rsid w:val="00BE671C"/>
    <w:rsid w:val="00BF1F1D"/>
    <w:rsid w:val="00BF20E0"/>
    <w:rsid w:val="00BF2480"/>
    <w:rsid w:val="00BF2C3D"/>
    <w:rsid w:val="00BF3203"/>
    <w:rsid w:val="00BF3414"/>
    <w:rsid w:val="00BF4940"/>
    <w:rsid w:val="00BF4944"/>
    <w:rsid w:val="00BF51C5"/>
    <w:rsid w:val="00BF54CB"/>
    <w:rsid w:val="00BF5A47"/>
    <w:rsid w:val="00BF6146"/>
    <w:rsid w:val="00BF6AB8"/>
    <w:rsid w:val="00BF7D41"/>
    <w:rsid w:val="00C006B0"/>
    <w:rsid w:val="00C00781"/>
    <w:rsid w:val="00C00EB4"/>
    <w:rsid w:val="00C014EA"/>
    <w:rsid w:val="00C01950"/>
    <w:rsid w:val="00C03C2F"/>
    <w:rsid w:val="00C04DC0"/>
    <w:rsid w:val="00C04EF4"/>
    <w:rsid w:val="00C0504B"/>
    <w:rsid w:val="00C05269"/>
    <w:rsid w:val="00C0535C"/>
    <w:rsid w:val="00C057EA"/>
    <w:rsid w:val="00C05A97"/>
    <w:rsid w:val="00C05F0E"/>
    <w:rsid w:val="00C0761B"/>
    <w:rsid w:val="00C07808"/>
    <w:rsid w:val="00C07C4E"/>
    <w:rsid w:val="00C103BC"/>
    <w:rsid w:val="00C1081E"/>
    <w:rsid w:val="00C10F5A"/>
    <w:rsid w:val="00C114D4"/>
    <w:rsid w:val="00C1202A"/>
    <w:rsid w:val="00C129D2"/>
    <w:rsid w:val="00C130E5"/>
    <w:rsid w:val="00C158AC"/>
    <w:rsid w:val="00C16253"/>
    <w:rsid w:val="00C166C8"/>
    <w:rsid w:val="00C17D03"/>
    <w:rsid w:val="00C17EA6"/>
    <w:rsid w:val="00C20064"/>
    <w:rsid w:val="00C20219"/>
    <w:rsid w:val="00C217CD"/>
    <w:rsid w:val="00C2189D"/>
    <w:rsid w:val="00C22153"/>
    <w:rsid w:val="00C22E66"/>
    <w:rsid w:val="00C22E71"/>
    <w:rsid w:val="00C23970"/>
    <w:rsid w:val="00C23C24"/>
    <w:rsid w:val="00C25244"/>
    <w:rsid w:val="00C3048F"/>
    <w:rsid w:val="00C30A2F"/>
    <w:rsid w:val="00C30A40"/>
    <w:rsid w:val="00C32527"/>
    <w:rsid w:val="00C33EDE"/>
    <w:rsid w:val="00C34A92"/>
    <w:rsid w:val="00C34F85"/>
    <w:rsid w:val="00C35641"/>
    <w:rsid w:val="00C35D85"/>
    <w:rsid w:val="00C3678A"/>
    <w:rsid w:val="00C36A88"/>
    <w:rsid w:val="00C36E56"/>
    <w:rsid w:val="00C3701D"/>
    <w:rsid w:val="00C4021E"/>
    <w:rsid w:val="00C40C9F"/>
    <w:rsid w:val="00C40FC6"/>
    <w:rsid w:val="00C41143"/>
    <w:rsid w:val="00C413D7"/>
    <w:rsid w:val="00C41C80"/>
    <w:rsid w:val="00C432FF"/>
    <w:rsid w:val="00C4351D"/>
    <w:rsid w:val="00C44424"/>
    <w:rsid w:val="00C45675"/>
    <w:rsid w:val="00C45713"/>
    <w:rsid w:val="00C45F16"/>
    <w:rsid w:val="00C46846"/>
    <w:rsid w:val="00C46C9A"/>
    <w:rsid w:val="00C46E8A"/>
    <w:rsid w:val="00C47006"/>
    <w:rsid w:val="00C501F7"/>
    <w:rsid w:val="00C529E3"/>
    <w:rsid w:val="00C533A1"/>
    <w:rsid w:val="00C55446"/>
    <w:rsid w:val="00C555E1"/>
    <w:rsid w:val="00C55667"/>
    <w:rsid w:val="00C55ACD"/>
    <w:rsid w:val="00C56096"/>
    <w:rsid w:val="00C56597"/>
    <w:rsid w:val="00C56666"/>
    <w:rsid w:val="00C57C32"/>
    <w:rsid w:val="00C622D5"/>
    <w:rsid w:val="00C62DF5"/>
    <w:rsid w:val="00C62FAB"/>
    <w:rsid w:val="00C630D9"/>
    <w:rsid w:val="00C64A86"/>
    <w:rsid w:val="00C64C22"/>
    <w:rsid w:val="00C651A0"/>
    <w:rsid w:val="00C65577"/>
    <w:rsid w:val="00C6579C"/>
    <w:rsid w:val="00C65E89"/>
    <w:rsid w:val="00C6684D"/>
    <w:rsid w:val="00C6694A"/>
    <w:rsid w:val="00C66EF2"/>
    <w:rsid w:val="00C675C4"/>
    <w:rsid w:val="00C67D7D"/>
    <w:rsid w:val="00C70DB4"/>
    <w:rsid w:val="00C717EA"/>
    <w:rsid w:val="00C71AF2"/>
    <w:rsid w:val="00C71FF0"/>
    <w:rsid w:val="00C72DB5"/>
    <w:rsid w:val="00C73B68"/>
    <w:rsid w:val="00C73CD6"/>
    <w:rsid w:val="00C74113"/>
    <w:rsid w:val="00C74D4B"/>
    <w:rsid w:val="00C75311"/>
    <w:rsid w:val="00C767AF"/>
    <w:rsid w:val="00C774CA"/>
    <w:rsid w:val="00C775E7"/>
    <w:rsid w:val="00C77841"/>
    <w:rsid w:val="00C83317"/>
    <w:rsid w:val="00C83784"/>
    <w:rsid w:val="00C83C84"/>
    <w:rsid w:val="00C83D35"/>
    <w:rsid w:val="00C85524"/>
    <w:rsid w:val="00C85D0E"/>
    <w:rsid w:val="00C87398"/>
    <w:rsid w:val="00C8743B"/>
    <w:rsid w:val="00C877D6"/>
    <w:rsid w:val="00C879C4"/>
    <w:rsid w:val="00C90077"/>
    <w:rsid w:val="00C902B2"/>
    <w:rsid w:val="00C9099A"/>
    <w:rsid w:val="00C912CF"/>
    <w:rsid w:val="00C916AB"/>
    <w:rsid w:val="00C91A7A"/>
    <w:rsid w:val="00C92BFA"/>
    <w:rsid w:val="00C93120"/>
    <w:rsid w:val="00C9320D"/>
    <w:rsid w:val="00C95318"/>
    <w:rsid w:val="00C95B29"/>
    <w:rsid w:val="00C97BD6"/>
    <w:rsid w:val="00CA0BBB"/>
    <w:rsid w:val="00CA16EC"/>
    <w:rsid w:val="00CA2000"/>
    <w:rsid w:val="00CA2A1C"/>
    <w:rsid w:val="00CA3AE7"/>
    <w:rsid w:val="00CA4665"/>
    <w:rsid w:val="00CA5F27"/>
    <w:rsid w:val="00CA73A2"/>
    <w:rsid w:val="00CA7660"/>
    <w:rsid w:val="00CA79FA"/>
    <w:rsid w:val="00CA7FC3"/>
    <w:rsid w:val="00CB0EBC"/>
    <w:rsid w:val="00CB1695"/>
    <w:rsid w:val="00CB18AF"/>
    <w:rsid w:val="00CB1A92"/>
    <w:rsid w:val="00CB1DA7"/>
    <w:rsid w:val="00CB2132"/>
    <w:rsid w:val="00CB3842"/>
    <w:rsid w:val="00CB446B"/>
    <w:rsid w:val="00CB49E0"/>
    <w:rsid w:val="00CB5B6F"/>
    <w:rsid w:val="00CB5E46"/>
    <w:rsid w:val="00CB6475"/>
    <w:rsid w:val="00CB7577"/>
    <w:rsid w:val="00CB7817"/>
    <w:rsid w:val="00CB7E3C"/>
    <w:rsid w:val="00CB7FDD"/>
    <w:rsid w:val="00CC16B0"/>
    <w:rsid w:val="00CC2BE7"/>
    <w:rsid w:val="00CC3290"/>
    <w:rsid w:val="00CC3869"/>
    <w:rsid w:val="00CC4839"/>
    <w:rsid w:val="00CC4C38"/>
    <w:rsid w:val="00CC601A"/>
    <w:rsid w:val="00CC66EF"/>
    <w:rsid w:val="00CC6D56"/>
    <w:rsid w:val="00CC739D"/>
    <w:rsid w:val="00CD07DE"/>
    <w:rsid w:val="00CD19BA"/>
    <w:rsid w:val="00CD242A"/>
    <w:rsid w:val="00CD32F1"/>
    <w:rsid w:val="00CD3917"/>
    <w:rsid w:val="00CD4344"/>
    <w:rsid w:val="00CD4C4D"/>
    <w:rsid w:val="00CD4CC2"/>
    <w:rsid w:val="00CD575F"/>
    <w:rsid w:val="00CD588F"/>
    <w:rsid w:val="00CD607A"/>
    <w:rsid w:val="00CD630A"/>
    <w:rsid w:val="00CD72F8"/>
    <w:rsid w:val="00CD7536"/>
    <w:rsid w:val="00CE054E"/>
    <w:rsid w:val="00CE0869"/>
    <w:rsid w:val="00CE1F01"/>
    <w:rsid w:val="00CE3137"/>
    <w:rsid w:val="00CE35A7"/>
    <w:rsid w:val="00CE39CF"/>
    <w:rsid w:val="00CE4604"/>
    <w:rsid w:val="00CE587E"/>
    <w:rsid w:val="00CE7E76"/>
    <w:rsid w:val="00CF0299"/>
    <w:rsid w:val="00CF02C9"/>
    <w:rsid w:val="00CF0E16"/>
    <w:rsid w:val="00CF1877"/>
    <w:rsid w:val="00CF2BA8"/>
    <w:rsid w:val="00CF2F5F"/>
    <w:rsid w:val="00CF3097"/>
    <w:rsid w:val="00CF4DDE"/>
    <w:rsid w:val="00CF4F52"/>
    <w:rsid w:val="00CF5B3B"/>
    <w:rsid w:val="00CF6012"/>
    <w:rsid w:val="00CF6EF3"/>
    <w:rsid w:val="00CF6F32"/>
    <w:rsid w:val="00CF7006"/>
    <w:rsid w:val="00D00354"/>
    <w:rsid w:val="00D009D2"/>
    <w:rsid w:val="00D00AAB"/>
    <w:rsid w:val="00D00E46"/>
    <w:rsid w:val="00D0112C"/>
    <w:rsid w:val="00D013AD"/>
    <w:rsid w:val="00D01498"/>
    <w:rsid w:val="00D016B3"/>
    <w:rsid w:val="00D01B2F"/>
    <w:rsid w:val="00D02F87"/>
    <w:rsid w:val="00D03BF1"/>
    <w:rsid w:val="00D06172"/>
    <w:rsid w:val="00D0680F"/>
    <w:rsid w:val="00D06A6A"/>
    <w:rsid w:val="00D0730D"/>
    <w:rsid w:val="00D074D4"/>
    <w:rsid w:val="00D07DDC"/>
    <w:rsid w:val="00D07E75"/>
    <w:rsid w:val="00D10367"/>
    <w:rsid w:val="00D10676"/>
    <w:rsid w:val="00D109D2"/>
    <w:rsid w:val="00D12513"/>
    <w:rsid w:val="00D13BC4"/>
    <w:rsid w:val="00D13CC8"/>
    <w:rsid w:val="00D1592B"/>
    <w:rsid w:val="00D16BA8"/>
    <w:rsid w:val="00D16FD6"/>
    <w:rsid w:val="00D17412"/>
    <w:rsid w:val="00D17EFB"/>
    <w:rsid w:val="00D21486"/>
    <w:rsid w:val="00D2327B"/>
    <w:rsid w:val="00D23B1D"/>
    <w:rsid w:val="00D23C5E"/>
    <w:rsid w:val="00D25D65"/>
    <w:rsid w:val="00D26ADE"/>
    <w:rsid w:val="00D26C1F"/>
    <w:rsid w:val="00D301FF"/>
    <w:rsid w:val="00D30284"/>
    <w:rsid w:val="00D308F1"/>
    <w:rsid w:val="00D31A38"/>
    <w:rsid w:val="00D31A7C"/>
    <w:rsid w:val="00D32D9C"/>
    <w:rsid w:val="00D32EDA"/>
    <w:rsid w:val="00D332BF"/>
    <w:rsid w:val="00D33E16"/>
    <w:rsid w:val="00D33E73"/>
    <w:rsid w:val="00D34FF4"/>
    <w:rsid w:val="00D35CDF"/>
    <w:rsid w:val="00D364F7"/>
    <w:rsid w:val="00D365E8"/>
    <w:rsid w:val="00D3687A"/>
    <w:rsid w:val="00D368BF"/>
    <w:rsid w:val="00D36BA6"/>
    <w:rsid w:val="00D36FF5"/>
    <w:rsid w:val="00D37DC7"/>
    <w:rsid w:val="00D4028E"/>
    <w:rsid w:val="00D41042"/>
    <w:rsid w:val="00D412D5"/>
    <w:rsid w:val="00D41DDB"/>
    <w:rsid w:val="00D421B0"/>
    <w:rsid w:val="00D428D7"/>
    <w:rsid w:val="00D42B33"/>
    <w:rsid w:val="00D43267"/>
    <w:rsid w:val="00D43792"/>
    <w:rsid w:val="00D443E2"/>
    <w:rsid w:val="00D44CFA"/>
    <w:rsid w:val="00D45138"/>
    <w:rsid w:val="00D452E3"/>
    <w:rsid w:val="00D45D94"/>
    <w:rsid w:val="00D466FF"/>
    <w:rsid w:val="00D46715"/>
    <w:rsid w:val="00D46EAF"/>
    <w:rsid w:val="00D47089"/>
    <w:rsid w:val="00D470D3"/>
    <w:rsid w:val="00D50542"/>
    <w:rsid w:val="00D50CF3"/>
    <w:rsid w:val="00D5195A"/>
    <w:rsid w:val="00D51A07"/>
    <w:rsid w:val="00D51EEE"/>
    <w:rsid w:val="00D56606"/>
    <w:rsid w:val="00D579CA"/>
    <w:rsid w:val="00D60649"/>
    <w:rsid w:val="00D60ED1"/>
    <w:rsid w:val="00D60F0C"/>
    <w:rsid w:val="00D6230E"/>
    <w:rsid w:val="00D62B57"/>
    <w:rsid w:val="00D62D03"/>
    <w:rsid w:val="00D62E12"/>
    <w:rsid w:val="00D63AEB"/>
    <w:rsid w:val="00D63EB9"/>
    <w:rsid w:val="00D63F70"/>
    <w:rsid w:val="00D64D0F"/>
    <w:rsid w:val="00D66117"/>
    <w:rsid w:val="00D6657C"/>
    <w:rsid w:val="00D67C12"/>
    <w:rsid w:val="00D67E3D"/>
    <w:rsid w:val="00D71709"/>
    <w:rsid w:val="00D72378"/>
    <w:rsid w:val="00D72548"/>
    <w:rsid w:val="00D72959"/>
    <w:rsid w:val="00D72A02"/>
    <w:rsid w:val="00D72B1A"/>
    <w:rsid w:val="00D73998"/>
    <w:rsid w:val="00D7413A"/>
    <w:rsid w:val="00D7421E"/>
    <w:rsid w:val="00D748F6"/>
    <w:rsid w:val="00D74C2C"/>
    <w:rsid w:val="00D75216"/>
    <w:rsid w:val="00D75578"/>
    <w:rsid w:val="00D76AD5"/>
    <w:rsid w:val="00D76FE7"/>
    <w:rsid w:val="00D80110"/>
    <w:rsid w:val="00D8059F"/>
    <w:rsid w:val="00D82D8E"/>
    <w:rsid w:val="00D833F7"/>
    <w:rsid w:val="00D847AC"/>
    <w:rsid w:val="00D85E6F"/>
    <w:rsid w:val="00D86AB1"/>
    <w:rsid w:val="00D86E8C"/>
    <w:rsid w:val="00D9023C"/>
    <w:rsid w:val="00D90B2D"/>
    <w:rsid w:val="00D90EBD"/>
    <w:rsid w:val="00D90F0A"/>
    <w:rsid w:val="00D917BD"/>
    <w:rsid w:val="00D91F3B"/>
    <w:rsid w:val="00D9219A"/>
    <w:rsid w:val="00D92221"/>
    <w:rsid w:val="00D92AF8"/>
    <w:rsid w:val="00D92F04"/>
    <w:rsid w:val="00D92F23"/>
    <w:rsid w:val="00D92FEC"/>
    <w:rsid w:val="00D93086"/>
    <w:rsid w:val="00D934D3"/>
    <w:rsid w:val="00D93D1C"/>
    <w:rsid w:val="00D93FB4"/>
    <w:rsid w:val="00D9400A"/>
    <w:rsid w:val="00D942A5"/>
    <w:rsid w:val="00D944E4"/>
    <w:rsid w:val="00D9463B"/>
    <w:rsid w:val="00D9587E"/>
    <w:rsid w:val="00D965BD"/>
    <w:rsid w:val="00D975D8"/>
    <w:rsid w:val="00DA254E"/>
    <w:rsid w:val="00DA2F95"/>
    <w:rsid w:val="00DA3C47"/>
    <w:rsid w:val="00DA4215"/>
    <w:rsid w:val="00DA6620"/>
    <w:rsid w:val="00DA67DD"/>
    <w:rsid w:val="00DA7854"/>
    <w:rsid w:val="00DA7BCD"/>
    <w:rsid w:val="00DB07FA"/>
    <w:rsid w:val="00DB283E"/>
    <w:rsid w:val="00DB37DE"/>
    <w:rsid w:val="00DB4433"/>
    <w:rsid w:val="00DB5041"/>
    <w:rsid w:val="00DB5474"/>
    <w:rsid w:val="00DB558B"/>
    <w:rsid w:val="00DB5604"/>
    <w:rsid w:val="00DB5C6E"/>
    <w:rsid w:val="00DB64E1"/>
    <w:rsid w:val="00DB6624"/>
    <w:rsid w:val="00DB6ECA"/>
    <w:rsid w:val="00DB7E3B"/>
    <w:rsid w:val="00DB7ED3"/>
    <w:rsid w:val="00DB7EF8"/>
    <w:rsid w:val="00DC0C73"/>
    <w:rsid w:val="00DC1311"/>
    <w:rsid w:val="00DC1E3F"/>
    <w:rsid w:val="00DC1E62"/>
    <w:rsid w:val="00DC2450"/>
    <w:rsid w:val="00DC25A4"/>
    <w:rsid w:val="00DC2B88"/>
    <w:rsid w:val="00DC2D77"/>
    <w:rsid w:val="00DC4623"/>
    <w:rsid w:val="00DC4866"/>
    <w:rsid w:val="00DC4D6D"/>
    <w:rsid w:val="00DC64D4"/>
    <w:rsid w:val="00DD05FD"/>
    <w:rsid w:val="00DD09BA"/>
    <w:rsid w:val="00DD0D8A"/>
    <w:rsid w:val="00DD24F0"/>
    <w:rsid w:val="00DD2636"/>
    <w:rsid w:val="00DD3238"/>
    <w:rsid w:val="00DD3FF4"/>
    <w:rsid w:val="00DD5C7E"/>
    <w:rsid w:val="00DD5F1F"/>
    <w:rsid w:val="00DD60DF"/>
    <w:rsid w:val="00DD69CD"/>
    <w:rsid w:val="00DE198D"/>
    <w:rsid w:val="00DE25F1"/>
    <w:rsid w:val="00DE2788"/>
    <w:rsid w:val="00DE2D73"/>
    <w:rsid w:val="00DE396C"/>
    <w:rsid w:val="00DE3DC4"/>
    <w:rsid w:val="00DE4EDE"/>
    <w:rsid w:val="00DE531F"/>
    <w:rsid w:val="00DE56C8"/>
    <w:rsid w:val="00DE6224"/>
    <w:rsid w:val="00DE640F"/>
    <w:rsid w:val="00DE6D81"/>
    <w:rsid w:val="00DE7C36"/>
    <w:rsid w:val="00DF0C16"/>
    <w:rsid w:val="00DF1847"/>
    <w:rsid w:val="00DF319E"/>
    <w:rsid w:val="00DF3F8E"/>
    <w:rsid w:val="00DF4790"/>
    <w:rsid w:val="00DF67DC"/>
    <w:rsid w:val="00DF6947"/>
    <w:rsid w:val="00DF71C4"/>
    <w:rsid w:val="00DF742B"/>
    <w:rsid w:val="00DF7753"/>
    <w:rsid w:val="00DF79A6"/>
    <w:rsid w:val="00DF7C65"/>
    <w:rsid w:val="00E0037A"/>
    <w:rsid w:val="00E009AE"/>
    <w:rsid w:val="00E00FAE"/>
    <w:rsid w:val="00E01AE7"/>
    <w:rsid w:val="00E02B22"/>
    <w:rsid w:val="00E038BE"/>
    <w:rsid w:val="00E03EC9"/>
    <w:rsid w:val="00E05E01"/>
    <w:rsid w:val="00E06A4F"/>
    <w:rsid w:val="00E074A5"/>
    <w:rsid w:val="00E07CB1"/>
    <w:rsid w:val="00E07DAE"/>
    <w:rsid w:val="00E07FF1"/>
    <w:rsid w:val="00E10182"/>
    <w:rsid w:val="00E10210"/>
    <w:rsid w:val="00E10307"/>
    <w:rsid w:val="00E103CA"/>
    <w:rsid w:val="00E1096D"/>
    <w:rsid w:val="00E10DC5"/>
    <w:rsid w:val="00E12BEC"/>
    <w:rsid w:val="00E13400"/>
    <w:rsid w:val="00E14C64"/>
    <w:rsid w:val="00E14D72"/>
    <w:rsid w:val="00E14F84"/>
    <w:rsid w:val="00E1636F"/>
    <w:rsid w:val="00E16759"/>
    <w:rsid w:val="00E16CE9"/>
    <w:rsid w:val="00E16E13"/>
    <w:rsid w:val="00E17660"/>
    <w:rsid w:val="00E177FF"/>
    <w:rsid w:val="00E20B8E"/>
    <w:rsid w:val="00E20B98"/>
    <w:rsid w:val="00E20BBC"/>
    <w:rsid w:val="00E21CB5"/>
    <w:rsid w:val="00E220DA"/>
    <w:rsid w:val="00E22764"/>
    <w:rsid w:val="00E23ADA"/>
    <w:rsid w:val="00E252C0"/>
    <w:rsid w:val="00E253FE"/>
    <w:rsid w:val="00E25A09"/>
    <w:rsid w:val="00E26916"/>
    <w:rsid w:val="00E27541"/>
    <w:rsid w:val="00E30911"/>
    <w:rsid w:val="00E30A89"/>
    <w:rsid w:val="00E31BE6"/>
    <w:rsid w:val="00E31E36"/>
    <w:rsid w:val="00E32791"/>
    <w:rsid w:val="00E32A22"/>
    <w:rsid w:val="00E33154"/>
    <w:rsid w:val="00E333EF"/>
    <w:rsid w:val="00E344DE"/>
    <w:rsid w:val="00E344EA"/>
    <w:rsid w:val="00E36D94"/>
    <w:rsid w:val="00E372BA"/>
    <w:rsid w:val="00E377D2"/>
    <w:rsid w:val="00E40162"/>
    <w:rsid w:val="00E40349"/>
    <w:rsid w:val="00E40796"/>
    <w:rsid w:val="00E40AB0"/>
    <w:rsid w:val="00E40B95"/>
    <w:rsid w:val="00E40D0C"/>
    <w:rsid w:val="00E41AF2"/>
    <w:rsid w:val="00E42013"/>
    <w:rsid w:val="00E43019"/>
    <w:rsid w:val="00E43237"/>
    <w:rsid w:val="00E43717"/>
    <w:rsid w:val="00E44A41"/>
    <w:rsid w:val="00E454B0"/>
    <w:rsid w:val="00E45741"/>
    <w:rsid w:val="00E45985"/>
    <w:rsid w:val="00E46631"/>
    <w:rsid w:val="00E469A4"/>
    <w:rsid w:val="00E50035"/>
    <w:rsid w:val="00E50117"/>
    <w:rsid w:val="00E507AF"/>
    <w:rsid w:val="00E51531"/>
    <w:rsid w:val="00E51CA1"/>
    <w:rsid w:val="00E51E66"/>
    <w:rsid w:val="00E53006"/>
    <w:rsid w:val="00E53251"/>
    <w:rsid w:val="00E53979"/>
    <w:rsid w:val="00E53DFC"/>
    <w:rsid w:val="00E552B7"/>
    <w:rsid w:val="00E568C6"/>
    <w:rsid w:val="00E57012"/>
    <w:rsid w:val="00E57501"/>
    <w:rsid w:val="00E57A4B"/>
    <w:rsid w:val="00E6003E"/>
    <w:rsid w:val="00E606C4"/>
    <w:rsid w:val="00E61DD7"/>
    <w:rsid w:val="00E620EF"/>
    <w:rsid w:val="00E62824"/>
    <w:rsid w:val="00E62DA4"/>
    <w:rsid w:val="00E632F7"/>
    <w:rsid w:val="00E6359A"/>
    <w:rsid w:val="00E63A2E"/>
    <w:rsid w:val="00E64A50"/>
    <w:rsid w:val="00E64AFC"/>
    <w:rsid w:val="00E6562F"/>
    <w:rsid w:val="00E6567A"/>
    <w:rsid w:val="00E65BB9"/>
    <w:rsid w:val="00E66AD1"/>
    <w:rsid w:val="00E672F5"/>
    <w:rsid w:val="00E67D44"/>
    <w:rsid w:val="00E70026"/>
    <w:rsid w:val="00E716CB"/>
    <w:rsid w:val="00E71828"/>
    <w:rsid w:val="00E71C15"/>
    <w:rsid w:val="00E72090"/>
    <w:rsid w:val="00E72826"/>
    <w:rsid w:val="00E7429B"/>
    <w:rsid w:val="00E7511C"/>
    <w:rsid w:val="00E75780"/>
    <w:rsid w:val="00E75AAC"/>
    <w:rsid w:val="00E765D3"/>
    <w:rsid w:val="00E766D2"/>
    <w:rsid w:val="00E76FC7"/>
    <w:rsid w:val="00E77F91"/>
    <w:rsid w:val="00E809B7"/>
    <w:rsid w:val="00E81B4F"/>
    <w:rsid w:val="00E8248F"/>
    <w:rsid w:val="00E83402"/>
    <w:rsid w:val="00E84FDB"/>
    <w:rsid w:val="00E85B1A"/>
    <w:rsid w:val="00E85DD3"/>
    <w:rsid w:val="00E86890"/>
    <w:rsid w:val="00E87876"/>
    <w:rsid w:val="00E87AE0"/>
    <w:rsid w:val="00E90851"/>
    <w:rsid w:val="00E91792"/>
    <w:rsid w:val="00E92313"/>
    <w:rsid w:val="00E930C5"/>
    <w:rsid w:val="00E94121"/>
    <w:rsid w:val="00E96B4B"/>
    <w:rsid w:val="00E96BAD"/>
    <w:rsid w:val="00E96D50"/>
    <w:rsid w:val="00E97CB1"/>
    <w:rsid w:val="00EA09FA"/>
    <w:rsid w:val="00EA17CD"/>
    <w:rsid w:val="00EA1E78"/>
    <w:rsid w:val="00EA34B7"/>
    <w:rsid w:val="00EA34BC"/>
    <w:rsid w:val="00EA3AF6"/>
    <w:rsid w:val="00EA3F1C"/>
    <w:rsid w:val="00EA4471"/>
    <w:rsid w:val="00EA6D7B"/>
    <w:rsid w:val="00EA755E"/>
    <w:rsid w:val="00EA775B"/>
    <w:rsid w:val="00EB0422"/>
    <w:rsid w:val="00EB2082"/>
    <w:rsid w:val="00EB2532"/>
    <w:rsid w:val="00EB4921"/>
    <w:rsid w:val="00EB6544"/>
    <w:rsid w:val="00EB735F"/>
    <w:rsid w:val="00EC0D16"/>
    <w:rsid w:val="00EC1004"/>
    <w:rsid w:val="00EC128F"/>
    <w:rsid w:val="00EC1572"/>
    <w:rsid w:val="00EC183B"/>
    <w:rsid w:val="00EC1AAA"/>
    <w:rsid w:val="00EC1D0D"/>
    <w:rsid w:val="00EC3C81"/>
    <w:rsid w:val="00EC4210"/>
    <w:rsid w:val="00EC44A0"/>
    <w:rsid w:val="00EC4E1D"/>
    <w:rsid w:val="00EC604D"/>
    <w:rsid w:val="00EC6170"/>
    <w:rsid w:val="00EC67C1"/>
    <w:rsid w:val="00EC68FC"/>
    <w:rsid w:val="00EC7217"/>
    <w:rsid w:val="00EC7D20"/>
    <w:rsid w:val="00EC7DEB"/>
    <w:rsid w:val="00ED100B"/>
    <w:rsid w:val="00ED14C1"/>
    <w:rsid w:val="00ED2076"/>
    <w:rsid w:val="00ED2545"/>
    <w:rsid w:val="00ED4527"/>
    <w:rsid w:val="00ED5706"/>
    <w:rsid w:val="00ED5843"/>
    <w:rsid w:val="00ED6E7C"/>
    <w:rsid w:val="00EE0669"/>
    <w:rsid w:val="00EE1DBC"/>
    <w:rsid w:val="00EE3398"/>
    <w:rsid w:val="00EE35B6"/>
    <w:rsid w:val="00EE39EC"/>
    <w:rsid w:val="00EE4389"/>
    <w:rsid w:val="00EE4B89"/>
    <w:rsid w:val="00EE4FA8"/>
    <w:rsid w:val="00EE5E22"/>
    <w:rsid w:val="00EE5F0C"/>
    <w:rsid w:val="00EE5FA2"/>
    <w:rsid w:val="00EE650E"/>
    <w:rsid w:val="00EE6B04"/>
    <w:rsid w:val="00EE7AC5"/>
    <w:rsid w:val="00EE7F71"/>
    <w:rsid w:val="00EF1445"/>
    <w:rsid w:val="00EF27FF"/>
    <w:rsid w:val="00EF2B6A"/>
    <w:rsid w:val="00EF2EA6"/>
    <w:rsid w:val="00EF3379"/>
    <w:rsid w:val="00EF3501"/>
    <w:rsid w:val="00EF36BF"/>
    <w:rsid w:val="00EF36E6"/>
    <w:rsid w:val="00EF40AF"/>
    <w:rsid w:val="00EF4174"/>
    <w:rsid w:val="00EF41FC"/>
    <w:rsid w:val="00EF440A"/>
    <w:rsid w:val="00EF52DE"/>
    <w:rsid w:val="00EF5BF4"/>
    <w:rsid w:val="00EF6380"/>
    <w:rsid w:val="00EF732B"/>
    <w:rsid w:val="00EF75D5"/>
    <w:rsid w:val="00EF79D7"/>
    <w:rsid w:val="00F01301"/>
    <w:rsid w:val="00F01330"/>
    <w:rsid w:val="00F013CC"/>
    <w:rsid w:val="00F026E6"/>
    <w:rsid w:val="00F0282B"/>
    <w:rsid w:val="00F03196"/>
    <w:rsid w:val="00F03E24"/>
    <w:rsid w:val="00F042D6"/>
    <w:rsid w:val="00F04B3A"/>
    <w:rsid w:val="00F0551A"/>
    <w:rsid w:val="00F05A0C"/>
    <w:rsid w:val="00F06846"/>
    <w:rsid w:val="00F06BAA"/>
    <w:rsid w:val="00F1041C"/>
    <w:rsid w:val="00F1083E"/>
    <w:rsid w:val="00F10D12"/>
    <w:rsid w:val="00F114B9"/>
    <w:rsid w:val="00F11BCC"/>
    <w:rsid w:val="00F120F4"/>
    <w:rsid w:val="00F1282C"/>
    <w:rsid w:val="00F12E77"/>
    <w:rsid w:val="00F14163"/>
    <w:rsid w:val="00F141AA"/>
    <w:rsid w:val="00F1446C"/>
    <w:rsid w:val="00F14F0D"/>
    <w:rsid w:val="00F159EB"/>
    <w:rsid w:val="00F1604F"/>
    <w:rsid w:val="00F164C9"/>
    <w:rsid w:val="00F16805"/>
    <w:rsid w:val="00F20E98"/>
    <w:rsid w:val="00F21964"/>
    <w:rsid w:val="00F21A56"/>
    <w:rsid w:val="00F22D86"/>
    <w:rsid w:val="00F23878"/>
    <w:rsid w:val="00F23ADA"/>
    <w:rsid w:val="00F2463C"/>
    <w:rsid w:val="00F25254"/>
    <w:rsid w:val="00F25475"/>
    <w:rsid w:val="00F26327"/>
    <w:rsid w:val="00F26552"/>
    <w:rsid w:val="00F26B06"/>
    <w:rsid w:val="00F26CF6"/>
    <w:rsid w:val="00F30841"/>
    <w:rsid w:val="00F31E77"/>
    <w:rsid w:val="00F341D5"/>
    <w:rsid w:val="00F34C02"/>
    <w:rsid w:val="00F34E27"/>
    <w:rsid w:val="00F34F38"/>
    <w:rsid w:val="00F35A62"/>
    <w:rsid w:val="00F36001"/>
    <w:rsid w:val="00F36562"/>
    <w:rsid w:val="00F36A92"/>
    <w:rsid w:val="00F373DC"/>
    <w:rsid w:val="00F4030A"/>
    <w:rsid w:val="00F40DCD"/>
    <w:rsid w:val="00F421D9"/>
    <w:rsid w:val="00F4274C"/>
    <w:rsid w:val="00F427F6"/>
    <w:rsid w:val="00F43B8D"/>
    <w:rsid w:val="00F4428A"/>
    <w:rsid w:val="00F46729"/>
    <w:rsid w:val="00F47008"/>
    <w:rsid w:val="00F5121F"/>
    <w:rsid w:val="00F5162B"/>
    <w:rsid w:val="00F5198C"/>
    <w:rsid w:val="00F520BD"/>
    <w:rsid w:val="00F526FD"/>
    <w:rsid w:val="00F5404B"/>
    <w:rsid w:val="00F5425E"/>
    <w:rsid w:val="00F54BBF"/>
    <w:rsid w:val="00F54CAD"/>
    <w:rsid w:val="00F560D5"/>
    <w:rsid w:val="00F5647C"/>
    <w:rsid w:val="00F61747"/>
    <w:rsid w:val="00F61FA6"/>
    <w:rsid w:val="00F62F1B"/>
    <w:rsid w:val="00F6335D"/>
    <w:rsid w:val="00F6391F"/>
    <w:rsid w:val="00F64E8C"/>
    <w:rsid w:val="00F65DBD"/>
    <w:rsid w:val="00F6633B"/>
    <w:rsid w:val="00F67600"/>
    <w:rsid w:val="00F67C51"/>
    <w:rsid w:val="00F70AA7"/>
    <w:rsid w:val="00F70B96"/>
    <w:rsid w:val="00F72405"/>
    <w:rsid w:val="00F7298B"/>
    <w:rsid w:val="00F738C8"/>
    <w:rsid w:val="00F74CB9"/>
    <w:rsid w:val="00F75B3F"/>
    <w:rsid w:val="00F76601"/>
    <w:rsid w:val="00F768DD"/>
    <w:rsid w:val="00F76FC9"/>
    <w:rsid w:val="00F77CFA"/>
    <w:rsid w:val="00F80326"/>
    <w:rsid w:val="00F80CFC"/>
    <w:rsid w:val="00F80FE2"/>
    <w:rsid w:val="00F8111A"/>
    <w:rsid w:val="00F81B39"/>
    <w:rsid w:val="00F83E30"/>
    <w:rsid w:val="00F843EC"/>
    <w:rsid w:val="00F84D36"/>
    <w:rsid w:val="00F90AD3"/>
    <w:rsid w:val="00F91437"/>
    <w:rsid w:val="00F93AAD"/>
    <w:rsid w:val="00F94024"/>
    <w:rsid w:val="00F94603"/>
    <w:rsid w:val="00F9539D"/>
    <w:rsid w:val="00F95878"/>
    <w:rsid w:val="00F95DBE"/>
    <w:rsid w:val="00F978F0"/>
    <w:rsid w:val="00F97958"/>
    <w:rsid w:val="00FA1B22"/>
    <w:rsid w:val="00FA1C14"/>
    <w:rsid w:val="00FA2A73"/>
    <w:rsid w:val="00FA2F6A"/>
    <w:rsid w:val="00FA30EF"/>
    <w:rsid w:val="00FA3101"/>
    <w:rsid w:val="00FA3F6E"/>
    <w:rsid w:val="00FA40B8"/>
    <w:rsid w:val="00FA6664"/>
    <w:rsid w:val="00FA688E"/>
    <w:rsid w:val="00FA6EA5"/>
    <w:rsid w:val="00FA71DC"/>
    <w:rsid w:val="00FA772F"/>
    <w:rsid w:val="00FA786C"/>
    <w:rsid w:val="00FB0622"/>
    <w:rsid w:val="00FB0892"/>
    <w:rsid w:val="00FB08BE"/>
    <w:rsid w:val="00FB3482"/>
    <w:rsid w:val="00FB52E8"/>
    <w:rsid w:val="00FB54B4"/>
    <w:rsid w:val="00FB7343"/>
    <w:rsid w:val="00FB78A2"/>
    <w:rsid w:val="00FB7CDB"/>
    <w:rsid w:val="00FC0758"/>
    <w:rsid w:val="00FC1720"/>
    <w:rsid w:val="00FC1992"/>
    <w:rsid w:val="00FC2C25"/>
    <w:rsid w:val="00FC2FDC"/>
    <w:rsid w:val="00FC3E61"/>
    <w:rsid w:val="00FC4864"/>
    <w:rsid w:val="00FC51CA"/>
    <w:rsid w:val="00FC551C"/>
    <w:rsid w:val="00FC55B0"/>
    <w:rsid w:val="00FC55E2"/>
    <w:rsid w:val="00FC5BC3"/>
    <w:rsid w:val="00FC7866"/>
    <w:rsid w:val="00FD06D0"/>
    <w:rsid w:val="00FD0780"/>
    <w:rsid w:val="00FD083A"/>
    <w:rsid w:val="00FD1386"/>
    <w:rsid w:val="00FD224D"/>
    <w:rsid w:val="00FD3969"/>
    <w:rsid w:val="00FD622E"/>
    <w:rsid w:val="00FE0911"/>
    <w:rsid w:val="00FE1CD9"/>
    <w:rsid w:val="00FE503F"/>
    <w:rsid w:val="00FE53D5"/>
    <w:rsid w:val="00FE6A6C"/>
    <w:rsid w:val="00FE6D39"/>
    <w:rsid w:val="00FE7BA8"/>
    <w:rsid w:val="00FE7E9C"/>
    <w:rsid w:val="00FF05E9"/>
    <w:rsid w:val="00FF1A02"/>
    <w:rsid w:val="00FF245B"/>
    <w:rsid w:val="00FF25BA"/>
    <w:rsid w:val="00FF27B1"/>
    <w:rsid w:val="00FF38A0"/>
    <w:rsid w:val="00FF4565"/>
    <w:rsid w:val="00FF4B84"/>
    <w:rsid w:val="00FF4F4B"/>
    <w:rsid w:val="00FF55C7"/>
    <w:rsid w:val="00FF6B18"/>
    <w:rsid w:val="00FF6CD9"/>
    <w:rsid w:val="00FF7AD9"/>
    <w:rsid w:val="00FF7DAF"/>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c,white"/>
    </o:shapedefaults>
    <o:shapelayout v:ext="edit">
      <o:idmap v:ext="edit" data="1"/>
    </o:shapelayout>
  </w:shapeDefaults>
  <w:decimalSymbol w:val=","/>
  <w:listSeparator w:val=";"/>
  <w14:docId w14:val="4ED5DA08"/>
  <w15:chartTrackingRefBased/>
  <w15:docId w15:val="{2707C555-261D-4831-9A9C-A1A75608D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HAnsi"/>
        <w:sz w:val="21"/>
        <w:szCs w:val="21"/>
        <w:lang w:val="ru-RU" w:eastAsia="en-US" w:bidi="ar-SA"/>
      </w:rPr>
    </w:rPrDefault>
    <w:pPrDefault>
      <w:pPr>
        <w:spacing w:after="72"/>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B5F09"/>
    <w:rPr>
      <w:rFonts w:eastAsia="ヒラギノ角ゴ Pro W3" w:cs="Calibri"/>
      <w:bCs/>
      <w:sz w:val="18"/>
      <w:szCs w:val="20"/>
      <w:lang w:val="en-US" w:eastAsia="ja-JP"/>
    </w:rPr>
  </w:style>
  <w:style w:type="paragraph" w:styleId="1">
    <w:name w:val="heading 1"/>
    <w:next w:val="a2"/>
    <w:link w:val="10"/>
    <w:uiPriority w:val="9"/>
    <w:rsid w:val="00FF25BA"/>
    <w:pPr>
      <w:spacing w:before="96" w:after="96"/>
      <w:outlineLvl w:val="0"/>
    </w:pPr>
    <w:rPr>
      <w:rFonts w:asciiTheme="majorHAnsi" w:eastAsia="ヒラギノ角ゴ Pro W3" w:hAnsiTheme="majorHAnsi" w:cs="Calibri"/>
      <w:b/>
      <w:bCs/>
      <w:color w:val="4D0000"/>
      <w:sz w:val="36"/>
      <w:szCs w:val="36"/>
      <w:lang w:val="en-US" w:eastAsia="zh-CN"/>
    </w:rPr>
  </w:style>
  <w:style w:type="paragraph" w:styleId="20">
    <w:name w:val="heading 2"/>
    <w:basedOn w:val="a1"/>
    <w:next w:val="a1"/>
    <w:link w:val="21"/>
    <w:uiPriority w:val="9"/>
    <w:unhideWhenUsed/>
    <w:qFormat/>
    <w:rsid w:val="005C357B"/>
    <w:pPr>
      <w:pBdr>
        <w:bottom w:val="thinThickSmallGap" w:sz="18" w:space="1" w:color="C9AD6A"/>
      </w:pBdr>
      <w:spacing w:before="96" w:after="96"/>
      <w:outlineLvl w:val="1"/>
    </w:pPr>
    <w:rPr>
      <w:rFonts w:asciiTheme="majorHAnsi" w:hAnsiTheme="majorHAnsi"/>
      <w:b/>
      <w:bCs w:val="0"/>
      <w:smallCaps/>
      <w:color w:val="4D0000"/>
      <w:sz w:val="30"/>
      <w:szCs w:val="30"/>
    </w:rPr>
  </w:style>
  <w:style w:type="paragraph" w:styleId="30">
    <w:name w:val="heading 3"/>
    <w:basedOn w:val="a1"/>
    <w:next w:val="a1"/>
    <w:link w:val="31"/>
    <w:uiPriority w:val="9"/>
    <w:unhideWhenUsed/>
    <w:qFormat/>
    <w:rsid w:val="00453192"/>
    <w:pPr>
      <w:outlineLvl w:val="2"/>
    </w:pPr>
    <w:rPr>
      <w:rFonts w:ascii="Garamond" w:hAnsi="Garamond"/>
      <w:b/>
      <w:bCs w:val="0"/>
      <w:color w:val="4D0000"/>
      <w:sz w:val="24"/>
      <w:szCs w:val="21"/>
    </w:rPr>
  </w:style>
  <w:style w:type="paragraph" w:styleId="40">
    <w:name w:val="heading 4"/>
    <w:basedOn w:val="a1"/>
    <w:next w:val="a1"/>
    <w:link w:val="41"/>
    <w:uiPriority w:val="9"/>
    <w:unhideWhenUsed/>
    <w:qFormat/>
    <w:rsid w:val="007D371A"/>
    <w:pPr>
      <w:keepNext/>
      <w:keepLines/>
      <w:spacing w:before="40"/>
      <w:outlineLvl w:val="3"/>
    </w:pPr>
    <w:rPr>
      <w:rFonts w:asciiTheme="majorHAnsi" w:eastAsiaTheme="majorEastAsia" w:hAnsiTheme="majorHAnsi" w:cstheme="majorBidi"/>
      <w:i/>
      <w:iCs/>
      <w:sz w:val="22"/>
    </w:rPr>
  </w:style>
  <w:style w:type="paragraph" w:styleId="51">
    <w:name w:val="heading 5"/>
    <w:basedOn w:val="a1"/>
    <w:next w:val="a1"/>
    <w:link w:val="52"/>
    <w:uiPriority w:val="9"/>
    <w:unhideWhenUsed/>
    <w:qFormat/>
    <w:rsid w:val="007D371A"/>
    <w:pPr>
      <w:keepNext/>
      <w:keepLines/>
      <w:spacing w:before="40" w:after="0"/>
      <w:outlineLvl w:val="4"/>
    </w:pPr>
    <w:rPr>
      <w:rFonts w:asciiTheme="majorHAnsi" w:eastAsiaTheme="majorEastAsia" w:hAnsiTheme="majorHAnsi" w:cstheme="majorBidi"/>
      <w:b/>
      <w:color w:val="3D1109" w:themeColor="accent1" w:themeShade="B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FF25BA"/>
    <w:rPr>
      <w:rFonts w:asciiTheme="majorHAnsi" w:eastAsia="ヒラギノ角ゴ Pro W3" w:hAnsiTheme="majorHAnsi" w:cs="Calibri"/>
      <w:b/>
      <w:bCs/>
      <w:color w:val="4D0000"/>
      <w:sz w:val="36"/>
      <w:szCs w:val="36"/>
      <w:lang w:val="en-US" w:eastAsia="zh-CN"/>
    </w:rPr>
  </w:style>
  <w:style w:type="character" w:customStyle="1" w:styleId="21">
    <w:name w:val="Заголовок 2 Знак"/>
    <w:basedOn w:val="a3"/>
    <w:link w:val="20"/>
    <w:uiPriority w:val="9"/>
    <w:rsid w:val="005C357B"/>
    <w:rPr>
      <w:rFonts w:asciiTheme="majorHAnsi" w:eastAsia="ヒラギノ角ゴ Pro W3" w:hAnsiTheme="majorHAnsi" w:cs="Calibri"/>
      <w:b/>
      <w:smallCaps/>
      <w:color w:val="4D0000"/>
      <w:sz w:val="30"/>
      <w:szCs w:val="30"/>
      <w:lang w:val="en-US" w:eastAsia="ja-JP"/>
    </w:rPr>
  </w:style>
  <w:style w:type="character" w:customStyle="1" w:styleId="31">
    <w:name w:val="Заголовок 3 Знак"/>
    <w:basedOn w:val="a3"/>
    <w:link w:val="30"/>
    <w:uiPriority w:val="9"/>
    <w:rsid w:val="00453192"/>
    <w:rPr>
      <w:rFonts w:ascii="Garamond" w:hAnsi="Garamond"/>
      <w:b/>
      <w:bCs/>
      <w:color w:val="4D0000"/>
      <w:sz w:val="24"/>
      <w:lang w:val="en-US"/>
    </w:rPr>
  </w:style>
  <w:style w:type="character" w:customStyle="1" w:styleId="41">
    <w:name w:val="Заголовок 4 Знак"/>
    <w:basedOn w:val="a3"/>
    <w:link w:val="40"/>
    <w:uiPriority w:val="9"/>
    <w:rsid w:val="007D371A"/>
    <w:rPr>
      <w:rFonts w:asciiTheme="majorHAnsi" w:eastAsiaTheme="majorEastAsia" w:hAnsiTheme="majorHAnsi" w:cstheme="majorBidi"/>
      <w:bCs/>
      <w:i/>
      <w:iCs/>
      <w:sz w:val="22"/>
      <w:szCs w:val="20"/>
      <w:lang w:val="en-US" w:eastAsia="ja-JP"/>
    </w:rPr>
  </w:style>
  <w:style w:type="character" w:customStyle="1" w:styleId="52">
    <w:name w:val="Заголовок 5 Знак"/>
    <w:basedOn w:val="a3"/>
    <w:link w:val="51"/>
    <w:uiPriority w:val="9"/>
    <w:rsid w:val="007D371A"/>
    <w:rPr>
      <w:rFonts w:asciiTheme="majorHAnsi" w:eastAsiaTheme="majorEastAsia" w:hAnsiTheme="majorHAnsi" w:cstheme="majorBidi"/>
      <w:b/>
      <w:bCs/>
      <w:color w:val="3D1109" w:themeColor="accent1" w:themeShade="BF"/>
      <w:sz w:val="18"/>
      <w:szCs w:val="20"/>
      <w:lang w:val="en-US" w:eastAsia="ja-JP"/>
    </w:rPr>
  </w:style>
  <w:style w:type="paragraph" w:styleId="a6">
    <w:name w:val="Balloon Text"/>
    <w:basedOn w:val="a1"/>
    <w:link w:val="a7"/>
    <w:uiPriority w:val="99"/>
    <w:unhideWhenUsed/>
    <w:rsid w:val="001F1945"/>
    <w:rPr>
      <w:rFonts w:ascii="Segoe UI" w:hAnsi="Segoe UI" w:cs="Segoe UI"/>
      <w:szCs w:val="18"/>
    </w:rPr>
  </w:style>
  <w:style w:type="character" w:customStyle="1" w:styleId="a7">
    <w:name w:val="Текст у виносці Знак"/>
    <w:basedOn w:val="a3"/>
    <w:link w:val="a6"/>
    <w:uiPriority w:val="99"/>
    <w:rsid w:val="001F1945"/>
    <w:rPr>
      <w:rFonts w:ascii="Segoe UI" w:hAnsi="Segoe UI" w:cs="Segoe UI"/>
      <w:sz w:val="18"/>
      <w:szCs w:val="18"/>
    </w:rPr>
  </w:style>
  <w:style w:type="paragraph" w:customStyle="1" w:styleId="Heading1ToC">
    <w:name w:val="Heading 1 ToC"/>
    <w:basedOn w:val="1"/>
    <w:next w:val="BasicTextParagraph1"/>
    <w:link w:val="Heading1ToC0"/>
    <w:qFormat/>
    <w:rsid w:val="00C767AF"/>
    <w:rPr>
      <w:smallCaps/>
    </w:rPr>
  </w:style>
  <w:style w:type="paragraph" w:customStyle="1" w:styleId="BasicTextParagraph1">
    <w:name w:val="Basic Text Paragraph 1"/>
    <w:basedOn w:val="BasicText"/>
    <w:next w:val="BasicTextParagraph2"/>
    <w:qFormat/>
    <w:rsid w:val="001D04FD"/>
    <w:pPr>
      <w:spacing w:before="72" w:after="0"/>
    </w:pPr>
  </w:style>
  <w:style w:type="paragraph" w:customStyle="1" w:styleId="BasicText">
    <w:name w:val="Basic Text"/>
    <w:basedOn w:val="a1"/>
    <w:qFormat/>
    <w:rsid w:val="00D368BF"/>
    <w:rPr>
      <w:bCs w:val="0"/>
    </w:rPr>
  </w:style>
  <w:style w:type="paragraph" w:customStyle="1" w:styleId="BasicTextParagraph2">
    <w:name w:val="Basic Text Paragraph 2"/>
    <w:basedOn w:val="BasicTextIndent"/>
    <w:qFormat/>
    <w:rsid w:val="005F5BEF"/>
    <w:pPr>
      <w:spacing w:after="36"/>
    </w:pPr>
  </w:style>
  <w:style w:type="paragraph" w:customStyle="1" w:styleId="BasicTextIndent">
    <w:name w:val="Basic Text Indent"/>
    <w:basedOn w:val="BasicText"/>
    <w:qFormat/>
    <w:rsid w:val="00FF27B1"/>
    <w:pPr>
      <w:ind w:firstLine="288"/>
    </w:pPr>
  </w:style>
  <w:style w:type="character" w:customStyle="1" w:styleId="Heading1ToC0">
    <w:name w:val="Heading 1 ToC Знак"/>
    <w:basedOn w:val="a3"/>
    <w:link w:val="Heading1ToC"/>
    <w:rsid w:val="00A53F0C"/>
    <w:rPr>
      <w:rFonts w:asciiTheme="majorHAnsi" w:eastAsia="ヒラギノ角ゴ Pro W3" w:hAnsiTheme="majorHAnsi" w:cs="Calibri"/>
      <w:b/>
      <w:bCs w:val="0"/>
      <w:smallCaps w:val="0"/>
      <w:color w:val="4D0000"/>
      <w:sz w:val="36"/>
      <w:szCs w:val="36"/>
      <w:lang w:val="en-US" w:eastAsia="zh-CN"/>
    </w:rPr>
  </w:style>
  <w:style w:type="paragraph" w:customStyle="1" w:styleId="Heading2ToC">
    <w:name w:val="Heading 2 ToC"/>
    <w:basedOn w:val="20"/>
    <w:next w:val="BasicTextParagraph1"/>
    <w:qFormat/>
    <w:rsid w:val="001709F2"/>
  </w:style>
  <w:style w:type="paragraph" w:customStyle="1" w:styleId="Heading3ToC">
    <w:name w:val="Heading 3 ToC"/>
    <w:basedOn w:val="30"/>
    <w:next w:val="BasicTextParagraph1"/>
    <w:qFormat/>
    <w:rsid w:val="00F65DBD"/>
    <w:rPr>
      <w:rFonts w:asciiTheme="majorHAnsi" w:hAnsiTheme="majorHAnsi"/>
    </w:rPr>
  </w:style>
  <w:style w:type="paragraph" w:customStyle="1" w:styleId="DocumentAuthor">
    <w:name w:val="Document Author"/>
    <w:basedOn w:val="a1"/>
    <w:link w:val="DocumentAuthor0"/>
    <w:qFormat/>
    <w:rsid w:val="001709F2"/>
    <w:pPr>
      <w:jc w:val="center"/>
    </w:pPr>
    <w:rPr>
      <w:rFonts w:ascii="EB Garamond SemiBold" w:hAnsi="EB Garamond SemiBold"/>
      <w:b/>
      <w:color w:val="FFF2CC" w:themeColor="background1"/>
      <w:sz w:val="28"/>
      <w:szCs w:val="28"/>
    </w:rPr>
  </w:style>
  <w:style w:type="character" w:customStyle="1" w:styleId="DocumentAuthor0">
    <w:name w:val="Document Author Знак"/>
    <w:basedOn w:val="a3"/>
    <w:link w:val="DocumentAuthor"/>
    <w:rsid w:val="003C5294"/>
    <w:rPr>
      <w:rFonts w:ascii="EB Garamond SemiBold" w:eastAsia="ヒラギノ角ゴ Pro W3" w:hAnsi="EB Garamond SemiBold" w:cs="Calibri"/>
      <w:b/>
      <w:bCs/>
      <w:color w:val="FFF2CC" w:themeColor="background1"/>
      <w:sz w:val="28"/>
      <w:szCs w:val="28"/>
      <w:lang w:val="en-US" w:eastAsia="ja-JP"/>
    </w:rPr>
  </w:style>
  <w:style w:type="paragraph" w:styleId="a8">
    <w:name w:val="Title"/>
    <w:basedOn w:val="DocumentTitle"/>
    <w:next w:val="a1"/>
    <w:link w:val="a9"/>
    <w:uiPriority w:val="10"/>
    <w:qFormat/>
    <w:rsid w:val="00952333"/>
  </w:style>
  <w:style w:type="character" w:customStyle="1" w:styleId="a9">
    <w:name w:val="Назва Знак"/>
    <w:basedOn w:val="a3"/>
    <w:link w:val="a8"/>
    <w:uiPriority w:val="10"/>
    <w:rsid w:val="00952333"/>
    <w:rPr>
      <w:rFonts w:asciiTheme="majorHAnsi" w:eastAsiaTheme="majorEastAsia" w:hAnsiTheme="majorHAnsi" w:cstheme="majorBidi"/>
      <w:b/>
      <w:smallCaps/>
      <w:noProof/>
      <w:color w:val="E7E7E7" w:themeColor="text2" w:themeTint="1A"/>
      <w:sz w:val="72"/>
      <w:szCs w:val="72"/>
      <w:shd w:val="clear" w:color="auto" w:fill="000000" w:themeFill="text1"/>
      <w:lang w:val="en-US"/>
      <w14:textOutline w14:w="9525" w14:cap="rnd" w14:cmpd="sng" w14:algn="ctr">
        <w14:solidFill>
          <w14:schemeClr w14:val="bg1"/>
        </w14:solidFill>
        <w14:prstDash w14:val="solid"/>
        <w14:bevel/>
      </w14:textOutline>
    </w:rPr>
  </w:style>
  <w:style w:type="paragraph" w:styleId="aa">
    <w:name w:val="header"/>
    <w:basedOn w:val="a2"/>
    <w:link w:val="ab"/>
    <w:uiPriority w:val="99"/>
    <w:unhideWhenUsed/>
    <w:rsid w:val="00952333"/>
    <w:pPr>
      <w:tabs>
        <w:tab w:val="center" w:pos="4677"/>
        <w:tab w:val="right" w:pos="9355"/>
      </w:tabs>
    </w:pPr>
    <w:rPr>
      <w:rFonts w:ascii="Garamond" w:hAnsi="Garamond"/>
      <w:smallCaps/>
      <w:color w:val="FFC000" w:themeColor="accent2"/>
    </w:rPr>
  </w:style>
  <w:style w:type="character" w:customStyle="1" w:styleId="ab">
    <w:name w:val="Верхній колонтитул Знак"/>
    <w:basedOn w:val="a3"/>
    <w:link w:val="aa"/>
    <w:uiPriority w:val="99"/>
    <w:rsid w:val="00952333"/>
    <w:rPr>
      <w:rFonts w:ascii="Garamond" w:eastAsia="ヒラギノ角ゴ Pro W3" w:hAnsi="Garamond" w:cs="Calibri"/>
      <w:smallCaps/>
      <w:color w:val="FFC000" w:themeColor="accent2"/>
      <w:sz w:val="18"/>
      <w:szCs w:val="20"/>
      <w:lang w:val="en-US" w:eastAsia="zh-CN"/>
    </w:rPr>
  </w:style>
  <w:style w:type="paragraph" w:styleId="ac">
    <w:name w:val="footer"/>
    <w:basedOn w:val="a2"/>
    <w:link w:val="11"/>
    <w:uiPriority w:val="99"/>
    <w:unhideWhenUsed/>
    <w:rsid w:val="002B369A"/>
    <w:pPr>
      <w:tabs>
        <w:tab w:val="center" w:pos="4677"/>
        <w:tab w:val="right" w:pos="9355"/>
      </w:tabs>
    </w:pPr>
  </w:style>
  <w:style w:type="character" w:customStyle="1" w:styleId="11">
    <w:name w:val="Нижній колонтитул Знак1"/>
    <w:basedOn w:val="a3"/>
    <w:link w:val="ac"/>
    <w:uiPriority w:val="99"/>
    <w:rsid w:val="00952333"/>
    <w:rPr>
      <w:rFonts w:eastAsia="ヒラギノ角ゴ Pro W3" w:cs="Calibri"/>
      <w:sz w:val="18"/>
      <w:szCs w:val="20"/>
      <w:lang w:val="en-US" w:eastAsia="zh-CN"/>
    </w:rPr>
  </w:style>
  <w:style w:type="character" w:customStyle="1" w:styleId="ad">
    <w:name w:val="Нижній колонтитул Знак"/>
    <w:basedOn w:val="a3"/>
    <w:uiPriority w:val="99"/>
    <w:rsid w:val="00952333"/>
    <w:rPr>
      <w14:stylisticSets/>
    </w:rPr>
  </w:style>
  <w:style w:type="character" w:styleId="ae">
    <w:name w:val="Hyperlink"/>
    <w:basedOn w:val="a3"/>
    <w:uiPriority w:val="99"/>
    <w:unhideWhenUsed/>
    <w:rsid w:val="00267918"/>
    <w:rPr>
      <w:color w:val="023160" w:themeColor="hyperlink"/>
      <w:u w:val="single"/>
    </w:rPr>
  </w:style>
  <w:style w:type="character" w:styleId="af">
    <w:name w:val="Unresolved Mention"/>
    <w:basedOn w:val="a3"/>
    <w:uiPriority w:val="99"/>
    <w:unhideWhenUsed/>
    <w:rsid w:val="00267918"/>
    <w:rPr>
      <w:color w:val="605E5C"/>
      <w:shd w:val="clear" w:color="auto" w:fill="E1DFDD"/>
    </w:rPr>
  </w:style>
  <w:style w:type="character" w:styleId="af0">
    <w:name w:val="Book Title"/>
    <w:uiPriority w:val="33"/>
    <w:qFormat/>
    <w:rsid w:val="00F4030A"/>
  </w:style>
  <w:style w:type="paragraph" w:styleId="af1">
    <w:name w:val="caption"/>
    <w:basedOn w:val="a1"/>
    <w:next w:val="a1"/>
    <w:uiPriority w:val="35"/>
    <w:unhideWhenUsed/>
    <w:qFormat/>
    <w:rsid w:val="00267918"/>
    <w:pPr>
      <w:spacing w:after="200"/>
    </w:pPr>
    <w:rPr>
      <w:i/>
      <w:iCs/>
      <w:color w:val="181818" w:themeColor="text2"/>
      <w:szCs w:val="18"/>
    </w:rPr>
  </w:style>
  <w:style w:type="paragraph" w:styleId="af2">
    <w:name w:val="List Paragraph"/>
    <w:basedOn w:val="a1"/>
    <w:uiPriority w:val="34"/>
    <w:qFormat/>
    <w:rsid w:val="009D120A"/>
    <w:pPr>
      <w:ind w:left="720"/>
    </w:pPr>
  </w:style>
  <w:style w:type="paragraph" w:styleId="af3">
    <w:name w:val="No Spacing"/>
    <w:link w:val="af4"/>
    <w:uiPriority w:val="1"/>
    <w:qFormat/>
    <w:rsid w:val="00863156"/>
    <w:pPr>
      <w:spacing w:after="0"/>
      <w:contextualSpacing/>
    </w:pPr>
    <w:rPr>
      <w:sz w:val="20"/>
      <w:szCs w:val="20"/>
      <w:lang w:val="en-US"/>
    </w:rPr>
  </w:style>
  <w:style w:type="character" w:customStyle="1" w:styleId="af4">
    <w:name w:val="Без інтервалів Знак"/>
    <w:basedOn w:val="a3"/>
    <w:link w:val="af3"/>
    <w:uiPriority w:val="1"/>
    <w:rsid w:val="002377C1"/>
    <w:rPr>
      <w:sz w:val="20"/>
      <w:szCs w:val="20"/>
      <w:lang w:val="en-US"/>
    </w:rPr>
  </w:style>
  <w:style w:type="paragraph" w:customStyle="1" w:styleId="StatBlockBasicActionsHeaderVariant1">
    <w:name w:val="Stat Block Basic Actions Header Variant 1"/>
    <w:link w:val="StatBlockBasicActionsHeaderVariant10"/>
    <w:qFormat/>
    <w:rsid w:val="007F0921"/>
    <w:pPr>
      <w:pBdr>
        <w:bottom w:val="single" w:sz="12" w:space="1" w:color="C00000"/>
      </w:pBdr>
      <w:spacing w:after="0" w:line="259" w:lineRule="auto"/>
    </w:pPr>
    <w:rPr>
      <w:rFonts w:ascii="Philosopher" w:eastAsiaTheme="minorEastAsia" w:hAnsi="Philosopher" w:cs="Segoe UI Light"/>
      <w:noProof/>
      <w:color w:val="C00000"/>
      <w:sz w:val="24"/>
      <w:szCs w:val="24"/>
      <w:lang w:val="en-US" w:eastAsia="zh-CN"/>
    </w:rPr>
  </w:style>
  <w:style w:type="character" w:customStyle="1" w:styleId="StatBlockBasicActionsHeaderVariant10">
    <w:name w:val="Stat Block Basic Actions Header Variant 1 Знак"/>
    <w:basedOn w:val="a3"/>
    <w:link w:val="StatBlockBasicActionsHeaderVariant1"/>
    <w:rsid w:val="003C5294"/>
    <w:rPr>
      <w:rFonts w:ascii="Philosopher" w:eastAsiaTheme="minorEastAsia" w:hAnsi="Philosopher" w:cs="Segoe UI Light"/>
      <w:noProof/>
      <w:color w:val="C00000"/>
      <w:sz w:val="24"/>
      <w:szCs w:val="24"/>
      <w:lang w:val="en-US" w:eastAsia="zh-CN"/>
    </w:rPr>
  </w:style>
  <w:style w:type="table" w:customStyle="1" w:styleId="TableSimpleBlue">
    <w:name w:val="Table Simple Blue"/>
    <w:basedOn w:val="a4"/>
    <w:uiPriority w:val="99"/>
    <w:rsid w:val="00452A06"/>
    <w:pPr>
      <w:spacing w:after="0"/>
    </w:pPr>
    <w:tblPr>
      <w:tblStyleRowBandSize w:val="1"/>
    </w:tblPr>
    <w:tblStylePr w:type="firstRow">
      <w:tblPr/>
      <w:tcPr>
        <w:tcBorders>
          <w:top w:val="double" w:sz="4" w:space="0" w:color="53170D" w:themeColor="accent1"/>
          <w:left w:val="nil"/>
          <w:bottom w:val="nil"/>
          <w:right w:val="nil"/>
          <w:insideH w:val="nil"/>
          <w:insideV w:val="nil"/>
          <w:tl2br w:val="nil"/>
          <w:tr2bl w:val="nil"/>
        </w:tcBorders>
      </w:tcPr>
    </w:tblStylePr>
    <w:tblStylePr w:type="lastRow">
      <w:tblPr/>
      <w:tcPr>
        <w:tcBorders>
          <w:top w:val="nil"/>
          <w:left w:val="nil"/>
          <w:bottom w:val="double" w:sz="4" w:space="0" w:color="53170D" w:themeColor="accent1"/>
          <w:right w:val="nil"/>
          <w:insideH w:val="nil"/>
          <w:insideV w:val="nil"/>
          <w:tl2br w:val="nil"/>
          <w:tr2bl w:val="nil"/>
        </w:tcBorders>
      </w:tcPr>
    </w:tblStylePr>
    <w:tblStylePr w:type="band2Horz">
      <w:tblPr/>
      <w:tcPr>
        <w:shd w:val="clear" w:color="auto" w:fill="C8D9D8"/>
      </w:tcPr>
    </w:tblStylePr>
  </w:style>
  <w:style w:type="paragraph" w:customStyle="1" w:styleId="SidebarText">
    <w:name w:val="Sidebar Text"/>
    <w:basedOn w:val="SidebarTextRegular"/>
    <w:link w:val="SidebarText0"/>
    <w:rsid w:val="00A81815"/>
    <w:pPr>
      <w:spacing w:before="0" w:after="0"/>
    </w:pPr>
    <w:rPr>
      <w:color w:val="000000" w:themeColor="text1"/>
    </w:rPr>
  </w:style>
  <w:style w:type="paragraph" w:customStyle="1" w:styleId="SidebarTextRegular">
    <w:name w:val="Sidebar Text Regular"/>
    <w:basedOn w:val="BasicText"/>
    <w:next w:val="SidebarTextIndent"/>
    <w:qFormat/>
    <w:rsid w:val="001709F2"/>
    <w:pPr>
      <w:spacing w:before="60" w:line="252" w:lineRule="auto"/>
    </w:pPr>
    <w:rPr>
      <w:rFonts w:eastAsiaTheme="minorEastAsia" w:cs="Martel DemiBold"/>
      <w:bCs/>
      <w:iCs/>
      <w:w w:val="102"/>
      <w:szCs w:val="18"/>
      <w:lang w:eastAsia="zh-TW"/>
    </w:rPr>
  </w:style>
  <w:style w:type="paragraph" w:customStyle="1" w:styleId="SidebarTextIndent">
    <w:name w:val="Sidebar Text Indent"/>
    <w:basedOn w:val="SidebarTextRegular"/>
    <w:qFormat/>
    <w:rsid w:val="00C92BFA"/>
    <w:pPr>
      <w:spacing w:before="0" w:after="40"/>
      <w:ind w:firstLine="180"/>
    </w:pPr>
  </w:style>
  <w:style w:type="character" w:customStyle="1" w:styleId="SidebarText0">
    <w:name w:val="Sidebar Text Знак"/>
    <w:basedOn w:val="a3"/>
    <w:link w:val="SidebarText"/>
    <w:rsid w:val="003C5294"/>
    <w:rPr>
      <w:rFonts w:eastAsiaTheme="minorEastAsia" w:cs="Martel DemiBold"/>
      <w:bCs/>
      <w:iCs/>
      <w:color w:val="000000" w:themeColor="text1"/>
      <w:w w:val="102"/>
      <w:sz w:val="18"/>
      <w:szCs w:val="18"/>
      <w:lang w:val="en-US" w:eastAsia="zh-TW"/>
    </w:rPr>
  </w:style>
  <w:style w:type="paragraph" w:customStyle="1" w:styleId="BasicDnDSaveDC">
    <w:name w:val="Basic DnD Save DC"/>
    <w:basedOn w:val="BasicText"/>
    <w:next w:val="BasicText"/>
    <w:link w:val="BasicDnDSaveDC0"/>
    <w:autoRedefine/>
    <w:rsid w:val="00877218"/>
    <w:pPr>
      <w:jc w:val="center"/>
    </w:pPr>
    <w:rPr>
      <w:b/>
      <w:bCs/>
    </w:rPr>
  </w:style>
  <w:style w:type="character" w:customStyle="1" w:styleId="BasicDnDSaveDC0">
    <w:name w:val="Basic DnD Save DC Знак"/>
    <w:basedOn w:val="af5"/>
    <w:link w:val="BasicDnDSaveDC"/>
    <w:rsid w:val="001709F2"/>
    <w:rPr>
      <w:rFonts w:eastAsia="ヒラギノ角ゴ Pro W3" w:cstheme="minorBidi"/>
      <w:b/>
      <w:bCs/>
      <w:color w:val="000000"/>
      <w:sz w:val="18"/>
      <w:szCs w:val="20"/>
      <w:lang w:val="en-US" w:eastAsia="ja-JP"/>
    </w:rPr>
  </w:style>
  <w:style w:type="character" w:customStyle="1" w:styleId="af5">
    <w:name w:val="Список Знак"/>
    <w:basedOn w:val="a3"/>
    <w:link w:val="af6"/>
    <w:uiPriority w:val="99"/>
    <w:rsid w:val="00877218"/>
    <w:rPr>
      <w:sz w:val="20"/>
      <w:szCs w:val="20"/>
      <w:lang w:val="en-US"/>
    </w:rPr>
  </w:style>
  <w:style w:type="paragraph" w:styleId="af6">
    <w:name w:val="List"/>
    <w:basedOn w:val="a1"/>
    <w:link w:val="af5"/>
    <w:uiPriority w:val="99"/>
    <w:unhideWhenUsed/>
    <w:rsid w:val="003F3237"/>
    <w:pPr>
      <w:ind w:left="283" w:hanging="283"/>
    </w:pPr>
  </w:style>
  <w:style w:type="paragraph" w:customStyle="1" w:styleId="StatblockBasicActionHeader">
    <w:name w:val="Stat block Basic Action Header"/>
    <w:basedOn w:val="a1"/>
    <w:link w:val="StatblockBasicActionHeader0"/>
    <w:qFormat/>
    <w:rsid w:val="00086B1A"/>
    <w:pPr>
      <w:pBdr>
        <w:bottom w:val="single" w:sz="12" w:space="1" w:color="AC2F1B" w:themeColor="accent1" w:themeTint="BF"/>
      </w:pBdr>
    </w:pPr>
    <w:rPr>
      <w:rFonts w:ascii="Philosopher" w:hAnsi="Philosopher"/>
      <w:color w:val="BF8F00" w:themeColor="accent2" w:themeShade="BF"/>
      <w:sz w:val="24"/>
      <w:szCs w:val="24"/>
    </w:rPr>
  </w:style>
  <w:style w:type="character" w:customStyle="1" w:styleId="StatblockBasicActionHeader0">
    <w:name w:val="Stat block Basic Action Header Знак"/>
    <w:basedOn w:val="a3"/>
    <w:link w:val="StatblockBasicActionHeader"/>
    <w:rsid w:val="00086B1A"/>
    <w:rPr>
      <w:rFonts w:ascii="Philosopher" w:eastAsia="ヒラギノ角ゴ Pro W3" w:hAnsi="Philosopher" w:cs="Calibri"/>
      <w:bCs/>
      <w:color w:val="BF8F00" w:themeColor="accent2" w:themeShade="BF"/>
      <w:sz w:val="24"/>
      <w:szCs w:val="24"/>
      <w:lang w:val="en-US" w:eastAsia="ja-JP"/>
    </w:rPr>
  </w:style>
  <w:style w:type="paragraph" w:customStyle="1" w:styleId="StatBlockBasicTitle">
    <w:name w:val="Stat Block Basic Title"/>
    <w:basedOn w:val="Heading4ToC"/>
    <w:link w:val="StatBlockBasicTitle0"/>
    <w:qFormat/>
    <w:rsid w:val="00086B1A"/>
    <w:pPr>
      <w:spacing w:before="48"/>
      <w:outlineLvl w:val="9"/>
    </w:pPr>
    <w:rPr>
      <w:rFonts w:ascii="Philosopher" w:hAnsi="Philosopher" w:cstheme="minorHAnsi"/>
      <w:b/>
      <w:bCs w:val="0"/>
      <w:i w:val="0"/>
      <w:smallCaps/>
      <w:color w:val="806000" w:themeColor="accent2" w:themeShade="80"/>
      <w:sz w:val="24"/>
      <w:szCs w:val="34"/>
    </w:rPr>
  </w:style>
  <w:style w:type="paragraph" w:customStyle="1" w:styleId="Heading4ToC">
    <w:name w:val="Heading 4 ToC"/>
    <w:basedOn w:val="40"/>
    <w:next w:val="BasicTextParagraph1"/>
    <w:qFormat/>
    <w:rsid w:val="006F34CD"/>
  </w:style>
  <w:style w:type="character" w:customStyle="1" w:styleId="StatBlockBasicTitle0">
    <w:name w:val="Stat Block Basic Title Знак"/>
    <w:basedOn w:val="a3"/>
    <w:link w:val="StatBlockBasicTitle"/>
    <w:rsid w:val="00086B1A"/>
    <w:rPr>
      <w:rFonts w:ascii="Philosopher" w:eastAsiaTheme="majorEastAsia" w:hAnsi="Philosopher"/>
      <w:b/>
      <w:iCs/>
      <w:smallCaps/>
      <w:color w:val="806000" w:themeColor="accent2" w:themeShade="80"/>
      <w:sz w:val="24"/>
      <w:szCs w:val="34"/>
      <w:lang w:val="en-US" w:eastAsia="ja-JP"/>
    </w:rPr>
  </w:style>
  <w:style w:type="paragraph" w:customStyle="1" w:styleId="StatBlockBasicColored">
    <w:name w:val="Stat Block Basic Colored"/>
    <w:basedOn w:val="a1"/>
    <w:link w:val="StatBlockBasicColored0"/>
    <w:qFormat/>
    <w:rsid w:val="00FF245B"/>
    <w:pPr>
      <w:spacing w:after="80"/>
    </w:pPr>
    <w:rPr>
      <w:color w:val="752012" w:themeColor="accent1" w:themeTint="E6"/>
      <w:sz w:val="17"/>
      <w:szCs w:val="17"/>
    </w:rPr>
  </w:style>
  <w:style w:type="character" w:customStyle="1" w:styleId="StatBlockBasicColored0">
    <w:name w:val="Stat Block Basic Colored Знак"/>
    <w:basedOn w:val="a3"/>
    <w:link w:val="StatBlockBasicColored"/>
    <w:rsid w:val="00FF245B"/>
    <w:rPr>
      <w:rFonts w:eastAsia="ヒラギノ角ゴ Pro W3" w:cstheme="minorBidi"/>
      <w:color w:val="752012" w:themeColor="accent1" w:themeTint="E6"/>
      <w:sz w:val="17"/>
      <w:szCs w:val="17"/>
      <w:lang w:val="en-US" w:eastAsia="ja-JP"/>
    </w:rPr>
  </w:style>
  <w:style w:type="paragraph" w:customStyle="1" w:styleId="StatBlockBasic111">
    <w:name w:val="Stat Block Basic 111"/>
    <w:basedOn w:val="StatBlockBasicColored"/>
    <w:link w:val="StatBlockBasic1110"/>
    <w:rsid w:val="00FF245B"/>
    <w:pPr>
      <w:spacing w:line="264" w:lineRule="auto"/>
    </w:pPr>
    <w:rPr>
      <w:color w:val="AC2F1B" w:themeColor="accent1" w:themeTint="BF"/>
    </w:rPr>
  </w:style>
  <w:style w:type="character" w:customStyle="1" w:styleId="StatBlockBasic1110">
    <w:name w:val="Stat Block Basic 111 Знак"/>
    <w:basedOn w:val="StatBlockBasicColored0"/>
    <w:link w:val="StatBlockBasic111"/>
    <w:rsid w:val="003C5294"/>
    <w:rPr>
      <w:rFonts w:eastAsia="ヒラギノ角ゴ Pro W3" w:cs="Calibri"/>
      <w:bCs/>
      <w:color w:val="AC2F1B" w:themeColor="accent1" w:themeTint="BF"/>
      <w:sz w:val="17"/>
      <w:szCs w:val="17"/>
      <w:lang w:val="en-US" w:eastAsia="ja-JP"/>
    </w:rPr>
  </w:style>
  <w:style w:type="paragraph" w:customStyle="1" w:styleId="StatBlockBasicActionsHeaderVariant2">
    <w:name w:val="Stat Block Basic Actions Header Variant 2"/>
    <w:basedOn w:val="a1"/>
    <w:link w:val="StatBlockBasicActionsHeaderVariant20"/>
    <w:qFormat/>
    <w:rsid w:val="00086B1A"/>
    <w:pPr>
      <w:pBdr>
        <w:bottom w:val="threeDEngrave" w:sz="12" w:space="1" w:color="752012" w:themeColor="accent1" w:themeTint="E6"/>
      </w:pBdr>
    </w:pPr>
    <w:rPr>
      <w:rFonts w:ascii="Philosopher" w:hAnsi="Philosopher"/>
      <w:color w:val="806000" w:themeColor="accent2" w:themeShade="80"/>
      <w:sz w:val="24"/>
      <w:szCs w:val="24"/>
    </w:rPr>
  </w:style>
  <w:style w:type="character" w:customStyle="1" w:styleId="StatBlockBasicActionsHeaderVariant20">
    <w:name w:val="Stat Block Basic Actions Header Variant 2 Знак"/>
    <w:basedOn w:val="a3"/>
    <w:link w:val="StatBlockBasicActionsHeaderVariant2"/>
    <w:rsid w:val="00086B1A"/>
    <w:rPr>
      <w:rFonts w:ascii="Philosopher" w:eastAsia="ヒラギノ角ゴ Pro W3" w:hAnsi="Philosopher" w:cs="Calibri"/>
      <w:bCs/>
      <w:color w:val="806000" w:themeColor="accent2" w:themeShade="80"/>
      <w:sz w:val="24"/>
      <w:szCs w:val="24"/>
      <w:lang w:val="en-US" w:eastAsia="ja-JP"/>
    </w:rPr>
  </w:style>
  <w:style w:type="table" w:customStyle="1" w:styleId="TableCoreGreenSpelllist">
    <w:name w:val="Table Core Green Spell list"/>
    <w:basedOn w:val="a4"/>
    <w:uiPriority w:val="99"/>
    <w:rsid w:val="003C5294"/>
    <w:pPr>
      <w:spacing w:before="20" w:after="20"/>
    </w:pPr>
    <w:rPr>
      <w:rFonts w:cstheme="minorBidi"/>
      <w:sz w:val="18"/>
      <w:szCs w:val="24"/>
      <w:lang w:val="en-US"/>
    </w:rPr>
    <w:tblPr>
      <w:tblStyleRowBandSize w:val="1"/>
      <w:tblStyleColBandSize w:val="1"/>
    </w:tblPr>
    <w:tcPr>
      <w:shd w:val="clear" w:color="auto" w:fill="auto"/>
    </w:tcPr>
    <w:tblStylePr w:type="firstRow">
      <w:pPr>
        <w:wordWrap/>
        <w:spacing w:beforeLines="0" w:before="0" w:beforeAutospacing="0" w:afterLines="0" w:after="0" w:afterAutospacing="0" w:line="240" w:lineRule="auto"/>
        <w:ind w:leftChars="0" w:left="0" w:rightChars="0" w:right="0" w:firstLineChars="0" w:firstLine="0"/>
        <w:jc w:val="both"/>
        <w:textboxTightWrap w:val="firstLineOnly"/>
        <w:outlineLvl w:val="9"/>
      </w:pPr>
      <w:rPr>
        <w:rFonts w:asciiTheme="minorHAnsi" w:hAnsiTheme="minorHAnsi"/>
        <w:b/>
        <w:i w:val="0"/>
        <w:caps w:val="0"/>
        <w:smallCaps w:val="0"/>
        <w:strike w:val="0"/>
        <w:dstrike w:val="0"/>
        <w:vanish w:val="0"/>
        <w:color w:val="auto"/>
        <w:sz w:val="18"/>
        <w:u w:val="none"/>
        <w:vertAlign w:val="baseline"/>
      </w:rPr>
    </w:tblStylePr>
    <w:tblStylePr w:type="band1Horz">
      <w:rPr>
        <w:sz w:val="18"/>
      </w:rPr>
    </w:tblStylePr>
    <w:tblStylePr w:type="band2Horz">
      <w:rPr>
        <w:sz w:val="18"/>
      </w:rPr>
      <w:tblPr/>
      <w:tcPr>
        <w:shd w:val="clear" w:color="auto" w:fill="A8D08D" w:themeFill="accent4" w:themeFillTint="99"/>
      </w:tcPr>
    </w:tblStylePr>
  </w:style>
  <w:style w:type="paragraph" w:customStyle="1" w:styleId="BoxedtextAloud">
    <w:name w:val="Boxed text Aloud"/>
    <w:basedOn w:val="BasicText"/>
    <w:qFormat/>
    <w:rsid w:val="001D04F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V1">
    <w:name w:val="Boxed text V1"/>
    <w:basedOn w:val="BasicText"/>
    <w:qFormat/>
    <w:rsid w:val="00F30841"/>
    <w:pPr>
      <w:pBdr>
        <w:left w:val="triple" w:sz="4" w:space="4" w:color="auto"/>
        <w:right w:val="triple" w:sz="4" w:space="4" w:color="auto"/>
      </w:pBdr>
      <w:shd w:val="clear" w:color="auto" w:fill="FFFFCC"/>
      <w:spacing w:after="120"/>
      <w:ind w:left="180" w:right="300"/>
    </w:pPr>
    <w:rPr>
      <w:color w:val="000000" w:themeColor="text1"/>
      <w:szCs w:val="24"/>
    </w:rPr>
  </w:style>
  <w:style w:type="paragraph" w:customStyle="1" w:styleId="StatBlockBasicRegular">
    <w:name w:val="Stat Block Basic Regular"/>
    <w:basedOn w:val="BasicText"/>
    <w:qFormat/>
    <w:rsid w:val="00BC411B"/>
    <w:pPr>
      <w:spacing w:after="0"/>
    </w:pPr>
    <w:rPr>
      <w:rFonts w:ascii="Philosopher" w:hAnsi="Philosopher"/>
      <w:szCs w:val="16"/>
    </w:rPr>
  </w:style>
  <w:style w:type="paragraph" w:customStyle="1" w:styleId="StatBlockBasicActionsHeaderVariant3">
    <w:name w:val="Stat Block Basic Actions Header Variant 3"/>
    <w:basedOn w:val="StatBlockBasicActionsHeaderVariant2"/>
    <w:next w:val="StatBlockBasicRegular"/>
    <w:qFormat/>
    <w:rsid w:val="00BC411B"/>
    <w:pPr>
      <w:pBdr>
        <w:bottom w:val="single" w:sz="12" w:space="1" w:color="9C2B1B"/>
      </w:pBdr>
    </w:pPr>
    <w:rPr>
      <w:b/>
      <w:color w:val="C00000"/>
    </w:rPr>
  </w:style>
  <w:style w:type="paragraph" w:customStyle="1" w:styleId="StatBlockBasicBulleted">
    <w:name w:val="Stat Block Basic Bulleted"/>
    <w:basedOn w:val="StatBlockBasicRegular"/>
    <w:qFormat/>
    <w:rsid w:val="002A2F28"/>
    <w:pPr>
      <w:numPr>
        <w:numId w:val="15"/>
      </w:numPr>
      <w:tabs>
        <w:tab w:val="left" w:pos="216"/>
      </w:tabs>
    </w:pPr>
  </w:style>
  <w:style w:type="character" w:customStyle="1" w:styleId="PlaytestStatBlockInlineSubhead">
    <w:name w:val="Playtest Stat Block Inline Subhead"/>
    <w:qFormat/>
    <w:rsid w:val="00C158AC"/>
    <w:rPr>
      <w:b/>
      <w:bCs/>
      <w:i/>
      <w:iCs/>
    </w:rPr>
  </w:style>
  <w:style w:type="paragraph" w:customStyle="1" w:styleId="StatBlockBasicActionsHeaderVariant7">
    <w:name w:val="Stat Block Basic Actions Header Variant 7"/>
    <w:basedOn w:val="a1"/>
    <w:next w:val="StatBlockBasicText1"/>
    <w:qFormat/>
    <w:rsid w:val="003C5294"/>
    <w:pPr>
      <w:keepLines/>
      <w:spacing w:after="0"/>
      <w:ind w:left="192" w:hanging="192"/>
    </w:pPr>
    <w:rPr>
      <w:rFonts w:ascii="Philosopher" w:hAnsi="Philosopher"/>
      <w:b/>
      <w:color w:val="943634"/>
      <w:sz w:val="24"/>
      <w:szCs w:val="24"/>
    </w:rPr>
  </w:style>
  <w:style w:type="paragraph" w:customStyle="1" w:styleId="StatBlockBasicText1">
    <w:name w:val="Stat Block Basic Text 1"/>
    <w:next w:val="StatBlockBasicText2"/>
    <w:uiPriority w:val="99"/>
    <w:qFormat/>
    <w:rsid w:val="00BC411B"/>
    <w:pPr>
      <w:tabs>
        <w:tab w:val="left" w:pos="187"/>
      </w:tabs>
      <w:spacing w:before="60" w:after="0" w:line="264" w:lineRule="auto"/>
    </w:pPr>
    <w:rPr>
      <w:rFonts w:ascii="Philosopher" w:eastAsia="ヒラギノ角ゴ Pro W3" w:hAnsi="Philosopher" w:cs="Arial"/>
      <w:color w:val="000000"/>
      <w:sz w:val="18"/>
      <w:szCs w:val="16"/>
      <w:lang w:val="en-US" w:eastAsia="ja-JP"/>
    </w:rPr>
  </w:style>
  <w:style w:type="paragraph" w:customStyle="1" w:styleId="StatBlockBasicText2">
    <w:name w:val="Stat Block Basic Text 2"/>
    <w:basedOn w:val="StatBlockBasicText1"/>
    <w:qFormat/>
    <w:rsid w:val="009030E8"/>
    <w:pPr>
      <w:spacing w:before="0"/>
      <w:ind w:firstLine="180"/>
    </w:pPr>
  </w:style>
  <w:style w:type="character" w:customStyle="1" w:styleId="PlaytestStatBlockInlineSubhead2">
    <w:name w:val="Playtest Stat Block Inline Subhead2"/>
    <w:basedOn w:val="a3"/>
    <w:qFormat/>
    <w:rsid w:val="001709F2"/>
    <w:rPr>
      <w:rFonts w:ascii="Cambria" w:hAnsi="Cambria"/>
      <w:b/>
      <w:i/>
      <w:caps w:val="0"/>
      <w:smallCaps w:val="0"/>
      <w:strike w:val="0"/>
      <w:dstrike w:val="0"/>
      <w:vanish w:val="0"/>
      <w:color w:val="auto"/>
      <w:sz w:val="20"/>
      <w:vertAlign w:val="baseline"/>
    </w:rPr>
  </w:style>
  <w:style w:type="paragraph" w:customStyle="1" w:styleId="TableText">
    <w:name w:val="Table Text"/>
    <w:basedOn w:val="BasicText"/>
    <w:link w:val="TableTextChar"/>
    <w:qFormat/>
    <w:rsid w:val="006553F6"/>
    <w:pPr>
      <w:spacing w:after="0"/>
    </w:pPr>
    <w:rPr>
      <w:sz w:val="16"/>
      <w:szCs w:val="19"/>
    </w:rPr>
  </w:style>
  <w:style w:type="character" w:customStyle="1" w:styleId="TableTextChar">
    <w:name w:val="Table Text Char"/>
    <w:basedOn w:val="a3"/>
    <w:link w:val="TableText"/>
    <w:rsid w:val="001709F2"/>
    <w:rPr>
      <w:rFonts w:eastAsia="ヒラギノ角ゴ Pro W3" w:cstheme="minorBidi"/>
      <w:color w:val="000000"/>
      <w:sz w:val="16"/>
      <w:szCs w:val="19"/>
      <w:lang w:val="en-US" w:eastAsia="ja-JP"/>
    </w:rPr>
  </w:style>
  <w:style w:type="paragraph" w:customStyle="1" w:styleId="DocumentCredits">
    <w:name w:val="Document Credits"/>
    <w:basedOn w:val="BasicText"/>
    <w:qFormat/>
    <w:rsid w:val="003A3C4A"/>
    <w:pPr>
      <w:suppressLineNumbers/>
      <w:tabs>
        <w:tab w:val="left" w:pos="567"/>
      </w:tabs>
      <w:ind w:left="396" w:hanging="396"/>
    </w:pPr>
  </w:style>
  <w:style w:type="paragraph" w:customStyle="1" w:styleId="HANDOUTHandwrittenNote1">
    <w:name w:val="HANDOUT Handwritten Note 1"/>
    <w:basedOn w:val="BasicText"/>
    <w:qFormat/>
    <w:rsid w:val="003A3C4A"/>
    <w:rPr>
      <w:rFonts w:ascii="Calligrapher" w:hAnsi="Calligrapher"/>
      <w:sz w:val="20"/>
      <w:szCs w:val="22"/>
    </w:rPr>
  </w:style>
  <w:style w:type="paragraph" w:customStyle="1" w:styleId="DocumentLegalese">
    <w:name w:val="Document Legalese"/>
    <w:basedOn w:val="BasicText"/>
    <w:qFormat/>
    <w:rsid w:val="006553F6"/>
    <w:rPr>
      <w:rFonts w:ascii="Calibri" w:hAnsi="Calibri"/>
      <w:sz w:val="12"/>
      <w:szCs w:val="12"/>
    </w:rPr>
  </w:style>
  <w:style w:type="character" w:styleId="af7">
    <w:name w:val="annotation reference"/>
    <w:basedOn w:val="a3"/>
    <w:uiPriority w:val="99"/>
    <w:unhideWhenUsed/>
    <w:rsid w:val="00CB3842"/>
    <w:rPr>
      <w:sz w:val="16"/>
      <w:szCs w:val="16"/>
    </w:rPr>
  </w:style>
  <w:style w:type="paragraph" w:styleId="af8">
    <w:name w:val="annotation text"/>
    <w:basedOn w:val="a1"/>
    <w:link w:val="af9"/>
    <w:uiPriority w:val="99"/>
    <w:unhideWhenUsed/>
    <w:rsid w:val="00CB3842"/>
  </w:style>
  <w:style w:type="character" w:customStyle="1" w:styleId="af9">
    <w:name w:val="Текст примітки Знак"/>
    <w:basedOn w:val="a3"/>
    <w:link w:val="af8"/>
    <w:uiPriority w:val="99"/>
    <w:rsid w:val="00CB3842"/>
    <w:rPr>
      <w:sz w:val="20"/>
      <w:szCs w:val="20"/>
      <w:lang w:val="en-US"/>
    </w:rPr>
  </w:style>
  <w:style w:type="paragraph" w:styleId="afa">
    <w:name w:val="annotation subject"/>
    <w:basedOn w:val="af8"/>
    <w:next w:val="af8"/>
    <w:link w:val="afb"/>
    <w:uiPriority w:val="99"/>
    <w:unhideWhenUsed/>
    <w:rsid w:val="00CB3842"/>
    <w:rPr>
      <w:b/>
      <w:bCs w:val="0"/>
    </w:rPr>
  </w:style>
  <w:style w:type="character" w:customStyle="1" w:styleId="afb">
    <w:name w:val="Тема примітки Знак"/>
    <w:basedOn w:val="af9"/>
    <w:link w:val="afa"/>
    <w:uiPriority w:val="99"/>
    <w:rsid w:val="00CB3842"/>
    <w:rPr>
      <w:b/>
      <w:bCs/>
      <w:sz w:val="20"/>
      <w:szCs w:val="20"/>
      <w:lang w:val="en-US"/>
    </w:rPr>
  </w:style>
  <w:style w:type="paragraph" w:customStyle="1" w:styleId="12">
    <w:name w:val="Стиль1"/>
    <w:basedOn w:val="a1"/>
    <w:link w:val="13"/>
    <w:rsid w:val="00E620EF"/>
    <w:rPr>
      <w:rFonts w:ascii="Garamond" w:hAnsi="Garamond"/>
      <w:b/>
      <w:bCs w:val="0"/>
      <w:color w:val="4D0000"/>
      <w:sz w:val="34"/>
      <w:szCs w:val="30"/>
    </w:rPr>
  </w:style>
  <w:style w:type="character" w:customStyle="1" w:styleId="13">
    <w:name w:val="Стиль1 Знак"/>
    <w:basedOn w:val="a3"/>
    <w:link w:val="12"/>
    <w:rsid w:val="00E620EF"/>
    <w:rPr>
      <w:rFonts w:ascii="Garamond" w:hAnsi="Garamond"/>
      <w:b/>
      <w:bCs/>
      <w:color w:val="4D0000"/>
      <w:sz w:val="34"/>
      <w:szCs w:val="30"/>
      <w:lang w:val="en-US"/>
    </w:rPr>
  </w:style>
  <w:style w:type="paragraph" w:customStyle="1" w:styleId="TableHeader">
    <w:name w:val="Table Header"/>
    <w:basedOn w:val="TableText"/>
    <w:qFormat/>
    <w:rsid w:val="001709F2"/>
    <w:rPr>
      <w:b/>
      <w:sz w:val="18"/>
      <w:szCs w:val="17"/>
    </w:rPr>
  </w:style>
  <w:style w:type="character" w:styleId="afc">
    <w:name w:val="Subtle Emphasis"/>
    <w:basedOn w:val="a3"/>
    <w:uiPriority w:val="19"/>
    <w:qFormat/>
    <w:rsid w:val="003A16D8"/>
    <w:rPr>
      <w:i/>
      <w:iCs/>
      <w:color w:val="404040" w:themeColor="text1" w:themeTint="BF"/>
    </w:rPr>
  </w:style>
  <w:style w:type="character" w:styleId="afd">
    <w:name w:val="Emphasis"/>
    <w:basedOn w:val="a3"/>
    <w:uiPriority w:val="20"/>
    <w:qFormat/>
    <w:rsid w:val="003A16D8"/>
    <w:rPr>
      <w:i/>
      <w:iCs/>
    </w:rPr>
  </w:style>
  <w:style w:type="character" w:styleId="afe">
    <w:name w:val="Intense Emphasis"/>
    <w:basedOn w:val="a3"/>
    <w:uiPriority w:val="21"/>
    <w:qFormat/>
    <w:rsid w:val="007D371A"/>
    <w:rPr>
      <w:i/>
      <w:iCs/>
      <w:color w:val="53170D" w:themeColor="accent1"/>
    </w:rPr>
  </w:style>
  <w:style w:type="character" w:styleId="aff">
    <w:name w:val="Strong"/>
    <w:basedOn w:val="a3"/>
    <w:uiPriority w:val="22"/>
    <w:qFormat/>
    <w:rsid w:val="003A16D8"/>
    <w:rPr>
      <w:b/>
      <w:bCs/>
    </w:rPr>
  </w:style>
  <w:style w:type="paragraph" w:styleId="aff0">
    <w:name w:val="Quote"/>
    <w:basedOn w:val="a1"/>
    <w:next w:val="a1"/>
    <w:link w:val="aff1"/>
    <w:uiPriority w:val="29"/>
    <w:qFormat/>
    <w:rsid w:val="003A16D8"/>
    <w:pPr>
      <w:spacing w:before="200" w:after="160"/>
      <w:ind w:left="864" w:right="864"/>
      <w:jc w:val="center"/>
    </w:pPr>
    <w:rPr>
      <w:i/>
      <w:iCs/>
      <w:color w:val="404040" w:themeColor="text1" w:themeTint="BF"/>
    </w:rPr>
  </w:style>
  <w:style w:type="character" w:customStyle="1" w:styleId="aff1">
    <w:name w:val="Цитата Знак"/>
    <w:basedOn w:val="a3"/>
    <w:link w:val="aff0"/>
    <w:uiPriority w:val="29"/>
    <w:rsid w:val="003A16D8"/>
    <w:rPr>
      <w:i/>
      <w:iCs/>
      <w:color w:val="404040" w:themeColor="text1" w:themeTint="BF"/>
      <w:sz w:val="20"/>
      <w:szCs w:val="20"/>
      <w:lang w:val="en-US"/>
    </w:rPr>
  </w:style>
  <w:style w:type="paragraph" w:styleId="aff2">
    <w:name w:val="Intense Quote"/>
    <w:basedOn w:val="a1"/>
    <w:next w:val="a1"/>
    <w:link w:val="aff3"/>
    <w:uiPriority w:val="30"/>
    <w:qFormat/>
    <w:rsid w:val="003A16D8"/>
    <w:pPr>
      <w:pBdr>
        <w:top w:val="single" w:sz="4" w:space="10" w:color="53170D" w:themeColor="accent1"/>
        <w:bottom w:val="single" w:sz="4" w:space="10" w:color="53170D" w:themeColor="accent1"/>
      </w:pBdr>
      <w:spacing w:before="360" w:after="360"/>
      <w:ind w:left="864" w:right="864"/>
      <w:jc w:val="center"/>
    </w:pPr>
    <w:rPr>
      <w:i/>
      <w:iCs/>
      <w:color w:val="53170D" w:themeColor="accent1"/>
    </w:rPr>
  </w:style>
  <w:style w:type="character" w:customStyle="1" w:styleId="aff3">
    <w:name w:val="Насичена цитата Знак"/>
    <w:basedOn w:val="a3"/>
    <w:link w:val="aff2"/>
    <w:uiPriority w:val="30"/>
    <w:rsid w:val="003A16D8"/>
    <w:rPr>
      <w:i/>
      <w:iCs/>
      <w:color w:val="53170D" w:themeColor="accent1"/>
      <w:sz w:val="20"/>
      <w:szCs w:val="20"/>
      <w:lang w:val="en-US"/>
    </w:rPr>
  </w:style>
  <w:style w:type="character" w:styleId="aff4">
    <w:name w:val="Intense Reference"/>
    <w:basedOn w:val="a3"/>
    <w:uiPriority w:val="32"/>
    <w:qFormat/>
    <w:rsid w:val="007D371A"/>
    <w:rPr>
      <w:b/>
      <w:bCs/>
      <w:caps w:val="0"/>
      <w:smallCaps/>
      <w:vanish w:val="0"/>
      <w:color w:val="752012" w:themeColor="accent1" w:themeTint="E6"/>
      <w:spacing w:val="5"/>
    </w:rPr>
  </w:style>
  <w:style w:type="paragraph" w:styleId="aff5">
    <w:name w:val="Bibliography"/>
    <w:basedOn w:val="a1"/>
    <w:next w:val="a1"/>
    <w:uiPriority w:val="37"/>
    <w:unhideWhenUsed/>
    <w:rsid w:val="003A16D8"/>
  </w:style>
  <w:style w:type="paragraph" w:customStyle="1" w:styleId="StatBlockBasicActionsHeaderVariant4">
    <w:name w:val="Stat Block Basic Actions Header Variant 4"/>
    <w:basedOn w:val="a1"/>
    <w:next w:val="StatBlockBasicText1"/>
    <w:uiPriority w:val="99"/>
    <w:qFormat/>
    <w:rsid w:val="00302071"/>
    <w:pPr>
      <w:keepNext/>
      <w:pBdr>
        <w:bottom w:val="single" w:sz="12" w:space="0" w:color="BF8F00" w:themeColor="accent2" w:themeShade="BF"/>
      </w:pBdr>
      <w:spacing w:before="180" w:after="60" w:line="230" w:lineRule="exact"/>
    </w:pPr>
    <w:rPr>
      <w:rFonts w:ascii="Philosopher" w:hAnsi="Philosopher" w:cs="Martel DemiBold"/>
      <w:bCs w:val="0"/>
      <w:smallCaps/>
      <w:color w:val="53170D" w:themeColor="accent1"/>
      <w:w w:val="102"/>
      <w:sz w:val="24"/>
      <w:szCs w:val="24"/>
    </w:rPr>
  </w:style>
  <w:style w:type="character" w:customStyle="1" w:styleId="StatBlockBasicLabel">
    <w:name w:val="Stat Block Basic Label"/>
    <w:basedOn w:val="a3"/>
    <w:uiPriority w:val="1"/>
    <w:qFormat/>
    <w:rsid w:val="00086B1A"/>
    <w:rPr>
      <w:rFonts w:ascii="Philosopher" w:hAnsi="Philosopher"/>
      <w:b/>
      <w:color w:val="BF8F00" w:themeColor="accent2" w:themeShade="BF"/>
      <w:sz w:val="18"/>
    </w:rPr>
  </w:style>
  <w:style w:type="character" w:styleId="aff6">
    <w:name w:val="Placeholder Text"/>
    <w:basedOn w:val="a3"/>
    <w:uiPriority w:val="99"/>
    <w:semiHidden/>
    <w:rsid w:val="00DD5C7E"/>
    <w:rPr>
      <w:color w:val="808080"/>
    </w:rPr>
  </w:style>
  <w:style w:type="table" w:customStyle="1" w:styleId="PlaytestSmallTableFormat">
    <w:name w:val="Playtest Small Table Format"/>
    <w:basedOn w:val="a4"/>
    <w:uiPriority w:val="99"/>
    <w:rsid w:val="00A0256C"/>
    <w:pPr>
      <w:spacing w:after="0"/>
      <w:jc w:val="center"/>
    </w:pPr>
    <w:rPr>
      <w:rFonts w:cstheme="minorBidi"/>
      <w:sz w:val="18"/>
      <w:szCs w:val="22"/>
      <w:lang w:val="en-US"/>
    </w:rPr>
    <w:tblPr>
      <w:tblStyleRowBandSize w:val="1"/>
    </w:tblPr>
    <w:tcPr>
      <w:shd w:val="clear" w:color="auto" w:fill="auto"/>
    </w:tcPr>
    <w:tblStylePr w:type="firstRow">
      <w:pPr>
        <w:jc w:val="center"/>
      </w:pPr>
      <w:rPr>
        <w:rFonts w:asciiTheme="minorHAnsi" w:hAnsiTheme="minorHAnsi"/>
        <w:b/>
        <w:color w:val="F2F2F2" w:themeColor="accent6"/>
        <w:sz w:val="20"/>
      </w:rPr>
      <w:tblPr/>
      <w:tcPr>
        <w:shd w:val="clear" w:color="auto" w:fill="2E2200" w:themeFill="background1" w:themeFillShade="1A"/>
      </w:tcPr>
    </w:tblStylePr>
    <w:tblStylePr w:type="firstCol">
      <w:pPr>
        <w:jc w:val="center"/>
      </w:pPr>
    </w:tblStylePr>
    <w:tblStylePr w:type="band2Horz">
      <w:tblPr/>
      <w:tcPr>
        <w:shd w:val="clear" w:color="auto" w:fill="FFF2CC" w:themeFill="background1"/>
      </w:tcPr>
    </w:tblStylePr>
    <w:tblStylePr w:type="nwCell">
      <w:pPr>
        <w:jc w:val="center"/>
      </w:pPr>
    </w:tblStylePr>
  </w:style>
  <w:style w:type="table" w:customStyle="1" w:styleId="TableCoreClass">
    <w:name w:val="Table Core Class"/>
    <w:basedOn w:val="a4"/>
    <w:uiPriority w:val="99"/>
    <w:rsid w:val="00996121"/>
    <w:pPr>
      <w:spacing w:after="0"/>
      <w:jc w:val="center"/>
    </w:pPr>
    <w:rPr>
      <w:rFonts w:cstheme="minorBidi"/>
      <w:sz w:val="18"/>
      <w:szCs w:val="22"/>
      <w:lang w:val="en-US"/>
    </w:rPr>
    <w:tblPr>
      <w:tblStyleRowBandSize w:val="1"/>
    </w:tblPr>
    <w:tcPr>
      <w:shd w:val="clear" w:color="auto" w:fill="auto"/>
    </w:tcPr>
    <w:tblStylePr w:type="firstRow">
      <w:rPr>
        <w:b w:val="0"/>
      </w:rPr>
    </w:tblStylePr>
    <w:tblStylePr w:type="firstCol">
      <w:pPr>
        <w:jc w:val="left"/>
      </w:pPr>
    </w:tblStylePr>
    <w:tblStylePr w:type="band2Horz">
      <w:tblPr/>
      <w:tcPr>
        <w:shd w:val="clear" w:color="auto" w:fill="CEE4AA"/>
      </w:tcPr>
    </w:tblStylePr>
  </w:style>
  <w:style w:type="paragraph" w:customStyle="1" w:styleId="PlaytestWarningText">
    <w:name w:val="Playtest Warning Text"/>
    <w:basedOn w:val="a1"/>
    <w:link w:val="PlaytestWarningText0"/>
    <w:qFormat/>
    <w:rsid w:val="004F4EBB"/>
    <w:pPr>
      <w:shd w:val="clear" w:color="auto" w:fill="E6E6E6"/>
      <w:spacing w:after="120" w:line="259" w:lineRule="auto"/>
    </w:pPr>
    <w:rPr>
      <w:rFonts w:ascii="Cambria" w:hAnsi="Cambria"/>
    </w:rPr>
  </w:style>
  <w:style w:type="character" w:customStyle="1" w:styleId="PlaytestWarningText0">
    <w:name w:val="Playtest Warning Text Знак"/>
    <w:basedOn w:val="a3"/>
    <w:link w:val="PlaytestWarningText"/>
    <w:rsid w:val="003C5294"/>
    <w:rPr>
      <w:rFonts w:ascii="Cambria" w:eastAsia="ヒラギノ角ゴ Pro W3" w:hAnsi="Cambria" w:cs="Calibri"/>
      <w:bCs/>
      <w:sz w:val="18"/>
      <w:szCs w:val="20"/>
      <w:shd w:val="clear" w:color="auto" w:fill="E6E6E6"/>
      <w:lang w:val="en-US" w:eastAsia="ja-JP"/>
    </w:rPr>
  </w:style>
  <w:style w:type="paragraph" w:customStyle="1" w:styleId="PlaytestHeading1">
    <w:name w:val="Playtest Heading 1"/>
    <w:basedOn w:val="Heading1ToC"/>
    <w:next w:val="BasicTextParagraph1"/>
    <w:link w:val="PlaytestHeading10"/>
    <w:rsid w:val="001709F2"/>
    <w:pPr>
      <w:shd w:val="clear" w:color="auto" w:fill="E6E6E6"/>
      <w:spacing w:before="168"/>
    </w:pPr>
    <w:rPr>
      <w:rFonts w:ascii="Cambria" w:hAnsi="Cambria" w:cstheme="minorHAnsi"/>
      <w:bCs w:val="0"/>
      <w:smallCaps w:val="0"/>
      <w:color w:val="000000"/>
    </w:rPr>
  </w:style>
  <w:style w:type="character" w:customStyle="1" w:styleId="PlaytestHeading10">
    <w:name w:val="Playtest Heading 1 Знак"/>
    <w:basedOn w:val="21"/>
    <w:link w:val="PlaytestHeading1"/>
    <w:rsid w:val="003C5294"/>
    <w:rPr>
      <w:rFonts w:ascii="Cambria" w:eastAsia="ヒラギノ角ゴ Pro W3" w:hAnsi="Cambria" w:cs="Calibri"/>
      <w:b/>
      <w:bCs w:val="0"/>
      <w:smallCaps/>
      <w:color w:val="000000"/>
      <w:sz w:val="36"/>
      <w:szCs w:val="36"/>
      <w:shd w:val="clear" w:color="auto" w:fill="E6E6E6"/>
      <w:lang w:val="en-US" w:eastAsia="zh-CN"/>
    </w:rPr>
  </w:style>
  <w:style w:type="paragraph" w:customStyle="1" w:styleId="BoxedTextNotes">
    <w:name w:val="Boxed Text Notes"/>
    <w:basedOn w:val="BasicText"/>
    <w:link w:val="BoxedTextNotes0"/>
    <w:qFormat/>
    <w:rsid w:val="00512899"/>
    <w:pPr>
      <w:pBdr>
        <w:top w:val="threeDEmboss" w:sz="12" w:space="1" w:color="806000" w:themeColor="accent2" w:themeShade="80"/>
        <w:left w:val="threeDEmboss" w:sz="12" w:space="4" w:color="806000" w:themeColor="accent2" w:themeShade="80"/>
        <w:bottom w:val="threeDEmboss" w:sz="12" w:space="1" w:color="806000" w:themeColor="accent2" w:themeShade="80"/>
        <w:right w:val="threeDEmboss" w:sz="12" w:space="4" w:color="806000"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3"/>
    <w:link w:val="BoxedTextNotes"/>
    <w:rsid w:val="00512899"/>
    <w:rPr>
      <w:rFonts w:eastAsiaTheme="minorEastAsia" w:cs="Calibri"/>
      <w:sz w:val="18"/>
      <w:szCs w:val="22"/>
      <w:shd w:val="clear" w:color="auto" w:fill="D2D2D2"/>
      <w:lang w:val="en-US" w:eastAsia="zh-CN"/>
    </w:rPr>
  </w:style>
  <w:style w:type="table" w:styleId="42">
    <w:name w:val="Plain Table 4"/>
    <w:basedOn w:val="a4"/>
    <w:uiPriority w:val="44"/>
    <w:rsid w:val="008278EF"/>
    <w:pPr>
      <w:spacing w:after="0"/>
    </w:pPr>
    <w:rPr>
      <w:rFonts w:eastAsiaTheme="minorEastAsia" w:cstheme="minorBidi"/>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BB4" w:themeFill="background1" w:themeFillShade="F2"/>
      </w:tcPr>
    </w:tblStylePr>
    <w:tblStylePr w:type="band1Horz">
      <w:tblPr/>
      <w:tcPr>
        <w:shd w:val="clear" w:color="auto" w:fill="FFEBB4" w:themeFill="background1" w:themeFillShade="F2"/>
      </w:tcPr>
    </w:tblStylePr>
  </w:style>
  <w:style w:type="paragraph" w:customStyle="1" w:styleId="Epigraph1">
    <w:name w:val="Epigraph 1"/>
    <w:basedOn w:val="BasicText"/>
    <w:next w:val="Epigraph2"/>
    <w:link w:val="Epigraph10"/>
    <w:qFormat/>
    <w:rsid w:val="003E522F"/>
    <w:pPr>
      <w:spacing w:after="0" w:line="360" w:lineRule="auto"/>
    </w:pPr>
    <w:rPr>
      <w:i/>
    </w:rPr>
  </w:style>
  <w:style w:type="paragraph" w:customStyle="1" w:styleId="Epigraph2">
    <w:name w:val="Epigraph 2"/>
    <w:basedOn w:val="Epigraph1"/>
    <w:next w:val="EpigraphSource"/>
    <w:link w:val="Epigraph20"/>
    <w:qFormat/>
    <w:rsid w:val="003E522F"/>
    <w:pPr>
      <w:spacing w:line="240" w:lineRule="auto"/>
      <w:ind w:firstLine="192"/>
    </w:pPr>
  </w:style>
  <w:style w:type="paragraph" w:customStyle="1" w:styleId="EpigraphSource">
    <w:name w:val="Epigraph Source"/>
    <w:basedOn w:val="Epigraph1"/>
    <w:next w:val="BasicText"/>
    <w:qFormat/>
    <w:rsid w:val="00C32527"/>
    <w:pPr>
      <w:spacing w:before="144" w:after="72" w:line="240" w:lineRule="auto"/>
      <w:jc w:val="right"/>
    </w:pPr>
    <w:rPr>
      <w:rFonts w:ascii="Calibri" w:hAnsi="Calibri"/>
      <w:i w:val="0"/>
    </w:rPr>
  </w:style>
  <w:style w:type="character" w:customStyle="1" w:styleId="Epigraph20">
    <w:name w:val="Epigraph 2 Знак"/>
    <w:basedOn w:val="Epigraph10"/>
    <w:link w:val="Epigraph2"/>
    <w:rsid w:val="003C5294"/>
    <w:rPr>
      <w:rFonts w:eastAsia="ヒラギノ角ゴ Pro W3" w:cs="Calibri"/>
      <w:i/>
      <w:sz w:val="18"/>
      <w:szCs w:val="20"/>
      <w:lang w:val="en-US" w:eastAsia="ja-JP"/>
    </w:rPr>
  </w:style>
  <w:style w:type="character" w:customStyle="1" w:styleId="Epigraph10">
    <w:name w:val="Epigraph 1 Знак"/>
    <w:basedOn w:val="a3"/>
    <w:link w:val="Epigraph1"/>
    <w:rsid w:val="003C5294"/>
    <w:rPr>
      <w:rFonts w:eastAsia="ヒラギノ角ゴ Pro W3" w:cs="Calibri"/>
      <w:i/>
      <w:sz w:val="18"/>
      <w:szCs w:val="20"/>
      <w:lang w:val="en-US" w:eastAsia="ja-JP"/>
    </w:rPr>
  </w:style>
  <w:style w:type="paragraph" w:styleId="a0">
    <w:name w:val="List Bullet"/>
    <w:basedOn w:val="a2"/>
    <w:uiPriority w:val="99"/>
    <w:unhideWhenUsed/>
    <w:rsid w:val="003F3237"/>
    <w:pPr>
      <w:numPr>
        <w:numId w:val="3"/>
      </w:numPr>
    </w:pPr>
  </w:style>
  <w:style w:type="paragraph" w:styleId="a2">
    <w:name w:val="Body Text"/>
    <w:next w:val="aff7"/>
    <w:link w:val="aff8"/>
    <w:uiPriority w:val="99"/>
    <w:unhideWhenUsed/>
    <w:rsid w:val="00F65DBD"/>
    <w:rPr>
      <w:rFonts w:eastAsia="ヒラギノ角ゴ Pro W3" w:cs="Calibri"/>
      <w:sz w:val="18"/>
      <w:szCs w:val="20"/>
      <w:lang w:val="en-US" w:eastAsia="zh-CN"/>
    </w:rPr>
  </w:style>
  <w:style w:type="character" w:customStyle="1" w:styleId="aff8">
    <w:name w:val="Основний текст Знак"/>
    <w:basedOn w:val="a3"/>
    <w:link w:val="a2"/>
    <w:uiPriority w:val="99"/>
    <w:rsid w:val="00F65DBD"/>
    <w:rPr>
      <w:rFonts w:eastAsia="ヒラギノ角ゴ Pro W3" w:cs="Calibri"/>
      <w:sz w:val="18"/>
      <w:szCs w:val="20"/>
      <w:lang w:val="en-US" w:eastAsia="zh-CN"/>
    </w:rPr>
  </w:style>
  <w:style w:type="paragraph" w:styleId="aff9">
    <w:name w:val="Body Text First Indent"/>
    <w:basedOn w:val="a1"/>
    <w:link w:val="affa"/>
    <w:uiPriority w:val="99"/>
    <w:unhideWhenUsed/>
    <w:rsid w:val="00A636BD"/>
    <w:pPr>
      <w:keepNext/>
      <w:framePr w:wrap="around" w:vAnchor="text" w:hAnchor="text"/>
      <w:spacing w:after="0"/>
      <w:ind w:firstLine="144"/>
      <w:textAlignment w:val="baseline"/>
    </w:pPr>
    <w:rPr>
      <w:rFonts w:ascii="Lombardina Initial Two" w:hAnsi="Lombardina Initial Two"/>
      <w:color w:val="0C0C0C" w:themeColor="text2" w:themeShade="80"/>
      <w:position w:val="-5"/>
      <w:sz w:val="120"/>
      <w:szCs w:val="96"/>
    </w:rPr>
  </w:style>
  <w:style w:type="character" w:customStyle="1" w:styleId="affa">
    <w:name w:val="Червоний рядок Знак"/>
    <w:basedOn w:val="aff8"/>
    <w:link w:val="aff9"/>
    <w:uiPriority w:val="99"/>
    <w:rsid w:val="00A636BD"/>
    <w:rPr>
      <w:rFonts w:ascii="Lombardina Initial Two" w:eastAsia="ヒラギノ角ゴ Pro W3" w:hAnsi="Lombardina Initial Two" w:cs="Calibri"/>
      <w:bCs/>
      <w:color w:val="0C0C0C" w:themeColor="text2" w:themeShade="80"/>
      <w:position w:val="-5"/>
      <w:sz w:val="120"/>
      <w:szCs w:val="96"/>
      <w:lang w:val="en-US" w:eastAsia="ja-JP"/>
    </w:rPr>
  </w:style>
  <w:style w:type="paragraph" w:styleId="aff7">
    <w:name w:val="Body Text Indent"/>
    <w:basedOn w:val="a2"/>
    <w:link w:val="affb"/>
    <w:uiPriority w:val="99"/>
    <w:unhideWhenUsed/>
    <w:rsid w:val="003F3237"/>
    <w:pPr>
      <w:spacing w:after="120"/>
      <w:ind w:left="283"/>
    </w:pPr>
  </w:style>
  <w:style w:type="character" w:customStyle="1" w:styleId="affb">
    <w:name w:val="Основний текст з відступом Знак"/>
    <w:basedOn w:val="a3"/>
    <w:link w:val="aff7"/>
    <w:uiPriority w:val="99"/>
    <w:rsid w:val="00F65DBD"/>
    <w:rPr>
      <w:rFonts w:eastAsia="ヒラギノ角ゴ Pro W3" w:cs="Calibri"/>
      <w:sz w:val="18"/>
      <w:szCs w:val="20"/>
      <w:lang w:val="en-US" w:eastAsia="zh-CN"/>
    </w:rPr>
  </w:style>
  <w:style w:type="paragraph" w:styleId="22">
    <w:name w:val="Body Text First Indent 2"/>
    <w:basedOn w:val="aff7"/>
    <w:link w:val="23"/>
    <w:uiPriority w:val="99"/>
    <w:unhideWhenUsed/>
    <w:rsid w:val="003F3237"/>
    <w:pPr>
      <w:spacing w:after="0"/>
      <w:ind w:left="360" w:firstLine="360"/>
    </w:pPr>
  </w:style>
  <w:style w:type="character" w:customStyle="1" w:styleId="23">
    <w:name w:val="Червоний рядок 2 Знак"/>
    <w:basedOn w:val="affb"/>
    <w:link w:val="22"/>
    <w:uiPriority w:val="99"/>
    <w:rsid w:val="003F3237"/>
    <w:rPr>
      <w:rFonts w:eastAsia="ヒラギノ角ゴ Pro W3" w:cs="Calibri"/>
      <w:sz w:val="20"/>
      <w:szCs w:val="20"/>
      <w:lang w:val="en-US" w:eastAsia="zh-CN"/>
    </w:rPr>
  </w:style>
  <w:style w:type="paragraph" w:styleId="affc">
    <w:name w:val="toa heading"/>
    <w:basedOn w:val="a1"/>
    <w:next w:val="a1"/>
    <w:uiPriority w:val="99"/>
    <w:unhideWhenUsed/>
    <w:rsid w:val="003F3237"/>
    <w:pPr>
      <w:spacing w:before="120"/>
    </w:pPr>
    <w:rPr>
      <w:rFonts w:asciiTheme="majorHAnsi" w:eastAsiaTheme="majorEastAsia" w:hAnsiTheme="majorHAnsi" w:cstheme="majorBidi"/>
      <w:b/>
      <w:bCs w:val="0"/>
      <w:sz w:val="24"/>
      <w:szCs w:val="24"/>
    </w:rPr>
  </w:style>
  <w:style w:type="paragraph" w:styleId="affd">
    <w:name w:val="TOC Heading"/>
    <w:basedOn w:val="a1"/>
    <w:next w:val="a1"/>
    <w:uiPriority w:val="39"/>
    <w:unhideWhenUsed/>
    <w:qFormat/>
    <w:rsid w:val="0070532D"/>
    <w:rPr>
      <w:rFonts w:ascii="Book Antiqua" w:hAnsi="Book Antiqua"/>
      <w:b/>
      <w:bCs w:val="0"/>
      <w:smallCaps/>
      <w:color w:val="4D0000"/>
      <w:sz w:val="44"/>
      <w:szCs w:val="48"/>
    </w:rPr>
  </w:style>
  <w:style w:type="paragraph" w:styleId="14">
    <w:name w:val="toc 1"/>
    <w:basedOn w:val="a1"/>
    <w:next w:val="a1"/>
    <w:autoRedefine/>
    <w:uiPriority w:val="39"/>
    <w:unhideWhenUsed/>
    <w:rsid w:val="0070532D"/>
    <w:pPr>
      <w:tabs>
        <w:tab w:val="right" w:leader="dot" w:pos="4313"/>
      </w:tabs>
      <w:spacing w:after="100"/>
    </w:pPr>
    <w:rPr>
      <w:b/>
      <w:smallCaps/>
      <w:noProof/>
      <w:color w:val="4D0000"/>
    </w:rPr>
  </w:style>
  <w:style w:type="paragraph" w:styleId="24">
    <w:name w:val="toc 2"/>
    <w:basedOn w:val="a1"/>
    <w:next w:val="a1"/>
    <w:autoRedefine/>
    <w:uiPriority w:val="39"/>
    <w:unhideWhenUsed/>
    <w:rsid w:val="003F3237"/>
    <w:pPr>
      <w:spacing w:after="100"/>
      <w:ind w:left="200"/>
    </w:pPr>
  </w:style>
  <w:style w:type="paragraph" w:styleId="32">
    <w:name w:val="toc 3"/>
    <w:basedOn w:val="a1"/>
    <w:next w:val="a1"/>
    <w:autoRedefine/>
    <w:uiPriority w:val="39"/>
    <w:unhideWhenUsed/>
    <w:rsid w:val="003F3237"/>
    <w:pPr>
      <w:spacing w:after="100"/>
      <w:ind w:left="400"/>
    </w:pPr>
  </w:style>
  <w:style w:type="paragraph" w:customStyle="1" w:styleId="LayoutFooter">
    <w:name w:val="Layout Footer"/>
    <w:basedOn w:val="ac"/>
    <w:qFormat/>
    <w:rsid w:val="003A3C4A"/>
    <w:rPr>
      <w:b/>
      <w:bCs/>
      <w:smallCaps/>
      <w:color w:val="806000" w:themeColor="accent2" w:themeShade="80"/>
    </w:rPr>
  </w:style>
  <w:style w:type="character" w:customStyle="1" w:styleId="CHARFONTICON4E">
    <w:name w:val="*CHAR FONT ICON4E"/>
    <w:basedOn w:val="a3"/>
    <w:uiPriority w:val="1"/>
    <w:qFormat/>
    <w:rsid w:val="005C2F3C"/>
    <w:rPr>
      <w:rFonts w:ascii="Fourth-Edition Dings" w:hAnsi="Fourth-Edition Dings" w:cs="Calibri"/>
      <w:b/>
      <w:color w:val="FFF2CC" w:themeColor="background1"/>
      <w:sz w:val="28"/>
      <w:bdr w:val="none" w:sz="0" w:space="0" w:color="auto"/>
      <w:shd w:val="clear" w:color="auto" w:fill="000000" w:themeFill="text1"/>
    </w:rPr>
  </w:style>
  <w:style w:type="character" w:customStyle="1" w:styleId="BasicTextAccented">
    <w:name w:val="Basic Text Accented"/>
    <w:basedOn w:val="a3"/>
    <w:qFormat/>
    <w:rsid w:val="001709F2"/>
    <w:rPr>
      <w:rFonts w:asciiTheme="minorHAnsi" w:hAnsiTheme="minorHAnsi"/>
      <w:b/>
    </w:rPr>
  </w:style>
  <w:style w:type="character" w:customStyle="1" w:styleId="LayoutFooterBasic">
    <w:name w:val="Layout Footer Basic"/>
    <w:basedOn w:val="a3"/>
    <w:rsid w:val="001709F2"/>
    <w:rPr>
      <w:rFonts w:asciiTheme="minorHAnsi" w:hAnsiTheme="minorHAnsi"/>
      <w:smallCaps/>
      <w:color w:val="A98C31"/>
      <w:sz w:val="20"/>
      <w:lang w:val="en-US"/>
    </w:rPr>
  </w:style>
  <w:style w:type="paragraph" w:customStyle="1" w:styleId="LayoutFooterVariant">
    <w:name w:val="Layout Footer Variant"/>
    <w:basedOn w:val="LayoutFooter"/>
    <w:qFormat/>
    <w:rsid w:val="006553F6"/>
    <w:rPr>
      <w:color w:val="000000" w:themeColor="text1"/>
    </w:rPr>
  </w:style>
  <w:style w:type="character" w:customStyle="1" w:styleId="LayoutHeader">
    <w:name w:val="Layout Header"/>
    <w:basedOn w:val="ab"/>
    <w:rsid w:val="001709F2"/>
    <w:rPr>
      <w:rFonts w:asciiTheme="minorHAnsi" w:eastAsia="ヒラギノ角ゴ Pro W3" w:hAnsiTheme="minorHAnsi" w:cstheme="minorBidi"/>
      <w:smallCaps/>
      <w:color w:val="53170D"/>
      <w:sz w:val="20"/>
      <w:szCs w:val="24"/>
      <w:lang w:val="en-US" w:eastAsia="zh-CN"/>
    </w:rPr>
  </w:style>
  <w:style w:type="character" w:customStyle="1" w:styleId="CHARSUP">
    <w:name w:val="*CHAR SUP"/>
    <w:basedOn w:val="a3"/>
    <w:uiPriority w:val="1"/>
    <w:rsid w:val="001709F2"/>
    <w:rPr>
      <w:rFonts w:asciiTheme="minorHAnsi" w:hAnsiTheme="minorHAnsi"/>
      <w:caps w:val="0"/>
      <w:smallCaps w:val="0"/>
      <w:strike w:val="0"/>
      <w:dstrike w:val="0"/>
      <w:vanish w:val="0"/>
      <w:color w:val="auto"/>
      <w:vertAlign w:val="superscript"/>
    </w:rPr>
  </w:style>
  <w:style w:type="paragraph" w:customStyle="1" w:styleId="StatBlockBasicSubheadinline">
    <w:name w:val="Stat Block Basic Subhead inline"/>
    <w:basedOn w:val="a1"/>
    <w:qFormat/>
    <w:rsid w:val="00BC411B"/>
    <w:pPr>
      <w:ind w:firstLine="192"/>
    </w:pPr>
    <w:rPr>
      <w:rFonts w:ascii="Philosopher" w:hAnsi="Philosopher"/>
      <w:b/>
      <w:bCs w:val="0"/>
    </w:rPr>
  </w:style>
  <w:style w:type="paragraph" w:customStyle="1" w:styleId="DocumentTitle">
    <w:name w:val="Document Title"/>
    <w:basedOn w:val="DocumentBookTitle"/>
    <w:qFormat/>
    <w:rsid w:val="00EE4FA8"/>
    <w:pPr>
      <w:pBdr>
        <w:top w:val="single" w:sz="6" w:space="6" w:color="53170D" w:themeColor="accent1"/>
        <w:bottom w:val="single" w:sz="6" w:space="6" w:color="53170D" w:themeColor="accent1"/>
      </w:pBdr>
      <w:spacing w:after="240"/>
    </w:pPr>
    <w:rPr>
      <w:rFonts w:eastAsiaTheme="majorEastAsia" w:cstheme="majorBidi"/>
      <w:smallCaps/>
      <w:color w:val="E7E7E7" w:themeColor="text2" w:themeTint="1A"/>
      <w14:textOutline w14:w="9525" w14:cap="rnd" w14:cmpd="sng" w14:algn="ctr">
        <w14:solidFill>
          <w14:schemeClr w14:val="bg1"/>
        </w14:solidFill>
        <w14:prstDash w14:val="solid"/>
        <w14:bevel/>
      </w14:textOutline>
    </w:rPr>
  </w:style>
  <w:style w:type="paragraph" w:customStyle="1" w:styleId="DocumentBookTitle">
    <w:name w:val="Document Book Title"/>
    <w:link w:val="DocumentBookTitle0"/>
    <w:qFormat/>
    <w:rsid w:val="000B5F09"/>
    <w:pPr>
      <w:shd w:val="clear" w:color="auto" w:fill="000000" w:themeFill="text1"/>
      <w:spacing w:after="0"/>
      <w:jc w:val="center"/>
    </w:pPr>
    <w:rPr>
      <w:rFonts w:asciiTheme="majorHAnsi" w:eastAsia="Times New Roman" w:hAnsiTheme="majorHAnsi" w:cs="Gill Sans"/>
      <w:b/>
      <w:noProof/>
      <w:color w:val="D6EAFE" w:themeColor="background2"/>
      <w:sz w:val="72"/>
      <w:szCs w:val="72"/>
      <w:lang w:val="en-US"/>
    </w:rPr>
  </w:style>
  <w:style w:type="character" w:customStyle="1" w:styleId="DocumentBookTitle0">
    <w:name w:val="Document Book Title Знак"/>
    <w:basedOn w:val="a3"/>
    <w:link w:val="DocumentBookTitle"/>
    <w:rsid w:val="000B5F09"/>
    <w:rPr>
      <w:rFonts w:asciiTheme="majorHAnsi" w:eastAsia="Times New Roman" w:hAnsiTheme="majorHAnsi" w:cs="Gill Sans"/>
      <w:b/>
      <w:noProof/>
      <w:color w:val="D6EAFE" w:themeColor="background2"/>
      <w:sz w:val="72"/>
      <w:szCs w:val="72"/>
      <w:shd w:val="clear" w:color="auto" w:fill="000000" w:themeFill="text1"/>
      <w:lang w:val="en-US"/>
    </w:rPr>
  </w:style>
  <w:style w:type="paragraph" w:customStyle="1" w:styleId="ListHeading">
    <w:name w:val="List Heading"/>
    <w:basedOn w:val="BasicText"/>
    <w:next w:val="a1"/>
    <w:link w:val="ListHeading0"/>
    <w:qFormat/>
    <w:rsid w:val="00E074A5"/>
    <w:pPr>
      <w:framePr w:hSpace="187" w:wrap="around" w:vAnchor="text" w:hAnchor="margin" w:y="715"/>
      <w:jc w:val="left"/>
    </w:pPr>
    <w:rPr>
      <w:rFonts w:asciiTheme="majorHAnsi" w:hAnsiTheme="majorHAnsi"/>
      <w:b/>
      <w:sz w:val="21"/>
    </w:rPr>
  </w:style>
  <w:style w:type="character" w:customStyle="1" w:styleId="ListHeading0">
    <w:name w:val="List Heading Знак"/>
    <w:basedOn w:val="af5"/>
    <w:link w:val="ListHeading"/>
    <w:rsid w:val="003C5294"/>
    <w:rPr>
      <w:rFonts w:asciiTheme="majorHAnsi" w:eastAsia="ヒラギノ角ゴ Pro W3" w:hAnsiTheme="majorHAnsi" w:cs="Calibri"/>
      <w:b/>
      <w:sz w:val="20"/>
      <w:szCs w:val="20"/>
      <w:lang w:val="en-US" w:eastAsia="ja-JP"/>
    </w:rPr>
  </w:style>
  <w:style w:type="paragraph" w:customStyle="1" w:styleId="ListItem">
    <w:name w:val="List Item"/>
    <w:basedOn w:val="BasicText"/>
    <w:qFormat/>
    <w:rsid w:val="00A81815"/>
    <w:pPr>
      <w:ind w:left="288" w:hanging="288"/>
    </w:pPr>
    <w:rPr>
      <w:rFonts w:asciiTheme="majorHAnsi" w:hAnsiTheme="majorHAnsi"/>
      <w:sz w:val="17"/>
      <w:szCs w:val="17"/>
    </w:rPr>
  </w:style>
  <w:style w:type="paragraph" w:customStyle="1" w:styleId="StatBlockBasicDataStats">
    <w:name w:val="Stat Block Basic Data Stats"/>
    <w:basedOn w:val="a1"/>
    <w:qFormat/>
    <w:rsid w:val="003C5294"/>
    <w:pPr>
      <w:keepLines/>
      <w:widowControl w:val="0"/>
      <w:pBdr>
        <w:bottom w:val="single" w:sz="12" w:space="7" w:color="AC2F1B" w:themeColor="accent1" w:themeTint="BF"/>
      </w:pBdr>
      <w:tabs>
        <w:tab w:val="center" w:pos="360"/>
        <w:tab w:val="center" w:pos="1120"/>
        <w:tab w:val="center" w:pos="1860"/>
        <w:tab w:val="center" w:pos="2620"/>
        <w:tab w:val="center" w:pos="3340"/>
        <w:tab w:val="center" w:pos="4080"/>
      </w:tabs>
      <w:suppressAutoHyphens/>
      <w:autoSpaceDE w:val="0"/>
      <w:autoSpaceDN w:val="0"/>
      <w:adjustRightInd w:val="0"/>
      <w:spacing w:after="80" w:line="200" w:lineRule="atLeast"/>
      <w:ind w:firstLine="90"/>
      <w:jc w:val="left"/>
      <w:textAlignment w:val="center"/>
    </w:pPr>
    <w:rPr>
      <w:rFonts w:eastAsia="MS Gothic" w:cs="ScalaSansOffc"/>
      <w:bCs w:val="0"/>
      <w:caps/>
      <w:color w:val="000000"/>
      <w:szCs w:val="17"/>
    </w:rPr>
  </w:style>
  <w:style w:type="paragraph" w:customStyle="1" w:styleId="StatBlockBasicRegularIndent">
    <w:name w:val="Stat Block Basic Regular Indent"/>
    <w:basedOn w:val="StatBlockBasicRegular"/>
    <w:qFormat/>
    <w:rsid w:val="00E10DC5"/>
    <w:pPr>
      <w:ind w:firstLine="192"/>
    </w:pPr>
  </w:style>
  <w:style w:type="paragraph" w:customStyle="1" w:styleId="StatBlockBasicSubheading">
    <w:name w:val="Stat Block Basic Subheading"/>
    <w:basedOn w:val="StatBlockBasicActionsHeaderVariant2"/>
    <w:qFormat/>
    <w:rsid w:val="00FF245B"/>
    <w:pPr>
      <w:pBdr>
        <w:bottom w:val="none" w:sz="0" w:space="0" w:color="auto"/>
      </w:pBdr>
      <w:spacing w:after="0"/>
      <w:ind w:left="192" w:hanging="192"/>
    </w:pPr>
    <w:rPr>
      <w:b/>
      <w:bCs w:val="0"/>
      <w:color w:val="AC2F1B" w:themeColor="accent1" w:themeTint="BF"/>
      <w:sz w:val="22"/>
      <w:szCs w:val="17"/>
    </w:rPr>
  </w:style>
  <w:style w:type="paragraph" w:customStyle="1" w:styleId="StatBlockBasicSpellList">
    <w:name w:val="Stat Block Basic Spell List"/>
    <w:basedOn w:val="StatBlockBasicRegular"/>
    <w:qFormat/>
    <w:rsid w:val="00057E0F"/>
  </w:style>
  <w:style w:type="paragraph" w:customStyle="1" w:styleId="SIDEBARHEADING">
    <w:name w:val="SIDEBAR HEADING"/>
    <w:basedOn w:val="a1"/>
    <w:next w:val="SidebarTextParagraph1"/>
    <w:rsid w:val="006553F6"/>
    <w:pPr>
      <w:spacing w:before="36" w:after="36"/>
    </w:pPr>
    <w:rPr>
      <w:rFonts w:eastAsiaTheme="minorEastAsia" w:cs="Martel DemiBold"/>
      <w:b/>
      <w:iCs/>
      <w:smallCaps/>
      <w:spacing w:val="2"/>
      <w:w w:val="102"/>
      <w:sz w:val="21"/>
      <w:szCs w:val="19"/>
      <w:lang w:eastAsia="zh-TW"/>
    </w:rPr>
  </w:style>
  <w:style w:type="paragraph" w:customStyle="1" w:styleId="Heading5ToC">
    <w:name w:val="Heading 5 ToC"/>
    <w:basedOn w:val="51"/>
    <w:next w:val="BasicTextParagraph1"/>
    <w:qFormat/>
    <w:rsid w:val="005F27EE"/>
    <w:rPr>
      <w:b w:val="0"/>
    </w:rPr>
  </w:style>
  <w:style w:type="table" w:customStyle="1" w:styleId="TableFill">
    <w:name w:val="Table Fill"/>
    <w:basedOn w:val="-11"/>
    <w:uiPriority w:val="99"/>
    <w:rsid w:val="000E6EEF"/>
    <w:tblPr/>
    <w:tcPr>
      <w:shd w:val="clear" w:color="auto" w:fill="auto"/>
    </w:tcPr>
    <w:tblStylePr w:type="firstRow">
      <w:rPr>
        <w:rFonts w:asciiTheme="minorHAnsi" w:hAnsiTheme="minorHAnsi"/>
        <w:b/>
        <w:bCs/>
        <w:sz w:val="18"/>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CFCFC" w:themeFill="accent6" w:themeFillTint="33"/>
      </w:tcPr>
    </w:tblStylePr>
    <w:tblStylePr w:type="band2Horz">
      <w:tblPr/>
      <w:tcPr>
        <w:shd w:val="clear" w:color="auto" w:fill="FFF2CC" w:themeFill="accent2" w:themeFillTint="33"/>
      </w:tcPr>
    </w:tblStylePr>
  </w:style>
  <w:style w:type="table" w:styleId="-11">
    <w:name w:val="List Table 1 Light Accent 1"/>
    <w:basedOn w:val="a4"/>
    <w:uiPriority w:val="46"/>
    <w:rsid w:val="00740679"/>
    <w:pPr>
      <w:spacing w:after="0"/>
    </w:pPr>
    <w:tblPr>
      <w:tblStyleRowBandSize w:val="1"/>
      <w:tblStyleColBandSize w:val="1"/>
    </w:tblPr>
    <w:tblStylePr w:type="firstRow">
      <w:rPr>
        <w:b/>
        <w:bCs/>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3BFB7" w:themeFill="accent1" w:themeFillTint="33"/>
      </w:tcPr>
    </w:tblStylePr>
  </w:style>
  <w:style w:type="table" w:customStyle="1" w:styleId="TableCorePink">
    <w:name w:val="Table Core Pink"/>
    <w:basedOn w:val="a4"/>
    <w:uiPriority w:val="99"/>
    <w:rsid w:val="00057BAE"/>
    <w:tblPr>
      <w:tblStyleRowBandSize w:val="1"/>
      <w:tblStyleColBandSize w:val="1"/>
    </w:tblPr>
    <w:tcPr>
      <w:shd w:val="clear" w:color="auto" w:fill="auto"/>
    </w:tcPr>
    <w:tblStylePr w:type="firstRow">
      <w:rPr>
        <w:rFonts w:asciiTheme="majorHAnsi" w:eastAsiaTheme="majorEastAsia" w:hAnsiTheme="majorHAnsi" w:cstheme="majorBidi"/>
        <w:b w:val="0"/>
        <w:color w:val="F2F2F2" w:themeColor="accent6"/>
        <w:sz w:val="20"/>
      </w:rPr>
    </w:tblStylePr>
    <w:tblStylePr w:type="lastRow">
      <w:rPr>
        <w:b w:val="0"/>
        <w:bCs/>
        <w:color w:val="181818" w:themeColor="text2"/>
      </w:rPr>
    </w:tblStylePr>
    <w:tblStylePr w:type="firstCol">
      <w:rPr>
        <w:b w:val="0"/>
        <w:bCs/>
      </w:rPr>
      <w:tblPr/>
      <w:tcPr>
        <w:tcBorders>
          <w:top w:val="nil"/>
          <w:left w:val="nil"/>
          <w:bottom w:val="nil"/>
          <w:right w:val="nil"/>
          <w:insideH w:val="nil"/>
          <w:insideV w:val="nil"/>
          <w:tl2br w:val="nil"/>
          <w:tr2bl w:val="nil"/>
        </w:tcBorders>
        <w:shd w:val="clear" w:color="auto" w:fill="auto"/>
      </w:tcPr>
    </w:tblStylePr>
    <w:tblStylePr w:type="lastCol">
      <w:rPr>
        <w:b w:val="0"/>
        <w:bCs/>
      </w:rPr>
      <w:tblPr/>
      <w:tcPr>
        <w:tcBorders>
          <w:top w:val="nil"/>
          <w:left w:val="nil"/>
          <w:bottom w:val="nil"/>
          <w:right w:val="nil"/>
          <w:insideH w:val="nil"/>
          <w:insideV w:val="nil"/>
          <w:tl2br w:val="nil"/>
          <w:tr2bl w:val="nil"/>
        </w:tcBorders>
        <w:shd w:val="clear" w:color="auto" w:fill="auto"/>
      </w:tcPr>
    </w:tblStylePr>
    <w:tblStylePr w:type="band1Horz">
      <w:rPr>
        <w:rFonts w:asciiTheme="minorHAnsi" w:hAnsiTheme="minorHAnsi"/>
        <w:b w:val="0"/>
        <w:color w:val="auto"/>
        <w:sz w:val="16"/>
      </w:rPr>
    </w:tblStylePr>
    <w:tblStylePr w:type="band2Horz">
      <w:rPr>
        <w:rFonts w:asciiTheme="minorHAnsi" w:hAnsiTheme="minorHAnsi"/>
        <w:b w:val="0"/>
        <w:color w:val="000000" w:themeColor="text1"/>
        <w:sz w:val="16"/>
      </w:rPr>
      <w:tblPr/>
      <w:tcPr>
        <w:shd w:val="clear" w:color="auto" w:fill="F5CCC7" w:themeFill="accent3" w:themeFillTint="33"/>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10">
    <w:name w:val="Medium List 1 Accent 1"/>
    <w:basedOn w:val="a4"/>
    <w:uiPriority w:val="65"/>
    <w:semiHidden/>
    <w:unhideWhenUsed/>
    <w:rsid w:val="00493BF1"/>
    <w:pPr>
      <w:spacing w:after="0"/>
    </w:pPr>
    <w:rPr>
      <w:color w:val="000000" w:themeColor="text1"/>
    </w:rPr>
    <w:tblPr>
      <w:tblStyleRowBandSize w:val="1"/>
      <w:tblStyleColBandSize w:val="1"/>
      <w:tblBorders>
        <w:top w:val="single" w:sz="8" w:space="0" w:color="53170D" w:themeColor="accent1"/>
        <w:bottom w:val="single" w:sz="8" w:space="0" w:color="53170D" w:themeColor="accent1"/>
      </w:tblBorders>
    </w:tblPr>
    <w:tblStylePr w:type="firstRow">
      <w:rPr>
        <w:rFonts w:asciiTheme="majorHAnsi" w:eastAsiaTheme="majorEastAsia" w:hAnsiTheme="majorHAnsi" w:cstheme="majorBidi"/>
      </w:rPr>
      <w:tblPr/>
      <w:tcPr>
        <w:tcBorders>
          <w:top w:val="nil"/>
          <w:bottom w:val="single" w:sz="8" w:space="0" w:color="53170D" w:themeColor="accent1"/>
        </w:tcBorders>
      </w:tcPr>
    </w:tblStylePr>
    <w:tblStylePr w:type="lastRow">
      <w:rPr>
        <w:b/>
        <w:bCs/>
        <w:color w:val="181818" w:themeColor="text2"/>
      </w:rPr>
      <w:tblPr/>
      <w:tcPr>
        <w:tcBorders>
          <w:top w:val="single" w:sz="8" w:space="0" w:color="53170D" w:themeColor="accent1"/>
          <w:bottom w:val="single" w:sz="8" w:space="0" w:color="53170D" w:themeColor="accent1"/>
        </w:tcBorders>
      </w:tcPr>
    </w:tblStylePr>
    <w:tblStylePr w:type="firstCol">
      <w:rPr>
        <w:b/>
        <w:bCs/>
      </w:rPr>
    </w:tblStylePr>
    <w:tblStylePr w:type="lastCol">
      <w:rPr>
        <w:b/>
        <w:bCs/>
      </w:rPr>
      <w:tblPr/>
      <w:tcPr>
        <w:tcBorders>
          <w:top w:val="single" w:sz="8" w:space="0" w:color="53170D" w:themeColor="accent1"/>
          <w:bottom w:val="single" w:sz="8" w:space="0" w:color="53170D" w:themeColor="accent1"/>
        </w:tcBorders>
      </w:tcPr>
    </w:tblStylePr>
    <w:tblStylePr w:type="band1Vert">
      <w:tblPr/>
      <w:tcPr>
        <w:shd w:val="clear" w:color="auto" w:fill="F1B1A6" w:themeFill="accent1" w:themeFillTint="3F"/>
      </w:tcPr>
    </w:tblStylePr>
    <w:tblStylePr w:type="band1Horz">
      <w:tblPr/>
      <w:tcPr>
        <w:shd w:val="clear" w:color="auto" w:fill="F1B1A6" w:themeFill="accent1" w:themeFillTint="3F"/>
      </w:tcPr>
    </w:tblStylePr>
  </w:style>
  <w:style w:type="paragraph" w:customStyle="1" w:styleId="PlaytestStatBlockTitle">
    <w:name w:val="Playtest Stat BlockTitle"/>
    <w:next w:val="PlaytestStatBlockMetadata"/>
    <w:qFormat/>
    <w:rsid w:val="00FF245B"/>
    <w:pPr>
      <w:keepNext/>
      <w:keepLines/>
      <w:shd w:val="clear" w:color="auto" w:fill="E6E6E6"/>
      <w:spacing w:after="0"/>
    </w:pPr>
    <w:rPr>
      <w:rFonts w:asciiTheme="majorHAnsi" w:eastAsia="ヒラギノ角ゴ Pro W3" w:hAnsiTheme="majorHAnsi" w:cstheme="minorBidi"/>
      <w:b/>
      <w:color w:val="000000"/>
      <w:sz w:val="28"/>
      <w:szCs w:val="28"/>
      <w:lang w:val="en-US" w:eastAsia="ja-JP"/>
    </w:rPr>
  </w:style>
  <w:style w:type="paragraph" w:customStyle="1" w:styleId="PlaytestStatBlockMetadata">
    <w:name w:val="Playtest Stat Block Metadata"/>
    <w:basedOn w:val="PlaytestStatBlockBody"/>
    <w:next w:val="PlaytestStatBlockData"/>
    <w:qFormat/>
    <w:rsid w:val="0058186A"/>
    <w:pPr>
      <w:keepNext/>
    </w:pPr>
    <w:rPr>
      <w:i/>
    </w:rPr>
  </w:style>
  <w:style w:type="paragraph" w:customStyle="1" w:styleId="PlaytestStatBlockBody">
    <w:name w:val="Playtest Stat Block Body"/>
    <w:basedOn w:val="BasicText"/>
    <w:qFormat/>
    <w:rsid w:val="002F6B67"/>
    <w:pPr>
      <w:adjustRightInd w:val="0"/>
      <w:spacing w:after="0"/>
    </w:pPr>
  </w:style>
  <w:style w:type="paragraph" w:customStyle="1" w:styleId="PlaytestStatBlockData">
    <w:name w:val="Playtest Stat Block Data"/>
    <w:basedOn w:val="PlaytestStatBlockBody"/>
    <w:qFormat/>
    <w:rsid w:val="0058186A"/>
    <w:pPr>
      <w:keepLines/>
      <w:ind w:left="187" w:hanging="187"/>
    </w:pPr>
  </w:style>
  <w:style w:type="paragraph" w:customStyle="1" w:styleId="QuoteCore">
    <w:name w:val="Quote Core"/>
    <w:basedOn w:val="BasicText"/>
    <w:qFormat/>
    <w:rsid w:val="001709F2"/>
    <w:pPr>
      <w:pBdr>
        <w:top w:val="single" w:sz="12" w:space="1" w:color="auto"/>
        <w:bottom w:val="single" w:sz="12" w:space="1" w:color="auto"/>
      </w:pBdr>
    </w:pPr>
    <w:rPr>
      <w:sz w:val="20"/>
    </w:rPr>
  </w:style>
  <w:style w:type="paragraph" w:customStyle="1" w:styleId="QuoteCoreSource">
    <w:name w:val="Quote Core Source"/>
    <w:basedOn w:val="QuoteCore"/>
    <w:qFormat/>
    <w:rsid w:val="00A81815"/>
    <w:pPr>
      <w:jc w:val="right"/>
    </w:pPr>
  </w:style>
  <w:style w:type="character" w:customStyle="1" w:styleId="CHARFONTAWESOME">
    <w:name w:val="*CHAR FONT AWESOME"/>
    <w:basedOn w:val="a3"/>
    <w:uiPriority w:val="1"/>
    <w:qFormat/>
    <w:rsid w:val="00EE5E22"/>
    <w:rPr>
      <w:rFonts w:ascii="FontAwesome" w:hAnsi="FontAwesome"/>
    </w:rPr>
  </w:style>
  <w:style w:type="character" w:customStyle="1" w:styleId="COLORRED">
    <w:name w:val="*COLOR RED"/>
    <w:uiPriority w:val="1"/>
    <w:qFormat/>
    <w:rsid w:val="005F27EE"/>
    <w:rPr>
      <w:color w:val="FF0000"/>
    </w:rPr>
  </w:style>
  <w:style w:type="paragraph" w:customStyle="1" w:styleId="StatBlockBasicDataName">
    <w:name w:val="Stat Block Basic Data Name"/>
    <w:basedOn w:val="a1"/>
    <w:next w:val="StatBlockBasicDataStats"/>
    <w:qFormat/>
    <w:rsid w:val="00086B1A"/>
    <w:pPr>
      <w:keepLines/>
      <w:widowControl w:val="0"/>
      <w:pBdr>
        <w:top w:val="single" w:sz="12" w:space="7" w:color="AC2F1B" w:themeColor="accent1" w:themeTint="BF"/>
      </w:pBdr>
      <w:tabs>
        <w:tab w:val="center" w:pos="360"/>
        <w:tab w:val="center" w:pos="1120"/>
        <w:tab w:val="center" w:pos="1860"/>
        <w:tab w:val="center" w:pos="2620"/>
        <w:tab w:val="center" w:pos="3340"/>
        <w:tab w:val="center" w:pos="4080"/>
      </w:tabs>
      <w:suppressAutoHyphens/>
      <w:autoSpaceDE w:val="0"/>
      <w:autoSpaceDN w:val="0"/>
      <w:adjustRightInd w:val="0"/>
      <w:spacing w:after="0" w:line="200" w:lineRule="atLeast"/>
      <w:ind w:firstLine="180"/>
      <w:jc w:val="left"/>
      <w:textAlignment w:val="center"/>
    </w:pPr>
    <w:rPr>
      <w:rFonts w:asciiTheme="majorHAnsi" w:eastAsia="MS Gothic" w:hAnsiTheme="majorHAnsi" w:cs="ScalaSansOffc"/>
      <w:b/>
      <w:bCs w:val="0"/>
      <w:caps/>
      <w:color w:val="806000" w:themeColor="accent2" w:themeShade="80"/>
      <w:szCs w:val="17"/>
    </w:rPr>
  </w:style>
  <w:style w:type="character" w:customStyle="1" w:styleId="COLORBLUE">
    <w:name w:val="*COLOR BLUE"/>
    <w:basedOn w:val="a3"/>
    <w:uiPriority w:val="1"/>
    <w:qFormat/>
    <w:rsid w:val="005F27EE"/>
    <w:rPr>
      <w:color w:val="0070C0"/>
    </w:rPr>
  </w:style>
  <w:style w:type="character" w:customStyle="1" w:styleId="BoxedWordAttention">
    <w:name w:val="Boxed Word Attention"/>
    <w:basedOn w:val="a3"/>
    <w:qFormat/>
    <w:rsid w:val="00A00E2F"/>
    <w:rPr>
      <w:b/>
      <w:color w:val="C00000"/>
      <w:spacing w:val="0"/>
      <w:w w:val="100"/>
      <w:position w:val="0"/>
      <w:u w:color="C00000"/>
      <w:bdr w:val="double" w:sz="4" w:space="0" w:color="C00000"/>
      <w:shd w:val="clear" w:color="auto" w:fill="F5CCC7" w:themeFill="accent3" w:themeFillTint="33"/>
      <w14:cntxtAlts w14:val="0"/>
    </w:rPr>
  </w:style>
  <w:style w:type="paragraph" w:customStyle="1" w:styleId="Heading4ToC0">
    <w:name w:val="Стиль Heading 4 ToC + курсив"/>
    <w:basedOn w:val="affe"/>
    <w:rsid w:val="00F65DBD"/>
  </w:style>
  <w:style w:type="character" w:customStyle="1" w:styleId="COLORGREEN">
    <w:name w:val="*COLOR GREEN"/>
    <w:basedOn w:val="a3"/>
    <w:uiPriority w:val="1"/>
    <w:qFormat/>
    <w:rsid w:val="005F27EE"/>
    <w:rPr>
      <w:color w:val="00B050"/>
    </w:rPr>
  </w:style>
  <w:style w:type="paragraph" w:customStyle="1" w:styleId="StatBlockBasicMetadata">
    <w:name w:val="Stat Block Basic Metadata"/>
    <w:basedOn w:val="a1"/>
    <w:qFormat/>
    <w:rsid w:val="003C5294"/>
    <w:pPr>
      <w:keepNext/>
      <w:pBdr>
        <w:bottom w:val="single" w:sz="12" w:space="1" w:color="C00000"/>
      </w:pBdr>
      <w:spacing w:after="0"/>
    </w:pPr>
    <w:rPr>
      <w:rFonts w:ascii="Philosopher" w:hAnsi="Philosopher"/>
      <w:bCs w:val="0"/>
      <w:i/>
      <w:sz w:val="16"/>
      <w:szCs w:val="16"/>
    </w:rPr>
  </w:style>
  <w:style w:type="paragraph" w:styleId="afff">
    <w:name w:val="Normal (Web)"/>
    <w:basedOn w:val="a1"/>
    <w:uiPriority w:val="99"/>
    <w:unhideWhenUsed/>
    <w:rsid w:val="00CD242A"/>
    <w:pPr>
      <w:spacing w:before="100" w:beforeAutospacing="1" w:after="100" w:afterAutospacing="1"/>
    </w:pPr>
    <w:rPr>
      <w:rFonts w:ascii="Times New Roman" w:eastAsia="Times New Roman" w:hAnsi="Times New Roman" w:cs="Times New Roman"/>
      <w:sz w:val="24"/>
      <w:szCs w:val="24"/>
      <w:lang w:val="ru-RU" w:eastAsia="ru-RU"/>
    </w:rPr>
  </w:style>
  <w:style w:type="paragraph" w:customStyle="1" w:styleId="PlaytestStatBlockHeading">
    <w:name w:val="Playtest Stat Block Heading"/>
    <w:basedOn w:val="PlaytestStatBlockBody"/>
    <w:next w:val="PlaytestStatBlockBody"/>
    <w:qFormat/>
    <w:rsid w:val="00FF245B"/>
    <w:pPr>
      <w:keepNext/>
      <w:keepLines/>
      <w:pBdr>
        <w:bottom w:val="single" w:sz="18" w:space="1" w:color="auto"/>
      </w:pBdr>
      <w:shd w:val="clear" w:color="auto" w:fill="E6E6E6"/>
      <w:tabs>
        <w:tab w:val="left" w:pos="216"/>
      </w:tabs>
      <w:spacing w:before="36" w:after="36"/>
      <w:jc w:val="left"/>
    </w:pPr>
    <w:rPr>
      <w:b/>
      <w:bCs/>
      <w:sz w:val="22"/>
      <w:szCs w:val="24"/>
    </w:rPr>
  </w:style>
  <w:style w:type="paragraph" w:customStyle="1" w:styleId="PlaytestStatBlockBulleted">
    <w:name w:val="Playtest Stat Block Bulleted"/>
    <w:basedOn w:val="PlaytestStatBlockBody"/>
    <w:qFormat/>
    <w:rsid w:val="00D50542"/>
    <w:pPr>
      <w:numPr>
        <w:numId w:val="39"/>
      </w:numPr>
      <w:tabs>
        <w:tab w:val="left" w:pos="216"/>
      </w:tabs>
      <w:spacing w:before="120"/>
    </w:pPr>
  </w:style>
  <w:style w:type="paragraph" w:customStyle="1" w:styleId="PlaytestStatBlockHanging">
    <w:name w:val="Playtest Stat Block Hanging"/>
    <w:basedOn w:val="PlaytestStatBlockBody"/>
    <w:qFormat/>
    <w:rsid w:val="00C767AF"/>
    <w:pPr>
      <w:ind w:left="192" w:hanging="192"/>
    </w:pPr>
  </w:style>
  <w:style w:type="paragraph" w:customStyle="1" w:styleId="PlaytestStatBlockDataStats">
    <w:name w:val="Playtest Stat Block Data Stats"/>
    <w:basedOn w:val="BasicText"/>
    <w:qFormat/>
    <w:rsid w:val="00BF54CB"/>
    <w:pPr>
      <w:keepNext/>
      <w:keepLines/>
      <w:pBdr>
        <w:top w:val="single" w:sz="4" w:space="1" w:color="auto"/>
        <w:bottom w:val="single" w:sz="4" w:space="1" w:color="auto"/>
      </w:pBdr>
      <w:tabs>
        <w:tab w:val="center" w:pos="360"/>
        <w:tab w:val="center" w:pos="1120"/>
        <w:tab w:val="center" w:pos="1860"/>
        <w:tab w:val="center" w:pos="2621"/>
        <w:tab w:val="center" w:pos="3341"/>
        <w:tab w:val="center" w:pos="4075"/>
      </w:tabs>
      <w:adjustRightInd w:val="0"/>
      <w:ind w:left="192" w:hanging="192"/>
    </w:pPr>
    <w:rPr>
      <w:rFonts w:asciiTheme="majorHAnsi" w:hAnsiTheme="majorHAnsi"/>
    </w:rPr>
  </w:style>
  <w:style w:type="paragraph" w:customStyle="1" w:styleId="DocumentBookSubtitle">
    <w:name w:val="Document Book Subtitle"/>
    <w:basedOn w:val="DocumentBookTitle"/>
    <w:link w:val="DocumentBookSubtitle0"/>
    <w:qFormat/>
    <w:rsid w:val="00302071"/>
    <w:rPr>
      <w:sz w:val="48"/>
      <w:szCs w:val="48"/>
    </w:rPr>
  </w:style>
  <w:style w:type="character" w:customStyle="1" w:styleId="DocumentBookSubtitle0">
    <w:name w:val="Document Book Subtitle Знак"/>
    <w:basedOn w:val="DocumentBookTitle0"/>
    <w:link w:val="DocumentBookSubtitle"/>
    <w:rsid w:val="003C5294"/>
    <w:rPr>
      <w:rFonts w:asciiTheme="majorHAnsi" w:eastAsia="Times New Roman" w:hAnsiTheme="majorHAnsi" w:cs="Gill Sans"/>
      <w:b/>
      <w:noProof/>
      <w:color w:val="D6EAFE" w:themeColor="background2"/>
      <w:sz w:val="48"/>
      <w:szCs w:val="48"/>
      <w:shd w:val="clear" w:color="auto" w:fill="000000" w:themeFill="text1"/>
      <w:lang w:val="en-US"/>
    </w:rPr>
  </w:style>
  <w:style w:type="paragraph" w:customStyle="1" w:styleId="BasicStat">
    <w:name w:val="Basic Stat"/>
    <w:basedOn w:val="BasicText"/>
    <w:rsid w:val="000B5F09"/>
    <w:pPr>
      <w:keepLines/>
      <w:spacing w:after="200"/>
      <w:ind w:left="187" w:hanging="187"/>
    </w:pPr>
    <w:rPr>
      <w:b/>
      <w:sz w:val="22"/>
    </w:rPr>
  </w:style>
  <w:style w:type="paragraph" w:customStyle="1" w:styleId="PlaytestNoParagraphStyle">
    <w:name w:val="Playtest No Paragraph Style"/>
    <w:link w:val="PlaytestNoParagraphStyle0"/>
    <w:rsid w:val="00B76456"/>
    <w:pPr>
      <w:widowControl w:val="0"/>
      <w:shd w:val="clear" w:color="auto" w:fill="000000" w:themeFill="text1"/>
      <w:autoSpaceDE w:val="0"/>
      <w:autoSpaceDN w:val="0"/>
      <w:adjustRightInd w:val="0"/>
      <w:spacing w:after="0" w:line="288" w:lineRule="auto"/>
      <w:jc w:val="center"/>
      <w:textAlignment w:val="center"/>
    </w:pPr>
    <w:rPr>
      <w:rFonts w:ascii="MinionPro-Regular" w:eastAsia="Times New Roman" w:hAnsi="MinionPro-Regular" w:cs="MinionPro-Regular"/>
      <w:i/>
      <w:color w:val="E7E7E7" w:themeColor="text2" w:themeTint="1A"/>
      <w:sz w:val="24"/>
      <w:szCs w:val="24"/>
      <w:lang w:val="en-US"/>
    </w:rPr>
  </w:style>
  <w:style w:type="character" w:customStyle="1" w:styleId="PlaytestNoParagraphStyle0">
    <w:name w:val="Playtest No Paragraph Style Знак"/>
    <w:basedOn w:val="a3"/>
    <w:link w:val="PlaytestNoParagraphStyle"/>
    <w:rsid w:val="003C5294"/>
    <w:rPr>
      <w:rFonts w:ascii="MinionPro-Regular" w:eastAsia="Times New Roman" w:hAnsi="MinionPro-Regular" w:cs="MinionPro-Regular"/>
      <w:i/>
      <w:color w:val="E7E7E7" w:themeColor="text2" w:themeTint="1A"/>
      <w:sz w:val="24"/>
      <w:szCs w:val="24"/>
      <w:shd w:val="clear" w:color="auto" w:fill="000000" w:themeFill="text1"/>
      <w:lang w:val="en-US"/>
    </w:rPr>
  </w:style>
  <w:style w:type="paragraph" w:customStyle="1" w:styleId="DocumentBookAdventureLevel">
    <w:name w:val="Document Book Adventure Level"/>
    <w:qFormat/>
    <w:rsid w:val="00642AEF"/>
    <w:pPr>
      <w:spacing w:after="0"/>
      <w:ind w:left="540" w:right="630"/>
      <w:jc w:val="center"/>
    </w:pPr>
    <w:rPr>
      <w:rFonts w:ascii="Crimson Text" w:eastAsia="Times New Roman" w:hAnsi="Crimson Text" w:cs="Times New Roman"/>
      <w:i/>
      <w:color w:val="000000"/>
      <w:sz w:val="28"/>
      <w:szCs w:val="28"/>
      <w:lang w:val="en-US"/>
    </w:rPr>
  </w:style>
  <w:style w:type="paragraph" w:customStyle="1" w:styleId="DocumentBookAuthorName">
    <w:name w:val="Document Book Author Name"/>
    <w:qFormat/>
    <w:rsid w:val="0046578E"/>
    <w:pPr>
      <w:spacing w:after="0"/>
      <w:jc w:val="center"/>
    </w:pPr>
    <w:rPr>
      <w:rFonts w:ascii="Forum" w:eastAsia="Times New Roman" w:hAnsi="Forum" w:cs="Times New Roman"/>
      <w:b/>
      <w:color w:val="FFF2CC" w:themeColor="background1"/>
      <w:sz w:val="28"/>
      <w:szCs w:val="28"/>
      <w:lang w:val="en-US"/>
    </w:rPr>
  </w:style>
  <w:style w:type="paragraph" w:customStyle="1" w:styleId="DocumentBookDesigner">
    <w:name w:val="Document Book Designer"/>
    <w:qFormat/>
    <w:rsid w:val="00642AEF"/>
    <w:pPr>
      <w:spacing w:after="0"/>
    </w:pPr>
    <w:rPr>
      <w:rFonts w:ascii="Crimson Text" w:eastAsia="Times New Roman" w:hAnsi="Crimson Text" w:cs="Times New Roman"/>
      <w:i/>
      <w:color w:val="000000"/>
      <w:sz w:val="24"/>
      <w:szCs w:val="24"/>
      <w:lang w:val="en-US"/>
    </w:rPr>
  </w:style>
  <w:style w:type="paragraph" w:customStyle="1" w:styleId="DocumentBookCode">
    <w:name w:val="Document Book Code"/>
    <w:qFormat/>
    <w:rsid w:val="005148D5"/>
    <w:pPr>
      <w:spacing w:after="0"/>
      <w:jc w:val="center"/>
    </w:pPr>
    <w:rPr>
      <w:rFonts w:ascii="Crimson Text" w:eastAsia="Times New Roman" w:hAnsi="Crimson Text" w:cs="MinionPro-Regular"/>
      <w:b/>
      <w:noProof/>
      <w:color w:val="FFF2CC" w:themeColor="background1"/>
      <w:sz w:val="22"/>
      <w:szCs w:val="22"/>
      <w:lang w:val="en-US"/>
    </w:rPr>
  </w:style>
  <w:style w:type="table" w:customStyle="1" w:styleId="TableMasterPurple">
    <w:name w:val="Table Master Purple"/>
    <w:basedOn w:val="TableMasterPurple1"/>
    <w:uiPriority w:val="99"/>
    <w:rsid w:val="00466632"/>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TableMasterPurple1">
    <w:name w:val="Table Master Purple1"/>
    <w:basedOn w:val="a4"/>
    <w:uiPriority w:val="99"/>
    <w:rsid w:val="00E96D50"/>
    <w:pPr>
      <w:spacing w:before="20" w:after="20"/>
    </w:pPr>
    <w:rPr>
      <w:rFonts w:ascii="Scaly Sans" w:hAnsi="Scaly Sans" w:cstheme="minorBidi"/>
      <w:sz w:val="18"/>
      <w:szCs w:val="22"/>
      <w:lang w:val="en-US"/>
    </w:rPr>
    <w:tblPr>
      <w:tblStyleRowBandSize w:val="1"/>
      <w:tblStyleColBandSize w:val="1"/>
    </w:tblPr>
    <w:tcPr>
      <w:shd w:val="clear" w:color="auto" w:fill="auto"/>
    </w:tcPr>
    <w:tblStylePr w:type="firstRow">
      <w:pPr>
        <w:wordWrap/>
        <w:spacing w:before="0" w:beforeAutospacing="0" w:afterLines="0" w:after="40" w:afterAutospacing="0" w:line="240" w:lineRule="auto"/>
      </w:pPr>
      <w:rPr>
        <w:rFonts w:ascii="Scala Sans Cyrillic" w:hAnsi="Scala Sans Cyrillic"/>
        <w:b w:val="0"/>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TableMasterGray">
    <w:name w:val="Table Master Gray"/>
    <w:basedOn w:val="TableMasterPurple1"/>
    <w:uiPriority w:val="99"/>
    <w:rsid w:val="00057BAE"/>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val="0"/>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DDDDDD"/>
      </w:tcPr>
    </w:tblStylePr>
  </w:style>
  <w:style w:type="table" w:customStyle="1" w:styleId="TableBestiaryBlue">
    <w:name w:val="Table Bestiary Blue"/>
    <w:basedOn w:val="a4"/>
    <w:uiPriority w:val="99"/>
    <w:rsid w:val="00C432FF"/>
    <w:pPr>
      <w:spacing w:before="20" w:after="20"/>
    </w:pPr>
    <w:rPr>
      <w:rFonts w:eastAsia="Calibri" w:cs="Times New Roman"/>
      <w:sz w:val="18"/>
      <w:szCs w:val="22"/>
      <w:lang w:val="en-US"/>
    </w:rPr>
    <w:tblPr>
      <w:tblStyleRowBandSize w:val="1"/>
      <w:tblStyleColBandSize w:val="1"/>
      <w:tblInd w:w="0" w:type="nil"/>
    </w:tblPr>
    <w:tcPr>
      <w:shd w:val="clear" w:color="auto" w:fill="auto"/>
    </w:tcPr>
    <w:tblStylePr w:type="firstRow">
      <w:pPr>
        <w:wordWrap/>
        <w:spacing w:beforeLines="0" w:before="100" w:beforeAutospacing="1" w:afterLines="0" w:after="100" w:afterAutospacing="1" w:line="240" w:lineRule="auto"/>
      </w:pPr>
      <w:rPr>
        <w:rFonts w:ascii="Scala Sans Cyrillic" w:hAnsi="Scala Sans Cyrillic" w:hint="default"/>
        <w:b/>
        <w:bCs/>
        <w:color w:val="000000"/>
        <w:sz w:val="22"/>
        <w:szCs w:val="22"/>
      </w:rPr>
    </w:tblStylePr>
    <w:tblStylePr w:type="lastRow">
      <w:pPr>
        <w:spacing w:beforeLines="0" w:before="100" w:beforeAutospacing="1" w:afterLines="0" w:after="100" w:afterAutospacing="1" w:line="240" w:lineRule="auto"/>
      </w:pPr>
      <w:rPr>
        <w:b w:val="0"/>
        <w:bCs/>
      </w:rPr>
      <w:tblPr/>
      <w:tcPr>
        <w:tcBorders>
          <w:top w:val="nil"/>
          <w:left w:val="nil"/>
          <w:bottom w:val="nil"/>
          <w:right w:val="nil"/>
          <w:insideH w:val="nil"/>
          <w:insideV w:val="nil"/>
          <w:tl2br w:val="nil"/>
          <w:tr2bl w:val="nil"/>
        </w:tcBorders>
        <w:shd w:val="clear" w:color="auto" w:fill="auto"/>
      </w:tcPr>
    </w:tblStylePr>
    <w:tblStylePr w:type="firstCol">
      <w:rPr>
        <w:b w:val="0"/>
        <w:bCs/>
      </w:rPr>
    </w:tblStylePr>
    <w:tblStylePr w:type="lastCol">
      <w:rPr>
        <w:b w:val="0"/>
        <w:bCs/>
      </w:rPr>
    </w:tblStylePr>
    <w:tblStylePr w:type="band1Vert">
      <w:tblPr/>
      <w:tcPr>
        <w:tcBorders>
          <w:top w:val="nil"/>
          <w:left w:val="nil"/>
          <w:bottom w:val="nil"/>
          <w:right w:val="nil"/>
          <w:insideH w:val="nil"/>
          <w:insideV w:val="nil"/>
          <w:tl2br w:val="nil"/>
          <w:tr2bl w:val="nil"/>
        </w:tcBorders>
        <w:shd w:val="clear" w:color="auto" w:fill="auto"/>
      </w:tcPr>
    </w:tblStylePr>
    <w:tblStylePr w:type="band2Vert">
      <w:tblPr/>
      <w:tcPr>
        <w:tcBorders>
          <w:top w:val="nil"/>
          <w:left w:val="nil"/>
          <w:bottom w:val="nil"/>
          <w:right w:val="nil"/>
          <w:insideH w:val="nil"/>
          <w:insideV w:val="nil"/>
          <w:tl2br w:val="nil"/>
          <w:tr2bl w:val="nil"/>
        </w:tcBorders>
        <w:shd w:val="clear" w:color="auto" w:fill="auto"/>
      </w:tcPr>
    </w:tblStylePr>
    <w:tblStylePr w:type="band2Horz">
      <w:tblPr/>
      <w:tcPr>
        <w:tcBorders>
          <w:top w:val="nil"/>
          <w:left w:val="nil"/>
          <w:bottom w:val="nil"/>
          <w:right w:val="nil"/>
          <w:insideH w:val="nil"/>
          <w:insideV w:val="nil"/>
          <w:tl2br w:val="nil"/>
          <w:tr2bl w:val="nil"/>
        </w:tcBorders>
        <w:shd w:val="clear" w:color="auto" w:fill="D5DCE4"/>
      </w:tcPr>
    </w:tblStylePr>
    <w:tblStylePr w:type="seCell">
      <w:tblPr/>
      <w:tcPr>
        <w:tcBorders>
          <w:top w:val="nil"/>
          <w:left w:val="nil"/>
          <w:bottom w:val="nil"/>
          <w:right w:val="nil"/>
          <w:insideH w:val="nil"/>
          <w:insideV w:val="nil"/>
          <w:tl2br w:val="nil"/>
          <w:tr2bl w:val="nil"/>
        </w:tcBorders>
        <w:shd w:val="clear" w:color="auto" w:fill="auto"/>
      </w:tcPr>
    </w:tblStylePr>
    <w:tblStylePr w:type="swCell">
      <w:tblPr/>
      <w:tcPr>
        <w:tcBorders>
          <w:top w:val="nil"/>
          <w:left w:val="nil"/>
          <w:bottom w:val="nil"/>
          <w:right w:val="nil"/>
          <w:insideH w:val="nil"/>
          <w:insideV w:val="nil"/>
          <w:tl2br w:val="nil"/>
          <w:tr2bl w:val="nil"/>
        </w:tcBorders>
        <w:shd w:val="clear" w:color="auto" w:fill="auto"/>
      </w:tcPr>
    </w:tblStylePr>
  </w:style>
  <w:style w:type="table" w:styleId="16">
    <w:name w:val="Medium Shading 1 Accent 6"/>
    <w:aliases w:val="Table Core 1"/>
    <w:basedOn w:val="a4"/>
    <w:uiPriority w:val="63"/>
    <w:rsid w:val="00057BAE"/>
    <w:pPr>
      <w:spacing w:before="20" w:after="20"/>
    </w:pPr>
    <w:rPr>
      <w:rFonts w:ascii="Scaly Sans" w:hAnsi="Scaly Sans" w:cstheme="minorBidi"/>
      <w:sz w:val="18"/>
      <w:szCs w:val="24"/>
      <w:lang w:val="en-US"/>
    </w:rPr>
    <w:tblPr>
      <w:tblStyleRowBandSize w:val="1"/>
      <w:tblStyleColBandSize w:val="1"/>
    </w:tblPr>
    <w:tblStylePr w:type="firstRow">
      <w:pPr>
        <w:wordWrap/>
        <w:spacing w:before="0" w:beforeAutospacing="0" w:afterLines="0" w:after="20" w:afterAutospacing="0" w:line="240" w:lineRule="auto"/>
      </w:pPr>
      <w:rPr>
        <w:rFonts w:ascii="Scaly Sans Caps" w:hAnsi="Scaly Sans Caps"/>
        <w:b w:val="0"/>
        <w:bCs/>
        <w:color w:val="auto"/>
        <w:sz w:val="22"/>
      </w:rPr>
    </w:tblStylePr>
    <w:tblStylePr w:type="lastRow">
      <w:pPr>
        <w:spacing w:before="0" w:after="0" w:line="240" w:lineRule="auto"/>
      </w:pPr>
      <w:rPr>
        <w:b/>
        <w:bCs/>
      </w:rPr>
      <w:tblPr/>
      <w:tcPr>
        <w:tcBorders>
          <w:top w:val="double" w:sz="6" w:space="0" w:color="F5F5F5" w:themeColor="accent6" w:themeTint="BF"/>
          <w:left w:val="single" w:sz="8" w:space="0" w:color="F5F5F5" w:themeColor="accent6" w:themeTint="BF"/>
          <w:bottom w:val="single" w:sz="8" w:space="0" w:color="F5F5F5" w:themeColor="accent6" w:themeTint="BF"/>
          <w:right w:val="single" w:sz="8" w:space="0" w:color="F5F5F5" w:themeColor="accent6" w:themeTint="BF"/>
          <w:insideH w:val="nil"/>
          <w:insideV w:val="nil"/>
        </w:tcBorders>
      </w:tcPr>
    </w:tblStylePr>
    <w:tblStylePr w:type="firstCol">
      <w:pPr>
        <w:jc w:val="center"/>
      </w:pPr>
      <w:rPr>
        <w:rFonts w:ascii="Scaly Sans" w:hAnsi="Scaly Sans"/>
        <w:b w:val="0"/>
        <w:bCs/>
      </w:rPr>
    </w:tblStylePr>
    <w:tblStylePr w:type="lastCol">
      <w:rPr>
        <w:b w:val="0"/>
        <w:bCs/>
      </w:rPr>
    </w:tblStylePr>
    <w:tblStylePr w:type="band1Horz">
      <w:tblPr/>
      <w:tcPr>
        <w:tcBorders>
          <w:top w:val="nil"/>
          <w:left w:val="nil"/>
          <w:bottom w:val="nil"/>
          <w:right w:val="nil"/>
          <w:insideH w:val="nil"/>
          <w:insideV w:val="nil"/>
          <w:tl2br w:val="nil"/>
          <w:tr2bl w:val="nil"/>
        </w:tcBorders>
        <w:shd w:val="clear" w:color="A2CD85" w:fill="CEE4AA"/>
      </w:tcPr>
    </w:tblStylePr>
    <w:tblStylePr w:type="band2Horz">
      <w:tblPr/>
      <w:tcPr>
        <w:tcBorders>
          <w:insideH w:val="nil"/>
          <w:insideV w:val="nil"/>
        </w:tcBorders>
      </w:tcPr>
    </w:tblStylePr>
  </w:style>
  <w:style w:type="table" w:customStyle="1" w:styleId="TableCoreBrown">
    <w:name w:val="Table Core Brown"/>
    <w:basedOn w:val="TableCoreGreenSpelllist"/>
    <w:uiPriority w:val="99"/>
    <w:rsid w:val="001D26D3"/>
    <w:rPr>
      <w:rFonts w:ascii="Scaly Sans" w:hAnsi="Scaly Sans"/>
    </w:rPr>
    <w:tblPr/>
    <w:tcPr>
      <w:shd w:val="clear" w:color="auto" w:fill="auto"/>
    </w:tcPr>
    <w:tblStylePr w:type="firstRow">
      <w:pPr>
        <w:wordWrap/>
        <w:spacing w:beforeLines="0" w:before="0" w:beforeAutospacing="0" w:afterLines="0" w:after="60" w:afterAutospacing="0" w:line="240" w:lineRule="auto"/>
        <w:ind w:leftChars="0" w:left="0" w:rightChars="0" w:right="0" w:firstLineChars="0" w:firstLine="0"/>
        <w:jc w:val="both"/>
        <w:textboxTightWrap w:val="firstLineOnly"/>
        <w:outlineLvl w:val="9"/>
      </w:pPr>
      <w:rPr>
        <w:rFonts w:ascii="Scala Sans Cyrillic" w:hAnsi="Scala Sans Cyrillic"/>
        <w:b w:val="0"/>
        <w:i w:val="0"/>
        <w:caps w:val="0"/>
        <w:smallCaps w:val="0"/>
        <w:strike w:val="0"/>
        <w:dstrike w:val="0"/>
        <w:vanish w:val="0"/>
        <w:color w:val="auto"/>
        <w:sz w:val="22"/>
        <w:u w:val="none"/>
        <w:vertAlign w:val="baseline"/>
      </w:rPr>
    </w:tblStylePr>
    <w:tblStylePr w:type="band1Horz">
      <w:rPr>
        <w:sz w:val="18"/>
      </w:rPr>
    </w:tblStylePr>
    <w:tblStylePr w:type="band2Horz">
      <w:rPr>
        <w:sz w:val="18"/>
      </w:rPr>
      <w:tblPr/>
      <w:tcPr>
        <w:shd w:val="clear" w:color="auto" w:fill="E7D6AF"/>
      </w:tcPr>
    </w:tblStylePr>
  </w:style>
  <w:style w:type="paragraph" w:customStyle="1" w:styleId="BasicTextHanging">
    <w:name w:val="Basic Text Hanging"/>
    <w:basedOn w:val="BasicText"/>
    <w:qFormat/>
    <w:rsid w:val="00FF27B1"/>
    <w:pPr>
      <w:ind w:left="288" w:hanging="288"/>
    </w:pPr>
  </w:style>
  <w:style w:type="paragraph" w:customStyle="1" w:styleId="BasicTextBulleted">
    <w:name w:val="Basic Text Bulleted"/>
    <w:basedOn w:val="BasicText"/>
    <w:qFormat/>
    <w:rsid w:val="007E024F"/>
    <w:pPr>
      <w:numPr>
        <w:numId w:val="30"/>
      </w:numPr>
      <w:ind w:left="432" w:hanging="144"/>
    </w:pPr>
  </w:style>
  <w:style w:type="paragraph" w:customStyle="1" w:styleId="BasicTextMetadata">
    <w:name w:val="Basic Text Metadata"/>
    <w:basedOn w:val="BasicText"/>
    <w:next w:val="BasicText"/>
    <w:qFormat/>
    <w:rsid w:val="001709F2"/>
    <w:rPr>
      <w:i/>
      <w:sz w:val="16"/>
    </w:rPr>
  </w:style>
  <w:style w:type="paragraph" w:customStyle="1" w:styleId="BasicTextNumbered">
    <w:name w:val="Basic Text Numbered"/>
    <w:basedOn w:val="BasicTextBulleted"/>
    <w:qFormat/>
    <w:rsid w:val="007E024F"/>
    <w:pPr>
      <w:numPr>
        <w:numId w:val="31"/>
      </w:numPr>
      <w:ind w:left="432" w:hanging="144"/>
    </w:pPr>
  </w:style>
  <w:style w:type="paragraph" w:customStyle="1" w:styleId="BasicTextDnDSaveDC">
    <w:name w:val="Basic Text DnD Save DC"/>
    <w:basedOn w:val="BasicText"/>
    <w:qFormat/>
    <w:rsid w:val="00C05F0E"/>
    <w:pPr>
      <w:jc w:val="center"/>
    </w:pPr>
  </w:style>
  <w:style w:type="paragraph" w:customStyle="1" w:styleId="SidebarTextHanging">
    <w:name w:val="Sidebar Text Hanging"/>
    <w:basedOn w:val="a1"/>
    <w:qFormat/>
    <w:rsid w:val="006553F6"/>
    <w:pPr>
      <w:ind w:left="180" w:hanging="180"/>
    </w:pPr>
    <w:rPr>
      <w:sz w:val="16"/>
    </w:rPr>
  </w:style>
  <w:style w:type="paragraph" w:customStyle="1" w:styleId="SidebarTextBulleted">
    <w:name w:val="Sidebar Text Bulleted"/>
    <w:basedOn w:val="a1"/>
    <w:qFormat/>
    <w:rsid w:val="000B5F09"/>
    <w:pPr>
      <w:numPr>
        <w:numId w:val="32"/>
      </w:numPr>
      <w:ind w:left="0" w:firstLine="180"/>
    </w:pPr>
    <w:rPr>
      <w:sz w:val="16"/>
    </w:rPr>
  </w:style>
  <w:style w:type="paragraph" w:customStyle="1" w:styleId="SidebarTextMetadata">
    <w:name w:val="Sidebar Text Metadata"/>
    <w:basedOn w:val="BasicTextMetadata"/>
    <w:rsid w:val="00841732"/>
    <w:rPr>
      <w:color w:val="000000" w:themeColor="text1"/>
    </w:rPr>
  </w:style>
  <w:style w:type="paragraph" w:customStyle="1" w:styleId="ListItemItalic">
    <w:name w:val="List Item Italic"/>
    <w:basedOn w:val="ListItem"/>
    <w:qFormat/>
    <w:rsid w:val="00A81815"/>
    <w:rPr>
      <w:i/>
    </w:rPr>
  </w:style>
  <w:style w:type="paragraph" w:customStyle="1" w:styleId="SidebarTextParagraph1">
    <w:name w:val="Sidebar Text Paragraph 1"/>
    <w:basedOn w:val="SidebarTextRegular"/>
    <w:next w:val="SidebarTextParagraph2"/>
    <w:qFormat/>
    <w:rsid w:val="005C357B"/>
    <w:pPr>
      <w:spacing w:after="0" w:line="240" w:lineRule="auto"/>
    </w:pPr>
    <w:rPr>
      <w:sz w:val="16"/>
    </w:rPr>
  </w:style>
  <w:style w:type="paragraph" w:customStyle="1" w:styleId="SidebarTextParagraph2">
    <w:name w:val="Sidebar Text Paragraph 2"/>
    <w:basedOn w:val="SidebarTextParagraph1"/>
    <w:qFormat/>
    <w:rsid w:val="005C357B"/>
    <w:pPr>
      <w:spacing w:before="0"/>
      <w:ind w:firstLine="288"/>
      <w:contextualSpacing/>
    </w:pPr>
  </w:style>
  <w:style w:type="paragraph" w:customStyle="1" w:styleId="DocumentBackTitle">
    <w:name w:val="Document Back Title"/>
    <w:basedOn w:val="BasicText"/>
    <w:rsid w:val="00D42B33"/>
    <w:pPr>
      <w:spacing w:before="120" w:after="240" w:line="500" w:lineRule="exact"/>
      <w:jc w:val="center"/>
    </w:pPr>
    <w:rPr>
      <w:rFonts w:asciiTheme="majorHAnsi" w:hAnsiTheme="majorHAnsi" w:cs="Martel DemiBold"/>
      <w:b/>
      <w:smallCaps/>
      <w:color w:val="C00000"/>
      <w:w w:val="80"/>
      <w:sz w:val="46"/>
      <w:szCs w:val="46"/>
      <w14:textOutline w14:w="25400" w14:cap="flat" w14:cmpd="sng" w14:algn="ctr">
        <w14:noFill/>
        <w14:prstDash w14:val="solid"/>
        <w14:round/>
      </w14:textOutline>
      <w14:props3d w14:extrusionH="0" w14:contourW="50800" w14:prstMaterial="powder">
        <w14:extrusionClr>
          <w14:schemeClr w14:val="bg1"/>
        </w14:extrusionClr>
        <w14:contourClr>
          <w14:schemeClr w14:val="tx1"/>
        </w14:contourClr>
      </w14:props3d>
    </w:rPr>
  </w:style>
  <w:style w:type="paragraph" w:customStyle="1" w:styleId="DocumentBackText">
    <w:name w:val="Document Back Text"/>
    <w:basedOn w:val="BasicText"/>
    <w:rsid w:val="00A636BD"/>
    <w:pPr>
      <w:spacing w:after="240" w:line="264" w:lineRule="auto"/>
    </w:pPr>
    <w:rPr>
      <w:rFonts w:cs="Taviraj Black"/>
      <w:b/>
      <w:color w:val="FFF2CC" w:themeColor="background1"/>
      <w:spacing w:val="10"/>
      <w:w w:val="102"/>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0" w14:contourW="10160" w14:prstMaterial="powder">
        <w14:extrusionClr>
          <w14:schemeClr w14:val="bg1"/>
        </w14:extrusionClr>
        <w14:contourClr>
          <w14:schemeClr w14:val="tx1"/>
        </w14:contourClr>
      </w14:props3d>
    </w:rPr>
  </w:style>
  <w:style w:type="paragraph" w:customStyle="1" w:styleId="DocumentBookTagline">
    <w:name w:val="Document Book Tagline"/>
    <w:basedOn w:val="BasicText"/>
    <w:qFormat/>
    <w:rsid w:val="005148D5"/>
    <w:pPr>
      <w:spacing w:after="0" w:line="360" w:lineRule="exact"/>
      <w:jc w:val="center"/>
    </w:pPr>
    <w:rPr>
      <w:rFonts w:cs="Taviraj Black"/>
      <w:b/>
      <w:color w:val="FFF2CC" w:themeColor="background1"/>
      <w:spacing w:val="10"/>
      <w:sz w:val="32"/>
      <w:szCs w:val="36"/>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57150" w14:contourW="10160" w14:prstMaterial="powder">
        <w14:bevelT w14:w="38100" w14:h="38100" w14:prst="slope"/>
        <w14:extrusionClr>
          <w14:schemeClr w14:val="bg1"/>
        </w14:extrusionClr>
        <w14:contourClr>
          <w14:schemeClr w14:val="tx1"/>
        </w14:contourClr>
      </w14:props3d>
    </w:rPr>
  </w:style>
  <w:style w:type="paragraph" w:customStyle="1" w:styleId="LayoutPageNumber">
    <w:name w:val="Layout Page Number"/>
    <w:basedOn w:val="BasicText"/>
    <w:qFormat/>
    <w:rsid w:val="005C357B"/>
    <w:pPr>
      <w:spacing w:after="0" w:line="264" w:lineRule="auto"/>
      <w:jc w:val="right"/>
    </w:pPr>
    <w:rPr>
      <w:rFonts w:cs="Trirong"/>
      <w:bCs/>
      <w:noProof/>
      <w:color w:val="53170D" w:themeColor="accent1"/>
      <w:sz w:val="20"/>
      <w:szCs w:val="18"/>
      <w14:numForm w14:val="lining"/>
    </w:rPr>
  </w:style>
  <w:style w:type="paragraph" w:customStyle="1" w:styleId="FancyStatBlockTitle">
    <w:name w:val="Fancy Stat Block Title"/>
    <w:basedOn w:val="40"/>
    <w:qFormat/>
    <w:rsid w:val="00086B1A"/>
    <w:pPr>
      <w:keepLines w:val="0"/>
      <w:spacing w:before="0" w:after="0" w:line="240" w:lineRule="exact"/>
    </w:pPr>
    <w:rPr>
      <w:rFonts w:asciiTheme="minorHAnsi" w:eastAsiaTheme="minorHAnsi" w:hAnsiTheme="minorHAnsi" w:cs="Martel DemiBold"/>
      <w:b/>
      <w:i w:val="0"/>
      <w:iCs w:val="0"/>
      <w:smallCaps/>
      <w:color w:val="9C2B1B"/>
      <w:w w:val="102"/>
      <w:sz w:val="30"/>
      <w:szCs w:val="24"/>
    </w:rPr>
  </w:style>
  <w:style w:type="paragraph" w:customStyle="1" w:styleId="StatBlockBasicActionsHeaderVariant5">
    <w:name w:val="Stat Block Basic Actions Header Variant 5"/>
    <w:basedOn w:val="a1"/>
    <w:next w:val="StatBlockBasicText1"/>
    <w:uiPriority w:val="99"/>
    <w:qFormat/>
    <w:rsid w:val="007F0921"/>
    <w:pPr>
      <w:keepNext/>
      <w:pBdr>
        <w:bottom w:val="single" w:sz="12" w:space="0" w:color="BF8F00" w:themeColor="accent2" w:themeShade="BF"/>
      </w:pBdr>
      <w:spacing w:before="180" w:after="60" w:line="230" w:lineRule="exact"/>
    </w:pPr>
    <w:rPr>
      <w:rFonts w:ascii="Philosopher" w:hAnsi="Philosopher" w:cs="Martel DemiBold"/>
      <w:b/>
      <w:bCs w:val="0"/>
      <w:smallCaps/>
      <w:color w:val="9C2B1B"/>
      <w:w w:val="102"/>
      <w:sz w:val="24"/>
      <w:szCs w:val="24"/>
    </w:rPr>
  </w:style>
  <w:style w:type="paragraph" w:customStyle="1" w:styleId="StatBlockBasicRegularUnderline">
    <w:name w:val="Stat Block Basic Regular Underline"/>
    <w:basedOn w:val="StatBlockBasicRegular"/>
    <w:link w:val="StatBlockBasicRegularUnderline0"/>
    <w:uiPriority w:val="99"/>
    <w:qFormat/>
    <w:rsid w:val="007F0921"/>
    <w:pPr>
      <w:keepLines/>
      <w:pBdr>
        <w:bottom w:val="single" w:sz="12" w:space="5" w:color="AC2F1B" w:themeColor="accent1" w:themeTint="BF"/>
      </w:pBdr>
      <w:spacing w:after="60"/>
      <w:ind w:left="187" w:hanging="187"/>
    </w:pPr>
  </w:style>
  <w:style w:type="character" w:customStyle="1" w:styleId="StatBlockBasicRegularUnderline0">
    <w:name w:val="Stat Block Basic Regular Underline Знак"/>
    <w:basedOn w:val="a3"/>
    <w:link w:val="StatBlockBasicRegularUnderline"/>
    <w:uiPriority w:val="99"/>
    <w:rsid w:val="007F0921"/>
    <w:rPr>
      <w:rFonts w:ascii="Philosopher" w:eastAsia="ヒラギノ角ゴ Pro W3" w:hAnsi="Philosopher" w:cs="Calibri"/>
      <w:bCs/>
      <w:sz w:val="18"/>
      <w:szCs w:val="16"/>
      <w:lang w:val="en-US" w:eastAsia="ja-JP"/>
    </w:rPr>
  </w:style>
  <w:style w:type="paragraph" w:customStyle="1" w:styleId="STATBLOCKABILITYSCORENUMBER1">
    <w:name w:val="STAT BLOCK ABILITY SCORE NUMBER1"/>
    <w:basedOn w:val="StatBlockBasicText1"/>
    <w:next w:val="a1"/>
    <w:rsid w:val="009030E8"/>
    <w:pPr>
      <w:keepLines/>
      <w:widowControl w:val="0"/>
      <w:pBdr>
        <w:bottom w:val="threeDEngrave" w:sz="12" w:space="7" w:color="53170D" w:themeColor="accent1"/>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DocumentDisclaimer">
    <w:name w:val="Document Disclaimer"/>
    <w:basedOn w:val="BasicText"/>
    <w:qFormat/>
    <w:rsid w:val="001709F2"/>
    <w:rPr>
      <w:smallCaps/>
      <w:sz w:val="16"/>
    </w:rPr>
  </w:style>
  <w:style w:type="paragraph" w:customStyle="1" w:styleId="TABLEHEADING">
    <w:name w:val="TABLE HEADING"/>
    <w:basedOn w:val="BasicText"/>
    <w:uiPriority w:val="99"/>
    <w:qFormat/>
    <w:rsid w:val="00986710"/>
    <w:pPr>
      <w:keepNext/>
      <w:spacing w:before="60" w:after="60" w:line="264" w:lineRule="auto"/>
    </w:pPr>
    <w:rPr>
      <w:rFonts w:cs="Martel DemiBold"/>
      <w:b/>
      <w:bCs/>
      <w:smallCaps/>
      <w:spacing w:val="6"/>
      <w:w w:val="102"/>
      <w:sz w:val="20"/>
      <w:szCs w:val="18"/>
    </w:rPr>
  </w:style>
  <w:style w:type="table" w:customStyle="1" w:styleId="TableCoreGreen">
    <w:name w:val="Table Core Green"/>
    <w:basedOn w:val="a4"/>
    <w:uiPriority w:val="99"/>
    <w:rsid w:val="004C04A7"/>
    <w:pPr>
      <w:spacing w:after="0"/>
    </w:pPr>
    <w:rPr>
      <w:rFonts w:ascii="Lato" w:hAnsi="Lato" w:cs="Arial"/>
      <w:sz w:val="16"/>
      <w:szCs w:val="20"/>
      <w:lang w:eastAsia="ru-RU"/>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tcPr>
      <w:shd w:val="clear" w:color="auto" w:fill="auto"/>
    </w:tcPr>
    <w:tblStylePr w:type="firstRow">
      <w:pPr>
        <w:jc w:val="left"/>
      </w:pPr>
      <w:rPr>
        <w:rFonts w:asciiTheme="minorHAnsi" w:hAnsiTheme="minorHAnsi"/>
        <w:b w:val="0"/>
        <w:bCs/>
        <w:color w:val="auto"/>
        <w:sz w:val="18"/>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cBorders>
        <w:shd w:val="clear" w:color="auto" w:fill="auto"/>
      </w:tcPr>
    </w:tblStylePr>
    <w:tblStylePr w:type="band2Horz">
      <w:rPr>
        <w:color w:val="auto"/>
      </w:rPr>
      <w:tblPr/>
      <w:tcPr>
        <w:tcBorders>
          <w:top w:val="nil"/>
          <w:left w:val="nil"/>
          <w:bottom w:val="nil"/>
          <w:right w:val="nil"/>
          <w:insideH w:val="nil"/>
          <w:insideV w:val="nil"/>
        </w:tcBorders>
        <w:shd w:val="clear" w:color="auto" w:fill="CEE4AA"/>
      </w:tcPr>
    </w:tblStylePr>
  </w:style>
  <w:style w:type="paragraph" w:customStyle="1" w:styleId="PlaytestHeading2">
    <w:name w:val="Playtest Heading 2"/>
    <w:basedOn w:val="PlaytestHeading1"/>
    <w:next w:val="BasicTextParagraph1"/>
    <w:qFormat/>
    <w:rsid w:val="00A4143A"/>
    <w:pPr>
      <w:spacing w:before="96"/>
      <w:outlineLvl w:val="1"/>
    </w:pPr>
    <w:rPr>
      <w:sz w:val="28"/>
      <w:szCs w:val="28"/>
    </w:rPr>
  </w:style>
  <w:style w:type="paragraph" w:customStyle="1" w:styleId="PlaytestHeading3">
    <w:name w:val="Playtest Heading 3"/>
    <w:basedOn w:val="PlaytestHeading1"/>
    <w:qFormat/>
    <w:rsid w:val="00A4143A"/>
    <w:pPr>
      <w:spacing w:before="48" w:after="48"/>
      <w:outlineLvl w:val="2"/>
    </w:pPr>
    <w:rPr>
      <w:sz w:val="24"/>
      <w:szCs w:val="24"/>
    </w:rPr>
  </w:style>
  <w:style w:type="paragraph" w:customStyle="1" w:styleId="DocumentSubtitle">
    <w:name w:val="Document Subtitle"/>
    <w:basedOn w:val="a1"/>
    <w:qFormat/>
    <w:rsid w:val="0070532D"/>
    <w:pPr>
      <w:jc w:val="center"/>
    </w:pPr>
    <w:rPr>
      <w:bCs w:val="0"/>
    </w:rPr>
  </w:style>
  <w:style w:type="paragraph" w:customStyle="1" w:styleId="BoxedTextNotesVariant">
    <w:name w:val="Boxed Text Notes Variant"/>
    <w:basedOn w:val="BoxedTextNotes"/>
    <w:qFormat/>
    <w:rsid w:val="00CF0E16"/>
    <w:pPr>
      <w:pBdr>
        <w:top w:val="threeDEmboss" w:sz="12" w:space="1" w:color="4E150D" w:themeColor="accent3" w:themeShade="80"/>
        <w:left w:val="threeDEmboss" w:sz="12" w:space="4" w:color="4E150D" w:themeColor="accent3" w:themeShade="80"/>
        <w:bottom w:val="threeDEmboss" w:sz="12" w:space="1" w:color="4E150D" w:themeColor="accent3" w:themeShade="80"/>
        <w:right w:val="threeDEmboss" w:sz="12" w:space="4" w:color="4E150D" w:themeColor="accent3" w:themeShade="80"/>
      </w:pBdr>
      <w:shd w:val="clear" w:color="auto" w:fill="FFF2CC" w:themeFill="accent2" w:themeFillTint="33"/>
    </w:pPr>
  </w:style>
  <w:style w:type="paragraph" w:customStyle="1" w:styleId="BoxedtextNotesBW">
    <w:name w:val="Boxed text Notes BW"/>
    <w:basedOn w:val="BoxedTextNotes"/>
    <w:qFormat/>
    <w:rsid w:val="00EE4FA8"/>
    <w:pPr>
      <w:pBdr>
        <w:top w:val="threeDEmboss" w:sz="12" w:space="1" w:color="000000"/>
        <w:left w:val="threeDEmboss" w:sz="12" w:space="4" w:color="000000"/>
        <w:bottom w:val="threeDEmboss" w:sz="12" w:space="1" w:color="000000"/>
        <w:right w:val="threeDEmboss" w:sz="12" w:space="4" w:color="000000"/>
      </w:pBdr>
      <w:shd w:val="clear" w:color="auto" w:fill="E7E7E7" w:themeFill="text2" w:themeFillTint="1A"/>
    </w:pPr>
  </w:style>
  <w:style w:type="paragraph" w:customStyle="1" w:styleId="BasicTextInlineSubheading">
    <w:name w:val="Basic Text Inline Subheading"/>
    <w:basedOn w:val="BasicText"/>
    <w:rsid w:val="001709F2"/>
    <w:rPr>
      <w:b/>
      <w:sz w:val="20"/>
    </w:rPr>
  </w:style>
  <w:style w:type="paragraph" w:customStyle="1" w:styleId="DROPCAP">
    <w:name w:val="DROPCAP"/>
    <w:basedOn w:val="aff9"/>
    <w:qFormat/>
    <w:rsid w:val="00CC739D"/>
    <w:pPr>
      <w:framePr w:wrap="around"/>
    </w:pPr>
    <w:rPr>
      <w:sz w:val="144"/>
      <w:szCs w:val="144"/>
      <w:lang w:val="ru-RU"/>
    </w:rPr>
  </w:style>
  <w:style w:type="paragraph" w:customStyle="1" w:styleId="BasicTextnointerval">
    <w:name w:val="Basic Text no interval"/>
    <w:basedOn w:val="BasicText"/>
    <w:qFormat/>
    <w:rsid w:val="003E2808"/>
    <w:pPr>
      <w:spacing w:after="0"/>
    </w:pPr>
  </w:style>
  <w:style w:type="table" w:customStyle="1" w:styleId="25">
    <w:name w:val="Стиль2"/>
    <w:basedOn w:val="a4"/>
    <w:uiPriority w:val="99"/>
    <w:rsid w:val="002B2BFC"/>
    <w:pPr>
      <w:spacing w:after="0"/>
    </w:pPr>
    <w:tblPr/>
    <w:tblStylePr w:type="firstRow">
      <w:rPr>
        <w:rFonts w:asciiTheme="minorHAnsi" w:hAnsiTheme="minorHAnsi"/>
      </w:rPr>
    </w:tblStylePr>
  </w:style>
  <w:style w:type="table" w:styleId="-56">
    <w:name w:val="List Table 5 Dark Accent 6"/>
    <w:basedOn w:val="a4"/>
    <w:uiPriority w:val="50"/>
    <w:rsid w:val="002B2BFC"/>
    <w:pPr>
      <w:spacing w:after="0"/>
    </w:pPr>
    <w:rPr>
      <w:color w:val="FFF2CC" w:themeColor="background1"/>
    </w:rPr>
    <w:tblPr>
      <w:tblStyleRowBandSize w:val="1"/>
      <w:tblStyleColBandSize w:val="1"/>
      <w:tblBorders>
        <w:top w:val="single" w:sz="24" w:space="0" w:color="F2F2F2" w:themeColor="accent6"/>
        <w:left w:val="single" w:sz="24" w:space="0" w:color="F2F2F2" w:themeColor="accent6"/>
        <w:bottom w:val="single" w:sz="24" w:space="0" w:color="F2F2F2" w:themeColor="accent6"/>
        <w:right w:val="single" w:sz="24" w:space="0" w:color="F2F2F2" w:themeColor="accent6"/>
      </w:tblBorders>
    </w:tblPr>
    <w:tcPr>
      <w:shd w:val="clear" w:color="auto" w:fill="F2F2F2" w:themeFill="accent6"/>
    </w:tcPr>
    <w:tblStylePr w:type="firstRow">
      <w:rPr>
        <w:b/>
        <w:bCs/>
      </w:rPr>
      <w:tblPr/>
      <w:tcPr>
        <w:tcBorders>
          <w:bottom w:val="single" w:sz="18" w:space="0" w:color="FFF2CC" w:themeColor="background1"/>
        </w:tcBorders>
      </w:tcPr>
    </w:tblStylePr>
    <w:tblStylePr w:type="lastRow">
      <w:rPr>
        <w:b/>
        <w:bCs/>
      </w:rPr>
      <w:tblPr/>
      <w:tcPr>
        <w:tcBorders>
          <w:top w:val="single" w:sz="4" w:space="0" w:color="FFF2CC" w:themeColor="background1"/>
        </w:tcBorders>
      </w:tcPr>
    </w:tblStylePr>
    <w:tblStylePr w:type="firstCol">
      <w:rPr>
        <w:b/>
        <w:bCs/>
      </w:rPr>
      <w:tblPr/>
      <w:tcPr>
        <w:tcBorders>
          <w:right w:val="single" w:sz="4" w:space="0" w:color="FFF2CC" w:themeColor="background1"/>
        </w:tcBorders>
      </w:tcPr>
    </w:tblStylePr>
    <w:tblStylePr w:type="lastCol">
      <w:rPr>
        <w:b/>
        <w:bCs/>
      </w:rPr>
      <w:tblPr/>
      <w:tcPr>
        <w:tcBorders>
          <w:left w:val="single" w:sz="4" w:space="0" w:color="FFF2CC" w:themeColor="background1"/>
        </w:tcBorders>
      </w:tcPr>
    </w:tblStylePr>
    <w:tblStylePr w:type="band1Vert">
      <w:tblPr/>
      <w:tcPr>
        <w:tcBorders>
          <w:left w:val="single" w:sz="4" w:space="0" w:color="FFF2CC" w:themeColor="background1"/>
          <w:right w:val="single" w:sz="4" w:space="0" w:color="FFF2CC" w:themeColor="background1"/>
        </w:tcBorders>
      </w:tcPr>
    </w:tblStylePr>
    <w:tblStylePr w:type="band2Vert">
      <w:tblPr/>
      <w:tcPr>
        <w:tcBorders>
          <w:left w:val="single" w:sz="4" w:space="0" w:color="FFF2CC" w:themeColor="background1"/>
          <w:right w:val="single" w:sz="4" w:space="0" w:color="FFF2CC" w:themeColor="background1"/>
        </w:tcBorders>
      </w:tcPr>
    </w:tblStylePr>
    <w:tblStylePr w:type="band1Horz">
      <w:tblPr/>
      <w:tcPr>
        <w:tcBorders>
          <w:top w:val="single" w:sz="4" w:space="0" w:color="FFF2CC" w:themeColor="background1"/>
          <w:bottom w:val="single" w:sz="4" w:space="0" w:color="FFF2CC"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LayoutHeaderVariant">
    <w:name w:val="Layout Header Variant"/>
    <w:basedOn w:val="aa"/>
    <w:qFormat/>
    <w:rsid w:val="00A81815"/>
  </w:style>
  <w:style w:type="paragraph" w:customStyle="1" w:styleId="QuoteAccented">
    <w:name w:val="Quote Accented"/>
    <w:basedOn w:val="QuoteCoreSource"/>
    <w:qFormat/>
    <w:rsid w:val="001A5472"/>
    <w:pPr>
      <w:pBdr>
        <w:top w:val="none" w:sz="0" w:space="0" w:color="auto"/>
        <w:left w:val="single" w:sz="18" w:space="4" w:color="9B3737"/>
        <w:bottom w:val="none" w:sz="0" w:space="0" w:color="auto"/>
      </w:pBdr>
      <w:spacing w:before="72"/>
      <w:ind w:left="1260" w:firstLine="420"/>
    </w:pPr>
    <w:rPr>
      <w:rFonts w:ascii="EB Garamond SemiBold" w:hAnsi="EB Garamond SemiBold" w:cstheme="minorHAnsi"/>
      <w:b/>
      <w:smallCaps/>
      <w:color w:val="9B3737"/>
      <w:sz w:val="28"/>
    </w:rPr>
  </w:style>
  <w:style w:type="paragraph" w:styleId="43">
    <w:name w:val="toc 4"/>
    <w:basedOn w:val="a1"/>
    <w:next w:val="a1"/>
    <w:autoRedefine/>
    <w:uiPriority w:val="39"/>
    <w:unhideWhenUsed/>
    <w:rsid w:val="00401B5F"/>
    <w:pPr>
      <w:spacing w:after="100" w:line="259" w:lineRule="auto"/>
      <w:ind w:left="660"/>
      <w:jc w:val="left"/>
    </w:pPr>
    <w:rPr>
      <w:rFonts w:eastAsiaTheme="minorEastAsia"/>
      <w:sz w:val="22"/>
      <w:szCs w:val="22"/>
      <w:lang w:val="ru-RU" w:eastAsia="ru-RU"/>
    </w:rPr>
  </w:style>
  <w:style w:type="paragraph" w:styleId="53">
    <w:name w:val="toc 5"/>
    <w:basedOn w:val="a1"/>
    <w:next w:val="a1"/>
    <w:autoRedefine/>
    <w:uiPriority w:val="39"/>
    <w:unhideWhenUsed/>
    <w:rsid w:val="00401B5F"/>
    <w:pPr>
      <w:spacing w:after="100" w:line="259" w:lineRule="auto"/>
      <w:ind w:left="880"/>
      <w:jc w:val="left"/>
    </w:pPr>
    <w:rPr>
      <w:rFonts w:eastAsiaTheme="minorEastAsia"/>
      <w:sz w:val="22"/>
      <w:szCs w:val="22"/>
      <w:lang w:val="ru-RU" w:eastAsia="ru-RU"/>
    </w:rPr>
  </w:style>
  <w:style w:type="paragraph" w:styleId="6">
    <w:name w:val="toc 6"/>
    <w:basedOn w:val="a1"/>
    <w:next w:val="a1"/>
    <w:autoRedefine/>
    <w:uiPriority w:val="39"/>
    <w:unhideWhenUsed/>
    <w:rsid w:val="00401B5F"/>
    <w:pPr>
      <w:spacing w:after="100" w:line="259" w:lineRule="auto"/>
      <w:ind w:left="1100"/>
      <w:jc w:val="left"/>
    </w:pPr>
    <w:rPr>
      <w:rFonts w:eastAsiaTheme="minorEastAsia"/>
      <w:sz w:val="22"/>
      <w:szCs w:val="22"/>
      <w:lang w:val="ru-RU" w:eastAsia="ru-RU"/>
    </w:rPr>
  </w:style>
  <w:style w:type="paragraph" w:styleId="7">
    <w:name w:val="toc 7"/>
    <w:basedOn w:val="a1"/>
    <w:next w:val="a1"/>
    <w:autoRedefine/>
    <w:uiPriority w:val="39"/>
    <w:unhideWhenUsed/>
    <w:rsid w:val="00401B5F"/>
    <w:pPr>
      <w:spacing w:after="100" w:line="259" w:lineRule="auto"/>
      <w:ind w:left="1320"/>
      <w:jc w:val="left"/>
    </w:pPr>
    <w:rPr>
      <w:rFonts w:eastAsiaTheme="minorEastAsia"/>
      <w:sz w:val="22"/>
      <w:szCs w:val="22"/>
      <w:lang w:val="ru-RU" w:eastAsia="ru-RU"/>
    </w:rPr>
  </w:style>
  <w:style w:type="paragraph" w:styleId="8">
    <w:name w:val="toc 8"/>
    <w:basedOn w:val="a1"/>
    <w:next w:val="a1"/>
    <w:autoRedefine/>
    <w:uiPriority w:val="39"/>
    <w:unhideWhenUsed/>
    <w:rsid w:val="00401B5F"/>
    <w:pPr>
      <w:spacing w:after="100" w:line="259" w:lineRule="auto"/>
      <w:ind w:left="1540"/>
      <w:jc w:val="left"/>
    </w:pPr>
    <w:rPr>
      <w:rFonts w:eastAsiaTheme="minorEastAsia"/>
      <w:sz w:val="22"/>
      <w:szCs w:val="22"/>
      <w:lang w:val="ru-RU" w:eastAsia="ru-RU"/>
    </w:rPr>
  </w:style>
  <w:style w:type="paragraph" w:styleId="9">
    <w:name w:val="toc 9"/>
    <w:basedOn w:val="a1"/>
    <w:next w:val="a1"/>
    <w:autoRedefine/>
    <w:uiPriority w:val="39"/>
    <w:unhideWhenUsed/>
    <w:rsid w:val="00401B5F"/>
    <w:pPr>
      <w:spacing w:after="100" w:line="259" w:lineRule="auto"/>
      <w:ind w:left="1760"/>
      <w:jc w:val="left"/>
    </w:pPr>
    <w:rPr>
      <w:rFonts w:eastAsiaTheme="minorEastAsia"/>
      <w:sz w:val="22"/>
      <w:szCs w:val="22"/>
      <w:lang w:val="ru-RU" w:eastAsia="ru-RU"/>
    </w:rPr>
  </w:style>
  <w:style w:type="table" w:styleId="-46">
    <w:name w:val="Grid Table 4 Accent 6"/>
    <w:basedOn w:val="a4"/>
    <w:uiPriority w:val="49"/>
    <w:rsid w:val="005161FC"/>
    <w:pPr>
      <w:spacing w:after="0"/>
    </w:pPr>
    <w:tblPr>
      <w:tblStyleRowBandSize w:val="1"/>
      <w:tblStyleColBandSize w:val="1"/>
      <w:tblBorders>
        <w:top w:val="single" w:sz="4" w:space="0" w:color="F7F7F7" w:themeColor="accent6" w:themeTint="99"/>
        <w:left w:val="single" w:sz="4" w:space="0" w:color="F7F7F7" w:themeColor="accent6" w:themeTint="99"/>
        <w:bottom w:val="single" w:sz="4" w:space="0" w:color="F7F7F7" w:themeColor="accent6" w:themeTint="99"/>
        <w:right w:val="single" w:sz="4" w:space="0" w:color="F7F7F7" w:themeColor="accent6" w:themeTint="99"/>
        <w:insideH w:val="single" w:sz="4" w:space="0" w:color="F7F7F7" w:themeColor="accent6" w:themeTint="99"/>
        <w:insideV w:val="single" w:sz="4" w:space="0" w:color="F7F7F7" w:themeColor="accent6" w:themeTint="99"/>
      </w:tblBorders>
    </w:tblPr>
    <w:tblStylePr w:type="firstRow">
      <w:rPr>
        <w:b/>
        <w:bCs/>
        <w:color w:val="FFF2CC" w:themeColor="background1"/>
      </w:rPr>
      <w:tblPr/>
      <w:tcPr>
        <w:tcBorders>
          <w:top w:val="single" w:sz="4" w:space="0" w:color="F2F2F2" w:themeColor="accent6"/>
          <w:left w:val="single" w:sz="4" w:space="0" w:color="F2F2F2" w:themeColor="accent6"/>
          <w:bottom w:val="single" w:sz="4" w:space="0" w:color="F2F2F2" w:themeColor="accent6"/>
          <w:right w:val="single" w:sz="4" w:space="0" w:color="F2F2F2" w:themeColor="accent6"/>
          <w:insideH w:val="nil"/>
          <w:insideV w:val="nil"/>
        </w:tcBorders>
        <w:shd w:val="clear" w:color="auto" w:fill="F2F2F2" w:themeFill="accent6"/>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character" w:customStyle="1" w:styleId="InlineSubhead">
    <w:name w:val="Inline Subhead"/>
    <w:qFormat/>
    <w:rsid w:val="00174DA9"/>
    <w:rPr>
      <w:b/>
      <w:bCs/>
      <w:i/>
      <w:iCs/>
      <w:color w:val="9B3737"/>
    </w:rPr>
  </w:style>
  <w:style w:type="paragraph" w:customStyle="1" w:styleId="FlowchartText">
    <w:name w:val="Flowchart Text"/>
    <w:basedOn w:val="BasicText"/>
    <w:qFormat/>
    <w:rsid w:val="00174DA9"/>
    <w:pPr>
      <w:jc w:val="center"/>
    </w:pPr>
    <w:rPr>
      <w:b/>
      <w14:textOutline w14:w="9525" w14:cap="rnd" w14:cmpd="sng" w14:algn="ctr">
        <w14:solidFill>
          <w14:schemeClr w14:val="accent6">
            <w14:lumMod w14:val="50000"/>
          </w14:schemeClr>
        </w14:solidFill>
        <w14:prstDash w14:val="solid"/>
        <w14:bevel/>
      </w14:textOutline>
    </w:rPr>
  </w:style>
  <w:style w:type="paragraph" w:customStyle="1" w:styleId="PlayingThePillarsHeading">
    <w:name w:val="Playing The Pillars Heading"/>
    <w:basedOn w:val="a1"/>
    <w:qFormat/>
    <w:rsid w:val="00E32791"/>
    <w:pPr>
      <w:numPr>
        <w:ilvl w:val="1"/>
      </w:numPr>
      <w:spacing w:after="160"/>
      <w:jc w:val="center"/>
    </w:pPr>
    <w:rPr>
      <w:rFonts w:asciiTheme="majorHAnsi" w:eastAsiaTheme="minorEastAsia" w:hAnsiTheme="majorHAnsi"/>
      <w:b/>
      <w:color w:val="9B3737"/>
      <w:sz w:val="24"/>
      <w:szCs w:val="22"/>
      <w:lang w:eastAsia="en-US"/>
    </w:rPr>
  </w:style>
  <w:style w:type="paragraph" w:customStyle="1" w:styleId="PlayingthePillarsHeader">
    <w:name w:val="Playing the Pillars Header"/>
    <w:basedOn w:val="PlayingThePillarsHeading"/>
    <w:qFormat/>
    <w:rsid w:val="00E32791"/>
    <w:pPr>
      <w:tabs>
        <w:tab w:val="center" w:pos="4320"/>
        <w:tab w:val="right" w:pos="8640"/>
      </w:tabs>
      <w:spacing w:after="0"/>
      <w:jc w:val="left"/>
    </w:pPr>
    <w:rPr>
      <w:rFonts w:ascii="Forum" w:hAnsi="Forum"/>
    </w:rPr>
  </w:style>
  <w:style w:type="paragraph" w:customStyle="1" w:styleId="PlayingthePillarsBody">
    <w:name w:val="Playing the Pillars Body"/>
    <w:basedOn w:val="BasicText"/>
    <w:qFormat/>
    <w:rsid w:val="00EA34B7"/>
    <w:pPr>
      <w:spacing w:after="0"/>
      <w:jc w:val="left"/>
    </w:pPr>
    <w:rPr>
      <w:rFonts w:eastAsiaTheme="minorEastAsia"/>
      <w:lang w:eastAsia="en-US"/>
    </w:rPr>
  </w:style>
  <w:style w:type="paragraph" w:customStyle="1" w:styleId="Pillars">
    <w:name w:val="Pillars"/>
    <w:basedOn w:val="PlayingThePillarsHeading"/>
    <w:qFormat/>
    <w:rsid w:val="00E32791"/>
    <w:rPr>
      <w:rFonts w:ascii="Forum" w:hAnsi="Forum"/>
      <w:bCs w:val="0"/>
    </w:rPr>
  </w:style>
  <w:style w:type="paragraph" w:customStyle="1" w:styleId="StatBlockBasicTitleVariant">
    <w:name w:val="Stat Block Basic Title Variant"/>
    <w:next w:val="StatBlockBasicMetadata"/>
    <w:qFormat/>
    <w:rsid w:val="00302071"/>
    <w:pPr>
      <w:keepNext/>
      <w:keepLines/>
      <w:spacing w:after="0"/>
    </w:pPr>
    <w:rPr>
      <w:rFonts w:ascii="Andada SC" w:eastAsia="ヒラギノ角ゴ Pro W3" w:hAnsi="Andada SC" w:cstheme="minorBidi"/>
      <w:color w:val="943634"/>
      <w:sz w:val="24"/>
      <w:szCs w:val="24"/>
      <w:lang w:val="en-US" w:eastAsia="ja-JP"/>
    </w:rPr>
  </w:style>
  <w:style w:type="paragraph" w:customStyle="1" w:styleId="StatBlockBasicDescription">
    <w:name w:val="Stat Block Basic Description"/>
    <w:qFormat/>
    <w:rsid w:val="00FF245B"/>
    <w:pPr>
      <w:tabs>
        <w:tab w:val="left" w:pos="187"/>
      </w:tabs>
      <w:spacing w:before="60" w:after="0"/>
    </w:pPr>
    <w:rPr>
      <w:rFonts w:ascii="Philosopher" w:eastAsia="ヒラギノ角ゴ Pro W3" w:hAnsi="Philosopher" w:cstheme="minorBidi"/>
      <w:color w:val="000000"/>
      <w:sz w:val="20"/>
      <w:szCs w:val="20"/>
      <w:lang w:val="en-US" w:eastAsia="ja-JP"/>
    </w:rPr>
  </w:style>
  <w:style w:type="paragraph" w:customStyle="1" w:styleId="StatBlockBasicDataSubheading">
    <w:name w:val="Stat Block Basic Data Subheading"/>
    <w:basedOn w:val="StatBlockBasicDescription"/>
    <w:next w:val="StatBlockBasicText1"/>
    <w:link w:val="StatBlockBasicDataSubheading0"/>
    <w:qFormat/>
    <w:rsid w:val="00086B1A"/>
    <w:pPr>
      <w:keepLines/>
      <w:spacing w:before="0"/>
      <w:ind w:left="187" w:hanging="187"/>
    </w:pPr>
    <w:rPr>
      <w:b/>
      <w:color w:val="9C2B1B"/>
      <w:sz w:val="22"/>
    </w:rPr>
  </w:style>
  <w:style w:type="character" w:customStyle="1" w:styleId="StatBlockBasicDataSubheading0">
    <w:name w:val="Stat Block Basic Data Subheading Знак"/>
    <w:basedOn w:val="a3"/>
    <w:link w:val="StatBlockBasicDataSubheading"/>
    <w:rsid w:val="00086B1A"/>
    <w:rPr>
      <w:rFonts w:ascii="Philosopher" w:eastAsia="ヒラギノ角ゴ Pro W3" w:hAnsi="Philosopher" w:cstheme="minorBidi"/>
      <w:b/>
      <w:color w:val="9C2B1B"/>
      <w:sz w:val="22"/>
      <w:szCs w:val="20"/>
      <w:lang w:val="en-US" w:eastAsia="ja-JP"/>
    </w:rPr>
  </w:style>
  <w:style w:type="paragraph" w:customStyle="1" w:styleId="StatBlockBasicMetadataVariant">
    <w:name w:val="Stat Block Basic Metadata Variant"/>
    <w:basedOn w:val="StatBlockBasicDescription"/>
    <w:next w:val="StatBlockBasicDataSubheading"/>
    <w:qFormat/>
    <w:rsid w:val="007F0921"/>
    <w:pPr>
      <w:keepNext/>
      <w:spacing w:after="120"/>
      <w:contextualSpacing/>
    </w:pPr>
    <w:rPr>
      <w:i/>
      <w:sz w:val="16"/>
    </w:rPr>
  </w:style>
  <w:style w:type="paragraph" w:customStyle="1" w:styleId="StatBlockBasicHanging">
    <w:name w:val="Stat Block Basic Hanging"/>
    <w:basedOn w:val="BasicTextHanging"/>
    <w:qFormat/>
    <w:rsid w:val="003E3AF4"/>
  </w:style>
  <w:style w:type="paragraph" w:customStyle="1" w:styleId="StatBlockBasicData">
    <w:name w:val="Stat Block Basic Data"/>
    <w:basedOn w:val="a1"/>
    <w:qFormat/>
    <w:rsid w:val="003C5294"/>
    <w:pPr>
      <w:keepLines/>
      <w:spacing w:after="0"/>
      <w:ind w:left="192" w:hanging="192"/>
    </w:pPr>
    <w:rPr>
      <w:rFonts w:ascii="Philosopher" w:hAnsi="Philosopher"/>
      <w:szCs w:val="17"/>
    </w:rPr>
  </w:style>
  <w:style w:type="paragraph" w:customStyle="1" w:styleId="FancyStatBlockMetadata">
    <w:name w:val="Fancy Stat Block Metadata"/>
    <w:basedOn w:val="BasicTextMetadata"/>
    <w:qFormat/>
    <w:rsid w:val="005F5BEF"/>
  </w:style>
  <w:style w:type="paragraph" w:customStyle="1" w:styleId="FancyStatBlockDataUnderline">
    <w:name w:val="Fancy Stat Block Data Underline"/>
    <w:basedOn w:val="StatBlockBasicRegularUnderline"/>
    <w:qFormat/>
    <w:rsid w:val="005F5BEF"/>
    <w:pPr>
      <w:pBdr>
        <w:bottom w:val="single" w:sz="12" w:space="5" w:color="C00000"/>
      </w:pBdr>
      <w:ind w:left="192" w:hanging="192"/>
    </w:pPr>
  </w:style>
  <w:style w:type="paragraph" w:customStyle="1" w:styleId="FancyStatBlockAbilityScoreName">
    <w:name w:val="Fancy Stat Block Ability Score Name"/>
    <w:basedOn w:val="a1"/>
    <w:qFormat/>
    <w:rsid w:val="00086B1A"/>
    <w:pPr>
      <w:keepLines/>
      <w:widowControl w:val="0"/>
      <w:tabs>
        <w:tab w:val="center" w:pos="360"/>
        <w:tab w:val="center" w:pos="1120"/>
        <w:tab w:val="center" w:pos="1860"/>
        <w:tab w:val="center" w:pos="2620"/>
        <w:tab w:val="center" w:pos="3340"/>
        <w:tab w:val="center" w:pos="4080"/>
      </w:tabs>
      <w:suppressAutoHyphens/>
      <w:autoSpaceDE w:val="0"/>
      <w:autoSpaceDN w:val="0"/>
      <w:adjustRightInd w:val="0"/>
      <w:spacing w:after="0" w:line="200" w:lineRule="atLeast"/>
      <w:ind w:firstLine="180"/>
      <w:jc w:val="left"/>
      <w:textAlignment w:val="center"/>
    </w:pPr>
    <w:rPr>
      <w:rFonts w:eastAsia="MS Gothic" w:cs="ScalaSansOffc"/>
      <w:b/>
      <w:bCs w:val="0"/>
      <w:caps/>
      <w:color w:val="9C2B1B"/>
      <w:sz w:val="16"/>
      <w:szCs w:val="17"/>
    </w:rPr>
  </w:style>
  <w:style w:type="paragraph" w:customStyle="1" w:styleId="FancyStatBlockDataStats">
    <w:name w:val="Fancy Stat Block Data Stats"/>
    <w:basedOn w:val="StatBlockBasicDataStats"/>
    <w:qFormat/>
    <w:rsid w:val="005F5BEF"/>
    <w:pPr>
      <w:pBdr>
        <w:bottom w:val="single" w:sz="12" w:space="7" w:color="C00000"/>
      </w:pBdr>
    </w:pPr>
    <w:rPr>
      <w:sz w:val="16"/>
    </w:rPr>
  </w:style>
  <w:style w:type="paragraph" w:customStyle="1" w:styleId="FancyStatBlockRegularUnderline">
    <w:name w:val="Fancy Stat Block Regular Underline"/>
    <w:basedOn w:val="StatBlockBasicRegularUnderline"/>
    <w:qFormat/>
    <w:rsid w:val="005F5BEF"/>
    <w:pPr>
      <w:pBdr>
        <w:bottom w:val="single" w:sz="12" w:space="5" w:color="C00000"/>
      </w:pBdr>
    </w:pPr>
  </w:style>
  <w:style w:type="paragraph" w:customStyle="1" w:styleId="FancyStatActionsHeader">
    <w:name w:val="Fancy Stat Actions Header"/>
    <w:basedOn w:val="StatBlockBasicActionsHeaderVariant5"/>
    <w:qFormat/>
    <w:rsid w:val="00E606C4"/>
    <w:pPr>
      <w:pBdr>
        <w:bottom w:val="single" w:sz="12" w:space="0" w:color="C00000"/>
      </w:pBdr>
      <w:spacing w:before="72" w:after="48" w:line="240" w:lineRule="auto"/>
    </w:pPr>
  </w:style>
  <w:style w:type="character" w:customStyle="1" w:styleId="FancyStatBlockLabel">
    <w:name w:val="Fancy Stat Block Label"/>
    <w:basedOn w:val="a3"/>
    <w:qFormat/>
    <w:rsid w:val="00086B1A"/>
    <w:rPr>
      <w:b/>
      <w:color w:val="9C2B1B"/>
    </w:rPr>
  </w:style>
  <w:style w:type="paragraph" w:customStyle="1" w:styleId="FancyStatBlockSpellList">
    <w:name w:val="Fancy Stat Block Spell List"/>
    <w:basedOn w:val="BasicText"/>
    <w:qFormat/>
    <w:rsid w:val="00E606C4"/>
  </w:style>
  <w:style w:type="table" w:customStyle="1" w:styleId="TableClassCoreGreen">
    <w:name w:val="Table Class Core Green"/>
    <w:basedOn w:val="a4"/>
    <w:uiPriority w:val="99"/>
    <w:rsid w:val="00B8019C"/>
    <w:pPr>
      <w:spacing w:before="20" w:after="20"/>
    </w:pPr>
    <w:rPr>
      <w:rFonts w:ascii="Scaly Sans" w:hAnsi="Scaly Sans" w:cstheme="minorBidi"/>
      <w:sz w:val="18"/>
      <w:szCs w:val="24"/>
      <w:lang w:val="en-US"/>
    </w:rPr>
    <w:tblPr>
      <w:tblStyleRowBandSize w:val="1"/>
      <w:tblStyleColBandSize w:val="1"/>
      <w:tblInd w:w="0" w:type="nil"/>
    </w:tblPr>
    <w:tblStylePr w:type="firstRow">
      <w:pPr>
        <w:wordWrap/>
        <w:spacing w:afterLines="0" w:after="100" w:afterAutospacing="1"/>
      </w:pPr>
      <w:rPr>
        <w:rFonts w:ascii="Scaly Sans Caps" w:hAnsi="Scaly Sans Caps" w:hint="default"/>
        <w:b w:val="0"/>
        <w:sz w:val="22"/>
        <w:szCs w:val="22"/>
      </w:rPr>
    </w:tblStylePr>
    <w:tblStylePr w:type="band2Horz">
      <w:tblPr/>
      <w:tcPr>
        <w:shd w:val="clear" w:color="auto" w:fill="CEE4AA"/>
      </w:tcPr>
    </w:tblStylePr>
  </w:style>
  <w:style w:type="paragraph" w:customStyle="1" w:styleId="StatBlockBasicActionsHeaderVariant6">
    <w:name w:val="Stat Block Basic Actions Header Variant 6"/>
    <w:basedOn w:val="a1"/>
    <w:next w:val="StatBlockBasicText1"/>
    <w:link w:val="StatBlockBasicActionsHeaderVariant60"/>
    <w:qFormat/>
    <w:rsid w:val="007F0921"/>
    <w:pPr>
      <w:spacing w:after="0"/>
      <w:jc w:val="left"/>
    </w:pPr>
    <w:rPr>
      <w:rFonts w:ascii="Philosopher" w:eastAsiaTheme="minorHAnsi" w:hAnsi="Philosopher"/>
      <w:b/>
      <w:color w:val="58170D"/>
      <w:sz w:val="24"/>
      <w:szCs w:val="24"/>
      <w:lang w:eastAsia="en-US"/>
    </w:rPr>
  </w:style>
  <w:style w:type="character" w:customStyle="1" w:styleId="StatBlockBasicActionsHeaderVariant60">
    <w:name w:val="Stat Block Basic Actions Header Variant 6 Знак"/>
    <w:basedOn w:val="a3"/>
    <w:link w:val="StatBlockBasicActionsHeaderVariant6"/>
    <w:rsid w:val="007F0921"/>
    <w:rPr>
      <w:rFonts w:ascii="Philosopher" w:hAnsi="Philosopher" w:cstheme="minorBidi"/>
      <w:b/>
      <w:color w:val="58170D"/>
      <w:sz w:val="24"/>
      <w:szCs w:val="24"/>
      <w:lang w:val="en-US"/>
    </w:rPr>
  </w:style>
  <w:style w:type="paragraph" w:customStyle="1" w:styleId="FancyStatBlockRegular">
    <w:name w:val="Fancy Stat Block Regular"/>
    <w:basedOn w:val="FancyStatBlockRegularUnderline"/>
    <w:qFormat/>
    <w:rsid w:val="00D06172"/>
    <w:pPr>
      <w:pBdr>
        <w:bottom w:val="none" w:sz="0" w:space="0" w:color="auto"/>
      </w:pBdr>
      <w:ind w:left="0" w:firstLine="0"/>
    </w:pPr>
  </w:style>
  <w:style w:type="paragraph" w:customStyle="1" w:styleId="BoxedTexttoRead">
    <w:name w:val="Boxed Text to Read"/>
    <w:basedOn w:val="BasicText"/>
    <w:qFormat/>
    <w:rsid w:val="00933CDB"/>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A94FC7"/>
    <w:pPr>
      <w:pBdr>
        <w:top w:val="double" w:sz="4" w:space="1" w:color="auto"/>
        <w:left w:val="none" w:sz="0" w:space="0" w:color="auto"/>
        <w:bottom w:val="double" w:sz="4" w:space="1" w:color="auto"/>
        <w:right w:val="none" w:sz="0" w:space="0" w:color="auto"/>
      </w:pBdr>
      <w:shd w:val="clear" w:color="auto" w:fill="CCD3D3"/>
    </w:pPr>
  </w:style>
  <w:style w:type="table" w:styleId="-110">
    <w:name w:val="Grid Table 1 Light Accent 1"/>
    <w:basedOn w:val="a4"/>
    <w:uiPriority w:val="46"/>
    <w:rsid w:val="000C132D"/>
    <w:pPr>
      <w:spacing w:after="0"/>
    </w:pPr>
    <w:tblPr>
      <w:tblStyleRowBandSize w:val="1"/>
      <w:tblStyleColBandSize w:val="1"/>
      <w:tblBorders>
        <w:top w:val="single" w:sz="4" w:space="0" w:color="E8806F" w:themeColor="accent1" w:themeTint="66"/>
        <w:left w:val="single" w:sz="4" w:space="0" w:color="E8806F" w:themeColor="accent1" w:themeTint="66"/>
        <w:bottom w:val="single" w:sz="4" w:space="0" w:color="E8806F" w:themeColor="accent1" w:themeTint="66"/>
        <w:right w:val="single" w:sz="4" w:space="0" w:color="E8806F" w:themeColor="accent1" w:themeTint="66"/>
        <w:insideH w:val="single" w:sz="4" w:space="0" w:color="E8806F" w:themeColor="accent1" w:themeTint="66"/>
        <w:insideV w:val="single" w:sz="4" w:space="0" w:color="E8806F" w:themeColor="accent1" w:themeTint="66"/>
      </w:tblBorders>
    </w:tblPr>
    <w:tblStylePr w:type="firstRow">
      <w:rPr>
        <w:b/>
        <w:bCs/>
      </w:rPr>
      <w:tblPr/>
      <w:tcPr>
        <w:tcBorders>
          <w:bottom w:val="single" w:sz="12" w:space="0" w:color="DD4128" w:themeColor="accent1" w:themeTint="99"/>
        </w:tcBorders>
      </w:tcPr>
    </w:tblStylePr>
    <w:tblStylePr w:type="lastRow">
      <w:rPr>
        <w:b/>
        <w:bCs/>
      </w:rPr>
      <w:tblPr/>
      <w:tcPr>
        <w:tcBorders>
          <w:top w:val="double" w:sz="2" w:space="0" w:color="DD4128" w:themeColor="accent1" w:themeTint="99"/>
        </w:tcBorders>
      </w:tcPr>
    </w:tblStylePr>
    <w:tblStylePr w:type="firstCol">
      <w:rPr>
        <w:b/>
        <w:bCs/>
      </w:rPr>
    </w:tblStylePr>
    <w:tblStylePr w:type="lastCol">
      <w:rPr>
        <w:b/>
        <w:bCs/>
      </w:rPr>
    </w:tblStylePr>
  </w:style>
  <w:style w:type="paragraph" w:styleId="afff0">
    <w:name w:val="table of figures"/>
    <w:basedOn w:val="a1"/>
    <w:next w:val="a1"/>
    <w:uiPriority w:val="99"/>
    <w:unhideWhenUsed/>
    <w:rsid w:val="00A80670"/>
    <w:pPr>
      <w:spacing w:after="0"/>
      <w:ind w:left="360" w:hanging="360"/>
      <w:jc w:val="left"/>
    </w:pPr>
    <w:rPr>
      <w:bCs w:val="0"/>
      <w:smallCaps/>
      <w:sz w:val="20"/>
    </w:rPr>
  </w:style>
  <w:style w:type="character" w:styleId="afff1">
    <w:name w:val="page number"/>
    <w:basedOn w:val="a3"/>
    <w:uiPriority w:val="99"/>
    <w:unhideWhenUsed/>
    <w:rsid w:val="00A80670"/>
  </w:style>
  <w:style w:type="paragraph" w:styleId="a">
    <w:name w:val="List Number"/>
    <w:basedOn w:val="a1"/>
    <w:uiPriority w:val="99"/>
    <w:unhideWhenUsed/>
    <w:rsid w:val="00A80670"/>
    <w:pPr>
      <w:numPr>
        <w:numId w:val="8"/>
      </w:numPr>
    </w:pPr>
  </w:style>
  <w:style w:type="paragraph" w:styleId="26">
    <w:name w:val="Body Text 2"/>
    <w:basedOn w:val="a1"/>
    <w:link w:val="27"/>
    <w:uiPriority w:val="99"/>
    <w:unhideWhenUsed/>
    <w:rsid w:val="00A80670"/>
    <w:pPr>
      <w:spacing w:after="120" w:line="480" w:lineRule="auto"/>
    </w:pPr>
  </w:style>
  <w:style w:type="character" w:customStyle="1" w:styleId="27">
    <w:name w:val="Основний текст 2 Знак"/>
    <w:basedOn w:val="a3"/>
    <w:link w:val="26"/>
    <w:uiPriority w:val="99"/>
    <w:rsid w:val="00A80670"/>
    <w:rPr>
      <w:rFonts w:eastAsia="ヒラギノ角ゴ Pro W3" w:cstheme="minorBidi"/>
      <w:color w:val="000000"/>
      <w:sz w:val="20"/>
      <w:szCs w:val="20"/>
      <w:lang w:val="en-US" w:eastAsia="ja-JP"/>
    </w:rPr>
  </w:style>
  <w:style w:type="paragraph" w:styleId="33">
    <w:name w:val="Body Text 3"/>
    <w:basedOn w:val="a2"/>
    <w:link w:val="34"/>
    <w:uiPriority w:val="99"/>
    <w:unhideWhenUsed/>
    <w:rsid w:val="00A80670"/>
    <w:pPr>
      <w:spacing w:after="120"/>
    </w:pPr>
    <w:rPr>
      <w:sz w:val="16"/>
      <w:szCs w:val="16"/>
    </w:rPr>
  </w:style>
  <w:style w:type="character" w:customStyle="1" w:styleId="34">
    <w:name w:val="Основний текст 3 Знак"/>
    <w:basedOn w:val="a3"/>
    <w:link w:val="33"/>
    <w:uiPriority w:val="99"/>
    <w:rsid w:val="00952333"/>
    <w:rPr>
      <w:rFonts w:eastAsia="ヒラギノ角ゴ Pro W3" w:cs="Calibri"/>
      <w:sz w:val="16"/>
      <w:szCs w:val="16"/>
      <w:lang w:val="en-US" w:eastAsia="zh-CN"/>
    </w:rPr>
  </w:style>
  <w:style w:type="paragraph" w:styleId="28">
    <w:name w:val="Body Text Indent 2"/>
    <w:basedOn w:val="26"/>
    <w:link w:val="29"/>
    <w:uiPriority w:val="99"/>
    <w:unhideWhenUsed/>
    <w:rsid w:val="00A80670"/>
    <w:pPr>
      <w:ind w:left="283"/>
    </w:pPr>
  </w:style>
  <w:style w:type="character" w:customStyle="1" w:styleId="29">
    <w:name w:val="Основний текст з відступом 2 Знак"/>
    <w:basedOn w:val="a3"/>
    <w:link w:val="28"/>
    <w:uiPriority w:val="99"/>
    <w:rsid w:val="00F65DBD"/>
    <w:rPr>
      <w:rFonts w:eastAsia="ヒラギノ角ゴ Pro W3" w:cs="Calibri"/>
      <w:bCs/>
      <w:sz w:val="18"/>
      <w:szCs w:val="20"/>
      <w:lang w:val="en-US" w:eastAsia="ja-JP"/>
    </w:rPr>
  </w:style>
  <w:style w:type="paragraph" w:styleId="35">
    <w:name w:val="Body Text Indent 3"/>
    <w:basedOn w:val="a1"/>
    <w:link w:val="36"/>
    <w:uiPriority w:val="99"/>
    <w:unhideWhenUsed/>
    <w:rsid w:val="00A80670"/>
    <w:pPr>
      <w:spacing w:after="120"/>
      <w:ind w:left="283"/>
    </w:pPr>
    <w:rPr>
      <w:sz w:val="16"/>
      <w:szCs w:val="16"/>
    </w:rPr>
  </w:style>
  <w:style w:type="character" w:customStyle="1" w:styleId="36">
    <w:name w:val="Основний текст з відступом 3 Знак"/>
    <w:basedOn w:val="a3"/>
    <w:link w:val="35"/>
    <w:uiPriority w:val="99"/>
    <w:rsid w:val="00A80670"/>
    <w:rPr>
      <w:rFonts w:eastAsia="ヒラギノ角ゴ Pro W3" w:cstheme="minorBidi"/>
      <w:color w:val="000000"/>
      <w:sz w:val="16"/>
      <w:szCs w:val="16"/>
      <w:lang w:val="en-US" w:eastAsia="ja-JP"/>
    </w:rPr>
  </w:style>
  <w:style w:type="character" w:styleId="afff2">
    <w:name w:val="FollowedHyperlink"/>
    <w:basedOn w:val="a3"/>
    <w:uiPriority w:val="99"/>
    <w:unhideWhenUsed/>
    <w:rsid w:val="00A80670"/>
    <w:rPr>
      <w:color w:val="7F6000" w:themeColor="followedHyperlink"/>
      <w:u w:val="single"/>
    </w:rPr>
  </w:style>
  <w:style w:type="paragraph" w:styleId="affe">
    <w:name w:val="Subtitle"/>
    <w:basedOn w:val="20"/>
    <w:next w:val="a1"/>
    <w:link w:val="afff3"/>
    <w:uiPriority w:val="11"/>
    <w:qFormat/>
    <w:rsid w:val="00F65DBD"/>
  </w:style>
  <w:style w:type="character" w:customStyle="1" w:styleId="afff3">
    <w:name w:val="Підзаголовок Знак"/>
    <w:basedOn w:val="a3"/>
    <w:link w:val="affe"/>
    <w:uiPriority w:val="11"/>
    <w:rsid w:val="00F65DBD"/>
    <w:rPr>
      <w:rFonts w:asciiTheme="majorHAnsi" w:eastAsia="ヒラギノ角ゴ Pro W3" w:hAnsiTheme="majorHAnsi" w:cs="Calibri"/>
      <w:b/>
      <w:smallCaps/>
      <w:color w:val="4D0000"/>
      <w:sz w:val="30"/>
      <w:szCs w:val="30"/>
      <w:lang w:val="en-US" w:eastAsia="ja-JP"/>
    </w:rPr>
  </w:style>
  <w:style w:type="paragraph" w:styleId="afff4">
    <w:name w:val="Signature"/>
    <w:basedOn w:val="a2"/>
    <w:link w:val="afff5"/>
    <w:uiPriority w:val="99"/>
    <w:unhideWhenUsed/>
    <w:rsid w:val="00A80670"/>
    <w:pPr>
      <w:spacing w:after="0"/>
      <w:ind w:left="4252"/>
    </w:pPr>
  </w:style>
  <w:style w:type="character" w:customStyle="1" w:styleId="afff5">
    <w:name w:val="Підпис Знак"/>
    <w:basedOn w:val="a3"/>
    <w:link w:val="afff4"/>
    <w:uiPriority w:val="99"/>
    <w:rsid w:val="009C7686"/>
    <w:rPr>
      <w:rFonts w:eastAsia="ヒラギノ角ゴ Pro W3" w:cs="Calibri"/>
      <w:sz w:val="18"/>
      <w:szCs w:val="20"/>
      <w:lang w:val="en-US" w:eastAsia="zh-CN"/>
    </w:rPr>
  </w:style>
  <w:style w:type="paragraph" w:styleId="15">
    <w:name w:val="index 1"/>
    <w:basedOn w:val="a2"/>
    <w:next w:val="a1"/>
    <w:autoRedefine/>
    <w:uiPriority w:val="99"/>
    <w:unhideWhenUsed/>
    <w:rsid w:val="00A80670"/>
    <w:pPr>
      <w:spacing w:after="0"/>
      <w:ind w:left="200" w:hanging="200"/>
    </w:pPr>
  </w:style>
  <w:style w:type="paragraph" w:styleId="2a">
    <w:name w:val="index 2"/>
    <w:basedOn w:val="a2"/>
    <w:next w:val="a2"/>
    <w:autoRedefine/>
    <w:uiPriority w:val="99"/>
    <w:unhideWhenUsed/>
    <w:rsid w:val="00A80670"/>
    <w:pPr>
      <w:spacing w:after="0"/>
      <w:ind w:left="400" w:hanging="200"/>
    </w:pPr>
  </w:style>
  <w:style w:type="paragraph" w:styleId="afff6">
    <w:name w:val="endnote text"/>
    <w:basedOn w:val="a1"/>
    <w:link w:val="afff7"/>
    <w:uiPriority w:val="99"/>
    <w:unhideWhenUsed/>
    <w:rsid w:val="00A80670"/>
    <w:pPr>
      <w:spacing w:after="0"/>
    </w:pPr>
  </w:style>
  <w:style w:type="character" w:customStyle="1" w:styleId="afff7">
    <w:name w:val="Текст кінцевої виноски Знак"/>
    <w:basedOn w:val="a3"/>
    <w:link w:val="afff6"/>
    <w:uiPriority w:val="99"/>
    <w:rsid w:val="00A80670"/>
    <w:rPr>
      <w:rFonts w:eastAsia="ヒラギノ角ゴ Pro W3" w:cstheme="minorBidi"/>
      <w:color w:val="000000"/>
      <w:sz w:val="20"/>
      <w:szCs w:val="20"/>
      <w:lang w:val="en-US" w:eastAsia="ja-JP"/>
    </w:rPr>
  </w:style>
  <w:style w:type="paragraph" w:styleId="afff8">
    <w:name w:val="footnote text"/>
    <w:basedOn w:val="a1"/>
    <w:link w:val="afff9"/>
    <w:uiPriority w:val="99"/>
    <w:unhideWhenUsed/>
    <w:rsid w:val="00A80670"/>
    <w:pPr>
      <w:spacing w:after="0"/>
    </w:pPr>
  </w:style>
  <w:style w:type="character" w:customStyle="1" w:styleId="afff9">
    <w:name w:val="Текст виноски Знак"/>
    <w:basedOn w:val="a3"/>
    <w:link w:val="afff8"/>
    <w:uiPriority w:val="99"/>
    <w:rsid w:val="00A80670"/>
    <w:rPr>
      <w:rFonts w:eastAsia="ヒラギノ角ゴ Pro W3" w:cstheme="minorBidi"/>
      <w:color w:val="000000"/>
      <w:sz w:val="20"/>
      <w:szCs w:val="20"/>
      <w:lang w:val="en-US" w:eastAsia="ja-JP"/>
    </w:rPr>
  </w:style>
  <w:style w:type="paragraph" w:styleId="afffa">
    <w:name w:val="Plain Text"/>
    <w:basedOn w:val="a1"/>
    <w:link w:val="afffb"/>
    <w:uiPriority w:val="99"/>
    <w:unhideWhenUsed/>
    <w:rsid w:val="00A80670"/>
    <w:pPr>
      <w:spacing w:after="0"/>
    </w:pPr>
    <w:rPr>
      <w:rFonts w:ascii="Consolas" w:hAnsi="Consolas"/>
      <w:sz w:val="21"/>
      <w:szCs w:val="21"/>
    </w:rPr>
  </w:style>
  <w:style w:type="character" w:customStyle="1" w:styleId="afffb">
    <w:name w:val="Текст Знак"/>
    <w:basedOn w:val="a3"/>
    <w:link w:val="afffa"/>
    <w:uiPriority w:val="99"/>
    <w:rsid w:val="00A80670"/>
    <w:rPr>
      <w:rFonts w:ascii="Consolas" w:eastAsia="ヒラギノ角ゴ Pro W3" w:hAnsi="Consolas" w:cstheme="minorBidi"/>
      <w:color w:val="000000"/>
      <w:lang w:val="en-US" w:eastAsia="ja-JP"/>
    </w:rPr>
  </w:style>
  <w:style w:type="paragraph" w:styleId="afffc">
    <w:name w:val="table of authorities"/>
    <w:basedOn w:val="a1"/>
    <w:next w:val="a1"/>
    <w:uiPriority w:val="99"/>
    <w:unhideWhenUsed/>
    <w:rsid w:val="00A80670"/>
    <w:pPr>
      <w:spacing w:after="0"/>
      <w:ind w:left="200" w:hanging="200"/>
    </w:pPr>
  </w:style>
  <w:style w:type="paragraph" w:styleId="afffd">
    <w:name w:val="Document Map"/>
    <w:basedOn w:val="a1"/>
    <w:link w:val="afffe"/>
    <w:uiPriority w:val="99"/>
    <w:unhideWhenUsed/>
    <w:rsid w:val="00A80670"/>
    <w:pPr>
      <w:spacing w:after="0"/>
    </w:pPr>
    <w:rPr>
      <w:rFonts w:ascii="Segoe UI" w:hAnsi="Segoe UI" w:cs="Segoe UI"/>
      <w:sz w:val="16"/>
      <w:szCs w:val="16"/>
    </w:rPr>
  </w:style>
  <w:style w:type="character" w:customStyle="1" w:styleId="afffe">
    <w:name w:val="Схема документа Знак"/>
    <w:basedOn w:val="a3"/>
    <w:link w:val="afffd"/>
    <w:uiPriority w:val="99"/>
    <w:rsid w:val="00A80670"/>
    <w:rPr>
      <w:rFonts w:ascii="Segoe UI" w:eastAsia="ヒラギノ角ゴ Pro W3" w:hAnsi="Segoe UI" w:cs="Segoe UI"/>
      <w:color w:val="000000"/>
      <w:sz w:val="16"/>
      <w:szCs w:val="16"/>
      <w:lang w:val="en-US" w:eastAsia="ja-JP"/>
    </w:rPr>
  </w:style>
  <w:style w:type="character" w:styleId="HTML">
    <w:name w:val="HTML Cite"/>
    <w:basedOn w:val="a3"/>
    <w:uiPriority w:val="99"/>
    <w:unhideWhenUsed/>
    <w:rsid w:val="00A80670"/>
    <w:rPr>
      <w:i/>
      <w:iCs/>
    </w:rPr>
  </w:style>
  <w:style w:type="paragraph" w:styleId="affff">
    <w:name w:val="Message Header"/>
    <w:basedOn w:val="a1"/>
    <w:link w:val="affff0"/>
    <w:uiPriority w:val="99"/>
    <w:unhideWhenUsed/>
    <w:rsid w:val="00A8067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affff0">
    <w:name w:val="Шапка Знак"/>
    <w:basedOn w:val="a3"/>
    <w:link w:val="affff"/>
    <w:uiPriority w:val="99"/>
    <w:rsid w:val="00A80670"/>
    <w:rPr>
      <w:rFonts w:asciiTheme="majorHAnsi" w:eastAsiaTheme="majorEastAsia" w:hAnsiTheme="majorHAnsi" w:cstheme="majorBidi"/>
      <w:color w:val="000000"/>
      <w:sz w:val="24"/>
      <w:szCs w:val="24"/>
      <w:shd w:val="pct20" w:color="auto" w:fill="auto"/>
      <w:lang w:val="en-US" w:eastAsia="ja-JP"/>
    </w:rPr>
  </w:style>
  <w:style w:type="character" w:styleId="HTML0">
    <w:name w:val="HTML Sample"/>
    <w:basedOn w:val="a3"/>
    <w:uiPriority w:val="99"/>
    <w:unhideWhenUsed/>
    <w:rsid w:val="00A80670"/>
    <w:rPr>
      <w:rFonts w:ascii="Consolas" w:hAnsi="Consolas"/>
      <w:sz w:val="24"/>
      <w:szCs w:val="24"/>
    </w:rPr>
  </w:style>
  <w:style w:type="character" w:styleId="affff1">
    <w:name w:val="Smart Hyperlink"/>
    <w:basedOn w:val="a3"/>
    <w:uiPriority w:val="99"/>
    <w:unhideWhenUsed/>
    <w:rsid w:val="00A80670"/>
    <w:rPr>
      <w:u w:val="dotted"/>
    </w:rPr>
  </w:style>
  <w:style w:type="paragraph" w:styleId="affff2">
    <w:name w:val="index heading"/>
    <w:basedOn w:val="a2"/>
    <w:next w:val="15"/>
    <w:uiPriority w:val="99"/>
    <w:unhideWhenUsed/>
    <w:rsid w:val="00A80670"/>
    <w:rPr>
      <w:rFonts w:asciiTheme="majorHAnsi" w:eastAsiaTheme="majorEastAsia" w:hAnsiTheme="majorHAnsi" w:cstheme="majorBidi"/>
      <w:b/>
      <w:bCs/>
    </w:rPr>
  </w:style>
  <w:style w:type="paragraph" w:styleId="affff3">
    <w:name w:val="Note Heading"/>
    <w:basedOn w:val="a1"/>
    <w:next w:val="a1"/>
    <w:link w:val="affff4"/>
    <w:uiPriority w:val="99"/>
    <w:unhideWhenUsed/>
    <w:rsid w:val="00A80670"/>
    <w:pPr>
      <w:spacing w:after="0"/>
    </w:pPr>
  </w:style>
  <w:style w:type="character" w:customStyle="1" w:styleId="affff4">
    <w:name w:val="Заголовок нотатки Знак"/>
    <w:basedOn w:val="a3"/>
    <w:link w:val="affff3"/>
    <w:uiPriority w:val="99"/>
    <w:rsid w:val="00A80670"/>
    <w:rPr>
      <w:rFonts w:eastAsia="ヒラギノ角ゴ Pro W3" w:cstheme="minorBidi"/>
      <w:color w:val="000000"/>
      <w:sz w:val="20"/>
      <w:szCs w:val="20"/>
      <w:lang w:val="en-US" w:eastAsia="ja-JP"/>
    </w:rPr>
  </w:style>
  <w:style w:type="paragraph" w:styleId="affff5">
    <w:name w:val="E-mail Signature"/>
    <w:basedOn w:val="a1"/>
    <w:link w:val="affff6"/>
    <w:uiPriority w:val="99"/>
    <w:unhideWhenUsed/>
    <w:rsid w:val="00A80670"/>
    <w:pPr>
      <w:spacing w:after="0"/>
    </w:pPr>
  </w:style>
  <w:style w:type="character" w:customStyle="1" w:styleId="affff6">
    <w:name w:val="Електронний підпис Знак"/>
    <w:basedOn w:val="a3"/>
    <w:link w:val="affff5"/>
    <w:uiPriority w:val="99"/>
    <w:rsid w:val="00A80670"/>
    <w:rPr>
      <w:rFonts w:eastAsia="ヒラギノ角ゴ Pro W3" w:cstheme="minorBidi"/>
      <w:color w:val="000000"/>
      <w:sz w:val="20"/>
      <w:szCs w:val="20"/>
      <w:lang w:val="en-US" w:eastAsia="ja-JP"/>
    </w:rPr>
  </w:style>
  <w:style w:type="character" w:styleId="affff7">
    <w:name w:val="Hashtag"/>
    <w:basedOn w:val="a3"/>
    <w:uiPriority w:val="99"/>
    <w:unhideWhenUsed/>
    <w:rsid w:val="00A80670"/>
    <w:rPr>
      <w:color w:val="2B579A"/>
      <w:shd w:val="clear" w:color="auto" w:fill="E1DFDD"/>
    </w:rPr>
  </w:style>
  <w:style w:type="paragraph" w:styleId="affff8">
    <w:name w:val="Block Text"/>
    <w:basedOn w:val="a1"/>
    <w:uiPriority w:val="99"/>
    <w:unhideWhenUsed/>
    <w:rsid w:val="00A80670"/>
    <w:pPr>
      <w:pBdr>
        <w:top w:val="single" w:sz="2" w:space="10" w:color="53170D" w:themeColor="accent1"/>
        <w:left w:val="single" w:sz="2" w:space="10" w:color="53170D" w:themeColor="accent1"/>
        <w:bottom w:val="single" w:sz="2" w:space="10" w:color="53170D" w:themeColor="accent1"/>
        <w:right w:val="single" w:sz="2" w:space="10" w:color="53170D" w:themeColor="accent1"/>
      </w:pBdr>
      <w:ind w:left="1152" w:right="1152"/>
    </w:pPr>
    <w:rPr>
      <w:rFonts w:eastAsiaTheme="minorEastAsia"/>
      <w:i/>
      <w:iCs/>
      <w:color w:val="53170D" w:themeColor="accent1"/>
    </w:rPr>
  </w:style>
  <w:style w:type="character" w:styleId="affff9">
    <w:name w:val="Mention"/>
    <w:basedOn w:val="a3"/>
    <w:uiPriority w:val="99"/>
    <w:unhideWhenUsed/>
    <w:rsid w:val="00A80670"/>
    <w:rPr>
      <w:color w:val="2B579A"/>
      <w:shd w:val="clear" w:color="auto" w:fill="E1DFDD"/>
    </w:rPr>
  </w:style>
  <w:style w:type="character" w:styleId="HTML1">
    <w:name w:val="HTML Keyboard"/>
    <w:basedOn w:val="a3"/>
    <w:uiPriority w:val="99"/>
    <w:unhideWhenUsed/>
    <w:rsid w:val="005E0C15"/>
    <w:rPr>
      <w:rFonts w:ascii="Consolas" w:hAnsi="Consolas"/>
      <w:sz w:val="20"/>
      <w:szCs w:val="20"/>
    </w:rPr>
  </w:style>
  <w:style w:type="character" w:styleId="HTML2">
    <w:name w:val="HTML Code"/>
    <w:basedOn w:val="a3"/>
    <w:uiPriority w:val="99"/>
    <w:unhideWhenUsed/>
    <w:rsid w:val="005E0C15"/>
    <w:rPr>
      <w:rFonts w:ascii="Consolas" w:hAnsi="Consolas"/>
      <w:sz w:val="20"/>
      <w:szCs w:val="20"/>
    </w:rPr>
  </w:style>
  <w:style w:type="paragraph" w:styleId="affffa">
    <w:name w:val="Salutation"/>
    <w:basedOn w:val="a2"/>
    <w:next w:val="a1"/>
    <w:link w:val="affffb"/>
    <w:uiPriority w:val="99"/>
    <w:unhideWhenUsed/>
    <w:rsid w:val="005E0C15"/>
  </w:style>
  <w:style w:type="character" w:customStyle="1" w:styleId="affffb">
    <w:name w:val="Привітання Знак"/>
    <w:basedOn w:val="a3"/>
    <w:link w:val="affffa"/>
    <w:uiPriority w:val="99"/>
    <w:rsid w:val="009C7686"/>
    <w:rPr>
      <w:rFonts w:eastAsia="ヒラギノ角ゴ Pro W3" w:cs="Calibri"/>
      <w:sz w:val="18"/>
      <w:szCs w:val="20"/>
      <w:lang w:val="en-US" w:eastAsia="zh-CN"/>
    </w:rPr>
  </w:style>
  <w:style w:type="paragraph" w:styleId="affffc">
    <w:name w:val="Closing"/>
    <w:basedOn w:val="a2"/>
    <w:link w:val="affffd"/>
    <w:uiPriority w:val="99"/>
    <w:unhideWhenUsed/>
    <w:rsid w:val="005E0C15"/>
    <w:pPr>
      <w:spacing w:after="0"/>
      <w:ind w:left="4252"/>
    </w:pPr>
  </w:style>
  <w:style w:type="character" w:customStyle="1" w:styleId="affffd">
    <w:name w:val="Прощання Знак"/>
    <w:basedOn w:val="a3"/>
    <w:link w:val="affffc"/>
    <w:uiPriority w:val="99"/>
    <w:rsid w:val="009C7686"/>
    <w:rPr>
      <w:rFonts w:eastAsia="ヒラギノ角ゴ Pro W3" w:cs="Calibri"/>
      <w:sz w:val="18"/>
      <w:szCs w:val="20"/>
      <w:lang w:val="en-US" w:eastAsia="zh-CN"/>
    </w:rPr>
  </w:style>
  <w:style w:type="character" w:styleId="affffe">
    <w:name w:val="Subtle Reference"/>
    <w:basedOn w:val="a3"/>
    <w:uiPriority w:val="31"/>
    <w:qFormat/>
    <w:rsid w:val="005E0C15"/>
    <w:rPr>
      <w:smallCaps/>
      <w:color w:val="5A5A5A" w:themeColor="text1" w:themeTint="A5"/>
    </w:rPr>
  </w:style>
  <w:style w:type="paragraph" w:styleId="afffff">
    <w:name w:val="envelope address"/>
    <w:basedOn w:val="a1"/>
    <w:uiPriority w:val="99"/>
    <w:unhideWhenUsed/>
    <w:rsid w:val="004428E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table" w:styleId="250">
    <w:name w:val="Medium Shading 2 Accent 5"/>
    <w:basedOn w:val="a4"/>
    <w:uiPriority w:val="64"/>
    <w:rsid w:val="000276FB"/>
    <w:pPr>
      <w:spacing w:after="0"/>
    </w:pPr>
    <w:rPr>
      <w:rFonts w:eastAsiaTheme="minorEastAsia" w:cstheme="minorBidi"/>
      <w:sz w:val="22"/>
      <w:szCs w:val="22"/>
      <w:lang w:eastAsia="ru-R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2CC" w:themeColor="background1"/>
      </w:rPr>
      <w:tblPr/>
      <w:tcPr>
        <w:tcBorders>
          <w:top w:val="single" w:sz="18" w:space="0" w:color="auto"/>
          <w:left w:val="nil"/>
          <w:bottom w:val="single" w:sz="18" w:space="0" w:color="auto"/>
          <w:right w:val="nil"/>
          <w:insideH w:val="nil"/>
          <w:insideV w:val="nil"/>
        </w:tcBorders>
        <w:shd w:val="clear" w:color="auto" w:fill="0563C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2CC" w:themeFill="background1"/>
      </w:tcPr>
    </w:tblStylePr>
    <w:tblStylePr w:type="firstCol">
      <w:rPr>
        <w:b/>
        <w:bCs/>
        <w:color w:val="FFF2CC" w:themeColor="background1"/>
      </w:rPr>
      <w:tblPr/>
      <w:tcPr>
        <w:tcBorders>
          <w:top w:val="nil"/>
          <w:left w:val="nil"/>
          <w:bottom w:val="single" w:sz="18" w:space="0" w:color="auto"/>
          <w:right w:val="nil"/>
          <w:insideH w:val="nil"/>
          <w:insideV w:val="nil"/>
        </w:tcBorders>
        <w:shd w:val="clear" w:color="auto" w:fill="0563C1" w:themeFill="accent5"/>
      </w:tcPr>
    </w:tblStylePr>
    <w:tblStylePr w:type="lastCol">
      <w:rPr>
        <w:b/>
        <w:bCs/>
        <w:color w:val="FFF2CC" w:themeColor="background1"/>
      </w:rPr>
      <w:tblPr/>
      <w:tcPr>
        <w:tcBorders>
          <w:left w:val="nil"/>
          <w:right w:val="nil"/>
          <w:insideH w:val="nil"/>
          <w:insideV w:val="nil"/>
        </w:tcBorders>
        <w:shd w:val="clear" w:color="auto" w:fill="0563C1" w:themeFill="accent5"/>
      </w:tcPr>
    </w:tblStylePr>
    <w:tblStylePr w:type="band1Vert">
      <w:tblPr/>
      <w:tcPr>
        <w:tcBorders>
          <w:left w:val="nil"/>
          <w:right w:val="nil"/>
          <w:insideH w:val="nil"/>
          <w:insideV w:val="nil"/>
        </w:tcBorders>
        <w:shd w:val="clear" w:color="auto" w:fill="FFE085" w:themeFill="background1" w:themeFillShade="D8"/>
      </w:tcPr>
    </w:tblStylePr>
    <w:tblStylePr w:type="band1Horz">
      <w:tblPr/>
      <w:tcPr>
        <w:shd w:val="clear" w:color="auto" w:fill="FFE085"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2CC" w:themeColor="background1"/>
      </w:rPr>
      <w:tblPr/>
      <w:tcPr>
        <w:tcBorders>
          <w:top w:val="single" w:sz="18" w:space="0" w:color="auto"/>
          <w:left w:val="nil"/>
          <w:bottom w:val="single" w:sz="18" w:space="0" w:color="auto"/>
          <w:right w:val="nil"/>
          <w:insideH w:val="nil"/>
          <w:insideV w:val="nil"/>
        </w:tcBorders>
      </w:tcPr>
    </w:tblStylePr>
  </w:style>
  <w:style w:type="character" w:styleId="afffff0">
    <w:name w:val="footnote reference"/>
    <w:basedOn w:val="a3"/>
    <w:uiPriority w:val="99"/>
    <w:unhideWhenUsed/>
    <w:rsid w:val="000276FB"/>
    <w:rPr>
      <w:vertAlign w:val="superscript"/>
    </w:rPr>
  </w:style>
  <w:style w:type="paragraph" w:customStyle="1" w:styleId="Infobox">
    <w:name w:val="Infobox"/>
    <w:basedOn w:val="a1"/>
    <w:qFormat/>
    <w:rsid w:val="003D75CA"/>
    <w:pPr>
      <w:spacing w:after="120"/>
      <w:jc w:val="left"/>
    </w:pPr>
    <w:rPr>
      <w:rFonts w:eastAsiaTheme="minorHAnsi" w:cstheme="minorBidi"/>
      <w:bCs w:val="0"/>
      <w:color w:val="000000" w:themeColor="text1"/>
      <w:szCs w:val="24"/>
      <w:lang w:eastAsia="en-US"/>
    </w:rPr>
  </w:style>
  <w:style w:type="paragraph" w:customStyle="1" w:styleId="Flavorbox">
    <w:name w:val="Flavorbox"/>
    <w:basedOn w:val="Infobox"/>
    <w:qFormat/>
    <w:rsid w:val="00D63F70"/>
    <w:pPr>
      <w:spacing w:line="288" w:lineRule="auto"/>
    </w:pPr>
  </w:style>
  <w:style w:type="paragraph" w:styleId="54">
    <w:name w:val="List Continue 5"/>
    <w:basedOn w:val="a1"/>
    <w:uiPriority w:val="99"/>
    <w:unhideWhenUsed/>
    <w:rsid w:val="00952333"/>
    <w:pPr>
      <w:spacing w:after="120"/>
      <w:ind w:left="1415"/>
      <w:contextualSpacing/>
    </w:pPr>
  </w:style>
  <w:style w:type="paragraph" w:styleId="2">
    <w:name w:val="List Bullet 2"/>
    <w:basedOn w:val="a2"/>
    <w:uiPriority w:val="99"/>
    <w:unhideWhenUsed/>
    <w:rsid w:val="00952333"/>
    <w:pPr>
      <w:numPr>
        <w:numId w:val="4"/>
      </w:numPr>
      <w:contextualSpacing/>
    </w:pPr>
  </w:style>
  <w:style w:type="paragraph" w:styleId="3">
    <w:name w:val="List Bullet 3"/>
    <w:basedOn w:val="a1"/>
    <w:uiPriority w:val="99"/>
    <w:unhideWhenUsed/>
    <w:rsid w:val="00952333"/>
    <w:pPr>
      <w:numPr>
        <w:numId w:val="5"/>
      </w:numPr>
      <w:contextualSpacing/>
    </w:pPr>
  </w:style>
  <w:style w:type="paragraph" w:styleId="5">
    <w:name w:val="List Number 5"/>
    <w:basedOn w:val="a1"/>
    <w:uiPriority w:val="99"/>
    <w:unhideWhenUsed/>
    <w:rsid w:val="00952333"/>
    <w:pPr>
      <w:numPr>
        <w:numId w:val="12"/>
      </w:numPr>
      <w:contextualSpacing/>
    </w:pPr>
  </w:style>
  <w:style w:type="paragraph" w:styleId="4">
    <w:name w:val="List Bullet 4"/>
    <w:basedOn w:val="a1"/>
    <w:uiPriority w:val="99"/>
    <w:unhideWhenUsed/>
    <w:rsid w:val="00952333"/>
    <w:pPr>
      <w:numPr>
        <w:numId w:val="6"/>
      </w:numPr>
      <w:contextualSpacing/>
    </w:pPr>
  </w:style>
  <w:style w:type="paragraph" w:styleId="50">
    <w:name w:val="List Bullet 5"/>
    <w:basedOn w:val="a1"/>
    <w:uiPriority w:val="99"/>
    <w:unhideWhenUsed/>
    <w:rsid w:val="00952333"/>
    <w:pPr>
      <w:numPr>
        <w:numId w:val="7"/>
      </w:numPr>
      <w:contextualSpacing/>
    </w:pPr>
  </w:style>
  <w:style w:type="character" w:styleId="afffff1">
    <w:name w:val="line number"/>
    <w:basedOn w:val="a3"/>
    <w:uiPriority w:val="99"/>
    <w:unhideWhenUsed/>
    <w:rsid w:val="009C7686"/>
  </w:style>
  <w:style w:type="character" w:styleId="afffff2">
    <w:name w:val="endnote reference"/>
    <w:basedOn w:val="a3"/>
    <w:uiPriority w:val="99"/>
    <w:unhideWhenUsed/>
    <w:rsid w:val="009C7686"/>
    <w:rPr>
      <w:vertAlign w:val="superscript"/>
    </w:rPr>
  </w:style>
  <w:style w:type="character" w:styleId="afffff3">
    <w:name w:val="Smart Link"/>
    <w:basedOn w:val="a3"/>
    <w:uiPriority w:val="99"/>
    <w:unhideWhenUsed/>
    <w:rsid w:val="009C7686"/>
    <w:rPr>
      <w:color w:val="0000FF"/>
      <w:u w:val="single"/>
      <w:shd w:val="clear" w:color="auto" w:fill="F3F2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5712">
      <w:bodyDiv w:val="1"/>
      <w:marLeft w:val="0"/>
      <w:marRight w:val="0"/>
      <w:marTop w:val="0"/>
      <w:marBottom w:val="0"/>
      <w:divBdr>
        <w:top w:val="none" w:sz="0" w:space="0" w:color="auto"/>
        <w:left w:val="none" w:sz="0" w:space="0" w:color="auto"/>
        <w:bottom w:val="none" w:sz="0" w:space="0" w:color="auto"/>
        <w:right w:val="none" w:sz="0" w:space="0" w:color="auto"/>
      </w:divBdr>
    </w:div>
    <w:div w:id="49768917">
      <w:bodyDiv w:val="1"/>
      <w:marLeft w:val="0"/>
      <w:marRight w:val="0"/>
      <w:marTop w:val="0"/>
      <w:marBottom w:val="0"/>
      <w:divBdr>
        <w:top w:val="none" w:sz="0" w:space="0" w:color="auto"/>
        <w:left w:val="none" w:sz="0" w:space="0" w:color="auto"/>
        <w:bottom w:val="none" w:sz="0" w:space="0" w:color="auto"/>
        <w:right w:val="none" w:sz="0" w:space="0" w:color="auto"/>
      </w:divBdr>
      <w:divsChild>
        <w:div w:id="844052292">
          <w:marLeft w:val="0"/>
          <w:marRight w:val="0"/>
          <w:marTop w:val="0"/>
          <w:marBottom w:val="0"/>
          <w:divBdr>
            <w:top w:val="none" w:sz="0" w:space="0" w:color="auto"/>
            <w:left w:val="none" w:sz="0" w:space="0" w:color="auto"/>
            <w:bottom w:val="none" w:sz="0" w:space="0" w:color="auto"/>
            <w:right w:val="none" w:sz="0" w:space="0" w:color="auto"/>
          </w:divBdr>
          <w:divsChild>
            <w:div w:id="981691851">
              <w:marLeft w:val="0"/>
              <w:marRight w:val="0"/>
              <w:marTop w:val="0"/>
              <w:marBottom w:val="0"/>
              <w:divBdr>
                <w:top w:val="none" w:sz="0" w:space="0" w:color="auto"/>
                <w:left w:val="none" w:sz="0" w:space="0" w:color="auto"/>
                <w:bottom w:val="none" w:sz="0" w:space="0" w:color="auto"/>
                <w:right w:val="none" w:sz="0" w:space="0" w:color="auto"/>
              </w:divBdr>
              <w:divsChild>
                <w:div w:id="6647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1949">
          <w:blockQuote w:val="1"/>
          <w:marLeft w:val="0"/>
          <w:marRight w:val="0"/>
          <w:marTop w:val="0"/>
          <w:marBottom w:val="240"/>
          <w:divBdr>
            <w:top w:val="none" w:sz="0" w:space="0" w:color="auto"/>
            <w:left w:val="single" w:sz="24" w:space="12" w:color="DDDDDD"/>
            <w:bottom w:val="none" w:sz="0" w:space="0" w:color="auto"/>
            <w:right w:val="none" w:sz="0" w:space="0" w:color="auto"/>
          </w:divBdr>
        </w:div>
        <w:div w:id="981616941">
          <w:blockQuote w:val="1"/>
          <w:marLeft w:val="0"/>
          <w:marRight w:val="0"/>
          <w:marTop w:val="0"/>
          <w:marBottom w:val="240"/>
          <w:divBdr>
            <w:top w:val="none" w:sz="0" w:space="0" w:color="auto"/>
            <w:left w:val="single" w:sz="24" w:space="12" w:color="DDDDDD"/>
            <w:bottom w:val="none" w:sz="0" w:space="0" w:color="auto"/>
            <w:right w:val="none" w:sz="0" w:space="0" w:color="auto"/>
          </w:divBdr>
        </w:div>
        <w:div w:id="187499981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510416538">
      <w:bodyDiv w:val="1"/>
      <w:marLeft w:val="0"/>
      <w:marRight w:val="0"/>
      <w:marTop w:val="0"/>
      <w:marBottom w:val="0"/>
      <w:divBdr>
        <w:top w:val="none" w:sz="0" w:space="0" w:color="auto"/>
        <w:left w:val="none" w:sz="0" w:space="0" w:color="auto"/>
        <w:bottom w:val="none" w:sz="0" w:space="0" w:color="auto"/>
        <w:right w:val="none" w:sz="0" w:space="0" w:color="auto"/>
      </w:divBdr>
    </w:div>
    <w:div w:id="548300738">
      <w:bodyDiv w:val="1"/>
      <w:marLeft w:val="0"/>
      <w:marRight w:val="0"/>
      <w:marTop w:val="0"/>
      <w:marBottom w:val="0"/>
      <w:divBdr>
        <w:top w:val="none" w:sz="0" w:space="0" w:color="auto"/>
        <w:left w:val="none" w:sz="0" w:space="0" w:color="auto"/>
        <w:bottom w:val="none" w:sz="0" w:space="0" w:color="auto"/>
        <w:right w:val="none" w:sz="0" w:space="0" w:color="auto"/>
      </w:divBdr>
    </w:div>
    <w:div w:id="612588743">
      <w:bodyDiv w:val="1"/>
      <w:marLeft w:val="0"/>
      <w:marRight w:val="0"/>
      <w:marTop w:val="0"/>
      <w:marBottom w:val="0"/>
      <w:divBdr>
        <w:top w:val="none" w:sz="0" w:space="0" w:color="auto"/>
        <w:left w:val="none" w:sz="0" w:space="0" w:color="auto"/>
        <w:bottom w:val="none" w:sz="0" w:space="0" w:color="auto"/>
        <w:right w:val="none" w:sz="0" w:space="0" w:color="auto"/>
      </w:divBdr>
      <w:divsChild>
        <w:div w:id="222257904">
          <w:marLeft w:val="0"/>
          <w:marRight w:val="0"/>
          <w:marTop w:val="0"/>
          <w:marBottom w:val="0"/>
          <w:divBdr>
            <w:top w:val="none" w:sz="0" w:space="0" w:color="auto"/>
            <w:left w:val="none" w:sz="0" w:space="0" w:color="auto"/>
            <w:bottom w:val="none" w:sz="0" w:space="0" w:color="auto"/>
            <w:right w:val="none" w:sz="0" w:space="0" w:color="auto"/>
          </w:divBdr>
          <w:divsChild>
            <w:div w:id="1487237965">
              <w:marLeft w:val="0"/>
              <w:marRight w:val="0"/>
              <w:marTop w:val="0"/>
              <w:marBottom w:val="0"/>
              <w:divBdr>
                <w:top w:val="none" w:sz="0" w:space="0" w:color="auto"/>
                <w:left w:val="none" w:sz="0" w:space="0" w:color="auto"/>
                <w:bottom w:val="none" w:sz="0" w:space="0" w:color="auto"/>
                <w:right w:val="none" w:sz="0" w:space="0" w:color="auto"/>
              </w:divBdr>
              <w:divsChild>
                <w:div w:id="10150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2259">
      <w:bodyDiv w:val="1"/>
      <w:marLeft w:val="0"/>
      <w:marRight w:val="0"/>
      <w:marTop w:val="0"/>
      <w:marBottom w:val="0"/>
      <w:divBdr>
        <w:top w:val="none" w:sz="0" w:space="0" w:color="auto"/>
        <w:left w:val="none" w:sz="0" w:space="0" w:color="auto"/>
        <w:bottom w:val="none" w:sz="0" w:space="0" w:color="auto"/>
        <w:right w:val="none" w:sz="0" w:space="0" w:color="auto"/>
      </w:divBdr>
    </w:div>
    <w:div w:id="686104714">
      <w:bodyDiv w:val="1"/>
      <w:marLeft w:val="0"/>
      <w:marRight w:val="0"/>
      <w:marTop w:val="0"/>
      <w:marBottom w:val="0"/>
      <w:divBdr>
        <w:top w:val="none" w:sz="0" w:space="0" w:color="auto"/>
        <w:left w:val="none" w:sz="0" w:space="0" w:color="auto"/>
        <w:bottom w:val="none" w:sz="0" w:space="0" w:color="auto"/>
        <w:right w:val="none" w:sz="0" w:space="0" w:color="auto"/>
      </w:divBdr>
      <w:divsChild>
        <w:div w:id="1835225180">
          <w:marLeft w:val="0"/>
          <w:marRight w:val="0"/>
          <w:marTop w:val="0"/>
          <w:marBottom w:val="0"/>
          <w:divBdr>
            <w:top w:val="none" w:sz="0" w:space="0" w:color="auto"/>
            <w:left w:val="none" w:sz="0" w:space="0" w:color="auto"/>
            <w:bottom w:val="none" w:sz="0" w:space="0" w:color="auto"/>
            <w:right w:val="none" w:sz="0" w:space="0" w:color="auto"/>
          </w:divBdr>
          <w:divsChild>
            <w:div w:id="746073831">
              <w:marLeft w:val="0"/>
              <w:marRight w:val="0"/>
              <w:marTop w:val="0"/>
              <w:marBottom w:val="0"/>
              <w:divBdr>
                <w:top w:val="none" w:sz="0" w:space="0" w:color="auto"/>
                <w:left w:val="none" w:sz="0" w:space="0" w:color="auto"/>
                <w:bottom w:val="none" w:sz="0" w:space="0" w:color="auto"/>
                <w:right w:val="none" w:sz="0" w:space="0" w:color="auto"/>
              </w:divBdr>
              <w:divsChild>
                <w:div w:id="8003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13">
          <w:blockQuote w:val="1"/>
          <w:marLeft w:val="0"/>
          <w:marRight w:val="0"/>
          <w:marTop w:val="0"/>
          <w:marBottom w:val="240"/>
          <w:divBdr>
            <w:top w:val="none" w:sz="0" w:space="0" w:color="auto"/>
            <w:left w:val="single" w:sz="24" w:space="12" w:color="DDDDDD"/>
            <w:bottom w:val="none" w:sz="0" w:space="0" w:color="auto"/>
            <w:right w:val="none" w:sz="0" w:space="0" w:color="auto"/>
          </w:divBdr>
        </w:div>
        <w:div w:id="298995037">
          <w:blockQuote w:val="1"/>
          <w:marLeft w:val="0"/>
          <w:marRight w:val="0"/>
          <w:marTop w:val="0"/>
          <w:marBottom w:val="240"/>
          <w:divBdr>
            <w:top w:val="none" w:sz="0" w:space="0" w:color="auto"/>
            <w:left w:val="single" w:sz="24" w:space="12" w:color="DDDDDD"/>
            <w:bottom w:val="none" w:sz="0" w:space="0" w:color="auto"/>
            <w:right w:val="none" w:sz="0" w:space="0" w:color="auto"/>
          </w:divBdr>
        </w:div>
        <w:div w:id="2012099219">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853149272">
      <w:bodyDiv w:val="1"/>
      <w:marLeft w:val="0"/>
      <w:marRight w:val="0"/>
      <w:marTop w:val="0"/>
      <w:marBottom w:val="0"/>
      <w:divBdr>
        <w:top w:val="none" w:sz="0" w:space="0" w:color="auto"/>
        <w:left w:val="none" w:sz="0" w:space="0" w:color="auto"/>
        <w:bottom w:val="none" w:sz="0" w:space="0" w:color="auto"/>
        <w:right w:val="none" w:sz="0" w:space="0" w:color="auto"/>
      </w:divBdr>
    </w:div>
    <w:div w:id="903954613">
      <w:bodyDiv w:val="1"/>
      <w:marLeft w:val="0"/>
      <w:marRight w:val="0"/>
      <w:marTop w:val="0"/>
      <w:marBottom w:val="0"/>
      <w:divBdr>
        <w:top w:val="none" w:sz="0" w:space="0" w:color="auto"/>
        <w:left w:val="none" w:sz="0" w:space="0" w:color="auto"/>
        <w:bottom w:val="none" w:sz="0" w:space="0" w:color="auto"/>
        <w:right w:val="none" w:sz="0" w:space="0" w:color="auto"/>
      </w:divBdr>
    </w:div>
    <w:div w:id="907804776">
      <w:bodyDiv w:val="1"/>
      <w:marLeft w:val="0"/>
      <w:marRight w:val="0"/>
      <w:marTop w:val="0"/>
      <w:marBottom w:val="0"/>
      <w:divBdr>
        <w:top w:val="none" w:sz="0" w:space="0" w:color="auto"/>
        <w:left w:val="none" w:sz="0" w:space="0" w:color="auto"/>
        <w:bottom w:val="none" w:sz="0" w:space="0" w:color="auto"/>
        <w:right w:val="none" w:sz="0" w:space="0" w:color="auto"/>
      </w:divBdr>
    </w:div>
    <w:div w:id="942034848">
      <w:bodyDiv w:val="1"/>
      <w:marLeft w:val="0"/>
      <w:marRight w:val="0"/>
      <w:marTop w:val="0"/>
      <w:marBottom w:val="0"/>
      <w:divBdr>
        <w:top w:val="none" w:sz="0" w:space="0" w:color="auto"/>
        <w:left w:val="none" w:sz="0" w:space="0" w:color="auto"/>
        <w:bottom w:val="none" w:sz="0" w:space="0" w:color="auto"/>
        <w:right w:val="none" w:sz="0" w:space="0" w:color="auto"/>
      </w:divBdr>
    </w:div>
    <w:div w:id="1119451580">
      <w:bodyDiv w:val="1"/>
      <w:marLeft w:val="0"/>
      <w:marRight w:val="0"/>
      <w:marTop w:val="0"/>
      <w:marBottom w:val="0"/>
      <w:divBdr>
        <w:top w:val="none" w:sz="0" w:space="0" w:color="auto"/>
        <w:left w:val="none" w:sz="0" w:space="0" w:color="auto"/>
        <w:bottom w:val="none" w:sz="0" w:space="0" w:color="auto"/>
        <w:right w:val="none" w:sz="0" w:space="0" w:color="auto"/>
      </w:divBdr>
    </w:div>
    <w:div w:id="1141652081">
      <w:bodyDiv w:val="1"/>
      <w:marLeft w:val="0"/>
      <w:marRight w:val="0"/>
      <w:marTop w:val="0"/>
      <w:marBottom w:val="0"/>
      <w:divBdr>
        <w:top w:val="none" w:sz="0" w:space="0" w:color="auto"/>
        <w:left w:val="none" w:sz="0" w:space="0" w:color="auto"/>
        <w:bottom w:val="none" w:sz="0" w:space="0" w:color="auto"/>
        <w:right w:val="none" w:sz="0" w:space="0" w:color="auto"/>
      </w:divBdr>
    </w:div>
    <w:div w:id="1153526997">
      <w:bodyDiv w:val="1"/>
      <w:marLeft w:val="0"/>
      <w:marRight w:val="0"/>
      <w:marTop w:val="0"/>
      <w:marBottom w:val="0"/>
      <w:divBdr>
        <w:top w:val="none" w:sz="0" w:space="0" w:color="auto"/>
        <w:left w:val="none" w:sz="0" w:space="0" w:color="auto"/>
        <w:bottom w:val="none" w:sz="0" w:space="0" w:color="auto"/>
        <w:right w:val="none" w:sz="0" w:space="0" w:color="auto"/>
      </w:divBdr>
    </w:div>
    <w:div w:id="1167938137">
      <w:bodyDiv w:val="1"/>
      <w:marLeft w:val="0"/>
      <w:marRight w:val="0"/>
      <w:marTop w:val="0"/>
      <w:marBottom w:val="0"/>
      <w:divBdr>
        <w:top w:val="none" w:sz="0" w:space="0" w:color="auto"/>
        <w:left w:val="none" w:sz="0" w:space="0" w:color="auto"/>
        <w:bottom w:val="none" w:sz="0" w:space="0" w:color="auto"/>
        <w:right w:val="none" w:sz="0" w:space="0" w:color="auto"/>
      </w:divBdr>
    </w:div>
    <w:div w:id="1265309468">
      <w:bodyDiv w:val="1"/>
      <w:marLeft w:val="0"/>
      <w:marRight w:val="0"/>
      <w:marTop w:val="0"/>
      <w:marBottom w:val="0"/>
      <w:divBdr>
        <w:top w:val="none" w:sz="0" w:space="0" w:color="auto"/>
        <w:left w:val="none" w:sz="0" w:space="0" w:color="auto"/>
        <w:bottom w:val="none" w:sz="0" w:space="0" w:color="auto"/>
        <w:right w:val="none" w:sz="0" w:space="0" w:color="auto"/>
      </w:divBdr>
      <w:divsChild>
        <w:div w:id="293829326">
          <w:marLeft w:val="0"/>
          <w:marRight w:val="0"/>
          <w:marTop w:val="0"/>
          <w:marBottom w:val="0"/>
          <w:divBdr>
            <w:top w:val="none" w:sz="0" w:space="0" w:color="auto"/>
            <w:left w:val="none" w:sz="0" w:space="0" w:color="auto"/>
            <w:bottom w:val="none" w:sz="0" w:space="0" w:color="auto"/>
            <w:right w:val="none" w:sz="0" w:space="0" w:color="auto"/>
          </w:divBdr>
          <w:divsChild>
            <w:div w:id="1594049583">
              <w:marLeft w:val="0"/>
              <w:marRight w:val="0"/>
              <w:marTop w:val="0"/>
              <w:marBottom w:val="0"/>
              <w:divBdr>
                <w:top w:val="none" w:sz="0" w:space="0" w:color="auto"/>
                <w:left w:val="none" w:sz="0" w:space="0" w:color="auto"/>
                <w:bottom w:val="none" w:sz="0" w:space="0" w:color="auto"/>
                <w:right w:val="none" w:sz="0" w:space="0" w:color="auto"/>
              </w:divBdr>
            </w:div>
            <w:div w:id="1373308385">
              <w:marLeft w:val="0"/>
              <w:marRight w:val="0"/>
              <w:marTop w:val="0"/>
              <w:marBottom w:val="0"/>
              <w:divBdr>
                <w:top w:val="none" w:sz="0" w:space="0" w:color="auto"/>
                <w:left w:val="none" w:sz="0" w:space="0" w:color="auto"/>
                <w:bottom w:val="none" w:sz="0" w:space="0" w:color="auto"/>
                <w:right w:val="none" w:sz="0" w:space="0" w:color="auto"/>
              </w:divBdr>
            </w:div>
            <w:div w:id="554239417">
              <w:marLeft w:val="0"/>
              <w:marRight w:val="0"/>
              <w:marTop w:val="0"/>
              <w:marBottom w:val="0"/>
              <w:divBdr>
                <w:top w:val="none" w:sz="0" w:space="0" w:color="auto"/>
                <w:left w:val="none" w:sz="0" w:space="0" w:color="auto"/>
                <w:bottom w:val="none" w:sz="0" w:space="0" w:color="auto"/>
                <w:right w:val="none" w:sz="0" w:space="0" w:color="auto"/>
              </w:divBdr>
            </w:div>
            <w:div w:id="397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909">
      <w:bodyDiv w:val="1"/>
      <w:marLeft w:val="0"/>
      <w:marRight w:val="0"/>
      <w:marTop w:val="0"/>
      <w:marBottom w:val="0"/>
      <w:divBdr>
        <w:top w:val="none" w:sz="0" w:space="0" w:color="auto"/>
        <w:left w:val="none" w:sz="0" w:space="0" w:color="auto"/>
        <w:bottom w:val="none" w:sz="0" w:space="0" w:color="auto"/>
        <w:right w:val="none" w:sz="0" w:space="0" w:color="auto"/>
      </w:divBdr>
    </w:div>
    <w:div w:id="1650018922">
      <w:bodyDiv w:val="1"/>
      <w:marLeft w:val="0"/>
      <w:marRight w:val="0"/>
      <w:marTop w:val="0"/>
      <w:marBottom w:val="0"/>
      <w:divBdr>
        <w:top w:val="none" w:sz="0" w:space="0" w:color="auto"/>
        <w:left w:val="none" w:sz="0" w:space="0" w:color="auto"/>
        <w:bottom w:val="none" w:sz="0" w:space="0" w:color="auto"/>
        <w:right w:val="none" w:sz="0" w:space="0" w:color="auto"/>
      </w:divBdr>
    </w:div>
    <w:div w:id="1672444989">
      <w:bodyDiv w:val="1"/>
      <w:marLeft w:val="0"/>
      <w:marRight w:val="0"/>
      <w:marTop w:val="0"/>
      <w:marBottom w:val="0"/>
      <w:divBdr>
        <w:top w:val="none" w:sz="0" w:space="0" w:color="auto"/>
        <w:left w:val="none" w:sz="0" w:space="0" w:color="auto"/>
        <w:bottom w:val="none" w:sz="0" w:space="0" w:color="auto"/>
        <w:right w:val="none" w:sz="0" w:space="0" w:color="auto"/>
      </w:divBdr>
    </w:div>
    <w:div w:id="1783916752">
      <w:bodyDiv w:val="1"/>
      <w:marLeft w:val="0"/>
      <w:marRight w:val="0"/>
      <w:marTop w:val="0"/>
      <w:marBottom w:val="0"/>
      <w:divBdr>
        <w:top w:val="none" w:sz="0" w:space="0" w:color="auto"/>
        <w:left w:val="none" w:sz="0" w:space="0" w:color="auto"/>
        <w:bottom w:val="none" w:sz="0" w:space="0" w:color="auto"/>
        <w:right w:val="none" w:sz="0" w:space="0" w:color="auto"/>
      </w:divBdr>
      <w:divsChild>
        <w:div w:id="699547241">
          <w:marLeft w:val="0"/>
          <w:marRight w:val="0"/>
          <w:marTop w:val="0"/>
          <w:marBottom w:val="0"/>
          <w:divBdr>
            <w:top w:val="none" w:sz="0" w:space="0" w:color="auto"/>
            <w:left w:val="none" w:sz="0" w:space="0" w:color="auto"/>
            <w:bottom w:val="none" w:sz="0" w:space="0" w:color="auto"/>
            <w:right w:val="none" w:sz="0" w:space="0" w:color="auto"/>
          </w:divBdr>
        </w:div>
      </w:divsChild>
    </w:div>
    <w:div w:id="1802725047">
      <w:bodyDiv w:val="1"/>
      <w:marLeft w:val="0"/>
      <w:marRight w:val="0"/>
      <w:marTop w:val="0"/>
      <w:marBottom w:val="0"/>
      <w:divBdr>
        <w:top w:val="none" w:sz="0" w:space="0" w:color="auto"/>
        <w:left w:val="none" w:sz="0" w:space="0" w:color="auto"/>
        <w:bottom w:val="none" w:sz="0" w:space="0" w:color="auto"/>
        <w:right w:val="none" w:sz="0" w:space="0" w:color="auto"/>
      </w:divBdr>
    </w:div>
    <w:div w:id="1809206416">
      <w:bodyDiv w:val="1"/>
      <w:marLeft w:val="0"/>
      <w:marRight w:val="0"/>
      <w:marTop w:val="0"/>
      <w:marBottom w:val="0"/>
      <w:divBdr>
        <w:top w:val="none" w:sz="0" w:space="0" w:color="auto"/>
        <w:left w:val="none" w:sz="0" w:space="0" w:color="auto"/>
        <w:bottom w:val="none" w:sz="0" w:space="0" w:color="auto"/>
        <w:right w:val="none" w:sz="0" w:space="0" w:color="auto"/>
      </w:divBdr>
      <w:divsChild>
        <w:div w:id="2048870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633929">
      <w:bodyDiv w:val="1"/>
      <w:marLeft w:val="0"/>
      <w:marRight w:val="0"/>
      <w:marTop w:val="0"/>
      <w:marBottom w:val="0"/>
      <w:divBdr>
        <w:top w:val="none" w:sz="0" w:space="0" w:color="auto"/>
        <w:left w:val="none" w:sz="0" w:space="0" w:color="auto"/>
        <w:bottom w:val="none" w:sz="0" w:space="0" w:color="auto"/>
        <w:right w:val="none" w:sz="0" w:space="0" w:color="auto"/>
      </w:divBdr>
    </w:div>
    <w:div w:id="1843348352">
      <w:bodyDiv w:val="1"/>
      <w:marLeft w:val="0"/>
      <w:marRight w:val="0"/>
      <w:marTop w:val="0"/>
      <w:marBottom w:val="0"/>
      <w:divBdr>
        <w:top w:val="none" w:sz="0" w:space="0" w:color="auto"/>
        <w:left w:val="none" w:sz="0" w:space="0" w:color="auto"/>
        <w:bottom w:val="none" w:sz="0" w:space="0" w:color="auto"/>
        <w:right w:val="none" w:sz="0" w:space="0" w:color="auto"/>
      </w:divBdr>
    </w:div>
    <w:div w:id="2003508929">
      <w:bodyDiv w:val="1"/>
      <w:marLeft w:val="0"/>
      <w:marRight w:val="0"/>
      <w:marTop w:val="0"/>
      <w:marBottom w:val="0"/>
      <w:divBdr>
        <w:top w:val="none" w:sz="0" w:space="0" w:color="auto"/>
        <w:left w:val="none" w:sz="0" w:space="0" w:color="auto"/>
        <w:bottom w:val="none" w:sz="0" w:space="0" w:color="auto"/>
        <w:right w:val="none" w:sz="0" w:space="0" w:color="auto"/>
      </w:divBdr>
    </w:div>
    <w:div w:id="2070879415">
      <w:bodyDiv w:val="1"/>
      <w:marLeft w:val="0"/>
      <w:marRight w:val="0"/>
      <w:marTop w:val="0"/>
      <w:marBottom w:val="0"/>
      <w:divBdr>
        <w:top w:val="none" w:sz="0" w:space="0" w:color="auto"/>
        <w:left w:val="none" w:sz="0" w:space="0" w:color="auto"/>
        <w:bottom w:val="none" w:sz="0" w:space="0" w:color="auto"/>
        <w:right w:val="none" w:sz="0" w:space="0" w:color="auto"/>
      </w:divBdr>
      <w:divsChild>
        <w:div w:id="105736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062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emf"/><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5" Type="http://schemas.openxmlformats.org/officeDocument/2006/relationships/image" Target="media/image1.png"/><Relationship Id="rId15" Type="http://schemas.openxmlformats.org/officeDocument/2006/relationships/image" Target="media/image3.jp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G:\Palant\Onedrive\TRPG\ZZ_TOOLS\0_DEVELOPMENT\0000_TEMPLATE\TEMPLATE%20EDITING%20V060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194134C8AFE40F7A83BBA2436C78287"/>
        <w:category>
          <w:name w:val="Загальні"/>
          <w:gallery w:val="placeholder"/>
        </w:category>
        <w:types>
          <w:type w:val="bbPlcHdr"/>
        </w:types>
        <w:behaviors>
          <w:behavior w:val="content"/>
        </w:behaviors>
        <w:guid w:val="{8A5FAED2-9F3C-434E-8295-3BA5E58D45A5}"/>
      </w:docPartPr>
      <w:docPartBody>
        <w:p w:rsidR="00C100EA" w:rsidRDefault="00FB1CDD">
          <w:pPr>
            <w:pStyle w:val="D194134C8AFE40F7A83BBA2436C78287"/>
          </w:pPr>
          <w:r w:rsidRPr="005A60AE">
            <w:rPr>
              <w:rStyle w:val="a3"/>
            </w:rPr>
            <w:t>[Назва]</w:t>
          </w:r>
        </w:p>
      </w:docPartBody>
    </w:docPart>
    <w:docPart>
      <w:docPartPr>
        <w:name w:val="073E3A4A085A46688100F26737F3CAA7"/>
        <w:category>
          <w:name w:val="Загальні"/>
          <w:gallery w:val="placeholder"/>
        </w:category>
        <w:types>
          <w:type w:val="bbPlcHdr"/>
        </w:types>
        <w:behaviors>
          <w:behavior w:val="content"/>
        </w:behaviors>
        <w:guid w:val="{DA4B870C-7694-4A2E-8E94-8B2AF8A59681}"/>
      </w:docPartPr>
      <w:docPartBody>
        <w:p w:rsidR="00C100EA" w:rsidRDefault="00FB1CDD">
          <w:pPr>
            <w:pStyle w:val="073E3A4A085A46688100F26737F3CAA7"/>
          </w:pPr>
          <w:r w:rsidRPr="005A60AE">
            <w:rPr>
              <w:rStyle w:val="a3"/>
            </w:rPr>
            <w:t>[Тема]</w:t>
          </w:r>
        </w:p>
      </w:docPartBody>
    </w:docPart>
    <w:docPart>
      <w:docPartPr>
        <w:name w:val="223507CD90E945FB9ADE6753A26E7777"/>
        <w:category>
          <w:name w:val="Загальні"/>
          <w:gallery w:val="placeholder"/>
        </w:category>
        <w:types>
          <w:type w:val="bbPlcHdr"/>
        </w:types>
        <w:behaviors>
          <w:behavior w:val="content"/>
        </w:behaviors>
        <w:guid w:val="{8FBA05E3-DC6A-4514-B3FA-0421AA1138CE}"/>
      </w:docPartPr>
      <w:docPartBody>
        <w:p w:rsidR="00C100EA" w:rsidRDefault="00FB1CDD">
          <w:pPr>
            <w:pStyle w:val="223507CD90E945FB9ADE6753A26E7777"/>
          </w:pPr>
          <w:r w:rsidRPr="005A60AE">
            <w:rPr>
              <w:rStyle w:val="a3"/>
            </w:rPr>
            <w:t>[Автор]</w:t>
          </w:r>
        </w:p>
      </w:docPartBody>
    </w:docPart>
    <w:docPart>
      <w:docPartPr>
        <w:name w:val="82224AD3B81843DEAFF706622D116F50"/>
        <w:category>
          <w:name w:val="Загальні"/>
          <w:gallery w:val="placeholder"/>
        </w:category>
        <w:types>
          <w:type w:val="bbPlcHdr"/>
        </w:types>
        <w:behaviors>
          <w:behavior w:val="content"/>
        </w:behaviors>
        <w:guid w:val="{380275E5-8F87-4842-8E9C-E02A93A63071}"/>
      </w:docPartPr>
      <w:docPartBody>
        <w:p w:rsidR="00C100EA" w:rsidRDefault="00FB1CDD">
          <w:pPr>
            <w:pStyle w:val="82224AD3B81843DEAFF706622D116F50"/>
          </w:pPr>
          <w:r w:rsidRPr="005A60AE">
            <w:rPr>
              <w:rStyle w:val="a3"/>
            </w:rPr>
            <w:t>[Автор]</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ヒラギノ角ゴ Pro W3">
    <w:altName w:val="Yu Gothic"/>
    <w:charset w:val="80"/>
    <w:family w:val="auto"/>
    <w:pitch w:val="variable"/>
    <w:sig w:usb0="E00002FF" w:usb1="7AC7FFFF" w:usb2="00000012" w:usb3="00000000" w:csb0="0002000D" w:csb1="00000000"/>
  </w:font>
  <w:font w:name="Book Antiqua">
    <w:panose1 w:val="02040602050305030304"/>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EB Garamond SemiBold">
    <w:panose1 w:val="00000700000000000000"/>
    <w:charset w:val="CC"/>
    <w:family w:val="auto"/>
    <w:pitch w:val="variable"/>
    <w:sig w:usb0="E00002FF" w:usb1="5201E4FB" w:usb2="00000028" w:usb3="00000000" w:csb0="0000019F" w:csb1="00000000"/>
  </w:font>
  <w:font w:name="Philosopher">
    <w:panose1 w:val="00000500000000000000"/>
    <w:charset w:val="CC"/>
    <w:family w:val="auto"/>
    <w:pitch w:val="variable"/>
    <w:sig w:usb0="20000207" w:usb1="00000000" w:usb2="00000000" w:usb3="00000000" w:csb0="00000115"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ligrapher">
    <w:panose1 w:val="00000000000000000000"/>
    <w:charset w:val="00"/>
    <w:family w:val="auto"/>
    <w:pitch w:val="variable"/>
    <w:sig w:usb0="00000083" w:usb1="00000000" w:usb2="00000000" w:usb3="00000000" w:csb0="00000009" w:csb1="00000000"/>
  </w:font>
  <w:font w:name="Lombardina Initial Two">
    <w:panose1 w:val="02000400000000000000"/>
    <w:charset w:val="CC"/>
    <w:family w:val="auto"/>
    <w:pitch w:val="variable"/>
    <w:sig w:usb0="80000203" w:usb1="10002048" w:usb2="00000000" w:usb3="00000000" w:csb0="00000005" w:csb1="00000000"/>
  </w:font>
  <w:font w:name="Fourth-Edition Dings">
    <w:panose1 w:val="02000500000000000000"/>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FontAwesome">
    <w:panose1 w:val="00000000000000000000"/>
    <w:charset w:val="00"/>
    <w:family w:val="auto"/>
    <w:pitch w:val="variable"/>
    <w:sig w:usb0="00000003" w:usb1="00000000" w:usb2="00000000" w:usb3="00000000" w:csb0="00000001" w:csb1="00000000"/>
  </w:font>
  <w:font w:name="MinionPro-Regular">
    <w:altName w:val="Calibri"/>
    <w:panose1 w:val="02040503050201020203"/>
    <w:charset w:val="4D"/>
    <w:family w:val="auto"/>
    <w:notTrueType/>
    <w:pitch w:val="default"/>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panose1 w:val="02000000000000000000"/>
    <w:charset w:val="CC"/>
    <w:family w:val="auto"/>
    <w:pitch w:val="variable"/>
    <w:sig w:usb0="A000026F" w:usb1="1000204A" w:usb2="00000000" w:usb3="00000000" w:csb0="00000097"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Scala Sans Cyrillic">
    <w:panose1 w:val="020B0504030101020102"/>
    <w:charset w:val="00"/>
    <w:family w:val="swiss"/>
    <w:pitch w:val="variable"/>
    <w:sig w:usb0="A00002FF" w:usb1="4000E05B" w:usb2="00000000" w:usb3="00000000" w:csb0="00000093"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Lato">
    <w:panose1 w:val="020F0502020204030203"/>
    <w:charset w:val="00"/>
    <w:family w:val="swiss"/>
    <w:pitch w:val="variable"/>
    <w:sig w:usb0="E10002FF" w:usb1="5000ECFF" w:usb2="00000021" w:usb3="00000000" w:csb0="0000019F" w:csb1="00000000"/>
  </w:font>
  <w:font w:name="Andada SC">
    <w:panose1 w:val="02000000000000000000"/>
    <w:charset w:val="00"/>
    <w:family w:val="auto"/>
    <w:pitch w:val="variable"/>
    <w:sig w:usb0="A000006F" w:usb1="4000204B" w:usb2="00000000" w:usb3="00000000" w:csb0="00000093"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CDD"/>
    <w:rsid w:val="00C100EA"/>
    <w:rsid w:val="00CA661B"/>
    <w:rsid w:val="00FB1C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D194134C8AFE40F7A83BBA2436C78287">
    <w:name w:val="D194134C8AFE40F7A83BBA2436C78287"/>
  </w:style>
  <w:style w:type="paragraph" w:customStyle="1" w:styleId="073E3A4A085A46688100F26737F3CAA7">
    <w:name w:val="073E3A4A085A46688100F26737F3CAA7"/>
  </w:style>
  <w:style w:type="paragraph" w:customStyle="1" w:styleId="223507CD90E945FB9ADE6753A26E7777">
    <w:name w:val="223507CD90E945FB9ADE6753A26E7777"/>
  </w:style>
  <w:style w:type="paragraph" w:customStyle="1" w:styleId="82224AD3B81843DEAFF706622D116F50">
    <w:name w:val="82224AD3B81843DEAFF706622D116F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PALANT COLOR SCHEME">
      <a:dk1>
        <a:srgbClr val="000000"/>
      </a:dk1>
      <a:lt1>
        <a:srgbClr val="FFF2CC"/>
      </a:lt1>
      <a:dk2>
        <a:srgbClr val="181818"/>
      </a:dk2>
      <a:lt2>
        <a:srgbClr val="D6EAFE"/>
      </a:lt2>
      <a:accent1>
        <a:srgbClr val="53170D"/>
      </a:accent1>
      <a:accent2>
        <a:srgbClr val="FFC000"/>
      </a:accent2>
      <a:accent3>
        <a:srgbClr val="9C2B1B"/>
      </a:accent3>
      <a:accent4>
        <a:srgbClr val="70AD47"/>
      </a:accent4>
      <a:accent5>
        <a:srgbClr val="0563C1"/>
      </a:accent5>
      <a:accent6>
        <a:srgbClr val="F2F2F2"/>
      </a:accent6>
      <a:hlink>
        <a:srgbClr val="023160"/>
      </a:hlink>
      <a:folHlink>
        <a:srgbClr val="7F6000"/>
      </a:folHlink>
    </a:clrScheme>
    <a:fontScheme name="PALANT RPG FONT1">
      <a:majorFont>
        <a:latin typeface="Book Antiqua"/>
        <a:ea typeface=""/>
        <a:cs typeface=""/>
      </a:majorFont>
      <a:minorFont>
        <a:latin typeface="Calibri"/>
        <a:ea typeface=""/>
        <a:cs typeface=""/>
      </a:minorFont>
    </a:fontScheme>
    <a:fmtScheme name="Тінь зверху">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241937-57C3-403B-B60B-1DBC1BCA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EDITING V0600.dotx</Template>
  <TotalTime>87</TotalTime>
  <Pages>7</Pages>
  <Words>474</Words>
  <Characters>2706</Characters>
  <Application>Microsoft Office Word</Application>
  <DocSecurity>0</DocSecurity>
  <Lines>22</Lines>
  <Paragraphs>6</Paragraphs>
  <ScaleCrop>false</ScaleCrop>
  <HeadingPairs>
    <vt:vector size="2" baseType="variant">
      <vt:variant>
        <vt:lpstr>Назва</vt:lpstr>
      </vt:variant>
      <vt:variant>
        <vt:i4>1</vt:i4>
      </vt:variant>
    </vt:vector>
  </HeadingPairs>
  <TitlesOfParts>
    <vt:vector size="1" baseType="lpstr">
      <vt:lpstr>Enter title of document</vt:lpstr>
    </vt:vector>
  </TitlesOfParts>
  <Company/>
  <LinksUpToDate>false</LinksUpToDate>
  <CharactersWithSpaces>3174</CharactersWithSpaces>
  <SharedDoc>false</SharedDoc>
  <HLinks>
    <vt:vector size="408" baseType="variant">
      <vt:variant>
        <vt:i4>4456540</vt:i4>
      </vt:variant>
      <vt:variant>
        <vt:i4>402</vt:i4>
      </vt:variant>
      <vt:variant>
        <vt:i4>0</vt:i4>
      </vt:variant>
      <vt:variant>
        <vt:i4>5</vt:i4>
      </vt:variant>
      <vt:variant>
        <vt:lpwstr>http://dnd.wizards.com/playevents/organized-play</vt:lpwstr>
      </vt:variant>
      <vt:variant>
        <vt:lpwstr/>
      </vt:variant>
      <vt:variant>
        <vt:i4>8061037</vt:i4>
      </vt:variant>
      <vt:variant>
        <vt:i4>399</vt:i4>
      </vt:variant>
      <vt:variant>
        <vt:i4>0</vt:i4>
      </vt:variant>
      <vt:variant>
        <vt:i4>5</vt:i4>
      </vt:variant>
      <vt:variant>
        <vt:lpwstr>https://drive.google.com/drive/folders/0BxfCiPA2FPFAbC1ac2NGSnRSaE0</vt:lpwstr>
      </vt:variant>
      <vt:variant>
        <vt:lpwstr/>
      </vt:variant>
      <vt:variant>
        <vt:i4>1441851</vt:i4>
      </vt:variant>
      <vt:variant>
        <vt:i4>392</vt:i4>
      </vt:variant>
      <vt:variant>
        <vt:i4>0</vt:i4>
      </vt:variant>
      <vt:variant>
        <vt:i4>5</vt:i4>
      </vt:variant>
      <vt:variant>
        <vt:lpwstr/>
      </vt:variant>
      <vt:variant>
        <vt:lpwstr>_Toc41789810</vt:lpwstr>
      </vt:variant>
      <vt:variant>
        <vt:i4>2031674</vt:i4>
      </vt:variant>
      <vt:variant>
        <vt:i4>386</vt:i4>
      </vt:variant>
      <vt:variant>
        <vt:i4>0</vt:i4>
      </vt:variant>
      <vt:variant>
        <vt:i4>5</vt:i4>
      </vt:variant>
      <vt:variant>
        <vt:lpwstr/>
      </vt:variant>
      <vt:variant>
        <vt:lpwstr>_Toc41789809</vt:lpwstr>
      </vt:variant>
      <vt:variant>
        <vt:i4>1966138</vt:i4>
      </vt:variant>
      <vt:variant>
        <vt:i4>380</vt:i4>
      </vt:variant>
      <vt:variant>
        <vt:i4>0</vt:i4>
      </vt:variant>
      <vt:variant>
        <vt:i4>5</vt:i4>
      </vt:variant>
      <vt:variant>
        <vt:lpwstr/>
      </vt:variant>
      <vt:variant>
        <vt:lpwstr>_Toc41789808</vt:lpwstr>
      </vt:variant>
      <vt:variant>
        <vt:i4>1114170</vt:i4>
      </vt:variant>
      <vt:variant>
        <vt:i4>374</vt:i4>
      </vt:variant>
      <vt:variant>
        <vt:i4>0</vt:i4>
      </vt:variant>
      <vt:variant>
        <vt:i4>5</vt:i4>
      </vt:variant>
      <vt:variant>
        <vt:lpwstr/>
      </vt:variant>
      <vt:variant>
        <vt:lpwstr>_Toc41789807</vt:lpwstr>
      </vt:variant>
      <vt:variant>
        <vt:i4>1048634</vt:i4>
      </vt:variant>
      <vt:variant>
        <vt:i4>368</vt:i4>
      </vt:variant>
      <vt:variant>
        <vt:i4>0</vt:i4>
      </vt:variant>
      <vt:variant>
        <vt:i4>5</vt:i4>
      </vt:variant>
      <vt:variant>
        <vt:lpwstr/>
      </vt:variant>
      <vt:variant>
        <vt:lpwstr>_Toc41789806</vt:lpwstr>
      </vt:variant>
      <vt:variant>
        <vt:i4>1245242</vt:i4>
      </vt:variant>
      <vt:variant>
        <vt:i4>362</vt:i4>
      </vt:variant>
      <vt:variant>
        <vt:i4>0</vt:i4>
      </vt:variant>
      <vt:variant>
        <vt:i4>5</vt:i4>
      </vt:variant>
      <vt:variant>
        <vt:lpwstr/>
      </vt:variant>
      <vt:variant>
        <vt:lpwstr>_Toc41789805</vt:lpwstr>
      </vt:variant>
      <vt:variant>
        <vt:i4>1179706</vt:i4>
      </vt:variant>
      <vt:variant>
        <vt:i4>356</vt:i4>
      </vt:variant>
      <vt:variant>
        <vt:i4>0</vt:i4>
      </vt:variant>
      <vt:variant>
        <vt:i4>5</vt:i4>
      </vt:variant>
      <vt:variant>
        <vt:lpwstr/>
      </vt:variant>
      <vt:variant>
        <vt:lpwstr>_Toc41789804</vt:lpwstr>
      </vt:variant>
      <vt:variant>
        <vt:i4>1376314</vt:i4>
      </vt:variant>
      <vt:variant>
        <vt:i4>350</vt:i4>
      </vt:variant>
      <vt:variant>
        <vt:i4>0</vt:i4>
      </vt:variant>
      <vt:variant>
        <vt:i4>5</vt:i4>
      </vt:variant>
      <vt:variant>
        <vt:lpwstr/>
      </vt:variant>
      <vt:variant>
        <vt:lpwstr>_Toc41789803</vt:lpwstr>
      </vt:variant>
      <vt:variant>
        <vt:i4>1310778</vt:i4>
      </vt:variant>
      <vt:variant>
        <vt:i4>344</vt:i4>
      </vt:variant>
      <vt:variant>
        <vt:i4>0</vt:i4>
      </vt:variant>
      <vt:variant>
        <vt:i4>5</vt:i4>
      </vt:variant>
      <vt:variant>
        <vt:lpwstr/>
      </vt:variant>
      <vt:variant>
        <vt:lpwstr>_Toc41789802</vt:lpwstr>
      </vt:variant>
      <vt:variant>
        <vt:i4>1507386</vt:i4>
      </vt:variant>
      <vt:variant>
        <vt:i4>338</vt:i4>
      </vt:variant>
      <vt:variant>
        <vt:i4>0</vt:i4>
      </vt:variant>
      <vt:variant>
        <vt:i4>5</vt:i4>
      </vt:variant>
      <vt:variant>
        <vt:lpwstr/>
      </vt:variant>
      <vt:variant>
        <vt:lpwstr>_Toc41789801</vt:lpwstr>
      </vt:variant>
      <vt:variant>
        <vt:i4>1441850</vt:i4>
      </vt:variant>
      <vt:variant>
        <vt:i4>332</vt:i4>
      </vt:variant>
      <vt:variant>
        <vt:i4>0</vt:i4>
      </vt:variant>
      <vt:variant>
        <vt:i4>5</vt:i4>
      </vt:variant>
      <vt:variant>
        <vt:lpwstr/>
      </vt:variant>
      <vt:variant>
        <vt:lpwstr>_Toc41789800</vt:lpwstr>
      </vt:variant>
      <vt:variant>
        <vt:i4>1048627</vt:i4>
      </vt:variant>
      <vt:variant>
        <vt:i4>326</vt:i4>
      </vt:variant>
      <vt:variant>
        <vt:i4>0</vt:i4>
      </vt:variant>
      <vt:variant>
        <vt:i4>5</vt:i4>
      </vt:variant>
      <vt:variant>
        <vt:lpwstr/>
      </vt:variant>
      <vt:variant>
        <vt:lpwstr>_Toc41789799</vt:lpwstr>
      </vt:variant>
      <vt:variant>
        <vt:i4>1114163</vt:i4>
      </vt:variant>
      <vt:variant>
        <vt:i4>320</vt:i4>
      </vt:variant>
      <vt:variant>
        <vt:i4>0</vt:i4>
      </vt:variant>
      <vt:variant>
        <vt:i4>5</vt:i4>
      </vt:variant>
      <vt:variant>
        <vt:lpwstr/>
      </vt:variant>
      <vt:variant>
        <vt:lpwstr>_Toc41789798</vt:lpwstr>
      </vt:variant>
      <vt:variant>
        <vt:i4>1966131</vt:i4>
      </vt:variant>
      <vt:variant>
        <vt:i4>314</vt:i4>
      </vt:variant>
      <vt:variant>
        <vt:i4>0</vt:i4>
      </vt:variant>
      <vt:variant>
        <vt:i4>5</vt:i4>
      </vt:variant>
      <vt:variant>
        <vt:lpwstr/>
      </vt:variant>
      <vt:variant>
        <vt:lpwstr>_Toc41789797</vt:lpwstr>
      </vt:variant>
      <vt:variant>
        <vt:i4>2031667</vt:i4>
      </vt:variant>
      <vt:variant>
        <vt:i4>308</vt:i4>
      </vt:variant>
      <vt:variant>
        <vt:i4>0</vt:i4>
      </vt:variant>
      <vt:variant>
        <vt:i4>5</vt:i4>
      </vt:variant>
      <vt:variant>
        <vt:lpwstr/>
      </vt:variant>
      <vt:variant>
        <vt:lpwstr>_Toc41789796</vt:lpwstr>
      </vt:variant>
      <vt:variant>
        <vt:i4>1835059</vt:i4>
      </vt:variant>
      <vt:variant>
        <vt:i4>302</vt:i4>
      </vt:variant>
      <vt:variant>
        <vt:i4>0</vt:i4>
      </vt:variant>
      <vt:variant>
        <vt:i4>5</vt:i4>
      </vt:variant>
      <vt:variant>
        <vt:lpwstr/>
      </vt:variant>
      <vt:variant>
        <vt:lpwstr>_Toc41789795</vt:lpwstr>
      </vt:variant>
      <vt:variant>
        <vt:i4>1900595</vt:i4>
      </vt:variant>
      <vt:variant>
        <vt:i4>296</vt:i4>
      </vt:variant>
      <vt:variant>
        <vt:i4>0</vt:i4>
      </vt:variant>
      <vt:variant>
        <vt:i4>5</vt:i4>
      </vt:variant>
      <vt:variant>
        <vt:lpwstr/>
      </vt:variant>
      <vt:variant>
        <vt:lpwstr>_Toc41789794</vt:lpwstr>
      </vt:variant>
      <vt:variant>
        <vt:i4>1703987</vt:i4>
      </vt:variant>
      <vt:variant>
        <vt:i4>290</vt:i4>
      </vt:variant>
      <vt:variant>
        <vt:i4>0</vt:i4>
      </vt:variant>
      <vt:variant>
        <vt:i4>5</vt:i4>
      </vt:variant>
      <vt:variant>
        <vt:lpwstr/>
      </vt:variant>
      <vt:variant>
        <vt:lpwstr>_Toc41789793</vt:lpwstr>
      </vt:variant>
      <vt:variant>
        <vt:i4>1769523</vt:i4>
      </vt:variant>
      <vt:variant>
        <vt:i4>284</vt:i4>
      </vt:variant>
      <vt:variant>
        <vt:i4>0</vt:i4>
      </vt:variant>
      <vt:variant>
        <vt:i4>5</vt:i4>
      </vt:variant>
      <vt:variant>
        <vt:lpwstr/>
      </vt:variant>
      <vt:variant>
        <vt:lpwstr>_Toc41789792</vt:lpwstr>
      </vt:variant>
      <vt:variant>
        <vt:i4>1572915</vt:i4>
      </vt:variant>
      <vt:variant>
        <vt:i4>278</vt:i4>
      </vt:variant>
      <vt:variant>
        <vt:i4>0</vt:i4>
      </vt:variant>
      <vt:variant>
        <vt:i4>5</vt:i4>
      </vt:variant>
      <vt:variant>
        <vt:lpwstr/>
      </vt:variant>
      <vt:variant>
        <vt:lpwstr>_Toc41789791</vt:lpwstr>
      </vt:variant>
      <vt:variant>
        <vt:i4>1638451</vt:i4>
      </vt:variant>
      <vt:variant>
        <vt:i4>272</vt:i4>
      </vt:variant>
      <vt:variant>
        <vt:i4>0</vt:i4>
      </vt:variant>
      <vt:variant>
        <vt:i4>5</vt:i4>
      </vt:variant>
      <vt:variant>
        <vt:lpwstr/>
      </vt:variant>
      <vt:variant>
        <vt:lpwstr>_Toc41789790</vt:lpwstr>
      </vt:variant>
      <vt:variant>
        <vt:i4>1048626</vt:i4>
      </vt:variant>
      <vt:variant>
        <vt:i4>266</vt:i4>
      </vt:variant>
      <vt:variant>
        <vt:i4>0</vt:i4>
      </vt:variant>
      <vt:variant>
        <vt:i4>5</vt:i4>
      </vt:variant>
      <vt:variant>
        <vt:lpwstr/>
      </vt:variant>
      <vt:variant>
        <vt:lpwstr>_Toc41789789</vt:lpwstr>
      </vt:variant>
      <vt:variant>
        <vt:i4>1114162</vt:i4>
      </vt:variant>
      <vt:variant>
        <vt:i4>260</vt:i4>
      </vt:variant>
      <vt:variant>
        <vt:i4>0</vt:i4>
      </vt:variant>
      <vt:variant>
        <vt:i4>5</vt:i4>
      </vt:variant>
      <vt:variant>
        <vt:lpwstr/>
      </vt:variant>
      <vt:variant>
        <vt:lpwstr>_Toc41789788</vt:lpwstr>
      </vt:variant>
      <vt:variant>
        <vt:i4>1966130</vt:i4>
      </vt:variant>
      <vt:variant>
        <vt:i4>254</vt:i4>
      </vt:variant>
      <vt:variant>
        <vt:i4>0</vt:i4>
      </vt:variant>
      <vt:variant>
        <vt:i4>5</vt:i4>
      </vt:variant>
      <vt:variant>
        <vt:lpwstr/>
      </vt:variant>
      <vt:variant>
        <vt:lpwstr>_Toc41789787</vt:lpwstr>
      </vt:variant>
      <vt:variant>
        <vt:i4>2031666</vt:i4>
      </vt:variant>
      <vt:variant>
        <vt:i4>248</vt:i4>
      </vt:variant>
      <vt:variant>
        <vt:i4>0</vt:i4>
      </vt:variant>
      <vt:variant>
        <vt:i4>5</vt:i4>
      </vt:variant>
      <vt:variant>
        <vt:lpwstr/>
      </vt:variant>
      <vt:variant>
        <vt:lpwstr>_Toc41789786</vt:lpwstr>
      </vt:variant>
      <vt:variant>
        <vt:i4>1835058</vt:i4>
      </vt:variant>
      <vt:variant>
        <vt:i4>242</vt:i4>
      </vt:variant>
      <vt:variant>
        <vt:i4>0</vt:i4>
      </vt:variant>
      <vt:variant>
        <vt:i4>5</vt:i4>
      </vt:variant>
      <vt:variant>
        <vt:lpwstr/>
      </vt:variant>
      <vt:variant>
        <vt:lpwstr>_Toc41789785</vt:lpwstr>
      </vt:variant>
      <vt:variant>
        <vt:i4>1900594</vt:i4>
      </vt:variant>
      <vt:variant>
        <vt:i4>236</vt:i4>
      </vt:variant>
      <vt:variant>
        <vt:i4>0</vt:i4>
      </vt:variant>
      <vt:variant>
        <vt:i4>5</vt:i4>
      </vt:variant>
      <vt:variant>
        <vt:lpwstr/>
      </vt:variant>
      <vt:variant>
        <vt:lpwstr>_Toc41789784</vt:lpwstr>
      </vt:variant>
      <vt:variant>
        <vt:i4>1703986</vt:i4>
      </vt:variant>
      <vt:variant>
        <vt:i4>230</vt:i4>
      </vt:variant>
      <vt:variant>
        <vt:i4>0</vt:i4>
      </vt:variant>
      <vt:variant>
        <vt:i4>5</vt:i4>
      </vt:variant>
      <vt:variant>
        <vt:lpwstr/>
      </vt:variant>
      <vt:variant>
        <vt:lpwstr>_Toc41789783</vt:lpwstr>
      </vt:variant>
      <vt:variant>
        <vt:i4>1769522</vt:i4>
      </vt:variant>
      <vt:variant>
        <vt:i4>224</vt:i4>
      </vt:variant>
      <vt:variant>
        <vt:i4>0</vt:i4>
      </vt:variant>
      <vt:variant>
        <vt:i4>5</vt:i4>
      </vt:variant>
      <vt:variant>
        <vt:lpwstr/>
      </vt:variant>
      <vt:variant>
        <vt:lpwstr>_Toc41789782</vt:lpwstr>
      </vt:variant>
      <vt:variant>
        <vt:i4>1572914</vt:i4>
      </vt:variant>
      <vt:variant>
        <vt:i4>218</vt:i4>
      </vt:variant>
      <vt:variant>
        <vt:i4>0</vt:i4>
      </vt:variant>
      <vt:variant>
        <vt:i4>5</vt:i4>
      </vt:variant>
      <vt:variant>
        <vt:lpwstr/>
      </vt:variant>
      <vt:variant>
        <vt:lpwstr>_Toc41789781</vt:lpwstr>
      </vt:variant>
      <vt:variant>
        <vt:i4>1638450</vt:i4>
      </vt:variant>
      <vt:variant>
        <vt:i4>212</vt:i4>
      </vt:variant>
      <vt:variant>
        <vt:i4>0</vt:i4>
      </vt:variant>
      <vt:variant>
        <vt:i4>5</vt:i4>
      </vt:variant>
      <vt:variant>
        <vt:lpwstr/>
      </vt:variant>
      <vt:variant>
        <vt:lpwstr>_Toc41789780</vt:lpwstr>
      </vt:variant>
      <vt:variant>
        <vt:i4>1048637</vt:i4>
      </vt:variant>
      <vt:variant>
        <vt:i4>206</vt:i4>
      </vt:variant>
      <vt:variant>
        <vt:i4>0</vt:i4>
      </vt:variant>
      <vt:variant>
        <vt:i4>5</vt:i4>
      </vt:variant>
      <vt:variant>
        <vt:lpwstr/>
      </vt:variant>
      <vt:variant>
        <vt:lpwstr>_Toc41789779</vt:lpwstr>
      </vt:variant>
      <vt:variant>
        <vt:i4>1114173</vt:i4>
      </vt:variant>
      <vt:variant>
        <vt:i4>200</vt:i4>
      </vt:variant>
      <vt:variant>
        <vt:i4>0</vt:i4>
      </vt:variant>
      <vt:variant>
        <vt:i4>5</vt:i4>
      </vt:variant>
      <vt:variant>
        <vt:lpwstr/>
      </vt:variant>
      <vt:variant>
        <vt:lpwstr>_Toc41789778</vt:lpwstr>
      </vt:variant>
      <vt:variant>
        <vt:i4>1966141</vt:i4>
      </vt:variant>
      <vt:variant>
        <vt:i4>194</vt:i4>
      </vt:variant>
      <vt:variant>
        <vt:i4>0</vt:i4>
      </vt:variant>
      <vt:variant>
        <vt:i4>5</vt:i4>
      </vt:variant>
      <vt:variant>
        <vt:lpwstr/>
      </vt:variant>
      <vt:variant>
        <vt:lpwstr>_Toc41789777</vt:lpwstr>
      </vt:variant>
      <vt:variant>
        <vt:i4>2031677</vt:i4>
      </vt:variant>
      <vt:variant>
        <vt:i4>188</vt:i4>
      </vt:variant>
      <vt:variant>
        <vt:i4>0</vt:i4>
      </vt:variant>
      <vt:variant>
        <vt:i4>5</vt:i4>
      </vt:variant>
      <vt:variant>
        <vt:lpwstr/>
      </vt:variant>
      <vt:variant>
        <vt:lpwstr>_Toc41789776</vt:lpwstr>
      </vt:variant>
      <vt:variant>
        <vt:i4>1835069</vt:i4>
      </vt:variant>
      <vt:variant>
        <vt:i4>182</vt:i4>
      </vt:variant>
      <vt:variant>
        <vt:i4>0</vt:i4>
      </vt:variant>
      <vt:variant>
        <vt:i4>5</vt:i4>
      </vt:variant>
      <vt:variant>
        <vt:lpwstr/>
      </vt:variant>
      <vt:variant>
        <vt:lpwstr>_Toc41789775</vt:lpwstr>
      </vt:variant>
      <vt:variant>
        <vt:i4>1900605</vt:i4>
      </vt:variant>
      <vt:variant>
        <vt:i4>176</vt:i4>
      </vt:variant>
      <vt:variant>
        <vt:i4>0</vt:i4>
      </vt:variant>
      <vt:variant>
        <vt:i4>5</vt:i4>
      </vt:variant>
      <vt:variant>
        <vt:lpwstr/>
      </vt:variant>
      <vt:variant>
        <vt:lpwstr>_Toc41789774</vt:lpwstr>
      </vt:variant>
      <vt:variant>
        <vt:i4>1703997</vt:i4>
      </vt:variant>
      <vt:variant>
        <vt:i4>170</vt:i4>
      </vt:variant>
      <vt:variant>
        <vt:i4>0</vt:i4>
      </vt:variant>
      <vt:variant>
        <vt:i4>5</vt:i4>
      </vt:variant>
      <vt:variant>
        <vt:lpwstr/>
      </vt:variant>
      <vt:variant>
        <vt:lpwstr>_Toc41789773</vt:lpwstr>
      </vt:variant>
      <vt:variant>
        <vt:i4>1769533</vt:i4>
      </vt:variant>
      <vt:variant>
        <vt:i4>164</vt:i4>
      </vt:variant>
      <vt:variant>
        <vt:i4>0</vt:i4>
      </vt:variant>
      <vt:variant>
        <vt:i4>5</vt:i4>
      </vt:variant>
      <vt:variant>
        <vt:lpwstr/>
      </vt:variant>
      <vt:variant>
        <vt:lpwstr>_Toc41789772</vt:lpwstr>
      </vt:variant>
      <vt:variant>
        <vt:i4>1572925</vt:i4>
      </vt:variant>
      <vt:variant>
        <vt:i4>158</vt:i4>
      </vt:variant>
      <vt:variant>
        <vt:i4>0</vt:i4>
      </vt:variant>
      <vt:variant>
        <vt:i4>5</vt:i4>
      </vt:variant>
      <vt:variant>
        <vt:lpwstr/>
      </vt:variant>
      <vt:variant>
        <vt:lpwstr>_Toc41789771</vt:lpwstr>
      </vt:variant>
      <vt:variant>
        <vt:i4>1638461</vt:i4>
      </vt:variant>
      <vt:variant>
        <vt:i4>152</vt:i4>
      </vt:variant>
      <vt:variant>
        <vt:i4>0</vt:i4>
      </vt:variant>
      <vt:variant>
        <vt:i4>5</vt:i4>
      </vt:variant>
      <vt:variant>
        <vt:lpwstr/>
      </vt:variant>
      <vt:variant>
        <vt:lpwstr>_Toc41789770</vt:lpwstr>
      </vt:variant>
      <vt:variant>
        <vt:i4>1048636</vt:i4>
      </vt:variant>
      <vt:variant>
        <vt:i4>146</vt:i4>
      </vt:variant>
      <vt:variant>
        <vt:i4>0</vt:i4>
      </vt:variant>
      <vt:variant>
        <vt:i4>5</vt:i4>
      </vt:variant>
      <vt:variant>
        <vt:lpwstr/>
      </vt:variant>
      <vt:variant>
        <vt:lpwstr>_Toc41789769</vt:lpwstr>
      </vt:variant>
      <vt:variant>
        <vt:i4>1114172</vt:i4>
      </vt:variant>
      <vt:variant>
        <vt:i4>140</vt:i4>
      </vt:variant>
      <vt:variant>
        <vt:i4>0</vt:i4>
      </vt:variant>
      <vt:variant>
        <vt:i4>5</vt:i4>
      </vt:variant>
      <vt:variant>
        <vt:lpwstr/>
      </vt:variant>
      <vt:variant>
        <vt:lpwstr>_Toc41789768</vt:lpwstr>
      </vt:variant>
      <vt:variant>
        <vt:i4>1966140</vt:i4>
      </vt:variant>
      <vt:variant>
        <vt:i4>134</vt:i4>
      </vt:variant>
      <vt:variant>
        <vt:i4>0</vt:i4>
      </vt:variant>
      <vt:variant>
        <vt:i4>5</vt:i4>
      </vt:variant>
      <vt:variant>
        <vt:lpwstr/>
      </vt:variant>
      <vt:variant>
        <vt:lpwstr>_Toc41789767</vt:lpwstr>
      </vt:variant>
      <vt:variant>
        <vt:i4>2031676</vt:i4>
      </vt:variant>
      <vt:variant>
        <vt:i4>128</vt:i4>
      </vt:variant>
      <vt:variant>
        <vt:i4>0</vt:i4>
      </vt:variant>
      <vt:variant>
        <vt:i4>5</vt:i4>
      </vt:variant>
      <vt:variant>
        <vt:lpwstr/>
      </vt:variant>
      <vt:variant>
        <vt:lpwstr>_Toc41789766</vt:lpwstr>
      </vt:variant>
      <vt:variant>
        <vt:i4>1835068</vt:i4>
      </vt:variant>
      <vt:variant>
        <vt:i4>122</vt:i4>
      </vt:variant>
      <vt:variant>
        <vt:i4>0</vt:i4>
      </vt:variant>
      <vt:variant>
        <vt:i4>5</vt:i4>
      </vt:variant>
      <vt:variant>
        <vt:lpwstr/>
      </vt:variant>
      <vt:variant>
        <vt:lpwstr>_Toc41789765</vt:lpwstr>
      </vt:variant>
      <vt:variant>
        <vt:i4>1900604</vt:i4>
      </vt:variant>
      <vt:variant>
        <vt:i4>116</vt:i4>
      </vt:variant>
      <vt:variant>
        <vt:i4>0</vt:i4>
      </vt:variant>
      <vt:variant>
        <vt:i4>5</vt:i4>
      </vt:variant>
      <vt:variant>
        <vt:lpwstr/>
      </vt:variant>
      <vt:variant>
        <vt:lpwstr>_Toc41789764</vt:lpwstr>
      </vt:variant>
      <vt:variant>
        <vt:i4>1703996</vt:i4>
      </vt:variant>
      <vt:variant>
        <vt:i4>110</vt:i4>
      </vt:variant>
      <vt:variant>
        <vt:i4>0</vt:i4>
      </vt:variant>
      <vt:variant>
        <vt:i4>5</vt:i4>
      </vt:variant>
      <vt:variant>
        <vt:lpwstr/>
      </vt:variant>
      <vt:variant>
        <vt:lpwstr>_Toc41789763</vt:lpwstr>
      </vt:variant>
      <vt:variant>
        <vt:i4>1769532</vt:i4>
      </vt:variant>
      <vt:variant>
        <vt:i4>104</vt:i4>
      </vt:variant>
      <vt:variant>
        <vt:i4>0</vt:i4>
      </vt:variant>
      <vt:variant>
        <vt:i4>5</vt:i4>
      </vt:variant>
      <vt:variant>
        <vt:lpwstr/>
      </vt:variant>
      <vt:variant>
        <vt:lpwstr>_Toc41789762</vt:lpwstr>
      </vt:variant>
      <vt:variant>
        <vt:i4>1572924</vt:i4>
      </vt:variant>
      <vt:variant>
        <vt:i4>98</vt:i4>
      </vt:variant>
      <vt:variant>
        <vt:i4>0</vt:i4>
      </vt:variant>
      <vt:variant>
        <vt:i4>5</vt:i4>
      </vt:variant>
      <vt:variant>
        <vt:lpwstr/>
      </vt:variant>
      <vt:variant>
        <vt:lpwstr>_Toc41789761</vt:lpwstr>
      </vt:variant>
      <vt:variant>
        <vt:i4>1638460</vt:i4>
      </vt:variant>
      <vt:variant>
        <vt:i4>92</vt:i4>
      </vt:variant>
      <vt:variant>
        <vt:i4>0</vt:i4>
      </vt:variant>
      <vt:variant>
        <vt:i4>5</vt:i4>
      </vt:variant>
      <vt:variant>
        <vt:lpwstr/>
      </vt:variant>
      <vt:variant>
        <vt:lpwstr>_Toc41789760</vt:lpwstr>
      </vt:variant>
      <vt:variant>
        <vt:i4>1048639</vt:i4>
      </vt:variant>
      <vt:variant>
        <vt:i4>86</vt:i4>
      </vt:variant>
      <vt:variant>
        <vt:i4>0</vt:i4>
      </vt:variant>
      <vt:variant>
        <vt:i4>5</vt:i4>
      </vt:variant>
      <vt:variant>
        <vt:lpwstr/>
      </vt:variant>
      <vt:variant>
        <vt:lpwstr>_Toc41789759</vt:lpwstr>
      </vt:variant>
      <vt:variant>
        <vt:i4>1114175</vt:i4>
      </vt:variant>
      <vt:variant>
        <vt:i4>80</vt:i4>
      </vt:variant>
      <vt:variant>
        <vt:i4>0</vt:i4>
      </vt:variant>
      <vt:variant>
        <vt:i4>5</vt:i4>
      </vt:variant>
      <vt:variant>
        <vt:lpwstr/>
      </vt:variant>
      <vt:variant>
        <vt:lpwstr>_Toc41789758</vt:lpwstr>
      </vt:variant>
      <vt:variant>
        <vt:i4>1966143</vt:i4>
      </vt:variant>
      <vt:variant>
        <vt:i4>74</vt:i4>
      </vt:variant>
      <vt:variant>
        <vt:i4>0</vt:i4>
      </vt:variant>
      <vt:variant>
        <vt:i4>5</vt:i4>
      </vt:variant>
      <vt:variant>
        <vt:lpwstr/>
      </vt:variant>
      <vt:variant>
        <vt:lpwstr>_Toc41789757</vt:lpwstr>
      </vt:variant>
      <vt:variant>
        <vt:i4>2031679</vt:i4>
      </vt:variant>
      <vt:variant>
        <vt:i4>68</vt:i4>
      </vt:variant>
      <vt:variant>
        <vt:i4>0</vt:i4>
      </vt:variant>
      <vt:variant>
        <vt:i4>5</vt:i4>
      </vt:variant>
      <vt:variant>
        <vt:lpwstr/>
      </vt:variant>
      <vt:variant>
        <vt:lpwstr>_Toc41789756</vt:lpwstr>
      </vt:variant>
      <vt:variant>
        <vt:i4>1835071</vt:i4>
      </vt:variant>
      <vt:variant>
        <vt:i4>62</vt:i4>
      </vt:variant>
      <vt:variant>
        <vt:i4>0</vt:i4>
      </vt:variant>
      <vt:variant>
        <vt:i4>5</vt:i4>
      </vt:variant>
      <vt:variant>
        <vt:lpwstr/>
      </vt:variant>
      <vt:variant>
        <vt:lpwstr>_Toc41789755</vt:lpwstr>
      </vt:variant>
      <vt:variant>
        <vt:i4>1900607</vt:i4>
      </vt:variant>
      <vt:variant>
        <vt:i4>56</vt:i4>
      </vt:variant>
      <vt:variant>
        <vt:i4>0</vt:i4>
      </vt:variant>
      <vt:variant>
        <vt:i4>5</vt:i4>
      </vt:variant>
      <vt:variant>
        <vt:lpwstr/>
      </vt:variant>
      <vt:variant>
        <vt:lpwstr>_Toc41789754</vt:lpwstr>
      </vt:variant>
      <vt:variant>
        <vt:i4>1703999</vt:i4>
      </vt:variant>
      <vt:variant>
        <vt:i4>50</vt:i4>
      </vt:variant>
      <vt:variant>
        <vt:i4>0</vt:i4>
      </vt:variant>
      <vt:variant>
        <vt:i4>5</vt:i4>
      </vt:variant>
      <vt:variant>
        <vt:lpwstr/>
      </vt:variant>
      <vt:variant>
        <vt:lpwstr>_Toc41789753</vt:lpwstr>
      </vt:variant>
      <vt:variant>
        <vt:i4>1769535</vt:i4>
      </vt:variant>
      <vt:variant>
        <vt:i4>44</vt:i4>
      </vt:variant>
      <vt:variant>
        <vt:i4>0</vt:i4>
      </vt:variant>
      <vt:variant>
        <vt:i4>5</vt:i4>
      </vt:variant>
      <vt:variant>
        <vt:lpwstr/>
      </vt:variant>
      <vt:variant>
        <vt:lpwstr>_Toc41789752</vt:lpwstr>
      </vt:variant>
      <vt:variant>
        <vt:i4>1572927</vt:i4>
      </vt:variant>
      <vt:variant>
        <vt:i4>38</vt:i4>
      </vt:variant>
      <vt:variant>
        <vt:i4>0</vt:i4>
      </vt:variant>
      <vt:variant>
        <vt:i4>5</vt:i4>
      </vt:variant>
      <vt:variant>
        <vt:lpwstr/>
      </vt:variant>
      <vt:variant>
        <vt:lpwstr>_Toc41789751</vt:lpwstr>
      </vt:variant>
      <vt:variant>
        <vt:i4>1638463</vt:i4>
      </vt:variant>
      <vt:variant>
        <vt:i4>32</vt:i4>
      </vt:variant>
      <vt:variant>
        <vt:i4>0</vt:i4>
      </vt:variant>
      <vt:variant>
        <vt:i4>5</vt:i4>
      </vt:variant>
      <vt:variant>
        <vt:lpwstr/>
      </vt:variant>
      <vt:variant>
        <vt:lpwstr>_Toc41789750</vt:lpwstr>
      </vt:variant>
      <vt:variant>
        <vt:i4>1048638</vt:i4>
      </vt:variant>
      <vt:variant>
        <vt:i4>26</vt:i4>
      </vt:variant>
      <vt:variant>
        <vt:i4>0</vt:i4>
      </vt:variant>
      <vt:variant>
        <vt:i4>5</vt:i4>
      </vt:variant>
      <vt:variant>
        <vt:lpwstr/>
      </vt:variant>
      <vt:variant>
        <vt:lpwstr>_Toc41789749</vt:lpwstr>
      </vt:variant>
      <vt:variant>
        <vt:i4>1114174</vt:i4>
      </vt:variant>
      <vt:variant>
        <vt:i4>20</vt:i4>
      </vt:variant>
      <vt:variant>
        <vt:i4>0</vt:i4>
      </vt:variant>
      <vt:variant>
        <vt:i4>5</vt:i4>
      </vt:variant>
      <vt:variant>
        <vt:lpwstr/>
      </vt:variant>
      <vt:variant>
        <vt:lpwstr>_Toc41789748</vt:lpwstr>
      </vt:variant>
      <vt:variant>
        <vt:i4>1966142</vt:i4>
      </vt:variant>
      <vt:variant>
        <vt:i4>14</vt:i4>
      </vt:variant>
      <vt:variant>
        <vt:i4>0</vt:i4>
      </vt:variant>
      <vt:variant>
        <vt:i4>5</vt:i4>
      </vt:variant>
      <vt:variant>
        <vt:lpwstr/>
      </vt:variant>
      <vt:variant>
        <vt:lpwstr>_Toc41789747</vt:lpwstr>
      </vt:variant>
      <vt:variant>
        <vt:i4>2031678</vt:i4>
      </vt:variant>
      <vt:variant>
        <vt:i4>8</vt:i4>
      </vt:variant>
      <vt:variant>
        <vt:i4>0</vt:i4>
      </vt:variant>
      <vt:variant>
        <vt:i4>5</vt:i4>
      </vt:variant>
      <vt:variant>
        <vt:lpwstr/>
      </vt:variant>
      <vt:variant>
        <vt:lpwstr>_Toc41789746</vt:lpwstr>
      </vt:variant>
      <vt:variant>
        <vt:i4>1835070</vt:i4>
      </vt:variant>
      <vt:variant>
        <vt:i4>2</vt:i4>
      </vt:variant>
      <vt:variant>
        <vt:i4>0</vt:i4>
      </vt:variant>
      <vt:variant>
        <vt:i4>5</vt:i4>
      </vt:variant>
      <vt:variant>
        <vt:lpwstr/>
      </vt:variant>
      <vt:variant>
        <vt:lpwstr>_Toc41789745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title of document</dc:title>
  <dc:subject>Subtitle</dc:subject>
  <dc:creator>Палихов Антон</dc:creator>
  <cp:keywords/>
  <dc:description/>
  <cp:lastModifiedBy>Палихов Антон</cp:lastModifiedBy>
  <cp:revision>3</cp:revision>
  <cp:lastPrinted>2020-09-29T09:43:00Z</cp:lastPrinted>
  <dcterms:created xsi:type="dcterms:W3CDTF">2021-02-05T19:32:00Z</dcterms:created>
  <dcterms:modified xsi:type="dcterms:W3CDTF">2021-02-28T10:54:00Z</dcterms:modified>
</cp:coreProperties>
</file>