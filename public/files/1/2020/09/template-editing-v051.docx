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5" o:title="11111111111111" recolor="t" type="frame"/>
    </v:background>
  </w:background>
  <w:body>
    <w:p w14:paraId="1FB7EF0F" w14:textId="440AE98F" w:rsidR="00CF6EF3" w:rsidRDefault="00D30284" w:rsidP="00302071">
      <w:pPr>
        <w:pStyle w:val="BasicDnDSaveDC"/>
        <w:rPr>
          <w:noProof/>
        </w:rPr>
        <w:sectPr w:rsidR="00CF6EF3" w:rsidSect="00800EC1">
          <w:headerReference w:type="even" r:id="rId10"/>
          <w:headerReference w:type="default" r:id="rId11"/>
          <w:footerReference w:type="even" r:id="rId12"/>
          <w:footerReference w:type="default" r:id="rId13"/>
          <w:headerReference w:type="first" r:id="rId14"/>
          <w:pgSz w:w="11906" w:h="16838" w:code="9"/>
          <w:pgMar w:top="567" w:right="567" w:bottom="567" w:left="567" w:header="578" w:footer="578" w:gutter="0"/>
          <w:pgNumType w:start="0"/>
          <w:cols w:space="709"/>
          <w:titlePg/>
          <w:docGrid w:linePitch="360"/>
        </w:sectPr>
      </w:pPr>
      <w:r>
        <w:rPr>
          <w:noProof/>
        </w:rPr>
        <w:drawing>
          <wp:anchor distT="0" distB="0" distL="114300" distR="114300" simplePos="0" relativeHeight="251738112" behindDoc="1" locked="0" layoutInCell="1" allowOverlap="1" wp14:anchorId="145332AC" wp14:editId="5AFF31DC">
            <wp:simplePos x="0" y="0"/>
            <wp:positionH relativeFrom="column">
              <wp:posOffset>-1132840</wp:posOffset>
            </wp:positionH>
            <wp:positionV relativeFrom="paragraph">
              <wp:posOffset>-569595</wp:posOffset>
            </wp:positionV>
            <wp:extent cx="8455988" cy="10867095"/>
            <wp:effectExtent l="0" t="0" r="2540" b="0"/>
            <wp:wrapNone/>
            <wp:docPr id="148" name="Рисунок 148" descr="Зображення, що містить стоячий, жінка, чоловік, двер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descr="Зображення, що містить стоячий, жінка, чоловік, двері&#10;&#10;Автоматично згенерований опис"/>
                    <pic:cNvPicPr/>
                  </pic:nvPicPr>
                  <pic:blipFill>
                    <a:blip r:embed="rId15">
                      <a:extLst>
                        <a:ext uri="{28A0092B-C50C-407E-A947-70E740481C1C}">
                          <a14:useLocalDpi xmlns:a14="http://schemas.microsoft.com/office/drawing/2010/main" val="0"/>
                        </a:ext>
                      </a:extLst>
                    </a:blip>
                    <a:stretch>
                      <a:fillRect/>
                    </a:stretch>
                  </pic:blipFill>
                  <pic:spPr>
                    <a:xfrm>
                      <a:off x="0" y="0"/>
                      <a:ext cx="8455988" cy="10867095"/>
                    </a:xfrm>
                    <a:prstGeom prst="rect">
                      <a:avLst/>
                    </a:prstGeom>
                  </pic:spPr>
                </pic:pic>
              </a:graphicData>
            </a:graphic>
            <wp14:sizeRelH relativeFrom="margin">
              <wp14:pctWidth>0</wp14:pctWidth>
            </wp14:sizeRelH>
            <wp14:sizeRelV relativeFrom="margin">
              <wp14:pctHeight>0</wp14:pctHeight>
            </wp14:sizeRelV>
          </wp:anchor>
        </w:drawing>
      </w:r>
      <w:r w:rsidR="00CF6EF3">
        <w:rPr>
          <w:noProof/>
        </w:rPr>
        <w:drawing>
          <wp:inline distT="0" distB="0" distL="0" distR="0" wp14:anchorId="0BE55F86" wp14:editId="1A4C9D0A">
            <wp:extent cx="1417320" cy="750570"/>
            <wp:effectExtent l="0" t="0" r="0" b="0"/>
            <wp:docPr id="143" name="Зображення 143"/>
            <wp:cNvGraphicFramePr/>
            <a:graphic xmlns:a="http://schemas.openxmlformats.org/drawingml/2006/main">
              <a:graphicData uri="http://schemas.openxmlformats.org/drawingml/2006/picture">
                <pic:pic xmlns:pic="http://schemas.openxmlformats.org/drawingml/2006/picture">
                  <pic:nvPicPr>
                    <pic:cNvPr id="143" name="Зображення 143"/>
                    <pic:cNvPicPr/>
                  </pic:nvPicPr>
                  <pic:blipFill>
                    <a:blip r:embed="rId16" cstate="print">
                      <a:lum bright="70000" contrast="-70000"/>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p w14:paraId="4E1B0EE5" w14:textId="1ADDA4E0" w:rsidR="007E18FC" w:rsidRDefault="007E18FC" w:rsidP="00D30284">
      <w:pPr>
        <w:pStyle w:val="DocumentBookCode"/>
      </w:pPr>
    </w:p>
    <w:p w14:paraId="395D6AA2" w14:textId="77777777" w:rsidR="007E18FC" w:rsidRDefault="007E18FC" w:rsidP="00D30284">
      <w:pPr>
        <w:pStyle w:val="DocumentBookCode"/>
      </w:pPr>
    </w:p>
    <w:p w14:paraId="30100945" w14:textId="7F173BC8" w:rsidR="007E18FC" w:rsidRPr="00D30284" w:rsidRDefault="007E18FC" w:rsidP="00D30284">
      <w:pPr>
        <w:pStyle w:val="DocumentBookCode"/>
      </w:pPr>
      <w:r w:rsidRPr="00D30284">
        <w:t>Document Book Code</w:t>
      </w:r>
    </w:p>
    <w:p w14:paraId="6E5AD236" w14:textId="05B2D83B" w:rsidR="006F55DB" w:rsidRDefault="006F55DB" w:rsidP="00F36001">
      <w:pPr>
        <w:pStyle w:val="BasicText"/>
        <w:rPr>
          <w:noProof/>
        </w:rPr>
      </w:pPr>
    </w:p>
    <w:p w14:paraId="391E0B74" w14:textId="50AA2793" w:rsidR="007E18FC" w:rsidRDefault="007E18FC" w:rsidP="00F36001">
      <w:pPr>
        <w:pStyle w:val="BasicText"/>
        <w:rPr>
          <w:noProof/>
        </w:rPr>
      </w:pPr>
    </w:p>
    <w:p w14:paraId="2ABD025A" w14:textId="77777777" w:rsidR="007E18FC" w:rsidRDefault="007E18FC" w:rsidP="00F36001">
      <w:pPr>
        <w:pStyle w:val="BasicText"/>
        <w:rPr>
          <w:noProof/>
        </w:rPr>
      </w:pPr>
    </w:p>
    <w:p w14:paraId="2D3F5190" w14:textId="77777777" w:rsidR="006F55DB" w:rsidRDefault="006F55DB" w:rsidP="00F36001">
      <w:pPr>
        <w:pStyle w:val="BasicText"/>
        <w:rPr>
          <w:noProof/>
        </w:rPr>
      </w:pPr>
    </w:p>
    <w:p w14:paraId="7128C32C" w14:textId="77777777" w:rsidR="00904960" w:rsidRDefault="00904960" w:rsidP="00F36001">
      <w:pPr>
        <w:pStyle w:val="BasicText"/>
        <w:rPr>
          <w:noProof/>
        </w:rPr>
        <w:sectPr w:rsidR="00904960" w:rsidSect="00800EC1">
          <w:type w:val="continuous"/>
          <w:pgSz w:w="11906" w:h="16838" w:code="9"/>
          <w:pgMar w:top="567" w:right="567" w:bottom="567" w:left="567" w:header="578" w:footer="578" w:gutter="0"/>
          <w:cols w:num="2" w:space="709"/>
          <w:titlePg/>
          <w:docGrid w:linePitch="360"/>
        </w:sectPr>
      </w:pPr>
    </w:p>
    <w:tbl>
      <w:tblPr>
        <w:tblW w:w="11880" w:type="dxa"/>
        <w:tblInd w:w="-540" w:type="dxa"/>
        <w:tblLook w:val="04A0" w:firstRow="1" w:lastRow="0" w:firstColumn="1" w:lastColumn="0" w:noHBand="0" w:noVBand="1"/>
      </w:tblPr>
      <w:tblGrid>
        <w:gridCol w:w="11880"/>
      </w:tblGrid>
      <w:tr w:rsidR="00904960" w14:paraId="7D3EC0F4" w14:textId="77777777" w:rsidTr="001A5472">
        <w:tc>
          <w:tcPr>
            <w:tcW w:w="11880" w:type="dxa"/>
            <w:shd w:val="clear" w:color="auto" w:fill="auto"/>
          </w:tcPr>
          <w:p w14:paraId="43D46239" w14:textId="77777777" w:rsidR="00904960" w:rsidRDefault="00904960" w:rsidP="00F36001">
            <w:pPr>
              <w:pStyle w:val="BasicText"/>
              <w:rPr>
                <w:noProof/>
              </w:rPr>
            </w:pPr>
          </w:p>
          <w:p w14:paraId="45C90CA2" w14:textId="77777777" w:rsidR="00904960" w:rsidRDefault="00E30911" w:rsidP="00302071">
            <w:pPr>
              <w:pStyle w:val="DocumentTitle"/>
            </w:pPr>
            <w:r>
              <w:drawing>
                <wp:anchor distT="0" distB="0" distL="114300" distR="114300" simplePos="0" relativeHeight="251661312" behindDoc="0" locked="0" layoutInCell="1" allowOverlap="1" wp14:anchorId="641F611B" wp14:editId="5C9FBF71">
                  <wp:simplePos x="0" y="0"/>
                  <wp:positionH relativeFrom="column">
                    <wp:posOffset>6215380</wp:posOffset>
                  </wp:positionH>
                  <wp:positionV relativeFrom="paragraph">
                    <wp:posOffset>206375</wp:posOffset>
                  </wp:positionV>
                  <wp:extent cx="1135331" cy="1702997"/>
                  <wp:effectExtent l="0" t="0" r="0" b="0"/>
                  <wp:wrapNone/>
                  <wp:docPr id="68" name="Рисунок 68" descr="Зображення, що містить каністра, їжа, знак, люди&#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descr="Зображення, що містить каністра, їжа, знак, люди&#10;&#10;Автоматично згенерований опис"/>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35331" cy="1702997"/>
                          </a:xfrm>
                          <a:prstGeom prst="rect">
                            <a:avLst/>
                          </a:prstGeom>
                        </pic:spPr>
                      </pic:pic>
                    </a:graphicData>
                  </a:graphic>
                  <wp14:sizeRelH relativeFrom="margin">
                    <wp14:pctWidth>0</wp14:pctWidth>
                  </wp14:sizeRelH>
                  <wp14:sizeRelV relativeFrom="margin">
                    <wp14:pctHeight>0</wp14:pctHeight>
                  </wp14:sizeRelV>
                </wp:anchor>
              </w:drawing>
            </w:r>
            <w:sdt>
              <w:sdtPr>
                <w:alias w:val="Назва"/>
                <w:tag w:val=""/>
                <w:id w:val="-1485003174"/>
                <w:placeholder>
                  <w:docPart w:val="3A2F8E395C2D497288CB7FFE1A467E8B"/>
                </w:placeholder>
                <w:dataBinding w:prefixMappings="xmlns:ns0='http://purl.org/dc/elements/1.1/' xmlns:ns1='http://schemas.openxmlformats.org/package/2006/metadata/core-properties' " w:xpath="/ns1:coreProperties[1]/ns0:title[1]" w:storeItemID="{6C3C8BC8-F283-45AE-878A-BAB7291924A1}"/>
                <w:text/>
              </w:sdtPr>
              <w:sdtEndPr/>
              <w:sdtContent>
                <w:r w:rsidR="00904960">
                  <w:t>Palant Word Template</w:t>
                </w:r>
              </w:sdtContent>
            </w:sdt>
          </w:p>
          <w:sdt>
            <w:sdtPr>
              <w:rPr>
                <w:rStyle w:val="16"/>
              </w:rPr>
              <w:alias w:val="Тема"/>
              <w:tag w:val=""/>
              <w:id w:val="-2080350069"/>
              <w:placeholder>
                <w:docPart w:val="6CD9254DE6A24FAB82FAC281F3AE571F"/>
              </w:placeholder>
              <w:dataBinding w:prefixMappings="xmlns:ns0='http://purl.org/dc/elements/1.1/' xmlns:ns1='http://schemas.openxmlformats.org/package/2006/metadata/core-properties' " w:xpath="/ns1:coreProperties[1]/ns0:subject[1]" w:storeItemID="{6C3C8BC8-F283-45AE-878A-BAB7291924A1}"/>
              <w:text/>
            </w:sdtPr>
            <w:sdtEndPr>
              <w:rPr>
                <w:rStyle w:val="16"/>
              </w:rPr>
            </w:sdtEndPr>
            <w:sdtContent>
              <w:p w14:paraId="4CF67A38" w14:textId="77777777" w:rsidR="00904960" w:rsidRPr="00904960" w:rsidRDefault="00904960" w:rsidP="00302071">
                <w:pPr>
                  <w:pStyle w:val="DocumentBookSubtitle"/>
                  <w:rPr>
                    <w:rStyle w:val="16"/>
                  </w:rPr>
                </w:pPr>
                <w:r w:rsidRPr="00904960">
                  <w:rPr>
                    <w:rStyle w:val="16"/>
                  </w:rPr>
                  <w:t>Simplifiyng work of creator</w:t>
                </w:r>
              </w:p>
            </w:sdtContent>
          </w:sdt>
          <w:p w14:paraId="26BB883E" w14:textId="159B8356" w:rsidR="00904960" w:rsidRDefault="00904960" w:rsidP="00F36001">
            <w:pPr>
              <w:pStyle w:val="DocumentAuthor"/>
              <w:rPr>
                <w:noProof/>
              </w:rPr>
            </w:pPr>
            <w:r>
              <w:rPr>
                <w:noProof/>
              </w:rPr>
              <w:t xml:space="preserve">By </w:t>
            </w:r>
            <w:sdt>
              <w:sdtPr>
                <w:rPr>
                  <w:noProof/>
                </w:rPr>
                <w:alias w:val="Автор"/>
                <w:tag w:val=""/>
                <w:id w:val="819474641"/>
                <w:placeholder>
                  <w:docPart w:val="7A30BDDF0354484D999E424A37487FCA"/>
                </w:placeholder>
                <w:dataBinding w:prefixMappings="xmlns:ns0='http://purl.org/dc/elements/1.1/' xmlns:ns1='http://schemas.openxmlformats.org/package/2006/metadata/core-properties' " w:xpath="/ns1:coreProperties[1]/ns0:creator[1]" w:storeItemID="{6C3C8BC8-F283-45AE-878A-BAB7291924A1}"/>
                <w:text/>
              </w:sdtPr>
              <w:sdtEndPr/>
              <w:sdtContent>
                <w:r w:rsidR="00E20BBC">
                  <w:rPr>
                    <w:noProof/>
                  </w:rPr>
                  <w:t>Palant</w:t>
                </w:r>
              </w:sdtContent>
            </w:sdt>
          </w:p>
          <w:p w14:paraId="03667A75" w14:textId="6A5B0D08" w:rsidR="00904960" w:rsidRDefault="007B1C19" w:rsidP="00F36001">
            <w:pPr>
              <w:pStyle w:val="DocumentAuthor"/>
              <w:rPr>
                <w:noProof/>
              </w:rPr>
            </w:pPr>
            <w:r>
              <w:rPr>
                <w:noProof/>
              </w:rPr>
              <w:t>Version 0.</w:t>
            </w:r>
            <w:r w:rsidR="00E20BBC">
              <w:rPr>
                <w:noProof/>
              </w:rPr>
              <w:t>5</w:t>
            </w:r>
            <w:r>
              <w:rPr>
                <w:noProof/>
              </w:rPr>
              <w:t xml:space="preserve"> | Release date: 0</w:t>
            </w:r>
            <w:r w:rsidR="00E20BBC">
              <w:rPr>
                <w:noProof/>
              </w:rPr>
              <w:t>4</w:t>
            </w:r>
            <w:r>
              <w:rPr>
                <w:noProof/>
              </w:rPr>
              <w:t>.0</w:t>
            </w:r>
            <w:r w:rsidR="00E20BBC">
              <w:rPr>
                <w:noProof/>
              </w:rPr>
              <w:t>9</w:t>
            </w:r>
            <w:r>
              <w:rPr>
                <w:noProof/>
              </w:rPr>
              <w:t>.2020</w:t>
            </w:r>
          </w:p>
          <w:p w14:paraId="0D749C5F" w14:textId="77777777" w:rsidR="00904960" w:rsidRDefault="00904960" w:rsidP="00302071">
            <w:pPr>
              <w:pStyle w:val="BasicDnDSaveDC"/>
              <w:rPr>
                <w:noProof/>
              </w:rPr>
            </w:pPr>
            <w:r w:rsidRPr="00CF6EF3">
              <w:rPr>
                <w:noProof/>
              </w:rPr>
              <w:drawing>
                <wp:inline distT="0" distB="0" distL="0" distR="0" wp14:anchorId="1A24F95B" wp14:editId="02ABF6E5">
                  <wp:extent cx="685800" cy="714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 cy="714375"/>
                          </a:xfrm>
                          <a:prstGeom prst="rect">
                            <a:avLst/>
                          </a:prstGeom>
                        </pic:spPr>
                      </pic:pic>
                    </a:graphicData>
                  </a:graphic>
                </wp:inline>
              </w:drawing>
            </w:r>
          </w:p>
          <w:p w14:paraId="4D9F8F06" w14:textId="77777777" w:rsidR="00904960" w:rsidRDefault="00904960" w:rsidP="00F36001">
            <w:pPr>
              <w:rPr>
                <w:noProof/>
              </w:rPr>
            </w:pPr>
          </w:p>
        </w:tc>
      </w:tr>
    </w:tbl>
    <w:p w14:paraId="6B7D406E" w14:textId="77777777" w:rsidR="00904960" w:rsidRDefault="00904960" w:rsidP="00F36001">
      <w:pPr>
        <w:pStyle w:val="BasicText"/>
        <w:rPr>
          <w:noProof/>
        </w:rPr>
      </w:pPr>
    </w:p>
    <w:p w14:paraId="468AD349" w14:textId="18670D94" w:rsidR="00AC7A98" w:rsidRPr="008C68A9" w:rsidRDefault="00604303" w:rsidP="008C68A9">
      <w:pPr>
        <w:pStyle w:val="DocumentBookAuthorName"/>
        <w:rPr>
          <w:noProof/>
        </w:rPr>
      </w:pPr>
      <w:sdt>
        <w:sdtPr>
          <w:alias w:val="Автор"/>
          <w:tag w:val=""/>
          <w:id w:val="2144545533"/>
          <w:placeholder>
            <w:docPart w:val="CABC1C0A0E3A4B9881AC86A1EB686BC2"/>
          </w:placeholder>
          <w:dataBinding w:prefixMappings="xmlns:ns0='http://purl.org/dc/elements/1.1/' xmlns:ns1='http://schemas.openxmlformats.org/package/2006/metadata/core-properties' " w:xpath="/ns1:coreProperties[1]/ns0:creator[1]" w:storeItemID="{6C3C8BC8-F283-45AE-878A-BAB7291924A1}"/>
          <w:text/>
        </w:sdtPr>
        <w:sdtEndPr/>
        <w:sdtContent>
          <w:r w:rsidR="00E20BBC" w:rsidRPr="008C68A9">
            <w:t>Palant</w:t>
          </w:r>
        </w:sdtContent>
      </w:sdt>
    </w:p>
    <w:p w14:paraId="56D86345" w14:textId="67EB180C" w:rsidR="00AC7A98" w:rsidRDefault="00EE1DBC" w:rsidP="00302071">
      <w:pPr>
        <w:pStyle w:val="BasicTextDnDSaveDC"/>
        <w:rPr>
          <w:noProof/>
        </w:rPr>
      </w:pPr>
      <w:r w:rsidRPr="00F06EEC">
        <w:rPr>
          <w:noProof/>
        </w:rPr>
        <w:drawing>
          <wp:inline distT="0" distB="0" distL="0" distR="0" wp14:anchorId="41068037" wp14:editId="1A2B58A1">
            <wp:extent cx="3594735" cy="99854"/>
            <wp:effectExtent l="0" t="0" r="0" b="1905"/>
            <wp:docPr id="147" name="Picture 134"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94735" cy="99854"/>
                    </a:xfrm>
                    <a:prstGeom prst="rect">
                      <a:avLst/>
                    </a:prstGeom>
                    <a:noFill/>
                    <a:ln>
                      <a:noFill/>
                    </a:ln>
                  </pic:spPr>
                </pic:pic>
              </a:graphicData>
            </a:graphic>
          </wp:inline>
        </w:drawing>
      </w:r>
    </w:p>
    <w:p w14:paraId="46654068" w14:textId="767A63A8" w:rsidR="00AC7A98" w:rsidRPr="00D30284" w:rsidRDefault="00D42B33" w:rsidP="00302071">
      <w:pPr>
        <w:pStyle w:val="DocumentBookTitle"/>
      </w:pPr>
      <w:r w:rsidRPr="00D30284">
        <w:t>Document Book Title</w:t>
      </w:r>
    </w:p>
    <w:p w14:paraId="1A044E56" w14:textId="2B2F258E" w:rsidR="00D42B33" w:rsidRDefault="00D42B33" w:rsidP="00F36001">
      <w:pPr>
        <w:pStyle w:val="BasicText"/>
        <w:rPr>
          <w:noProof/>
        </w:rPr>
      </w:pPr>
    </w:p>
    <w:p w14:paraId="0FB17DDC" w14:textId="275C03C5" w:rsidR="00D42B33" w:rsidRDefault="00D42B33" w:rsidP="00302071">
      <w:pPr>
        <w:pStyle w:val="DocumentBookSubtitle"/>
      </w:pPr>
      <w:r>
        <w:t>Document Book Subtitle</w:t>
      </w:r>
    </w:p>
    <w:p w14:paraId="3564B6AA" w14:textId="5A7EB233" w:rsidR="00AC7A98" w:rsidRDefault="00AC7A98" w:rsidP="00F36001">
      <w:pPr>
        <w:pStyle w:val="BasicText"/>
        <w:rPr>
          <w:noProof/>
        </w:rPr>
      </w:pPr>
    </w:p>
    <w:p w14:paraId="73C06C46" w14:textId="77777777" w:rsidR="00AC7A98" w:rsidRDefault="00AC7A98" w:rsidP="00F36001">
      <w:pPr>
        <w:pStyle w:val="BasicText"/>
        <w:rPr>
          <w:noProof/>
        </w:rPr>
        <w:sectPr w:rsidR="00AC7A98" w:rsidSect="00800EC1">
          <w:type w:val="continuous"/>
          <w:pgSz w:w="11906" w:h="16838" w:code="9"/>
          <w:pgMar w:top="567" w:right="567" w:bottom="567" w:left="567" w:header="578" w:footer="578" w:gutter="0"/>
          <w:cols w:space="709"/>
          <w:titlePg/>
          <w:docGrid w:linePitch="360"/>
        </w:sectPr>
      </w:pPr>
    </w:p>
    <w:p w14:paraId="3806B570" w14:textId="4648E0AB" w:rsidR="0064777C" w:rsidRDefault="0064777C" w:rsidP="00F36001">
      <w:pPr>
        <w:pStyle w:val="BasicText"/>
        <w:rPr>
          <w:noProof/>
        </w:rPr>
      </w:pPr>
    </w:p>
    <w:p w14:paraId="54A29D10" w14:textId="62A5CE9C" w:rsidR="00664A46" w:rsidRDefault="00664A46" w:rsidP="00F36001">
      <w:pPr>
        <w:pStyle w:val="BasicText"/>
        <w:rPr>
          <w:noProof/>
        </w:rPr>
      </w:pPr>
    </w:p>
    <w:p w14:paraId="7D704A72" w14:textId="0030E5B3" w:rsidR="00C35641" w:rsidRDefault="00C35641" w:rsidP="00F36001">
      <w:pPr>
        <w:pStyle w:val="BasicText"/>
      </w:pPr>
    </w:p>
    <w:p w14:paraId="57E4FD3C" w14:textId="68085815" w:rsidR="00CF6EF3" w:rsidRDefault="008462FD" w:rsidP="00F36001">
      <w:pPr>
        <w:pStyle w:val="BasicText"/>
        <w:sectPr w:rsidR="00CF6EF3" w:rsidSect="00800EC1">
          <w:type w:val="continuous"/>
          <w:pgSz w:w="11906" w:h="16838" w:code="9"/>
          <w:pgMar w:top="567" w:right="567" w:bottom="567" w:left="567" w:header="578" w:footer="578" w:gutter="0"/>
          <w:cols w:num="2" w:space="709"/>
          <w:titlePg/>
          <w:docGrid w:linePitch="360"/>
        </w:sectPr>
      </w:pPr>
      <w:r>
        <w:rPr>
          <w:noProof/>
        </w:rPr>
        <mc:AlternateContent>
          <mc:Choice Requires="wpg">
            <w:drawing>
              <wp:anchor distT="0" distB="0" distL="114300" distR="114300" simplePos="0" relativeHeight="251737088" behindDoc="0" locked="0" layoutInCell="1" allowOverlap="1" wp14:anchorId="3A2259B9" wp14:editId="0BF3DD21">
                <wp:simplePos x="0" y="0"/>
                <wp:positionH relativeFrom="column">
                  <wp:posOffset>-711835</wp:posOffset>
                </wp:positionH>
                <wp:positionV relativeFrom="paragraph">
                  <wp:posOffset>1317625</wp:posOffset>
                </wp:positionV>
                <wp:extent cx="7725600" cy="522000"/>
                <wp:effectExtent l="76200" t="95250" r="46990" b="11430"/>
                <wp:wrapNone/>
                <wp:docPr id="144" name="Групувати 144"/>
                <wp:cNvGraphicFramePr/>
                <a:graphic xmlns:a="http://schemas.openxmlformats.org/drawingml/2006/main">
                  <a:graphicData uri="http://schemas.microsoft.com/office/word/2010/wordprocessingGroup">
                    <wpg:wgp>
                      <wpg:cNvGrpSpPr/>
                      <wpg:grpSpPr>
                        <a:xfrm>
                          <a:off x="0" y="0"/>
                          <a:ext cx="7725600" cy="522000"/>
                          <a:chOff x="0" y="0"/>
                          <a:chExt cx="7725600" cy="522000"/>
                        </a:xfrm>
                      </wpg:grpSpPr>
                      <wps:wsp>
                        <wps:cNvPr id="137" name="Rectangle 133"/>
                        <wps:cNvSpPr/>
                        <wps:spPr>
                          <a:xfrm>
                            <a:off x="0" y="0"/>
                            <a:ext cx="7725600" cy="522000"/>
                          </a:xfrm>
                          <a:prstGeom prst="rect">
                            <a:avLst/>
                          </a:prstGeom>
                          <a:gradFill flip="none" rotWithShape="1">
                            <a:gsLst>
                              <a:gs pos="0">
                                <a:srgbClr val="FF0000"/>
                              </a:gs>
                              <a:gs pos="100000">
                                <a:srgbClr val="FF0000">
                                  <a:alpha val="0"/>
                                </a:srgbClr>
                              </a:gs>
                            </a:gsLst>
                            <a:lin ang="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704833" y="95245"/>
                            <a:ext cx="6083300" cy="2533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E02D5E" w14:textId="5EEE16BB" w:rsidR="00302071" w:rsidRPr="002F586D" w:rsidRDefault="00302071" w:rsidP="008462FD">
                              <w:pPr>
                                <w:pStyle w:val="af2"/>
                                <w:jc w:val="center"/>
                                <w:rPr>
                                  <w:rFonts w:ascii="Calibri" w:hAnsi="Calibri" w:cs="Times New Roman"/>
                                  <w:color w:val="FFF2CC" w:themeColor="background1"/>
                                  <w:sz w:val="28"/>
                                  <w:szCs w:val="28"/>
                                  <w:lang w:val="ru-RU"/>
                                  <w14:glow w14:rad="63500">
                                    <w14:srgbClr w14:val="000000">
                                      <w14:alpha w14:val="50000"/>
                                    </w14:srgbClr>
                                  </w14:glow>
                                </w:rPr>
                              </w:pPr>
                              <w:r>
                                <w:rPr>
                                  <w:rFonts w:ascii="Calibri" w:hAnsi="Calibri" w:cs="Times New Roman"/>
                                  <w:color w:val="FFF2CC" w:themeColor="background1"/>
                                  <w:sz w:val="28"/>
                                  <w:szCs w:val="28"/>
                                  <w:lang w:val="ru-RU"/>
                                  <w14:glow w14:rad="63500">
                                    <w14:srgbClr w14:val="000000">
                                      <w14:alpha w14:val="50000"/>
                                    </w14:srgbClr>
                                  </w14:glow>
                                </w:rPr>
                                <w:t xml:space="preserve">Автор документа и создатель шаблона - </w:t>
                              </w:r>
                              <w:r>
                                <w:rPr>
                                  <w:rFonts w:ascii="Calibri" w:hAnsi="Calibri" w:cs="Times New Roman"/>
                                  <w:color w:val="FFF2CC" w:themeColor="background1"/>
                                  <w:sz w:val="28"/>
                                  <w:szCs w:val="28"/>
                                  <w14:glow w14:rad="63500">
                                    <w14:srgbClr w14:val="000000">
                                      <w14:alpha w14:val="50000"/>
                                    </w14:srgbClr>
                                  </w14:glow>
                                </w:rPr>
                                <w:t>Palant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wpg:wgp>
                  </a:graphicData>
                </a:graphic>
              </wp:anchor>
            </w:drawing>
          </mc:Choice>
          <mc:Fallback>
            <w:pict>
              <v:group w14:anchorId="3A2259B9" id="Групувати 144" o:spid="_x0000_s1026" style="position:absolute;left:0;text-align:left;margin-left:-56.05pt;margin-top:103.75pt;width:608.3pt;height:41.1pt;z-index:251737088" coordsize="77256,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">
                <v:rect id="Rectangle 133" o:spid="_x0000_s1027" style="position:absolute;width:77256;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" fillcolor="red" stroked="f">
                  <v:fill color2="red" o:opacity2="0" rotate="t" angle="90" focus="100%" type="gradient"/>
                  <v:shadow on="t" color="black" opacity="39321f" origin=",-.5" offset="-.44728mm,-.95917mm"/>
                </v:rect>
                <v:shapetype id="_x0000_t202" coordsize="21600,21600" o:spt="202" path="m,l,21600r21600,l21600,xe">
                  <v:stroke joinstyle="miter"/>
                  <v:path gradientshapeok="t" o:connecttype="rect"/>
                </v:shapetype>
                <v:shape id="Text Box 142" o:spid="_x0000_s1028" type="#_x0000_t202" style="position:absolute;left:7048;top:952;width:60833;height:25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" filled="f" stroked="f" strokeweight=".5pt">
                  <v:textbox style="mso-fit-shape-to-text:t" inset="0,0,0,0">
                    <w:txbxContent>
                      <w:p w14:paraId="43E02D5E" w14:textId="5EEE16BB" w:rsidR="00302071" w:rsidRPr="002F586D" w:rsidRDefault="00302071" w:rsidP="008462FD">
                        <w:pPr>
                          <w:pStyle w:val="af2"/>
                          <w:jc w:val="center"/>
                          <w:rPr>
                            <w:rFonts w:ascii="Calibri" w:hAnsi="Calibri" w:cs="Times New Roman"/>
                            <w:color w:val="FFF2CC" w:themeColor="background1"/>
                            <w:sz w:val="28"/>
                            <w:szCs w:val="28"/>
                            <w:lang w:val="ru-RU"/>
                            <w14:glow w14:rad="63500">
                              <w14:srgbClr w14:val="000000">
                                <w14:alpha w14:val="50000"/>
                              </w14:srgbClr>
                            </w14:glow>
                          </w:rPr>
                        </w:pPr>
                        <w:r>
                          <w:rPr>
                            <w:rFonts w:ascii="Calibri" w:hAnsi="Calibri" w:cs="Times New Roman"/>
                            <w:color w:val="FFF2CC" w:themeColor="background1"/>
                            <w:sz w:val="28"/>
                            <w:szCs w:val="28"/>
                            <w:lang w:val="ru-RU"/>
                            <w14:glow w14:rad="63500">
                              <w14:srgbClr w14:val="000000">
                                <w14:alpha w14:val="50000"/>
                              </w14:srgbClr>
                            </w14:glow>
                          </w:rPr>
                          <w:t xml:space="preserve">Автор документа и создатель шаблона - </w:t>
                        </w:r>
                        <w:r>
                          <w:rPr>
                            <w:rFonts w:ascii="Calibri" w:hAnsi="Calibri" w:cs="Times New Roman"/>
                            <w:color w:val="FFF2CC" w:themeColor="background1"/>
                            <w:sz w:val="28"/>
                            <w:szCs w:val="28"/>
                            <w14:glow w14:rad="63500">
                              <w14:srgbClr w14:val="000000">
                                <w14:alpha w14:val="50000"/>
                              </w14:srgbClr>
                            </w14:glow>
                          </w:rPr>
                          <w:t>Palant</w:t>
                        </w:r>
                      </w:p>
                    </w:txbxContent>
                  </v:textbox>
                </v:shape>
              </v:group>
            </w:pict>
          </mc:Fallback>
        </mc:AlternateContent>
      </w:r>
      <w:r w:rsidR="000F2021">
        <w:rPr>
          <w:noProof/>
        </w:rPr>
        <mc:AlternateContent>
          <mc:Choice Requires="wps">
            <w:drawing>
              <wp:inline distT="0" distB="0" distL="0" distR="0" wp14:anchorId="794FB60A" wp14:editId="3551C6CD">
                <wp:extent cx="6970395" cy="855518"/>
                <wp:effectExtent l="0" t="0" r="1905" b="1905"/>
                <wp:docPr id="279" name="Поле 279"/>
                <wp:cNvGraphicFramePr/>
                <a:graphic xmlns:a="http://schemas.openxmlformats.org/drawingml/2006/main">
                  <a:graphicData uri="http://schemas.microsoft.com/office/word/2010/wordprocessingShape">
                    <wps:wsp>
                      <wps:cNvSpPr txBox="1"/>
                      <wps:spPr>
                        <a:xfrm>
                          <a:off x="0" y="0"/>
                          <a:ext cx="6970395" cy="855518"/>
                        </a:xfrm>
                        <a:prstGeom prst="rect">
                          <a:avLst/>
                        </a:prstGeom>
                        <a:solidFill>
                          <a:srgbClr val="F2F2F2"/>
                        </a:solidFill>
                        <a:ln w="6350">
                          <a:noFill/>
                        </a:ln>
                      </wps:spPr>
                      <wps:txbx>
                        <w:txbxContent>
                          <w:p w14:paraId="35C2B2A6"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094C60DA" w14:textId="77777777" w:rsidR="00302071" w:rsidRPr="00744887" w:rsidRDefault="00302071" w:rsidP="00F36001">
                            <w:pPr>
                              <w:pStyle w:val="DocumentLegalese"/>
                            </w:pPr>
                          </w:p>
                          <w:p w14:paraId="522C36CE" w14:textId="44012E64" w:rsidR="00302071" w:rsidRDefault="00302071" w:rsidP="00F36001">
                            <w:pPr>
                              <w:pStyle w:val="DocumentLegalese"/>
                            </w:pPr>
                            <w:r>
                              <w:t xml:space="preserve">Copyright </w:t>
                            </w:r>
                            <w:r w:rsidRPr="00744887">
                              <w:t>2016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4FB60A" id="Поле 279" o:spid="_x0000_s1029" type="#_x0000_t202" style="width:548.85pt;height: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" fillcolor="#f2f2f2" stroked="f" strokeweight=".5pt">
                <v:textbox>
                  <w:txbxContent>
                    <w:p w14:paraId="35C2B2A6"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094C60DA" w14:textId="77777777" w:rsidR="00302071" w:rsidRPr="00744887" w:rsidRDefault="00302071" w:rsidP="00F36001">
                      <w:pPr>
                        <w:pStyle w:val="DocumentLegalese"/>
                      </w:pPr>
                    </w:p>
                    <w:p w14:paraId="522C36CE" w14:textId="44012E64" w:rsidR="00302071" w:rsidRDefault="00302071" w:rsidP="00F36001">
                      <w:pPr>
                        <w:pStyle w:val="DocumentLegalese"/>
                      </w:pPr>
                      <w:r>
                        <w:t xml:space="preserve">Copyright </w:t>
                      </w:r>
                      <w:r w:rsidRPr="00744887">
                        <w:t>2016 Wizards of the Coast LLC, PO Box 707, Renton, WA 98057-0707, USA. Manufactured by Hasbro SA, Rue Emile-Boéchat 31, 2800 Delémont, CH. Represented by Hasbro Europe, 4 The Square, Stockley Park, Uxbridge, Middlesex, UB11 1ET, UK.</w:t>
                      </w:r>
                    </w:p>
                  </w:txbxContent>
                </v:textbox>
                <w10:anchorlock/>
              </v:shape>
            </w:pict>
          </mc:Fallback>
        </mc:AlternateContent>
      </w:r>
    </w:p>
    <w:p w14:paraId="06D3D086" w14:textId="26E2079A" w:rsidR="000F50E9" w:rsidRDefault="000F50E9" w:rsidP="00F36001">
      <w:pPr>
        <w:pStyle w:val="DocumentChapterTitleToC"/>
      </w:pPr>
      <w:bookmarkStart w:id="0" w:name="_Toc50747832"/>
      <w:r>
        <w:lastRenderedPageBreak/>
        <w:t>Credits</w:t>
      </w:r>
      <w:bookmarkEnd w:id="0"/>
    </w:p>
    <w:p w14:paraId="06F36379" w14:textId="77777777" w:rsidR="00EE5E22" w:rsidRDefault="00EE5E22" w:rsidP="00D42B33">
      <w:pPr>
        <w:pStyle w:val="DocumentBookDesigner"/>
      </w:pPr>
      <w:r w:rsidRPr="00370F88">
        <w:rPr>
          <w:rStyle w:val="aff"/>
        </w:rPr>
        <w:t>Only one Designer:</w:t>
      </w:r>
      <w:r>
        <w:t xml:space="preserve"> Anton Palikhov</w:t>
      </w:r>
    </w:p>
    <w:p w14:paraId="423BD4AD" w14:textId="77777777" w:rsidR="00EE5E22" w:rsidRDefault="00EE5E22" w:rsidP="00F36001">
      <w:pPr>
        <w:pStyle w:val="BasicText"/>
      </w:pPr>
      <w:r w:rsidRPr="00370F88">
        <w:rPr>
          <w:rStyle w:val="aff"/>
        </w:rPr>
        <w:t>Editing:</w:t>
      </w:r>
      <w:r>
        <w:t xml:space="preserve"> no one</w:t>
      </w:r>
    </w:p>
    <w:p w14:paraId="0C5AC1C6" w14:textId="77777777" w:rsidR="00EE5E22" w:rsidRDefault="00EE5E22" w:rsidP="00F36001">
      <w:pPr>
        <w:pStyle w:val="DocumentCredits"/>
      </w:pPr>
      <w:r w:rsidRPr="00370F88">
        <w:rPr>
          <w:rStyle w:val="aff"/>
        </w:rPr>
        <w:t>Template:</w:t>
      </w:r>
      <w:r>
        <w:t xml:space="preserve"> This document was created with Palant Word Template by Anton Palikhov</w:t>
      </w:r>
    </w:p>
    <w:p w14:paraId="10C88301" w14:textId="1F399829" w:rsidR="00EE5E22" w:rsidRPr="00E6003E" w:rsidRDefault="00342B75" w:rsidP="00F36001">
      <w:pPr>
        <w:pStyle w:val="DocumentCredits"/>
      </w:pPr>
      <w:r w:rsidRPr="00370F88">
        <w:rPr>
          <w:rStyle w:val="aff"/>
        </w:rPr>
        <w:t>T</w:t>
      </w:r>
      <w:r w:rsidR="00EE5E22" w:rsidRPr="00370F88">
        <w:rPr>
          <w:rStyle w:val="aff"/>
        </w:rPr>
        <w:t>esters:</w:t>
      </w:r>
      <w:r w:rsidR="00EE5E22" w:rsidRPr="00342B75">
        <w:t xml:space="preserve"> </w:t>
      </w:r>
      <w:r w:rsidR="00E6003E">
        <w:t>Featona, Essendi, Xatttta</w:t>
      </w:r>
    </w:p>
    <w:p w14:paraId="77566812" w14:textId="77777777" w:rsidR="00EE5E22" w:rsidRDefault="00EE5E22" w:rsidP="00F36001">
      <w:pPr>
        <w:pStyle w:val="DocumentCredits"/>
      </w:pPr>
      <w:r w:rsidRPr="00370F88">
        <w:rPr>
          <w:rStyle w:val="aff"/>
        </w:rPr>
        <w:t>Inspired by:</w:t>
      </w:r>
      <w:r>
        <w:t xml:space="preserve"> </w:t>
      </w:r>
      <w:r w:rsidR="00DC1E3F" w:rsidRPr="00C05F0E">
        <w:t> </w:t>
      </w:r>
      <w:hyperlink r:id="rId20" w:history="1">
        <w:r w:rsidR="00DC1E3F" w:rsidRPr="00E20BBC">
          <w:rPr>
            <w:rStyle w:val="CHARBOLD"/>
          </w:rPr>
          <w:t>Simple 5E Microsoft Word Template &amp; Beginner's Guide</w:t>
        </w:r>
      </w:hyperlink>
      <w:r w:rsidR="00DC1E3F" w:rsidRPr="00C05F0E">
        <w:t> </w:t>
      </w:r>
      <w:r w:rsidR="00DC1E3F" w:rsidRPr="00DB6624">
        <w:t>by</w:t>
      </w:r>
      <w:r w:rsidR="00DC1E3F" w:rsidRPr="00C05F0E">
        <w:t> </w:t>
      </w:r>
      <w:hyperlink r:id="rId21" w:history="1">
        <w:r w:rsidR="00DC1E3F" w:rsidRPr="00E20BBC">
          <w:rPr>
            <w:rStyle w:val="CHARBOLD"/>
          </w:rPr>
          <w:t>Laura Hirsbrunner</w:t>
        </w:r>
      </w:hyperlink>
      <w:r w:rsidRPr="00DB6624">
        <w:t xml:space="preserve">, </w:t>
      </w:r>
      <w:hyperlink r:id="rId22" w:history="1">
        <w:r w:rsidR="00DB6624" w:rsidRPr="00E20BBC">
          <w:rPr>
            <w:rStyle w:val="CHARBOLD"/>
          </w:rPr>
          <w:t>InDesign Templates and Beginner's Guide</w:t>
        </w:r>
      </w:hyperlink>
      <w:r w:rsidR="00DB6624" w:rsidRPr="00C05F0E">
        <w:t> </w:t>
      </w:r>
      <w:r w:rsidR="00DB6624" w:rsidRPr="00DB6624">
        <w:t>by</w:t>
      </w:r>
      <w:r w:rsidR="00DB6624" w:rsidRPr="00C05F0E">
        <w:t> </w:t>
      </w:r>
      <w:hyperlink r:id="rId23" w:history="1">
        <w:r w:rsidR="00DB6624" w:rsidRPr="00E20BBC">
          <w:rPr>
            <w:rStyle w:val="CHARBOLD"/>
          </w:rPr>
          <w:t>Nathanael Roux</w:t>
        </w:r>
      </w:hyperlink>
      <w:r w:rsidR="00DB6624" w:rsidRPr="00C05F0E">
        <w:t> </w:t>
      </w:r>
      <w:r w:rsidR="00DB6624" w:rsidRPr="00B56927">
        <w:t xml:space="preserve"> </w:t>
      </w:r>
    </w:p>
    <w:p w14:paraId="1E2DD78A" w14:textId="4FB0AE87" w:rsidR="00E20BBC" w:rsidRDefault="00E20BBC" w:rsidP="00F36001">
      <w:pPr>
        <w:pStyle w:val="BasicText"/>
      </w:pPr>
    </w:p>
    <w:p w14:paraId="5EAAEF99" w14:textId="5EB6B6E4" w:rsidR="00E20BBC" w:rsidRDefault="00E20BBC" w:rsidP="00F36001">
      <w:pPr>
        <w:pStyle w:val="BasicText"/>
      </w:pPr>
    </w:p>
    <w:p w14:paraId="229341C4" w14:textId="77777777" w:rsidR="00E20BBC" w:rsidRPr="000B14B3" w:rsidRDefault="00E20BBC" w:rsidP="00F36001">
      <w:pPr>
        <w:pStyle w:val="BasicText"/>
        <w:rPr>
          <w:rStyle w:val="CHARFONTAWESOME"/>
          <w:rFonts w:ascii="Calibri" w:hAnsi="Calibri"/>
        </w:rPr>
      </w:pPr>
    </w:p>
    <w:p w14:paraId="48CAC28A" w14:textId="0C7986DE" w:rsidR="00507760" w:rsidRPr="00E20BBC" w:rsidRDefault="00507760" w:rsidP="00F36001">
      <w:pPr>
        <w:pStyle w:val="DocumentDisclaimer"/>
        <w:rPr>
          <w:lang w:val="ru-RU"/>
        </w:rPr>
      </w:pPr>
      <w:r>
        <w:t>Disclaimer</w:t>
      </w:r>
      <w:r w:rsidRPr="00DE531F">
        <w:rPr>
          <w:lang w:val="ru-RU"/>
        </w:rPr>
        <w:t xml:space="preserve">. </w:t>
      </w:r>
      <w:r w:rsidR="00E20BBC">
        <w:rPr>
          <w:lang w:val="ru-RU"/>
        </w:rPr>
        <w:t>Можно затрахаться и остановиться, но прекратить нельзя.</w:t>
      </w:r>
    </w:p>
    <w:tbl>
      <w:tblPr>
        <w:tblpPr w:leftFromText="180" w:rightFromText="180" w:vertAnchor="text" w:horzAnchor="page" w:tblpX="1468" w:tblpY="7861"/>
        <w:tblW w:w="5036" w:type="dxa"/>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5036"/>
      </w:tblGrid>
      <w:tr w:rsidR="00302071" w:rsidRPr="00B75C57" w14:paraId="7266E388" w14:textId="77777777" w:rsidTr="00302071">
        <w:trPr>
          <w:trHeight w:val="1046"/>
        </w:trPr>
        <w:tc>
          <w:tcPr>
            <w:tcW w:w="5036" w:type="dxa"/>
            <w:tcBorders>
              <w:top w:val="double" w:sz="18" w:space="0" w:color="53170D" w:themeColor="accent1"/>
              <w:bottom w:val="double" w:sz="18" w:space="0" w:color="53170D" w:themeColor="accent1"/>
            </w:tcBorders>
            <w:shd w:val="clear" w:color="auto" w:fill="FFEBB4" w:themeFill="background1" w:themeFillShade="F2"/>
          </w:tcPr>
          <w:p w14:paraId="5A29D343" w14:textId="77777777" w:rsidR="00302071" w:rsidRPr="00B813A6" w:rsidRDefault="00302071" w:rsidP="00302071">
            <w:pPr>
              <w:pStyle w:val="SIDEBARHEADING"/>
              <w:rPr>
                <w:rFonts w:ascii="Scala Sans Cyrillic" w:hAnsi="Scala Sans Cyrillic"/>
                <w:color w:val="000000" w:themeColor="text1"/>
                <w:sz w:val="22"/>
              </w:rPr>
            </w:pPr>
            <w:r>
              <w:t>Tip: Update the Copyright Info Below!</w:t>
            </w:r>
          </w:p>
          <w:p w14:paraId="119A9586" w14:textId="77777777" w:rsidR="00302071" w:rsidRPr="00B813A6" w:rsidRDefault="00302071" w:rsidP="00302071">
            <w:pPr>
              <w:pStyle w:val="SidebarTextParagraph1"/>
              <w:rPr>
                <w:w w:val="100"/>
              </w:rPr>
            </w:pPr>
            <w:r w:rsidRPr="00B813A6">
              <w:rPr>
                <w:w w:val="100"/>
              </w:rPr>
              <w:t xml:space="preserve">You can use the copyright info at the bottom of this page for your own document. However, be sure to replace my </w:t>
            </w:r>
            <w:r>
              <w:rPr>
                <w:rFonts w:ascii="Calibri" w:hAnsi="Calibri" w:cs="Calibri"/>
                <w:w w:val="100"/>
              </w:rPr>
              <w:t>credentials</w:t>
            </w:r>
            <w:r w:rsidRPr="00B813A6">
              <w:rPr>
                <w:w w:val="100"/>
              </w:rPr>
              <w:t xml:space="preserve"> with your own before publishing!</w:t>
            </w:r>
          </w:p>
        </w:tc>
      </w:tr>
    </w:tbl>
    <w:p w14:paraId="259602F3" w14:textId="764D1527" w:rsidR="003F3237" w:rsidRPr="009F3DB3" w:rsidRDefault="00DB5474" w:rsidP="00F36001">
      <w:pPr>
        <w:pStyle w:val="BasicText"/>
      </w:pPr>
      <w:r w:rsidRPr="00E45681">
        <w:rPr>
          <w:rStyle w:val="aa"/>
          <w:noProof/>
        </w:rPr>
        <mc:AlternateContent>
          <mc:Choice Requires="wps">
            <w:drawing>
              <wp:anchor distT="45720" distB="45720" distL="114300" distR="114300" simplePos="0" relativeHeight="251691008" behindDoc="0" locked="0" layoutInCell="1" allowOverlap="1" wp14:anchorId="03DD04EC" wp14:editId="322B4929">
                <wp:simplePos x="0" y="0"/>
                <wp:positionH relativeFrom="page">
                  <wp:posOffset>2647005</wp:posOffset>
                </wp:positionH>
                <wp:positionV relativeFrom="paragraph">
                  <wp:posOffset>3048827</wp:posOffset>
                </wp:positionV>
                <wp:extent cx="3284220" cy="918845"/>
                <wp:effectExtent l="0" t="38100" r="0" b="7175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918845"/>
                        </a:xfrm>
                        <a:prstGeom prst="rect">
                          <a:avLst/>
                        </a:prstGeom>
                        <a:noFill/>
                        <a:ln w="9525">
                          <a:noFill/>
                          <a:miter lim="800000"/>
                          <a:headEnd/>
                          <a:tailEnd/>
                        </a:ln>
                        <a:effectLst>
                          <a:outerShdw blurRad="50800" dist="25400" dir="5400000" algn="t" rotWithShape="0">
                            <a:prstClr val="black">
                              <a:alpha val="20000"/>
                            </a:prstClr>
                          </a:outerShdw>
                        </a:effectLst>
                      </wps:spPr>
                      <wps:txbx>
                        <w:txbxContent>
                          <w:p w14:paraId="54C55258" w14:textId="77777777" w:rsidR="00302071" w:rsidRDefault="00302071" w:rsidP="00F36001"/>
                          <w:p w14:paraId="30F4CF8A" w14:textId="77777777" w:rsidR="00302071" w:rsidRPr="003503DF" w:rsidRDefault="00302071" w:rsidP="00F36001"/>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3DD04EC" id="_x0000_s1030" type="#_x0000_t202" style="position:absolute;left:0;text-align:left;margin-left:208.45pt;margin-top:240.05pt;width:258.6pt;height:72.35pt;z-index:2516910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" filled="f" stroked="f">
                <v:shadow on="t" color="black" opacity="13107f" origin=",-.5" offset="0"/>
                <v:textbox inset=",0,,0">
                  <w:txbxContent>
                    <w:p w14:paraId="54C55258" w14:textId="77777777" w:rsidR="00302071" w:rsidRDefault="00302071" w:rsidP="00F36001"/>
                    <w:p w14:paraId="30F4CF8A" w14:textId="77777777" w:rsidR="00302071" w:rsidRPr="003503DF" w:rsidRDefault="00302071" w:rsidP="00F36001"/>
                  </w:txbxContent>
                </v:textbox>
                <w10:wrap type="topAndBottom" anchorx="page"/>
              </v:shape>
            </w:pict>
          </mc:Fallback>
        </mc:AlternateContent>
      </w:r>
      <w:r w:rsidR="00684DEF">
        <w:rPr>
          <w:noProof/>
        </w:rPr>
        <mc:AlternateContent>
          <mc:Choice Requires="wps">
            <w:drawing>
              <wp:anchor distT="0" distB="0" distL="114300" distR="114300" simplePos="0" relativeHeight="251593728" behindDoc="0" locked="0" layoutInCell="1" allowOverlap="1" wp14:anchorId="4F4811E2" wp14:editId="7E330A19">
                <wp:simplePos x="0" y="0"/>
                <wp:positionH relativeFrom="column">
                  <wp:posOffset>-1905</wp:posOffset>
                </wp:positionH>
                <wp:positionV relativeFrom="paragraph">
                  <wp:posOffset>4224020</wp:posOffset>
                </wp:positionV>
                <wp:extent cx="5944870" cy="346075"/>
                <wp:effectExtent l="0" t="0" r="0" b="0"/>
                <wp:wrapThrough wrapText="bothSides">
                  <wp:wrapPolygon edited="0">
                    <wp:start x="208" y="0"/>
                    <wp:lineTo x="208" y="20213"/>
                    <wp:lineTo x="21388" y="20213"/>
                    <wp:lineTo x="21388" y="0"/>
                    <wp:lineTo x="208" y="0"/>
                  </wp:wrapPolygon>
                </wp:wrapThrough>
                <wp:docPr id="7" name="Поле 7"/>
                <wp:cNvGraphicFramePr/>
                <a:graphic xmlns:a="http://schemas.openxmlformats.org/drawingml/2006/main">
                  <a:graphicData uri="http://schemas.microsoft.com/office/word/2010/wordprocessingShape">
                    <wps:wsp>
                      <wps:cNvSpPr txBox="1"/>
                      <wps:spPr>
                        <a:xfrm>
                          <a:off x="0" y="0"/>
                          <a:ext cx="5944870" cy="346075"/>
                        </a:xfrm>
                        <a:prstGeom prst="rect">
                          <a:avLst/>
                        </a:prstGeom>
                        <a:noFill/>
                        <a:ln w="6350">
                          <a:noFill/>
                        </a:ln>
                      </wps:spPr>
                      <wps:txbx>
                        <w:txbxContent>
                          <w:p w14:paraId="0B3219A3" w14:textId="4C6DC7F5"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and published under the Community Content Agreement for Dungeon Masters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811E2" id="Поле 7" o:spid="_x0000_s1031" type="#_x0000_t202" style="position:absolute;left:0;text-align:left;margin-left:-.15pt;margin-top:332.6pt;width:468.1pt;height:27.2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" filled="f" stroked="f" strokeweight=".5pt">
                <v:textbox>
                  <w:txbxContent>
                    <w:p w14:paraId="0B3219A3" w14:textId="4C6DC7F5"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and published under the Community Content Agreement for Dungeon Masters Guild.</w:t>
                      </w:r>
                    </w:p>
                  </w:txbxContent>
                </v:textbox>
                <w10:wrap type="through"/>
              </v:shape>
            </w:pict>
          </mc:Fallback>
        </mc:AlternateContent>
      </w:r>
      <w:r w:rsidR="003F3237" w:rsidRPr="009F3DB3">
        <w:br w:type="page"/>
      </w:r>
    </w:p>
    <w:tbl>
      <w:tblPr>
        <w:tblpPr w:leftFromText="180" w:rightFromText="180" w:vertAnchor="text" w:horzAnchor="page" w:tblpX="5968" w:tblpY="247"/>
        <w:tblW w:w="4793"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4793"/>
      </w:tblGrid>
      <w:tr w:rsidR="00302071" w14:paraId="442F1DEF" w14:textId="77777777" w:rsidTr="00302071">
        <w:tc>
          <w:tcPr>
            <w:tcW w:w="4793" w:type="dxa"/>
            <w:tcBorders>
              <w:left w:val="double" w:sz="12" w:space="0" w:color="0563C1" w:themeColor="accent5"/>
              <w:right w:val="double" w:sz="12" w:space="0" w:color="0563C1" w:themeColor="accent5"/>
            </w:tcBorders>
            <w:shd w:val="clear" w:color="auto" w:fill="C1DFFD" w:themeFill="accent5" w:themeFillTint="33"/>
          </w:tcPr>
          <w:p w14:paraId="741347B4" w14:textId="77777777" w:rsidR="00302071" w:rsidRPr="0058375C" w:rsidRDefault="00302071" w:rsidP="00302071">
            <w:pPr>
              <w:pStyle w:val="SIDEBARHEADING"/>
            </w:pPr>
            <w:r w:rsidRPr="0058375C">
              <w:lastRenderedPageBreak/>
              <w:t>A Note from the Designer</w:t>
            </w:r>
          </w:p>
          <w:p w14:paraId="22B2B469" w14:textId="77777777" w:rsidR="00302071" w:rsidRPr="00B95788" w:rsidRDefault="00302071" w:rsidP="00302071">
            <w:pPr>
              <w:pStyle w:val="BasicTextParagraph1"/>
            </w:pPr>
            <w:r w:rsidRPr="00B95788">
              <w:t>I have an idea of such template from beginning of creating materials for DMGUILD but I finally I decided to make it after seeing amazing Simple Word Template designed by Laura Hirsbrunner.</w:t>
            </w:r>
          </w:p>
          <w:p w14:paraId="3CBFE8E7" w14:textId="77777777" w:rsidR="00302071" w:rsidRPr="00B95788" w:rsidRDefault="00302071" w:rsidP="00302071">
            <w:pPr>
              <w:pStyle w:val="BasicTextParagraph2"/>
            </w:pPr>
            <w:r w:rsidRPr="00B95788">
              <w:t xml:space="preserve">Laura </w:t>
            </w:r>
            <w:r w:rsidRPr="00B95788">
              <w:rPr>
                <w:rFonts w:ascii="Arial" w:hAnsi="Arial" w:cs="Arial"/>
              </w:rPr>
              <w:t>–</w:t>
            </w:r>
            <w:r w:rsidRPr="00B95788">
              <w:t xml:space="preserve"> you are amazing. Thank you very much for your template and inspiration you gave to me.</w:t>
            </w:r>
          </w:p>
          <w:p w14:paraId="2956A7B5" w14:textId="77777777" w:rsidR="00302071" w:rsidRPr="00B95788" w:rsidRDefault="00302071" w:rsidP="00302071">
            <w:pPr>
              <w:pStyle w:val="BasicTextParagraph2"/>
            </w:pPr>
          </w:p>
          <w:p w14:paraId="7C6C90A9" w14:textId="77777777" w:rsidR="00302071" w:rsidRPr="00B95788" w:rsidRDefault="00302071" w:rsidP="00302071">
            <w:pPr>
              <w:pStyle w:val="BasicTextParagraph2"/>
            </w:pPr>
            <w:r w:rsidRPr="00B95788">
              <w:t xml:space="preserve">I was inspired to create this template by amazing works of Laura and Nat. </w:t>
            </w:r>
          </w:p>
          <w:p w14:paraId="6BF68F4A" w14:textId="77777777" w:rsidR="00302071" w:rsidRPr="00B95788" w:rsidRDefault="00302071" w:rsidP="00302071">
            <w:pPr>
              <w:pStyle w:val="BasicTextParagraph2"/>
            </w:pPr>
          </w:p>
          <w:p w14:paraId="6CE3F94C" w14:textId="77777777" w:rsidR="00302071" w:rsidRPr="00B95788" w:rsidRDefault="00302071" w:rsidP="00302071">
            <w:pPr>
              <w:pStyle w:val="BasicTextParagraph2"/>
            </w:pPr>
            <w:r w:rsidRPr="00B95788">
              <w:t xml:space="preserve">If you want to use complete simple and not complex Word template </w:t>
            </w:r>
            <w:r w:rsidRPr="00B95788">
              <w:rPr>
                <w:rFonts w:ascii="Arial" w:hAnsi="Arial" w:cs="Arial"/>
              </w:rPr>
              <w:t>–</w:t>
            </w:r>
            <w:r w:rsidRPr="00B95788">
              <w:t xml:space="preserve"> I Can recommend to use Laura</w:t>
            </w:r>
            <w:r w:rsidRPr="00B95788">
              <w:rPr>
                <w:rFonts w:ascii="Arial" w:hAnsi="Arial" w:cs="Arial"/>
              </w:rPr>
              <w:t>’</w:t>
            </w:r>
            <w:r w:rsidRPr="00B95788">
              <w:t>s.</w:t>
            </w:r>
          </w:p>
          <w:p w14:paraId="00DFDCB6" w14:textId="77777777" w:rsidR="00302071" w:rsidRPr="00B95788" w:rsidRDefault="00302071" w:rsidP="00302071">
            <w:pPr>
              <w:pStyle w:val="BasicTextParagraph2"/>
            </w:pPr>
          </w:p>
          <w:p w14:paraId="2722EE96" w14:textId="77777777" w:rsidR="00302071" w:rsidRPr="00B95788" w:rsidRDefault="00302071" w:rsidP="00302071">
            <w:pPr>
              <w:pStyle w:val="BasicTextParagraph2"/>
            </w:pPr>
            <w:r w:rsidRPr="00B95788">
              <w:t>My template, from other side, has:</w:t>
            </w:r>
          </w:p>
          <w:p w14:paraId="0227BA60" w14:textId="77777777" w:rsidR="00302071" w:rsidRPr="00B95788" w:rsidRDefault="00302071" w:rsidP="00302071">
            <w:pPr>
              <w:pStyle w:val="BasicTextParagraph2"/>
            </w:pPr>
            <w:r w:rsidRPr="00B95788">
              <w:t>-</w:t>
            </w:r>
            <w:r w:rsidRPr="00B95788">
              <w:tab/>
              <w:t>More styles</w:t>
            </w:r>
          </w:p>
          <w:p w14:paraId="4925B799" w14:textId="77777777" w:rsidR="00302071" w:rsidRPr="00B95788" w:rsidRDefault="00302071" w:rsidP="00302071">
            <w:pPr>
              <w:pStyle w:val="BasicTextParagraph2"/>
            </w:pPr>
            <w:r w:rsidRPr="00B95788">
              <w:t>-</w:t>
            </w:r>
            <w:r w:rsidRPr="00B95788">
              <w:tab/>
              <w:t>Hotkeys to applying them</w:t>
            </w:r>
          </w:p>
          <w:p w14:paraId="47014C0D" w14:textId="77777777" w:rsidR="00302071" w:rsidRPr="00B95788" w:rsidRDefault="00302071" w:rsidP="00302071">
            <w:pPr>
              <w:pStyle w:val="BasicTextParagraph2"/>
            </w:pPr>
            <w:r w:rsidRPr="00B95788">
              <w:t>-</w:t>
            </w:r>
            <w:r w:rsidRPr="00B95788">
              <w:tab/>
              <w:t>Additional samples of tables, sidebars and other elements.</w:t>
            </w:r>
          </w:p>
          <w:p w14:paraId="17CF7142" w14:textId="77777777" w:rsidR="00302071" w:rsidRPr="00B95788" w:rsidRDefault="00302071" w:rsidP="00302071">
            <w:pPr>
              <w:pStyle w:val="BasicTextParagraph2"/>
            </w:pPr>
            <w:r w:rsidRPr="00B95788">
              <w:t>-</w:t>
            </w:r>
            <w:r w:rsidRPr="00B95788">
              <w:tab/>
              <w:t>Different variation of Statblockslearn about this product and support my work.</w:t>
            </w:r>
          </w:p>
          <w:p w14:paraId="0C389EFC" w14:textId="77777777" w:rsidR="00302071" w:rsidRPr="00B95788" w:rsidRDefault="00302071" w:rsidP="00302071">
            <w:pPr>
              <w:pStyle w:val="BasicTextParagraph2"/>
            </w:pPr>
          </w:p>
          <w:p w14:paraId="52001AE1" w14:textId="77777777" w:rsidR="00302071" w:rsidRDefault="00302071" w:rsidP="00302071">
            <w:pPr>
              <w:pStyle w:val="BasicTextParagraph2"/>
            </w:pPr>
            <w:r w:rsidRPr="00B95788">
              <w:t>Best Regards,</w:t>
            </w:r>
            <w:r>
              <w:t xml:space="preserve"> </w:t>
            </w:r>
            <w:r w:rsidRPr="00B95788">
              <w:t>Anton Palikhov</w:t>
            </w:r>
          </w:p>
          <w:p w14:paraId="41F0D563" w14:textId="77777777" w:rsidR="00302071" w:rsidRDefault="00302071" w:rsidP="00302071">
            <w:pPr>
              <w:pStyle w:val="BasicTextParagraph2"/>
            </w:pPr>
          </w:p>
          <w:p w14:paraId="0D3C2FA4" w14:textId="77777777" w:rsidR="00302071" w:rsidRDefault="00302071" w:rsidP="00302071">
            <w:pPr>
              <w:pStyle w:val="BasicTextParagraph2"/>
            </w:pPr>
          </w:p>
          <w:p w14:paraId="2404CEC9" w14:textId="77777777" w:rsidR="00302071" w:rsidRDefault="00302071" w:rsidP="00302071">
            <w:pPr>
              <w:pStyle w:val="SIDEBARHEADING"/>
            </w:pPr>
            <w:r>
              <w:t>Supplemental Files</w:t>
            </w:r>
          </w:p>
          <w:p w14:paraId="5E30F9B7" w14:textId="77777777" w:rsidR="00302071" w:rsidRDefault="00302071" w:rsidP="00302071">
            <w:pPr>
              <w:pStyle w:val="SidebarTextParagraph1"/>
            </w:pPr>
          </w:p>
          <w:p w14:paraId="20953CDB" w14:textId="77777777" w:rsidR="00BD31F5" w:rsidRDefault="00302071" w:rsidP="00BD31F5">
            <w:pPr>
              <w:pStyle w:val="SidebarTextParagraph2"/>
            </w:pPr>
            <w:r>
              <w:t>In Appendix: Supplemental Files you will find links to my</w:t>
            </w:r>
            <w:r w:rsidR="00BD31F5">
              <w:t xml:space="preserve"> designs of statblocks and useful graphical elements – you can freely use them to your own work, but you can’t use them for any commercial product.</w:t>
            </w:r>
          </w:p>
          <w:p w14:paraId="4471450F" w14:textId="77777777" w:rsidR="00BD31F5" w:rsidRDefault="00BD31F5" w:rsidP="00BD31F5">
            <w:pPr>
              <w:pStyle w:val="SidebarTextParagraph2"/>
            </w:pPr>
          </w:p>
          <w:p w14:paraId="7337F140" w14:textId="184C5BFA" w:rsidR="00BD31F5" w:rsidRPr="00302071" w:rsidRDefault="00BD31F5" w:rsidP="00BD31F5">
            <w:pPr>
              <w:pStyle w:val="SidebarTextParagraph2"/>
            </w:pPr>
          </w:p>
        </w:tc>
      </w:tr>
    </w:tbl>
    <w:sdt>
      <w:sdtPr>
        <w:rPr>
          <w:rFonts w:asciiTheme="minorHAnsi" w:hAnsiTheme="minorHAnsi"/>
          <w:b w:val="0"/>
          <w:smallCaps w:val="0"/>
          <w:color w:val="auto"/>
          <w:sz w:val="18"/>
          <w:szCs w:val="20"/>
        </w:rPr>
        <w:id w:val="931782051"/>
        <w:docPartObj>
          <w:docPartGallery w:val="Table of Contents"/>
          <w:docPartUnique/>
        </w:docPartObj>
      </w:sdtPr>
      <w:sdtEndPr>
        <w:rPr>
          <w:lang w:val="uk-UA"/>
        </w:rPr>
      </w:sdtEndPr>
      <w:sdtContent>
        <w:p w14:paraId="06FBDD74" w14:textId="77777777" w:rsidR="003F3237" w:rsidRPr="00975642" w:rsidRDefault="00B470E2" w:rsidP="00F36001">
          <w:pPr>
            <w:pStyle w:val="ToCHeader"/>
          </w:pPr>
          <w:r w:rsidRPr="00975642">
            <w:t>Table of Contents</w:t>
          </w:r>
        </w:p>
        <w:p w14:paraId="6A09C712" w14:textId="41CF115E" w:rsidR="00302071" w:rsidRDefault="003F3237">
          <w:pPr>
            <w:pStyle w:val="15"/>
            <w:rPr>
              <w:rFonts w:eastAsiaTheme="minorEastAsia" w:cstheme="minorBidi"/>
              <w:b w:val="0"/>
              <w:bCs w:val="0"/>
              <w:color w:val="auto"/>
              <w:sz w:val="22"/>
              <w:szCs w:val="22"/>
              <w:lang w:val="ru-RU" w:eastAsia="ru-RU"/>
            </w:rPr>
          </w:pPr>
          <w:r>
            <w:fldChar w:fldCharType="begin"/>
          </w:r>
          <w:r>
            <w:instrText xml:space="preserve"> TOC \o "1-3" \h \z \u </w:instrText>
          </w:r>
          <w:r>
            <w:fldChar w:fldCharType="separate"/>
          </w:r>
          <w:hyperlink w:anchor="_Toc50747832" w:history="1">
            <w:r w:rsidR="00302071" w:rsidRPr="00B449FC">
              <w:rPr>
                <w:rStyle w:val="ad"/>
              </w:rPr>
              <w:t>Credits</w:t>
            </w:r>
            <w:r w:rsidR="00302071">
              <w:rPr>
                <w:webHidden/>
              </w:rPr>
              <w:tab/>
            </w:r>
            <w:r w:rsidR="00302071">
              <w:rPr>
                <w:webHidden/>
              </w:rPr>
              <w:fldChar w:fldCharType="begin"/>
            </w:r>
            <w:r w:rsidR="00302071">
              <w:rPr>
                <w:webHidden/>
              </w:rPr>
              <w:instrText xml:space="preserve"> PAGEREF _Toc50747832 \h </w:instrText>
            </w:r>
            <w:r w:rsidR="00302071">
              <w:rPr>
                <w:webHidden/>
              </w:rPr>
            </w:r>
            <w:r w:rsidR="00302071">
              <w:rPr>
                <w:webHidden/>
              </w:rPr>
              <w:fldChar w:fldCharType="separate"/>
            </w:r>
            <w:r w:rsidR="00097E08">
              <w:rPr>
                <w:webHidden/>
              </w:rPr>
              <w:t>1</w:t>
            </w:r>
            <w:r w:rsidR="00302071">
              <w:rPr>
                <w:webHidden/>
              </w:rPr>
              <w:fldChar w:fldCharType="end"/>
            </w:r>
          </w:hyperlink>
        </w:p>
        <w:p w14:paraId="1426E41E" w14:textId="3F0E0C2F" w:rsidR="00302071" w:rsidRDefault="00604303">
          <w:pPr>
            <w:pStyle w:val="15"/>
            <w:rPr>
              <w:rFonts w:eastAsiaTheme="minorEastAsia" w:cstheme="minorBidi"/>
              <w:b w:val="0"/>
              <w:bCs w:val="0"/>
              <w:color w:val="auto"/>
              <w:sz w:val="22"/>
              <w:szCs w:val="22"/>
              <w:lang w:val="ru-RU" w:eastAsia="ru-RU"/>
            </w:rPr>
          </w:pPr>
          <w:hyperlink w:anchor="_Toc50747833" w:history="1">
            <w:r w:rsidR="00302071" w:rsidRPr="00B449FC">
              <w:rPr>
                <w:rStyle w:val="ad"/>
              </w:rPr>
              <w:t>Visual Examples of Styles</w:t>
            </w:r>
            <w:r w:rsidR="00302071">
              <w:rPr>
                <w:webHidden/>
              </w:rPr>
              <w:tab/>
            </w:r>
            <w:r w:rsidR="00302071">
              <w:rPr>
                <w:webHidden/>
              </w:rPr>
              <w:fldChar w:fldCharType="begin"/>
            </w:r>
            <w:r w:rsidR="00302071">
              <w:rPr>
                <w:webHidden/>
              </w:rPr>
              <w:instrText xml:space="preserve"> PAGEREF _Toc50747833 \h </w:instrText>
            </w:r>
            <w:r w:rsidR="00302071">
              <w:rPr>
                <w:webHidden/>
              </w:rPr>
            </w:r>
            <w:r w:rsidR="00302071">
              <w:rPr>
                <w:webHidden/>
              </w:rPr>
              <w:fldChar w:fldCharType="separate"/>
            </w:r>
            <w:r w:rsidR="00097E08">
              <w:rPr>
                <w:webHidden/>
              </w:rPr>
              <w:t>3</w:t>
            </w:r>
            <w:r w:rsidR="00302071">
              <w:rPr>
                <w:webHidden/>
              </w:rPr>
              <w:fldChar w:fldCharType="end"/>
            </w:r>
          </w:hyperlink>
        </w:p>
        <w:p w14:paraId="330A1FED" w14:textId="3B8F5263" w:rsidR="00302071" w:rsidRDefault="00604303">
          <w:pPr>
            <w:pStyle w:val="15"/>
            <w:rPr>
              <w:rFonts w:eastAsiaTheme="minorEastAsia" w:cstheme="minorBidi"/>
              <w:b w:val="0"/>
              <w:bCs w:val="0"/>
              <w:color w:val="auto"/>
              <w:sz w:val="22"/>
              <w:szCs w:val="22"/>
              <w:lang w:val="ru-RU" w:eastAsia="ru-RU"/>
            </w:rPr>
          </w:pPr>
          <w:hyperlink w:anchor="_Toc50747834" w:history="1">
            <w:r w:rsidR="00302071" w:rsidRPr="00B449FC">
              <w:rPr>
                <w:rStyle w:val="ad"/>
              </w:rPr>
              <w:t>Chapter Title ToC</w:t>
            </w:r>
            <w:r w:rsidR="00302071">
              <w:rPr>
                <w:webHidden/>
              </w:rPr>
              <w:tab/>
            </w:r>
            <w:r w:rsidR="00302071">
              <w:rPr>
                <w:webHidden/>
              </w:rPr>
              <w:fldChar w:fldCharType="begin"/>
            </w:r>
            <w:r w:rsidR="00302071">
              <w:rPr>
                <w:webHidden/>
              </w:rPr>
              <w:instrText xml:space="preserve"> PAGEREF _Toc50747834 \h </w:instrText>
            </w:r>
            <w:r w:rsidR="00302071">
              <w:rPr>
                <w:webHidden/>
              </w:rPr>
            </w:r>
            <w:r w:rsidR="00302071">
              <w:rPr>
                <w:webHidden/>
              </w:rPr>
              <w:fldChar w:fldCharType="separate"/>
            </w:r>
            <w:r w:rsidR="00097E08">
              <w:rPr>
                <w:webHidden/>
              </w:rPr>
              <w:t>3</w:t>
            </w:r>
            <w:r w:rsidR="00302071">
              <w:rPr>
                <w:webHidden/>
              </w:rPr>
              <w:fldChar w:fldCharType="end"/>
            </w:r>
          </w:hyperlink>
        </w:p>
        <w:p w14:paraId="26779673" w14:textId="4E20C9B8" w:rsidR="00302071" w:rsidRDefault="00604303">
          <w:pPr>
            <w:pStyle w:val="15"/>
            <w:rPr>
              <w:rFonts w:eastAsiaTheme="minorEastAsia" w:cstheme="minorBidi"/>
              <w:b w:val="0"/>
              <w:bCs w:val="0"/>
              <w:color w:val="auto"/>
              <w:sz w:val="22"/>
              <w:szCs w:val="22"/>
              <w:lang w:val="ru-RU" w:eastAsia="ru-RU"/>
            </w:rPr>
          </w:pPr>
          <w:hyperlink w:anchor="_Toc50747835" w:history="1">
            <w:r w:rsidR="00302071" w:rsidRPr="00B449FC">
              <w:rPr>
                <w:rStyle w:val="ad"/>
              </w:rPr>
              <w:t>Chapter Title</w:t>
            </w:r>
            <w:r w:rsidR="00302071">
              <w:rPr>
                <w:webHidden/>
              </w:rPr>
              <w:tab/>
            </w:r>
            <w:r w:rsidR="00302071">
              <w:rPr>
                <w:webHidden/>
              </w:rPr>
              <w:fldChar w:fldCharType="begin"/>
            </w:r>
            <w:r w:rsidR="00302071">
              <w:rPr>
                <w:webHidden/>
              </w:rPr>
              <w:instrText xml:space="preserve"> PAGEREF _Toc50747835 \h </w:instrText>
            </w:r>
            <w:r w:rsidR="00302071">
              <w:rPr>
                <w:webHidden/>
              </w:rPr>
            </w:r>
            <w:r w:rsidR="00302071">
              <w:rPr>
                <w:webHidden/>
              </w:rPr>
              <w:fldChar w:fldCharType="separate"/>
            </w:r>
            <w:r w:rsidR="00097E08">
              <w:rPr>
                <w:webHidden/>
              </w:rPr>
              <w:t>3</w:t>
            </w:r>
            <w:r w:rsidR="00302071">
              <w:rPr>
                <w:webHidden/>
              </w:rPr>
              <w:fldChar w:fldCharType="end"/>
            </w:r>
          </w:hyperlink>
        </w:p>
        <w:p w14:paraId="54D37AF7" w14:textId="7C62D3D8" w:rsidR="00302071" w:rsidRDefault="00604303">
          <w:pPr>
            <w:pStyle w:val="23"/>
            <w:rPr>
              <w:rFonts w:eastAsiaTheme="minorEastAsia" w:cstheme="minorBidi"/>
              <w:bCs w:val="0"/>
              <w:noProof/>
              <w:sz w:val="22"/>
              <w:szCs w:val="22"/>
              <w:lang w:val="ru-RU" w:eastAsia="ru-RU"/>
            </w:rPr>
          </w:pPr>
          <w:hyperlink w:anchor="_Toc50747836" w:history="1">
            <w:r w:rsidR="00302071" w:rsidRPr="00B449FC">
              <w:rPr>
                <w:rStyle w:val="ad"/>
                <w:noProof/>
              </w:rPr>
              <w:t>Subchapter Title</w:t>
            </w:r>
            <w:r w:rsidR="00302071">
              <w:rPr>
                <w:noProof/>
                <w:webHidden/>
              </w:rPr>
              <w:tab/>
            </w:r>
            <w:r w:rsidR="00302071">
              <w:rPr>
                <w:noProof/>
                <w:webHidden/>
              </w:rPr>
              <w:fldChar w:fldCharType="begin"/>
            </w:r>
            <w:r w:rsidR="00302071">
              <w:rPr>
                <w:noProof/>
                <w:webHidden/>
              </w:rPr>
              <w:instrText xml:space="preserve"> PAGEREF _Toc50747836 \h </w:instrText>
            </w:r>
            <w:r w:rsidR="00302071">
              <w:rPr>
                <w:noProof/>
                <w:webHidden/>
              </w:rPr>
            </w:r>
            <w:r w:rsidR="00302071">
              <w:rPr>
                <w:noProof/>
                <w:webHidden/>
              </w:rPr>
              <w:fldChar w:fldCharType="separate"/>
            </w:r>
            <w:r w:rsidR="00097E08">
              <w:rPr>
                <w:noProof/>
                <w:webHidden/>
              </w:rPr>
              <w:t>3</w:t>
            </w:r>
            <w:r w:rsidR="00302071">
              <w:rPr>
                <w:noProof/>
                <w:webHidden/>
              </w:rPr>
              <w:fldChar w:fldCharType="end"/>
            </w:r>
          </w:hyperlink>
        </w:p>
        <w:p w14:paraId="5021309E" w14:textId="44E2D2FD" w:rsidR="00302071" w:rsidRDefault="00604303">
          <w:pPr>
            <w:pStyle w:val="15"/>
            <w:rPr>
              <w:rFonts w:eastAsiaTheme="minorEastAsia" w:cstheme="minorBidi"/>
              <w:b w:val="0"/>
              <w:bCs w:val="0"/>
              <w:color w:val="auto"/>
              <w:sz w:val="22"/>
              <w:szCs w:val="22"/>
              <w:lang w:val="ru-RU" w:eastAsia="ru-RU"/>
            </w:rPr>
          </w:pPr>
          <w:hyperlink w:anchor="_Toc50747837" w:history="1">
            <w:r w:rsidR="00302071" w:rsidRPr="00B449FC">
              <w:rPr>
                <w:rStyle w:val="ad"/>
              </w:rPr>
              <w:t>Heading 1 ToC</w:t>
            </w:r>
            <w:r w:rsidR="00302071">
              <w:rPr>
                <w:webHidden/>
              </w:rPr>
              <w:tab/>
            </w:r>
            <w:r w:rsidR="00302071">
              <w:rPr>
                <w:webHidden/>
              </w:rPr>
              <w:fldChar w:fldCharType="begin"/>
            </w:r>
            <w:r w:rsidR="00302071">
              <w:rPr>
                <w:webHidden/>
              </w:rPr>
              <w:instrText xml:space="preserve"> PAGEREF _Toc50747837 \h </w:instrText>
            </w:r>
            <w:r w:rsidR="00302071">
              <w:rPr>
                <w:webHidden/>
              </w:rPr>
            </w:r>
            <w:r w:rsidR="00302071">
              <w:rPr>
                <w:webHidden/>
              </w:rPr>
              <w:fldChar w:fldCharType="separate"/>
            </w:r>
            <w:r w:rsidR="00097E08">
              <w:rPr>
                <w:webHidden/>
              </w:rPr>
              <w:t>3</w:t>
            </w:r>
            <w:r w:rsidR="00302071">
              <w:rPr>
                <w:webHidden/>
              </w:rPr>
              <w:fldChar w:fldCharType="end"/>
            </w:r>
          </w:hyperlink>
        </w:p>
        <w:p w14:paraId="245303E7" w14:textId="3CECE499" w:rsidR="00302071" w:rsidRDefault="00604303">
          <w:pPr>
            <w:pStyle w:val="23"/>
            <w:rPr>
              <w:rFonts w:eastAsiaTheme="minorEastAsia" w:cstheme="minorBidi"/>
              <w:bCs w:val="0"/>
              <w:noProof/>
              <w:sz w:val="22"/>
              <w:szCs w:val="22"/>
              <w:lang w:val="ru-RU" w:eastAsia="ru-RU"/>
            </w:rPr>
          </w:pPr>
          <w:hyperlink w:anchor="_Toc50747838" w:history="1">
            <w:r w:rsidR="00302071" w:rsidRPr="00B449FC">
              <w:rPr>
                <w:rStyle w:val="ad"/>
                <w:noProof/>
              </w:rPr>
              <w:t>Heading 2 ToC</w:t>
            </w:r>
            <w:r w:rsidR="00302071">
              <w:rPr>
                <w:noProof/>
                <w:webHidden/>
              </w:rPr>
              <w:tab/>
            </w:r>
            <w:r w:rsidR="00302071">
              <w:rPr>
                <w:noProof/>
                <w:webHidden/>
              </w:rPr>
              <w:fldChar w:fldCharType="begin"/>
            </w:r>
            <w:r w:rsidR="00302071">
              <w:rPr>
                <w:noProof/>
                <w:webHidden/>
              </w:rPr>
              <w:instrText xml:space="preserve"> PAGEREF _Toc50747838 \h </w:instrText>
            </w:r>
            <w:r w:rsidR="00302071">
              <w:rPr>
                <w:noProof/>
                <w:webHidden/>
              </w:rPr>
            </w:r>
            <w:r w:rsidR="00302071">
              <w:rPr>
                <w:noProof/>
                <w:webHidden/>
              </w:rPr>
              <w:fldChar w:fldCharType="separate"/>
            </w:r>
            <w:r w:rsidR="00097E08">
              <w:rPr>
                <w:noProof/>
                <w:webHidden/>
              </w:rPr>
              <w:t>3</w:t>
            </w:r>
            <w:r w:rsidR="00302071">
              <w:rPr>
                <w:noProof/>
                <w:webHidden/>
              </w:rPr>
              <w:fldChar w:fldCharType="end"/>
            </w:r>
          </w:hyperlink>
        </w:p>
        <w:p w14:paraId="1FC97AFA" w14:textId="1B83A0B9" w:rsidR="00302071" w:rsidRDefault="00604303">
          <w:pPr>
            <w:pStyle w:val="31"/>
            <w:rPr>
              <w:rFonts w:eastAsiaTheme="minorEastAsia" w:cstheme="minorBidi"/>
              <w:bCs w:val="0"/>
              <w:noProof/>
              <w:sz w:val="22"/>
              <w:szCs w:val="22"/>
              <w:lang w:val="ru-RU" w:eastAsia="ru-RU"/>
            </w:rPr>
          </w:pPr>
          <w:hyperlink w:anchor="_Toc50747839" w:history="1">
            <w:r w:rsidR="00302071" w:rsidRPr="00B449FC">
              <w:rPr>
                <w:rStyle w:val="ad"/>
                <w:noProof/>
              </w:rPr>
              <w:t>Heading 3 ToC</w:t>
            </w:r>
            <w:r w:rsidR="00302071">
              <w:rPr>
                <w:noProof/>
                <w:webHidden/>
              </w:rPr>
              <w:tab/>
            </w:r>
            <w:r w:rsidR="00302071">
              <w:rPr>
                <w:noProof/>
                <w:webHidden/>
              </w:rPr>
              <w:fldChar w:fldCharType="begin"/>
            </w:r>
            <w:r w:rsidR="00302071">
              <w:rPr>
                <w:noProof/>
                <w:webHidden/>
              </w:rPr>
              <w:instrText xml:space="preserve"> PAGEREF _Toc50747839 \h </w:instrText>
            </w:r>
            <w:r w:rsidR="00302071">
              <w:rPr>
                <w:noProof/>
                <w:webHidden/>
              </w:rPr>
            </w:r>
            <w:r w:rsidR="00302071">
              <w:rPr>
                <w:noProof/>
                <w:webHidden/>
              </w:rPr>
              <w:fldChar w:fldCharType="separate"/>
            </w:r>
            <w:r w:rsidR="00097E08">
              <w:rPr>
                <w:noProof/>
                <w:webHidden/>
              </w:rPr>
              <w:t>3</w:t>
            </w:r>
            <w:r w:rsidR="00302071">
              <w:rPr>
                <w:noProof/>
                <w:webHidden/>
              </w:rPr>
              <w:fldChar w:fldCharType="end"/>
            </w:r>
          </w:hyperlink>
        </w:p>
        <w:p w14:paraId="0F7F9C4B" w14:textId="2011EA5A" w:rsidR="00302071" w:rsidRDefault="00604303">
          <w:pPr>
            <w:pStyle w:val="15"/>
            <w:rPr>
              <w:rFonts w:eastAsiaTheme="minorEastAsia" w:cstheme="minorBidi"/>
              <w:b w:val="0"/>
              <w:bCs w:val="0"/>
              <w:color w:val="auto"/>
              <w:sz w:val="22"/>
              <w:szCs w:val="22"/>
              <w:lang w:val="ru-RU" w:eastAsia="ru-RU"/>
            </w:rPr>
          </w:pPr>
          <w:hyperlink w:anchor="_Toc50747840" w:history="1">
            <w:r w:rsidR="00302071" w:rsidRPr="00B449FC">
              <w:rPr>
                <w:rStyle w:val="ad"/>
              </w:rPr>
              <w:t>ToC Style 1</w:t>
            </w:r>
            <w:r w:rsidR="00302071">
              <w:rPr>
                <w:webHidden/>
              </w:rPr>
              <w:tab/>
            </w:r>
            <w:r w:rsidR="00302071">
              <w:rPr>
                <w:webHidden/>
              </w:rPr>
              <w:fldChar w:fldCharType="begin"/>
            </w:r>
            <w:r w:rsidR="00302071">
              <w:rPr>
                <w:webHidden/>
              </w:rPr>
              <w:instrText xml:space="preserve"> PAGEREF _Toc50747840 \h </w:instrText>
            </w:r>
            <w:r w:rsidR="00302071">
              <w:rPr>
                <w:webHidden/>
              </w:rPr>
            </w:r>
            <w:r w:rsidR="00302071">
              <w:rPr>
                <w:webHidden/>
              </w:rPr>
              <w:fldChar w:fldCharType="separate"/>
            </w:r>
            <w:r w:rsidR="00097E08">
              <w:rPr>
                <w:webHidden/>
              </w:rPr>
              <w:t>3</w:t>
            </w:r>
            <w:r w:rsidR="00302071">
              <w:rPr>
                <w:webHidden/>
              </w:rPr>
              <w:fldChar w:fldCharType="end"/>
            </w:r>
          </w:hyperlink>
        </w:p>
        <w:p w14:paraId="2D9BAA0F" w14:textId="57CB2E27" w:rsidR="00302071" w:rsidRDefault="00604303">
          <w:pPr>
            <w:pStyle w:val="23"/>
            <w:rPr>
              <w:rFonts w:eastAsiaTheme="minorEastAsia" w:cstheme="minorBidi"/>
              <w:bCs w:val="0"/>
              <w:noProof/>
              <w:sz w:val="22"/>
              <w:szCs w:val="22"/>
              <w:lang w:val="ru-RU" w:eastAsia="ru-RU"/>
            </w:rPr>
          </w:pPr>
          <w:hyperlink w:anchor="_Toc50747841" w:history="1">
            <w:r w:rsidR="00302071" w:rsidRPr="00B449FC">
              <w:rPr>
                <w:rStyle w:val="ad"/>
                <w:noProof/>
              </w:rPr>
              <w:t>ToC Style 2</w:t>
            </w:r>
            <w:r w:rsidR="00302071">
              <w:rPr>
                <w:noProof/>
                <w:webHidden/>
              </w:rPr>
              <w:tab/>
            </w:r>
            <w:r w:rsidR="00302071">
              <w:rPr>
                <w:noProof/>
                <w:webHidden/>
              </w:rPr>
              <w:fldChar w:fldCharType="begin"/>
            </w:r>
            <w:r w:rsidR="00302071">
              <w:rPr>
                <w:noProof/>
                <w:webHidden/>
              </w:rPr>
              <w:instrText xml:space="preserve"> PAGEREF _Toc50747841 \h </w:instrText>
            </w:r>
            <w:r w:rsidR="00302071">
              <w:rPr>
                <w:noProof/>
                <w:webHidden/>
              </w:rPr>
            </w:r>
            <w:r w:rsidR="00302071">
              <w:rPr>
                <w:noProof/>
                <w:webHidden/>
              </w:rPr>
              <w:fldChar w:fldCharType="separate"/>
            </w:r>
            <w:r w:rsidR="00097E08">
              <w:rPr>
                <w:noProof/>
                <w:webHidden/>
              </w:rPr>
              <w:t>4</w:t>
            </w:r>
            <w:r w:rsidR="00302071">
              <w:rPr>
                <w:noProof/>
                <w:webHidden/>
              </w:rPr>
              <w:fldChar w:fldCharType="end"/>
            </w:r>
          </w:hyperlink>
        </w:p>
        <w:p w14:paraId="47D7DFDC" w14:textId="77CF7142" w:rsidR="00302071" w:rsidRDefault="00604303">
          <w:pPr>
            <w:pStyle w:val="15"/>
            <w:rPr>
              <w:rFonts w:eastAsiaTheme="minorEastAsia" w:cstheme="minorBidi"/>
              <w:b w:val="0"/>
              <w:bCs w:val="0"/>
              <w:color w:val="auto"/>
              <w:sz w:val="22"/>
              <w:szCs w:val="22"/>
              <w:lang w:val="ru-RU" w:eastAsia="ru-RU"/>
            </w:rPr>
          </w:pPr>
          <w:hyperlink w:anchor="_Toc50747842" w:history="1">
            <w:r w:rsidR="00302071" w:rsidRPr="00B449FC">
              <w:rPr>
                <w:rStyle w:val="ad"/>
              </w:rPr>
              <w:t>Playtest Heading 1</w:t>
            </w:r>
            <w:r w:rsidR="00302071">
              <w:rPr>
                <w:webHidden/>
              </w:rPr>
              <w:tab/>
            </w:r>
            <w:r w:rsidR="00302071">
              <w:rPr>
                <w:webHidden/>
              </w:rPr>
              <w:fldChar w:fldCharType="begin"/>
            </w:r>
            <w:r w:rsidR="00302071">
              <w:rPr>
                <w:webHidden/>
              </w:rPr>
              <w:instrText xml:space="preserve"> PAGEREF _Toc50747842 \h </w:instrText>
            </w:r>
            <w:r w:rsidR="00302071">
              <w:rPr>
                <w:webHidden/>
              </w:rPr>
            </w:r>
            <w:r w:rsidR="00302071">
              <w:rPr>
                <w:webHidden/>
              </w:rPr>
              <w:fldChar w:fldCharType="separate"/>
            </w:r>
            <w:r w:rsidR="00097E08">
              <w:rPr>
                <w:webHidden/>
              </w:rPr>
              <w:t>4</w:t>
            </w:r>
            <w:r w:rsidR="00302071">
              <w:rPr>
                <w:webHidden/>
              </w:rPr>
              <w:fldChar w:fldCharType="end"/>
            </w:r>
          </w:hyperlink>
        </w:p>
        <w:p w14:paraId="3FB3CFAB" w14:textId="5F9A82AE" w:rsidR="00302071" w:rsidRDefault="00604303">
          <w:pPr>
            <w:pStyle w:val="23"/>
            <w:rPr>
              <w:rFonts w:eastAsiaTheme="minorEastAsia" w:cstheme="minorBidi"/>
              <w:bCs w:val="0"/>
              <w:noProof/>
              <w:sz w:val="22"/>
              <w:szCs w:val="22"/>
              <w:lang w:val="ru-RU" w:eastAsia="ru-RU"/>
            </w:rPr>
          </w:pPr>
          <w:hyperlink w:anchor="_Toc50747843" w:history="1">
            <w:r w:rsidR="00302071" w:rsidRPr="00B449FC">
              <w:rPr>
                <w:rStyle w:val="ad"/>
                <w:noProof/>
              </w:rPr>
              <w:t>Playtest Heading 2</w:t>
            </w:r>
            <w:r w:rsidR="00302071">
              <w:rPr>
                <w:noProof/>
                <w:webHidden/>
              </w:rPr>
              <w:tab/>
            </w:r>
            <w:r w:rsidR="00302071">
              <w:rPr>
                <w:noProof/>
                <w:webHidden/>
              </w:rPr>
              <w:fldChar w:fldCharType="begin"/>
            </w:r>
            <w:r w:rsidR="00302071">
              <w:rPr>
                <w:noProof/>
                <w:webHidden/>
              </w:rPr>
              <w:instrText xml:space="preserve"> PAGEREF _Toc50747843 \h </w:instrText>
            </w:r>
            <w:r w:rsidR="00302071">
              <w:rPr>
                <w:noProof/>
                <w:webHidden/>
              </w:rPr>
            </w:r>
            <w:r w:rsidR="00302071">
              <w:rPr>
                <w:noProof/>
                <w:webHidden/>
              </w:rPr>
              <w:fldChar w:fldCharType="separate"/>
            </w:r>
            <w:r w:rsidR="00097E08">
              <w:rPr>
                <w:noProof/>
                <w:webHidden/>
              </w:rPr>
              <w:t>4</w:t>
            </w:r>
            <w:r w:rsidR="00302071">
              <w:rPr>
                <w:noProof/>
                <w:webHidden/>
              </w:rPr>
              <w:fldChar w:fldCharType="end"/>
            </w:r>
          </w:hyperlink>
        </w:p>
        <w:p w14:paraId="7032974E" w14:textId="62B30C7A" w:rsidR="00302071" w:rsidRDefault="00604303">
          <w:pPr>
            <w:pStyle w:val="31"/>
            <w:rPr>
              <w:rFonts w:eastAsiaTheme="minorEastAsia" w:cstheme="minorBidi"/>
              <w:bCs w:val="0"/>
              <w:noProof/>
              <w:sz w:val="22"/>
              <w:szCs w:val="22"/>
              <w:lang w:val="ru-RU" w:eastAsia="ru-RU"/>
            </w:rPr>
          </w:pPr>
          <w:hyperlink w:anchor="_Toc50747844" w:history="1">
            <w:r w:rsidR="00302071" w:rsidRPr="00B449FC">
              <w:rPr>
                <w:rStyle w:val="ad"/>
                <w:noProof/>
              </w:rPr>
              <w:t>Playtest Heading 3</w:t>
            </w:r>
            <w:r w:rsidR="00302071">
              <w:rPr>
                <w:noProof/>
                <w:webHidden/>
              </w:rPr>
              <w:tab/>
            </w:r>
            <w:r w:rsidR="00302071">
              <w:rPr>
                <w:noProof/>
                <w:webHidden/>
              </w:rPr>
              <w:fldChar w:fldCharType="begin"/>
            </w:r>
            <w:r w:rsidR="00302071">
              <w:rPr>
                <w:noProof/>
                <w:webHidden/>
              </w:rPr>
              <w:instrText xml:space="preserve"> PAGEREF _Toc50747844 \h </w:instrText>
            </w:r>
            <w:r w:rsidR="00302071">
              <w:rPr>
                <w:noProof/>
                <w:webHidden/>
              </w:rPr>
            </w:r>
            <w:r w:rsidR="00302071">
              <w:rPr>
                <w:noProof/>
                <w:webHidden/>
              </w:rPr>
              <w:fldChar w:fldCharType="separate"/>
            </w:r>
            <w:r w:rsidR="00097E08">
              <w:rPr>
                <w:noProof/>
                <w:webHidden/>
              </w:rPr>
              <w:t>4</w:t>
            </w:r>
            <w:r w:rsidR="00302071">
              <w:rPr>
                <w:noProof/>
                <w:webHidden/>
              </w:rPr>
              <w:fldChar w:fldCharType="end"/>
            </w:r>
          </w:hyperlink>
        </w:p>
        <w:p w14:paraId="5FE3706A" w14:textId="36C7BD9A" w:rsidR="00302071" w:rsidRDefault="00604303">
          <w:pPr>
            <w:pStyle w:val="23"/>
            <w:rPr>
              <w:rFonts w:eastAsiaTheme="minorEastAsia" w:cstheme="minorBidi"/>
              <w:bCs w:val="0"/>
              <w:noProof/>
              <w:sz w:val="22"/>
              <w:szCs w:val="22"/>
              <w:lang w:val="ru-RU" w:eastAsia="ru-RU"/>
            </w:rPr>
          </w:pPr>
          <w:hyperlink w:anchor="_Toc50747845" w:history="1">
            <w:r w:rsidR="00302071" w:rsidRPr="00B449FC">
              <w:rPr>
                <w:rStyle w:val="ad"/>
                <w:noProof/>
              </w:rPr>
              <w:t>Playtest or Black and White Version</w:t>
            </w:r>
            <w:r w:rsidR="00302071">
              <w:rPr>
                <w:noProof/>
                <w:webHidden/>
              </w:rPr>
              <w:tab/>
            </w:r>
            <w:r w:rsidR="00302071">
              <w:rPr>
                <w:noProof/>
                <w:webHidden/>
              </w:rPr>
              <w:fldChar w:fldCharType="begin"/>
            </w:r>
            <w:r w:rsidR="00302071">
              <w:rPr>
                <w:noProof/>
                <w:webHidden/>
              </w:rPr>
              <w:instrText xml:space="preserve"> PAGEREF _Toc50747845 \h </w:instrText>
            </w:r>
            <w:r w:rsidR="00302071">
              <w:rPr>
                <w:noProof/>
                <w:webHidden/>
              </w:rPr>
            </w:r>
            <w:r w:rsidR="00302071">
              <w:rPr>
                <w:noProof/>
                <w:webHidden/>
              </w:rPr>
              <w:fldChar w:fldCharType="separate"/>
            </w:r>
            <w:r w:rsidR="00097E08">
              <w:rPr>
                <w:noProof/>
                <w:webHidden/>
              </w:rPr>
              <w:t>6</w:t>
            </w:r>
            <w:r w:rsidR="00302071">
              <w:rPr>
                <w:noProof/>
                <w:webHidden/>
              </w:rPr>
              <w:fldChar w:fldCharType="end"/>
            </w:r>
          </w:hyperlink>
        </w:p>
        <w:p w14:paraId="335C6DB2" w14:textId="47E238C7" w:rsidR="00302071" w:rsidRDefault="00604303">
          <w:pPr>
            <w:pStyle w:val="23"/>
            <w:rPr>
              <w:rFonts w:eastAsiaTheme="minorEastAsia" w:cstheme="minorBidi"/>
              <w:bCs w:val="0"/>
              <w:noProof/>
              <w:sz w:val="22"/>
              <w:szCs w:val="22"/>
              <w:lang w:val="ru-RU" w:eastAsia="ru-RU"/>
            </w:rPr>
          </w:pPr>
          <w:hyperlink w:anchor="_Toc50747846" w:history="1">
            <w:r w:rsidR="00302071" w:rsidRPr="00B449FC">
              <w:rPr>
                <w:rStyle w:val="ad"/>
                <w:noProof/>
              </w:rPr>
              <w:t>Stat Block Basic</w:t>
            </w:r>
            <w:r w:rsidR="00302071">
              <w:rPr>
                <w:noProof/>
                <w:webHidden/>
              </w:rPr>
              <w:tab/>
            </w:r>
            <w:r w:rsidR="00302071">
              <w:rPr>
                <w:noProof/>
                <w:webHidden/>
              </w:rPr>
              <w:fldChar w:fldCharType="begin"/>
            </w:r>
            <w:r w:rsidR="00302071">
              <w:rPr>
                <w:noProof/>
                <w:webHidden/>
              </w:rPr>
              <w:instrText xml:space="preserve"> PAGEREF _Toc50747846 \h </w:instrText>
            </w:r>
            <w:r w:rsidR="00302071">
              <w:rPr>
                <w:noProof/>
                <w:webHidden/>
              </w:rPr>
            </w:r>
            <w:r w:rsidR="00302071">
              <w:rPr>
                <w:noProof/>
                <w:webHidden/>
              </w:rPr>
              <w:fldChar w:fldCharType="separate"/>
            </w:r>
            <w:r w:rsidR="00097E08">
              <w:rPr>
                <w:noProof/>
                <w:webHidden/>
              </w:rPr>
              <w:t>6</w:t>
            </w:r>
            <w:r w:rsidR="00302071">
              <w:rPr>
                <w:noProof/>
                <w:webHidden/>
              </w:rPr>
              <w:fldChar w:fldCharType="end"/>
            </w:r>
          </w:hyperlink>
        </w:p>
        <w:p w14:paraId="7BE921AC" w14:textId="0D2CC5B7" w:rsidR="00302071" w:rsidRDefault="00604303">
          <w:pPr>
            <w:pStyle w:val="23"/>
            <w:rPr>
              <w:rFonts w:eastAsiaTheme="minorEastAsia" w:cstheme="minorBidi"/>
              <w:bCs w:val="0"/>
              <w:noProof/>
              <w:sz w:val="22"/>
              <w:szCs w:val="22"/>
              <w:lang w:val="ru-RU" w:eastAsia="ru-RU"/>
            </w:rPr>
          </w:pPr>
          <w:hyperlink w:anchor="_Toc50747847" w:history="1">
            <w:r w:rsidR="00302071" w:rsidRPr="00B449FC">
              <w:rPr>
                <w:rStyle w:val="ad"/>
                <w:noProof/>
              </w:rPr>
              <w:t>Fancy Stat Block</w:t>
            </w:r>
            <w:r w:rsidR="00302071">
              <w:rPr>
                <w:noProof/>
                <w:webHidden/>
              </w:rPr>
              <w:tab/>
            </w:r>
            <w:r w:rsidR="00302071">
              <w:rPr>
                <w:noProof/>
                <w:webHidden/>
              </w:rPr>
              <w:fldChar w:fldCharType="begin"/>
            </w:r>
            <w:r w:rsidR="00302071">
              <w:rPr>
                <w:noProof/>
                <w:webHidden/>
              </w:rPr>
              <w:instrText xml:space="preserve"> PAGEREF _Toc50747847 \h </w:instrText>
            </w:r>
            <w:r w:rsidR="00302071">
              <w:rPr>
                <w:noProof/>
                <w:webHidden/>
              </w:rPr>
            </w:r>
            <w:r w:rsidR="00302071">
              <w:rPr>
                <w:noProof/>
                <w:webHidden/>
              </w:rPr>
              <w:fldChar w:fldCharType="separate"/>
            </w:r>
            <w:r w:rsidR="00097E08">
              <w:rPr>
                <w:noProof/>
                <w:webHidden/>
              </w:rPr>
              <w:t>7</w:t>
            </w:r>
            <w:r w:rsidR="00302071">
              <w:rPr>
                <w:noProof/>
                <w:webHidden/>
              </w:rPr>
              <w:fldChar w:fldCharType="end"/>
            </w:r>
          </w:hyperlink>
        </w:p>
        <w:p w14:paraId="39BDC5C9" w14:textId="4CC5C662" w:rsidR="00302071" w:rsidRDefault="00604303">
          <w:pPr>
            <w:pStyle w:val="15"/>
            <w:rPr>
              <w:rFonts w:eastAsiaTheme="minorEastAsia" w:cstheme="minorBidi"/>
              <w:b w:val="0"/>
              <w:bCs w:val="0"/>
              <w:color w:val="auto"/>
              <w:sz w:val="22"/>
              <w:szCs w:val="22"/>
              <w:lang w:val="ru-RU" w:eastAsia="ru-RU"/>
            </w:rPr>
          </w:pPr>
          <w:hyperlink w:anchor="_Toc50747848" w:history="1">
            <w:r w:rsidR="00302071" w:rsidRPr="00B449FC">
              <w:rPr>
                <w:rStyle w:val="ad"/>
              </w:rPr>
              <w:t>Format of this template</w:t>
            </w:r>
            <w:r w:rsidR="00302071">
              <w:rPr>
                <w:webHidden/>
              </w:rPr>
              <w:tab/>
            </w:r>
            <w:r w:rsidR="00302071">
              <w:rPr>
                <w:webHidden/>
              </w:rPr>
              <w:fldChar w:fldCharType="begin"/>
            </w:r>
            <w:r w:rsidR="00302071">
              <w:rPr>
                <w:webHidden/>
              </w:rPr>
              <w:instrText xml:space="preserve"> PAGEREF _Toc50747848 \h </w:instrText>
            </w:r>
            <w:r w:rsidR="00302071">
              <w:rPr>
                <w:webHidden/>
              </w:rPr>
            </w:r>
            <w:r w:rsidR="00302071">
              <w:rPr>
                <w:webHidden/>
              </w:rPr>
              <w:fldChar w:fldCharType="separate"/>
            </w:r>
            <w:r w:rsidR="00097E08">
              <w:rPr>
                <w:webHidden/>
              </w:rPr>
              <w:t>8</w:t>
            </w:r>
            <w:r w:rsidR="00302071">
              <w:rPr>
                <w:webHidden/>
              </w:rPr>
              <w:fldChar w:fldCharType="end"/>
            </w:r>
          </w:hyperlink>
        </w:p>
        <w:p w14:paraId="40598510" w14:textId="1112E2E5" w:rsidR="00302071" w:rsidRDefault="00604303">
          <w:pPr>
            <w:pStyle w:val="15"/>
            <w:rPr>
              <w:rFonts w:eastAsiaTheme="minorEastAsia" w:cstheme="minorBidi"/>
              <w:b w:val="0"/>
              <w:bCs w:val="0"/>
              <w:color w:val="auto"/>
              <w:sz w:val="22"/>
              <w:szCs w:val="22"/>
              <w:lang w:val="ru-RU" w:eastAsia="ru-RU"/>
            </w:rPr>
          </w:pPr>
          <w:hyperlink w:anchor="_Toc50747849" w:history="1">
            <w:r w:rsidR="00302071" w:rsidRPr="00B449FC">
              <w:rPr>
                <w:rStyle w:val="ad"/>
              </w:rPr>
              <w:t>Using this Template</w:t>
            </w:r>
            <w:r w:rsidR="00302071">
              <w:rPr>
                <w:webHidden/>
              </w:rPr>
              <w:tab/>
            </w:r>
            <w:r w:rsidR="00302071">
              <w:rPr>
                <w:webHidden/>
              </w:rPr>
              <w:fldChar w:fldCharType="begin"/>
            </w:r>
            <w:r w:rsidR="00302071">
              <w:rPr>
                <w:webHidden/>
              </w:rPr>
              <w:instrText xml:space="preserve"> PAGEREF _Toc50747849 \h </w:instrText>
            </w:r>
            <w:r w:rsidR="00302071">
              <w:rPr>
                <w:webHidden/>
              </w:rPr>
            </w:r>
            <w:r w:rsidR="00302071">
              <w:rPr>
                <w:webHidden/>
              </w:rPr>
              <w:fldChar w:fldCharType="separate"/>
            </w:r>
            <w:r w:rsidR="00097E08">
              <w:rPr>
                <w:webHidden/>
              </w:rPr>
              <w:t>12</w:t>
            </w:r>
            <w:r w:rsidR="00302071">
              <w:rPr>
                <w:webHidden/>
              </w:rPr>
              <w:fldChar w:fldCharType="end"/>
            </w:r>
          </w:hyperlink>
        </w:p>
        <w:p w14:paraId="455296DF" w14:textId="6E96FFBC" w:rsidR="00302071" w:rsidRDefault="00604303">
          <w:pPr>
            <w:pStyle w:val="23"/>
            <w:rPr>
              <w:rFonts w:eastAsiaTheme="minorEastAsia" w:cstheme="minorBidi"/>
              <w:bCs w:val="0"/>
              <w:noProof/>
              <w:sz w:val="22"/>
              <w:szCs w:val="22"/>
              <w:lang w:val="ru-RU" w:eastAsia="ru-RU"/>
            </w:rPr>
          </w:pPr>
          <w:hyperlink w:anchor="_Toc50747850" w:history="1">
            <w:r w:rsidR="00302071" w:rsidRPr="00B449FC">
              <w:rPr>
                <w:rStyle w:val="ad"/>
                <w:noProof/>
              </w:rPr>
              <w:t>Body and Heading font</w:t>
            </w:r>
            <w:r w:rsidR="00302071">
              <w:rPr>
                <w:noProof/>
                <w:webHidden/>
              </w:rPr>
              <w:tab/>
            </w:r>
            <w:r w:rsidR="00302071">
              <w:rPr>
                <w:noProof/>
                <w:webHidden/>
              </w:rPr>
              <w:fldChar w:fldCharType="begin"/>
            </w:r>
            <w:r w:rsidR="00302071">
              <w:rPr>
                <w:noProof/>
                <w:webHidden/>
              </w:rPr>
              <w:instrText xml:space="preserve"> PAGEREF _Toc50747850 \h </w:instrText>
            </w:r>
            <w:r w:rsidR="00302071">
              <w:rPr>
                <w:noProof/>
                <w:webHidden/>
              </w:rPr>
            </w:r>
            <w:r w:rsidR="00302071">
              <w:rPr>
                <w:noProof/>
                <w:webHidden/>
              </w:rPr>
              <w:fldChar w:fldCharType="separate"/>
            </w:r>
            <w:r w:rsidR="00097E08">
              <w:rPr>
                <w:noProof/>
                <w:webHidden/>
              </w:rPr>
              <w:t>12</w:t>
            </w:r>
            <w:r w:rsidR="00302071">
              <w:rPr>
                <w:noProof/>
                <w:webHidden/>
              </w:rPr>
              <w:fldChar w:fldCharType="end"/>
            </w:r>
          </w:hyperlink>
        </w:p>
        <w:p w14:paraId="0C72BD9C" w14:textId="2579B2BB" w:rsidR="00302071" w:rsidRDefault="00604303">
          <w:pPr>
            <w:pStyle w:val="15"/>
            <w:rPr>
              <w:rFonts w:eastAsiaTheme="minorEastAsia" w:cstheme="minorBidi"/>
              <w:b w:val="0"/>
              <w:bCs w:val="0"/>
              <w:color w:val="auto"/>
              <w:sz w:val="22"/>
              <w:szCs w:val="22"/>
              <w:lang w:val="ru-RU" w:eastAsia="ru-RU"/>
            </w:rPr>
          </w:pPr>
          <w:hyperlink w:anchor="_Toc50747851" w:history="1">
            <w:r w:rsidR="00302071" w:rsidRPr="00B449FC">
              <w:rPr>
                <w:rStyle w:val="ad"/>
              </w:rPr>
              <w:t>Microsoft Word Techniques</w:t>
            </w:r>
            <w:r w:rsidR="00302071">
              <w:rPr>
                <w:webHidden/>
              </w:rPr>
              <w:tab/>
            </w:r>
            <w:r w:rsidR="00302071">
              <w:rPr>
                <w:webHidden/>
              </w:rPr>
              <w:fldChar w:fldCharType="begin"/>
            </w:r>
            <w:r w:rsidR="00302071">
              <w:rPr>
                <w:webHidden/>
              </w:rPr>
              <w:instrText xml:space="preserve"> PAGEREF _Toc50747851 \h </w:instrText>
            </w:r>
            <w:r w:rsidR="00302071">
              <w:rPr>
                <w:webHidden/>
              </w:rPr>
            </w:r>
            <w:r w:rsidR="00302071">
              <w:rPr>
                <w:webHidden/>
              </w:rPr>
              <w:fldChar w:fldCharType="separate"/>
            </w:r>
            <w:r w:rsidR="00097E08">
              <w:rPr>
                <w:webHidden/>
              </w:rPr>
              <w:t>17</w:t>
            </w:r>
            <w:r w:rsidR="00302071">
              <w:rPr>
                <w:webHidden/>
              </w:rPr>
              <w:fldChar w:fldCharType="end"/>
            </w:r>
          </w:hyperlink>
        </w:p>
        <w:p w14:paraId="28E0BFEC" w14:textId="1B95F3CE" w:rsidR="00302071" w:rsidRDefault="00604303">
          <w:pPr>
            <w:pStyle w:val="23"/>
            <w:rPr>
              <w:rFonts w:eastAsiaTheme="minorEastAsia" w:cstheme="minorBidi"/>
              <w:bCs w:val="0"/>
              <w:noProof/>
              <w:sz w:val="22"/>
              <w:szCs w:val="22"/>
              <w:lang w:val="ru-RU" w:eastAsia="ru-RU"/>
            </w:rPr>
          </w:pPr>
          <w:hyperlink w:anchor="_Toc50747852" w:history="1">
            <w:r w:rsidR="00302071" w:rsidRPr="00B449FC">
              <w:rPr>
                <w:rStyle w:val="ad"/>
                <w:noProof/>
                <w:lang w:eastAsia="zh-CN"/>
              </w:rPr>
              <w:t>Auto Text and Building Blocks</w:t>
            </w:r>
            <w:r w:rsidR="00302071">
              <w:rPr>
                <w:noProof/>
                <w:webHidden/>
              </w:rPr>
              <w:tab/>
            </w:r>
            <w:r w:rsidR="00302071">
              <w:rPr>
                <w:noProof/>
                <w:webHidden/>
              </w:rPr>
              <w:fldChar w:fldCharType="begin"/>
            </w:r>
            <w:r w:rsidR="00302071">
              <w:rPr>
                <w:noProof/>
                <w:webHidden/>
              </w:rPr>
              <w:instrText xml:space="preserve"> PAGEREF _Toc50747852 \h </w:instrText>
            </w:r>
            <w:r w:rsidR="00302071">
              <w:rPr>
                <w:noProof/>
                <w:webHidden/>
              </w:rPr>
            </w:r>
            <w:r w:rsidR="00302071">
              <w:rPr>
                <w:noProof/>
                <w:webHidden/>
              </w:rPr>
              <w:fldChar w:fldCharType="separate"/>
            </w:r>
            <w:r w:rsidR="00097E08">
              <w:rPr>
                <w:noProof/>
                <w:webHidden/>
              </w:rPr>
              <w:t>17</w:t>
            </w:r>
            <w:r w:rsidR="00302071">
              <w:rPr>
                <w:noProof/>
                <w:webHidden/>
              </w:rPr>
              <w:fldChar w:fldCharType="end"/>
            </w:r>
          </w:hyperlink>
        </w:p>
        <w:p w14:paraId="512F87B1" w14:textId="1D50F180" w:rsidR="00302071" w:rsidRDefault="00604303">
          <w:pPr>
            <w:pStyle w:val="15"/>
            <w:rPr>
              <w:rFonts w:eastAsiaTheme="minorEastAsia" w:cstheme="minorBidi"/>
              <w:b w:val="0"/>
              <w:bCs w:val="0"/>
              <w:color w:val="auto"/>
              <w:sz w:val="22"/>
              <w:szCs w:val="22"/>
              <w:lang w:val="ru-RU" w:eastAsia="ru-RU"/>
            </w:rPr>
          </w:pPr>
          <w:hyperlink w:anchor="_Toc50747853" w:history="1">
            <w:r w:rsidR="00302071" w:rsidRPr="00B449FC">
              <w:rPr>
                <w:rStyle w:val="ad"/>
              </w:rPr>
              <w:t>Stat Blocks</w:t>
            </w:r>
            <w:r w:rsidR="00302071">
              <w:rPr>
                <w:webHidden/>
              </w:rPr>
              <w:tab/>
            </w:r>
            <w:r w:rsidR="00302071">
              <w:rPr>
                <w:webHidden/>
              </w:rPr>
              <w:fldChar w:fldCharType="begin"/>
            </w:r>
            <w:r w:rsidR="00302071">
              <w:rPr>
                <w:webHidden/>
              </w:rPr>
              <w:instrText xml:space="preserve"> PAGEREF _Toc50747853 \h </w:instrText>
            </w:r>
            <w:r w:rsidR="00302071">
              <w:rPr>
                <w:webHidden/>
              </w:rPr>
            </w:r>
            <w:r w:rsidR="00302071">
              <w:rPr>
                <w:webHidden/>
              </w:rPr>
              <w:fldChar w:fldCharType="separate"/>
            </w:r>
            <w:r w:rsidR="00097E08">
              <w:rPr>
                <w:webHidden/>
              </w:rPr>
              <w:t>21</w:t>
            </w:r>
            <w:r w:rsidR="00302071">
              <w:rPr>
                <w:webHidden/>
              </w:rPr>
              <w:fldChar w:fldCharType="end"/>
            </w:r>
          </w:hyperlink>
        </w:p>
        <w:p w14:paraId="27756BAB" w14:textId="4B7E26C1" w:rsidR="00302071" w:rsidRDefault="00604303">
          <w:pPr>
            <w:pStyle w:val="23"/>
            <w:rPr>
              <w:rFonts w:eastAsiaTheme="minorEastAsia" w:cstheme="minorBidi"/>
              <w:bCs w:val="0"/>
              <w:noProof/>
              <w:sz w:val="22"/>
              <w:szCs w:val="22"/>
              <w:lang w:val="ru-RU" w:eastAsia="ru-RU"/>
            </w:rPr>
          </w:pPr>
          <w:hyperlink w:anchor="_Toc50747854" w:history="1">
            <w:r w:rsidR="00302071" w:rsidRPr="00B449FC">
              <w:rPr>
                <w:rStyle w:val="ad"/>
                <w:noProof/>
              </w:rPr>
              <w:t>Structure of Stat Block in 5ed</w:t>
            </w:r>
            <w:r w:rsidR="00302071">
              <w:rPr>
                <w:noProof/>
                <w:webHidden/>
              </w:rPr>
              <w:tab/>
            </w:r>
            <w:r w:rsidR="00302071">
              <w:rPr>
                <w:noProof/>
                <w:webHidden/>
              </w:rPr>
              <w:fldChar w:fldCharType="begin"/>
            </w:r>
            <w:r w:rsidR="00302071">
              <w:rPr>
                <w:noProof/>
                <w:webHidden/>
              </w:rPr>
              <w:instrText xml:space="preserve"> PAGEREF _Toc50747854 \h </w:instrText>
            </w:r>
            <w:r w:rsidR="00302071">
              <w:rPr>
                <w:noProof/>
                <w:webHidden/>
              </w:rPr>
            </w:r>
            <w:r w:rsidR="00302071">
              <w:rPr>
                <w:noProof/>
                <w:webHidden/>
              </w:rPr>
              <w:fldChar w:fldCharType="separate"/>
            </w:r>
            <w:r w:rsidR="00097E08">
              <w:rPr>
                <w:noProof/>
                <w:webHidden/>
              </w:rPr>
              <w:t>21</w:t>
            </w:r>
            <w:r w:rsidR="00302071">
              <w:rPr>
                <w:noProof/>
                <w:webHidden/>
              </w:rPr>
              <w:fldChar w:fldCharType="end"/>
            </w:r>
          </w:hyperlink>
        </w:p>
        <w:p w14:paraId="5EB034D8" w14:textId="6CECBDDF" w:rsidR="00302071" w:rsidRDefault="00604303">
          <w:pPr>
            <w:pStyle w:val="23"/>
            <w:rPr>
              <w:rFonts w:eastAsiaTheme="minorEastAsia" w:cstheme="minorBidi"/>
              <w:bCs w:val="0"/>
              <w:noProof/>
              <w:sz w:val="22"/>
              <w:szCs w:val="22"/>
              <w:lang w:val="ru-RU" w:eastAsia="ru-RU"/>
            </w:rPr>
          </w:pPr>
          <w:hyperlink w:anchor="_Toc50747855" w:history="1">
            <w:r w:rsidR="00302071" w:rsidRPr="00B449FC">
              <w:rPr>
                <w:rStyle w:val="ad"/>
                <w:noProof/>
              </w:rPr>
              <w:t>1 Basic – Simple Text Stat Block</w:t>
            </w:r>
            <w:r w:rsidR="00302071">
              <w:rPr>
                <w:noProof/>
                <w:webHidden/>
              </w:rPr>
              <w:tab/>
            </w:r>
            <w:r w:rsidR="00302071">
              <w:rPr>
                <w:noProof/>
                <w:webHidden/>
              </w:rPr>
              <w:fldChar w:fldCharType="begin"/>
            </w:r>
            <w:r w:rsidR="00302071">
              <w:rPr>
                <w:noProof/>
                <w:webHidden/>
              </w:rPr>
              <w:instrText xml:space="preserve"> PAGEREF _Toc50747855 \h </w:instrText>
            </w:r>
            <w:r w:rsidR="00302071">
              <w:rPr>
                <w:noProof/>
                <w:webHidden/>
              </w:rPr>
            </w:r>
            <w:r w:rsidR="00302071">
              <w:rPr>
                <w:noProof/>
                <w:webHidden/>
              </w:rPr>
              <w:fldChar w:fldCharType="separate"/>
            </w:r>
            <w:r w:rsidR="00097E08">
              <w:rPr>
                <w:noProof/>
                <w:webHidden/>
              </w:rPr>
              <w:t>22</w:t>
            </w:r>
            <w:r w:rsidR="00302071">
              <w:rPr>
                <w:noProof/>
                <w:webHidden/>
              </w:rPr>
              <w:fldChar w:fldCharType="end"/>
            </w:r>
          </w:hyperlink>
        </w:p>
        <w:p w14:paraId="28E82560" w14:textId="2FA1EF47" w:rsidR="00302071" w:rsidRDefault="00604303">
          <w:pPr>
            <w:pStyle w:val="23"/>
            <w:rPr>
              <w:rFonts w:eastAsiaTheme="minorEastAsia" w:cstheme="minorBidi"/>
              <w:bCs w:val="0"/>
              <w:noProof/>
              <w:sz w:val="22"/>
              <w:szCs w:val="22"/>
              <w:lang w:val="ru-RU" w:eastAsia="ru-RU"/>
            </w:rPr>
          </w:pPr>
          <w:hyperlink w:anchor="_Toc50747856" w:history="1">
            <w:r w:rsidR="00302071" w:rsidRPr="00B449FC">
              <w:rPr>
                <w:rStyle w:val="ad"/>
                <w:noProof/>
              </w:rPr>
              <w:t>2 Stat block – Playtest (BW) Version</w:t>
            </w:r>
            <w:r w:rsidR="00302071">
              <w:rPr>
                <w:noProof/>
                <w:webHidden/>
              </w:rPr>
              <w:tab/>
            </w:r>
            <w:r w:rsidR="00302071">
              <w:rPr>
                <w:noProof/>
                <w:webHidden/>
              </w:rPr>
              <w:fldChar w:fldCharType="begin"/>
            </w:r>
            <w:r w:rsidR="00302071">
              <w:rPr>
                <w:noProof/>
                <w:webHidden/>
              </w:rPr>
              <w:instrText xml:space="preserve"> PAGEREF _Toc50747856 \h </w:instrText>
            </w:r>
            <w:r w:rsidR="00302071">
              <w:rPr>
                <w:noProof/>
                <w:webHidden/>
              </w:rPr>
            </w:r>
            <w:r w:rsidR="00302071">
              <w:rPr>
                <w:noProof/>
                <w:webHidden/>
              </w:rPr>
              <w:fldChar w:fldCharType="separate"/>
            </w:r>
            <w:r w:rsidR="00097E08">
              <w:rPr>
                <w:noProof/>
                <w:webHidden/>
              </w:rPr>
              <w:t>23</w:t>
            </w:r>
            <w:r w:rsidR="00302071">
              <w:rPr>
                <w:noProof/>
                <w:webHidden/>
              </w:rPr>
              <w:fldChar w:fldCharType="end"/>
            </w:r>
          </w:hyperlink>
        </w:p>
        <w:p w14:paraId="6CEEA4B8" w14:textId="317A638E" w:rsidR="00302071" w:rsidRDefault="00604303">
          <w:pPr>
            <w:pStyle w:val="23"/>
            <w:rPr>
              <w:rFonts w:eastAsiaTheme="minorEastAsia" w:cstheme="minorBidi"/>
              <w:bCs w:val="0"/>
              <w:noProof/>
              <w:sz w:val="22"/>
              <w:szCs w:val="22"/>
              <w:lang w:val="ru-RU" w:eastAsia="ru-RU"/>
            </w:rPr>
          </w:pPr>
          <w:hyperlink w:anchor="_Toc50747857" w:history="1">
            <w:r w:rsidR="00302071" w:rsidRPr="00B449FC">
              <w:rPr>
                <w:rStyle w:val="ad"/>
                <w:noProof/>
              </w:rPr>
              <w:t>3 Stat block V3</w:t>
            </w:r>
            <w:r w:rsidR="00302071">
              <w:rPr>
                <w:noProof/>
                <w:webHidden/>
              </w:rPr>
              <w:tab/>
            </w:r>
            <w:r w:rsidR="00302071">
              <w:rPr>
                <w:noProof/>
                <w:webHidden/>
              </w:rPr>
              <w:fldChar w:fldCharType="begin"/>
            </w:r>
            <w:r w:rsidR="00302071">
              <w:rPr>
                <w:noProof/>
                <w:webHidden/>
              </w:rPr>
              <w:instrText xml:space="preserve"> PAGEREF _Toc50747857 \h </w:instrText>
            </w:r>
            <w:r w:rsidR="00302071">
              <w:rPr>
                <w:noProof/>
                <w:webHidden/>
              </w:rPr>
            </w:r>
            <w:r w:rsidR="00302071">
              <w:rPr>
                <w:noProof/>
                <w:webHidden/>
              </w:rPr>
              <w:fldChar w:fldCharType="separate"/>
            </w:r>
            <w:r w:rsidR="00097E08">
              <w:rPr>
                <w:noProof/>
                <w:webHidden/>
              </w:rPr>
              <w:t>23</w:t>
            </w:r>
            <w:r w:rsidR="00302071">
              <w:rPr>
                <w:noProof/>
                <w:webHidden/>
              </w:rPr>
              <w:fldChar w:fldCharType="end"/>
            </w:r>
          </w:hyperlink>
        </w:p>
        <w:p w14:paraId="1A3226AD" w14:textId="1561C442" w:rsidR="00302071" w:rsidRDefault="00604303">
          <w:pPr>
            <w:pStyle w:val="23"/>
            <w:rPr>
              <w:rFonts w:eastAsiaTheme="minorEastAsia" w:cstheme="minorBidi"/>
              <w:bCs w:val="0"/>
              <w:noProof/>
              <w:sz w:val="22"/>
              <w:szCs w:val="22"/>
              <w:lang w:val="ru-RU" w:eastAsia="ru-RU"/>
            </w:rPr>
          </w:pPr>
          <w:hyperlink w:anchor="_Toc50747858" w:history="1">
            <w:r w:rsidR="00302071" w:rsidRPr="00B449FC">
              <w:rPr>
                <w:rStyle w:val="ad"/>
                <w:noProof/>
              </w:rPr>
              <w:t>4 Fancy Stat Block</w:t>
            </w:r>
            <w:r w:rsidR="00302071">
              <w:rPr>
                <w:noProof/>
                <w:webHidden/>
              </w:rPr>
              <w:tab/>
            </w:r>
            <w:r w:rsidR="00302071">
              <w:rPr>
                <w:noProof/>
                <w:webHidden/>
              </w:rPr>
              <w:fldChar w:fldCharType="begin"/>
            </w:r>
            <w:r w:rsidR="00302071">
              <w:rPr>
                <w:noProof/>
                <w:webHidden/>
              </w:rPr>
              <w:instrText xml:space="preserve"> PAGEREF _Toc50747858 \h </w:instrText>
            </w:r>
            <w:r w:rsidR="00302071">
              <w:rPr>
                <w:noProof/>
                <w:webHidden/>
              </w:rPr>
            </w:r>
            <w:r w:rsidR="00302071">
              <w:rPr>
                <w:noProof/>
                <w:webHidden/>
              </w:rPr>
              <w:fldChar w:fldCharType="separate"/>
            </w:r>
            <w:r w:rsidR="00097E08">
              <w:rPr>
                <w:noProof/>
                <w:webHidden/>
              </w:rPr>
              <w:t>24</w:t>
            </w:r>
            <w:r w:rsidR="00302071">
              <w:rPr>
                <w:noProof/>
                <w:webHidden/>
              </w:rPr>
              <w:fldChar w:fldCharType="end"/>
            </w:r>
          </w:hyperlink>
        </w:p>
        <w:p w14:paraId="110269D5" w14:textId="044A43BE" w:rsidR="00302071" w:rsidRDefault="00604303">
          <w:pPr>
            <w:pStyle w:val="23"/>
            <w:rPr>
              <w:rFonts w:eastAsiaTheme="minorEastAsia" w:cstheme="minorBidi"/>
              <w:bCs w:val="0"/>
              <w:noProof/>
              <w:sz w:val="22"/>
              <w:szCs w:val="22"/>
              <w:lang w:val="ru-RU" w:eastAsia="ru-RU"/>
            </w:rPr>
          </w:pPr>
          <w:hyperlink w:anchor="_Toc50747859" w:history="1">
            <w:r w:rsidR="00302071" w:rsidRPr="00B449FC">
              <w:rPr>
                <w:rStyle w:val="ad"/>
                <w:noProof/>
              </w:rPr>
              <w:t>7 DD StatBlock</w:t>
            </w:r>
            <w:r w:rsidR="00302071">
              <w:rPr>
                <w:noProof/>
                <w:webHidden/>
              </w:rPr>
              <w:tab/>
            </w:r>
            <w:r w:rsidR="00302071">
              <w:rPr>
                <w:noProof/>
                <w:webHidden/>
              </w:rPr>
              <w:fldChar w:fldCharType="begin"/>
            </w:r>
            <w:r w:rsidR="00302071">
              <w:rPr>
                <w:noProof/>
                <w:webHidden/>
              </w:rPr>
              <w:instrText xml:space="preserve"> PAGEREF _Toc50747859 \h </w:instrText>
            </w:r>
            <w:r w:rsidR="00302071">
              <w:rPr>
                <w:noProof/>
                <w:webHidden/>
              </w:rPr>
            </w:r>
            <w:r w:rsidR="00302071">
              <w:rPr>
                <w:noProof/>
                <w:webHidden/>
              </w:rPr>
              <w:fldChar w:fldCharType="separate"/>
            </w:r>
            <w:r w:rsidR="00097E08">
              <w:rPr>
                <w:noProof/>
                <w:webHidden/>
              </w:rPr>
              <w:t>26</w:t>
            </w:r>
            <w:r w:rsidR="00302071">
              <w:rPr>
                <w:noProof/>
                <w:webHidden/>
              </w:rPr>
              <w:fldChar w:fldCharType="end"/>
            </w:r>
          </w:hyperlink>
        </w:p>
        <w:p w14:paraId="24A2BF96" w14:textId="43BBDEAC" w:rsidR="00302071" w:rsidRDefault="00604303">
          <w:pPr>
            <w:pStyle w:val="23"/>
            <w:rPr>
              <w:rFonts w:eastAsiaTheme="minorEastAsia" w:cstheme="minorBidi"/>
              <w:bCs w:val="0"/>
              <w:noProof/>
              <w:sz w:val="22"/>
              <w:szCs w:val="22"/>
              <w:lang w:val="ru-RU" w:eastAsia="ru-RU"/>
            </w:rPr>
          </w:pPr>
          <w:hyperlink w:anchor="_Toc50747860" w:history="1">
            <w:r w:rsidR="00302071" w:rsidRPr="00B449FC">
              <w:rPr>
                <w:rStyle w:val="ad"/>
                <w:noProof/>
              </w:rPr>
              <w:t>Simple table spell</w:t>
            </w:r>
            <w:r w:rsidR="00302071">
              <w:rPr>
                <w:noProof/>
                <w:webHidden/>
              </w:rPr>
              <w:tab/>
            </w:r>
            <w:r w:rsidR="00302071">
              <w:rPr>
                <w:noProof/>
                <w:webHidden/>
              </w:rPr>
              <w:fldChar w:fldCharType="begin"/>
            </w:r>
            <w:r w:rsidR="00302071">
              <w:rPr>
                <w:noProof/>
                <w:webHidden/>
              </w:rPr>
              <w:instrText xml:space="preserve"> PAGEREF _Toc50747860 \h </w:instrText>
            </w:r>
            <w:r w:rsidR="00302071">
              <w:rPr>
                <w:noProof/>
                <w:webHidden/>
              </w:rPr>
            </w:r>
            <w:r w:rsidR="00302071">
              <w:rPr>
                <w:noProof/>
                <w:webHidden/>
              </w:rPr>
              <w:fldChar w:fldCharType="separate"/>
            </w:r>
            <w:r w:rsidR="00097E08">
              <w:rPr>
                <w:noProof/>
                <w:webHidden/>
              </w:rPr>
              <w:t>26</w:t>
            </w:r>
            <w:r w:rsidR="00302071">
              <w:rPr>
                <w:noProof/>
                <w:webHidden/>
              </w:rPr>
              <w:fldChar w:fldCharType="end"/>
            </w:r>
          </w:hyperlink>
        </w:p>
        <w:p w14:paraId="129CA19B" w14:textId="388AA157" w:rsidR="00302071" w:rsidRDefault="00604303">
          <w:pPr>
            <w:pStyle w:val="23"/>
            <w:rPr>
              <w:rFonts w:eastAsiaTheme="minorEastAsia" w:cstheme="minorBidi"/>
              <w:bCs w:val="0"/>
              <w:noProof/>
              <w:sz w:val="22"/>
              <w:szCs w:val="22"/>
              <w:lang w:val="ru-RU" w:eastAsia="ru-RU"/>
            </w:rPr>
          </w:pPr>
          <w:hyperlink w:anchor="_Toc50747861" w:history="1">
            <w:r w:rsidR="00302071" w:rsidRPr="00B449FC">
              <w:rPr>
                <w:rStyle w:val="ad"/>
                <w:noProof/>
              </w:rPr>
              <w:t>Simple text magic item</w:t>
            </w:r>
            <w:r w:rsidR="00302071">
              <w:rPr>
                <w:noProof/>
                <w:webHidden/>
              </w:rPr>
              <w:tab/>
            </w:r>
            <w:r w:rsidR="00302071">
              <w:rPr>
                <w:noProof/>
                <w:webHidden/>
              </w:rPr>
              <w:fldChar w:fldCharType="begin"/>
            </w:r>
            <w:r w:rsidR="00302071">
              <w:rPr>
                <w:noProof/>
                <w:webHidden/>
              </w:rPr>
              <w:instrText xml:space="preserve"> PAGEREF _Toc50747861 \h </w:instrText>
            </w:r>
            <w:r w:rsidR="00302071">
              <w:rPr>
                <w:noProof/>
                <w:webHidden/>
              </w:rPr>
            </w:r>
            <w:r w:rsidR="00302071">
              <w:rPr>
                <w:noProof/>
                <w:webHidden/>
              </w:rPr>
              <w:fldChar w:fldCharType="separate"/>
            </w:r>
            <w:r w:rsidR="00097E08">
              <w:rPr>
                <w:noProof/>
                <w:webHidden/>
              </w:rPr>
              <w:t>26</w:t>
            </w:r>
            <w:r w:rsidR="00302071">
              <w:rPr>
                <w:noProof/>
                <w:webHidden/>
              </w:rPr>
              <w:fldChar w:fldCharType="end"/>
            </w:r>
          </w:hyperlink>
        </w:p>
        <w:p w14:paraId="1DF06F0F" w14:textId="27AD89EF" w:rsidR="00302071" w:rsidRDefault="00604303">
          <w:pPr>
            <w:pStyle w:val="23"/>
            <w:rPr>
              <w:rFonts w:eastAsiaTheme="minorEastAsia" w:cstheme="minorBidi"/>
              <w:bCs w:val="0"/>
              <w:noProof/>
              <w:sz w:val="22"/>
              <w:szCs w:val="22"/>
              <w:lang w:val="ru-RU" w:eastAsia="ru-RU"/>
            </w:rPr>
          </w:pPr>
          <w:hyperlink w:anchor="_Toc50747862" w:history="1">
            <w:r w:rsidR="00302071" w:rsidRPr="00B449FC">
              <w:rPr>
                <w:rStyle w:val="ad"/>
                <w:noProof/>
              </w:rPr>
              <w:t>Simple table Magic Item</w:t>
            </w:r>
            <w:r w:rsidR="00302071">
              <w:rPr>
                <w:noProof/>
                <w:webHidden/>
              </w:rPr>
              <w:tab/>
            </w:r>
            <w:r w:rsidR="00302071">
              <w:rPr>
                <w:noProof/>
                <w:webHidden/>
              </w:rPr>
              <w:fldChar w:fldCharType="begin"/>
            </w:r>
            <w:r w:rsidR="00302071">
              <w:rPr>
                <w:noProof/>
                <w:webHidden/>
              </w:rPr>
              <w:instrText xml:space="preserve"> PAGEREF _Toc50747862 \h </w:instrText>
            </w:r>
            <w:r w:rsidR="00302071">
              <w:rPr>
                <w:noProof/>
                <w:webHidden/>
              </w:rPr>
            </w:r>
            <w:r w:rsidR="00302071">
              <w:rPr>
                <w:noProof/>
                <w:webHidden/>
              </w:rPr>
              <w:fldChar w:fldCharType="separate"/>
            </w:r>
            <w:r w:rsidR="00097E08">
              <w:rPr>
                <w:noProof/>
                <w:webHidden/>
              </w:rPr>
              <w:t>26</w:t>
            </w:r>
            <w:r w:rsidR="00302071">
              <w:rPr>
                <w:noProof/>
                <w:webHidden/>
              </w:rPr>
              <w:fldChar w:fldCharType="end"/>
            </w:r>
          </w:hyperlink>
        </w:p>
        <w:p w14:paraId="2BE14B52" w14:textId="2DBB495E" w:rsidR="00302071" w:rsidRDefault="00604303">
          <w:pPr>
            <w:pStyle w:val="23"/>
            <w:rPr>
              <w:rFonts w:eastAsiaTheme="minorEastAsia" w:cstheme="minorBidi"/>
              <w:bCs w:val="0"/>
              <w:noProof/>
              <w:sz w:val="22"/>
              <w:szCs w:val="22"/>
              <w:lang w:val="ru-RU" w:eastAsia="ru-RU"/>
            </w:rPr>
          </w:pPr>
          <w:hyperlink w:anchor="_Toc50747863" w:history="1">
            <w:r w:rsidR="00302071" w:rsidRPr="00B449FC">
              <w:rPr>
                <w:rStyle w:val="ad"/>
                <w:noProof/>
              </w:rPr>
              <w:t>Step-by-step guide to quick formatting Stat block</w:t>
            </w:r>
            <w:r w:rsidR="00302071">
              <w:rPr>
                <w:noProof/>
                <w:webHidden/>
              </w:rPr>
              <w:tab/>
            </w:r>
            <w:r w:rsidR="00302071">
              <w:rPr>
                <w:noProof/>
                <w:webHidden/>
              </w:rPr>
              <w:fldChar w:fldCharType="begin"/>
            </w:r>
            <w:r w:rsidR="00302071">
              <w:rPr>
                <w:noProof/>
                <w:webHidden/>
              </w:rPr>
              <w:instrText xml:space="preserve"> PAGEREF _Toc50747863 \h </w:instrText>
            </w:r>
            <w:r w:rsidR="00302071">
              <w:rPr>
                <w:noProof/>
                <w:webHidden/>
              </w:rPr>
            </w:r>
            <w:r w:rsidR="00302071">
              <w:rPr>
                <w:noProof/>
                <w:webHidden/>
              </w:rPr>
              <w:fldChar w:fldCharType="separate"/>
            </w:r>
            <w:r w:rsidR="00097E08">
              <w:rPr>
                <w:noProof/>
                <w:webHidden/>
              </w:rPr>
              <w:t>26</w:t>
            </w:r>
            <w:r w:rsidR="00302071">
              <w:rPr>
                <w:noProof/>
                <w:webHidden/>
              </w:rPr>
              <w:fldChar w:fldCharType="end"/>
            </w:r>
          </w:hyperlink>
        </w:p>
        <w:p w14:paraId="7D135D74" w14:textId="1567369B" w:rsidR="00302071" w:rsidRDefault="00604303">
          <w:pPr>
            <w:pStyle w:val="15"/>
            <w:rPr>
              <w:rFonts w:eastAsiaTheme="minorEastAsia" w:cstheme="minorBidi"/>
              <w:b w:val="0"/>
              <w:bCs w:val="0"/>
              <w:color w:val="auto"/>
              <w:sz w:val="22"/>
              <w:szCs w:val="22"/>
              <w:lang w:val="ru-RU" w:eastAsia="ru-RU"/>
            </w:rPr>
          </w:pPr>
          <w:hyperlink w:anchor="_Toc50747864" w:history="1">
            <w:r w:rsidR="00302071" w:rsidRPr="00B449FC">
              <w:rPr>
                <w:rStyle w:val="ad"/>
              </w:rPr>
              <w:t>Sidebars</w:t>
            </w:r>
            <w:r w:rsidR="00302071">
              <w:rPr>
                <w:webHidden/>
              </w:rPr>
              <w:tab/>
            </w:r>
            <w:r w:rsidR="00302071">
              <w:rPr>
                <w:webHidden/>
              </w:rPr>
              <w:fldChar w:fldCharType="begin"/>
            </w:r>
            <w:r w:rsidR="00302071">
              <w:rPr>
                <w:webHidden/>
              </w:rPr>
              <w:instrText xml:space="preserve"> PAGEREF _Toc50747864 \h </w:instrText>
            </w:r>
            <w:r w:rsidR="00302071">
              <w:rPr>
                <w:webHidden/>
              </w:rPr>
            </w:r>
            <w:r w:rsidR="00302071">
              <w:rPr>
                <w:webHidden/>
              </w:rPr>
              <w:fldChar w:fldCharType="separate"/>
            </w:r>
            <w:r w:rsidR="00097E08">
              <w:rPr>
                <w:webHidden/>
              </w:rPr>
              <w:t>27</w:t>
            </w:r>
            <w:r w:rsidR="00302071">
              <w:rPr>
                <w:webHidden/>
              </w:rPr>
              <w:fldChar w:fldCharType="end"/>
            </w:r>
          </w:hyperlink>
        </w:p>
        <w:p w14:paraId="6AF53515" w14:textId="17EE6874" w:rsidR="00302071" w:rsidRDefault="00604303">
          <w:pPr>
            <w:pStyle w:val="15"/>
            <w:rPr>
              <w:rFonts w:eastAsiaTheme="minorEastAsia" w:cstheme="minorBidi"/>
              <w:b w:val="0"/>
              <w:bCs w:val="0"/>
              <w:color w:val="auto"/>
              <w:sz w:val="22"/>
              <w:szCs w:val="22"/>
              <w:lang w:val="ru-RU" w:eastAsia="ru-RU"/>
            </w:rPr>
          </w:pPr>
          <w:hyperlink w:anchor="_Toc50747865" w:history="1">
            <w:r w:rsidR="00302071" w:rsidRPr="00B449FC">
              <w:rPr>
                <w:rStyle w:val="ad"/>
              </w:rPr>
              <w:t>Tables</w:t>
            </w:r>
            <w:r w:rsidR="00302071">
              <w:rPr>
                <w:webHidden/>
              </w:rPr>
              <w:tab/>
            </w:r>
            <w:r w:rsidR="00302071">
              <w:rPr>
                <w:webHidden/>
              </w:rPr>
              <w:fldChar w:fldCharType="begin"/>
            </w:r>
            <w:r w:rsidR="00302071">
              <w:rPr>
                <w:webHidden/>
              </w:rPr>
              <w:instrText xml:space="preserve"> PAGEREF _Toc50747865 \h </w:instrText>
            </w:r>
            <w:r w:rsidR="00302071">
              <w:rPr>
                <w:webHidden/>
              </w:rPr>
            </w:r>
            <w:r w:rsidR="00302071">
              <w:rPr>
                <w:webHidden/>
              </w:rPr>
              <w:fldChar w:fldCharType="separate"/>
            </w:r>
            <w:r w:rsidR="00097E08">
              <w:rPr>
                <w:webHidden/>
              </w:rPr>
              <w:t>36</w:t>
            </w:r>
            <w:r w:rsidR="00302071">
              <w:rPr>
                <w:webHidden/>
              </w:rPr>
              <w:fldChar w:fldCharType="end"/>
            </w:r>
          </w:hyperlink>
        </w:p>
        <w:p w14:paraId="5C024FE7" w14:textId="50FF89E1" w:rsidR="00302071" w:rsidRDefault="00604303">
          <w:pPr>
            <w:pStyle w:val="31"/>
            <w:rPr>
              <w:rFonts w:eastAsiaTheme="minorEastAsia" w:cstheme="minorBidi"/>
              <w:bCs w:val="0"/>
              <w:noProof/>
              <w:sz w:val="22"/>
              <w:szCs w:val="22"/>
              <w:lang w:val="ru-RU" w:eastAsia="ru-RU"/>
            </w:rPr>
          </w:pPr>
          <w:hyperlink w:anchor="_Toc50747866" w:history="1">
            <w:r w:rsidR="00302071" w:rsidRPr="00B449FC">
              <w:rPr>
                <w:rStyle w:val="ad"/>
                <w:noProof/>
              </w:rPr>
              <w:t>How to create Flowchart element?</w:t>
            </w:r>
            <w:r w:rsidR="00302071">
              <w:rPr>
                <w:noProof/>
                <w:webHidden/>
              </w:rPr>
              <w:tab/>
            </w:r>
            <w:r w:rsidR="00302071">
              <w:rPr>
                <w:noProof/>
                <w:webHidden/>
              </w:rPr>
              <w:fldChar w:fldCharType="begin"/>
            </w:r>
            <w:r w:rsidR="00302071">
              <w:rPr>
                <w:noProof/>
                <w:webHidden/>
              </w:rPr>
              <w:instrText xml:space="preserve"> PAGEREF _Toc50747866 \h </w:instrText>
            </w:r>
            <w:r w:rsidR="00302071">
              <w:rPr>
                <w:noProof/>
                <w:webHidden/>
              </w:rPr>
            </w:r>
            <w:r w:rsidR="00302071">
              <w:rPr>
                <w:noProof/>
                <w:webHidden/>
              </w:rPr>
              <w:fldChar w:fldCharType="separate"/>
            </w:r>
            <w:r w:rsidR="00097E08">
              <w:rPr>
                <w:noProof/>
                <w:webHidden/>
              </w:rPr>
              <w:t>43</w:t>
            </w:r>
            <w:r w:rsidR="00302071">
              <w:rPr>
                <w:noProof/>
                <w:webHidden/>
              </w:rPr>
              <w:fldChar w:fldCharType="end"/>
            </w:r>
          </w:hyperlink>
        </w:p>
        <w:p w14:paraId="5FC032B3" w14:textId="5F2F9CD9" w:rsidR="00302071" w:rsidRDefault="00604303">
          <w:pPr>
            <w:pStyle w:val="15"/>
            <w:rPr>
              <w:rFonts w:eastAsiaTheme="minorEastAsia" w:cstheme="minorBidi"/>
              <w:b w:val="0"/>
              <w:bCs w:val="0"/>
              <w:color w:val="auto"/>
              <w:sz w:val="22"/>
              <w:szCs w:val="22"/>
              <w:lang w:val="ru-RU" w:eastAsia="ru-RU"/>
            </w:rPr>
          </w:pPr>
          <w:hyperlink w:anchor="_Toc50747867" w:history="1">
            <w:r w:rsidR="00302071" w:rsidRPr="00B449FC">
              <w:rPr>
                <w:rStyle w:val="ad"/>
              </w:rPr>
              <w:t>Other Blocks</w:t>
            </w:r>
            <w:r w:rsidR="00302071">
              <w:rPr>
                <w:webHidden/>
              </w:rPr>
              <w:tab/>
            </w:r>
            <w:r w:rsidR="00302071">
              <w:rPr>
                <w:webHidden/>
              </w:rPr>
              <w:fldChar w:fldCharType="begin"/>
            </w:r>
            <w:r w:rsidR="00302071">
              <w:rPr>
                <w:webHidden/>
              </w:rPr>
              <w:instrText xml:space="preserve"> PAGEREF _Toc50747867 \h </w:instrText>
            </w:r>
            <w:r w:rsidR="00302071">
              <w:rPr>
                <w:webHidden/>
              </w:rPr>
            </w:r>
            <w:r w:rsidR="00302071">
              <w:rPr>
                <w:webHidden/>
              </w:rPr>
              <w:fldChar w:fldCharType="separate"/>
            </w:r>
            <w:r w:rsidR="00097E08">
              <w:rPr>
                <w:webHidden/>
              </w:rPr>
              <w:t>44</w:t>
            </w:r>
            <w:r w:rsidR="00302071">
              <w:rPr>
                <w:webHidden/>
              </w:rPr>
              <w:fldChar w:fldCharType="end"/>
            </w:r>
          </w:hyperlink>
        </w:p>
        <w:p w14:paraId="6B65D870" w14:textId="7CB03F53" w:rsidR="00302071" w:rsidRDefault="00604303">
          <w:pPr>
            <w:pStyle w:val="15"/>
            <w:rPr>
              <w:rFonts w:eastAsiaTheme="minorEastAsia" w:cstheme="minorBidi"/>
              <w:b w:val="0"/>
              <w:bCs w:val="0"/>
              <w:color w:val="auto"/>
              <w:sz w:val="22"/>
              <w:szCs w:val="22"/>
              <w:lang w:val="ru-RU" w:eastAsia="ru-RU"/>
            </w:rPr>
          </w:pPr>
          <w:hyperlink w:anchor="_Toc50747868" w:history="1">
            <w:r w:rsidR="00302071" w:rsidRPr="00B449FC">
              <w:rPr>
                <w:rStyle w:val="ad"/>
                <w:lang w:val="ru-RU"/>
              </w:rPr>
              <w:t xml:space="preserve">Использование возможностей </w:t>
            </w:r>
            <w:r w:rsidR="00302071" w:rsidRPr="00B449FC">
              <w:rPr>
                <w:rStyle w:val="ad"/>
              </w:rPr>
              <w:t>Microsoft</w:t>
            </w:r>
            <w:r w:rsidR="00302071" w:rsidRPr="00B449FC">
              <w:rPr>
                <w:rStyle w:val="ad"/>
                <w:lang w:val="ru-RU"/>
              </w:rPr>
              <w:t xml:space="preserve"> </w:t>
            </w:r>
            <w:r w:rsidR="00302071" w:rsidRPr="00B449FC">
              <w:rPr>
                <w:rStyle w:val="ad"/>
              </w:rPr>
              <w:t>Word</w:t>
            </w:r>
            <w:r w:rsidR="00302071">
              <w:rPr>
                <w:webHidden/>
              </w:rPr>
              <w:tab/>
            </w:r>
            <w:r w:rsidR="00302071">
              <w:rPr>
                <w:webHidden/>
              </w:rPr>
              <w:fldChar w:fldCharType="begin"/>
            </w:r>
            <w:r w:rsidR="00302071">
              <w:rPr>
                <w:webHidden/>
              </w:rPr>
              <w:instrText xml:space="preserve"> PAGEREF _Toc50747868 \h </w:instrText>
            </w:r>
            <w:r w:rsidR="00302071">
              <w:rPr>
                <w:webHidden/>
              </w:rPr>
            </w:r>
            <w:r w:rsidR="00302071">
              <w:rPr>
                <w:webHidden/>
              </w:rPr>
              <w:fldChar w:fldCharType="separate"/>
            </w:r>
            <w:r w:rsidR="00097E08">
              <w:rPr>
                <w:webHidden/>
              </w:rPr>
              <w:t>46</w:t>
            </w:r>
            <w:r w:rsidR="00302071">
              <w:rPr>
                <w:webHidden/>
              </w:rPr>
              <w:fldChar w:fldCharType="end"/>
            </w:r>
          </w:hyperlink>
        </w:p>
        <w:p w14:paraId="3D2D319B" w14:textId="418048ED" w:rsidR="00302071" w:rsidRDefault="00604303">
          <w:pPr>
            <w:pStyle w:val="15"/>
            <w:rPr>
              <w:rFonts w:eastAsiaTheme="minorEastAsia" w:cstheme="minorBidi"/>
              <w:b w:val="0"/>
              <w:bCs w:val="0"/>
              <w:color w:val="auto"/>
              <w:sz w:val="22"/>
              <w:szCs w:val="22"/>
              <w:lang w:val="ru-RU" w:eastAsia="ru-RU"/>
            </w:rPr>
          </w:pPr>
          <w:hyperlink w:anchor="_Toc50747869" w:history="1">
            <w:r w:rsidR="00302071" w:rsidRPr="00B449FC">
              <w:rPr>
                <w:rStyle w:val="ad"/>
              </w:rPr>
              <w:t>Race Example</w:t>
            </w:r>
            <w:r w:rsidR="00302071">
              <w:rPr>
                <w:webHidden/>
              </w:rPr>
              <w:tab/>
            </w:r>
            <w:r w:rsidR="00302071">
              <w:rPr>
                <w:webHidden/>
              </w:rPr>
              <w:fldChar w:fldCharType="begin"/>
            </w:r>
            <w:r w:rsidR="00302071">
              <w:rPr>
                <w:webHidden/>
              </w:rPr>
              <w:instrText xml:space="preserve"> PAGEREF _Toc50747869 \h </w:instrText>
            </w:r>
            <w:r w:rsidR="00302071">
              <w:rPr>
                <w:webHidden/>
              </w:rPr>
            </w:r>
            <w:r w:rsidR="00302071">
              <w:rPr>
                <w:webHidden/>
              </w:rPr>
              <w:fldChar w:fldCharType="separate"/>
            </w:r>
            <w:r w:rsidR="00097E08">
              <w:rPr>
                <w:webHidden/>
              </w:rPr>
              <w:t>47</w:t>
            </w:r>
            <w:r w:rsidR="00302071">
              <w:rPr>
                <w:webHidden/>
              </w:rPr>
              <w:fldChar w:fldCharType="end"/>
            </w:r>
          </w:hyperlink>
        </w:p>
        <w:p w14:paraId="09D4D6F6" w14:textId="017D1BE0" w:rsidR="00302071" w:rsidRDefault="00604303">
          <w:pPr>
            <w:pStyle w:val="15"/>
            <w:rPr>
              <w:rFonts w:eastAsiaTheme="minorEastAsia" w:cstheme="minorBidi"/>
              <w:b w:val="0"/>
              <w:bCs w:val="0"/>
              <w:color w:val="auto"/>
              <w:sz w:val="22"/>
              <w:szCs w:val="22"/>
              <w:lang w:val="ru-RU" w:eastAsia="ru-RU"/>
            </w:rPr>
          </w:pPr>
          <w:hyperlink w:anchor="_Toc50747870" w:history="1">
            <w:r w:rsidR="00302071" w:rsidRPr="00B449FC">
              <w:rPr>
                <w:rStyle w:val="ad"/>
              </w:rPr>
              <w:t>Background Example</w:t>
            </w:r>
            <w:r w:rsidR="00302071">
              <w:rPr>
                <w:webHidden/>
              </w:rPr>
              <w:tab/>
            </w:r>
            <w:r w:rsidR="00302071">
              <w:rPr>
                <w:webHidden/>
              </w:rPr>
              <w:fldChar w:fldCharType="begin"/>
            </w:r>
            <w:r w:rsidR="00302071">
              <w:rPr>
                <w:webHidden/>
              </w:rPr>
              <w:instrText xml:space="preserve"> PAGEREF _Toc50747870 \h </w:instrText>
            </w:r>
            <w:r w:rsidR="00302071">
              <w:rPr>
                <w:webHidden/>
              </w:rPr>
            </w:r>
            <w:r w:rsidR="00302071">
              <w:rPr>
                <w:webHidden/>
              </w:rPr>
              <w:fldChar w:fldCharType="separate"/>
            </w:r>
            <w:r w:rsidR="00097E08">
              <w:rPr>
                <w:webHidden/>
              </w:rPr>
              <w:t>49</w:t>
            </w:r>
            <w:r w:rsidR="00302071">
              <w:rPr>
                <w:webHidden/>
              </w:rPr>
              <w:fldChar w:fldCharType="end"/>
            </w:r>
          </w:hyperlink>
        </w:p>
        <w:p w14:paraId="45475211" w14:textId="07A1D3D6" w:rsidR="00302071" w:rsidRDefault="00604303">
          <w:pPr>
            <w:pStyle w:val="15"/>
            <w:rPr>
              <w:rFonts w:eastAsiaTheme="minorEastAsia" w:cstheme="minorBidi"/>
              <w:b w:val="0"/>
              <w:bCs w:val="0"/>
              <w:color w:val="auto"/>
              <w:sz w:val="22"/>
              <w:szCs w:val="22"/>
              <w:lang w:val="ru-RU" w:eastAsia="ru-RU"/>
            </w:rPr>
          </w:pPr>
          <w:hyperlink w:anchor="_Toc50747871" w:history="1">
            <w:r w:rsidR="00302071" w:rsidRPr="00B449FC">
              <w:rPr>
                <w:rStyle w:val="ad"/>
              </w:rPr>
              <w:t>Class Example</w:t>
            </w:r>
            <w:r w:rsidR="00302071">
              <w:rPr>
                <w:webHidden/>
              </w:rPr>
              <w:tab/>
            </w:r>
            <w:r w:rsidR="00302071">
              <w:rPr>
                <w:webHidden/>
              </w:rPr>
              <w:fldChar w:fldCharType="begin"/>
            </w:r>
            <w:r w:rsidR="00302071">
              <w:rPr>
                <w:webHidden/>
              </w:rPr>
              <w:instrText xml:space="preserve"> PAGEREF _Toc50747871 \h </w:instrText>
            </w:r>
            <w:r w:rsidR="00302071">
              <w:rPr>
                <w:webHidden/>
              </w:rPr>
            </w:r>
            <w:r w:rsidR="00302071">
              <w:rPr>
                <w:webHidden/>
              </w:rPr>
              <w:fldChar w:fldCharType="separate"/>
            </w:r>
            <w:r w:rsidR="00097E08">
              <w:rPr>
                <w:webHidden/>
              </w:rPr>
              <w:t>51</w:t>
            </w:r>
            <w:r w:rsidR="00302071">
              <w:rPr>
                <w:webHidden/>
              </w:rPr>
              <w:fldChar w:fldCharType="end"/>
            </w:r>
          </w:hyperlink>
        </w:p>
        <w:p w14:paraId="5C242094" w14:textId="033B9438" w:rsidR="00302071" w:rsidRDefault="00604303">
          <w:pPr>
            <w:pStyle w:val="15"/>
            <w:rPr>
              <w:rFonts w:eastAsiaTheme="minorEastAsia" w:cstheme="minorBidi"/>
              <w:b w:val="0"/>
              <w:bCs w:val="0"/>
              <w:color w:val="auto"/>
              <w:sz w:val="22"/>
              <w:szCs w:val="22"/>
              <w:lang w:val="ru-RU" w:eastAsia="ru-RU"/>
            </w:rPr>
          </w:pPr>
          <w:hyperlink w:anchor="_Toc50747872" w:history="1">
            <w:r w:rsidR="00302071" w:rsidRPr="00B449FC">
              <w:rPr>
                <w:rStyle w:val="ad"/>
                <w:lang w:val="ru-RU"/>
              </w:rPr>
              <w:t>Поддержка двух языков</w:t>
            </w:r>
            <w:r w:rsidR="00302071">
              <w:rPr>
                <w:webHidden/>
              </w:rPr>
              <w:tab/>
            </w:r>
            <w:r w:rsidR="00302071">
              <w:rPr>
                <w:webHidden/>
              </w:rPr>
              <w:fldChar w:fldCharType="begin"/>
            </w:r>
            <w:r w:rsidR="00302071">
              <w:rPr>
                <w:webHidden/>
              </w:rPr>
              <w:instrText xml:space="preserve"> PAGEREF _Toc50747872 \h </w:instrText>
            </w:r>
            <w:r w:rsidR="00302071">
              <w:rPr>
                <w:webHidden/>
              </w:rPr>
            </w:r>
            <w:r w:rsidR="00302071">
              <w:rPr>
                <w:webHidden/>
              </w:rPr>
              <w:fldChar w:fldCharType="separate"/>
            </w:r>
            <w:r w:rsidR="00097E08">
              <w:rPr>
                <w:webHidden/>
              </w:rPr>
              <w:t>54</w:t>
            </w:r>
            <w:r w:rsidR="00302071">
              <w:rPr>
                <w:webHidden/>
              </w:rPr>
              <w:fldChar w:fldCharType="end"/>
            </w:r>
          </w:hyperlink>
        </w:p>
        <w:p w14:paraId="7102B5C3" w14:textId="0439C541" w:rsidR="00302071" w:rsidRDefault="00604303">
          <w:pPr>
            <w:pStyle w:val="15"/>
            <w:rPr>
              <w:rFonts w:eastAsiaTheme="minorEastAsia" w:cstheme="minorBidi"/>
              <w:b w:val="0"/>
              <w:bCs w:val="0"/>
              <w:color w:val="auto"/>
              <w:sz w:val="22"/>
              <w:szCs w:val="22"/>
              <w:lang w:val="ru-RU" w:eastAsia="ru-RU"/>
            </w:rPr>
          </w:pPr>
          <w:hyperlink w:anchor="_Toc50747873" w:history="1">
            <w:r w:rsidR="00302071" w:rsidRPr="00B449FC">
              <w:rPr>
                <w:rStyle w:val="ad"/>
              </w:rPr>
              <w:t>Supplemental materials</w:t>
            </w:r>
            <w:r w:rsidR="00302071">
              <w:rPr>
                <w:webHidden/>
              </w:rPr>
              <w:tab/>
            </w:r>
            <w:r w:rsidR="00302071">
              <w:rPr>
                <w:webHidden/>
              </w:rPr>
              <w:fldChar w:fldCharType="begin"/>
            </w:r>
            <w:r w:rsidR="00302071">
              <w:rPr>
                <w:webHidden/>
              </w:rPr>
              <w:instrText xml:space="preserve"> PAGEREF _Toc50747873 \h </w:instrText>
            </w:r>
            <w:r w:rsidR="00302071">
              <w:rPr>
                <w:webHidden/>
              </w:rPr>
            </w:r>
            <w:r w:rsidR="00302071">
              <w:rPr>
                <w:webHidden/>
              </w:rPr>
              <w:fldChar w:fldCharType="separate"/>
            </w:r>
            <w:r w:rsidR="00097E08">
              <w:rPr>
                <w:webHidden/>
              </w:rPr>
              <w:t>55</w:t>
            </w:r>
            <w:r w:rsidR="00302071">
              <w:rPr>
                <w:webHidden/>
              </w:rPr>
              <w:fldChar w:fldCharType="end"/>
            </w:r>
          </w:hyperlink>
        </w:p>
        <w:p w14:paraId="1003FE8B" w14:textId="38994BBD" w:rsidR="00302071" w:rsidRDefault="00604303">
          <w:pPr>
            <w:pStyle w:val="15"/>
            <w:rPr>
              <w:rFonts w:eastAsiaTheme="minorEastAsia" w:cstheme="minorBidi"/>
              <w:b w:val="0"/>
              <w:bCs w:val="0"/>
              <w:color w:val="auto"/>
              <w:sz w:val="22"/>
              <w:szCs w:val="22"/>
              <w:lang w:val="ru-RU" w:eastAsia="ru-RU"/>
            </w:rPr>
          </w:pPr>
          <w:hyperlink w:anchor="_Toc50747874" w:history="1">
            <w:r w:rsidR="00302071" w:rsidRPr="00B449FC">
              <w:rPr>
                <w:rStyle w:val="ad"/>
              </w:rPr>
              <w:t>LEGAL</w:t>
            </w:r>
            <w:r w:rsidR="00302071">
              <w:rPr>
                <w:webHidden/>
              </w:rPr>
              <w:tab/>
            </w:r>
            <w:r w:rsidR="00302071">
              <w:rPr>
                <w:webHidden/>
              </w:rPr>
              <w:fldChar w:fldCharType="begin"/>
            </w:r>
            <w:r w:rsidR="00302071">
              <w:rPr>
                <w:webHidden/>
              </w:rPr>
              <w:instrText xml:space="preserve"> PAGEREF _Toc50747874 \h </w:instrText>
            </w:r>
            <w:r w:rsidR="00302071">
              <w:rPr>
                <w:webHidden/>
              </w:rPr>
            </w:r>
            <w:r w:rsidR="00302071">
              <w:rPr>
                <w:webHidden/>
              </w:rPr>
              <w:fldChar w:fldCharType="separate"/>
            </w:r>
            <w:r w:rsidR="00097E08">
              <w:rPr>
                <w:webHidden/>
              </w:rPr>
              <w:t>58</w:t>
            </w:r>
            <w:r w:rsidR="00302071">
              <w:rPr>
                <w:webHidden/>
              </w:rPr>
              <w:fldChar w:fldCharType="end"/>
            </w:r>
          </w:hyperlink>
        </w:p>
        <w:p w14:paraId="0448C1FD" w14:textId="23C0088F" w:rsidR="00302071" w:rsidRDefault="00604303">
          <w:pPr>
            <w:pStyle w:val="15"/>
            <w:rPr>
              <w:rFonts w:eastAsiaTheme="minorEastAsia" w:cstheme="minorBidi"/>
              <w:b w:val="0"/>
              <w:bCs w:val="0"/>
              <w:color w:val="auto"/>
              <w:sz w:val="22"/>
              <w:szCs w:val="22"/>
              <w:lang w:val="ru-RU" w:eastAsia="ru-RU"/>
            </w:rPr>
          </w:pPr>
          <w:hyperlink w:anchor="_Toc50747875" w:history="1">
            <w:r w:rsidR="00302071" w:rsidRPr="00B449FC">
              <w:rPr>
                <w:rStyle w:val="ad"/>
              </w:rPr>
              <w:t>Киборги и Чародеи</w:t>
            </w:r>
            <w:r w:rsidR="00302071">
              <w:rPr>
                <w:webHidden/>
              </w:rPr>
              <w:tab/>
            </w:r>
            <w:r w:rsidR="00302071">
              <w:rPr>
                <w:webHidden/>
              </w:rPr>
              <w:fldChar w:fldCharType="begin"/>
            </w:r>
            <w:r w:rsidR="00302071">
              <w:rPr>
                <w:webHidden/>
              </w:rPr>
              <w:instrText xml:space="preserve"> PAGEREF _Toc50747875 \h </w:instrText>
            </w:r>
            <w:r w:rsidR="00302071">
              <w:rPr>
                <w:webHidden/>
              </w:rPr>
            </w:r>
            <w:r w:rsidR="00302071">
              <w:rPr>
                <w:webHidden/>
              </w:rPr>
              <w:fldChar w:fldCharType="separate"/>
            </w:r>
            <w:r w:rsidR="00097E08">
              <w:rPr>
                <w:webHidden/>
              </w:rPr>
              <w:t>58</w:t>
            </w:r>
            <w:r w:rsidR="00302071">
              <w:rPr>
                <w:webHidden/>
              </w:rPr>
              <w:fldChar w:fldCharType="end"/>
            </w:r>
          </w:hyperlink>
        </w:p>
        <w:p w14:paraId="7646AFD1" w14:textId="5933D3F4" w:rsidR="00302071" w:rsidRDefault="00604303">
          <w:pPr>
            <w:pStyle w:val="15"/>
            <w:rPr>
              <w:rFonts w:eastAsiaTheme="minorEastAsia" w:cstheme="minorBidi"/>
              <w:b w:val="0"/>
              <w:bCs w:val="0"/>
              <w:color w:val="auto"/>
              <w:sz w:val="22"/>
              <w:szCs w:val="22"/>
              <w:lang w:val="ru-RU" w:eastAsia="ru-RU"/>
            </w:rPr>
          </w:pPr>
          <w:hyperlink w:anchor="_Toc50747876" w:history="1">
            <w:r w:rsidR="00302071" w:rsidRPr="00B449FC">
              <w:rPr>
                <w:rStyle w:val="ad"/>
              </w:rPr>
              <w:t>HOT KEYS</w:t>
            </w:r>
            <w:r w:rsidR="00302071">
              <w:rPr>
                <w:webHidden/>
              </w:rPr>
              <w:tab/>
            </w:r>
            <w:r w:rsidR="00302071">
              <w:rPr>
                <w:webHidden/>
              </w:rPr>
              <w:fldChar w:fldCharType="begin"/>
            </w:r>
            <w:r w:rsidR="00302071">
              <w:rPr>
                <w:webHidden/>
              </w:rPr>
              <w:instrText xml:space="preserve"> PAGEREF _Toc50747876 \h </w:instrText>
            </w:r>
            <w:r w:rsidR="00302071">
              <w:rPr>
                <w:webHidden/>
              </w:rPr>
            </w:r>
            <w:r w:rsidR="00302071">
              <w:rPr>
                <w:webHidden/>
              </w:rPr>
              <w:fldChar w:fldCharType="separate"/>
            </w:r>
            <w:r w:rsidR="00097E08">
              <w:rPr>
                <w:webHidden/>
              </w:rPr>
              <w:t>59</w:t>
            </w:r>
            <w:r w:rsidR="00302071">
              <w:rPr>
                <w:webHidden/>
              </w:rPr>
              <w:fldChar w:fldCharType="end"/>
            </w:r>
          </w:hyperlink>
        </w:p>
        <w:p w14:paraId="10D3EBE0" w14:textId="0FD578DA" w:rsidR="00302071" w:rsidRDefault="00604303">
          <w:pPr>
            <w:pStyle w:val="15"/>
            <w:rPr>
              <w:rFonts w:eastAsiaTheme="minorEastAsia" w:cstheme="minorBidi"/>
              <w:b w:val="0"/>
              <w:bCs w:val="0"/>
              <w:color w:val="auto"/>
              <w:sz w:val="22"/>
              <w:szCs w:val="22"/>
              <w:lang w:val="ru-RU" w:eastAsia="ru-RU"/>
            </w:rPr>
          </w:pPr>
          <w:hyperlink w:anchor="_Toc50747877" w:history="1">
            <w:r w:rsidR="00302071" w:rsidRPr="00B449FC">
              <w:rPr>
                <w:rStyle w:val="ad"/>
              </w:rPr>
              <w:t>****</w:t>
            </w:r>
            <w:r w:rsidR="00302071">
              <w:rPr>
                <w:webHidden/>
              </w:rPr>
              <w:tab/>
            </w:r>
            <w:r w:rsidR="00302071">
              <w:rPr>
                <w:webHidden/>
              </w:rPr>
              <w:fldChar w:fldCharType="begin"/>
            </w:r>
            <w:r w:rsidR="00302071">
              <w:rPr>
                <w:webHidden/>
              </w:rPr>
              <w:instrText xml:space="preserve"> PAGEREF _Toc50747877 \h </w:instrText>
            </w:r>
            <w:r w:rsidR="00302071">
              <w:rPr>
                <w:webHidden/>
              </w:rPr>
            </w:r>
            <w:r w:rsidR="00302071">
              <w:rPr>
                <w:webHidden/>
              </w:rPr>
              <w:fldChar w:fldCharType="separate"/>
            </w:r>
            <w:r w:rsidR="00097E08">
              <w:rPr>
                <w:webHidden/>
              </w:rPr>
              <w:t>61</w:t>
            </w:r>
            <w:r w:rsidR="00302071">
              <w:rPr>
                <w:webHidden/>
              </w:rPr>
              <w:fldChar w:fldCharType="end"/>
            </w:r>
          </w:hyperlink>
        </w:p>
        <w:p w14:paraId="2B80E5D2" w14:textId="2D0CA919" w:rsidR="003F3237" w:rsidRDefault="003F3237" w:rsidP="00F36001">
          <w:pPr>
            <w:pStyle w:val="BasicText"/>
          </w:pPr>
          <w:r>
            <w:rPr>
              <w:b/>
              <w:lang w:val="uk-UA"/>
            </w:rPr>
            <w:fldChar w:fldCharType="end"/>
          </w:r>
        </w:p>
      </w:sdtContent>
    </w:sdt>
    <w:p w14:paraId="0AFD769E" w14:textId="77777777" w:rsidR="0095780B" w:rsidRPr="00677420" w:rsidRDefault="0095780B" w:rsidP="00F36001">
      <w:pPr>
        <w:pStyle w:val="BasicText"/>
      </w:pPr>
      <w:r>
        <w:br w:type="page"/>
      </w:r>
    </w:p>
    <w:p w14:paraId="7817150A" w14:textId="660567A3" w:rsidR="007A6E2C" w:rsidRDefault="00E8248F" w:rsidP="00F36001">
      <w:pPr>
        <w:pStyle w:val="Heading1ToC"/>
      </w:pPr>
      <w:bookmarkStart w:id="1" w:name="_Toc50747833"/>
      <w:r>
        <w:lastRenderedPageBreak/>
        <w:t xml:space="preserve">Visual </w:t>
      </w:r>
      <w:r w:rsidR="00A60122">
        <w:t xml:space="preserve">Examples of </w:t>
      </w:r>
      <w:r w:rsidR="007A6E2C" w:rsidRPr="00362A89">
        <w:t>Styles</w:t>
      </w:r>
      <w:bookmarkEnd w:id="1"/>
    </w:p>
    <w:p w14:paraId="288F0902" w14:textId="77777777" w:rsidR="00A12EDD" w:rsidRDefault="00A12EDD" w:rsidP="00F36001">
      <w:pPr>
        <w:pStyle w:val="Epigraph1"/>
      </w:pPr>
      <w:r w:rsidRPr="003F3237">
        <w:t>Epigraph. Used for epigraphs and vignettes. Don</w:t>
      </w:r>
      <w:r w:rsidRPr="00245303">
        <w:t>’</w:t>
      </w:r>
      <w:r w:rsidRPr="003F3237">
        <w:t>t enclose the epigraph with quotes. If an attribution is included, format it as follows.</w:t>
      </w:r>
    </w:p>
    <w:p w14:paraId="12596C9E" w14:textId="77777777" w:rsidR="003E522F" w:rsidRPr="003E522F" w:rsidRDefault="003E522F" w:rsidP="00F36001">
      <w:pPr>
        <w:pStyle w:val="Epigraph2"/>
      </w:pPr>
      <w:r>
        <w:t>Epigraph 2</w:t>
      </w:r>
    </w:p>
    <w:p w14:paraId="0BA8A98A" w14:textId="77777777" w:rsidR="00A12EDD" w:rsidRPr="00401B5F" w:rsidRDefault="00A12EDD" w:rsidP="00F36001">
      <w:pPr>
        <w:pStyle w:val="EpigraphSource"/>
        <w:rPr>
          <w:lang w:val="ru-RU"/>
        </w:rPr>
      </w:pPr>
      <w:r w:rsidRPr="00663B4A">
        <w:rPr>
          <w:lang w:val="ru-RU"/>
        </w:rPr>
        <w:t>—</w:t>
      </w:r>
      <w:r w:rsidRPr="00FA1818">
        <w:t>Author</w:t>
      </w:r>
      <w:r w:rsidRPr="00401B5F">
        <w:rPr>
          <w:lang w:val="ru-RU"/>
        </w:rPr>
        <w:t xml:space="preserve">, </w:t>
      </w:r>
      <w:r w:rsidRPr="00362A89">
        <w:t>Source</w:t>
      </w:r>
    </w:p>
    <w:p w14:paraId="607CD930" w14:textId="0496743A" w:rsidR="001F1945" w:rsidRPr="00401B5F" w:rsidRDefault="001F1945" w:rsidP="00F36001">
      <w:pPr>
        <w:pStyle w:val="Headline2"/>
        <w:rPr>
          <w:lang w:val="ru-RU"/>
        </w:rPr>
      </w:pPr>
      <w:bookmarkStart w:id="2" w:name="_Toc42419364"/>
      <w:bookmarkStart w:id="3" w:name="_Toc42419432"/>
      <w:bookmarkStart w:id="4" w:name="_Toc42420350"/>
      <w:bookmarkStart w:id="5" w:name="_Toc46331345"/>
      <w:bookmarkStart w:id="6" w:name="_Toc46332668"/>
      <w:bookmarkStart w:id="7" w:name="_Toc46338510"/>
      <w:bookmarkStart w:id="8" w:name="_Toc47611298"/>
      <w:r>
        <w:t>Title</w:t>
      </w:r>
      <w:r w:rsidRPr="00401B5F">
        <w:rPr>
          <w:lang w:val="ru-RU"/>
        </w:rPr>
        <w:t xml:space="preserve"> </w:t>
      </w:r>
      <w:r>
        <w:t>page</w:t>
      </w:r>
      <w:bookmarkEnd w:id="2"/>
      <w:bookmarkEnd w:id="3"/>
      <w:bookmarkEnd w:id="4"/>
      <w:bookmarkEnd w:id="5"/>
      <w:bookmarkEnd w:id="6"/>
      <w:bookmarkEnd w:id="7"/>
      <w:bookmarkEnd w:id="8"/>
    </w:p>
    <w:p w14:paraId="05F004A2" w14:textId="604ED0C8" w:rsidR="00425CAE" w:rsidRPr="00401B5F" w:rsidRDefault="00425CAE" w:rsidP="00F36001">
      <w:pPr>
        <w:pStyle w:val="BasicTextParagraph1"/>
        <w:rPr>
          <w:lang w:val="ru-RU"/>
        </w:rPr>
      </w:pPr>
    </w:p>
    <w:p w14:paraId="4AAC6724" w14:textId="176A685F" w:rsidR="00425CAE" w:rsidRPr="00425CAE" w:rsidRDefault="00425CAE" w:rsidP="00F36001">
      <w:pPr>
        <w:pStyle w:val="BoxedtextV1"/>
        <w:rPr>
          <w:lang w:val="ru-RU"/>
        </w:rPr>
      </w:pPr>
      <w:r w:rsidRPr="00663B4A">
        <w:rPr>
          <w:lang w:val="ru-RU"/>
        </w:rPr>
        <w:t>Это</w:t>
      </w:r>
      <w:r>
        <w:rPr>
          <w:lang w:val="ru-RU"/>
        </w:rPr>
        <w:t xml:space="preserve"> </w:t>
      </w:r>
      <w:r w:rsidRPr="00663B4A">
        <w:rPr>
          <w:lang w:val="ru-RU"/>
        </w:rPr>
        <w:t>стили</w:t>
      </w:r>
      <w:r>
        <w:rPr>
          <w:lang w:val="ru-RU"/>
        </w:rPr>
        <w:t xml:space="preserve"> </w:t>
      </w:r>
      <w:r w:rsidRPr="00663B4A">
        <w:rPr>
          <w:lang w:val="ru-RU"/>
        </w:rPr>
        <w:t>используемые</w:t>
      </w:r>
      <w:r>
        <w:rPr>
          <w:lang w:val="ru-RU"/>
        </w:rPr>
        <w:t xml:space="preserve"> </w:t>
      </w:r>
      <w:r w:rsidRPr="00663B4A">
        <w:rPr>
          <w:lang w:val="ru-RU"/>
        </w:rPr>
        <w:t>на</w:t>
      </w:r>
      <w:r>
        <w:rPr>
          <w:lang w:val="ru-RU"/>
        </w:rPr>
        <w:t xml:space="preserve"> </w:t>
      </w:r>
      <w:r w:rsidRPr="00663B4A">
        <w:rPr>
          <w:lang w:val="ru-RU"/>
        </w:rPr>
        <w:t>титульной</w:t>
      </w:r>
      <w:r>
        <w:rPr>
          <w:lang w:val="ru-RU"/>
        </w:rPr>
        <w:t xml:space="preserve"> </w:t>
      </w:r>
      <w:r w:rsidRPr="00663B4A">
        <w:rPr>
          <w:lang w:val="ru-RU"/>
        </w:rPr>
        <w:t>и</w:t>
      </w:r>
      <w:r>
        <w:rPr>
          <w:lang w:val="ru-RU"/>
        </w:rPr>
        <w:t xml:space="preserve"> </w:t>
      </w:r>
      <w:r w:rsidRPr="00663B4A">
        <w:rPr>
          <w:lang w:val="ru-RU"/>
        </w:rPr>
        <w:t>задней</w:t>
      </w:r>
      <w:r>
        <w:rPr>
          <w:lang w:val="ru-RU"/>
        </w:rPr>
        <w:t xml:space="preserve"> </w:t>
      </w:r>
      <w:r w:rsidRPr="00663B4A">
        <w:rPr>
          <w:lang w:val="ru-RU"/>
        </w:rPr>
        <w:t>страницах</w:t>
      </w:r>
      <w:r>
        <w:rPr>
          <w:lang w:val="ru-RU"/>
        </w:rPr>
        <w:t xml:space="preserve"> (</w:t>
      </w:r>
      <w:r w:rsidRPr="00663B4A">
        <w:rPr>
          <w:lang w:val="ru-RU"/>
        </w:rPr>
        <w:t>обложках</w:t>
      </w:r>
      <w:r>
        <w:rPr>
          <w:lang w:val="ru-RU"/>
        </w:rPr>
        <w:t>).</w:t>
      </w:r>
    </w:p>
    <w:p w14:paraId="265916E2" w14:textId="77777777" w:rsidR="00425CAE" w:rsidRPr="00425CAE" w:rsidRDefault="00425CAE" w:rsidP="00F36001">
      <w:pPr>
        <w:pStyle w:val="BasicTextParagraph2"/>
        <w:rPr>
          <w:lang w:val="ru-RU"/>
        </w:rPr>
      </w:pPr>
    </w:p>
    <w:tbl>
      <w:tblPr>
        <w:tblW w:w="4860" w:type="dxa"/>
        <w:shd w:val="clear" w:color="auto" w:fill="000000" w:themeFill="text1"/>
        <w:tblLook w:val="04A0" w:firstRow="1" w:lastRow="0" w:firstColumn="1" w:lastColumn="0" w:noHBand="0" w:noVBand="1"/>
      </w:tblPr>
      <w:tblGrid>
        <w:gridCol w:w="4860"/>
      </w:tblGrid>
      <w:tr w:rsidR="00BF3414" w14:paraId="348753C9" w14:textId="77777777" w:rsidTr="001A5472">
        <w:tc>
          <w:tcPr>
            <w:tcW w:w="4860" w:type="dxa"/>
            <w:shd w:val="clear" w:color="auto" w:fill="000000" w:themeFill="text1"/>
          </w:tcPr>
          <w:p w14:paraId="30A50046" w14:textId="77777777" w:rsidR="00BF3414" w:rsidRDefault="00BF3414" w:rsidP="00F36001">
            <w:pPr>
              <w:pStyle w:val="DocumentAuthor"/>
            </w:pPr>
            <w:r w:rsidRPr="007D1C72">
              <w:t>Author</w:t>
            </w:r>
          </w:p>
          <w:p w14:paraId="45083E3E" w14:textId="77777777" w:rsidR="00394275" w:rsidRPr="007535E3" w:rsidRDefault="00394275" w:rsidP="00F36001">
            <w:pPr>
              <w:pStyle w:val="BoxedTextNotes"/>
            </w:pPr>
            <w:r w:rsidRPr="00394275">
              <w:t>Used for the Author name on the cover</w:t>
            </w:r>
          </w:p>
          <w:p w14:paraId="6848AEEE" w14:textId="77777777" w:rsidR="00BF3414" w:rsidRPr="004F582E" w:rsidRDefault="00BF3414" w:rsidP="00302071">
            <w:pPr>
              <w:pStyle w:val="DocumentTitle"/>
            </w:pPr>
            <w:r w:rsidRPr="004F582E">
              <w:t>Title</w:t>
            </w:r>
          </w:p>
          <w:p w14:paraId="476BDB91" w14:textId="77777777" w:rsidR="005F27EE" w:rsidRPr="005F27EE" w:rsidRDefault="00A637CD" w:rsidP="00F36001">
            <w:pPr>
              <w:pStyle w:val="DocumentSubtitle"/>
              <w:rPr>
                <w:rStyle w:val="16"/>
              </w:rPr>
            </w:pPr>
            <w:r>
              <w:rPr>
                <w:rStyle w:val="16"/>
              </w:rPr>
              <w:t xml:space="preserve">Title </w:t>
            </w:r>
            <w:r w:rsidR="005F27EE" w:rsidRPr="005F27EE">
              <w:rPr>
                <w:rStyle w:val="16"/>
              </w:rPr>
              <w:t>Subtitle</w:t>
            </w:r>
          </w:p>
          <w:p w14:paraId="0FD3343A" w14:textId="77777777" w:rsidR="00BF3414" w:rsidRDefault="00BF3414" w:rsidP="00F36001"/>
        </w:tc>
      </w:tr>
    </w:tbl>
    <w:p w14:paraId="46A62122" w14:textId="77777777" w:rsidR="00C501F7" w:rsidRPr="00C05F0E" w:rsidRDefault="008601BA" w:rsidP="00302071">
      <w:pPr>
        <w:pStyle w:val="DocumentBookTitle"/>
        <w:shd w:val="clear" w:color="auto" w:fill="000000" w:themeFill="text1"/>
        <w:rPr>
          <w:rStyle w:val="af"/>
        </w:rPr>
      </w:pPr>
      <w:r w:rsidRPr="00C05F0E">
        <w:t>Book</w:t>
      </w:r>
      <w:r w:rsidR="00C501F7" w:rsidRPr="00C05F0E">
        <w:t xml:space="preserve"> Title</w:t>
      </w:r>
    </w:p>
    <w:p w14:paraId="6E51EA65" w14:textId="77777777" w:rsidR="00C501F7" w:rsidRPr="00C05F0E" w:rsidRDefault="008601BA" w:rsidP="00302071">
      <w:pPr>
        <w:pStyle w:val="DocumentBookSubtitle"/>
        <w:shd w:val="clear" w:color="auto" w:fill="000000" w:themeFill="text1"/>
      </w:pPr>
      <w:r w:rsidRPr="00C05F0E">
        <w:t xml:space="preserve">Book </w:t>
      </w:r>
      <w:r w:rsidR="00C501F7" w:rsidRPr="00C05F0E">
        <w:t>Subtitle</w:t>
      </w:r>
    </w:p>
    <w:p w14:paraId="579A04C0" w14:textId="77777777" w:rsidR="00563F53" w:rsidRDefault="008601BA" w:rsidP="00D30284">
      <w:pPr>
        <w:pStyle w:val="DocumentBookCode"/>
      </w:pPr>
      <w:r>
        <w:t xml:space="preserve">Book </w:t>
      </w:r>
      <w:r w:rsidR="00563F53">
        <w:t>Code</w:t>
      </w:r>
    </w:p>
    <w:p w14:paraId="4AB50E7E" w14:textId="77777777" w:rsidR="00563F53" w:rsidRPr="00824EDB" w:rsidRDefault="008601BA" w:rsidP="004645BB">
      <w:pPr>
        <w:pStyle w:val="DocumentBookDesigner"/>
      </w:pPr>
      <w:r w:rsidRPr="004645BB">
        <w:t>Book</w:t>
      </w:r>
      <w:r>
        <w:t xml:space="preserve"> </w:t>
      </w:r>
      <w:r w:rsidR="00563F53" w:rsidRPr="00824EDB">
        <w:t>Designer</w:t>
      </w:r>
    </w:p>
    <w:p w14:paraId="1EF9E253" w14:textId="77777777" w:rsidR="00563F53" w:rsidRDefault="008601BA" w:rsidP="00563F53">
      <w:pPr>
        <w:pStyle w:val="DocumentBookAdventureLevel"/>
      </w:pPr>
      <w:r>
        <w:t>Book a</w:t>
      </w:r>
      <w:r w:rsidR="00563F53">
        <w:t>dventure Level</w:t>
      </w:r>
    </w:p>
    <w:p w14:paraId="736C48DD" w14:textId="77777777" w:rsidR="00563F53" w:rsidRDefault="008601BA" w:rsidP="008C68A9">
      <w:pPr>
        <w:pStyle w:val="DocumentBookAuthorName"/>
      </w:pPr>
      <w:r>
        <w:t>Book a</w:t>
      </w:r>
      <w:r w:rsidR="00563F53">
        <w:t>uthor Name</w:t>
      </w:r>
    </w:p>
    <w:p w14:paraId="1C3447C4" w14:textId="77777777" w:rsidR="000F14C0" w:rsidRDefault="000F14C0" w:rsidP="008C68A9">
      <w:pPr>
        <w:pStyle w:val="DocumentBookAuthorName"/>
      </w:pPr>
    </w:p>
    <w:tbl>
      <w:tblPr>
        <w:tblW w:w="4860" w:type="dxa"/>
        <w:tblLook w:val="04A0" w:firstRow="1" w:lastRow="0" w:firstColumn="1" w:lastColumn="0" w:noHBand="0" w:noVBand="1"/>
      </w:tblPr>
      <w:tblGrid>
        <w:gridCol w:w="4860"/>
      </w:tblGrid>
      <w:tr w:rsidR="00141DCA" w14:paraId="52485402" w14:textId="77777777" w:rsidTr="001A5472">
        <w:tc>
          <w:tcPr>
            <w:tcW w:w="4860" w:type="dxa"/>
            <w:shd w:val="clear" w:color="auto" w:fill="000000" w:themeFill="text1"/>
          </w:tcPr>
          <w:p w14:paraId="1CB1D8E3" w14:textId="77777777" w:rsidR="00141DCA" w:rsidRPr="00232A46" w:rsidRDefault="00141DCA" w:rsidP="00F36001">
            <w:pPr>
              <w:pStyle w:val="DocumentBackTitle"/>
            </w:pPr>
            <w:r>
              <w:t>Book Back Title</w:t>
            </w:r>
          </w:p>
          <w:p w14:paraId="6DDA3628" w14:textId="77777777" w:rsidR="00141DCA" w:rsidRDefault="00141DCA" w:rsidP="00F36001">
            <w:pPr>
              <w:pStyle w:val="DocumentBackText"/>
            </w:pPr>
            <w:r>
              <w:t>Book Back Text</w:t>
            </w:r>
          </w:p>
          <w:p w14:paraId="675C977D" w14:textId="77777777" w:rsidR="00BA6812" w:rsidRDefault="00BA6812" w:rsidP="00F36001">
            <w:pPr>
              <w:pStyle w:val="DocumentBookTagline"/>
            </w:pPr>
            <w:r>
              <w:t>Book Tagline</w:t>
            </w:r>
          </w:p>
          <w:p w14:paraId="662C7318" w14:textId="77777777" w:rsidR="00BA6812" w:rsidRDefault="00BA6812" w:rsidP="00F36001">
            <w:pPr>
              <w:pStyle w:val="DocumentBackText"/>
            </w:pPr>
          </w:p>
        </w:tc>
      </w:tr>
    </w:tbl>
    <w:p w14:paraId="3BCBA6F8" w14:textId="77777777" w:rsidR="00FF55C7" w:rsidRPr="001F1945" w:rsidRDefault="00FF55C7" w:rsidP="00F36001">
      <w:pPr>
        <w:pStyle w:val="Headline2"/>
      </w:pPr>
      <w:bookmarkStart w:id="9" w:name="_Toc42419365"/>
      <w:bookmarkStart w:id="10" w:name="_Toc42419433"/>
      <w:bookmarkStart w:id="11" w:name="_Toc42420351"/>
      <w:bookmarkStart w:id="12" w:name="_Toc46331346"/>
      <w:bookmarkStart w:id="13" w:name="_Toc46332669"/>
      <w:bookmarkStart w:id="14" w:name="_Toc46338511"/>
      <w:bookmarkStart w:id="15" w:name="_Toc47611299"/>
      <w:r>
        <w:t>Paragraph Styles</w:t>
      </w:r>
      <w:bookmarkEnd w:id="9"/>
      <w:bookmarkEnd w:id="10"/>
      <w:bookmarkEnd w:id="11"/>
      <w:bookmarkEnd w:id="12"/>
      <w:bookmarkEnd w:id="13"/>
      <w:bookmarkEnd w:id="14"/>
      <w:bookmarkEnd w:id="15"/>
    </w:p>
    <w:p w14:paraId="0ED1548F" w14:textId="77777777" w:rsidR="001F1945" w:rsidRDefault="001F1945" w:rsidP="00F36001">
      <w:pPr>
        <w:pStyle w:val="Headline2"/>
      </w:pPr>
      <w:bookmarkStart w:id="16" w:name="_Toc42419366"/>
      <w:bookmarkStart w:id="17" w:name="_Toc42419434"/>
      <w:bookmarkStart w:id="18" w:name="_Toc42420352"/>
      <w:bookmarkStart w:id="19" w:name="_Toc46331347"/>
      <w:bookmarkStart w:id="20" w:name="_Toc46332670"/>
      <w:bookmarkStart w:id="21" w:name="_Toc46338512"/>
      <w:bookmarkStart w:id="22" w:name="_Toc47611300"/>
      <w:r>
        <w:t>Headings</w:t>
      </w:r>
      <w:bookmarkEnd w:id="16"/>
      <w:bookmarkEnd w:id="17"/>
      <w:bookmarkEnd w:id="18"/>
      <w:bookmarkEnd w:id="19"/>
      <w:bookmarkEnd w:id="20"/>
      <w:bookmarkEnd w:id="21"/>
      <w:bookmarkEnd w:id="22"/>
    </w:p>
    <w:p w14:paraId="00E00937" w14:textId="600551F4" w:rsidR="00425CAE" w:rsidRPr="00425CAE" w:rsidRDefault="00425CAE" w:rsidP="00F36001">
      <w:pPr>
        <w:pStyle w:val="BoxedtextV1"/>
        <w:rPr>
          <w:lang w:val="ru-RU"/>
        </w:rPr>
      </w:pPr>
      <w:bookmarkStart w:id="23" w:name="_Toc42419367"/>
      <w:bookmarkStart w:id="24" w:name="_Toc42419435"/>
      <w:bookmarkStart w:id="25" w:name="_Toc42420353"/>
      <w:bookmarkStart w:id="26" w:name="_Toc46331348"/>
      <w:bookmarkStart w:id="27" w:name="_Toc46332671"/>
      <w:bookmarkStart w:id="28" w:name="_Toc46338513"/>
      <w:bookmarkStart w:id="29" w:name="_Toc47611301"/>
      <w:bookmarkStart w:id="30" w:name="_Toc47611701"/>
      <w:bookmarkStart w:id="31" w:name="_Toc48307887"/>
      <w:r w:rsidRPr="00663B4A">
        <w:rPr>
          <w:lang w:val="ru-RU"/>
        </w:rPr>
        <w:t>Стили</w:t>
      </w:r>
      <w:r>
        <w:rPr>
          <w:lang w:val="ru-RU"/>
        </w:rPr>
        <w:t xml:space="preserve"> </w:t>
      </w:r>
      <w:r w:rsidRPr="00663B4A">
        <w:rPr>
          <w:lang w:val="ru-RU"/>
        </w:rPr>
        <w:t>заголовков</w:t>
      </w:r>
      <w:r>
        <w:rPr>
          <w:lang w:val="ru-RU"/>
        </w:rPr>
        <w:t xml:space="preserve"> </w:t>
      </w:r>
      <w:r w:rsidRPr="00663B4A">
        <w:rPr>
          <w:lang w:val="ru-RU"/>
        </w:rPr>
        <w:t>без</w:t>
      </w:r>
      <w:r>
        <w:rPr>
          <w:lang w:val="ru-RU"/>
        </w:rPr>
        <w:t xml:space="preserve"> </w:t>
      </w:r>
      <w:r w:rsidRPr="00663B4A">
        <w:rPr>
          <w:lang w:val="ru-RU"/>
        </w:rPr>
        <w:t>указания</w:t>
      </w:r>
      <w:r>
        <w:rPr>
          <w:lang w:val="ru-RU"/>
        </w:rPr>
        <w:t xml:space="preserve"> </w:t>
      </w:r>
      <w:r w:rsidRPr="00663B4A">
        <w:rPr>
          <w:lang w:val="ru-RU"/>
        </w:rPr>
        <w:t>Уровня</w:t>
      </w:r>
      <w:r>
        <w:rPr>
          <w:lang w:val="ru-RU"/>
        </w:rPr>
        <w:t xml:space="preserve"> </w:t>
      </w:r>
      <w:r w:rsidRPr="00663B4A">
        <w:rPr>
          <w:lang w:val="ru-RU"/>
        </w:rPr>
        <w:t>–</w:t>
      </w:r>
      <w:r>
        <w:rPr>
          <w:lang w:val="ru-RU"/>
        </w:rPr>
        <w:t xml:space="preserve"> </w:t>
      </w:r>
      <w:r w:rsidRPr="00663B4A">
        <w:rPr>
          <w:lang w:val="ru-RU"/>
        </w:rPr>
        <w:t>Заголовок</w:t>
      </w:r>
      <w:r>
        <w:rPr>
          <w:lang w:val="ru-RU"/>
        </w:rPr>
        <w:t xml:space="preserve"> </w:t>
      </w:r>
      <w:r w:rsidRPr="00663B4A">
        <w:rPr>
          <w:lang w:val="ru-RU"/>
        </w:rPr>
        <w:t>Главы</w:t>
      </w:r>
      <w:r>
        <w:rPr>
          <w:lang w:val="ru-RU"/>
        </w:rPr>
        <w:t xml:space="preserve">, </w:t>
      </w:r>
      <w:r w:rsidRPr="00663B4A">
        <w:rPr>
          <w:lang w:val="ru-RU"/>
        </w:rPr>
        <w:t>Заголовок</w:t>
      </w:r>
      <w:r>
        <w:rPr>
          <w:lang w:val="ru-RU"/>
        </w:rPr>
        <w:t xml:space="preserve"> </w:t>
      </w:r>
      <w:r w:rsidRPr="00663B4A">
        <w:rPr>
          <w:lang w:val="ru-RU"/>
        </w:rPr>
        <w:t>подглавы</w:t>
      </w:r>
      <w:r>
        <w:rPr>
          <w:lang w:val="ru-RU"/>
        </w:rPr>
        <w:t xml:space="preserve">, </w:t>
      </w:r>
      <w:r w:rsidRPr="00663B4A">
        <w:rPr>
          <w:lang w:val="ru-RU"/>
        </w:rPr>
        <w:t>Заголовок</w:t>
      </w:r>
      <w:r>
        <w:rPr>
          <w:lang w:val="ru-RU"/>
        </w:rPr>
        <w:t xml:space="preserve">, </w:t>
      </w:r>
      <w:r w:rsidRPr="00663B4A">
        <w:rPr>
          <w:lang w:val="ru-RU"/>
        </w:rPr>
        <w:t>Маленький</w:t>
      </w:r>
      <w:r>
        <w:rPr>
          <w:lang w:val="ru-RU"/>
        </w:rPr>
        <w:t xml:space="preserve"> </w:t>
      </w:r>
      <w:r w:rsidRPr="00663B4A">
        <w:rPr>
          <w:lang w:val="ru-RU"/>
        </w:rPr>
        <w:t>заголовок</w:t>
      </w:r>
      <w:r>
        <w:rPr>
          <w:lang w:val="ru-RU"/>
        </w:rPr>
        <w:t xml:space="preserve">, </w:t>
      </w:r>
      <w:r w:rsidRPr="00663B4A">
        <w:rPr>
          <w:lang w:val="ru-RU"/>
        </w:rPr>
        <w:t>Подзаголовок</w:t>
      </w:r>
      <w:r>
        <w:rPr>
          <w:lang w:val="ru-RU"/>
        </w:rPr>
        <w:t xml:space="preserve">, </w:t>
      </w:r>
      <w:r w:rsidRPr="00663B4A">
        <w:rPr>
          <w:lang w:val="ru-RU"/>
        </w:rPr>
        <w:t>Титул</w:t>
      </w:r>
    </w:p>
    <w:p w14:paraId="0FA5AAF9" w14:textId="586B05ED" w:rsidR="00FF55C7" w:rsidRDefault="00FF55C7" w:rsidP="00F36001">
      <w:pPr>
        <w:pStyle w:val="DocumentChapterTitleToC"/>
      </w:pPr>
      <w:bookmarkStart w:id="32" w:name="_Toc50141650"/>
      <w:bookmarkStart w:id="33" w:name="_Toc50141682"/>
      <w:bookmarkStart w:id="34" w:name="_Toc50553775"/>
      <w:bookmarkStart w:id="35" w:name="_Toc50747834"/>
      <w:r w:rsidRPr="00F47008">
        <w:t>Chapter</w:t>
      </w:r>
      <w:r>
        <w:t xml:space="preserve"> Title</w:t>
      </w:r>
      <w:r w:rsidR="00BF20E0">
        <w:t xml:space="preserve"> ToC</w:t>
      </w:r>
      <w:bookmarkEnd w:id="23"/>
      <w:bookmarkEnd w:id="24"/>
      <w:bookmarkEnd w:id="25"/>
      <w:bookmarkEnd w:id="26"/>
      <w:bookmarkEnd w:id="27"/>
      <w:bookmarkEnd w:id="28"/>
      <w:bookmarkEnd w:id="29"/>
      <w:bookmarkEnd w:id="30"/>
      <w:bookmarkEnd w:id="31"/>
      <w:bookmarkEnd w:id="32"/>
      <w:bookmarkEnd w:id="33"/>
      <w:bookmarkEnd w:id="34"/>
      <w:bookmarkEnd w:id="35"/>
    </w:p>
    <w:p w14:paraId="10570B8E" w14:textId="77777777" w:rsidR="00425CAE" w:rsidRDefault="00425CAE" w:rsidP="00F36001">
      <w:pPr>
        <w:pStyle w:val="DocumentChapterTitleToC"/>
      </w:pPr>
      <w:bookmarkStart w:id="36" w:name="_Toc42419376"/>
      <w:bookmarkStart w:id="37" w:name="_Toc42419444"/>
      <w:bookmarkStart w:id="38" w:name="_Toc42420362"/>
      <w:bookmarkStart w:id="39" w:name="_Toc46331355"/>
      <w:bookmarkStart w:id="40" w:name="_Toc46332678"/>
      <w:bookmarkStart w:id="41" w:name="_Toc46338520"/>
      <w:bookmarkStart w:id="42" w:name="_Toc47611308"/>
      <w:bookmarkStart w:id="43" w:name="_Toc47611708"/>
      <w:bookmarkStart w:id="44" w:name="_Toc48307894"/>
      <w:bookmarkStart w:id="45" w:name="_Toc50141651"/>
      <w:bookmarkStart w:id="46" w:name="_Toc50141683"/>
      <w:bookmarkStart w:id="47" w:name="_Toc50553776"/>
      <w:bookmarkStart w:id="48" w:name="_Toc50747835"/>
      <w:r>
        <w:t>Chapter Title</w:t>
      </w:r>
      <w:bookmarkEnd w:id="36"/>
      <w:bookmarkEnd w:id="37"/>
      <w:bookmarkEnd w:id="38"/>
      <w:bookmarkEnd w:id="39"/>
      <w:bookmarkEnd w:id="40"/>
      <w:bookmarkEnd w:id="41"/>
      <w:bookmarkEnd w:id="42"/>
      <w:bookmarkEnd w:id="43"/>
      <w:bookmarkEnd w:id="44"/>
      <w:bookmarkEnd w:id="45"/>
      <w:bookmarkEnd w:id="46"/>
      <w:bookmarkEnd w:id="47"/>
      <w:bookmarkEnd w:id="48"/>
    </w:p>
    <w:p w14:paraId="764D876A" w14:textId="77777777" w:rsidR="00425CAE" w:rsidRPr="00425CAE" w:rsidRDefault="00425CAE" w:rsidP="00F36001">
      <w:pPr>
        <w:pStyle w:val="BasicTextParagraph1"/>
      </w:pPr>
    </w:p>
    <w:p w14:paraId="50DBAEED" w14:textId="2EC13031" w:rsidR="00425CAE" w:rsidRDefault="00425CAE" w:rsidP="00F36001">
      <w:pPr>
        <w:pStyle w:val="DocumentSubchapterTitle"/>
      </w:pPr>
      <w:bookmarkStart w:id="49" w:name="_Toc42419371"/>
      <w:bookmarkStart w:id="50" w:name="_Toc42419439"/>
      <w:bookmarkStart w:id="51" w:name="_Toc42420357"/>
      <w:bookmarkStart w:id="52" w:name="_Toc46331352"/>
      <w:bookmarkStart w:id="53" w:name="_Toc46332675"/>
      <w:bookmarkStart w:id="54" w:name="_Toc46338517"/>
      <w:bookmarkStart w:id="55" w:name="_Toc47611305"/>
      <w:bookmarkStart w:id="56" w:name="_Toc47611705"/>
      <w:bookmarkStart w:id="57" w:name="_Toc48307891"/>
      <w:bookmarkStart w:id="58" w:name="_Toc50141652"/>
      <w:bookmarkStart w:id="59" w:name="_Toc50141684"/>
      <w:bookmarkStart w:id="60" w:name="_Toc50553777"/>
      <w:bookmarkStart w:id="61" w:name="_Toc50747836"/>
      <w:r w:rsidRPr="00F4030A">
        <w:t>Subchapter</w:t>
      </w:r>
      <w:r w:rsidRPr="00C85D0E">
        <w:t xml:space="preserve"> Title</w:t>
      </w:r>
      <w:bookmarkEnd w:id="49"/>
      <w:bookmarkEnd w:id="50"/>
      <w:bookmarkEnd w:id="51"/>
      <w:bookmarkEnd w:id="52"/>
      <w:bookmarkEnd w:id="53"/>
      <w:bookmarkEnd w:id="54"/>
      <w:bookmarkEnd w:id="55"/>
      <w:bookmarkEnd w:id="56"/>
      <w:bookmarkEnd w:id="57"/>
      <w:bookmarkEnd w:id="58"/>
      <w:bookmarkEnd w:id="59"/>
      <w:bookmarkEnd w:id="60"/>
      <w:bookmarkEnd w:id="61"/>
    </w:p>
    <w:p w14:paraId="239F46FC" w14:textId="77777777" w:rsidR="00425CAE" w:rsidRPr="008D6741" w:rsidRDefault="00425CAE" w:rsidP="00F36001">
      <w:pPr>
        <w:pStyle w:val="BoxedTextNotes"/>
      </w:pPr>
      <w:r w:rsidRPr="008D6741">
        <w:t xml:space="preserve">Use </w:t>
      </w:r>
      <w:r w:rsidRPr="00370F88">
        <w:rPr>
          <w:rStyle w:val="aff"/>
        </w:rPr>
        <w:t>Subchapter Title</w:t>
      </w:r>
      <w:r w:rsidRPr="008D6741">
        <w:t xml:space="preserve"> only for mini-chapters, such as the class sections in the Player</w:t>
      </w:r>
      <w:r w:rsidRPr="001D04FD">
        <w:t>’</w:t>
      </w:r>
      <w:r w:rsidRPr="008D6741">
        <w:t xml:space="preserve">s Handbook. In most cases, you should be using </w:t>
      </w:r>
      <w:r w:rsidRPr="00370F88">
        <w:rPr>
          <w:rStyle w:val="aff"/>
        </w:rPr>
        <w:t>Heading 1 ToC</w:t>
      </w:r>
      <w:r w:rsidRPr="008D6741">
        <w:t xml:space="preserve"> instead.</w:t>
      </w:r>
    </w:p>
    <w:p w14:paraId="53283A9F" w14:textId="77777777" w:rsidR="00425CAE" w:rsidRDefault="00425CAE" w:rsidP="00F36001">
      <w:pPr>
        <w:pStyle w:val="ToCHeader"/>
      </w:pPr>
      <w:r>
        <w:t>ToC Header</w:t>
      </w:r>
    </w:p>
    <w:p w14:paraId="7B2E028F" w14:textId="69B37873" w:rsidR="00425CAE" w:rsidRDefault="00A81815" w:rsidP="00F36001">
      <w:pPr>
        <w:pStyle w:val="HeadingHeader"/>
      </w:pPr>
      <w:r>
        <w:t>Heading</w:t>
      </w:r>
      <w:r w:rsidR="00425CAE">
        <w:t xml:space="preserve"> Header</w:t>
      </w:r>
    </w:p>
    <w:p w14:paraId="2F2523CF" w14:textId="67F38324" w:rsidR="00425CAE" w:rsidRDefault="00A81815" w:rsidP="00F36001">
      <w:pPr>
        <w:pStyle w:val="HeadingSmallHeader"/>
      </w:pPr>
      <w:r>
        <w:t>Heading</w:t>
      </w:r>
      <w:r w:rsidR="00425CAE">
        <w:t xml:space="preserve"> Small Header</w:t>
      </w:r>
    </w:p>
    <w:p w14:paraId="3EDB796B" w14:textId="4F77BF11" w:rsidR="00425CAE" w:rsidRDefault="00A81815" w:rsidP="00F36001">
      <w:pPr>
        <w:pStyle w:val="HeadingSubHeaderGold"/>
      </w:pPr>
      <w:r>
        <w:t>Heading</w:t>
      </w:r>
      <w:r w:rsidR="00425CAE">
        <w:t xml:space="preserve"> SubHeader</w:t>
      </w:r>
    </w:p>
    <w:p w14:paraId="580807B4" w14:textId="77777777" w:rsidR="00425CAE" w:rsidRPr="00266235" w:rsidRDefault="00425CAE" w:rsidP="00F36001">
      <w:pPr>
        <w:pStyle w:val="HEADINGDDTITLE"/>
      </w:pPr>
      <w:r>
        <w:t>DD Title</w:t>
      </w:r>
    </w:p>
    <w:p w14:paraId="14A0C397" w14:textId="77777777" w:rsidR="00425CAE" w:rsidRPr="00425CAE" w:rsidRDefault="00425CAE" w:rsidP="00F36001">
      <w:pPr>
        <w:pStyle w:val="BasicTextParagraph1"/>
      </w:pPr>
    </w:p>
    <w:p w14:paraId="619CCEB3" w14:textId="77777777" w:rsidR="00772A47" w:rsidRPr="00772A47" w:rsidRDefault="007A3AC2" w:rsidP="00F36001">
      <w:pPr>
        <w:pStyle w:val="BoxedTextNotes"/>
      </w:pPr>
      <w:r>
        <w:t>Used for Chapter Titles you want to show up in the Table of Contents.</w:t>
      </w:r>
    </w:p>
    <w:p w14:paraId="57B2845D" w14:textId="520A2869" w:rsidR="00D51A07" w:rsidRDefault="00D51A07" w:rsidP="00F36001">
      <w:pPr>
        <w:pStyle w:val="1"/>
      </w:pPr>
      <w:bookmarkStart w:id="62" w:name="_Toc42419368"/>
      <w:bookmarkStart w:id="63" w:name="_Toc42419436"/>
      <w:bookmarkStart w:id="64" w:name="_Toc42420354"/>
      <w:bookmarkStart w:id="65" w:name="_Toc46331349"/>
      <w:bookmarkStart w:id="66" w:name="_Toc46332672"/>
      <w:bookmarkStart w:id="67" w:name="_Toc46338514"/>
      <w:bookmarkStart w:id="68" w:name="_Toc47611302"/>
      <w:bookmarkStart w:id="69" w:name="_Toc47611702"/>
      <w:bookmarkStart w:id="70" w:name="_Toc48307888"/>
      <w:bookmarkStart w:id="71" w:name="_Toc50141653"/>
      <w:bookmarkStart w:id="72" w:name="_Toc50141685"/>
      <w:bookmarkStart w:id="73" w:name="_Toc50553778"/>
      <w:bookmarkStart w:id="74" w:name="_Toc50747837"/>
      <w:r w:rsidRPr="00FE1CD9">
        <w:t>Heading</w:t>
      </w:r>
      <w:r>
        <w:t xml:space="preserve"> 1 </w:t>
      </w:r>
      <w:r w:rsidRPr="00453192">
        <w:t>ToC</w:t>
      </w:r>
      <w:bookmarkEnd w:id="62"/>
      <w:bookmarkEnd w:id="63"/>
      <w:bookmarkEnd w:id="64"/>
      <w:bookmarkEnd w:id="65"/>
      <w:bookmarkEnd w:id="66"/>
      <w:bookmarkEnd w:id="67"/>
      <w:bookmarkEnd w:id="68"/>
      <w:bookmarkEnd w:id="69"/>
      <w:bookmarkEnd w:id="70"/>
      <w:bookmarkEnd w:id="71"/>
      <w:bookmarkEnd w:id="72"/>
      <w:bookmarkEnd w:id="73"/>
      <w:bookmarkEnd w:id="74"/>
    </w:p>
    <w:p w14:paraId="768CCDBB" w14:textId="77777777" w:rsidR="007A3AC2" w:rsidRPr="007A3AC2" w:rsidRDefault="007A3AC2" w:rsidP="00F36001">
      <w:pPr>
        <w:pStyle w:val="BoxedTextNotes"/>
      </w:pPr>
      <w:r>
        <w:t xml:space="preserve">Same as </w:t>
      </w:r>
      <w:r w:rsidRPr="00370F88">
        <w:rPr>
          <w:rStyle w:val="aff"/>
        </w:rPr>
        <w:t>Heading 1</w:t>
      </w:r>
      <w:r w:rsidRPr="000B2005">
        <w:t xml:space="preserve"> </w:t>
      </w:r>
      <w:r>
        <w:t>but used for paragraph names you want to show up in the Table of Contents, like Primal Paths or Bard Colleges in the PHB.</w:t>
      </w:r>
    </w:p>
    <w:p w14:paraId="12BD78FF" w14:textId="4E31411E" w:rsidR="00C00781" w:rsidRPr="00453192" w:rsidRDefault="00C00781" w:rsidP="00F36001">
      <w:pPr>
        <w:pStyle w:val="2"/>
      </w:pPr>
      <w:bookmarkStart w:id="75" w:name="_Toc42419369"/>
      <w:bookmarkStart w:id="76" w:name="_Toc42419437"/>
      <w:bookmarkStart w:id="77" w:name="_Toc42420355"/>
      <w:bookmarkStart w:id="78" w:name="_Toc46331350"/>
      <w:bookmarkStart w:id="79" w:name="_Toc46332673"/>
      <w:bookmarkStart w:id="80" w:name="_Toc46338515"/>
      <w:bookmarkStart w:id="81" w:name="_Toc47611303"/>
      <w:bookmarkStart w:id="82" w:name="_Toc47611703"/>
      <w:bookmarkStart w:id="83" w:name="_Toc48307889"/>
      <w:bookmarkStart w:id="84" w:name="_Toc50141654"/>
      <w:bookmarkStart w:id="85" w:name="_Toc50141686"/>
      <w:bookmarkStart w:id="86" w:name="_Toc50553779"/>
      <w:bookmarkStart w:id="87" w:name="_Toc50747838"/>
      <w:r>
        <w:t>Heading 2 ToC</w:t>
      </w:r>
      <w:bookmarkEnd w:id="75"/>
      <w:bookmarkEnd w:id="76"/>
      <w:bookmarkEnd w:id="77"/>
      <w:bookmarkEnd w:id="78"/>
      <w:bookmarkEnd w:id="79"/>
      <w:bookmarkEnd w:id="80"/>
      <w:bookmarkEnd w:id="81"/>
      <w:bookmarkEnd w:id="82"/>
      <w:bookmarkEnd w:id="83"/>
      <w:bookmarkEnd w:id="84"/>
      <w:bookmarkEnd w:id="85"/>
      <w:bookmarkEnd w:id="86"/>
      <w:bookmarkEnd w:id="87"/>
    </w:p>
    <w:p w14:paraId="09D77E12" w14:textId="77777777" w:rsidR="007A3AC2" w:rsidRPr="007A3AC2" w:rsidRDefault="00E44A41" w:rsidP="00F36001">
      <w:pPr>
        <w:pStyle w:val="BoxedtextV1"/>
      </w:pPr>
      <w:r w:rsidRPr="00E44A41">
        <w:t>Sa</w:t>
      </w:r>
      <w:r>
        <w:t xml:space="preserve">me as </w:t>
      </w:r>
      <w:r w:rsidRPr="00370F88">
        <w:rPr>
          <w:rStyle w:val="aff"/>
        </w:rPr>
        <w:t>Heading 2</w:t>
      </w:r>
      <w:r w:rsidRPr="000B2005">
        <w:t xml:space="preserve"> </w:t>
      </w:r>
      <w:r>
        <w:t>but used for paragraph name you want to show up in the Table of Contents, like a subclass name for example.</w:t>
      </w:r>
    </w:p>
    <w:p w14:paraId="2B0C2B31" w14:textId="732A697E" w:rsidR="008735AD" w:rsidRPr="00453192" w:rsidRDefault="000B3EF6" w:rsidP="00F36001">
      <w:pPr>
        <w:pStyle w:val="3"/>
      </w:pPr>
      <w:bookmarkStart w:id="88" w:name="_Toc42419370"/>
      <w:bookmarkStart w:id="89" w:name="_Toc42419438"/>
      <w:bookmarkStart w:id="90" w:name="_Toc42420356"/>
      <w:bookmarkStart w:id="91" w:name="_Toc46331351"/>
      <w:bookmarkStart w:id="92" w:name="_Toc46332674"/>
      <w:bookmarkStart w:id="93" w:name="_Toc46338516"/>
      <w:bookmarkStart w:id="94" w:name="_Toc47611304"/>
      <w:bookmarkStart w:id="95" w:name="_Toc47611704"/>
      <w:bookmarkStart w:id="96" w:name="_Toc48307890"/>
      <w:bookmarkStart w:id="97" w:name="_Toc50141655"/>
      <w:bookmarkStart w:id="98" w:name="_Toc50141687"/>
      <w:bookmarkStart w:id="99" w:name="_Toc50553780"/>
      <w:bookmarkStart w:id="100" w:name="_Toc50747839"/>
      <w:r>
        <w:t>Heading 3 ToC</w:t>
      </w:r>
      <w:bookmarkEnd w:id="88"/>
      <w:bookmarkEnd w:id="89"/>
      <w:bookmarkEnd w:id="90"/>
      <w:bookmarkEnd w:id="91"/>
      <w:bookmarkEnd w:id="92"/>
      <w:bookmarkEnd w:id="93"/>
      <w:bookmarkEnd w:id="94"/>
      <w:bookmarkEnd w:id="95"/>
      <w:bookmarkEnd w:id="96"/>
      <w:bookmarkEnd w:id="97"/>
      <w:bookmarkEnd w:id="98"/>
      <w:bookmarkEnd w:id="99"/>
      <w:bookmarkEnd w:id="100"/>
    </w:p>
    <w:p w14:paraId="0CE1C88D" w14:textId="77777777" w:rsidR="000B3EF6" w:rsidRPr="00A623C1" w:rsidRDefault="000B3EF6" w:rsidP="00F36001">
      <w:pPr>
        <w:pStyle w:val="Heading4ToC"/>
      </w:pPr>
      <w:r w:rsidRPr="00A623C1">
        <w:t>Heading 4 ToC</w:t>
      </w:r>
    </w:p>
    <w:p w14:paraId="4CD78337" w14:textId="13CF1E4E" w:rsidR="000B3EF6" w:rsidRDefault="000B3EF6" w:rsidP="00F36001">
      <w:pPr>
        <w:pStyle w:val="Heading5ToC"/>
      </w:pPr>
      <w:r>
        <w:t>Heading 5 ToC</w:t>
      </w:r>
    </w:p>
    <w:p w14:paraId="0BCA5235" w14:textId="116A6937" w:rsidR="00425CAE" w:rsidRPr="00425CAE" w:rsidRDefault="00425CAE" w:rsidP="00F36001">
      <w:pPr>
        <w:pStyle w:val="BoxedtextV1"/>
        <w:rPr>
          <w:lang w:val="ru-RU"/>
        </w:rPr>
      </w:pPr>
      <w:r w:rsidRPr="00663B4A">
        <w:rPr>
          <w:lang w:val="ru-RU"/>
        </w:rPr>
        <w:t>Набор</w:t>
      </w:r>
      <w:r>
        <w:rPr>
          <w:lang w:val="ru-RU"/>
        </w:rPr>
        <w:t xml:space="preserve"> </w:t>
      </w:r>
      <w:r>
        <w:t>Headline</w:t>
      </w:r>
      <w:r w:rsidRPr="00425CAE">
        <w:rPr>
          <w:lang w:val="ru-RU"/>
        </w:rPr>
        <w:t xml:space="preserve"> </w:t>
      </w:r>
      <w:r w:rsidRPr="00663B4A">
        <w:rPr>
          <w:lang w:val="ru-RU"/>
        </w:rPr>
        <w:t>используется</w:t>
      </w:r>
      <w:r>
        <w:rPr>
          <w:lang w:val="ru-RU"/>
        </w:rPr>
        <w:t xml:space="preserve"> </w:t>
      </w:r>
      <w:r w:rsidRPr="00663B4A">
        <w:rPr>
          <w:lang w:val="ru-RU"/>
        </w:rPr>
        <w:t>в</w:t>
      </w:r>
      <w:r>
        <w:rPr>
          <w:lang w:val="ru-RU"/>
        </w:rPr>
        <w:t xml:space="preserve"> </w:t>
      </w:r>
      <w:r w:rsidRPr="00663B4A">
        <w:rPr>
          <w:lang w:val="ru-RU"/>
        </w:rPr>
        <w:t>том</w:t>
      </w:r>
      <w:r>
        <w:rPr>
          <w:lang w:val="ru-RU"/>
        </w:rPr>
        <w:t xml:space="preserve"> </w:t>
      </w:r>
      <w:r w:rsidRPr="00663B4A">
        <w:rPr>
          <w:lang w:val="ru-RU"/>
        </w:rPr>
        <w:t>случае</w:t>
      </w:r>
      <w:r>
        <w:rPr>
          <w:lang w:val="ru-RU"/>
        </w:rPr>
        <w:t xml:space="preserve">, </w:t>
      </w:r>
      <w:r w:rsidRPr="00663B4A">
        <w:rPr>
          <w:lang w:val="ru-RU"/>
        </w:rPr>
        <w:t>если</w:t>
      </w:r>
      <w:r>
        <w:rPr>
          <w:lang w:val="ru-RU"/>
        </w:rPr>
        <w:t xml:space="preserve"> </w:t>
      </w:r>
      <w:r w:rsidRPr="00663B4A">
        <w:rPr>
          <w:lang w:val="ru-RU"/>
        </w:rPr>
        <w:t>необходимо</w:t>
      </w:r>
      <w:r>
        <w:rPr>
          <w:lang w:val="ru-RU"/>
        </w:rPr>
        <w:t xml:space="preserve"> </w:t>
      </w:r>
      <w:r w:rsidRPr="00663B4A">
        <w:rPr>
          <w:lang w:val="ru-RU"/>
        </w:rPr>
        <w:t>на</w:t>
      </w:r>
      <w:r>
        <w:rPr>
          <w:lang w:val="ru-RU"/>
        </w:rPr>
        <w:t xml:space="preserve"> </w:t>
      </w:r>
      <w:r w:rsidRPr="00663B4A">
        <w:rPr>
          <w:lang w:val="ru-RU"/>
        </w:rPr>
        <w:t>странице</w:t>
      </w:r>
      <w:r>
        <w:rPr>
          <w:lang w:val="ru-RU"/>
        </w:rPr>
        <w:t xml:space="preserve"> </w:t>
      </w:r>
      <w:r w:rsidRPr="00663B4A">
        <w:rPr>
          <w:lang w:val="ru-RU"/>
        </w:rPr>
        <w:t>отметить</w:t>
      </w:r>
      <w:r>
        <w:rPr>
          <w:lang w:val="ru-RU"/>
        </w:rPr>
        <w:t xml:space="preserve"> </w:t>
      </w:r>
      <w:r w:rsidRPr="00663B4A">
        <w:rPr>
          <w:lang w:val="ru-RU"/>
        </w:rPr>
        <w:t>заголовок</w:t>
      </w:r>
      <w:r>
        <w:rPr>
          <w:lang w:val="ru-RU"/>
        </w:rPr>
        <w:t xml:space="preserve">, </w:t>
      </w:r>
      <w:r w:rsidRPr="00663B4A">
        <w:rPr>
          <w:lang w:val="ru-RU"/>
        </w:rPr>
        <w:t>но</w:t>
      </w:r>
      <w:r>
        <w:rPr>
          <w:lang w:val="ru-RU"/>
        </w:rPr>
        <w:t xml:space="preserve"> </w:t>
      </w:r>
      <w:r w:rsidRPr="00663B4A">
        <w:rPr>
          <w:lang w:val="ru-RU"/>
        </w:rPr>
        <w:t>надо</w:t>
      </w:r>
      <w:r>
        <w:rPr>
          <w:lang w:val="ru-RU"/>
        </w:rPr>
        <w:t xml:space="preserve"> </w:t>
      </w:r>
      <w:r w:rsidRPr="00663B4A">
        <w:rPr>
          <w:lang w:val="ru-RU"/>
        </w:rPr>
        <w:t>чтобы</w:t>
      </w:r>
      <w:r>
        <w:rPr>
          <w:lang w:val="ru-RU"/>
        </w:rPr>
        <w:t xml:space="preserve"> </w:t>
      </w:r>
      <w:r w:rsidRPr="00663B4A">
        <w:rPr>
          <w:lang w:val="ru-RU"/>
        </w:rPr>
        <w:t>этот</w:t>
      </w:r>
      <w:r>
        <w:rPr>
          <w:lang w:val="ru-RU"/>
        </w:rPr>
        <w:t xml:space="preserve"> </w:t>
      </w:r>
      <w:r w:rsidRPr="00663B4A">
        <w:rPr>
          <w:lang w:val="ru-RU"/>
        </w:rPr>
        <w:t>заголовок</w:t>
      </w:r>
      <w:r>
        <w:rPr>
          <w:lang w:val="ru-RU"/>
        </w:rPr>
        <w:t xml:space="preserve"> </w:t>
      </w:r>
      <w:r w:rsidRPr="00663B4A">
        <w:rPr>
          <w:lang w:val="ru-RU"/>
        </w:rPr>
        <w:t>НЕ</w:t>
      </w:r>
      <w:r>
        <w:rPr>
          <w:lang w:val="ru-RU"/>
        </w:rPr>
        <w:t xml:space="preserve"> </w:t>
      </w:r>
      <w:r w:rsidRPr="00663B4A">
        <w:rPr>
          <w:lang w:val="ru-RU"/>
        </w:rPr>
        <w:t>попадал</w:t>
      </w:r>
      <w:r>
        <w:rPr>
          <w:lang w:val="ru-RU"/>
        </w:rPr>
        <w:t xml:space="preserve"> </w:t>
      </w:r>
      <w:r w:rsidRPr="00663B4A">
        <w:rPr>
          <w:lang w:val="ru-RU"/>
        </w:rPr>
        <w:t>в</w:t>
      </w:r>
      <w:r>
        <w:rPr>
          <w:lang w:val="ru-RU"/>
        </w:rPr>
        <w:t xml:space="preserve"> </w:t>
      </w:r>
      <w:r w:rsidRPr="00663B4A">
        <w:rPr>
          <w:lang w:val="ru-RU"/>
        </w:rPr>
        <w:t>оглавление</w:t>
      </w:r>
    </w:p>
    <w:p w14:paraId="7A46C4BC" w14:textId="77777777" w:rsidR="00250127" w:rsidRPr="00401B5F" w:rsidRDefault="001F1945" w:rsidP="00F36001">
      <w:pPr>
        <w:pStyle w:val="Headline1"/>
      </w:pPr>
      <w:r w:rsidRPr="00F47008">
        <w:t>Head</w:t>
      </w:r>
      <w:r w:rsidR="00A9701A">
        <w:t>line</w:t>
      </w:r>
      <w:r w:rsidRPr="00401B5F">
        <w:t xml:space="preserve"> 1</w:t>
      </w:r>
    </w:p>
    <w:p w14:paraId="07F669F2" w14:textId="77777777" w:rsidR="001F1945" w:rsidRPr="00D8059F" w:rsidRDefault="001F1945" w:rsidP="00F36001">
      <w:pPr>
        <w:pStyle w:val="Headline2"/>
      </w:pPr>
      <w:r w:rsidRPr="00C85D0E">
        <w:t>Head</w:t>
      </w:r>
      <w:r w:rsidR="00A9701A">
        <w:t>line</w:t>
      </w:r>
      <w:r w:rsidRPr="00C85D0E">
        <w:t xml:space="preserve"> 2</w:t>
      </w:r>
    </w:p>
    <w:p w14:paraId="134B0FF4" w14:textId="77777777" w:rsidR="001F1945" w:rsidRPr="00237E04" w:rsidRDefault="00AC7A98" w:rsidP="00F36001">
      <w:r>
        <w:t>Headline</w:t>
      </w:r>
      <w:r w:rsidR="001F1945" w:rsidRPr="00237E04">
        <w:t xml:space="preserve"> 3</w:t>
      </w:r>
    </w:p>
    <w:p w14:paraId="41AFCF78" w14:textId="77777777" w:rsidR="001F1945" w:rsidRPr="005F70F9" w:rsidRDefault="001F1945" w:rsidP="00F36001">
      <w:pPr>
        <w:pStyle w:val="Headline4"/>
      </w:pPr>
      <w:r w:rsidRPr="005F70F9">
        <w:t>Head</w:t>
      </w:r>
      <w:r w:rsidR="00AC7A98">
        <w:t>line</w:t>
      </w:r>
      <w:r w:rsidRPr="005F70F9">
        <w:t xml:space="preserve"> 4</w:t>
      </w:r>
    </w:p>
    <w:p w14:paraId="10B7018B" w14:textId="77777777" w:rsidR="001F1945" w:rsidRPr="005F70F9" w:rsidRDefault="001F1945" w:rsidP="00F36001">
      <w:pPr>
        <w:pStyle w:val="Headline5"/>
      </w:pPr>
      <w:r w:rsidRPr="005F70F9">
        <w:t>Head</w:t>
      </w:r>
      <w:r w:rsidR="00AC7A98">
        <w:t>line</w:t>
      </w:r>
      <w:r w:rsidRPr="005F70F9">
        <w:t xml:space="preserve"> 5</w:t>
      </w:r>
    </w:p>
    <w:p w14:paraId="6B471115" w14:textId="77777777" w:rsidR="00F47008" w:rsidRDefault="00F47008" w:rsidP="00F36001">
      <w:pPr>
        <w:pStyle w:val="ToCStyle1"/>
      </w:pPr>
      <w:bookmarkStart w:id="101" w:name="_Toc42419372"/>
      <w:bookmarkStart w:id="102" w:name="_Toc42419440"/>
      <w:bookmarkStart w:id="103" w:name="_Toc42420358"/>
      <w:bookmarkStart w:id="104" w:name="_Toc46331353"/>
      <w:bookmarkStart w:id="105" w:name="_Toc46332676"/>
      <w:bookmarkStart w:id="106" w:name="_Toc46338518"/>
      <w:bookmarkStart w:id="107" w:name="_Toc47611306"/>
      <w:bookmarkStart w:id="108" w:name="_Toc47611706"/>
      <w:bookmarkStart w:id="109" w:name="_Toc48307892"/>
      <w:bookmarkStart w:id="110" w:name="_Toc50141656"/>
      <w:bookmarkStart w:id="111" w:name="_Toc50141688"/>
      <w:bookmarkStart w:id="112" w:name="_Toc50553781"/>
      <w:bookmarkStart w:id="113" w:name="_Toc50747840"/>
      <w:r>
        <w:t xml:space="preserve">ToC </w:t>
      </w:r>
      <w:r w:rsidRPr="005F70F9">
        <w:t>Style</w:t>
      </w:r>
      <w:r>
        <w:t xml:space="preserve"> 1</w:t>
      </w:r>
      <w:bookmarkEnd w:id="101"/>
      <w:bookmarkEnd w:id="102"/>
      <w:bookmarkEnd w:id="103"/>
      <w:bookmarkEnd w:id="104"/>
      <w:bookmarkEnd w:id="105"/>
      <w:bookmarkEnd w:id="106"/>
      <w:bookmarkEnd w:id="107"/>
      <w:bookmarkEnd w:id="108"/>
      <w:bookmarkEnd w:id="109"/>
      <w:bookmarkEnd w:id="110"/>
      <w:bookmarkEnd w:id="111"/>
      <w:bookmarkEnd w:id="112"/>
      <w:bookmarkEnd w:id="113"/>
    </w:p>
    <w:p w14:paraId="20674B1E" w14:textId="77777777" w:rsidR="00E44A41" w:rsidRPr="00E44A41" w:rsidRDefault="00E44A41" w:rsidP="00F36001">
      <w:pPr>
        <w:pStyle w:val="BoxedtextV1"/>
      </w:pPr>
      <w:r>
        <w:t xml:space="preserve">Used for main entries into the ToC, pairs up with </w:t>
      </w:r>
      <w:r w:rsidRPr="00BA1B72">
        <w:t>Chapter Title ToC</w:t>
      </w:r>
    </w:p>
    <w:p w14:paraId="35B9745F" w14:textId="7528244E" w:rsidR="00F47008" w:rsidRDefault="00F47008" w:rsidP="00F36001">
      <w:pPr>
        <w:pStyle w:val="ToCStyle2"/>
      </w:pPr>
      <w:bookmarkStart w:id="114" w:name="_Toc42419373"/>
      <w:bookmarkStart w:id="115" w:name="_Toc42419441"/>
      <w:bookmarkStart w:id="116" w:name="_Toc42420359"/>
      <w:bookmarkStart w:id="117" w:name="_Toc46331354"/>
      <w:bookmarkStart w:id="118" w:name="_Toc46332677"/>
      <w:bookmarkStart w:id="119" w:name="_Toc46338519"/>
      <w:bookmarkStart w:id="120" w:name="_Toc47611307"/>
      <w:bookmarkStart w:id="121" w:name="_Toc47611707"/>
      <w:bookmarkStart w:id="122" w:name="_Toc48307893"/>
      <w:bookmarkStart w:id="123" w:name="_Toc50141657"/>
      <w:bookmarkStart w:id="124" w:name="_Toc50141689"/>
      <w:bookmarkStart w:id="125" w:name="_Toc50553782"/>
      <w:bookmarkStart w:id="126" w:name="_Toc50747841"/>
      <w:r w:rsidRPr="00F47008">
        <w:lastRenderedPageBreak/>
        <w:t>ToC Style 2</w:t>
      </w:r>
      <w:bookmarkEnd w:id="114"/>
      <w:bookmarkEnd w:id="115"/>
      <w:bookmarkEnd w:id="116"/>
      <w:bookmarkEnd w:id="117"/>
      <w:bookmarkEnd w:id="118"/>
      <w:bookmarkEnd w:id="119"/>
      <w:bookmarkEnd w:id="120"/>
      <w:bookmarkEnd w:id="121"/>
      <w:bookmarkEnd w:id="122"/>
      <w:bookmarkEnd w:id="123"/>
      <w:bookmarkEnd w:id="124"/>
      <w:bookmarkEnd w:id="125"/>
      <w:bookmarkEnd w:id="126"/>
    </w:p>
    <w:p w14:paraId="26B23C60" w14:textId="77777777" w:rsidR="00E44A41" w:rsidRPr="00E44A41" w:rsidRDefault="00394275" w:rsidP="00F36001">
      <w:pPr>
        <w:pStyle w:val="BoxedtextV1"/>
      </w:pPr>
      <w:r>
        <w:t xml:space="preserve">Used for secondary entries into the ToC, pairs up with </w:t>
      </w:r>
      <w:r w:rsidRPr="00BA1B72">
        <w:t>Heading 1 ToC</w:t>
      </w:r>
    </w:p>
    <w:p w14:paraId="1EC2FCE1" w14:textId="77777777" w:rsidR="00C85D0E" w:rsidRDefault="00C85D0E" w:rsidP="00F36001">
      <w:pPr>
        <w:pStyle w:val="ToCStyle3"/>
      </w:pPr>
      <w:r>
        <w:t>Toc Style 3</w:t>
      </w:r>
    </w:p>
    <w:p w14:paraId="396BFA96" w14:textId="77777777" w:rsidR="00394275" w:rsidRPr="00394275" w:rsidRDefault="00394275" w:rsidP="00F36001">
      <w:pPr>
        <w:pStyle w:val="BoxedtextV1"/>
      </w:pPr>
      <w:r>
        <w:t xml:space="preserve">Used for tertiary entries into the ToC, pairs up with </w:t>
      </w:r>
      <w:r w:rsidRPr="00BA1B72">
        <w:t>Heading 2 ToC</w:t>
      </w:r>
    </w:p>
    <w:p w14:paraId="0886DF24" w14:textId="77777777" w:rsidR="00DF7753" w:rsidRPr="00DF7753" w:rsidRDefault="00584BCF" w:rsidP="00F36001">
      <w:pPr>
        <w:pStyle w:val="BoxedtextV1"/>
      </w:pPr>
      <w:r w:rsidRPr="00584BCF">
        <w:t>Used for Chapter Titles.</w:t>
      </w:r>
    </w:p>
    <w:p w14:paraId="3539262D" w14:textId="30AB9D94" w:rsidR="00425CAE" w:rsidRPr="00401B5F" w:rsidRDefault="00425CAE" w:rsidP="00F36001">
      <w:pPr>
        <w:pStyle w:val="BoxedtextV1"/>
      </w:pPr>
      <w:bookmarkStart w:id="127" w:name="_Toc46331356"/>
      <w:bookmarkStart w:id="128" w:name="_Toc46332679"/>
      <w:bookmarkStart w:id="129" w:name="_Toc46338521"/>
      <w:bookmarkStart w:id="130" w:name="_Toc47611309"/>
      <w:bookmarkStart w:id="131" w:name="_Toc47611709"/>
      <w:bookmarkStart w:id="132" w:name="_Toc48307895"/>
      <w:r w:rsidRPr="00CF0E16">
        <w:t>Заголовки</w:t>
      </w:r>
      <w:r w:rsidRPr="00401B5F">
        <w:t xml:space="preserve"> </w:t>
      </w:r>
      <w:r>
        <w:t>Playtest</w:t>
      </w:r>
      <w:r w:rsidRPr="00401B5F">
        <w:t xml:space="preserve"> </w:t>
      </w:r>
      <w:r w:rsidRPr="00CF0E16">
        <w:t>используются</w:t>
      </w:r>
      <w:r w:rsidRPr="00401B5F">
        <w:t xml:space="preserve"> </w:t>
      </w:r>
      <w:r w:rsidRPr="00CF0E16">
        <w:t>при</w:t>
      </w:r>
      <w:r w:rsidRPr="00401B5F">
        <w:t xml:space="preserve"> </w:t>
      </w:r>
      <w:r w:rsidRPr="00CF0E16">
        <w:t>оформлении</w:t>
      </w:r>
      <w:r w:rsidRPr="00401B5F">
        <w:t xml:space="preserve"> </w:t>
      </w:r>
      <w:r w:rsidRPr="00CF0E16">
        <w:t>документа</w:t>
      </w:r>
      <w:r w:rsidRPr="00401B5F">
        <w:t xml:space="preserve"> </w:t>
      </w:r>
      <w:r w:rsidRPr="00CF0E16">
        <w:t>под</w:t>
      </w:r>
      <w:r w:rsidRPr="00401B5F">
        <w:t xml:space="preserve"> </w:t>
      </w:r>
      <w:r>
        <w:t>Unearthed</w:t>
      </w:r>
      <w:r w:rsidRPr="00401B5F">
        <w:t xml:space="preserve"> </w:t>
      </w:r>
      <w:r>
        <w:t>Arcana</w:t>
      </w:r>
    </w:p>
    <w:p w14:paraId="392B20F3" w14:textId="66255642" w:rsidR="00E62DA4" w:rsidRPr="00401B5F" w:rsidRDefault="00E62DA4" w:rsidP="00F36001">
      <w:pPr>
        <w:pStyle w:val="PlaytestHeading1"/>
      </w:pPr>
      <w:bookmarkStart w:id="133" w:name="_Toc50141658"/>
      <w:bookmarkStart w:id="134" w:name="_Toc50141690"/>
      <w:bookmarkStart w:id="135" w:name="_Toc50553783"/>
      <w:bookmarkStart w:id="136" w:name="_Toc50747842"/>
      <w:r>
        <w:t>Playtest</w:t>
      </w:r>
      <w:r w:rsidRPr="00401B5F">
        <w:t xml:space="preserve"> </w:t>
      </w:r>
      <w:r>
        <w:t>Heading</w:t>
      </w:r>
      <w:r w:rsidRPr="00401B5F">
        <w:t xml:space="preserve"> 1</w:t>
      </w:r>
      <w:bookmarkEnd w:id="127"/>
      <w:bookmarkEnd w:id="128"/>
      <w:bookmarkEnd w:id="129"/>
      <w:bookmarkEnd w:id="130"/>
      <w:bookmarkEnd w:id="131"/>
      <w:bookmarkEnd w:id="132"/>
      <w:bookmarkEnd w:id="133"/>
      <w:bookmarkEnd w:id="134"/>
      <w:bookmarkEnd w:id="135"/>
      <w:bookmarkEnd w:id="136"/>
    </w:p>
    <w:p w14:paraId="469BDEF2" w14:textId="77777777" w:rsidR="006F34CD" w:rsidRPr="00A4143A" w:rsidRDefault="006F34CD" w:rsidP="00F36001">
      <w:pPr>
        <w:pStyle w:val="PlaytestHeading2"/>
      </w:pPr>
      <w:bookmarkStart w:id="137" w:name="_Toc47611310"/>
      <w:bookmarkStart w:id="138" w:name="_Toc47611710"/>
      <w:bookmarkStart w:id="139" w:name="_Toc48307896"/>
      <w:bookmarkStart w:id="140" w:name="_Toc50141659"/>
      <w:bookmarkStart w:id="141" w:name="_Toc50141691"/>
      <w:bookmarkStart w:id="142" w:name="_Toc50553784"/>
      <w:bookmarkStart w:id="143" w:name="_Toc50747843"/>
      <w:r w:rsidRPr="00A4143A">
        <w:t>Playte</w:t>
      </w:r>
      <w:r w:rsidR="00A4143A" w:rsidRPr="00A4143A">
        <w:t>st Heading 2</w:t>
      </w:r>
      <w:bookmarkEnd w:id="137"/>
      <w:bookmarkEnd w:id="138"/>
      <w:bookmarkEnd w:id="139"/>
      <w:bookmarkEnd w:id="140"/>
      <w:bookmarkEnd w:id="141"/>
      <w:bookmarkEnd w:id="142"/>
      <w:bookmarkEnd w:id="143"/>
    </w:p>
    <w:p w14:paraId="64C4CD7E" w14:textId="77777777" w:rsidR="00A4143A" w:rsidRPr="00A4143A" w:rsidRDefault="00A4143A" w:rsidP="00F36001">
      <w:pPr>
        <w:pStyle w:val="PlaytestHeading3"/>
      </w:pPr>
      <w:bookmarkStart w:id="144" w:name="_Toc47611311"/>
      <w:bookmarkStart w:id="145" w:name="_Toc47611711"/>
      <w:bookmarkStart w:id="146" w:name="_Toc48307897"/>
      <w:bookmarkStart w:id="147" w:name="_Toc50141660"/>
      <w:bookmarkStart w:id="148" w:name="_Toc50141692"/>
      <w:bookmarkStart w:id="149" w:name="_Toc50553785"/>
      <w:bookmarkStart w:id="150" w:name="_Toc50747844"/>
      <w:r w:rsidRPr="00A4143A">
        <w:t>Playtest Heading 3</w:t>
      </w:r>
      <w:bookmarkEnd w:id="144"/>
      <w:bookmarkEnd w:id="145"/>
      <w:bookmarkEnd w:id="146"/>
      <w:bookmarkEnd w:id="147"/>
      <w:bookmarkEnd w:id="148"/>
      <w:bookmarkEnd w:id="149"/>
      <w:bookmarkEnd w:id="150"/>
    </w:p>
    <w:p w14:paraId="6D0C43F8" w14:textId="77777777" w:rsidR="00A85761" w:rsidRDefault="00CD630A" w:rsidP="00F36001">
      <w:pPr>
        <w:pStyle w:val="Headline2"/>
      </w:pPr>
      <w:bookmarkStart w:id="151" w:name="_Toc46331357"/>
      <w:bookmarkStart w:id="152" w:name="_Toc46332680"/>
      <w:bookmarkStart w:id="153" w:name="_Toc46338522"/>
      <w:bookmarkStart w:id="154" w:name="_Toc47611312"/>
      <w:r>
        <w:t>Basic</w:t>
      </w:r>
      <w:bookmarkEnd w:id="151"/>
      <w:bookmarkEnd w:id="152"/>
      <w:bookmarkEnd w:id="153"/>
      <w:bookmarkEnd w:id="154"/>
    </w:p>
    <w:p w14:paraId="16D28097" w14:textId="77777777" w:rsidR="00425CAE" w:rsidRDefault="00425CAE" w:rsidP="00F36001">
      <w:pPr>
        <w:pStyle w:val="BasicTextParagraph1"/>
      </w:pPr>
    </w:p>
    <w:p w14:paraId="0A988233" w14:textId="24958315" w:rsidR="00CD630A" w:rsidRDefault="00CD630A" w:rsidP="00F36001">
      <w:pPr>
        <w:pStyle w:val="BasicTextParagraph1"/>
      </w:pPr>
      <w:r>
        <w:t>Basic Text</w:t>
      </w:r>
      <w:r w:rsidR="0043766F">
        <w:t xml:space="preserve"> Paragraph </w:t>
      </w:r>
      <w:r w:rsidR="00A4143A">
        <w:t>1</w:t>
      </w:r>
    </w:p>
    <w:p w14:paraId="7D0BDDC5" w14:textId="67B7484B" w:rsidR="00FF27B1" w:rsidRPr="00FF27B1" w:rsidRDefault="00FF27B1" w:rsidP="00F36001">
      <w:pPr>
        <w:pStyle w:val="BasicTextParagraph2"/>
      </w:pPr>
      <w:r>
        <w:t>Basic Text Paragraph 2</w:t>
      </w:r>
    </w:p>
    <w:p w14:paraId="17C790CF" w14:textId="77777777" w:rsidR="0043766F" w:rsidRPr="00674C62" w:rsidRDefault="0043766F" w:rsidP="00F36001">
      <w:pPr>
        <w:pStyle w:val="BasicText"/>
        <w:rPr>
          <w:szCs w:val="17"/>
        </w:rPr>
      </w:pPr>
      <w:r>
        <w:t>Basic Text</w:t>
      </w:r>
    </w:p>
    <w:p w14:paraId="5E0B041A" w14:textId="77777777" w:rsidR="003D08F8" w:rsidRPr="00BA1B72" w:rsidRDefault="00584BCF" w:rsidP="00F36001">
      <w:pPr>
        <w:pStyle w:val="BoxedtextV1"/>
      </w:pPr>
      <w:r>
        <w:t xml:space="preserve">The default paragraph style to use. </w:t>
      </w:r>
      <w:r w:rsidR="003D08F8" w:rsidRPr="003D08F8">
        <w:t>This is the foundational style</w:t>
      </w:r>
      <w:r w:rsidR="003D08F8" w:rsidRPr="001D04FD">
        <w:t>—</w:t>
      </w:r>
      <w:r w:rsidR="00367F39">
        <w:t>t</w:t>
      </w:r>
      <w:r w:rsidR="003D08F8" w:rsidRPr="003D08F8">
        <w:t xml:space="preserve">he one used for most of the body </w:t>
      </w:r>
      <w:r w:rsidR="00BA1B72">
        <w:t>of the books.</w:t>
      </w:r>
    </w:p>
    <w:p w14:paraId="67A94E68" w14:textId="41139CB9" w:rsidR="00CD630A" w:rsidRDefault="00CD630A" w:rsidP="00F36001">
      <w:pPr>
        <w:pStyle w:val="BasicTextHanging"/>
      </w:pPr>
      <w:r w:rsidRPr="00370F88">
        <w:rPr>
          <w:rStyle w:val="aff"/>
        </w:rPr>
        <w:t>Basit Text Hanging</w:t>
      </w:r>
      <w:r w:rsidR="00FF27B1" w:rsidRPr="00370F88">
        <w:rPr>
          <w:rStyle w:val="aff"/>
        </w:rPr>
        <w:t>.</w:t>
      </w:r>
      <w:r w:rsidR="00FF27B1">
        <w:t xml:space="preserve"> </w:t>
      </w:r>
      <w:r w:rsidR="00FF27B1" w:rsidRPr="00FF27B1">
        <w:t xml:space="preserve">This is a hanging indent; these are generally used for lists of items. To make the section before the colon bold, highlight it then assign the </w:t>
      </w:r>
      <w:r w:rsidR="00FF27B1" w:rsidRPr="00C05F0E">
        <w:t>“</w:t>
      </w:r>
      <w:r w:rsidR="00401B5F" w:rsidRPr="00370F88">
        <w:rPr>
          <w:rStyle w:val="aff"/>
        </w:rPr>
        <w:t>*</w:t>
      </w:r>
      <w:r w:rsidR="00FF27B1" w:rsidRPr="00370F88">
        <w:rPr>
          <w:rStyle w:val="aff"/>
        </w:rPr>
        <w:t>CHAR BOLD</w:t>
      </w:r>
      <w:r w:rsidR="00FF27B1" w:rsidRPr="00C05F0E">
        <w:t>”</w:t>
      </w:r>
      <w:r w:rsidR="00FF27B1" w:rsidRPr="00FF27B1">
        <w:t xml:space="preserve"> style. For an example of this in practice, check out the PHB</w:t>
      </w:r>
      <w:r w:rsidR="00FF27B1" w:rsidRPr="00C05F0E">
        <w:t>’</w:t>
      </w:r>
      <w:r w:rsidR="00FF27B1" w:rsidRPr="00FF27B1">
        <w:t>s section on Dwarf Names.</w:t>
      </w:r>
    </w:p>
    <w:p w14:paraId="71A2FD00" w14:textId="75A388A8" w:rsidR="00FF27B1" w:rsidRPr="004F5246" w:rsidRDefault="00FF27B1" w:rsidP="00F36001">
      <w:pPr>
        <w:pStyle w:val="BasicTextIndent"/>
      </w:pPr>
      <w:r w:rsidRPr="004F5246">
        <w:t xml:space="preserve">Basic Text </w:t>
      </w:r>
      <w:r w:rsidR="004F5246" w:rsidRPr="004F5246">
        <w:t>Indent</w:t>
      </w:r>
    </w:p>
    <w:p w14:paraId="6531DA60" w14:textId="77777777" w:rsidR="005A0A34" w:rsidRPr="005A0A34" w:rsidRDefault="005A0A34" w:rsidP="00F36001">
      <w:pPr>
        <w:pStyle w:val="BoxedtextV1"/>
      </w:pPr>
      <w:r w:rsidRPr="005A0A34">
        <w:t xml:space="preserve">This is a hanging indent; these are generally used for lists of items. To make the section before the colon bold, highlight it then assign the </w:t>
      </w:r>
      <w:r w:rsidRPr="001D04FD">
        <w:t>“</w:t>
      </w:r>
      <w:r w:rsidRPr="00367F39">
        <w:t>CHAR BOLD</w:t>
      </w:r>
      <w:r w:rsidRPr="001D04FD">
        <w:t>”</w:t>
      </w:r>
      <w:r w:rsidRPr="005A0A34">
        <w:t xml:space="preserve"> style. For an example of this in practice, check out the PHB</w:t>
      </w:r>
      <w:r w:rsidRPr="001D04FD">
        <w:t>’</w:t>
      </w:r>
      <w:r w:rsidRPr="005A0A34">
        <w:t>s section on Dwarf Names.</w:t>
      </w:r>
    </w:p>
    <w:p w14:paraId="4493729C" w14:textId="3A59B146" w:rsidR="005A0A34" w:rsidRPr="005A0A34" w:rsidRDefault="005A0A34" w:rsidP="00F36001">
      <w:pPr>
        <w:pStyle w:val="BoxedtextV1"/>
      </w:pPr>
      <w:r w:rsidRPr="00367F39">
        <w:t>Good for Spell Info:</w:t>
      </w:r>
      <w:r w:rsidRPr="005A0A34">
        <w:t xml:space="preserve"> You can also use this style for things like spell casting times. This style is also sometimes known as </w:t>
      </w:r>
      <w:r w:rsidRPr="00370F88">
        <w:rPr>
          <w:rStyle w:val="aff"/>
        </w:rPr>
        <w:t>“</w:t>
      </w:r>
      <w:r w:rsidR="00401B5F" w:rsidRPr="00370F88">
        <w:rPr>
          <w:rStyle w:val="aff"/>
        </w:rPr>
        <w:t>Basic</w:t>
      </w:r>
      <w:r w:rsidRPr="00370F88">
        <w:rPr>
          <w:rStyle w:val="aff"/>
        </w:rPr>
        <w:t xml:space="preserve"> Stat.”</w:t>
      </w:r>
    </w:p>
    <w:p w14:paraId="67A0AD6D" w14:textId="77777777" w:rsidR="005A0A34" w:rsidRPr="005A0A34" w:rsidRDefault="005A0A34" w:rsidP="00F36001">
      <w:pPr>
        <w:pStyle w:val="BoxedtextV1"/>
      </w:pPr>
      <w:r w:rsidRPr="00367F39">
        <w:t xml:space="preserve">When Should You Use Hanging Indents? </w:t>
      </w:r>
      <w:r w:rsidRPr="005A0A34">
        <w:t xml:space="preserve">If your section functions like bullet points except each </w:t>
      </w:r>
      <w:r w:rsidRPr="001D04FD">
        <w:t>“</w:t>
      </w:r>
      <w:r w:rsidRPr="005A0A34">
        <w:t>bullet</w:t>
      </w:r>
      <w:r w:rsidRPr="001D04FD">
        <w:t>”</w:t>
      </w:r>
      <w:r w:rsidRPr="005A0A34">
        <w:t xml:space="preserve"> starts with a bolded title, you should generally use hanging indents rather than using inline subheads. On the other hand, if you</w:t>
      </w:r>
      <w:r w:rsidRPr="001D04FD">
        <w:t>’</w:t>
      </w:r>
      <w:r w:rsidRPr="005A0A34">
        <w:t>re using the titles to split up sections that would work better as a subheading of H3, that</w:t>
      </w:r>
      <w:r w:rsidRPr="001D04FD">
        <w:t>’</w:t>
      </w:r>
      <w:r w:rsidRPr="005A0A34">
        <w:t>s an inline subhead</w:t>
      </w:r>
      <w:r w:rsidRPr="001D04FD">
        <w:t>—</w:t>
      </w:r>
      <w:r w:rsidRPr="005A0A34">
        <w:t>you can read more on those later in this section. Note that lists with hanging indents should almost always be preceded by a colon, just like bullets would be.</w:t>
      </w:r>
    </w:p>
    <w:p w14:paraId="1A2A17E0" w14:textId="77777777" w:rsidR="005A0A34" w:rsidRPr="005A0A34" w:rsidRDefault="005A0A34" w:rsidP="00F36001">
      <w:pPr>
        <w:pStyle w:val="BoxedtextV1"/>
      </w:pPr>
      <w:r w:rsidRPr="005A0A34">
        <w:t>Here we</w:t>
      </w:r>
      <w:r w:rsidRPr="001D04FD">
        <w:t>’</w:t>
      </w:r>
      <w:r w:rsidRPr="005A0A34">
        <w:t>re going to switch back to body text for a moment, just for fun, then it</w:t>
      </w:r>
      <w:r w:rsidRPr="001D04FD">
        <w:t>’</w:t>
      </w:r>
      <w:r w:rsidRPr="005A0A34">
        <w:t>s onto the inline subheads. How do those work? Good question.</w:t>
      </w:r>
    </w:p>
    <w:p w14:paraId="5BE2A7B8" w14:textId="77777777" w:rsidR="00CD630A" w:rsidRDefault="00CD630A" w:rsidP="00F36001">
      <w:pPr>
        <w:pStyle w:val="BasicTextDnDSaveDC"/>
      </w:pPr>
      <w:r>
        <w:t>Basic Text Bulleted</w:t>
      </w:r>
    </w:p>
    <w:p w14:paraId="0B4F6F90" w14:textId="761BF89B" w:rsidR="00EF440A" w:rsidRDefault="00EF440A" w:rsidP="00F36001">
      <w:pPr>
        <w:pStyle w:val="BoxedtextV1"/>
      </w:pPr>
      <w:r>
        <w:t xml:space="preserve">Same as </w:t>
      </w:r>
      <w:r w:rsidR="00401B5F" w:rsidRPr="00370F88">
        <w:rPr>
          <w:rStyle w:val="aff"/>
        </w:rPr>
        <w:t>Basic Text</w:t>
      </w:r>
      <w:r>
        <w:t xml:space="preserve"> but with bullets, used for lists. Will automatically add spacing before and after the paragraphs using this style. You can apply it with the short cut (Ctrl+Num 6)</w:t>
      </w:r>
    </w:p>
    <w:p w14:paraId="01779027" w14:textId="77777777" w:rsidR="00EF440A" w:rsidRDefault="00EF440A" w:rsidP="00F36001">
      <w:pPr>
        <w:pStyle w:val="BoxedtextV1"/>
      </w:pPr>
    </w:p>
    <w:p w14:paraId="62E1DB6B" w14:textId="77777777" w:rsidR="00D33E16" w:rsidRDefault="00D33E16" w:rsidP="00F36001">
      <w:pPr>
        <w:pStyle w:val="BoxedtextV1"/>
      </w:pPr>
      <w:r w:rsidRPr="00D33E16">
        <w:t>This is the style to use when you want to make a bulleted list amid</w:t>
      </w:r>
    </w:p>
    <w:p w14:paraId="119D2FF7" w14:textId="77777777" w:rsidR="00401B5F" w:rsidRDefault="00401B5F" w:rsidP="00F36001">
      <w:pPr>
        <w:pStyle w:val="SidebarTextBulleted"/>
      </w:pPr>
      <w:r>
        <w:t>Basic Text Numbered</w:t>
      </w:r>
    </w:p>
    <w:p w14:paraId="0DAB7B01" w14:textId="16E79BC5" w:rsidR="00CD630A" w:rsidRDefault="00CD630A" w:rsidP="00F36001">
      <w:pPr>
        <w:pStyle w:val="BasicTextMetadata"/>
      </w:pPr>
      <w:r>
        <w:t>Basic Text Metadata</w:t>
      </w:r>
    </w:p>
    <w:p w14:paraId="069AA038" w14:textId="77777777" w:rsidR="005F48C6" w:rsidRPr="006B512C" w:rsidRDefault="006B512C" w:rsidP="00F36001">
      <w:pPr>
        <w:pStyle w:val="BoxedtextV1"/>
      </w:pPr>
      <w:r>
        <w:t xml:space="preserve">This style is used to describe </w:t>
      </w:r>
      <w:r w:rsidR="00367F39">
        <w:t>classification of feat, trait, magic item etc.</w:t>
      </w:r>
    </w:p>
    <w:p w14:paraId="7501496D" w14:textId="77777777" w:rsidR="00CD630A" w:rsidRDefault="00CD630A" w:rsidP="00F36001">
      <w:pPr>
        <w:pStyle w:val="SidebarTextBulleted"/>
      </w:pPr>
      <w:r>
        <w:t xml:space="preserve">Basic Text </w:t>
      </w:r>
      <w:r w:rsidR="00562CD6" w:rsidRPr="004F5246">
        <w:t>Numbered</w:t>
      </w:r>
    </w:p>
    <w:p w14:paraId="4D6AC692" w14:textId="77777777" w:rsidR="00562CD6" w:rsidRDefault="00562CD6" w:rsidP="00F36001">
      <w:pPr>
        <w:pStyle w:val="BasicTextIndent"/>
      </w:pPr>
      <w:r>
        <w:t>Basic Text Indent</w:t>
      </w:r>
    </w:p>
    <w:p w14:paraId="14509F24" w14:textId="77777777" w:rsidR="00EF440A" w:rsidRDefault="00EF440A" w:rsidP="00F36001">
      <w:pPr>
        <w:pStyle w:val="BoxedtextV1"/>
      </w:pPr>
      <w:r>
        <w:t xml:space="preserve">Same as </w:t>
      </w:r>
      <w:r w:rsidR="00BA1B72" w:rsidRPr="00370F88">
        <w:rPr>
          <w:rStyle w:val="aff"/>
        </w:rPr>
        <w:t>Basic Text Paragraph 2</w:t>
      </w:r>
      <w:r w:rsidR="00BA1B72">
        <w:t xml:space="preserve"> </w:t>
      </w:r>
      <w:r>
        <w:t xml:space="preserve">but with a first line indent, used for paragraph directly </w:t>
      </w:r>
      <w:r w:rsidRPr="00EF440A">
        <w:t>following</w:t>
      </w:r>
      <w:r>
        <w:t xml:space="preserve"> a </w:t>
      </w:r>
      <w:r w:rsidR="00BA1B72">
        <w:t xml:space="preserve">Basic Text </w:t>
      </w:r>
      <w:r>
        <w:t>paragraph. You can apply it with the short cut (</w:t>
      </w:r>
      <w:r w:rsidR="00BA1B72">
        <w:t>)</w:t>
      </w:r>
    </w:p>
    <w:p w14:paraId="73F5E238" w14:textId="111BCF68" w:rsidR="00EF440A" w:rsidRDefault="004F5246" w:rsidP="00F36001">
      <w:pPr>
        <w:pStyle w:val="BasicTextnointerval"/>
      </w:pPr>
      <w:r>
        <w:t>Basic Text No Interval</w:t>
      </w:r>
    </w:p>
    <w:p w14:paraId="3AF47CC0" w14:textId="4B5E0282" w:rsidR="005A0A34" w:rsidRPr="005A0A34" w:rsidRDefault="005A0A34" w:rsidP="00F36001">
      <w:pPr>
        <w:pStyle w:val="BoxedtextV1"/>
      </w:pPr>
      <w:r w:rsidRPr="005A0A34">
        <w:t>We don</w:t>
      </w:r>
      <w:r w:rsidRPr="001D04FD">
        <w:t>’</w:t>
      </w:r>
      <w:r w:rsidRPr="005A0A34">
        <w:t>t need a separate paragraph style for this</w:t>
      </w:r>
      <w:r w:rsidRPr="001D04FD">
        <w:t>—</w:t>
      </w:r>
      <w:r w:rsidRPr="005A0A34">
        <w:t xml:space="preserve">all that matters is that the first line is indented, so we first use </w:t>
      </w:r>
      <w:r w:rsidRPr="001D04FD">
        <w:t>“</w:t>
      </w:r>
      <w:r w:rsidRPr="005A0A34">
        <w:t>Basic Text Paragraph 2</w:t>
      </w:r>
      <w:r w:rsidRPr="001D04FD">
        <w:t>”</w:t>
      </w:r>
      <w:r w:rsidRPr="005A0A34">
        <w:t xml:space="preserve">, then the first sentence/title is bolded and italicized, so we highlight that title and assign </w:t>
      </w:r>
      <w:r w:rsidRPr="00401B5F">
        <w:rPr>
          <w:rStyle w:val="CHARBOLDITALIC"/>
          <w:rFonts w:ascii="Arial" w:hAnsi="Arial" w:cs="Arial"/>
        </w:rPr>
        <w:t>“</w:t>
      </w:r>
      <w:r w:rsidR="00401B5F" w:rsidRPr="00401B5F">
        <w:rPr>
          <w:rStyle w:val="CHARBOLDITALIC"/>
        </w:rPr>
        <w:t>*</w:t>
      </w:r>
      <w:r w:rsidRPr="00401B5F">
        <w:rPr>
          <w:rStyle w:val="CHARBOLDITALIC"/>
        </w:rPr>
        <w:t>CHAR BOLD &amp; ITALIC.</w:t>
      </w:r>
      <w:r w:rsidRPr="00401B5F">
        <w:rPr>
          <w:rStyle w:val="CHARBOLDITALIC"/>
          <w:rFonts w:ascii="Arial" w:hAnsi="Arial" w:cs="Arial"/>
        </w:rPr>
        <w:t>”</w:t>
      </w:r>
      <w:r w:rsidRPr="005A0A34">
        <w:t xml:space="preserve"> Yes, the style name</w:t>
      </w:r>
      <w:r w:rsidRPr="001D04FD">
        <w:t>’</w:t>
      </w:r>
      <w:r w:rsidRPr="005A0A34">
        <w:t>s a mouthful, it gets the job done.</w:t>
      </w:r>
    </w:p>
    <w:p w14:paraId="506295B6" w14:textId="77777777" w:rsidR="005A0A34" w:rsidRPr="005A0A34" w:rsidRDefault="005A0A34" w:rsidP="00F36001">
      <w:pPr>
        <w:pStyle w:val="BoxedtextV1"/>
      </w:pPr>
      <w:r w:rsidRPr="005A0A34">
        <w:t xml:space="preserve">Inline Subheads Can Be Considered H4. In general, if the content within it could work as another subheading (if headings beneath H3 existed), it should go into an inline subhead, which is sometimes informally known as H4. On the other hand, if you have a section that functions like bullet points except each </w:t>
      </w:r>
      <w:r w:rsidRPr="001D04FD">
        <w:t>“</w:t>
      </w:r>
      <w:r w:rsidRPr="005A0A34">
        <w:t>bullet</w:t>
      </w:r>
      <w:r w:rsidRPr="001D04FD">
        <w:t>”</w:t>
      </w:r>
      <w:r w:rsidRPr="005A0A34">
        <w:t xml:space="preserve"> starts with a bolded title, you should use hanging indents, not inline subheads</w:t>
      </w:r>
      <w:r w:rsidRPr="001D04FD">
        <w:t>—</w:t>
      </w:r>
      <w:r w:rsidRPr="005A0A34">
        <w:t>you can read more on those earlier in this section.</w:t>
      </w:r>
    </w:p>
    <w:p w14:paraId="7116374A" w14:textId="77777777" w:rsidR="005A0A34" w:rsidRDefault="005A0A34" w:rsidP="00F36001">
      <w:pPr>
        <w:pStyle w:val="BasicTextIndent"/>
      </w:pPr>
    </w:p>
    <w:p w14:paraId="7C53F95B" w14:textId="77777777" w:rsidR="00562CD6" w:rsidRDefault="00562CD6" w:rsidP="00F36001">
      <w:pPr>
        <w:pStyle w:val="BasicTextDnDSaveDC"/>
      </w:pPr>
      <w:r>
        <w:t xml:space="preserve">Basic </w:t>
      </w:r>
      <w:r w:rsidR="007E024F">
        <w:t xml:space="preserve">Text </w:t>
      </w:r>
      <w:r>
        <w:t>Save DC</w:t>
      </w:r>
    </w:p>
    <w:p w14:paraId="383B06FC" w14:textId="77777777" w:rsidR="003D2702" w:rsidRDefault="003D2702" w:rsidP="00F36001">
      <w:pPr>
        <w:pStyle w:val="BoxedtextV1"/>
      </w:pPr>
      <w:r w:rsidRPr="003D2702">
        <w:t>This is a style we rarely use. The prime example of it is the section of spell lists in the Player</w:t>
      </w:r>
      <w:r w:rsidRPr="001D04FD">
        <w:t>’</w:t>
      </w:r>
      <w:r w:rsidRPr="003D2702">
        <w:t>s Handbook.</w:t>
      </w:r>
    </w:p>
    <w:p w14:paraId="2815455D" w14:textId="77777777" w:rsidR="00E72090" w:rsidRDefault="00E72090" w:rsidP="00F36001"/>
    <w:p w14:paraId="164BD5D4" w14:textId="135B97E2" w:rsidR="00563F53" w:rsidRDefault="000C273D" w:rsidP="00F36001">
      <w:pPr>
        <w:pStyle w:val="BasicStat"/>
      </w:pPr>
      <w:r>
        <w:t>Basic</w:t>
      </w:r>
      <w:r w:rsidR="00563F53">
        <w:t xml:space="preserve"> Stat</w:t>
      </w:r>
    </w:p>
    <w:p w14:paraId="4A9D5C8A" w14:textId="3FE48F23" w:rsidR="00787168" w:rsidRPr="00D975D8" w:rsidRDefault="00787168" w:rsidP="00F36001">
      <w:pPr>
        <w:pStyle w:val="Headline2"/>
      </w:pPr>
      <w:bookmarkStart w:id="155" w:name="_Toc46331359"/>
      <w:bookmarkStart w:id="156" w:name="_Toc46332682"/>
      <w:bookmarkStart w:id="157" w:name="_Toc46338524"/>
      <w:bookmarkStart w:id="158" w:name="_Toc47611314"/>
      <w:r>
        <w:t>List</w:t>
      </w:r>
      <w:bookmarkEnd w:id="155"/>
      <w:bookmarkEnd w:id="156"/>
      <w:bookmarkEnd w:id="157"/>
      <w:bookmarkEnd w:id="158"/>
    </w:p>
    <w:p w14:paraId="67D1EB46" w14:textId="42220467" w:rsidR="004F5246" w:rsidRDefault="004F5246" w:rsidP="00F36001">
      <w:pPr>
        <w:pStyle w:val="ListItem"/>
      </w:pPr>
      <w:r w:rsidRPr="00853A1E">
        <w:t>List Item</w:t>
      </w:r>
    </w:p>
    <w:p w14:paraId="4272DE5D" w14:textId="77777777" w:rsidR="00A81815" w:rsidRPr="00D368BF" w:rsidRDefault="00A81815" w:rsidP="00F36001">
      <w:pPr>
        <w:pStyle w:val="ListHeading"/>
        <w:framePr w:wrap="around"/>
        <w:rPr>
          <w:rStyle w:val="BasicTextAccented"/>
        </w:rPr>
      </w:pPr>
      <w:r w:rsidRPr="00A81815">
        <w:t>List Heading</w:t>
      </w:r>
    </w:p>
    <w:p w14:paraId="11F4ED07" w14:textId="7A7A1763" w:rsidR="00A81815" w:rsidRDefault="00A81815" w:rsidP="00F36001">
      <w:pPr>
        <w:pStyle w:val="ListItemItalic"/>
      </w:pPr>
      <w:r w:rsidRPr="00A81815">
        <w:t>List Item Italic</w:t>
      </w:r>
    </w:p>
    <w:p w14:paraId="03C0A204" w14:textId="77777777" w:rsidR="00A81815" w:rsidRPr="00401B5F" w:rsidRDefault="00A81815" w:rsidP="00F36001">
      <w:pPr>
        <w:pStyle w:val="BoxedtextV1"/>
      </w:pPr>
      <w:bookmarkStart w:id="159" w:name="_Toc42419374"/>
      <w:bookmarkStart w:id="160" w:name="_Toc42419442"/>
      <w:bookmarkStart w:id="161" w:name="_Toc42420360"/>
      <w:bookmarkStart w:id="162" w:name="_Toc46331361"/>
      <w:bookmarkStart w:id="163" w:name="_Toc46332684"/>
      <w:bookmarkStart w:id="164" w:name="_Toc46338526"/>
      <w:bookmarkStart w:id="165" w:name="_Toc47611316"/>
      <w:r>
        <w:t xml:space="preserve">List </w:t>
      </w:r>
    </w:p>
    <w:p w14:paraId="2839EF48" w14:textId="34E6BD33" w:rsidR="001F1945" w:rsidRDefault="001F1945" w:rsidP="00F36001">
      <w:pPr>
        <w:pStyle w:val="Headline2"/>
      </w:pPr>
      <w:r>
        <w:t>Tables</w:t>
      </w:r>
      <w:bookmarkEnd w:id="159"/>
      <w:bookmarkEnd w:id="160"/>
      <w:bookmarkEnd w:id="161"/>
      <w:bookmarkEnd w:id="162"/>
      <w:bookmarkEnd w:id="163"/>
      <w:bookmarkEnd w:id="164"/>
      <w:bookmarkEnd w:id="165"/>
    </w:p>
    <w:p w14:paraId="21D9DA64" w14:textId="29B98183" w:rsidR="004F5246" w:rsidRDefault="004F5246" w:rsidP="00F36001">
      <w:pPr>
        <w:pStyle w:val="TABLEHEADING"/>
      </w:pPr>
      <w:bookmarkStart w:id="166" w:name="_Toc50709626"/>
      <w:r>
        <w:t>Table Heading</w:t>
      </w:r>
      <w:bookmarkEnd w:id="166"/>
    </w:p>
    <w:p w14:paraId="14D3A256" w14:textId="77777777" w:rsidR="00A81815" w:rsidRDefault="00A81815" w:rsidP="00F36001">
      <w:pPr>
        <w:pStyle w:val="TABLEHEADING"/>
      </w:pPr>
      <w:bookmarkStart w:id="167" w:name="_Toc50709627"/>
      <w:r>
        <w:t xml:space="preserve">Table </w:t>
      </w:r>
      <w:r w:rsidRPr="002A4D33">
        <w:t>Title</w:t>
      </w:r>
      <w:bookmarkEnd w:id="167"/>
    </w:p>
    <w:p w14:paraId="23124129" w14:textId="77777777" w:rsidR="00425CAE" w:rsidRPr="004F5246" w:rsidRDefault="00425CAE" w:rsidP="00F36001">
      <w:r w:rsidRPr="004F5246">
        <w:t>Table Heading</w:t>
      </w:r>
    </w:p>
    <w:p w14:paraId="0E5A8A34" w14:textId="410381A4" w:rsidR="00425CAE" w:rsidRDefault="00425CAE" w:rsidP="00F36001">
      <w:pPr>
        <w:pStyle w:val="TableHeader"/>
      </w:pPr>
      <w:r w:rsidRPr="004F5246">
        <w:t>Table Header</w:t>
      </w:r>
    </w:p>
    <w:p w14:paraId="1EE3C900" w14:textId="77777777" w:rsidR="00A81815" w:rsidRPr="004F5246" w:rsidRDefault="00A81815" w:rsidP="00F36001">
      <w:pPr>
        <w:pStyle w:val="TableHeader"/>
      </w:pPr>
      <w:r w:rsidRPr="004F5246">
        <w:t xml:space="preserve">Table </w:t>
      </w:r>
      <w:r>
        <w:t>H</w:t>
      </w:r>
      <w:r w:rsidRPr="004F5246">
        <w:t>eader centered</w:t>
      </w:r>
    </w:p>
    <w:p w14:paraId="4972CD21" w14:textId="77777777" w:rsidR="00A81815" w:rsidRPr="004F5246" w:rsidRDefault="00A81815" w:rsidP="00F36001">
      <w:pPr>
        <w:pStyle w:val="TableHeader"/>
      </w:pPr>
      <w:r w:rsidRPr="004F5246">
        <w:t>Table Column Header</w:t>
      </w:r>
    </w:p>
    <w:p w14:paraId="5DD38A66" w14:textId="77777777" w:rsidR="00A81815" w:rsidRPr="00815CE6" w:rsidRDefault="00A81815" w:rsidP="00F36001">
      <w:pPr>
        <w:pStyle w:val="TableColumnHeader"/>
        <w:rPr>
          <w:lang w:val="en-US"/>
        </w:rPr>
      </w:pPr>
      <w:r w:rsidRPr="00815CE6">
        <w:rPr>
          <w:lang w:val="en-US"/>
        </w:rPr>
        <w:t>Table Column header</w:t>
      </w:r>
    </w:p>
    <w:p w14:paraId="25D0F58A" w14:textId="77777777" w:rsidR="00A81815" w:rsidRDefault="00A81815" w:rsidP="00F36001">
      <w:pPr>
        <w:pStyle w:val="TableText"/>
      </w:pPr>
      <w:r w:rsidRPr="00CF2F5F">
        <w:t>Table Cell</w:t>
      </w:r>
    </w:p>
    <w:p w14:paraId="5C687890" w14:textId="77777777" w:rsidR="00A81815" w:rsidRDefault="00A81815" w:rsidP="00F36001">
      <w:pPr>
        <w:pStyle w:val="TableText"/>
      </w:pPr>
      <w:r>
        <w:t>Table T</w:t>
      </w:r>
      <w:r w:rsidRPr="000405ED">
        <w:t>ext</w:t>
      </w:r>
    </w:p>
    <w:p w14:paraId="4274AB3B" w14:textId="77777777" w:rsidR="00425CAE" w:rsidRDefault="00425CAE" w:rsidP="00F36001">
      <w:pPr>
        <w:pStyle w:val="TableCell"/>
      </w:pPr>
      <w:r>
        <w:t>Table Cell</w:t>
      </w:r>
    </w:p>
    <w:p w14:paraId="10D9D512" w14:textId="77777777" w:rsidR="00425CAE" w:rsidRPr="004F5246" w:rsidRDefault="00425CAE" w:rsidP="00F36001">
      <w:pPr>
        <w:pStyle w:val="TableText"/>
      </w:pPr>
      <w:r>
        <w:t>Table Text</w:t>
      </w:r>
    </w:p>
    <w:p w14:paraId="0FCFD6D4" w14:textId="77777777" w:rsidR="00425CAE" w:rsidRDefault="00425CAE" w:rsidP="00F36001">
      <w:pPr>
        <w:pStyle w:val="TableTextCentered"/>
      </w:pPr>
      <w:r>
        <w:t>Table Text Centered</w:t>
      </w:r>
    </w:p>
    <w:p w14:paraId="5A7C1152" w14:textId="07C4C1C9" w:rsidR="007D1C72" w:rsidRDefault="007D1C72" w:rsidP="00F36001">
      <w:pPr>
        <w:pStyle w:val="TableText"/>
      </w:pPr>
      <w:r>
        <w:t>Table Regular</w:t>
      </w:r>
    </w:p>
    <w:p w14:paraId="4A7629A4" w14:textId="77777777" w:rsidR="00A81815" w:rsidRPr="00401B5F" w:rsidRDefault="00A81815" w:rsidP="00F36001">
      <w:pPr>
        <w:pStyle w:val="BoxedtextV1"/>
      </w:pPr>
      <w:r>
        <w:t xml:space="preserve">List </w:t>
      </w:r>
    </w:p>
    <w:p w14:paraId="224AF93D" w14:textId="77777777" w:rsidR="00A81815" w:rsidRPr="007D1C72" w:rsidRDefault="00A81815" w:rsidP="00F36001">
      <w:pPr>
        <w:pStyle w:val="TableText"/>
      </w:pPr>
    </w:p>
    <w:p w14:paraId="64B16C0D" w14:textId="47EE26E1" w:rsidR="00CB2132" w:rsidRDefault="00CB2132" w:rsidP="00F36001">
      <w:pPr>
        <w:pStyle w:val="Headline2"/>
      </w:pPr>
      <w:bookmarkStart w:id="168" w:name="_Toc42419375"/>
      <w:bookmarkStart w:id="169" w:name="_Toc42419443"/>
      <w:bookmarkStart w:id="170" w:name="_Toc42420361"/>
      <w:bookmarkStart w:id="171" w:name="_Toc46331362"/>
      <w:bookmarkStart w:id="172" w:name="_Toc46332685"/>
      <w:bookmarkStart w:id="173" w:name="_Toc46338527"/>
      <w:bookmarkStart w:id="174" w:name="_Toc47611317"/>
      <w:r w:rsidRPr="00AD11A7">
        <w:t>Sidebar</w:t>
      </w:r>
      <w:bookmarkEnd w:id="168"/>
      <w:bookmarkEnd w:id="169"/>
      <w:bookmarkEnd w:id="170"/>
      <w:bookmarkEnd w:id="171"/>
      <w:bookmarkEnd w:id="172"/>
      <w:bookmarkEnd w:id="173"/>
      <w:bookmarkEnd w:id="174"/>
    </w:p>
    <w:p w14:paraId="51A9D2B8" w14:textId="57690AEE" w:rsidR="0091780F" w:rsidRDefault="0091780F" w:rsidP="00F36001">
      <w:pPr>
        <w:pStyle w:val="SIDEBARHEADING"/>
      </w:pPr>
      <w:r w:rsidRPr="0091780F">
        <w:t>SIDEBAR HEADING</w:t>
      </w:r>
    </w:p>
    <w:p w14:paraId="6154342C" w14:textId="6EA25337" w:rsidR="0091780F" w:rsidRPr="00A513A6" w:rsidRDefault="0091780F" w:rsidP="00F36001">
      <w:pPr>
        <w:pStyle w:val="SIDEBARHEADING"/>
      </w:pPr>
      <w:r w:rsidRPr="0091780F">
        <w:t>Sidebar</w:t>
      </w:r>
      <w:r w:rsidRPr="00A513A6">
        <w:t xml:space="preserve"> </w:t>
      </w:r>
      <w:r>
        <w:t>Heading</w:t>
      </w:r>
    </w:p>
    <w:p w14:paraId="058B12D5" w14:textId="7B28C057" w:rsidR="001F1945" w:rsidRPr="00E0037A" w:rsidRDefault="001F1945" w:rsidP="00F36001">
      <w:pPr>
        <w:pStyle w:val="SidebarText"/>
      </w:pPr>
      <w:r w:rsidRPr="00E0037A">
        <w:t xml:space="preserve">Sidebar </w:t>
      </w:r>
      <w:r w:rsidR="00B76456" w:rsidRPr="00E0037A">
        <w:t>T</w:t>
      </w:r>
      <w:r w:rsidRPr="00E0037A">
        <w:t>ext</w:t>
      </w:r>
    </w:p>
    <w:p w14:paraId="435E1C44" w14:textId="77777777" w:rsidR="0005018F" w:rsidRDefault="0005018F" w:rsidP="00F36001">
      <w:pPr>
        <w:pStyle w:val="SidebarTextRegular"/>
      </w:pPr>
      <w:r>
        <w:t xml:space="preserve">Sidebar </w:t>
      </w:r>
      <w:r w:rsidR="00D50CF3">
        <w:t>Text Regular</w:t>
      </w:r>
    </w:p>
    <w:p w14:paraId="0C6F40F6" w14:textId="77777777" w:rsidR="0005018F" w:rsidRDefault="0005018F" w:rsidP="00F36001">
      <w:pPr>
        <w:pStyle w:val="SidebarTextIndent"/>
      </w:pPr>
      <w:r>
        <w:lastRenderedPageBreak/>
        <w:t xml:space="preserve">Sidebar </w:t>
      </w:r>
      <w:r w:rsidR="00D50CF3">
        <w:t>Text Regular</w:t>
      </w:r>
      <w:r w:rsidR="00B76456">
        <w:t xml:space="preserve"> Indent</w:t>
      </w:r>
    </w:p>
    <w:p w14:paraId="231BD232" w14:textId="77777777" w:rsidR="0005018F" w:rsidRPr="00A513A6" w:rsidRDefault="0005018F" w:rsidP="00F36001">
      <w:r w:rsidRPr="0091780F">
        <w:t>Sidebar</w:t>
      </w:r>
      <w:r w:rsidRPr="00A513A6">
        <w:t xml:space="preserve"> metadata</w:t>
      </w:r>
    </w:p>
    <w:p w14:paraId="3E46B38B" w14:textId="2D122772" w:rsidR="00B76456" w:rsidRDefault="00B76456" w:rsidP="00F36001">
      <w:pPr>
        <w:pStyle w:val="SidebarTextParagraph1"/>
      </w:pPr>
      <w:r>
        <w:t xml:space="preserve">Sidebar </w:t>
      </w:r>
      <w:r w:rsidR="0091780F">
        <w:t xml:space="preserve">text </w:t>
      </w:r>
      <w:r>
        <w:t>bulleted</w:t>
      </w:r>
    </w:p>
    <w:p w14:paraId="3962BB8E" w14:textId="6E628976" w:rsidR="00B76456" w:rsidRDefault="00B76456" w:rsidP="00F36001">
      <w:pPr>
        <w:pStyle w:val="SidebarTextHanging"/>
      </w:pPr>
      <w:r>
        <w:t xml:space="preserve">Sidebar </w:t>
      </w:r>
      <w:r w:rsidR="0091780F">
        <w:t xml:space="preserve">text </w:t>
      </w:r>
      <w:r>
        <w:t>hanging</w:t>
      </w:r>
    </w:p>
    <w:p w14:paraId="225EC492" w14:textId="77777777" w:rsidR="00B40E4E" w:rsidRDefault="00B40E4E" w:rsidP="00F36001">
      <w:pPr>
        <w:pStyle w:val="SidebarTextParagraph1"/>
      </w:pPr>
      <w:r>
        <w:t>Sidebar Text Paragraph 1</w:t>
      </w:r>
    </w:p>
    <w:p w14:paraId="6D514E98" w14:textId="44FE0E12" w:rsidR="00B40E4E" w:rsidRDefault="00B40E4E" w:rsidP="00F36001">
      <w:pPr>
        <w:pStyle w:val="SidebarTextParagraph2"/>
      </w:pPr>
      <w:r>
        <w:t>Sidebar Text Paragraph 2</w:t>
      </w:r>
    </w:p>
    <w:p w14:paraId="5C108237" w14:textId="77777777" w:rsidR="00425CAE" w:rsidRPr="00F04B3A" w:rsidRDefault="00425CAE" w:rsidP="00F36001">
      <w:pPr>
        <w:pStyle w:val="BoxedtextV1"/>
      </w:pPr>
      <w:r w:rsidRPr="00F04B3A">
        <w:t>When making a sidebar, ask yourself whether the sidebar must immediately follow a section of text or whether it can go anywhere on a spread. If it must immediately follow something, don</w:t>
      </w:r>
      <w:r w:rsidRPr="001D04FD">
        <w:t>’</w:t>
      </w:r>
      <w:r w:rsidRPr="00F04B3A">
        <w:t>t make it a sidebar; integrate it into the body copy.</w:t>
      </w:r>
    </w:p>
    <w:p w14:paraId="740392A2" w14:textId="65EDB283" w:rsidR="003234BF" w:rsidRPr="00ED4527" w:rsidRDefault="00ED4527" w:rsidP="00F36001">
      <w:pPr>
        <w:pStyle w:val="Headline2"/>
      </w:pPr>
      <w:r>
        <w:t>Boxed text</w:t>
      </w:r>
    </w:p>
    <w:p w14:paraId="1BC20B2F" w14:textId="678C2F7B" w:rsidR="00B76456" w:rsidRDefault="0085265A" w:rsidP="00F36001">
      <w:pPr>
        <w:pStyle w:val="BoxedtextAloud"/>
      </w:pPr>
      <w:r w:rsidRPr="00370F88">
        <w:rPr>
          <w:rStyle w:val="aff"/>
        </w:rPr>
        <w:t>ALOUD</w:t>
      </w:r>
      <w:r w:rsidR="00743F24">
        <w:t xml:space="preserve"> - </w:t>
      </w:r>
      <w:r w:rsidR="00743F24" w:rsidRPr="00743F24">
        <w:t>Used for read-aloud text in adventures, automatically adds the background color and side lines.</w:t>
      </w:r>
    </w:p>
    <w:p w14:paraId="2997C494" w14:textId="7580E45E" w:rsidR="0085265A" w:rsidRPr="00370F88" w:rsidRDefault="0085265A" w:rsidP="00F36001">
      <w:pPr>
        <w:pStyle w:val="BoxedTextNotes"/>
        <w:rPr>
          <w:rStyle w:val="aff"/>
        </w:rPr>
      </w:pPr>
      <w:r w:rsidRPr="00370F88">
        <w:rPr>
          <w:rStyle w:val="aff"/>
        </w:rPr>
        <w:t>NOTES</w:t>
      </w:r>
      <w:r w:rsidR="00743F24" w:rsidRPr="00370F88">
        <w:rPr>
          <w:rStyle w:val="aff"/>
        </w:rPr>
        <w:t xml:space="preserve"> - </w:t>
      </w:r>
    </w:p>
    <w:p w14:paraId="4EBE9FB2" w14:textId="77777777" w:rsidR="00743F24" w:rsidRDefault="0085265A" w:rsidP="00F36001">
      <w:pPr>
        <w:pStyle w:val="BoxedtextNotesBW"/>
      </w:pPr>
      <w:r w:rsidRPr="00370F88">
        <w:rPr>
          <w:rStyle w:val="aff"/>
        </w:rPr>
        <w:t>NOTES BW</w:t>
      </w:r>
      <w:r w:rsidR="00743F24">
        <w:t xml:space="preserve"> - Side Notes</w:t>
      </w:r>
      <w:r w:rsidR="00743F24" w:rsidRPr="000B3EF6">
        <w:t xml:space="preserve"> </w:t>
      </w:r>
      <w:r w:rsidR="00743F24">
        <w:t>Black and White variant</w:t>
      </w:r>
    </w:p>
    <w:p w14:paraId="0C343F85" w14:textId="02014B4E" w:rsidR="0085265A" w:rsidRDefault="0085265A" w:rsidP="00F36001">
      <w:pPr>
        <w:pStyle w:val="BoxedtextNotesBW"/>
      </w:pPr>
    </w:p>
    <w:p w14:paraId="7F67DA44" w14:textId="0EC3F0B3" w:rsidR="0085265A" w:rsidRDefault="0085265A" w:rsidP="00F36001">
      <w:pPr>
        <w:pStyle w:val="BoxedTextNotesVariant"/>
      </w:pPr>
      <w:r>
        <w:t>NOTES VARIANT</w:t>
      </w:r>
    </w:p>
    <w:p w14:paraId="3357892A" w14:textId="2B2EA73C" w:rsidR="0085265A" w:rsidRPr="00370F88" w:rsidRDefault="0085265A" w:rsidP="00F36001">
      <w:pPr>
        <w:pStyle w:val="BoxedtextV1"/>
        <w:rPr>
          <w:rStyle w:val="aff"/>
        </w:rPr>
      </w:pPr>
      <w:r w:rsidRPr="00370F88">
        <w:rPr>
          <w:rStyle w:val="aff"/>
        </w:rPr>
        <w:t>BOXED TEXT V1</w:t>
      </w:r>
    </w:p>
    <w:p w14:paraId="33B2F34E" w14:textId="44975F14" w:rsidR="00743F24" w:rsidRDefault="00743F24" w:rsidP="00F36001">
      <w:pPr>
        <w:pStyle w:val="BoxedtextV1"/>
      </w:pPr>
      <w:r w:rsidRPr="00743F24">
        <w:t>Boxed text should be used sparingly, and then only one or two short sentences when necessary to convey thematic elements. Don</w:t>
      </w:r>
      <w:r w:rsidRPr="007B5B1A">
        <w:t>’</w:t>
      </w:r>
      <w:r w:rsidRPr="00743F24">
        <w:t>t use it to describe a room. The majority of the encounters shouldn</w:t>
      </w:r>
      <w:r w:rsidRPr="007B5B1A">
        <w:t>’</w:t>
      </w:r>
      <w:r w:rsidRPr="00743F24">
        <w:t>t include it.</w:t>
      </w:r>
    </w:p>
    <w:p w14:paraId="7E2754D5" w14:textId="47F3FEB6" w:rsidR="00401B5F" w:rsidRPr="00743F24" w:rsidRDefault="00401B5F" w:rsidP="00F36001">
      <w:pPr>
        <w:pStyle w:val="BoxedtextV1"/>
      </w:pPr>
      <w:r>
        <w:t xml:space="preserve">You can use character styles as </w:t>
      </w:r>
      <w:r w:rsidRPr="00370F88">
        <w:rPr>
          <w:rStyle w:val="aff"/>
        </w:rPr>
        <w:t>*CHAR BOLD</w:t>
      </w:r>
      <w:r>
        <w:t xml:space="preserve"> when using such simple boxed texts.</w:t>
      </w:r>
    </w:p>
    <w:p w14:paraId="732CCC14" w14:textId="77777777" w:rsidR="00743F24" w:rsidRPr="00743F24" w:rsidRDefault="00743F24" w:rsidP="00F36001">
      <w:pPr>
        <w:pStyle w:val="BoxedtextV1"/>
      </w:pPr>
      <w:r w:rsidRPr="00743F24">
        <w:t>Boxed text should be limited to 15-20 seconds of text when read at a normal cadence.</w:t>
      </w:r>
    </w:p>
    <w:p w14:paraId="36BEF62B" w14:textId="77777777" w:rsidR="00425CAE" w:rsidRDefault="00425CAE" w:rsidP="00F36001">
      <w:pPr>
        <w:pStyle w:val="Headline2"/>
      </w:pPr>
      <w:bookmarkStart w:id="175" w:name="_Toc46331360"/>
      <w:bookmarkStart w:id="176" w:name="_Toc46332683"/>
      <w:bookmarkStart w:id="177" w:name="_Toc46338525"/>
      <w:bookmarkStart w:id="178" w:name="_Toc47611315"/>
      <w:bookmarkStart w:id="179" w:name="_Toc46331363"/>
      <w:bookmarkStart w:id="180" w:name="_Toc46332686"/>
      <w:bookmarkStart w:id="181" w:name="_Toc46338528"/>
      <w:bookmarkStart w:id="182" w:name="_Toc47611318"/>
      <w:r>
        <w:t>Epigraphs &amp; Cites</w:t>
      </w:r>
      <w:bookmarkEnd w:id="175"/>
      <w:bookmarkEnd w:id="176"/>
      <w:bookmarkEnd w:id="177"/>
      <w:bookmarkEnd w:id="178"/>
    </w:p>
    <w:p w14:paraId="56F6A291" w14:textId="77777777" w:rsidR="00425CAE" w:rsidRDefault="00425CAE" w:rsidP="00F36001">
      <w:pPr>
        <w:pStyle w:val="Epigraph1"/>
      </w:pPr>
      <w:r>
        <w:t>Epigraph 1</w:t>
      </w:r>
    </w:p>
    <w:p w14:paraId="4EC77170" w14:textId="77777777" w:rsidR="00425CAE" w:rsidRDefault="00425CAE" w:rsidP="00F36001">
      <w:pPr>
        <w:pStyle w:val="Epigraph2"/>
      </w:pPr>
      <w:r>
        <w:t>Epigraph 2</w:t>
      </w:r>
    </w:p>
    <w:p w14:paraId="5457AA95" w14:textId="77777777" w:rsidR="00425CAE" w:rsidRDefault="00425CAE" w:rsidP="00F36001">
      <w:pPr>
        <w:pStyle w:val="EpigraphSource"/>
      </w:pPr>
      <w:r>
        <w:t>Epigraph source</w:t>
      </w:r>
    </w:p>
    <w:p w14:paraId="4237E840" w14:textId="77777777" w:rsidR="00425CAE" w:rsidRPr="005F27EE" w:rsidRDefault="00425CAE" w:rsidP="00F36001">
      <w:pPr>
        <w:pStyle w:val="QuoteCore"/>
      </w:pPr>
      <w:r>
        <w:t>Quote Core</w:t>
      </w:r>
    </w:p>
    <w:p w14:paraId="477A5D59" w14:textId="09928B20" w:rsidR="00A81815" w:rsidRDefault="00425CAE" w:rsidP="00F36001">
      <w:pPr>
        <w:pStyle w:val="QuoteCoreSource"/>
      </w:pPr>
      <w:r w:rsidRPr="005F27EE">
        <w:t>Cite sourc</w:t>
      </w:r>
      <w:r w:rsidR="00A81815">
        <w:t>e</w:t>
      </w:r>
    </w:p>
    <w:p w14:paraId="55EFF9C1" w14:textId="6550FCE0" w:rsidR="00A81815" w:rsidRPr="00A81815" w:rsidRDefault="00A81815" w:rsidP="00F36001">
      <w:pPr>
        <w:pStyle w:val="QuoteAccented"/>
      </w:pPr>
      <w:r>
        <w:t>QUOTE</w:t>
      </w:r>
      <w:r w:rsidRPr="00401B5F">
        <w:t xml:space="preserve"> </w:t>
      </w:r>
      <w:r>
        <w:t>Accented</w:t>
      </w:r>
    </w:p>
    <w:p w14:paraId="609AB447" w14:textId="11A781A6" w:rsidR="00A81815" w:rsidRPr="00A81815" w:rsidRDefault="00A81815" w:rsidP="00F36001">
      <w:pPr>
        <w:pStyle w:val="BoxedtextV1"/>
      </w:pPr>
      <w:r>
        <w:t>Epigraphs, cites and quotes</w:t>
      </w:r>
    </w:p>
    <w:p w14:paraId="7E33C052" w14:textId="6E667963" w:rsidR="00787168" w:rsidRPr="00D975D8" w:rsidRDefault="00787168" w:rsidP="00F36001">
      <w:pPr>
        <w:pStyle w:val="Headline2"/>
      </w:pPr>
      <w:r>
        <w:t>Other</w:t>
      </w:r>
      <w:bookmarkEnd w:id="179"/>
      <w:bookmarkEnd w:id="180"/>
      <w:bookmarkEnd w:id="181"/>
      <w:bookmarkEnd w:id="182"/>
    </w:p>
    <w:p w14:paraId="3CC5C79C" w14:textId="6AC74DE4" w:rsidR="00787168" w:rsidRPr="003A3C4A" w:rsidRDefault="00787168" w:rsidP="00F36001">
      <w:pPr>
        <w:pStyle w:val="HANDOUTHandwrittenNote1"/>
      </w:pPr>
      <w:r w:rsidRPr="003A3C4A">
        <w:t xml:space="preserve">Handout Handwritten </w:t>
      </w:r>
      <w:r w:rsidR="00D46EAF" w:rsidRPr="003A3C4A">
        <w:t xml:space="preserve"> Note </w:t>
      </w:r>
      <w:r w:rsidRPr="003A3C4A">
        <w:t>1</w:t>
      </w:r>
    </w:p>
    <w:p w14:paraId="4AE18D65" w14:textId="77777777" w:rsidR="003A3C4A" w:rsidRPr="003A3C4A" w:rsidRDefault="003A3C4A" w:rsidP="00F36001">
      <w:pPr>
        <w:pStyle w:val="HANDOUTHandwrittenNote2"/>
      </w:pPr>
      <w:r w:rsidRPr="003A3C4A">
        <w:t>Handout Handwritten Note 2</w:t>
      </w:r>
    </w:p>
    <w:p w14:paraId="7B040708" w14:textId="77777777" w:rsidR="003A3C4A" w:rsidRPr="00C85D0E" w:rsidRDefault="003A3C4A" w:rsidP="00F36001">
      <w:pPr>
        <w:pStyle w:val="HANDOUTHandwrittenNote1"/>
      </w:pPr>
    </w:p>
    <w:p w14:paraId="0A878EBB" w14:textId="7FD44C6A" w:rsidR="00787168" w:rsidRPr="00C85D0E" w:rsidRDefault="00787168" w:rsidP="00F36001">
      <w:pPr>
        <w:pStyle w:val="HANDOUTHandwrittenNote3"/>
      </w:pPr>
      <w:r w:rsidRPr="00C85D0E">
        <w:t xml:space="preserve">Handout Handwritten </w:t>
      </w:r>
      <w:r w:rsidR="00D46EAF">
        <w:t>Note 3</w:t>
      </w:r>
    </w:p>
    <w:p w14:paraId="0D7B545C" w14:textId="2C3399B5" w:rsidR="00787168" w:rsidRDefault="00787168" w:rsidP="00F36001">
      <w:pPr>
        <w:pStyle w:val="StatBlockBasicSubheadinline"/>
      </w:pPr>
      <w:r w:rsidRPr="0075227C">
        <w:t>Subhead Inline</w:t>
      </w:r>
    </w:p>
    <w:p w14:paraId="2CB8ACC8" w14:textId="77777777" w:rsidR="00A81815" w:rsidRPr="001944D5" w:rsidRDefault="00A81815" w:rsidP="00F36001">
      <w:pPr>
        <w:pStyle w:val="SubheadHanging"/>
      </w:pPr>
      <w:r w:rsidRPr="001944D5">
        <w:t>Subhead Hanging</w:t>
      </w:r>
    </w:p>
    <w:p w14:paraId="2B245ED5" w14:textId="77777777" w:rsidR="00A81815" w:rsidRPr="003A16D8" w:rsidRDefault="00A81815" w:rsidP="00F36001">
      <w:pPr>
        <w:pStyle w:val="BasicTextInlineSubheading"/>
        <w:rPr>
          <w:rStyle w:val="af"/>
        </w:rPr>
      </w:pPr>
      <w:r w:rsidRPr="003A16D8">
        <w:rPr>
          <w:rStyle w:val="af"/>
        </w:rPr>
        <w:t>Inline Subheading</w:t>
      </w:r>
    </w:p>
    <w:p w14:paraId="529C708C" w14:textId="77777777" w:rsidR="00A81815" w:rsidRDefault="00A81815" w:rsidP="00F36001">
      <w:pPr>
        <w:pStyle w:val="StatBlockBasicSubheadinline"/>
      </w:pPr>
    </w:p>
    <w:p w14:paraId="4F5FF848" w14:textId="77777777" w:rsidR="00404DEF" w:rsidRPr="0075227C" w:rsidRDefault="00404DEF" w:rsidP="00F36001">
      <w:pPr>
        <w:pStyle w:val="BoxedTextNotes"/>
      </w:pPr>
      <w:r w:rsidRPr="00404DEF">
        <w:t xml:space="preserve">The Inline Subhead character style </w:t>
      </w:r>
      <w:r w:rsidR="00BA1B72">
        <w:t>can serve</w:t>
      </w:r>
      <w:r w:rsidRPr="00404DEF">
        <w:t xml:space="preserve"> as Heading 4. Don</w:t>
      </w:r>
      <w:r w:rsidRPr="001D04FD">
        <w:t>’</w:t>
      </w:r>
      <w:r w:rsidRPr="00404DEF">
        <w:t xml:space="preserve">t use it for emphasis; use it as the lowest-level heading in the heading hierarchy. </w:t>
      </w:r>
    </w:p>
    <w:p w14:paraId="28A55501" w14:textId="5A2FA498" w:rsidR="001F5C19" w:rsidRDefault="00933CDB" w:rsidP="00F36001">
      <w:pPr>
        <w:pStyle w:val="BoxetTexttoRead"/>
      </w:pPr>
      <w:r>
        <w:t>Boxed Text to Read</w:t>
      </w:r>
    </w:p>
    <w:p w14:paraId="70CA36A1" w14:textId="189EAF68" w:rsidR="00933CDB" w:rsidRDefault="00933CDB" w:rsidP="00F36001">
      <w:pPr>
        <w:pStyle w:val="BoxetTexttoRead"/>
      </w:pPr>
    </w:p>
    <w:p w14:paraId="1ABBF86F" w14:textId="6FC658AD" w:rsidR="00933CDB" w:rsidRDefault="00933CDB" w:rsidP="00F36001">
      <w:pPr>
        <w:pStyle w:val="BoxedTextMasterNotes"/>
      </w:pPr>
      <w:r>
        <w:t>Boxed Text Master Notes</w:t>
      </w:r>
    </w:p>
    <w:p w14:paraId="2744C701" w14:textId="14934968" w:rsidR="00A00E2F" w:rsidRDefault="00A00E2F" w:rsidP="00F36001">
      <w:pPr>
        <w:pStyle w:val="BoxedTextMasterNotes"/>
      </w:pPr>
    </w:p>
    <w:p w14:paraId="7173DEAA" w14:textId="42E9C801" w:rsidR="00A00E2F" w:rsidRDefault="00A00E2F" w:rsidP="00F36001">
      <w:pPr>
        <w:pStyle w:val="BoxedTextMasterNotes"/>
        <w:rPr>
          <w:rStyle w:val="BoxedWordAttention"/>
        </w:rPr>
      </w:pPr>
      <w:r w:rsidRPr="00A00E2F">
        <w:rPr>
          <w:rStyle w:val="BoxedWordAttention"/>
        </w:rPr>
        <w:t>Boxed Word Attention</w:t>
      </w:r>
    </w:p>
    <w:p w14:paraId="28D77E09" w14:textId="3A389B29" w:rsidR="00787168" w:rsidRDefault="00787168" w:rsidP="00F36001">
      <w:pPr>
        <w:pStyle w:val="DocumentLegalese"/>
      </w:pPr>
      <w:r w:rsidRPr="00C85D0E">
        <w:t>Legalese</w:t>
      </w:r>
    </w:p>
    <w:p w14:paraId="321EC8A7" w14:textId="77777777" w:rsidR="004F5246" w:rsidRPr="003A3C4A" w:rsidRDefault="004F5246" w:rsidP="00F36001">
      <w:pPr>
        <w:pStyle w:val="DocumentCredits"/>
      </w:pPr>
      <w:r w:rsidRPr="00D8059F">
        <w:t>Credits</w:t>
      </w:r>
    </w:p>
    <w:p w14:paraId="62048AE7" w14:textId="19A451CB" w:rsidR="004F5246" w:rsidRDefault="004F5246" w:rsidP="00F36001">
      <w:pPr>
        <w:pStyle w:val="DocumentDisclaimer"/>
      </w:pPr>
      <w:r>
        <w:t>Disclaimer</w:t>
      </w:r>
    </w:p>
    <w:p w14:paraId="4FE2852E" w14:textId="696C9251" w:rsidR="00A81815" w:rsidRPr="00D8059F" w:rsidRDefault="00A81815" w:rsidP="00F36001">
      <w:pPr>
        <w:pStyle w:val="BoxedtextV1"/>
      </w:pPr>
      <w:r>
        <w:t>Layout</w:t>
      </w:r>
    </w:p>
    <w:p w14:paraId="6351B0C2" w14:textId="5A6FB670" w:rsidR="004F5246" w:rsidRPr="003A3C4A" w:rsidRDefault="003A3C4A" w:rsidP="00F36001">
      <w:pPr>
        <w:pStyle w:val="LayoutFooter"/>
      </w:pPr>
      <w:r w:rsidRPr="003A3C4A">
        <w:t xml:space="preserve">Layout </w:t>
      </w:r>
      <w:r w:rsidR="004F5246" w:rsidRPr="003A3C4A">
        <w:t>Footer</w:t>
      </w:r>
    </w:p>
    <w:p w14:paraId="4987236C" w14:textId="26CCBDEE" w:rsidR="003A3C4A" w:rsidRPr="003A3C4A" w:rsidRDefault="003A3C4A" w:rsidP="00F36001">
      <w:pPr>
        <w:pStyle w:val="BasicText"/>
        <w:rPr>
          <w:rStyle w:val="LayoutFooterBasic"/>
        </w:rPr>
      </w:pPr>
      <w:r w:rsidRPr="003A3C4A">
        <w:rPr>
          <w:rStyle w:val="LayoutFooterBasic"/>
        </w:rPr>
        <w:t>Layout Footer Basic</w:t>
      </w:r>
    </w:p>
    <w:p w14:paraId="3BCB97ED" w14:textId="1EC4CBB8" w:rsidR="003A3C4A" w:rsidRPr="003A3C4A" w:rsidRDefault="003A3C4A" w:rsidP="00F36001">
      <w:pPr>
        <w:pStyle w:val="LayoutFooterVariant"/>
      </w:pPr>
      <w:r w:rsidRPr="003A3C4A">
        <w:t>Layout Footer Variant</w:t>
      </w:r>
    </w:p>
    <w:p w14:paraId="5F83AE4E" w14:textId="72FB9A6F" w:rsidR="003A3C4A" w:rsidRDefault="003A3C4A" w:rsidP="00F36001">
      <w:pPr>
        <w:pStyle w:val="LayoutFooterVariant"/>
        <w:rPr>
          <w:rStyle w:val="LayoutHeader"/>
        </w:rPr>
      </w:pPr>
      <w:r w:rsidRPr="003A3C4A">
        <w:rPr>
          <w:rStyle w:val="LayoutHeader"/>
        </w:rPr>
        <w:t>Layout Header</w:t>
      </w:r>
    </w:p>
    <w:p w14:paraId="41C66108" w14:textId="76BD9867" w:rsidR="00A81815" w:rsidRDefault="00A81815" w:rsidP="00F36001">
      <w:pPr>
        <w:pStyle w:val="LayoutHeaderVariant"/>
      </w:pPr>
      <w:r>
        <w:t xml:space="preserve">Layout </w:t>
      </w:r>
      <w:r w:rsidRPr="00342B75">
        <w:t>Header</w:t>
      </w:r>
      <w:r>
        <w:t xml:space="preserve"> Variant</w:t>
      </w:r>
    </w:p>
    <w:p w14:paraId="4FF6F172" w14:textId="74F3D0F9" w:rsidR="004F5246" w:rsidRDefault="003A3C4A" w:rsidP="00F36001">
      <w:pPr>
        <w:pStyle w:val="LayoutPageNumber"/>
      </w:pPr>
      <w:r>
        <w:t xml:space="preserve">Layout </w:t>
      </w:r>
      <w:r w:rsidR="004F5246">
        <w:t>Page number</w:t>
      </w:r>
    </w:p>
    <w:p w14:paraId="0C5B54BF" w14:textId="77777777" w:rsidR="00743F24" w:rsidRDefault="00743F24" w:rsidP="00F36001">
      <w:pPr>
        <w:pStyle w:val="LayoutPageNumber"/>
      </w:pPr>
    </w:p>
    <w:p w14:paraId="49CD2E12" w14:textId="77777777" w:rsidR="00425CAE" w:rsidRPr="00245303" w:rsidRDefault="00425CAE" w:rsidP="00F36001">
      <w:pPr>
        <w:pStyle w:val="aff9"/>
        <w:framePr w:wrap="around"/>
      </w:pPr>
      <w:r w:rsidRPr="00245303">
        <w:t>B</w:t>
      </w:r>
    </w:p>
    <w:p w14:paraId="5F6D4F30" w14:textId="77777777" w:rsidR="00425CAE" w:rsidRDefault="00425CAE" w:rsidP="00F36001">
      <w:pPr>
        <w:pStyle w:val="BasicTextIndent"/>
      </w:pPr>
      <w:r>
        <w:t>DropCap</w:t>
      </w:r>
    </w:p>
    <w:p w14:paraId="7F83DECB" w14:textId="77777777" w:rsidR="00425CAE" w:rsidRDefault="00425CAE" w:rsidP="00F36001">
      <w:pPr>
        <w:pStyle w:val="BasicTextIndent"/>
      </w:pPr>
    </w:p>
    <w:p w14:paraId="01070357" w14:textId="77777777" w:rsidR="00425CAE" w:rsidRDefault="00425CAE" w:rsidP="00F36001">
      <w:pPr>
        <w:pStyle w:val="BasicTextIndent"/>
      </w:pPr>
    </w:p>
    <w:p w14:paraId="0517E22C" w14:textId="77777777" w:rsidR="00425CAE" w:rsidRDefault="00425CAE" w:rsidP="00F36001">
      <w:pPr>
        <w:pStyle w:val="BasicTextIndent"/>
      </w:pPr>
    </w:p>
    <w:p w14:paraId="372F8AC9" w14:textId="77777777" w:rsidR="00425CAE" w:rsidRPr="00F4030A" w:rsidRDefault="00425CAE" w:rsidP="00F36001">
      <w:pPr>
        <w:pStyle w:val="a9"/>
      </w:pPr>
    </w:p>
    <w:p w14:paraId="7575827B" w14:textId="3FA472BC" w:rsidR="00787168" w:rsidRPr="00D975D8" w:rsidRDefault="00787168" w:rsidP="00F36001">
      <w:pPr>
        <w:pStyle w:val="Headline2"/>
      </w:pPr>
      <w:bookmarkStart w:id="183" w:name="_Toc46331365"/>
      <w:bookmarkStart w:id="184" w:name="_Toc46332688"/>
      <w:bookmarkStart w:id="185" w:name="_Toc46338530"/>
      <w:bookmarkStart w:id="186" w:name="_Toc47611320"/>
      <w:r>
        <w:t>Other</w:t>
      </w:r>
      <w:bookmarkEnd w:id="183"/>
      <w:bookmarkEnd w:id="184"/>
      <w:bookmarkEnd w:id="185"/>
      <w:bookmarkEnd w:id="186"/>
    </w:p>
    <w:p w14:paraId="182ADE37" w14:textId="77777777" w:rsidR="000102DE" w:rsidRDefault="000102DE" w:rsidP="00F36001">
      <w:pPr>
        <w:pStyle w:val="PlaytestWarningText"/>
      </w:pPr>
      <w:r>
        <w:t>Playtest Warning Text</w:t>
      </w:r>
    </w:p>
    <w:p w14:paraId="500849EC" w14:textId="77777777" w:rsidR="001D6644" w:rsidRDefault="00B76456" w:rsidP="00F36001">
      <w:pPr>
        <w:pStyle w:val="DocumentCredits"/>
        <w:rPr>
          <w:rStyle w:val="PlaytestStatBlockInlineSubhead2"/>
        </w:rPr>
      </w:pPr>
      <w:bookmarkStart w:id="187" w:name="_Hlk46318158"/>
      <w:r>
        <w:rPr>
          <w:rStyle w:val="PlaytestStatBlockInlineSubhead2"/>
        </w:rPr>
        <w:t xml:space="preserve">Playtest </w:t>
      </w:r>
      <w:r w:rsidR="00991816">
        <w:rPr>
          <w:rStyle w:val="PlaytestStatBlockInlineSubhead2"/>
        </w:rPr>
        <w:t>Stat Inline Subhead</w:t>
      </w:r>
    </w:p>
    <w:bookmarkEnd w:id="187"/>
    <w:p w14:paraId="6908D539" w14:textId="77777777" w:rsidR="00563F53" w:rsidRDefault="00B76456" w:rsidP="00B76456">
      <w:pPr>
        <w:pStyle w:val="PlaytestNoParagraphStyle"/>
      </w:pPr>
      <w:r>
        <w:t xml:space="preserve">Playtest </w:t>
      </w:r>
      <w:r w:rsidR="00563F53">
        <w:t>No Paragraph Style</w:t>
      </w:r>
    </w:p>
    <w:p w14:paraId="12E8DA87" w14:textId="77777777" w:rsidR="00563F53" w:rsidRPr="001A60A1" w:rsidRDefault="00563F53" w:rsidP="00F36001">
      <w:pPr>
        <w:pStyle w:val="HANDOUTTricksoftheTradeBody"/>
      </w:pPr>
      <w:r>
        <w:t>Tricks of the Trade</w:t>
      </w:r>
    </w:p>
    <w:p w14:paraId="0723B85D" w14:textId="7E2A9A1F" w:rsidR="001F1945" w:rsidRDefault="00FF55C7" w:rsidP="00F36001">
      <w:pPr>
        <w:pStyle w:val="Headline30"/>
      </w:pPr>
      <w:bookmarkStart w:id="188" w:name="_Toc42419377"/>
      <w:bookmarkStart w:id="189" w:name="_Toc42419445"/>
      <w:bookmarkStart w:id="190" w:name="_Toc42420363"/>
      <w:bookmarkStart w:id="191" w:name="_Toc46331366"/>
      <w:bookmarkStart w:id="192" w:name="_Toc46332689"/>
      <w:bookmarkStart w:id="193" w:name="_Toc46338531"/>
      <w:bookmarkStart w:id="194" w:name="_Toc47611321"/>
      <w:r>
        <w:t>Character styles</w:t>
      </w:r>
      <w:bookmarkEnd w:id="188"/>
      <w:bookmarkEnd w:id="189"/>
      <w:bookmarkEnd w:id="190"/>
      <w:bookmarkEnd w:id="191"/>
      <w:bookmarkEnd w:id="192"/>
      <w:bookmarkEnd w:id="193"/>
      <w:bookmarkEnd w:id="194"/>
    </w:p>
    <w:p w14:paraId="006478DE" w14:textId="77777777" w:rsidR="0087377B" w:rsidRPr="0087377B" w:rsidRDefault="0087377B" w:rsidP="00F36001">
      <w:pPr>
        <w:pStyle w:val="BoxedtextV1"/>
      </w:pPr>
      <w:r w:rsidRPr="0087377B">
        <w:t>Use the following character styles to apply bold or italics in running text:</w:t>
      </w:r>
    </w:p>
    <w:p w14:paraId="297D8F27" w14:textId="00D38D61" w:rsidR="00FF55C7" w:rsidRPr="00370F88" w:rsidRDefault="00425CAE" w:rsidP="00F36001">
      <w:pPr>
        <w:pStyle w:val="BasicText"/>
        <w:rPr>
          <w:rStyle w:val="aff"/>
        </w:rPr>
      </w:pPr>
      <w:r w:rsidRPr="00370F88">
        <w:rPr>
          <w:rStyle w:val="aff"/>
        </w:rPr>
        <w:t>*CHAR BOLD</w:t>
      </w:r>
    </w:p>
    <w:p w14:paraId="4EE36DEC" w14:textId="715D6B04" w:rsidR="00425CAE" w:rsidRPr="00370F88" w:rsidRDefault="00425CAE" w:rsidP="00F36001">
      <w:pPr>
        <w:pStyle w:val="BasicText"/>
        <w:rPr>
          <w:rStyle w:val="afd"/>
        </w:rPr>
      </w:pPr>
      <w:r w:rsidRPr="00370F88">
        <w:rPr>
          <w:rStyle w:val="afd"/>
        </w:rPr>
        <w:t>*CHAR ITALIC</w:t>
      </w:r>
    </w:p>
    <w:p w14:paraId="27DF6660" w14:textId="2F7E2332" w:rsidR="00425CAE" w:rsidRPr="00D46EAF" w:rsidRDefault="00425CAE" w:rsidP="00F36001">
      <w:pPr>
        <w:pStyle w:val="BasicText"/>
        <w:rPr>
          <w:rStyle w:val="CHARBOLDITALIC"/>
        </w:rPr>
      </w:pPr>
      <w:r w:rsidRPr="00D46EAF">
        <w:rPr>
          <w:rStyle w:val="CHARBOLDITALIC"/>
        </w:rPr>
        <w:t>*CHAR BOLD ITALIC</w:t>
      </w:r>
    </w:p>
    <w:p w14:paraId="1518F814" w14:textId="7A7832AA" w:rsidR="00425CAE" w:rsidRPr="00D46EAF" w:rsidRDefault="00425CAE" w:rsidP="00F36001">
      <w:pPr>
        <w:pStyle w:val="BasicText"/>
        <w:rPr>
          <w:rStyle w:val="CHARBOLDSERIF"/>
        </w:rPr>
      </w:pPr>
      <w:r w:rsidRPr="00D46EAF">
        <w:rPr>
          <w:rStyle w:val="CHARBOLDSERIF"/>
        </w:rPr>
        <w:t>*CHAR BOLD SERIF</w:t>
      </w:r>
    </w:p>
    <w:p w14:paraId="703C957F" w14:textId="5561DB27" w:rsidR="00425CAE" w:rsidRPr="00D46EAF" w:rsidRDefault="00425CAE" w:rsidP="00F36001">
      <w:pPr>
        <w:pStyle w:val="BasicText"/>
        <w:rPr>
          <w:rStyle w:val="CHARBOLDSANSSERIF"/>
        </w:rPr>
      </w:pPr>
      <w:r w:rsidRPr="00D46EAF">
        <w:rPr>
          <w:rStyle w:val="CHARBOLDSANSSERIF"/>
        </w:rPr>
        <w:t>*CHAR BOLD SANS SERIF</w:t>
      </w:r>
    </w:p>
    <w:p w14:paraId="26213C07" w14:textId="043A05B1" w:rsidR="00425CAE" w:rsidRPr="00D46EAF" w:rsidRDefault="00425CAE" w:rsidP="00F36001">
      <w:pPr>
        <w:pStyle w:val="BasicText"/>
        <w:rPr>
          <w:rStyle w:val="CHARITALICSERIF"/>
        </w:rPr>
      </w:pPr>
      <w:r w:rsidRPr="00D46EAF">
        <w:rPr>
          <w:rStyle w:val="CHARITALICSERIF"/>
        </w:rPr>
        <w:t>*CHAR ITALIC SERIF</w:t>
      </w:r>
    </w:p>
    <w:p w14:paraId="40F91198" w14:textId="424CC644" w:rsidR="00425CAE" w:rsidRDefault="00425CAE" w:rsidP="00F36001">
      <w:pPr>
        <w:pStyle w:val="BasicText"/>
      </w:pPr>
      <w:r>
        <w:t>*CHAR ITALIC SAN SERIF</w:t>
      </w:r>
    </w:p>
    <w:p w14:paraId="6D3A221D" w14:textId="54FB6F31" w:rsidR="00425CAE" w:rsidRPr="00D46EAF" w:rsidRDefault="00425CAE" w:rsidP="00F36001">
      <w:pPr>
        <w:pStyle w:val="BasicText"/>
        <w:rPr>
          <w:rStyle w:val="CHARSUP"/>
        </w:rPr>
      </w:pPr>
      <w:r w:rsidRPr="00D46EAF">
        <w:rPr>
          <w:rStyle w:val="CHARSUP"/>
        </w:rPr>
        <w:t>*CHAR SUP</w:t>
      </w:r>
    </w:p>
    <w:p w14:paraId="4CE58DDB" w14:textId="2E2DB036" w:rsidR="00743F24" w:rsidRPr="00D46EAF" w:rsidRDefault="00743F24" w:rsidP="00F36001">
      <w:pPr>
        <w:pStyle w:val="BasicText"/>
        <w:rPr>
          <w:rStyle w:val="CHARFONTICON4E"/>
        </w:rPr>
      </w:pPr>
      <w:r w:rsidRPr="00D46EAF">
        <w:rPr>
          <w:rStyle w:val="CHARFONTICON4E"/>
        </w:rPr>
        <w:t xml:space="preserve">*CHAR </w:t>
      </w:r>
      <w:r w:rsidR="00D46EAF" w:rsidRPr="00D46EAF">
        <w:rPr>
          <w:rStyle w:val="CHARFONTICON4E"/>
        </w:rPr>
        <w:t>FONT ICON4E</w:t>
      </w:r>
    </w:p>
    <w:p w14:paraId="5BDB793E" w14:textId="4133EFFF" w:rsidR="00743F24" w:rsidRPr="00D46EAF" w:rsidRDefault="00743F24" w:rsidP="00F36001">
      <w:pPr>
        <w:pStyle w:val="BasicText"/>
        <w:rPr>
          <w:rStyle w:val="CHARFONTAWESOME"/>
        </w:rPr>
      </w:pPr>
      <w:r w:rsidRPr="00D46EAF">
        <w:rPr>
          <w:rStyle w:val="CHARFONTAWESOME"/>
        </w:rPr>
        <w:t>*CHAR FONT AWESOME</w:t>
      </w:r>
    </w:p>
    <w:p w14:paraId="008ACFC6" w14:textId="3DB99D22" w:rsidR="00743F24" w:rsidRPr="00D46EAF" w:rsidRDefault="00743F24" w:rsidP="00F36001">
      <w:pPr>
        <w:pStyle w:val="BasicText"/>
        <w:rPr>
          <w:rStyle w:val="CHARFONTSEGOEEMOJI"/>
        </w:rPr>
      </w:pPr>
      <w:r w:rsidRPr="00D46EAF">
        <w:rPr>
          <w:rStyle w:val="CHARFONTSEGOEEMOJI"/>
        </w:rPr>
        <w:t xml:space="preserve">*CHAR </w:t>
      </w:r>
      <w:r w:rsidR="00D46EAF">
        <w:rPr>
          <w:rStyle w:val="CHARFONTSEGOEEMOJI"/>
        </w:rPr>
        <w:t>FONT SEGOEEMOJI</w:t>
      </w:r>
    </w:p>
    <w:p w14:paraId="50E98EFB" w14:textId="52B76455" w:rsidR="00FF55C7" w:rsidRPr="00370F88" w:rsidRDefault="00274D25" w:rsidP="00F36001">
      <w:pPr>
        <w:pStyle w:val="BasicText"/>
        <w:rPr>
          <w:rStyle w:val="afd"/>
        </w:rPr>
      </w:pPr>
      <w:r w:rsidRPr="00370F88">
        <w:rPr>
          <w:rStyle w:val="afd"/>
        </w:rPr>
        <w:t xml:space="preserve">*Char </w:t>
      </w:r>
      <w:r w:rsidR="00FF55C7" w:rsidRPr="00370F88">
        <w:rPr>
          <w:rStyle w:val="afd"/>
        </w:rPr>
        <w:t>Italic</w:t>
      </w:r>
    </w:p>
    <w:p w14:paraId="57445555" w14:textId="77777777" w:rsidR="000C273D" w:rsidRPr="003A16D8" w:rsidRDefault="000C273D" w:rsidP="00F36001">
      <w:pPr>
        <w:pStyle w:val="BasicText"/>
        <w:rPr>
          <w:rStyle w:val="af"/>
        </w:rPr>
      </w:pPr>
      <w:r w:rsidRPr="003A16D8">
        <w:rPr>
          <w:rStyle w:val="af"/>
        </w:rPr>
        <w:t>Inline Subheading</w:t>
      </w:r>
    </w:p>
    <w:p w14:paraId="5FE1E0C2" w14:textId="77777777" w:rsidR="00F26CF6" w:rsidRPr="00A23A96" w:rsidRDefault="009D6657" w:rsidP="00F36001">
      <w:pPr>
        <w:pStyle w:val="BasicText"/>
      </w:pPr>
      <w:r w:rsidRPr="00A23A96">
        <w:t>Italic Seif</w:t>
      </w:r>
    </w:p>
    <w:p w14:paraId="5E3CA3C7" w14:textId="21733D7F" w:rsidR="00B83BBF" w:rsidRDefault="00B83BBF" w:rsidP="00F36001">
      <w:pPr>
        <w:pStyle w:val="Headline2"/>
      </w:pPr>
      <w:bookmarkStart w:id="195" w:name="_Toc42419378"/>
      <w:bookmarkStart w:id="196" w:name="_Toc42419446"/>
      <w:bookmarkStart w:id="197" w:name="_Toc42420364"/>
      <w:bookmarkStart w:id="198" w:name="_Toc46331367"/>
      <w:bookmarkStart w:id="199" w:name="_Toc46332690"/>
      <w:bookmarkStart w:id="200" w:name="_Toc46338532"/>
      <w:bookmarkStart w:id="201" w:name="_Toc47611322"/>
      <w:r>
        <w:t>Colored character styles</w:t>
      </w:r>
      <w:bookmarkEnd w:id="195"/>
      <w:bookmarkEnd w:id="196"/>
      <w:bookmarkEnd w:id="197"/>
      <w:bookmarkEnd w:id="198"/>
      <w:bookmarkEnd w:id="199"/>
      <w:bookmarkEnd w:id="200"/>
      <w:bookmarkEnd w:id="201"/>
    </w:p>
    <w:p w14:paraId="5763E049" w14:textId="6511168F" w:rsidR="00A23A96" w:rsidRPr="00D46EAF" w:rsidRDefault="00425CAE" w:rsidP="00F36001">
      <w:pPr>
        <w:pStyle w:val="BasicText"/>
        <w:rPr>
          <w:rStyle w:val="COLORRED"/>
        </w:rPr>
      </w:pPr>
      <w:r w:rsidRPr="00D46EAF">
        <w:rPr>
          <w:rStyle w:val="COLORRED"/>
        </w:rPr>
        <w:t>*COLOR RED</w:t>
      </w:r>
    </w:p>
    <w:p w14:paraId="2DA025F0" w14:textId="0BB1A37C" w:rsidR="005F27EE" w:rsidRPr="00D46EAF" w:rsidRDefault="00425CAE" w:rsidP="00F36001">
      <w:pPr>
        <w:pStyle w:val="BasicText"/>
        <w:rPr>
          <w:rStyle w:val="COLORBLUE"/>
        </w:rPr>
      </w:pPr>
      <w:r w:rsidRPr="00D46EAF">
        <w:rPr>
          <w:rStyle w:val="COLORBLUE"/>
        </w:rPr>
        <w:t>*COLOR BLUE</w:t>
      </w:r>
    </w:p>
    <w:p w14:paraId="73DC44B9" w14:textId="6D6DF5CC" w:rsidR="005F27EE" w:rsidRPr="00D46EAF" w:rsidRDefault="00425CAE" w:rsidP="00F36001">
      <w:pPr>
        <w:pStyle w:val="BasicText"/>
        <w:rPr>
          <w:rStyle w:val="COLORGREEN"/>
        </w:rPr>
      </w:pPr>
      <w:r w:rsidRPr="00D46EAF">
        <w:rPr>
          <w:rStyle w:val="COLORGREEN"/>
        </w:rPr>
        <w:t>*COLOR GREEN</w:t>
      </w:r>
    </w:p>
    <w:p w14:paraId="6445538F" w14:textId="0050FDEB" w:rsidR="00FF55C7" w:rsidRDefault="00FF55C7" w:rsidP="00F36001">
      <w:pPr>
        <w:pStyle w:val="Headline2"/>
      </w:pPr>
      <w:bookmarkStart w:id="202" w:name="_Toc42419379"/>
      <w:bookmarkStart w:id="203" w:name="_Toc42419447"/>
      <w:bookmarkStart w:id="204" w:name="_Toc42420365"/>
      <w:bookmarkStart w:id="205" w:name="_Toc46331368"/>
      <w:bookmarkStart w:id="206" w:name="_Toc46332691"/>
      <w:bookmarkStart w:id="207" w:name="_Toc46338533"/>
      <w:bookmarkStart w:id="208" w:name="_Toc47611323"/>
      <w:r>
        <w:lastRenderedPageBreak/>
        <w:t>Special</w:t>
      </w:r>
      <w:bookmarkEnd w:id="202"/>
      <w:bookmarkEnd w:id="203"/>
      <w:bookmarkEnd w:id="204"/>
      <w:bookmarkEnd w:id="205"/>
      <w:bookmarkEnd w:id="206"/>
      <w:bookmarkEnd w:id="207"/>
      <w:bookmarkEnd w:id="208"/>
    </w:p>
    <w:p w14:paraId="49B659F3" w14:textId="77777777" w:rsidR="00A81815" w:rsidRDefault="00A81815" w:rsidP="00F36001">
      <w:pPr>
        <w:pStyle w:val="BoxedtextV1"/>
      </w:pPr>
    </w:p>
    <w:p w14:paraId="639604C7" w14:textId="7FA72153" w:rsidR="0018781A" w:rsidRDefault="0018781A" w:rsidP="00F36001">
      <w:pPr>
        <w:pStyle w:val="BasicText"/>
      </w:pPr>
      <w:r>
        <w:rPr>
          <w:noProof/>
          <w:lang w:eastAsia="de-DE"/>
        </w:rPr>
        <mc:AlternateContent>
          <mc:Choice Requires="wpg">
            <w:drawing>
              <wp:inline distT="0" distB="0" distL="0" distR="0" wp14:anchorId="0D7E62D7" wp14:editId="4EC3ECD3">
                <wp:extent cx="2817495" cy="2127130"/>
                <wp:effectExtent l="38100" t="38100" r="59055" b="45085"/>
                <wp:docPr id="6" name="Gruppierung 13"/>
                <wp:cNvGraphicFramePr/>
                <a:graphic xmlns:a="http://schemas.openxmlformats.org/drawingml/2006/main">
                  <a:graphicData uri="http://schemas.microsoft.com/office/word/2010/wordprocessingGroup">
                    <wpg:wgp>
                      <wpg:cNvGrpSpPr/>
                      <wpg:grpSpPr>
                        <a:xfrm>
                          <a:off x="0" y="0"/>
                          <a:ext cx="2817495" cy="2127130"/>
                          <a:chOff x="0" y="0"/>
                          <a:chExt cx="2362835" cy="1831340"/>
                        </a:xfrm>
                      </wpg:grpSpPr>
                      <wps:wsp>
                        <wps:cNvPr id="8" name="Rechteck 10"/>
                        <wps:cNvSpPr/>
                        <wps:spPr>
                          <a:xfrm>
                            <a:off x="0" y="6351"/>
                            <a:ext cx="2362835" cy="1824989"/>
                          </a:xfrm>
                          <a:prstGeom prst="rect">
                            <a:avLst/>
                          </a:prstGeom>
                          <a:solidFill>
                            <a:schemeClr val="accent2">
                              <a:alpha val="25098"/>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FD8FA9" w14:textId="77777777" w:rsidR="00302071" w:rsidRPr="00C25244" w:rsidRDefault="00302071" w:rsidP="00F36001">
                              <w:pPr>
                                <w:pStyle w:val="SIDEBARHEADING"/>
                              </w:pPr>
                              <w:r>
                                <w:t>Sidebar</w:t>
                              </w:r>
                            </w:p>
                            <w:p w14:paraId="627D29F9" w14:textId="77777777" w:rsidR="00302071" w:rsidRDefault="00302071" w:rsidP="00F36001">
                              <w:pPr>
                                <w:pStyle w:val="SidebarText"/>
                                <w:rPr>
                                  <w:rFonts w:ascii="Calibri" w:hAnsi="Calibri"/>
                                </w:rPr>
                              </w:pPr>
                              <w:r w:rsidRPr="0018781A">
                                <w:t xml:space="preserve">I use special </w:t>
                              </w:r>
                              <w:r w:rsidRPr="00A81815">
                                <w:t>style</w:t>
                              </w:r>
                              <w:r w:rsidRPr="0018781A">
                                <w:t xml:space="preserve"> Icon with symbol font </w:t>
                              </w:r>
                              <w:r w:rsidRPr="0018781A">
                                <w:rPr>
                                  <w:rFonts w:ascii="Arial" w:hAnsi="Arial" w:cs="Arial"/>
                                </w:rPr>
                                <w:t>–</w:t>
                              </w:r>
                              <w:r w:rsidRPr="0018781A">
                                <w:t xml:space="preserve"> </w:t>
                              </w:r>
                              <w:r w:rsidRPr="0018781A">
                                <w:rPr>
                                  <w:rFonts w:ascii="Calibri" w:hAnsi="Calibri"/>
                                </w:rPr>
                                <w:t xml:space="preserve">Fourth Edition Dings </w:t>
                              </w:r>
                            </w:p>
                            <w:p w14:paraId="76C01EA7" w14:textId="77777777" w:rsidR="00302071" w:rsidRDefault="00302071" w:rsidP="00F36001">
                              <w:pPr>
                                <w:pStyle w:val="SidebarText"/>
                                <w:rPr>
                                  <w:rStyle w:val="CHARFONTICON4E"/>
                                  <w:color w:val="auto"/>
                                </w:rPr>
                              </w:pPr>
                              <w:r w:rsidRPr="00362A89">
                                <w:rPr>
                                  <w:rStyle w:val="CHARFONTICON4E"/>
                                  <w:color w:val="auto"/>
                                </w:rPr>
                                <w:t>qrtyoAsdfjxcvbm</w:t>
                              </w:r>
                            </w:p>
                            <w:p w14:paraId="4364EDC5" w14:textId="2F81457B" w:rsidR="00302071" w:rsidRDefault="00302071" w:rsidP="00F36001">
                              <w:pPr>
                                <w:pStyle w:val="SidebarText"/>
                                <w:rPr>
                                  <w:rStyle w:val="CHARFONTICON4E"/>
                                  <w:color w:val="auto"/>
                                </w:rPr>
                              </w:pPr>
                              <w:r w:rsidRPr="00362A89">
                                <w:rPr>
                                  <w:rStyle w:val="CHARFONTICON4E"/>
                                  <w:color w:val="auto"/>
                                </w:rPr>
                                <w:t>!@#$%^</w:t>
                              </w:r>
                            </w:p>
                            <w:p w14:paraId="12027736" w14:textId="5B840DB6" w:rsidR="00302071" w:rsidRDefault="00302071" w:rsidP="00F36001">
                              <w:pPr>
                                <w:pStyle w:val="SidebarText"/>
                                <w:rPr>
                                  <w:rStyle w:val="CHARFONTICON4E"/>
                                  <w:color w:val="auto"/>
                                  <w:bdr w:val="threeDEmboss" w:sz="12" w:space="0" w:color="9C2B1B" w:themeColor="accent3"/>
                                </w:rPr>
                              </w:pPr>
                              <w:r w:rsidRPr="00EE5E22">
                                <w:rPr>
                                  <w:rStyle w:val="CHARFONTICON4E"/>
                                  <w:color w:val="auto"/>
                                  <w:bdr w:val="threeDEmboss" w:sz="12" w:space="0" w:color="9C2B1B" w:themeColor="accent3"/>
                                </w:rPr>
                                <w:t>QRTIO</w:t>
                              </w:r>
                            </w:p>
                            <w:p w14:paraId="03A40187" w14:textId="19785206" w:rsidR="00302071" w:rsidRDefault="00302071" w:rsidP="00F36001">
                              <w:pPr>
                                <w:pStyle w:val="SidebarText"/>
                                <w:rPr>
                                  <w:rStyle w:val="CHARFONTICON4E"/>
                                  <w:color w:val="auto"/>
                                </w:rPr>
                              </w:pPr>
                              <w:r w:rsidRPr="00362A89">
                                <w:rPr>
                                  <w:rStyle w:val="CHARFONTICON4E"/>
                                  <w:color w:val="auto"/>
                                </w:rPr>
                                <w:t>ASDFLZXCVBNM</w:t>
                              </w:r>
                            </w:p>
                            <w:p w14:paraId="073DD264" w14:textId="77777777" w:rsidR="00302071" w:rsidRDefault="00302071" w:rsidP="00F36001">
                              <w:pPr>
                                <w:pStyle w:val="SidebarText"/>
                                <w:rPr>
                                  <w:rFonts w:ascii="Calibri" w:hAnsi="Calibri"/>
                                </w:rPr>
                              </w:pPr>
                              <w:r>
                                <w:rPr>
                                  <w:rStyle w:val="CHARFONTICON4E"/>
                                  <w:color w:val="auto"/>
                                </w:rPr>
                                <w:t>&lt;&gt;=+</w:t>
                              </w:r>
                            </w:p>
                            <w:p w14:paraId="69BCFDB3" w14:textId="77777777" w:rsidR="00302071" w:rsidRPr="00112672" w:rsidRDefault="00302071" w:rsidP="00F36001">
                              <w:pPr>
                                <w:pStyle w:val="SidebarText"/>
                              </w:pPr>
                              <w:r w:rsidRPr="00112672">
                                <w:t xml:space="preserve"> </w:t>
                              </w: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9" name="Gerade Verbindung 11"/>
                        <wps:cNvCnPr/>
                        <wps:spPr>
                          <a:xfrm>
                            <a:off x="0" y="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10" name="Gerade Verbindung 12"/>
                        <wps:cNvCnPr/>
                        <wps:spPr>
                          <a:xfrm>
                            <a:off x="0" y="182880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D7E62D7" id="Gruppierung 13" o:spid="_x0000_s1032" style="width:221.85pt;height:167.5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">
                <v:rect id="Rechteck 10" o:spid="_x0000_s1033"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" fillcolor="#ffc000 [3205]" stroked="f" strokeweight="1pt">
                  <v:fill opacity="16448f"/>
                  <v:textbox inset=",2mm,,1mm">
                    <w:txbxContent>
                      <w:p w14:paraId="68FD8FA9" w14:textId="77777777" w:rsidR="00302071" w:rsidRPr="00C25244" w:rsidRDefault="00302071" w:rsidP="00F36001">
                        <w:pPr>
                          <w:pStyle w:val="SIDEBARHEADING"/>
                        </w:pPr>
                        <w:r>
                          <w:t>Sidebar</w:t>
                        </w:r>
                      </w:p>
                      <w:p w14:paraId="627D29F9" w14:textId="77777777" w:rsidR="00302071" w:rsidRDefault="00302071" w:rsidP="00F36001">
                        <w:pPr>
                          <w:pStyle w:val="SidebarText"/>
                          <w:rPr>
                            <w:rFonts w:ascii="Calibri" w:hAnsi="Calibri"/>
                          </w:rPr>
                        </w:pPr>
                        <w:r w:rsidRPr="0018781A">
                          <w:t xml:space="preserve">I use special </w:t>
                        </w:r>
                        <w:r w:rsidRPr="00A81815">
                          <w:t>style</w:t>
                        </w:r>
                        <w:r w:rsidRPr="0018781A">
                          <w:t xml:space="preserve"> Icon with symbol font </w:t>
                        </w:r>
                        <w:r w:rsidRPr="0018781A">
                          <w:rPr>
                            <w:rFonts w:ascii="Arial" w:hAnsi="Arial" w:cs="Arial"/>
                          </w:rPr>
                          <w:t>–</w:t>
                        </w:r>
                        <w:r w:rsidRPr="0018781A">
                          <w:t xml:space="preserve"> </w:t>
                        </w:r>
                        <w:r w:rsidRPr="0018781A">
                          <w:rPr>
                            <w:rFonts w:ascii="Calibri" w:hAnsi="Calibri"/>
                          </w:rPr>
                          <w:t xml:space="preserve">Fourth Edition Dings </w:t>
                        </w:r>
                      </w:p>
                      <w:p w14:paraId="76C01EA7" w14:textId="77777777" w:rsidR="00302071" w:rsidRDefault="00302071" w:rsidP="00F36001">
                        <w:pPr>
                          <w:pStyle w:val="SidebarText"/>
                          <w:rPr>
                            <w:rStyle w:val="CHARFONTICON4E"/>
                            <w:color w:val="auto"/>
                          </w:rPr>
                        </w:pPr>
                        <w:r w:rsidRPr="00362A89">
                          <w:rPr>
                            <w:rStyle w:val="CHARFONTICON4E"/>
                            <w:color w:val="auto"/>
                          </w:rPr>
                          <w:t>qrtyoAsdfjxcvbm</w:t>
                        </w:r>
                      </w:p>
                      <w:p w14:paraId="4364EDC5" w14:textId="2F81457B" w:rsidR="00302071" w:rsidRDefault="00302071" w:rsidP="00F36001">
                        <w:pPr>
                          <w:pStyle w:val="SidebarText"/>
                          <w:rPr>
                            <w:rStyle w:val="CHARFONTICON4E"/>
                            <w:color w:val="auto"/>
                          </w:rPr>
                        </w:pPr>
                        <w:r w:rsidRPr="00362A89">
                          <w:rPr>
                            <w:rStyle w:val="CHARFONTICON4E"/>
                            <w:color w:val="auto"/>
                          </w:rPr>
                          <w:t>!@#$%^</w:t>
                        </w:r>
                      </w:p>
                      <w:p w14:paraId="12027736" w14:textId="5B840DB6" w:rsidR="00302071" w:rsidRDefault="00302071" w:rsidP="00F36001">
                        <w:pPr>
                          <w:pStyle w:val="SidebarText"/>
                          <w:rPr>
                            <w:rStyle w:val="CHARFONTICON4E"/>
                            <w:color w:val="auto"/>
                            <w:bdr w:val="threeDEmboss" w:sz="12" w:space="0" w:color="9C2B1B" w:themeColor="accent3"/>
                          </w:rPr>
                        </w:pPr>
                        <w:r w:rsidRPr="00EE5E22">
                          <w:rPr>
                            <w:rStyle w:val="CHARFONTICON4E"/>
                            <w:color w:val="auto"/>
                            <w:bdr w:val="threeDEmboss" w:sz="12" w:space="0" w:color="9C2B1B" w:themeColor="accent3"/>
                          </w:rPr>
                          <w:t>QRTIO</w:t>
                        </w:r>
                      </w:p>
                      <w:p w14:paraId="03A40187" w14:textId="19785206" w:rsidR="00302071" w:rsidRDefault="00302071" w:rsidP="00F36001">
                        <w:pPr>
                          <w:pStyle w:val="SidebarText"/>
                          <w:rPr>
                            <w:rStyle w:val="CHARFONTICON4E"/>
                            <w:color w:val="auto"/>
                          </w:rPr>
                        </w:pPr>
                        <w:r w:rsidRPr="00362A89">
                          <w:rPr>
                            <w:rStyle w:val="CHARFONTICON4E"/>
                            <w:color w:val="auto"/>
                          </w:rPr>
                          <w:t>ASDFLZXCVBNM</w:t>
                        </w:r>
                      </w:p>
                      <w:p w14:paraId="073DD264" w14:textId="77777777" w:rsidR="00302071" w:rsidRDefault="00302071" w:rsidP="00F36001">
                        <w:pPr>
                          <w:pStyle w:val="SidebarText"/>
                          <w:rPr>
                            <w:rFonts w:ascii="Calibri" w:hAnsi="Calibri"/>
                          </w:rPr>
                        </w:pPr>
                        <w:r>
                          <w:rPr>
                            <w:rStyle w:val="CHARFONTICON4E"/>
                            <w:color w:val="auto"/>
                          </w:rPr>
                          <w:t>&lt;&gt;=+</w:t>
                        </w:r>
                      </w:p>
                      <w:p w14:paraId="69BCFDB3" w14:textId="77777777" w:rsidR="00302071" w:rsidRPr="00112672" w:rsidRDefault="00302071" w:rsidP="00F36001">
                        <w:pPr>
                          <w:pStyle w:val="SidebarText"/>
                        </w:pPr>
                        <w:r w:rsidRPr="00112672">
                          <w:t xml:space="preserve"> </w:t>
                        </w:r>
                      </w:p>
                    </w:txbxContent>
                  </v:textbox>
                </v:rect>
                <v:line id="Gerade Verbindung 11" o:spid="_x0000_s1034"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" strokecolor="black [3213]" strokeweight="1.5pt">
                  <v:stroke startarrow="diamond" endarrow="diamond"/>
                </v:line>
                <v:line id="Gerade Verbindung 12" o:spid="_x0000_s1035"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" strokecolor="black [3213]" strokeweight="1.5pt">
                  <v:stroke startarrow="diamond" endarrow="diamond"/>
                </v:line>
                <w10:anchorlock/>
              </v:group>
            </w:pict>
          </mc:Fallback>
        </mc:AlternateContent>
      </w:r>
    </w:p>
    <w:p w14:paraId="5A052EF8" w14:textId="77777777" w:rsidR="00D9023C" w:rsidRDefault="00D9023C" w:rsidP="00F36001">
      <w:pPr>
        <w:pStyle w:val="Pillars"/>
      </w:pPr>
      <w:bookmarkStart w:id="209" w:name="_Toc46331371"/>
      <w:bookmarkStart w:id="210" w:name="_Toc46332694"/>
      <w:bookmarkStart w:id="211" w:name="_Toc46338536"/>
      <w:r>
        <w:t>Pillars</w:t>
      </w:r>
    </w:p>
    <w:p w14:paraId="13E7C553" w14:textId="77777777" w:rsidR="00D9023C" w:rsidRDefault="00D9023C" w:rsidP="00F36001">
      <w:pPr>
        <w:pStyle w:val="PlayingThePillarsHeading"/>
      </w:pPr>
      <w:r>
        <w:t>Pillars Heading</w:t>
      </w:r>
    </w:p>
    <w:p w14:paraId="3D89C3D7" w14:textId="77777777" w:rsidR="00D9023C" w:rsidRPr="00E32791" w:rsidRDefault="00D9023C" w:rsidP="00F36001">
      <w:pPr>
        <w:pStyle w:val="PlayingthePillarsHeader"/>
        <w:rPr>
          <w:rStyle w:val="ng-binding"/>
        </w:rPr>
      </w:pPr>
      <w:r>
        <w:t>Pillars Header</w:t>
      </w:r>
    </w:p>
    <w:p w14:paraId="692ADBE8" w14:textId="77777777" w:rsidR="00D9023C" w:rsidRPr="00E32791" w:rsidRDefault="00D9023C" w:rsidP="00F36001">
      <w:pPr>
        <w:pStyle w:val="PlayingthePillarsBody"/>
        <w:rPr>
          <w:rStyle w:val="ng-binding"/>
        </w:rPr>
      </w:pPr>
      <w:r>
        <w:t>Pillars Body</w:t>
      </w:r>
    </w:p>
    <w:p w14:paraId="08B3E8EF" w14:textId="77777777" w:rsidR="00A81815" w:rsidRDefault="00A81815" w:rsidP="00F36001">
      <w:pPr>
        <w:pStyle w:val="BasicText"/>
      </w:pPr>
    </w:p>
    <w:p w14:paraId="415CD42A" w14:textId="02EE3D57" w:rsidR="00B34B00" w:rsidRDefault="00A81815" w:rsidP="00F36001">
      <w:pPr>
        <w:pStyle w:val="2"/>
      </w:pPr>
      <w:bookmarkStart w:id="212" w:name="_Toc50553786"/>
      <w:bookmarkStart w:id="213" w:name="_Toc50747845"/>
      <w:r>
        <w:t>Playtest or Black and White Version</w:t>
      </w:r>
      <w:bookmarkEnd w:id="212"/>
      <w:bookmarkEnd w:id="213"/>
    </w:p>
    <w:p w14:paraId="79C59BE9" w14:textId="77777777" w:rsidR="00D466FF" w:rsidRPr="00D466FF" w:rsidRDefault="00D466FF" w:rsidP="00F36001">
      <w:pPr>
        <w:pStyle w:val="BoxedtextV1"/>
        <w:rPr>
          <w:lang w:val="ru-RU"/>
        </w:rPr>
      </w:pPr>
      <w:r>
        <w:rPr>
          <w:lang w:val="ru-RU"/>
        </w:rPr>
        <w:t>Базовый стиль стаблока для плейтеста</w:t>
      </w:r>
    </w:p>
    <w:p w14:paraId="21443709" w14:textId="444523F3" w:rsidR="00D50542" w:rsidRPr="00D466FF" w:rsidRDefault="00A81815" w:rsidP="00D50542">
      <w:pPr>
        <w:pStyle w:val="PlaytestStatBlockTitle"/>
        <w:rPr>
          <w:lang w:val="ru-RU"/>
        </w:rPr>
      </w:pPr>
      <w:r>
        <w:t>Playtest</w:t>
      </w:r>
      <w:r w:rsidRPr="00D466FF">
        <w:rPr>
          <w:lang w:val="ru-RU"/>
        </w:rPr>
        <w:t xml:space="preserve"> </w:t>
      </w:r>
      <w:r w:rsidR="00D50542" w:rsidRPr="0054156F">
        <w:t>Stat</w:t>
      </w:r>
      <w:r w:rsidR="00D50542" w:rsidRPr="00D466FF">
        <w:rPr>
          <w:lang w:val="ru-RU"/>
        </w:rPr>
        <w:t xml:space="preserve"> </w:t>
      </w:r>
      <w:r w:rsidR="00D50542" w:rsidRPr="0054156F">
        <w:t>Block</w:t>
      </w:r>
      <w:r w:rsidR="00D50542" w:rsidRPr="00D466FF">
        <w:rPr>
          <w:lang w:val="ru-RU"/>
        </w:rPr>
        <w:t xml:space="preserve"> </w:t>
      </w:r>
      <w:r w:rsidR="00D50542" w:rsidRPr="0054156F">
        <w:t>Title</w:t>
      </w:r>
      <w:bookmarkEnd w:id="209"/>
      <w:bookmarkEnd w:id="210"/>
      <w:bookmarkEnd w:id="211"/>
    </w:p>
    <w:p w14:paraId="51001DB3" w14:textId="687880D2" w:rsidR="00D50542" w:rsidRPr="003063D2" w:rsidRDefault="00A81815" w:rsidP="00F36001">
      <w:pPr>
        <w:pStyle w:val="PlaytestStatBlockMetadata"/>
      </w:pPr>
      <w:r w:rsidRPr="00A81815">
        <w:t xml:space="preserve">Playtest </w:t>
      </w:r>
      <w:r w:rsidR="00D50542">
        <w:t>Stat block metadata</w:t>
      </w:r>
    </w:p>
    <w:p w14:paraId="0C80362B" w14:textId="7EDC27C6" w:rsidR="00D50542" w:rsidRDefault="00A81815" w:rsidP="00F36001">
      <w:pPr>
        <w:pStyle w:val="PlaytestStatBlockData"/>
      </w:pPr>
      <w:r w:rsidRPr="00A81815">
        <w:rPr>
          <w:rStyle w:val="CHARBOLDSANSSERIF"/>
        </w:rPr>
        <w:t xml:space="preserve">Playtest </w:t>
      </w:r>
      <w:r w:rsidR="00D50542" w:rsidRPr="009E039C">
        <w:rPr>
          <w:rStyle w:val="CHARBOLDSANSSERIF"/>
        </w:rPr>
        <w:t>Stat Block Data</w:t>
      </w:r>
      <w:r w:rsidR="00D50542">
        <w:t xml:space="preserve"> Take a look at stat blocks in the </w:t>
      </w:r>
      <w:r w:rsidR="00D50542" w:rsidRPr="009B3C7F">
        <w:rPr>
          <w:rStyle w:val="CHARITALICSERIF"/>
        </w:rPr>
        <w:t>Monster Manual</w:t>
      </w:r>
      <w:r w:rsidR="00D50542">
        <w:t xml:space="preserve"> to see how these styles translate into a finished block. The section below uses the </w:t>
      </w:r>
      <w:r w:rsidR="00B34B00">
        <w:t xml:space="preserve">AA </w:t>
      </w:r>
      <w:r w:rsidR="00D50542">
        <w:t>Stat Block Ability Score style.</w:t>
      </w:r>
    </w:p>
    <w:p w14:paraId="5EEEC812" w14:textId="2AB5659B" w:rsidR="00293A1F" w:rsidRPr="00B965CF" w:rsidRDefault="00293A1F" w:rsidP="00F36001">
      <w:pPr>
        <w:pStyle w:val="PlaytestStatBlockDataStats"/>
      </w:pPr>
      <w:r w:rsidRPr="00B965CF">
        <w:t>Pla</w:t>
      </w:r>
      <w:r w:rsidR="00B965CF" w:rsidRPr="00B965CF">
        <w:t>ytest Stat Block Ability Score</w:t>
      </w:r>
    </w:p>
    <w:p w14:paraId="2DAAD6CE" w14:textId="77777777" w:rsidR="00D50542" w:rsidRPr="00B34B00" w:rsidRDefault="00D50542" w:rsidP="00F36001">
      <w:pPr>
        <w:pStyle w:val="PlaytestStatBlockDataStats"/>
      </w:pPr>
      <w:r w:rsidRPr="00B34B00">
        <w:tab/>
        <w:t>STR</w:t>
      </w:r>
      <w:r w:rsidRPr="00B34B00">
        <w:tab/>
        <w:t>DEX</w:t>
      </w:r>
      <w:r w:rsidRPr="00B34B00">
        <w:tab/>
        <w:t>CON</w:t>
      </w:r>
      <w:r w:rsidRPr="00B34B00">
        <w:tab/>
        <w:t>INT</w:t>
      </w:r>
      <w:r w:rsidRPr="00B34B00">
        <w:tab/>
        <w:t>WIS</w:t>
      </w:r>
      <w:r w:rsidRPr="00B34B00">
        <w:tab/>
        <w:t>CHA</w:t>
      </w:r>
    </w:p>
    <w:p w14:paraId="0DFF65BF" w14:textId="77777777" w:rsidR="00D50542" w:rsidRPr="00B34B00" w:rsidRDefault="00D50542" w:rsidP="00F36001">
      <w:pPr>
        <w:pStyle w:val="PlaytestStatBlockDataStats"/>
      </w:pPr>
      <w:r w:rsidRPr="009A6AC8">
        <w:tab/>
      </w:r>
      <w:r w:rsidRPr="00B34B00">
        <w:t>X (+X)</w:t>
      </w:r>
      <w:r w:rsidRPr="00B34B00">
        <w:tab/>
        <w:t>X (+X)</w:t>
      </w:r>
      <w:r w:rsidRPr="00B34B00">
        <w:tab/>
        <w:t>X (+X)</w:t>
      </w:r>
      <w:r w:rsidRPr="00B34B00">
        <w:tab/>
        <w:t>X (+X)</w:t>
      </w:r>
      <w:r w:rsidRPr="00B34B00">
        <w:tab/>
        <w:t>X (+X)</w:t>
      </w:r>
      <w:r w:rsidRPr="00B34B00">
        <w:tab/>
        <w:t>X (+X)</w:t>
      </w:r>
    </w:p>
    <w:p w14:paraId="19EEF9C0" w14:textId="68D25E37" w:rsidR="00D50542" w:rsidRPr="003063D2" w:rsidRDefault="00A81815" w:rsidP="00F36001">
      <w:pPr>
        <w:pStyle w:val="PlaytestStatBlockData"/>
      </w:pPr>
      <w:r w:rsidRPr="00A81815">
        <w:rPr>
          <w:rStyle w:val="CHARBOLDSANSSERIF"/>
        </w:rPr>
        <w:t xml:space="preserve">Playtest </w:t>
      </w:r>
      <w:r w:rsidR="00D50542" w:rsidRPr="009E039C">
        <w:rPr>
          <w:rStyle w:val="CHARBOLDSANSSERIF"/>
        </w:rPr>
        <w:t>Stat Block Data</w:t>
      </w:r>
      <w:r w:rsidR="00D50542">
        <w:t xml:space="preserve"> Notice that there’s no colon after the bold headings in a stat block.</w:t>
      </w:r>
    </w:p>
    <w:p w14:paraId="7FEFF86A" w14:textId="68BCB654" w:rsidR="00D50542" w:rsidRDefault="00A81815" w:rsidP="00F36001">
      <w:pPr>
        <w:pStyle w:val="PlaytestStatBlockBody"/>
      </w:pPr>
      <w:r w:rsidRPr="00A81815">
        <w:rPr>
          <w:rStyle w:val="PlaytestStatBlockInlineSubhead"/>
        </w:rPr>
        <w:t xml:space="preserve">Playtest </w:t>
      </w:r>
      <w:r w:rsidR="00D50542">
        <w:rPr>
          <w:rStyle w:val="PlaytestStatBlockInlineSubhead"/>
        </w:rPr>
        <w:t>Inline Subhead</w:t>
      </w:r>
      <w:r w:rsidR="00D50542" w:rsidRPr="00A50DDB">
        <w:rPr>
          <w:rStyle w:val="PlaytestStatBlockInlineSubhead"/>
        </w:rPr>
        <w:t>.</w:t>
      </w:r>
      <w:r w:rsidR="00D50542">
        <w:t xml:space="preserve"> Stat Block Body. The paragraphs below the data section use the </w:t>
      </w:r>
      <w:r w:rsidR="00B34B00">
        <w:t xml:space="preserve">AA </w:t>
      </w:r>
      <w:r w:rsidR="00D50542">
        <w:t>Stat Block Body style.</w:t>
      </w:r>
    </w:p>
    <w:p w14:paraId="3419E728" w14:textId="605BDE80" w:rsidR="00D50542" w:rsidRPr="009D2105" w:rsidRDefault="00A81815" w:rsidP="00F36001">
      <w:pPr>
        <w:pStyle w:val="PlaytestStatBlockHeading"/>
      </w:pPr>
      <w:r w:rsidRPr="00A81815">
        <w:t xml:space="preserve">Playtest </w:t>
      </w:r>
      <w:r w:rsidR="00D50542" w:rsidRPr="009D2105">
        <w:t>Stat Block Heading</w:t>
      </w:r>
    </w:p>
    <w:p w14:paraId="60C5ABB1" w14:textId="784834C4" w:rsidR="00D50542" w:rsidRDefault="00A81815" w:rsidP="00F36001">
      <w:pPr>
        <w:pStyle w:val="PlaytestStatBlockBody"/>
      </w:pPr>
      <w:r w:rsidRPr="00A81815">
        <w:rPr>
          <w:rStyle w:val="PlaytestStatBlockInlineSubhead"/>
        </w:rPr>
        <w:t xml:space="preserve">Playtest </w:t>
      </w:r>
      <w:r w:rsidR="00D50542">
        <w:rPr>
          <w:rStyle w:val="PlaytestStatBlockInlineSubhead"/>
        </w:rPr>
        <w:t>Inline Subhead</w:t>
      </w:r>
      <w:r w:rsidR="00D50542" w:rsidRPr="00A50DDB">
        <w:rPr>
          <w:rStyle w:val="PlaytestStatBlockInlineSubhead"/>
        </w:rPr>
        <w:t>.</w:t>
      </w:r>
      <w:r w:rsidR="00D50542">
        <w:t xml:space="preserve"> The </w:t>
      </w:r>
      <w:r w:rsidR="00B34B00">
        <w:t xml:space="preserve">AA </w:t>
      </w:r>
      <w:r w:rsidR="00D50542">
        <w:t xml:space="preserve">Stat Block Heading style above is used for section starts like </w:t>
      </w:r>
      <w:r w:rsidR="00D50542" w:rsidRPr="00245303">
        <w:t>“</w:t>
      </w:r>
      <w:r w:rsidR="00D50542">
        <w:t>Actions</w:t>
      </w:r>
      <w:r w:rsidR="00D50542" w:rsidRPr="00245303">
        <w:t>”</w:t>
      </w:r>
      <w:r w:rsidR="00D50542">
        <w:t xml:space="preserve"> and </w:t>
      </w:r>
      <w:r w:rsidR="00D50542" w:rsidRPr="00245303">
        <w:t>“</w:t>
      </w:r>
      <w:r w:rsidR="00D50542">
        <w:t>Reactions.</w:t>
      </w:r>
      <w:r w:rsidR="00D50542" w:rsidRPr="00245303">
        <w:t>”</w:t>
      </w:r>
    </w:p>
    <w:p w14:paraId="1A588E0E" w14:textId="425B3B01" w:rsidR="00D50542" w:rsidRDefault="00A81815" w:rsidP="00F36001">
      <w:r w:rsidRPr="00A81815">
        <w:rPr>
          <w:rStyle w:val="CHARBOLDSERIF"/>
        </w:rPr>
        <w:t xml:space="preserve">Playtest </w:t>
      </w:r>
      <w:r w:rsidR="00D50542" w:rsidRPr="009171A2">
        <w:rPr>
          <w:rStyle w:val="CHARBOLDSERIF"/>
        </w:rPr>
        <w:t>Stat Block Bulleted.</w:t>
      </w:r>
      <w:r w:rsidR="00D50542">
        <w:t xml:space="preserve"> This is the style for a bulleted list in a stat block.</w:t>
      </w:r>
    </w:p>
    <w:p w14:paraId="524E6003" w14:textId="4C5A4462" w:rsidR="00D50542" w:rsidRPr="005510B0" w:rsidRDefault="00A81815" w:rsidP="00F36001">
      <w:pPr>
        <w:pStyle w:val="PlaytestStatBlockHanging"/>
      </w:pPr>
      <w:r w:rsidRPr="00A81815">
        <w:t xml:space="preserve">Playtest </w:t>
      </w:r>
      <w:r w:rsidR="00D50542">
        <w:t>Stat Block Hanging. Use this style for things like spell lists.</w:t>
      </w:r>
    </w:p>
    <w:p w14:paraId="5FE3EB65" w14:textId="0E644D7A" w:rsidR="00D466FF" w:rsidRDefault="00D466FF" w:rsidP="00F36001">
      <w:pPr>
        <w:pStyle w:val="Headline2"/>
      </w:pPr>
      <w:bookmarkStart w:id="214" w:name="_Toc46331364"/>
      <w:bookmarkStart w:id="215" w:name="_Toc46332687"/>
      <w:bookmarkStart w:id="216" w:name="_Toc46338529"/>
      <w:bookmarkStart w:id="217" w:name="_Toc47611319"/>
      <w:r w:rsidRPr="00D466FF">
        <w:t>DD</w:t>
      </w:r>
      <w:bookmarkEnd w:id="214"/>
      <w:bookmarkEnd w:id="215"/>
      <w:bookmarkEnd w:id="216"/>
      <w:bookmarkEnd w:id="217"/>
    </w:p>
    <w:p w14:paraId="38FCE776" w14:textId="7E2D166B" w:rsidR="00D466FF" w:rsidRPr="00D466FF" w:rsidRDefault="003E1D1C" w:rsidP="00F36001">
      <w:pPr>
        <w:pStyle w:val="BoxedtextV1"/>
      </w:pPr>
      <w:r>
        <w:rPr>
          <w:lang w:val="ru-RU"/>
        </w:rPr>
        <w:t>Стиль</w:t>
      </w:r>
      <w:r w:rsidRPr="003E1D1C">
        <w:t xml:space="preserve"> </w:t>
      </w:r>
      <w:r>
        <w:rPr>
          <w:lang w:val="ru-RU"/>
        </w:rPr>
        <w:t>статблока</w:t>
      </w:r>
      <w:r w:rsidRPr="003E1D1C">
        <w:t xml:space="preserve"> </w:t>
      </w:r>
      <w:r>
        <w:t>DD</w:t>
      </w:r>
    </w:p>
    <w:p w14:paraId="45CA6F76" w14:textId="77777777" w:rsidR="00D466FF" w:rsidRPr="00D466FF" w:rsidRDefault="00D466FF" w:rsidP="00F36001">
      <w:pPr>
        <w:pStyle w:val="DDStatblockTitle"/>
      </w:pPr>
      <w:r w:rsidRPr="00D466FF">
        <w:t>DD Statblock Title</w:t>
      </w:r>
    </w:p>
    <w:p w14:paraId="0222DFAE" w14:textId="77777777" w:rsidR="00D466FF" w:rsidRPr="00D466FF" w:rsidRDefault="00D466FF" w:rsidP="00F36001">
      <w:r w:rsidRPr="00D466FF">
        <w:t>DD Metadata</w:t>
      </w:r>
    </w:p>
    <w:p w14:paraId="0EEBD993" w14:textId="77777777" w:rsidR="00D466FF" w:rsidRPr="00D466FF" w:rsidRDefault="00D466FF" w:rsidP="00F36001">
      <w:r w:rsidRPr="00D466FF">
        <w:t>DD AC</w:t>
      </w:r>
    </w:p>
    <w:p w14:paraId="09069B33" w14:textId="77777777" w:rsidR="00D466FF" w:rsidRPr="00D466FF" w:rsidRDefault="00D466FF" w:rsidP="00F36001">
      <w:r w:rsidRPr="00D466FF">
        <w:t>DD HitPoints</w:t>
      </w:r>
    </w:p>
    <w:p w14:paraId="5D7C9FE2" w14:textId="77777777" w:rsidR="00D466FF" w:rsidRPr="00D466FF" w:rsidRDefault="00D466FF" w:rsidP="00F36001">
      <w:pPr>
        <w:pStyle w:val="DDSpeed"/>
      </w:pPr>
      <w:r w:rsidRPr="00D466FF">
        <w:t>DD Speed</w:t>
      </w:r>
    </w:p>
    <w:p w14:paraId="110E8F53" w14:textId="77777777" w:rsidR="00D466FF" w:rsidRPr="00D466FF" w:rsidRDefault="00D466FF" w:rsidP="00F36001">
      <w:r w:rsidRPr="00D466FF">
        <w:t>DD Stats</w:t>
      </w:r>
    </w:p>
    <w:p w14:paraId="769D1E0B" w14:textId="77777777" w:rsidR="00D466FF" w:rsidRPr="00D466FF" w:rsidRDefault="00D466FF" w:rsidP="00F36001">
      <w:r w:rsidRPr="00D466FF">
        <w:t>DD Stat Value</w:t>
      </w:r>
    </w:p>
    <w:p w14:paraId="0496835C" w14:textId="77777777" w:rsidR="00D466FF" w:rsidRPr="00D466FF" w:rsidRDefault="00D466FF" w:rsidP="00F36001">
      <w:r w:rsidRPr="00D466FF">
        <w:t>DD Senses</w:t>
      </w:r>
    </w:p>
    <w:p w14:paraId="1D3A2189" w14:textId="77777777" w:rsidR="00D466FF" w:rsidRPr="00D466FF" w:rsidRDefault="00D466FF" w:rsidP="00F36001">
      <w:r w:rsidRPr="00D466FF">
        <w:t>DD Skills</w:t>
      </w:r>
    </w:p>
    <w:p w14:paraId="5A2558B0" w14:textId="77777777" w:rsidR="00D466FF" w:rsidRPr="00D466FF" w:rsidRDefault="00D466FF" w:rsidP="00F36001">
      <w:r w:rsidRPr="00D466FF">
        <w:t>DD Languages</w:t>
      </w:r>
    </w:p>
    <w:p w14:paraId="65C8428F" w14:textId="77777777" w:rsidR="00D466FF" w:rsidRPr="00D466FF" w:rsidRDefault="00D466FF" w:rsidP="00F36001">
      <w:r w:rsidRPr="00D466FF">
        <w:t>DD CR</w:t>
      </w:r>
    </w:p>
    <w:p w14:paraId="4EAE53FF" w14:textId="77777777" w:rsidR="00D466FF" w:rsidRPr="00D466FF" w:rsidRDefault="00D466FF" w:rsidP="00F36001">
      <w:r w:rsidRPr="00D466FF">
        <w:t>DD Moves</w:t>
      </w:r>
    </w:p>
    <w:p w14:paraId="10D934A2" w14:textId="77777777" w:rsidR="00D466FF" w:rsidRPr="00D466FF" w:rsidRDefault="00D466FF" w:rsidP="00F36001">
      <w:r w:rsidRPr="00D466FF">
        <w:t>DD Action Header</w:t>
      </w:r>
    </w:p>
    <w:p w14:paraId="77C4D9E7" w14:textId="77777777" w:rsidR="00D466FF" w:rsidRPr="00D466FF" w:rsidRDefault="00D466FF" w:rsidP="00F36001">
      <w:r w:rsidRPr="00D466FF">
        <w:t>DD Text</w:t>
      </w:r>
    </w:p>
    <w:p w14:paraId="55E875D1" w14:textId="77777777" w:rsidR="00D466FF" w:rsidRPr="00D466FF" w:rsidRDefault="00D466FF" w:rsidP="00F36001">
      <w:r w:rsidRPr="00D466FF">
        <w:t>DD Action</w:t>
      </w:r>
    </w:p>
    <w:p w14:paraId="51FCB95A" w14:textId="77777777" w:rsidR="00D466FF" w:rsidRPr="00D466FF" w:rsidRDefault="00D466FF" w:rsidP="00F36001">
      <w:r w:rsidRPr="00D466FF">
        <w:t>DD Actions Text</w:t>
      </w:r>
    </w:p>
    <w:p w14:paraId="675F9725" w14:textId="77777777" w:rsidR="00D466FF" w:rsidRPr="00D466FF" w:rsidRDefault="00D466FF" w:rsidP="00F36001">
      <w:r w:rsidRPr="00D466FF">
        <w:t>DD Top Border</w:t>
      </w:r>
    </w:p>
    <w:p w14:paraId="59366465" w14:textId="77777777" w:rsidR="00D466FF" w:rsidRPr="00D466FF" w:rsidRDefault="00D466FF" w:rsidP="00F36001">
      <w:pPr>
        <w:pStyle w:val="DDBottomBorder"/>
      </w:pPr>
      <w:r w:rsidRPr="00D466FF">
        <w:t>DD Bottom Border</w:t>
      </w:r>
    </w:p>
    <w:p w14:paraId="16B65D7F" w14:textId="78F365BC" w:rsidR="00D466FF" w:rsidRDefault="00D466FF" w:rsidP="00F36001">
      <w:r w:rsidRPr="00D466FF">
        <w:t>DD Regular</w:t>
      </w:r>
    </w:p>
    <w:p w14:paraId="18B5AFC5" w14:textId="77777777" w:rsidR="003E1D1C" w:rsidRDefault="003E1D1C" w:rsidP="00F36001">
      <w:pPr>
        <w:pStyle w:val="DDActionHeader"/>
      </w:pPr>
      <w:r>
        <w:t>DD Statblock Action Header</w:t>
      </w:r>
    </w:p>
    <w:p w14:paraId="203765D4" w14:textId="77777777" w:rsidR="003E1D1C" w:rsidRDefault="003E1D1C" w:rsidP="00F36001">
      <w:pPr>
        <w:pStyle w:val="DDStatblocktext"/>
      </w:pPr>
      <w:r>
        <w:t>DD Statblock Text</w:t>
      </w:r>
    </w:p>
    <w:p w14:paraId="74C0D047" w14:textId="77777777" w:rsidR="0089695F" w:rsidRDefault="0089695F" w:rsidP="00F36001">
      <w:pPr>
        <w:pStyle w:val="2"/>
      </w:pPr>
      <w:bookmarkStart w:id="218" w:name="_Toc50553787"/>
      <w:bookmarkStart w:id="219" w:name="_Toc50747846"/>
      <w:r>
        <w:t>Stat Block Basic</w:t>
      </w:r>
      <w:bookmarkEnd w:id="218"/>
      <w:bookmarkEnd w:id="219"/>
    </w:p>
    <w:p w14:paraId="7970B108" w14:textId="671F7129" w:rsidR="00A81815" w:rsidRPr="003E1D1C" w:rsidRDefault="003E1D1C" w:rsidP="00F36001">
      <w:pPr>
        <w:pStyle w:val="BoxedtextV1"/>
      </w:pPr>
      <w:r>
        <w:t>&lt;</w:t>
      </w:r>
      <w:r>
        <w:rPr>
          <w:lang w:val="ru-RU"/>
        </w:rPr>
        <w:t>Базовый</w:t>
      </w:r>
      <w:r w:rsidRPr="003E1D1C">
        <w:t xml:space="preserve"> </w:t>
      </w:r>
      <w:r>
        <w:rPr>
          <w:lang w:val="ru-RU"/>
        </w:rPr>
        <w:t>статблок</w:t>
      </w:r>
    </w:p>
    <w:p w14:paraId="03CC3A9F" w14:textId="77777777" w:rsidR="0089695F" w:rsidRPr="00633B9A" w:rsidRDefault="0089695F" w:rsidP="00F36001">
      <w:pPr>
        <w:pStyle w:val="StatBlockBasicRegularIndent"/>
      </w:pPr>
    </w:p>
    <w:p w14:paraId="4CF196D7" w14:textId="13B5CBD6" w:rsidR="0089695F" w:rsidRDefault="0089695F" w:rsidP="00F36001">
      <w:pPr>
        <w:pStyle w:val="Headline30"/>
      </w:pPr>
      <w:r>
        <w:t>Stat Block Basic</w:t>
      </w:r>
    </w:p>
    <w:p w14:paraId="48C16105" w14:textId="77777777" w:rsidR="00825ED7" w:rsidRDefault="00825ED7" w:rsidP="00F36001">
      <w:pPr>
        <w:pStyle w:val="StatBlockBasicTitle"/>
      </w:pPr>
      <w:r>
        <w:t>Stat Block Title</w:t>
      </w:r>
    </w:p>
    <w:p w14:paraId="3DB3D42F" w14:textId="77777777" w:rsidR="00825ED7" w:rsidRPr="001E071C" w:rsidRDefault="00825ED7" w:rsidP="00825ED7">
      <w:pPr>
        <w:pStyle w:val="StatBlockBasicTitleVariant"/>
      </w:pPr>
      <w:bookmarkStart w:id="220" w:name="_Toc50553788"/>
      <w:r>
        <w:t>Stat Block Title 1</w:t>
      </w:r>
      <w:bookmarkEnd w:id="220"/>
    </w:p>
    <w:p w14:paraId="6B348EF8" w14:textId="77777777" w:rsidR="0089695F" w:rsidRPr="00633B9A" w:rsidRDefault="0089695F" w:rsidP="00F36001">
      <w:pPr>
        <w:pStyle w:val="StatblockBasicActionHeader"/>
      </w:pPr>
      <w:r>
        <w:t>Stat block Basic Action Header</w:t>
      </w:r>
    </w:p>
    <w:p w14:paraId="5A5DAA44" w14:textId="60F4F56C" w:rsidR="0089695F" w:rsidRPr="00633B9A" w:rsidRDefault="0089695F" w:rsidP="0089695F">
      <w:pPr>
        <w:pStyle w:val="StatBlockBasicActionsHeaderVariant1"/>
      </w:pPr>
      <w:r>
        <w:t xml:space="preserve">Stat block Basic Actions </w:t>
      </w:r>
      <w:r w:rsidR="00F6335D">
        <w:t>Header Variant 1</w:t>
      </w:r>
    </w:p>
    <w:p w14:paraId="5659DB60" w14:textId="283DB26D" w:rsidR="0089695F" w:rsidRPr="00633B9A" w:rsidRDefault="0089695F" w:rsidP="00F36001">
      <w:pPr>
        <w:pStyle w:val="StatBlockBasicActionsHeaderVariant2"/>
      </w:pPr>
      <w:r>
        <w:t xml:space="preserve">Stat block Basic Actions </w:t>
      </w:r>
      <w:r w:rsidR="00F6335D">
        <w:t>Header Variant 2</w:t>
      </w:r>
    </w:p>
    <w:p w14:paraId="5041E890" w14:textId="77777777" w:rsidR="0089695F" w:rsidRPr="00633B9A" w:rsidRDefault="0089695F" w:rsidP="00F36001">
      <w:pPr>
        <w:pStyle w:val="StatBlockBasicBulleted"/>
      </w:pPr>
      <w:r>
        <w:t>Stat block Basic Bulleted</w:t>
      </w:r>
    </w:p>
    <w:p w14:paraId="14301A75" w14:textId="77777777" w:rsidR="00825ED7" w:rsidRDefault="00825ED7" w:rsidP="00F36001">
      <w:pPr>
        <w:pStyle w:val="StatBlockBasic111"/>
      </w:pPr>
      <w:r>
        <w:t>Stat block Basic Colored</w:t>
      </w:r>
    </w:p>
    <w:p w14:paraId="547AD3DD" w14:textId="6AE09C40" w:rsidR="00825ED7" w:rsidRDefault="00825ED7" w:rsidP="00F36001">
      <w:pPr>
        <w:pStyle w:val="StatBlockBasicColored"/>
      </w:pPr>
      <w:r>
        <w:t>Stat block Basic Colored1</w:t>
      </w:r>
    </w:p>
    <w:p w14:paraId="5551DA76" w14:textId="77777777" w:rsidR="0089695F" w:rsidRDefault="0089695F" w:rsidP="00F36001">
      <w:pPr>
        <w:pStyle w:val="StatBlockBasicData"/>
      </w:pPr>
      <w:r w:rsidRPr="008C7104">
        <w:t xml:space="preserve">Stat Block </w:t>
      </w:r>
      <w:r>
        <w:t xml:space="preserve">Basic </w:t>
      </w:r>
      <w:r w:rsidRPr="008C7104">
        <w:t>Data</w:t>
      </w:r>
    </w:p>
    <w:p w14:paraId="1146252B" w14:textId="77777777" w:rsidR="0089695F" w:rsidRDefault="0089695F" w:rsidP="00F36001">
      <w:pPr>
        <w:pStyle w:val="StatBlockBasicActionsHeaderVariant7"/>
      </w:pPr>
      <w:r w:rsidRPr="008C7104">
        <w:t xml:space="preserve">Stat Block </w:t>
      </w:r>
      <w:r>
        <w:t xml:space="preserve">Basic </w:t>
      </w:r>
      <w:r w:rsidRPr="008C7104">
        <w:t>Data</w:t>
      </w:r>
      <w:r>
        <w:t xml:space="preserve"> – New section</w:t>
      </w:r>
    </w:p>
    <w:p w14:paraId="4B0C9067" w14:textId="77777777" w:rsidR="0089695F" w:rsidRDefault="0089695F" w:rsidP="002F7F4D">
      <w:pPr>
        <w:pStyle w:val="StatBlockBasicDataName"/>
      </w:pPr>
      <w:r w:rsidRPr="008C7104">
        <w:t xml:space="preserve">Stat Block </w:t>
      </w:r>
      <w:r>
        <w:t xml:space="preserve">Basic </w:t>
      </w:r>
      <w:r w:rsidRPr="008C7104">
        <w:t>Data</w:t>
      </w:r>
      <w:r>
        <w:t xml:space="preserve"> Name</w:t>
      </w:r>
    </w:p>
    <w:p w14:paraId="0AA2E2AF" w14:textId="77777777" w:rsidR="0089695F" w:rsidRPr="00633B9A" w:rsidRDefault="0089695F" w:rsidP="0089695F">
      <w:pPr>
        <w:pStyle w:val="StatBlockBasicDataStats"/>
      </w:pPr>
      <w:r>
        <w:t xml:space="preserve">Stat block Basic Data Stats </w:t>
      </w:r>
    </w:p>
    <w:p w14:paraId="25DEF811" w14:textId="77777777" w:rsidR="0089695F" w:rsidRPr="008C7104" w:rsidRDefault="0089695F" w:rsidP="00AA235E">
      <w:pPr>
        <w:pStyle w:val="StatBlockBasicDataSubheading"/>
      </w:pPr>
      <w:r>
        <w:t>Stat Block Basic Data1</w:t>
      </w:r>
    </w:p>
    <w:p w14:paraId="75DF6942" w14:textId="77777777" w:rsidR="0089695F" w:rsidRPr="00633B9A" w:rsidRDefault="0089695F" w:rsidP="00F36001">
      <w:pPr>
        <w:pStyle w:val="StatBlockBasicHanging"/>
      </w:pPr>
      <w:r>
        <w:t>Stat block Basic Hanging</w:t>
      </w:r>
    </w:p>
    <w:p w14:paraId="2922DE61" w14:textId="77777777" w:rsidR="0089695F" w:rsidRPr="00633B9A" w:rsidRDefault="0089695F" w:rsidP="00F36001">
      <w:pPr>
        <w:pStyle w:val="StatBlockBasicActionsHeaderVariant3"/>
      </w:pPr>
      <w:r>
        <w:t>Stat block Basic Heading 1</w:t>
      </w:r>
    </w:p>
    <w:p w14:paraId="39B9E962" w14:textId="77777777" w:rsidR="0089695F" w:rsidRDefault="0089695F" w:rsidP="00F36001">
      <w:pPr>
        <w:pStyle w:val="StatBlockBasicActionsHeaderVariant5"/>
      </w:pPr>
      <w:r>
        <w:t>Stat Block Basic Heading 2</w:t>
      </w:r>
    </w:p>
    <w:p w14:paraId="752C79D3" w14:textId="77777777" w:rsidR="0089695F" w:rsidRPr="00AC35EB" w:rsidRDefault="0089695F" w:rsidP="00F36001">
      <w:pPr>
        <w:pStyle w:val="StatBlockBasicActionsHeaderVariant4"/>
      </w:pPr>
      <w:bookmarkStart w:id="221" w:name="_Toc50553789"/>
      <w:r>
        <w:t>Stat Block Basic Heading 5e</w:t>
      </w:r>
      <w:bookmarkEnd w:id="221"/>
    </w:p>
    <w:p w14:paraId="464A8338" w14:textId="77777777" w:rsidR="0089695F" w:rsidRDefault="0089695F" w:rsidP="00F36001">
      <w:pPr>
        <w:pStyle w:val="StatBlockBasicRegularIndent"/>
      </w:pPr>
      <w:r>
        <w:t>Stat block Basic Indent</w:t>
      </w:r>
    </w:p>
    <w:p w14:paraId="3398E704" w14:textId="77777777" w:rsidR="0089695F" w:rsidRPr="00633B9A" w:rsidRDefault="0089695F" w:rsidP="00F36001">
      <w:pPr>
        <w:pStyle w:val="StatBlockBasicRegular"/>
        <w:rPr>
          <w:rStyle w:val="StatBlockBasicLabel"/>
        </w:rPr>
      </w:pPr>
      <w:r w:rsidRPr="00633B9A">
        <w:rPr>
          <w:rStyle w:val="StatBlockBasicLabel"/>
        </w:rPr>
        <w:t>Stat block Basic Label</w:t>
      </w:r>
    </w:p>
    <w:p w14:paraId="0BE35EF8" w14:textId="77777777" w:rsidR="0089695F" w:rsidRDefault="0089695F" w:rsidP="002F7F4D">
      <w:pPr>
        <w:pStyle w:val="StatBlockBasicMetadataVariant"/>
      </w:pPr>
      <w:r>
        <w:t>S</w:t>
      </w:r>
      <w:r w:rsidRPr="008C7104">
        <w:t xml:space="preserve">tat Block </w:t>
      </w:r>
      <w:r>
        <w:t>Basic Metadata</w:t>
      </w:r>
    </w:p>
    <w:p w14:paraId="2CBF13C1" w14:textId="183D764D" w:rsidR="0089695F" w:rsidRPr="00633B9A" w:rsidRDefault="0089695F" w:rsidP="00F36001">
      <w:pPr>
        <w:pStyle w:val="StatBlockBasicMetadata"/>
      </w:pPr>
      <w:r>
        <w:t xml:space="preserve">Stat block Basic </w:t>
      </w:r>
      <w:r w:rsidR="00EF4174">
        <w:t xml:space="preserve">Core </w:t>
      </w:r>
      <w:r>
        <w:t>Metadata</w:t>
      </w:r>
    </w:p>
    <w:p w14:paraId="3965ADC7" w14:textId="77777777" w:rsidR="0089695F" w:rsidRDefault="0089695F" w:rsidP="00F36001">
      <w:pPr>
        <w:pStyle w:val="StatBlockBasicRegular"/>
      </w:pPr>
      <w:r>
        <w:t xml:space="preserve">Stat Block Basic </w:t>
      </w:r>
      <w:r w:rsidRPr="00E10DC5">
        <w:t>Regular</w:t>
      </w:r>
    </w:p>
    <w:p w14:paraId="026C0941" w14:textId="77777777" w:rsidR="0089695F" w:rsidRDefault="0089695F" w:rsidP="00F36001">
      <w:pPr>
        <w:pStyle w:val="StatBlockBasicRegularIndent"/>
      </w:pPr>
      <w:r>
        <w:t>Stat block Basic Regular Indent</w:t>
      </w:r>
    </w:p>
    <w:p w14:paraId="05ABAE9A" w14:textId="77777777" w:rsidR="0089695F" w:rsidRDefault="0089695F" w:rsidP="00F36001">
      <w:pPr>
        <w:pStyle w:val="StatBlockBasicRegularUnderline"/>
      </w:pPr>
      <w:r>
        <w:t>Stat block Basic Regular Underline</w:t>
      </w:r>
    </w:p>
    <w:p w14:paraId="2655EEF7" w14:textId="77777777" w:rsidR="0089695F" w:rsidRDefault="0089695F" w:rsidP="00F36001">
      <w:pPr>
        <w:pStyle w:val="StatBlockBasicSpellList"/>
      </w:pPr>
      <w:r>
        <w:t>Stat block Basic Spell List</w:t>
      </w:r>
    </w:p>
    <w:p w14:paraId="49BD39DC" w14:textId="77777777" w:rsidR="0089695F" w:rsidRDefault="0089695F" w:rsidP="00F36001">
      <w:pPr>
        <w:pStyle w:val="StatBlockBasicSubheadinline"/>
      </w:pPr>
      <w:r>
        <w:t>Stat block Basic Subhead Inline</w:t>
      </w:r>
    </w:p>
    <w:p w14:paraId="7B618A18" w14:textId="77777777" w:rsidR="0089695F" w:rsidRDefault="0089695F" w:rsidP="00F36001">
      <w:pPr>
        <w:pStyle w:val="StatBlockBasicSubheading"/>
      </w:pPr>
      <w:r>
        <w:t>Stat block Basic Subheading</w:t>
      </w:r>
    </w:p>
    <w:p w14:paraId="67FBA2B8" w14:textId="77777777" w:rsidR="0089695F" w:rsidRDefault="0089695F" w:rsidP="0089695F">
      <w:pPr>
        <w:pStyle w:val="StatBlockBasicText1"/>
      </w:pPr>
      <w:r>
        <w:t>Stat block Basic Text 1</w:t>
      </w:r>
    </w:p>
    <w:p w14:paraId="3B9E4B2E" w14:textId="77777777" w:rsidR="0089695F" w:rsidRDefault="0089695F" w:rsidP="0089695F">
      <w:pPr>
        <w:pStyle w:val="StatBlockBasicText2"/>
      </w:pPr>
      <w:r>
        <w:t>Stat block Basic Text 2</w:t>
      </w:r>
    </w:p>
    <w:p w14:paraId="0BE88227" w14:textId="1A4B20DB" w:rsidR="0089695F" w:rsidRDefault="0089695F" w:rsidP="00F36001">
      <w:pPr>
        <w:pStyle w:val="StatBlockBasicSpellList"/>
      </w:pPr>
      <w:r>
        <w:t xml:space="preserve">Stat block </w:t>
      </w:r>
      <w:r w:rsidR="00825ED7">
        <w:t xml:space="preserve">Basic </w:t>
      </w:r>
      <w:r>
        <w:t xml:space="preserve">Spell </w:t>
      </w:r>
      <w:r w:rsidRPr="007B3FDC">
        <w:t>List</w:t>
      </w:r>
    </w:p>
    <w:p w14:paraId="6D3404D9" w14:textId="77777777" w:rsidR="0089695F" w:rsidRPr="00633B9A" w:rsidRDefault="0089695F" w:rsidP="00F36001">
      <w:pPr>
        <w:pStyle w:val="BasicTextParagraph1"/>
      </w:pPr>
    </w:p>
    <w:p w14:paraId="23E5A2AC" w14:textId="2003ADFC" w:rsidR="00E16E13" w:rsidRDefault="00633B9A" w:rsidP="00F36001">
      <w:pPr>
        <w:pStyle w:val="2"/>
      </w:pPr>
      <w:bookmarkStart w:id="222" w:name="_Toc50553790"/>
      <w:bookmarkStart w:id="223" w:name="_Toc50747847"/>
      <w:r>
        <w:t>Fancy Stat Block</w:t>
      </w:r>
      <w:bookmarkEnd w:id="222"/>
      <w:bookmarkEnd w:id="223"/>
    </w:p>
    <w:p w14:paraId="78229798" w14:textId="06A30F5C" w:rsidR="00FD1386" w:rsidRPr="00FD1386" w:rsidRDefault="00FD1386" w:rsidP="00FD1386">
      <w:pPr>
        <w:pStyle w:val="FancyStatBlockAbilityScoreName"/>
      </w:pPr>
      <w:r>
        <w:t>Fancy Stat Block</w:t>
      </w:r>
      <w:r w:rsidR="001E4652">
        <w:t xml:space="preserve"> aBILITY sCORE NAME</w:t>
      </w:r>
    </w:p>
    <w:p w14:paraId="4CEB264F" w14:textId="4E5425CE" w:rsidR="00FD1386" w:rsidRPr="00FD1386" w:rsidRDefault="00FD1386" w:rsidP="00FD1386">
      <w:pPr>
        <w:pStyle w:val="FancyStatBlockDataStats"/>
      </w:pPr>
      <w:r>
        <w:t>Fancy Stat Block</w:t>
      </w:r>
      <w:r w:rsidR="001E4652">
        <w:t xml:space="preserve"> dATA STATS</w:t>
      </w:r>
    </w:p>
    <w:p w14:paraId="1C015E43" w14:textId="0CD9051D" w:rsidR="00FD1386" w:rsidRPr="00FD1386" w:rsidRDefault="00FD1386" w:rsidP="00F36001">
      <w:pPr>
        <w:pStyle w:val="FancyStatBlockDataUnderline"/>
      </w:pPr>
      <w:r>
        <w:t>Fancy Stat Block</w:t>
      </w:r>
      <w:r w:rsidR="001E4652">
        <w:t xml:space="preserve"> Data Underline</w:t>
      </w:r>
    </w:p>
    <w:p w14:paraId="046F4E03" w14:textId="609FCD02" w:rsidR="00FD1386" w:rsidRPr="00FD1386" w:rsidRDefault="00FD1386" w:rsidP="00FD1386">
      <w:pPr>
        <w:pStyle w:val="FancyStatBlockAbilityScoreName"/>
        <w:rPr>
          <w:rStyle w:val="FancyStatBlockLabel"/>
        </w:rPr>
      </w:pPr>
      <w:r w:rsidRPr="00FD1386">
        <w:rPr>
          <w:rStyle w:val="FancyStatBlockLabel"/>
        </w:rPr>
        <w:t>Fancy Stat Block</w:t>
      </w:r>
      <w:r w:rsidR="001E4652">
        <w:rPr>
          <w:rStyle w:val="FancyStatBlockLabel"/>
        </w:rPr>
        <w:t xml:space="preserve"> Label</w:t>
      </w:r>
    </w:p>
    <w:p w14:paraId="004F3497" w14:textId="7D6DEB07" w:rsidR="00FD1386" w:rsidRPr="00FD1386" w:rsidRDefault="00FD1386" w:rsidP="00F36001">
      <w:pPr>
        <w:pStyle w:val="FancyStatBlockMetadata"/>
      </w:pPr>
      <w:r>
        <w:t>Fancy Stat Block</w:t>
      </w:r>
      <w:r w:rsidR="001E4652">
        <w:t xml:space="preserve"> Metadata</w:t>
      </w:r>
    </w:p>
    <w:p w14:paraId="5332D267" w14:textId="3EA02A58" w:rsidR="00FD1386" w:rsidRPr="00FD1386" w:rsidRDefault="00FD1386" w:rsidP="00F36001">
      <w:pPr>
        <w:pStyle w:val="FancyStatBlockRegularUnderline"/>
      </w:pPr>
      <w:r>
        <w:t>Fancy Stat Block</w:t>
      </w:r>
      <w:r w:rsidR="001E4652">
        <w:t xml:space="preserve"> </w:t>
      </w:r>
      <w:r w:rsidR="00127E24">
        <w:t>Regular Underline</w:t>
      </w:r>
    </w:p>
    <w:p w14:paraId="78A7F01F" w14:textId="43E0BB4C" w:rsidR="00FD1386" w:rsidRPr="00FD1386" w:rsidRDefault="00FD1386" w:rsidP="00F36001">
      <w:pPr>
        <w:pStyle w:val="FancyStatActionsHeader"/>
      </w:pPr>
      <w:r>
        <w:t>Fancy Stat Block</w:t>
      </w:r>
      <w:r w:rsidR="00127E24">
        <w:t xml:space="preserve"> Header</w:t>
      </w:r>
    </w:p>
    <w:p w14:paraId="6D4E693A" w14:textId="4BD61D2C" w:rsidR="00FD1386" w:rsidRPr="00FD1386" w:rsidRDefault="00FD1386" w:rsidP="00F36001">
      <w:pPr>
        <w:pStyle w:val="FancyStatBlockSpellList"/>
      </w:pPr>
      <w:r>
        <w:t>Fancy Stat Block</w:t>
      </w:r>
      <w:r w:rsidR="00127E24">
        <w:t xml:space="preserve"> Spell List</w:t>
      </w:r>
    </w:p>
    <w:p w14:paraId="058D522E" w14:textId="781542A8" w:rsidR="00FD1386" w:rsidRPr="00FD1386" w:rsidRDefault="00FD1386" w:rsidP="00F36001">
      <w:pPr>
        <w:pStyle w:val="FancyStatBlockTitle"/>
      </w:pPr>
      <w:r>
        <w:t>Fancy Stat Block</w:t>
      </w:r>
      <w:r w:rsidR="00127E24">
        <w:t xml:space="preserve"> Title</w:t>
      </w:r>
    </w:p>
    <w:p w14:paraId="40CE7650" w14:textId="77777777" w:rsidR="00FD1386" w:rsidRPr="00526658" w:rsidRDefault="00FD1386" w:rsidP="00FD1386">
      <w:pPr>
        <w:pStyle w:val="FancyStatBlockAbilityScoreName"/>
        <w:rPr>
          <w:lang w:val="ru-RU"/>
        </w:rPr>
      </w:pPr>
      <w:r>
        <w:t>Fancy</w:t>
      </w:r>
      <w:r w:rsidRPr="00526658">
        <w:rPr>
          <w:lang w:val="ru-RU"/>
        </w:rPr>
        <w:t xml:space="preserve"> </w:t>
      </w:r>
      <w:r>
        <w:t>Stat</w:t>
      </w:r>
      <w:r w:rsidRPr="00526658">
        <w:rPr>
          <w:lang w:val="ru-RU"/>
        </w:rPr>
        <w:t xml:space="preserve"> </w:t>
      </w:r>
      <w:r>
        <w:t>Block</w:t>
      </w:r>
    </w:p>
    <w:p w14:paraId="072C8B29" w14:textId="77777777" w:rsidR="00FD1386" w:rsidRPr="00526658" w:rsidRDefault="00FD1386" w:rsidP="00FD1386">
      <w:pPr>
        <w:pStyle w:val="FancyStatBlockAbilityScoreName"/>
        <w:rPr>
          <w:lang w:val="ru-RU"/>
        </w:rPr>
      </w:pPr>
    </w:p>
    <w:p w14:paraId="3A85AD57" w14:textId="77777777" w:rsidR="006A39DE" w:rsidRPr="00ED5843" w:rsidRDefault="006A39DE" w:rsidP="00F36001">
      <w:pPr>
        <w:pStyle w:val="StatBlockTextRegular"/>
        <w:rPr>
          <w:rStyle w:val="StatBlockLabel"/>
          <w:lang w:val="ru-RU"/>
        </w:rPr>
      </w:pPr>
    </w:p>
    <w:p w14:paraId="3C4BDA10" w14:textId="77777777" w:rsidR="00F21A56" w:rsidRDefault="00F21A56" w:rsidP="00F36001">
      <w:pPr>
        <w:pStyle w:val="QuoteAccented"/>
        <w:rPr>
          <w:lang w:val="uk-UA"/>
        </w:rPr>
      </w:pPr>
    </w:p>
    <w:p w14:paraId="1ED0C4A6" w14:textId="52204D8C" w:rsidR="00D466FF" w:rsidRPr="00CD32F1" w:rsidRDefault="00D466FF" w:rsidP="00F36001">
      <w:pPr>
        <w:pStyle w:val="QuoteAccented"/>
      </w:pPr>
      <w:r>
        <w:rPr>
          <w:lang w:val="uk-UA"/>
        </w:rPr>
        <w:t>Иногда такие большие цитат</w:t>
      </w:r>
      <w:r>
        <w:rPr>
          <w:lang w:val="ru-RU"/>
        </w:rPr>
        <w:t>ы</w:t>
      </w:r>
      <w:r w:rsidRPr="00815CE6">
        <w:rPr>
          <w:lang w:val="ru-RU"/>
        </w:rPr>
        <w:t xml:space="preserve"> </w:t>
      </w:r>
      <w:r>
        <w:rPr>
          <w:lang w:val="ru-RU"/>
        </w:rPr>
        <w:t>могут</w:t>
      </w:r>
      <w:r w:rsidRPr="00815CE6">
        <w:rPr>
          <w:lang w:val="ru-RU"/>
        </w:rPr>
        <w:t xml:space="preserve"> </w:t>
      </w:r>
      <w:r>
        <w:rPr>
          <w:lang w:val="ru-RU"/>
        </w:rPr>
        <w:t>помочь</w:t>
      </w:r>
      <w:r w:rsidRPr="00815CE6">
        <w:rPr>
          <w:lang w:val="ru-RU"/>
        </w:rPr>
        <w:t xml:space="preserve">. </w:t>
      </w:r>
      <w:r>
        <w:rPr>
          <w:lang w:val="ru-RU"/>
        </w:rPr>
        <w:t>а</w:t>
      </w:r>
      <w:r w:rsidRPr="00CD32F1">
        <w:t xml:space="preserve"> </w:t>
      </w:r>
      <w:r>
        <w:rPr>
          <w:lang w:val="ru-RU"/>
        </w:rPr>
        <w:t>Иногда</w:t>
      </w:r>
      <w:r w:rsidRPr="00CD32F1">
        <w:t xml:space="preserve"> – </w:t>
      </w:r>
      <w:r>
        <w:rPr>
          <w:lang w:val="ru-RU"/>
        </w:rPr>
        <w:t>нет</w:t>
      </w:r>
      <w:r w:rsidRPr="00CD32F1">
        <w:t>.</w:t>
      </w:r>
    </w:p>
    <w:p w14:paraId="163D147E" w14:textId="77777777" w:rsidR="00D466FF" w:rsidRPr="00CD32F1" w:rsidRDefault="00D466FF" w:rsidP="00A81815">
      <w:pPr>
        <w:pStyle w:val="VariantStatBlockRegular"/>
      </w:pPr>
    </w:p>
    <w:p w14:paraId="083A2FA8" w14:textId="77777777" w:rsidR="00596D4F" w:rsidRPr="00CD32F1" w:rsidRDefault="00596D4F" w:rsidP="00F36001">
      <w:pPr>
        <w:pStyle w:val="BasicText"/>
      </w:pPr>
      <w:r w:rsidRPr="00CD32F1">
        <w:br w:type="page"/>
      </w:r>
    </w:p>
    <w:p w14:paraId="3B430185" w14:textId="06B276FB" w:rsidR="001F1945" w:rsidRDefault="00D07E75" w:rsidP="00F36001">
      <w:pPr>
        <w:pStyle w:val="Heading1ToC"/>
      </w:pPr>
      <w:bookmarkStart w:id="224" w:name="_Toc50747848"/>
      <w:r>
        <w:lastRenderedPageBreak/>
        <w:t>Format of this template</w:t>
      </w:r>
      <w:bookmarkEnd w:id="224"/>
    </w:p>
    <w:p w14:paraId="149E1BB8" w14:textId="77777777" w:rsidR="000B2005" w:rsidRDefault="000B2005" w:rsidP="00F36001">
      <w:pPr>
        <w:pStyle w:val="BasicText"/>
      </w:pPr>
      <w:r>
        <w:t xml:space="preserve">Now we can talk about </w:t>
      </w:r>
      <w:r w:rsidR="00A25949">
        <w:t>using of colors when creating RPG Product.</w:t>
      </w:r>
    </w:p>
    <w:p w14:paraId="109A1180" w14:textId="77777777" w:rsidR="000B2005" w:rsidRDefault="00A25949" w:rsidP="00F36001">
      <w:pPr>
        <w:pStyle w:val="BasicText"/>
      </w:pPr>
      <w:r>
        <w:t xml:space="preserve">In Colors </w:t>
      </w:r>
      <w:r w:rsidR="00D60649">
        <w:t>you can the table with most common colors used for creating 5e materials.</w:t>
      </w:r>
    </w:p>
    <w:p w14:paraId="019E2310" w14:textId="0DABC048" w:rsidR="00863156" w:rsidRDefault="00863156" w:rsidP="00F36001">
      <w:pPr>
        <w:pStyle w:val="Headline2"/>
      </w:pPr>
      <w:bookmarkStart w:id="225" w:name="_Toc42419383"/>
      <w:bookmarkStart w:id="226" w:name="_Toc42419451"/>
      <w:r w:rsidRPr="00E32D26">
        <w:t>Colors</w:t>
      </w:r>
      <w:bookmarkEnd w:id="225"/>
      <w:bookmarkEnd w:id="226"/>
    </w:p>
    <w:p w14:paraId="2AB3BBD6" w14:textId="77777777" w:rsidR="00F159EB" w:rsidRDefault="00DA7BCD" w:rsidP="00F36001">
      <w:pPr>
        <w:pStyle w:val="BasicTextParagraph1"/>
      </w:pPr>
      <w:r>
        <w:t>Standard formatting and colors used in PHB are presented below on Figure 1</w:t>
      </w:r>
    </w:p>
    <w:p w14:paraId="4C39BBDD" w14:textId="77777777" w:rsidR="00DA7BCD" w:rsidRDefault="00F159EB" w:rsidP="00F36001">
      <w:pPr>
        <w:pStyle w:val="BasicTextIndent"/>
      </w:pPr>
      <w:r>
        <w:rPr>
          <w:noProof/>
        </w:rPr>
        <w:drawing>
          <wp:inline distT="0" distB="0" distL="0" distR="0" wp14:anchorId="27FFECEB" wp14:editId="23E2A2F6">
            <wp:extent cx="2648395" cy="6090945"/>
            <wp:effectExtent l="0" t="0" r="0" b="508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44101"/>
                    <a:stretch/>
                  </pic:blipFill>
                  <pic:spPr bwMode="auto">
                    <a:xfrm>
                      <a:off x="0" y="0"/>
                      <a:ext cx="2655475" cy="6107228"/>
                    </a:xfrm>
                    <a:prstGeom prst="rect">
                      <a:avLst/>
                    </a:prstGeom>
                    <a:noFill/>
                    <a:ln>
                      <a:noFill/>
                    </a:ln>
                    <a:extLst>
                      <a:ext uri="{53640926-AAD7-44D8-BBD7-CCE9431645EC}">
                        <a14:shadowObscured xmlns:a14="http://schemas.microsoft.com/office/drawing/2010/main"/>
                      </a:ext>
                    </a:extLst>
                  </pic:spPr>
                </pic:pic>
              </a:graphicData>
            </a:graphic>
          </wp:inline>
        </w:drawing>
      </w:r>
    </w:p>
    <w:p w14:paraId="5DE8D853" w14:textId="736B3FB9" w:rsidR="00F159EB" w:rsidRDefault="00DA7BCD" w:rsidP="00F36001">
      <w:pPr>
        <w:pStyle w:val="af0"/>
      </w:pPr>
      <w:r>
        <w:t xml:space="preserve">Figure </w:t>
      </w:r>
      <w:r>
        <w:fldChar w:fldCharType="begin"/>
      </w:r>
      <w:r>
        <w:instrText xml:space="preserve"> SEQ Figure \* ARABIC </w:instrText>
      </w:r>
      <w:r>
        <w:fldChar w:fldCharType="separate"/>
      </w:r>
      <w:r w:rsidR="00097E08">
        <w:rPr>
          <w:noProof/>
        </w:rPr>
        <w:t>1</w:t>
      </w:r>
      <w:r>
        <w:fldChar w:fldCharType="end"/>
      </w:r>
    </w:p>
    <w:p w14:paraId="48BFD1CD" w14:textId="77777777" w:rsidR="00DA7BCD" w:rsidRDefault="00DA7BCD" w:rsidP="00F36001">
      <w:pPr>
        <w:pStyle w:val="BasicTextIndent"/>
      </w:pPr>
    </w:p>
    <w:p w14:paraId="01E083A9" w14:textId="4840A414" w:rsidR="00DA7BCD" w:rsidRDefault="00DA7BCD" w:rsidP="00F36001">
      <w:pPr>
        <w:pStyle w:val="BasicTextIndent"/>
      </w:pPr>
    </w:p>
    <w:p w14:paraId="326337B4" w14:textId="0660D39F" w:rsidR="0071462C" w:rsidRPr="00F159EB" w:rsidRDefault="002E0F29" w:rsidP="00F36001">
      <w:pPr>
        <w:pStyle w:val="BasicTextIndent"/>
      </w:pPr>
      <w:r>
        <w:br w:type="column"/>
      </w:r>
    </w:p>
    <w:tbl>
      <w:tblPr>
        <w:tblW w:w="4057" w:type="dxa"/>
        <w:tblLook w:val="04A0" w:firstRow="1" w:lastRow="0" w:firstColumn="1" w:lastColumn="0" w:noHBand="0" w:noVBand="1"/>
      </w:tblPr>
      <w:tblGrid>
        <w:gridCol w:w="2150"/>
        <w:gridCol w:w="854"/>
        <w:gridCol w:w="1053"/>
      </w:tblGrid>
      <w:tr w:rsidR="007565B6" w:rsidRPr="00057E0F" w14:paraId="11B8B2B6" w14:textId="77777777" w:rsidTr="006A0E8D">
        <w:tc>
          <w:tcPr>
            <w:tcW w:w="2150" w:type="dxa"/>
          </w:tcPr>
          <w:p w14:paraId="1D27AA3C" w14:textId="77777777" w:rsidR="007565B6" w:rsidRPr="00057E0F" w:rsidRDefault="007565B6" w:rsidP="00F36001">
            <w:pPr>
              <w:pStyle w:val="TableHeader"/>
            </w:pPr>
            <w:r w:rsidRPr="00057E0F">
              <w:t>Name</w:t>
            </w:r>
          </w:p>
        </w:tc>
        <w:tc>
          <w:tcPr>
            <w:tcW w:w="854" w:type="dxa"/>
          </w:tcPr>
          <w:p w14:paraId="15BA905A" w14:textId="77777777" w:rsidR="007565B6" w:rsidRPr="00057E0F" w:rsidRDefault="007565B6" w:rsidP="00F36001">
            <w:pPr>
              <w:pStyle w:val="TableHeader"/>
            </w:pPr>
            <w:r w:rsidRPr="00057E0F">
              <w:t>Example</w:t>
            </w:r>
          </w:p>
        </w:tc>
        <w:tc>
          <w:tcPr>
            <w:tcW w:w="1053" w:type="dxa"/>
          </w:tcPr>
          <w:p w14:paraId="31407AED" w14:textId="77777777" w:rsidR="007565B6" w:rsidRPr="00057E0F" w:rsidRDefault="007565B6" w:rsidP="00F36001">
            <w:pPr>
              <w:pStyle w:val="TableHeader"/>
            </w:pPr>
            <w:r w:rsidRPr="00057E0F">
              <w:t>Code</w:t>
            </w:r>
          </w:p>
        </w:tc>
      </w:tr>
      <w:tr w:rsidR="007565B6" w:rsidRPr="00057E0F" w14:paraId="522A621B" w14:textId="77777777" w:rsidTr="006A0E8D">
        <w:tc>
          <w:tcPr>
            <w:tcW w:w="2150" w:type="dxa"/>
          </w:tcPr>
          <w:p w14:paraId="75ACB712" w14:textId="77777777" w:rsidR="007565B6" w:rsidRPr="00057E0F" w:rsidRDefault="007565B6" w:rsidP="00F36001">
            <w:pPr>
              <w:pStyle w:val="TableText"/>
            </w:pPr>
            <w:r w:rsidRPr="00057E0F">
              <w:t>Heading Color</w:t>
            </w:r>
          </w:p>
        </w:tc>
        <w:tc>
          <w:tcPr>
            <w:tcW w:w="854" w:type="dxa"/>
            <w:shd w:val="clear" w:color="auto" w:fill="53170D"/>
          </w:tcPr>
          <w:p w14:paraId="7DF82E43" w14:textId="77777777" w:rsidR="007565B6" w:rsidRPr="00094BC2" w:rsidRDefault="007565B6" w:rsidP="00F36001">
            <w:pPr>
              <w:pStyle w:val="TableCell"/>
            </w:pPr>
          </w:p>
        </w:tc>
        <w:tc>
          <w:tcPr>
            <w:tcW w:w="1053" w:type="dxa"/>
          </w:tcPr>
          <w:p w14:paraId="3513C2F1" w14:textId="77777777" w:rsidR="007565B6" w:rsidRPr="00057E0F" w:rsidRDefault="007565B6" w:rsidP="00F36001">
            <w:pPr>
              <w:pStyle w:val="TableText"/>
            </w:pPr>
            <w:r w:rsidRPr="00057E0F">
              <w:t>#53170D</w:t>
            </w:r>
          </w:p>
        </w:tc>
      </w:tr>
      <w:tr w:rsidR="000F2021" w:rsidRPr="00057E0F" w14:paraId="3EEE7E10" w14:textId="77777777" w:rsidTr="006A0E8D">
        <w:tc>
          <w:tcPr>
            <w:tcW w:w="2150" w:type="dxa"/>
          </w:tcPr>
          <w:p w14:paraId="3F027562" w14:textId="77777777" w:rsidR="000F2021" w:rsidRPr="00057E0F" w:rsidRDefault="000F2021" w:rsidP="00F36001">
            <w:pPr>
              <w:pStyle w:val="TableText"/>
            </w:pPr>
            <w:r w:rsidRPr="00057E0F">
              <w:t>Underline</w:t>
            </w:r>
          </w:p>
        </w:tc>
        <w:tc>
          <w:tcPr>
            <w:tcW w:w="854" w:type="dxa"/>
            <w:shd w:val="clear" w:color="auto" w:fill="D2B17D"/>
          </w:tcPr>
          <w:p w14:paraId="5C5E06B1" w14:textId="77777777" w:rsidR="000F2021" w:rsidRPr="00094BC2" w:rsidRDefault="000F2021" w:rsidP="00F36001">
            <w:pPr>
              <w:pStyle w:val="TableCell"/>
            </w:pPr>
          </w:p>
        </w:tc>
        <w:tc>
          <w:tcPr>
            <w:tcW w:w="1053" w:type="dxa"/>
            <w:shd w:val="clear" w:color="auto" w:fill="auto"/>
          </w:tcPr>
          <w:p w14:paraId="1E33A931" w14:textId="77777777" w:rsidR="000F2021" w:rsidRPr="00057E0F" w:rsidRDefault="000F2021" w:rsidP="00F36001">
            <w:pPr>
              <w:pStyle w:val="TableText"/>
            </w:pPr>
            <w:r w:rsidRPr="00057E0F">
              <w:t>#D2B17D</w:t>
            </w:r>
          </w:p>
        </w:tc>
      </w:tr>
      <w:tr w:rsidR="000F2021" w:rsidRPr="00057E0F" w14:paraId="08255590" w14:textId="77777777" w:rsidTr="006A0E8D">
        <w:tc>
          <w:tcPr>
            <w:tcW w:w="2150" w:type="dxa"/>
            <w:shd w:val="clear" w:color="auto" w:fill="auto"/>
          </w:tcPr>
          <w:p w14:paraId="5E670DAB" w14:textId="77777777" w:rsidR="000F2021" w:rsidRPr="00057E0F" w:rsidRDefault="000F2021" w:rsidP="00F36001">
            <w:pPr>
              <w:pStyle w:val="TableText"/>
            </w:pPr>
            <w:r w:rsidRPr="00057E0F">
              <w:t xml:space="preserve">Title Color </w:t>
            </w:r>
          </w:p>
        </w:tc>
        <w:tc>
          <w:tcPr>
            <w:tcW w:w="854" w:type="dxa"/>
            <w:shd w:val="clear" w:color="auto" w:fill="5E0D09"/>
          </w:tcPr>
          <w:p w14:paraId="32843B81" w14:textId="77777777" w:rsidR="000F2021" w:rsidRPr="00094BC2" w:rsidRDefault="000F2021" w:rsidP="00F36001">
            <w:pPr>
              <w:pStyle w:val="TableCell"/>
            </w:pPr>
          </w:p>
        </w:tc>
        <w:tc>
          <w:tcPr>
            <w:tcW w:w="1053" w:type="dxa"/>
            <w:shd w:val="clear" w:color="auto" w:fill="auto"/>
          </w:tcPr>
          <w:p w14:paraId="15EB8A4C" w14:textId="77777777" w:rsidR="000F2021" w:rsidRPr="00057E0F" w:rsidRDefault="000F2021" w:rsidP="00F36001">
            <w:pPr>
              <w:pStyle w:val="TableText"/>
            </w:pPr>
            <w:r w:rsidRPr="00057E0F">
              <w:t>#5e0d09</w:t>
            </w:r>
          </w:p>
        </w:tc>
      </w:tr>
      <w:tr w:rsidR="000F2021" w:rsidRPr="00057E0F" w14:paraId="552F73E0" w14:textId="77777777" w:rsidTr="006A0E8D">
        <w:tc>
          <w:tcPr>
            <w:tcW w:w="2150" w:type="dxa"/>
            <w:shd w:val="clear" w:color="auto" w:fill="auto"/>
          </w:tcPr>
          <w:p w14:paraId="1B502186" w14:textId="77777777" w:rsidR="000F2021" w:rsidRPr="00057E0F" w:rsidRDefault="000F2021" w:rsidP="00F36001">
            <w:pPr>
              <w:pStyle w:val="TableText"/>
            </w:pPr>
            <w:r w:rsidRPr="00057E0F">
              <w:t xml:space="preserve">D&amp;D Red </w:t>
            </w:r>
          </w:p>
        </w:tc>
        <w:tc>
          <w:tcPr>
            <w:tcW w:w="854" w:type="dxa"/>
            <w:shd w:val="clear" w:color="auto" w:fill="E92B2F"/>
          </w:tcPr>
          <w:p w14:paraId="6C22CB99" w14:textId="77777777" w:rsidR="000F2021" w:rsidRPr="00094BC2" w:rsidRDefault="000F2021" w:rsidP="00F36001">
            <w:pPr>
              <w:pStyle w:val="TableCell"/>
            </w:pPr>
          </w:p>
        </w:tc>
        <w:tc>
          <w:tcPr>
            <w:tcW w:w="1053" w:type="dxa"/>
            <w:shd w:val="clear" w:color="auto" w:fill="auto"/>
          </w:tcPr>
          <w:p w14:paraId="0DE99616" w14:textId="77777777" w:rsidR="000F2021" w:rsidRPr="00057E0F" w:rsidRDefault="000F2021" w:rsidP="00F36001">
            <w:pPr>
              <w:pStyle w:val="TableText"/>
            </w:pPr>
            <w:r w:rsidRPr="00057E0F">
              <w:t>#e92b2f</w:t>
            </w:r>
          </w:p>
        </w:tc>
      </w:tr>
      <w:tr w:rsidR="000F2021" w:rsidRPr="00057E0F" w14:paraId="22295670" w14:textId="77777777" w:rsidTr="006A0E8D">
        <w:tc>
          <w:tcPr>
            <w:tcW w:w="2150" w:type="dxa"/>
            <w:shd w:val="clear" w:color="auto" w:fill="auto"/>
          </w:tcPr>
          <w:p w14:paraId="187D46D2" w14:textId="5666569E" w:rsidR="000F2021" w:rsidRPr="00057E0F" w:rsidRDefault="000F2021" w:rsidP="00F36001">
            <w:pPr>
              <w:pStyle w:val="TableText"/>
            </w:pPr>
            <w:r w:rsidRPr="00057E0F">
              <w:t xml:space="preserve">Chapter Title </w:t>
            </w:r>
            <w:r w:rsidR="002E0F29">
              <w:t>Dark Red</w:t>
            </w:r>
          </w:p>
        </w:tc>
        <w:tc>
          <w:tcPr>
            <w:tcW w:w="854" w:type="dxa"/>
            <w:shd w:val="clear" w:color="auto" w:fill="620000"/>
          </w:tcPr>
          <w:p w14:paraId="1912B617" w14:textId="77777777" w:rsidR="000F2021" w:rsidRPr="00094BC2" w:rsidRDefault="000F2021" w:rsidP="00F36001">
            <w:pPr>
              <w:pStyle w:val="TableCell"/>
            </w:pPr>
          </w:p>
        </w:tc>
        <w:tc>
          <w:tcPr>
            <w:tcW w:w="1053" w:type="dxa"/>
            <w:shd w:val="clear" w:color="auto" w:fill="auto"/>
          </w:tcPr>
          <w:p w14:paraId="7DE054FD" w14:textId="77777777" w:rsidR="000F2021" w:rsidRPr="00057E0F" w:rsidRDefault="000F2021" w:rsidP="00F36001">
            <w:pPr>
              <w:pStyle w:val="TableText"/>
            </w:pPr>
            <w:r w:rsidRPr="00057E0F">
              <w:t>#620000</w:t>
            </w:r>
          </w:p>
        </w:tc>
      </w:tr>
      <w:tr w:rsidR="000F2021" w:rsidRPr="00057E0F" w14:paraId="0E5756FA" w14:textId="77777777" w:rsidTr="006A0E8D">
        <w:tc>
          <w:tcPr>
            <w:tcW w:w="2150" w:type="dxa"/>
            <w:shd w:val="clear" w:color="auto" w:fill="auto"/>
          </w:tcPr>
          <w:p w14:paraId="26E5C927" w14:textId="77777777" w:rsidR="000F2021" w:rsidRPr="00057E0F" w:rsidRDefault="000F2021" w:rsidP="00F36001">
            <w:pPr>
              <w:pStyle w:val="TableText"/>
            </w:pPr>
            <w:r w:rsidRPr="00057E0F">
              <w:t xml:space="preserve">Chapter Title Text </w:t>
            </w:r>
          </w:p>
        </w:tc>
        <w:tc>
          <w:tcPr>
            <w:tcW w:w="854" w:type="dxa"/>
            <w:shd w:val="clear" w:color="auto" w:fill="CBD0C5"/>
          </w:tcPr>
          <w:p w14:paraId="58629510" w14:textId="77777777" w:rsidR="000F2021" w:rsidRPr="00094BC2" w:rsidRDefault="000F2021" w:rsidP="00F36001">
            <w:pPr>
              <w:pStyle w:val="TableCell"/>
            </w:pPr>
          </w:p>
        </w:tc>
        <w:tc>
          <w:tcPr>
            <w:tcW w:w="1053" w:type="dxa"/>
            <w:shd w:val="clear" w:color="auto" w:fill="auto"/>
          </w:tcPr>
          <w:p w14:paraId="58FD73FB" w14:textId="77777777" w:rsidR="000F2021" w:rsidRPr="00057E0F" w:rsidRDefault="000F2021" w:rsidP="00F36001">
            <w:pPr>
              <w:pStyle w:val="TableText"/>
            </w:pPr>
            <w:r w:rsidRPr="00057E0F">
              <w:t>#cbd0c5</w:t>
            </w:r>
          </w:p>
        </w:tc>
      </w:tr>
      <w:tr w:rsidR="000F2021" w:rsidRPr="00057E0F" w14:paraId="627A8178" w14:textId="77777777" w:rsidTr="006A0E8D">
        <w:tc>
          <w:tcPr>
            <w:tcW w:w="2150" w:type="dxa"/>
            <w:shd w:val="clear" w:color="auto" w:fill="auto"/>
          </w:tcPr>
          <w:p w14:paraId="47B072C9" w14:textId="77777777" w:rsidR="000F2021" w:rsidRPr="00057E0F" w:rsidRDefault="000F2021" w:rsidP="00F36001">
            <w:pPr>
              <w:pStyle w:val="TableText"/>
            </w:pPr>
            <w:r w:rsidRPr="00057E0F">
              <w:t>Quote Block Background</w:t>
            </w:r>
          </w:p>
        </w:tc>
        <w:tc>
          <w:tcPr>
            <w:tcW w:w="854" w:type="dxa"/>
            <w:shd w:val="clear" w:color="auto" w:fill="E4E7E7"/>
          </w:tcPr>
          <w:p w14:paraId="57306B2D" w14:textId="77777777" w:rsidR="000F2021" w:rsidRPr="002A25C0" w:rsidRDefault="000F2021" w:rsidP="00F36001">
            <w:pPr>
              <w:pStyle w:val="TableCell"/>
            </w:pPr>
          </w:p>
        </w:tc>
        <w:tc>
          <w:tcPr>
            <w:tcW w:w="1053" w:type="dxa"/>
            <w:shd w:val="clear" w:color="auto" w:fill="auto"/>
          </w:tcPr>
          <w:p w14:paraId="778C753C" w14:textId="77777777" w:rsidR="000F2021" w:rsidRPr="00057E0F" w:rsidRDefault="000F2021" w:rsidP="00F36001">
            <w:pPr>
              <w:pStyle w:val="TableText"/>
            </w:pPr>
            <w:r w:rsidRPr="00057E0F">
              <w:t>#e4e7e7</w:t>
            </w:r>
          </w:p>
        </w:tc>
      </w:tr>
      <w:tr w:rsidR="000F2021" w:rsidRPr="00057E0F" w14:paraId="0A2AC0E1" w14:textId="77777777" w:rsidTr="006A0E8D">
        <w:tc>
          <w:tcPr>
            <w:tcW w:w="2150" w:type="dxa"/>
            <w:shd w:val="clear" w:color="auto" w:fill="auto"/>
          </w:tcPr>
          <w:p w14:paraId="10C5D068" w14:textId="77777777" w:rsidR="000F2021" w:rsidRPr="00057E0F" w:rsidRDefault="000F2021" w:rsidP="00F36001">
            <w:pPr>
              <w:pStyle w:val="TableText"/>
            </w:pPr>
            <w:r w:rsidRPr="00057E0F">
              <w:t>Quote Block Border</w:t>
            </w:r>
          </w:p>
        </w:tc>
        <w:tc>
          <w:tcPr>
            <w:tcW w:w="854" w:type="dxa"/>
            <w:shd w:val="clear" w:color="auto" w:fill="8F9B99"/>
          </w:tcPr>
          <w:p w14:paraId="0FD8EA45" w14:textId="77777777" w:rsidR="000F2021" w:rsidRPr="002A25C0" w:rsidRDefault="000F2021" w:rsidP="00F36001">
            <w:pPr>
              <w:pStyle w:val="TableCell"/>
            </w:pPr>
          </w:p>
        </w:tc>
        <w:tc>
          <w:tcPr>
            <w:tcW w:w="1053" w:type="dxa"/>
            <w:shd w:val="clear" w:color="auto" w:fill="auto"/>
          </w:tcPr>
          <w:p w14:paraId="0FA00D4B" w14:textId="77777777" w:rsidR="000F2021" w:rsidRPr="00057E0F" w:rsidRDefault="000F2021" w:rsidP="00F36001">
            <w:pPr>
              <w:pStyle w:val="TableText"/>
            </w:pPr>
            <w:r w:rsidRPr="00057E0F">
              <w:t>#8f9b99</w:t>
            </w:r>
          </w:p>
        </w:tc>
      </w:tr>
      <w:tr w:rsidR="000F2021" w:rsidRPr="00057E0F" w14:paraId="033642C2" w14:textId="77777777" w:rsidTr="006A0E8D">
        <w:tc>
          <w:tcPr>
            <w:tcW w:w="2150" w:type="dxa"/>
            <w:shd w:val="clear" w:color="auto" w:fill="auto"/>
          </w:tcPr>
          <w:p w14:paraId="253627EB" w14:textId="77777777" w:rsidR="000F2021" w:rsidRPr="00057E0F" w:rsidRDefault="000F2021" w:rsidP="00F36001">
            <w:pPr>
              <w:pStyle w:val="TableText"/>
            </w:pPr>
            <w:r w:rsidRPr="00057E0F">
              <w:t>Comment Background</w:t>
            </w:r>
          </w:p>
        </w:tc>
        <w:tc>
          <w:tcPr>
            <w:tcW w:w="854" w:type="dxa"/>
            <w:shd w:val="clear" w:color="auto" w:fill="CCD3D3"/>
          </w:tcPr>
          <w:p w14:paraId="29A63458" w14:textId="77777777" w:rsidR="000F2021" w:rsidRPr="002A25C0" w:rsidRDefault="000F2021" w:rsidP="00F36001">
            <w:pPr>
              <w:pStyle w:val="TableCell"/>
            </w:pPr>
          </w:p>
        </w:tc>
        <w:tc>
          <w:tcPr>
            <w:tcW w:w="1053" w:type="dxa"/>
            <w:shd w:val="clear" w:color="auto" w:fill="auto"/>
          </w:tcPr>
          <w:p w14:paraId="6832E2DE" w14:textId="77777777" w:rsidR="000F2021" w:rsidRPr="00057E0F" w:rsidRDefault="000F2021" w:rsidP="00F36001">
            <w:pPr>
              <w:pStyle w:val="TableText"/>
            </w:pPr>
            <w:r w:rsidRPr="00057E0F">
              <w:t>#ccd3d3</w:t>
            </w:r>
          </w:p>
        </w:tc>
      </w:tr>
      <w:tr w:rsidR="000F2021" w:rsidRPr="00057E0F" w14:paraId="25F8719A" w14:textId="77777777" w:rsidTr="006A0E8D">
        <w:tc>
          <w:tcPr>
            <w:tcW w:w="2150" w:type="dxa"/>
            <w:shd w:val="clear" w:color="auto" w:fill="auto"/>
          </w:tcPr>
          <w:p w14:paraId="53ABB35D" w14:textId="77777777" w:rsidR="000F2021" w:rsidRPr="00057E0F" w:rsidRDefault="000F2021" w:rsidP="00F36001">
            <w:pPr>
              <w:pStyle w:val="TableText"/>
            </w:pPr>
            <w:r w:rsidRPr="00057E0F">
              <w:t>Comment Border</w:t>
            </w:r>
          </w:p>
        </w:tc>
        <w:tc>
          <w:tcPr>
            <w:tcW w:w="854" w:type="dxa"/>
            <w:shd w:val="clear" w:color="auto" w:fill="231F20"/>
          </w:tcPr>
          <w:p w14:paraId="7D0CDB0A" w14:textId="77777777" w:rsidR="000F2021" w:rsidRPr="00094BC2" w:rsidRDefault="000F2021" w:rsidP="00F36001">
            <w:pPr>
              <w:pStyle w:val="TableCell"/>
            </w:pPr>
          </w:p>
        </w:tc>
        <w:tc>
          <w:tcPr>
            <w:tcW w:w="1053" w:type="dxa"/>
            <w:shd w:val="clear" w:color="auto" w:fill="auto"/>
          </w:tcPr>
          <w:p w14:paraId="713C00D2" w14:textId="77777777" w:rsidR="000F2021" w:rsidRPr="00057E0F" w:rsidRDefault="000F2021" w:rsidP="00F36001">
            <w:pPr>
              <w:pStyle w:val="TableText"/>
            </w:pPr>
            <w:r w:rsidRPr="00057E0F">
              <w:t>#231f20</w:t>
            </w:r>
          </w:p>
        </w:tc>
      </w:tr>
      <w:tr w:rsidR="000F2021" w:rsidRPr="00057E0F" w14:paraId="58E849D2" w14:textId="77777777" w:rsidTr="006A0E8D">
        <w:tc>
          <w:tcPr>
            <w:tcW w:w="2150" w:type="dxa"/>
            <w:shd w:val="clear" w:color="auto" w:fill="auto"/>
          </w:tcPr>
          <w:p w14:paraId="472AD76B" w14:textId="77777777" w:rsidR="000F2021" w:rsidRPr="00057E0F" w:rsidRDefault="000F2021" w:rsidP="00F36001">
            <w:pPr>
              <w:pStyle w:val="TableText"/>
            </w:pPr>
            <w:r w:rsidRPr="00057E0F">
              <w:t>Section Title</w:t>
            </w:r>
          </w:p>
        </w:tc>
        <w:tc>
          <w:tcPr>
            <w:tcW w:w="854" w:type="dxa"/>
            <w:shd w:val="clear" w:color="auto" w:fill="59140A"/>
          </w:tcPr>
          <w:p w14:paraId="5196FFBC" w14:textId="77777777" w:rsidR="000F2021" w:rsidRPr="00094BC2" w:rsidRDefault="000F2021" w:rsidP="00F36001">
            <w:pPr>
              <w:pStyle w:val="TableCell"/>
            </w:pPr>
          </w:p>
        </w:tc>
        <w:tc>
          <w:tcPr>
            <w:tcW w:w="1053" w:type="dxa"/>
            <w:shd w:val="clear" w:color="auto" w:fill="auto"/>
          </w:tcPr>
          <w:p w14:paraId="28DD9D4D" w14:textId="77777777" w:rsidR="000F2021" w:rsidRPr="00057E0F" w:rsidRDefault="000F2021" w:rsidP="00F36001">
            <w:pPr>
              <w:pStyle w:val="TableText"/>
            </w:pPr>
            <w:r w:rsidRPr="00057E0F">
              <w:t>#59140a</w:t>
            </w:r>
          </w:p>
        </w:tc>
      </w:tr>
      <w:tr w:rsidR="000F2021" w:rsidRPr="00057E0F" w14:paraId="2473F331" w14:textId="77777777" w:rsidTr="006A0E8D">
        <w:tc>
          <w:tcPr>
            <w:tcW w:w="2150" w:type="dxa"/>
            <w:shd w:val="clear" w:color="auto" w:fill="auto"/>
          </w:tcPr>
          <w:p w14:paraId="6264D5A1" w14:textId="77777777" w:rsidR="000F2021" w:rsidRPr="00057E0F" w:rsidRDefault="000F2021" w:rsidP="00F36001">
            <w:pPr>
              <w:pStyle w:val="TableText"/>
            </w:pPr>
            <w:r w:rsidRPr="00057E0F">
              <w:t>Section Separator</w:t>
            </w:r>
          </w:p>
        </w:tc>
        <w:tc>
          <w:tcPr>
            <w:tcW w:w="854" w:type="dxa"/>
            <w:shd w:val="clear" w:color="auto" w:fill="C8AC6B"/>
          </w:tcPr>
          <w:p w14:paraId="5164613F" w14:textId="77777777" w:rsidR="000F2021" w:rsidRPr="00094BC2" w:rsidRDefault="000F2021" w:rsidP="00F36001">
            <w:pPr>
              <w:pStyle w:val="TableCell"/>
            </w:pPr>
          </w:p>
        </w:tc>
        <w:tc>
          <w:tcPr>
            <w:tcW w:w="1053" w:type="dxa"/>
            <w:shd w:val="clear" w:color="auto" w:fill="auto"/>
          </w:tcPr>
          <w:p w14:paraId="12F38CF9" w14:textId="77777777" w:rsidR="000F2021" w:rsidRPr="00057E0F" w:rsidRDefault="000F2021" w:rsidP="00F36001">
            <w:pPr>
              <w:pStyle w:val="TableText"/>
            </w:pPr>
            <w:r w:rsidRPr="00057E0F">
              <w:t>#c8ac6b</w:t>
            </w:r>
          </w:p>
        </w:tc>
      </w:tr>
      <w:tr w:rsidR="000F2021" w:rsidRPr="00057E0F" w14:paraId="06DF7FBB" w14:textId="77777777" w:rsidTr="006A0E8D">
        <w:tc>
          <w:tcPr>
            <w:tcW w:w="2150" w:type="dxa"/>
          </w:tcPr>
          <w:p w14:paraId="0F456443" w14:textId="77777777" w:rsidR="000F2021" w:rsidRPr="00057E0F" w:rsidRDefault="000F2021" w:rsidP="00F36001">
            <w:pPr>
              <w:pStyle w:val="TableText"/>
            </w:pPr>
            <w:r w:rsidRPr="00057E0F">
              <w:t>Bestiary Blue</w:t>
            </w:r>
          </w:p>
        </w:tc>
        <w:tc>
          <w:tcPr>
            <w:tcW w:w="854" w:type="dxa"/>
            <w:shd w:val="clear" w:color="auto" w:fill="D7E5E0"/>
          </w:tcPr>
          <w:p w14:paraId="7424206C" w14:textId="77777777" w:rsidR="000F2021" w:rsidRPr="002A25C0" w:rsidRDefault="000F2021" w:rsidP="00F36001">
            <w:pPr>
              <w:pStyle w:val="TableCell"/>
            </w:pPr>
          </w:p>
        </w:tc>
        <w:tc>
          <w:tcPr>
            <w:tcW w:w="1053" w:type="dxa"/>
            <w:shd w:val="clear" w:color="auto" w:fill="auto"/>
          </w:tcPr>
          <w:p w14:paraId="28FCD761" w14:textId="77777777" w:rsidR="000F2021" w:rsidRPr="00057E0F" w:rsidRDefault="000F2021" w:rsidP="00F36001">
            <w:pPr>
              <w:pStyle w:val="TableText"/>
            </w:pPr>
            <w:r w:rsidRPr="00057E0F">
              <w:t xml:space="preserve">#D7E5E0 </w:t>
            </w:r>
          </w:p>
        </w:tc>
      </w:tr>
      <w:tr w:rsidR="000F2021" w:rsidRPr="00057E0F" w14:paraId="66D6CB24" w14:textId="77777777" w:rsidTr="006A0E8D">
        <w:tc>
          <w:tcPr>
            <w:tcW w:w="2150" w:type="dxa"/>
          </w:tcPr>
          <w:p w14:paraId="4733D418" w14:textId="77777777" w:rsidR="000F2021" w:rsidRPr="00057E0F" w:rsidRDefault="000F2021" w:rsidP="00F36001">
            <w:pPr>
              <w:pStyle w:val="TableText"/>
            </w:pPr>
            <w:r w:rsidRPr="00057E0F">
              <w:t>Bestiary Border</w:t>
            </w:r>
          </w:p>
        </w:tc>
        <w:tc>
          <w:tcPr>
            <w:tcW w:w="854" w:type="dxa"/>
            <w:shd w:val="clear" w:color="auto" w:fill="D2B17D"/>
          </w:tcPr>
          <w:p w14:paraId="2A5C682C" w14:textId="77777777" w:rsidR="000F2021" w:rsidRPr="002A25C0" w:rsidRDefault="000F2021" w:rsidP="00F36001">
            <w:pPr>
              <w:pStyle w:val="TableCell"/>
            </w:pPr>
          </w:p>
        </w:tc>
        <w:tc>
          <w:tcPr>
            <w:tcW w:w="1053" w:type="dxa"/>
            <w:shd w:val="clear" w:color="auto" w:fill="auto"/>
          </w:tcPr>
          <w:p w14:paraId="36153674" w14:textId="77777777" w:rsidR="000F2021" w:rsidRPr="00057E0F" w:rsidRDefault="000F2021" w:rsidP="00F36001">
            <w:pPr>
              <w:pStyle w:val="TableText"/>
            </w:pPr>
            <w:r w:rsidRPr="00057E0F">
              <w:t>#D2B17D</w:t>
            </w:r>
          </w:p>
        </w:tc>
      </w:tr>
      <w:tr w:rsidR="000F2021" w:rsidRPr="00057E0F" w14:paraId="2BE9AEB5" w14:textId="77777777" w:rsidTr="006A0E8D">
        <w:tc>
          <w:tcPr>
            <w:tcW w:w="2150" w:type="dxa"/>
          </w:tcPr>
          <w:p w14:paraId="593C1D76" w14:textId="77777777" w:rsidR="000F2021" w:rsidRPr="00057E0F" w:rsidRDefault="000F2021" w:rsidP="00F36001">
            <w:pPr>
              <w:pStyle w:val="TableText"/>
            </w:pPr>
            <w:r w:rsidRPr="00057E0F">
              <w:t>Simplified Stat Block Ability Header</w:t>
            </w:r>
          </w:p>
        </w:tc>
        <w:tc>
          <w:tcPr>
            <w:tcW w:w="854" w:type="dxa"/>
            <w:shd w:val="clear" w:color="auto" w:fill="9B3737"/>
          </w:tcPr>
          <w:p w14:paraId="72431B98" w14:textId="77777777" w:rsidR="000F2021" w:rsidRPr="00094BC2" w:rsidRDefault="000F2021" w:rsidP="00F36001">
            <w:pPr>
              <w:pStyle w:val="TableCell"/>
            </w:pPr>
          </w:p>
        </w:tc>
        <w:tc>
          <w:tcPr>
            <w:tcW w:w="1053" w:type="dxa"/>
          </w:tcPr>
          <w:p w14:paraId="13868D5C" w14:textId="77777777" w:rsidR="000F2021" w:rsidRPr="00057E0F" w:rsidRDefault="000F2021" w:rsidP="00F36001">
            <w:pPr>
              <w:pStyle w:val="TableText"/>
            </w:pPr>
            <w:r w:rsidRPr="00057E0F">
              <w:t>#9B3737</w:t>
            </w:r>
          </w:p>
        </w:tc>
      </w:tr>
      <w:tr w:rsidR="000F2021" w:rsidRPr="00057E0F" w14:paraId="45C0960C" w14:textId="77777777" w:rsidTr="006A0E8D">
        <w:tc>
          <w:tcPr>
            <w:tcW w:w="2150" w:type="dxa"/>
          </w:tcPr>
          <w:p w14:paraId="3EE016A4" w14:textId="77777777" w:rsidR="000F2021" w:rsidRPr="00094BC2" w:rsidRDefault="000F2021" w:rsidP="00F36001">
            <w:pPr>
              <w:pStyle w:val="TableText"/>
            </w:pPr>
            <w:r w:rsidRPr="00094BC2">
              <w:t>Simplified Stat Block Ability Header</w:t>
            </w:r>
          </w:p>
        </w:tc>
        <w:tc>
          <w:tcPr>
            <w:tcW w:w="854" w:type="dxa"/>
            <w:shd w:val="clear" w:color="auto" w:fill="963232"/>
          </w:tcPr>
          <w:p w14:paraId="35D176F5" w14:textId="77777777" w:rsidR="000F2021" w:rsidRPr="00094BC2" w:rsidRDefault="000F2021" w:rsidP="00F36001">
            <w:pPr>
              <w:pStyle w:val="TableCell"/>
            </w:pPr>
          </w:p>
        </w:tc>
        <w:tc>
          <w:tcPr>
            <w:tcW w:w="1053" w:type="dxa"/>
          </w:tcPr>
          <w:p w14:paraId="3FCD65A1" w14:textId="77777777" w:rsidR="000F2021" w:rsidRPr="00057E0F" w:rsidRDefault="000F2021" w:rsidP="00F36001">
            <w:pPr>
              <w:pStyle w:val="TableText"/>
            </w:pPr>
            <w:r w:rsidRPr="00094BC2">
              <w:t>#963232</w:t>
            </w:r>
          </w:p>
        </w:tc>
      </w:tr>
      <w:tr w:rsidR="002E0F29" w:rsidRPr="00057E0F" w14:paraId="4B9892FF" w14:textId="77777777" w:rsidTr="005929C4">
        <w:tc>
          <w:tcPr>
            <w:tcW w:w="4057" w:type="dxa"/>
            <w:gridSpan w:val="3"/>
            <w:shd w:val="clear" w:color="auto" w:fill="000000" w:themeFill="text1"/>
          </w:tcPr>
          <w:p w14:paraId="2C6C2372" w14:textId="743EA553" w:rsidR="002E0F29" w:rsidRDefault="002E0F29" w:rsidP="00F36001">
            <w:pPr>
              <w:pStyle w:val="TableText"/>
            </w:pPr>
            <w:r>
              <w:t>WIZARDS STYLE</w:t>
            </w:r>
          </w:p>
        </w:tc>
      </w:tr>
      <w:tr w:rsidR="000F2021" w:rsidRPr="00057E0F" w14:paraId="31A00D7B" w14:textId="77777777" w:rsidTr="006A0E8D">
        <w:tc>
          <w:tcPr>
            <w:tcW w:w="2150" w:type="dxa"/>
          </w:tcPr>
          <w:p w14:paraId="08492BEB" w14:textId="760471D4" w:rsidR="000F2021" w:rsidRPr="00057E0F" w:rsidRDefault="000E0127" w:rsidP="00F36001">
            <w:pPr>
              <w:pStyle w:val="TableText"/>
            </w:pPr>
            <w:r>
              <w:t xml:space="preserve">Wizards </w:t>
            </w:r>
            <w:r w:rsidR="000F2021" w:rsidRPr="00057E0F">
              <w:t>Header</w:t>
            </w:r>
          </w:p>
        </w:tc>
        <w:tc>
          <w:tcPr>
            <w:tcW w:w="854" w:type="dxa"/>
            <w:shd w:val="clear" w:color="auto" w:fill="58180D"/>
          </w:tcPr>
          <w:p w14:paraId="7A269CE0" w14:textId="77777777" w:rsidR="000F2021" w:rsidRPr="00094BC2" w:rsidRDefault="000F2021" w:rsidP="00F36001">
            <w:pPr>
              <w:pStyle w:val="TableCell"/>
            </w:pPr>
          </w:p>
        </w:tc>
        <w:tc>
          <w:tcPr>
            <w:tcW w:w="1053" w:type="dxa"/>
          </w:tcPr>
          <w:p w14:paraId="365D3AA8" w14:textId="77777777" w:rsidR="000F2021" w:rsidRPr="00057E0F" w:rsidRDefault="000F2021" w:rsidP="00F36001">
            <w:pPr>
              <w:pStyle w:val="TableText"/>
            </w:pPr>
            <w:r>
              <w:t>#58180d</w:t>
            </w:r>
          </w:p>
        </w:tc>
      </w:tr>
      <w:tr w:rsidR="000F2021" w:rsidRPr="00057E0F" w14:paraId="11EA75AC" w14:textId="77777777" w:rsidTr="006A0E8D">
        <w:tc>
          <w:tcPr>
            <w:tcW w:w="2150" w:type="dxa"/>
          </w:tcPr>
          <w:p w14:paraId="64320857" w14:textId="493D9971" w:rsidR="000F2021" w:rsidRPr="00057E0F" w:rsidRDefault="002E0F29" w:rsidP="00F36001">
            <w:pPr>
              <w:pStyle w:val="TableText"/>
            </w:pPr>
            <w:r>
              <w:t>Wizards Statblock</w:t>
            </w:r>
          </w:p>
        </w:tc>
        <w:tc>
          <w:tcPr>
            <w:tcW w:w="854" w:type="dxa"/>
            <w:shd w:val="clear" w:color="auto" w:fill="9CDB1B"/>
          </w:tcPr>
          <w:p w14:paraId="6E76D795" w14:textId="77777777" w:rsidR="000F2021" w:rsidRPr="00094BC2" w:rsidRDefault="000F2021" w:rsidP="00F36001">
            <w:pPr>
              <w:pStyle w:val="TableCell"/>
            </w:pPr>
          </w:p>
        </w:tc>
        <w:tc>
          <w:tcPr>
            <w:tcW w:w="1053" w:type="dxa"/>
          </w:tcPr>
          <w:p w14:paraId="60395122" w14:textId="77777777" w:rsidR="000F2021" w:rsidRPr="00057E0F" w:rsidRDefault="000F2021" w:rsidP="00F36001">
            <w:pPr>
              <w:pStyle w:val="TableText"/>
            </w:pPr>
            <w:r>
              <w:t>#9cdb1b</w:t>
            </w:r>
          </w:p>
        </w:tc>
      </w:tr>
      <w:tr w:rsidR="000F2021" w:rsidRPr="00057E0F" w14:paraId="68151F66" w14:textId="77777777" w:rsidTr="006A0E8D">
        <w:tc>
          <w:tcPr>
            <w:tcW w:w="2150" w:type="dxa"/>
          </w:tcPr>
          <w:p w14:paraId="6AB105AC" w14:textId="08A4A5CD" w:rsidR="000F2021" w:rsidRPr="00057E0F" w:rsidRDefault="002E0F29" w:rsidP="00F36001">
            <w:pPr>
              <w:pStyle w:val="TableText"/>
            </w:pPr>
            <w:r>
              <w:t>Wizards Logo</w:t>
            </w:r>
          </w:p>
        </w:tc>
        <w:tc>
          <w:tcPr>
            <w:tcW w:w="854" w:type="dxa"/>
            <w:shd w:val="clear" w:color="auto" w:fill="ED1C24"/>
          </w:tcPr>
          <w:p w14:paraId="24338E8C" w14:textId="77777777" w:rsidR="000F2021" w:rsidRPr="00094BC2" w:rsidRDefault="000F2021" w:rsidP="00F36001">
            <w:pPr>
              <w:pStyle w:val="TableCell"/>
            </w:pPr>
          </w:p>
        </w:tc>
        <w:tc>
          <w:tcPr>
            <w:tcW w:w="1053" w:type="dxa"/>
          </w:tcPr>
          <w:p w14:paraId="68F05C63" w14:textId="77777777" w:rsidR="000F2021" w:rsidRPr="00057E0F" w:rsidRDefault="000F2021" w:rsidP="00F36001">
            <w:pPr>
              <w:pStyle w:val="TableText"/>
            </w:pPr>
            <w:r>
              <w:t>#ed1c24</w:t>
            </w:r>
          </w:p>
        </w:tc>
      </w:tr>
      <w:tr w:rsidR="000F2021" w:rsidRPr="00057E0F" w14:paraId="60D032C6" w14:textId="77777777" w:rsidTr="006A0E8D">
        <w:tc>
          <w:tcPr>
            <w:tcW w:w="2150" w:type="dxa"/>
          </w:tcPr>
          <w:p w14:paraId="0082863B" w14:textId="5971D7E0" w:rsidR="000F2021" w:rsidRPr="00057E0F" w:rsidRDefault="002E0F29" w:rsidP="00F36001">
            <w:pPr>
              <w:pStyle w:val="TableText"/>
            </w:pPr>
            <w:r>
              <w:t xml:space="preserve">Wizards </w:t>
            </w:r>
            <w:r w:rsidR="000F2021" w:rsidRPr="00057E0F">
              <w:t>Footer</w:t>
            </w:r>
          </w:p>
        </w:tc>
        <w:tc>
          <w:tcPr>
            <w:tcW w:w="854" w:type="dxa"/>
            <w:shd w:val="clear" w:color="auto" w:fill="B89A67"/>
          </w:tcPr>
          <w:p w14:paraId="2A6426C7" w14:textId="77777777" w:rsidR="000F2021" w:rsidRPr="00206A90" w:rsidRDefault="000F2021" w:rsidP="00F36001">
            <w:pPr>
              <w:pStyle w:val="TableCell"/>
            </w:pPr>
          </w:p>
        </w:tc>
        <w:tc>
          <w:tcPr>
            <w:tcW w:w="1053" w:type="dxa"/>
          </w:tcPr>
          <w:p w14:paraId="5F30739D" w14:textId="77777777" w:rsidR="000F2021" w:rsidRPr="00057E0F" w:rsidRDefault="000F2021" w:rsidP="00F36001">
            <w:pPr>
              <w:pStyle w:val="TableText"/>
            </w:pPr>
            <w:r>
              <w:t>#B89A67</w:t>
            </w:r>
          </w:p>
        </w:tc>
      </w:tr>
      <w:tr w:rsidR="000F2021" w:rsidRPr="00057E0F" w14:paraId="5C608CDD" w14:textId="77777777" w:rsidTr="006A0E8D">
        <w:tc>
          <w:tcPr>
            <w:tcW w:w="2150" w:type="dxa"/>
          </w:tcPr>
          <w:p w14:paraId="2E38CB45" w14:textId="322E87CC" w:rsidR="000F2021" w:rsidRPr="00057E0F" w:rsidRDefault="002E0F29" w:rsidP="00F36001">
            <w:pPr>
              <w:pStyle w:val="TableText"/>
            </w:pPr>
            <w:r>
              <w:t>Wizards</w:t>
            </w:r>
            <w:r w:rsidR="000F2021" w:rsidRPr="00057E0F">
              <w:t xml:space="preserve"> </w:t>
            </w:r>
            <w:r>
              <w:t>L</w:t>
            </w:r>
            <w:r w:rsidR="000F2021" w:rsidRPr="00057E0F">
              <w:t>ine</w:t>
            </w:r>
          </w:p>
        </w:tc>
        <w:tc>
          <w:tcPr>
            <w:tcW w:w="854" w:type="dxa"/>
            <w:shd w:val="clear" w:color="auto" w:fill="C9AD6A"/>
          </w:tcPr>
          <w:p w14:paraId="53DADAC6" w14:textId="77777777" w:rsidR="000F2021" w:rsidRPr="00094BC2" w:rsidRDefault="000F2021" w:rsidP="00F36001">
            <w:pPr>
              <w:pStyle w:val="TableCell"/>
            </w:pPr>
          </w:p>
        </w:tc>
        <w:tc>
          <w:tcPr>
            <w:tcW w:w="1053" w:type="dxa"/>
          </w:tcPr>
          <w:p w14:paraId="0E07CD6D" w14:textId="77777777" w:rsidR="000F2021" w:rsidRPr="00057E0F" w:rsidRDefault="000F2021" w:rsidP="00F36001">
            <w:pPr>
              <w:pStyle w:val="TableText"/>
            </w:pPr>
            <w:r>
              <w:t>#c9ad6a</w:t>
            </w:r>
          </w:p>
        </w:tc>
      </w:tr>
      <w:tr w:rsidR="000F2021" w:rsidRPr="00057E0F" w14:paraId="2DD02A38" w14:textId="77777777" w:rsidTr="006A0E8D">
        <w:tc>
          <w:tcPr>
            <w:tcW w:w="2150" w:type="dxa"/>
          </w:tcPr>
          <w:p w14:paraId="7F08D1F3" w14:textId="70D3E1E1" w:rsidR="000F2021" w:rsidRPr="00057E0F" w:rsidRDefault="002E0F29" w:rsidP="00F36001">
            <w:pPr>
              <w:pStyle w:val="TableText"/>
            </w:pPr>
            <w:r>
              <w:t xml:space="preserve">Wizards </w:t>
            </w:r>
            <w:r w:rsidR="000F2021" w:rsidRPr="00057E0F">
              <w:t>Footer Decoration</w:t>
            </w:r>
          </w:p>
        </w:tc>
        <w:tc>
          <w:tcPr>
            <w:tcW w:w="854" w:type="dxa"/>
            <w:shd w:val="clear" w:color="auto" w:fill="E7D29B"/>
          </w:tcPr>
          <w:p w14:paraId="106B450D" w14:textId="77777777" w:rsidR="000F2021" w:rsidRPr="00094BC2" w:rsidRDefault="000F2021" w:rsidP="00F36001">
            <w:pPr>
              <w:pStyle w:val="TableCell"/>
            </w:pPr>
          </w:p>
        </w:tc>
        <w:tc>
          <w:tcPr>
            <w:tcW w:w="1053" w:type="dxa"/>
          </w:tcPr>
          <w:p w14:paraId="7E44BB3E" w14:textId="77777777" w:rsidR="000F2021" w:rsidRPr="00057E0F" w:rsidRDefault="000F2021" w:rsidP="00F36001">
            <w:pPr>
              <w:pStyle w:val="TableText"/>
            </w:pPr>
            <w:r>
              <w:t>#e7d29b</w:t>
            </w:r>
          </w:p>
        </w:tc>
      </w:tr>
      <w:tr w:rsidR="000F2021" w:rsidRPr="00057E0F" w14:paraId="76BF202A" w14:textId="77777777" w:rsidTr="006A0E8D">
        <w:tc>
          <w:tcPr>
            <w:tcW w:w="2150" w:type="dxa"/>
          </w:tcPr>
          <w:p w14:paraId="25F06104" w14:textId="7060706F" w:rsidR="000F2021" w:rsidRPr="00057E0F" w:rsidRDefault="002E0F29" w:rsidP="00F36001">
            <w:pPr>
              <w:pStyle w:val="TableText"/>
            </w:pPr>
            <w:r>
              <w:t xml:space="preserve">Wizards </w:t>
            </w:r>
            <w:r w:rsidR="000F2021" w:rsidRPr="00057E0F">
              <w:t>Tables</w:t>
            </w:r>
            <w:r>
              <w:t xml:space="preserve"> Green</w:t>
            </w:r>
          </w:p>
        </w:tc>
        <w:tc>
          <w:tcPr>
            <w:tcW w:w="854" w:type="dxa"/>
            <w:shd w:val="clear" w:color="auto" w:fill="E0E5C1"/>
          </w:tcPr>
          <w:p w14:paraId="11C6928C" w14:textId="77777777" w:rsidR="000F2021" w:rsidRPr="00094BC2" w:rsidRDefault="000F2021" w:rsidP="00F36001">
            <w:pPr>
              <w:pStyle w:val="TableCell"/>
            </w:pPr>
          </w:p>
        </w:tc>
        <w:tc>
          <w:tcPr>
            <w:tcW w:w="1053" w:type="dxa"/>
          </w:tcPr>
          <w:p w14:paraId="09F0D244" w14:textId="77777777" w:rsidR="000F2021" w:rsidRPr="00057E0F" w:rsidRDefault="000F2021" w:rsidP="00F36001">
            <w:pPr>
              <w:pStyle w:val="TableText"/>
            </w:pPr>
            <w:r>
              <w:t>#E0e5c1</w:t>
            </w:r>
          </w:p>
        </w:tc>
      </w:tr>
      <w:tr w:rsidR="000F2021" w:rsidRPr="00057E0F" w14:paraId="41869C24" w14:textId="77777777" w:rsidTr="006A0E8D">
        <w:tc>
          <w:tcPr>
            <w:tcW w:w="2150" w:type="dxa"/>
          </w:tcPr>
          <w:p w14:paraId="1D41E492" w14:textId="619FAAAF" w:rsidR="000F2021" w:rsidRPr="00057E0F" w:rsidRDefault="002E0F29" w:rsidP="00F36001">
            <w:pPr>
              <w:pStyle w:val="TableText"/>
            </w:pPr>
            <w:r>
              <w:t xml:space="preserve">Wizards </w:t>
            </w:r>
            <w:r w:rsidR="000F2021" w:rsidRPr="00057E0F">
              <w:t>Background</w:t>
            </w:r>
          </w:p>
        </w:tc>
        <w:tc>
          <w:tcPr>
            <w:tcW w:w="854" w:type="dxa"/>
            <w:shd w:val="clear" w:color="auto" w:fill="F2ECE4"/>
          </w:tcPr>
          <w:p w14:paraId="03EA6B84" w14:textId="77777777" w:rsidR="000F2021" w:rsidRPr="00094BC2" w:rsidRDefault="000F2021" w:rsidP="00F36001">
            <w:pPr>
              <w:pStyle w:val="TableCell"/>
            </w:pPr>
          </w:p>
        </w:tc>
        <w:tc>
          <w:tcPr>
            <w:tcW w:w="1053" w:type="dxa"/>
          </w:tcPr>
          <w:p w14:paraId="532B5C73" w14:textId="77777777" w:rsidR="000F2021" w:rsidRPr="00057E0F" w:rsidRDefault="000F2021" w:rsidP="00F36001">
            <w:pPr>
              <w:pStyle w:val="TableText"/>
            </w:pPr>
            <w:r>
              <w:t>#F2ECE4</w:t>
            </w:r>
          </w:p>
        </w:tc>
      </w:tr>
      <w:tr w:rsidR="000F2021" w:rsidRPr="00057E0F" w14:paraId="3A748351" w14:textId="77777777" w:rsidTr="006A0E8D">
        <w:tc>
          <w:tcPr>
            <w:tcW w:w="2150" w:type="dxa"/>
          </w:tcPr>
          <w:p w14:paraId="6420EE49" w14:textId="77777777" w:rsidR="000F2021" w:rsidRPr="00D0730D" w:rsidRDefault="000F2021" w:rsidP="00F36001">
            <w:pPr>
              <w:pStyle w:val="TableText"/>
            </w:pPr>
            <w:r>
              <w:t>Waterpaper baclgrpimd</w:t>
            </w:r>
          </w:p>
        </w:tc>
        <w:tc>
          <w:tcPr>
            <w:tcW w:w="854" w:type="dxa"/>
            <w:shd w:val="clear" w:color="auto" w:fill="F2F2F2"/>
          </w:tcPr>
          <w:p w14:paraId="5E626539" w14:textId="77777777" w:rsidR="000F2021" w:rsidRPr="00700149" w:rsidRDefault="000F2021" w:rsidP="00F36001">
            <w:pPr>
              <w:pStyle w:val="TableCell"/>
            </w:pPr>
          </w:p>
        </w:tc>
        <w:tc>
          <w:tcPr>
            <w:tcW w:w="1053" w:type="dxa"/>
          </w:tcPr>
          <w:p w14:paraId="7FD21B76" w14:textId="77777777" w:rsidR="000F2021" w:rsidRDefault="000F2021" w:rsidP="00F36001">
            <w:pPr>
              <w:pStyle w:val="TableText"/>
            </w:pPr>
            <w:r w:rsidRPr="00700149">
              <w:t>#F2F2F2</w:t>
            </w:r>
          </w:p>
        </w:tc>
      </w:tr>
      <w:tr w:rsidR="002E0F29" w:rsidRPr="00057E0F" w14:paraId="56BA6F7A" w14:textId="77777777" w:rsidTr="005929C4">
        <w:tc>
          <w:tcPr>
            <w:tcW w:w="4057" w:type="dxa"/>
            <w:gridSpan w:val="3"/>
            <w:shd w:val="clear" w:color="auto" w:fill="000000" w:themeFill="text1"/>
          </w:tcPr>
          <w:p w14:paraId="43A97355" w14:textId="77777777" w:rsidR="002E0F29" w:rsidRPr="00436548" w:rsidRDefault="002E0F29" w:rsidP="00F36001">
            <w:pPr>
              <w:pStyle w:val="TableText"/>
            </w:pPr>
          </w:p>
        </w:tc>
      </w:tr>
      <w:tr w:rsidR="004D5A9A" w:rsidRPr="00057E0F" w14:paraId="1733C15A" w14:textId="77777777" w:rsidTr="006A0E8D">
        <w:tc>
          <w:tcPr>
            <w:tcW w:w="2150" w:type="dxa"/>
          </w:tcPr>
          <w:p w14:paraId="03FA3278" w14:textId="0831D852" w:rsidR="004D5A9A" w:rsidRDefault="004D5A9A" w:rsidP="00F36001">
            <w:pPr>
              <w:pStyle w:val="TableText"/>
            </w:pPr>
            <w:r>
              <w:t>Core Green</w:t>
            </w:r>
          </w:p>
        </w:tc>
        <w:tc>
          <w:tcPr>
            <w:tcW w:w="854" w:type="dxa"/>
            <w:shd w:val="clear" w:color="auto" w:fill="CEE4AA"/>
          </w:tcPr>
          <w:p w14:paraId="306ED985" w14:textId="77777777" w:rsidR="004D5A9A" w:rsidRPr="00094BC2" w:rsidRDefault="004D5A9A" w:rsidP="00F36001">
            <w:pPr>
              <w:pStyle w:val="TableCell"/>
            </w:pPr>
          </w:p>
        </w:tc>
        <w:tc>
          <w:tcPr>
            <w:tcW w:w="1053" w:type="dxa"/>
          </w:tcPr>
          <w:p w14:paraId="279B9870" w14:textId="6A05B41B" w:rsidR="004D5A9A" w:rsidRPr="001D26D3" w:rsidRDefault="004D5A9A" w:rsidP="00F36001">
            <w:pPr>
              <w:pStyle w:val="TableText"/>
            </w:pPr>
            <w:r w:rsidRPr="004D5A9A">
              <w:t>#CEE4AA</w:t>
            </w:r>
          </w:p>
        </w:tc>
      </w:tr>
      <w:tr w:rsidR="001D26D3" w:rsidRPr="00057E0F" w14:paraId="110CF2F7" w14:textId="77777777" w:rsidTr="006A0E8D">
        <w:tc>
          <w:tcPr>
            <w:tcW w:w="2150" w:type="dxa"/>
          </w:tcPr>
          <w:p w14:paraId="7C41A501" w14:textId="6CEB59F2" w:rsidR="001D26D3" w:rsidRDefault="001D26D3" w:rsidP="00F36001">
            <w:pPr>
              <w:pStyle w:val="TableText"/>
            </w:pPr>
            <w:r>
              <w:t>Core Brown</w:t>
            </w:r>
          </w:p>
        </w:tc>
        <w:tc>
          <w:tcPr>
            <w:tcW w:w="854" w:type="dxa"/>
            <w:shd w:val="clear" w:color="auto" w:fill="E7D6AF"/>
          </w:tcPr>
          <w:p w14:paraId="7D641B62" w14:textId="77777777" w:rsidR="001D26D3" w:rsidRPr="00094BC2" w:rsidRDefault="001D26D3" w:rsidP="00F36001">
            <w:pPr>
              <w:pStyle w:val="TableCell"/>
            </w:pPr>
          </w:p>
        </w:tc>
        <w:tc>
          <w:tcPr>
            <w:tcW w:w="1053" w:type="dxa"/>
          </w:tcPr>
          <w:p w14:paraId="047B80E8" w14:textId="46CF9569" w:rsidR="001D26D3" w:rsidRPr="00436548" w:rsidRDefault="001D26D3" w:rsidP="00F36001">
            <w:pPr>
              <w:pStyle w:val="TableText"/>
            </w:pPr>
            <w:r w:rsidRPr="001D26D3">
              <w:t>#E7D6AF</w:t>
            </w:r>
          </w:p>
        </w:tc>
      </w:tr>
      <w:tr w:rsidR="002E0F29" w:rsidRPr="00057E0F" w14:paraId="448C0E89" w14:textId="77777777" w:rsidTr="006A0E8D">
        <w:tc>
          <w:tcPr>
            <w:tcW w:w="2150" w:type="dxa"/>
          </w:tcPr>
          <w:p w14:paraId="2EB49B3E" w14:textId="72F8848B" w:rsidR="002E0F29" w:rsidRDefault="005647F7" w:rsidP="00F36001">
            <w:pPr>
              <w:pStyle w:val="TableText"/>
            </w:pPr>
            <w:r>
              <w:t>Master Red</w:t>
            </w:r>
          </w:p>
        </w:tc>
        <w:tc>
          <w:tcPr>
            <w:tcW w:w="854" w:type="dxa"/>
            <w:shd w:val="clear" w:color="auto" w:fill="DAE6BF"/>
          </w:tcPr>
          <w:p w14:paraId="61B47708" w14:textId="77777777" w:rsidR="002E0F29" w:rsidRPr="00094BC2" w:rsidRDefault="002E0F29" w:rsidP="00F36001">
            <w:pPr>
              <w:pStyle w:val="TableCell"/>
            </w:pPr>
          </w:p>
        </w:tc>
        <w:tc>
          <w:tcPr>
            <w:tcW w:w="1053" w:type="dxa"/>
          </w:tcPr>
          <w:p w14:paraId="6347621E" w14:textId="41C3C1D5" w:rsidR="002E0F29" w:rsidRPr="00436548" w:rsidRDefault="001F38A7" w:rsidP="00F36001">
            <w:pPr>
              <w:pStyle w:val="TableText"/>
            </w:pPr>
            <w:r w:rsidRPr="001F38A7">
              <w:t>#F5D3D3</w:t>
            </w:r>
          </w:p>
        </w:tc>
      </w:tr>
      <w:tr w:rsidR="002E0F29" w:rsidRPr="00057E0F" w14:paraId="56BE25B6" w14:textId="77777777" w:rsidTr="006A0E8D">
        <w:tc>
          <w:tcPr>
            <w:tcW w:w="2150" w:type="dxa"/>
          </w:tcPr>
          <w:p w14:paraId="22C700EF" w14:textId="0E92B51E" w:rsidR="002E0F29" w:rsidRDefault="005647F7" w:rsidP="00F36001">
            <w:pPr>
              <w:pStyle w:val="TableText"/>
            </w:pPr>
            <w:r>
              <w:t>Master Grey</w:t>
            </w:r>
          </w:p>
        </w:tc>
        <w:tc>
          <w:tcPr>
            <w:tcW w:w="854" w:type="dxa"/>
            <w:shd w:val="clear" w:color="auto" w:fill="DDDDDD"/>
          </w:tcPr>
          <w:p w14:paraId="477B8FB0" w14:textId="77777777" w:rsidR="002E0F29" w:rsidRPr="00094BC2" w:rsidRDefault="002E0F29" w:rsidP="00F36001">
            <w:pPr>
              <w:pStyle w:val="TableCell"/>
            </w:pPr>
          </w:p>
        </w:tc>
        <w:tc>
          <w:tcPr>
            <w:tcW w:w="1053" w:type="dxa"/>
          </w:tcPr>
          <w:p w14:paraId="6A443BFC" w14:textId="17D85972" w:rsidR="002E0F29" w:rsidRPr="00436548" w:rsidRDefault="007312BD" w:rsidP="00F36001">
            <w:pPr>
              <w:pStyle w:val="TableText"/>
            </w:pPr>
            <w:r w:rsidRPr="007312BD">
              <w:t>#DDDDDD</w:t>
            </w:r>
          </w:p>
        </w:tc>
      </w:tr>
      <w:tr w:rsidR="002E0F29" w:rsidRPr="00057E0F" w14:paraId="6934773B" w14:textId="77777777" w:rsidTr="006A0E8D">
        <w:tc>
          <w:tcPr>
            <w:tcW w:w="2150" w:type="dxa"/>
          </w:tcPr>
          <w:p w14:paraId="05EE9E48" w14:textId="5669F575" w:rsidR="002E0F29" w:rsidRDefault="005647F7" w:rsidP="00F36001">
            <w:pPr>
              <w:pStyle w:val="TableText"/>
            </w:pPr>
            <w:r>
              <w:t>Master Purple</w:t>
            </w:r>
          </w:p>
        </w:tc>
        <w:tc>
          <w:tcPr>
            <w:tcW w:w="854" w:type="dxa"/>
            <w:shd w:val="clear" w:color="auto" w:fill="F5D3D3"/>
          </w:tcPr>
          <w:p w14:paraId="2E3AD313" w14:textId="77777777" w:rsidR="002E0F29" w:rsidRPr="00094BC2" w:rsidRDefault="002E0F29" w:rsidP="00F36001">
            <w:pPr>
              <w:pStyle w:val="TableCell"/>
            </w:pPr>
          </w:p>
        </w:tc>
        <w:tc>
          <w:tcPr>
            <w:tcW w:w="1053" w:type="dxa"/>
          </w:tcPr>
          <w:p w14:paraId="21C04C1B" w14:textId="57540BC8" w:rsidR="002E0F29" w:rsidRPr="00436548" w:rsidRDefault="001F38A7" w:rsidP="00F36001">
            <w:pPr>
              <w:pStyle w:val="TableText"/>
            </w:pPr>
            <w:r w:rsidRPr="00E96D50">
              <w:t>#E6DBEF</w:t>
            </w:r>
          </w:p>
        </w:tc>
      </w:tr>
      <w:tr w:rsidR="005647F7" w:rsidRPr="00057E0F" w14:paraId="12541B82" w14:textId="77777777" w:rsidTr="006A0E8D">
        <w:tc>
          <w:tcPr>
            <w:tcW w:w="2150" w:type="dxa"/>
          </w:tcPr>
          <w:p w14:paraId="3B5225E3" w14:textId="30520C54" w:rsidR="005647F7" w:rsidRDefault="005647F7" w:rsidP="00F36001">
            <w:pPr>
              <w:pStyle w:val="TableText"/>
            </w:pPr>
            <w:r>
              <w:t>Bestiary Blue</w:t>
            </w:r>
          </w:p>
        </w:tc>
        <w:tc>
          <w:tcPr>
            <w:tcW w:w="854" w:type="dxa"/>
            <w:shd w:val="clear" w:color="auto" w:fill="D5DCE4"/>
          </w:tcPr>
          <w:p w14:paraId="5984482F" w14:textId="77777777" w:rsidR="005647F7" w:rsidRPr="00094BC2" w:rsidRDefault="005647F7" w:rsidP="00F36001">
            <w:pPr>
              <w:pStyle w:val="TableCell"/>
            </w:pPr>
          </w:p>
        </w:tc>
        <w:tc>
          <w:tcPr>
            <w:tcW w:w="1053" w:type="dxa"/>
          </w:tcPr>
          <w:p w14:paraId="42D2214B" w14:textId="7A634FCE" w:rsidR="005647F7" w:rsidRPr="00436548" w:rsidRDefault="003F4893" w:rsidP="00F36001">
            <w:pPr>
              <w:pStyle w:val="TableText"/>
            </w:pPr>
            <w:r w:rsidRPr="003F4893">
              <w:t>#D5DCE4</w:t>
            </w:r>
          </w:p>
        </w:tc>
      </w:tr>
      <w:tr w:rsidR="000F2021" w:rsidRPr="00057E0F" w14:paraId="06AFAD6E" w14:textId="77777777" w:rsidTr="006A0E8D">
        <w:tc>
          <w:tcPr>
            <w:tcW w:w="2150" w:type="dxa"/>
          </w:tcPr>
          <w:p w14:paraId="22DE813C" w14:textId="77777777" w:rsidR="000F2021" w:rsidRPr="00057E0F" w:rsidRDefault="000F2021" w:rsidP="00F36001">
            <w:pPr>
              <w:pStyle w:val="TableText"/>
            </w:pPr>
            <w:r>
              <w:t>Laura Red</w:t>
            </w:r>
          </w:p>
        </w:tc>
        <w:tc>
          <w:tcPr>
            <w:tcW w:w="854" w:type="dxa"/>
            <w:shd w:val="clear" w:color="auto" w:fill="9B3737"/>
          </w:tcPr>
          <w:p w14:paraId="4D10A739" w14:textId="77777777" w:rsidR="000F2021" w:rsidRPr="00094BC2" w:rsidRDefault="000F2021" w:rsidP="00F36001">
            <w:pPr>
              <w:pStyle w:val="TableCell"/>
            </w:pPr>
          </w:p>
        </w:tc>
        <w:tc>
          <w:tcPr>
            <w:tcW w:w="1053" w:type="dxa"/>
          </w:tcPr>
          <w:p w14:paraId="12EC1A0A" w14:textId="58A52B06" w:rsidR="000F2021" w:rsidRPr="00880751" w:rsidRDefault="005647F7" w:rsidP="00F36001">
            <w:pPr>
              <w:pStyle w:val="TableText"/>
              <w:rPr>
                <w:lang w:val="ru-RU"/>
              </w:rPr>
            </w:pPr>
            <w:r w:rsidRPr="005647F7">
              <w:t>#9B3737</w:t>
            </w:r>
          </w:p>
        </w:tc>
      </w:tr>
      <w:tr w:rsidR="000F2021" w:rsidRPr="00057E0F" w14:paraId="7265C083" w14:textId="77777777" w:rsidTr="006A0E8D">
        <w:tc>
          <w:tcPr>
            <w:tcW w:w="2150" w:type="dxa"/>
          </w:tcPr>
          <w:p w14:paraId="1C9D067E" w14:textId="77777777" w:rsidR="000F2021" w:rsidRDefault="000F2021" w:rsidP="00F36001">
            <w:pPr>
              <w:pStyle w:val="TableText"/>
            </w:pPr>
            <w:r>
              <w:t>Another Red</w:t>
            </w:r>
          </w:p>
        </w:tc>
        <w:tc>
          <w:tcPr>
            <w:tcW w:w="854" w:type="dxa"/>
            <w:shd w:val="clear" w:color="auto" w:fill="953734"/>
          </w:tcPr>
          <w:p w14:paraId="4F0EC5B9" w14:textId="77777777" w:rsidR="000F2021" w:rsidRPr="00094BC2" w:rsidRDefault="000F2021" w:rsidP="00F36001">
            <w:pPr>
              <w:pStyle w:val="TableCell"/>
            </w:pPr>
          </w:p>
        </w:tc>
        <w:tc>
          <w:tcPr>
            <w:tcW w:w="1053" w:type="dxa"/>
          </w:tcPr>
          <w:p w14:paraId="04C41BA8" w14:textId="77777777" w:rsidR="000F2021" w:rsidRPr="00EE5E22" w:rsidRDefault="000F2021" w:rsidP="00F36001">
            <w:pPr>
              <w:pStyle w:val="TableText"/>
            </w:pPr>
            <w:r>
              <w:t>#953734</w:t>
            </w:r>
          </w:p>
        </w:tc>
      </w:tr>
      <w:tr w:rsidR="000F2021" w:rsidRPr="00057E0F" w14:paraId="1F1B487C" w14:textId="77777777" w:rsidTr="006A0E8D">
        <w:tc>
          <w:tcPr>
            <w:tcW w:w="2150" w:type="dxa"/>
          </w:tcPr>
          <w:p w14:paraId="4497628B" w14:textId="77777777" w:rsidR="000F2021" w:rsidRDefault="000F2021" w:rsidP="00F36001">
            <w:pPr>
              <w:pStyle w:val="TableText"/>
            </w:pPr>
            <w:r>
              <w:t>Background Green</w:t>
            </w:r>
          </w:p>
        </w:tc>
        <w:tc>
          <w:tcPr>
            <w:tcW w:w="854" w:type="dxa"/>
            <w:shd w:val="clear" w:color="auto" w:fill="CEE4AA"/>
          </w:tcPr>
          <w:p w14:paraId="7EAC3932" w14:textId="77777777" w:rsidR="000F2021" w:rsidRPr="00094BC2" w:rsidRDefault="000F2021" w:rsidP="00F36001">
            <w:pPr>
              <w:pStyle w:val="TableCell"/>
            </w:pPr>
          </w:p>
        </w:tc>
        <w:tc>
          <w:tcPr>
            <w:tcW w:w="1053" w:type="dxa"/>
          </w:tcPr>
          <w:p w14:paraId="301B370A" w14:textId="77777777" w:rsidR="000F2021" w:rsidRPr="006F0BFF" w:rsidRDefault="000F2021" w:rsidP="00F36001">
            <w:pPr>
              <w:pStyle w:val="TableText"/>
            </w:pPr>
            <w:r w:rsidRPr="002A25C0">
              <w:t>#CEE4AA</w:t>
            </w:r>
          </w:p>
        </w:tc>
      </w:tr>
      <w:tr w:rsidR="000F2021" w:rsidRPr="00057E0F" w14:paraId="03BD3951" w14:textId="77777777" w:rsidTr="006A0E8D">
        <w:tc>
          <w:tcPr>
            <w:tcW w:w="2150" w:type="dxa"/>
          </w:tcPr>
          <w:p w14:paraId="74B88C51" w14:textId="77777777" w:rsidR="000F2021" w:rsidRDefault="000F2021" w:rsidP="00F36001">
            <w:pPr>
              <w:pStyle w:val="TableText"/>
            </w:pPr>
            <w:r>
              <w:t>Pale Green</w:t>
            </w:r>
          </w:p>
        </w:tc>
        <w:tc>
          <w:tcPr>
            <w:tcW w:w="854" w:type="dxa"/>
            <w:shd w:val="clear" w:color="auto" w:fill="DDF7B6"/>
          </w:tcPr>
          <w:p w14:paraId="66EC065F" w14:textId="77777777" w:rsidR="000F2021" w:rsidRPr="00F14163" w:rsidRDefault="000F2021" w:rsidP="00F36001">
            <w:pPr>
              <w:pStyle w:val="TableCell"/>
            </w:pPr>
          </w:p>
        </w:tc>
        <w:tc>
          <w:tcPr>
            <w:tcW w:w="1053" w:type="dxa"/>
          </w:tcPr>
          <w:p w14:paraId="07BD4999" w14:textId="77777777" w:rsidR="000F2021" w:rsidRPr="002A25C0" w:rsidRDefault="000F2021" w:rsidP="00F36001">
            <w:pPr>
              <w:pStyle w:val="TableText"/>
            </w:pPr>
            <w:r w:rsidRPr="00F14163">
              <w:t>#DDF7B6</w:t>
            </w:r>
          </w:p>
        </w:tc>
      </w:tr>
      <w:tr w:rsidR="000F2021" w:rsidRPr="00057E0F" w14:paraId="20E89FC7" w14:textId="77777777" w:rsidTr="006A0E8D">
        <w:trPr>
          <w:trHeight w:val="109"/>
        </w:trPr>
        <w:tc>
          <w:tcPr>
            <w:tcW w:w="2150" w:type="dxa"/>
          </w:tcPr>
          <w:p w14:paraId="0D4C9DE3" w14:textId="77777777" w:rsidR="000F2021" w:rsidRPr="00F14163" w:rsidRDefault="000F2021" w:rsidP="00F36001">
            <w:pPr>
              <w:pStyle w:val="TableText"/>
            </w:pPr>
            <w:r>
              <w:t>Purple</w:t>
            </w:r>
          </w:p>
        </w:tc>
        <w:tc>
          <w:tcPr>
            <w:tcW w:w="854" w:type="dxa"/>
            <w:shd w:val="clear" w:color="auto" w:fill="FFB5F0"/>
          </w:tcPr>
          <w:p w14:paraId="4F51CF8D" w14:textId="77777777" w:rsidR="000F2021" w:rsidRPr="002E3496" w:rsidRDefault="000F2021" w:rsidP="00F36001">
            <w:pPr>
              <w:pStyle w:val="TableCell"/>
            </w:pPr>
          </w:p>
        </w:tc>
        <w:tc>
          <w:tcPr>
            <w:tcW w:w="1053" w:type="dxa"/>
          </w:tcPr>
          <w:p w14:paraId="10943602" w14:textId="28F389F4" w:rsidR="000F2021" w:rsidRPr="00F14163" w:rsidRDefault="002E0F29" w:rsidP="00F36001">
            <w:pPr>
              <w:pStyle w:val="TableText"/>
            </w:pPr>
            <w:r w:rsidRPr="002E0F29">
              <w:t>#FFB5F0</w:t>
            </w:r>
          </w:p>
        </w:tc>
      </w:tr>
      <w:tr w:rsidR="000F2021" w:rsidRPr="00057E0F" w14:paraId="61960DE7" w14:textId="77777777" w:rsidTr="006A0E8D">
        <w:tc>
          <w:tcPr>
            <w:tcW w:w="2150" w:type="dxa"/>
          </w:tcPr>
          <w:p w14:paraId="17465FD9" w14:textId="77777777" w:rsidR="000F2021" w:rsidRPr="00F14163" w:rsidRDefault="000F2021" w:rsidP="00F36001">
            <w:pPr>
              <w:pStyle w:val="TableCell"/>
            </w:pPr>
          </w:p>
        </w:tc>
        <w:tc>
          <w:tcPr>
            <w:tcW w:w="854" w:type="dxa"/>
            <w:shd w:val="clear" w:color="auto" w:fill="E8E2D5"/>
          </w:tcPr>
          <w:p w14:paraId="01D7D769" w14:textId="77777777" w:rsidR="000F2021" w:rsidRPr="007B238E" w:rsidRDefault="000F2021" w:rsidP="00F36001">
            <w:pPr>
              <w:pStyle w:val="TableCell"/>
            </w:pPr>
          </w:p>
        </w:tc>
        <w:tc>
          <w:tcPr>
            <w:tcW w:w="1053" w:type="dxa"/>
          </w:tcPr>
          <w:p w14:paraId="506F86E0" w14:textId="77777777" w:rsidR="000F2021" w:rsidRPr="002E3496" w:rsidRDefault="000F2021" w:rsidP="00F36001">
            <w:pPr>
              <w:pStyle w:val="TableText"/>
            </w:pPr>
            <w:r w:rsidRPr="007B238E">
              <w:t>#E8E2D5</w:t>
            </w:r>
          </w:p>
        </w:tc>
      </w:tr>
      <w:tr w:rsidR="00CF0E16" w:rsidRPr="00057E0F" w14:paraId="14EA1D5F" w14:textId="77777777" w:rsidTr="006A0E8D">
        <w:tc>
          <w:tcPr>
            <w:tcW w:w="2150" w:type="dxa"/>
          </w:tcPr>
          <w:p w14:paraId="51CD0F8E" w14:textId="63304790" w:rsidR="00CF0E16" w:rsidRPr="00CF0E16" w:rsidRDefault="00CF0E16" w:rsidP="00F36001">
            <w:pPr>
              <w:pStyle w:val="TableCell"/>
            </w:pPr>
            <w:r>
              <w:t>Light silver</w:t>
            </w:r>
          </w:p>
        </w:tc>
        <w:tc>
          <w:tcPr>
            <w:tcW w:w="854" w:type="dxa"/>
            <w:shd w:val="clear" w:color="auto" w:fill="F2F2F2"/>
          </w:tcPr>
          <w:p w14:paraId="42DAA390" w14:textId="11CF83F0" w:rsidR="00CF0E16" w:rsidRPr="007B238E" w:rsidRDefault="00CF0E16" w:rsidP="00F36001">
            <w:pPr>
              <w:pStyle w:val="TableCell"/>
            </w:pPr>
          </w:p>
        </w:tc>
        <w:tc>
          <w:tcPr>
            <w:tcW w:w="1053" w:type="dxa"/>
          </w:tcPr>
          <w:p w14:paraId="58C19125" w14:textId="1105425C" w:rsidR="00CF0E16" w:rsidRPr="007B238E" w:rsidRDefault="00CF0E16" w:rsidP="00F36001">
            <w:pPr>
              <w:pStyle w:val="TableText"/>
            </w:pPr>
            <w:r w:rsidRPr="00CF0E16">
              <w:t>#F2F2F2</w:t>
            </w:r>
          </w:p>
        </w:tc>
      </w:tr>
      <w:tr w:rsidR="00526658" w:rsidRPr="00057E0F" w14:paraId="0A94AAAC" w14:textId="77777777" w:rsidTr="006A0E8D">
        <w:tc>
          <w:tcPr>
            <w:tcW w:w="2150" w:type="dxa"/>
          </w:tcPr>
          <w:p w14:paraId="3CE58435" w14:textId="46739E99" w:rsidR="00526658" w:rsidRDefault="003A3C3C" w:rsidP="00F36001">
            <w:pPr>
              <w:pStyle w:val="TableCell"/>
            </w:pPr>
            <w:r>
              <w:t xml:space="preserve">DDALIWD </w:t>
            </w:r>
            <w:r w:rsidR="00526658">
              <w:t>Blue 1</w:t>
            </w:r>
          </w:p>
        </w:tc>
        <w:tc>
          <w:tcPr>
            <w:tcW w:w="854" w:type="dxa"/>
            <w:shd w:val="clear" w:color="auto" w:fill="CBE1E8"/>
          </w:tcPr>
          <w:p w14:paraId="4C0DB846" w14:textId="77777777" w:rsidR="00526658" w:rsidRPr="007B238E" w:rsidRDefault="00526658" w:rsidP="00F36001">
            <w:pPr>
              <w:pStyle w:val="TableCell"/>
            </w:pPr>
          </w:p>
        </w:tc>
        <w:tc>
          <w:tcPr>
            <w:tcW w:w="1053" w:type="dxa"/>
          </w:tcPr>
          <w:p w14:paraId="45633929" w14:textId="272AEAE2" w:rsidR="00526658" w:rsidRPr="00CF0E16" w:rsidRDefault="009F3DB3" w:rsidP="00F36001">
            <w:pPr>
              <w:pStyle w:val="TableText"/>
            </w:pPr>
            <w:r w:rsidRPr="009F3DB3">
              <w:t>#CBE1E8</w:t>
            </w:r>
          </w:p>
        </w:tc>
      </w:tr>
      <w:tr w:rsidR="00526658" w:rsidRPr="00057E0F" w14:paraId="636EFBC9" w14:textId="77777777" w:rsidTr="006A0E8D">
        <w:tc>
          <w:tcPr>
            <w:tcW w:w="2150" w:type="dxa"/>
          </w:tcPr>
          <w:p w14:paraId="619B8A88" w14:textId="5D0388E5" w:rsidR="00526658" w:rsidRDefault="00BC6572" w:rsidP="00F36001">
            <w:pPr>
              <w:pStyle w:val="TableCell"/>
            </w:pPr>
            <w:r>
              <w:t>DDALIWD Blue 2</w:t>
            </w:r>
          </w:p>
        </w:tc>
        <w:tc>
          <w:tcPr>
            <w:tcW w:w="854" w:type="dxa"/>
            <w:shd w:val="clear" w:color="auto" w:fill="AED0C8"/>
          </w:tcPr>
          <w:p w14:paraId="271E74ED" w14:textId="77777777" w:rsidR="00526658" w:rsidRPr="007B238E" w:rsidRDefault="00526658" w:rsidP="00F36001">
            <w:pPr>
              <w:pStyle w:val="TableCell"/>
            </w:pPr>
          </w:p>
        </w:tc>
        <w:tc>
          <w:tcPr>
            <w:tcW w:w="1053" w:type="dxa"/>
          </w:tcPr>
          <w:p w14:paraId="567862B1" w14:textId="75D97DDC" w:rsidR="00526658" w:rsidRPr="00CF0E16" w:rsidRDefault="00911B24" w:rsidP="00F36001">
            <w:pPr>
              <w:pStyle w:val="TableText"/>
            </w:pPr>
            <w:r w:rsidRPr="00911B24">
              <w:t>#AED0C8</w:t>
            </w:r>
          </w:p>
        </w:tc>
      </w:tr>
      <w:tr w:rsidR="00BC6572" w:rsidRPr="00057E0F" w14:paraId="07096FEB" w14:textId="77777777" w:rsidTr="006A0E8D">
        <w:tc>
          <w:tcPr>
            <w:tcW w:w="2150" w:type="dxa"/>
          </w:tcPr>
          <w:p w14:paraId="4640AF12" w14:textId="2762D1C1" w:rsidR="00BC6572" w:rsidRDefault="00BC6572" w:rsidP="00F36001">
            <w:pPr>
              <w:pStyle w:val="TableCell"/>
            </w:pPr>
            <w:r>
              <w:t>DDALIWD Heading</w:t>
            </w:r>
          </w:p>
        </w:tc>
        <w:tc>
          <w:tcPr>
            <w:tcW w:w="854" w:type="dxa"/>
            <w:shd w:val="clear" w:color="auto" w:fill="3A5A70"/>
          </w:tcPr>
          <w:p w14:paraId="3A89285F" w14:textId="77777777" w:rsidR="00BC6572" w:rsidRPr="007B238E" w:rsidRDefault="00BC6572" w:rsidP="00F36001">
            <w:pPr>
              <w:pStyle w:val="TableCell"/>
            </w:pPr>
          </w:p>
        </w:tc>
        <w:tc>
          <w:tcPr>
            <w:tcW w:w="1053" w:type="dxa"/>
          </w:tcPr>
          <w:p w14:paraId="3ADE8E64" w14:textId="77A71816" w:rsidR="00BC6572" w:rsidRPr="00911B24" w:rsidRDefault="00BC6572" w:rsidP="00F36001">
            <w:pPr>
              <w:pStyle w:val="TableText"/>
            </w:pPr>
            <w:r w:rsidRPr="00BC6572">
              <w:t>#3A5A70</w:t>
            </w:r>
          </w:p>
        </w:tc>
      </w:tr>
      <w:tr w:rsidR="00CD7536" w:rsidRPr="00057E0F" w14:paraId="5BF38C10" w14:textId="77777777" w:rsidTr="006A0E8D">
        <w:tc>
          <w:tcPr>
            <w:tcW w:w="2150" w:type="dxa"/>
          </w:tcPr>
          <w:p w14:paraId="6C9C407A" w14:textId="1DB0CFBF" w:rsidR="00CD7536" w:rsidRDefault="003A3C3C" w:rsidP="00F36001">
            <w:pPr>
              <w:pStyle w:val="TableCell"/>
            </w:pPr>
            <w:r>
              <w:t xml:space="preserve">DDALIWD </w:t>
            </w:r>
            <w:r w:rsidR="00CD7536">
              <w:t>Chapter Number</w:t>
            </w:r>
          </w:p>
        </w:tc>
        <w:tc>
          <w:tcPr>
            <w:tcW w:w="854" w:type="dxa"/>
            <w:shd w:val="clear" w:color="auto" w:fill="598AAF"/>
          </w:tcPr>
          <w:p w14:paraId="4162678E" w14:textId="77777777" w:rsidR="00CD7536" w:rsidRPr="007B238E" w:rsidRDefault="00CD7536" w:rsidP="00F36001">
            <w:pPr>
              <w:pStyle w:val="TableCell"/>
            </w:pPr>
          </w:p>
        </w:tc>
        <w:tc>
          <w:tcPr>
            <w:tcW w:w="1053" w:type="dxa"/>
          </w:tcPr>
          <w:p w14:paraId="772B8754" w14:textId="25BF683E" w:rsidR="00CD7536" w:rsidRPr="001C118F" w:rsidRDefault="00CD7536" w:rsidP="00F36001">
            <w:pPr>
              <w:pStyle w:val="TableText"/>
            </w:pPr>
            <w:r w:rsidRPr="00CD7536">
              <w:t>#598AAF</w:t>
            </w:r>
          </w:p>
        </w:tc>
      </w:tr>
      <w:tr w:rsidR="001C118F" w:rsidRPr="00057E0F" w14:paraId="2DA560EF" w14:textId="77777777" w:rsidTr="006A0E8D">
        <w:tc>
          <w:tcPr>
            <w:tcW w:w="2150" w:type="dxa"/>
          </w:tcPr>
          <w:p w14:paraId="4108FF59" w14:textId="2DEE160F" w:rsidR="001C118F" w:rsidRDefault="003A3C3C" w:rsidP="00F36001">
            <w:pPr>
              <w:pStyle w:val="TableCell"/>
            </w:pPr>
            <w:r>
              <w:t>DDALIWD</w:t>
            </w:r>
          </w:p>
        </w:tc>
        <w:tc>
          <w:tcPr>
            <w:tcW w:w="854" w:type="dxa"/>
            <w:shd w:val="clear" w:color="auto" w:fill="6E2424"/>
          </w:tcPr>
          <w:p w14:paraId="1138C7DC" w14:textId="77777777" w:rsidR="001C118F" w:rsidRPr="007B238E" w:rsidRDefault="001C118F" w:rsidP="00F36001">
            <w:pPr>
              <w:pStyle w:val="TableCell"/>
            </w:pPr>
          </w:p>
        </w:tc>
        <w:tc>
          <w:tcPr>
            <w:tcW w:w="1053" w:type="dxa"/>
          </w:tcPr>
          <w:p w14:paraId="4A58042F" w14:textId="4447FBE6" w:rsidR="001C118F" w:rsidRPr="00BC6572" w:rsidRDefault="001C118F" w:rsidP="00F36001">
            <w:pPr>
              <w:pStyle w:val="TableText"/>
            </w:pPr>
            <w:r w:rsidRPr="001C118F">
              <w:t>#6E2424</w:t>
            </w:r>
          </w:p>
        </w:tc>
      </w:tr>
      <w:tr w:rsidR="00F1083E" w:rsidRPr="00057E0F" w14:paraId="67F72D4D" w14:textId="77777777" w:rsidTr="006A0E8D">
        <w:tc>
          <w:tcPr>
            <w:tcW w:w="2150" w:type="dxa"/>
          </w:tcPr>
          <w:p w14:paraId="58ED48B5" w14:textId="68CCB2A4" w:rsidR="00F1083E" w:rsidRDefault="003A3C3C" w:rsidP="00F36001">
            <w:pPr>
              <w:pStyle w:val="TableCell"/>
            </w:pPr>
            <w:r>
              <w:t xml:space="preserve">DDALIWD </w:t>
            </w:r>
            <w:r w:rsidR="00F1083E">
              <w:t>Header 2</w:t>
            </w:r>
          </w:p>
        </w:tc>
        <w:tc>
          <w:tcPr>
            <w:tcW w:w="854" w:type="dxa"/>
            <w:shd w:val="clear" w:color="auto" w:fill="59160A"/>
          </w:tcPr>
          <w:p w14:paraId="220B335A" w14:textId="77777777" w:rsidR="00F1083E" w:rsidRPr="007B238E" w:rsidRDefault="00F1083E" w:rsidP="00F36001">
            <w:pPr>
              <w:pStyle w:val="TableCell"/>
            </w:pPr>
          </w:p>
        </w:tc>
        <w:tc>
          <w:tcPr>
            <w:tcW w:w="1053" w:type="dxa"/>
          </w:tcPr>
          <w:p w14:paraId="22BDD73E" w14:textId="35E70712" w:rsidR="00F1083E" w:rsidRPr="003F6436" w:rsidRDefault="00F1083E" w:rsidP="00F36001">
            <w:pPr>
              <w:pStyle w:val="TableText"/>
            </w:pPr>
            <w:r w:rsidRPr="00F1083E">
              <w:t>#59160A</w:t>
            </w:r>
          </w:p>
        </w:tc>
      </w:tr>
      <w:tr w:rsidR="003F6436" w:rsidRPr="00057E0F" w14:paraId="126A9A19" w14:textId="77777777" w:rsidTr="006A0E8D">
        <w:tc>
          <w:tcPr>
            <w:tcW w:w="2150" w:type="dxa"/>
          </w:tcPr>
          <w:p w14:paraId="7E36BE49" w14:textId="10DB795B" w:rsidR="003F6436" w:rsidRDefault="003A3C3C" w:rsidP="00F36001">
            <w:pPr>
              <w:pStyle w:val="TableCell"/>
            </w:pPr>
            <w:r>
              <w:t xml:space="preserve">DDALIWD </w:t>
            </w:r>
            <w:r w:rsidR="003F6436">
              <w:t>Header 2 Underline</w:t>
            </w:r>
          </w:p>
        </w:tc>
        <w:tc>
          <w:tcPr>
            <w:tcW w:w="854" w:type="dxa"/>
            <w:shd w:val="clear" w:color="auto" w:fill="C8AB6B"/>
          </w:tcPr>
          <w:p w14:paraId="152EE411" w14:textId="77777777" w:rsidR="003F6436" w:rsidRPr="007B238E" w:rsidRDefault="003F6436" w:rsidP="00F36001">
            <w:pPr>
              <w:pStyle w:val="TableCell"/>
            </w:pPr>
          </w:p>
        </w:tc>
        <w:tc>
          <w:tcPr>
            <w:tcW w:w="1053" w:type="dxa"/>
          </w:tcPr>
          <w:p w14:paraId="42F0293B" w14:textId="3C050503" w:rsidR="003F6436" w:rsidRPr="003D5ED7" w:rsidRDefault="003F6436" w:rsidP="00F36001">
            <w:pPr>
              <w:pStyle w:val="TableText"/>
            </w:pPr>
            <w:r w:rsidRPr="003F6436">
              <w:t>#C8AB6B</w:t>
            </w:r>
          </w:p>
        </w:tc>
      </w:tr>
      <w:tr w:rsidR="003D5ED7" w:rsidRPr="00057E0F" w14:paraId="517DFDF2" w14:textId="77777777" w:rsidTr="006A0E8D">
        <w:tc>
          <w:tcPr>
            <w:tcW w:w="2150" w:type="dxa"/>
          </w:tcPr>
          <w:p w14:paraId="78E3E3C8" w14:textId="7F2566C3" w:rsidR="003D5ED7" w:rsidRDefault="003A3C3C" w:rsidP="00F36001">
            <w:pPr>
              <w:pStyle w:val="TableCell"/>
            </w:pPr>
            <w:r>
              <w:t>DDALIWD</w:t>
            </w:r>
          </w:p>
        </w:tc>
        <w:tc>
          <w:tcPr>
            <w:tcW w:w="854" w:type="dxa"/>
            <w:shd w:val="clear" w:color="auto" w:fill="647589"/>
          </w:tcPr>
          <w:p w14:paraId="59A66C1C" w14:textId="77777777" w:rsidR="003D5ED7" w:rsidRPr="007B238E" w:rsidRDefault="003D5ED7" w:rsidP="00F36001">
            <w:pPr>
              <w:pStyle w:val="TableCell"/>
            </w:pPr>
          </w:p>
        </w:tc>
        <w:tc>
          <w:tcPr>
            <w:tcW w:w="1053" w:type="dxa"/>
          </w:tcPr>
          <w:p w14:paraId="608E6322" w14:textId="48896A3D" w:rsidR="003D5ED7" w:rsidRPr="003D5ED7" w:rsidRDefault="003D5ED7" w:rsidP="00F36001">
            <w:pPr>
              <w:pStyle w:val="TableText"/>
            </w:pPr>
            <w:r w:rsidRPr="003D5ED7">
              <w:t>#647589</w:t>
            </w:r>
          </w:p>
        </w:tc>
      </w:tr>
      <w:tr w:rsidR="001C4A98" w:rsidRPr="00057E0F" w14:paraId="0BBA589C" w14:textId="77777777" w:rsidTr="006A0E8D">
        <w:tc>
          <w:tcPr>
            <w:tcW w:w="2150" w:type="dxa"/>
          </w:tcPr>
          <w:p w14:paraId="1EB72CE0" w14:textId="7BC3A24A" w:rsidR="001C4A98" w:rsidRDefault="003A3C3C" w:rsidP="00F36001">
            <w:pPr>
              <w:pStyle w:val="TableCell"/>
            </w:pPr>
            <w:r>
              <w:t xml:space="preserve">DDALIWD </w:t>
            </w:r>
            <w:r w:rsidR="001C4A98">
              <w:t>Point</w:t>
            </w:r>
          </w:p>
        </w:tc>
        <w:tc>
          <w:tcPr>
            <w:tcW w:w="854" w:type="dxa"/>
            <w:shd w:val="clear" w:color="auto" w:fill="647589"/>
          </w:tcPr>
          <w:p w14:paraId="744150F5" w14:textId="77777777" w:rsidR="001C4A98" w:rsidRPr="007B238E" w:rsidRDefault="001C4A98" w:rsidP="00F36001">
            <w:pPr>
              <w:pStyle w:val="TableCell"/>
            </w:pPr>
          </w:p>
        </w:tc>
        <w:tc>
          <w:tcPr>
            <w:tcW w:w="1053" w:type="dxa"/>
          </w:tcPr>
          <w:p w14:paraId="08CBC111" w14:textId="57077717" w:rsidR="001C4A98" w:rsidRPr="003D5ED7" w:rsidRDefault="001C4A98" w:rsidP="00F36001">
            <w:pPr>
              <w:pStyle w:val="TableText"/>
            </w:pPr>
            <w:r w:rsidRPr="001C4A98">
              <w:t>#768A9A</w:t>
            </w:r>
          </w:p>
        </w:tc>
      </w:tr>
      <w:tr w:rsidR="001C4A98" w:rsidRPr="00057E0F" w14:paraId="248A47C2" w14:textId="77777777" w:rsidTr="006A0E8D">
        <w:tc>
          <w:tcPr>
            <w:tcW w:w="2150" w:type="dxa"/>
          </w:tcPr>
          <w:p w14:paraId="4DA1E857" w14:textId="3B88A7EE" w:rsidR="001C4A98" w:rsidRDefault="003A3C3C" w:rsidP="00F36001">
            <w:pPr>
              <w:pStyle w:val="TableCell"/>
            </w:pPr>
            <w:r>
              <w:t xml:space="preserve">DDALIWD </w:t>
            </w:r>
            <w:r w:rsidR="0092781D">
              <w:t>Line</w:t>
            </w:r>
          </w:p>
        </w:tc>
        <w:tc>
          <w:tcPr>
            <w:tcW w:w="854" w:type="dxa"/>
            <w:shd w:val="clear" w:color="auto" w:fill="3C7A92"/>
          </w:tcPr>
          <w:p w14:paraId="575B2872" w14:textId="77777777" w:rsidR="001C4A98" w:rsidRPr="007B238E" w:rsidRDefault="001C4A98" w:rsidP="00F36001">
            <w:pPr>
              <w:pStyle w:val="TableCell"/>
            </w:pPr>
          </w:p>
        </w:tc>
        <w:tc>
          <w:tcPr>
            <w:tcW w:w="1053" w:type="dxa"/>
          </w:tcPr>
          <w:p w14:paraId="5F2B8B42" w14:textId="2A5DEBB8" w:rsidR="001C4A98" w:rsidRPr="001C4A98" w:rsidRDefault="0092781D" w:rsidP="00F36001">
            <w:pPr>
              <w:pStyle w:val="TableText"/>
            </w:pPr>
            <w:r w:rsidRPr="0092781D">
              <w:t>#3C7A92</w:t>
            </w:r>
          </w:p>
        </w:tc>
      </w:tr>
      <w:tr w:rsidR="003F6436" w:rsidRPr="00057E0F" w14:paraId="2E0BF2CD" w14:textId="77777777" w:rsidTr="006A0E8D">
        <w:tc>
          <w:tcPr>
            <w:tcW w:w="2150" w:type="dxa"/>
          </w:tcPr>
          <w:p w14:paraId="432660FA" w14:textId="0DBF9B68" w:rsidR="003F6436" w:rsidRDefault="003A3C3C" w:rsidP="00F36001">
            <w:pPr>
              <w:pStyle w:val="TableCell"/>
            </w:pPr>
            <w:r>
              <w:t xml:space="preserve">DDALIWD </w:t>
            </w:r>
            <w:r w:rsidR="003F6436">
              <w:t>Fill</w:t>
            </w:r>
          </w:p>
        </w:tc>
        <w:tc>
          <w:tcPr>
            <w:tcW w:w="854" w:type="dxa"/>
            <w:shd w:val="clear" w:color="auto" w:fill="3C7A92"/>
          </w:tcPr>
          <w:p w14:paraId="32632C64" w14:textId="77777777" w:rsidR="003F6436" w:rsidRPr="007B238E" w:rsidRDefault="003F6436" w:rsidP="00F36001">
            <w:pPr>
              <w:pStyle w:val="TableCell"/>
            </w:pPr>
          </w:p>
        </w:tc>
        <w:tc>
          <w:tcPr>
            <w:tcW w:w="1053" w:type="dxa"/>
          </w:tcPr>
          <w:p w14:paraId="21AABC71" w14:textId="105F2D52" w:rsidR="003F6436" w:rsidRPr="0092781D" w:rsidRDefault="003F6436" w:rsidP="00F36001">
            <w:pPr>
              <w:pStyle w:val="TableText"/>
            </w:pPr>
            <w:r w:rsidRPr="003F6436">
              <w:t>#CBE1E8</w:t>
            </w:r>
          </w:p>
        </w:tc>
      </w:tr>
      <w:tr w:rsidR="00341B80" w:rsidRPr="00057E0F" w14:paraId="587213C7" w14:textId="77777777" w:rsidTr="006A0E8D">
        <w:tc>
          <w:tcPr>
            <w:tcW w:w="2150" w:type="dxa"/>
          </w:tcPr>
          <w:p w14:paraId="4B52CECE" w14:textId="44028EA4" w:rsidR="00341B80" w:rsidRDefault="003A3C3C" w:rsidP="00F36001">
            <w:pPr>
              <w:pStyle w:val="TableCell"/>
            </w:pPr>
            <w:r>
              <w:t xml:space="preserve">DDALIWD </w:t>
            </w:r>
            <w:r w:rsidR="00341B80">
              <w:t>Table Fill</w:t>
            </w:r>
          </w:p>
        </w:tc>
        <w:tc>
          <w:tcPr>
            <w:tcW w:w="854" w:type="dxa"/>
            <w:shd w:val="clear" w:color="auto" w:fill="D9D9D9"/>
          </w:tcPr>
          <w:p w14:paraId="42D4A48E" w14:textId="77777777" w:rsidR="00341B80" w:rsidRPr="007B238E" w:rsidRDefault="00341B80" w:rsidP="00F36001">
            <w:pPr>
              <w:pStyle w:val="TableCell"/>
            </w:pPr>
          </w:p>
        </w:tc>
        <w:tc>
          <w:tcPr>
            <w:tcW w:w="1053" w:type="dxa"/>
          </w:tcPr>
          <w:p w14:paraId="72B9AEC1" w14:textId="6DEFE8CE" w:rsidR="00341B80" w:rsidRPr="003F6436" w:rsidRDefault="00341B80" w:rsidP="00F36001">
            <w:pPr>
              <w:pStyle w:val="TableText"/>
            </w:pPr>
            <w:r w:rsidRPr="00341B80">
              <w:t>#D9D9D9</w:t>
            </w:r>
          </w:p>
        </w:tc>
      </w:tr>
      <w:tr w:rsidR="0097570E" w:rsidRPr="00057E0F" w14:paraId="70258F2B" w14:textId="77777777" w:rsidTr="006A0E8D">
        <w:tc>
          <w:tcPr>
            <w:tcW w:w="2150" w:type="dxa"/>
          </w:tcPr>
          <w:p w14:paraId="15B31692" w14:textId="70ECD20D" w:rsidR="0097570E" w:rsidRDefault="003A3C3C" w:rsidP="00F36001">
            <w:pPr>
              <w:pStyle w:val="TableCell"/>
            </w:pPr>
            <w:r>
              <w:t xml:space="preserve">DDALIWD </w:t>
            </w:r>
            <w:r w:rsidR="0097570E">
              <w:t>Title</w:t>
            </w:r>
          </w:p>
        </w:tc>
        <w:tc>
          <w:tcPr>
            <w:tcW w:w="854" w:type="dxa"/>
            <w:shd w:val="clear" w:color="auto" w:fill="4E1300"/>
          </w:tcPr>
          <w:p w14:paraId="12759211" w14:textId="77777777" w:rsidR="0097570E" w:rsidRPr="007B238E" w:rsidRDefault="0097570E" w:rsidP="00F36001">
            <w:pPr>
              <w:pStyle w:val="TableCell"/>
            </w:pPr>
          </w:p>
        </w:tc>
        <w:tc>
          <w:tcPr>
            <w:tcW w:w="1053" w:type="dxa"/>
          </w:tcPr>
          <w:p w14:paraId="43716467" w14:textId="738C59A3" w:rsidR="0097570E" w:rsidRPr="00341B80" w:rsidRDefault="0097570E" w:rsidP="00F36001">
            <w:pPr>
              <w:pStyle w:val="TableText"/>
            </w:pPr>
            <w:r w:rsidRPr="0097570E">
              <w:t>#4E1300</w:t>
            </w:r>
          </w:p>
        </w:tc>
      </w:tr>
    </w:tbl>
    <w:p w14:paraId="54A02F2F" w14:textId="77777777" w:rsidR="00232B3F" w:rsidRDefault="00232B3F" w:rsidP="00F36001">
      <w:pPr>
        <w:pStyle w:val="BasicText"/>
      </w:pPr>
    </w:p>
    <w:p w14:paraId="203EF6DE" w14:textId="1512E323" w:rsidR="007B2705" w:rsidRDefault="007B2705" w:rsidP="00F36001">
      <w:pPr>
        <w:pStyle w:val="Headline2"/>
      </w:pPr>
      <w:bookmarkStart w:id="227" w:name="_Toc42419384"/>
      <w:bookmarkStart w:id="228" w:name="_Toc42419452"/>
      <w:r>
        <w:t>Theme colors</w:t>
      </w:r>
      <w:bookmarkEnd w:id="227"/>
      <w:bookmarkEnd w:id="228"/>
    </w:p>
    <w:p w14:paraId="2A915F7E" w14:textId="77777777" w:rsidR="007B2705" w:rsidRDefault="00D60649" w:rsidP="00F36001">
      <w:pPr>
        <w:pStyle w:val="BasicText"/>
      </w:pPr>
      <w:r>
        <w:t>For this template was created custom color theme with next colors.</w:t>
      </w:r>
    </w:p>
    <w:tbl>
      <w:tblPr>
        <w:tblW w:w="3970" w:type="dxa"/>
        <w:tblLayout w:type="fixed"/>
        <w:tblLook w:val="06A0" w:firstRow="1" w:lastRow="0" w:firstColumn="1" w:lastColumn="0" w:noHBand="1" w:noVBand="1"/>
      </w:tblPr>
      <w:tblGrid>
        <w:gridCol w:w="1126"/>
        <w:gridCol w:w="854"/>
        <w:gridCol w:w="905"/>
        <w:gridCol w:w="1085"/>
      </w:tblGrid>
      <w:tr w:rsidR="00EE35B6" w:rsidRPr="00057E0F" w14:paraId="04D6DBF0" w14:textId="77777777" w:rsidTr="000F2021">
        <w:tc>
          <w:tcPr>
            <w:tcW w:w="1126" w:type="dxa"/>
          </w:tcPr>
          <w:p w14:paraId="26092B22" w14:textId="77777777" w:rsidR="00EE35B6" w:rsidRPr="00A113A0" w:rsidRDefault="00EE35B6" w:rsidP="00F36001">
            <w:pPr>
              <w:pStyle w:val="TableText"/>
            </w:pPr>
            <w:r w:rsidRPr="00A113A0">
              <w:t>Name</w:t>
            </w:r>
          </w:p>
        </w:tc>
        <w:tc>
          <w:tcPr>
            <w:tcW w:w="854" w:type="dxa"/>
          </w:tcPr>
          <w:p w14:paraId="48C88055" w14:textId="77777777" w:rsidR="00EE35B6" w:rsidRPr="00A113A0" w:rsidRDefault="00EE35B6" w:rsidP="00F36001">
            <w:pPr>
              <w:pStyle w:val="TableText"/>
            </w:pPr>
            <w:r w:rsidRPr="00A113A0">
              <w:t>Example</w:t>
            </w:r>
          </w:p>
        </w:tc>
        <w:tc>
          <w:tcPr>
            <w:tcW w:w="905" w:type="dxa"/>
          </w:tcPr>
          <w:p w14:paraId="4EF01392" w14:textId="77777777" w:rsidR="00EE35B6" w:rsidRPr="00A113A0" w:rsidRDefault="00EE35B6" w:rsidP="00F36001">
            <w:pPr>
              <w:pStyle w:val="TableText"/>
            </w:pPr>
            <w:r w:rsidRPr="00A113A0">
              <w:t>Code</w:t>
            </w:r>
          </w:p>
        </w:tc>
        <w:tc>
          <w:tcPr>
            <w:tcW w:w="1085" w:type="dxa"/>
          </w:tcPr>
          <w:p w14:paraId="6B2BA7F2" w14:textId="77777777" w:rsidR="00EE35B6" w:rsidRPr="00A113A0" w:rsidRDefault="00EE35B6" w:rsidP="00F36001">
            <w:pPr>
              <w:pStyle w:val="TableCell"/>
            </w:pPr>
          </w:p>
        </w:tc>
      </w:tr>
      <w:tr w:rsidR="00EE35B6" w:rsidRPr="00057E0F" w14:paraId="74B34B18" w14:textId="77777777" w:rsidTr="000F2021">
        <w:tc>
          <w:tcPr>
            <w:tcW w:w="1126" w:type="dxa"/>
          </w:tcPr>
          <w:p w14:paraId="41C044C1" w14:textId="77777777" w:rsidR="00EE35B6" w:rsidRDefault="00EE35B6" w:rsidP="00F36001">
            <w:pPr>
              <w:pStyle w:val="TableText"/>
            </w:pPr>
            <w:r>
              <w:t>Dark1</w:t>
            </w:r>
          </w:p>
        </w:tc>
        <w:tc>
          <w:tcPr>
            <w:tcW w:w="854" w:type="dxa"/>
            <w:shd w:val="clear" w:color="auto" w:fill="000000"/>
          </w:tcPr>
          <w:p w14:paraId="081A6D4B" w14:textId="77777777" w:rsidR="00EE35B6" w:rsidRPr="00AD2CA9" w:rsidRDefault="00EE35B6" w:rsidP="00F36001">
            <w:pPr>
              <w:pStyle w:val="TableCell"/>
            </w:pPr>
          </w:p>
        </w:tc>
        <w:tc>
          <w:tcPr>
            <w:tcW w:w="905" w:type="dxa"/>
          </w:tcPr>
          <w:p w14:paraId="78DF8D2A" w14:textId="77777777" w:rsidR="00EE35B6" w:rsidRPr="002A25C0" w:rsidRDefault="00EE35B6" w:rsidP="00F36001">
            <w:pPr>
              <w:pStyle w:val="TableText"/>
            </w:pPr>
            <w:r w:rsidRPr="002A25C0">
              <w:t>#000000</w:t>
            </w:r>
          </w:p>
        </w:tc>
        <w:tc>
          <w:tcPr>
            <w:tcW w:w="1085" w:type="dxa"/>
          </w:tcPr>
          <w:p w14:paraId="333789EE" w14:textId="77777777" w:rsidR="00EE35B6" w:rsidRPr="002A25C0" w:rsidRDefault="00EE35B6" w:rsidP="00F36001">
            <w:pPr>
              <w:pStyle w:val="TableCell"/>
            </w:pPr>
          </w:p>
        </w:tc>
      </w:tr>
      <w:tr w:rsidR="00EE35B6" w:rsidRPr="00057E0F" w14:paraId="40B04373" w14:textId="77777777" w:rsidTr="000F2021">
        <w:tc>
          <w:tcPr>
            <w:tcW w:w="1126" w:type="dxa"/>
          </w:tcPr>
          <w:p w14:paraId="1D54DD8B" w14:textId="77777777" w:rsidR="00EE35B6" w:rsidRDefault="00EE35B6" w:rsidP="00F36001">
            <w:pPr>
              <w:pStyle w:val="TableText"/>
            </w:pPr>
            <w:r>
              <w:t>Light 1</w:t>
            </w:r>
          </w:p>
        </w:tc>
        <w:tc>
          <w:tcPr>
            <w:tcW w:w="854" w:type="dxa"/>
            <w:shd w:val="clear" w:color="auto" w:fill="FFF2CC"/>
          </w:tcPr>
          <w:p w14:paraId="5BC3E0DB" w14:textId="77777777" w:rsidR="00EE35B6" w:rsidRPr="00944664" w:rsidRDefault="00EE35B6" w:rsidP="00F36001">
            <w:pPr>
              <w:pStyle w:val="TableCell"/>
            </w:pPr>
          </w:p>
        </w:tc>
        <w:tc>
          <w:tcPr>
            <w:tcW w:w="905" w:type="dxa"/>
          </w:tcPr>
          <w:p w14:paraId="049616B7" w14:textId="77777777" w:rsidR="00EE35B6" w:rsidRPr="006F0BFF" w:rsidRDefault="00EE35B6" w:rsidP="00F36001">
            <w:pPr>
              <w:pStyle w:val="TableText"/>
            </w:pPr>
            <w:r w:rsidRPr="00EE35B6">
              <w:t>#FFF2CC</w:t>
            </w:r>
          </w:p>
        </w:tc>
        <w:tc>
          <w:tcPr>
            <w:tcW w:w="1085" w:type="dxa"/>
          </w:tcPr>
          <w:p w14:paraId="0CF22634" w14:textId="77777777" w:rsidR="00EE35B6" w:rsidRPr="00EE35B6" w:rsidRDefault="00EE35B6" w:rsidP="00F36001">
            <w:pPr>
              <w:pStyle w:val="TableCell"/>
            </w:pPr>
          </w:p>
        </w:tc>
      </w:tr>
      <w:tr w:rsidR="00EE35B6" w:rsidRPr="00057E0F" w14:paraId="57029629" w14:textId="77777777" w:rsidTr="000F2021">
        <w:tc>
          <w:tcPr>
            <w:tcW w:w="1126" w:type="dxa"/>
          </w:tcPr>
          <w:p w14:paraId="45187336" w14:textId="77777777" w:rsidR="00EE35B6" w:rsidRDefault="00EE35B6" w:rsidP="00F36001">
            <w:pPr>
              <w:pStyle w:val="TableText"/>
            </w:pPr>
            <w:r>
              <w:t>Dark 2</w:t>
            </w:r>
          </w:p>
        </w:tc>
        <w:tc>
          <w:tcPr>
            <w:tcW w:w="854" w:type="dxa"/>
            <w:shd w:val="clear" w:color="auto" w:fill="53170D"/>
          </w:tcPr>
          <w:p w14:paraId="5608AFB0" w14:textId="77777777" w:rsidR="00EE35B6" w:rsidRPr="002A25C0" w:rsidRDefault="00EE35B6" w:rsidP="00F36001">
            <w:pPr>
              <w:pStyle w:val="TableCell"/>
            </w:pPr>
          </w:p>
        </w:tc>
        <w:tc>
          <w:tcPr>
            <w:tcW w:w="905" w:type="dxa"/>
          </w:tcPr>
          <w:p w14:paraId="2648E14F" w14:textId="77777777" w:rsidR="00EE35B6" w:rsidRPr="006F0BFF" w:rsidRDefault="000F2021" w:rsidP="00F36001">
            <w:pPr>
              <w:pStyle w:val="TableText"/>
            </w:pPr>
            <w:r w:rsidRPr="00057E0F">
              <w:t>#53170D</w:t>
            </w:r>
          </w:p>
        </w:tc>
        <w:tc>
          <w:tcPr>
            <w:tcW w:w="1085" w:type="dxa"/>
          </w:tcPr>
          <w:p w14:paraId="54F85C87" w14:textId="77777777" w:rsidR="00EE35B6" w:rsidRPr="00057E0F" w:rsidRDefault="00EE35B6" w:rsidP="00F36001">
            <w:pPr>
              <w:pStyle w:val="TableCell"/>
            </w:pPr>
          </w:p>
        </w:tc>
      </w:tr>
      <w:tr w:rsidR="00EE35B6" w:rsidRPr="00057E0F" w14:paraId="0E6177BD" w14:textId="77777777" w:rsidTr="000F2021">
        <w:tc>
          <w:tcPr>
            <w:tcW w:w="1126" w:type="dxa"/>
          </w:tcPr>
          <w:p w14:paraId="19478B0C" w14:textId="77777777" w:rsidR="00EE35B6" w:rsidRDefault="00EE35B6" w:rsidP="00F36001">
            <w:pPr>
              <w:pStyle w:val="TableText"/>
            </w:pPr>
            <w:r>
              <w:t>Light 2</w:t>
            </w:r>
          </w:p>
        </w:tc>
        <w:tc>
          <w:tcPr>
            <w:tcW w:w="854" w:type="dxa"/>
            <w:shd w:val="clear" w:color="auto" w:fill="D6EAFE"/>
          </w:tcPr>
          <w:p w14:paraId="68AE1144" w14:textId="77777777" w:rsidR="00EE35B6" w:rsidRPr="00057E0F" w:rsidRDefault="00EE35B6" w:rsidP="00F36001">
            <w:pPr>
              <w:pStyle w:val="TableCell"/>
            </w:pPr>
          </w:p>
        </w:tc>
        <w:tc>
          <w:tcPr>
            <w:tcW w:w="905" w:type="dxa"/>
          </w:tcPr>
          <w:p w14:paraId="78D94999" w14:textId="77777777" w:rsidR="00EE35B6" w:rsidRPr="006F0BFF" w:rsidRDefault="00EE35B6" w:rsidP="00F36001">
            <w:pPr>
              <w:pStyle w:val="TableText"/>
            </w:pPr>
            <w:r w:rsidRPr="002A25C0">
              <w:t>#D6EAFE</w:t>
            </w:r>
          </w:p>
        </w:tc>
        <w:tc>
          <w:tcPr>
            <w:tcW w:w="1085" w:type="dxa"/>
          </w:tcPr>
          <w:p w14:paraId="42E96200" w14:textId="77777777" w:rsidR="00EE35B6" w:rsidRPr="002A25C0" w:rsidRDefault="00EE35B6" w:rsidP="00F36001">
            <w:pPr>
              <w:pStyle w:val="TableCell"/>
            </w:pPr>
          </w:p>
        </w:tc>
      </w:tr>
      <w:tr w:rsidR="00EE35B6" w:rsidRPr="00057E0F" w14:paraId="468DAE42" w14:textId="77777777" w:rsidTr="000F2021">
        <w:tc>
          <w:tcPr>
            <w:tcW w:w="1126" w:type="dxa"/>
          </w:tcPr>
          <w:p w14:paraId="4C3B4A0D" w14:textId="77777777" w:rsidR="00EE35B6" w:rsidRDefault="00EE35B6" w:rsidP="00F36001">
            <w:pPr>
              <w:pStyle w:val="TableText"/>
            </w:pPr>
            <w:r>
              <w:t>Accent 1</w:t>
            </w:r>
          </w:p>
        </w:tc>
        <w:tc>
          <w:tcPr>
            <w:tcW w:w="854" w:type="dxa"/>
            <w:shd w:val="clear" w:color="auto" w:fill="53170D"/>
          </w:tcPr>
          <w:p w14:paraId="1994BE00" w14:textId="77777777" w:rsidR="00EE35B6" w:rsidRPr="00057E0F" w:rsidRDefault="00EE35B6" w:rsidP="00F36001">
            <w:pPr>
              <w:pStyle w:val="TableCell"/>
            </w:pPr>
          </w:p>
        </w:tc>
        <w:tc>
          <w:tcPr>
            <w:tcW w:w="905" w:type="dxa"/>
          </w:tcPr>
          <w:p w14:paraId="7A49C157" w14:textId="77777777" w:rsidR="00EE35B6" w:rsidRPr="006F0BFF" w:rsidRDefault="00EE35B6" w:rsidP="00F36001">
            <w:pPr>
              <w:pStyle w:val="TableText"/>
            </w:pPr>
            <w:r w:rsidRPr="00057E0F">
              <w:t>#53170D</w:t>
            </w:r>
          </w:p>
        </w:tc>
        <w:tc>
          <w:tcPr>
            <w:tcW w:w="1085" w:type="dxa"/>
          </w:tcPr>
          <w:p w14:paraId="7A8B2169" w14:textId="77777777" w:rsidR="00EE35B6" w:rsidRPr="00057E0F" w:rsidRDefault="00EE35B6" w:rsidP="00F36001">
            <w:pPr>
              <w:pStyle w:val="TableCell"/>
            </w:pPr>
          </w:p>
        </w:tc>
      </w:tr>
      <w:tr w:rsidR="00EE35B6" w:rsidRPr="00057E0F" w14:paraId="01AE119E" w14:textId="77777777" w:rsidTr="000F2021">
        <w:tc>
          <w:tcPr>
            <w:tcW w:w="1126" w:type="dxa"/>
          </w:tcPr>
          <w:p w14:paraId="4462F038" w14:textId="77777777" w:rsidR="00EE35B6" w:rsidRPr="0069378F" w:rsidRDefault="00EE35B6" w:rsidP="00F36001">
            <w:pPr>
              <w:pStyle w:val="TableText"/>
              <w:rPr>
                <w:lang w:val="ru-RU"/>
              </w:rPr>
            </w:pPr>
            <w:r>
              <w:t xml:space="preserve">Accent </w:t>
            </w:r>
            <w:r>
              <w:rPr>
                <w:lang w:val="ru-RU"/>
              </w:rPr>
              <w:t>2</w:t>
            </w:r>
          </w:p>
        </w:tc>
        <w:tc>
          <w:tcPr>
            <w:tcW w:w="854" w:type="dxa"/>
            <w:shd w:val="clear" w:color="auto" w:fill="D2B17D"/>
          </w:tcPr>
          <w:p w14:paraId="22A670CF" w14:textId="77777777" w:rsidR="00EE35B6" w:rsidRPr="00057E0F" w:rsidRDefault="00EE35B6" w:rsidP="00F36001">
            <w:pPr>
              <w:pStyle w:val="TableCell"/>
            </w:pPr>
          </w:p>
        </w:tc>
        <w:tc>
          <w:tcPr>
            <w:tcW w:w="905" w:type="dxa"/>
          </w:tcPr>
          <w:p w14:paraId="66426E38" w14:textId="77777777" w:rsidR="00EE35B6" w:rsidRPr="00206A90" w:rsidRDefault="00EE35B6" w:rsidP="00F36001">
            <w:pPr>
              <w:pStyle w:val="TableText"/>
              <w:rPr>
                <w:lang w:val="ru-RU"/>
              </w:rPr>
            </w:pPr>
            <w:r w:rsidRPr="00057E0F">
              <w:t>#D2B17D</w:t>
            </w:r>
          </w:p>
        </w:tc>
        <w:tc>
          <w:tcPr>
            <w:tcW w:w="1085" w:type="dxa"/>
          </w:tcPr>
          <w:p w14:paraId="1D8B3CF4" w14:textId="77777777" w:rsidR="00EE35B6" w:rsidRPr="00057E0F" w:rsidRDefault="00EE35B6" w:rsidP="00F36001">
            <w:pPr>
              <w:pStyle w:val="TableCell"/>
            </w:pPr>
          </w:p>
        </w:tc>
      </w:tr>
      <w:tr w:rsidR="00EE35B6" w:rsidRPr="00057E0F" w14:paraId="38291F57" w14:textId="77777777" w:rsidTr="000F2021">
        <w:tc>
          <w:tcPr>
            <w:tcW w:w="1126" w:type="dxa"/>
          </w:tcPr>
          <w:p w14:paraId="0DE69DFD" w14:textId="77777777" w:rsidR="00EE35B6" w:rsidRPr="0069378F" w:rsidRDefault="00EE35B6" w:rsidP="00F36001">
            <w:pPr>
              <w:pStyle w:val="TableText"/>
              <w:rPr>
                <w:lang w:val="ru-RU"/>
              </w:rPr>
            </w:pPr>
            <w:r>
              <w:t xml:space="preserve">Accent </w:t>
            </w:r>
            <w:r>
              <w:rPr>
                <w:lang w:val="ru-RU"/>
              </w:rPr>
              <w:t>3</w:t>
            </w:r>
          </w:p>
        </w:tc>
        <w:tc>
          <w:tcPr>
            <w:tcW w:w="854" w:type="dxa"/>
            <w:shd w:val="clear" w:color="auto" w:fill="CEE4AA"/>
          </w:tcPr>
          <w:p w14:paraId="6347A03E" w14:textId="77777777" w:rsidR="00EE35B6" w:rsidRPr="002A25C0" w:rsidRDefault="00EE35B6" w:rsidP="00F36001">
            <w:pPr>
              <w:pStyle w:val="TableCell"/>
            </w:pPr>
          </w:p>
        </w:tc>
        <w:tc>
          <w:tcPr>
            <w:tcW w:w="905" w:type="dxa"/>
          </w:tcPr>
          <w:p w14:paraId="4DDB573E" w14:textId="77777777" w:rsidR="00EE35B6" w:rsidRPr="006F0BFF" w:rsidRDefault="00EE35B6" w:rsidP="00F36001">
            <w:pPr>
              <w:pStyle w:val="TableText"/>
            </w:pPr>
            <w:r w:rsidRPr="002A25C0">
              <w:t>#CEE4AA</w:t>
            </w:r>
          </w:p>
        </w:tc>
        <w:tc>
          <w:tcPr>
            <w:tcW w:w="1085" w:type="dxa"/>
          </w:tcPr>
          <w:p w14:paraId="72AED4DD" w14:textId="77777777" w:rsidR="00EE35B6" w:rsidRPr="002A25C0" w:rsidRDefault="00EE35B6" w:rsidP="00F36001">
            <w:pPr>
              <w:pStyle w:val="TableCell"/>
            </w:pPr>
          </w:p>
        </w:tc>
      </w:tr>
      <w:tr w:rsidR="00EE35B6" w:rsidRPr="00057E0F" w14:paraId="64948C06" w14:textId="77777777" w:rsidTr="000F2021">
        <w:tc>
          <w:tcPr>
            <w:tcW w:w="1126" w:type="dxa"/>
          </w:tcPr>
          <w:p w14:paraId="1CA42C97" w14:textId="77777777" w:rsidR="00EE35B6" w:rsidRPr="004E1ACC" w:rsidRDefault="00EE35B6" w:rsidP="00F36001">
            <w:pPr>
              <w:pStyle w:val="TableText"/>
            </w:pPr>
            <w:r>
              <w:t>Accent 4</w:t>
            </w:r>
          </w:p>
        </w:tc>
        <w:tc>
          <w:tcPr>
            <w:tcW w:w="854" w:type="dxa"/>
            <w:shd w:val="clear" w:color="auto" w:fill="70AD47" w:themeFill="accent4"/>
          </w:tcPr>
          <w:p w14:paraId="614F6A7B" w14:textId="77777777" w:rsidR="00EE35B6" w:rsidRPr="00216BC1" w:rsidRDefault="00EE35B6" w:rsidP="00F36001">
            <w:pPr>
              <w:pStyle w:val="TableCell"/>
            </w:pPr>
          </w:p>
        </w:tc>
        <w:tc>
          <w:tcPr>
            <w:tcW w:w="905" w:type="dxa"/>
          </w:tcPr>
          <w:p w14:paraId="3EB4D16B" w14:textId="77777777" w:rsidR="00EE35B6" w:rsidRPr="006F0BFF" w:rsidRDefault="000F2021" w:rsidP="00F36001">
            <w:pPr>
              <w:pStyle w:val="TableText"/>
            </w:pPr>
            <w:r w:rsidRPr="000F2021">
              <w:t>#70AD47</w:t>
            </w:r>
          </w:p>
        </w:tc>
        <w:tc>
          <w:tcPr>
            <w:tcW w:w="1085" w:type="dxa"/>
          </w:tcPr>
          <w:p w14:paraId="39D2BC74" w14:textId="77777777" w:rsidR="00EE35B6" w:rsidRPr="006F0BFF" w:rsidRDefault="00EE35B6" w:rsidP="00F36001">
            <w:pPr>
              <w:pStyle w:val="TableCell"/>
            </w:pPr>
          </w:p>
        </w:tc>
      </w:tr>
      <w:tr w:rsidR="00EE35B6" w:rsidRPr="00057E0F" w14:paraId="7BE64952" w14:textId="77777777" w:rsidTr="000F2021">
        <w:tc>
          <w:tcPr>
            <w:tcW w:w="1126" w:type="dxa"/>
          </w:tcPr>
          <w:p w14:paraId="31CCB2DF" w14:textId="77777777" w:rsidR="00EE35B6" w:rsidRDefault="00EE35B6" w:rsidP="00F36001">
            <w:pPr>
              <w:pStyle w:val="TableText"/>
            </w:pPr>
            <w:r>
              <w:t>Accent 5</w:t>
            </w:r>
          </w:p>
        </w:tc>
        <w:tc>
          <w:tcPr>
            <w:tcW w:w="854" w:type="dxa"/>
            <w:shd w:val="clear" w:color="auto" w:fill="0563C1"/>
          </w:tcPr>
          <w:p w14:paraId="14F6F60C" w14:textId="77777777" w:rsidR="00EE35B6" w:rsidRPr="00216BC1" w:rsidRDefault="00EE35B6" w:rsidP="00F36001">
            <w:pPr>
              <w:pStyle w:val="TableCell"/>
            </w:pPr>
          </w:p>
        </w:tc>
        <w:tc>
          <w:tcPr>
            <w:tcW w:w="905" w:type="dxa"/>
          </w:tcPr>
          <w:p w14:paraId="6149E673" w14:textId="77777777" w:rsidR="00EE35B6" w:rsidRPr="006F0BFF" w:rsidRDefault="00EE35B6" w:rsidP="00F36001">
            <w:pPr>
              <w:pStyle w:val="TableText"/>
            </w:pPr>
            <w:r w:rsidRPr="0089554A">
              <w:t>#0563C1</w:t>
            </w:r>
          </w:p>
        </w:tc>
        <w:tc>
          <w:tcPr>
            <w:tcW w:w="1085" w:type="dxa"/>
          </w:tcPr>
          <w:p w14:paraId="6B1ABD8A" w14:textId="77777777" w:rsidR="00EE35B6" w:rsidRPr="0089554A" w:rsidRDefault="00EE35B6" w:rsidP="00F36001">
            <w:pPr>
              <w:pStyle w:val="TableCell"/>
            </w:pPr>
          </w:p>
        </w:tc>
      </w:tr>
      <w:tr w:rsidR="00EE35B6" w:rsidRPr="00057E0F" w14:paraId="0CD12811" w14:textId="77777777" w:rsidTr="000F2021">
        <w:tc>
          <w:tcPr>
            <w:tcW w:w="1126" w:type="dxa"/>
          </w:tcPr>
          <w:p w14:paraId="4C97C819" w14:textId="77777777" w:rsidR="00EE35B6" w:rsidRDefault="00EE35B6" w:rsidP="00F36001">
            <w:pPr>
              <w:pStyle w:val="TableText"/>
            </w:pPr>
            <w:r>
              <w:lastRenderedPageBreak/>
              <w:t>Accent 6</w:t>
            </w:r>
          </w:p>
        </w:tc>
        <w:tc>
          <w:tcPr>
            <w:tcW w:w="854" w:type="dxa"/>
            <w:shd w:val="clear" w:color="auto" w:fill="F2F2F2"/>
          </w:tcPr>
          <w:p w14:paraId="75E443EA" w14:textId="77777777" w:rsidR="00EE35B6" w:rsidRPr="00216BC1" w:rsidRDefault="00EE35B6" w:rsidP="00F36001">
            <w:pPr>
              <w:pStyle w:val="TableCell"/>
            </w:pPr>
          </w:p>
        </w:tc>
        <w:tc>
          <w:tcPr>
            <w:tcW w:w="905" w:type="dxa"/>
          </w:tcPr>
          <w:p w14:paraId="510E6A3C" w14:textId="77777777" w:rsidR="00EE35B6" w:rsidRPr="0089554A" w:rsidRDefault="00EE35B6" w:rsidP="00F36001">
            <w:pPr>
              <w:pStyle w:val="TableText"/>
            </w:pPr>
            <w:r w:rsidRPr="0089554A">
              <w:t>#F2F2F2</w:t>
            </w:r>
          </w:p>
        </w:tc>
        <w:tc>
          <w:tcPr>
            <w:tcW w:w="1085" w:type="dxa"/>
          </w:tcPr>
          <w:p w14:paraId="310E4DF3" w14:textId="77777777" w:rsidR="00EE35B6" w:rsidRPr="0089554A" w:rsidRDefault="00EE35B6" w:rsidP="00F36001">
            <w:pPr>
              <w:pStyle w:val="TableCell"/>
            </w:pPr>
          </w:p>
        </w:tc>
      </w:tr>
      <w:tr w:rsidR="00EE35B6" w:rsidRPr="00057E0F" w14:paraId="14182112" w14:textId="77777777" w:rsidTr="000F2021">
        <w:tc>
          <w:tcPr>
            <w:tcW w:w="1126" w:type="dxa"/>
          </w:tcPr>
          <w:p w14:paraId="4EFABDE9" w14:textId="77777777" w:rsidR="00EE35B6" w:rsidRDefault="00EE35B6" w:rsidP="00F36001">
            <w:pPr>
              <w:pStyle w:val="TableText"/>
            </w:pPr>
            <w:r>
              <w:t>Hyperlink</w:t>
            </w:r>
          </w:p>
        </w:tc>
        <w:tc>
          <w:tcPr>
            <w:tcW w:w="854" w:type="dxa"/>
          </w:tcPr>
          <w:p w14:paraId="04547428" w14:textId="77777777" w:rsidR="00EE35B6" w:rsidRPr="00216BC1" w:rsidRDefault="00EE35B6" w:rsidP="00F36001">
            <w:pPr>
              <w:pStyle w:val="TableCell"/>
            </w:pPr>
          </w:p>
        </w:tc>
        <w:tc>
          <w:tcPr>
            <w:tcW w:w="905" w:type="dxa"/>
          </w:tcPr>
          <w:p w14:paraId="36F8D436" w14:textId="77777777" w:rsidR="00EE35B6" w:rsidRPr="0089554A" w:rsidRDefault="00EE35B6" w:rsidP="00F36001">
            <w:pPr>
              <w:pStyle w:val="TableCell"/>
            </w:pPr>
          </w:p>
        </w:tc>
        <w:tc>
          <w:tcPr>
            <w:tcW w:w="1085" w:type="dxa"/>
          </w:tcPr>
          <w:p w14:paraId="02F1DF82" w14:textId="77777777" w:rsidR="00EE35B6" w:rsidRPr="0089554A" w:rsidRDefault="00EE35B6" w:rsidP="00F36001">
            <w:pPr>
              <w:pStyle w:val="TableCell"/>
            </w:pPr>
          </w:p>
        </w:tc>
      </w:tr>
      <w:tr w:rsidR="00EE35B6" w:rsidRPr="00057E0F" w14:paraId="41000551" w14:textId="77777777" w:rsidTr="000F2021">
        <w:tc>
          <w:tcPr>
            <w:tcW w:w="1126" w:type="dxa"/>
          </w:tcPr>
          <w:p w14:paraId="7CB974C6" w14:textId="77777777" w:rsidR="00EE35B6" w:rsidRDefault="00EE35B6" w:rsidP="00F36001">
            <w:pPr>
              <w:pStyle w:val="TableText"/>
            </w:pPr>
            <w:r>
              <w:t>Used Hyperlink</w:t>
            </w:r>
          </w:p>
        </w:tc>
        <w:tc>
          <w:tcPr>
            <w:tcW w:w="854" w:type="dxa"/>
          </w:tcPr>
          <w:p w14:paraId="71C1BA7A" w14:textId="77777777" w:rsidR="00EE35B6" w:rsidRPr="00216BC1" w:rsidRDefault="00EE35B6" w:rsidP="00F36001">
            <w:pPr>
              <w:pStyle w:val="TableCell"/>
            </w:pPr>
          </w:p>
        </w:tc>
        <w:tc>
          <w:tcPr>
            <w:tcW w:w="905" w:type="dxa"/>
          </w:tcPr>
          <w:p w14:paraId="301BBF8D" w14:textId="77777777" w:rsidR="00EE35B6" w:rsidRPr="0089554A" w:rsidRDefault="00EE35B6" w:rsidP="00F36001">
            <w:pPr>
              <w:pStyle w:val="TableCell"/>
            </w:pPr>
          </w:p>
        </w:tc>
        <w:tc>
          <w:tcPr>
            <w:tcW w:w="1085" w:type="dxa"/>
          </w:tcPr>
          <w:p w14:paraId="339046FC" w14:textId="77777777" w:rsidR="00EE35B6" w:rsidRPr="0089554A" w:rsidRDefault="00EE35B6" w:rsidP="00F36001">
            <w:pPr>
              <w:pStyle w:val="TableCell"/>
            </w:pPr>
          </w:p>
        </w:tc>
      </w:tr>
    </w:tbl>
    <w:p w14:paraId="38D8D11D" w14:textId="77777777" w:rsidR="007B2705" w:rsidRDefault="007B2705" w:rsidP="00F36001">
      <w:pPr>
        <w:pStyle w:val="BasicText"/>
      </w:pPr>
    </w:p>
    <w:p w14:paraId="70DB1375" w14:textId="77777777" w:rsidR="00D60649" w:rsidRDefault="00D60649" w:rsidP="00F36001">
      <w:pPr>
        <w:pStyle w:val="BasicText"/>
      </w:pPr>
      <w:r w:rsidRPr="00D60649">
        <w:rPr>
          <w:noProof/>
        </w:rPr>
        <w:drawing>
          <wp:inline distT="0" distB="0" distL="0" distR="0" wp14:anchorId="078BACD7" wp14:editId="6C779D87">
            <wp:extent cx="2855595" cy="2782340"/>
            <wp:effectExtent l="0" t="0" r="1905"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4998" cy="2791501"/>
                    </a:xfrm>
                    <a:prstGeom prst="rect">
                      <a:avLst/>
                    </a:prstGeom>
                  </pic:spPr>
                </pic:pic>
              </a:graphicData>
            </a:graphic>
          </wp:inline>
        </w:drawing>
      </w:r>
    </w:p>
    <w:p w14:paraId="1F866C1D" w14:textId="77777777" w:rsidR="00D60649" w:rsidRDefault="00D60649" w:rsidP="00F36001">
      <w:pPr>
        <w:pStyle w:val="BasicText"/>
      </w:pPr>
    </w:p>
    <w:p w14:paraId="02EE4AB6" w14:textId="36B1A086" w:rsidR="00232B3F" w:rsidRPr="00A623C1" w:rsidRDefault="00232B3F" w:rsidP="00F36001">
      <w:pPr>
        <w:pStyle w:val="Headline2"/>
      </w:pPr>
      <w:bookmarkStart w:id="229" w:name="_Toc42419385"/>
      <w:bookmarkStart w:id="230" w:name="_Toc42419453"/>
      <w:r w:rsidRPr="00A623C1">
        <w:t>Fonts used</w:t>
      </w:r>
      <w:bookmarkEnd w:id="229"/>
      <w:bookmarkEnd w:id="230"/>
    </w:p>
    <w:p w14:paraId="0AB4E81C" w14:textId="77777777" w:rsidR="00D60649" w:rsidRPr="00D60649" w:rsidRDefault="00D60649" w:rsidP="00F36001">
      <w:pPr>
        <w:pStyle w:val="BasicText"/>
      </w:pPr>
      <w:r w:rsidRPr="00D60649">
        <w:t>B</w:t>
      </w:r>
      <w:r>
        <w:t xml:space="preserve">y </w:t>
      </w:r>
      <w:r w:rsidR="00EE35B6">
        <w:t>default,</w:t>
      </w:r>
      <w:r>
        <w:t xml:space="preserve"> this template uses Cambria and Calibri fonts.</w:t>
      </w:r>
    </w:p>
    <w:p w14:paraId="5939324B" w14:textId="77777777" w:rsidR="002259F6" w:rsidRDefault="002259F6" w:rsidP="00F36001">
      <w:pPr>
        <w:pStyle w:val="BasicText"/>
      </w:pPr>
      <w:r w:rsidRPr="00370F88">
        <w:rPr>
          <w:rStyle w:val="aff"/>
        </w:rPr>
        <w:t>Headings</w:t>
      </w:r>
      <w:r w:rsidR="001945A5" w:rsidRPr="00370F88">
        <w:rPr>
          <w:rStyle w:val="aff"/>
        </w:rPr>
        <w:t>:</w:t>
      </w:r>
      <w:r w:rsidR="001945A5">
        <w:t xml:space="preserve"> Cambria</w:t>
      </w:r>
    </w:p>
    <w:p w14:paraId="024B59F5" w14:textId="77777777" w:rsidR="009030E8" w:rsidRDefault="002259F6" w:rsidP="00F36001">
      <w:pPr>
        <w:pStyle w:val="BasicText"/>
      </w:pPr>
      <w:r w:rsidRPr="00370F88">
        <w:rPr>
          <w:rStyle w:val="aff"/>
        </w:rPr>
        <w:t>Regular</w:t>
      </w:r>
      <w:r w:rsidR="007B2705" w:rsidRPr="00370F88">
        <w:rPr>
          <w:rStyle w:val="aff"/>
        </w:rPr>
        <w:t>:</w:t>
      </w:r>
      <w:r w:rsidR="001945A5">
        <w:t xml:space="preserve"> </w:t>
      </w:r>
      <w:r w:rsidR="009030E8">
        <w:t>Calibri</w:t>
      </w:r>
    </w:p>
    <w:p w14:paraId="1FC6B3B8" w14:textId="77777777" w:rsidR="00D60649" w:rsidRDefault="00D60649" w:rsidP="00F36001">
      <w:pPr>
        <w:pStyle w:val="BasicText"/>
      </w:pPr>
    </w:p>
    <w:p w14:paraId="24E957AA" w14:textId="77777777" w:rsidR="00D60649" w:rsidRDefault="00D60649" w:rsidP="00F36001">
      <w:pPr>
        <w:pStyle w:val="BasicText"/>
      </w:pPr>
      <w:r>
        <w:t>Also this template contains another options which you can use also (but not forget about license of some of those fonts</w:t>
      </w:r>
      <w:r w:rsidR="00EA4471">
        <w:t>).</w:t>
      </w:r>
    </w:p>
    <w:p w14:paraId="26D4D99E" w14:textId="77777777" w:rsidR="009030E8" w:rsidRPr="00884678" w:rsidRDefault="009030E8" w:rsidP="00F36001">
      <w:pPr>
        <w:pStyle w:val="TABLEHEADING"/>
      </w:pPr>
      <w:bookmarkStart w:id="231" w:name="_Toc50709628"/>
      <w:r w:rsidRPr="00884678">
        <w:t xml:space="preserve">Another possible </w:t>
      </w:r>
      <w:r w:rsidR="00884678">
        <w:t xml:space="preserve">pairs of </w:t>
      </w:r>
      <w:r w:rsidR="00884678" w:rsidRPr="00884678">
        <w:t>font</w:t>
      </w:r>
      <w:r w:rsidR="00884678">
        <w:t>s</w:t>
      </w:r>
      <w:bookmarkEnd w:id="231"/>
    </w:p>
    <w:tbl>
      <w:tblPr>
        <w:tblW w:w="0" w:type="auto"/>
        <w:tblLook w:val="04A0" w:firstRow="1" w:lastRow="0" w:firstColumn="1" w:lastColumn="0" w:noHBand="0" w:noVBand="1"/>
      </w:tblPr>
      <w:tblGrid>
        <w:gridCol w:w="1980"/>
        <w:gridCol w:w="1980"/>
      </w:tblGrid>
      <w:tr w:rsidR="00884678" w14:paraId="2B60B3D1" w14:textId="77777777" w:rsidTr="00E01AE7">
        <w:tc>
          <w:tcPr>
            <w:tcW w:w="1980" w:type="dxa"/>
          </w:tcPr>
          <w:p w14:paraId="4EAD5977" w14:textId="77777777" w:rsidR="00884678" w:rsidRPr="00884678" w:rsidRDefault="00884678" w:rsidP="00F36001">
            <w:pPr>
              <w:pStyle w:val="BasicText"/>
            </w:pPr>
            <w:r w:rsidRPr="00884678">
              <w:t>Headers</w:t>
            </w:r>
          </w:p>
        </w:tc>
        <w:tc>
          <w:tcPr>
            <w:tcW w:w="1980" w:type="dxa"/>
          </w:tcPr>
          <w:p w14:paraId="6B4E069D" w14:textId="77777777" w:rsidR="00884678" w:rsidRPr="00884678" w:rsidRDefault="00884678" w:rsidP="00F36001">
            <w:pPr>
              <w:pStyle w:val="BasicText"/>
            </w:pPr>
            <w:r w:rsidRPr="00884678">
              <w:t>Regular</w:t>
            </w:r>
          </w:p>
        </w:tc>
      </w:tr>
      <w:tr w:rsidR="00884678" w14:paraId="3B4579F1" w14:textId="77777777" w:rsidTr="00E01AE7">
        <w:tc>
          <w:tcPr>
            <w:tcW w:w="1980" w:type="dxa"/>
          </w:tcPr>
          <w:p w14:paraId="37DF194A" w14:textId="77777777" w:rsidR="00884678" w:rsidRPr="00C16253" w:rsidRDefault="00C16253" w:rsidP="00F36001">
            <w:pPr>
              <w:pStyle w:val="TableText"/>
            </w:pPr>
            <w:r w:rsidRPr="00C16253">
              <w:t>Cambria</w:t>
            </w:r>
          </w:p>
        </w:tc>
        <w:tc>
          <w:tcPr>
            <w:tcW w:w="1980" w:type="dxa"/>
          </w:tcPr>
          <w:p w14:paraId="04DA06DA" w14:textId="77777777" w:rsidR="00884678" w:rsidRPr="00C16253" w:rsidRDefault="00C16253" w:rsidP="00F36001">
            <w:pPr>
              <w:pStyle w:val="TableText"/>
            </w:pPr>
            <w:r w:rsidRPr="00C16253">
              <w:t>Calibri</w:t>
            </w:r>
          </w:p>
        </w:tc>
      </w:tr>
      <w:tr w:rsidR="00884678" w14:paraId="1DAD0858" w14:textId="77777777" w:rsidTr="00E01AE7">
        <w:tc>
          <w:tcPr>
            <w:tcW w:w="1980" w:type="dxa"/>
          </w:tcPr>
          <w:p w14:paraId="7363D47C" w14:textId="77777777" w:rsidR="00884678" w:rsidRPr="00C16253" w:rsidRDefault="00C16253" w:rsidP="00F36001">
            <w:pPr>
              <w:pStyle w:val="TableText"/>
            </w:pPr>
            <w:r w:rsidRPr="00C16253">
              <w:t>Garamond</w:t>
            </w:r>
          </w:p>
        </w:tc>
        <w:tc>
          <w:tcPr>
            <w:tcW w:w="1980" w:type="dxa"/>
          </w:tcPr>
          <w:p w14:paraId="57DB9341" w14:textId="77777777" w:rsidR="00884678" w:rsidRPr="00C16253" w:rsidRDefault="00C16253" w:rsidP="00F36001">
            <w:pPr>
              <w:pStyle w:val="TableText"/>
            </w:pPr>
            <w:r w:rsidRPr="00C16253">
              <w:t>Calibri</w:t>
            </w:r>
          </w:p>
        </w:tc>
      </w:tr>
      <w:tr w:rsidR="00884678" w14:paraId="6E4E2EA1" w14:textId="77777777" w:rsidTr="00E01AE7">
        <w:tc>
          <w:tcPr>
            <w:tcW w:w="1980" w:type="dxa"/>
          </w:tcPr>
          <w:p w14:paraId="1225E8BF" w14:textId="77777777" w:rsidR="00884678" w:rsidRDefault="00884678" w:rsidP="00F36001"/>
        </w:tc>
        <w:tc>
          <w:tcPr>
            <w:tcW w:w="1980" w:type="dxa"/>
          </w:tcPr>
          <w:p w14:paraId="535E9385" w14:textId="77777777" w:rsidR="00884678" w:rsidRDefault="00884678" w:rsidP="00F36001"/>
        </w:tc>
      </w:tr>
      <w:tr w:rsidR="00884678" w14:paraId="397015D5" w14:textId="77777777" w:rsidTr="00E01AE7">
        <w:tc>
          <w:tcPr>
            <w:tcW w:w="1980" w:type="dxa"/>
          </w:tcPr>
          <w:p w14:paraId="485FC41C" w14:textId="77777777" w:rsidR="00884678" w:rsidRDefault="00884678" w:rsidP="00F36001"/>
        </w:tc>
        <w:tc>
          <w:tcPr>
            <w:tcW w:w="1980" w:type="dxa"/>
          </w:tcPr>
          <w:p w14:paraId="1CF3361F" w14:textId="77777777" w:rsidR="00884678" w:rsidRDefault="00884678" w:rsidP="00F36001"/>
        </w:tc>
      </w:tr>
      <w:tr w:rsidR="00884678" w14:paraId="009DB972" w14:textId="77777777" w:rsidTr="00E01AE7">
        <w:tc>
          <w:tcPr>
            <w:tcW w:w="1980" w:type="dxa"/>
          </w:tcPr>
          <w:p w14:paraId="1C026CAA" w14:textId="77777777" w:rsidR="00884678" w:rsidRDefault="00884678" w:rsidP="00F36001"/>
        </w:tc>
        <w:tc>
          <w:tcPr>
            <w:tcW w:w="1980" w:type="dxa"/>
          </w:tcPr>
          <w:p w14:paraId="240F78E5" w14:textId="77777777" w:rsidR="00884678" w:rsidRDefault="00884678" w:rsidP="00F36001"/>
        </w:tc>
      </w:tr>
      <w:tr w:rsidR="00884678" w14:paraId="13103C45" w14:textId="77777777" w:rsidTr="00E01AE7">
        <w:tc>
          <w:tcPr>
            <w:tcW w:w="1980" w:type="dxa"/>
          </w:tcPr>
          <w:p w14:paraId="3DDFEC22" w14:textId="77777777" w:rsidR="00884678" w:rsidRDefault="00884678" w:rsidP="00F36001"/>
        </w:tc>
        <w:tc>
          <w:tcPr>
            <w:tcW w:w="1980" w:type="dxa"/>
          </w:tcPr>
          <w:p w14:paraId="5272A427" w14:textId="77777777" w:rsidR="00884678" w:rsidRDefault="00884678" w:rsidP="00F36001"/>
        </w:tc>
      </w:tr>
      <w:tr w:rsidR="00884678" w14:paraId="0B156F5C" w14:textId="77777777" w:rsidTr="00E01AE7">
        <w:tc>
          <w:tcPr>
            <w:tcW w:w="1980" w:type="dxa"/>
          </w:tcPr>
          <w:p w14:paraId="70E4DD35" w14:textId="77777777" w:rsidR="00884678" w:rsidRDefault="00884678" w:rsidP="00F36001"/>
        </w:tc>
        <w:tc>
          <w:tcPr>
            <w:tcW w:w="1980" w:type="dxa"/>
          </w:tcPr>
          <w:p w14:paraId="170738A9" w14:textId="77777777" w:rsidR="00884678" w:rsidRDefault="00884678" w:rsidP="00F36001"/>
        </w:tc>
      </w:tr>
    </w:tbl>
    <w:p w14:paraId="505DC63B" w14:textId="77777777" w:rsidR="009030E8" w:rsidRPr="00137F4B" w:rsidRDefault="009030E8" w:rsidP="00F36001">
      <w:pPr>
        <w:pStyle w:val="BasicText"/>
      </w:pPr>
    </w:p>
    <w:p w14:paraId="388AACE9" w14:textId="5861C9D2" w:rsidR="00232B3F" w:rsidRPr="00232B3F" w:rsidRDefault="004658C9" w:rsidP="00F36001">
      <w:pPr>
        <w:pStyle w:val="Headline30"/>
      </w:pPr>
      <w:bookmarkStart w:id="232" w:name="_Toc42419386"/>
      <w:bookmarkStart w:id="233" w:name="_Toc42419454"/>
      <w:bookmarkStart w:id="234" w:name="_Toc48307902"/>
      <w:r w:rsidRPr="00232B3F">
        <w:t xml:space="preserve">Special </w:t>
      </w:r>
      <w:r w:rsidRPr="003F3237">
        <w:t>fonts</w:t>
      </w:r>
      <w:r w:rsidRPr="00232B3F">
        <w:t xml:space="preserve"> used</w:t>
      </w:r>
      <w:bookmarkEnd w:id="232"/>
      <w:bookmarkEnd w:id="233"/>
      <w:bookmarkEnd w:id="234"/>
    </w:p>
    <w:p w14:paraId="3B183A91" w14:textId="77777777" w:rsidR="002259F6" w:rsidRDefault="002259F6" w:rsidP="00F36001">
      <w:pPr>
        <w:pStyle w:val="af6"/>
      </w:pPr>
      <w:r>
        <w:t>I used in this template a lot of symbolic fonts to create fast visual aid for players and dms.</w:t>
      </w:r>
    </w:p>
    <w:p w14:paraId="2B8B90F0" w14:textId="77777777" w:rsidR="00232B3F" w:rsidRPr="00C16253" w:rsidRDefault="00DD69CD" w:rsidP="00F36001">
      <w:pPr>
        <w:pStyle w:val="BasicTextDnDSaveDC"/>
      </w:pPr>
      <w:r w:rsidRPr="00C16253">
        <w:t>Rpg Actions</w:t>
      </w:r>
    </w:p>
    <w:p w14:paraId="24440CDF" w14:textId="77777777" w:rsidR="00232B3F" w:rsidRPr="00C16253" w:rsidRDefault="00232B3F" w:rsidP="00F36001">
      <w:pPr>
        <w:pStyle w:val="BasicTextDnDSaveDC"/>
      </w:pPr>
      <w:r w:rsidRPr="00C16253">
        <w:t>Font Awesome</w:t>
      </w:r>
    </w:p>
    <w:p w14:paraId="61AE9E00" w14:textId="77777777" w:rsidR="00294D64" w:rsidRDefault="00232B3F" w:rsidP="00F36001">
      <w:pPr>
        <w:pStyle w:val="BasicTextDnDSaveDC"/>
      </w:pPr>
      <w:r w:rsidRPr="00232B3F">
        <w:t>Rpg Awesome</w:t>
      </w:r>
    </w:p>
    <w:p w14:paraId="02F061C9" w14:textId="77777777" w:rsidR="00AC7A98" w:rsidRDefault="00AC7A98" w:rsidP="00F36001">
      <w:pPr>
        <w:pStyle w:val="Headline30"/>
      </w:pPr>
      <w:bookmarkStart w:id="235" w:name="_Toc48307903"/>
      <w:r>
        <w:t>HEADERS</w:t>
      </w:r>
      <w:bookmarkEnd w:id="235"/>
    </w:p>
    <w:p w14:paraId="5AE41231" w14:textId="77777777" w:rsidR="00EA4471" w:rsidRDefault="00EA4471" w:rsidP="00F36001">
      <w:pPr>
        <w:pStyle w:val="BasicTextParagraph1"/>
      </w:pPr>
      <w:r>
        <w:t xml:space="preserve">Now we can talk about Headers and sizes of </w:t>
      </w:r>
      <w:r w:rsidR="00A21F12">
        <w:t>of it.</w:t>
      </w:r>
    </w:p>
    <w:p w14:paraId="7A9AC827" w14:textId="77777777" w:rsidR="00EA4471" w:rsidRPr="00EA4471" w:rsidRDefault="00A21F12" w:rsidP="00F36001">
      <w:pPr>
        <w:pStyle w:val="BasicText"/>
      </w:pPr>
      <w:r>
        <w:t xml:space="preserve">Next table contains information about level of used Headers styles and size of </w:t>
      </w:r>
      <w:r w:rsidR="00FF4565">
        <w:t>its</w:t>
      </w:r>
      <w:r w:rsidR="00FF4565" w:rsidRPr="00DB6ECA">
        <w:t>’</w:t>
      </w:r>
      <w:r w:rsidR="00FF4565">
        <w:t xml:space="preserve"> fonts for informational purposes.</w:t>
      </w:r>
    </w:p>
    <w:p w14:paraId="070A08FA" w14:textId="77777777" w:rsidR="00294D64" w:rsidRDefault="00294D64" w:rsidP="00F36001">
      <w:pPr>
        <w:pStyle w:val="Headline30"/>
      </w:pPr>
      <w:bookmarkStart w:id="236" w:name="_Toc48307904"/>
      <w:r>
        <w:t>BASIC STYLE LEGEND</w:t>
      </w:r>
      <w:bookmarkEnd w:id="236"/>
    </w:p>
    <w:p w14:paraId="2707216F" w14:textId="77777777" w:rsidR="00FF4565" w:rsidRDefault="00FF4565" w:rsidP="00F36001">
      <w:pPr>
        <w:pStyle w:val="BasicText"/>
      </w:pPr>
      <w:r>
        <w:t xml:space="preserve">Main style used in this template is Basic Text. </w:t>
      </w:r>
      <w:r w:rsidR="00B414F5">
        <w:t xml:space="preserve">It was used for creating other styles which names began with word </w:t>
      </w:r>
      <w:r w:rsidR="00B414F5" w:rsidRPr="00DB6ECA">
        <w:t>“</w:t>
      </w:r>
      <w:r w:rsidR="00B414F5">
        <w:t>Basic</w:t>
      </w:r>
      <w:r w:rsidR="00B414F5" w:rsidRPr="00DB6ECA">
        <w:t>”</w:t>
      </w:r>
    </w:p>
    <w:p w14:paraId="579A6528" w14:textId="77777777" w:rsidR="00294D64" w:rsidRDefault="00294D64" w:rsidP="00F36001">
      <w:pPr>
        <w:pStyle w:val="BasicText"/>
      </w:pPr>
      <w:r>
        <w:t>Basic Text</w:t>
      </w:r>
    </w:p>
    <w:p w14:paraId="59279475" w14:textId="77777777" w:rsidR="00294D64" w:rsidRDefault="00787168" w:rsidP="00F36001">
      <w:pPr>
        <w:pStyle w:val="BasicTextMetadata"/>
      </w:pPr>
      <w:r>
        <w:t>Metadata</w:t>
      </w:r>
    </w:p>
    <w:p w14:paraId="5E77400B" w14:textId="77777777" w:rsidR="00294D64" w:rsidRDefault="00294D64" w:rsidP="00F36001">
      <w:pPr>
        <w:pStyle w:val="BasicTextHanging"/>
      </w:pPr>
      <w:r>
        <w:t>Hanging</w:t>
      </w:r>
    </w:p>
    <w:p w14:paraId="1FE0C349" w14:textId="77777777" w:rsidR="00294D64" w:rsidRDefault="00294D64" w:rsidP="00F36001">
      <w:pPr>
        <w:pStyle w:val="BasicTextIndent"/>
      </w:pPr>
      <w:r>
        <w:t>Indent</w:t>
      </w:r>
    </w:p>
    <w:p w14:paraId="0CB08078" w14:textId="77777777" w:rsidR="00787168" w:rsidRDefault="00787168" w:rsidP="00F36001">
      <w:pPr>
        <w:pStyle w:val="BasicTextDnDSaveDC"/>
      </w:pPr>
      <w:r>
        <w:t>Bulleted</w:t>
      </w:r>
    </w:p>
    <w:p w14:paraId="6A3D30DE" w14:textId="77777777" w:rsidR="00787168" w:rsidRDefault="00787168" w:rsidP="00F36001">
      <w:pPr>
        <w:pStyle w:val="BasicText"/>
        <w:rPr>
          <w:lang w:eastAsia="en-US"/>
        </w:rPr>
      </w:pPr>
      <w:r>
        <w:rPr>
          <w:lang w:eastAsia="en-US"/>
        </w:rPr>
        <w:t>Header</w:t>
      </w:r>
    </w:p>
    <w:p w14:paraId="4888941B" w14:textId="77777777" w:rsidR="00787168" w:rsidRDefault="00787168" w:rsidP="00F36001">
      <w:pPr>
        <w:pStyle w:val="BasicText"/>
        <w:rPr>
          <w:lang w:eastAsia="en-US"/>
        </w:rPr>
      </w:pPr>
      <w:r>
        <w:rPr>
          <w:lang w:eastAsia="en-US"/>
        </w:rPr>
        <w:t>Heading</w:t>
      </w:r>
    </w:p>
    <w:p w14:paraId="32342843" w14:textId="77777777" w:rsidR="00607781" w:rsidRDefault="00607781" w:rsidP="00F36001">
      <w:pPr>
        <w:pStyle w:val="aff7"/>
      </w:pPr>
    </w:p>
    <w:p w14:paraId="15F95B19" w14:textId="77777777" w:rsidR="00607781" w:rsidRDefault="00EE35B6" w:rsidP="00F36001">
      <w:pPr>
        <w:pStyle w:val="Headline2"/>
      </w:pPr>
      <w:bookmarkStart w:id="237" w:name="_Toc48307906"/>
      <w:r>
        <w:t>Basic Style of Dungeons and Dragons 5e (from PHB)</w:t>
      </w:r>
      <w:bookmarkEnd w:id="237"/>
    </w:p>
    <w:p w14:paraId="1A288FDF" w14:textId="77777777" w:rsidR="006C571F" w:rsidRPr="006C571F" w:rsidRDefault="006C571F" w:rsidP="00F36001">
      <w:pPr>
        <w:pStyle w:val="BasicTextIndent"/>
      </w:pPr>
      <w:r>
        <w:t>Headers</w:t>
      </w:r>
    </w:p>
    <w:p w14:paraId="212423EC" w14:textId="77777777" w:rsidR="005B183C" w:rsidRDefault="006C571F" w:rsidP="00F36001">
      <w:pPr>
        <w:pStyle w:val="BasicText"/>
      </w:pPr>
      <w:r>
        <w:rPr>
          <w:noProof/>
        </w:rPr>
        <w:drawing>
          <wp:inline distT="0" distB="0" distL="0" distR="0" wp14:anchorId="05E25AF3" wp14:editId="38CE1BF4">
            <wp:extent cx="2697599" cy="423080"/>
            <wp:effectExtent l="76200" t="76200" r="140970" b="129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034" b="77765"/>
                    <a:stretch/>
                  </pic:blipFill>
                  <pic:spPr bwMode="auto">
                    <a:xfrm>
                      <a:off x="0" y="0"/>
                      <a:ext cx="2698115" cy="423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82DA46" w14:textId="77777777" w:rsidR="005B183C" w:rsidRDefault="005B183C" w:rsidP="00F36001">
      <w:pPr>
        <w:pStyle w:val="BasicTextIndent"/>
      </w:pPr>
      <w:r>
        <w:t>Standard color palette of D&amp;D 5e PHB are presented on Figure 1 above.</w:t>
      </w:r>
    </w:p>
    <w:p w14:paraId="70FC521E" w14:textId="77777777" w:rsidR="005B183C" w:rsidRDefault="006C571F" w:rsidP="00F36001">
      <w:pPr>
        <w:pStyle w:val="BasicTextIndent"/>
      </w:pPr>
      <w:r>
        <w:t>Color #9C2B1B</w:t>
      </w:r>
    </w:p>
    <w:p w14:paraId="1AE74CED" w14:textId="77777777" w:rsidR="006C571F" w:rsidRDefault="006C571F" w:rsidP="00F36001">
      <w:pPr>
        <w:pStyle w:val="BasicText"/>
      </w:pPr>
      <w:r w:rsidRPr="004658C9">
        <w:rPr>
          <w:noProof/>
        </w:rPr>
        <w:drawing>
          <wp:inline distT="0" distB="0" distL="0" distR="0" wp14:anchorId="26859BC8" wp14:editId="561338A8">
            <wp:extent cx="2698022" cy="402609"/>
            <wp:effectExtent l="76200" t="76200" r="140970" b="130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1052" b="67339"/>
                    <a:stretch/>
                  </pic:blipFill>
                  <pic:spPr bwMode="auto">
                    <a:xfrm>
                      <a:off x="0" y="0"/>
                      <a:ext cx="2698115" cy="402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7EEC9A" w14:textId="77777777" w:rsidR="006C571F" w:rsidRPr="005B183C" w:rsidRDefault="006C571F" w:rsidP="00F36001">
      <w:pPr>
        <w:pStyle w:val="BasicTextIndent"/>
      </w:pPr>
      <w:r>
        <w:t>#ED1C24 used for RED logo</w:t>
      </w:r>
    </w:p>
    <w:p w14:paraId="3E4794E1" w14:textId="77777777" w:rsidR="006C571F" w:rsidRDefault="00F159EB" w:rsidP="00F36001">
      <w:pPr>
        <w:pStyle w:val="BasicText"/>
        <w:rPr>
          <w:noProof/>
        </w:rPr>
      </w:pPr>
      <w:r w:rsidRPr="00F159EB">
        <w:rPr>
          <w:noProof/>
        </w:rPr>
        <w:t xml:space="preserve"> </w:t>
      </w:r>
      <w:r w:rsidR="005B183C" w:rsidRPr="005B183C">
        <w:rPr>
          <w:noProof/>
        </w:rPr>
        <w:t xml:space="preserve"> </w:t>
      </w:r>
      <w:r w:rsidR="005B183C">
        <w:rPr>
          <w:noProof/>
        </w:rPr>
        <w:drawing>
          <wp:inline distT="0" distB="0" distL="0" distR="0" wp14:anchorId="571F7122" wp14:editId="3A7156C7">
            <wp:extent cx="2697464" cy="395785"/>
            <wp:effectExtent l="76200" t="76200" r="141605" b="13779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3250" b="55336"/>
                    <a:stretch/>
                  </pic:blipFill>
                  <pic:spPr bwMode="auto">
                    <a:xfrm>
                      <a:off x="0" y="0"/>
                      <a:ext cx="2698115" cy="395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2759C6" w14:textId="77777777" w:rsidR="006C571F" w:rsidRDefault="006C571F" w:rsidP="00F36001">
      <w:pPr>
        <w:pStyle w:val="aff7"/>
        <w:rPr>
          <w:noProof/>
        </w:rPr>
      </w:pPr>
      <w:r>
        <w:rPr>
          <w:noProof/>
        </w:rPr>
        <w:t>Footer and horizontal rulers</w:t>
      </w:r>
    </w:p>
    <w:p w14:paraId="0FABD933" w14:textId="77777777" w:rsidR="006C571F" w:rsidRDefault="005B183C" w:rsidP="00F36001">
      <w:pPr>
        <w:pStyle w:val="BasicText"/>
        <w:rPr>
          <w:noProof/>
        </w:rPr>
      </w:pPr>
      <w:r>
        <w:rPr>
          <w:noProof/>
        </w:rPr>
        <w:drawing>
          <wp:inline distT="0" distB="0" distL="0" distR="0" wp14:anchorId="0A25AF82" wp14:editId="291AF0A7">
            <wp:extent cx="2697604" cy="784747"/>
            <wp:effectExtent l="76200" t="76200" r="140970" b="13017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3874" b="33496"/>
                    <a:stretch/>
                  </pic:blipFill>
                  <pic:spPr bwMode="auto">
                    <a:xfrm>
                      <a:off x="0" y="0"/>
                      <a:ext cx="2698115" cy="78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B183C">
        <w:rPr>
          <w:noProof/>
        </w:rPr>
        <w:t xml:space="preserve"> </w:t>
      </w:r>
    </w:p>
    <w:p w14:paraId="4EB82BF4" w14:textId="77777777" w:rsidR="006C571F" w:rsidRDefault="006C571F" w:rsidP="00F36001">
      <w:pPr>
        <w:pStyle w:val="aff7"/>
        <w:rPr>
          <w:noProof/>
        </w:rPr>
      </w:pPr>
      <w:r>
        <w:rPr>
          <w:noProof/>
        </w:rPr>
        <w:t>Tables</w:t>
      </w:r>
    </w:p>
    <w:p w14:paraId="0A7B12D9" w14:textId="04A956BA" w:rsidR="00EE35B6" w:rsidRDefault="005B183C" w:rsidP="00F36001">
      <w:pPr>
        <w:pStyle w:val="BasicText"/>
      </w:pPr>
      <w:r>
        <w:rPr>
          <w:noProof/>
        </w:rPr>
        <w:drawing>
          <wp:inline distT="0" distB="0" distL="0" distR="0" wp14:anchorId="170E6CB9" wp14:editId="098F00C7">
            <wp:extent cx="2464900" cy="455146"/>
            <wp:effectExtent l="76200" t="76200" r="126365" b="13589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75354" b="10282"/>
                    <a:stretch/>
                  </pic:blipFill>
                  <pic:spPr bwMode="auto">
                    <a:xfrm>
                      <a:off x="0" y="0"/>
                      <a:ext cx="2480335" cy="457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8ED531" w14:textId="2A5B9206" w:rsidR="00885A5E" w:rsidRPr="00CD32F1" w:rsidRDefault="007A306C" w:rsidP="00F36001">
      <w:pPr>
        <w:pStyle w:val="BasicText"/>
        <w:rPr>
          <w:noProof/>
          <w:lang w:val="ru-RU"/>
        </w:rPr>
      </w:pPr>
      <w:r w:rsidRPr="0071462C">
        <w:rPr>
          <w:noProof/>
        </w:rPr>
        <w:lastRenderedPageBreak/>
        <w:drawing>
          <wp:anchor distT="0" distB="0" distL="114300" distR="114300" simplePos="0" relativeHeight="251739136" behindDoc="0" locked="0" layoutInCell="1" allowOverlap="1" wp14:anchorId="67481003" wp14:editId="5130F969">
            <wp:simplePos x="0" y="0"/>
            <wp:positionH relativeFrom="column">
              <wp:posOffset>3425190</wp:posOffset>
            </wp:positionH>
            <wp:positionV relativeFrom="paragraph">
              <wp:posOffset>320040</wp:posOffset>
            </wp:positionV>
            <wp:extent cx="3231013" cy="2909515"/>
            <wp:effectExtent l="76200" t="76200" r="140970" b="139065"/>
            <wp:wrapNone/>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48420" b="27482"/>
                    <a:stretch/>
                  </pic:blipFill>
                  <pic:spPr bwMode="auto">
                    <a:xfrm>
                      <a:off x="0" y="0"/>
                      <a:ext cx="3231013" cy="290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A5E">
        <w:rPr>
          <w:noProof/>
        </w:rPr>
        <w:drawing>
          <wp:inline distT="0" distB="0" distL="0" distR="0" wp14:anchorId="4C185CD1" wp14:editId="5B939FE7">
            <wp:extent cx="2604684" cy="3445234"/>
            <wp:effectExtent l="76200" t="76200" r="139065" b="13652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r="51577"/>
                    <a:stretch/>
                  </pic:blipFill>
                  <pic:spPr bwMode="auto">
                    <a:xfrm>
                      <a:off x="0" y="0"/>
                      <a:ext cx="2621047" cy="34668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85A5E" w:rsidRPr="00CD32F1">
        <w:rPr>
          <w:noProof/>
          <w:lang w:val="ru-RU"/>
        </w:rPr>
        <w:t xml:space="preserve"> </w:t>
      </w:r>
    </w:p>
    <w:p w14:paraId="389581C8" w14:textId="77777777" w:rsidR="00885A5E" w:rsidRPr="004658C9" w:rsidRDefault="004658C9" w:rsidP="00F36001">
      <w:pPr>
        <w:pStyle w:val="aff7"/>
        <w:rPr>
          <w:noProof/>
          <w:lang w:val="ru-RU"/>
        </w:rPr>
      </w:pPr>
      <w:r>
        <w:rPr>
          <w:noProof/>
          <w:lang w:val="ru-RU"/>
        </w:rPr>
        <w:t>Особенности блока статистики чудовища</w:t>
      </w:r>
    </w:p>
    <w:p w14:paraId="5AA0AC59" w14:textId="26371634" w:rsidR="00EE35B6" w:rsidRDefault="00EE35B6" w:rsidP="00F36001">
      <w:pPr>
        <w:pStyle w:val="aff7"/>
        <w:rPr>
          <w:lang w:val="ru-RU"/>
        </w:rPr>
      </w:pPr>
    </w:p>
    <w:p w14:paraId="6100B23D" w14:textId="6E813829" w:rsidR="00C22E71" w:rsidRDefault="00C22E71" w:rsidP="00F36001">
      <w:pPr>
        <w:pStyle w:val="aff7"/>
        <w:rPr>
          <w:lang w:val="ru-RU"/>
        </w:rPr>
      </w:pPr>
    </w:p>
    <w:p w14:paraId="72C2BB2E" w14:textId="45F190CB" w:rsidR="00C22E71" w:rsidRDefault="00C22E71" w:rsidP="00F36001">
      <w:pPr>
        <w:pStyle w:val="aff7"/>
        <w:rPr>
          <w:lang w:val="ru-RU"/>
        </w:rPr>
      </w:pPr>
    </w:p>
    <w:p w14:paraId="3393B891" w14:textId="77777777" w:rsidR="00C22E71" w:rsidRDefault="00C22E71" w:rsidP="00F36001">
      <w:pPr>
        <w:pStyle w:val="aff7"/>
        <w:rPr>
          <w:lang w:val="ru-RU"/>
        </w:rPr>
        <w:sectPr w:rsidR="00C22E71" w:rsidSect="00800EC1">
          <w:pgSz w:w="11906" w:h="16838" w:code="9"/>
          <w:pgMar w:top="567" w:right="567" w:bottom="567" w:left="567" w:header="578" w:footer="578" w:gutter="0"/>
          <w:cols w:num="2" w:space="1106"/>
          <w:titlePg/>
          <w:docGrid w:linePitch="360"/>
        </w:sectPr>
      </w:pPr>
    </w:p>
    <w:p w14:paraId="451C5909" w14:textId="71710BCC" w:rsidR="00C22E71" w:rsidRDefault="00C22E71" w:rsidP="00F36001">
      <w:pPr>
        <w:pStyle w:val="aff7"/>
        <w:rPr>
          <w:lang w:val="ru-RU"/>
        </w:rPr>
      </w:pPr>
    </w:p>
    <w:p w14:paraId="29774A0E" w14:textId="6A65C6D4" w:rsidR="00DB5474" w:rsidRPr="001E4652" w:rsidRDefault="00DB5474" w:rsidP="00F36001">
      <w:pPr>
        <w:pStyle w:val="Headline2"/>
        <w:rPr>
          <w:lang w:val="ru-RU"/>
        </w:rPr>
      </w:pPr>
      <w:r>
        <w:t>Basic</w:t>
      </w:r>
      <w:r w:rsidRPr="001E4652">
        <w:rPr>
          <w:lang w:val="ru-RU"/>
        </w:rPr>
        <w:t xml:space="preserve"> </w:t>
      </w:r>
      <w:r>
        <w:t>Formatting</w:t>
      </w:r>
    </w:p>
    <w:p w14:paraId="05B04866" w14:textId="77777777" w:rsidR="00DB5474" w:rsidRPr="001E4652" w:rsidRDefault="00DB5474" w:rsidP="00F36001">
      <w:pPr>
        <w:pStyle w:val="BasicText"/>
        <w:rPr>
          <w:lang w:val="ru-RU"/>
        </w:rPr>
      </w:pPr>
    </w:p>
    <w:p w14:paraId="72CDE9D9" w14:textId="21986B19" w:rsidR="00DB5474" w:rsidRDefault="00DB5474" w:rsidP="00F36001">
      <w:pPr>
        <w:pStyle w:val="Headline30"/>
      </w:pPr>
      <w:r>
        <w:t>Header 1</w:t>
      </w:r>
    </w:p>
    <w:p w14:paraId="6365D97E" w14:textId="77777777" w:rsidR="00DB5474" w:rsidRDefault="00DB5474" w:rsidP="00F36001">
      <w:pPr>
        <w:pStyle w:val="BasicText"/>
      </w:pPr>
      <w:r>
        <w:t>Font Size:</w:t>
      </w:r>
    </w:p>
    <w:p w14:paraId="5555A42B" w14:textId="77777777" w:rsidR="00DB5474" w:rsidRDefault="00DB5474" w:rsidP="00F36001">
      <w:pPr>
        <w:pStyle w:val="BasicText"/>
      </w:pPr>
      <w:r>
        <w:t>Hanging:</w:t>
      </w:r>
    </w:p>
    <w:p w14:paraId="5187E6F4" w14:textId="77777777" w:rsidR="00DB5474" w:rsidRDefault="00DB5474" w:rsidP="00F36001">
      <w:pPr>
        <w:pStyle w:val="BasicText"/>
      </w:pPr>
      <w:r>
        <w:t>Intent before:</w:t>
      </w:r>
    </w:p>
    <w:p w14:paraId="65B3F69B" w14:textId="77777777" w:rsidR="00DB5474" w:rsidRDefault="00DB5474" w:rsidP="00F36001">
      <w:pPr>
        <w:pStyle w:val="BasicText"/>
      </w:pPr>
      <w:r>
        <w:t>Intent after:</w:t>
      </w:r>
    </w:p>
    <w:p w14:paraId="3D231430" w14:textId="7896D608" w:rsidR="00DB5474" w:rsidRDefault="00DB5474" w:rsidP="00F36001">
      <w:pPr>
        <w:pStyle w:val="Headline30"/>
      </w:pPr>
      <w:r>
        <w:t>Header 2</w:t>
      </w:r>
    </w:p>
    <w:p w14:paraId="2BBE58EF" w14:textId="77777777" w:rsidR="00DB5474" w:rsidRDefault="00DB5474" w:rsidP="00F36001">
      <w:pPr>
        <w:pStyle w:val="BasicText"/>
      </w:pPr>
      <w:r>
        <w:t>Font Size:</w:t>
      </w:r>
    </w:p>
    <w:p w14:paraId="40669FE4" w14:textId="77777777" w:rsidR="00DB5474" w:rsidRDefault="00DB5474" w:rsidP="00F36001">
      <w:pPr>
        <w:pStyle w:val="BasicText"/>
      </w:pPr>
      <w:r>
        <w:t>Hanging:</w:t>
      </w:r>
    </w:p>
    <w:p w14:paraId="3C10CA37" w14:textId="77777777" w:rsidR="00DB5474" w:rsidRDefault="00DB5474" w:rsidP="00F36001">
      <w:pPr>
        <w:pStyle w:val="BasicText"/>
      </w:pPr>
      <w:r>
        <w:t>Intent before:</w:t>
      </w:r>
    </w:p>
    <w:p w14:paraId="6B2A7865" w14:textId="77777777" w:rsidR="00DB5474" w:rsidRDefault="00DB5474" w:rsidP="00F36001">
      <w:pPr>
        <w:pStyle w:val="BasicText"/>
      </w:pPr>
      <w:r>
        <w:t>Intent after:</w:t>
      </w:r>
    </w:p>
    <w:p w14:paraId="63981AF1" w14:textId="14ADE278" w:rsidR="00DB5474" w:rsidRDefault="00DB5474" w:rsidP="00F36001">
      <w:pPr>
        <w:pStyle w:val="Headline30"/>
      </w:pPr>
      <w:r>
        <w:t>Header 3</w:t>
      </w:r>
    </w:p>
    <w:p w14:paraId="1E9C98B9" w14:textId="77777777" w:rsidR="00DB5474" w:rsidRDefault="00DB5474" w:rsidP="00F36001">
      <w:pPr>
        <w:pStyle w:val="BasicText"/>
      </w:pPr>
      <w:r>
        <w:t>Font Size:</w:t>
      </w:r>
    </w:p>
    <w:p w14:paraId="789BAF05" w14:textId="77777777" w:rsidR="00DB5474" w:rsidRDefault="00DB5474" w:rsidP="00F36001">
      <w:pPr>
        <w:pStyle w:val="BasicText"/>
      </w:pPr>
      <w:r>
        <w:t>Hanging:</w:t>
      </w:r>
    </w:p>
    <w:p w14:paraId="07964D67" w14:textId="77777777" w:rsidR="00DB5474" w:rsidRDefault="00DB5474" w:rsidP="00F36001">
      <w:pPr>
        <w:pStyle w:val="BasicText"/>
      </w:pPr>
      <w:r>
        <w:t>Intent before:</w:t>
      </w:r>
    </w:p>
    <w:p w14:paraId="2C242230" w14:textId="77777777" w:rsidR="00DB5474" w:rsidRDefault="00DB5474" w:rsidP="00F36001">
      <w:pPr>
        <w:pStyle w:val="BasicText"/>
      </w:pPr>
      <w:r>
        <w:t>Intent after:</w:t>
      </w:r>
    </w:p>
    <w:p w14:paraId="197AF870" w14:textId="11D5F581" w:rsidR="00DB5474" w:rsidRDefault="00DB5474" w:rsidP="00F36001">
      <w:pPr>
        <w:pStyle w:val="Headline30"/>
      </w:pPr>
      <w:r>
        <w:t>Basic Text</w:t>
      </w:r>
    </w:p>
    <w:p w14:paraId="4F8C2BCD" w14:textId="77777777" w:rsidR="00DB5474" w:rsidRDefault="00DB5474" w:rsidP="00F36001">
      <w:pPr>
        <w:pStyle w:val="BasicText"/>
      </w:pPr>
      <w:r>
        <w:t>Font Size:</w:t>
      </w:r>
    </w:p>
    <w:p w14:paraId="4F7939B4" w14:textId="77777777" w:rsidR="00DB5474" w:rsidRDefault="00DB5474" w:rsidP="00F36001">
      <w:pPr>
        <w:pStyle w:val="BasicText"/>
      </w:pPr>
      <w:r>
        <w:t>Hanging:</w:t>
      </w:r>
    </w:p>
    <w:p w14:paraId="78A78D3F" w14:textId="77777777" w:rsidR="00DB5474" w:rsidRDefault="00DB5474" w:rsidP="00F36001">
      <w:pPr>
        <w:pStyle w:val="BasicText"/>
      </w:pPr>
      <w:r>
        <w:t>Intent before:</w:t>
      </w:r>
    </w:p>
    <w:p w14:paraId="4EE2A871" w14:textId="77777777" w:rsidR="00DB5474" w:rsidRDefault="00DB5474" w:rsidP="00F36001">
      <w:pPr>
        <w:pStyle w:val="BasicText"/>
      </w:pPr>
      <w:r>
        <w:t>Intent after:</w:t>
      </w:r>
    </w:p>
    <w:p w14:paraId="7F935F6D" w14:textId="31158B02" w:rsidR="00DB5474" w:rsidRDefault="00DB5474" w:rsidP="00F36001">
      <w:pPr>
        <w:pStyle w:val="Headline30"/>
      </w:pPr>
      <w:r>
        <w:t>Sidebar Heading</w:t>
      </w:r>
    </w:p>
    <w:p w14:paraId="1A984799" w14:textId="77777777" w:rsidR="00DB5474" w:rsidRDefault="00DB5474" w:rsidP="00F36001">
      <w:pPr>
        <w:pStyle w:val="BasicText"/>
      </w:pPr>
      <w:r>
        <w:t>Font Size:</w:t>
      </w:r>
    </w:p>
    <w:p w14:paraId="5EFF7DE4" w14:textId="77777777" w:rsidR="00DB5474" w:rsidRDefault="00DB5474" w:rsidP="00F36001">
      <w:pPr>
        <w:pStyle w:val="BasicText"/>
      </w:pPr>
      <w:r>
        <w:t>Hanging:</w:t>
      </w:r>
    </w:p>
    <w:p w14:paraId="0A8D6E58" w14:textId="77777777" w:rsidR="00DB5474" w:rsidRDefault="00DB5474" w:rsidP="00F36001">
      <w:pPr>
        <w:pStyle w:val="BasicText"/>
      </w:pPr>
      <w:r>
        <w:t>Intent before:</w:t>
      </w:r>
    </w:p>
    <w:p w14:paraId="6ECEE9A0" w14:textId="77777777" w:rsidR="00DB5474" w:rsidRDefault="00DB5474" w:rsidP="00F36001">
      <w:pPr>
        <w:pStyle w:val="BasicText"/>
      </w:pPr>
      <w:r>
        <w:t>Intent after:</w:t>
      </w:r>
    </w:p>
    <w:p w14:paraId="22828BA4" w14:textId="0533EA19" w:rsidR="00DB5474" w:rsidRDefault="00DB5474" w:rsidP="00F36001">
      <w:pPr>
        <w:pStyle w:val="BasicText"/>
      </w:pPr>
    </w:p>
    <w:p w14:paraId="33A87A8E" w14:textId="3C8F7BAF" w:rsidR="00DB5474" w:rsidRDefault="00DB5474" w:rsidP="00F36001">
      <w:pPr>
        <w:pStyle w:val="Headline30"/>
      </w:pPr>
      <w:r>
        <w:t>Sidebar Text</w:t>
      </w:r>
    </w:p>
    <w:p w14:paraId="7377F65D" w14:textId="77777777" w:rsidR="00DB5474" w:rsidRDefault="00DB5474" w:rsidP="00F36001">
      <w:pPr>
        <w:pStyle w:val="BasicText"/>
      </w:pPr>
      <w:r>
        <w:t>Font Size:</w:t>
      </w:r>
    </w:p>
    <w:p w14:paraId="5C333E40" w14:textId="77777777" w:rsidR="00DB5474" w:rsidRDefault="00DB5474" w:rsidP="00F36001">
      <w:pPr>
        <w:pStyle w:val="BasicText"/>
      </w:pPr>
      <w:r>
        <w:t>Hanging:</w:t>
      </w:r>
    </w:p>
    <w:p w14:paraId="34E80FD1" w14:textId="77777777" w:rsidR="00DB5474" w:rsidRDefault="00DB5474" w:rsidP="00F36001">
      <w:pPr>
        <w:pStyle w:val="BasicText"/>
      </w:pPr>
      <w:r>
        <w:t>Intent before:</w:t>
      </w:r>
    </w:p>
    <w:p w14:paraId="45B3945A" w14:textId="77777777" w:rsidR="00DB5474" w:rsidRDefault="00DB5474" w:rsidP="00F36001">
      <w:pPr>
        <w:pStyle w:val="BasicText"/>
      </w:pPr>
      <w:r>
        <w:t>Intent after:</w:t>
      </w:r>
    </w:p>
    <w:p w14:paraId="6788BCA4" w14:textId="03B9D824" w:rsidR="00DB5474" w:rsidRDefault="00DB5474" w:rsidP="00F36001">
      <w:pPr>
        <w:pStyle w:val="BasicText"/>
      </w:pPr>
    </w:p>
    <w:p w14:paraId="0BA59A86" w14:textId="39E1FC87" w:rsidR="00DB5474" w:rsidRDefault="00DB5474" w:rsidP="00F36001">
      <w:pPr>
        <w:pStyle w:val="Headline30"/>
      </w:pPr>
      <w:r>
        <w:t>Table Heading</w:t>
      </w:r>
    </w:p>
    <w:p w14:paraId="47D4E93E" w14:textId="77777777" w:rsidR="00DB5474" w:rsidRDefault="00DB5474" w:rsidP="00F36001">
      <w:pPr>
        <w:pStyle w:val="BasicText"/>
      </w:pPr>
      <w:r>
        <w:t>Font Size:</w:t>
      </w:r>
    </w:p>
    <w:p w14:paraId="4E04D86C" w14:textId="77777777" w:rsidR="00DB5474" w:rsidRDefault="00DB5474" w:rsidP="00F36001">
      <w:pPr>
        <w:pStyle w:val="BasicText"/>
      </w:pPr>
      <w:r>
        <w:t>Hanging:</w:t>
      </w:r>
    </w:p>
    <w:p w14:paraId="2AEF8C77" w14:textId="77777777" w:rsidR="00DB5474" w:rsidRDefault="00DB5474" w:rsidP="00F36001">
      <w:pPr>
        <w:pStyle w:val="BasicText"/>
      </w:pPr>
      <w:r>
        <w:t>Intent before:</w:t>
      </w:r>
    </w:p>
    <w:p w14:paraId="42EC73EB" w14:textId="77777777" w:rsidR="00DB5474" w:rsidRDefault="00DB5474" w:rsidP="00F36001">
      <w:pPr>
        <w:pStyle w:val="BasicText"/>
      </w:pPr>
      <w:r>
        <w:t>Intent after:</w:t>
      </w:r>
    </w:p>
    <w:p w14:paraId="2DA1944C" w14:textId="2AC2E580" w:rsidR="00DB5474" w:rsidRDefault="00DB5474" w:rsidP="00F36001">
      <w:pPr>
        <w:pStyle w:val="BasicText"/>
      </w:pPr>
    </w:p>
    <w:p w14:paraId="11EB3AB1" w14:textId="15317951" w:rsidR="00DB5474" w:rsidRDefault="00DB5474" w:rsidP="00F36001">
      <w:pPr>
        <w:pStyle w:val="Headline30"/>
      </w:pPr>
      <w:r>
        <w:t>Table Header</w:t>
      </w:r>
    </w:p>
    <w:p w14:paraId="6E2B344B" w14:textId="77777777" w:rsidR="00DB5474" w:rsidRDefault="00DB5474" w:rsidP="00F36001">
      <w:pPr>
        <w:pStyle w:val="BasicText"/>
      </w:pPr>
      <w:r>
        <w:t>Font Size:</w:t>
      </w:r>
    </w:p>
    <w:p w14:paraId="0A822161" w14:textId="77777777" w:rsidR="00DB5474" w:rsidRDefault="00DB5474" w:rsidP="00F36001">
      <w:pPr>
        <w:pStyle w:val="BasicText"/>
      </w:pPr>
      <w:r>
        <w:t>Hanging:</w:t>
      </w:r>
    </w:p>
    <w:p w14:paraId="3D472ABB" w14:textId="77777777" w:rsidR="00DB5474" w:rsidRDefault="00DB5474" w:rsidP="00F36001">
      <w:pPr>
        <w:pStyle w:val="BasicText"/>
      </w:pPr>
      <w:r>
        <w:t>Intent before:</w:t>
      </w:r>
    </w:p>
    <w:p w14:paraId="6E3F0D04" w14:textId="77777777" w:rsidR="00DB5474" w:rsidRDefault="00DB5474" w:rsidP="00F36001">
      <w:pPr>
        <w:pStyle w:val="BasicText"/>
      </w:pPr>
      <w:r>
        <w:t>Intent after:</w:t>
      </w:r>
    </w:p>
    <w:p w14:paraId="2607C9BB" w14:textId="13D2D258" w:rsidR="00DB5474" w:rsidRDefault="00DB5474" w:rsidP="00F36001">
      <w:pPr>
        <w:pStyle w:val="BasicText"/>
      </w:pPr>
    </w:p>
    <w:p w14:paraId="19DC316B" w14:textId="0E6691EC" w:rsidR="00DB5474" w:rsidRDefault="00DB5474" w:rsidP="00F36001">
      <w:pPr>
        <w:pStyle w:val="Headline30"/>
      </w:pPr>
      <w:r>
        <w:t>Table Text</w:t>
      </w:r>
    </w:p>
    <w:p w14:paraId="5C6DAC2C" w14:textId="77777777" w:rsidR="00DB5474" w:rsidRDefault="00DB5474" w:rsidP="00F36001">
      <w:pPr>
        <w:pStyle w:val="BasicText"/>
      </w:pPr>
      <w:r>
        <w:t>Font Size:</w:t>
      </w:r>
    </w:p>
    <w:p w14:paraId="7672EC06" w14:textId="77777777" w:rsidR="00DB5474" w:rsidRDefault="00DB5474" w:rsidP="00F36001">
      <w:pPr>
        <w:pStyle w:val="BasicText"/>
      </w:pPr>
      <w:r>
        <w:t>Hanging:</w:t>
      </w:r>
    </w:p>
    <w:p w14:paraId="31D58C6E" w14:textId="77777777" w:rsidR="00DB5474" w:rsidRDefault="00DB5474" w:rsidP="00F36001">
      <w:pPr>
        <w:pStyle w:val="BasicText"/>
      </w:pPr>
      <w:r>
        <w:t>Intent before:</w:t>
      </w:r>
    </w:p>
    <w:p w14:paraId="68792150" w14:textId="77777777" w:rsidR="00DB5474" w:rsidRDefault="00DB5474" w:rsidP="00F36001">
      <w:pPr>
        <w:pStyle w:val="BasicText"/>
      </w:pPr>
      <w:r>
        <w:t>Intent after:</w:t>
      </w:r>
    </w:p>
    <w:p w14:paraId="3A5D0028" w14:textId="42F9A737" w:rsidR="00DB5474" w:rsidRDefault="00DB5474" w:rsidP="00F36001">
      <w:pPr>
        <w:pStyle w:val="BasicText"/>
      </w:pPr>
    </w:p>
    <w:p w14:paraId="7E90C597" w14:textId="623C1FE8" w:rsidR="00DB5474" w:rsidRDefault="00DB5474" w:rsidP="00F36001">
      <w:pPr>
        <w:pStyle w:val="Headline30"/>
      </w:pPr>
      <w:r>
        <w:t>Columns</w:t>
      </w:r>
    </w:p>
    <w:p w14:paraId="61D56FFE" w14:textId="77777777" w:rsidR="00DB5474" w:rsidRDefault="00DB5474" w:rsidP="00F36001">
      <w:pPr>
        <w:pStyle w:val="BasicText"/>
      </w:pPr>
      <w:r>
        <w:t>Font Size:</w:t>
      </w:r>
    </w:p>
    <w:p w14:paraId="54365CE2" w14:textId="77777777" w:rsidR="00DB5474" w:rsidRDefault="00DB5474" w:rsidP="00F36001">
      <w:pPr>
        <w:pStyle w:val="BasicText"/>
      </w:pPr>
      <w:r>
        <w:t>Hanging:</w:t>
      </w:r>
    </w:p>
    <w:p w14:paraId="44961C5F" w14:textId="77777777" w:rsidR="00DB5474" w:rsidRDefault="00DB5474" w:rsidP="00F36001">
      <w:pPr>
        <w:pStyle w:val="BasicText"/>
      </w:pPr>
      <w:r>
        <w:t>Intent before:</w:t>
      </w:r>
    </w:p>
    <w:p w14:paraId="4DCB5349" w14:textId="77777777" w:rsidR="00DB5474" w:rsidRDefault="00DB5474" w:rsidP="00F36001">
      <w:pPr>
        <w:pStyle w:val="BasicText"/>
      </w:pPr>
      <w:r>
        <w:t>Intent after:</w:t>
      </w:r>
    </w:p>
    <w:p w14:paraId="37A0E58B" w14:textId="3292CC4E" w:rsidR="00DB5474" w:rsidRDefault="00DB5474" w:rsidP="00F36001">
      <w:pPr>
        <w:pStyle w:val="BasicTextParagraph1"/>
      </w:pPr>
    </w:p>
    <w:p w14:paraId="44B498C3" w14:textId="12630658" w:rsidR="00DB5474" w:rsidRPr="00DB5474" w:rsidRDefault="00DB5474" w:rsidP="00F36001">
      <w:pPr>
        <w:pStyle w:val="Headline30"/>
      </w:pPr>
      <w:r>
        <w:t>Page Margins</w:t>
      </w:r>
    </w:p>
    <w:p w14:paraId="6060C976" w14:textId="60911EF1" w:rsidR="00DB5474" w:rsidRDefault="00DB5474" w:rsidP="00F36001">
      <w:pPr>
        <w:pStyle w:val="BasicText"/>
      </w:pPr>
      <w:r>
        <w:t>Hanging</w:t>
      </w:r>
      <w:r>
        <w:tab/>
        <w:t>8 pixels</w:t>
      </w:r>
    </w:p>
    <w:p w14:paraId="7C1D8D8E" w14:textId="77777777" w:rsidR="00DB5474" w:rsidRDefault="00DB5474" w:rsidP="00F36001">
      <w:pPr>
        <w:pStyle w:val="BasicText"/>
      </w:pPr>
      <w:r>
        <w:lastRenderedPageBreak/>
        <w:t>Hanging</w:t>
      </w:r>
      <w:r>
        <w:tab/>
        <w:t>0,33 cm</w:t>
      </w:r>
    </w:p>
    <w:p w14:paraId="14CC6AB0" w14:textId="77777777" w:rsidR="00DB5474" w:rsidRDefault="00DB5474" w:rsidP="00F36001">
      <w:pPr>
        <w:pStyle w:val="aff7"/>
      </w:pPr>
      <w:r>
        <w:t xml:space="preserve">Intent after </w:t>
      </w:r>
      <w:r>
        <w:tab/>
        <w:t>8 px</w:t>
      </w:r>
    </w:p>
    <w:p w14:paraId="01259D36" w14:textId="77777777" w:rsidR="00DB5474" w:rsidRPr="00DB5474" w:rsidRDefault="00DB5474" w:rsidP="00F36001">
      <w:pPr>
        <w:pStyle w:val="aff7"/>
      </w:pPr>
      <w:r>
        <w:t>Interval</w:t>
      </w:r>
      <w:r>
        <w:tab/>
      </w:r>
    </w:p>
    <w:p w14:paraId="1B0CC7BB" w14:textId="77777777" w:rsidR="00DB5474" w:rsidRDefault="00DB5474" w:rsidP="00F36001">
      <w:pPr>
        <w:pStyle w:val="aff7"/>
      </w:pPr>
      <w:r>
        <w:t>Color themes</w:t>
      </w:r>
    </w:p>
    <w:p w14:paraId="545723BB" w14:textId="77777777" w:rsidR="00DB5474" w:rsidRDefault="00DB5474" w:rsidP="00F36001">
      <w:pPr>
        <w:pStyle w:val="aff7"/>
      </w:pPr>
      <w:r>
        <w:t>Fonts</w:t>
      </w:r>
    </w:p>
    <w:p w14:paraId="18DE7691" w14:textId="77777777" w:rsidR="00DB5474" w:rsidRPr="001E4652" w:rsidRDefault="00DB5474" w:rsidP="00F36001">
      <w:pPr>
        <w:pStyle w:val="aff7"/>
      </w:pPr>
    </w:p>
    <w:p w14:paraId="735A2664" w14:textId="77777777" w:rsidR="00A60122" w:rsidRDefault="00A60122" w:rsidP="00F36001">
      <w:pPr>
        <w:pStyle w:val="BasicText"/>
      </w:pPr>
      <w:r>
        <w:br w:type="page"/>
      </w:r>
    </w:p>
    <w:p w14:paraId="647FD16C" w14:textId="4F418D94" w:rsidR="0021162D" w:rsidRPr="00362A89" w:rsidRDefault="0021162D" w:rsidP="00F36001">
      <w:pPr>
        <w:pStyle w:val="Heading1ToC"/>
      </w:pPr>
      <w:bookmarkStart w:id="238" w:name="_Toc50747849"/>
      <w:r w:rsidRPr="00362A89">
        <w:lastRenderedPageBreak/>
        <w:t xml:space="preserve">Using </w:t>
      </w:r>
      <w:r w:rsidR="003F3237" w:rsidRPr="00362A89">
        <w:t>this</w:t>
      </w:r>
      <w:r w:rsidRPr="00362A89">
        <w:t xml:space="preserve"> Template</w:t>
      </w:r>
      <w:bookmarkEnd w:id="238"/>
    </w:p>
    <w:p w14:paraId="16920942" w14:textId="58429B52" w:rsidR="0021162D" w:rsidRPr="00AB3FF9" w:rsidRDefault="0021162D" w:rsidP="00AB3FF9">
      <w:pPr>
        <w:pStyle w:val="BasicText"/>
      </w:pPr>
      <w:r>
        <w:t>This series of instructions explains how to use the template in a Mic</w:t>
      </w:r>
      <w:r w:rsidRPr="00AB3FF9">
        <w:t>rosoft Word environment.</w:t>
      </w:r>
    </w:p>
    <w:p w14:paraId="216C28AA" w14:textId="77777777" w:rsidR="00D17EFB" w:rsidRPr="00AB3FF9" w:rsidRDefault="00D17EFB" w:rsidP="00AB3FF9">
      <w:pPr>
        <w:pStyle w:val="Headline30"/>
      </w:pPr>
      <w:r w:rsidRPr="00AB3FF9">
        <w:t>Hierarchy of Formatting and Styles</w:t>
      </w:r>
    </w:p>
    <w:p w14:paraId="4D60BEAD" w14:textId="77777777" w:rsidR="00D17EFB" w:rsidRPr="00AB3FF9" w:rsidRDefault="00D17EFB" w:rsidP="00AB3FF9">
      <w:pPr>
        <w:pStyle w:val="BasicText"/>
      </w:pPr>
      <w:r w:rsidRPr="00AB3FF9">
        <w:t>According to one knowledgeable source, the hierarchy of formatting and Styles in a Word document is as follows:</w:t>
      </w:r>
    </w:p>
    <w:p w14:paraId="137FC02D" w14:textId="77777777" w:rsidR="00D17EFB" w:rsidRPr="00AB3FF9" w:rsidRDefault="00D17EFB" w:rsidP="00AB3FF9">
      <w:pPr>
        <w:pStyle w:val="BasicText"/>
      </w:pPr>
      <w:r w:rsidRPr="00AB3FF9">
        <w:t>document defaults (found on the Set Defaults tab of the Manage Styles dialog box)</w:t>
      </w:r>
    </w:p>
    <w:p w14:paraId="26FC4335" w14:textId="77777777" w:rsidR="00D17EFB" w:rsidRPr="00AB3FF9" w:rsidRDefault="00D17EFB" w:rsidP="00AB3FF9">
      <w:pPr>
        <w:pStyle w:val="BasicText"/>
      </w:pPr>
      <w:r w:rsidRPr="00AB3FF9">
        <w:t>table style</w:t>
      </w:r>
    </w:p>
    <w:p w14:paraId="36AB1F52" w14:textId="77777777" w:rsidR="00D17EFB" w:rsidRPr="00AB3FF9" w:rsidRDefault="00D17EFB" w:rsidP="00AB3FF9">
      <w:pPr>
        <w:pStyle w:val="BasicText"/>
      </w:pPr>
      <w:r w:rsidRPr="00AB3FF9">
        <w:t>list style</w:t>
      </w:r>
    </w:p>
    <w:p w14:paraId="5DDD692D" w14:textId="77777777" w:rsidR="00D17EFB" w:rsidRPr="00AB3FF9" w:rsidRDefault="00D17EFB" w:rsidP="00AB3FF9">
      <w:pPr>
        <w:pStyle w:val="BasicText"/>
      </w:pPr>
      <w:r w:rsidRPr="00AB3FF9">
        <w:t>paragraph style</w:t>
      </w:r>
    </w:p>
    <w:p w14:paraId="1218BBC4" w14:textId="77777777" w:rsidR="00D17EFB" w:rsidRPr="00AB3FF9" w:rsidRDefault="00D17EFB" w:rsidP="00AB3FF9">
      <w:pPr>
        <w:pStyle w:val="BasicText"/>
      </w:pPr>
      <w:r w:rsidRPr="00AB3FF9">
        <w:t>character style</w:t>
      </w:r>
    </w:p>
    <w:p w14:paraId="59E80E91" w14:textId="77777777" w:rsidR="00D17EFB" w:rsidRPr="00AB3FF9" w:rsidRDefault="00D17EFB" w:rsidP="00AB3FF9">
      <w:pPr>
        <w:pStyle w:val="BasicText"/>
      </w:pPr>
      <w:r w:rsidRPr="00AB3FF9">
        <w:t>direct formatting</w:t>
      </w:r>
    </w:p>
    <w:p w14:paraId="0E4D7E78" w14:textId="5ADA1B00" w:rsidR="0074575B" w:rsidRDefault="00DF71C4" w:rsidP="00F36001">
      <w:pPr>
        <w:pStyle w:val="BasicText"/>
      </w:pPr>
      <w:r>
        <w:rPr>
          <w:noProof/>
        </w:rPr>
        <w:drawing>
          <wp:inline distT="0" distB="0" distL="0" distR="0" wp14:anchorId="7C4AB486" wp14:editId="3F0445DC">
            <wp:extent cx="3068955" cy="3032704"/>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68955" cy="3032704"/>
                    </a:xfrm>
                    <a:prstGeom prst="rect">
                      <a:avLst/>
                    </a:prstGeom>
                    <a:noFill/>
                    <a:ln>
                      <a:noFill/>
                    </a:ln>
                  </pic:spPr>
                </pic:pic>
              </a:graphicData>
            </a:graphic>
          </wp:inline>
        </w:drawing>
      </w:r>
    </w:p>
    <w:p w14:paraId="6F1DD7D8" w14:textId="7E4C4649" w:rsidR="0074575B" w:rsidRDefault="0074575B" w:rsidP="0074575B">
      <w:pPr>
        <w:pStyle w:val="Heading2ToC"/>
      </w:pPr>
      <w:bookmarkStart w:id="239" w:name="_Toc50747850"/>
      <w:r>
        <w:t>Body and Heading font</w:t>
      </w:r>
      <w:bookmarkEnd w:id="239"/>
    </w:p>
    <w:p w14:paraId="20C87E4E" w14:textId="77777777" w:rsidR="0074575B" w:rsidRDefault="0074575B" w:rsidP="00F36001">
      <w:pPr>
        <w:pStyle w:val="BasicText"/>
      </w:pPr>
    </w:p>
    <w:p w14:paraId="4A929797" w14:textId="31B48206" w:rsidR="0074575B" w:rsidRDefault="0074575B" w:rsidP="00F36001">
      <w:pPr>
        <w:pStyle w:val="BasicText"/>
      </w:pPr>
      <w:r w:rsidRPr="0074575B">
        <w:t>The font for many styles in Word (unless you change it to a specific font) is defined as being either the Body font or the Heading font. This is determined by the theme. If, instead of assigning a specific font to a style, you choose Body or Heading, then if you apply a different theme that uses different Body and Heading fonts, your styles will change automatically. You still define the font size and other properties (Bold, Italic) in the paragraph style, but the font itself can be variable. If you want only specific fonts for the styles (and this would especially be true in a template that used more than two fonts), then you can define them in the template styles; they would then not change if you applied a different theme (though some other elements, such as colors, might).</w:t>
      </w:r>
    </w:p>
    <w:p w14:paraId="350B1658" w14:textId="77777777" w:rsidR="0074575B" w:rsidRDefault="0074575B" w:rsidP="00F36001">
      <w:pPr>
        <w:pStyle w:val="BasicText"/>
      </w:pPr>
    </w:p>
    <w:p w14:paraId="7B79E777" w14:textId="4835D6D6" w:rsidR="0021162D" w:rsidRDefault="0021162D" w:rsidP="00F36001">
      <w:pPr>
        <w:pStyle w:val="Headline30"/>
      </w:pPr>
      <w:bookmarkStart w:id="240" w:name="_Toc42419388"/>
      <w:bookmarkStart w:id="241" w:name="_Toc42419456"/>
      <w:r>
        <w:t xml:space="preserve">Where Do I Put the </w:t>
      </w:r>
      <w:r w:rsidRPr="00A76E84">
        <w:t>Template.dotx</w:t>
      </w:r>
      <w:r>
        <w:t xml:space="preserve"> File?</w:t>
      </w:r>
      <w:bookmarkEnd w:id="240"/>
      <w:bookmarkEnd w:id="241"/>
    </w:p>
    <w:p w14:paraId="0EB1ACCE" w14:textId="77777777" w:rsidR="0021162D" w:rsidRDefault="0021162D" w:rsidP="00F36001">
      <w:pPr>
        <w:pStyle w:val="BasicTextParagraph1"/>
      </w:pPr>
      <w:r>
        <w:t>You need to navigate to this folder by using this path:</w:t>
      </w:r>
    </w:p>
    <w:p w14:paraId="513F15F4" w14:textId="77777777" w:rsidR="0021162D" w:rsidRDefault="0021162D" w:rsidP="00F36001">
      <w:pPr>
        <w:pStyle w:val="BasicText"/>
      </w:pPr>
      <w:r>
        <w:t>Library/Application Support/Microsoft/Office/User Templates/My Templates</w:t>
      </w:r>
    </w:p>
    <w:p w14:paraId="7C3A178A" w14:textId="77777777" w:rsidR="0021162D" w:rsidRDefault="0021162D" w:rsidP="00F36001">
      <w:pPr>
        <w:pStyle w:val="BasicText"/>
      </w:pPr>
      <w:r>
        <w:t xml:space="preserve">Place it in the </w:t>
      </w:r>
      <w:r w:rsidRPr="00515CD0">
        <w:t>My Templates</w:t>
      </w:r>
      <w:r>
        <w:t xml:space="preserve"> folder.</w:t>
      </w:r>
    </w:p>
    <w:p w14:paraId="5BA60A88" w14:textId="38AA9B51" w:rsidR="0021162D" w:rsidRDefault="0021162D" w:rsidP="00F36001">
      <w:pPr>
        <w:pStyle w:val="Headline30"/>
      </w:pPr>
      <w:bookmarkStart w:id="242" w:name="_Toc42419389"/>
      <w:bookmarkStart w:id="243" w:name="_Toc42419457"/>
      <w:r>
        <w:t>Applying the Template to a New Document</w:t>
      </w:r>
      <w:bookmarkEnd w:id="242"/>
      <w:bookmarkEnd w:id="243"/>
    </w:p>
    <w:p w14:paraId="0BEEF7EC" w14:textId="77777777" w:rsidR="0021162D" w:rsidRDefault="0021162D" w:rsidP="00F36001">
      <w:pPr>
        <w:pStyle w:val="BasicTextParagraph1"/>
      </w:pPr>
      <w:r>
        <w:t>If you</w:t>
      </w:r>
      <w:r w:rsidRPr="00C05F0E">
        <w:t>’</w:t>
      </w:r>
      <w:r>
        <w:t xml:space="preserve">re creating a new document for </w:t>
      </w:r>
      <w:r w:rsidR="0076038C">
        <w:t>your RPG</w:t>
      </w:r>
      <w:r>
        <w:t>, you can do so in three different ways:</w:t>
      </w:r>
    </w:p>
    <w:p w14:paraId="69A9DD84" w14:textId="4E000F4A" w:rsidR="0021162D" w:rsidRDefault="0021162D" w:rsidP="00F36001">
      <w:pPr>
        <w:pStyle w:val="Headline30"/>
      </w:pPr>
      <w:bookmarkStart w:id="244" w:name="_Toc42419390"/>
      <w:bookmarkStart w:id="245" w:name="_Toc42419458"/>
      <w:r>
        <w:t>The Shortest Way</w:t>
      </w:r>
      <w:bookmarkEnd w:id="244"/>
      <w:bookmarkEnd w:id="245"/>
    </w:p>
    <w:p w14:paraId="34A4076A" w14:textId="77777777" w:rsidR="0021162D" w:rsidRPr="00426E74" w:rsidRDefault="0021162D" w:rsidP="00F36001">
      <w:pPr>
        <w:pStyle w:val="BasicTextParagraph1"/>
      </w:pPr>
      <w:r>
        <w:t xml:space="preserve">When you open Word, and if you placed the Template.dotx in your </w:t>
      </w:r>
      <w:r w:rsidRPr="00515CD0">
        <w:t>My Templates</w:t>
      </w:r>
      <w:r>
        <w:t xml:space="preserve"> folder, it should show up as an option. Choose it! You can also click on </w:t>
      </w:r>
      <w:r w:rsidRPr="00515CD0">
        <w:t>File</w:t>
      </w:r>
      <w:r>
        <w:t xml:space="preserve"> in the Menu Bar and choose </w:t>
      </w:r>
      <w:r w:rsidRPr="00515CD0">
        <w:t>New from Template</w:t>
      </w:r>
      <w:r>
        <w:t>.</w:t>
      </w:r>
    </w:p>
    <w:p w14:paraId="13BD4E05" w14:textId="56F4703C" w:rsidR="0021162D" w:rsidRDefault="0021162D" w:rsidP="00F36001">
      <w:pPr>
        <w:pStyle w:val="Headline30"/>
      </w:pPr>
      <w:bookmarkStart w:id="246" w:name="_Toc42419391"/>
      <w:bookmarkStart w:id="247" w:name="_Toc42419459"/>
      <w:r>
        <w:t>The Other Way</w:t>
      </w:r>
      <w:bookmarkEnd w:id="246"/>
      <w:bookmarkEnd w:id="247"/>
    </w:p>
    <w:p w14:paraId="6066C77E" w14:textId="77777777" w:rsidR="0021162D" w:rsidRDefault="0021162D" w:rsidP="00F36001">
      <w:pPr>
        <w:pStyle w:val="BasicTextParagraph1"/>
      </w:pPr>
      <w:r w:rsidRPr="00900D09">
        <w:t>Alternatively, you could save the template as a .docx file and use that as your starting point.</w:t>
      </w:r>
    </w:p>
    <w:p w14:paraId="62001705" w14:textId="0F9B074E" w:rsidR="0021162D" w:rsidRDefault="0021162D" w:rsidP="00F36001">
      <w:pPr>
        <w:pStyle w:val="Headline30"/>
      </w:pPr>
      <w:bookmarkStart w:id="248" w:name="_Toc42419392"/>
      <w:bookmarkStart w:id="249" w:name="_Toc42419460"/>
      <w:r>
        <w:t>Applying the Template to an Existing Document</w:t>
      </w:r>
      <w:bookmarkEnd w:id="248"/>
      <w:bookmarkEnd w:id="249"/>
    </w:p>
    <w:p w14:paraId="38800A63" w14:textId="77777777" w:rsidR="0021162D" w:rsidRDefault="0021162D" w:rsidP="00F36001">
      <w:pPr>
        <w:pStyle w:val="BasicTextParagraph1"/>
      </w:pPr>
      <w:r>
        <w:t>If you need to apply the template to an existing document for D&amp;D Next, you can do the following:</w:t>
      </w:r>
    </w:p>
    <w:p w14:paraId="231B3D33" w14:textId="77777777" w:rsidR="0021162D" w:rsidRPr="002D6270" w:rsidRDefault="0021162D" w:rsidP="00C05269">
      <w:pPr>
        <w:pStyle w:val="BasicTextBulleted"/>
      </w:pPr>
      <w:r w:rsidRPr="002D6270">
        <w:t>Open the document.</w:t>
      </w:r>
    </w:p>
    <w:p w14:paraId="6707A112" w14:textId="77777777" w:rsidR="0021162D" w:rsidRPr="002D6270" w:rsidRDefault="0021162D" w:rsidP="00C05269">
      <w:pPr>
        <w:pStyle w:val="BasicTextBulleted"/>
      </w:pPr>
      <w:r w:rsidRPr="002D6270">
        <w:t xml:space="preserve">Click on </w:t>
      </w:r>
      <w:r w:rsidRPr="00137F4B">
        <w:t>Tools</w:t>
      </w:r>
      <w:r w:rsidRPr="002D6270">
        <w:t xml:space="preserve"> in the Menu Bar.</w:t>
      </w:r>
    </w:p>
    <w:p w14:paraId="2ABB1DAF" w14:textId="77777777" w:rsidR="0021162D" w:rsidRPr="002D6270" w:rsidRDefault="0021162D" w:rsidP="00C05269">
      <w:pPr>
        <w:pStyle w:val="BasicTextBulleted"/>
      </w:pPr>
      <w:r w:rsidRPr="002D6270">
        <w:t xml:space="preserve">Click on </w:t>
      </w:r>
      <w:r w:rsidRPr="00137F4B">
        <w:t>Templates and Add-Ins</w:t>
      </w:r>
      <w:r w:rsidRPr="002D6270">
        <w:t xml:space="preserve"> in the pull-down menu.</w:t>
      </w:r>
    </w:p>
    <w:p w14:paraId="676E9CDC" w14:textId="77777777" w:rsidR="0021162D" w:rsidRPr="002D6270" w:rsidRDefault="0021162D" w:rsidP="00C05269">
      <w:pPr>
        <w:pStyle w:val="BasicTextBulleted"/>
      </w:pPr>
      <w:r w:rsidRPr="002D6270">
        <w:t xml:space="preserve">Click on </w:t>
      </w:r>
      <w:r w:rsidRPr="00137F4B">
        <w:t>Attach</w:t>
      </w:r>
      <w:r w:rsidRPr="002D6270">
        <w:t xml:space="preserve"> in the Templates and Add-ins window that pops up.</w:t>
      </w:r>
    </w:p>
    <w:p w14:paraId="19849F68" w14:textId="77777777" w:rsidR="0021162D" w:rsidRPr="002D6270" w:rsidRDefault="0021162D" w:rsidP="00C05269">
      <w:pPr>
        <w:pStyle w:val="BasicTextBulleted"/>
      </w:pPr>
      <w:r w:rsidRPr="002D6270">
        <w:t xml:space="preserve">Browse to where you placed the template file. </w:t>
      </w:r>
      <w:r w:rsidRPr="00137F4B">
        <w:t>My Templates</w:t>
      </w:r>
      <w:r w:rsidRPr="002D6270">
        <w:t xml:space="preserve"> is the default location.</w:t>
      </w:r>
    </w:p>
    <w:p w14:paraId="0FE41973" w14:textId="77777777" w:rsidR="0021162D" w:rsidRPr="002D6270" w:rsidRDefault="0021162D" w:rsidP="00C05269">
      <w:pPr>
        <w:pStyle w:val="BasicTextBulleted"/>
      </w:pPr>
      <w:r w:rsidRPr="002D6270">
        <w:t xml:space="preserve">Click on </w:t>
      </w:r>
      <w:r w:rsidRPr="00137F4B">
        <w:t>Template.dotx</w:t>
      </w:r>
      <w:r w:rsidRPr="002D6270">
        <w:t xml:space="preserve"> and Open it.</w:t>
      </w:r>
    </w:p>
    <w:p w14:paraId="3CB0FAE3" w14:textId="77777777" w:rsidR="0021162D" w:rsidRPr="002D6270" w:rsidRDefault="0021162D" w:rsidP="00C05269">
      <w:pPr>
        <w:pStyle w:val="BasicTextBulleted"/>
      </w:pPr>
      <w:r w:rsidRPr="002D6270">
        <w:t>Check the box next to Automatically update document styles.</w:t>
      </w:r>
    </w:p>
    <w:p w14:paraId="6C95B373" w14:textId="77777777" w:rsidR="0021162D" w:rsidRPr="002D6270" w:rsidRDefault="0021162D" w:rsidP="00C05269">
      <w:pPr>
        <w:pStyle w:val="BasicTextBulleted"/>
      </w:pPr>
      <w:r w:rsidRPr="002D6270">
        <w:t>Click OK.</w:t>
      </w:r>
    </w:p>
    <w:p w14:paraId="46122C93" w14:textId="77777777" w:rsidR="0021162D" w:rsidRDefault="0021162D" w:rsidP="00F36001">
      <w:pPr>
        <w:pStyle w:val="BasicTextParagraph1"/>
      </w:pPr>
      <w:r>
        <w:t>After you do this, you need to check the file for the following things, and you might need to adjust them manually:</w:t>
      </w:r>
    </w:p>
    <w:p w14:paraId="4244EF86" w14:textId="77777777" w:rsidR="0021162D" w:rsidRDefault="0021162D" w:rsidP="00F36001">
      <w:pPr>
        <w:pStyle w:val="BasicText"/>
      </w:pPr>
      <w:r>
        <w:t>Add in the header and footer. Ensure that the styles are followed. You can do this by copying and pasting the header and footer from a properly styled existing document or by making a .docx file from the .dotx template file.</w:t>
      </w:r>
    </w:p>
    <w:p w14:paraId="179BF5E1" w14:textId="77777777" w:rsidR="00B76795" w:rsidRPr="00913A6C" w:rsidRDefault="00EB2532" w:rsidP="00F36001">
      <w:pPr>
        <w:pStyle w:val="Headline2"/>
      </w:pPr>
      <w:r>
        <w:t>Understanding Purpose Of Built-In Styles</w:t>
      </w:r>
    </w:p>
    <w:p w14:paraId="74A4B8C3" w14:textId="77777777" w:rsidR="00B57208" w:rsidRDefault="00B57208" w:rsidP="00F36001">
      <w:pPr>
        <w:pStyle w:val="Headline30"/>
      </w:pPr>
      <w:r>
        <w:t>Using Styles</w:t>
      </w:r>
    </w:p>
    <w:p w14:paraId="6E5108B9" w14:textId="6A03656E" w:rsidR="00B57208" w:rsidRDefault="0071462C" w:rsidP="00F36001">
      <w:pPr>
        <w:pStyle w:val="BasicText"/>
      </w:pPr>
      <w:r>
        <w:t>Paragraph styles</w:t>
      </w:r>
    </w:p>
    <w:p w14:paraId="1F572287" w14:textId="6CD4484B" w:rsidR="0071462C" w:rsidRDefault="0071462C" w:rsidP="00F36001">
      <w:pPr>
        <w:pStyle w:val="BasicText"/>
      </w:pPr>
    </w:p>
    <w:p w14:paraId="26E64861" w14:textId="775B2CD8" w:rsidR="0071462C" w:rsidRDefault="0071462C" w:rsidP="00F36001">
      <w:pPr>
        <w:pStyle w:val="BasicText"/>
      </w:pPr>
      <w:r>
        <w:t>Character styles</w:t>
      </w:r>
    </w:p>
    <w:p w14:paraId="7FD45473" w14:textId="0FB8B4E5" w:rsidR="0071462C" w:rsidRDefault="0071462C" w:rsidP="00F36001">
      <w:pPr>
        <w:pStyle w:val="BasicText"/>
      </w:pPr>
    </w:p>
    <w:p w14:paraId="3C006512" w14:textId="42753D30" w:rsidR="0071462C" w:rsidRDefault="0071462C" w:rsidP="00F36001">
      <w:pPr>
        <w:pStyle w:val="BasicText"/>
      </w:pPr>
      <w:r>
        <w:t>Table styles</w:t>
      </w:r>
    </w:p>
    <w:p w14:paraId="35C89306" w14:textId="4C9340C4" w:rsidR="00B57208" w:rsidRDefault="004815E4" w:rsidP="00F36001">
      <w:pPr>
        <w:pStyle w:val="Headline30"/>
      </w:pPr>
      <w:bookmarkStart w:id="250" w:name="_Toc46331374"/>
      <w:r>
        <w:t>Open styles gallery</w:t>
      </w:r>
      <w:bookmarkEnd w:id="250"/>
    </w:p>
    <w:p w14:paraId="6ABD23B8" w14:textId="77777777" w:rsidR="00B57208" w:rsidRDefault="00B57208" w:rsidP="00F36001">
      <w:pPr>
        <w:pStyle w:val="BasicTextParagraph1"/>
      </w:pPr>
      <w:r>
        <w:t>The text formatting in this document relies on Styles. Open the Styles gallery by going to the Home tab, then clicking on the pop-out arrow to open the Styles window:</w:t>
      </w:r>
    </w:p>
    <w:p w14:paraId="7510422D" w14:textId="77777777" w:rsidR="004830A7" w:rsidRDefault="004830A7" w:rsidP="00F36001">
      <w:pPr>
        <w:pStyle w:val="BasicText"/>
      </w:pPr>
      <w:r w:rsidRPr="00510D75">
        <w:rPr>
          <w:noProof/>
        </w:rPr>
        <w:drawing>
          <wp:inline distT="0" distB="0" distL="0" distR="0" wp14:anchorId="6D36C122" wp14:editId="64BD81DE">
            <wp:extent cx="1486643" cy="1245870"/>
            <wp:effectExtent l="95250" t="76200" r="94615" b="144780"/>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488099" cy="1247090"/>
                    </a:xfrm>
                    <a:prstGeom prst="rect">
                      <a:avLst/>
                    </a:prstGeom>
                    <a:solidFill>
                      <a:srgbClr val="FFFFFF">
                        <a:shade val="85000"/>
                      </a:srgbClr>
                    </a:solidFill>
                    <a:ln w="381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BC7AD9D" w14:textId="77777777" w:rsidR="00B57208" w:rsidRDefault="00B57208" w:rsidP="00F36001">
      <w:pPr>
        <w:pStyle w:val="BasicText"/>
      </w:pPr>
      <w:r>
        <w:t>After you do so, a floating Styles box will appear that looks like this. Drag it to the right side of screen to dock it as a sidebar. Very important: Before doing anything else, click on the Options button in the Styles pane and select the following options:</w:t>
      </w:r>
    </w:p>
    <w:p w14:paraId="065C1DDB" w14:textId="77777777" w:rsidR="004A0D31" w:rsidRDefault="004A0D31" w:rsidP="00F36001">
      <w:pPr>
        <w:pStyle w:val="BasicText"/>
      </w:pPr>
      <w:r w:rsidRPr="009124B6">
        <w:rPr>
          <w:noProof/>
        </w:rPr>
        <w:lastRenderedPageBreak/>
        <w:drawing>
          <wp:inline distT="0" distB="0" distL="0" distR="0" wp14:anchorId="4847225F" wp14:editId="0F146B58">
            <wp:extent cx="2067560" cy="2014220"/>
            <wp:effectExtent l="76200" t="76200" r="104140" b="119380"/>
            <wp:docPr id="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7560" cy="2014220"/>
                    </a:xfrm>
                    <a:prstGeom prst="rect">
                      <a:avLst/>
                    </a:prstGeom>
                    <a:solidFill>
                      <a:srgbClr val="FFFFFF">
                        <a:shade val="85000"/>
                      </a:srgbClr>
                    </a:solidFill>
                    <a:ln w="254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F2086B" w14:textId="346D3742" w:rsidR="00B57208" w:rsidRDefault="004815E4" w:rsidP="00F36001">
      <w:pPr>
        <w:pStyle w:val="Headline30"/>
      </w:pPr>
      <w:bookmarkStart w:id="251" w:name="_Toc46331375"/>
      <w:r>
        <w:t>Applying styles</w:t>
      </w:r>
      <w:bookmarkEnd w:id="251"/>
    </w:p>
    <w:p w14:paraId="5E39AAA4" w14:textId="77777777" w:rsidR="00B57208" w:rsidRDefault="00B57208" w:rsidP="00F36001">
      <w:pPr>
        <w:pStyle w:val="BasicTextParagraph1"/>
      </w:pPr>
      <w:r>
        <w:t>When using this template, do not format things manually, except for when you need to do something that doesn</w:t>
      </w:r>
      <w:r w:rsidRPr="00C05F0E">
        <w:t>’</w:t>
      </w:r>
      <w:r>
        <w:t xml:space="preserve">t have a style (which will happen very rarely). Instead, when you need to change the format of any text, select the style you need from the Styles pane. The later pages of this template contain many examples and instructions for how to select and apply the correct styles to your document. </w:t>
      </w:r>
    </w:p>
    <w:p w14:paraId="65543123" w14:textId="77777777" w:rsidR="00B57208" w:rsidRDefault="00B57208" w:rsidP="00F36001">
      <w:pPr>
        <w:pStyle w:val="BasicText"/>
      </w:pPr>
      <w:r>
        <w:t>The thing you</w:t>
      </w:r>
      <w:r w:rsidRPr="00DB6ECA">
        <w:t>’</w:t>
      </w:r>
      <w:r>
        <w:t xml:space="preserve">re most likely to need to manually adjust is paragraph spacing, as you might find times you need more space before/after a particular style than the style automatically provides. To do this, go to Paragraph Settings; you may need to change the points before or after a particular paragraph, or to uncheck the box </w:t>
      </w:r>
      <w:r w:rsidRPr="00DB6ECA">
        <w:t>“</w:t>
      </w:r>
      <w:r>
        <w:t>Don</w:t>
      </w:r>
      <w:r w:rsidRPr="00DB6ECA">
        <w:t>’</w:t>
      </w:r>
      <w:r>
        <w:t>t add space between paragraphs of the same type.</w:t>
      </w:r>
      <w:r w:rsidRPr="00DB6ECA">
        <w:t>”</w:t>
      </w:r>
    </w:p>
    <w:p w14:paraId="69EE0A91" w14:textId="7EDBBBDB" w:rsidR="00B57208" w:rsidRDefault="004815E4" w:rsidP="00F36001">
      <w:pPr>
        <w:pStyle w:val="Headline30"/>
      </w:pPr>
      <w:bookmarkStart w:id="252" w:name="_Toc46331376"/>
      <w:r>
        <w:t>Use paragraph styles to bold/italicize</w:t>
      </w:r>
      <w:bookmarkEnd w:id="252"/>
    </w:p>
    <w:p w14:paraId="6C184A5E" w14:textId="77777777" w:rsidR="00B57208" w:rsidRDefault="00B57208" w:rsidP="00F36001">
      <w:pPr>
        <w:pStyle w:val="BasicTextParagraph1"/>
      </w:pPr>
      <w:r>
        <w:t>Rather than using the buttons on the ribbon (or Ctrl-B and Ctrl-I) to bold and italicize text, you can assign character styles to do the same. This may seem arduous at first, but has three primary benefits:</w:t>
      </w:r>
    </w:p>
    <w:p w14:paraId="7AE9F55A" w14:textId="77777777" w:rsidR="00B57208" w:rsidRDefault="00B57208" w:rsidP="00F36001">
      <w:pPr>
        <w:pStyle w:val="BasicText"/>
      </w:pPr>
      <w:r w:rsidRPr="00DB6ECA">
        <w:t>•</w:t>
      </w:r>
      <w:r>
        <w:tab/>
        <w:t xml:space="preserve">Keeps Word from creating new temporary character styles for every style that you modify by bolding text. If you bold a word without using the </w:t>
      </w:r>
      <w:r w:rsidRPr="00DB6ECA">
        <w:t>“</w:t>
      </w:r>
      <w:r>
        <w:t>CHAR BOLD</w:t>
      </w:r>
      <w:r w:rsidRPr="00DB6ECA">
        <w:t>”</w:t>
      </w:r>
      <w:r>
        <w:t xml:space="preserve"> style, Word will start showing a second </w:t>
      </w:r>
      <w:r w:rsidRPr="00DB6ECA">
        <w:t>“</w:t>
      </w:r>
      <w:r>
        <w:t>CORE BULLETS</w:t>
      </w:r>
      <w:r w:rsidRPr="00DB6ECA">
        <w:t>”</w:t>
      </w:r>
      <w:r>
        <w:t xml:space="preserve"> style with the bold attribute added</w:t>
      </w:r>
      <w:r w:rsidRPr="002F586D">
        <w:t>…</w:t>
      </w:r>
      <w:r>
        <w:t xml:space="preserve"> and so on for every single style you add bold or italics to.</w:t>
      </w:r>
    </w:p>
    <w:p w14:paraId="7C766B9D" w14:textId="77777777" w:rsidR="00B57208" w:rsidRDefault="00B57208" w:rsidP="00F36001">
      <w:pPr>
        <w:pStyle w:val="BasicText"/>
      </w:pPr>
      <w:r w:rsidRPr="00DB6ECA">
        <w:t>•</w:t>
      </w:r>
      <w:r>
        <w:tab/>
        <w:t>Makes it safer to apply paragraph styles to large blocks of text without worrying about a particular word losing its bolding or italicization. It</w:t>
      </w:r>
      <w:r w:rsidRPr="00DB6ECA">
        <w:t>’</w:t>
      </w:r>
      <w:r>
        <w:t>ll always keep that character style on it once assigned.</w:t>
      </w:r>
    </w:p>
    <w:p w14:paraId="660B51DB" w14:textId="77777777" w:rsidR="00AF4314" w:rsidRDefault="00B57208" w:rsidP="00F36001">
      <w:pPr>
        <w:pStyle w:val="BasicText"/>
      </w:pPr>
      <w:r w:rsidRPr="00DB6ECA">
        <w:t>•</w:t>
      </w:r>
      <w:r>
        <w:tab/>
        <w:t>If you ever send your Word document to a layout designer for professional layout in InDesign, it’s easy for for them to migrate your text over to the final InDesign layout and easily see how words should be formatted.</w:t>
      </w:r>
    </w:p>
    <w:p w14:paraId="5B502715" w14:textId="77777777" w:rsidR="00102F25" w:rsidRDefault="00102F25" w:rsidP="00F36001">
      <w:pPr>
        <w:pStyle w:val="BasicText"/>
      </w:pPr>
      <w:r w:rsidRPr="00102F25">
        <w:rPr>
          <w:noProof/>
        </w:rPr>
        <mc:AlternateContent>
          <mc:Choice Requires="wps">
            <w:drawing>
              <wp:inline distT="0" distB="0" distL="0" distR="0" wp14:anchorId="188B3C81" wp14:editId="25742087">
                <wp:extent cx="3084195" cy="1585874"/>
                <wp:effectExtent l="0" t="38100" r="0" b="71755"/>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4195" cy="1585874"/>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4500" w:type="dxa"/>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4500"/>
                            </w:tblGrid>
                            <w:tr w:rsidR="00302071" w14:paraId="4589E111" w14:textId="77777777" w:rsidTr="001A5472">
                              <w:tc>
                                <w:tcPr>
                                  <w:tcW w:w="4500" w:type="dxa"/>
                                  <w:tcBorders>
                                    <w:top w:val="thinThickThinMediumGap" w:sz="8" w:space="0" w:color="auto"/>
                                    <w:bottom w:val="thinThickThinMediumGap" w:sz="8" w:space="0" w:color="auto"/>
                                  </w:tcBorders>
                                  <w:shd w:val="clear" w:color="auto" w:fill="F2F2F2"/>
                                </w:tcPr>
                                <w:p w14:paraId="2CA147EF" w14:textId="77777777" w:rsidR="00302071" w:rsidRPr="00776774" w:rsidRDefault="00302071" w:rsidP="00F36001">
                                  <w:pPr>
                                    <w:pStyle w:val="SIDEBARHEADING"/>
                                  </w:pPr>
                                  <w:r>
                                    <w:t>Tip: Read the Official Style Guide!</w:t>
                                  </w:r>
                                </w:p>
                                <w:p w14:paraId="4251572B" w14:textId="77777777" w:rsidR="00302071" w:rsidRPr="009E1DCD" w:rsidRDefault="00302071" w:rsidP="00F36001">
                                  <w:pPr>
                                    <w:pStyle w:val="SidebarText"/>
                                  </w:pPr>
                                  <w:r>
                                    <w:t xml:space="preserve">The quick reference above focuses mainly on formatting text. In addition, you should be familiar with the official </w:t>
                                  </w:r>
                                  <w:hyperlink r:id="rId31" w:history="1">
                                    <w:r w:rsidRPr="008F2BC9">
                                      <w:rPr>
                                        <w:rStyle w:val="ad"/>
                                      </w:rPr>
                                      <w:t>D&amp;D House Style Guide</w:t>
                                    </w:r>
                                  </w:hyperlink>
                                  <w:r>
                                    <w:t xml:space="preserve"> for fifth edition, freely available on the Dungeon Masters Guild. This contains a wealth of information about how to write for fifth edition.</w:t>
                                  </w:r>
                                </w:p>
                              </w:tc>
                            </w:tr>
                          </w:tbl>
                          <w:p w14:paraId="558C17D9" w14:textId="77777777" w:rsidR="00302071" w:rsidRDefault="00302071" w:rsidP="00F36001"/>
                          <w:p w14:paraId="7A7BD564" w14:textId="77777777" w:rsidR="00302071" w:rsidRPr="003503DF" w:rsidRDefault="00302071" w:rsidP="00F36001"/>
                        </w:txbxContent>
                      </wps:txbx>
                      <wps:bodyPr rot="0" vert="horz" wrap="square" lIns="91440" tIns="0" rIns="91440" bIns="0" anchor="t" anchorCtr="0">
                        <a:noAutofit/>
                      </wps:bodyPr>
                    </wps:wsp>
                  </a:graphicData>
                </a:graphic>
              </wp:inline>
            </w:drawing>
          </mc:Choice>
          <mc:Fallback>
            <w:pict>
              <v:shape w14:anchorId="188B3C81" id="Text Box 2" o:spid="_x0000_s1036" type="#_x0000_t202" style="width:242.85pt;height:1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" filled="f" stroked="f">
                <v:shadow on="t" color="black" opacity="13107f" origin=",-.5" offset="0"/>
                <v:textbox inset=",0,,0">
                  <w:txbxContent>
                    <w:tbl>
                      <w:tblPr>
                        <w:tblW w:w="4500" w:type="dxa"/>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4500"/>
                      </w:tblGrid>
                      <w:tr w:rsidR="00302071" w14:paraId="4589E111" w14:textId="77777777" w:rsidTr="001A5472">
                        <w:tc>
                          <w:tcPr>
                            <w:tcW w:w="4500" w:type="dxa"/>
                            <w:tcBorders>
                              <w:top w:val="thinThickThinMediumGap" w:sz="8" w:space="0" w:color="auto"/>
                              <w:bottom w:val="thinThickThinMediumGap" w:sz="8" w:space="0" w:color="auto"/>
                            </w:tcBorders>
                            <w:shd w:val="clear" w:color="auto" w:fill="F2F2F2"/>
                          </w:tcPr>
                          <w:p w14:paraId="2CA147EF" w14:textId="77777777" w:rsidR="00302071" w:rsidRPr="00776774" w:rsidRDefault="00302071" w:rsidP="00F36001">
                            <w:pPr>
                              <w:pStyle w:val="SIDEBARHEADING"/>
                            </w:pPr>
                            <w:r>
                              <w:t>Tip: Read the Official Style Guide!</w:t>
                            </w:r>
                          </w:p>
                          <w:p w14:paraId="4251572B" w14:textId="77777777" w:rsidR="00302071" w:rsidRPr="009E1DCD" w:rsidRDefault="00302071" w:rsidP="00F36001">
                            <w:pPr>
                              <w:pStyle w:val="SidebarText"/>
                            </w:pPr>
                            <w:r>
                              <w:t xml:space="preserve">The quick reference above focuses mainly on formatting text. In addition, you should be familiar with the official </w:t>
                            </w:r>
                            <w:hyperlink r:id="rId32" w:history="1">
                              <w:r w:rsidRPr="008F2BC9">
                                <w:rPr>
                                  <w:rStyle w:val="ad"/>
                                </w:rPr>
                                <w:t>D&amp;D House Style Guide</w:t>
                              </w:r>
                            </w:hyperlink>
                            <w:r>
                              <w:t xml:space="preserve"> for fifth edition, freely available on the Dungeon Masters Guild. This contains a wealth of information about how to write for fifth edition.</w:t>
                            </w:r>
                          </w:p>
                        </w:tc>
                      </w:tr>
                    </w:tbl>
                    <w:p w14:paraId="558C17D9" w14:textId="77777777" w:rsidR="00302071" w:rsidRDefault="00302071" w:rsidP="00F36001"/>
                    <w:p w14:paraId="7A7BD564" w14:textId="77777777" w:rsidR="00302071" w:rsidRPr="003503DF" w:rsidRDefault="00302071" w:rsidP="00F36001"/>
                  </w:txbxContent>
                </v:textbox>
                <w10:anchorlock/>
              </v:shape>
            </w:pict>
          </mc:Fallback>
        </mc:AlternateContent>
      </w:r>
    </w:p>
    <w:p w14:paraId="2CF83961" w14:textId="6EE25C64" w:rsidR="00AF4314" w:rsidRDefault="00AF4314" w:rsidP="00F36001">
      <w:pPr>
        <w:pStyle w:val="Headline2"/>
      </w:pPr>
      <w:bookmarkStart w:id="253" w:name="_Toc46331377"/>
      <w:r>
        <w:t>Page margins</w:t>
      </w:r>
      <w:bookmarkEnd w:id="253"/>
    </w:p>
    <w:p w14:paraId="4D2D070C" w14:textId="7F850E06" w:rsidR="006D2635" w:rsidRDefault="006D2635" w:rsidP="00F36001">
      <w:pPr>
        <w:pStyle w:val="af0"/>
      </w:pPr>
      <w:r>
        <w:t xml:space="preserve">Table </w:t>
      </w:r>
      <w:r>
        <w:fldChar w:fldCharType="begin"/>
      </w:r>
      <w:r>
        <w:instrText xml:space="preserve"> SEQ Table \* ARABIC </w:instrText>
      </w:r>
      <w:r>
        <w:fldChar w:fldCharType="separate"/>
      </w:r>
      <w:r w:rsidR="00097E08">
        <w:rPr>
          <w:noProof/>
        </w:rPr>
        <w:t>1</w:t>
      </w:r>
      <w:r>
        <w:fldChar w:fldCharType="end"/>
      </w:r>
    </w:p>
    <w:tbl>
      <w:tblPr>
        <w:tblStyle w:val="TableBestiaryBlue"/>
        <w:tblW w:w="0" w:type="auto"/>
        <w:tblInd w:w="0" w:type="dxa"/>
        <w:tblLook w:val="0420" w:firstRow="1" w:lastRow="0" w:firstColumn="0" w:lastColumn="0" w:noHBand="0" w:noVBand="1"/>
      </w:tblPr>
      <w:tblGrid>
        <w:gridCol w:w="1423"/>
        <w:gridCol w:w="1419"/>
        <w:gridCol w:w="1407"/>
      </w:tblGrid>
      <w:tr w:rsidR="006A76CC" w:rsidRPr="006A76CC" w14:paraId="220CAD19" w14:textId="77777777" w:rsidTr="00C05269">
        <w:trPr>
          <w:cnfStyle w:val="100000000000" w:firstRow="1" w:lastRow="0" w:firstColumn="0" w:lastColumn="0" w:oddVBand="0" w:evenVBand="0" w:oddHBand="0" w:evenHBand="0" w:firstRowFirstColumn="0" w:firstRowLastColumn="0" w:lastRowFirstColumn="0" w:lastRowLastColumn="0"/>
        </w:trPr>
        <w:tc>
          <w:tcPr>
            <w:tcW w:w="1423" w:type="dxa"/>
          </w:tcPr>
          <w:p w14:paraId="49BE1588" w14:textId="77777777" w:rsidR="006A76CC" w:rsidRPr="006A76CC" w:rsidRDefault="006A76CC" w:rsidP="00F36001">
            <w:pPr>
              <w:pStyle w:val="BasicText"/>
            </w:pPr>
            <w:r w:rsidRPr="006A76CC">
              <w:t>Margin</w:t>
            </w:r>
          </w:p>
        </w:tc>
        <w:tc>
          <w:tcPr>
            <w:tcW w:w="1419" w:type="dxa"/>
          </w:tcPr>
          <w:p w14:paraId="1C4CCD56" w14:textId="77777777" w:rsidR="006A76CC" w:rsidRPr="006A76CC" w:rsidRDefault="006A76CC" w:rsidP="00F36001">
            <w:pPr>
              <w:pStyle w:val="BasicText"/>
            </w:pPr>
            <w:r w:rsidRPr="006A76CC">
              <w:t>inches</w:t>
            </w:r>
          </w:p>
        </w:tc>
        <w:tc>
          <w:tcPr>
            <w:tcW w:w="1407" w:type="dxa"/>
          </w:tcPr>
          <w:p w14:paraId="496E284B" w14:textId="77777777" w:rsidR="006A76CC" w:rsidRPr="006A76CC" w:rsidRDefault="006A76CC" w:rsidP="00F36001">
            <w:pPr>
              <w:pStyle w:val="BasicText"/>
            </w:pPr>
            <w:r w:rsidRPr="006A76CC">
              <w:t>cm</w:t>
            </w:r>
          </w:p>
        </w:tc>
      </w:tr>
      <w:tr w:rsidR="006A76CC" w:rsidRPr="006A76CC" w14:paraId="55E15BA9" w14:textId="77777777" w:rsidTr="00C05269">
        <w:tc>
          <w:tcPr>
            <w:tcW w:w="1423" w:type="dxa"/>
          </w:tcPr>
          <w:p w14:paraId="5B59687B" w14:textId="77777777" w:rsidR="006A76CC" w:rsidRPr="006A76CC" w:rsidRDefault="006A76CC" w:rsidP="00F36001">
            <w:pPr>
              <w:pStyle w:val="BasicText"/>
            </w:pPr>
            <w:r w:rsidRPr="006A76CC">
              <w:t>Top</w:t>
            </w:r>
          </w:p>
        </w:tc>
        <w:tc>
          <w:tcPr>
            <w:tcW w:w="1419" w:type="dxa"/>
          </w:tcPr>
          <w:p w14:paraId="100A0CB4" w14:textId="77777777" w:rsidR="006A76CC" w:rsidRPr="006A76CC" w:rsidRDefault="006A76CC" w:rsidP="00F36001">
            <w:pPr>
              <w:pStyle w:val="BasicText"/>
            </w:pPr>
            <w:r w:rsidRPr="006A76CC">
              <w:t>1</w:t>
            </w:r>
            <w:r w:rsidRPr="00DB6ECA">
              <w:t>”</w:t>
            </w:r>
          </w:p>
        </w:tc>
        <w:tc>
          <w:tcPr>
            <w:tcW w:w="1407" w:type="dxa"/>
          </w:tcPr>
          <w:p w14:paraId="6C961CF2" w14:textId="77777777" w:rsidR="006A76CC" w:rsidRPr="006A76CC" w:rsidRDefault="006A76CC" w:rsidP="00F36001">
            <w:pPr>
              <w:pStyle w:val="BasicText"/>
            </w:pPr>
            <w:r w:rsidRPr="006A76CC">
              <w:t>2.54 cm</w:t>
            </w:r>
          </w:p>
        </w:tc>
      </w:tr>
      <w:tr w:rsidR="006A76CC" w:rsidRPr="006A76CC" w14:paraId="494FDDDC" w14:textId="77777777" w:rsidTr="00C05269">
        <w:trPr>
          <w:cnfStyle w:val="000000010000" w:firstRow="0" w:lastRow="0" w:firstColumn="0" w:lastColumn="0" w:oddVBand="0" w:evenVBand="0" w:oddHBand="0" w:evenHBand="1" w:firstRowFirstColumn="0" w:firstRowLastColumn="0" w:lastRowFirstColumn="0" w:lastRowLastColumn="0"/>
        </w:trPr>
        <w:tc>
          <w:tcPr>
            <w:tcW w:w="1423" w:type="dxa"/>
          </w:tcPr>
          <w:p w14:paraId="41864407" w14:textId="77777777" w:rsidR="006A76CC" w:rsidRPr="006A76CC" w:rsidRDefault="006A76CC" w:rsidP="00F36001">
            <w:pPr>
              <w:pStyle w:val="BasicText"/>
            </w:pPr>
            <w:r w:rsidRPr="006A76CC">
              <w:t>Left</w:t>
            </w:r>
          </w:p>
        </w:tc>
        <w:tc>
          <w:tcPr>
            <w:tcW w:w="1419" w:type="dxa"/>
          </w:tcPr>
          <w:p w14:paraId="56EC8E05" w14:textId="77777777" w:rsidR="006A76CC" w:rsidRPr="006A76CC" w:rsidRDefault="006A76CC" w:rsidP="00F36001">
            <w:pPr>
              <w:pStyle w:val="BasicText"/>
            </w:pPr>
            <w:r w:rsidRPr="006A76CC">
              <w:t>0.8</w:t>
            </w:r>
            <w:r w:rsidRPr="00DB6ECA">
              <w:t>”</w:t>
            </w:r>
          </w:p>
        </w:tc>
        <w:tc>
          <w:tcPr>
            <w:tcW w:w="1407" w:type="dxa"/>
          </w:tcPr>
          <w:p w14:paraId="4C11289D" w14:textId="77777777" w:rsidR="006A76CC" w:rsidRPr="006A76CC" w:rsidRDefault="006A76CC" w:rsidP="00F36001"/>
        </w:tc>
      </w:tr>
      <w:tr w:rsidR="006A76CC" w:rsidRPr="006A76CC" w14:paraId="5EE7E254" w14:textId="77777777" w:rsidTr="00C05269">
        <w:tc>
          <w:tcPr>
            <w:tcW w:w="1423" w:type="dxa"/>
          </w:tcPr>
          <w:p w14:paraId="17FF1E0F" w14:textId="77777777" w:rsidR="006A76CC" w:rsidRPr="006A76CC" w:rsidRDefault="006A76CC" w:rsidP="00F36001">
            <w:pPr>
              <w:pStyle w:val="BasicText"/>
            </w:pPr>
            <w:r w:rsidRPr="006A76CC">
              <w:t>Bottom</w:t>
            </w:r>
          </w:p>
        </w:tc>
        <w:tc>
          <w:tcPr>
            <w:tcW w:w="1419" w:type="dxa"/>
          </w:tcPr>
          <w:p w14:paraId="3130F6D3" w14:textId="77777777" w:rsidR="006A76CC" w:rsidRPr="006A76CC" w:rsidRDefault="006A76CC" w:rsidP="00F36001">
            <w:pPr>
              <w:pStyle w:val="BasicText"/>
            </w:pPr>
            <w:r w:rsidRPr="006A76CC">
              <w:t>1</w:t>
            </w:r>
            <w:r w:rsidRPr="00DB6ECA">
              <w:t>”</w:t>
            </w:r>
          </w:p>
        </w:tc>
        <w:tc>
          <w:tcPr>
            <w:tcW w:w="1407" w:type="dxa"/>
          </w:tcPr>
          <w:p w14:paraId="3E79BA2B" w14:textId="77777777" w:rsidR="006A76CC" w:rsidRPr="006A76CC" w:rsidRDefault="006A76CC" w:rsidP="00F36001">
            <w:pPr>
              <w:pStyle w:val="BasicText"/>
            </w:pPr>
            <w:r w:rsidRPr="006A76CC">
              <w:t>2.54 cm</w:t>
            </w:r>
          </w:p>
        </w:tc>
      </w:tr>
      <w:tr w:rsidR="006A76CC" w:rsidRPr="006A76CC" w14:paraId="0E515086" w14:textId="77777777" w:rsidTr="00C05269">
        <w:trPr>
          <w:cnfStyle w:val="000000010000" w:firstRow="0" w:lastRow="0" w:firstColumn="0" w:lastColumn="0" w:oddVBand="0" w:evenVBand="0" w:oddHBand="0" w:evenHBand="1" w:firstRowFirstColumn="0" w:firstRowLastColumn="0" w:lastRowFirstColumn="0" w:lastRowLastColumn="0"/>
        </w:trPr>
        <w:tc>
          <w:tcPr>
            <w:tcW w:w="1423" w:type="dxa"/>
          </w:tcPr>
          <w:p w14:paraId="00E2A123" w14:textId="77777777" w:rsidR="006A76CC" w:rsidRPr="006A76CC" w:rsidRDefault="006A76CC" w:rsidP="00F36001">
            <w:pPr>
              <w:pStyle w:val="BasicText"/>
            </w:pPr>
            <w:r w:rsidRPr="006A76CC">
              <w:t xml:space="preserve">Right </w:t>
            </w:r>
          </w:p>
        </w:tc>
        <w:tc>
          <w:tcPr>
            <w:tcW w:w="1419" w:type="dxa"/>
          </w:tcPr>
          <w:p w14:paraId="114C6F6B" w14:textId="77777777" w:rsidR="006A76CC" w:rsidRPr="006A76CC" w:rsidRDefault="006A76CC" w:rsidP="00F36001">
            <w:pPr>
              <w:pStyle w:val="BasicText"/>
            </w:pPr>
            <w:r w:rsidRPr="006A76CC">
              <w:t>0.8</w:t>
            </w:r>
            <w:r w:rsidRPr="00DB6ECA">
              <w:t>”</w:t>
            </w:r>
          </w:p>
        </w:tc>
        <w:tc>
          <w:tcPr>
            <w:tcW w:w="1407" w:type="dxa"/>
          </w:tcPr>
          <w:p w14:paraId="3C5B1C16" w14:textId="77777777" w:rsidR="006A76CC" w:rsidRPr="006A76CC" w:rsidRDefault="006A76CC" w:rsidP="00F36001"/>
        </w:tc>
      </w:tr>
      <w:tr w:rsidR="006A76CC" w:rsidRPr="006A76CC" w14:paraId="701FEF88" w14:textId="77777777" w:rsidTr="00C05269">
        <w:tc>
          <w:tcPr>
            <w:tcW w:w="1423" w:type="dxa"/>
          </w:tcPr>
          <w:p w14:paraId="608ADC46" w14:textId="77777777" w:rsidR="006A76CC" w:rsidRPr="006A76CC" w:rsidRDefault="006A76CC" w:rsidP="00F36001">
            <w:pPr>
              <w:pStyle w:val="BasicText"/>
            </w:pPr>
            <w:r w:rsidRPr="006A76CC">
              <w:t>Header</w:t>
            </w:r>
          </w:p>
        </w:tc>
        <w:tc>
          <w:tcPr>
            <w:tcW w:w="1419" w:type="dxa"/>
          </w:tcPr>
          <w:p w14:paraId="4A316117" w14:textId="77777777" w:rsidR="006A76CC" w:rsidRPr="006A76CC" w:rsidRDefault="006A76CC" w:rsidP="00F36001">
            <w:pPr>
              <w:pStyle w:val="BasicText"/>
            </w:pPr>
            <w:r w:rsidRPr="006A76CC">
              <w:t>0.4</w:t>
            </w:r>
            <w:r w:rsidRPr="00DB6ECA">
              <w:t>”</w:t>
            </w:r>
            <w:r w:rsidRPr="006A76CC">
              <w:t xml:space="preserve"> from the edge</w:t>
            </w:r>
          </w:p>
        </w:tc>
        <w:tc>
          <w:tcPr>
            <w:tcW w:w="1407" w:type="dxa"/>
          </w:tcPr>
          <w:p w14:paraId="63668C44" w14:textId="77777777" w:rsidR="006A76CC" w:rsidRPr="006A76CC" w:rsidRDefault="006A76CC" w:rsidP="00F36001">
            <w:pPr>
              <w:pStyle w:val="BasicText"/>
            </w:pPr>
            <w:r w:rsidRPr="006A76CC">
              <w:t>1.02 cm from the edge</w:t>
            </w:r>
          </w:p>
        </w:tc>
      </w:tr>
      <w:tr w:rsidR="006A76CC" w:rsidRPr="006A76CC" w14:paraId="16F33B3E" w14:textId="77777777" w:rsidTr="00C05269">
        <w:trPr>
          <w:cnfStyle w:val="000000010000" w:firstRow="0" w:lastRow="0" w:firstColumn="0" w:lastColumn="0" w:oddVBand="0" w:evenVBand="0" w:oddHBand="0" w:evenHBand="1" w:firstRowFirstColumn="0" w:firstRowLastColumn="0" w:lastRowFirstColumn="0" w:lastRowLastColumn="0"/>
        </w:trPr>
        <w:tc>
          <w:tcPr>
            <w:tcW w:w="1423" w:type="dxa"/>
          </w:tcPr>
          <w:p w14:paraId="143524A7" w14:textId="77777777" w:rsidR="006A76CC" w:rsidRPr="006A76CC" w:rsidRDefault="006A76CC" w:rsidP="00F36001">
            <w:pPr>
              <w:pStyle w:val="BasicText"/>
            </w:pPr>
            <w:r w:rsidRPr="006A76CC">
              <w:t>Footer</w:t>
            </w:r>
          </w:p>
        </w:tc>
        <w:tc>
          <w:tcPr>
            <w:tcW w:w="1419" w:type="dxa"/>
          </w:tcPr>
          <w:p w14:paraId="55CBD20A" w14:textId="77777777" w:rsidR="006A76CC" w:rsidRPr="006A76CC" w:rsidRDefault="006A76CC" w:rsidP="00F36001">
            <w:pPr>
              <w:pStyle w:val="BasicText"/>
            </w:pPr>
            <w:r w:rsidRPr="006A76CC">
              <w:t>0.4</w:t>
            </w:r>
            <w:r w:rsidRPr="00DB6ECA">
              <w:t>”</w:t>
            </w:r>
            <w:r w:rsidRPr="006A76CC">
              <w:t xml:space="preserve"> from the edge</w:t>
            </w:r>
          </w:p>
        </w:tc>
        <w:tc>
          <w:tcPr>
            <w:tcW w:w="1407" w:type="dxa"/>
          </w:tcPr>
          <w:p w14:paraId="0745AC64" w14:textId="77777777" w:rsidR="006A76CC" w:rsidRPr="006A76CC" w:rsidRDefault="006A76CC" w:rsidP="00F36001">
            <w:pPr>
              <w:pStyle w:val="BasicText"/>
            </w:pPr>
            <w:r w:rsidRPr="006A76CC">
              <w:t>1.02 cm from the edge</w:t>
            </w:r>
          </w:p>
        </w:tc>
      </w:tr>
    </w:tbl>
    <w:p w14:paraId="0C3474DF" w14:textId="77777777" w:rsidR="00111FAD" w:rsidRDefault="00111FAD" w:rsidP="00F36001">
      <w:pPr>
        <w:pStyle w:val="BasicText"/>
      </w:pPr>
    </w:p>
    <w:p w14:paraId="53743D17" w14:textId="77777777" w:rsidR="0021162D" w:rsidRPr="00137F4B" w:rsidRDefault="0021162D" w:rsidP="00F36001">
      <w:pPr>
        <w:pStyle w:val="BasicText"/>
      </w:pPr>
      <w:r w:rsidRPr="00137F4B">
        <w:t>You should be aware of the styles that are in place in the document as you go. To see what should be available, in the Styles toolbox, you can use the List functionality to point the list to styles In Current Document to make it easier to see what you need to see. Please delete any styles that are no longer needed in the document; if you try to delete a style that is in use, look for the Select All option before you delete that style. (This option won</w:t>
      </w:r>
      <w:r w:rsidRPr="00DB6ECA">
        <w:t>’</w:t>
      </w:r>
      <w:r w:rsidRPr="00137F4B">
        <w:t>t be available if that style isn’t used in the document. Yes, this sounds strange. Welcome to templates.) You can select all instances of that style and change it to the preferred style before you delete the one that is not valid. Be aware that Word 2011 has some quirks still when it comes to deleting styles</w:t>
      </w:r>
      <w:r w:rsidRPr="00DB6ECA">
        <w:t>—</w:t>
      </w:r>
      <w:r w:rsidRPr="00137F4B">
        <w:t>sometimes you have to Clear Formatting to truly restyle text. Be mindful of styles as you go.</w:t>
      </w:r>
    </w:p>
    <w:p w14:paraId="2D589065" w14:textId="77777777" w:rsidR="0021162D" w:rsidRPr="00137F4B" w:rsidRDefault="0021162D" w:rsidP="00F36001">
      <w:pPr>
        <w:pStyle w:val="BasicText"/>
      </w:pPr>
      <w:r w:rsidRPr="00137F4B">
        <w:t xml:space="preserve">Columns: Go to </w:t>
      </w:r>
      <w:r w:rsidRPr="00A637CD">
        <w:t>Format</w:t>
      </w:r>
      <w:r w:rsidRPr="00137F4B">
        <w:t xml:space="preserve"> in the Menu Bar. Choose </w:t>
      </w:r>
      <w:r w:rsidRPr="0016163E">
        <w:t>Columns</w:t>
      </w:r>
      <w:r w:rsidRPr="00137F4B">
        <w:t xml:space="preserve">. Set them to </w:t>
      </w:r>
      <w:r w:rsidR="00137F4B" w:rsidRPr="00137F4B">
        <w:t>two and</w:t>
      </w:r>
      <w:r w:rsidRPr="00137F4B">
        <w:t xml:space="preserve"> give them 0.5</w:t>
      </w:r>
      <w:r w:rsidR="003F3237" w:rsidRPr="00DB6ECA">
        <w:t>”</w:t>
      </w:r>
      <w:r w:rsidRPr="00137F4B">
        <w:t xml:space="preserve"> spacing. The Title style should remain as one column; tables might need to flow to one column.</w:t>
      </w:r>
    </w:p>
    <w:p w14:paraId="39A841E4" w14:textId="77777777" w:rsidR="0021162D" w:rsidRDefault="0021162D" w:rsidP="00F36001">
      <w:pPr>
        <w:pStyle w:val="Headline30"/>
      </w:pPr>
      <w:r>
        <w:t>Unformatted Text</w:t>
      </w:r>
    </w:p>
    <w:p w14:paraId="06F4A172" w14:textId="77777777" w:rsidR="00F05A0C" w:rsidRDefault="0021162D" w:rsidP="00F36001">
      <w:pPr>
        <w:pStyle w:val="BasicText"/>
      </w:pPr>
      <w:r>
        <w:t xml:space="preserve">The absolute best way to ensure that you have no lingering styles from older documents tainting your new document is to use this process. </w:t>
      </w:r>
    </w:p>
    <w:p w14:paraId="71E24F2E" w14:textId="77777777" w:rsidR="0021162D" w:rsidRDefault="0021162D" w:rsidP="00F36001">
      <w:pPr>
        <w:pStyle w:val="BasicText"/>
      </w:pPr>
      <w:r>
        <w:t>WARNING: You will lose italics, bold, and other things that you want to keep, so use this only if you have the time (and preferably dual monitors) to go through and reformat characters as needed. This guarantees that you don</w:t>
      </w:r>
      <w:r w:rsidRPr="00DB6ECA">
        <w:t>’</w:t>
      </w:r>
      <w:r>
        <w:t>t have to contend with older styles, however, which is also a benefit.</w:t>
      </w:r>
    </w:p>
    <w:p w14:paraId="12047D77" w14:textId="77777777" w:rsidR="0021162D" w:rsidRPr="002D6270" w:rsidRDefault="0021162D" w:rsidP="00F36001">
      <w:pPr>
        <w:pStyle w:val="BasicTextDnDSaveDC"/>
      </w:pPr>
      <w:r w:rsidRPr="002D6270">
        <w:t>Copy the text you wish to paste.</w:t>
      </w:r>
    </w:p>
    <w:p w14:paraId="514E0B7B" w14:textId="77777777" w:rsidR="0021162D" w:rsidRPr="002D6270" w:rsidRDefault="0021162D" w:rsidP="00F36001">
      <w:pPr>
        <w:pStyle w:val="BasicTextDnDSaveDC"/>
      </w:pPr>
      <w:r w:rsidRPr="002D6270">
        <w:t>In the destination document, choose Edit in the menu bar and pick Paste Special. (Shortcut: Use Control-Command-V.)</w:t>
      </w:r>
    </w:p>
    <w:p w14:paraId="3A1B51F0" w14:textId="77777777" w:rsidR="0021162D" w:rsidRPr="002D6270" w:rsidRDefault="0021162D" w:rsidP="00F36001">
      <w:pPr>
        <w:pStyle w:val="BasicTextDnDSaveDC"/>
      </w:pPr>
      <w:r w:rsidRPr="002D6270">
        <w:t>Choose Unformatted Text when given the option.</w:t>
      </w:r>
    </w:p>
    <w:p w14:paraId="45233F60" w14:textId="77777777" w:rsidR="0021162D" w:rsidRPr="002D6270" w:rsidRDefault="0021162D" w:rsidP="00F36001">
      <w:pPr>
        <w:pStyle w:val="BasicTextDnDSaveDC"/>
      </w:pPr>
      <w:r w:rsidRPr="002D6270">
        <w:t>Click OK.</w:t>
      </w:r>
    </w:p>
    <w:p w14:paraId="744321E2" w14:textId="77777777" w:rsidR="0021162D" w:rsidRPr="002D6270" w:rsidRDefault="0021162D" w:rsidP="00F36001">
      <w:pPr>
        <w:pStyle w:val="BasicTextDnDSaveDC"/>
      </w:pPr>
      <w:r w:rsidRPr="002D6270">
        <w:t>Compare your original document to the new document and make changes as needed.</w:t>
      </w:r>
    </w:p>
    <w:p w14:paraId="4E77DD67" w14:textId="54703C5D" w:rsidR="00B76795" w:rsidRDefault="0021162D" w:rsidP="00F36001">
      <w:pPr>
        <w:pStyle w:val="BasicText"/>
      </w:pPr>
      <w:r>
        <w:t xml:space="preserve">If you </w:t>
      </w:r>
      <w:r w:rsidR="009A20FB">
        <w:t>use</w:t>
      </w:r>
      <w:r>
        <w:t xml:space="preserve"> this </w:t>
      </w:r>
      <w:r w:rsidR="009A20FB">
        <w:t xml:space="preserve">template </w:t>
      </w:r>
      <w:r>
        <w:t xml:space="preserve">correctly, </w:t>
      </w:r>
      <w:r w:rsidR="009A20FB">
        <w:t xml:space="preserve">then </w:t>
      </w:r>
      <w:r>
        <w:t>when you apply an updated template to a document that uses the Template, it will make changes in styles quick and easy to implement</w:t>
      </w:r>
    </w:p>
    <w:p w14:paraId="67758D76" w14:textId="77777777" w:rsidR="00027DE5" w:rsidRDefault="00027DE5" w:rsidP="00F36001">
      <w:pPr>
        <w:pStyle w:val="BasicText"/>
      </w:pPr>
    </w:p>
    <w:p w14:paraId="23C0C7ED" w14:textId="77777777" w:rsidR="00027DE5" w:rsidRDefault="00027DE5" w:rsidP="00F36001">
      <w:pPr>
        <w:pStyle w:val="Headline30"/>
      </w:pPr>
      <w:r>
        <w:t>Creating Drop Ca</w:t>
      </w:r>
      <w:r w:rsidR="009F5228">
        <w:t>p</w:t>
      </w:r>
    </w:p>
    <w:p w14:paraId="35C2A3B1" w14:textId="77777777" w:rsidR="00027DE5" w:rsidRPr="000C5A61" w:rsidRDefault="00027DE5" w:rsidP="00F36001">
      <w:pPr>
        <w:pStyle w:val="BasicText"/>
      </w:pPr>
      <w:r w:rsidRPr="00027DE5">
        <w:t>Y</w:t>
      </w:r>
      <w:r w:rsidRPr="008F6DA5">
        <w:t xml:space="preserve">ou can create a drop cap, like the one at the beginning of this </w:t>
      </w:r>
      <w:r>
        <w:t>paragraph</w:t>
      </w:r>
      <w:r w:rsidRPr="008F6DA5">
        <w:t xml:space="preserve">, by highlighting the paragraph you want to apply it to. </w:t>
      </w:r>
      <w:r>
        <w:t>Next,</w:t>
      </w:r>
      <w:r w:rsidRPr="008F6DA5">
        <w:t xml:space="preserve"> click on Insert &gt; Drop Cap &gt; Drop Cap Options, change the font to</w:t>
      </w:r>
      <w:r w:rsidR="00E63A2E" w:rsidRPr="00E63A2E">
        <w:t xml:space="preserve"> </w:t>
      </w:r>
      <w:r w:rsidR="00E63A2E">
        <w:t>what you want</w:t>
      </w:r>
      <w:r w:rsidRPr="008F6DA5">
        <w:t xml:space="preserve">, and </w:t>
      </w:r>
      <w:r>
        <w:t xml:space="preserve">change </w:t>
      </w:r>
      <w:r w:rsidRPr="00DB6ECA">
        <w:t>“</w:t>
      </w:r>
      <w:r w:rsidRPr="008F6DA5">
        <w:t>Lines to Drop</w:t>
      </w:r>
      <w:r w:rsidRPr="00DB6ECA">
        <w:t>”</w:t>
      </w:r>
      <w:r w:rsidRPr="008F6DA5">
        <w:t xml:space="preserve"> to 5. Finally, highlight the drop cap letter, and change the text color to </w:t>
      </w:r>
      <w:r w:rsidRPr="00DB6ECA">
        <w:t>“</w:t>
      </w:r>
      <w:r w:rsidRPr="008F6DA5">
        <w:t>Red, Accent 1.</w:t>
      </w:r>
      <w:r w:rsidRPr="00DB6ECA">
        <w:t>”</w:t>
      </w:r>
      <w:r w:rsidRPr="008F6DA5">
        <w:t xml:space="preserve">  If the paragraph you</w:t>
      </w:r>
      <w:r w:rsidRPr="00DB6ECA">
        <w:t>’</w:t>
      </w:r>
      <w:r w:rsidRPr="008F6DA5">
        <w:t>re applying it to is italicized, you’ll also have to toggle off the italics for the drop cap.</w:t>
      </w:r>
    </w:p>
    <w:p w14:paraId="070E99EA" w14:textId="77777777" w:rsidR="00027DE5" w:rsidRDefault="00027DE5" w:rsidP="00F36001">
      <w:pPr>
        <w:pStyle w:val="BasicText"/>
      </w:pPr>
    </w:p>
    <w:p w14:paraId="56336CF7" w14:textId="77777777" w:rsidR="00A60122" w:rsidRDefault="00A60122" w:rsidP="00F36001">
      <w:pPr>
        <w:pStyle w:val="Headline2"/>
      </w:pPr>
      <w:r>
        <w:lastRenderedPageBreak/>
        <w:t>Using Images</w:t>
      </w:r>
    </w:p>
    <w:p w14:paraId="0DE81A19" w14:textId="77777777" w:rsidR="00A60122" w:rsidRDefault="00A60122" w:rsidP="00F36001">
      <w:pPr>
        <w:pStyle w:val="BasicText"/>
      </w:pPr>
      <w:r>
        <w:t>Adding art to your supplement is one of the easiest ways to add polish. Here are some quick tips on how to make the most of Word</w:t>
      </w:r>
      <w:r w:rsidRPr="00DB6ECA">
        <w:t>’</w:t>
      </w:r>
      <w:r>
        <w:t>s picture tools.</w:t>
      </w:r>
    </w:p>
    <w:p w14:paraId="1C3DE6CF" w14:textId="77777777" w:rsidR="00A60122" w:rsidRPr="005A42E9" w:rsidRDefault="00A60122" w:rsidP="00F36001">
      <w:pPr>
        <w:pStyle w:val="BasicText"/>
      </w:pPr>
      <w:r>
        <w:t>However, keep in mind that putting a lot of images in your Word document will increase your PDF</w:t>
      </w:r>
      <w:r w:rsidRPr="00DB6ECA">
        <w:t>’</w:t>
      </w:r>
      <w:r>
        <w:t xml:space="preserve">s file size. You may even experience some slowness while editing the text within Word. Be sure to note the </w:t>
      </w:r>
      <w:r w:rsidRPr="00DB6ECA">
        <w:t>“</w:t>
      </w:r>
      <w:r>
        <w:t>Compress Images</w:t>
      </w:r>
      <w:r w:rsidRPr="00DB6ECA">
        <w:t>”</w:t>
      </w:r>
      <w:r>
        <w:t xml:space="preserve"> section on the previous page for instructions on how to reduce your image file size before publishing.</w:t>
      </w:r>
    </w:p>
    <w:p w14:paraId="0DCC4FBF" w14:textId="2A967BC2" w:rsidR="00A60122" w:rsidRDefault="00A60122" w:rsidP="00F36001">
      <w:pPr>
        <w:pStyle w:val="Headline30"/>
      </w:pPr>
      <w:bookmarkStart w:id="254" w:name="_Toc38960193"/>
      <w:r w:rsidRPr="001F376F">
        <w:t>Inserting</w:t>
      </w:r>
      <w:r>
        <w:t xml:space="preserve"> Art</w:t>
      </w:r>
      <w:bookmarkEnd w:id="254"/>
    </w:p>
    <w:p w14:paraId="721BFCDE" w14:textId="77777777" w:rsidR="00A60122" w:rsidRDefault="00A60122" w:rsidP="00F36001">
      <w:pPr>
        <w:pStyle w:val="BasicText"/>
      </w:pPr>
      <w:r>
        <w:t>You can drag and drop art from the Windows File Explorer straight into Word, or click the Insert tab, then click pictures. Once it</w:t>
      </w:r>
      <w:r w:rsidRPr="00DB6ECA">
        <w:t>’</w:t>
      </w:r>
      <w:r>
        <w:t>s inserted and you click on the image, you</w:t>
      </w:r>
      <w:r w:rsidRPr="00DB6ECA">
        <w:t>’</w:t>
      </w:r>
      <w:r>
        <w:t>ll see a Picture Format toolbar appear.</w:t>
      </w:r>
    </w:p>
    <w:p w14:paraId="36C0D07A" w14:textId="2E66B60D" w:rsidR="00A60122" w:rsidRPr="00751FAC" w:rsidRDefault="00A60122" w:rsidP="00F36001">
      <w:pPr>
        <w:pStyle w:val="Headline30"/>
      </w:pPr>
      <w:bookmarkStart w:id="255" w:name="_Toc38960194"/>
      <w:r>
        <w:t>Positioning Your Image</w:t>
      </w:r>
      <w:bookmarkEnd w:id="255"/>
    </w:p>
    <w:p w14:paraId="1E0AADAB" w14:textId="77777777" w:rsidR="00A60122" w:rsidRDefault="00A60122" w:rsidP="00F36001">
      <w:pPr>
        <w:pStyle w:val="BasicText"/>
      </w:pPr>
      <w:r>
        <w:t>For almost all art, you</w:t>
      </w:r>
      <w:r w:rsidRPr="00DB6ECA">
        <w:t>’</w:t>
      </w:r>
      <w:r>
        <w:t>ll want to change the Wrap Text options to either Tight (wraps text around the shape of that image), Top and Bottom (makes text skip the lines it occupies), but otherwise lets you move it freely), Behind Text (allows you to freely position anywhere, and makes text appear in front of the image), or In Front of Text (allows you to freely position anywhere, and hides text behind it).</w:t>
      </w:r>
    </w:p>
    <w:p w14:paraId="6C826098" w14:textId="77777777" w:rsidR="006D2635" w:rsidRDefault="00A60122" w:rsidP="00F36001">
      <w:pPr>
        <w:pStyle w:val="BasicText"/>
      </w:pPr>
      <w:r w:rsidRPr="0012113E">
        <w:rPr>
          <w:noProof/>
        </w:rPr>
        <w:drawing>
          <wp:inline distT="0" distB="0" distL="0" distR="0" wp14:anchorId="0BA79DFD" wp14:editId="0CB9A482">
            <wp:extent cx="3017520" cy="904240"/>
            <wp:effectExtent l="57150" t="57150" r="87630" b="86360"/>
            <wp:docPr id="3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7520" cy="9042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1AB52854" w14:textId="4B874DB3" w:rsidR="00A60122" w:rsidRDefault="006D2635" w:rsidP="00F36001">
      <w:pPr>
        <w:pStyle w:val="af0"/>
      </w:pPr>
      <w:r>
        <w:fldChar w:fldCharType="begin"/>
      </w:r>
      <w:r>
        <w:instrText xml:space="preserve"> SEQ Figure \* ARABIC </w:instrText>
      </w:r>
      <w:r>
        <w:fldChar w:fldCharType="separate"/>
      </w:r>
      <w:r w:rsidR="00097E08">
        <w:rPr>
          <w:noProof/>
        </w:rPr>
        <w:t>2</w:t>
      </w:r>
      <w:r>
        <w:fldChar w:fldCharType="end"/>
      </w:r>
    </w:p>
    <w:p w14:paraId="32D8E2A0" w14:textId="77777777" w:rsidR="00A60122" w:rsidRPr="00BB425A" w:rsidRDefault="00A60122" w:rsidP="00F36001">
      <w:pPr>
        <w:pStyle w:val="BasicText"/>
      </w:pPr>
      <w:r>
        <w:t>By default, Word tries to restrict your image to keep it within the page margins. To place an image outside them (as with a full-page-width image at the top or bottom of page, as common in official sourcebooks), you can either set it to appear Behind Text (which doesn</w:t>
      </w:r>
      <w:r w:rsidRPr="00DB6ECA">
        <w:t>’</w:t>
      </w:r>
      <w:r>
        <w:t>t wrap text), or you set it for Top and Bottom wrap, then uncheck the box for Move with Text (which allows you to put it in the margins of your page, but still easily wrap text around it).</w:t>
      </w:r>
    </w:p>
    <w:p w14:paraId="457AF23C" w14:textId="605468B0" w:rsidR="00A60122" w:rsidRDefault="00A60122" w:rsidP="00F36001">
      <w:pPr>
        <w:pStyle w:val="Headline30"/>
      </w:pPr>
      <w:bookmarkStart w:id="256" w:name="_Toc38960195"/>
      <w:r>
        <w:t>Image Effects</w:t>
      </w:r>
      <w:bookmarkEnd w:id="256"/>
    </w:p>
    <w:p w14:paraId="18ABC709" w14:textId="77777777" w:rsidR="00A60122" w:rsidRDefault="00A60122" w:rsidP="00F36001">
      <w:pPr>
        <w:pStyle w:val="BasicText"/>
      </w:pPr>
      <w:r>
        <w:t>While Word isn</w:t>
      </w:r>
      <w:r w:rsidRPr="00DB6ECA">
        <w:t>’</w:t>
      </w:r>
      <w:r>
        <w:t>t intended for photo manipulation, there are some basic effects it can add to your images. A few of the most useful are demonstrated here, with examples on the right of page.</w:t>
      </w:r>
    </w:p>
    <w:p w14:paraId="10FF5294" w14:textId="77777777" w:rsidR="00A60122" w:rsidRDefault="00A60122" w:rsidP="00F36001">
      <w:pPr>
        <w:pStyle w:val="Headline30"/>
      </w:pPr>
      <w:r>
        <w:t>Picture Styles</w:t>
      </w:r>
    </w:p>
    <w:p w14:paraId="2E0FB4FC" w14:textId="77777777" w:rsidR="00A60122" w:rsidRDefault="00A60122" w:rsidP="00F36001">
      <w:pPr>
        <w:pStyle w:val="BasicText"/>
      </w:pPr>
      <w:r w:rsidRPr="00672990">
        <w:rPr>
          <w:noProof/>
        </w:rPr>
        <w:drawing>
          <wp:anchor distT="0" distB="0" distL="114300" distR="114300" simplePos="0" relativeHeight="251627520" behindDoc="0" locked="0" layoutInCell="1" allowOverlap="1" wp14:anchorId="07D17B55" wp14:editId="48E8CC38">
            <wp:simplePos x="0" y="0"/>
            <wp:positionH relativeFrom="column">
              <wp:posOffset>356</wp:posOffset>
            </wp:positionH>
            <wp:positionV relativeFrom="paragraph">
              <wp:posOffset>914806</wp:posOffset>
            </wp:positionV>
            <wp:extent cx="3017520" cy="563245"/>
            <wp:effectExtent l="57150" t="57150" r="87630" b="103505"/>
            <wp:wrapTopAndBottom/>
            <wp:docPr id="3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017520" cy="563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You can select a wide range of Picture Styles from a dropdown menu, including frames, drop shadows, and faded edges. In addition, you can customize the styles by opening the Format Picture dialog box (see red arrow for where to click).</w:t>
      </w:r>
    </w:p>
    <w:p w14:paraId="2B9EEA62" w14:textId="77777777" w:rsidR="00A60122" w:rsidRDefault="00A60122" w:rsidP="00F36001">
      <w:pPr>
        <w:pStyle w:val="Headline30"/>
      </w:pPr>
      <w:r>
        <w:t>Artistic Effects</w:t>
      </w:r>
    </w:p>
    <w:p w14:paraId="0A928C58" w14:textId="77777777" w:rsidR="00A60122" w:rsidRDefault="00A60122" w:rsidP="00F36001">
      <w:pPr>
        <w:pStyle w:val="BasicText"/>
      </w:pPr>
      <w:r>
        <w:t xml:space="preserve">You can also do some quick </w:t>
      </w:r>
      <w:r w:rsidRPr="00DB6ECA">
        <w:t>“</w:t>
      </w:r>
      <w:r>
        <w:t>photomanipulation</w:t>
      </w:r>
      <w:r w:rsidRPr="00DB6ECA">
        <w:t>”</w:t>
      </w:r>
      <w:r>
        <w:t xml:space="preserve"> to add art filters to your pictures, though the options are far more limited than a photo editor like Photoshop (paid) or GIMP (free) would allow.</w:t>
      </w:r>
      <w:r w:rsidRPr="006E257C">
        <w:t xml:space="preserve"> </w:t>
      </w:r>
    </w:p>
    <w:p w14:paraId="331EBE2C" w14:textId="77777777" w:rsidR="00A60122" w:rsidRPr="009A1E75" w:rsidRDefault="00A60122" w:rsidP="00F36001">
      <w:pPr>
        <w:pStyle w:val="BasicText"/>
      </w:pPr>
      <w:r>
        <w:rPr>
          <w:noProof/>
        </w:rPr>
        <w:drawing>
          <wp:anchor distT="0" distB="0" distL="114300" distR="114300" simplePos="0" relativeHeight="251641856" behindDoc="0" locked="0" layoutInCell="1" allowOverlap="1" wp14:anchorId="489D0A9D" wp14:editId="25EF54A4">
            <wp:simplePos x="0" y="0"/>
            <wp:positionH relativeFrom="column">
              <wp:posOffset>57785</wp:posOffset>
            </wp:positionH>
            <wp:positionV relativeFrom="paragraph">
              <wp:posOffset>313055</wp:posOffset>
            </wp:positionV>
            <wp:extent cx="2468880" cy="1092200"/>
            <wp:effectExtent l="133350" t="114300" r="121920" b="165100"/>
            <wp:wrapTopAndBottom/>
            <wp:docPr id="3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35" cstate="print">
                      <a:extLst>
                        <a:ext uri="{28A0092B-C50C-407E-A947-70E740481C1C}">
                          <a14:useLocalDpi xmlns:a14="http://schemas.microsoft.com/office/drawing/2010/main"/>
                        </a:ext>
                      </a:extLst>
                    </a:blip>
                    <a:stretch>
                      <a:fillRect/>
                    </a:stretch>
                  </pic:blipFill>
                  <pic:spPr bwMode="auto">
                    <a:xfrm>
                      <a:off x="0" y="0"/>
                      <a:ext cx="246888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E75">
        <w:t xml:space="preserve">Picture Styles: Simple Frame </w:t>
      </w:r>
    </w:p>
    <w:p w14:paraId="3D726C49" w14:textId="77777777" w:rsidR="00A60122" w:rsidRPr="009A1E75" w:rsidRDefault="00A60122" w:rsidP="00F36001">
      <w:pPr>
        <w:pStyle w:val="BasicText"/>
      </w:pPr>
      <w:r w:rsidRPr="009A1E75">
        <w:rPr>
          <w:noProof/>
        </w:rPr>
        <w:drawing>
          <wp:anchor distT="0" distB="0" distL="114300" distR="114300" simplePos="0" relativeHeight="251613184" behindDoc="1" locked="0" layoutInCell="1" allowOverlap="1" wp14:anchorId="457132C6" wp14:editId="698ED850">
            <wp:simplePos x="0" y="0"/>
            <wp:positionH relativeFrom="column">
              <wp:posOffset>46355</wp:posOffset>
            </wp:positionH>
            <wp:positionV relativeFrom="paragraph">
              <wp:posOffset>1658620</wp:posOffset>
            </wp:positionV>
            <wp:extent cx="2460625" cy="1087755"/>
            <wp:effectExtent l="114300" t="114300" r="149225" b="150495"/>
            <wp:wrapTopAndBottom/>
            <wp:docPr id="3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2460625" cy="1087755"/>
                    </a:xfrm>
                    <a:prstGeom prst="rect">
                      <a:avLst/>
                    </a:prstGeom>
                    <a:ln>
                      <a:noFill/>
                    </a:ln>
                    <a:effectLst>
                      <a:outerShdw blurRad="127000" dist="381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E75">
        <w:t>Picture Styles: Drop Shadow</w:t>
      </w:r>
      <w:r>
        <w:t xml:space="preserve">: </w:t>
      </w:r>
      <w:r w:rsidRPr="009A1E75">
        <w:t>Blur: 10, Distance: 3</w:t>
      </w:r>
    </w:p>
    <w:p w14:paraId="69B0FF3D" w14:textId="3EE30580" w:rsidR="00A60122" w:rsidRPr="009A1E75" w:rsidRDefault="00A60122" w:rsidP="00F36001">
      <w:pPr>
        <w:pStyle w:val="BasicText"/>
      </w:pPr>
      <w:r w:rsidRPr="009A1E75">
        <w:t xml:space="preserve">Picture Styles: Soft Edge Rectangle </w:t>
      </w:r>
    </w:p>
    <w:p w14:paraId="463CB561" w14:textId="77777777" w:rsidR="00A60122" w:rsidRPr="009A1E75" w:rsidRDefault="00A60122" w:rsidP="00F36001">
      <w:pPr>
        <w:pStyle w:val="BasicText"/>
      </w:pPr>
    </w:p>
    <w:p w14:paraId="22072B7F" w14:textId="2656DE36" w:rsidR="00A60122" w:rsidRPr="009A1E75" w:rsidRDefault="009F203A" w:rsidP="00F36001">
      <w:pPr>
        <w:pStyle w:val="BasicText"/>
      </w:pPr>
      <w:r w:rsidRPr="009A1E75">
        <w:rPr>
          <w:noProof/>
        </w:rPr>
        <w:drawing>
          <wp:anchor distT="0" distB="0" distL="114300" distR="114300" simplePos="0" relativeHeight="251656192" behindDoc="0" locked="0" layoutInCell="1" allowOverlap="1" wp14:anchorId="2F58A7E9" wp14:editId="280D72DE">
            <wp:simplePos x="0" y="0"/>
            <wp:positionH relativeFrom="column">
              <wp:posOffset>-93357</wp:posOffset>
            </wp:positionH>
            <wp:positionV relativeFrom="paragraph">
              <wp:posOffset>85129</wp:posOffset>
            </wp:positionV>
            <wp:extent cx="2743200" cy="1214120"/>
            <wp:effectExtent l="0" t="0" r="0" b="5080"/>
            <wp:wrapTopAndBottom/>
            <wp:docPr id="3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37" cstate="print">
                      <a:extLst>
                        <a:ext uri="{28A0092B-C50C-407E-A947-70E740481C1C}">
                          <a14:useLocalDpi xmlns:a14="http://schemas.microsoft.com/office/drawing/2010/main"/>
                        </a:ext>
                      </a:extLst>
                    </a:blip>
                    <a:stretch>
                      <a:fillRect/>
                    </a:stretch>
                  </pic:blipFill>
                  <pic:spPr bwMode="auto">
                    <a:xfrm>
                      <a:off x="0" y="0"/>
                      <a:ext cx="2743200" cy="12141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122" w:rsidRPr="009A1E75">
        <w:t xml:space="preserve">Color: Set Transparent Color </w:t>
      </w:r>
    </w:p>
    <w:p w14:paraId="081C7823" w14:textId="77777777" w:rsidR="00A60122" w:rsidRPr="009A1E75" w:rsidRDefault="00A60122" w:rsidP="00F36001">
      <w:pPr>
        <w:pStyle w:val="BasicText"/>
      </w:pPr>
      <w:r w:rsidRPr="009A1E75">
        <w:rPr>
          <w:noProof/>
        </w:rPr>
        <w:drawing>
          <wp:inline distT="0" distB="0" distL="0" distR="0" wp14:anchorId="4BC83619" wp14:editId="26FC8784">
            <wp:extent cx="2655479" cy="1097860"/>
            <wp:effectExtent l="0" t="0" r="0" b="7620"/>
            <wp:docPr id="3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rotWithShape="1">
                    <a:blip r:embed="rId38" cstate="print">
                      <a:clrChange>
                        <a:clrFrom>
                          <a:srgbClr val="9DD3DD"/>
                        </a:clrFrom>
                        <a:clrTo>
                          <a:srgbClr val="9DD3DD">
                            <a:alpha val="0"/>
                          </a:srgbClr>
                        </a:clrTo>
                      </a:clrChange>
                      <a:extLst>
                        <a:ext uri="{28A0092B-C50C-407E-A947-70E740481C1C}">
                          <a14:useLocalDpi xmlns:a14="http://schemas.microsoft.com/office/drawing/2010/main"/>
                        </a:ext>
                      </a:extLst>
                    </a:blip>
                    <a:srcRect/>
                    <a:stretch/>
                  </pic:blipFill>
                  <pic:spPr bwMode="auto">
                    <a:xfrm>
                      <a:off x="0" y="0"/>
                      <a:ext cx="2656094" cy="1098114"/>
                    </a:xfrm>
                    <a:prstGeom prst="rect">
                      <a:avLst/>
                    </a:prstGeom>
                    <a:noFill/>
                    <a:ln>
                      <a:noFill/>
                    </a:ln>
                    <a:extLst>
                      <a:ext uri="{53640926-AAD7-44D8-BBD7-CCE9431645EC}">
                        <a14:shadowObscured xmlns:a14="http://schemas.microsoft.com/office/drawing/2010/main"/>
                      </a:ext>
                    </a:extLst>
                  </pic:spPr>
                </pic:pic>
              </a:graphicData>
            </a:graphic>
          </wp:inline>
        </w:drawing>
      </w:r>
    </w:p>
    <w:p w14:paraId="473997C1" w14:textId="77777777" w:rsidR="00A60122" w:rsidRPr="009A1E75" w:rsidRDefault="00A60122" w:rsidP="00F36001">
      <w:pPr>
        <w:pStyle w:val="BasicText"/>
      </w:pPr>
    </w:p>
    <w:p w14:paraId="077F9412" w14:textId="77777777" w:rsidR="00A60122" w:rsidRPr="009A1E75" w:rsidRDefault="00A60122" w:rsidP="00F36001">
      <w:pPr>
        <w:pStyle w:val="BasicText"/>
      </w:pPr>
      <w:r w:rsidRPr="009A1E75">
        <w:t xml:space="preserve">Artistic Effects: Paint Brush </w:t>
      </w:r>
    </w:p>
    <w:p w14:paraId="4460188E" w14:textId="77777777" w:rsidR="00A60122" w:rsidRDefault="00A60122" w:rsidP="00F36001">
      <w:pPr>
        <w:pStyle w:val="BasicText"/>
      </w:pPr>
      <w:r w:rsidRPr="009A1E75">
        <w:rPr>
          <w:noProof/>
        </w:rPr>
        <w:drawing>
          <wp:inline distT="0" distB="0" distL="0" distR="0" wp14:anchorId="00C0CE72" wp14:editId="40E796C3">
            <wp:extent cx="2560320" cy="1132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39" cstate="print">
                      <a:extLst>
                        <a:ext uri="{BEBA8EAE-BF5A-486C-A8C5-ECC9F3942E4B}">
                          <a14:imgProps xmlns:a14="http://schemas.microsoft.com/office/drawing/2010/main">
                            <a14:imgLayer r:embed="rId40">
                              <a14:imgEffect>
                                <a14:artisticPaintBrush/>
                              </a14:imgEffect>
                            </a14:imgLayer>
                          </a14:imgProps>
                        </a:ext>
                        <a:ext uri="{28A0092B-C50C-407E-A947-70E740481C1C}">
                          <a14:useLocalDpi xmlns:a14="http://schemas.microsoft.com/office/drawing/2010/main"/>
                        </a:ext>
                      </a:extLst>
                    </a:blip>
                    <a:stretch>
                      <a:fillRect/>
                    </a:stretch>
                  </pic:blipFill>
                  <pic:spPr bwMode="auto">
                    <a:xfrm>
                      <a:off x="0" y="0"/>
                      <a:ext cx="2560320" cy="1132840"/>
                    </a:xfrm>
                    <a:prstGeom prst="rect">
                      <a:avLst/>
                    </a:prstGeom>
                    <a:noFill/>
                    <a:ln>
                      <a:noFill/>
                    </a:ln>
                    <a:extLst>
                      <a:ext uri="{53640926-AAD7-44D8-BBD7-CCE9431645EC}">
                        <a14:shadowObscured xmlns:a14="http://schemas.microsoft.com/office/drawing/2010/main"/>
                      </a:ext>
                    </a:extLst>
                  </pic:spPr>
                </pic:pic>
              </a:graphicData>
            </a:graphic>
          </wp:inline>
        </w:drawing>
      </w:r>
    </w:p>
    <w:p w14:paraId="359AEB42" w14:textId="77777777" w:rsidR="004658C9" w:rsidRDefault="004658C9" w:rsidP="00F36001">
      <w:pPr>
        <w:pStyle w:val="BasicText"/>
      </w:pPr>
    </w:p>
    <w:p w14:paraId="13401D7E" w14:textId="77777777" w:rsidR="004658C9" w:rsidRDefault="004658C9" w:rsidP="00F36001">
      <w:pPr>
        <w:pStyle w:val="BasicText"/>
      </w:pPr>
    </w:p>
    <w:p w14:paraId="1DB82E70" w14:textId="77777777" w:rsidR="004815E4" w:rsidRDefault="004815E4" w:rsidP="00F36001">
      <w:pPr>
        <w:pStyle w:val="BasicText"/>
        <w:rPr>
          <w:lang w:val="ru-RU"/>
        </w:rPr>
      </w:pPr>
    </w:p>
    <w:p w14:paraId="3DDA32FD" w14:textId="77777777" w:rsidR="00A60122" w:rsidRPr="004815E4" w:rsidRDefault="00A60122" w:rsidP="00F36001">
      <w:pPr>
        <w:pStyle w:val="BasicText"/>
        <w:rPr>
          <w:lang w:val="ru-RU"/>
        </w:rPr>
      </w:pPr>
    </w:p>
    <w:p w14:paraId="76E2E581" w14:textId="77777777" w:rsidR="0021162D" w:rsidRDefault="00B76795" w:rsidP="00F36001">
      <w:pPr>
        <w:pStyle w:val="Headline2"/>
      </w:pPr>
      <w:r>
        <w:t>Hotkeys</w:t>
      </w:r>
    </w:p>
    <w:p w14:paraId="798B7EA5" w14:textId="77777777" w:rsidR="00B76795" w:rsidRDefault="004F23CC" w:rsidP="00F36001">
      <w:pPr>
        <w:pStyle w:val="BasicTextParagraph1"/>
      </w:pPr>
      <w:r>
        <w:t>For styles in this template hotkeys were assigned. In table below you can see all used hot-keyed styles.</w:t>
      </w:r>
    </w:p>
    <w:p w14:paraId="778678A6" w14:textId="36ED392F" w:rsidR="009F5228" w:rsidRDefault="005B77C2" w:rsidP="00F36001">
      <w:pPr>
        <w:pStyle w:val="Headline30"/>
      </w:pPr>
      <w:bookmarkStart w:id="257" w:name="_Toc48307908"/>
      <w:r>
        <w:t xml:space="preserve">General </w:t>
      </w:r>
      <w:r w:rsidR="00EB2532">
        <w:t xml:space="preserve">Microsoft </w:t>
      </w:r>
      <w:r>
        <w:t>Word hot keys</w:t>
      </w:r>
      <w:bookmarkEnd w:id="257"/>
    </w:p>
    <w:p w14:paraId="3C26FDCE" w14:textId="77777777" w:rsidR="00572368" w:rsidRDefault="00572368" w:rsidP="00F36001">
      <w:pPr>
        <w:pStyle w:val="BasicTextIndent"/>
      </w:pPr>
      <w:r>
        <w:t>Those hot keys are very efficient with editing of layout of adventure or supplement. Better to know it.</w:t>
      </w:r>
    </w:p>
    <w:p w14:paraId="3EE399E2" w14:textId="77777777" w:rsidR="00572368" w:rsidRPr="00572368" w:rsidRDefault="00572368" w:rsidP="00F36001">
      <w:pPr>
        <w:pStyle w:val="BasicTextIndent"/>
      </w:pPr>
    </w:p>
    <w:p w14:paraId="043FF6D6" w14:textId="1499DB48" w:rsidR="006D2635" w:rsidRDefault="006D2635" w:rsidP="00F36001">
      <w:pPr>
        <w:pStyle w:val="af0"/>
      </w:pPr>
      <w:r>
        <w:lastRenderedPageBreak/>
        <w:t xml:space="preserve">Table </w:t>
      </w:r>
      <w:r>
        <w:fldChar w:fldCharType="begin"/>
      </w:r>
      <w:r>
        <w:instrText xml:space="preserve"> SEQ Table \* ARABIC </w:instrText>
      </w:r>
      <w:r>
        <w:fldChar w:fldCharType="separate"/>
      </w:r>
      <w:r w:rsidR="00097E08">
        <w:rPr>
          <w:noProof/>
        </w:rPr>
        <w:t>2</w:t>
      </w:r>
      <w:r>
        <w:fldChar w:fldCharType="end"/>
      </w:r>
    </w:p>
    <w:tbl>
      <w:tblPr>
        <w:tblStyle w:val="TableClassCoreGreen"/>
        <w:tblW w:w="0" w:type="auto"/>
        <w:tblInd w:w="0" w:type="dxa"/>
        <w:tblLook w:val="0480" w:firstRow="0" w:lastRow="0" w:firstColumn="1" w:lastColumn="0" w:noHBand="0" w:noVBand="1"/>
      </w:tblPr>
      <w:tblGrid>
        <w:gridCol w:w="2119"/>
        <w:gridCol w:w="2120"/>
      </w:tblGrid>
      <w:tr w:rsidR="0090637E" w:rsidRPr="0090637E" w14:paraId="6D84F6E4" w14:textId="77777777" w:rsidTr="00C05269">
        <w:tc>
          <w:tcPr>
            <w:tcW w:w="2119" w:type="dxa"/>
          </w:tcPr>
          <w:p w14:paraId="3C9348F8" w14:textId="77777777" w:rsidR="0090637E" w:rsidRPr="0090637E" w:rsidRDefault="0090637E" w:rsidP="00F36001">
            <w:pPr>
              <w:pStyle w:val="BasicText"/>
            </w:pPr>
            <w:r w:rsidRPr="0090637E">
              <w:t>Insert a field</w:t>
            </w:r>
          </w:p>
        </w:tc>
        <w:tc>
          <w:tcPr>
            <w:tcW w:w="2120" w:type="dxa"/>
          </w:tcPr>
          <w:p w14:paraId="79633213" w14:textId="77777777" w:rsidR="0090637E" w:rsidRPr="0090637E" w:rsidRDefault="0090637E" w:rsidP="00F36001">
            <w:pPr>
              <w:pStyle w:val="BasicText"/>
            </w:pPr>
            <w:r w:rsidRPr="0090637E">
              <w:t>Ctrl + F9</w:t>
            </w:r>
          </w:p>
        </w:tc>
      </w:tr>
      <w:tr w:rsidR="0090637E" w:rsidRPr="0090637E" w14:paraId="1DE031F3"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21006990" w14:textId="77777777" w:rsidR="0090637E" w:rsidRPr="0090637E" w:rsidRDefault="0090637E" w:rsidP="00F36001">
            <w:pPr>
              <w:pStyle w:val="BasicText"/>
            </w:pPr>
            <w:r w:rsidRPr="0090637E">
              <w:t>Row break</w:t>
            </w:r>
          </w:p>
        </w:tc>
        <w:tc>
          <w:tcPr>
            <w:tcW w:w="2120" w:type="dxa"/>
          </w:tcPr>
          <w:p w14:paraId="27DE7FF9" w14:textId="77777777" w:rsidR="0090637E" w:rsidRPr="0090637E" w:rsidRDefault="0090637E" w:rsidP="00F36001">
            <w:pPr>
              <w:pStyle w:val="BasicText"/>
            </w:pPr>
            <w:r w:rsidRPr="0090637E">
              <w:t>Shift+Enter</w:t>
            </w:r>
          </w:p>
        </w:tc>
      </w:tr>
      <w:tr w:rsidR="0090637E" w:rsidRPr="0090637E" w14:paraId="39C7C413" w14:textId="77777777" w:rsidTr="00C05269">
        <w:tc>
          <w:tcPr>
            <w:tcW w:w="2119" w:type="dxa"/>
          </w:tcPr>
          <w:p w14:paraId="3CE8FD7C" w14:textId="77777777" w:rsidR="0090637E" w:rsidRPr="0090637E" w:rsidRDefault="0090637E" w:rsidP="00F36001">
            <w:pPr>
              <w:pStyle w:val="BasicText"/>
            </w:pPr>
            <w:r w:rsidRPr="0090637E">
              <w:t>Page break</w:t>
            </w:r>
          </w:p>
        </w:tc>
        <w:tc>
          <w:tcPr>
            <w:tcW w:w="2120" w:type="dxa"/>
          </w:tcPr>
          <w:p w14:paraId="51515F74" w14:textId="77777777" w:rsidR="0090637E" w:rsidRPr="0090637E" w:rsidRDefault="0090637E" w:rsidP="00F36001">
            <w:pPr>
              <w:pStyle w:val="BasicText"/>
            </w:pPr>
            <w:r w:rsidRPr="0090637E">
              <w:t>Ctrl+Enter</w:t>
            </w:r>
          </w:p>
        </w:tc>
      </w:tr>
      <w:tr w:rsidR="0090637E" w:rsidRPr="0090637E" w14:paraId="116E5C4B"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3FB9EC10" w14:textId="77777777" w:rsidR="0090637E" w:rsidRPr="0090637E" w:rsidRDefault="0090637E" w:rsidP="00F36001">
            <w:pPr>
              <w:pStyle w:val="BasicText"/>
            </w:pPr>
            <w:r w:rsidRPr="0090637E">
              <w:t>Column break</w:t>
            </w:r>
          </w:p>
        </w:tc>
        <w:tc>
          <w:tcPr>
            <w:tcW w:w="2120" w:type="dxa"/>
          </w:tcPr>
          <w:p w14:paraId="5AA1EF83" w14:textId="77777777" w:rsidR="0090637E" w:rsidRPr="0090637E" w:rsidRDefault="0090637E" w:rsidP="00F36001">
            <w:pPr>
              <w:pStyle w:val="BasicText"/>
            </w:pPr>
            <w:r w:rsidRPr="0090637E">
              <w:t>Shift+Ctrl+Enter</w:t>
            </w:r>
          </w:p>
        </w:tc>
      </w:tr>
      <w:tr w:rsidR="0090637E" w:rsidRPr="0090637E" w14:paraId="096AA944" w14:textId="77777777" w:rsidTr="00C05269">
        <w:tc>
          <w:tcPr>
            <w:tcW w:w="2119" w:type="dxa"/>
          </w:tcPr>
          <w:p w14:paraId="51D76BB5" w14:textId="77777777" w:rsidR="0090637E" w:rsidRPr="0090637E" w:rsidRDefault="0090637E" w:rsidP="00F36001">
            <w:pPr>
              <w:pStyle w:val="BasicText"/>
            </w:pPr>
            <w:r w:rsidRPr="0090637E">
              <w:t>Tab</w:t>
            </w:r>
          </w:p>
        </w:tc>
        <w:tc>
          <w:tcPr>
            <w:tcW w:w="2120" w:type="dxa"/>
          </w:tcPr>
          <w:p w14:paraId="504BDD03" w14:textId="77777777" w:rsidR="0090637E" w:rsidRPr="0090637E" w:rsidRDefault="0090637E" w:rsidP="00F36001">
            <w:pPr>
              <w:pStyle w:val="BasicText"/>
            </w:pPr>
            <w:r w:rsidRPr="0090637E">
              <w:t>Ctrl+Tab</w:t>
            </w:r>
          </w:p>
        </w:tc>
      </w:tr>
      <w:tr w:rsidR="0090637E" w:rsidRPr="0090637E" w14:paraId="5876ED90"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5BEC3BC4" w14:textId="77777777" w:rsidR="0090637E" w:rsidRPr="0090637E" w:rsidRDefault="0090637E" w:rsidP="00F36001">
            <w:pPr>
              <w:pStyle w:val="BasicText"/>
            </w:pPr>
            <w:r w:rsidRPr="0090637E">
              <w:t>Copy formatting</w:t>
            </w:r>
          </w:p>
        </w:tc>
        <w:tc>
          <w:tcPr>
            <w:tcW w:w="2120" w:type="dxa"/>
          </w:tcPr>
          <w:p w14:paraId="10BDB289" w14:textId="77777777" w:rsidR="0090637E" w:rsidRPr="0090637E" w:rsidRDefault="0090637E" w:rsidP="00F36001">
            <w:pPr>
              <w:pStyle w:val="BasicText"/>
            </w:pPr>
            <w:r w:rsidRPr="0090637E">
              <w:t>Shift+Ctrl+C</w:t>
            </w:r>
          </w:p>
        </w:tc>
      </w:tr>
      <w:tr w:rsidR="0090637E" w:rsidRPr="0090637E" w14:paraId="489CB456" w14:textId="77777777" w:rsidTr="00C05269">
        <w:tc>
          <w:tcPr>
            <w:tcW w:w="2119" w:type="dxa"/>
          </w:tcPr>
          <w:p w14:paraId="65848534" w14:textId="77777777" w:rsidR="0090637E" w:rsidRPr="0090637E" w:rsidRDefault="0090637E" w:rsidP="00F36001">
            <w:pPr>
              <w:pStyle w:val="BasicText"/>
            </w:pPr>
            <w:r w:rsidRPr="0090637E">
              <w:t>Paste formatting</w:t>
            </w:r>
          </w:p>
        </w:tc>
        <w:tc>
          <w:tcPr>
            <w:tcW w:w="2120" w:type="dxa"/>
          </w:tcPr>
          <w:p w14:paraId="27F6F834" w14:textId="77777777" w:rsidR="0090637E" w:rsidRPr="0090637E" w:rsidRDefault="0090637E" w:rsidP="00F36001">
            <w:pPr>
              <w:pStyle w:val="BasicText"/>
            </w:pPr>
            <w:r w:rsidRPr="0090637E">
              <w:t>Shift+Ctrl+V</w:t>
            </w:r>
          </w:p>
        </w:tc>
      </w:tr>
      <w:tr w:rsidR="0090637E" w:rsidRPr="0090637E" w14:paraId="156CEC8C"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3EBF3217" w14:textId="77777777" w:rsidR="0090637E" w:rsidRPr="0090637E" w:rsidRDefault="0090637E" w:rsidP="00F36001">
            <w:pPr>
              <w:pStyle w:val="BasicText"/>
            </w:pPr>
            <w:r w:rsidRPr="0090637E">
              <w:t>Clear additional formatting</w:t>
            </w:r>
          </w:p>
        </w:tc>
        <w:tc>
          <w:tcPr>
            <w:tcW w:w="2120" w:type="dxa"/>
          </w:tcPr>
          <w:p w14:paraId="47F176F2" w14:textId="77777777" w:rsidR="0090637E" w:rsidRPr="0090637E" w:rsidRDefault="0090637E" w:rsidP="00F36001">
            <w:pPr>
              <w:pStyle w:val="BasicText"/>
            </w:pPr>
            <w:r w:rsidRPr="0090637E">
              <w:t>Ctrl+Space</w:t>
            </w:r>
          </w:p>
        </w:tc>
      </w:tr>
      <w:tr w:rsidR="0090637E" w:rsidRPr="0090637E" w14:paraId="548C5535" w14:textId="77777777" w:rsidTr="00C05269">
        <w:tc>
          <w:tcPr>
            <w:tcW w:w="2119" w:type="dxa"/>
          </w:tcPr>
          <w:p w14:paraId="0EBB670B" w14:textId="77777777" w:rsidR="0090637E" w:rsidRPr="0090637E" w:rsidRDefault="0090637E" w:rsidP="00F36001">
            <w:pPr>
              <w:pStyle w:val="BasicText"/>
            </w:pPr>
            <w:r w:rsidRPr="0090637E">
              <w:t>Apply Symbol font to selected text</w:t>
            </w:r>
          </w:p>
        </w:tc>
        <w:tc>
          <w:tcPr>
            <w:tcW w:w="2120" w:type="dxa"/>
          </w:tcPr>
          <w:p w14:paraId="466CBC9B" w14:textId="77777777" w:rsidR="0090637E" w:rsidRPr="0090637E" w:rsidRDefault="0090637E" w:rsidP="00F36001">
            <w:pPr>
              <w:pStyle w:val="BasicText"/>
            </w:pPr>
            <w:r w:rsidRPr="0090637E">
              <w:t>Shift+Ctrl+Q</w:t>
            </w:r>
          </w:p>
        </w:tc>
      </w:tr>
      <w:tr w:rsidR="0090637E" w:rsidRPr="0090637E" w14:paraId="4DD50EBD"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26ADB65C" w14:textId="77777777" w:rsidR="0090637E" w:rsidRPr="0090637E" w:rsidRDefault="0090637E" w:rsidP="00F36001">
            <w:pPr>
              <w:pStyle w:val="BasicText"/>
            </w:pPr>
            <w:r w:rsidRPr="0090637E">
              <w:t>Applying styles</w:t>
            </w:r>
          </w:p>
        </w:tc>
        <w:tc>
          <w:tcPr>
            <w:tcW w:w="2120" w:type="dxa"/>
          </w:tcPr>
          <w:p w14:paraId="7139B4AC" w14:textId="77777777" w:rsidR="0090637E" w:rsidRPr="0090637E" w:rsidRDefault="0090637E" w:rsidP="00F36001">
            <w:pPr>
              <w:pStyle w:val="BasicText"/>
            </w:pPr>
            <w:r w:rsidRPr="0090637E">
              <w:t>Ctrl+Shift+S</w:t>
            </w:r>
          </w:p>
        </w:tc>
      </w:tr>
      <w:tr w:rsidR="0090637E" w:rsidRPr="0090637E" w14:paraId="621C8930" w14:textId="77777777" w:rsidTr="00C05269">
        <w:tc>
          <w:tcPr>
            <w:tcW w:w="2119" w:type="dxa"/>
          </w:tcPr>
          <w:p w14:paraId="01A34400" w14:textId="77777777" w:rsidR="0090637E" w:rsidRPr="0090637E" w:rsidRDefault="0090637E" w:rsidP="00F36001">
            <w:pPr>
              <w:pStyle w:val="BasicText"/>
            </w:pPr>
            <w:r w:rsidRPr="0090637E">
              <w:t>Style</w:t>
            </w:r>
          </w:p>
        </w:tc>
        <w:tc>
          <w:tcPr>
            <w:tcW w:w="2120" w:type="dxa"/>
          </w:tcPr>
          <w:p w14:paraId="6F747795" w14:textId="77777777" w:rsidR="0090637E" w:rsidRPr="0090637E" w:rsidRDefault="0090637E" w:rsidP="00F36001">
            <w:pPr>
              <w:pStyle w:val="BasicText"/>
            </w:pPr>
            <w:r w:rsidRPr="0090637E">
              <w:t>Alt+Ctrl+Shift+S</w:t>
            </w:r>
          </w:p>
        </w:tc>
      </w:tr>
      <w:tr w:rsidR="0090637E" w:rsidRPr="0090637E" w14:paraId="65F5DCD6"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7BC7D7C4" w14:textId="77777777" w:rsidR="0090637E" w:rsidRPr="0090637E" w:rsidRDefault="0090637E" w:rsidP="00F36001">
            <w:pPr>
              <w:pStyle w:val="BasicText"/>
            </w:pPr>
            <w:r w:rsidRPr="0090637E">
              <w:t>Autoformat</w:t>
            </w:r>
          </w:p>
        </w:tc>
        <w:tc>
          <w:tcPr>
            <w:tcW w:w="2120" w:type="dxa"/>
          </w:tcPr>
          <w:p w14:paraId="3CAD7888" w14:textId="77777777" w:rsidR="0090637E" w:rsidRPr="0090637E" w:rsidRDefault="0090637E" w:rsidP="00F36001">
            <w:pPr>
              <w:pStyle w:val="BasicText"/>
            </w:pPr>
            <w:r w:rsidRPr="0090637E">
              <w:t>Alt+Ctrl+K</w:t>
            </w:r>
          </w:p>
        </w:tc>
      </w:tr>
      <w:tr w:rsidR="0090637E" w:rsidRPr="0090637E" w14:paraId="1818ADCA" w14:textId="77777777" w:rsidTr="00C05269">
        <w:tc>
          <w:tcPr>
            <w:tcW w:w="2119" w:type="dxa"/>
          </w:tcPr>
          <w:p w14:paraId="2425D902" w14:textId="77777777" w:rsidR="0090637E" w:rsidRPr="0090637E" w:rsidRDefault="0090637E" w:rsidP="00F36001">
            <w:pPr>
              <w:pStyle w:val="BasicText"/>
            </w:pPr>
            <w:r w:rsidRPr="0090637E">
              <w:t>Normal</w:t>
            </w:r>
          </w:p>
        </w:tc>
        <w:tc>
          <w:tcPr>
            <w:tcW w:w="2120" w:type="dxa"/>
          </w:tcPr>
          <w:p w14:paraId="5B02DE58" w14:textId="77777777" w:rsidR="0090637E" w:rsidRPr="0090637E" w:rsidRDefault="0090637E" w:rsidP="00F36001">
            <w:pPr>
              <w:pStyle w:val="BasicText"/>
            </w:pPr>
            <w:r w:rsidRPr="0090637E">
              <w:t>Ctrl+Shift+N</w:t>
            </w:r>
          </w:p>
        </w:tc>
      </w:tr>
      <w:tr w:rsidR="0090637E" w:rsidRPr="0090637E" w14:paraId="5A92ED2B"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05CFCD5E" w14:textId="77777777" w:rsidR="0090637E" w:rsidRPr="0090637E" w:rsidRDefault="0090637E" w:rsidP="00F36001">
            <w:pPr>
              <w:pStyle w:val="BasicText"/>
            </w:pPr>
            <w:r w:rsidRPr="0090637E">
              <w:t>Heading 1</w:t>
            </w:r>
          </w:p>
        </w:tc>
        <w:tc>
          <w:tcPr>
            <w:tcW w:w="2120" w:type="dxa"/>
          </w:tcPr>
          <w:p w14:paraId="10063E5B" w14:textId="77777777" w:rsidR="0090637E" w:rsidRPr="0090637E" w:rsidRDefault="0090637E" w:rsidP="00F36001">
            <w:pPr>
              <w:pStyle w:val="BasicText"/>
            </w:pPr>
            <w:r w:rsidRPr="0090637E">
              <w:t>Alt+Ctrl+1</w:t>
            </w:r>
          </w:p>
        </w:tc>
      </w:tr>
    </w:tbl>
    <w:p w14:paraId="51A168BB" w14:textId="77777777" w:rsidR="0047430B" w:rsidRDefault="0047430B" w:rsidP="00F36001">
      <w:pPr>
        <w:pStyle w:val="BasicText"/>
      </w:pPr>
    </w:p>
    <w:p w14:paraId="528583EA" w14:textId="77777777" w:rsidR="004658C9" w:rsidRPr="004658C9" w:rsidRDefault="004658C9" w:rsidP="00F36001">
      <w:pPr>
        <w:pStyle w:val="BasicText"/>
        <w:rPr>
          <w:lang w:val="ru-RU"/>
        </w:rPr>
      </w:pPr>
    </w:p>
    <w:p w14:paraId="67228092" w14:textId="152DD165" w:rsidR="00C217CD" w:rsidRDefault="00C217CD" w:rsidP="00F36001">
      <w:pPr>
        <w:pStyle w:val="Headline30"/>
      </w:pPr>
      <w:bookmarkStart w:id="258" w:name="_Toc48307909"/>
      <w:r>
        <w:t>Hot keys for styles in this template</w:t>
      </w:r>
      <w:bookmarkEnd w:id="258"/>
    </w:p>
    <w:p w14:paraId="31AB55B4" w14:textId="77777777" w:rsidR="0087448E" w:rsidRDefault="0087448E" w:rsidP="00F36001">
      <w:pPr>
        <w:pStyle w:val="BasicTextParagraph1"/>
      </w:pPr>
    </w:p>
    <w:p w14:paraId="1503AD1D" w14:textId="77777777" w:rsidR="0087448E" w:rsidRDefault="0087448E" w:rsidP="00F36001">
      <w:pPr>
        <w:pStyle w:val="BasicTextIndent"/>
      </w:pPr>
      <w:r>
        <w:t xml:space="preserve">In this template I applied custom hotkeys to styles which are built-in template to </w:t>
      </w:r>
      <w:r w:rsidR="00492329">
        <w:t>give ability to fast applying most used styles to text to increase speed of editing.</w:t>
      </w:r>
    </w:p>
    <w:p w14:paraId="4914F964" w14:textId="77777777" w:rsidR="00492329" w:rsidRPr="0087448E" w:rsidRDefault="00492329" w:rsidP="00F36001">
      <w:pPr>
        <w:pStyle w:val="BasicTextIndent"/>
      </w:pPr>
    </w:p>
    <w:p w14:paraId="3A5D5674" w14:textId="30DD8D88" w:rsidR="006D2635" w:rsidRDefault="006D2635" w:rsidP="00F36001">
      <w:pPr>
        <w:pStyle w:val="af0"/>
      </w:pPr>
      <w:r>
        <w:t xml:space="preserve">Table </w:t>
      </w:r>
      <w:r>
        <w:fldChar w:fldCharType="begin"/>
      </w:r>
      <w:r>
        <w:instrText xml:space="preserve"> SEQ Table \* ARABIC </w:instrText>
      </w:r>
      <w:r>
        <w:fldChar w:fldCharType="separate"/>
      </w:r>
      <w:r w:rsidR="00097E08">
        <w:rPr>
          <w:noProof/>
        </w:rPr>
        <w:t>3</w:t>
      </w:r>
      <w:r>
        <w:fldChar w:fldCharType="end"/>
      </w:r>
    </w:p>
    <w:tbl>
      <w:tblPr>
        <w:tblStyle w:val="TableClassCoreGreen"/>
        <w:tblW w:w="0" w:type="auto"/>
        <w:tblInd w:w="0" w:type="dxa"/>
        <w:tblLook w:val="04A0" w:firstRow="1" w:lastRow="0" w:firstColumn="1" w:lastColumn="0" w:noHBand="0" w:noVBand="1"/>
      </w:tblPr>
      <w:tblGrid>
        <w:gridCol w:w="2119"/>
        <w:gridCol w:w="1841"/>
      </w:tblGrid>
      <w:tr w:rsidR="00B76795" w14:paraId="7D0E43CF" w14:textId="77777777" w:rsidTr="00C05269">
        <w:trPr>
          <w:cnfStyle w:val="100000000000" w:firstRow="1" w:lastRow="0" w:firstColumn="0" w:lastColumn="0" w:oddVBand="0" w:evenVBand="0" w:oddHBand="0" w:evenHBand="0" w:firstRowFirstColumn="0" w:firstRowLastColumn="0" w:lastRowFirstColumn="0" w:lastRowLastColumn="0"/>
        </w:trPr>
        <w:tc>
          <w:tcPr>
            <w:tcW w:w="2119" w:type="dxa"/>
          </w:tcPr>
          <w:p w14:paraId="44B05296" w14:textId="77777777" w:rsidR="00B76795" w:rsidRDefault="00B76795" w:rsidP="00C05269">
            <w:pPr>
              <w:pStyle w:val="TableHeader"/>
            </w:pPr>
            <w:r>
              <w:t>Style</w:t>
            </w:r>
          </w:p>
        </w:tc>
        <w:tc>
          <w:tcPr>
            <w:tcW w:w="1841" w:type="dxa"/>
          </w:tcPr>
          <w:p w14:paraId="3B5D157E" w14:textId="77777777" w:rsidR="00B76795" w:rsidRDefault="00B76795" w:rsidP="00C05269">
            <w:pPr>
              <w:pStyle w:val="TableHeader"/>
            </w:pPr>
            <w:r>
              <w:t>Hotkeys</w:t>
            </w:r>
          </w:p>
        </w:tc>
      </w:tr>
      <w:tr w:rsidR="00B76795" w14:paraId="6D8DDF6B" w14:textId="77777777" w:rsidTr="00C05269">
        <w:tc>
          <w:tcPr>
            <w:tcW w:w="2119" w:type="dxa"/>
          </w:tcPr>
          <w:p w14:paraId="274C4F84" w14:textId="77777777" w:rsidR="00B76795" w:rsidRDefault="00B76795" w:rsidP="00F36001">
            <w:pPr>
              <w:pStyle w:val="BasicText"/>
            </w:pPr>
            <w:r>
              <w:t>Basic Text</w:t>
            </w:r>
          </w:p>
        </w:tc>
        <w:tc>
          <w:tcPr>
            <w:tcW w:w="1841" w:type="dxa"/>
          </w:tcPr>
          <w:p w14:paraId="35934369" w14:textId="77777777" w:rsidR="00B76795" w:rsidRDefault="00B76795" w:rsidP="00F36001">
            <w:pPr>
              <w:pStyle w:val="BasicText"/>
            </w:pPr>
            <w:r>
              <w:t>Ctrl+A,A</w:t>
            </w:r>
          </w:p>
        </w:tc>
      </w:tr>
      <w:tr w:rsidR="003E3930" w14:paraId="29D9E7C5"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76C108A0" w14:textId="68CA4249" w:rsidR="003E3930" w:rsidRDefault="003E3930" w:rsidP="00F36001">
            <w:pPr>
              <w:pStyle w:val="BasicText"/>
            </w:pPr>
            <w:r>
              <w:t>Basic Text Paragraph 1</w:t>
            </w:r>
          </w:p>
        </w:tc>
        <w:tc>
          <w:tcPr>
            <w:tcW w:w="1841" w:type="dxa"/>
          </w:tcPr>
          <w:p w14:paraId="6674CC99" w14:textId="69FFDD9A" w:rsidR="003E3930" w:rsidRDefault="003E3930" w:rsidP="00F36001">
            <w:pPr>
              <w:pStyle w:val="BasicText"/>
            </w:pPr>
            <w:r>
              <w:t>Ctrl+A,1</w:t>
            </w:r>
          </w:p>
        </w:tc>
      </w:tr>
      <w:tr w:rsidR="003E3930" w14:paraId="69CC2ECA" w14:textId="77777777" w:rsidTr="00C05269">
        <w:tc>
          <w:tcPr>
            <w:tcW w:w="2119" w:type="dxa"/>
          </w:tcPr>
          <w:p w14:paraId="598301AA" w14:textId="0278EC7C" w:rsidR="003E3930" w:rsidRDefault="003E3930" w:rsidP="00F36001">
            <w:pPr>
              <w:pStyle w:val="BasicText"/>
            </w:pPr>
            <w:r>
              <w:t>Basic Text Paragraph 2</w:t>
            </w:r>
          </w:p>
        </w:tc>
        <w:tc>
          <w:tcPr>
            <w:tcW w:w="1841" w:type="dxa"/>
          </w:tcPr>
          <w:p w14:paraId="11E3C368" w14:textId="1A3FA5C1" w:rsidR="003E3930" w:rsidRDefault="003E3930" w:rsidP="00F36001">
            <w:pPr>
              <w:pStyle w:val="BasicText"/>
            </w:pPr>
            <w:r>
              <w:t>Ctrl+A,2</w:t>
            </w:r>
          </w:p>
        </w:tc>
      </w:tr>
      <w:tr w:rsidR="003E3930" w14:paraId="22693879"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279D3068" w14:textId="77777777" w:rsidR="003E3930" w:rsidRPr="004815E4" w:rsidRDefault="003E3930" w:rsidP="00F36001">
            <w:pPr>
              <w:pStyle w:val="BasicText"/>
            </w:pPr>
            <w:r>
              <w:t>Chapter Title</w:t>
            </w:r>
          </w:p>
        </w:tc>
        <w:tc>
          <w:tcPr>
            <w:tcW w:w="1841" w:type="dxa"/>
          </w:tcPr>
          <w:p w14:paraId="5456D654" w14:textId="77777777" w:rsidR="003E3930" w:rsidRDefault="003E3930" w:rsidP="00F36001">
            <w:pPr>
              <w:pStyle w:val="BasicText"/>
            </w:pPr>
            <w:r>
              <w:t>Ctrl+C,1</w:t>
            </w:r>
          </w:p>
        </w:tc>
      </w:tr>
      <w:tr w:rsidR="003E3930" w14:paraId="64B186C0" w14:textId="77777777" w:rsidTr="00C05269">
        <w:tc>
          <w:tcPr>
            <w:tcW w:w="2119" w:type="dxa"/>
          </w:tcPr>
          <w:p w14:paraId="39A83946" w14:textId="77777777" w:rsidR="003E3930" w:rsidRDefault="003E3930" w:rsidP="00F36001">
            <w:pPr>
              <w:pStyle w:val="BasicText"/>
            </w:pPr>
            <w:r>
              <w:t>Subchapter Title</w:t>
            </w:r>
          </w:p>
        </w:tc>
        <w:tc>
          <w:tcPr>
            <w:tcW w:w="1841" w:type="dxa"/>
          </w:tcPr>
          <w:p w14:paraId="05A9F891" w14:textId="77777777" w:rsidR="003E3930" w:rsidRDefault="003E3930" w:rsidP="00F36001">
            <w:pPr>
              <w:pStyle w:val="BasicText"/>
            </w:pPr>
            <w:r>
              <w:t>Ctrl+C,2</w:t>
            </w:r>
          </w:p>
        </w:tc>
      </w:tr>
      <w:tr w:rsidR="003E3930" w14:paraId="7EFAD3FB"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098B56CF" w14:textId="77777777" w:rsidR="003E3930" w:rsidRDefault="003E3930" w:rsidP="00F36001">
            <w:pPr>
              <w:pStyle w:val="BasicText"/>
            </w:pPr>
            <w:r>
              <w:t>Heading 1 TOC</w:t>
            </w:r>
          </w:p>
        </w:tc>
        <w:tc>
          <w:tcPr>
            <w:tcW w:w="1841" w:type="dxa"/>
          </w:tcPr>
          <w:p w14:paraId="418DFB9F" w14:textId="330DBC1C" w:rsidR="003E3930" w:rsidRDefault="003E3930" w:rsidP="00F36001">
            <w:pPr>
              <w:pStyle w:val="BasicText"/>
            </w:pPr>
            <w:r>
              <w:t>Ctrl+H,1</w:t>
            </w:r>
          </w:p>
        </w:tc>
      </w:tr>
      <w:tr w:rsidR="003E3930" w14:paraId="5D14B33C" w14:textId="77777777" w:rsidTr="00C05269">
        <w:tc>
          <w:tcPr>
            <w:tcW w:w="2119" w:type="dxa"/>
          </w:tcPr>
          <w:p w14:paraId="77A3407D" w14:textId="77777777" w:rsidR="003E3930" w:rsidRDefault="003E3930" w:rsidP="00F36001">
            <w:pPr>
              <w:pStyle w:val="BasicText"/>
            </w:pPr>
            <w:r>
              <w:t>Heading 2 TOC</w:t>
            </w:r>
          </w:p>
        </w:tc>
        <w:tc>
          <w:tcPr>
            <w:tcW w:w="1841" w:type="dxa"/>
          </w:tcPr>
          <w:p w14:paraId="4CEDE270" w14:textId="53A7E2A0" w:rsidR="003E3930" w:rsidRPr="003E3930" w:rsidRDefault="003E3930" w:rsidP="00F36001">
            <w:pPr>
              <w:pStyle w:val="BasicText"/>
              <w:rPr>
                <w:rFonts w:ascii="Times New Roman" w:hAnsi="Times New Roman"/>
                <w:lang w:val="uk-UA"/>
              </w:rPr>
            </w:pPr>
            <w:r>
              <w:t>Ctrl+H,</w:t>
            </w:r>
            <w:r w:rsidRPr="002F586D">
              <w:t>2</w:t>
            </w:r>
          </w:p>
        </w:tc>
      </w:tr>
      <w:tr w:rsidR="003E3930" w14:paraId="792C892A"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7E2CE8BF" w14:textId="77777777" w:rsidR="003E3930" w:rsidRDefault="003E3930" w:rsidP="00F36001">
            <w:pPr>
              <w:pStyle w:val="BasicText"/>
            </w:pPr>
            <w:r>
              <w:t>Heading 3 TOC</w:t>
            </w:r>
          </w:p>
        </w:tc>
        <w:tc>
          <w:tcPr>
            <w:tcW w:w="1841" w:type="dxa"/>
          </w:tcPr>
          <w:p w14:paraId="1BE9F36E" w14:textId="651D2E9C" w:rsidR="003E3930" w:rsidRPr="003E3930" w:rsidRDefault="003E3930" w:rsidP="00F36001">
            <w:pPr>
              <w:pStyle w:val="BasicText"/>
              <w:rPr>
                <w:rFonts w:ascii="Times New Roman" w:hAnsi="Times New Roman"/>
                <w:lang w:val="uk-UA"/>
              </w:rPr>
            </w:pPr>
            <w:r>
              <w:t>Ctrl+H,</w:t>
            </w:r>
            <w:r w:rsidRPr="002F586D">
              <w:t>3</w:t>
            </w:r>
          </w:p>
        </w:tc>
      </w:tr>
      <w:tr w:rsidR="003E3930" w14:paraId="07695E7C" w14:textId="77777777" w:rsidTr="00C05269">
        <w:tc>
          <w:tcPr>
            <w:tcW w:w="2119" w:type="dxa"/>
          </w:tcPr>
          <w:p w14:paraId="3C971807" w14:textId="77777777" w:rsidR="003E3930" w:rsidRDefault="003E3930" w:rsidP="00F36001">
            <w:pPr>
              <w:pStyle w:val="BasicText"/>
            </w:pPr>
            <w:r>
              <w:t>Basic Sidebar Heading</w:t>
            </w:r>
          </w:p>
        </w:tc>
        <w:tc>
          <w:tcPr>
            <w:tcW w:w="1841" w:type="dxa"/>
          </w:tcPr>
          <w:p w14:paraId="0B81A37B" w14:textId="77777777" w:rsidR="003E3930" w:rsidRDefault="003E3930" w:rsidP="00F36001">
            <w:pPr>
              <w:pStyle w:val="BasicText"/>
            </w:pPr>
            <w:r>
              <w:t>Ctrl+S,D</w:t>
            </w:r>
          </w:p>
        </w:tc>
      </w:tr>
      <w:tr w:rsidR="003E3930" w14:paraId="1BD93FCD"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705A6262" w14:textId="77777777" w:rsidR="003E3930" w:rsidRDefault="003E3930" w:rsidP="00F36001">
            <w:pPr>
              <w:pStyle w:val="BasicText"/>
            </w:pPr>
            <w:r>
              <w:t>Basic Sidebar Text Regular</w:t>
            </w:r>
          </w:p>
        </w:tc>
        <w:tc>
          <w:tcPr>
            <w:tcW w:w="1841" w:type="dxa"/>
          </w:tcPr>
          <w:p w14:paraId="567D314D" w14:textId="77777777" w:rsidR="003E3930" w:rsidRDefault="003E3930" w:rsidP="00F36001">
            <w:pPr>
              <w:pStyle w:val="BasicText"/>
            </w:pPr>
            <w:r>
              <w:t>Ctrl+S,A</w:t>
            </w:r>
          </w:p>
        </w:tc>
      </w:tr>
      <w:tr w:rsidR="003E3930" w14:paraId="1E9C584B" w14:textId="77777777" w:rsidTr="00C05269">
        <w:tc>
          <w:tcPr>
            <w:tcW w:w="2119" w:type="dxa"/>
          </w:tcPr>
          <w:p w14:paraId="7871535E" w14:textId="77777777" w:rsidR="003E3930" w:rsidRDefault="003E3930" w:rsidP="00F36001">
            <w:pPr>
              <w:pStyle w:val="BasicText"/>
            </w:pPr>
            <w:r>
              <w:t>Basic Sidebar Text Regular Paragraph 2</w:t>
            </w:r>
          </w:p>
        </w:tc>
        <w:tc>
          <w:tcPr>
            <w:tcW w:w="1841" w:type="dxa"/>
          </w:tcPr>
          <w:p w14:paraId="2E982A52" w14:textId="77777777" w:rsidR="003E3930" w:rsidRDefault="003E3930" w:rsidP="00F36001">
            <w:pPr>
              <w:pStyle w:val="BasicText"/>
            </w:pPr>
            <w:r>
              <w:t>Ctrl+S,Q</w:t>
            </w:r>
          </w:p>
        </w:tc>
      </w:tr>
      <w:tr w:rsidR="003E3930" w14:paraId="23443BBB"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6EF3FA2D" w14:textId="77777777" w:rsidR="003E3930" w:rsidRDefault="003E3930" w:rsidP="00F36001">
            <w:pPr>
              <w:pStyle w:val="BasicText"/>
            </w:pPr>
            <w:r>
              <w:t>Basuc Table Header</w:t>
            </w:r>
          </w:p>
        </w:tc>
        <w:tc>
          <w:tcPr>
            <w:tcW w:w="1841" w:type="dxa"/>
          </w:tcPr>
          <w:p w14:paraId="20D194C0" w14:textId="77777777" w:rsidR="003E3930" w:rsidRDefault="003E3930" w:rsidP="00F36001">
            <w:pPr>
              <w:pStyle w:val="BasicText"/>
            </w:pPr>
            <w:r>
              <w:t>Ctrl+T,F</w:t>
            </w:r>
          </w:p>
        </w:tc>
      </w:tr>
      <w:tr w:rsidR="003E3930" w14:paraId="432F79AE" w14:textId="77777777" w:rsidTr="00C05269">
        <w:tc>
          <w:tcPr>
            <w:tcW w:w="2119" w:type="dxa"/>
          </w:tcPr>
          <w:p w14:paraId="0BB42E55" w14:textId="77777777" w:rsidR="003E3930" w:rsidRDefault="003E3930" w:rsidP="00F36001">
            <w:pPr>
              <w:pStyle w:val="BasicText"/>
            </w:pPr>
            <w:r>
              <w:t>Basuc Table Heading</w:t>
            </w:r>
          </w:p>
        </w:tc>
        <w:tc>
          <w:tcPr>
            <w:tcW w:w="1841" w:type="dxa"/>
          </w:tcPr>
          <w:p w14:paraId="1A622B9A" w14:textId="77777777" w:rsidR="003E3930" w:rsidRDefault="003E3930" w:rsidP="00F36001">
            <w:pPr>
              <w:pStyle w:val="BasicText"/>
            </w:pPr>
            <w:r>
              <w:t>Ctrl+T,H</w:t>
            </w:r>
          </w:p>
        </w:tc>
      </w:tr>
      <w:tr w:rsidR="003E3930" w14:paraId="78BF1FD1"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0F5BCDAC" w14:textId="77777777" w:rsidR="003E3930" w:rsidRDefault="003E3930" w:rsidP="00F36001">
            <w:pPr>
              <w:pStyle w:val="BasicText"/>
            </w:pPr>
            <w:r>
              <w:t>Basuc Table Heading Centered</w:t>
            </w:r>
          </w:p>
        </w:tc>
        <w:tc>
          <w:tcPr>
            <w:tcW w:w="1841" w:type="dxa"/>
          </w:tcPr>
          <w:p w14:paraId="4FEE0192" w14:textId="77777777" w:rsidR="003E3930" w:rsidRDefault="003E3930" w:rsidP="00F36001">
            <w:pPr>
              <w:pStyle w:val="BasicText"/>
            </w:pPr>
            <w:r>
              <w:t>Ctrl+T,G</w:t>
            </w:r>
          </w:p>
        </w:tc>
      </w:tr>
      <w:tr w:rsidR="003E3930" w14:paraId="149CB07E" w14:textId="77777777" w:rsidTr="00C05269">
        <w:tc>
          <w:tcPr>
            <w:tcW w:w="2119" w:type="dxa"/>
          </w:tcPr>
          <w:p w14:paraId="573496B3" w14:textId="77777777" w:rsidR="003E3930" w:rsidRPr="0016163E" w:rsidRDefault="003E3930" w:rsidP="00F36001">
            <w:pPr>
              <w:pStyle w:val="BasicText"/>
            </w:pPr>
            <w:r w:rsidRPr="0016163E">
              <w:t>Basic Table Text</w:t>
            </w:r>
          </w:p>
        </w:tc>
        <w:tc>
          <w:tcPr>
            <w:tcW w:w="1841" w:type="dxa"/>
          </w:tcPr>
          <w:p w14:paraId="178641F2" w14:textId="77777777" w:rsidR="003E3930" w:rsidRDefault="003E3930" w:rsidP="00F36001">
            <w:pPr>
              <w:pStyle w:val="BasicText"/>
            </w:pPr>
            <w:r>
              <w:t>Ctrl+T,T</w:t>
            </w:r>
          </w:p>
        </w:tc>
      </w:tr>
      <w:tr w:rsidR="003E3930" w14:paraId="645FBD97"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5A2B8180" w14:textId="77777777" w:rsidR="003E3930" w:rsidRDefault="003E3930" w:rsidP="00F36001">
            <w:pPr>
              <w:pStyle w:val="BasicText"/>
            </w:pPr>
            <w:r w:rsidRPr="0016163E">
              <w:t>Basic Table Text</w:t>
            </w:r>
            <w:r>
              <w:t xml:space="preserve"> Paragraph 2</w:t>
            </w:r>
          </w:p>
        </w:tc>
        <w:tc>
          <w:tcPr>
            <w:tcW w:w="1841" w:type="dxa"/>
          </w:tcPr>
          <w:p w14:paraId="52140063" w14:textId="77777777" w:rsidR="003E3930" w:rsidRDefault="003E3930" w:rsidP="00F36001">
            <w:pPr>
              <w:pStyle w:val="BasicText"/>
            </w:pPr>
            <w:r>
              <w:t>Ctrl+T,Q</w:t>
            </w:r>
          </w:p>
        </w:tc>
      </w:tr>
      <w:tr w:rsidR="003E3930" w14:paraId="7B083FEE" w14:textId="77777777" w:rsidTr="00C05269">
        <w:tc>
          <w:tcPr>
            <w:tcW w:w="2119" w:type="dxa"/>
          </w:tcPr>
          <w:p w14:paraId="47F92BB6" w14:textId="77777777" w:rsidR="003E3930" w:rsidRPr="004815E4" w:rsidRDefault="003E3930" w:rsidP="00F36001">
            <w:pPr>
              <w:pStyle w:val="BasicText"/>
            </w:pPr>
            <w:r w:rsidRPr="004815E4">
              <w:t>Char Bold</w:t>
            </w:r>
          </w:p>
        </w:tc>
        <w:tc>
          <w:tcPr>
            <w:tcW w:w="1841" w:type="dxa"/>
          </w:tcPr>
          <w:p w14:paraId="3D0EC780" w14:textId="77777777" w:rsidR="003E3930" w:rsidRDefault="003E3930" w:rsidP="00F36001">
            <w:pPr>
              <w:pStyle w:val="BasicText"/>
            </w:pPr>
            <w:r w:rsidRPr="004A1868">
              <w:t>Ctrl+</w:t>
            </w:r>
            <w:r>
              <w:t>B,B</w:t>
            </w:r>
          </w:p>
        </w:tc>
      </w:tr>
      <w:tr w:rsidR="003E3930" w14:paraId="2CF58FA8"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068983C7" w14:textId="77777777" w:rsidR="003E3930" w:rsidRPr="004815E4" w:rsidRDefault="003E3930" w:rsidP="00F36001">
            <w:pPr>
              <w:pStyle w:val="BasicText"/>
            </w:pPr>
            <w:r w:rsidRPr="004815E4">
              <w:t>Char Italic</w:t>
            </w:r>
          </w:p>
        </w:tc>
        <w:tc>
          <w:tcPr>
            <w:tcW w:w="1841" w:type="dxa"/>
          </w:tcPr>
          <w:p w14:paraId="64911593" w14:textId="77777777" w:rsidR="003E3930" w:rsidRDefault="003E3930" w:rsidP="00F36001">
            <w:pPr>
              <w:pStyle w:val="BasicText"/>
            </w:pPr>
            <w:r w:rsidRPr="004A1868">
              <w:t>Ctrl+</w:t>
            </w:r>
            <w:r>
              <w:t>I,I</w:t>
            </w:r>
          </w:p>
        </w:tc>
      </w:tr>
      <w:tr w:rsidR="003E3930" w14:paraId="142F4B1C" w14:textId="77777777" w:rsidTr="00C05269">
        <w:tc>
          <w:tcPr>
            <w:tcW w:w="2119" w:type="dxa"/>
          </w:tcPr>
          <w:p w14:paraId="6394DF0B" w14:textId="77777777" w:rsidR="003E3930" w:rsidRPr="004815E4" w:rsidRDefault="003E3930" w:rsidP="00F36001">
            <w:pPr>
              <w:pStyle w:val="BasicText"/>
              <w:rPr>
                <w:rStyle w:val="CHARSUP"/>
              </w:rPr>
            </w:pPr>
            <w:r w:rsidRPr="004815E4">
              <w:rPr>
                <w:rStyle w:val="CHARSUP"/>
              </w:rPr>
              <w:t>Char Sup</w:t>
            </w:r>
          </w:p>
        </w:tc>
        <w:tc>
          <w:tcPr>
            <w:tcW w:w="1841" w:type="dxa"/>
          </w:tcPr>
          <w:p w14:paraId="613D9FFB" w14:textId="77777777" w:rsidR="003E3930" w:rsidRDefault="003E3930" w:rsidP="00F36001">
            <w:pPr>
              <w:pStyle w:val="BasicText"/>
            </w:pPr>
            <w:r w:rsidRPr="004A1868">
              <w:t>Ctrl+</w:t>
            </w:r>
            <w:r>
              <w:t>S</w:t>
            </w:r>
            <w:r w:rsidRPr="004A1868">
              <w:t>,</w:t>
            </w:r>
            <w:r>
              <w:t>U</w:t>
            </w:r>
          </w:p>
        </w:tc>
      </w:tr>
      <w:tr w:rsidR="003E3930" w14:paraId="2B577C06"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75612C5D" w14:textId="77777777" w:rsidR="003E3930" w:rsidRPr="004815E4" w:rsidRDefault="003E3930" w:rsidP="00F36001">
            <w:pPr>
              <w:pStyle w:val="BasicText"/>
              <w:rPr>
                <w:rStyle w:val="COLORRED"/>
              </w:rPr>
            </w:pPr>
            <w:r w:rsidRPr="004815E4">
              <w:rPr>
                <w:rStyle w:val="COLORRED"/>
              </w:rPr>
              <w:t>Red Colored</w:t>
            </w:r>
          </w:p>
        </w:tc>
        <w:tc>
          <w:tcPr>
            <w:tcW w:w="1841" w:type="dxa"/>
          </w:tcPr>
          <w:p w14:paraId="2BEFD8A8" w14:textId="77777777" w:rsidR="003E3930" w:rsidRPr="004A1868" w:rsidRDefault="003E3930" w:rsidP="00F36001">
            <w:pPr>
              <w:pStyle w:val="BasicText"/>
            </w:pPr>
            <w:r>
              <w:t>Ctrl+C,R</w:t>
            </w:r>
          </w:p>
        </w:tc>
      </w:tr>
      <w:tr w:rsidR="003E3930" w14:paraId="127A0641" w14:textId="77777777" w:rsidTr="00C05269">
        <w:tc>
          <w:tcPr>
            <w:tcW w:w="2119" w:type="dxa"/>
          </w:tcPr>
          <w:p w14:paraId="563DC799" w14:textId="77777777" w:rsidR="003E3930" w:rsidRPr="004815E4" w:rsidRDefault="003E3930" w:rsidP="00F36001">
            <w:pPr>
              <w:pStyle w:val="BasicText"/>
              <w:rPr>
                <w:rStyle w:val="COLORBLUE"/>
              </w:rPr>
            </w:pPr>
            <w:r w:rsidRPr="004815E4">
              <w:rPr>
                <w:rStyle w:val="COLORBLUE"/>
              </w:rPr>
              <w:t>Blue Colored</w:t>
            </w:r>
          </w:p>
        </w:tc>
        <w:tc>
          <w:tcPr>
            <w:tcW w:w="1841" w:type="dxa"/>
          </w:tcPr>
          <w:p w14:paraId="1B1F151F" w14:textId="77777777" w:rsidR="003E3930" w:rsidRPr="004A1868" w:rsidRDefault="003E3930" w:rsidP="00F36001">
            <w:pPr>
              <w:pStyle w:val="BasicText"/>
            </w:pPr>
            <w:r>
              <w:t>Ctrl+C,B</w:t>
            </w:r>
          </w:p>
        </w:tc>
      </w:tr>
      <w:tr w:rsidR="003E3930" w14:paraId="573A1627"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6E4EA3BB" w14:textId="77777777" w:rsidR="003E3930" w:rsidRPr="004815E4" w:rsidRDefault="003E3930" w:rsidP="00F36001">
            <w:pPr>
              <w:pStyle w:val="BasicText"/>
              <w:rPr>
                <w:rStyle w:val="COLORGREEN"/>
              </w:rPr>
            </w:pPr>
            <w:r w:rsidRPr="004815E4">
              <w:rPr>
                <w:rStyle w:val="COLORGREEN"/>
              </w:rPr>
              <w:t>Green Colored</w:t>
            </w:r>
          </w:p>
        </w:tc>
        <w:tc>
          <w:tcPr>
            <w:tcW w:w="1841" w:type="dxa"/>
          </w:tcPr>
          <w:p w14:paraId="59EC3F02" w14:textId="77777777" w:rsidR="003E3930" w:rsidRPr="004A1868" w:rsidRDefault="003E3930" w:rsidP="00F36001">
            <w:pPr>
              <w:pStyle w:val="BasicText"/>
            </w:pPr>
            <w:r>
              <w:t>Ctrl+C,G</w:t>
            </w:r>
          </w:p>
        </w:tc>
      </w:tr>
      <w:tr w:rsidR="003E3930" w14:paraId="3A60557F" w14:textId="77777777" w:rsidTr="00C05269">
        <w:tc>
          <w:tcPr>
            <w:tcW w:w="2119" w:type="dxa"/>
          </w:tcPr>
          <w:p w14:paraId="6A70BB9E" w14:textId="77777777" w:rsidR="003E3930" w:rsidRDefault="003E3930" w:rsidP="00F36001">
            <w:pPr>
              <w:pStyle w:val="BasicText"/>
            </w:pPr>
            <w:r>
              <w:t>Boxed Text</w:t>
            </w:r>
          </w:p>
        </w:tc>
        <w:tc>
          <w:tcPr>
            <w:tcW w:w="1841" w:type="dxa"/>
          </w:tcPr>
          <w:p w14:paraId="01DA9A5B" w14:textId="77777777" w:rsidR="003E3930" w:rsidRDefault="003E3930" w:rsidP="00F36001">
            <w:pPr>
              <w:pStyle w:val="BasicText"/>
            </w:pPr>
            <w:r>
              <w:t>Ctrl+B,T</w:t>
            </w:r>
          </w:p>
        </w:tc>
      </w:tr>
      <w:tr w:rsidR="003E3930" w14:paraId="25A959A7"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1CBCCB13" w14:textId="77777777" w:rsidR="003E3930" w:rsidRDefault="003E3930" w:rsidP="00F36001">
            <w:pPr>
              <w:pStyle w:val="BasicText"/>
            </w:pPr>
            <w:r>
              <w:t>Aloud Text</w:t>
            </w:r>
          </w:p>
        </w:tc>
        <w:tc>
          <w:tcPr>
            <w:tcW w:w="1841" w:type="dxa"/>
          </w:tcPr>
          <w:p w14:paraId="11C74B88" w14:textId="77777777" w:rsidR="003E3930" w:rsidRDefault="003E3930" w:rsidP="00F36001">
            <w:pPr>
              <w:pStyle w:val="BasicText"/>
            </w:pPr>
            <w:r>
              <w:t>Ctrl+A,T</w:t>
            </w:r>
          </w:p>
        </w:tc>
      </w:tr>
      <w:tr w:rsidR="003E3930" w14:paraId="153E8EC8" w14:textId="77777777" w:rsidTr="00C05269">
        <w:tc>
          <w:tcPr>
            <w:tcW w:w="2119" w:type="dxa"/>
          </w:tcPr>
          <w:p w14:paraId="6CE12CD0" w14:textId="77777777" w:rsidR="003E3930" w:rsidRDefault="003E3930" w:rsidP="00F36001">
            <w:pPr>
              <w:pStyle w:val="BasicText"/>
            </w:pPr>
            <w:r>
              <w:t>Side Notes</w:t>
            </w:r>
          </w:p>
        </w:tc>
        <w:tc>
          <w:tcPr>
            <w:tcW w:w="1841" w:type="dxa"/>
          </w:tcPr>
          <w:p w14:paraId="15811CE7" w14:textId="77777777" w:rsidR="003E3930" w:rsidRDefault="003E3930" w:rsidP="00F36001">
            <w:pPr>
              <w:pStyle w:val="BasicText"/>
            </w:pPr>
            <w:r>
              <w:t>Ctrl+S,T</w:t>
            </w:r>
          </w:p>
        </w:tc>
      </w:tr>
      <w:tr w:rsidR="003E3930" w14:paraId="25C4459E"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1BF83F5D" w14:textId="77777777" w:rsidR="003E3930" w:rsidRDefault="003E3930" w:rsidP="00F36001">
            <w:pPr>
              <w:pStyle w:val="BasicText"/>
            </w:pPr>
            <w:r>
              <w:t>Sidebar</w:t>
            </w:r>
          </w:p>
        </w:tc>
        <w:tc>
          <w:tcPr>
            <w:tcW w:w="1841" w:type="dxa"/>
          </w:tcPr>
          <w:p w14:paraId="1DA388D0" w14:textId="77777777" w:rsidR="003E3930" w:rsidRDefault="003E3930" w:rsidP="00F36001"/>
        </w:tc>
      </w:tr>
      <w:tr w:rsidR="003E3930" w14:paraId="31167B18" w14:textId="77777777" w:rsidTr="00C05269">
        <w:tc>
          <w:tcPr>
            <w:tcW w:w="2119" w:type="dxa"/>
          </w:tcPr>
          <w:p w14:paraId="75AF7EC2" w14:textId="77777777" w:rsidR="003E3930" w:rsidRDefault="003E3930" w:rsidP="00F36001">
            <w:pPr>
              <w:pStyle w:val="BasicText"/>
            </w:pPr>
            <w:r>
              <w:t>Sidebar</w:t>
            </w:r>
          </w:p>
        </w:tc>
        <w:tc>
          <w:tcPr>
            <w:tcW w:w="1841" w:type="dxa"/>
          </w:tcPr>
          <w:p w14:paraId="689ED9CD" w14:textId="77777777" w:rsidR="003E3930" w:rsidRDefault="003E3930" w:rsidP="00F36001"/>
        </w:tc>
      </w:tr>
      <w:tr w:rsidR="003E3930" w14:paraId="19F675B2" w14:textId="77777777" w:rsidTr="00C05269">
        <w:trPr>
          <w:cnfStyle w:val="000000010000" w:firstRow="0" w:lastRow="0" w:firstColumn="0" w:lastColumn="0" w:oddVBand="0" w:evenVBand="0" w:oddHBand="0" w:evenHBand="1" w:firstRowFirstColumn="0" w:firstRowLastColumn="0" w:lastRowFirstColumn="0" w:lastRowLastColumn="0"/>
        </w:trPr>
        <w:tc>
          <w:tcPr>
            <w:tcW w:w="2119" w:type="dxa"/>
          </w:tcPr>
          <w:p w14:paraId="467D1798" w14:textId="77777777" w:rsidR="003E3930" w:rsidRDefault="003E3930" w:rsidP="00F36001">
            <w:pPr>
              <w:pStyle w:val="BasicText"/>
            </w:pPr>
            <w:r>
              <w:t>Sidebar</w:t>
            </w:r>
          </w:p>
        </w:tc>
        <w:tc>
          <w:tcPr>
            <w:tcW w:w="1841" w:type="dxa"/>
          </w:tcPr>
          <w:p w14:paraId="47FEEDD2" w14:textId="77777777" w:rsidR="003E3930" w:rsidRDefault="003E3930" w:rsidP="00F36001"/>
        </w:tc>
      </w:tr>
    </w:tbl>
    <w:p w14:paraId="1F0DF06D" w14:textId="77777777" w:rsidR="00A60122" w:rsidRDefault="00A60122" w:rsidP="00F36001">
      <w:pPr>
        <w:pStyle w:val="BasicText"/>
      </w:pPr>
      <w:r>
        <w:t>This section includes miscellaneous tips and tricks to help you get the most out of this template.</w:t>
      </w:r>
    </w:p>
    <w:p w14:paraId="74CD595D" w14:textId="77777777" w:rsidR="00A60122" w:rsidRDefault="00A60122" w:rsidP="00F36001">
      <w:pPr>
        <w:pStyle w:val="Headline30"/>
      </w:pPr>
      <w:r>
        <w:t>Importing Text With Other Formats</w:t>
      </w:r>
    </w:p>
    <w:p w14:paraId="04EA47D7" w14:textId="60462313" w:rsidR="00A60122" w:rsidRDefault="00A60122" w:rsidP="00F36001">
      <w:pPr>
        <w:pStyle w:val="BasicText"/>
      </w:pPr>
      <w:r>
        <w:t xml:space="preserve">If you copy and paste text into this template from another document, it will likely import with different styles than the ones you need to use. </w:t>
      </w:r>
    </w:p>
    <w:p w14:paraId="2AD2AABF" w14:textId="77777777" w:rsidR="00A60122" w:rsidRDefault="00A60122" w:rsidP="00F36001">
      <w:pPr>
        <w:pStyle w:val="BasicText"/>
      </w:pPr>
      <w:r>
        <w:t>You can make changes en masse to other styles that come in with imported text:</w:t>
      </w:r>
    </w:p>
    <w:p w14:paraId="6EED183B" w14:textId="77777777" w:rsidR="00A60122" w:rsidRDefault="00A60122" w:rsidP="00F36001">
      <w:pPr>
        <w:pStyle w:val="BasicText"/>
      </w:pPr>
      <w:r>
        <w:t>Click on a paragraph holding the text you need to reformat</w:t>
      </w:r>
      <w:r w:rsidRPr="00DB6ECA">
        <w:t>—</w:t>
      </w:r>
      <w:r>
        <w:t>the Styles window will jump to that style.</w:t>
      </w:r>
    </w:p>
    <w:p w14:paraId="18C78E24" w14:textId="77777777" w:rsidR="00A60122" w:rsidRDefault="00A60122" w:rsidP="00F36001">
      <w:pPr>
        <w:pStyle w:val="BasicText"/>
      </w:pPr>
      <w:r>
        <w:t>Hover over that style and click the down arrow next to it.</w:t>
      </w:r>
    </w:p>
    <w:p w14:paraId="3AA4B48C" w14:textId="77777777" w:rsidR="00A60122" w:rsidRDefault="00A60122" w:rsidP="00F36001">
      <w:pPr>
        <w:pStyle w:val="BasicText"/>
      </w:pPr>
      <w:r>
        <w:t xml:space="preserve">Click </w:t>
      </w:r>
      <w:r w:rsidRPr="00370F88">
        <w:rPr>
          <w:rStyle w:val="aff"/>
        </w:rPr>
        <w:t>“Select all # Instances.”</w:t>
      </w:r>
      <w:r>
        <w:t xml:space="preserve"> When you do so, Word will think for a moment, then highlight all the times in the document that use that exact formatting.</w:t>
      </w:r>
    </w:p>
    <w:p w14:paraId="5BAF44E9" w14:textId="77777777" w:rsidR="00A60122" w:rsidRDefault="00A60122" w:rsidP="00F36001">
      <w:pPr>
        <w:pStyle w:val="BasicText"/>
      </w:pPr>
      <w:r w:rsidRPr="00D945E4">
        <w:rPr>
          <w:noProof/>
        </w:rPr>
        <w:drawing>
          <wp:anchor distT="0" distB="0" distL="114300" distR="114300" simplePos="0" relativeHeight="251675648" behindDoc="0" locked="0" layoutInCell="1" allowOverlap="1" wp14:anchorId="01482C98" wp14:editId="58F7FD28">
            <wp:simplePos x="0" y="0"/>
            <wp:positionH relativeFrom="column">
              <wp:posOffset>314960</wp:posOffset>
            </wp:positionH>
            <wp:positionV relativeFrom="paragraph">
              <wp:posOffset>1414448</wp:posOffset>
            </wp:positionV>
            <wp:extent cx="2276475" cy="1421130"/>
            <wp:effectExtent l="95250" t="76200" r="104775" b="140970"/>
            <wp:wrapTopAndBottom/>
            <wp:docPr id="3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2276475" cy="1421130"/>
                    </a:xfrm>
                    <a:prstGeom prst="rect">
                      <a:avLst/>
                    </a:prstGeom>
                    <a:solidFill>
                      <a:srgbClr val="FFFFFF">
                        <a:shade val="85000"/>
                      </a:srgbClr>
                    </a:solidFill>
                    <a:ln w="254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With all the text that needs to change highlighted, click on the new style you want to switch it to</w:t>
      </w:r>
      <w:r w:rsidRPr="00DB6ECA">
        <w:t>—</w:t>
      </w:r>
      <w:r>
        <w:t xml:space="preserve">for example, the </w:t>
      </w:r>
      <w:r w:rsidRPr="00DB6ECA">
        <w:t>“</w:t>
      </w:r>
      <w:r>
        <w:t xml:space="preserve">5E </w:t>
      </w:r>
      <w:r w:rsidRPr="00DB6ECA">
        <w:t>–</w:t>
      </w:r>
      <w:r>
        <w:t xml:space="preserve"> CORE BODY PARA2</w:t>
      </w:r>
      <w:r w:rsidRPr="00DB6ECA">
        <w:t>”</w:t>
      </w:r>
      <w:r>
        <w:t xml:space="preserve"> style. Word will switch all that text to using the Core Body style with indented first lines. After that, it</w:t>
      </w:r>
      <w:r w:rsidRPr="00DB6ECA">
        <w:t>’</w:t>
      </w:r>
      <w:r>
        <w:t xml:space="preserve">s easy to go through and change the first paragraph of each section to correctly use the </w:t>
      </w:r>
      <w:r w:rsidRPr="00DB6ECA">
        <w:t>“</w:t>
      </w:r>
      <w:r>
        <w:t xml:space="preserve">5E </w:t>
      </w:r>
      <w:r w:rsidRPr="00DB6ECA">
        <w:t>–</w:t>
      </w:r>
      <w:r>
        <w:t xml:space="preserve"> CORE BODY PARA1” style without the indent, while leaving the rest formatted with the proper indent.</w:t>
      </w:r>
    </w:p>
    <w:p w14:paraId="6DF3879E" w14:textId="77777777" w:rsidR="00A60122" w:rsidRDefault="00A60122" w:rsidP="00F36001">
      <w:pPr>
        <w:pStyle w:val="Headline30"/>
      </w:pPr>
      <w:r>
        <w:t>How to Un-Italicize Epigraph Text</w:t>
      </w:r>
    </w:p>
    <w:p w14:paraId="32A6A499" w14:textId="77777777" w:rsidR="00A60122" w:rsidRDefault="00A60122" w:rsidP="00F36001">
      <w:pPr>
        <w:pStyle w:val="BasicText"/>
      </w:pPr>
      <w:r>
        <w:t xml:space="preserve">If you have a style that applies italics (or bold) to a block of text, but you need a portion of it to be formatted without it, you can (counterintuitively) un-italicize it by highlighting that text, then selecting the </w:t>
      </w:r>
      <w:r w:rsidRPr="00DB6ECA">
        <w:t>“</w:t>
      </w:r>
      <w:r>
        <w:t>*5E CHAR ITALIC” style. This will reverse the italicization on that paragraph. For example, this is useful if you need to un-italicize a word in an italicized epigraph.</w:t>
      </w:r>
    </w:p>
    <w:p w14:paraId="3E054026" w14:textId="77777777" w:rsidR="00A60122" w:rsidRDefault="00A60122" w:rsidP="00F36001">
      <w:pPr>
        <w:pStyle w:val="Headline30"/>
      </w:pPr>
      <w:r>
        <w:t>Changing Font Size</w:t>
      </w:r>
    </w:p>
    <w:p w14:paraId="6A7ABEFB" w14:textId="77777777" w:rsidR="00A60122" w:rsidRDefault="00A60122" w:rsidP="00F36001">
      <w:pPr>
        <w:pStyle w:val="BasicText"/>
      </w:pPr>
      <w:r>
        <w:t xml:space="preserve">The core body font size in this template is roughly equivalent to that of a Wizards of the Coast hardcover (even though this font is Merriweather 8 pt., this particular font is larger than Bookmania 9 pt., the font used in hardcovers). If you wish to increase the font size, you can do so by right-clicking on the </w:t>
      </w:r>
      <w:r w:rsidRPr="00DB6ECA">
        <w:t>“</w:t>
      </w:r>
      <w:r>
        <w:t xml:space="preserve">5E </w:t>
      </w:r>
      <w:r w:rsidRPr="00DB6ECA">
        <w:t>–</w:t>
      </w:r>
      <w:r>
        <w:t xml:space="preserve"> CORE BODY PARA1” style and selecting Modify. On the Style Options screen that opens, change the font size dropdown box to 9-point font, then click OK. This will automatically change the Paragraph 2 style as well. You can change other styles (such as sidebar fonts) the same way.</w:t>
      </w:r>
    </w:p>
    <w:p w14:paraId="01FD8079" w14:textId="77777777" w:rsidR="00A60122" w:rsidRDefault="00A60122" w:rsidP="00F36001">
      <w:pPr>
        <w:pStyle w:val="BasicText"/>
      </w:pPr>
      <w:r w:rsidRPr="003C1B37">
        <w:rPr>
          <w:noProof/>
        </w:rPr>
        <w:lastRenderedPageBreak/>
        <w:drawing>
          <wp:inline distT="0" distB="0" distL="0" distR="0" wp14:anchorId="5764B252" wp14:editId="13E47B69">
            <wp:extent cx="2387627" cy="1143569"/>
            <wp:effectExtent l="95250" t="76200" r="88900" b="114300"/>
            <wp:docPr id="3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398673" cy="1148860"/>
                    </a:xfrm>
                    <a:prstGeom prst="rect">
                      <a:avLst/>
                    </a:prstGeom>
                    <a:solidFill>
                      <a:srgbClr val="FFFFFF">
                        <a:shade val="85000"/>
                      </a:srgbClr>
                    </a:solidFill>
                    <a:ln w="254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5CFC2C" w14:textId="77777777" w:rsidR="00A60122" w:rsidRDefault="00A60122" w:rsidP="00F36001">
      <w:pPr>
        <w:pStyle w:val="Headline30"/>
      </w:pPr>
      <w:r>
        <w:t>Paragraph vs. Character Styles</w:t>
      </w:r>
    </w:p>
    <w:p w14:paraId="2E431DE5" w14:textId="77777777" w:rsidR="00A60122" w:rsidRDefault="00A60122" w:rsidP="00F36001">
      <w:pPr>
        <w:pStyle w:val="BasicText"/>
      </w:pPr>
      <w:r>
        <w:t>This template uses both paragraph and character styles. Paragraph styles affect the entire paragraph, and can</w:t>
      </w:r>
      <w:r w:rsidRPr="00DB6ECA">
        <w:t>’</w:t>
      </w:r>
      <w:r>
        <w:t xml:space="preserve">t be used to format just </w:t>
      </w:r>
      <w:r w:rsidRPr="00CE10C4">
        <w:rPr>
          <w:rStyle w:val="30"/>
        </w:rPr>
        <w:t>part</w:t>
      </w:r>
      <w:r>
        <w:t xml:space="preserve"> of it. In contrast, character styles allow you to apply selective formatting (e.g. bold) to just a few characters if you wish, while leaving the underlying paragraph style untouched.</w:t>
      </w:r>
    </w:p>
    <w:p w14:paraId="5FDEA20C" w14:textId="77777777" w:rsidR="00A60122" w:rsidRDefault="00A60122" w:rsidP="00F36001">
      <w:pPr>
        <w:pStyle w:val="BasicText"/>
      </w:pPr>
      <w:r>
        <w:t xml:space="preserve">You can easily identify which are which in the Styles sidebar: the character styles are prefixed with an asterisk and appear at the top of your style list. You can also identify them by the icon Word displays to the right of that style name. Character styles have an </w:t>
      </w:r>
      <w:r w:rsidRPr="00370F88">
        <w:rPr>
          <w:rStyle w:val="aff"/>
        </w:rPr>
        <w:t xml:space="preserve">“a” </w:t>
      </w:r>
      <w:r>
        <w:t xml:space="preserve">icon, paragraph styles have a </w:t>
      </w:r>
      <w:r w:rsidRPr="00370F88">
        <w:rPr>
          <w:rStyle w:val="aff"/>
        </w:rPr>
        <w:t>“¶”</w:t>
      </w:r>
      <w:r>
        <w:t xml:space="preserve"> icon.</w:t>
      </w:r>
    </w:p>
    <w:p w14:paraId="7AFB879D" w14:textId="77777777" w:rsidR="00A60122" w:rsidRDefault="00A60122" w:rsidP="00F36001">
      <w:pPr>
        <w:pStyle w:val="Headline30"/>
      </w:pPr>
      <w:r>
        <w:t>Slow Performance</w:t>
      </w:r>
    </w:p>
    <w:p w14:paraId="1E8E8966" w14:textId="5FCE67D3" w:rsidR="003F6EC7" w:rsidRDefault="00A60122" w:rsidP="00F36001">
      <w:pPr>
        <w:pStyle w:val="BasicText"/>
      </w:pPr>
      <w:r>
        <w:t>Depending on your computer, it may be slow to work with a Word document that has a lot of pictures embedded (as does this sample template). To work around this, don</w:t>
      </w:r>
      <w:r w:rsidRPr="00DB6ECA">
        <w:t>’</w:t>
      </w:r>
      <w:r>
        <w:t>t add any pictures until you’ve finished writing &amp; layout.</w:t>
      </w:r>
    </w:p>
    <w:p w14:paraId="0C71FFF8" w14:textId="77777777" w:rsidR="003F6EC7" w:rsidRDefault="003F6EC7">
      <w:pPr>
        <w:tabs>
          <w:tab w:val="clear" w:pos="187"/>
        </w:tabs>
        <w:spacing w:after="168"/>
        <w:contextualSpacing w:val="0"/>
        <w:jc w:val="left"/>
        <w:rPr>
          <w:bCs w:val="0"/>
        </w:rPr>
      </w:pPr>
      <w:r>
        <w:br w:type="page"/>
      </w:r>
    </w:p>
    <w:p w14:paraId="6B3EB5B9" w14:textId="514F436F" w:rsidR="00A60122" w:rsidRDefault="003F6EC7" w:rsidP="003F6EC7">
      <w:pPr>
        <w:pStyle w:val="Heading1ToC"/>
      </w:pPr>
      <w:bookmarkStart w:id="259" w:name="_Toc50747851"/>
      <w:r>
        <w:lastRenderedPageBreak/>
        <w:t>Microsoft Word Techniques</w:t>
      </w:r>
      <w:bookmarkEnd w:id="259"/>
    </w:p>
    <w:p w14:paraId="052D025A" w14:textId="77777777" w:rsidR="00AB3FF9" w:rsidRDefault="00EF5BF4" w:rsidP="00AB3FF9">
      <w:pPr>
        <w:pStyle w:val="BasicTextParagraph1"/>
        <w:keepNext/>
      </w:pPr>
      <w:r>
        <w:rPr>
          <w:noProof/>
        </w:rPr>
        <w:drawing>
          <wp:inline distT="0" distB="0" distL="0" distR="0" wp14:anchorId="088F12D3" wp14:editId="53453174">
            <wp:extent cx="3068955" cy="3103046"/>
            <wp:effectExtent l="0" t="0" r="0" b="254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68955" cy="3103046"/>
                    </a:xfrm>
                    <a:prstGeom prst="rect">
                      <a:avLst/>
                    </a:prstGeom>
                    <a:noFill/>
                    <a:ln>
                      <a:noFill/>
                    </a:ln>
                  </pic:spPr>
                </pic:pic>
              </a:graphicData>
            </a:graphic>
          </wp:inline>
        </w:drawing>
      </w:r>
    </w:p>
    <w:p w14:paraId="2ABFDC16" w14:textId="5EF2034C" w:rsidR="00AB3FF9" w:rsidRDefault="00AB3FF9" w:rsidP="00AB3FF9">
      <w:pPr>
        <w:pStyle w:val="af0"/>
      </w:pPr>
      <w:r>
        <w:fldChar w:fldCharType="begin"/>
      </w:r>
      <w:r>
        <w:instrText xml:space="preserve"> SEQ Figure \* ARABIC </w:instrText>
      </w:r>
      <w:r>
        <w:fldChar w:fldCharType="separate"/>
      </w:r>
      <w:r w:rsidR="00097E08">
        <w:rPr>
          <w:noProof/>
        </w:rPr>
        <w:t>3</w:t>
      </w:r>
      <w:r>
        <w:fldChar w:fldCharType="end"/>
      </w:r>
      <w:r>
        <w:t xml:space="preserve"> Theme Colors</w:t>
      </w:r>
    </w:p>
    <w:p w14:paraId="7EE26663" w14:textId="77777777" w:rsidR="00AB3FF9" w:rsidRDefault="00EF5BF4" w:rsidP="00AB3FF9">
      <w:pPr>
        <w:pStyle w:val="BasicTextParagraph1"/>
        <w:keepNext/>
      </w:pPr>
      <w:r>
        <w:rPr>
          <w:noProof/>
        </w:rPr>
        <w:drawing>
          <wp:inline distT="0" distB="0" distL="0" distR="0" wp14:anchorId="0483BBC2" wp14:editId="4CC6B2DB">
            <wp:extent cx="2949575" cy="6379845"/>
            <wp:effectExtent l="0" t="0" r="3175" b="190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49575" cy="6379845"/>
                    </a:xfrm>
                    <a:prstGeom prst="rect">
                      <a:avLst/>
                    </a:prstGeom>
                    <a:noFill/>
                    <a:ln>
                      <a:noFill/>
                    </a:ln>
                  </pic:spPr>
                </pic:pic>
              </a:graphicData>
            </a:graphic>
          </wp:inline>
        </w:drawing>
      </w:r>
    </w:p>
    <w:p w14:paraId="68DAE5D1" w14:textId="5295D3E0" w:rsidR="003F6EC7" w:rsidRDefault="00AB3FF9" w:rsidP="00AB3FF9">
      <w:pPr>
        <w:pStyle w:val="af0"/>
        <w:rPr>
          <w:lang w:eastAsia="zh-CN"/>
        </w:rPr>
      </w:pPr>
      <w:r>
        <w:rPr>
          <w:lang w:eastAsia="zh-CN"/>
        </w:rPr>
        <w:fldChar w:fldCharType="begin"/>
      </w:r>
      <w:r>
        <w:rPr>
          <w:lang w:eastAsia="zh-CN"/>
        </w:rPr>
        <w:instrText xml:space="preserve"> SEQ Figure \* ARABIC </w:instrText>
      </w:r>
      <w:r>
        <w:rPr>
          <w:lang w:eastAsia="zh-CN"/>
        </w:rPr>
        <w:fldChar w:fldCharType="separate"/>
      </w:r>
      <w:r w:rsidR="00097E08">
        <w:rPr>
          <w:noProof/>
          <w:lang w:eastAsia="zh-CN"/>
        </w:rPr>
        <w:t>4</w:t>
      </w:r>
      <w:r>
        <w:rPr>
          <w:lang w:eastAsia="zh-CN"/>
        </w:rPr>
        <w:fldChar w:fldCharType="end"/>
      </w:r>
      <w:r>
        <w:t xml:space="preserve"> Theme Colors</w:t>
      </w:r>
    </w:p>
    <w:p w14:paraId="6DB2DCEA" w14:textId="63F132D5" w:rsidR="00B25D46" w:rsidRDefault="00B25D46" w:rsidP="00B25D46">
      <w:pPr>
        <w:pStyle w:val="Heading2ToC"/>
        <w:rPr>
          <w:lang w:eastAsia="zh-CN"/>
        </w:rPr>
      </w:pPr>
      <w:bookmarkStart w:id="260" w:name="_Toc50747852"/>
      <w:r>
        <w:rPr>
          <w:lang w:eastAsia="zh-CN"/>
        </w:rPr>
        <w:t>Auto Text and Building Blocks</w:t>
      </w:r>
      <w:bookmarkEnd w:id="260"/>
    </w:p>
    <w:p w14:paraId="0462AE1E" w14:textId="77777777" w:rsidR="00C93120" w:rsidRPr="00815CE6" w:rsidRDefault="00C93120" w:rsidP="00C93120">
      <w:pPr>
        <w:pStyle w:val="BasicText"/>
        <w:rPr>
          <w:lang w:eastAsia="ru-RU"/>
        </w:rPr>
      </w:pPr>
      <w:r w:rsidRPr="00C93120">
        <w:rPr>
          <w:lang w:eastAsia="ru-RU"/>
        </w:rPr>
        <w:t>AutoText (and other Building Blocks) can also be retrieved using </w:t>
      </w:r>
      <w:hyperlink r:id="rId45" w:tgtFrame="_blank" w:tooltip="AutoText fields in Microsoft Word" w:history="1">
        <w:r w:rsidRPr="00C93120">
          <w:rPr>
            <w:color w:val="666666"/>
            <w:u w:val="single"/>
            <w:lang w:eastAsia="ru-RU"/>
          </w:rPr>
          <w:t>AutoText Fields</w:t>
        </w:r>
      </w:hyperlink>
      <w:r w:rsidRPr="00C93120">
        <w:rPr>
          <w:lang w:eastAsia="ru-RU"/>
        </w:rPr>
        <w:t>. You can have AutoText stored in a </w:t>
      </w:r>
      <w:hyperlink r:id="rId46" w:anchor="Global" w:tgtFrame="_blank" w:tooltip="Autotext can be stored in global templates" w:history="1">
        <w:r w:rsidRPr="00C93120">
          <w:rPr>
            <w:color w:val="666666"/>
            <w:u w:val="single"/>
            <w:lang w:eastAsia="ru-RU"/>
          </w:rPr>
          <w:t>Global Template</w:t>
        </w:r>
      </w:hyperlink>
      <w:r w:rsidRPr="00C93120">
        <w:rPr>
          <w:lang w:eastAsia="ru-RU"/>
        </w:rPr>
        <w:t xml:space="preserve"> created just for this purpose (.dot, .dotx, or .dotm file). </w:t>
      </w:r>
      <w:r w:rsidRPr="00815CE6">
        <w:rPr>
          <w:lang w:eastAsia="ru-RU"/>
        </w:rPr>
        <w:t>In this way an office can have company-wide templates that show local information using AutoText fields that pull the local information into documents created from the template from one or more of the global templates. Note, if the document is going to go to a user who does not have those global templates, the AutoText field should be </w:t>
      </w:r>
      <w:r w:rsidRPr="00815CE6">
        <w:rPr>
          <w:i/>
          <w:iCs/>
          <w:lang w:eastAsia="ru-RU"/>
        </w:rPr>
        <w:t>unlinked</w:t>
      </w:r>
      <w:r w:rsidRPr="00815CE6">
        <w:rPr>
          <w:lang w:eastAsia="ru-RU"/>
        </w:rPr>
        <w:t> before being forwarded. You do this by placing the insertion point in the field and pressing the keyboard shortcut </w:t>
      </w:r>
      <w:r w:rsidRPr="00815CE6">
        <w:rPr>
          <w:b/>
          <w:lang w:eastAsia="ru-RU"/>
        </w:rPr>
        <w:t>Ctrl+Shift+F9</w:t>
      </w:r>
      <w:r w:rsidRPr="00815CE6">
        <w:rPr>
          <w:lang w:eastAsia="ru-RU"/>
        </w:rPr>
        <w:t> or </w:t>
      </w:r>
      <w:r w:rsidRPr="00815CE6">
        <w:rPr>
          <w:b/>
          <w:lang w:eastAsia="ru-RU"/>
        </w:rPr>
        <w:t>Ctrl+6</w:t>
      </w:r>
      <w:r w:rsidRPr="00815CE6">
        <w:rPr>
          <w:lang w:eastAsia="ru-RU"/>
        </w:rPr>
        <w:t>.</w:t>
      </w:r>
    </w:p>
    <w:p w14:paraId="5FF21918" w14:textId="77777777" w:rsidR="00C05269" w:rsidRDefault="00C93120" w:rsidP="00C93120">
      <w:pPr>
        <w:pStyle w:val="BasicText"/>
        <w:rPr>
          <w:lang w:eastAsia="ru-RU"/>
        </w:rPr>
        <w:sectPr w:rsidR="00C05269" w:rsidSect="00800EC1">
          <w:type w:val="continuous"/>
          <w:pgSz w:w="11906" w:h="16838" w:code="9"/>
          <w:pgMar w:top="567" w:right="567" w:bottom="567" w:left="567" w:header="578" w:footer="578" w:gutter="0"/>
          <w:cols w:num="2" w:space="1106"/>
          <w:titlePg/>
          <w:docGrid w:linePitch="360"/>
        </w:sectPr>
      </w:pPr>
      <w:r w:rsidRPr="00815CE6">
        <w:rPr>
          <w:lang w:eastAsia="ru-RU"/>
        </w:rPr>
        <w:t xml:space="preserve">The AutoText Field will also pull in other Building Blocks using the Building Block name. I do not know what will happen when different building blocks in different galleries have the same name. </w:t>
      </w:r>
      <w:r w:rsidRPr="00815CE6">
        <w:rPr>
          <w:lang w:eastAsia="ru-RU"/>
        </w:rPr>
        <w:lastRenderedPageBreak/>
        <w:t xml:space="preserve">I have stored letterhead in Header Building Blocks and created letterhead templates that use an AutoText field to call in that header. I have used tables stored in the Tables Gallery using an </w:t>
      </w:r>
      <w:r w:rsidRPr="00815CE6">
        <w:rPr>
          <w:lang w:eastAsia="ru-RU"/>
        </w:rPr>
        <w:t>AutoText field. When building blocks like headers/footers/cover pages have unique position elements, those are ignored by the AutoText Field.</w:t>
      </w:r>
    </w:p>
    <w:p w14:paraId="58BE6751" w14:textId="5364DFFF" w:rsidR="00C93120" w:rsidRPr="00815CE6" w:rsidRDefault="00C93120" w:rsidP="00C93120">
      <w:pPr>
        <w:pStyle w:val="BasicText"/>
        <w:rPr>
          <w:lang w:eastAsia="ru-RU"/>
        </w:rPr>
      </w:pPr>
    </w:p>
    <w:p w14:paraId="06D1455D" w14:textId="77777777" w:rsidR="00C05269" w:rsidRDefault="00C05269" w:rsidP="00C93120">
      <w:pPr>
        <w:pStyle w:val="BasicText"/>
        <w:sectPr w:rsidR="00C05269" w:rsidSect="00800EC1">
          <w:type w:val="continuous"/>
          <w:pgSz w:w="11906" w:h="16838" w:code="9"/>
          <w:pgMar w:top="567" w:right="567" w:bottom="567" w:left="567" w:header="578" w:footer="578" w:gutter="0"/>
          <w:cols w:num="2" w:space="1106"/>
          <w:titlePg/>
          <w:docGrid w:linePitch="360"/>
        </w:sectPr>
      </w:pPr>
    </w:p>
    <w:p w14:paraId="641B7A07" w14:textId="77777777" w:rsidR="00C05269" w:rsidRDefault="00C93120" w:rsidP="00C05269">
      <w:pPr>
        <w:pStyle w:val="BasicText"/>
        <w:keepNext/>
      </w:pPr>
      <w:r w:rsidRPr="00815CE6">
        <w:rPr>
          <w:noProof/>
        </w:rPr>
        <w:drawing>
          <wp:inline distT="0" distB="0" distL="0" distR="0" wp14:anchorId="31E1C4EC" wp14:editId="3D4C71A5">
            <wp:extent cx="6342380" cy="2172335"/>
            <wp:effectExtent l="0" t="0" r="1270" b="0"/>
            <wp:docPr id="358" name="Рисунок 35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2380" cy="2172335"/>
                    </a:xfrm>
                    <a:prstGeom prst="rect">
                      <a:avLst/>
                    </a:prstGeom>
                    <a:noFill/>
                    <a:ln>
                      <a:noFill/>
                    </a:ln>
                  </pic:spPr>
                </pic:pic>
              </a:graphicData>
            </a:graphic>
          </wp:inline>
        </w:drawing>
      </w:r>
    </w:p>
    <w:p w14:paraId="3E6CB20B" w14:textId="554F81B2" w:rsidR="00C05269" w:rsidRDefault="00C05269" w:rsidP="00C05269">
      <w:pPr>
        <w:pStyle w:val="af0"/>
        <w:sectPr w:rsidR="00C05269" w:rsidSect="00C05269">
          <w:type w:val="continuous"/>
          <w:pgSz w:w="11906" w:h="16838" w:code="9"/>
          <w:pgMar w:top="567" w:right="567" w:bottom="567" w:left="567" w:header="578" w:footer="578" w:gutter="0"/>
          <w:cols w:space="1106"/>
          <w:titlePg/>
          <w:docGrid w:linePitch="360"/>
        </w:sectPr>
      </w:pPr>
      <w:r>
        <w:fldChar w:fldCharType="begin"/>
      </w:r>
      <w:r>
        <w:instrText xml:space="preserve"> SEQ Figure \* ARABIC </w:instrText>
      </w:r>
      <w:r>
        <w:fldChar w:fldCharType="separate"/>
      </w:r>
      <w:r w:rsidR="00097E08">
        <w:rPr>
          <w:noProof/>
        </w:rPr>
        <w:t>5</w:t>
      </w:r>
      <w:r>
        <w:fldChar w:fldCharType="end"/>
      </w:r>
      <w:r w:rsidR="00B62A74">
        <w:t xml:space="preserve"> Building Block</w:t>
      </w:r>
    </w:p>
    <w:p w14:paraId="1B8E6260" w14:textId="255EBC5B" w:rsidR="00C93120" w:rsidRPr="00815CE6" w:rsidRDefault="00C93120" w:rsidP="00C93120">
      <w:pPr>
        <w:pStyle w:val="BasicText"/>
      </w:pPr>
    </w:p>
    <w:p w14:paraId="4060C88E" w14:textId="63A72EEE" w:rsidR="00C93120" w:rsidRDefault="00C93120" w:rsidP="00C93120">
      <w:pPr>
        <w:pStyle w:val="BasicText"/>
      </w:pPr>
      <w:r w:rsidRPr="00815CE6">
        <w:t> </w:t>
      </w:r>
    </w:p>
    <w:p w14:paraId="49114CA5" w14:textId="77777777" w:rsidR="00C05269" w:rsidRDefault="00C05269" w:rsidP="00C93120">
      <w:pPr>
        <w:pStyle w:val="BasicText"/>
        <w:sectPr w:rsidR="00C05269" w:rsidSect="00800EC1">
          <w:type w:val="continuous"/>
          <w:pgSz w:w="11906" w:h="16838" w:code="9"/>
          <w:pgMar w:top="567" w:right="567" w:bottom="567" w:left="567" w:header="578" w:footer="578" w:gutter="0"/>
          <w:cols w:num="2" w:space="1106"/>
          <w:titlePg/>
          <w:docGrid w:linePitch="360"/>
        </w:sectPr>
      </w:pPr>
    </w:p>
    <w:p w14:paraId="1FC05ABF" w14:textId="0F6FA4C8" w:rsidR="00C05269" w:rsidRPr="00815CE6" w:rsidRDefault="00C05269" w:rsidP="00C93120">
      <w:pPr>
        <w:pStyle w:val="BasicText"/>
      </w:pPr>
    </w:p>
    <w:p w14:paraId="5BFAB498" w14:textId="77777777" w:rsidR="00C93120" w:rsidRPr="00815CE6" w:rsidRDefault="00C93120" w:rsidP="00C93120">
      <w:pPr>
        <w:pStyle w:val="BasicText"/>
      </w:pPr>
      <w:r w:rsidRPr="00815CE6">
        <w:t>AutoCorrect is mostly kept in separate .acl files. Formatted AutoCorrect entries, though are stored in Normal.dot. (Normal.dotm in Word 2007-2019)  </w:t>
      </w:r>
      <w:hyperlink r:id="rId49" w:anchor="AutoCorrect_Entries_Stored" w:tgtFrame="_self" w:history="1">
        <w:r w:rsidRPr="00815CE6">
          <w:t>More</w:t>
        </w:r>
      </w:hyperlink>
      <w:r w:rsidRPr="00815CE6">
        <w:t>.</w:t>
      </w:r>
    </w:p>
    <w:p w14:paraId="3BEF1039" w14:textId="77777777" w:rsidR="00C93120" w:rsidRPr="00815CE6" w:rsidRDefault="00C93120" w:rsidP="00C93120">
      <w:pPr>
        <w:pStyle w:val="BasicText"/>
      </w:pPr>
      <w:r w:rsidRPr="00815CE6">
        <w:t>AutoFormat is built into Word and switched on or off with options settings. See </w:t>
      </w:r>
      <w:hyperlink r:id="rId50" w:tgtFrame="_blank" w:history="1">
        <w:r w:rsidRPr="00815CE6">
          <w:t>Tame AutoFormat</w:t>
        </w:r>
      </w:hyperlink>
      <w:r w:rsidRPr="00815CE6">
        <w:t>.</w:t>
      </w:r>
    </w:p>
    <w:p w14:paraId="5D4E2EDA" w14:textId="77777777" w:rsidR="00C93120" w:rsidRPr="00815CE6" w:rsidRDefault="00C93120" w:rsidP="00C93120">
      <w:pPr>
        <w:pStyle w:val="BasicText"/>
      </w:pPr>
      <w:r w:rsidRPr="00815CE6">
        <w:t>Assign Your AutoText Entries (Building Blocks) to a </w:t>
      </w:r>
      <w:bookmarkStart w:id="261" w:name="Key"/>
      <w:r w:rsidRPr="00815CE6">
        <w:t>Key</w:t>
      </w:r>
      <w:bookmarkEnd w:id="261"/>
      <w:r w:rsidRPr="00815CE6">
        <w:t> or Key Combination</w:t>
      </w:r>
    </w:p>
    <w:p w14:paraId="1B683A5D" w14:textId="77777777" w:rsidR="00C93120" w:rsidRPr="00815CE6" w:rsidRDefault="00C93120" w:rsidP="00C93120">
      <w:pPr>
        <w:pStyle w:val="BasicText"/>
      </w:pPr>
      <w:r w:rsidRPr="00815CE6">
        <w:t>The following is taken from my response to someone on a newsgroup who wanted to assign keystrokes to superscripted numbers 1-4. She had asked to replace four of the symbols over the numbers on the keyboard with these and had been told by another (knowledgeable) user that this was not a good idea.</w:t>
      </w:r>
    </w:p>
    <w:p w14:paraId="0893BB1C" w14:textId="77777777" w:rsidR="00C93120" w:rsidRPr="00815CE6" w:rsidRDefault="00C93120" w:rsidP="00C93120">
      <w:pPr>
        <w:pStyle w:val="BasicText"/>
      </w:pPr>
      <w:r w:rsidRPr="00815CE6">
        <w:t>Start Word. If you are already in Word, exit and restart it. Then, type five words in a new document. If you will only be using these in documents based upon a particular template, base your new document on that template. If you want to be able to share these with someone else or move them to a different computer, you do not want to store them in Normal.dot. See </w:t>
      </w:r>
      <w:hyperlink r:id="rId51" w:anchor="Global" w:history="1">
        <w:r w:rsidRPr="00815CE6">
          <w:t>Template Basics</w:t>
        </w:r>
      </w:hyperlink>
      <w:r w:rsidRPr="00815CE6">
        <w:t> information on Global templates. If these are not for use with only one particular template, my recommendation would be that you save your new document as a template so it can hold the AutoText.</w:t>
      </w:r>
    </w:p>
    <w:p w14:paraId="267DD2ED" w14:textId="77777777" w:rsidR="00C93120" w:rsidRPr="00815CE6" w:rsidRDefault="00C93120" w:rsidP="00C93120">
      <w:pPr>
        <w:pStyle w:val="BasicText"/>
      </w:pPr>
      <w:r w:rsidRPr="00815CE6">
        <w:t xml:space="preserve">Then insert the four superscripted numbers as if they were footnote references (that you were manually typing in rather than inserting footnotes). Then, in turn, select each of the superscripted characters and save them as AutoText entries named spr1, spr2, </w:t>
      </w:r>
      <w:r w:rsidRPr="00815CE6">
        <w:t>spr3 and spr4. (Alt+F3) Make sure that the AutoText entries are being saved in the proper template if you are basing your documents on a special template. Then select the fifth word and assign it to autotext as spr5.</w:t>
      </w:r>
    </w:p>
    <w:p w14:paraId="441198F3" w14:textId="77777777" w:rsidR="00C93120" w:rsidRPr="00815CE6" w:rsidRDefault="00C93120" w:rsidP="00C93120">
      <w:pPr>
        <w:pStyle w:val="BasicText"/>
      </w:pPr>
      <w:r w:rsidRPr="00815CE6">
        <w:t>Once you have the AutoText entries, you are ready to assign them to keys. The method we will use will replace only one of your keyboard's built-in key assignments for all five of the AutoText entries. (Ctrl+Shift+Alt+NumPad+)</w:t>
      </w:r>
    </w:p>
    <w:p w14:paraId="72258DB9" w14:textId="77777777" w:rsidR="00C93120" w:rsidRPr="00815CE6" w:rsidRDefault="00C93120" w:rsidP="00C93120">
      <w:pPr>
        <w:pStyle w:val="BasicText"/>
      </w:pPr>
      <w:r w:rsidRPr="00815CE6">
        <w:t>(Word 97-2003) Tools =&gt; Customize =&gt; Keyboard (button)</w:t>
      </w:r>
    </w:p>
    <w:p w14:paraId="25BADE2E" w14:textId="77777777" w:rsidR="00C93120" w:rsidRPr="00815CE6" w:rsidRDefault="00C93120" w:rsidP="00C93120">
      <w:pPr>
        <w:pStyle w:val="BasicText"/>
      </w:pPr>
      <w:r w:rsidRPr="00815CE6">
        <w:rPr>
          <w:noProof/>
        </w:rPr>
        <w:drawing>
          <wp:inline distT="0" distB="0" distL="0" distR="0" wp14:anchorId="38B08D99" wp14:editId="2BD715F6">
            <wp:extent cx="3178488" cy="2089811"/>
            <wp:effectExtent l="0" t="0" r="3175"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82082" cy="2092174"/>
                    </a:xfrm>
                    <a:prstGeom prst="rect">
                      <a:avLst/>
                    </a:prstGeom>
                    <a:noFill/>
                    <a:ln>
                      <a:noFill/>
                    </a:ln>
                  </pic:spPr>
                </pic:pic>
              </a:graphicData>
            </a:graphic>
          </wp:inline>
        </w:drawing>
      </w:r>
    </w:p>
    <w:p w14:paraId="0CEA5AD0" w14:textId="77777777" w:rsidR="00C93120" w:rsidRPr="00815CE6" w:rsidRDefault="00C93120" w:rsidP="00C93120">
      <w:pPr>
        <w:pStyle w:val="BasicText"/>
      </w:pPr>
      <w:r w:rsidRPr="00815CE6">
        <w:t>(Word 2007) Modify the QAT =&gt; Keyboard Shortcuts Customize...</w:t>
      </w:r>
    </w:p>
    <w:p w14:paraId="08796541" w14:textId="77777777" w:rsidR="00C05269" w:rsidRDefault="00C93120" w:rsidP="00C93120">
      <w:pPr>
        <w:pStyle w:val="BasicText"/>
        <w:sectPr w:rsidR="00C05269" w:rsidSect="00800EC1">
          <w:type w:val="continuous"/>
          <w:pgSz w:w="11906" w:h="16838" w:code="9"/>
          <w:pgMar w:top="567" w:right="567" w:bottom="567" w:left="567" w:header="578" w:footer="578" w:gutter="0"/>
          <w:cols w:num="2" w:space="1106"/>
          <w:titlePg/>
          <w:docGrid w:linePitch="360"/>
        </w:sectPr>
      </w:pPr>
      <w:r w:rsidRPr="00815CE6">
        <w:t>(Word 2010 and later) Customize the Ribbon =&gt; Keyboard Shortcuts Customize...</w:t>
      </w:r>
    </w:p>
    <w:p w14:paraId="15AA97B6" w14:textId="3FC3FBCE" w:rsidR="00C93120" w:rsidRDefault="00C93120" w:rsidP="00C93120">
      <w:pPr>
        <w:pStyle w:val="BasicText"/>
      </w:pPr>
    </w:p>
    <w:p w14:paraId="5C9FE1FB" w14:textId="77777777" w:rsidR="00C05269" w:rsidRPr="00815CE6" w:rsidRDefault="00C05269" w:rsidP="00C93120">
      <w:pPr>
        <w:pStyle w:val="BasicText"/>
      </w:pPr>
    </w:p>
    <w:p w14:paraId="5FF50E3C" w14:textId="77777777" w:rsidR="00C05269" w:rsidRDefault="00C05269" w:rsidP="00AB3FF9">
      <w:pPr>
        <w:pStyle w:val="BasicText"/>
        <w:keepNext/>
        <w:sectPr w:rsidR="00C05269" w:rsidSect="00800EC1">
          <w:type w:val="continuous"/>
          <w:pgSz w:w="11906" w:h="16838" w:code="9"/>
          <w:pgMar w:top="567" w:right="567" w:bottom="567" w:left="567" w:header="578" w:footer="578" w:gutter="0"/>
          <w:cols w:num="2" w:space="1106"/>
          <w:titlePg/>
          <w:docGrid w:linePitch="360"/>
        </w:sectPr>
      </w:pPr>
    </w:p>
    <w:p w14:paraId="651E137D" w14:textId="77777777" w:rsidR="00C05269" w:rsidRDefault="00C93120" w:rsidP="00AB3FF9">
      <w:pPr>
        <w:pStyle w:val="BasicText"/>
        <w:keepNext/>
        <w:sectPr w:rsidR="00C05269" w:rsidSect="00C05269">
          <w:type w:val="continuous"/>
          <w:pgSz w:w="11906" w:h="16838" w:code="9"/>
          <w:pgMar w:top="567" w:right="567" w:bottom="567" w:left="567" w:header="578" w:footer="578" w:gutter="0"/>
          <w:cols w:space="1106"/>
          <w:titlePg/>
          <w:docGrid w:linePitch="360"/>
        </w:sectPr>
      </w:pPr>
      <w:r w:rsidRPr="00815CE6">
        <w:rPr>
          <w:noProof/>
        </w:rPr>
        <w:lastRenderedPageBreak/>
        <w:drawing>
          <wp:inline distT="0" distB="0" distL="0" distR="0" wp14:anchorId="56048DE5" wp14:editId="07C46B9A">
            <wp:extent cx="6998335" cy="5169535"/>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98335" cy="5169535"/>
                    </a:xfrm>
                    <a:prstGeom prst="rect">
                      <a:avLst/>
                    </a:prstGeom>
                    <a:noFill/>
                    <a:ln>
                      <a:noFill/>
                    </a:ln>
                  </pic:spPr>
                </pic:pic>
              </a:graphicData>
            </a:graphic>
          </wp:inline>
        </w:drawing>
      </w:r>
    </w:p>
    <w:p w14:paraId="3BE44A08" w14:textId="572FF02F" w:rsidR="00AB3FF9" w:rsidRDefault="00AB3FF9" w:rsidP="00AB3FF9">
      <w:pPr>
        <w:pStyle w:val="BasicText"/>
        <w:keepNext/>
      </w:pPr>
    </w:p>
    <w:p w14:paraId="4C8AD2CB" w14:textId="43AB69D7" w:rsidR="00C93120" w:rsidRPr="00815CE6" w:rsidRDefault="00AB3FF9" w:rsidP="00AB3FF9">
      <w:pPr>
        <w:pStyle w:val="af0"/>
      </w:pPr>
      <w:r>
        <w:fldChar w:fldCharType="begin"/>
      </w:r>
      <w:r>
        <w:instrText xml:space="preserve"> SEQ Figure \* ARABIC </w:instrText>
      </w:r>
      <w:r>
        <w:fldChar w:fldCharType="separate"/>
      </w:r>
      <w:r w:rsidR="00097E08">
        <w:rPr>
          <w:noProof/>
        </w:rPr>
        <w:t>6</w:t>
      </w:r>
      <w:r>
        <w:fldChar w:fldCharType="end"/>
      </w:r>
      <w:r>
        <w:t xml:space="preserve"> Customising Keyboard</w:t>
      </w:r>
    </w:p>
    <w:p w14:paraId="47AECA59" w14:textId="77777777" w:rsidR="00C05269" w:rsidRDefault="00C93120" w:rsidP="00C93120">
      <w:pPr>
        <w:pStyle w:val="BasicText"/>
        <w:sectPr w:rsidR="00C05269" w:rsidSect="00800EC1">
          <w:type w:val="continuous"/>
          <w:pgSz w:w="11906" w:h="16838" w:code="9"/>
          <w:pgMar w:top="567" w:right="567" w:bottom="567" w:left="567" w:header="578" w:footer="578" w:gutter="0"/>
          <w:cols w:num="2" w:space="1106"/>
          <w:titlePg/>
          <w:docGrid w:linePitch="360"/>
        </w:sectPr>
      </w:pPr>
      <w:r w:rsidRPr="00815CE6">
        <w:t> </w:t>
      </w:r>
    </w:p>
    <w:p w14:paraId="04C5A000" w14:textId="0346A183" w:rsidR="00C93120" w:rsidRPr="00815CE6" w:rsidRDefault="00C93120" w:rsidP="00C93120">
      <w:pPr>
        <w:pStyle w:val="BasicText"/>
      </w:pPr>
    </w:p>
    <w:p w14:paraId="2C97C2D8" w14:textId="77777777" w:rsidR="00C93120" w:rsidRPr="00815CE6" w:rsidRDefault="00C93120" w:rsidP="00C93120">
      <w:pPr>
        <w:pStyle w:val="BasicText"/>
      </w:pPr>
      <w:r w:rsidRPr="00815CE6">
        <w:t>Make sure that you are saving in the proper template. Again, if this is for sharing or you want to be able to move it from computer to computer, you want to save these settings in a template other than Normal.dot. It is recommended that the shortcut and AutoText (Building Block) be stored in the same template. Keyboard shortcuts can be saved in a document or template, but AutoText and Building Blocks can only be saved in a template.</w:t>
      </w:r>
    </w:p>
    <w:p w14:paraId="551A9DB4" w14:textId="77777777" w:rsidR="00C93120" w:rsidRPr="00815CE6" w:rsidRDefault="00C93120" w:rsidP="00C93120">
      <w:pPr>
        <w:pStyle w:val="BasicText"/>
      </w:pPr>
      <w:r w:rsidRPr="00815CE6">
        <w:t>In the window on the left (categories), scroll down until you find AutoText.</w:t>
      </w:r>
    </w:p>
    <w:p w14:paraId="7920D5EF" w14:textId="77777777" w:rsidR="00C93120" w:rsidRPr="00815CE6" w:rsidRDefault="00C93120" w:rsidP="00C93120">
      <w:pPr>
        <w:pStyle w:val="BasicText"/>
      </w:pPr>
      <w:r w:rsidRPr="00815CE6">
        <w:t>Select that and find "spr1" in the AutoText (Building Block) list on the right. </w:t>
      </w:r>
    </w:p>
    <w:p w14:paraId="7BBC1FF7" w14:textId="77777777" w:rsidR="00C93120" w:rsidRPr="00815CE6" w:rsidRDefault="00C93120" w:rsidP="00C93120">
      <w:pPr>
        <w:pStyle w:val="BasicText"/>
      </w:pPr>
      <w:r w:rsidRPr="00815CE6">
        <w:t>Click in the input window that says "Press new shortcut key" and holding down the Alt key press the letter S. The window will show "Alt + S." (The screenshots show "Alt+A/Ctrl+M.")</w:t>
      </w:r>
    </w:p>
    <w:p w14:paraId="7B234787" w14:textId="77777777" w:rsidR="00C93120" w:rsidRPr="00815CE6" w:rsidRDefault="00C93120" w:rsidP="00C93120">
      <w:pPr>
        <w:pStyle w:val="BasicText"/>
      </w:pPr>
      <w:r w:rsidRPr="00815CE6">
        <w:t>Underneath, Word will show you if this has been assigned to anything else. (On my system, it comes up with [prefix] indicating that our use may not interfere with whatever other uses the key has, because we will be using it as a prefix key as well.) Next press the 1 key. The window should now show "Alt + S, 1." Underneath for currently assigned it should say [unassigned]. </w:t>
      </w:r>
    </w:p>
    <w:p w14:paraId="137C0F8A" w14:textId="77777777" w:rsidR="00C93120" w:rsidRPr="00815CE6" w:rsidRDefault="00C93120" w:rsidP="00C93120">
      <w:pPr>
        <w:pStyle w:val="BasicText"/>
      </w:pPr>
      <w:r w:rsidRPr="00815CE6">
        <w:t>Click on the Assign button. </w:t>
      </w:r>
    </w:p>
    <w:p w14:paraId="196CE09A" w14:textId="77777777" w:rsidR="00C93120" w:rsidRPr="00815CE6" w:rsidRDefault="00C93120" w:rsidP="00C93120">
      <w:pPr>
        <w:pStyle w:val="BasicText"/>
      </w:pPr>
      <w:r w:rsidRPr="00815CE6">
        <w:t>Next repeat this process for your other four AutoText entries, typing the appropriate number for each. Then click on the close button and close the customize dialog box as well.</w:t>
      </w:r>
    </w:p>
    <w:p w14:paraId="00F121A8" w14:textId="77777777" w:rsidR="00C93120" w:rsidRPr="00815CE6" w:rsidRDefault="00C93120" w:rsidP="00C93120">
      <w:pPr>
        <w:pStyle w:val="BasicText"/>
      </w:pPr>
      <w:r w:rsidRPr="00815CE6">
        <w:t>Test your keys out.</w:t>
      </w:r>
    </w:p>
    <w:p w14:paraId="3DA4D5DD" w14:textId="77777777" w:rsidR="00C93120" w:rsidRPr="00815CE6" w:rsidRDefault="00C93120" w:rsidP="00C93120">
      <w:pPr>
        <w:pStyle w:val="BasicText"/>
      </w:pPr>
      <w:r w:rsidRPr="00815CE6">
        <w:t xml:space="preserve">First press Alt+S. Nothing will seem to happen. Then type a 1. It will be superscripted. Type something else immediately after the 1. </w:t>
      </w:r>
      <w:r w:rsidRPr="00815CE6">
        <w:t>That should not be superscripted. Test each of your numbers. Finally, test it using the number 5. We put in this last entry so that you could see that it is indeed using your AutoText, not just altering the numbers that we happened to use as trigger keys.</w:t>
      </w:r>
    </w:p>
    <w:p w14:paraId="77AD6316" w14:textId="77777777" w:rsidR="00C93120" w:rsidRPr="00815CE6" w:rsidRDefault="00C93120" w:rsidP="00C93120">
      <w:pPr>
        <w:pStyle w:val="BasicText"/>
      </w:pPr>
      <w:r w:rsidRPr="00815CE6">
        <w:t>If you want, you can now go back into the AutoText dialog box and delete spr5. It has served its purpose.</w:t>
      </w:r>
    </w:p>
    <w:p w14:paraId="51BF4C8F" w14:textId="77777777" w:rsidR="00C93120" w:rsidRPr="00815CE6" w:rsidRDefault="00C93120" w:rsidP="00C93120">
      <w:pPr>
        <w:pStyle w:val="BasicText"/>
      </w:pPr>
      <w:r w:rsidRPr="00815CE6">
        <w:t>You could assign these autotext entries to any keystroke or keystroke combination (including the keys you originally requested). You should be very careful, though, about replacing key bindings because it can be very tricky to figure out what is going on when you forget about them (or if someone else tries to use your computer). You may have noted that you could use the Customize Keyboard dialog to assign not only AutoText but macros, styles, fonts, or any Word command to a key.</w:t>
      </w:r>
    </w:p>
    <w:p w14:paraId="32E8F6AC" w14:textId="77777777" w:rsidR="00C93120" w:rsidRPr="00815CE6" w:rsidRDefault="00C93120" w:rsidP="00C93120">
      <w:pPr>
        <w:pStyle w:val="BasicText"/>
      </w:pPr>
      <w:r w:rsidRPr="00815CE6">
        <w:t>You might want to copy these instructions to a text file called something like "Word key assignments.txt" and keep it, with any notes you care to make, so that you can backtrack later.</w:t>
      </w:r>
    </w:p>
    <w:p w14:paraId="2E4BED77" w14:textId="77777777" w:rsidR="00C93120" w:rsidRPr="00815CE6" w:rsidRDefault="00C93120" w:rsidP="00C93120">
      <w:pPr>
        <w:pStyle w:val="BasicText"/>
      </w:pPr>
      <w:r w:rsidRPr="00815CE6">
        <w:t>Note this works in all versions of Word. However if more than one AutoText entry or Building Block has the same name you can still do it, but Word will pick one of the entries to assign. I know of no good way to predict which entry that will be. In the screenshot above #7 shows a gallery and category for the AutoText entry. (There are multiple entries with that same name, only one is shown.) For instances with multiple entries with the same name, see </w:t>
      </w:r>
      <w:hyperlink r:id="rId54" w:anchor="UsingVBABuildingBlock" w:history="1">
        <w:r w:rsidRPr="00815CE6">
          <w:t>below on using vba to insert building blocks</w:t>
        </w:r>
      </w:hyperlink>
      <w:r w:rsidRPr="00815CE6">
        <w:t>. You can also assign keyboard shortcuts to macros.</w:t>
      </w:r>
    </w:p>
    <w:p w14:paraId="6F565916" w14:textId="77777777" w:rsidR="00B25D46" w:rsidRPr="00815CE6" w:rsidRDefault="00B25D46" w:rsidP="00B25D46">
      <w:pPr>
        <w:pStyle w:val="BasicTextParagraph2"/>
        <w:rPr>
          <w:lang w:eastAsia="zh-CN"/>
        </w:rPr>
      </w:pPr>
    </w:p>
    <w:p w14:paraId="4277450E" w14:textId="3809E3C5" w:rsidR="003F6EC7" w:rsidRPr="00815CE6" w:rsidRDefault="003F6EC7" w:rsidP="003F6EC7">
      <w:pPr>
        <w:pStyle w:val="BasicText"/>
      </w:pPr>
      <w:bookmarkStart w:id="262" w:name="AutoText_Keyboard_Shortcuts"/>
      <w:r w:rsidRPr="00815CE6">
        <w:lastRenderedPageBreak/>
        <w:t>AutoText (Building Blocks) Keyboard Shortcuts</w:t>
      </w:r>
      <w:bookmarkEnd w:id="262"/>
      <w:r w:rsidR="00B25D46" w:rsidRPr="00815CE6">
        <w:t xml:space="preserve"> </w:t>
      </w:r>
      <w:r w:rsidRPr="00815CE6">
        <w:t>Built into Word</w:t>
      </w:r>
    </w:p>
    <w:p w14:paraId="74A10DE3" w14:textId="77777777" w:rsidR="003F6EC7" w:rsidRPr="00815CE6" w:rsidRDefault="003F6EC7" w:rsidP="003F6EC7">
      <w:pPr>
        <w:pStyle w:val="BasicText"/>
      </w:pPr>
      <w:r w:rsidRPr="00815CE6">
        <w:t>There are two built-in keyboard shortcuts: F3 and Alt+F3.</w:t>
      </w:r>
    </w:p>
    <w:p w14:paraId="619EBB91" w14:textId="77777777" w:rsidR="003F6EC7" w:rsidRPr="00815CE6" w:rsidRDefault="003F6EC7" w:rsidP="003F6EC7">
      <w:pPr>
        <w:pStyle w:val="BasicText"/>
      </w:pPr>
      <w:r w:rsidRPr="00815CE6">
        <w:t>F3 looks in the AutoText available for something that matches what you just typed and inserts it. If a tooltip for the entry is showing, you can press Enter or F3 to use your AutoText. If no tooltip is showing you need to use the F3 key.</w:t>
      </w:r>
    </w:p>
    <w:p w14:paraId="218E9E7E" w14:textId="77777777" w:rsidR="003F6EC7" w:rsidRPr="00815CE6" w:rsidRDefault="003F6EC7" w:rsidP="003F6EC7">
      <w:pPr>
        <w:pStyle w:val="BasicText"/>
      </w:pPr>
      <w:r w:rsidRPr="00815CE6">
        <w:t>Alt+F3 tells Word that you want your selected text to be boilerplate. It will display a short dialog box allowing you to name the entry and (in Word 2007-2019) designate a storage location. Here are the dialog boxes for Word 97-2003 and Word 2007-2019 (365) respectively:</w:t>
      </w:r>
    </w:p>
    <w:p w14:paraId="77630211" w14:textId="246B708B" w:rsidR="003F6EC7" w:rsidRPr="00815CE6" w:rsidRDefault="003F6EC7" w:rsidP="003F6EC7">
      <w:pPr>
        <w:pStyle w:val="BasicText"/>
      </w:pPr>
      <w:r w:rsidRPr="00815CE6">
        <w:rPr>
          <w:noProof/>
        </w:rPr>
        <w:drawing>
          <wp:inline distT="0" distB="0" distL="0" distR="0" wp14:anchorId="415E9AC2" wp14:editId="270FCE56">
            <wp:extent cx="2124710" cy="1426845"/>
            <wp:effectExtent l="0" t="0" r="8890" b="1905"/>
            <wp:docPr id="357" name="Рисунок 357" descr="AutoText create Word 2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utoText create Word 200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24710" cy="1426845"/>
                    </a:xfrm>
                    <a:prstGeom prst="rect">
                      <a:avLst/>
                    </a:prstGeom>
                    <a:noFill/>
                    <a:ln>
                      <a:noFill/>
                    </a:ln>
                  </pic:spPr>
                </pic:pic>
              </a:graphicData>
            </a:graphic>
          </wp:inline>
        </w:drawing>
      </w:r>
      <w:r w:rsidRPr="00815CE6">
        <w:t>  </w:t>
      </w:r>
      <w:r w:rsidRPr="00815CE6">
        <w:rPr>
          <w:noProof/>
        </w:rPr>
        <w:drawing>
          <wp:inline distT="0" distB="0" distL="0" distR="0" wp14:anchorId="6563D88B" wp14:editId="07904492">
            <wp:extent cx="3068955" cy="2177415"/>
            <wp:effectExtent l="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8955" cy="2177415"/>
                    </a:xfrm>
                    <a:prstGeom prst="rect">
                      <a:avLst/>
                    </a:prstGeom>
                    <a:noFill/>
                    <a:ln>
                      <a:noFill/>
                    </a:ln>
                  </pic:spPr>
                </pic:pic>
              </a:graphicData>
            </a:graphic>
          </wp:inline>
        </w:drawing>
      </w:r>
    </w:p>
    <w:p w14:paraId="2C532C28" w14:textId="77777777" w:rsidR="003F6EC7" w:rsidRPr="00815CE6" w:rsidRDefault="003F6EC7" w:rsidP="003F6EC7">
      <w:pPr>
        <w:pStyle w:val="BasicText"/>
      </w:pPr>
      <w:r w:rsidRPr="00815CE6">
        <w:t>Remember that this (Alt+F3) is a shortcut method of adding an entry. You can also use the longer dialog boxes. In the earlier versions of Word this is the only way to designate a template other than normal.dot as the storage container. On Mac versions, the Create dialog can be reached with Opt+F3.</w:t>
      </w:r>
    </w:p>
    <w:p w14:paraId="585D59A0" w14:textId="47F92A9E" w:rsidR="003F6EC7" w:rsidRDefault="003F6EC7" w:rsidP="003F6EC7">
      <w:pPr>
        <w:pStyle w:val="BasicTextParagraph2"/>
        <w:rPr>
          <w:lang w:eastAsia="zh-CN"/>
        </w:rPr>
      </w:pPr>
    </w:p>
    <w:p w14:paraId="3CE4C9B0" w14:textId="1F45305B" w:rsidR="00815CE6" w:rsidRDefault="00815CE6" w:rsidP="003F6EC7">
      <w:pPr>
        <w:pStyle w:val="BasicTextParagraph2"/>
        <w:rPr>
          <w:lang w:eastAsia="zh-CN"/>
        </w:rPr>
      </w:pPr>
    </w:p>
    <w:p w14:paraId="3C5CDD50" w14:textId="289DAD1D" w:rsidR="00815CE6" w:rsidRDefault="00815CE6" w:rsidP="00AB3FF9">
      <w:pPr>
        <w:pStyle w:val="Headline30"/>
        <w:rPr>
          <w:lang w:eastAsia="zh-CN"/>
        </w:rPr>
      </w:pPr>
      <w:r>
        <w:rPr>
          <w:lang w:eastAsia="zh-CN"/>
        </w:rPr>
        <w:t>Auto-correct</w:t>
      </w:r>
    </w:p>
    <w:p w14:paraId="44070561" w14:textId="3443EBE8" w:rsidR="00815CE6" w:rsidRDefault="00370F88" w:rsidP="003F6EC7">
      <w:pPr>
        <w:pStyle w:val="BasicTextParagraph2"/>
        <w:rPr>
          <w:lang w:eastAsia="zh-CN"/>
        </w:rPr>
      </w:pPr>
      <w:r>
        <w:rPr>
          <w:lang w:eastAsia="zh-CN"/>
        </w:rPr>
        <w:t>Create random text from Word Help files.</w:t>
      </w:r>
    </w:p>
    <w:p w14:paraId="4BA5BCC1" w14:textId="6AE7B872" w:rsidR="00815CE6" w:rsidRPr="00370F88" w:rsidRDefault="00E765D3" w:rsidP="003F6EC7">
      <w:pPr>
        <w:pStyle w:val="BasicTextParagraph2"/>
        <w:rPr>
          <w:lang w:eastAsia="zh-CN"/>
        </w:rPr>
      </w:pPr>
      <w:r w:rsidRPr="00370F88">
        <w:rPr>
          <w:lang w:eastAsia="zh-CN"/>
        </w:rPr>
        <w:t>1 =rand(5)</w:t>
      </w:r>
    </w:p>
    <w:p w14:paraId="569BE3BA" w14:textId="68105C8B" w:rsidR="00370F88" w:rsidRPr="00370F88" w:rsidRDefault="00370F88" w:rsidP="003F6EC7">
      <w:pPr>
        <w:pStyle w:val="BasicTextParagraph2"/>
        <w:rPr>
          <w:lang w:eastAsia="zh-CN"/>
        </w:rPr>
      </w:pPr>
      <w:r w:rsidRPr="00370F88">
        <w:rPr>
          <w:lang w:eastAsia="zh-CN"/>
        </w:rPr>
        <w:t>Create Lorem ipsum text</w:t>
      </w:r>
    </w:p>
    <w:p w14:paraId="7FAEAC4F" w14:textId="4B989C65" w:rsidR="00E765D3" w:rsidRPr="00370F88" w:rsidRDefault="00E765D3" w:rsidP="003F6EC7">
      <w:pPr>
        <w:pStyle w:val="BasicTextParagraph2"/>
        <w:rPr>
          <w:lang w:eastAsia="zh-CN"/>
        </w:rPr>
      </w:pPr>
      <w:r w:rsidRPr="00370F88">
        <w:rPr>
          <w:lang w:eastAsia="zh-CN"/>
        </w:rPr>
        <w:t>2 =lorem(7)</w:t>
      </w:r>
    </w:p>
    <w:p w14:paraId="5D39CF2A" w14:textId="719F363A" w:rsidR="00A60122" w:rsidRDefault="00A60122" w:rsidP="00F36001">
      <w:pPr>
        <w:pStyle w:val="BasicText"/>
      </w:pPr>
      <w:r>
        <w:br w:type="page"/>
      </w:r>
    </w:p>
    <w:p w14:paraId="03F05486" w14:textId="77777777" w:rsidR="00815CE6" w:rsidRDefault="00815CE6" w:rsidP="00F36001">
      <w:pPr>
        <w:pStyle w:val="BasicText"/>
      </w:pPr>
    </w:p>
    <w:p w14:paraId="0DCD788B" w14:textId="2FD650C5" w:rsidR="004043A2" w:rsidRPr="00017E9D" w:rsidRDefault="00D86E8C" w:rsidP="00F36001">
      <w:pPr>
        <w:pStyle w:val="Heading1ToC"/>
      </w:pPr>
      <w:bookmarkStart w:id="263" w:name="_Toc50747853"/>
      <w:r w:rsidRPr="00017E9D">
        <w:t>Stat Blocks</w:t>
      </w:r>
      <w:bookmarkEnd w:id="263"/>
    </w:p>
    <w:p w14:paraId="1E9630C2" w14:textId="51609E8F" w:rsidR="004F23CC" w:rsidRDefault="004F23CC" w:rsidP="00F36001">
      <w:pPr>
        <w:pStyle w:val="BasicTextParagraph1"/>
      </w:pPr>
      <w:r>
        <w:t>Stat</w:t>
      </w:r>
      <w:r w:rsidR="004658C9" w:rsidRPr="004658C9">
        <w:t xml:space="preserve"> </w:t>
      </w:r>
      <w:r>
        <w:t xml:space="preserve">blocks of creatures and NPC are important part of many RPG materials. In this chapter different options to create it are presented </w:t>
      </w:r>
      <w:r w:rsidRPr="00C05F0E">
        <w:t>–</w:t>
      </w:r>
      <w:r>
        <w:t xml:space="preserve"> from simple text block to more </w:t>
      </w:r>
      <w:r w:rsidR="004564A3">
        <w:t>complex variants.</w:t>
      </w:r>
    </w:p>
    <w:p w14:paraId="11C4419B" w14:textId="77777777" w:rsidR="00151CD8" w:rsidRPr="009B4B70" w:rsidRDefault="00151CD8" w:rsidP="00F36001">
      <w:pPr>
        <w:pStyle w:val="BasicTextParagraph2"/>
        <w:rPr>
          <w:lang w:val="ru-RU"/>
        </w:rPr>
      </w:pPr>
      <w:r>
        <w:rPr>
          <w:lang w:val="ru-RU"/>
        </w:rPr>
        <w:t>В этой главе я привожу примеры различного оформления блоков статистики и модификации блоков статистики.</w:t>
      </w:r>
    </w:p>
    <w:p w14:paraId="2030A860" w14:textId="620BAD9A" w:rsidR="00485818" w:rsidRPr="00633B9A" w:rsidRDefault="00485818" w:rsidP="00F36001">
      <w:pPr>
        <w:pStyle w:val="BasicTextParagraph2"/>
        <w:rPr>
          <w:lang w:val="ru-RU"/>
        </w:rPr>
      </w:pPr>
      <w:r>
        <w:rPr>
          <w:lang w:val="ru-RU"/>
        </w:rPr>
        <w:t xml:space="preserve">Для форматирования статблоков различным образом используются следующие </w:t>
      </w:r>
      <w:r w:rsidR="00B47A6E">
        <w:rPr>
          <w:lang w:val="ru-RU"/>
        </w:rPr>
        <w:t>группы стилей</w:t>
      </w:r>
    </w:p>
    <w:p w14:paraId="772415A7" w14:textId="77777777" w:rsidR="00B17C46" w:rsidRDefault="00B17C46" w:rsidP="00ED5843">
      <w:pPr>
        <w:pStyle w:val="BasicTextBulleted"/>
      </w:pPr>
      <w:r>
        <w:t>DD</w:t>
      </w:r>
    </w:p>
    <w:p w14:paraId="3E5F973D" w14:textId="77777777" w:rsidR="00B17C46" w:rsidRDefault="00B17C46" w:rsidP="00ED5843">
      <w:pPr>
        <w:pStyle w:val="BasicTextBulleted"/>
      </w:pPr>
      <w:r>
        <w:t>Fancy StatBlock</w:t>
      </w:r>
    </w:p>
    <w:p w14:paraId="7439D001" w14:textId="77777777" w:rsidR="00B17C46" w:rsidRDefault="00B17C46" w:rsidP="00ED5843">
      <w:pPr>
        <w:pStyle w:val="BasicTextBulleted"/>
      </w:pPr>
      <w:r>
        <w:t>Playtest StatBlock</w:t>
      </w:r>
    </w:p>
    <w:p w14:paraId="68EDB630" w14:textId="77777777" w:rsidR="00B17C46" w:rsidRDefault="00B17C46" w:rsidP="00ED5843">
      <w:pPr>
        <w:pStyle w:val="BasicTextBulleted"/>
      </w:pPr>
      <w:r>
        <w:t>Stat block Basic</w:t>
      </w:r>
    </w:p>
    <w:p w14:paraId="02734B26" w14:textId="77777777" w:rsidR="00B17C46" w:rsidRDefault="00B17C46" w:rsidP="00ED5843">
      <w:pPr>
        <w:pStyle w:val="BasicTextBulleted"/>
      </w:pPr>
      <w:r>
        <w:t>StatBlock</w:t>
      </w:r>
    </w:p>
    <w:p w14:paraId="57289E0F" w14:textId="73CE2DED" w:rsidR="009B4B70" w:rsidRPr="00445BBA" w:rsidRDefault="00976114" w:rsidP="00F36001">
      <w:pPr>
        <w:pStyle w:val="BasicTextParagraph2"/>
        <w:rPr>
          <w:rStyle w:val="aff"/>
          <w:lang w:val="ru-RU"/>
        </w:rPr>
      </w:pPr>
      <w:r w:rsidRPr="00370F88">
        <w:rPr>
          <w:rStyle w:val="aff"/>
        </w:rPr>
        <w:t>Basic</w:t>
      </w:r>
      <w:r w:rsidRPr="00445BBA">
        <w:rPr>
          <w:rStyle w:val="aff"/>
          <w:lang w:val="ru-RU"/>
        </w:rPr>
        <w:t xml:space="preserve"> </w:t>
      </w:r>
      <w:r w:rsidRPr="00370F88">
        <w:rPr>
          <w:rStyle w:val="aff"/>
        </w:rPr>
        <w:t>Stat</w:t>
      </w:r>
      <w:r w:rsidRPr="00445BBA">
        <w:rPr>
          <w:rStyle w:val="aff"/>
          <w:lang w:val="ru-RU"/>
        </w:rPr>
        <w:t xml:space="preserve"> </w:t>
      </w:r>
      <w:r w:rsidRPr="00370F88">
        <w:rPr>
          <w:rStyle w:val="aff"/>
        </w:rPr>
        <w:t>Block</w:t>
      </w:r>
      <w:r w:rsidRPr="003F00F3">
        <w:rPr>
          <w:lang w:val="ru-RU"/>
        </w:rPr>
        <w:t xml:space="preserve"> </w:t>
      </w:r>
      <w:r w:rsidR="003F00F3" w:rsidRPr="003F00F3">
        <w:rPr>
          <w:lang w:val="ru-RU"/>
        </w:rPr>
        <w:t xml:space="preserve">– </w:t>
      </w:r>
      <w:r w:rsidR="003F00F3">
        <w:rPr>
          <w:lang w:val="ru-RU"/>
        </w:rPr>
        <w:t>текстовый</w:t>
      </w:r>
      <w:r w:rsidR="003F00F3" w:rsidRPr="003F00F3">
        <w:rPr>
          <w:lang w:val="ru-RU"/>
        </w:rPr>
        <w:t xml:space="preserve"> </w:t>
      </w:r>
      <w:r w:rsidR="003F00F3">
        <w:rPr>
          <w:lang w:val="ru-RU"/>
        </w:rPr>
        <w:t>блок статистики без использования таблиц или других элементов</w:t>
      </w:r>
      <w:r w:rsidR="001D6451">
        <w:rPr>
          <w:lang w:val="ru-RU"/>
        </w:rPr>
        <w:t xml:space="preserve">. </w:t>
      </w:r>
      <w:r w:rsidR="001D6451">
        <w:rPr>
          <w:lang w:val="uk-UA"/>
        </w:rPr>
        <w:t xml:space="preserve">Использует группу стилей </w:t>
      </w:r>
      <w:r w:rsidR="00E20B98" w:rsidRPr="00370F88">
        <w:rPr>
          <w:rStyle w:val="aff"/>
        </w:rPr>
        <w:t>Stat</w:t>
      </w:r>
      <w:r w:rsidR="00E20B98" w:rsidRPr="00445BBA">
        <w:rPr>
          <w:rStyle w:val="aff"/>
          <w:lang w:val="ru-RU"/>
        </w:rPr>
        <w:t xml:space="preserve"> </w:t>
      </w:r>
      <w:r w:rsidR="00E20B98" w:rsidRPr="00370F88">
        <w:rPr>
          <w:rStyle w:val="aff"/>
        </w:rPr>
        <w:t>Block</w:t>
      </w:r>
      <w:r w:rsidR="00E20B98" w:rsidRPr="00445BBA">
        <w:rPr>
          <w:rStyle w:val="aff"/>
          <w:lang w:val="ru-RU"/>
        </w:rPr>
        <w:t xml:space="preserve"> </w:t>
      </w:r>
      <w:r w:rsidR="00E20B98" w:rsidRPr="00370F88">
        <w:rPr>
          <w:rStyle w:val="aff"/>
        </w:rPr>
        <w:t>Basic</w:t>
      </w:r>
    </w:p>
    <w:p w14:paraId="4819743C" w14:textId="4CFFC22A" w:rsidR="009B4B70" w:rsidRPr="00445BBA" w:rsidRDefault="00A0220E" w:rsidP="00F36001">
      <w:pPr>
        <w:pStyle w:val="BasicTextParagraph2"/>
        <w:rPr>
          <w:rStyle w:val="aff"/>
          <w:lang w:val="ru-RU"/>
        </w:rPr>
      </w:pPr>
      <w:r w:rsidRPr="00370F88">
        <w:rPr>
          <w:rStyle w:val="aff"/>
        </w:rPr>
        <w:t>Playtest</w:t>
      </w:r>
      <w:r w:rsidRPr="00445BBA">
        <w:rPr>
          <w:rStyle w:val="aff"/>
          <w:lang w:val="ru-RU"/>
        </w:rPr>
        <w:t xml:space="preserve"> </w:t>
      </w:r>
      <w:r w:rsidRPr="00370F88">
        <w:rPr>
          <w:rStyle w:val="aff"/>
        </w:rPr>
        <w:t>B</w:t>
      </w:r>
      <w:r w:rsidRPr="00445BBA">
        <w:rPr>
          <w:rStyle w:val="aff"/>
          <w:lang w:val="ru-RU"/>
        </w:rPr>
        <w:t>&amp;</w:t>
      </w:r>
      <w:r w:rsidRPr="00370F88">
        <w:rPr>
          <w:rStyle w:val="aff"/>
        </w:rPr>
        <w:t>W</w:t>
      </w:r>
      <w:r w:rsidRPr="00445BBA">
        <w:rPr>
          <w:rStyle w:val="aff"/>
          <w:lang w:val="ru-RU"/>
        </w:rPr>
        <w:t xml:space="preserve"> </w:t>
      </w:r>
      <w:r w:rsidRPr="00370F88">
        <w:rPr>
          <w:rStyle w:val="aff"/>
        </w:rPr>
        <w:t>Stat</w:t>
      </w:r>
      <w:r w:rsidRPr="00445BBA">
        <w:rPr>
          <w:rStyle w:val="aff"/>
          <w:lang w:val="ru-RU"/>
        </w:rPr>
        <w:t xml:space="preserve"> </w:t>
      </w:r>
      <w:r w:rsidRPr="00370F88">
        <w:rPr>
          <w:rStyle w:val="aff"/>
        </w:rPr>
        <w:t>Block</w:t>
      </w:r>
      <w:r w:rsidR="003F00F3" w:rsidRPr="00976114">
        <w:rPr>
          <w:lang w:val="ru-RU"/>
        </w:rPr>
        <w:t xml:space="preserve"> – </w:t>
      </w:r>
      <w:r w:rsidR="00976114">
        <w:rPr>
          <w:lang w:val="ru-RU"/>
        </w:rPr>
        <w:t>не</w:t>
      </w:r>
      <w:r w:rsidR="00976114" w:rsidRPr="00976114">
        <w:rPr>
          <w:lang w:val="ru-RU"/>
        </w:rPr>
        <w:t xml:space="preserve"> </w:t>
      </w:r>
      <w:r w:rsidR="00976114">
        <w:rPr>
          <w:lang w:val="ru-RU"/>
        </w:rPr>
        <w:t xml:space="preserve">использующий цветовое оформление блок статистики, пригодный для использования в плейтестах или монохромных материалах. </w:t>
      </w:r>
      <w:r w:rsidR="00E20B98">
        <w:rPr>
          <w:lang w:val="ru-RU"/>
        </w:rPr>
        <w:t xml:space="preserve">Использует группу стилей </w:t>
      </w:r>
      <w:r w:rsidR="00E20B98" w:rsidRPr="00370F88">
        <w:rPr>
          <w:rStyle w:val="aff"/>
        </w:rPr>
        <w:t>Playtest</w:t>
      </w:r>
    </w:p>
    <w:p w14:paraId="1B7F1B09" w14:textId="77777777" w:rsidR="00633B9A" w:rsidRPr="004A71A6" w:rsidRDefault="00633B9A" w:rsidP="00F36001">
      <w:pPr>
        <w:pStyle w:val="BasicTextParagraph2"/>
        <w:rPr>
          <w:lang w:val="ru-RU"/>
        </w:rPr>
      </w:pPr>
      <w:r w:rsidRPr="00370F88">
        <w:rPr>
          <w:rStyle w:val="aff"/>
        </w:rPr>
        <w:t>Fancy</w:t>
      </w:r>
      <w:r w:rsidRPr="00445BBA">
        <w:rPr>
          <w:rStyle w:val="aff"/>
          <w:lang w:val="ru-RU"/>
        </w:rPr>
        <w:t xml:space="preserve"> </w:t>
      </w:r>
      <w:r w:rsidRPr="00370F88">
        <w:rPr>
          <w:rStyle w:val="aff"/>
        </w:rPr>
        <w:t>Stat</w:t>
      </w:r>
      <w:r w:rsidRPr="00445BBA">
        <w:rPr>
          <w:rStyle w:val="aff"/>
          <w:lang w:val="ru-RU"/>
        </w:rPr>
        <w:t xml:space="preserve"> </w:t>
      </w:r>
      <w:r w:rsidRPr="00370F88">
        <w:rPr>
          <w:rStyle w:val="aff"/>
        </w:rPr>
        <w:t>Block</w:t>
      </w:r>
      <w:r w:rsidRPr="001F1E02">
        <w:rPr>
          <w:lang w:val="ru-RU"/>
        </w:rPr>
        <w:t xml:space="preserve"> – </w:t>
      </w:r>
      <w:r>
        <w:rPr>
          <w:lang w:val="ru-RU"/>
        </w:rPr>
        <w:t>во</w:t>
      </w:r>
      <w:r w:rsidRPr="001F1E02">
        <w:rPr>
          <w:lang w:val="ru-RU"/>
        </w:rPr>
        <w:t xml:space="preserve"> </w:t>
      </w:r>
      <w:r>
        <w:rPr>
          <w:lang w:val="ru-RU"/>
        </w:rPr>
        <w:t xml:space="preserve">многом основанный на блоке статистики, созданным Лаурой. Использует группу стилей </w:t>
      </w:r>
      <w:r w:rsidRPr="00370F88">
        <w:rPr>
          <w:rStyle w:val="aff"/>
        </w:rPr>
        <w:t>Fancy</w:t>
      </w:r>
      <w:r w:rsidRPr="00445BBA">
        <w:rPr>
          <w:rStyle w:val="aff"/>
          <w:lang w:val="ru-RU"/>
        </w:rPr>
        <w:t xml:space="preserve"> </w:t>
      </w:r>
      <w:r w:rsidRPr="00370F88">
        <w:rPr>
          <w:rStyle w:val="aff"/>
        </w:rPr>
        <w:t>Stat</w:t>
      </w:r>
      <w:r w:rsidRPr="00445BBA">
        <w:rPr>
          <w:rStyle w:val="aff"/>
          <w:lang w:val="ru-RU"/>
        </w:rPr>
        <w:t xml:space="preserve"> </w:t>
      </w:r>
      <w:r w:rsidRPr="00370F88">
        <w:rPr>
          <w:rStyle w:val="aff"/>
        </w:rPr>
        <w:t>Block</w:t>
      </w:r>
    </w:p>
    <w:p w14:paraId="4249387D" w14:textId="4D81E12E" w:rsidR="00A0220E" w:rsidRDefault="00A0220E" w:rsidP="00F36001">
      <w:pPr>
        <w:pStyle w:val="BasicTextParagraph2"/>
        <w:rPr>
          <w:lang w:val="ru-RU"/>
        </w:rPr>
      </w:pPr>
      <w:r>
        <w:rPr>
          <w:lang w:val="ru-RU"/>
        </w:rPr>
        <w:t>Отдельно</w:t>
      </w:r>
      <w:r w:rsidRPr="00A0220E">
        <w:rPr>
          <w:lang w:val="ru-RU"/>
        </w:rPr>
        <w:t xml:space="preserve"> </w:t>
      </w:r>
      <w:r>
        <w:rPr>
          <w:lang w:val="ru-RU"/>
        </w:rPr>
        <w:t xml:space="preserve">рассмотрим широкие </w:t>
      </w:r>
      <w:r w:rsidR="000668F5">
        <w:rPr>
          <w:lang w:val="ru-RU"/>
        </w:rPr>
        <w:t>или двух-колоночные блоки статистик</w:t>
      </w:r>
    </w:p>
    <w:p w14:paraId="76D412A4" w14:textId="0FD92B85" w:rsidR="000668F5" w:rsidRPr="004A71A6" w:rsidRDefault="000668F5" w:rsidP="00F36001">
      <w:pPr>
        <w:pStyle w:val="BasicTextParagraph2"/>
        <w:rPr>
          <w:lang w:val="ru-RU"/>
        </w:rPr>
      </w:pPr>
      <w:r w:rsidRPr="00370F88">
        <w:rPr>
          <w:rStyle w:val="aff"/>
        </w:rPr>
        <w:t>Fancy</w:t>
      </w:r>
      <w:r w:rsidRPr="00445BBA">
        <w:rPr>
          <w:rStyle w:val="aff"/>
          <w:lang w:val="ru-RU"/>
        </w:rPr>
        <w:t xml:space="preserve"> </w:t>
      </w:r>
      <w:r w:rsidRPr="00370F88">
        <w:rPr>
          <w:rStyle w:val="aff"/>
        </w:rPr>
        <w:t>Two</w:t>
      </w:r>
      <w:r w:rsidRPr="00445BBA">
        <w:rPr>
          <w:rStyle w:val="aff"/>
          <w:lang w:val="ru-RU"/>
        </w:rPr>
        <w:t xml:space="preserve"> </w:t>
      </w:r>
      <w:r w:rsidRPr="00370F88">
        <w:rPr>
          <w:rStyle w:val="aff"/>
        </w:rPr>
        <w:t>Column</w:t>
      </w:r>
      <w:r w:rsidRPr="00445BBA">
        <w:rPr>
          <w:rStyle w:val="aff"/>
          <w:lang w:val="ru-RU"/>
        </w:rPr>
        <w:t xml:space="preserve"> </w:t>
      </w:r>
      <w:r w:rsidRPr="00370F88">
        <w:rPr>
          <w:rStyle w:val="aff"/>
        </w:rPr>
        <w:t>Stat</w:t>
      </w:r>
      <w:r w:rsidRPr="00445BBA">
        <w:rPr>
          <w:rStyle w:val="aff"/>
          <w:lang w:val="ru-RU"/>
        </w:rPr>
        <w:t xml:space="preserve"> </w:t>
      </w:r>
      <w:r w:rsidRPr="00370F88">
        <w:rPr>
          <w:rStyle w:val="aff"/>
        </w:rPr>
        <w:t>Block</w:t>
      </w:r>
      <w:r w:rsidR="00781231" w:rsidRPr="004A71A6">
        <w:rPr>
          <w:lang w:val="ru-RU"/>
        </w:rPr>
        <w:t xml:space="preserve"> </w:t>
      </w:r>
      <w:r w:rsidR="004A71A6" w:rsidRPr="004A71A6">
        <w:rPr>
          <w:lang w:val="ru-RU"/>
        </w:rPr>
        <w:t>–</w:t>
      </w:r>
      <w:r w:rsidR="00781231" w:rsidRPr="004A71A6">
        <w:rPr>
          <w:lang w:val="ru-RU"/>
        </w:rPr>
        <w:t xml:space="preserve"> </w:t>
      </w:r>
      <w:r w:rsidR="004A71A6">
        <w:rPr>
          <w:lang w:val="ru-RU"/>
        </w:rPr>
        <w:t>двух</w:t>
      </w:r>
      <w:r w:rsidR="004A71A6" w:rsidRPr="004A71A6">
        <w:rPr>
          <w:lang w:val="ru-RU"/>
        </w:rPr>
        <w:t xml:space="preserve"> </w:t>
      </w:r>
      <w:r w:rsidR="004A71A6">
        <w:rPr>
          <w:lang w:val="ru-RU"/>
        </w:rPr>
        <w:t>колоночный</w:t>
      </w:r>
      <w:r w:rsidR="004A71A6" w:rsidRPr="004A71A6">
        <w:rPr>
          <w:lang w:val="ru-RU"/>
        </w:rPr>
        <w:t xml:space="preserve"> </w:t>
      </w:r>
      <w:r w:rsidR="004A71A6">
        <w:rPr>
          <w:lang w:val="ru-RU"/>
        </w:rPr>
        <w:t>вариант</w:t>
      </w:r>
      <w:r w:rsidR="004A71A6" w:rsidRPr="004A71A6">
        <w:rPr>
          <w:lang w:val="ru-RU"/>
        </w:rPr>
        <w:t xml:space="preserve"> </w:t>
      </w:r>
      <w:r w:rsidR="004A71A6">
        <w:rPr>
          <w:lang w:val="ru-RU"/>
        </w:rPr>
        <w:t xml:space="preserve">стат блока, основанный на связи двух текстовых полей. </w:t>
      </w:r>
    </w:p>
    <w:p w14:paraId="74FEFE71" w14:textId="6C158BF0" w:rsidR="000668F5" w:rsidRPr="004A71A6" w:rsidRDefault="000668F5" w:rsidP="00F36001">
      <w:pPr>
        <w:pStyle w:val="BasicTextParagraph2"/>
      </w:pPr>
      <w:r w:rsidRPr="00370F88">
        <w:rPr>
          <w:rStyle w:val="aff"/>
        </w:rPr>
        <w:t>Basic Two Column Stat Block</w:t>
      </w:r>
      <w:r w:rsidR="004A71A6" w:rsidRPr="00370F88">
        <w:rPr>
          <w:rStyle w:val="aff"/>
        </w:rPr>
        <w:t xml:space="preserve"> </w:t>
      </w:r>
      <w:r w:rsidR="004A71A6" w:rsidRPr="004A71A6">
        <w:t xml:space="preserve">-  </w:t>
      </w:r>
    </w:p>
    <w:p w14:paraId="07527656" w14:textId="2E5DD57F" w:rsidR="000668F5" w:rsidRDefault="00A36A68" w:rsidP="00F36001">
      <w:pPr>
        <w:pStyle w:val="BasicTextParagraph2"/>
        <w:rPr>
          <w:lang w:val="ru-RU"/>
        </w:rPr>
      </w:pPr>
      <w:r>
        <w:rPr>
          <w:lang w:val="ru-RU"/>
        </w:rPr>
        <w:t xml:space="preserve">Дополнительно приведены </w:t>
      </w:r>
      <w:r w:rsidR="00312999">
        <w:rPr>
          <w:lang w:val="ru-RU"/>
        </w:rPr>
        <w:t>примеры оформления блоков описания заклинания и волшебных предметов.</w:t>
      </w:r>
    </w:p>
    <w:p w14:paraId="499E1A7A" w14:textId="543E4E49" w:rsidR="00312999" w:rsidRDefault="00312999" w:rsidP="00F36001">
      <w:pPr>
        <w:pStyle w:val="BasicTextParagraph2"/>
        <w:rPr>
          <w:lang w:val="ru-RU"/>
        </w:rPr>
      </w:pPr>
      <w:r w:rsidRPr="00370F88">
        <w:rPr>
          <w:rStyle w:val="aff"/>
        </w:rPr>
        <w:t>Table</w:t>
      </w:r>
      <w:r w:rsidRPr="00445BBA">
        <w:rPr>
          <w:rStyle w:val="aff"/>
          <w:lang w:val="ru-RU"/>
        </w:rPr>
        <w:t xml:space="preserve"> </w:t>
      </w:r>
      <w:r w:rsidRPr="00370F88">
        <w:rPr>
          <w:rStyle w:val="aff"/>
        </w:rPr>
        <w:t>Spell</w:t>
      </w:r>
      <w:r w:rsidRPr="00445BBA">
        <w:rPr>
          <w:rStyle w:val="aff"/>
          <w:lang w:val="ru-RU"/>
        </w:rPr>
        <w:t xml:space="preserve"> </w:t>
      </w:r>
      <w:r w:rsidRPr="00370F88">
        <w:rPr>
          <w:rStyle w:val="aff"/>
        </w:rPr>
        <w:t>Block</w:t>
      </w:r>
      <w:r w:rsidR="004A71A6" w:rsidRPr="004A71A6">
        <w:rPr>
          <w:lang w:val="ru-RU"/>
        </w:rPr>
        <w:t xml:space="preserve"> – </w:t>
      </w:r>
      <w:r w:rsidR="004A71A6">
        <w:rPr>
          <w:lang w:val="ru-RU"/>
        </w:rPr>
        <w:t>табличный</w:t>
      </w:r>
      <w:r w:rsidR="004A71A6" w:rsidRPr="004A71A6">
        <w:rPr>
          <w:lang w:val="ru-RU"/>
        </w:rPr>
        <w:t xml:space="preserve"> </w:t>
      </w:r>
      <w:r w:rsidR="004A71A6">
        <w:rPr>
          <w:lang w:val="ru-RU"/>
        </w:rPr>
        <w:t>способ</w:t>
      </w:r>
      <w:r w:rsidR="004A71A6" w:rsidRPr="004A71A6">
        <w:rPr>
          <w:lang w:val="ru-RU"/>
        </w:rPr>
        <w:t xml:space="preserve"> </w:t>
      </w:r>
      <w:r w:rsidR="004A71A6">
        <w:rPr>
          <w:lang w:val="ru-RU"/>
        </w:rPr>
        <w:t>оформления описания заклинания.</w:t>
      </w:r>
    </w:p>
    <w:p w14:paraId="04484746" w14:textId="11AC3D5F" w:rsidR="00312999" w:rsidRDefault="00312999" w:rsidP="00F36001">
      <w:pPr>
        <w:pStyle w:val="BasicTextParagraph2"/>
        <w:rPr>
          <w:lang w:val="ru-RU"/>
        </w:rPr>
      </w:pPr>
      <w:r w:rsidRPr="00370F88">
        <w:rPr>
          <w:rStyle w:val="aff"/>
        </w:rPr>
        <w:t>Text</w:t>
      </w:r>
      <w:r w:rsidRPr="00445BBA">
        <w:rPr>
          <w:rStyle w:val="aff"/>
          <w:lang w:val="ru-RU"/>
        </w:rPr>
        <w:t xml:space="preserve"> </w:t>
      </w:r>
      <w:r w:rsidRPr="00370F88">
        <w:rPr>
          <w:rStyle w:val="aff"/>
        </w:rPr>
        <w:t>Magic</w:t>
      </w:r>
      <w:r w:rsidRPr="00445BBA">
        <w:rPr>
          <w:rStyle w:val="aff"/>
          <w:lang w:val="ru-RU"/>
        </w:rPr>
        <w:t xml:space="preserve"> </w:t>
      </w:r>
      <w:r w:rsidRPr="00370F88">
        <w:rPr>
          <w:rStyle w:val="aff"/>
        </w:rPr>
        <w:t>Item</w:t>
      </w:r>
      <w:r w:rsidRPr="00445BBA">
        <w:rPr>
          <w:rStyle w:val="aff"/>
          <w:lang w:val="ru-RU"/>
        </w:rPr>
        <w:t xml:space="preserve"> </w:t>
      </w:r>
      <w:r w:rsidRPr="00370F88">
        <w:rPr>
          <w:rStyle w:val="aff"/>
        </w:rPr>
        <w:t>Description</w:t>
      </w:r>
      <w:r w:rsidRPr="00722FA6">
        <w:rPr>
          <w:lang w:val="ru-RU"/>
        </w:rPr>
        <w:t xml:space="preserve"> </w:t>
      </w:r>
      <w:r>
        <w:t>Block</w:t>
      </w:r>
      <w:r w:rsidR="00722FA6" w:rsidRPr="00722FA6">
        <w:rPr>
          <w:lang w:val="ru-RU"/>
        </w:rPr>
        <w:t xml:space="preserve"> – </w:t>
      </w:r>
      <w:r w:rsidR="00722FA6">
        <w:rPr>
          <w:lang w:val="ru-RU"/>
        </w:rPr>
        <w:t>текстовый</w:t>
      </w:r>
      <w:r w:rsidR="00722FA6" w:rsidRPr="00722FA6">
        <w:rPr>
          <w:lang w:val="ru-RU"/>
        </w:rPr>
        <w:t xml:space="preserve"> </w:t>
      </w:r>
      <w:r w:rsidR="00722FA6">
        <w:rPr>
          <w:lang w:val="ru-RU"/>
        </w:rPr>
        <w:t>способ</w:t>
      </w:r>
      <w:r w:rsidR="00722FA6" w:rsidRPr="00722FA6">
        <w:rPr>
          <w:lang w:val="ru-RU"/>
        </w:rPr>
        <w:t xml:space="preserve"> </w:t>
      </w:r>
      <w:r w:rsidR="00722FA6">
        <w:rPr>
          <w:lang w:val="ru-RU"/>
        </w:rPr>
        <w:t>оформления</w:t>
      </w:r>
      <w:r w:rsidR="00722FA6" w:rsidRPr="00722FA6">
        <w:rPr>
          <w:lang w:val="ru-RU"/>
        </w:rPr>
        <w:t xml:space="preserve"> </w:t>
      </w:r>
      <w:r w:rsidR="00722FA6">
        <w:rPr>
          <w:lang w:val="ru-RU"/>
        </w:rPr>
        <w:t>описания волшебного предмета.</w:t>
      </w:r>
    </w:p>
    <w:p w14:paraId="6116CAE5" w14:textId="5786EFB6" w:rsidR="00312999" w:rsidRPr="00722FA6" w:rsidRDefault="00312999" w:rsidP="00F36001">
      <w:pPr>
        <w:pStyle w:val="BasicTextParagraph2"/>
        <w:rPr>
          <w:lang w:val="ru-RU"/>
        </w:rPr>
      </w:pPr>
      <w:r w:rsidRPr="00370F88">
        <w:rPr>
          <w:rStyle w:val="aff"/>
        </w:rPr>
        <w:t>Table</w:t>
      </w:r>
      <w:r w:rsidRPr="00445BBA">
        <w:rPr>
          <w:rStyle w:val="aff"/>
          <w:lang w:val="ru-RU"/>
        </w:rPr>
        <w:t xml:space="preserve"> </w:t>
      </w:r>
      <w:r w:rsidRPr="00370F88">
        <w:rPr>
          <w:rStyle w:val="aff"/>
        </w:rPr>
        <w:t>Magic</w:t>
      </w:r>
      <w:r w:rsidRPr="00445BBA">
        <w:rPr>
          <w:rStyle w:val="aff"/>
          <w:lang w:val="ru-RU"/>
        </w:rPr>
        <w:t xml:space="preserve"> </w:t>
      </w:r>
      <w:r w:rsidRPr="00370F88">
        <w:rPr>
          <w:rStyle w:val="aff"/>
        </w:rPr>
        <w:t>Item</w:t>
      </w:r>
      <w:r w:rsidRPr="00445BBA">
        <w:rPr>
          <w:rStyle w:val="aff"/>
          <w:lang w:val="ru-RU"/>
        </w:rPr>
        <w:t xml:space="preserve"> </w:t>
      </w:r>
      <w:r w:rsidRPr="00370F88">
        <w:rPr>
          <w:rStyle w:val="aff"/>
        </w:rPr>
        <w:t>Description</w:t>
      </w:r>
      <w:r w:rsidRPr="00722FA6">
        <w:rPr>
          <w:lang w:val="ru-RU"/>
        </w:rPr>
        <w:t xml:space="preserve"> </w:t>
      </w:r>
      <w:r>
        <w:t>Block</w:t>
      </w:r>
      <w:r w:rsidR="00722FA6" w:rsidRPr="00722FA6">
        <w:rPr>
          <w:lang w:val="ru-RU"/>
        </w:rPr>
        <w:t xml:space="preserve"> – </w:t>
      </w:r>
      <w:r w:rsidR="00722FA6">
        <w:rPr>
          <w:lang w:val="ru-RU"/>
        </w:rPr>
        <w:t>описание</w:t>
      </w:r>
      <w:r w:rsidR="00722FA6" w:rsidRPr="00722FA6">
        <w:rPr>
          <w:lang w:val="ru-RU"/>
        </w:rPr>
        <w:t xml:space="preserve"> </w:t>
      </w:r>
      <w:r w:rsidR="00722FA6">
        <w:rPr>
          <w:lang w:val="ru-RU"/>
        </w:rPr>
        <w:t>волшебного</w:t>
      </w:r>
      <w:r w:rsidR="00722FA6" w:rsidRPr="00722FA6">
        <w:rPr>
          <w:lang w:val="ru-RU"/>
        </w:rPr>
        <w:t xml:space="preserve"> </w:t>
      </w:r>
      <w:r w:rsidR="00722FA6">
        <w:rPr>
          <w:lang w:val="ru-RU"/>
        </w:rPr>
        <w:t>предмета</w:t>
      </w:r>
      <w:r w:rsidR="00722FA6" w:rsidRPr="00722FA6">
        <w:rPr>
          <w:lang w:val="ru-RU"/>
        </w:rPr>
        <w:t xml:space="preserve"> </w:t>
      </w:r>
      <w:r w:rsidR="00722FA6">
        <w:rPr>
          <w:lang w:val="ru-RU"/>
        </w:rPr>
        <w:t>с использованием таблиц.</w:t>
      </w:r>
    </w:p>
    <w:p w14:paraId="2406BDF3" w14:textId="0E7B70C2" w:rsidR="00A36A68" w:rsidRPr="00722FA6" w:rsidRDefault="00A36A68" w:rsidP="00F36001">
      <w:pPr>
        <w:pStyle w:val="BasicTextParagraph2"/>
        <w:rPr>
          <w:lang w:val="ru-RU"/>
        </w:rPr>
      </w:pPr>
    </w:p>
    <w:p w14:paraId="02D9482A" w14:textId="215AB11B" w:rsidR="004F23CC" w:rsidRPr="000668F5" w:rsidRDefault="000668F5" w:rsidP="00F36001">
      <w:pPr>
        <w:pStyle w:val="2"/>
      </w:pPr>
      <w:bookmarkStart w:id="264" w:name="_Toc50553799"/>
      <w:bookmarkStart w:id="265" w:name="_Toc50747854"/>
      <w:r>
        <w:t xml:space="preserve">Structure of </w:t>
      </w:r>
      <w:r w:rsidR="00017E9D">
        <w:t>Stat</w:t>
      </w:r>
      <w:r w:rsidR="00017E9D" w:rsidRPr="000668F5">
        <w:t xml:space="preserve"> </w:t>
      </w:r>
      <w:r w:rsidR="00017E9D">
        <w:t>Block</w:t>
      </w:r>
      <w:r>
        <w:t xml:space="preserve"> in 5ed</w:t>
      </w:r>
      <w:bookmarkEnd w:id="264"/>
      <w:bookmarkEnd w:id="265"/>
    </w:p>
    <w:p w14:paraId="201E21A5" w14:textId="77777777" w:rsidR="004658C9" w:rsidRDefault="003E2808" w:rsidP="00F36001">
      <w:pPr>
        <w:pStyle w:val="BasicText"/>
      </w:pPr>
      <w:r>
        <w:rPr>
          <w:noProof/>
        </w:rPr>
        <mc:AlternateContent>
          <mc:Choice Requires="wpc">
            <w:drawing>
              <wp:inline distT="0" distB="0" distL="0" distR="0" wp14:anchorId="751A26D1" wp14:editId="3F5F17F4">
                <wp:extent cx="2399665" cy="3136421"/>
                <wp:effectExtent l="0" t="0" r="635" b="6985"/>
                <wp:docPr id="272" name="Полотно 2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accent6"/>
                        </a:solidFill>
                        <a:effectLst/>
                      </wpc:bg>
                      <wpc:whole>
                        <a:ln>
                          <a:noFill/>
                        </a:ln>
                      </wpc:whole>
                      <wps:wsp>
                        <wps:cNvPr id="278" name="Поле 278"/>
                        <wps:cNvSpPr txBox="1"/>
                        <wps:spPr>
                          <a:xfrm>
                            <a:off x="113399" y="114562"/>
                            <a:ext cx="2171700" cy="228600"/>
                          </a:xfrm>
                          <a:prstGeom prst="rect">
                            <a:avLst/>
                          </a:prstGeom>
                          <a:solidFill>
                            <a:schemeClr val="bg1">
                              <a:lumMod val="75000"/>
                            </a:schemeClr>
                          </a:solidFill>
                          <a:ln w="6350">
                            <a:solidFill>
                              <a:prstClr val="black"/>
                            </a:solidFill>
                          </a:ln>
                        </wps:spPr>
                        <wps:txbx>
                          <w:txbxContent>
                            <w:p w14:paraId="1E265C78" w14:textId="77777777" w:rsidR="00302071" w:rsidRPr="003E2808" w:rsidRDefault="00302071" w:rsidP="00F36001">
                              <w:pPr>
                                <w:pStyle w:val="BasicTextnointerval"/>
                              </w:pPr>
                              <w:r w:rsidRPr="003E2808">
                                <w:t>Identity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Поле 278"/>
                        <wps:cNvSpPr txBox="1"/>
                        <wps:spPr>
                          <a:xfrm>
                            <a:off x="113399" y="343162"/>
                            <a:ext cx="2171700" cy="228600"/>
                          </a:xfrm>
                          <a:prstGeom prst="rect">
                            <a:avLst/>
                          </a:prstGeom>
                          <a:solidFill>
                            <a:schemeClr val="bg2">
                              <a:lumMod val="75000"/>
                            </a:schemeClr>
                          </a:solidFill>
                          <a:ln w="6350">
                            <a:solidFill>
                              <a:prstClr val="black"/>
                            </a:solidFill>
                          </a:ln>
                        </wps:spPr>
                        <wps:txbx>
                          <w:txbxContent>
                            <w:p w14:paraId="27053E85" w14:textId="77777777" w:rsidR="00302071" w:rsidRDefault="00302071" w:rsidP="00F36001">
                              <w:pPr>
                                <w:rPr>
                                  <w:sz w:val="24"/>
                                  <w:szCs w:val="24"/>
                                </w:rPr>
                              </w:pPr>
                              <w:r>
                                <w:t>Main statistics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 name="Поле 278"/>
                        <wps:cNvSpPr txBox="1"/>
                        <wps:spPr>
                          <a:xfrm>
                            <a:off x="113399" y="573374"/>
                            <a:ext cx="2171700" cy="228600"/>
                          </a:xfrm>
                          <a:prstGeom prst="rect">
                            <a:avLst/>
                          </a:prstGeom>
                          <a:solidFill>
                            <a:schemeClr val="tx2">
                              <a:lumMod val="25000"/>
                              <a:lumOff val="75000"/>
                            </a:schemeClr>
                          </a:solidFill>
                          <a:ln w="6350">
                            <a:solidFill>
                              <a:prstClr val="black"/>
                            </a:solidFill>
                          </a:ln>
                        </wps:spPr>
                        <wps:txbx>
                          <w:txbxContent>
                            <w:p w14:paraId="1669F366" w14:textId="77777777" w:rsidR="00302071" w:rsidRDefault="00302071" w:rsidP="00F36001">
                              <w:pPr>
                                <w:rPr>
                                  <w:sz w:val="24"/>
                                  <w:szCs w:val="24"/>
                                </w:rPr>
                              </w:pPr>
                              <w:r>
                                <w:t>Ability Scores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7" name="Поле 278"/>
                        <wps:cNvSpPr txBox="1"/>
                        <wps:spPr>
                          <a:xfrm>
                            <a:off x="113399" y="1028700"/>
                            <a:ext cx="2171700" cy="228600"/>
                          </a:xfrm>
                          <a:prstGeom prst="rect">
                            <a:avLst/>
                          </a:prstGeom>
                          <a:solidFill>
                            <a:schemeClr val="accent1">
                              <a:lumMod val="25000"/>
                              <a:lumOff val="75000"/>
                            </a:schemeClr>
                          </a:solidFill>
                          <a:ln w="6350">
                            <a:solidFill>
                              <a:prstClr val="black"/>
                            </a:solidFill>
                          </a:ln>
                        </wps:spPr>
                        <wps:txbx>
                          <w:txbxContent>
                            <w:p w14:paraId="39FA0DB3" w14:textId="77777777" w:rsidR="00302071" w:rsidRDefault="00302071" w:rsidP="00F36001">
                              <w:pPr>
                                <w:rPr>
                                  <w:sz w:val="24"/>
                                  <w:szCs w:val="24"/>
                                </w:rPr>
                              </w:pPr>
                              <w:r>
                                <w:t>Traits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8" name="Поле 278"/>
                        <wps:cNvSpPr txBox="1"/>
                        <wps:spPr>
                          <a:xfrm>
                            <a:off x="113399" y="1257300"/>
                            <a:ext cx="2171700" cy="228600"/>
                          </a:xfrm>
                          <a:prstGeom prst="rect">
                            <a:avLst/>
                          </a:prstGeom>
                          <a:solidFill>
                            <a:schemeClr val="accent2">
                              <a:lumMod val="40000"/>
                              <a:lumOff val="60000"/>
                            </a:schemeClr>
                          </a:solidFill>
                          <a:ln w="6350">
                            <a:solidFill>
                              <a:prstClr val="black"/>
                            </a:solidFill>
                          </a:ln>
                        </wps:spPr>
                        <wps:txbx>
                          <w:txbxContent>
                            <w:p w14:paraId="300CC752" w14:textId="77777777" w:rsidR="00302071" w:rsidRDefault="00302071" w:rsidP="00F36001">
                              <w:pPr>
                                <w:rPr>
                                  <w:sz w:val="24"/>
                                  <w:szCs w:val="24"/>
                                </w:rPr>
                              </w:pPr>
                              <w:r>
                                <w:t>Actions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9" name="Поле 278"/>
                        <wps:cNvSpPr txBox="1"/>
                        <wps:spPr>
                          <a:xfrm>
                            <a:off x="116333" y="1485890"/>
                            <a:ext cx="2171700" cy="228600"/>
                          </a:xfrm>
                          <a:prstGeom prst="rect">
                            <a:avLst/>
                          </a:prstGeom>
                          <a:solidFill>
                            <a:schemeClr val="accent2">
                              <a:lumMod val="40000"/>
                              <a:lumOff val="60000"/>
                            </a:schemeClr>
                          </a:solidFill>
                          <a:ln w="6350">
                            <a:solidFill>
                              <a:prstClr val="black"/>
                            </a:solidFill>
                          </a:ln>
                        </wps:spPr>
                        <wps:txbx>
                          <w:txbxContent>
                            <w:p w14:paraId="505AA8EF" w14:textId="77777777" w:rsidR="00302071" w:rsidRDefault="00302071" w:rsidP="00F36001">
                              <w:pPr>
                                <w:rPr>
                                  <w:sz w:val="24"/>
                                  <w:szCs w:val="24"/>
                                </w:rPr>
                              </w:pPr>
                              <w:r>
                                <w:t>Reactions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0" name="Поле 278"/>
                        <wps:cNvSpPr txBox="1"/>
                        <wps:spPr>
                          <a:xfrm>
                            <a:off x="113399" y="1705373"/>
                            <a:ext cx="2171700" cy="228600"/>
                          </a:xfrm>
                          <a:prstGeom prst="rect">
                            <a:avLst/>
                          </a:prstGeom>
                          <a:solidFill>
                            <a:schemeClr val="accent3">
                              <a:lumMod val="40000"/>
                              <a:lumOff val="60000"/>
                            </a:schemeClr>
                          </a:solidFill>
                          <a:ln w="6350">
                            <a:solidFill>
                              <a:prstClr val="black"/>
                            </a:solidFill>
                          </a:ln>
                        </wps:spPr>
                        <wps:txbx>
                          <w:txbxContent>
                            <w:p w14:paraId="15E94B88" w14:textId="77777777" w:rsidR="00302071" w:rsidRDefault="00302071" w:rsidP="00F36001">
                              <w:pPr>
                                <w:rPr>
                                  <w:sz w:val="24"/>
                                  <w:szCs w:val="24"/>
                                </w:rPr>
                              </w:pPr>
                              <w:r>
                                <w:t>Legendary actions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 name="Поле 278"/>
                        <wps:cNvSpPr txBox="1"/>
                        <wps:spPr>
                          <a:xfrm>
                            <a:off x="116333" y="1933831"/>
                            <a:ext cx="2171700" cy="228600"/>
                          </a:xfrm>
                          <a:prstGeom prst="rect">
                            <a:avLst/>
                          </a:prstGeom>
                          <a:solidFill>
                            <a:schemeClr val="accent4">
                              <a:lumMod val="40000"/>
                              <a:lumOff val="60000"/>
                            </a:schemeClr>
                          </a:solidFill>
                          <a:ln w="6350">
                            <a:solidFill>
                              <a:prstClr val="black"/>
                            </a:solidFill>
                          </a:ln>
                        </wps:spPr>
                        <wps:txbx>
                          <w:txbxContent>
                            <w:p w14:paraId="45C40A9E" w14:textId="77777777" w:rsidR="00302071" w:rsidRDefault="00302071" w:rsidP="00F36001">
                              <w:pPr>
                                <w:rPr>
                                  <w:sz w:val="24"/>
                                  <w:szCs w:val="24"/>
                                </w:rPr>
                              </w:pPr>
                              <w:r>
                                <w:t>Paragon actions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Поле 278"/>
                        <wps:cNvSpPr txBox="1"/>
                        <wps:spPr>
                          <a:xfrm>
                            <a:off x="113399" y="2162270"/>
                            <a:ext cx="2171700" cy="228600"/>
                          </a:xfrm>
                          <a:prstGeom prst="rect">
                            <a:avLst/>
                          </a:prstGeom>
                          <a:solidFill>
                            <a:schemeClr val="accent5">
                              <a:lumMod val="20000"/>
                              <a:lumOff val="80000"/>
                            </a:schemeClr>
                          </a:solidFill>
                          <a:ln w="6350">
                            <a:solidFill>
                              <a:prstClr val="black"/>
                            </a:solidFill>
                          </a:ln>
                        </wps:spPr>
                        <wps:txbx>
                          <w:txbxContent>
                            <w:p w14:paraId="5B11E213" w14:textId="77777777" w:rsidR="00302071" w:rsidRDefault="00302071" w:rsidP="00F36001">
                              <w:pPr>
                                <w:rPr>
                                  <w:sz w:val="24"/>
                                  <w:szCs w:val="24"/>
                                </w:rPr>
                              </w:pPr>
                              <w:r w:rsidRPr="00D72B1A">
                                <w:t>Lair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Поле 278"/>
                        <wps:cNvSpPr txBox="1"/>
                        <wps:spPr>
                          <a:xfrm>
                            <a:off x="113399" y="2618501"/>
                            <a:ext cx="2171700" cy="228600"/>
                          </a:xfrm>
                          <a:prstGeom prst="rect">
                            <a:avLst/>
                          </a:prstGeom>
                          <a:solidFill>
                            <a:schemeClr val="accent6">
                              <a:lumMod val="75000"/>
                            </a:schemeClr>
                          </a:solidFill>
                          <a:ln w="6350">
                            <a:solidFill>
                              <a:schemeClr val="tx1"/>
                            </a:solidFill>
                          </a:ln>
                        </wps:spPr>
                        <wps:txbx>
                          <w:txbxContent>
                            <w:p w14:paraId="17332670" w14:textId="77777777" w:rsidR="00302071" w:rsidRDefault="00302071" w:rsidP="00F36001">
                              <w:pPr>
                                <w:rPr>
                                  <w:sz w:val="24"/>
                                  <w:szCs w:val="24"/>
                                </w:rPr>
                              </w:pPr>
                              <w:r>
                                <w:t>Regional effects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 name="Поле 278"/>
                        <wps:cNvSpPr txBox="1"/>
                        <wps:spPr>
                          <a:xfrm>
                            <a:off x="113399" y="2847102"/>
                            <a:ext cx="2171700" cy="227965"/>
                          </a:xfrm>
                          <a:prstGeom prst="rect">
                            <a:avLst/>
                          </a:prstGeom>
                          <a:solidFill>
                            <a:schemeClr val="accent6">
                              <a:lumMod val="75000"/>
                            </a:schemeClr>
                          </a:solidFill>
                          <a:ln w="6350">
                            <a:solidFill>
                              <a:schemeClr val="tx1"/>
                            </a:solidFill>
                          </a:ln>
                        </wps:spPr>
                        <wps:txbx>
                          <w:txbxContent>
                            <w:p w14:paraId="2DDA4BB8" w14:textId="77777777" w:rsidR="00302071" w:rsidRDefault="00302071" w:rsidP="00F36001">
                              <w:pPr>
                                <w:rPr>
                                  <w:sz w:val="24"/>
                                  <w:szCs w:val="24"/>
                                </w:rPr>
                              </w:pPr>
                              <w:r>
                                <w:t>Roleplaying 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9" name="Поле 278"/>
                        <wps:cNvSpPr txBox="1"/>
                        <wps:spPr>
                          <a:xfrm>
                            <a:off x="113399" y="2390515"/>
                            <a:ext cx="2171700" cy="227965"/>
                          </a:xfrm>
                          <a:prstGeom prst="rect">
                            <a:avLst/>
                          </a:prstGeom>
                          <a:solidFill>
                            <a:schemeClr val="accent5">
                              <a:lumMod val="20000"/>
                              <a:lumOff val="80000"/>
                            </a:schemeClr>
                          </a:solidFill>
                          <a:ln w="6350">
                            <a:solidFill>
                              <a:prstClr val="black"/>
                            </a:solidFill>
                          </a:ln>
                        </wps:spPr>
                        <wps:txbx>
                          <w:txbxContent>
                            <w:p w14:paraId="14778EB8" w14:textId="77777777" w:rsidR="00302071" w:rsidRDefault="00302071" w:rsidP="00F36001">
                              <w:pPr>
                                <w:rPr>
                                  <w:sz w:val="24"/>
                                  <w:szCs w:val="24"/>
                                </w:rPr>
                              </w:pPr>
                              <w:r>
                                <w:t>Lair actions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Поле 278"/>
                        <wps:cNvSpPr txBox="1"/>
                        <wps:spPr>
                          <a:xfrm>
                            <a:off x="113399" y="800100"/>
                            <a:ext cx="2171700" cy="228600"/>
                          </a:xfrm>
                          <a:prstGeom prst="rect">
                            <a:avLst/>
                          </a:prstGeom>
                          <a:solidFill>
                            <a:schemeClr val="accent1">
                              <a:lumMod val="25000"/>
                              <a:lumOff val="75000"/>
                            </a:schemeClr>
                          </a:solidFill>
                          <a:ln w="6350">
                            <a:solidFill>
                              <a:prstClr val="black"/>
                            </a:solidFill>
                          </a:ln>
                        </wps:spPr>
                        <wps:txbx>
                          <w:txbxContent>
                            <w:p w14:paraId="3C70F4D7" w14:textId="77777777" w:rsidR="00302071" w:rsidRDefault="00302071" w:rsidP="00F36001">
                              <w:pPr>
                                <w:rPr>
                                  <w:sz w:val="24"/>
                                  <w:szCs w:val="24"/>
                                </w:rPr>
                              </w:pPr>
                              <w:r>
                                <w:t>Secondary Statistics</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51A26D1" id="Полотно 272" o:spid="_x0000_s1037" editas="canvas" style="width:188.95pt;height:246.95pt;mso-position-horizontal-relative:char;mso-position-vertical-relative:line" coordsize="23996,31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23996;height:31362;visibility:visible;mso-wrap-style:square" filled="t" fillcolor="#f2f2f2 [3209]">
                  <v:fill o:detectmouseclick="t"/>
                  <v:path o:connecttype="none"/>
                </v:shape>
                <v:shape id="Поле 278" o:spid="_x0000_s1039" type="#_x0000_t202" style="position:absolute;left:1133;top:1145;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" fillcolor="#ffd458 [2412]" strokeweight=".5pt">
                  <v:textbox>
                    <w:txbxContent>
                      <w:p w14:paraId="1E265C78" w14:textId="77777777" w:rsidR="00302071" w:rsidRPr="003E2808" w:rsidRDefault="00302071" w:rsidP="00F36001">
                        <w:pPr>
                          <w:pStyle w:val="BasicTextnointerval"/>
                        </w:pPr>
                        <w:r w:rsidRPr="003E2808">
                          <w:t>Identity information</w:t>
                        </w:r>
                      </w:p>
                    </w:txbxContent>
                  </v:textbox>
                </v:shape>
                <v:shape id="Поле 278" o:spid="_x0000_s1040" type="#_x0000_t202" style="position:absolute;left:1133;top:3431;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" fillcolor="#63aefb [2414]" strokeweight=".5pt">
                  <v:textbox>
                    <w:txbxContent>
                      <w:p w14:paraId="27053E85" w14:textId="77777777" w:rsidR="00302071" w:rsidRDefault="00302071" w:rsidP="00F36001">
                        <w:pPr>
                          <w:rPr>
                            <w:sz w:val="24"/>
                            <w:szCs w:val="24"/>
                          </w:rPr>
                        </w:pPr>
                        <w:r>
                          <w:t>Main statistics</w:t>
                        </w:r>
                      </w:p>
                    </w:txbxContent>
                  </v:textbox>
                </v:shape>
                <v:shape id="Поле 278" o:spid="_x0000_s1041" type="#_x0000_t202" style="position:absolute;left:1133;top:5733;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" fillcolor="#c5c5c5 [831]" strokeweight=".5pt">
                  <v:textbox>
                    <w:txbxContent>
                      <w:p w14:paraId="1669F366" w14:textId="77777777" w:rsidR="00302071" w:rsidRDefault="00302071" w:rsidP="00F36001">
                        <w:pPr>
                          <w:rPr>
                            <w:sz w:val="24"/>
                            <w:szCs w:val="24"/>
                          </w:rPr>
                        </w:pPr>
                        <w:r>
                          <w:t>Ability Scores</w:t>
                        </w:r>
                      </w:p>
                    </w:txbxContent>
                  </v:textbox>
                </v:shape>
                <v:shape id="Поле 278" o:spid="_x0000_s1042" type="#_x0000_t202" style="position:absolute;left:1133;top:10287;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" fillcolor="#f1b1a6 [820]" strokeweight=".5pt">
                  <v:textbox>
                    <w:txbxContent>
                      <w:p w14:paraId="39FA0DB3" w14:textId="77777777" w:rsidR="00302071" w:rsidRDefault="00302071" w:rsidP="00F36001">
                        <w:pPr>
                          <w:rPr>
                            <w:sz w:val="24"/>
                            <w:szCs w:val="24"/>
                          </w:rPr>
                        </w:pPr>
                        <w:r>
                          <w:t>Traits</w:t>
                        </w:r>
                      </w:p>
                    </w:txbxContent>
                  </v:textbox>
                </v:shape>
                <v:shape id="Поле 278" o:spid="_x0000_s1043" type="#_x0000_t202" style="position:absolute;left:1133;top:12573;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" fillcolor="#ffe599 [1301]" strokeweight=".5pt">
                  <v:textbox>
                    <w:txbxContent>
                      <w:p w14:paraId="300CC752" w14:textId="77777777" w:rsidR="00302071" w:rsidRDefault="00302071" w:rsidP="00F36001">
                        <w:pPr>
                          <w:rPr>
                            <w:sz w:val="24"/>
                            <w:szCs w:val="24"/>
                          </w:rPr>
                        </w:pPr>
                        <w:r>
                          <w:t>Actions</w:t>
                        </w:r>
                      </w:p>
                    </w:txbxContent>
                  </v:textbox>
                </v:shape>
                <v:shape id="Поле 278" o:spid="_x0000_s1044" type="#_x0000_t202" style="position:absolute;left:1163;top:14858;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" fillcolor="#ffe599 [1301]" strokeweight=".5pt">
                  <v:textbox>
                    <w:txbxContent>
                      <w:p w14:paraId="505AA8EF" w14:textId="77777777" w:rsidR="00302071" w:rsidRDefault="00302071" w:rsidP="00F36001">
                        <w:pPr>
                          <w:rPr>
                            <w:sz w:val="24"/>
                            <w:szCs w:val="24"/>
                          </w:rPr>
                        </w:pPr>
                        <w:r>
                          <w:t>Reactions</w:t>
                        </w:r>
                      </w:p>
                    </w:txbxContent>
                  </v:textbox>
                </v:shape>
                <v:shape id="Поле 278" o:spid="_x0000_s1045" type="#_x0000_t202" style="position:absolute;left:1133;top:17053;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" fillcolor="#eb9a8f [1302]" strokeweight=".5pt">
                  <v:textbox>
                    <w:txbxContent>
                      <w:p w14:paraId="15E94B88" w14:textId="77777777" w:rsidR="00302071" w:rsidRDefault="00302071" w:rsidP="00F36001">
                        <w:pPr>
                          <w:rPr>
                            <w:sz w:val="24"/>
                            <w:szCs w:val="24"/>
                          </w:rPr>
                        </w:pPr>
                        <w:r>
                          <w:t>Legendary actions</w:t>
                        </w:r>
                      </w:p>
                    </w:txbxContent>
                  </v:textbox>
                </v:shape>
                <v:shape id="Поле 278" o:spid="_x0000_s1046" type="#_x0000_t202" style="position:absolute;left:1163;top:19338;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" fillcolor="#c5e0b3 [1303]" strokeweight=".5pt">
                  <v:textbox>
                    <w:txbxContent>
                      <w:p w14:paraId="45C40A9E" w14:textId="77777777" w:rsidR="00302071" w:rsidRDefault="00302071" w:rsidP="00F36001">
                        <w:pPr>
                          <w:rPr>
                            <w:sz w:val="24"/>
                            <w:szCs w:val="24"/>
                          </w:rPr>
                        </w:pPr>
                        <w:r>
                          <w:t>Paragon actions</w:t>
                        </w:r>
                      </w:p>
                    </w:txbxContent>
                  </v:textbox>
                </v:shape>
                <v:shape id="Поле 278" o:spid="_x0000_s1047" type="#_x0000_t202" style="position:absolute;left:1133;top:21622;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" fillcolor="#c1dffd [664]" strokeweight=".5pt">
                  <v:textbox>
                    <w:txbxContent>
                      <w:p w14:paraId="5B11E213" w14:textId="77777777" w:rsidR="00302071" w:rsidRDefault="00302071" w:rsidP="00F36001">
                        <w:pPr>
                          <w:rPr>
                            <w:sz w:val="24"/>
                            <w:szCs w:val="24"/>
                          </w:rPr>
                        </w:pPr>
                        <w:r w:rsidRPr="00D72B1A">
                          <w:t>Lair</w:t>
                        </w:r>
                      </w:p>
                    </w:txbxContent>
                  </v:textbox>
                </v:shape>
                <v:shape id="Поле 278" o:spid="_x0000_s1048" type="#_x0000_t202" style="position:absolute;left:1133;top:26185;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" fillcolor="#b5b5b5 [2409]" strokecolor="black [3213]" strokeweight=".5pt">
                  <v:textbox>
                    <w:txbxContent>
                      <w:p w14:paraId="17332670" w14:textId="77777777" w:rsidR="00302071" w:rsidRDefault="00302071" w:rsidP="00F36001">
                        <w:pPr>
                          <w:rPr>
                            <w:sz w:val="24"/>
                            <w:szCs w:val="24"/>
                          </w:rPr>
                        </w:pPr>
                        <w:r>
                          <w:t>Regional effects</w:t>
                        </w:r>
                      </w:p>
                    </w:txbxContent>
                  </v:textbox>
                </v:shape>
                <v:shape id="Поле 278" o:spid="_x0000_s1049" type="#_x0000_t202" style="position:absolute;left:1133;top:28471;width:2171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" fillcolor="#b5b5b5 [2409]" strokecolor="black [3213]" strokeweight=".5pt">
                  <v:textbox>
                    <w:txbxContent>
                      <w:p w14:paraId="2DDA4BB8" w14:textId="77777777" w:rsidR="00302071" w:rsidRDefault="00302071" w:rsidP="00F36001">
                        <w:pPr>
                          <w:rPr>
                            <w:sz w:val="24"/>
                            <w:szCs w:val="24"/>
                          </w:rPr>
                        </w:pPr>
                        <w:r>
                          <w:t>Roleplaying Information</w:t>
                        </w:r>
                      </w:p>
                    </w:txbxContent>
                  </v:textbox>
                </v:shape>
                <v:shape id="Поле 278" o:spid="_x0000_s1050" type="#_x0000_t202" style="position:absolute;left:1133;top:23905;width:2171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" fillcolor="#c1dffd [664]" strokeweight=".5pt">
                  <v:textbox>
                    <w:txbxContent>
                      <w:p w14:paraId="14778EB8" w14:textId="77777777" w:rsidR="00302071" w:rsidRDefault="00302071" w:rsidP="00F36001">
                        <w:pPr>
                          <w:rPr>
                            <w:sz w:val="24"/>
                            <w:szCs w:val="24"/>
                          </w:rPr>
                        </w:pPr>
                        <w:r>
                          <w:t>Lair actions</w:t>
                        </w:r>
                      </w:p>
                    </w:txbxContent>
                  </v:textbox>
                </v:shape>
                <v:shape id="Поле 278" o:spid="_x0000_s1051" type="#_x0000_t202" style="position:absolute;left:1133;top:8001;width:2171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" fillcolor="#f1b1a6 [820]" strokeweight=".5pt">
                  <v:textbox>
                    <w:txbxContent>
                      <w:p w14:paraId="3C70F4D7" w14:textId="77777777" w:rsidR="00302071" w:rsidRDefault="00302071" w:rsidP="00F36001">
                        <w:pPr>
                          <w:rPr>
                            <w:sz w:val="24"/>
                            <w:szCs w:val="24"/>
                          </w:rPr>
                        </w:pPr>
                        <w:r>
                          <w:t>Secondary Statistics</w:t>
                        </w:r>
                      </w:p>
                    </w:txbxContent>
                  </v:textbox>
                </v:shape>
                <w10:anchorlock/>
              </v:group>
            </w:pict>
          </mc:Fallback>
        </mc:AlternateContent>
      </w:r>
    </w:p>
    <w:p w14:paraId="3EFD6DDD" w14:textId="00F3C600" w:rsidR="003E2808" w:rsidRDefault="00B801BB" w:rsidP="00F36001">
      <w:pPr>
        <w:pStyle w:val="af0"/>
      </w:pPr>
      <w:r>
        <w:t xml:space="preserve">Figure </w:t>
      </w:r>
      <w:r>
        <w:fldChar w:fldCharType="begin"/>
      </w:r>
      <w:r>
        <w:instrText xml:space="preserve"> SEQ Figure \* ARABIC </w:instrText>
      </w:r>
      <w:r>
        <w:fldChar w:fldCharType="separate"/>
      </w:r>
      <w:r w:rsidR="00097E08">
        <w:rPr>
          <w:noProof/>
        </w:rPr>
        <w:t>7</w:t>
      </w:r>
      <w:r>
        <w:fldChar w:fldCharType="end"/>
      </w:r>
      <w:r>
        <w:t xml:space="preserve"> Structure of default D&amp;D 5ed </w:t>
      </w:r>
      <w:r w:rsidR="000B2761">
        <w:t>Monster Stat Block</w:t>
      </w:r>
    </w:p>
    <w:p w14:paraId="1B6C9699" w14:textId="77777777" w:rsidR="000B2761" w:rsidRDefault="000B2761" w:rsidP="00F36001">
      <w:pPr>
        <w:pStyle w:val="BasicText"/>
      </w:pPr>
      <w:r w:rsidRPr="00370F88">
        <w:rPr>
          <w:rStyle w:val="aff"/>
        </w:rPr>
        <w:t>Identity Information</w:t>
      </w:r>
      <w:r>
        <w:t xml:space="preserve"> </w:t>
      </w:r>
      <w:r w:rsidR="001E58D1">
        <w:t>consists of:</w:t>
      </w:r>
    </w:p>
    <w:p w14:paraId="2FDA20DB" w14:textId="77777777" w:rsidR="001E58D1" w:rsidRDefault="00D72B1A" w:rsidP="00ED5843">
      <w:pPr>
        <w:pStyle w:val="BasicTextBulleted"/>
      </w:pPr>
      <w:r>
        <w:t>Monster or NPC name</w:t>
      </w:r>
    </w:p>
    <w:p w14:paraId="5E2B5104" w14:textId="77777777" w:rsidR="00D72B1A" w:rsidRDefault="00D72B1A" w:rsidP="00ED5843">
      <w:pPr>
        <w:pStyle w:val="BasicTextBulleted"/>
      </w:pPr>
      <w:r>
        <w:t>Size</w:t>
      </w:r>
    </w:p>
    <w:p w14:paraId="3ECFF007" w14:textId="77777777" w:rsidR="00D72B1A" w:rsidRDefault="00D72B1A" w:rsidP="00ED5843">
      <w:pPr>
        <w:pStyle w:val="BasicTextBulleted"/>
      </w:pPr>
      <w:r>
        <w:t>Type (subtype)</w:t>
      </w:r>
    </w:p>
    <w:p w14:paraId="4A3813C2" w14:textId="77777777" w:rsidR="00D72B1A" w:rsidRDefault="00945B08" w:rsidP="00ED5843">
      <w:pPr>
        <w:pStyle w:val="BasicTextBulleted"/>
      </w:pPr>
      <w:r>
        <w:t>Alignment</w:t>
      </w:r>
    </w:p>
    <w:p w14:paraId="645AE3CC" w14:textId="77777777" w:rsidR="001E58D1" w:rsidRDefault="001E58D1" w:rsidP="00F36001">
      <w:pPr>
        <w:pStyle w:val="BasicText"/>
      </w:pPr>
      <w:r w:rsidRPr="00370F88">
        <w:rPr>
          <w:rStyle w:val="aff"/>
        </w:rPr>
        <w:t>Main statistics</w:t>
      </w:r>
      <w:r>
        <w:t xml:space="preserve"> consists of:</w:t>
      </w:r>
    </w:p>
    <w:p w14:paraId="0DE1FFA6" w14:textId="77777777" w:rsidR="001E58D1" w:rsidRDefault="00945B08" w:rsidP="00ED5843">
      <w:pPr>
        <w:pStyle w:val="BasicTextBulleted"/>
      </w:pPr>
      <w:r>
        <w:t>AC</w:t>
      </w:r>
    </w:p>
    <w:p w14:paraId="3219446B" w14:textId="77777777" w:rsidR="00945B08" w:rsidRDefault="00945B08" w:rsidP="00ED5843">
      <w:pPr>
        <w:pStyle w:val="BasicTextBulleted"/>
      </w:pPr>
      <w:r>
        <w:t>HP</w:t>
      </w:r>
    </w:p>
    <w:p w14:paraId="0E6290CB" w14:textId="77777777" w:rsidR="00945B08" w:rsidRDefault="00945B08" w:rsidP="00ED5843">
      <w:pPr>
        <w:pStyle w:val="BasicTextBulleted"/>
      </w:pPr>
      <w:r>
        <w:t>Speed</w:t>
      </w:r>
    </w:p>
    <w:p w14:paraId="76598001" w14:textId="77777777" w:rsidR="001E58D1" w:rsidRDefault="001E58D1" w:rsidP="00F36001">
      <w:pPr>
        <w:pStyle w:val="BasicText"/>
      </w:pPr>
      <w:r w:rsidRPr="00370F88">
        <w:rPr>
          <w:rStyle w:val="aff"/>
        </w:rPr>
        <w:t>Ability scores</w:t>
      </w:r>
      <w:r>
        <w:t xml:space="preserve"> includes</w:t>
      </w:r>
    </w:p>
    <w:p w14:paraId="62909268" w14:textId="77777777" w:rsidR="00103494" w:rsidRDefault="00103494" w:rsidP="00F36001">
      <w:pPr>
        <w:pStyle w:val="BasicText"/>
      </w:pPr>
      <w:r>
        <w:t xml:space="preserve">Block </w:t>
      </w:r>
      <w:r w:rsidRPr="00370F88">
        <w:rPr>
          <w:rStyle w:val="aff"/>
        </w:rPr>
        <w:t>“Secondary Statistics”</w:t>
      </w:r>
      <w:r>
        <w:t xml:space="preserve"> consist of </w:t>
      </w:r>
      <w:r w:rsidR="00F26552">
        <w:t>such elements:</w:t>
      </w:r>
    </w:p>
    <w:p w14:paraId="5F4D9D49" w14:textId="77777777" w:rsidR="00F26552" w:rsidRDefault="00F26552" w:rsidP="00ED5843">
      <w:pPr>
        <w:pStyle w:val="BasicTextBulleted"/>
      </w:pPr>
      <w:r>
        <w:t>Saving throws</w:t>
      </w:r>
    </w:p>
    <w:p w14:paraId="3F97DCE0" w14:textId="77777777" w:rsidR="00F26552" w:rsidRDefault="00F26552" w:rsidP="00ED5843">
      <w:pPr>
        <w:pStyle w:val="BasicTextBulleted"/>
      </w:pPr>
      <w:r>
        <w:t>Skills</w:t>
      </w:r>
    </w:p>
    <w:p w14:paraId="400151AB" w14:textId="77777777" w:rsidR="001E58D1" w:rsidRDefault="001E58D1" w:rsidP="00F36001">
      <w:pPr>
        <w:pStyle w:val="BasicText"/>
      </w:pPr>
      <w:r>
        <w:t xml:space="preserve">Block </w:t>
      </w:r>
      <w:r w:rsidRPr="00370F88">
        <w:rPr>
          <w:rStyle w:val="aff"/>
        </w:rPr>
        <w:t>“Traits”</w:t>
      </w:r>
      <w:r>
        <w:t xml:space="preserve"> begins after Ability scores and consists of:</w:t>
      </w:r>
    </w:p>
    <w:p w14:paraId="0DA6F43A" w14:textId="77777777" w:rsidR="00965439" w:rsidRDefault="008A28DD" w:rsidP="00F36001">
      <w:pPr>
        <w:pStyle w:val="BasicText"/>
      </w:pPr>
      <w:r>
        <w:t xml:space="preserve">Block </w:t>
      </w:r>
      <w:r w:rsidRPr="00370F88">
        <w:rPr>
          <w:rStyle w:val="aff"/>
        </w:rPr>
        <w:t>“</w:t>
      </w:r>
      <w:r w:rsidR="00965439" w:rsidRPr="00370F88">
        <w:rPr>
          <w:rStyle w:val="aff"/>
        </w:rPr>
        <w:t>Actions</w:t>
      </w:r>
      <w:r w:rsidRPr="00370F88">
        <w:rPr>
          <w:rStyle w:val="aff"/>
        </w:rPr>
        <w:t>”</w:t>
      </w:r>
      <w:r>
        <w:t xml:space="preserve"> has main information about monster’s actions in combat</w:t>
      </w:r>
      <w:r w:rsidR="006771DB">
        <w:t xml:space="preserve">. </w:t>
      </w:r>
      <w:r w:rsidR="005C4B05">
        <w:t xml:space="preserve">If monster has </w:t>
      </w:r>
      <w:r w:rsidR="005C4B05" w:rsidRPr="00370F88">
        <w:rPr>
          <w:rStyle w:val="aff"/>
        </w:rPr>
        <w:t>“Multiattack”</w:t>
      </w:r>
      <w:r w:rsidR="005C4B05">
        <w:t xml:space="preserve"> action it must be listed first. </w:t>
      </w:r>
    </w:p>
    <w:p w14:paraId="58F40626" w14:textId="77777777" w:rsidR="00965439" w:rsidRDefault="006771DB" w:rsidP="00F36001">
      <w:pPr>
        <w:pStyle w:val="BasicText"/>
      </w:pPr>
      <w:r>
        <w:t xml:space="preserve">If monster has specific </w:t>
      </w:r>
      <w:r w:rsidR="00965439" w:rsidRPr="00370F88">
        <w:rPr>
          <w:rStyle w:val="aff"/>
        </w:rPr>
        <w:t>Reactions</w:t>
      </w:r>
      <w:r>
        <w:t xml:space="preserve"> then block </w:t>
      </w:r>
      <w:r w:rsidRPr="00370F88">
        <w:rPr>
          <w:rStyle w:val="aff"/>
        </w:rPr>
        <w:t>“Reactions”</w:t>
      </w:r>
      <w:r>
        <w:t xml:space="preserve"> are used to describe it.</w:t>
      </w:r>
    </w:p>
    <w:p w14:paraId="249CB8AC" w14:textId="77777777" w:rsidR="00965439" w:rsidRDefault="00223B03" w:rsidP="00F36001">
      <w:pPr>
        <w:pStyle w:val="BasicText"/>
      </w:pPr>
      <w:r>
        <w:t xml:space="preserve">Some powerful monster has </w:t>
      </w:r>
      <w:r w:rsidRPr="00370F88">
        <w:rPr>
          <w:rStyle w:val="aff"/>
        </w:rPr>
        <w:t>“</w:t>
      </w:r>
      <w:r w:rsidR="00965439" w:rsidRPr="00370F88">
        <w:rPr>
          <w:rStyle w:val="aff"/>
        </w:rPr>
        <w:t>Legendary actions</w:t>
      </w:r>
      <w:r w:rsidRPr="00370F88">
        <w:rPr>
          <w:rStyle w:val="aff"/>
        </w:rPr>
        <w:t>”,</w:t>
      </w:r>
      <w:r>
        <w:t xml:space="preserve"> which give them ability to act after someone turn. Usually if monster has </w:t>
      </w:r>
      <w:r w:rsidRPr="00370F88">
        <w:rPr>
          <w:rStyle w:val="aff"/>
        </w:rPr>
        <w:t>“Legendary actions”</w:t>
      </w:r>
      <w:r>
        <w:t xml:space="preserve"> then it also has </w:t>
      </w:r>
      <w:r w:rsidRPr="00370F88">
        <w:rPr>
          <w:rStyle w:val="aff"/>
        </w:rPr>
        <w:t>“Legendary Resistance”</w:t>
      </w:r>
      <w:r>
        <w:t xml:space="preserve"> trait.</w:t>
      </w:r>
    </w:p>
    <w:p w14:paraId="2B65624C" w14:textId="77777777" w:rsidR="005F111D" w:rsidRDefault="00945B08" w:rsidP="00F36001">
      <w:pPr>
        <w:pStyle w:val="BasicText"/>
      </w:pPr>
      <w:r>
        <w:t xml:space="preserve">Block </w:t>
      </w:r>
      <w:r w:rsidRPr="00370F88">
        <w:rPr>
          <w:rStyle w:val="aff"/>
        </w:rPr>
        <w:t>“Legendary actions”</w:t>
      </w:r>
      <w:r>
        <w:t xml:space="preserve"> begins from default phrase about number of </w:t>
      </w:r>
      <w:r w:rsidR="008D7198">
        <w:t>legendary actions which have monster or NPC.</w:t>
      </w:r>
    </w:p>
    <w:p w14:paraId="6B78BFD8" w14:textId="77777777" w:rsidR="00965439" w:rsidRDefault="003845BE" w:rsidP="00F36001">
      <w:pPr>
        <w:pStyle w:val="BoxedtextV1"/>
      </w:pPr>
      <w:r w:rsidRPr="003845BE">
        <w:t xml:space="preserve">The </w:t>
      </w:r>
      <w:r>
        <w:t>%%Monster Name%%</w:t>
      </w:r>
      <w:r w:rsidRPr="003845BE">
        <w:t xml:space="preserve"> can take </w:t>
      </w:r>
      <w:r>
        <w:t>XXX</w:t>
      </w:r>
      <w:r w:rsidRPr="003845BE">
        <w:t xml:space="preserve"> legendary actions, choosing from the options below. Only one legendary action option can be used at a time and only at the end of another creature's turn. The </w:t>
      </w:r>
      <w:r w:rsidR="005F111D">
        <w:t>%%Monster Name%%</w:t>
      </w:r>
      <w:r w:rsidR="005F111D" w:rsidRPr="003845BE">
        <w:t xml:space="preserve"> </w:t>
      </w:r>
      <w:r w:rsidRPr="003845BE">
        <w:t>regains spent legendary actions at the start of its turn.</w:t>
      </w:r>
    </w:p>
    <w:p w14:paraId="1264B131" w14:textId="77777777" w:rsidR="00C0535C" w:rsidRDefault="00C0535C" w:rsidP="00F36001">
      <w:pPr>
        <w:pStyle w:val="Headline30"/>
      </w:pPr>
      <w:r>
        <w:t>Paragon actions.</w:t>
      </w:r>
    </w:p>
    <w:p w14:paraId="3BEE51AF" w14:textId="77777777" w:rsidR="008D7198" w:rsidRDefault="008D7198" w:rsidP="00F36001">
      <w:pPr>
        <w:pStyle w:val="BasicText"/>
      </w:pPr>
      <w:r>
        <w:t xml:space="preserve">Block </w:t>
      </w:r>
      <w:r w:rsidRPr="00370F88">
        <w:rPr>
          <w:rStyle w:val="aff"/>
        </w:rPr>
        <w:t>“Lair”</w:t>
      </w:r>
      <w:r>
        <w:t xml:space="preserve"> has a description of</w:t>
      </w:r>
      <w:r w:rsidR="0036563A">
        <w:t xml:space="preserve"> lairr of monster.</w:t>
      </w:r>
    </w:p>
    <w:p w14:paraId="40C078D9" w14:textId="77777777" w:rsidR="00965439" w:rsidRDefault="0036563A" w:rsidP="00F36001">
      <w:pPr>
        <w:pStyle w:val="BasicText"/>
      </w:pPr>
      <w:r>
        <w:t xml:space="preserve">Block </w:t>
      </w:r>
      <w:r w:rsidRPr="00370F88">
        <w:rPr>
          <w:rStyle w:val="aff"/>
        </w:rPr>
        <w:t>“</w:t>
      </w:r>
      <w:r w:rsidR="00965439" w:rsidRPr="00370F88">
        <w:rPr>
          <w:rStyle w:val="aff"/>
        </w:rPr>
        <w:t>Lair actions</w:t>
      </w:r>
      <w:r w:rsidRPr="00370F88">
        <w:rPr>
          <w:rStyle w:val="aff"/>
        </w:rPr>
        <w:t>”</w:t>
      </w:r>
      <w:r>
        <w:t xml:space="preserve"> has a </w:t>
      </w:r>
      <w:r w:rsidR="00E57501">
        <w:t>default phrase on beginning about using of lair actions followed by descriptions of lair actions (see below),</w:t>
      </w:r>
    </w:p>
    <w:p w14:paraId="32E8E13E" w14:textId="77777777" w:rsidR="005F111D" w:rsidRDefault="00D72B1A" w:rsidP="00F36001">
      <w:pPr>
        <w:pStyle w:val="BoxedtextV1"/>
      </w:pPr>
      <w:r w:rsidRPr="00D72B1A">
        <w:t xml:space="preserve">On initiative count 20 (losing initiative ties), the </w:t>
      </w:r>
      <w:r>
        <w:t>%%Monster Name%%</w:t>
      </w:r>
      <w:r w:rsidRPr="003845BE">
        <w:t xml:space="preserve"> </w:t>
      </w:r>
      <w:r w:rsidRPr="00D72B1A">
        <w:t>takes a lair action to cause one of the following effects:</w:t>
      </w:r>
    </w:p>
    <w:p w14:paraId="2B15DB25" w14:textId="77777777" w:rsidR="005F111D" w:rsidRDefault="00E57501" w:rsidP="00F36001">
      <w:pPr>
        <w:pStyle w:val="BasicText"/>
      </w:pPr>
      <w:r>
        <w:lastRenderedPageBreak/>
        <w:t xml:space="preserve">Block </w:t>
      </w:r>
      <w:r w:rsidRPr="00370F88">
        <w:rPr>
          <w:rStyle w:val="aff"/>
        </w:rPr>
        <w:t>“Regional effects”</w:t>
      </w:r>
      <w:r>
        <w:t xml:space="preserve"> has description of changes of nature and environment in close range from lair. Usually those regional effects can be used by monsters as</w:t>
      </w:r>
      <w:r w:rsidR="005C4B05">
        <w:t xml:space="preserve"> another monster</w:t>
      </w:r>
      <w:r w:rsidR="005C4B05" w:rsidRPr="00DB6ECA">
        <w:t>’</w:t>
      </w:r>
      <w:r w:rsidR="005C4B05">
        <w:t>s traits.</w:t>
      </w:r>
    </w:p>
    <w:p w14:paraId="02C8D7C9" w14:textId="18D95FE4" w:rsidR="00017E9D" w:rsidRDefault="00017E9D" w:rsidP="00F36001">
      <w:pPr>
        <w:pStyle w:val="2"/>
      </w:pPr>
      <w:r>
        <w:br w:type="column"/>
      </w:r>
      <w:bookmarkStart w:id="266" w:name="_Toc50553800"/>
      <w:bookmarkStart w:id="267" w:name="_Toc50747855"/>
      <w:r w:rsidR="00CB0EBC">
        <w:t xml:space="preserve">1 </w:t>
      </w:r>
      <w:r>
        <w:t>Basic</w:t>
      </w:r>
      <w:r w:rsidR="001D6451">
        <w:t xml:space="preserve"> – Simple Text Stat Block</w:t>
      </w:r>
      <w:bookmarkEnd w:id="266"/>
      <w:bookmarkEnd w:id="267"/>
    </w:p>
    <w:p w14:paraId="07631732" w14:textId="1B5ACED3" w:rsidR="00980F14" w:rsidRPr="00980F14" w:rsidRDefault="00980F14" w:rsidP="00F36001">
      <w:pPr>
        <w:pStyle w:val="BoxedTextNotes"/>
      </w:pPr>
      <w:r>
        <w:t>Stat Block Basic</w:t>
      </w:r>
    </w:p>
    <w:p w14:paraId="24E5410D" w14:textId="609D04AA" w:rsidR="004043A2" w:rsidRPr="00546FEA" w:rsidRDefault="004043A2" w:rsidP="00F36001">
      <w:pPr>
        <w:pStyle w:val="StatBlockBasicTitle"/>
      </w:pPr>
      <w:r w:rsidRPr="00546FEA">
        <w:t>Stat Block Title</w:t>
      </w:r>
    </w:p>
    <w:p w14:paraId="09FD4B12" w14:textId="77777777" w:rsidR="004043A2" w:rsidRPr="00BF7D41" w:rsidRDefault="004043A2" w:rsidP="00F36001">
      <w:pPr>
        <w:pStyle w:val="StatBlockMetadata"/>
      </w:pPr>
      <w:r>
        <w:t>Stat block metadata</w:t>
      </w:r>
    </w:p>
    <w:p w14:paraId="55359F9E" w14:textId="610243A8" w:rsidR="004043A2" w:rsidRDefault="004043A2" w:rsidP="00F36001">
      <w:pPr>
        <w:pStyle w:val="StatBlockBasicData"/>
      </w:pPr>
      <w:r w:rsidRPr="004501BC">
        <w:rPr>
          <w:rStyle w:val="StatBlockBasicLabel"/>
        </w:rPr>
        <w:t>Stat Block Data</w:t>
      </w:r>
      <w:r w:rsidRPr="009365DB">
        <w:t xml:space="preserve"> Take a look at stat blocks in the Monster Manual to see how these styles translate into a finished block. The section below uses the Stat Block Ability </w:t>
      </w:r>
      <w:r w:rsidR="004501BC">
        <w:t xml:space="preserve">Data Name </w:t>
      </w:r>
      <w:r w:rsidRPr="009365DB">
        <w:t>style.</w:t>
      </w:r>
    </w:p>
    <w:p w14:paraId="2EEA6165" w14:textId="561D887C" w:rsidR="00FF245B" w:rsidRDefault="00FF245B" w:rsidP="00FF245B">
      <w:pPr>
        <w:pStyle w:val="StatBlockBasicDataSubheading"/>
      </w:pPr>
      <w:r>
        <w:t>Stat Block Basic Data Subheading</w:t>
      </w:r>
    </w:p>
    <w:p w14:paraId="5FD1C0F3" w14:textId="7671962E" w:rsidR="00FF245B" w:rsidRPr="00FF245B" w:rsidRDefault="00FF245B" w:rsidP="00FF245B">
      <w:pPr>
        <w:pStyle w:val="StatBlockBasicText2"/>
      </w:pPr>
      <w:r w:rsidRPr="00FF245B">
        <w:rPr>
          <w:rStyle w:val="StatBlockBasicColored0"/>
        </w:rPr>
        <w:t xml:space="preserve">Colored </w:t>
      </w:r>
      <w:r>
        <w:t>Variant</w:t>
      </w:r>
    </w:p>
    <w:p w14:paraId="05396571" w14:textId="77777777" w:rsidR="004501BC" w:rsidRDefault="004501BC" w:rsidP="00F36001">
      <w:pPr>
        <w:pStyle w:val="StatBlockBasicData"/>
      </w:pPr>
      <w:r w:rsidRPr="004501BC">
        <w:rPr>
          <w:rStyle w:val="StatBlockBasicLabel"/>
        </w:rPr>
        <w:t>Armor Class</w:t>
      </w:r>
      <w:r>
        <w:t xml:space="preserve"> AC</w:t>
      </w:r>
    </w:p>
    <w:p w14:paraId="05F548E4" w14:textId="77777777" w:rsidR="004501BC" w:rsidRDefault="004501BC" w:rsidP="00F36001">
      <w:pPr>
        <w:pStyle w:val="StatBlockBasicData"/>
      </w:pPr>
      <w:r w:rsidRPr="004501BC">
        <w:rPr>
          <w:rStyle w:val="StatBlockBasicLabel"/>
        </w:rPr>
        <w:t>Hit Points</w:t>
      </w:r>
      <w:r>
        <w:t xml:space="preserve"> HP (hit dice)</w:t>
      </w:r>
    </w:p>
    <w:p w14:paraId="2DFA0615" w14:textId="77777777" w:rsidR="004501BC" w:rsidRPr="009365DB" w:rsidRDefault="004501BC" w:rsidP="00F36001">
      <w:pPr>
        <w:pStyle w:val="StatBlockBasicData"/>
      </w:pPr>
      <w:r w:rsidRPr="004501BC">
        <w:rPr>
          <w:rStyle w:val="StatBlockBasicLabel"/>
        </w:rPr>
        <w:t>Speed</w:t>
      </w:r>
      <w:r>
        <w:t xml:space="preserve"> speed ft.,</w:t>
      </w:r>
    </w:p>
    <w:p w14:paraId="6BC81065" w14:textId="77777777" w:rsidR="00820E11" w:rsidRDefault="00820E11" w:rsidP="00B53DDC">
      <w:pPr>
        <w:pStyle w:val="StatBlockBasicDataName"/>
      </w:pPr>
      <w:r>
        <w:t>STR</w:t>
      </w:r>
      <w:r>
        <w:tab/>
        <w:t>DEX</w:t>
      </w:r>
      <w:r>
        <w:tab/>
        <w:t>CON</w:t>
      </w:r>
      <w:r>
        <w:tab/>
        <w:t>INT</w:t>
      </w:r>
      <w:r>
        <w:tab/>
      </w:r>
      <w:r w:rsidRPr="00B53DDC">
        <w:t>WIS</w:t>
      </w:r>
      <w:r>
        <w:tab/>
        <w:t>CHA</w:t>
      </w:r>
    </w:p>
    <w:p w14:paraId="7529D871" w14:textId="77777777" w:rsidR="00820E11" w:rsidRPr="00BF7D41" w:rsidRDefault="00820E11" w:rsidP="00BF7D41">
      <w:pPr>
        <w:pStyle w:val="StatBlockBasicDataStats"/>
      </w:pPr>
      <w:r>
        <w:t>10 (+0)</w:t>
      </w:r>
      <w:r>
        <w:tab/>
        <w:t>10 (+0)</w:t>
      </w:r>
      <w:r>
        <w:tab/>
        <w:t>10 (+0)</w:t>
      </w:r>
      <w:r>
        <w:tab/>
        <w:t>10 (+0)</w:t>
      </w:r>
      <w:r>
        <w:tab/>
        <w:t>14 (+2)</w:t>
      </w:r>
      <w:r>
        <w:tab/>
        <w:t>11 (+0)</w:t>
      </w:r>
    </w:p>
    <w:p w14:paraId="61615AAA" w14:textId="77777777" w:rsidR="004043A2" w:rsidRPr="009365DB" w:rsidRDefault="004043A2" w:rsidP="00F36001">
      <w:pPr>
        <w:pStyle w:val="TableText"/>
      </w:pPr>
      <w:r w:rsidRPr="004501BC">
        <w:rPr>
          <w:rStyle w:val="StatBlockBasicLabel"/>
        </w:rPr>
        <w:t>Stat Block Data</w:t>
      </w:r>
      <w:r w:rsidRPr="009365DB">
        <w:t xml:space="preserve"> Notice that there</w:t>
      </w:r>
      <w:r w:rsidRPr="009365DB">
        <w:rPr>
          <w:rFonts w:ascii="Arial" w:hAnsi="Arial" w:cs="Arial"/>
        </w:rPr>
        <w:t>’</w:t>
      </w:r>
      <w:r w:rsidRPr="009365DB">
        <w:t>s no colon after the bold headings in a stat block.</w:t>
      </w:r>
    </w:p>
    <w:p w14:paraId="6EE01016" w14:textId="77777777" w:rsidR="004043A2" w:rsidRDefault="004043A2" w:rsidP="00F36001">
      <w:pPr>
        <w:pStyle w:val="StatBlockBasicRegular"/>
      </w:pPr>
      <w:r w:rsidRPr="004501BC">
        <w:rPr>
          <w:rStyle w:val="StatBlockBasicLabel"/>
          <w:szCs w:val="17"/>
        </w:rPr>
        <w:t>Inline Subhead.</w:t>
      </w:r>
      <w:r>
        <w:t xml:space="preserve"> </w:t>
      </w:r>
      <w:r w:rsidR="009365DB">
        <w:t>Stat Block Regular</w:t>
      </w:r>
      <w:r>
        <w:t xml:space="preserve">. The paragraphs below the data section use the </w:t>
      </w:r>
      <w:r w:rsidR="009365DB">
        <w:t>Stat Block Regular</w:t>
      </w:r>
      <w:r>
        <w:t xml:space="preserve"> style.</w:t>
      </w:r>
    </w:p>
    <w:p w14:paraId="24D5FE26" w14:textId="77777777" w:rsidR="004043A2" w:rsidRDefault="00D7421E" w:rsidP="00F36001">
      <w:pPr>
        <w:pStyle w:val="StatblockBasicActionHeader"/>
      </w:pPr>
      <w:r>
        <w:t>Actions</w:t>
      </w:r>
    </w:p>
    <w:p w14:paraId="4083CFD9" w14:textId="55163648" w:rsidR="004043A2" w:rsidRDefault="004043A2" w:rsidP="00F36001">
      <w:pPr>
        <w:pStyle w:val="StatBlockBasicHanging"/>
      </w:pPr>
      <w:r w:rsidRPr="004501BC">
        <w:rPr>
          <w:rStyle w:val="StatBlockBasicLabel"/>
          <w:bCs/>
        </w:rPr>
        <w:t>Inline Subhead.</w:t>
      </w:r>
      <w:r>
        <w:t xml:space="preserve"> The Stat Block </w:t>
      </w:r>
      <w:r w:rsidR="00B84E9B">
        <w:t xml:space="preserve">Basic Actions </w:t>
      </w:r>
      <w:r>
        <w:t>Head</w:t>
      </w:r>
      <w:r w:rsidR="00B84E9B">
        <w:t>er</w:t>
      </w:r>
      <w:r>
        <w:t xml:space="preserve"> style </w:t>
      </w:r>
      <w:r w:rsidR="00FF245B">
        <w:t xml:space="preserve">and his variants </w:t>
      </w:r>
      <w:r>
        <w:t xml:space="preserve">above </w:t>
      </w:r>
      <w:r w:rsidR="00FF245B">
        <w:t>are</w:t>
      </w:r>
      <w:r>
        <w:t xml:space="preserve"> used for section starts like “Actions” and “Reactions.”</w:t>
      </w:r>
    </w:p>
    <w:p w14:paraId="1BC97BB8" w14:textId="77777777" w:rsidR="004043A2" w:rsidRDefault="004043A2" w:rsidP="00F36001">
      <w:pPr>
        <w:pStyle w:val="StatBlockBasicBulleted"/>
      </w:pPr>
      <w:r>
        <w:t>Stat Block Bulleted. This is the style for a bulleted list in a stat block.</w:t>
      </w:r>
    </w:p>
    <w:p w14:paraId="1B9C0B0D" w14:textId="3CDE34FC" w:rsidR="008C7073" w:rsidRDefault="008C7073" w:rsidP="00F36001">
      <w:pPr>
        <w:pStyle w:val="StatBlockBasicBulleted"/>
      </w:pPr>
      <w:r>
        <w:t>Stat Block Bulleted. This is the style for a bulleted list in a stat block.</w:t>
      </w:r>
    </w:p>
    <w:p w14:paraId="4C60B6F5" w14:textId="77777777" w:rsidR="004043A2" w:rsidRDefault="004043A2" w:rsidP="00F36001">
      <w:pPr>
        <w:pStyle w:val="StatBlockBasicHanging"/>
      </w:pPr>
      <w:r w:rsidRPr="004501BC">
        <w:rPr>
          <w:rStyle w:val="StatBlockBasicLabel"/>
          <w:szCs w:val="17"/>
        </w:rPr>
        <w:t>Stat Block Hanging.</w:t>
      </w:r>
      <w:r>
        <w:t xml:space="preserve"> Use this style for things like spell lists.</w:t>
      </w:r>
    </w:p>
    <w:p w14:paraId="3557A88D" w14:textId="77777777" w:rsidR="008C7073" w:rsidRDefault="008C7073" w:rsidP="00FF245B">
      <w:pPr>
        <w:pStyle w:val="StatBlockBasicActionsHeaderVariant1"/>
      </w:pPr>
      <w:r w:rsidRPr="00BF7D41">
        <w:t>Reactions</w:t>
      </w:r>
    </w:p>
    <w:p w14:paraId="7EE9F100" w14:textId="77777777" w:rsidR="009703ED" w:rsidRDefault="009703ED" w:rsidP="00F36001">
      <w:pPr>
        <w:pStyle w:val="StatBlockBasicHanging"/>
      </w:pPr>
      <w:r w:rsidRPr="004501BC">
        <w:rPr>
          <w:rStyle w:val="StatBlockBasicLabel"/>
          <w:szCs w:val="17"/>
        </w:rPr>
        <w:t>Stat Block Hanging.</w:t>
      </w:r>
      <w:r>
        <w:t xml:space="preserve"> Use this style for things like spell lists.</w:t>
      </w:r>
    </w:p>
    <w:p w14:paraId="6FCF8DA6" w14:textId="77777777" w:rsidR="008C7073" w:rsidRPr="00BF7D41" w:rsidRDefault="008C7073" w:rsidP="00F36001">
      <w:pPr>
        <w:pStyle w:val="StatBlockBasicActionsHeaderVariant2"/>
      </w:pPr>
      <w:r>
        <w:t>Legendary actions</w:t>
      </w:r>
    </w:p>
    <w:p w14:paraId="087A14DD" w14:textId="77777777" w:rsidR="009703ED" w:rsidRDefault="009703ED" w:rsidP="00F36001">
      <w:pPr>
        <w:pStyle w:val="StatBlockBasicHanging"/>
      </w:pPr>
      <w:r w:rsidRPr="004501BC">
        <w:rPr>
          <w:rStyle w:val="StatBlockBasicLabel"/>
          <w:szCs w:val="17"/>
        </w:rPr>
        <w:t>Stat Block Hanging.</w:t>
      </w:r>
      <w:r>
        <w:t xml:space="preserve"> Use this style for things like spell lists.</w:t>
      </w:r>
    </w:p>
    <w:p w14:paraId="4E7F29FE" w14:textId="77777777" w:rsidR="00800EB5" w:rsidRPr="00BF7D41" w:rsidRDefault="001E04E4" w:rsidP="00F36001">
      <w:pPr>
        <w:pStyle w:val="StatBlockBasicActionsHeaderVariant3"/>
      </w:pPr>
      <w:r w:rsidRPr="00FF245B">
        <w:t>Paragon</w:t>
      </w:r>
      <w:r w:rsidR="00800EB5" w:rsidRPr="00D90EBD">
        <w:t xml:space="preserve"> actions</w:t>
      </w:r>
    </w:p>
    <w:p w14:paraId="7F7AC897" w14:textId="77777777" w:rsidR="007B238E" w:rsidRDefault="007B238E" w:rsidP="00F36001">
      <w:pPr>
        <w:pStyle w:val="StatBlockBasicHanging"/>
      </w:pPr>
      <w:r w:rsidRPr="004501BC">
        <w:rPr>
          <w:rStyle w:val="StatBlockBasicLabel"/>
          <w:szCs w:val="17"/>
        </w:rPr>
        <w:t>Stat Block Hanging.</w:t>
      </w:r>
      <w:r>
        <w:t xml:space="preserve"> Use this style for things like spell lists.</w:t>
      </w:r>
    </w:p>
    <w:p w14:paraId="246E4876" w14:textId="77777777" w:rsidR="009703ED" w:rsidRPr="00BF7D41" w:rsidRDefault="00800EB5" w:rsidP="00F36001">
      <w:pPr>
        <w:pStyle w:val="StatBlockBasicActionsHeaderVariant4"/>
      </w:pPr>
      <w:r>
        <w:t>Lair actions</w:t>
      </w:r>
    </w:p>
    <w:p w14:paraId="475F10D4" w14:textId="40560EDE" w:rsidR="00314E09" w:rsidRDefault="007B238E" w:rsidP="00F36001">
      <w:pPr>
        <w:pStyle w:val="StatBlockBasicHanging"/>
      </w:pPr>
      <w:r w:rsidRPr="004501BC">
        <w:rPr>
          <w:rStyle w:val="StatBlockBasicLabel"/>
          <w:szCs w:val="17"/>
        </w:rPr>
        <w:t>Stat Block Hanging.</w:t>
      </w:r>
      <w:r>
        <w:t xml:space="preserve"> Use this style for things like spell lists.</w:t>
      </w:r>
      <w:r w:rsidR="00314E09">
        <w:t>Text. Text.</w:t>
      </w:r>
    </w:p>
    <w:p w14:paraId="74A94929" w14:textId="77777777" w:rsidR="004043A2" w:rsidRPr="00BF7D41" w:rsidRDefault="004043A2" w:rsidP="00F36001">
      <w:pPr>
        <w:pStyle w:val="StatBlockBasicActionsHeaderVariant5"/>
      </w:pPr>
      <w:r>
        <w:t>Stat Block Modifications</w:t>
      </w:r>
    </w:p>
    <w:p w14:paraId="1D689232" w14:textId="77777777" w:rsidR="004043A2" w:rsidRDefault="004043A2" w:rsidP="00B84E9B">
      <w:pPr>
        <w:pStyle w:val="StatBlockBasicText1"/>
      </w:pPr>
      <w:r>
        <w:t>This creature has the following modifications:</w:t>
      </w:r>
    </w:p>
    <w:p w14:paraId="4FBD5C02" w14:textId="77777777" w:rsidR="004043A2" w:rsidRDefault="004043A2" w:rsidP="00F36001">
      <w:pPr>
        <w:pStyle w:val="StatBlockBasicRegular"/>
      </w:pPr>
      <w:r>
        <w:t>AC 18 (plate armor), and 13 (2d10 + 2) hit points.</w:t>
      </w:r>
    </w:p>
    <w:p w14:paraId="2E7F9C62" w14:textId="77777777" w:rsidR="0023381A" w:rsidRDefault="004043A2" w:rsidP="00B84E9B">
      <w:pPr>
        <w:pStyle w:val="StatBlockBasicText2"/>
      </w:pPr>
      <w:r>
        <w:t>Replace its resistance to cold damage with resistance to fire damage.</w:t>
      </w:r>
    </w:p>
    <w:p w14:paraId="286C9592" w14:textId="00F09D8C" w:rsidR="00FF245B" w:rsidRDefault="00FF245B" w:rsidP="00F36001">
      <w:pPr>
        <w:pStyle w:val="StatBlockBasicActionsHeaderVariant6"/>
      </w:pPr>
      <w:r>
        <w:t>Roleplaying</w:t>
      </w:r>
    </w:p>
    <w:p w14:paraId="29D8BFF4" w14:textId="57DDCFA8" w:rsidR="00FF245B" w:rsidRDefault="00FF245B" w:rsidP="00F36001">
      <w:pPr>
        <w:pStyle w:val="StatBlockBasicActionsHeaderVariant7"/>
        <w:rPr>
          <w:lang w:eastAsia="en-US"/>
        </w:rPr>
      </w:pPr>
      <w:r>
        <w:rPr>
          <w:lang w:eastAsia="en-US"/>
        </w:rPr>
        <w:t>New section</w:t>
      </w:r>
    </w:p>
    <w:p w14:paraId="6F68B411" w14:textId="059C0FC3" w:rsidR="00FF245B" w:rsidRDefault="00FF245B" w:rsidP="00F36001">
      <w:pPr>
        <w:pStyle w:val="StatBlockBasicSubheading"/>
        <w:rPr>
          <w:lang w:eastAsia="en-US"/>
        </w:rPr>
      </w:pPr>
      <w:r>
        <w:rPr>
          <w:lang w:eastAsia="en-US"/>
        </w:rPr>
        <w:t>Subheading</w:t>
      </w:r>
    </w:p>
    <w:p w14:paraId="4F156A68" w14:textId="403D793C" w:rsidR="00FF245B" w:rsidRDefault="00FF245B" w:rsidP="00FF245B">
      <w:pPr>
        <w:pStyle w:val="StatBlockBasicDataSubheading"/>
        <w:rPr>
          <w:lang w:eastAsia="en-US"/>
        </w:rPr>
      </w:pPr>
      <w:r>
        <w:rPr>
          <w:lang w:eastAsia="en-US"/>
        </w:rPr>
        <w:t>Data Subheading</w:t>
      </w:r>
    </w:p>
    <w:p w14:paraId="1160D03C" w14:textId="5DB48319" w:rsidR="00FF245B" w:rsidRPr="00FF245B" w:rsidRDefault="00FF245B" w:rsidP="00FF245B">
      <w:pPr>
        <w:pStyle w:val="StatBlockBasicDescription"/>
        <w:rPr>
          <w:lang w:eastAsia="en-US"/>
        </w:rPr>
      </w:pPr>
      <w:r>
        <w:rPr>
          <w:lang w:eastAsia="en-US"/>
        </w:rPr>
        <w:t>Lorem ipsum dolor.</w:t>
      </w:r>
    </w:p>
    <w:p w14:paraId="246ADD66" w14:textId="502D533A" w:rsidR="00B34B00" w:rsidRPr="00FB52E8" w:rsidRDefault="00923ABD" w:rsidP="00302071">
      <w:pPr>
        <w:pStyle w:val="2"/>
      </w:pPr>
      <w:r>
        <w:br w:type="column"/>
      </w:r>
      <w:bookmarkStart w:id="268" w:name="_Toc50553801"/>
      <w:bookmarkStart w:id="269" w:name="_Toc50747856"/>
      <w:r w:rsidR="00CB0EBC">
        <w:lastRenderedPageBreak/>
        <w:t xml:space="preserve">2 </w:t>
      </w:r>
      <w:r w:rsidR="00694856">
        <w:t xml:space="preserve">Stat block </w:t>
      </w:r>
      <w:r w:rsidR="002F6B67">
        <w:t>– Playtest (BW) Version</w:t>
      </w:r>
      <w:bookmarkEnd w:id="268"/>
      <w:bookmarkEnd w:id="269"/>
    </w:p>
    <w:p w14:paraId="0161836B" w14:textId="1B38182D" w:rsidR="005B77C2" w:rsidRPr="00D76AD5" w:rsidRDefault="003853F4" w:rsidP="00F36001">
      <w:pPr>
        <w:pStyle w:val="BoxedTextNotes"/>
      </w:pPr>
      <w:r>
        <w:t>“</w:t>
      </w:r>
      <w:r w:rsidR="003E1D1C">
        <w:t>Playtest</w:t>
      </w:r>
      <w:r>
        <w:t>”</w:t>
      </w:r>
      <w:r w:rsidR="005B77C2" w:rsidRPr="00D76AD5">
        <w:t>*</w:t>
      </w:r>
    </w:p>
    <w:p w14:paraId="0A517CA5" w14:textId="77777777" w:rsidR="00B34B00" w:rsidRDefault="00B34B00" w:rsidP="00B34B00">
      <w:pPr>
        <w:pStyle w:val="PlaytestStatBlockTitle"/>
      </w:pPr>
      <w:r>
        <w:t>Monster Name</w:t>
      </w:r>
    </w:p>
    <w:p w14:paraId="73277ABA" w14:textId="77777777" w:rsidR="00B34B00" w:rsidRPr="003063D2" w:rsidRDefault="00E76FC7" w:rsidP="00F36001">
      <w:pPr>
        <w:pStyle w:val="PlaytestStatBlockMetadata"/>
      </w:pPr>
      <w:r>
        <w:t>Size, type, alignment</w:t>
      </w:r>
    </w:p>
    <w:p w14:paraId="4C9C1D47" w14:textId="77777777" w:rsidR="00B34B00" w:rsidRDefault="00B34B00" w:rsidP="00F36001">
      <w:pPr>
        <w:pStyle w:val="PlaytestStatBlockData"/>
      </w:pPr>
      <w:r>
        <w:rPr>
          <w:rStyle w:val="CHARBOLDSANSSERIF"/>
        </w:rPr>
        <w:t xml:space="preserve">AA </w:t>
      </w:r>
      <w:r w:rsidRPr="009E039C">
        <w:rPr>
          <w:rStyle w:val="CHARBOLDSANSSERIF"/>
        </w:rPr>
        <w:t>Stat Block Data</w:t>
      </w:r>
      <w:r>
        <w:t xml:space="preserve"> Take a look at stat blocks in the </w:t>
      </w:r>
      <w:r w:rsidRPr="009B3C7F">
        <w:rPr>
          <w:rStyle w:val="CHARITALICSERIF"/>
        </w:rPr>
        <w:t>Monster Manual</w:t>
      </w:r>
      <w:r>
        <w:t xml:space="preserve"> to see how these styles translate into a finished block. The section below uses the AA Stat Block Ability Score style.</w:t>
      </w:r>
    </w:p>
    <w:p w14:paraId="1C1C1E03" w14:textId="77777777" w:rsidR="00E76FC7" w:rsidRDefault="00E76FC7" w:rsidP="00F36001">
      <w:pPr>
        <w:pStyle w:val="PlaytestStatBlockData"/>
        <w:rPr>
          <w:rStyle w:val="CHARBOLDSANSSERIF"/>
        </w:rPr>
      </w:pPr>
      <w:r>
        <w:rPr>
          <w:rStyle w:val="CHARBOLDSANSSERIF"/>
        </w:rPr>
        <w:t>HP</w:t>
      </w:r>
    </w:p>
    <w:p w14:paraId="7DB81E2C" w14:textId="77777777" w:rsidR="00E76FC7" w:rsidRDefault="00E76FC7" w:rsidP="00F36001">
      <w:pPr>
        <w:pStyle w:val="PlaytestStatBlockData"/>
      </w:pPr>
      <w:r>
        <w:rPr>
          <w:rStyle w:val="CHARBOLDSANSSERIF"/>
        </w:rPr>
        <w:t>Speed</w:t>
      </w:r>
    </w:p>
    <w:p w14:paraId="1B6A69F5" w14:textId="77777777" w:rsidR="00B34B00" w:rsidRPr="00B34B00" w:rsidRDefault="00B34B00" w:rsidP="00F36001">
      <w:pPr>
        <w:pStyle w:val="PlaytestStatBlockDataStats"/>
      </w:pPr>
      <w:r w:rsidRPr="00B34B00">
        <w:tab/>
        <w:t>STR</w:t>
      </w:r>
      <w:r w:rsidRPr="00B34B00">
        <w:tab/>
        <w:t>DEX</w:t>
      </w:r>
      <w:r w:rsidRPr="00B34B00">
        <w:tab/>
        <w:t>CON</w:t>
      </w:r>
      <w:r w:rsidRPr="00B34B00">
        <w:tab/>
        <w:t>INT</w:t>
      </w:r>
      <w:r w:rsidRPr="00B34B00">
        <w:tab/>
        <w:t>WIS</w:t>
      </w:r>
      <w:r w:rsidRPr="00B34B00">
        <w:tab/>
        <w:t>CHA</w:t>
      </w:r>
    </w:p>
    <w:p w14:paraId="5C6FAC1A" w14:textId="77777777" w:rsidR="00B34B00" w:rsidRPr="00B34B00" w:rsidRDefault="00B34B00" w:rsidP="00F36001">
      <w:pPr>
        <w:pStyle w:val="PlaytestStatBlockDataStats"/>
      </w:pPr>
      <w:r w:rsidRPr="009A6AC8">
        <w:tab/>
      </w:r>
      <w:r w:rsidR="00E76FC7">
        <w:t>21</w:t>
      </w:r>
      <w:r w:rsidRPr="00B34B00">
        <w:t xml:space="preserve"> (+</w:t>
      </w:r>
      <w:r w:rsidR="00E76FC7">
        <w:t>5</w:t>
      </w:r>
      <w:r w:rsidRPr="00B34B00">
        <w:t>)</w:t>
      </w:r>
      <w:r w:rsidRPr="00B34B00">
        <w:tab/>
      </w:r>
      <w:r w:rsidR="00E76FC7">
        <w:t>21</w:t>
      </w:r>
      <w:r w:rsidRPr="00B34B00">
        <w:t xml:space="preserve"> (+</w:t>
      </w:r>
      <w:r w:rsidR="00E76FC7">
        <w:t>5</w:t>
      </w:r>
      <w:r w:rsidRPr="00B34B00">
        <w:t>)</w:t>
      </w:r>
      <w:r w:rsidRPr="00B34B00">
        <w:tab/>
      </w:r>
      <w:r w:rsidR="00E76FC7">
        <w:t>21</w:t>
      </w:r>
      <w:r w:rsidRPr="00B34B00">
        <w:t>(+</w:t>
      </w:r>
      <w:r w:rsidR="00E76FC7">
        <w:t>6</w:t>
      </w:r>
      <w:r w:rsidRPr="00B34B00">
        <w:t>)</w:t>
      </w:r>
      <w:r w:rsidRPr="00B34B00">
        <w:tab/>
      </w:r>
      <w:r w:rsidR="00E76FC7">
        <w:t>21</w:t>
      </w:r>
      <w:r w:rsidRPr="00B34B00">
        <w:t xml:space="preserve"> (+</w:t>
      </w:r>
      <w:r w:rsidR="00E76FC7">
        <w:t>5</w:t>
      </w:r>
      <w:r w:rsidRPr="00B34B00">
        <w:t>)</w:t>
      </w:r>
      <w:r w:rsidRPr="00B34B00">
        <w:tab/>
      </w:r>
      <w:r w:rsidR="00E76FC7">
        <w:t>21</w:t>
      </w:r>
      <w:r w:rsidRPr="00B34B00">
        <w:t xml:space="preserve"> (+</w:t>
      </w:r>
      <w:r w:rsidR="00E76FC7">
        <w:t>5</w:t>
      </w:r>
      <w:r w:rsidRPr="00B34B00">
        <w:t>)</w:t>
      </w:r>
      <w:r w:rsidRPr="00B34B00">
        <w:tab/>
      </w:r>
      <w:r w:rsidR="00E76FC7">
        <w:t>21</w:t>
      </w:r>
      <w:r w:rsidRPr="00B34B00">
        <w:t>(+</w:t>
      </w:r>
      <w:r w:rsidR="00E76FC7">
        <w:t>5</w:t>
      </w:r>
      <w:r w:rsidRPr="00B34B00">
        <w:t>)</w:t>
      </w:r>
    </w:p>
    <w:p w14:paraId="432A41F4" w14:textId="0FE3F6D9" w:rsidR="00B34B00" w:rsidRPr="003063D2" w:rsidRDefault="00B34B00" w:rsidP="00F36001">
      <w:pPr>
        <w:pStyle w:val="PlaytestStatBlockData"/>
      </w:pPr>
      <w:r w:rsidRPr="009E039C">
        <w:rPr>
          <w:rStyle w:val="CHARBOLDSANSSERIF"/>
        </w:rPr>
        <w:t>Stat Block Data</w:t>
      </w:r>
      <w:r>
        <w:t xml:space="preserve"> Notice that there’s no colon after the bold headings in a stat block.</w:t>
      </w:r>
    </w:p>
    <w:p w14:paraId="473105AE" w14:textId="3781A046" w:rsidR="00B34B00" w:rsidRDefault="00B34B00" w:rsidP="00F36001">
      <w:pPr>
        <w:pStyle w:val="PlaytestStatBlockBody"/>
      </w:pPr>
      <w:r>
        <w:rPr>
          <w:rStyle w:val="PlaytestStatBlockInlineSubhead"/>
        </w:rPr>
        <w:t>Inline Subhead</w:t>
      </w:r>
      <w:r w:rsidRPr="00A50DDB">
        <w:rPr>
          <w:rStyle w:val="PlaytestStatBlockInlineSubhead"/>
        </w:rPr>
        <w:t>.</w:t>
      </w:r>
      <w:r>
        <w:t xml:space="preserve"> Stat Block Body. The paragraphs below the data section use the AA Stat Block Body style.</w:t>
      </w:r>
    </w:p>
    <w:p w14:paraId="3EB3CE76" w14:textId="77777777" w:rsidR="00B34B00" w:rsidRPr="009D2105" w:rsidRDefault="00E76FC7" w:rsidP="00F36001">
      <w:pPr>
        <w:pStyle w:val="PlaytestStatBlockHeading"/>
      </w:pPr>
      <w:r>
        <w:t>Actions</w:t>
      </w:r>
    </w:p>
    <w:p w14:paraId="13044E13" w14:textId="1C1F0BEE" w:rsidR="00B34B00" w:rsidRDefault="00B34B00" w:rsidP="00F36001">
      <w:pPr>
        <w:pStyle w:val="PlaytestStatBlockBody"/>
      </w:pPr>
      <w:r>
        <w:rPr>
          <w:rStyle w:val="PlaytestStatBlockInlineSubhead"/>
        </w:rPr>
        <w:t xml:space="preserve">Inline </w:t>
      </w:r>
      <w:r w:rsidRPr="00FF245B">
        <w:rPr>
          <w:rStyle w:val="PlaytestStatBlockInlineSubhead2"/>
        </w:rPr>
        <w:t>Subhead</w:t>
      </w:r>
      <w:r w:rsidR="00FF245B">
        <w:rPr>
          <w:rStyle w:val="PlaytestStatBlockInlineSubhead2"/>
        </w:rPr>
        <w:t xml:space="preserve"> 2</w:t>
      </w:r>
      <w:r w:rsidRPr="00A50DDB">
        <w:rPr>
          <w:rStyle w:val="PlaytestStatBlockInlineSubhead"/>
        </w:rPr>
        <w:t>.</w:t>
      </w:r>
      <w:r>
        <w:t xml:space="preserve"> The AA Stat Block Heading style above is used for section starts like </w:t>
      </w:r>
      <w:r w:rsidRPr="00245303">
        <w:t>“</w:t>
      </w:r>
      <w:r>
        <w:t>Actions</w:t>
      </w:r>
      <w:r w:rsidRPr="00245303">
        <w:t>”</w:t>
      </w:r>
      <w:r>
        <w:t xml:space="preserve"> and </w:t>
      </w:r>
      <w:r w:rsidRPr="00245303">
        <w:t>“</w:t>
      </w:r>
      <w:r>
        <w:t>Reactions.</w:t>
      </w:r>
      <w:r w:rsidRPr="00245303">
        <w:t>”</w:t>
      </w:r>
    </w:p>
    <w:p w14:paraId="2733F423" w14:textId="1111E75D" w:rsidR="00B34B00" w:rsidRDefault="00B34B00" w:rsidP="00F36001">
      <w:r w:rsidRPr="00876C22">
        <w:rPr>
          <w:b/>
        </w:rPr>
        <w:t>Stat Block Bulleted.</w:t>
      </w:r>
      <w:r>
        <w:t xml:space="preserve"> This is the style for a bulleted list in a stat block.</w:t>
      </w:r>
    </w:p>
    <w:p w14:paraId="0F29B643" w14:textId="1E29E67B" w:rsidR="00B34B00" w:rsidRDefault="00B34B00" w:rsidP="00F36001">
      <w:pPr>
        <w:pStyle w:val="PlaytestStatBlockHanging"/>
      </w:pPr>
      <w:r>
        <w:t>AA Stat Block Hanging. Use this style for things like spell lists.</w:t>
      </w:r>
      <w:r w:rsidR="00FF245B">
        <w:t xml:space="preserve"> Spell lists …</w:t>
      </w:r>
    </w:p>
    <w:p w14:paraId="4E41F01F" w14:textId="77777777" w:rsidR="00B34B00" w:rsidRDefault="00E76FC7" w:rsidP="00F36001">
      <w:pPr>
        <w:pStyle w:val="PlaytestStatBlockHeading"/>
      </w:pPr>
      <w:r>
        <w:t>Reactions</w:t>
      </w:r>
    </w:p>
    <w:p w14:paraId="52A5AF8D" w14:textId="146F60DF" w:rsidR="000718D2" w:rsidRDefault="000C34F7" w:rsidP="00F36001">
      <w:pPr>
        <w:pStyle w:val="BasicText"/>
      </w:pPr>
      <w:r>
        <w:t>Reaction Name. Reaction Text.</w:t>
      </w:r>
    </w:p>
    <w:p w14:paraId="4E5E47B6" w14:textId="4D1F4558" w:rsidR="00FF245B" w:rsidRDefault="00FF245B" w:rsidP="00F36001">
      <w:pPr>
        <w:pStyle w:val="PlaytestStatBlockBody"/>
      </w:pPr>
      <w:r>
        <w:t>Playtest Body</w:t>
      </w:r>
    </w:p>
    <w:p w14:paraId="6F44D9B6" w14:textId="76C5A99F" w:rsidR="001E04E4" w:rsidRDefault="00923ABD" w:rsidP="00F36001">
      <w:pPr>
        <w:pStyle w:val="2"/>
      </w:pPr>
      <w:r>
        <w:br w:type="column"/>
      </w:r>
      <w:bookmarkStart w:id="270" w:name="_Toc50553802"/>
      <w:bookmarkStart w:id="271" w:name="_Toc50747857"/>
      <w:r w:rsidR="00CB0EBC">
        <w:t xml:space="preserve">3 </w:t>
      </w:r>
      <w:r w:rsidR="00694856">
        <w:t xml:space="preserve">Stat block </w:t>
      </w:r>
      <w:r w:rsidR="000F18BE">
        <w:t>V3</w:t>
      </w:r>
      <w:bookmarkEnd w:id="270"/>
      <w:bookmarkEnd w:id="271"/>
    </w:p>
    <w:p w14:paraId="64B7935A" w14:textId="415CF5DC" w:rsidR="004E43BF" w:rsidRPr="004E43BF" w:rsidRDefault="00BF7D41" w:rsidP="00F36001">
      <w:pPr>
        <w:pStyle w:val="BoxedTextNotes"/>
        <w:rPr>
          <w:rFonts w:ascii="Times New Roman" w:hAnsi="Times New Roman"/>
        </w:rPr>
      </w:pPr>
      <w:r>
        <w:t>Stat Block Basic</w:t>
      </w:r>
    </w:p>
    <w:p w14:paraId="0AA43313" w14:textId="5BED8A9A" w:rsidR="001E04E4" w:rsidRDefault="001E04E4" w:rsidP="00F36001">
      <w:pPr>
        <w:pStyle w:val="StatBlockBasicTitle"/>
      </w:pPr>
      <w:r w:rsidRPr="00546FEA">
        <w:t>Stat Block Title</w:t>
      </w:r>
    </w:p>
    <w:p w14:paraId="42EB2B0F" w14:textId="296BCC6E" w:rsidR="00EE3398" w:rsidRPr="00546FEA" w:rsidRDefault="00EE3398" w:rsidP="00EE3398">
      <w:pPr>
        <w:pStyle w:val="StatBlockBasicTitleVariant"/>
      </w:pPr>
      <w:r>
        <w:t>Title Variant</w:t>
      </w:r>
    </w:p>
    <w:p w14:paraId="58481D58" w14:textId="77777777" w:rsidR="001E04E4" w:rsidRDefault="001E04E4" w:rsidP="00F36001">
      <w:pPr>
        <w:pStyle w:val="StatBlockMetadata"/>
      </w:pPr>
      <w:r>
        <w:t>Stat block metadata</w:t>
      </w:r>
    </w:p>
    <w:p w14:paraId="619A90B5" w14:textId="77777777" w:rsidR="001E04E4" w:rsidRDefault="001E04E4" w:rsidP="00F36001">
      <w:pPr>
        <w:pStyle w:val="TableText"/>
      </w:pPr>
      <w:r w:rsidRPr="004501BC">
        <w:rPr>
          <w:rStyle w:val="StatBlockBasicLabel"/>
        </w:rPr>
        <w:t>Stat Block Data</w:t>
      </w:r>
      <w:r w:rsidRPr="009365DB">
        <w:t xml:space="preserve"> Take a look at stat blocks in the Monster Manual to see how these styles translate into a finished block. The section below uses the Stat Block Ability </w:t>
      </w:r>
      <w:r>
        <w:t xml:space="preserve">Data Name </w:t>
      </w:r>
      <w:r w:rsidRPr="009365DB">
        <w:t>style.</w:t>
      </w:r>
    </w:p>
    <w:p w14:paraId="01AE647F" w14:textId="77777777" w:rsidR="001E04E4" w:rsidRDefault="001E04E4" w:rsidP="00F36001">
      <w:pPr>
        <w:pStyle w:val="TableText"/>
      </w:pPr>
      <w:r w:rsidRPr="004501BC">
        <w:rPr>
          <w:rStyle w:val="StatBlockBasicLabel"/>
        </w:rPr>
        <w:t>Armor Class</w:t>
      </w:r>
      <w:r>
        <w:t xml:space="preserve"> AC</w:t>
      </w:r>
      <w:r w:rsidR="007B238E">
        <w:t xml:space="preserve"> | AC with shield</w:t>
      </w:r>
    </w:p>
    <w:p w14:paraId="1A520F77" w14:textId="77777777" w:rsidR="001E04E4" w:rsidRDefault="001E04E4" w:rsidP="00F36001">
      <w:pPr>
        <w:pStyle w:val="TableText"/>
      </w:pPr>
      <w:r w:rsidRPr="004501BC">
        <w:rPr>
          <w:rStyle w:val="StatBlockBasicLabel"/>
        </w:rPr>
        <w:t>Hit Points</w:t>
      </w:r>
      <w:r>
        <w:t xml:space="preserve"> HP (hit dice)</w:t>
      </w:r>
      <w:r w:rsidR="007B238E">
        <w:t xml:space="preserve"> max HP</w:t>
      </w:r>
    </w:p>
    <w:p w14:paraId="59280BF7" w14:textId="77777777" w:rsidR="001E04E4" w:rsidRPr="009365DB" w:rsidRDefault="001E04E4" w:rsidP="00F36001">
      <w:pPr>
        <w:pStyle w:val="StatBlockBasicData"/>
      </w:pPr>
      <w:r w:rsidRPr="004501BC">
        <w:rPr>
          <w:rStyle w:val="StatBlockBasicLabel"/>
        </w:rPr>
        <w:t>Speed</w:t>
      </w:r>
      <w:r>
        <w:t xml:space="preserve"> speed ft.,</w:t>
      </w:r>
    </w:p>
    <w:p w14:paraId="705FFB5D" w14:textId="77777777" w:rsidR="001E04E4" w:rsidRDefault="001E04E4" w:rsidP="00EE3398">
      <w:pPr>
        <w:pStyle w:val="StatBlockBasicDataName"/>
      </w:pPr>
      <w:r>
        <w:t>STR</w:t>
      </w:r>
      <w:r>
        <w:tab/>
        <w:t>DEX</w:t>
      </w:r>
      <w:r>
        <w:tab/>
        <w:t>CON</w:t>
      </w:r>
      <w:r>
        <w:tab/>
        <w:t>INT</w:t>
      </w:r>
      <w:r>
        <w:tab/>
      </w:r>
      <w:r w:rsidRPr="00B53DDC">
        <w:t>WIS</w:t>
      </w:r>
      <w:r>
        <w:tab/>
        <w:t>CHA</w:t>
      </w:r>
    </w:p>
    <w:p w14:paraId="2D3B098F" w14:textId="77777777" w:rsidR="001E04E4" w:rsidRDefault="001E04E4" w:rsidP="001E04E4">
      <w:pPr>
        <w:pStyle w:val="StatBlockBasicDataStats"/>
      </w:pPr>
      <w:r>
        <w:t>10 (+0)</w:t>
      </w:r>
      <w:r>
        <w:tab/>
        <w:t>10 (+0)</w:t>
      </w:r>
      <w:r>
        <w:tab/>
        <w:t>10 (+0)</w:t>
      </w:r>
      <w:r>
        <w:tab/>
        <w:t>10 (+0)</w:t>
      </w:r>
      <w:r>
        <w:tab/>
        <w:t>14 (+2)</w:t>
      </w:r>
      <w:r>
        <w:tab/>
        <w:t>11 (+0)</w:t>
      </w:r>
    </w:p>
    <w:p w14:paraId="4CEA86A5" w14:textId="77777777" w:rsidR="001E04E4" w:rsidRDefault="001E04E4" w:rsidP="00F36001">
      <w:pPr>
        <w:pStyle w:val="StatBlockBasicData"/>
      </w:pPr>
      <w:r w:rsidRPr="004501BC">
        <w:rPr>
          <w:rStyle w:val="StatBlockBasicLabel"/>
        </w:rPr>
        <w:t>Stat Block Data</w:t>
      </w:r>
      <w:r w:rsidRPr="009365DB">
        <w:t xml:space="preserve"> Notice that there</w:t>
      </w:r>
      <w:r w:rsidRPr="00C05F0E">
        <w:t>’</w:t>
      </w:r>
      <w:r w:rsidRPr="009365DB">
        <w:t>s no colon after the bold headings in a stat block.</w:t>
      </w:r>
    </w:p>
    <w:p w14:paraId="5C3C3DA8" w14:textId="77777777" w:rsidR="00E333EF" w:rsidRPr="000718D2" w:rsidRDefault="00E333EF" w:rsidP="00F36001">
      <w:pPr>
        <w:pStyle w:val="StatBlockBasicData"/>
      </w:pPr>
      <w:r w:rsidRPr="000718D2">
        <w:rPr>
          <w:rStyle w:val="StatBlockBasicLabel"/>
        </w:rPr>
        <w:t>Saving Throws</w:t>
      </w:r>
      <w:r w:rsidRPr="000718D2">
        <w:t xml:space="preserve"> STR + 5</w:t>
      </w:r>
    </w:p>
    <w:p w14:paraId="0E164E72" w14:textId="77777777" w:rsidR="00E333EF" w:rsidRDefault="001217B7" w:rsidP="00F36001">
      <w:pPr>
        <w:pStyle w:val="StatBlockBasicData"/>
      </w:pPr>
      <w:r w:rsidRPr="000718D2">
        <w:rPr>
          <w:rStyle w:val="StatBlockBasicLabel"/>
        </w:rPr>
        <w:t>Skills</w:t>
      </w:r>
      <w:r w:rsidRPr="001217B7">
        <w:t xml:space="preserve"> </w:t>
      </w:r>
      <w:r w:rsidRPr="000718D2">
        <w:t>Arcana +17, History +17, Insight +11, Perception +11, Persuasion +10</w:t>
      </w:r>
    </w:p>
    <w:p w14:paraId="08CC1AEC" w14:textId="77777777" w:rsidR="001217B7" w:rsidRDefault="001217B7" w:rsidP="00F36001">
      <w:pPr>
        <w:pStyle w:val="StatBlockBasicData"/>
      </w:pPr>
      <w:r w:rsidRPr="000718D2">
        <w:rPr>
          <w:rStyle w:val="StatBlockBasicLabel"/>
        </w:rPr>
        <w:t>Damage Resistances</w:t>
      </w:r>
      <w:r>
        <w:t xml:space="preserve"> Fire</w:t>
      </w:r>
    </w:p>
    <w:p w14:paraId="1931895B" w14:textId="77777777" w:rsidR="001217B7" w:rsidRDefault="001217B7" w:rsidP="00F36001">
      <w:pPr>
        <w:pStyle w:val="StatBlockBasicData"/>
      </w:pPr>
      <w:r w:rsidRPr="000718D2">
        <w:rPr>
          <w:rStyle w:val="StatBlockBasicLabel"/>
        </w:rPr>
        <w:t>Damage Immunities</w:t>
      </w:r>
      <w:r>
        <w:t xml:space="preserve"> Poison</w:t>
      </w:r>
    </w:p>
    <w:p w14:paraId="1C6F35B0" w14:textId="77777777" w:rsidR="001217B7" w:rsidRDefault="001217B7" w:rsidP="00F36001">
      <w:pPr>
        <w:pStyle w:val="StatBlockBasicData"/>
      </w:pPr>
      <w:r w:rsidRPr="000718D2">
        <w:rPr>
          <w:rStyle w:val="StatBlockBasicLabel"/>
        </w:rPr>
        <w:t>Condition Immunities</w:t>
      </w:r>
      <w:r>
        <w:t xml:space="preserve"> Poisoned</w:t>
      </w:r>
    </w:p>
    <w:p w14:paraId="716B5B4E" w14:textId="77777777" w:rsidR="001217B7" w:rsidRDefault="001217B7" w:rsidP="00F36001">
      <w:pPr>
        <w:pStyle w:val="StatBlockBasicData"/>
      </w:pPr>
      <w:r w:rsidRPr="000718D2">
        <w:rPr>
          <w:rStyle w:val="StatBlockBasicLabel"/>
        </w:rPr>
        <w:t>Senses</w:t>
      </w:r>
      <w:r>
        <w:t xml:space="preserve"> Truesight 60 ft., Passive Perception 21</w:t>
      </w:r>
    </w:p>
    <w:p w14:paraId="3E9AAC48" w14:textId="77777777" w:rsidR="001217B7" w:rsidRDefault="001217B7" w:rsidP="00F36001">
      <w:pPr>
        <w:pStyle w:val="StatBlockBasicData"/>
      </w:pPr>
      <w:r w:rsidRPr="000718D2">
        <w:rPr>
          <w:rStyle w:val="StatBlockBasicLabel"/>
        </w:rPr>
        <w:t xml:space="preserve">Languages </w:t>
      </w:r>
      <w:r>
        <w:t>Common, Draconic, Dwarvish, Elvish, Giant, Infernal</w:t>
      </w:r>
    </w:p>
    <w:p w14:paraId="03CD70DD" w14:textId="3AAF3B39" w:rsidR="006358F9" w:rsidRDefault="001217B7" w:rsidP="00F36001">
      <w:pPr>
        <w:pStyle w:val="StatBlockBasicData"/>
      </w:pPr>
      <w:r w:rsidRPr="000718D2">
        <w:rPr>
          <w:rStyle w:val="StatBlockBasicLabel"/>
        </w:rPr>
        <w:t>Challenge</w:t>
      </w:r>
      <w:r>
        <w:t xml:space="preserve"> 17 (18,000 XP)</w:t>
      </w:r>
      <w:r w:rsidR="006358F9">
        <w:tab/>
      </w:r>
      <w:r w:rsidR="006358F9" w:rsidRPr="007B238E">
        <w:rPr>
          <w:rStyle w:val="StatBlockBasicLabel"/>
        </w:rPr>
        <w:t>Morale</w:t>
      </w:r>
      <w:r w:rsidR="006358F9">
        <w:t xml:space="preserve"> 12</w:t>
      </w:r>
    </w:p>
    <w:p w14:paraId="588518F7" w14:textId="77777777" w:rsidR="000718D2" w:rsidRDefault="000718D2" w:rsidP="00F36001">
      <w:pPr>
        <w:pStyle w:val="StatBlockBasicData"/>
      </w:pPr>
      <w:r w:rsidRPr="000718D2">
        <w:rPr>
          <w:rStyle w:val="StatBlockBasicLabel"/>
        </w:rPr>
        <w:t>Special Equipment.</w:t>
      </w:r>
      <w:r>
        <w:t xml:space="preserve"> Laeral wears a white robe of the archmagi (accounted for in her statistics). She wields a flame tongue longsword.</w:t>
      </w:r>
    </w:p>
    <w:p w14:paraId="051B9EF0" w14:textId="77777777" w:rsidR="000718D2" w:rsidRDefault="000718D2" w:rsidP="00F36001">
      <w:pPr>
        <w:pStyle w:val="StatBlockBasicData"/>
      </w:pPr>
      <w:r w:rsidRPr="000718D2">
        <w:rPr>
          <w:rStyle w:val="StatBlockBasicLabel"/>
        </w:rPr>
        <w:t>Magic Resistance.</w:t>
      </w:r>
      <w:r>
        <w:t xml:space="preserve"> While wearing her robe of the archmagi, Laeral has advantage on saving throws against spells and other magical effects.</w:t>
      </w:r>
    </w:p>
    <w:p w14:paraId="0FAD238C" w14:textId="77777777" w:rsidR="000718D2" w:rsidRDefault="000718D2" w:rsidP="00F36001">
      <w:pPr>
        <w:pStyle w:val="StatBlockBasicData"/>
      </w:pPr>
      <w:r w:rsidRPr="000718D2">
        <w:rPr>
          <w:rStyle w:val="StatBlockBasicLabel"/>
        </w:rPr>
        <w:t>Spellcasting</w:t>
      </w:r>
      <w:r>
        <w:t>. Laeral is a 19th-level spellcaster. Her spellcasting ability is Intelligence (spell save DC 21, +13 to hit with spell attacks). Laeral has the following wizard spells prepared:</w:t>
      </w:r>
    </w:p>
    <w:p w14:paraId="00397AD8" w14:textId="77777777" w:rsidR="000718D2" w:rsidRPr="000718D2" w:rsidRDefault="000718D2" w:rsidP="00F36001">
      <w:pPr>
        <w:pStyle w:val="StatBlockBasicSpellList"/>
      </w:pPr>
      <w:r w:rsidRPr="000718D2">
        <w:t>Cantrips (at will): light, mage hand, minor illusion, prestidigitation, ray of frost</w:t>
      </w:r>
    </w:p>
    <w:p w14:paraId="382A60CC" w14:textId="77777777" w:rsidR="000718D2" w:rsidRPr="000718D2" w:rsidRDefault="000718D2" w:rsidP="00F36001">
      <w:pPr>
        <w:pStyle w:val="StatBlockBasicSpellList"/>
      </w:pPr>
      <w:r w:rsidRPr="000718D2">
        <w:t>1st level (at will): detect magic, disguise self, magic missile, shield</w:t>
      </w:r>
    </w:p>
    <w:p w14:paraId="4CD05205" w14:textId="77777777" w:rsidR="000718D2" w:rsidRPr="000718D2" w:rsidRDefault="000718D2" w:rsidP="00F36001">
      <w:pPr>
        <w:pStyle w:val="StatBlockBasicSpellList"/>
      </w:pPr>
      <w:r w:rsidRPr="000718D2">
        <w:t>2nd level (at will): detect thoughts, invisibility, misty step</w:t>
      </w:r>
    </w:p>
    <w:p w14:paraId="6EE75EDC" w14:textId="77777777" w:rsidR="000718D2" w:rsidRPr="000718D2" w:rsidRDefault="000718D2" w:rsidP="00F36001">
      <w:pPr>
        <w:pStyle w:val="StatBlockBasicSpellList"/>
      </w:pPr>
      <w:r w:rsidRPr="000718D2">
        <w:t>3rd level (3 slots): counterspell, fly, sending, tongues</w:t>
      </w:r>
    </w:p>
    <w:p w14:paraId="3D2EFDFB" w14:textId="77777777" w:rsidR="000718D2" w:rsidRPr="000718D2" w:rsidRDefault="000718D2" w:rsidP="00F36001">
      <w:pPr>
        <w:pStyle w:val="StatBlockBasicSpellList"/>
      </w:pPr>
      <w:r w:rsidRPr="000718D2">
        <w:t>4th level (3 slots): banishment, greater invisibility, Otiluke</w:t>
      </w:r>
      <w:r w:rsidRPr="00C05F0E">
        <w:rPr>
          <w:rStyle w:val="StatblockBasicActionHeader0"/>
        </w:rPr>
        <w:t>’</w:t>
      </w:r>
      <w:r w:rsidRPr="000718D2">
        <w:t>s resilient sphere</w:t>
      </w:r>
    </w:p>
    <w:p w14:paraId="4ED25AED" w14:textId="77777777" w:rsidR="000718D2" w:rsidRPr="000718D2" w:rsidRDefault="000718D2" w:rsidP="00F36001">
      <w:pPr>
        <w:pStyle w:val="StatBlockBasicSpellList"/>
      </w:pPr>
      <w:r w:rsidRPr="000718D2">
        <w:t>5th level (3 slots): cone of cold, geas, Rary</w:t>
      </w:r>
      <w:r w:rsidRPr="00C05F0E">
        <w:rPr>
          <w:rStyle w:val="StatblockBasicActionHeader0"/>
        </w:rPr>
        <w:t>’</w:t>
      </w:r>
      <w:r w:rsidRPr="000718D2">
        <w:t>s telepathic bond</w:t>
      </w:r>
    </w:p>
    <w:p w14:paraId="76F720A5" w14:textId="77777777" w:rsidR="000718D2" w:rsidRPr="000718D2" w:rsidRDefault="000718D2" w:rsidP="00F36001">
      <w:pPr>
        <w:pStyle w:val="StatBlockBasicSpellList"/>
      </w:pPr>
      <w:r w:rsidRPr="000718D2">
        <w:t>6th level (2 slots): globe of invulnerability, mass suggestion</w:t>
      </w:r>
    </w:p>
    <w:p w14:paraId="01AC3F06" w14:textId="77777777" w:rsidR="000718D2" w:rsidRPr="000718D2" w:rsidRDefault="000718D2" w:rsidP="00F36001">
      <w:pPr>
        <w:pStyle w:val="StatBlockBasicSpellList"/>
      </w:pPr>
      <w:r w:rsidRPr="000718D2">
        <w:t>7th level (1 slot): prismatic spray, teleport</w:t>
      </w:r>
    </w:p>
    <w:p w14:paraId="47FA7E01" w14:textId="77777777" w:rsidR="000718D2" w:rsidRPr="000718D2" w:rsidRDefault="000718D2" w:rsidP="00F36001">
      <w:pPr>
        <w:pStyle w:val="StatBlockBasicSpellList"/>
      </w:pPr>
      <w:r w:rsidRPr="000718D2">
        <w:t>8th level (1 slot): feeblemind, power word stun</w:t>
      </w:r>
    </w:p>
    <w:p w14:paraId="6FC0C860" w14:textId="77777777" w:rsidR="000718D2" w:rsidRPr="000718D2" w:rsidRDefault="000718D2" w:rsidP="00F36001">
      <w:pPr>
        <w:pStyle w:val="StatBlockBasicSpellList"/>
      </w:pPr>
      <w:r w:rsidRPr="000718D2">
        <w:t>9th level (1 slot): time stop</w:t>
      </w:r>
    </w:p>
    <w:p w14:paraId="51D3FDD0" w14:textId="77777777" w:rsidR="001E04E4" w:rsidRDefault="001E04E4" w:rsidP="00F36001">
      <w:pPr>
        <w:pStyle w:val="StatblockBasicActionHeader"/>
      </w:pPr>
      <w:r>
        <w:t>Actions</w:t>
      </w:r>
    </w:p>
    <w:p w14:paraId="4CBD06FA" w14:textId="77777777" w:rsidR="001E04E4" w:rsidRDefault="001E04E4" w:rsidP="00F36001">
      <w:pPr>
        <w:pStyle w:val="StatBlockBasicData"/>
      </w:pPr>
      <w:r w:rsidRPr="004501BC">
        <w:rPr>
          <w:rStyle w:val="StatBlockBasicLabel"/>
        </w:rPr>
        <w:t>Inline Subhead.</w:t>
      </w:r>
      <w:r>
        <w:t xml:space="preserve"> The Stat Block Heading style above is used for section starts like “Actions” and “Reactions.”</w:t>
      </w:r>
    </w:p>
    <w:p w14:paraId="0AC18CAD" w14:textId="77777777" w:rsidR="001E04E4" w:rsidRDefault="001E04E4" w:rsidP="00F36001">
      <w:pPr>
        <w:pStyle w:val="StatBlockBasicBulleted"/>
      </w:pPr>
      <w:r>
        <w:t>Stat Block Bulleted. This is the style for a bulleted list in a stat block.</w:t>
      </w:r>
    </w:p>
    <w:p w14:paraId="3E3E72E2" w14:textId="77777777" w:rsidR="001E04E4" w:rsidRDefault="001E04E4" w:rsidP="00F36001">
      <w:pPr>
        <w:pStyle w:val="StatBlockBasicBulleted"/>
      </w:pPr>
      <w:r>
        <w:t>Stat Block Bulleted. This is the style for a bulleted list in a stat block.</w:t>
      </w:r>
    </w:p>
    <w:p w14:paraId="7CCA1E1E" w14:textId="77777777" w:rsidR="001E04E4" w:rsidRDefault="001E04E4" w:rsidP="00F36001">
      <w:pPr>
        <w:pStyle w:val="StatBlockBasicHanging"/>
      </w:pPr>
      <w:r w:rsidRPr="004501BC">
        <w:rPr>
          <w:rStyle w:val="StatBlockBasicLabel"/>
          <w:szCs w:val="17"/>
        </w:rPr>
        <w:t>Stat Block Hanging.</w:t>
      </w:r>
      <w:r>
        <w:t xml:space="preserve"> Use this style for things like spell lists.</w:t>
      </w:r>
    </w:p>
    <w:p w14:paraId="70F252D1" w14:textId="77777777" w:rsidR="001E04E4" w:rsidRDefault="001E04E4" w:rsidP="00EE3398">
      <w:pPr>
        <w:pStyle w:val="StatBlockBasicActionsHeaderVariant1"/>
      </w:pPr>
      <w:r>
        <w:t>Reactions</w:t>
      </w:r>
    </w:p>
    <w:p w14:paraId="1B6007C0" w14:textId="77777777" w:rsidR="001E04E4" w:rsidRDefault="001E04E4" w:rsidP="00F36001">
      <w:pPr>
        <w:pStyle w:val="StatBlockBasicHanging"/>
      </w:pPr>
      <w:r w:rsidRPr="004501BC">
        <w:rPr>
          <w:rStyle w:val="StatBlockBasicLabel"/>
        </w:rPr>
        <w:t>Stat Block Hanging.</w:t>
      </w:r>
      <w:r>
        <w:t xml:space="preserve"> Use this style for things like spell lists.</w:t>
      </w:r>
    </w:p>
    <w:p w14:paraId="4E1612E9" w14:textId="77777777" w:rsidR="001E04E4" w:rsidRDefault="001E04E4" w:rsidP="00F36001">
      <w:pPr>
        <w:pStyle w:val="StatBlockBasicActionsHeaderVariant2"/>
      </w:pPr>
      <w:r>
        <w:t>Legendary actions</w:t>
      </w:r>
    </w:p>
    <w:p w14:paraId="3FE05D65" w14:textId="77777777" w:rsidR="001E04E4" w:rsidRDefault="001E04E4" w:rsidP="00F36001">
      <w:pPr>
        <w:pStyle w:val="StatBlockBasicRegular"/>
      </w:pPr>
      <w:r w:rsidRPr="004501BC">
        <w:rPr>
          <w:rStyle w:val="StatBlockBasicLabel"/>
          <w:szCs w:val="17"/>
        </w:rPr>
        <w:t>Stat Block Hanging.</w:t>
      </w:r>
      <w:r>
        <w:t xml:space="preserve"> Use this style for things like spell lists.</w:t>
      </w:r>
    </w:p>
    <w:p w14:paraId="1D6BC2FC" w14:textId="77777777" w:rsidR="001E04E4" w:rsidRPr="00D90EBD" w:rsidRDefault="001E04E4" w:rsidP="00F36001">
      <w:pPr>
        <w:pStyle w:val="StatBlockBasicActionsHeaderVariant3"/>
      </w:pPr>
      <w:r>
        <w:t>Paragon</w:t>
      </w:r>
      <w:r w:rsidRPr="00D90EBD">
        <w:t xml:space="preserve"> actions</w:t>
      </w:r>
    </w:p>
    <w:p w14:paraId="4A24087A" w14:textId="77777777" w:rsidR="001E04E4" w:rsidRDefault="001E04E4" w:rsidP="00F36001">
      <w:pPr>
        <w:pStyle w:val="StatBlockBasicRegular"/>
      </w:pPr>
      <w:r w:rsidRPr="004501BC">
        <w:rPr>
          <w:rStyle w:val="StatBlockBasicLabel"/>
          <w:szCs w:val="17"/>
        </w:rPr>
        <w:lastRenderedPageBreak/>
        <w:t>Stat Block Hanging.</w:t>
      </w:r>
      <w:r>
        <w:t xml:space="preserve"> Use this style for things like spell lists.</w:t>
      </w:r>
    </w:p>
    <w:p w14:paraId="6365FC5F" w14:textId="77777777" w:rsidR="001E04E4" w:rsidRDefault="001E04E4" w:rsidP="00F36001">
      <w:pPr>
        <w:pStyle w:val="StatBlockBasicActionsHeaderVariant4"/>
      </w:pPr>
      <w:r>
        <w:t>Lair actions</w:t>
      </w:r>
    </w:p>
    <w:p w14:paraId="5A8FB05C" w14:textId="77777777" w:rsidR="00922DF5" w:rsidRDefault="00922DF5" w:rsidP="00F36001">
      <w:pPr>
        <w:pStyle w:val="StatBlockBasicRegular"/>
      </w:pPr>
      <w:r w:rsidRPr="004501BC">
        <w:rPr>
          <w:rStyle w:val="StatBlockBasicLabel"/>
          <w:szCs w:val="17"/>
        </w:rPr>
        <w:t>Stat Block Hanging.</w:t>
      </w:r>
      <w:r>
        <w:t xml:space="preserve"> Use this style for things like spell lists.</w:t>
      </w:r>
    </w:p>
    <w:p w14:paraId="1E269D5B" w14:textId="7F5EE5A0" w:rsidR="00EE3398" w:rsidRDefault="00EE3398" w:rsidP="00F36001">
      <w:pPr>
        <w:pStyle w:val="StatBlockBasicActionsHeaderVariant7"/>
      </w:pPr>
      <w:r>
        <w:t xml:space="preserve">Mythic Actions </w:t>
      </w:r>
    </w:p>
    <w:p w14:paraId="6C0CD117" w14:textId="77777777" w:rsidR="00922DF5" w:rsidRDefault="00922DF5" w:rsidP="00F36001">
      <w:pPr>
        <w:pStyle w:val="StatBlockBasicActionsHeaderVariant5"/>
      </w:pPr>
      <w:r>
        <w:t>Stat Block Modifications</w:t>
      </w:r>
    </w:p>
    <w:p w14:paraId="42BE4D47" w14:textId="77777777" w:rsidR="00922DF5" w:rsidRDefault="00922DF5" w:rsidP="00F36001">
      <w:pPr>
        <w:pStyle w:val="TableText"/>
      </w:pPr>
      <w:r>
        <w:rPr>
          <w:rStyle w:val="StatBlockBasicLabel"/>
        </w:rPr>
        <w:t>Equipment</w:t>
      </w:r>
      <w:r>
        <w:t xml:space="preserve"> </w:t>
      </w:r>
    </w:p>
    <w:p w14:paraId="19A76241" w14:textId="77777777" w:rsidR="00922DF5" w:rsidRDefault="00922DF5" w:rsidP="00F36001">
      <w:pPr>
        <w:pStyle w:val="TableText"/>
        <w:rPr>
          <w:rStyle w:val="StatBlockBasicLabel"/>
        </w:rPr>
      </w:pPr>
      <w:r>
        <w:rPr>
          <w:rStyle w:val="StatBlockBasicLabel"/>
        </w:rPr>
        <w:t>Tactics</w:t>
      </w:r>
    </w:p>
    <w:p w14:paraId="1EF3C9D0" w14:textId="77777777" w:rsidR="00922DF5" w:rsidRDefault="00922DF5" w:rsidP="00F36001">
      <w:pPr>
        <w:pStyle w:val="StatBlockBasicActionsHeaderVariant6"/>
      </w:pPr>
      <w:bookmarkStart w:id="272" w:name="_Toc50553803"/>
      <w:r>
        <w:t>Roleplaying information</w:t>
      </w:r>
      <w:bookmarkEnd w:id="272"/>
    </w:p>
    <w:p w14:paraId="0991E59E" w14:textId="77777777" w:rsidR="00922DF5" w:rsidRDefault="00922DF5" w:rsidP="00F36001">
      <w:pPr>
        <w:pStyle w:val="TableText"/>
        <w:rPr>
          <w:rStyle w:val="StatBlockBasicLabel"/>
        </w:rPr>
      </w:pPr>
      <w:r>
        <w:rPr>
          <w:rStyle w:val="StatBlockBasicLabel"/>
        </w:rPr>
        <w:t>Quote</w:t>
      </w:r>
    </w:p>
    <w:p w14:paraId="3D228297" w14:textId="77777777" w:rsidR="00922DF5" w:rsidRDefault="00922DF5" w:rsidP="00F36001">
      <w:pPr>
        <w:pStyle w:val="TableText"/>
        <w:rPr>
          <w:rStyle w:val="StatBlockBasicLabel"/>
        </w:rPr>
      </w:pPr>
      <w:r>
        <w:rPr>
          <w:rStyle w:val="StatBlockBasicLabel"/>
        </w:rPr>
        <w:t>Appearance</w:t>
      </w:r>
    </w:p>
    <w:p w14:paraId="6FF8AA6D" w14:textId="77777777" w:rsidR="00922DF5" w:rsidRDefault="00922DF5" w:rsidP="00F36001">
      <w:pPr>
        <w:pStyle w:val="TableText"/>
      </w:pPr>
      <w:r>
        <w:rPr>
          <w:rStyle w:val="StatBlockBasicLabel"/>
        </w:rPr>
        <w:t>Personality Traits</w:t>
      </w:r>
    </w:p>
    <w:p w14:paraId="31AF140E" w14:textId="77777777" w:rsidR="00922DF5" w:rsidRDefault="00922DF5" w:rsidP="00F36001">
      <w:pPr>
        <w:pStyle w:val="TableText"/>
        <w:rPr>
          <w:rStyle w:val="StatBlockBasicLabel"/>
        </w:rPr>
      </w:pPr>
      <w:r>
        <w:rPr>
          <w:rStyle w:val="StatBlockBasicLabel"/>
        </w:rPr>
        <w:t>Ideals</w:t>
      </w:r>
    </w:p>
    <w:p w14:paraId="24A12BB0" w14:textId="77777777" w:rsidR="00922DF5" w:rsidRDefault="00922DF5" w:rsidP="00F36001">
      <w:pPr>
        <w:pStyle w:val="TableText"/>
        <w:rPr>
          <w:rStyle w:val="StatBlockBasicLabel"/>
        </w:rPr>
      </w:pPr>
      <w:r>
        <w:rPr>
          <w:rStyle w:val="StatBlockBasicLabel"/>
        </w:rPr>
        <w:t>Flaws</w:t>
      </w:r>
    </w:p>
    <w:p w14:paraId="5615C72B" w14:textId="77777777" w:rsidR="00922DF5" w:rsidRPr="00663B4A" w:rsidRDefault="00922DF5" w:rsidP="00F36001">
      <w:pPr>
        <w:pStyle w:val="TableText"/>
      </w:pPr>
      <w:r w:rsidRPr="006358F9">
        <w:rPr>
          <w:rStyle w:val="StatBlockBasicLabel"/>
        </w:rPr>
        <w:t>Bonds</w:t>
      </w:r>
    </w:p>
    <w:p w14:paraId="1C869A5C" w14:textId="088AA9A8" w:rsidR="00922DF5" w:rsidRDefault="00922DF5" w:rsidP="00F36001">
      <w:pPr>
        <w:pStyle w:val="TableText"/>
      </w:pPr>
      <w:r w:rsidRPr="006358F9">
        <w:rPr>
          <w:rStyle w:val="StatBlockBasicLabel"/>
        </w:rPr>
        <w:t>Mannerisms</w:t>
      </w:r>
    </w:p>
    <w:p w14:paraId="4A9B3E04" w14:textId="40A6EAD5" w:rsidR="00923ABD" w:rsidRDefault="00923ABD" w:rsidP="00F36001">
      <w:pPr>
        <w:pStyle w:val="TableText"/>
      </w:pPr>
    </w:p>
    <w:p w14:paraId="2B4A38AF" w14:textId="7075767C" w:rsidR="00C17D03" w:rsidRDefault="00923ABD" w:rsidP="00B62A74">
      <w:pPr>
        <w:pStyle w:val="2"/>
      </w:pPr>
      <w:r>
        <w:br w:type="column"/>
      </w:r>
      <w:bookmarkStart w:id="273" w:name="_Toc50553810"/>
      <w:bookmarkStart w:id="274" w:name="_Toc50747858"/>
      <w:r w:rsidR="00302071">
        <w:t>4</w:t>
      </w:r>
      <w:r w:rsidR="00CB0EBC">
        <w:t xml:space="preserve"> </w:t>
      </w:r>
      <w:r w:rsidR="00C32527">
        <w:t>Fancy Stat Block</w:t>
      </w:r>
      <w:bookmarkEnd w:id="273"/>
      <w:bookmarkEnd w:id="274"/>
    </w:p>
    <w:p w14:paraId="7AC92307" w14:textId="3DF5491E" w:rsidR="003853F4" w:rsidRPr="00370F88" w:rsidRDefault="003853F4" w:rsidP="00F36001">
      <w:pPr>
        <w:pStyle w:val="BoxedTextNotes"/>
        <w:rPr>
          <w:rStyle w:val="aff"/>
        </w:rPr>
      </w:pPr>
      <w:r w:rsidRPr="00370F88">
        <w:rPr>
          <w:rStyle w:val="aff"/>
        </w:rPr>
        <w:t>“Fancy Stat Block”</w:t>
      </w:r>
    </w:p>
    <w:p w14:paraId="596D6D83" w14:textId="77777777" w:rsidR="009674E2" w:rsidRPr="009674E2" w:rsidRDefault="009674E2" w:rsidP="00F36001">
      <w:pPr>
        <w:pStyle w:val="BasicText"/>
      </w:pPr>
      <w:r w:rsidRPr="00720F8F">
        <w:rPr>
          <w:noProof/>
        </w:rPr>
        <mc:AlternateContent>
          <mc:Choice Requires="wps">
            <w:drawing>
              <wp:inline distT="0" distB="0" distL="0" distR="0" wp14:anchorId="26CB10E0" wp14:editId="757C1E4C">
                <wp:extent cx="3066415" cy="4392295"/>
                <wp:effectExtent l="133350" t="133350" r="172085" b="179705"/>
                <wp:docPr id="243" name="Text Box 17"/>
                <wp:cNvGraphicFramePr/>
                <a:graphic xmlns:a="http://schemas.openxmlformats.org/drawingml/2006/main">
                  <a:graphicData uri="http://schemas.microsoft.com/office/word/2010/wordprocessingShape">
                    <wps:wsp>
                      <wps:cNvSpPr txBox="1"/>
                      <wps:spPr>
                        <a:xfrm>
                          <a:off x="0" y="0"/>
                          <a:ext cx="3066415" cy="4392295"/>
                        </a:xfrm>
                        <a:custGeom>
                          <a:avLst/>
                          <a:gdLst>
                            <a:gd name="connsiteX0" fmla="*/ 0 w 3066415"/>
                            <a:gd name="connsiteY0" fmla="*/ 0 h 4392295"/>
                            <a:gd name="connsiteX1" fmla="*/ 521291 w 3066415"/>
                            <a:gd name="connsiteY1" fmla="*/ 0 h 4392295"/>
                            <a:gd name="connsiteX2" fmla="*/ 1073245 w 3066415"/>
                            <a:gd name="connsiteY2" fmla="*/ 0 h 4392295"/>
                            <a:gd name="connsiteX3" fmla="*/ 1686528 w 3066415"/>
                            <a:gd name="connsiteY3" fmla="*/ 0 h 4392295"/>
                            <a:gd name="connsiteX4" fmla="*/ 2299811 w 3066415"/>
                            <a:gd name="connsiteY4" fmla="*/ 0 h 4392295"/>
                            <a:gd name="connsiteX5" fmla="*/ 3066415 w 3066415"/>
                            <a:gd name="connsiteY5" fmla="*/ 0 h 4392295"/>
                            <a:gd name="connsiteX6" fmla="*/ 3066415 w 3066415"/>
                            <a:gd name="connsiteY6" fmla="*/ 627471 h 4392295"/>
                            <a:gd name="connsiteX7" fmla="*/ 3066415 w 3066415"/>
                            <a:gd name="connsiteY7" fmla="*/ 1167096 h 4392295"/>
                            <a:gd name="connsiteX8" fmla="*/ 3066415 w 3066415"/>
                            <a:gd name="connsiteY8" fmla="*/ 1662797 h 4392295"/>
                            <a:gd name="connsiteX9" fmla="*/ 3066415 w 3066415"/>
                            <a:gd name="connsiteY9" fmla="*/ 2202422 h 4392295"/>
                            <a:gd name="connsiteX10" fmla="*/ 3066415 w 3066415"/>
                            <a:gd name="connsiteY10" fmla="*/ 2829893 h 4392295"/>
                            <a:gd name="connsiteX11" fmla="*/ 3066415 w 3066415"/>
                            <a:gd name="connsiteY11" fmla="*/ 3545210 h 4392295"/>
                            <a:gd name="connsiteX12" fmla="*/ 3066415 w 3066415"/>
                            <a:gd name="connsiteY12" fmla="*/ 4392295 h 4392295"/>
                            <a:gd name="connsiteX13" fmla="*/ 2514460 w 3066415"/>
                            <a:gd name="connsiteY13" fmla="*/ 4392295 h 4392295"/>
                            <a:gd name="connsiteX14" fmla="*/ 1870513 w 3066415"/>
                            <a:gd name="connsiteY14" fmla="*/ 4392295 h 4392295"/>
                            <a:gd name="connsiteX15" fmla="*/ 1195902 w 3066415"/>
                            <a:gd name="connsiteY15" fmla="*/ 4392295 h 4392295"/>
                            <a:gd name="connsiteX16" fmla="*/ 521291 w 3066415"/>
                            <a:gd name="connsiteY16" fmla="*/ 4392295 h 4392295"/>
                            <a:gd name="connsiteX17" fmla="*/ 0 w 3066415"/>
                            <a:gd name="connsiteY17" fmla="*/ 4392295 h 4392295"/>
                            <a:gd name="connsiteX18" fmla="*/ 0 w 3066415"/>
                            <a:gd name="connsiteY18" fmla="*/ 3896593 h 4392295"/>
                            <a:gd name="connsiteX19" fmla="*/ 0 w 3066415"/>
                            <a:gd name="connsiteY19" fmla="*/ 3400891 h 4392295"/>
                            <a:gd name="connsiteX20" fmla="*/ 0 w 3066415"/>
                            <a:gd name="connsiteY20" fmla="*/ 2861266 h 4392295"/>
                            <a:gd name="connsiteX21" fmla="*/ 0 w 3066415"/>
                            <a:gd name="connsiteY21" fmla="*/ 2189873 h 4392295"/>
                            <a:gd name="connsiteX22" fmla="*/ 0 w 3066415"/>
                            <a:gd name="connsiteY22" fmla="*/ 1562402 h 4392295"/>
                            <a:gd name="connsiteX23" fmla="*/ 0 w 3066415"/>
                            <a:gd name="connsiteY23" fmla="*/ 847085 h 4392295"/>
                            <a:gd name="connsiteX24" fmla="*/ 0 w 3066415"/>
                            <a:gd name="connsiteY24" fmla="*/ 0 h 439229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3066415" h="4392295" fill="none" extrusionOk="0">
                              <a:moveTo>
                                <a:pt x="0" y="0"/>
                              </a:moveTo>
                              <a:cubicBezTo>
                                <a:pt x="211709" y="-22954"/>
                                <a:pt x="284749" y="4212"/>
                                <a:pt x="521291" y="0"/>
                              </a:cubicBezTo>
                              <a:cubicBezTo>
                                <a:pt x="757833" y="-4212"/>
                                <a:pt x="847282" y="4183"/>
                                <a:pt x="1073245" y="0"/>
                              </a:cubicBezTo>
                              <a:cubicBezTo>
                                <a:pt x="1299208" y="-4183"/>
                                <a:pt x="1379948" y="-11470"/>
                                <a:pt x="1686528" y="0"/>
                              </a:cubicBezTo>
                              <a:cubicBezTo>
                                <a:pt x="1993108" y="11470"/>
                                <a:pt x="2084947" y="6416"/>
                                <a:pt x="2299811" y="0"/>
                              </a:cubicBezTo>
                              <a:cubicBezTo>
                                <a:pt x="2514675" y="-6416"/>
                                <a:pt x="2904129" y="-14388"/>
                                <a:pt x="3066415" y="0"/>
                              </a:cubicBezTo>
                              <a:cubicBezTo>
                                <a:pt x="3083096" y="221150"/>
                                <a:pt x="3072031" y="480681"/>
                                <a:pt x="3066415" y="627471"/>
                              </a:cubicBezTo>
                              <a:cubicBezTo>
                                <a:pt x="3060799" y="774261"/>
                                <a:pt x="3057550" y="984583"/>
                                <a:pt x="3066415" y="1167096"/>
                              </a:cubicBezTo>
                              <a:cubicBezTo>
                                <a:pt x="3075280" y="1349610"/>
                                <a:pt x="3058590" y="1484603"/>
                                <a:pt x="3066415" y="1662797"/>
                              </a:cubicBezTo>
                              <a:cubicBezTo>
                                <a:pt x="3074240" y="1840991"/>
                                <a:pt x="3091405" y="1992696"/>
                                <a:pt x="3066415" y="2202422"/>
                              </a:cubicBezTo>
                              <a:cubicBezTo>
                                <a:pt x="3041425" y="2412148"/>
                                <a:pt x="3056532" y="2517084"/>
                                <a:pt x="3066415" y="2829893"/>
                              </a:cubicBezTo>
                              <a:cubicBezTo>
                                <a:pt x="3076298" y="3142702"/>
                                <a:pt x="3043319" y="3289596"/>
                                <a:pt x="3066415" y="3545210"/>
                              </a:cubicBezTo>
                              <a:cubicBezTo>
                                <a:pt x="3089511" y="3800824"/>
                                <a:pt x="3091050" y="4155297"/>
                                <a:pt x="3066415" y="4392295"/>
                              </a:cubicBezTo>
                              <a:cubicBezTo>
                                <a:pt x="2933395" y="4394102"/>
                                <a:pt x="2655282" y="4410031"/>
                                <a:pt x="2514460" y="4392295"/>
                              </a:cubicBezTo>
                              <a:cubicBezTo>
                                <a:pt x="2373638" y="4374559"/>
                                <a:pt x="2040528" y="4409856"/>
                                <a:pt x="1870513" y="4392295"/>
                              </a:cubicBezTo>
                              <a:cubicBezTo>
                                <a:pt x="1700498" y="4374734"/>
                                <a:pt x="1526467" y="4393046"/>
                                <a:pt x="1195902" y="4392295"/>
                              </a:cubicBezTo>
                              <a:cubicBezTo>
                                <a:pt x="865337" y="4391544"/>
                                <a:pt x="852940" y="4409307"/>
                                <a:pt x="521291" y="4392295"/>
                              </a:cubicBezTo>
                              <a:cubicBezTo>
                                <a:pt x="189642" y="4375283"/>
                                <a:pt x="250172" y="4378195"/>
                                <a:pt x="0" y="4392295"/>
                              </a:cubicBezTo>
                              <a:cubicBezTo>
                                <a:pt x="-141" y="4185110"/>
                                <a:pt x="-9608" y="4015246"/>
                                <a:pt x="0" y="3896593"/>
                              </a:cubicBezTo>
                              <a:cubicBezTo>
                                <a:pt x="9608" y="3777940"/>
                                <a:pt x="14275" y="3626411"/>
                                <a:pt x="0" y="3400891"/>
                              </a:cubicBezTo>
                              <a:cubicBezTo>
                                <a:pt x="-14275" y="3175371"/>
                                <a:pt x="26412" y="2972722"/>
                                <a:pt x="0" y="2861266"/>
                              </a:cubicBezTo>
                              <a:cubicBezTo>
                                <a:pt x="-26412" y="2749810"/>
                                <a:pt x="18281" y="2525357"/>
                                <a:pt x="0" y="2189873"/>
                              </a:cubicBezTo>
                              <a:cubicBezTo>
                                <a:pt x="-18281" y="1854389"/>
                                <a:pt x="28636" y="1799166"/>
                                <a:pt x="0" y="1562402"/>
                              </a:cubicBezTo>
                              <a:cubicBezTo>
                                <a:pt x="-28636" y="1325638"/>
                                <a:pt x="722" y="1190958"/>
                                <a:pt x="0" y="847085"/>
                              </a:cubicBezTo>
                              <a:cubicBezTo>
                                <a:pt x="-722" y="503212"/>
                                <a:pt x="-28021" y="176047"/>
                                <a:pt x="0" y="0"/>
                              </a:cubicBezTo>
                              <a:close/>
                            </a:path>
                            <a:path w="3066415" h="4392295" stroke="0" extrusionOk="0">
                              <a:moveTo>
                                <a:pt x="0" y="0"/>
                              </a:moveTo>
                              <a:cubicBezTo>
                                <a:pt x="248789" y="-21982"/>
                                <a:pt x="387475" y="-2847"/>
                                <a:pt x="551955" y="0"/>
                              </a:cubicBezTo>
                              <a:cubicBezTo>
                                <a:pt x="716435" y="2847"/>
                                <a:pt x="957490" y="-9962"/>
                                <a:pt x="1134574" y="0"/>
                              </a:cubicBezTo>
                              <a:cubicBezTo>
                                <a:pt x="1311658" y="9962"/>
                                <a:pt x="1428894" y="-14131"/>
                                <a:pt x="1717192" y="0"/>
                              </a:cubicBezTo>
                              <a:cubicBezTo>
                                <a:pt x="2005490" y="14131"/>
                                <a:pt x="2011696" y="-16127"/>
                                <a:pt x="2299811" y="0"/>
                              </a:cubicBezTo>
                              <a:cubicBezTo>
                                <a:pt x="2587926" y="16127"/>
                                <a:pt x="2811651" y="23700"/>
                                <a:pt x="3066415" y="0"/>
                              </a:cubicBezTo>
                              <a:cubicBezTo>
                                <a:pt x="3054911" y="254931"/>
                                <a:pt x="3091526" y="323625"/>
                                <a:pt x="3066415" y="539625"/>
                              </a:cubicBezTo>
                              <a:cubicBezTo>
                                <a:pt x="3041304" y="755625"/>
                                <a:pt x="3056825" y="789127"/>
                                <a:pt x="3066415" y="1035327"/>
                              </a:cubicBezTo>
                              <a:cubicBezTo>
                                <a:pt x="3076005" y="1281527"/>
                                <a:pt x="3089698" y="1461593"/>
                                <a:pt x="3066415" y="1750643"/>
                              </a:cubicBezTo>
                              <a:cubicBezTo>
                                <a:pt x="3043132" y="2039693"/>
                                <a:pt x="3056560" y="2119888"/>
                                <a:pt x="3066415" y="2290268"/>
                              </a:cubicBezTo>
                              <a:cubicBezTo>
                                <a:pt x="3076270" y="2460649"/>
                                <a:pt x="3052419" y="2620806"/>
                                <a:pt x="3066415" y="2785970"/>
                              </a:cubicBezTo>
                              <a:cubicBezTo>
                                <a:pt x="3080411" y="2951134"/>
                                <a:pt x="3092868" y="3161600"/>
                                <a:pt x="3066415" y="3413441"/>
                              </a:cubicBezTo>
                              <a:cubicBezTo>
                                <a:pt x="3039962" y="3665282"/>
                                <a:pt x="3036050" y="3952464"/>
                                <a:pt x="3066415" y="4392295"/>
                              </a:cubicBezTo>
                              <a:cubicBezTo>
                                <a:pt x="2932008" y="4365994"/>
                                <a:pt x="2663705" y="4369686"/>
                                <a:pt x="2483796" y="4392295"/>
                              </a:cubicBezTo>
                              <a:cubicBezTo>
                                <a:pt x="2303887" y="4414904"/>
                                <a:pt x="2164387" y="4405006"/>
                                <a:pt x="1901177" y="4392295"/>
                              </a:cubicBezTo>
                              <a:cubicBezTo>
                                <a:pt x="1637967" y="4379584"/>
                                <a:pt x="1507394" y="4392164"/>
                                <a:pt x="1287894" y="4392295"/>
                              </a:cubicBezTo>
                              <a:cubicBezTo>
                                <a:pt x="1068394" y="4392426"/>
                                <a:pt x="925675" y="4391535"/>
                                <a:pt x="613283" y="4392295"/>
                              </a:cubicBezTo>
                              <a:cubicBezTo>
                                <a:pt x="300891" y="4393055"/>
                                <a:pt x="297474" y="4386275"/>
                                <a:pt x="0" y="4392295"/>
                              </a:cubicBezTo>
                              <a:cubicBezTo>
                                <a:pt x="-28086" y="4123127"/>
                                <a:pt x="16106" y="4014151"/>
                                <a:pt x="0" y="3808747"/>
                              </a:cubicBezTo>
                              <a:cubicBezTo>
                                <a:pt x="-16106" y="3603343"/>
                                <a:pt x="-693" y="3543784"/>
                                <a:pt x="0" y="3313045"/>
                              </a:cubicBezTo>
                              <a:cubicBezTo>
                                <a:pt x="693" y="3082306"/>
                                <a:pt x="-5478" y="2828256"/>
                                <a:pt x="0" y="2685575"/>
                              </a:cubicBezTo>
                              <a:cubicBezTo>
                                <a:pt x="5478" y="2542894"/>
                                <a:pt x="13667" y="2271867"/>
                                <a:pt x="0" y="2145950"/>
                              </a:cubicBezTo>
                              <a:cubicBezTo>
                                <a:pt x="-13667" y="2020033"/>
                                <a:pt x="-19412" y="1781684"/>
                                <a:pt x="0" y="1606325"/>
                              </a:cubicBezTo>
                              <a:cubicBezTo>
                                <a:pt x="19412" y="1430967"/>
                                <a:pt x="9279" y="1270542"/>
                                <a:pt x="0" y="934931"/>
                              </a:cubicBezTo>
                              <a:cubicBezTo>
                                <a:pt x="-9279" y="599320"/>
                                <a:pt x="10550" y="328112"/>
                                <a:pt x="0" y="0"/>
                              </a:cubicBezTo>
                              <a:close/>
                            </a:path>
                          </a:pathLst>
                        </a:custGeom>
                        <a:solidFill>
                          <a:srgbClr val="F2F2F2"/>
                        </a:solidFill>
                        <a:ln w="76200" cap="sq">
                          <a:solidFill>
                            <a:srgbClr val="F2F2F2"/>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76200" dist="25400" dir="2700000" algn="ctr" rotWithShape="0">
                            <a:schemeClr val="tx1">
                              <a:alpha val="70000"/>
                            </a:schemeClr>
                          </a:outerShdw>
                        </a:effectLst>
                        <a:scene3d>
                          <a:camera prst="orthographicFront"/>
                          <a:lightRig rig="threePt" dir="t"/>
                        </a:scene3d>
                        <a:sp3d prstMaterial="softEdge"/>
                      </wps:spPr>
                      <wps:style>
                        <a:lnRef idx="0">
                          <a:schemeClr val="accent1"/>
                        </a:lnRef>
                        <a:fillRef idx="1003">
                          <a:schemeClr val="lt2"/>
                        </a:fillRef>
                        <a:effectRef idx="0">
                          <a:schemeClr val="accent1"/>
                        </a:effectRef>
                        <a:fontRef idx="minor">
                          <a:schemeClr val="dk1"/>
                        </a:fontRef>
                      </wps:style>
                      <wps:txbx>
                        <w:txbxContent>
                          <w:p w14:paraId="0D26B667" w14:textId="77777777" w:rsidR="00302071" w:rsidRPr="005F5BEF" w:rsidRDefault="00302071" w:rsidP="00F36001">
                            <w:pPr>
                              <w:pStyle w:val="FancyStatBlockTitle"/>
                            </w:pPr>
                            <w:r w:rsidRPr="005F5BEF">
                              <w:t>Stat Block Title</w:t>
                            </w:r>
                          </w:p>
                          <w:p w14:paraId="213050C8" w14:textId="77777777" w:rsidR="00302071" w:rsidRDefault="00302071" w:rsidP="00F36001">
                            <w:pPr>
                              <w:pStyle w:val="FancyStatBlockMetadata"/>
                            </w:pPr>
                            <w:r>
                              <w:t>Stat block metadata</w:t>
                            </w:r>
                          </w:p>
                          <w:p w14:paraId="5597C772" w14:textId="77777777" w:rsidR="00302071" w:rsidRDefault="00302071" w:rsidP="00F36001">
                            <w:pPr>
                              <w:pStyle w:val="FancyStatBlockDataUnderline"/>
                            </w:pPr>
                            <w:r w:rsidRPr="005F5BEF">
                              <w:rPr>
                                <w:rStyle w:val="FancyStatBlockLabel"/>
                              </w:rPr>
                              <w:t>Armor Class</w:t>
                            </w:r>
                            <w:r>
                              <w:t xml:space="preserve"> 10</w:t>
                            </w:r>
                          </w:p>
                          <w:p w14:paraId="3ACB427F" w14:textId="77777777" w:rsidR="00302071" w:rsidRDefault="00302071" w:rsidP="00F36001">
                            <w:pPr>
                              <w:pStyle w:val="FancyStatBlockDataUnderline"/>
                            </w:pPr>
                            <w:r w:rsidRPr="005F5BEF">
                              <w:rPr>
                                <w:rStyle w:val="FancyStatBlockLabel"/>
                              </w:rPr>
                              <w:t>Hit Points</w:t>
                            </w:r>
                            <w:r>
                              <w:t xml:space="preserve"> 9 (2d8)</w:t>
                            </w:r>
                          </w:p>
                          <w:p w14:paraId="22C2D310" w14:textId="77777777" w:rsidR="00302071" w:rsidRDefault="00302071" w:rsidP="00F36001">
                            <w:pPr>
                              <w:pStyle w:val="FancyStatBlockDataUnderline"/>
                            </w:pPr>
                            <w:r w:rsidRPr="005F5BEF">
                              <w:rPr>
                                <w:rStyle w:val="FancyStatBlockLabel"/>
                              </w:rPr>
                              <w:t>Speed</w:t>
                            </w:r>
                            <w:r>
                              <w:t xml:space="preserve"> 30 ft.</w:t>
                            </w:r>
                          </w:p>
                          <w:p w14:paraId="2727C6E2" w14:textId="77777777" w:rsidR="00302071" w:rsidRPr="00AE1944" w:rsidRDefault="00302071" w:rsidP="005F5BEF">
                            <w:pPr>
                              <w:pStyle w:val="FancyStatBlockAbilityScoreName"/>
                            </w:pPr>
                            <w:r w:rsidRPr="00AE1944">
                              <w:t>STR</w:t>
                            </w:r>
                            <w:r w:rsidRPr="00AE1944">
                              <w:tab/>
                              <w:t>DEX</w:t>
                            </w:r>
                            <w:r w:rsidRPr="00AE1944">
                              <w:tab/>
                              <w:t>CON</w:t>
                            </w:r>
                            <w:r w:rsidRPr="00AE1944">
                              <w:tab/>
                              <w:t>INT</w:t>
                            </w:r>
                            <w:r w:rsidRPr="00AE1944">
                              <w:tab/>
                            </w:r>
                            <w:r w:rsidRPr="005F5BEF">
                              <w:t>WIS</w:t>
                            </w:r>
                            <w:r w:rsidRPr="00AE1944">
                              <w:tab/>
                              <w:t>CHA</w:t>
                            </w:r>
                          </w:p>
                          <w:p w14:paraId="3C059D2D" w14:textId="77777777" w:rsidR="00302071" w:rsidRPr="00AE1944" w:rsidRDefault="00302071" w:rsidP="005F5BEF">
                            <w:pPr>
                              <w:pStyle w:val="FancyStatBlockDataStats"/>
                            </w:pPr>
                            <w:r w:rsidRPr="00AE1944">
                              <w:t>10(+0)</w:t>
                            </w:r>
                            <w:r w:rsidRPr="00AE1944">
                              <w:tab/>
                              <w:t>10 (+0)</w:t>
                            </w:r>
                            <w:r w:rsidRPr="00AE1944">
                              <w:tab/>
                              <w:t>10 (+0)</w:t>
                            </w:r>
                            <w:r w:rsidRPr="00AE1944">
                              <w:tab/>
                              <w:t>10 (+0)</w:t>
                            </w:r>
                            <w:r w:rsidRPr="00AE1944">
                              <w:tab/>
                              <w:t>14 (+2)</w:t>
                            </w:r>
                            <w:r w:rsidRPr="00AE1944">
                              <w:tab/>
                              <w:t>11 (+0)</w:t>
                            </w:r>
                          </w:p>
                          <w:p w14:paraId="3E6B8F5B" w14:textId="77777777" w:rsidR="00302071" w:rsidRDefault="00302071" w:rsidP="00F36001">
                            <w:pPr>
                              <w:pStyle w:val="FancyStatBlockRegularUnderline"/>
                              <w:rPr>
                                <w:rStyle w:val="StatBlockLabel"/>
                              </w:rPr>
                            </w:pPr>
                            <w:r w:rsidRPr="005F5BEF">
                              <w:rPr>
                                <w:rStyle w:val="FancyStatBlockLabel"/>
                              </w:rPr>
                              <w:t>Saving Throws</w:t>
                            </w:r>
                            <w:r w:rsidRPr="00AC27AC">
                              <w:t xml:space="preserve"> enter here</w:t>
                            </w:r>
                          </w:p>
                          <w:p w14:paraId="3F675EE4" w14:textId="77777777" w:rsidR="00302071" w:rsidRDefault="00302071" w:rsidP="00F36001">
                            <w:pPr>
                              <w:pStyle w:val="FancyStatBlockRegularUnderline"/>
                            </w:pPr>
                            <w:r w:rsidRPr="005F5BEF">
                              <w:rPr>
                                <w:rStyle w:val="FancyStatBlockLabel"/>
                              </w:rPr>
                              <w:t>Skills</w:t>
                            </w:r>
                            <w:r>
                              <w:t xml:space="preserve"> enter here</w:t>
                            </w:r>
                          </w:p>
                          <w:p w14:paraId="7BB01995" w14:textId="77777777" w:rsidR="00302071" w:rsidRDefault="00302071" w:rsidP="00F36001">
                            <w:pPr>
                              <w:pStyle w:val="FancyStatBlockRegularUnderline"/>
                            </w:pPr>
                            <w:r w:rsidRPr="005F5BEF">
                              <w:rPr>
                                <w:rStyle w:val="FancyStatBlockLabel"/>
                              </w:rPr>
                              <w:t xml:space="preserve">Damage Resistances </w:t>
                            </w:r>
                            <w:r>
                              <w:t>enter here</w:t>
                            </w:r>
                          </w:p>
                          <w:p w14:paraId="2DD25148" w14:textId="77777777" w:rsidR="00302071" w:rsidRDefault="00302071" w:rsidP="00F36001">
                            <w:pPr>
                              <w:pStyle w:val="FancyStatBlockRegularUnderline"/>
                            </w:pPr>
                            <w:r w:rsidRPr="005F5BEF">
                              <w:rPr>
                                <w:rStyle w:val="FancyStatBlockLabel"/>
                              </w:rPr>
                              <w:t>Damage Immunities</w:t>
                            </w:r>
                            <w:r>
                              <w:t xml:space="preserve"> enter here</w:t>
                            </w:r>
                          </w:p>
                          <w:p w14:paraId="7884FD36" w14:textId="77777777" w:rsidR="00302071" w:rsidRDefault="00302071" w:rsidP="00F36001">
                            <w:pPr>
                              <w:pStyle w:val="FancyStatBlockRegularUnderline"/>
                            </w:pPr>
                            <w:r w:rsidRPr="005F5BEF">
                              <w:rPr>
                                <w:rStyle w:val="FancyStatBlockLabel"/>
                              </w:rPr>
                              <w:t>Condition Immunities</w:t>
                            </w:r>
                            <w:r>
                              <w:t xml:space="preserve"> enter here</w:t>
                            </w:r>
                          </w:p>
                          <w:p w14:paraId="20F2FA74" w14:textId="77777777" w:rsidR="00302071" w:rsidRDefault="00302071" w:rsidP="00F36001">
                            <w:pPr>
                              <w:pStyle w:val="FancyStatBlockRegularUnderline"/>
                            </w:pPr>
                            <w:r w:rsidRPr="005F5BEF">
                              <w:rPr>
                                <w:rStyle w:val="FancyStatBlockLabel"/>
                              </w:rPr>
                              <w:t>Senses</w:t>
                            </w:r>
                            <w:r>
                              <w:t xml:space="preserve"> darkvision 60 ft., passive Perception 12</w:t>
                            </w:r>
                          </w:p>
                          <w:p w14:paraId="247EF51B" w14:textId="77777777" w:rsidR="00302071" w:rsidRDefault="00302071" w:rsidP="00F36001">
                            <w:pPr>
                              <w:pStyle w:val="FancyStatBlockRegularUnderline"/>
                            </w:pPr>
                            <w:r w:rsidRPr="005F5BEF">
                              <w:rPr>
                                <w:rStyle w:val="FancyStatBlockLabel"/>
                              </w:rPr>
                              <w:t>Languages</w:t>
                            </w:r>
                            <w:r>
                              <w:t xml:space="preserve"> enter here</w:t>
                            </w:r>
                          </w:p>
                          <w:p w14:paraId="358DD2CB" w14:textId="77777777" w:rsidR="00302071" w:rsidRDefault="00302071" w:rsidP="00F36001">
                            <w:pPr>
                              <w:pStyle w:val="FancyStatBlockRegularUnderline"/>
                            </w:pPr>
                            <w:r w:rsidRPr="005F5BEF">
                              <w:rPr>
                                <w:rStyle w:val="FancyStatBlockLabel"/>
                              </w:rPr>
                              <w:t>Challenge</w:t>
                            </w:r>
                            <w:r>
                              <w:t xml:space="preserve"> 1/4 (50 XP)</w:t>
                            </w:r>
                          </w:p>
                          <w:p w14:paraId="1CDC8240" w14:textId="300C8E8E" w:rsidR="00302071" w:rsidRDefault="00302071" w:rsidP="00F36001">
                            <w:pPr>
                              <w:pStyle w:val="FancyStatBlockRegular"/>
                            </w:pPr>
                            <w:r w:rsidRPr="005F5BEF">
                              <w:rPr>
                                <w:rStyle w:val="CHARBOLDITALIC"/>
                              </w:rPr>
                              <w:t xml:space="preserve">Inline Subhead. </w:t>
                            </w:r>
                            <w:r>
                              <w:t xml:space="preserve">The inline header has the bold/italic character style, and this paragraph uses the </w:t>
                            </w:r>
                            <w:r w:rsidRPr="005F5BEF">
                              <w:rPr>
                                <w:rStyle w:val="CHARBOLD"/>
                              </w:rPr>
                              <w:t>Basic Text Paragraph 1</w:t>
                            </w:r>
                            <w:r>
                              <w:t xml:space="preserve"> style</w:t>
                            </w:r>
                            <w:r w:rsidRPr="00BE1396">
                              <w:t>.</w:t>
                            </w:r>
                          </w:p>
                          <w:p w14:paraId="527D962F" w14:textId="1F7B5CA4" w:rsidR="00302071" w:rsidRPr="00BE1396" w:rsidRDefault="00302071" w:rsidP="00F36001">
                            <w:pPr>
                              <w:pStyle w:val="FancyStatBlockRegular"/>
                            </w:pPr>
                            <w:r>
                              <w:t xml:space="preserve">Rarely, you may need to have a second paragraph for a particular monster feature; when you do, use the </w:t>
                            </w:r>
                            <w:r w:rsidRPr="005F5BEF">
                              <w:rPr>
                                <w:rStyle w:val="CHARBOLD"/>
                              </w:rPr>
                              <w:t xml:space="preserve">Basic Text Paragraph 2 </w:t>
                            </w:r>
                            <w:r>
                              <w:t>style to remove the space before it and add a first-line indent.</w:t>
                            </w:r>
                          </w:p>
                          <w:p w14:paraId="36F7671C" w14:textId="77777777" w:rsidR="00302071" w:rsidRPr="00BE1396" w:rsidRDefault="00302071" w:rsidP="00F36001">
                            <w:pPr>
                              <w:pStyle w:val="FancyStatActionsHeader"/>
                            </w:pPr>
                            <w:r>
                              <w:t>Stat Block Heading</w:t>
                            </w:r>
                          </w:p>
                          <w:p w14:paraId="4C3B7570" w14:textId="77777777" w:rsidR="00302071" w:rsidRPr="00BE1396" w:rsidRDefault="00302071" w:rsidP="00F36001">
                            <w:pPr>
                              <w:pStyle w:val="FancyStatBlockRegular"/>
                            </w:pPr>
                            <w:r w:rsidRPr="005F5BEF">
                              <w:rPr>
                                <w:rStyle w:val="CHARBOLD"/>
                              </w:rPr>
                              <w:t>Multiattack.</w:t>
                            </w:r>
                            <w:r w:rsidRPr="00BE1396">
                              <w:t xml:space="preserve"> </w:t>
                            </w:r>
                            <w:r>
                              <w:t>This continues using the same stat block body style as in the previous section</w:t>
                            </w:r>
                            <w:r w:rsidRPr="00BE1396">
                              <w:t>.</w:t>
                            </w:r>
                          </w:p>
                          <w:p w14:paraId="2015227B" w14:textId="77777777" w:rsidR="00302071" w:rsidRPr="00BC19FE" w:rsidRDefault="00302071" w:rsidP="00F36001">
                            <w:pPr>
                              <w:pStyle w:val="FancyStatBlockRegular"/>
                            </w:pPr>
                            <w:r w:rsidRPr="005F5BEF">
                              <w:rPr>
                                <w:rStyle w:val="CHARBOLD"/>
                              </w:rPr>
                              <w:t>Really Big Stick.</w:t>
                            </w:r>
                            <w:r w:rsidRPr="00BE1396">
                              <w:t xml:space="preserve"> Melee Weapon Attack: +9 to hit, reach 10 ft., one target. Hit: 12 (2d6 + 5) bludgeoning damage</w:t>
                            </w:r>
                            <w:r>
                              <w:t>.</w:t>
                            </w:r>
                          </w:p>
                          <w:p w14:paraId="65D88586" w14:textId="77777777" w:rsidR="00302071" w:rsidRPr="00675115" w:rsidRDefault="00302071" w:rsidP="009674E2">
                            <w:pPr>
                              <w:pStyle w:val="StatBlockBasicText1"/>
                            </w:pPr>
                            <w:r w:rsidRPr="00BC19FE">
                              <w:t xml:space="preserve"> </w:t>
                            </w:r>
                          </w:p>
                        </w:txbxContent>
                      </wps:txbx>
                      <wps:bodyPr rot="0" spcFirstLastPara="0" vertOverflow="overflow" horzOverflow="overflow" vert="horz" wrap="square" lIns="54864" tIns="0" rIns="91440" bIns="54864" numCol="1" spcCol="0" rtlCol="0" fromWordArt="0" anchor="t" anchorCtr="0" forceAA="0" compatLnSpc="1">
                        <a:prstTxWarp prst="textNoShape">
                          <a:avLst/>
                        </a:prstTxWarp>
                        <a:noAutofit/>
                      </wps:bodyPr>
                    </wps:wsp>
                  </a:graphicData>
                </a:graphic>
              </wp:inline>
            </w:drawing>
          </mc:Choice>
          <mc:Fallback>
            <w:pict>
              <v:shape w14:anchorId="26CB10E0" id="Text Box 17" o:spid="_x0000_s1052" type="#_x0000_t202" style="width:241.45pt;height:34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" fillcolor="#f2f2f2" strokecolor="#f2f2f2" strokeweight="6pt">
                <v:stroke joinstyle="bevel" endcap="square"/>
                <v:shadow on="t" color="black [3213]" opacity="45875f" offset=".49892mm,.49892mm"/>
                <v:textbox inset="4.32pt,0,,4.32pt">
                  <w:txbxContent>
                    <w:p w14:paraId="0D26B667" w14:textId="77777777" w:rsidR="00302071" w:rsidRPr="005F5BEF" w:rsidRDefault="00302071" w:rsidP="00F36001">
                      <w:pPr>
                        <w:pStyle w:val="FancyStatBlockTitle"/>
                      </w:pPr>
                      <w:r w:rsidRPr="005F5BEF">
                        <w:t>Stat Block Title</w:t>
                      </w:r>
                    </w:p>
                    <w:p w14:paraId="213050C8" w14:textId="77777777" w:rsidR="00302071" w:rsidRDefault="00302071" w:rsidP="00F36001">
                      <w:pPr>
                        <w:pStyle w:val="FancyStatBlockMetadata"/>
                      </w:pPr>
                      <w:r>
                        <w:t>Stat block metadata</w:t>
                      </w:r>
                    </w:p>
                    <w:p w14:paraId="5597C772" w14:textId="77777777" w:rsidR="00302071" w:rsidRDefault="00302071" w:rsidP="00F36001">
                      <w:pPr>
                        <w:pStyle w:val="FancyStatBlockDataUnderline"/>
                      </w:pPr>
                      <w:r w:rsidRPr="005F5BEF">
                        <w:rPr>
                          <w:rStyle w:val="FancyStatBlockLabel"/>
                        </w:rPr>
                        <w:t>Armor Class</w:t>
                      </w:r>
                      <w:r>
                        <w:t xml:space="preserve"> 10</w:t>
                      </w:r>
                    </w:p>
                    <w:p w14:paraId="3ACB427F" w14:textId="77777777" w:rsidR="00302071" w:rsidRDefault="00302071" w:rsidP="00F36001">
                      <w:pPr>
                        <w:pStyle w:val="FancyStatBlockDataUnderline"/>
                      </w:pPr>
                      <w:r w:rsidRPr="005F5BEF">
                        <w:rPr>
                          <w:rStyle w:val="FancyStatBlockLabel"/>
                        </w:rPr>
                        <w:t>Hit Points</w:t>
                      </w:r>
                      <w:r>
                        <w:t xml:space="preserve"> 9 (2d8)</w:t>
                      </w:r>
                    </w:p>
                    <w:p w14:paraId="22C2D310" w14:textId="77777777" w:rsidR="00302071" w:rsidRDefault="00302071" w:rsidP="00F36001">
                      <w:pPr>
                        <w:pStyle w:val="FancyStatBlockDataUnderline"/>
                      </w:pPr>
                      <w:r w:rsidRPr="005F5BEF">
                        <w:rPr>
                          <w:rStyle w:val="FancyStatBlockLabel"/>
                        </w:rPr>
                        <w:t>Speed</w:t>
                      </w:r>
                      <w:r>
                        <w:t xml:space="preserve"> 30 ft.</w:t>
                      </w:r>
                    </w:p>
                    <w:p w14:paraId="2727C6E2" w14:textId="77777777" w:rsidR="00302071" w:rsidRPr="00AE1944" w:rsidRDefault="00302071" w:rsidP="005F5BEF">
                      <w:pPr>
                        <w:pStyle w:val="FancyStatBlockAbilityScoreName"/>
                      </w:pPr>
                      <w:r w:rsidRPr="00AE1944">
                        <w:t>STR</w:t>
                      </w:r>
                      <w:r w:rsidRPr="00AE1944">
                        <w:tab/>
                        <w:t>DEX</w:t>
                      </w:r>
                      <w:r w:rsidRPr="00AE1944">
                        <w:tab/>
                        <w:t>CON</w:t>
                      </w:r>
                      <w:r w:rsidRPr="00AE1944">
                        <w:tab/>
                        <w:t>INT</w:t>
                      </w:r>
                      <w:r w:rsidRPr="00AE1944">
                        <w:tab/>
                      </w:r>
                      <w:r w:rsidRPr="005F5BEF">
                        <w:t>WIS</w:t>
                      </w:r>
                      <w:r w:rsidRPr="00AE1944">
                        <w:tab/>
                        <w:t>CHA</w:t>
                      </w:r>
                    </w:p>
                    <w:p w14:paraId="3C059D2D" w14:textId="77777777" w:rsidR="00302071" w:rsidRPr="00AE1944" w:rsidRDefault="00302071" w:rsidP="005F5BEF">
                      <w:pPr>
                        <w:pStyle w:val="FancyStatBlockDataStats"/>
                      </w:pPr>
                      <w:r w:rsidRPr="00AE1944">
                        <w:t>10(+0)</w:t>
                      </w:r>
                      <w:r w:rsidRPr="00AE1944">
                        <w:tab/>
                        <w:t>10 (+0)</w:t>
                      </w:r>
                      <w:r w:rsidRPr="00AE1944">
                        <w:tab/>
                        <w:t>10 (+0)</w:t>
                      </w:r>
                      <w:r w:rsidRPr="00AE1944">
                        <w:tab/>
                        <w:t>10 (+0)</w:t>
                      </w:r>
                      <w:r w:rsidRPr="00AE1944">
                        <w:tab/>
                        <w:t>14 (+2)</w:t>
                      </w:r>
                      <w:r w:rsidRPr="00AE1944">
                        <w:tab/>
                        <w:t>11 (+0)</w:t>
                      </w:r>
                    </w:p>
                    <w:p w14:paraId="3E6B8F5B" w14:textId="77777777" w:rsidR="00302071" w:rsidRDefault="00302071" w:rsidP="00F36001">
                      <w:pPr>
                        <w:pStyle w:val="FancyStatBlockRegularUnderline"/>
                        <w:rPr>
                          <w:rStyle w:val="StatBlockLabel"/>
                        </w:rPr>
                      </w:pPr>
                      <w:r w:rsidRPr="005F5BEF">
                        <w:rPr>
                          <w:rStyle w:val="FancyStatBlockLabel"/>
                        </w:rPr>
                        <w:t>Saving Throws</w:t>
                      </w:r>
                      <w:r w:rsidRPr="00AC27AC">
                        <w:t xml:space="preserve"> enter here</w:t>
                      </w:r>
                    </w:p>
                    <w:p w14:paraId="3F675EE4" w14:textId="77777777" w:rsidR="00302071" w:rsidRDefault="00302071" w:rsidP="00F36001">
                      <w:pPr>
                        <w:pStyle w:val="FancyStatBlockRegularUnderline"/>
                      </w:pPr>
                      <w:r w:rsidRPr="005F5BEF">
                        <w:rPr>
                          <w:rStyle w:val="FancyStatBlockLabel"/>
                        </w:rPr>
                        <w:t>Skills</w:t>
                      </w:r>
                      <w:r>
                        <w:t xml:space="preserve"> enter here</w:t>
                      </w:r>
                    </w:p>
                    <w:p w14:paraId="7BB01995" w14:textId="77777777" w:rsidR="00302071" w:rsidRDefault="00302071" w:rsidP="00F36001">
                      <w:pPr>
                        <w:pStyle w:val="FancyStatBlockRegularUnderline"/>
                      </w:pPr>
                      <w:r w:rsidRPr="005F5BEF">
                        <w:rPr>
                          <w:rStyle w:val="FancyStatBlockLabel"/>
                        </w:rPr>
                        <w:t xml:space="preserve">Damage Resistances </w:t>
                      </w:r>
                      <w:r>
                        <w:t>enter here</w:t>
                      </w:r>
                    </w:p>
                    <w:p w14:paraId="2DD25148" w14:textId="77777777" w:rsidR="00302071" w:rsidRDefault="00302071" w:rsidP="00F36001">
                      <w:pPr>
                        <w:pStyle w:val="FancyStatBlockRegularUnderline"/>
                      </w:pPr>
                      <w:r w:rsidRPr="005F5BEF">
                        <w:rPr>
                          <w:rStyle w:val="FancyStatBlockLabel"/>
                        </w:rPr>
                        <w:t>Damage Immunities</w:t>
                      </w:r>
                      <w:r>
                        <w:t xml:space="preserve"> enter here</w:t>
                      </w:r>
                    </w:p>
                    <w:p w14:paraId="7884FD36" w14:textId="77777777" w:rsidR="00302071" w:rsidRDefault="00302071" w:rsidP="00F36001">
                      <w:pPr>
                        <w:pStyle w:val="FancyStatBlockRegularUnderline"/>
                      </w:pPr>
                      <w:r w:rsidRPr="005F5BEF">
                        <w:rPr>
                          <w:rStyle w:val="FancyStatBlockLabel"/>
                        </w:rPr>
                        <w:t>Condition Immunities</w:t>
                      </w:r>
                      <w:r>
                        <w:t xml:space="preserve"> enter here</w:t>
                      </w:r>
                    </w:p>
                    <w:p w14:paraId="20F2FA74" w14:textId="77777777" w:rsidR="00302071" w:rsidRDefault="00302071" w:rsidP="00F36001">
                      <w:pPr>
                        <w:pStyle w:val="FancyStatBlockRegularUnderline"/>
                      </w:pPr>
                      <w:r w:rsidRPr="005F5BEF">
                        <w:rPr>
                          <w:rStyle w:val="FancyStatBlockLabel"/>
                        </w:rPr>
                        <w:t>Senses</w:t>
                      </w:r>
                      <w:r>
                        <w:t xml:space="preserve"> darkvision 60 ft., passive Perception 12</w:t>
                      </w:r>
                    </w:p>
                    <w:p w14:paraId="247EF51B" w14:textId="77777777" w:rsidR="00302071" w:rsidRDefault="00302071" w:rsidP="00F36001">
                      <w:pPr>
                        <w:pStyle w:val="FancyStatBlockRegularUnderline"/>
                      </w:pPr>
                      <w:r w:rsidRPr="005F5BEF">
                        <w:rPr>
                          <w:rStyle w:val="FancyStatBlockLabel"/>
                        </w:rPr>
                        <w:t>Languages</w:t>
                      </w:r>
                      <w:r>
                        <w:t xml:space="preserve"> enter here</w:t>
                      </w:r>
                    </w:p>
                    <w:p w14:paraId="358DD2CB" w14:textId="77777777" w:rsidR="00302071" w:rsidRDefault="00302071" w:rsidP="00F36001">
                      <w:pPr>
                        <w:pStyle w:val="FancyStatBlockRegularUnderline"/>
                      </w:pPr>
                      <w:r w:rsidRPr="005F5BEF">
                        <w:rPr>
                          <w:rStyle w:val="FancyStatBlockLabel"/>
                        </w:rPr>
                        <w:t>Challenge</w:t>
                      </w:r>
                      <w:r>
                        <w:t xml:space="preserve"> 1/4 (50 XP)</w:t>
                      </w:r>
                    </w:p>
                    <w:p w14:paraId="1CDC8240" w14:textId="300C8E8E" w:rsidR="00302071" w:rsidRDefault="00302071" w:rsidP="00F36001">
                      <w:pPr>
                        <w:pStyle w:val="FancyStatBlockRegular"/>
                      </w:pPr>
                      <w:r w:rsidRPr="005F5BEF">
                        <w:rPr>
                          <w:rStyle w:val="CHARBOLDITALIC"/>
                        </w:rPr>
                        <w:t xml:space="preserve">Inline Subhead. </w:t>
                      </w:r>
                      <w:r>
                        <w:t xml:space="preserve">The inline header has the bold/italic character style, and this paragraph uses the </w:t>
                      </w:r>
                      <w:r w:rsidRPr="005F5BEF">
                        <w:rPr>
                          <w:rStyle w:val="CHARBOLD"/>
                        </w:rPr>
                        <w:t>Basic Text Paragraph 1</w:t>
                      </w:r>
                      <w:r>
                        <w:t xml:space="preserve"> style</w:t>
                      </w:r>
                      <w:r w:rsidRPr="00BE1396">
                        <w:t>.</w:t>
                      </w:r>
                    </w:p>
                    <w:p w14:paraId="527D962F" w14:textId="1F7B5CA4" w:rsidR="00302071" w:rsidRPr="00BE1396" w:rsidRDefault="00302071" w:rsidP="00F36001">
                      <w:pPr>
                        <w:pStyle w:val="FancyStatBlockRegular"/>
                      </w:pPr>
                      <w:r>
                        <w:t xml:space="preserve">Rarely, you may need to have a second paragraph for a particular monster feature; when you do, use the </w:t>
                      </w:r>
                      <w:r w:rsidRPr="005F5BEF">
                        <w:rPr>
                          <w:rStyle w:val="CHARBOLD"/>
                        </w:rPr>
                        <w:t xml:space="preserve">Basic Text Paragraph 2 </w:t>
                      </w:r>
                      <w:r>
                        <w:t>style to remove the space before it and add a first-line indent.</w:t>
                      </w:r>
                    </w:p>
                    <w:p w14:paraId="36F7671C" w14:textId="77777777" w:rsidR="00302071" w:rsidRPr="00BE1396" w:rsidRDefault="00302071" w:rsidP="00F36001">
                      <w:pPr>
                        <w:pStyle w:val="FancyStatActionsHeader"/>
                      </w:pPr>
                      <w:r>
                        <w:t>Stat Block Heading</w:t>
                      </w:r>
                    </w:p>
                    <w:p w14:paraId="4C3B7570" w14:textId="77777777" w:rsidR="00302071" w:rsidRPr="00BE1396" w:rsidRDefault="00302071" w:rsidP="00F36001">
                      <w:pPr>
                        <w:pStyle w:val="FancyStatBlockRegular"/>
                      </w:pPr>
                      <w:r w:rsidRPr="005F5BEF">
                        <w:rPr>
                          <w:rStyle w:val="CHARBOLD"/>
                        </w:rPr>
                        <w:t>Multiattack.</w:t>
                      </w:r>
                      <w:r w:rsidRPr="00BE1396">
                        <w:t xml:space="preserve"> </w:t>
                      </w:r>
                      <w:r>
                        <w:t>This continues using the same stat block body style as in the previous section</w:t>
                      </w:r>
                      <w:r w:rsidRPr="00BE1396">
                        <w:t>.</w:t>
                      </w:r>
                    </w:p>
                    <w:p w14:paraId="2015227B" w14:textId="77777777" w:rsidR="00302071" w:rsidRPr="00BC19FE" w:rsidRDefault="00302071" w:rsidP="00F36001">
                      <w:pPr>
                        <w:pStyle w:val="FancyStatBlockRegular"/>
                      </w:pPr>
                      <w:r w:rsidRPr="005F5BEF">
                        <w:rPr>
                          <w:rStyle w:val="CHARBOLD"/>
                        </w:rPr>
                        <w:t>Really Big Stick.</w:t>
                      </w:r>
                      <w:r w:rsidRPr="00BE1396">
                        <w:t xml:space="preserve"> Melee Weapon Attack: +9 to hit, reach 10 ft., one target. Hit: 12 (2d6 + 5) bludgeoning damage</w:t>
                      </w:r>
                      <w:r>
                        <w:t>.</w:t>
                      </w:r>
                    </w:p>
                    <w:p w14:paraId="65D88586" w14:textId="77777777" w:rsidR="00302071" w:rsidRPr="00675115" w:rsidRDefault="00302071" w:rsidP="009674E2">
                      <w:pPr>
                        <w:pStyle w:val="StatBlockBasicText1"/>
                      </w:pPr>
                      <w:r w:rsidRPr="00BC19FE">
                        <w:t xml:space="preserve"> </w:t>
                      </w:r>
                    </w:p>
                  </w:txbxContent>
                </v:textbox>
                <w10:anchorlock/>
              </v:shape>
            </w:pict>
          </mc:Fallback>
        </mc:AlternateContent>
      </w:r>
    </w:p>
    <w:p w14:paraId="560F0F8F" w14:textId="77777777" w:rsidR="001D3771" w:rsidRPr="0045727D" w:rsidRDefault="001D3771" w:rsidP="00F36001">
      <w:pPr>
        <w:pStyle w:val="BasicText"/>
      </w:pPr>
    </w:p>
    <w:p w14:paraId="75E3816D" w14:textId="7B5940DB" w:rsidR="009030E8" w:rsidRPr="002612BC" w:rsidRDefault="002612BC" w:rsidP="00F36001">
      <w:pPr>
        <w:pStyle w:val="BoxedtextV1"/>
      </w:pPr>
      <w:r>
        <w:t>You change color of background fill and contour of Fancy stat block to more darker or even turn it off.</w:t>
      </w:r>
    </w:p>
    <w:p w14:paraId="5F4ADF05" w14:textId="77777777" w:rsidR="007A33F0" w:rsidRPr="00370F88" w:rsidRDefault="007A33F0" w:rsidP="00F36001">
      <w:pPr>
        <w:pStyle w:val="BoxedtextV1"/>
        <w:rPr>
          <w:rStyle w:val="aff"/>
        </w:rPr>
      </w:pPr>
      <w:r w:rsidRPr="001D04FD">
        <w:t xml:space="preserve">This Fancy Stat Block uses styles </w:t>
      </w:r>
      <w:r w:rsidR="00A678CE" w:rsidRPr="001D04FD">
        <w:t xml:space="preserve">which began with </w:t>
      </w:r>
      <w:r w:rsidR="00A678CE" w:rsidRPr="00370F88">
        <w:rPr>
          <w:rStyle w:val="aff"/>
        </w:rPr>
        <w:t>Fancy Stat</w:t>
      </w:r>
      <w:r w:rsidR="00267130" w:rsidRPr="00370F88">
        <w:rPr>
          <w:rStyle w:val="aff"/>
        </w:rPr>
        <w:t xml:space="preserve"> </w:t>
      </w:r>
      <w:r w:rsidR="00A678CE" w:rsidRPr="00370F88">
        <w:rPr>
          <w:rStyle w:val="aff"/>
        </w:rPr>
        <w:t>Block</w:t>
      </w:r>
    </w:p>
    <w:p w14:paraId="70ED4006" w14:textId="77777777" w:rsidR="00CD32F1" w:rsidRPr="00370F88" w:rsidRDefault="00CD32F1" w:rsidP="00F36001">
      <w:pPr>
        <w:pStyle w:val="BoxedtextV1"/>
        <w:rPr>
          <w:rStyle w:val="aff"/>
        </w:rPr>
      </w:pPr>
    </w:p>
    <w:p w14:paraId="0F2CEDDF" w14:textId="77777777" w:rsidR="00CD32F1" w:rsidRPr="00370F88" w:rsidRDefault="00CD32F1" w:rsidP="00F36001">
      <w:pPr>
        <w:pStyle w:val="BoxedtextV1"/>
        <w:rPr>
          <w:rStyle w:val="aff"/>
        </w:rPr>
      </w:pPr>
    </w:p>
    <w:p w14:paraId="1AD4BA0B" w14:textId="39711E0D" w:rsidR="00CD32F1" w:rsidRPr="001D04FD" w:rsidRDefault="00302071" w:rsidP="00F36001">
      <w:pPr>
        <w:pStyle w:val="BasicText"/>
        <w:sectPr w:rsidR="00CD32F1" w:rsidRPr="001D04FD" w:rsidSect="00800EC1">
          <w:type w:val="continuous"/>
          <w:pgSz w:w="11906" w:h="16838" w:code="9"/>
          <w:pgMar w:top="567" w:right="567" w:bottom="567" w:left="567" w:header="578" w:footer="578" w:gutter="0"/>
          <w:cols w:num="2" w:space="1106"/>
          <w:titlePg/>
          <w:docGrid w:linePitch="360"/>
        </w:sectPr>
      </w:pPr>
      <w:r>
        <w:t>Also two examples of two-column statblock used for really dangerous opponents are presented..</w:t>
      </w:r>
    </w:p>
    <w:p w14:paraId="59C58F97" w14:textId="77777777" w:rsidR="00A113A0" w:rsidRDefault="009030E8" w:rsidP="00F36001">
      <w:pPr>
        <w:pStyle w:val="BasicText"/>
      </w:pPr>
      <w:r w:rsidRPr="00E72090">
        <w:rPr>
          <w:noProof/>
        </w:rPr>
        <w:lastRenderedPageBreak/>
        <mc:AlternateContent>
          <mc:Choice Requires="wpg">
            <w:drawing>
              <wp:inline distT="0" distB="0" distL="0" distR="0" wp14:anchorId="2A7BD38C" wp14:editId="2DD202B7">
                <wp:extent cx="6608445" cy="4754245"/>
                <wp:effectExtent l="114300" t="133350" r="192405" b="160655"/>
                <wp:docPr id="111" name="Group 8"/>
                <wp:cNvGraphicFramePr/>
                <a:graphic xmlns:a="http://schemas.openxmlformats.org/drawingml/2006/main">
                  <a:graphicData uri="http://schemas.microsoft.com/office/word/2010/wordprocessingGroup">
                    <wpg:wgp>
                      <wpg:cNvGrpSpPr/>
                      <wpg:grpSpPr>
                        <a:xfrm>
                          <a:off x="0" y="0"/>
                          <a:ext cx="6608445" cy="4754245"/>
                          <a:chOff x="241425" y="44380"/>
                          <a:chExt cx="5908528" cy="3881496"/>
                        </a:xfrm>
                        <a:solidFill>
                          <a:srgbClr val="F2F2F2"/>
                        </a:solidFill>
                      </wpg:grpSpPr>
                      <wps:wsp>
                        <wps:cNvPr id="112" name="Text Box 36"/>
                        <wps:cNvSpPr txBox="1"/>
                        <wps:spPr>
                          <a:xfrm>
                            <a:off x="241425" y="44380"/>
                            <a:ext cx="5908526" cy="3875301"/>
                          </a:xfrm>
                          <a:custGeom>
                            <a:avLst/>
                            <a:gdLst>
                              <a:gd name="connsiteX0" fmla="*/ 0 w 5908526"/>
                              <a:gd name="connsiteY0" fmla="*/ 0 h 3875301"/>
                              <a:gd name="connsiteX1" fmla="*/ 715588 w 5908526"/>
                              <a:gd name="connsiteY1" fmla="*/ 0 h 3875301"/>
                              <a:gd name="connsiteX2" fmla="*/ 1313006 w 5908526"/>
                              <a:gd name="connsiteY2" fmla="*/ 0 h 3875301"/>
                              <a:gd name="connsiteX3" fmla="*/ 1910423 w 5908526"/>
                              <a:gd name="connsiteY3" fmla="*/ 0 h 3875301"/>
                              <a:gd name="connsiteX4" fmla="*/ 2685097 w 5908526"/>
                              <a:gd name="connsiteY4" fmla="*/ 0 h 3875301"/>
                              <a:gd name="connsiteX5" fmla="*/ 3459770 w 5908526"/>
                              <a:gd name="connsiteY5" fmla="*/ 0 h 3875301"/>
                              <a:gd name="connsiteX6" fmla="*/ 3998103 w 5908526"/>
                              <a:gd name="connsiteY6" fmla="*/ 0 h 3875301"/>
                              <a:gd name="connsiteX7" fmla="*/ 4536435 w 5908526"/>
                              <a:gd name="connsiteY7" fmla="*/ 0 h 3875301"/>
                              <a:gd name="connsiteX8" fmla="*/ 5311108 w 5908526"/>
                              <a:gd name="connsiteY8" fmla="*/ 0 h 3875301"/>
                              <a:gd name="connsiteX9" fmla="*/ 5908526 w 5908526"/>
                              <a:gd name="connsiteY9" fmla="*/ 0 h 3875301"/>
                              <a:gd name="connsiteX10" fmla="*/ 5908526 w 5908526"/>
                              <a:gd name="connsiteY10" fmla="*/ 607130 h 3875301"/>
                              <a:gd name="connsiteX11" fmla="*/ 5908526 w 5908526"/>
                              <a:gd name="connsiteY11" fmla="*/ 1291767 h 3875301"/>
                              <a:gd name="connsiteX12" fmla="*/ 5908526 w 5908526"/>
                              <a:gd name="connsiteY12" fmla="*/ 2015157 h 3875301"/>
                              <a:gd name="connsiteX13" fmla="*/ 5908526 w 5908526"/>
                              <a:gd name="connsiteY13" fmla="*/ 2661040 h 3875301"/>
                              <a:gd name="connsiteX14" fmla="*/ 5908526 w 5908526"/>
                              <a:gd name="connsiteY14" fmla="*/ 3875301 h 3875301"/>
                              <a:gd name="connsiteX15" fmla="*/ 5192938 w 5908526"/>
                              <a:gd name="connsiteY15" fmla="*/ 3875301 h 3875301"/>
                              <a:gd name="connsiteX16" fmla="*/ 4595520 w 5908526"/>
                              <a:gd name="connsiteY16" fmla="*/ 3875301 h 3875301"/>
                              <a:gd name="connsiteX17" fmla="*/ 4116273 w 5908526"/>
                              <a:gd name="connsiteY17" fmla="*/ 3875301 h 3875301"/>
                              <a:gd name="connsiteX18" fmla="*/ 3577941 w 5908526"/>
                              <a:gd name="connsiteY18" fmla="*/ 3875301 h 3875301"/>
                              <a:gd name="connsiteX19" fmla="*/ 2862353 w 5908526"/>
                              <a:gd name="connsiteY19" fmla="*/ 3875301 h 3875301"/>
                              <a:gd name="connsiteX20" fmla="*/ 2146764 w 5908526"/>
                              <a:gd name="connsiteY20" fmla="*/ 3875301 h 3875301"/>
                              <a:gd name="connsiteX21" fmla="*/ 1667517 w 5908526"/>
                              <a:gd name="connsiteY21" fmla="*/ 3875301 h 3875301"/>
                              <a:gd name="connsiteX22" fmla="*/ 1011014 w 5908526"/>
                              <a:gd name="connsiteY22" fmla="*/ 3875301 h 3875301"/>
                              <a:gd name="connsiteX23" fmla="*/ 0 w 5908526"/>
                              <a:gd name="connsiteY23" fmla="*/ 3875301 h 3875301"/>
                              <a:gd name="connsiteX24" fmla="*/ 0 w 5908526"/>
                              <a:gd name="connsiteY24" fmla="*/ 3151911 h 3875301"/>
                              <a:gd name="connsiteX25" fmla="*/ 0 w 5908526"/>
                              <a:gd name="connsiteY25" fmla="*/ 2467275 h 3875301"/>
                              <a:gd name="connsiteX26" fmla="*/ 0 w 5908526"/>
                              <a:gd name="connsiteY26" fmla="*/ 1860144 h 3875301"/>
                              <a:gd name="connsiteX27" fmla="*/ 0 w 5908526"/>
                              <a:gd name="connsiteY27" fmla="*/ 1175508 h 3875301"/>
                              <a:gd name="connsiteX28" fmla="*/ 0 w 5908526"/>
                              <a:gd name="connsiteY28" fmla="*/ 0 h 387530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Lst>
                            <a:rect l="l" t="t" r="r" b="b"/>
                            <a:pathLst>
                              <a:path w="5908526" h="3875301" fill="none" extrusionOk="0">
                                <a:moveTo>
                                  <a:pt x="0" y="0"/>
                                </a:moveTo>
                                <a:cubicBezTo>
                                  <a:pt x="161272" y="18541"/>
                                  <a:pt x="370331" y="-24673"/>
                                  <a:pt x="715588" y="0"/>
                                </a:cubicBezTo>
                                <a:cubicBezTo>
                                  <a:pt x="1060845" y="24673"/>
                                  <a:pt x="1142276" y="-9965"/>
                                  <a:pt x="1313006" y="0"/>
                                </a:cubicBezTo>
                                <a:cubicBezTo>
                                  <a:pt x="1483736" y="9965"/>
                                  <a:pt x="1736453" y="-9131"/>
                                  <a:pt x="1910423" y="0"/>
                                </a:cubicBezTo>
                                <a:cubicBezTo>
                                  <a:pt x="2084393" y="9131"/>
                                  <a:pt x="2432886" y="-4217"/>
                                  <a:pt x="2685097" y="0"/>
                                </a:cubicBezTo>
                                <a:cubicBezTo>
                                  <a:pt x="2937308" y="4217"/>
                                  <a:pt x="3272038" y="11749"/>
                                  <a:pt x="3459770" y="0"/>
                                </a:cubicBezTo>
                                <a:cubicBezTo>
                                  <a:pt x="3647502" y="-11749"/>
                                  <a:pt x="3730454" y="-16889"/>
                                  <a:pt x="3998103" y="0"/>
                                </a:cubicBezTo>
                                <a:cubicBezTo>
                                  <a:pt x="4265752" y="16889"/>
                                  <a:pt x="4371902" y="5570"/>
                                  <a:pt x="4536435" y="0"/>
                                </a:cubicBezTo>
                                <a:cubicBezTo>
                                  <a:pt x="4700968" y="-5570"/>
                                  <a:pt x="4933148" y="28107"/>
                                  <a:pt x="5311108" y="0"/>
                                </a:cubicBezTo>
                                <a:cubicBezTo>
                                  <a:pt x="5689068" y="-28107"/>
                                  <a:pt x="5681226" y="26509"/>
                                  <a:pt x="5908526" y="0"/>
                                </a:cubicBezTo>
                                <a:cubicBezTo>
                                  <a:pt x="5903190" y="256073"/>
                                  <a:pt x="5902549" y="394619"/>
                                  <a:pt x="5908526" y="607130"/>
                                </a:cubicBezTo>
                                <a:cubicBezTo>
                                  <a:pt x="5914504" y="819641"/>
                                  <a:pt x="5937537" y="989704"/>
                                  <a:pt x="5908526" y="1291767"/>
                                </a:cubicBezTo>
                                <a:cubicBezTo>
                                  <a:pt x="5879515" y="1593830"/>
                                  <a:pt x="5928988" y="1734264"/>
                                  <a:pt x="5908526" y="2015157"/>
                                </a:cubicBezTo>
                                <a:cubicBezTo>
                                  <a:pt x="5888065" y="2296050"/>
                                  <a:pt x="5877545" y="2478438"/>
                                  <a:pt x="5908526" y="2661040"/>
                                </a:cubicBezTo>
                                <a:cubicBezTo>
                                  <a:pt x="5939507" y="2843642"/>
                                  <a:pt x="5926973" y="3583098"/>
                                  <a:pt x="5908526" y="3875301"/>
                                </a:cubicBezTo>
                                <a:cubicBezTo>
                                  <a:pt x="5726269" y="3877136"/>
                                  <a:pt x="5541893" y="3862940"/>
                                  <a:pt x="5192938" y="3875301"/>
                                </a:cubicBezTo>
                                <a:cubicBezTo>
                                  <a:pt x="4843983" y="3887662"/>
                                  <a:pt x="4813092" y="3873882"/>
                                  <a:pt x="4595520" y="3875301"/>
                                </a:cubicBezTo>
                                <a:cubicBezTo>
                                  <a:pt x="4377948" y="3876720"/>
                                  <a:pt x="4285185" y="3873995"/>
                                  <a:pt x="4116273" y="3875301"/>
                                </a:cubicBezTo>
                                <a:cubicBezTo>
                                  <a:pt x="3947361" y="3876607"/>
                                  <a:pt x="3788387" y="3866668"/>
                                  <a:pt x="3577941" y="3875301"/>
                                </a:cubicBezTo>
                                <a:cubicBezTo>
                                  <a:pt x="3367495" y="3883934"/>
                                  <a:pt x="3071169" y="3890359"/>
                                  <a:pt x="2862353" y="3875301"/>
                                </a:cubicBezTo>
                                <a:cubicBezTo>
                                  <a:pt x="2653537" y="3860243"/>
                                  <a:pt x="2430187" y="3845642"/>
                                  <a:pt x="2146764" y="3875301"/>
                                </a:cubicBezTo>
                                <a:cubicBezTo>
                                  <a:pt x="1863341" y="3904960"/>
                                  <a:pt x="1810535" y="3893840"/>
                                  <a:pt x="1667517" y="3875301"/>
                                </a:cubicBezTo>
                                <a:cubicBezTo>
                                  <a:pt x="1524499" y="3856762"/>
                                  <a:pt x="1160450" y="3898887"/>
                                  <a:pt x="1011014" y="3875301"/>
                                </a:cubicBezTo>
                                <a:cubicBezTo>
                                  <a:pt x="861578" y="3851715"/>
                                  <a:pt x="240328" y="3919815"/>
                                  <a:pt x="0" y="3875301"/>
                                </a:cubicBezTo>
                                <a:cubicBezTo>
                                  <a:pt x="9146" y="3692847"/>
                                  <a:pt x="-19783" y="3446285"/>
                                  <a:pt x="0" y="3151911"/>
                                </a:cubicBezTo>
                                <a:cubicBezTo>
                                  <a:pt x="19783" y="2857537"/>
                                  <a:pt x="12953" y="2697901"/>
                                  <a:pt x="0" y="2467275"/>
                                </a:cubicBezTo>
                                <a:cubicBezTo>
                                  <a:pt x="-12953" y="2236649"/>
                                  <a:pt x="-3380" y="2055908"/>
                                  <a:pt x="0" y="1860144"/>
                                </a:cubicBezTo>
                                <a:cubicBezTo>
                                  <a:pt x="3380" y="1664380"/>
                                  <a:pt x="-19682" y="1423942"/>
                                  <a:pt x="0" y="1175508"/>
                                </a:cubicBezTo>
                                <a:cubicBezTo>
                                  <a:pt x="19682" y="927074"/>
                                  <a:pt x="-30892" y="249941"/>
                                  <a:pt x="0" y="0"/>
                                </a:cubicBezTo>
                                <a:close/>
                              </a:path>
                              <a:path w="5908526" h="3875301" stroke="0" extrusionOk="0">
                                <a:moveTo>
                                  <a:pt x="0" y="0"/>
                                </a:moveTo>
                                <a:cubicBezTo>
                                  <a:pt x="175443" y="-4738"/>
                                  <a:pt x="357476" y="25282"/>
                                  <a:pt x="538332" y="0"/>
                                </a:cubicBezTo>
                                <a:cubicBezTo>
                                  <a:pt x="719188" y="-25282"/>
                                  <a:pt x="870395" y="-10213"/>
                                  <a:pt x="1135750" y="0"/>
                                </a:cubicBezTo>
                                <a:cubicBezTo>
                                  <a:pt x="1401105" y="10213"/>
                                  <a:pt x="1456136" y="18803"/>
                                  <a:pt x="1733168" y="0"/>
                                </a:cubicBezTo>
                                <a:cubicBezTo>
                                  <a:pt x="2010200" y="-18803"/>
                                  <a:pt x="2208779" y="23995"/>
                                  <a:pt x="2330585" y="0"/>
                                </a:cubicBezTo>
                                <a:cubicBezTo>
                                  <a:pt x="2452391" y="-23995"/>
                                  <a:pt x="2678022" y="-14948"/>
                                  <a:pt x="2868918" y="0"/>
                                </a:cubicBezTo>
                                <a:cubicBezTo>
                                  <a:pt x="3059814" y="14948"/>
                                  <a:pt x="3160754" y="-17020"/>
                                  <a:pt x="3407250" y="0"/>
                                </a:cubicBezTo>
                                <a:cubicBezTo>
                                  <a:pt x="3653746" y="17020"/>
                                  <a:pt x="3973979" y="24201"/>
                                  <a:pt x="4122838" y="0"/>
                                </a:cubicBezTo>
                                <a:cubicBezTo>
                                  <a:pt x="4271697" y="-24201"/>
                                  <a:pt x="4516200" y="1654"/>
                                  <a:pt x="4661171" y="0"/>
                                </a:cubicBezTo>
                                <a:cubicBezTo>
                                  <a:pt x="4806142" y="-1654"/>
                                  <a:pt x="5086601" y="26657"/>
                                  <a:pt x="5258588" y="0"/>
                                </a:cubicBezTo>
                                <a:cubicBezTo>
                                  <a:pt x="5430575" y="-26657"/>
                                  <a:pt x="5728141" y="26204"/>
                                  <a:pt x="5908526" y="0"/>
                                </a:cubicBezTo>
                                <a:cubicBezTo>
                                  <a:pt x="5911997" y="323479"/>
                                  <a:pt x="5908991" y="343024"/>
                                  <a:pt x="5908526" y="684637"/>
                                </a:cubicBezTo>
                                <a:cubicBezTo>
                                  <a:pt x="5908061" y="1026250"/>
                                  <a:pt x="5887603" y="1094106"/>
                                  <a:pt x="5908526" y="1214261"/>
                                </a:cubicBezTo>
                                <a:cubicBezTo>
                                  <a:pt x="5929449" y="1334416"/>
                                  <a:pt x="5900218" y="1604920"/>
                                  <a:pt x="5908526" y="1821391"/>
                                </a:cubicBezTo>
                                <a:cubicBezTo>
                                  <a:pt x="5916835" y="2037862"/>
                                  <a:pt x="5908403" y="2211758"/>
                                  <a:pt x="5908526" y="2506028"/>
                                </a:cubicBezTo>
                                <a:cubicBezTo>
                                  <a:pt x="5908649" y="2800298"/>
                                  <a:pt x="5912306" y="2821293"/>
                                  <a:pt x="5908526" y="3113158"/>
                                </a:cubicBezTo>
                                <a:cubicBezTo>
                                  <a:pt x="5904747" y="3405023"/>
                                  <a:pt x="5872031" y="3693113"/>
                                  <a:pt x="5908526" y="3875301"/>
                                </a:cubicBezTo>
                                <a:cubicBezTo>
                                  <a:pt x="5684341" y="3863524"/>
                                  <a:pt x="5526135" y="3876895"/>
                                  <a:pt x="5252023" y="3875301"/>
                                </a:cubicBezTo>
                                <a:cubicBezTo>
                                  <a:pt x="4977911" y="3873707"/>
                                  <a:pt x="4916152" y="3903439"/>
                                  <a:pt x="4654605" y="3875301"/>
                                </a:cubicBezTo>
                                <a:cubicBezTo>
                                  <a:pt x="4393058" y="3847163"/>
                                  <a:pt x="4185617" y="3844571"/>
                                  <a:pt x="3879932" y="3875301"/>
                                </a:cubicBezTo>
                                <a:cubicBezTo>
                                  <a:pt x="3574247" y="3906031"/>
                                  <a:pt x="3350532" y="3851403"/>
                                  <a:pt x="3164344" y="3875301"/>
                                </a:cubicBezTo>
                                <a:cubicBezTo>
                                  <a:pt x="2978156" y="3899199"/>
                                  <a:pt x="2733130" y="3902479"/>
                                  <a:pt x="2566926" y="3875301"/>
                                </a:cubicBezTo>
                                <a:cubicBezTo>
                                  <a:pt x="2400722" y="3848123"/>
                                  <a:pt x="2319981" y="3858320"/>
                                  <a:pt x="2087679" y="3875301"/>
                                </a:cubicBezTo>
                                <a:cubicBezTo>
                                  <a:pt x="1855377" y="3892282"/>
                                  <a:pt x="1794101" y="3853270"/>
                                  <a:pt x="1549347" y="3875301"/>
                                </a:cubicBezTo>
                                <a:cubicBezTo>
                                  <a:pt x="1304593" y="3897332"/>
                                  <a:pt x="1111205" y="3890513"/>
                                  <a:pt x="774673" y="3875301"/>
                                </a:cubicBezTo>
                                <a:cubicBezTo>
                                  <a:pt x="438141" y="3860089"/>
                                  <a:pt x="199030" y="3912597"/>
                                  <a:pt x="0" y="3875301"/>
                                </a:cubicBezTo>
                                <a:cubicBezTo>
                                  <a:pt x="5419" y="3692160"/>
                                  <a:pt x="22592" y="3455279"/>
                                  <a:pt x="0" y="3268171"/>
                                </a:cubicBezTo>
                                <a:cubicBezTo>
                                  <a:pt x="-22592" y="3081063"/>
                                  <a:pt x="16055" y="2788525"/>
                                  <a:pt x="0" y="2544781"/>
                                </a:cubicBezTo>
                                <a:cubicBezTo>
                                  <a:pt x="-16055" y="2301037"/>
                                  <a:pt x="-9912" y="2112458"/>
                                  <a:pt x="0" y="1976404"/>
                                </a:cubicBezTo>
                                <a:cubicBezTo>
                                  <a:pt x="9912" y="1840350"/>
                                  <a:pt x="21830" y="1541608"/>
                                  <a:pt x="0" y="1330520"/>
                                </a:cubicBezTo>
                                <a:cubicBezTo>
                                  <a:pt x="-21830" y="1119432"/>
                                  <a:pt x="-19715" y="803619"/>
                                  <a:pt x="0" y="607130"/>
                                </a:cubicBezTo>
                                <a:cubicBezTo>
                                  <a:pt x="19715" y="410641"/>
                                  <a:pt x="4124" y="209626"/>
                                  <a:pt x="0" y="0"/>
                                </a:cubicBezTo>
                                <a:close/>
                              </a:path>
                            </a:pathLst>
                          </a:custGeom>
                          <a:grpFill/>
                          <a:ln w="76200" cap="sq">
                            <a:solidFill>
                              <a:srgbClr val="F2F2F2"/>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76200" dist="25400" dir="2700000" algn="ctr" rotWithShape="0">
                              <a:srgbClr val="D6EAFE">
                                <a:lumMod val="25000"/>
                                <a:alpha val="60000"/>
                              </a:srgbClr>
                            </a:outerShdw>
                          </a:effectLst>
                          <a:scene3d>
                            <a:camera prst="orthographicFront"/>
                            <a:lightRig rig="threePt" dir="t"/>
                          </a:scene3d>
                          <a:sp3d prstMaterial="softEdge"/>
                        </wps:spPr>
                        <wps:txbx>
                          <w:txbxContent>
                            <w:p w14:paraId="68710265" w14:textId="77777777" w:rsidR="00302071" w:rsidRPr="00675115" w:rsidRDefault="00302071" w:rsidP="00F36001">
                              <w:pPr>
                                <w:pStyle w:val="BasicText"/>
                                <w:rPr>
                                  <w14:shadow w14:blurRad="50800" w14:dist="25400" w14:dir="5400000" w14:sx="100000" w14:sy="100000" w14:kx="0" w14:ky="0" w14:algn="ctr">
                                    <w14:srgbClr w14:val="000000">
                                      <w14:alpha w14:val="90000"/>
                                    </w14:srgbClr>
                                  </w14:shadow>
                                </w:rPr>
                              </w:pPr>
                            </w:p>
                          </w:txbxContent>
                        </wps:txbx>
                        <wps:bodyPr rot="0" spcFirstLastPara="0" vertOverflow="overflow" horzOverflow="overflow" vert="horz" wrap="square" lIns="54864" tIns="18288" rIns="54864" bIns="18288" numCol="1" spcCol="0" rtlCol="0" fromWordArt="0" anchor="t" anchorCtr="0" forceAA="0" compatLnSpc="1">
                          <a:prstTxWarp prst="textNoShape">
                            <a:avLst/>
                          </a:prstTxWarp>
                          <a:noAutofit/>
                        </wps:bodyPr>
                      </wps:wsp>
                      <wps:wsp>
                        <wps:cNvPr id="113" name="Text Box 2"/>
                        <wps:cNvSpPr txBox="1">
                          <a:spLocks noChangeArrowheads="1"/>
                        </wps:cNvSpPr>
                        <wps:spPr bwMode="auto">
                          <a:xfrm>
                            <a:off x="276761" y="51107"/>
                            <a:ext cx="2882967" cy="3860166"/>
                          </a:xfrm>
                          <a:prstGeom prst="rect">
                            <a:avLst/>
                          </a:prstGeom>
                          <a:grpFill/>
                          <a:ln w="9525">
                            <a:solidFill>
                              <a:srgbClr val="F2F2F2"/>
                            </a:solidFill>
                            <a:miter lim="800000"/>
                            <a:headEnd/>
                            <a:tailEnd/>
                          </a:ln>
                          <a:effectLst/>
                        </wps:spPr>
                        <wps:txbx id="22">
                          <w:txbxContent>
                            <w:p w14:paraId="0E2F544C" w14:textId="4B8A64BE" w:rsidR="00302071" w:rsidRPr="00E72090" w:rsidRDefault="00302071" w:rsidP="00F36001">
                              <w:pPr>
                                <w:pStyle w:val="FancyStatBlock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Fancy Two-Column Stat Block Title</w:t>
                              </w:r>
                            </w:p>
                            <w:p w14:paraId="48C1AE44" w14:textId="77777777" w:rsidR="00302071" w:rsidRPr="00675115" w:rsidRDefault="00302071" w:rsidP="00F36001">
                              <w:pPr>
                                <w:pStyle w:val="FancyStatBlock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 xml:space="preserve">Stat block </w:t>
                              </w:r>
                              <w:r w:rsidRPr="005F5BEF">
                                <w:t>metadata</w:t>
                              </w:r>
                            </w:p>
                            <w:p w14:paraId="49474B8E" w14:textId="77777777" w:rsidR="00302071" w:rsidRPr="00A832C1" w:rsidRDefault="00302071" w:rsidP="00F36001">
                              <w:pPr>
                                <w:pStyle w:val="FancyStatBlockDataUnderline"/>
                              </w:pPr>
                              <w:r w:rsidRPr="00E606C4">
                                <w:rPr>
                                  <w:rStyle w:val="FancyStatBlockLabel"/>
                                </w:rPr>
                                <w:t>Armor Class</w:t>
                              </w:r>
                              <w:r w:rsidRPr="00A832C1">
                                <w:t xml:space="preserve"> 10</w:t>
                              </w:r>
                            </w:p>
                            <w:p w14:paraId="4F2A7328" w14:textId="77777777" w:rsidR="00302071" w:rsidRPr="00A832C1" w:rsidRDefault="00302071" w:rsidP="00F36001">
                              <w:pPr>
                                <w:pStyle w:val="FancyStatBlockDataUnderline"/>
                              </w:pPr>
                              <w:r w:rsidRPr="00E606C4">
                                <w:rPr>
                                  <w:rStyle w:val="FancyStatBlockLabel"/>
                                </w:rPr>
                                <w:t>Hit Points</w:t>
                              </w:r>
                              <w:r w:rsidRPr="00A832C1">
                                <w:t xml:space="preserve"> 9 (2d8)</w:t>
                              </w:r>
                            </w:p>
                            <w:p w14:paraId="2A90A6F1" w14:textId="77777777" w:rsidR="00302071" w:rsidRPr="00A832C1" w:rsidRDefault="00302071" w:rsidP="00F36001">
                              <w:pPr>
                                <w:pStyle w:val="FancyStatBlockDataUnderline"/>
                              </w:pPr>
                              <w:r w:rsidRPr="00E606C4">
                                <w:rPr>
                                  <w:rStyle w:val="FancyStatBlockLabel"/>
                                </w:rPr>
                                <w:t>Speed</w:t>
                              </w:r>
                              <w:r w:rsidRPr="00A832C1">
                                <w:t xml:space="preserve"> 30 ft.</w:t>
                              </w:r>
                            </w:p>
                            <w:p w14:paraId="0A612420" w14:textId="77777777" w:rsidR="00302071" w:rsidRDefault="00302071" w:rsidP="005F5BEF">
                              <w:pPr>
                                <w:pStyle w:val="FancyStatBlockAbilityScoreName"/>
                              </w:pPr>
                              <w:r>
                                <w:t>STR</w:t>
                              </w:r>
                              <w:r>
                                <w:tab/>
                                <w:t>DEX</w:t>
                              </w:r>
                              <w:r>
                                <w:tab/>
                                <w:t>CON</w:t>
                              </w:r>
                              <w:r>
                                <w:tab/>
                                <w:t>INT</w:t>
                              </w:r>
                              <w:r>
                                <w:tab/>
                                <w:t>WIS</w:t>
                              </w:r>
                              <w:r>
                                <w:tab/>
                                <w:t>CHA</w:t>
                              </w:r>
                            </w:p>
                            <w:p w14:paraId="4BB3986C" w14:textId="77777777" w:rsidR="00302071" w:rsidRDefault="00302071" w:rsidP="005F5BEF">
                              <w:pPr>
                                <w:pStyle w:val="FancyStatBlockDataStats"/>
                              </w:pPr>
                              <w:r>
                                <w:t>10(+0)</w:t>
                              </w:r>
                              <w:r>
                                <w:tab/>
                                <w:t>10 (+0)</w:t>
                              </w:r>
                              <w:r>
                                <w:tab/>
                                <w:t>10 (+0)</w:t>
                              </w:r>
                              <w:r>
                                <w:tab/>
                                <w:t>10(+0)</w:t>
                              </w:r>
                              <w:r>
                                <w:tab/>
                                <w:t>14(+2)</w:t>
                              </w:r>
                              <w:r>
                                <w:tab/>
                                <w:t>11(+0)</w:t>
                              </w:r>
                            </w:p>
                            <w:p w14:paraId="43EB34EF" w14:textId="77777777" w:rsidR="00302071" w:rsidRPr="00A832C1" w:rsidRDefault="00302071" w:rsidP="00F36001">
                              <w:pPr>
                                <w:pStyle w:val="FancyStatBlockDataUnderline"/>
                              </w:pPr>
                              <w:r w:rsidRPr="005F5BEF">
                                <w:rPr>
                                  <w:rStyle w:val="FancyStatBlockLabel"/>
                                </w:rPr>
                                <w:t>Saving Throws</w:t>
                              </w:r>
                              <w:r w:rsidRPr="00A832C1">
                                <w:t xml:space="preserve"> enter here</w:t>
                              </w:r>
                            </w:p>
                            <w:p w14:paraId="315A9C87" w14:textId="77777777" w:rsidR="00302071" w:rsidRDefault="00302071" w:rsidP="00F36001">
                              <w:pPr>
                                <w:pStyle w:val="FancyStatBlockDataUnderline"/>
                              </w:pPr>
                              <w:r w:rsidRPr="005F5BEF">
                                <w:rPr>
                                  <w:rStyle w:val="FancyStatBlockLabel"/>
                                </w:rPr>
                                <w:t>Skills</w:t>
                              </w:r>
                              <w:r>
                                <w:t xml:space="preserve"> enter here</w:t>
                              </w:r>
                            </w:p>
                            <w:p w14:paraId="7C33A980" w14:textId="77777777" w:rsidR="00302071" w:rsidRDefault="00302071" w:rsidP="00F36001">
                              <w:pPr>
                                <w:pStyle w:val="FancyStatBlockDataUnderline"/>
                              </w:pPr>
                              <w:r w:rsidRPr="005F5BEF">
                                <w:rPr>
                                  <w:rStyle w:val="FancyStatBlockLabel"/>
                                </w:rPr>
                                <w:t>Damage Resistances</w:t>
                              </w:r>
                              <w:r>
                                <w:t xml:space="preserve"> enter here</w:t>
                              </w:r>
                            </w:p>
                            <w:p w14:paraId="64FA981F" w14:textId="77777777" w:rsidR="00302071" w:rsidRDefault="00302071" w:rsidP="00F36001">
                              <w:pPr>
                                <w:pStyle w:val="FancyStatBlockDataUnderline"/>
                              </w:pPr>
                              <w:r w:rsidRPr="005F5BEF">
                                <w:rPr>
                                  <w:rStyle w:val="FancyStatBlockLabel"/>
                                </w:rPr>
                                <w:t>Damage Immunities</w:t>
                              </w:r>
                              <w:r>
                                <w:t xml:space="preserve"> enter here</w:t>
                              </w:r>
                            </w:p>
                            <w:p w14:paraId="7CAACA94" w14:textId="77777777" w:rsidR="00302071" w:rsidRDefault="00302071" w:rsidP="00F36001">
                              <w:pPr>
                                <w:pStyle w:val="FancyStatBlockDataUnderline"/>
                              </w:pPr>
                              <w:r w:rsidRPr="005F5BEF">
                                <w:rPr>
                                  <w:rStyle w:val="FancyStatBlockLabel"/>
                                </w:rPr>
                                <w:t>Condition Immunities</w:t>
                              </w:r>
                              <w:r>
                                <w:t xml:space="preserve"> enter here</w:t>
                              </w:r>
                            </w:p>
                            <w:p w14:paraId="3F2A907E" w14:textId="77777777" w:rsidR="00302071" w:rsidRDefault="00302071" w:rsidP="00F36001">
                              <w:pPr>
                                <w:pStyle w:val="FancyStatBlockDataUnderline"/>
                              </w:pPr>
                              <w:r w:rsidRPr="005F5BEF">
                                <w:rPr>
                                  <w:rStyle w:val="FancyStatBlockLabel"/>
                                </w:rPr>
                                <w:t>Senses darkvision</w:t>
                              </w:r>
                              <w:r>
                                <w:t xml:space="preserve"> 60 ft., passive Perception 12</w:t>
                              </w:r>
                            </w:p>
                            <w:p w14:paraId="5EF60E02" w14:textId="77777777" w:rsidR="00302071" w:rsidRDefault="00302071" w:rsidP="00F36001">
                              <w:pPr>
                                <w:pStyle w:val="FancyStatBlockDataUnderline"/>
                              </w:pPr>
                              <w:r w:rsidRPr="005F5BEF">
                                <w:rPr>
                                  <w:rStyle w:val="FancyStatBlockLabel"/>
                                </w:rPr>
                                <w:t>Languages</w:t>
                              </w:r>
                              <w:r>
                                <w:t xml:space="preserve"> enter here</w:t>
                              </w:r>
                            </w:p>
                            <w:p w14:paraId="20845392" w14:textId="77777777" w:rsidR="00302071" w:rsidRDefault="00302071" w:rsidP="00F36001">
                              <w:pPr>
                                <w:pStyle w:val="FancyStatBlockDataUnderline"/>
                              </w:pPr>
                              <w:r w:rsidRPr="005F5BEF">
                                <w:rPr>
                                  <w:rStyle w:val="FancyStatBlockLabel"/>
                                </w:rPr>
                                <w:t>Challenge</w:t>
                              </w:r>
                              <w:r>
                                <w:t xml:space="preserve"> 1/4 (50 XP)</w:t>
                              </w:r>
                            </w:p>
                            <w:p w14:paraId="0F86D0A6" w14:textId="501ECF01" w:rsidR="00302071" w:rsidRDefault="00302071" w:rsidP="00F36001">
                              <w:pPr>
                                <w:pStyle w:val="BasicTextParagraph1"/>
                              </w:pPr>
                              <w:r w:rsidRPr="00E606C4">
                                <w:rPr>
                                  <w:rStyle w:val="CHARITALIC"/>
                                </w:rPr>
                                <w:t>Inline Subhead.</w:t>
                              </w:r>
                              <w:r>
                                <w:t xml:space="preserve"> The inline header has the bold/italic character style, and this paragraph uses the </w:t>
                              </w:r>
                              <w:r w:rsidRPr="00E606C4">
                                <w:rPr>
                                  <w:rStyle w:val="CHARBOLD"/>
                                </w:rPr>
                                <w:t>Basic Text Paragraph 1</w:t>
                              </w:r>
                              <w:r w:rsidRPr="00267130">
                                <w:t xml:space="preserve"> </w:t>
                              </w:r>
                              <w:r>
                                <w:t>style</w:t>
                              </w:r>
                              <w:r w:rsidRPr="00BE1396">
                                <w:t>.</w:t>
                              </w:r>
                            </w:p>
                            <w:p w14:paraId="41FF2428" w14:textId="4465F7B0" w:rsidR="00302071" w:rsidRDefault="00302071" w:rsidP="00F36001">
                              <w:pPr>
                                <w:pStyle w:val="BasicTextParagraph2"/>
                              </w:pPr>
                              <w:r>
                                <w:t xml:space="preserve">Rarely, you may need to have a second paragraph for a particular monster feature; when you do, use the </w:t>
                              </w:r>
                              <w:r w:rsidRPr="00E606C4">
                                <w:rPr>
                                  <w:rStyle w:val="CHARBOLD"/>
                                </w:rPr>
                                <w:t xml:space="preserve">Basic Text Paragraph </w:t>
                              </w:r>
                              <w:r>
                                <w:rPr>
                                  <w:rStyle w:val="CHARBOLD"/>
                                </w:rPr>
                                <w:t>2</w:t>
                              </w:r>
                              <w:r>
                                <w:t xml:space="preserve"> style, which removes the space before it and adds a first-line indent.</w:t>
                              </w:r>
                            </w:p>
                            <w:p w14:paraId="741AE0AE" w14:textId="77777777" w:rsidR="00302071" w:rsidRPr="00A832C1" w:rsidRDefault="00302071" w:rsidP="00F36001">
                              <w:pPr>
                                <w:pStyle w:val="BasicText"/>
                              </w:pPr>
                              <w:r w:rsidRPr="00A832C1">
                                <w:rPr>
                                  <w:i/>
                                </w:rPr>
                                <w:t>Spellcasting.</w:t>
                              </w:r>
                              <w:r>
                                <w:t xml:space="preserve"> The creature is a 1st-level spellcaster. Its spellcasting ability is Wisdom (spell save DC 12, +4 to hit </w:t>
                              </w:r>
                              <w:r w:rsidRPr="00A832C1">
                                <w:t>with spell attacks). The acolyte has following cleric spells prepared:</w:t>
                              </w:r>
                            </w:p>
                            <w:p w14:paraId="462A5E5C" w14:textId="77777777" w:rsidR="00302071" w:rsidRPr="00A832C1" w:rsidRDefault="00302071" w:rsidP="00F36001">
                              <w:pPr>
                                <w:pStyle w:val="FancyStatBlockSpellList"/>
                              </w:pPr>
                              <w:r w:rsidRPr="00E606C4">
                                <w:rPr>
                                  <w:rStyle w:val="FancyStatBlockLabel"/>
                                </w:rPr>
                                <w:t>Cantrips (at will):</w:t>
                              </w:r>
                              <w:r w:rsidRPr="00A832C1">
                                <w:t xml:space="preserve"> </w:t>
                              </w:r>
                              <w:r w:rsidRPr="00E606C4">
                                <w:rPr>
                                  <w:rStyle w:val="CHARITALIC"/>
                                </w:rPr>
                                <w:t>light, sacred flame, thaumaturgy</w:t>
                              </w:r>
                            </w:p>
                            <w:p w14:paraId="6272BFAB" w14:textId="77777777" w:rsidR="00302071" w:rsidRPr="00A832C1" w:rsidRDefault="00302071" w:rsidP="00F36001">
                              <w:pPr>
                                <w:pStyle w:val="StatBlockBasicSpellList"/>
                              </w:pPr>
                              <w:r w:rsidRPr="00E606C4">
                                <w:rPr>
                                  <w:rStyle w:val="FancyStatBlockLabel"/>
                                </w:rPr>
                                <w:t>1st level (3 slots):</w:t>
                              </w:r>
                              <w:r w:rsidRPr="00A832C1">
                                <w:t xml:space="preserve"> </w:t>
                              </w:r>
                              <w:r w:rsidRPr="00E606C4">
                                <w:rPr>
                                  <w:rStyle w:val="CHARITALIC"/>
                                  <w:szCs w:val="20"/>
                                </w:rPr>
                                <w:t>bless, cure wounds, sanctuary</w:t>
                              </w:r>
                            </w:p>
                            <w:p w14:paraId="672FF190" w14:textId="4C3AB700" w:rsidR="00302071" w:rsidRPr="00A832C1" w:rsidRDefault="00302071" w:rsidP="00F36001">
                              <w:pPr>
                                <w:pStyle w:val="FancyStatActionsHeader"/>
                              </w:pPr>
                              <w:bookmarkStart w:id="275" w:name="_Toc46331384"/>
                              <w:bookmarkStart w:id="276" w:name="_Toc46332707"/>
                              <w:bookmarkStart w:id="277" w:name="_Toc46338551"/>
                              <w:r w:rsidRPr="00A832C1">
                                <w:t>Stat Block Heading</w:t>
                              </w:r>
                              <w:bookmarkEnd w:id="275"/>
                              <w:bookmarkEnd w:id="276"/>
                              <w:bookmarkEnd w:id="277"/>
                            </w:p>
                            <w:p w14:paraId="3553177A" w14:textId="77777777" w:rsidR="00302071" w:rsidRPr="00E606C4" w:rsidRDefault="00302071" w:rsidP="00F36001">
                              <w:pPr>
                                <w:pStyle w:val="BasicText"/>
                              </w:pPr>
                              <w:r w:rsidRPr="00E606C4">
                                <w:rPr>
                                  <w:rStyle w:val="FancyStatBlockLabel"/>
                                </w:rPr>
                                <w:t>Multiattack.</w:t>
                              </w:r>
                              <w:r w:rsidRPr="00E606C4">
                                <w:t xml:space="preserve"> This continues using the same stat block body style as in the previous section.</w:t>
                              </w:r>
                            </w:p>
                            <w:p w14:paraId="4FB867F4" w14:textId="77777777" w:rsidR="00302071" w:rsidRPr="00E606C4" w:rsidRDefault="00302071" w:rsidP="00F36001">
                              <w:pPr>
                                <w:pStyle w:val="BasicText"/>
                              </w:pPr>
                              <w:r w:rsidRPr="00E606C4">
                                <w:rPr>
                                  <w:rStyle w:val="FancyStatBlockLabel"/>
                                </w:rPr>
                                <w:t>Really Big Stick.</w:t>
                              </w:r>
                              <w:r w:rsidRPr="00E606C4">
                                <w:t xml:space="preserve"> Melee Weapon Attack: +9 to hit, reach 10 ft., one target. Hit: 12 (2d6 + 5) bludgeoning damage.</w:t>
                              </w:r>
                            </w:p>
                            <w:p w14:paraId="7078E42A" w14:textId="2020C2D5" w:rsidR="00302071" w:rsidRDefault="00302071" w:rsidP="00F36001">
                              <w:pPr>
                                <w:pStyle w:val="BasicText"/>
                              </w:pPr>
                              <w:r w:rsidRPr="00E606C4">
                                <w:rPr>
                                  <w:rStyle w:val="FancyStatBlockLabel"/>
                                </w:rPr>
                                <w:t>Another Really Big Stick.</w:t>
                              </w:r>
                              <w:r w:rsidRPr="00A832C1">
                                <w:t xml:space="preserve"> Melee Weapon Attack: +9 to hit, reach 10 ft. one target. Hit: 15 (3d6 + 5) bludgeoning damage.</w:t>
                              </w:r>
                            </w:p>
                            <w:p w14:paraId="23DF1C9A" w14:textId="6D11BC27" w:rsidR="00302071" w:rsidRPr="00E606C4" w:rsidRDefault="00302071" w:rsidP="00F36001">
                              <w:pPr>
                                <w:pStyle w:val="FancyStatActionsHeader"/>
                              </w:pPr>
                              <w:r>
                                <w:t>Reactions</w:t>
                              </w:r>
                            </w:p>
                            <w:p w14:paraId="13851ECA" w14:textId="77777777" w:rsidR="00302071" w:rsidRDefault="00302071" w:rsidP="00F36001">
                              <w:pPr>
                                <w:pStyle w:val="BasicText"/>
                              </w:pPr>
                              <w:r w:rsidRPr="00E606C4">
                                <w:rPr>
                                  <w:rStyle w:val="FancyStatBlockLabel"/>
                                </w:rPr>
                                <w:t>Another Really Big Stick.</w:t>
                              </w:r>
                              <w:r w:rsidRPr="00A832C1">
                                <w:t xml:space="preserve"> Melee Weapon Attack: +9 to hit, reach 10 ft. one target. Hit: 15 (3d6 + 5) bludgeoning damage.</w:t>
                              </w:r>
                            </w:p>
                            <w:p w14:paraId="68D60801" w14:textId="6EE32657" w:rsidR="00302071" w:rsidRPr="00A832C1" w:rsidRDefault="00302071" w:rsidP="00F36001">
                              <w:pPr>
                                <w:pStyle w:val="FancyStatActionsHeader"/>
                              </w:pPr>
                              <w:bookmarkStart w:id="278" w:name="_Toc46331385"/>
                              <w:bookmarkStart w:id="279" w:name="_Toc46332708"/>
                              <w:bookmarkStart w:id="280" w:name="_Toc46338552"/>
                              <w:r w:rsidRPr="00A832C1">
                                <w:t>Legendary Actions</w:t>
                              </w:r>
                              <w:bookmarkEnd w:id="278"/>
                              <w:bookmarkEnd w:id="279"/>
                              <w:bookmarkEnd w:id="280"/>
                            </w:p>
                            <w:p w14:paraId="75FE0C2A" w14:textId="5496ABFB" w:rsidR="00302071" w:rsidRPr="00267130" w:rsidRDefault="00302071" w:rsidP="00F36001">
                              <w:pPr>
                                <w:pStyle w:val="BasicText"/>
                              </w:pPr>
                              <w:r w:rsidRPr="00267130">
                                <w:t xml:space="preserve">Legendary action instructions use </w:t>
                              </w:r>
                              <w:r w:rsidRPr="00E606C4">
                                <w:rPr>
                                  <w:rStyle w:val="CHARBOLD"/>
                                </w:rPr>
                                <w:t>Basic Text Paragraph 1</w:t>
                              </w:r>
                              <w:r w:rsidRPr="00267130">
                                <w:t xml:space="preserve"> just as the text in previous section did.</w:t>
                              </w:r>
                            </w:p>
                            <w:p w14:paraId="2E25A67D" w14:textId="2505EFB8" w:rsidR="00302071" w:rsidRPr="00267130" w:rsidRDefault="00302071" w:rsidP="00F36001">
                              <w:pPr>
                                <w:pStyle w:val="BasicText"/>
                              </w:pPr>
                              <w:r w:rsidRPr="00267130">
                                <w:t xml:space="preserve">Legendary Action. Be sure to use the </w:t>
                              </w:r>
                              <w:r w:rsidRPr="00E606C4">
                                <w:rPr>
                                  <w:rStyle w:val="CHARBOLD"/>
                                </w:rPr>
                                <w:t>Basic Text Hanging</w:t>
                              </w:r>
                              <w:r w:rsidRPr="00267130">
                                <w:t xml:space="preserve"> style for your legendary actions, not the body style. And use the bold character style for each one’s title.</w:t>
                              </w:r>
                            </w:p>
                            <w:p w14:paraId="79EDF5EA" w14:textId="77777777" w:rsidR="00302071" w:rsidRPr="00267130" w:rsidRDefault="00302071" w:rsidP="00F36001">
                              <w:pPr>
                                <w:pStyle w:val="BasicTextHanging"/>
                              </w:pPr>
                              <w:r w:rsidRPr="00E606C4">
                                <w:t>Legendary Action.</w:t>
                              </w:r>
                              <w:r w:rsidRPr="00267130">
                                <w:t xml:space="preserve"> This is another legendary action.</w:t>
                              </w:r>
                            </w:p>
                            <w:p w14:paraId="3CDD39F2" w14:textId="77777777" w:rsidR="00302071" w:rsidRPr="00267130" w:rsidRDefault="00302071" w:rsidP="00F36001">
                              <w:pPr>
                                <w:pStyle w:val="BasicTextHanging"/>
                              </w:pPr>
                              <w:r w:rsidRPr="00E606C4">
                                <w:t>Legendary Action.</w:t>
                              </w:r>
                              <w:r w:rsidRPr="00267130">
                                <w:t xml:space="preserve"> This is another legendary action.</w:t>
                              </w:r>
                            </w:p>
                            <w:p w14:paraId="46841CFA" w14:textId="77777777" w:rsidR="00302071" w:rsidRPr="00267130" w:rsidRDefault="00302071" w:rsidP="00F36001">
                              <w:pPr>
                                <w:pStyle w:val="BasicTextHanging"/>
                              </w:pPr>
                              <w:r w:rsidRPr="00E606C4">
                                <w:t>Legendary Action.</w:t>
                              </w:r>
                              <w:r w:rsidRPr="00267130">
                                <w:t xml:space="preserve"> This is another legendary action.</w:t>
                              </w:r>
                            </w:p>
                            <w:p w14:paraId="67AC7233" w14:textId="77777777" w:rsidR="00302071" w:rsidRDefault="00302071" w:rsidP="00F36001">
                              <w:pPr>
                                <w:pStyle w:val="FancyStatActionsHeader"/>
                              </w:pPr>
                              <w:r w:rsidRPr="00A832C1">
                                <w:t>Paragon Actions</w:t>
                              </w:r>
                            </w:p>
                            <w:p w14:paraId="4EF97852" w14:textId="77777777" w:rsidR="00302071" w:rsidRDefault="00302071" w:rsidP="00F36001">
                              <w:pPr>
                                <w:pStyle w:val="BasicText"/>
                              </w:pPr>
                              <w:r>
                                <w:t>Legendary action instructions use Basic Text Paragraph 1 just as the text in previous section did.</w:t>
                              </w:r>
                            </w:p>
                            <w:p w14:paraId="5389CE22" w14:textId="77777777" w:rsidR="00302071" w:rsidRDefault="00302071" w:rsidP="00F36001">
                              <w:pPr>
                                <w:pStyle w:val="BasicText"/>
                              </w:pPr>
                              <w:r>
                                <w:t>Legendary Action. Be sure to use the Basic Text Hanging style for your legendary actions, not the body style. And use the bold character style for each one’s title.</w:t>
                              </w:r>
                            </w:p>
                            <w:p w14:paraId="5A64DC9D" w14:textId="77777777" w:rsidR="00302071" w:rsidRPr="00267130" w:rsidRDefault="00302071" w:rsidP="00F36001">
                              <w:pPr>
                                <w:pStyle w:val="BasicTextHanging"/>
                              </w:pPr>
                              <w:r w:rsidRPr="00E606C4">
                                <w:t>Legendary Action.</w:t>
                              </w:r>
                              <w:r w:rsidRPr="00267130">
                                <w:t xml:space="preserve"> This is another legendary action.</w:t>
                              </w:r>
                            </w:p>
                            <w:p w14:paraId="4CE61EB2" w14:textId="77777777" w:rsidR="00302071" w:rsidRPr="00267130" w:rsidRDefault="00302071" w:rsidP="00F36001">
                              <w:pPr>
                                <w:pStyle w:val="BasicTextHanging"/>
                              </w:pPr>
                              <w:r w:rsidRPr="00E606C4">
                                <w:t>Legendary Action.</w:t>
                              </w:r>
                              <w:r w:rsidRPr="00267130">
                                <w:t xml:space="preserve"> This is another legendary action.</w:t>
                              </w:r>
                            </w:p>
                            <w:p w14:paraId="2DD586D7" w14:textId="77777777" w:rsidR="00302071" w:rsidRPr="00267130" w:rsidRDefault="00302071" w:rsidP="00F36001">
                              <w:pPr>
                                <w:pStyle w:val="BasicTextHanging"/>
                              </w:pPr>
                              <w:r w:rsidRPr="00E606C4">
                                <w:t>Legendary Action.</w:t>
                              </w:r>
                              <w:r w:rsidRPr="00267130">
                                <w:t xml:space="preserve"> This is another legendary action.</w:t>
                              </w:r>
                            </w:p>
                            <w:p w14:paraId="4203C1FC" w14:textId="77777777" w:rsidR="00302071" w:rsidRDefault="00302071" w:rsidP="00F36001">
                              <w:pPr>
                                <w:pStyle w:val="FancyStatActionsHeader"/>
                              </w:pPr>
                              <w:r>
                                <w:t>Roleplaying Info</w:t>
                              </w:r>
                            </w:p>
                            <w:p w14:paraId="253ED9ED" w14:textId="77777777" w:rsidR="00302071" w:rsidRPr="00E40349" w:rsidRDefault="00302071" w:rsidP="00F36001">
                              <w:pPr>
                                <w:pStyle w:val="StatBlockBasicRegular"/>
                              </w:pPr>
                            </w:p>
                          </w:txbxContent>
                        </wps:txbx>
                        <wps:bodyPr rot="0" vert="horz" wrap="square" lIns="54864" tIns="0" rIns="54864" bIns="18288" anchor="t" anchorCtr="0">
                          <a:noAutofit/>
                        </wps:bodyPr>
                      </wps:wsp>
                      <wps:wsp>
                        <wps:cNvPr id="114" name="Text Box 2"/>
                        <wps:cNvSpPr txBox="1">
                          <a:spLocks noChangeArrowheads="1"/>
                        </wps:cNvSpPr>
                        <wps:spPr bwMode="auto">
                          <a:xfrm>
                            <a:off x="3266986" y="51107"/>
                            <a:ext cx="2882967" cy="3874769"/>
                          </a:xfrm>
                          <a:prstGeom prst="rect">
                            <a:avLst/>
                          </a:prstGeom>
                          <a:grpFill/>
                          <a:ln w="9525">
                            <a:solidFill>
                              <a:srgbClr val="F2F2F2"/>
                            </a:solidFill>
                            <a:miter lim="800000"/>
                            <a:headEnd/>
                            <a:tailEnd/>
                          </a:ln>
                          <a:effectLst/>
                        </wps:spPr>
                        <wps:linkedTxbx id="22" seq="1"/>
                        <wps:bodyPr rot="0" vert="horz" wrap="square" lIns="54864" tIns="64008" rIns="54864" bIns="18288" anchor="t" anchorCtr="0">
                          <a:noAutofit/>
                        </wps:bodyPr>
                      </wps:wsp>
                    </wpg:wgp>
                  </a:graphicData>
                </a:graphic>
              </wp:inline>
            </w:drawing>
          </mc:Choice>
          <mc:Fallback>
            <w:pict>
              <v:group w14:anchorId="2A7BD38C" id="Group 8" o:spid="_x0000_s1053" style="width:520.35pt;height:374.35pt;mso-position-horizontal-relative:char;mso-position-vertical-relative:line" coordorigin="2414,443" coordsize="59085,38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">
                <v:shape id="Text Box 36" o:spid="_x0000_s1054" type="#_x0000_t202" style="position:absolute;left:2414;top:443;width:59085;height:3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" filled="f" strokecolor="#f2f2f2" strokeweight="6pt">
                  <v:stroke joinstyle="bevel" endcap="square"/>
                  <v:shadow on="t" color="#033b72" opacity="39321f" offset=".49892mm,.49892mm"/>
                  <v:textbox inset="4.32pt,1.44pt,4.32pt,1.44pt">
                    <w:txbxContent>
                      <w:p w14:paraId="68710265" w14:textId="77777777" w:rsidR="00302071" w:rsidRPr="00675115" w:rsidRDefault="00302071" w:rsidP="00F36001">
                        <w:pPr>
                          <w:pStyle w:val="BasicText"/>
                          <w:rPr>
                            <w14:shadow w14:blurRad="50800" w14:dist="25400" w14:dir="5400000" w14:sx="100000" w14:sy="100000" w14:kx="0" w14:ky="0" w14:algn="ctr">
                              <w14:srgbClr w14:val="000000">
                                <w14:alpha w14:val="90000"/>
                              </w14:srgbClr>
                            </w14:shadow>
                          </w:rPr>
                        </w:pPr>
                      </w:p>
                    </w:txbxContent>
                  </v:textbox>
                </v:shape>
                <v:shape id="_x0000_s1055" type="#_x0000_t202" style="position:absolute;left:2767;top:511;width:28830;height:38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" filled="f" strokecolor="#f2f2f2">
                  <v:textbox style="mso-next-textbox:#_x0000_s1056" inset="4.32pt,0,4.32pt,1.44pt">
                    <w:txbxContent>
                      <w:p w14:paraId="0E2F544C" w14:textId="4B8A64BE" w:rsidR="00302071" w:rsidRPr="00E72090" w:rsidRDefault="00302071" w:rsidP="00F36001">
                        <w:pPr>
                          <w:pStyle w:val="FancyStatBlock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Fancy Two-Column Stat Block Title</w:t>
                        </w:r>
                      </w:p>
                      <w:p w14:paraId="48C1AE44" w14:textId="77777777" w:rsidR="00302071" w:rsidRPr="00675115" w:rsidRDefault="00302071" w:rsidP="00F36001">
                        <w:pPr>
                          <w:pStyle w:val="FancyStatBlock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 xml:space="preserve">Stat block </w:t>
                        </w:r>
                        <w:r w:rsidRPr="005F5BEF">
                          <w:t>metadata</w:t>
                        </w:r>
                      </w:p>
                      <w:p w14:paraId="49474B8E" w14:textId="77777777" w:rsidR="00302071" w:rsidRPr="00A832C1" w:rsidRDefault="00302071" w:rsidP="00F36001">
                        <w:pPr>
                          <w:pStyle w:val="FancyStatBlockDataUnderline"/>
                        </w:pPr>
                        <w:r w:rsidRPr="00E606C4">
                          <w:rPr>
                            <w:rStyle w:val="FancyStatBlockLabel"/>
                          </w:rPr>
                          <w:t>Armor Class</w:t>
                        </w:r>
                        <w:r w:rsidRPr="00A832C1">
                          <w:t xml:space="preserve"> 10</w:t>
                        </w:r>
                      </w:p>
                      <w:p w14:paraId="4F2A7328" w14:textId="77777777" w:rsidR="00302071" w:rsidRPr="00A832C1" w:rsidRDefault="00302071" w:rsidP="00F36001">
                        <w:pPr>
                          <w:pStyle w:val="FancyStatBlockDataUnderline"/>
                        </w:pPr>
                        <w:r w:rsidRPr="00E606C4">
                          <w:rPr>
                            <w:rStyle w:val="FancyStatBlockLabel"/>
                          </w:rPr>
                          <w:t>Hit Points</w:t>
                        </w:r>
                        <w:r w:rsidRPr="00A832C1">
                          <w:t xml:space="preserve"> 9 (2d8)</w:t>
                        </w:r>
                      </w:p>
                      <w:p w14:paraId="2A90A6F1" w14:textId="77777777" w:rsidR="00302071" w:rsidRPr="00A832C1" w:rsidRDefault="00302071" w:rsidP="00F36001">
                        <w:pPr>
                          <w:pStyle w:val="FancyStatBlockDataUnderline"/>
                        </w:pPr>
                        <w:r w:rsidRPr="00E606C4">
                          <w:rPr>
                            <w:rStyle w:val="FancyStatBlockLabel"/>
                          </w:rPr>
                          <w:t>Speed</w:t>
                        </w:r>
                        <w:r w:rsidRPr="00A832C1">
                          <w:t xml:space="preserve"> 30 ft.</w:t>
                        </w:r>
                      </w:p>
                      <w:p w14:paraId="0A612420" w14:textId="77777777" w:rsidR="00302071" w:rsidRDefault="00302071" w:rsidP="005F5BEF">
                        <w:pPr>
                          <w:pStyle w:val="FancyStatBlockAbilityScoreName"/>
                        </w:pPr>
                        <w:r>
                          <w:t>STR</w:t>
                        </w:r>
                        <w:r>
                          <w:tab/>
                          <w:t>DEX</w:t>
                        </w:r>
                        <w:r>
                          <w:tab/>
                          <w:t>CON</w:t>
                        </w:r>
                        <w:r>
                          <w:tab/>
                          <w:t>INT</w:t>
                        </w:r>
                        <w:r>
                          <w:tab/>
                          <w:t>WIS</w:t>
                        </w:r>
                        <w:r>
                          <w:tab/>
                          <w:t>CHA</w:t>
                        </w:r>
                      </w:p>
                      <w:p w14:paraId="4BB3986C" w14:textId="77777777" w:rsidR="00302071" w:rsidRDefault="00302071" w:rsidP="005F5BEF">
                        <w:pPr>
                          <w:pStyle w:val="FancyStatBlockDataStats"/>
                        </w:pPr>
                        <w:r>
                          <w:t>10(+0)</w:t>
                        </w:r>
                        <w:r>
                          <w:tab/>
                          <w:t>10 (+0)</w:t>
                        </w:r>
                        <w:r>
                          <w:tab/>
                          <w:t>10 (+0)</w:t>
                        </w:r>
                        <w:r>
                          <w:tab/>
                          <w:t>10(+0)</w:t>
                        </w:r>
                        <w:r>
                          <w:tab/>
                          <w:t>14(+2)</w:t>
                        </w:r>
                        <w:r>
                          <w:tab/>
                          <w:t>11(+0)</w:t>
                        </w:r>
                      </w:p>
                      <w:p w14:paraId="43EB34EF" w14:textId="77777777" w:rsidR="00302071" w:rsidRPr="00A832C1" w:rsidRDefault="00302071" w:rsidP="00F36001">
                        <w:pPr>
                          <w:pStyle w:val="FancyStatBlockDataUnderline"/>
                        </w:pPr>
                        <w:r w:rsidRPr="005F5BEF">
                          <w:rPr>
                            <w:rStyle w:val="FancyStatBlockLabel"/>
                          </w:rPr>
                          <w:t>Saving Throws</w:t>
                        </w:r>
                        <w:r w:rsidRPr="00A832C1">
                          <w:t xml:space="preserve"> enter here</w:t>
                        </w:r>
                      </w:p>
                      <w:p w14:paraId="315A9C87" w14:textId="77777777" w:rsidR="00302071" w:rsidRDefault="00302071" w:rsidP="00F36001">
                        <w:pPr>
                          <w:pStyle w:val="FancyStatBlockDataUnderline"/>
                        </w:pPr>
                        <w:r w:rsidRPr="005F5BEF">
                          <w:rPr>
                            <w:rStyle w:val="FancyStatBlockLabel"/>
                          </w:rPr>
                          <w:t>Skills</w:t>
                        </w:r>
                        <w:r>
                          <w:t xml:space="preserve"> enter here</w:t>
                        </w:r>
                      </w:p>
                      <w:p w14:paraId="7C33A980" w14:textId="77777777" w:rsidR="00302071" w:rsidRDefault="00302071" w:rsidP="00F36001">
                        <w:pPr>
                          <w:pStyle w:val="FancyStatBlockDataUnderline"/>
                        </w:pPr>
                        <w:r w:rsidRPr="005F5BEF">
                          <w:rPr>
                            <w:rStyle w:val="FancyStatBlockLabel"/>
                          </w:rPr>
                          <w:t>Damage Resistances</w:t>
                        </w:r>
                        <w:r>
                          <w:t xml:space="preserve"> enter here</w:t>
                        </w:r>
                      </w:p>
                      <w:p w14:paraId="64FA981F" w14:textId="77777777" w:rsidR="00302071" w:rsidRDefault="00302071" w:rsidP="00F36001">
                        <w:pPr>
                          <w:pStyle w:val="FancyStatBlockDataUnderline"/>
                        </w:pPr>
                        <w:r w:rsidRPr="005F5BEF">
                          <w:rPr>
                            <w:rStyle w:val="FancyStatBlockLabel"/>
                          </w:rPr>
                          <w:t>Damage Immunities</w:t>
                        </w:r>
                        <w:r>
                          <w:t xml:space="preserve"> enter here</w:t>
                        </w:r>
                      </w:p>
                      <w:p w14:paraId="7CAACA94" w14:textId="77777777" w:rsidR="00302071" w:rsidRDefault="00302071" w:rsidP="00F36001">
                        <w:pPr>
                          <w:pStyle w:val="FancyStatBlockDataUnderline"/>
                        </w:pPr>
                        <w:r w:rsidRPr="005F5BEF">
                          <w:rPr>
                            <w:rStyle w:val="FancyStatBlockLabel"/>
                          </w:rPr>
                          <w:t>Condition Immunities</w:t>
                        </w:r>
                        <w:r>
                          <w:t xml:space="preserve"> enter here</w:t>
                        </w:r>
                      </w:p>
                      <w:p w14:paraId="3F2A907E" w14:textId="77777777" w:rsidR="00302071" w:rsidRDefault="00302071" w:rsidP="00F36001">
                        <w:pPr>
                          <w:pStyle w:val="FancyStatBlockDataUnderline"/>
                        </w:pPr>
                        <w:r w:rsidRPr="005F5BEF">
                          <w:rPr>
                            <w:rStyle w:val="FancyStatBlockLabel"/>
                          </w:rPr>
                          <w:t>Senses darkvision</w:t>
                        </w:r>
                        <w:r>
                          <w:t xml:space="preserve"> 60 ft., passive Perception 12</w:t>
                        </w:r>
                      </w:p>
                      <w:p w14:paraId="5EF60E02" w14:textId="77777777" w:rsidR="00302071" w:rsidRDefault="00302071" w:rsidP="00F36001">
                        <w:pPr>
                          <w:pStyle w:val="FancyStatBlockDataUnderline"/>
                        </w:pPr>
                        <w:r w:rsidRPr="005F5BEF">
                          <w:rPr>
                            <w:rStyle w:val="FancyStatBlockLabel"/>
                          </w:rPr>
                          <w:t>Languages</w:t>
                        </w:r>
                        <w:r>
                          <w:t xml:space="preserve"> enter here</w:t>
                        </w:r>
                      </w:p>
                      <w:p w14:paraId="20845392" w14:textId="77777777" w:rsidR="00302071" w:rsidRDefault="00302071" w:rsidP="00F36001">
                        <w:pPr>
                          <w:pStyle w:val="FancyStatBlockDataUnderline"/>
                        </w:pPr>
                        <w:r w:rsidRPr="005F5BEF">
                          <w:rPr>
                            <w:rStyle w:val="FancyStatBlockLabel"/>
                          </w:rPr>
                          <w:t>Challenge</w:t>
                        </w:r>
                        <w:r>
                          <w:t xml:space="preserve"> 1/4 (50 XP)</w:t>
                        </w:r>
                      </w:p>
                      <w:p w14:paraId="0F86D0A6" w14:textId="501ECF01" w:rsidR="00302071" w:rsidRDefault="00302071" w:rsidP="00F36001">
                        <w:pPr>
                          <w:pStyle w:val="BasicTextParagraph1"/>
                        </w:pPr>
                        <w:r w:rsidRPr="00E606C4">
                          <w:rPr>
                            <w:rStyle w:val="CHARITALIC"/>
                          </w:rPr>
                          <w:t>Inline Subhead.</w:t>
                        </w:r>
                        <w:r>
                          <w:t xml:space="preserve"> The inline header has the bold/italic character style, and this paragraph uses the </w:t>
                        </w:r>
                        <w:r w:rsidRPr="00E606C4">
                          <w:rPr>
                            <w:rStyle w:val="CHARBOLD"/>
                          </w:rPr>
                          <w:t>Basic Text Paragraph 1</w:t>
                        </w:r>
                        <w:r w:rsidRPr="00267130">
                          <w:t xml:space="preserve"> </w:t>
                        </w:r>
                        <w:r>
                          <w:t>style</w:t>
                        </w:r>
                        <w:r w:rsidRPr="00BE1396">
                          <w:t>.</w:t>
                        </w:r>
                      </w:p>
                      <w:p w14:paraId="41FF2428" w14:textId="4465F7B0" w:rsidR="00302071" w:rsidRDefault="00302071" w:rsidP="00F36001">
                        <w:pPr>
                          <w:pStyle w:val="BasicTextParagraph2"/>
                        </w:pPr>
                        <w:r>
                          <w:t xml:space="preserve">Rarely, you may need to have a second paragraph for a particular monster feature; when you do, use the </w:t>
                        </w:r>
                        <w:r w:rsidRPr="00E606C4">
                          <w:rPr>
                            <w:rStyle w:val="CHARBOLD"/>
                          </w:rPr>
                          <w:t xml:space="preserve">Basic Text Paragraph </w:t>
                        </w:r>
                        <w:r>
                          <w:rPr>
                            <w:rStyle w:val="CHARBOLD"/>
                          </w:rPr>
                          <w:t>2</w:t>
                        </w:r>
                        <w:r>
                          <w:t xml:space="preserve"> style, which removes the space before it and adds a first-line indent.</w:t>
                        </w:r>
                      </w:p>
                      <w:p w14:paraId="741AE0AE" w14:textId="77777777" w:rsidR="00302071" w:rsidRPr="00A832C1" w:rsidRDefault="00302071" w:rsidP="00F36001">
                        <w:pPr>
                          <w:pStyle w:val="BasicText"/>
                        </w:pPr>
                        <w:r w:rsidRPr="00A832C1">
                          <w:rPr>
                            <w:i/>
                          </w:rPr>
                          <w:t>Spellcasting.</w:t>
                        </w:r>
                        <w:r>
                          <w:t xml:space="preserve"> The creature is a 1st-level spellcaster. Its spellcasting ability is Wisdom (spell save DC 12, +4 to hit </w:t>
                        </w:r>
                        <w:r w:rsidRPr="00A832C1">
                          <w:t>with spell attacks). The acolyte has following cleric spells prepared:</w:t>
                        </w:r>
                      </w:p>
                      <w:p w14:paraId="462A5E5C" w14:textId="77777777" w:rsidR="00302071" w:rsidRPr="00A832C1" w:rsidRDefault="00302071" w:rsidP="00F36001">
                        <w:pPr>
                          <w:pStyle w:val="FancyStatBlockSpellList"/>
                        </w:pPr>
                        <w:r w:rsidRPr="00E606C4">
                          <w:rPr>
                            <w:rStyle w:val="FancyStatBlockLabel"/>
                          </w:rPr>
                          <w:t>Cantrips (at will):</w:t>
                        </w:r>
                        <w:r w:rsidRPr="00A832C1">
                          <w:t xml:space="preserve"> </w:t>
                        </w:r>
                        <w:r w:rsidRPr="00E606C4">
                          <w:rPr>
                            <w:rStyle w:val="CHARITALIC"/>
                          </w:rPr>
                          <w:t>light, sacred flame, thaumaturgy</w:t>
                        </w:r>
                      </w:p>
                      <w:p w14:paraId="6272BFAB" w14:textId="77777777" w:rsidR="00302071" w:rsidRPr="00A832C1" w:rsidRDefault="00302071" w:rsidP="00F36001">
                        <w:pPr>
                          <w:pStyle w:val="StatBlockBasicSpellList"/>
                        </w:pPr>
                        <w:r w:rsidRPr="00E606C4">
                          <w:rPr>
                            <w:rStyle w:val="FancyStatBlockLabel"/>
                          </w:rPr>
                          <w:t>1st level (3 slots):</w:t>
                        </w:r>
                        <w:r w:rsidRPr="00A832C1">
                          <w:t xml:space="preserve"> </w:t>
                        </w:r>
                        <w:r w:rsidRPr="00E606C4">
                          <w:rPr>
                            <w:rStyle w:val="CHARITALIC"/>
                            <w:szCs w:val="20"/>
                          </w:rPr>
                          <w:t>bless, cure wounds, sanctuary</w:t>
                        </w:r>
                      </w:p>
                      <w:p w14:paraId="672FF190" w14:textId="4C3AB700" w:rsidR="00302071" w:rsidRPr="00A832C1" w:rsidRDefault="00302071" w:rsidP="00F36001">
                        <w:pPr>
                          <w:pStyle w:val="FancyStatActionsHeader"/>
                        </w:pPr>
                        <w:bookmarkStart w:id="281" w:name="_Toc46331384"/>
                        <w:bookmarkStart w:id="282" w:name="_Toc46332707"/>
                        <w:bookmarkStart w:id="283" w:name="_Toc46338551"/>
                        <w:r w:rsidRPr="00A832C1">
                          <w:t>Stat Block Heading</w:t>
                        </w:r>
                        <w:bookmarkEnd w:id="281"/>
                        <w:bookmarkEnd w:id="282"/>
                        <w:bookmarkEnd w:id="283"/>
                      </w:p>
                      <w:p w14:paraId="3553177A" w14:textId="77777777" w:rsidR="00302071" w:rsidRPr="00E606C4" w:rsidRDefault="00302071" w:rsidP="00F36001">
                        <w:pPr>
                          <w:pStyle w:val="BasicText"/>
                        </w:pPr>
                        <w:r w:rsidRPr="00E606C4">
                          <w:rPr>
                            <w:rStyle w:val="FancyStatBlockLabel"/>
                          </w:rPr>
                          <w:t>Multiattack.</w:t>
                        </w:r>
                        <w:r w:rsidRPr="00E606C4">
                          <w:t xml:space="preserve"> This continues using the same stat block body style as in the previous section.</w:t>
                        </w:r>
                      </w:p>
                      <w:p w14:paraId="4FB867F4" w14:textId="77777777" w:rsidR="00302071" w:rsidRPr="00E606C4" w:rsidRDefault="00302071" w:rsidP="00F36001">
                        <w:pPr>
                          <w:pStyle w:val="BasicText"/>
                        </w:pPr>
                        <w:r w:rsidRPr="00E606C4">
                          <w:rPr>
                            <w:rStyle w:val="FancyStatBlockLabel"/>
                          </w:rPr>
                          <w:t>Really Big Stick.</w:t>
                        </w:r>
                        <w:r w:rsidRPr="00E606C4">
                          <w:t xml:space="preserve"> Melee Weapon Attack: +9 to hit, reach 10 ft., one target. Hit: 12 (2d6 + 5) bludgeoning damage.</w:t>
                        </w:r>
                      </w:p>
                      <w:p w14:paraId="7078E42A" w14:textId="2020C2D5" w:rsidR="00302071" w:rsidRDefault="00302071" w:rsidP="00F36001">
                        <w:pPr>
                          <w:pStyle w:val="BasicText"/>
                        </w:pPr>
                        <w:r w:rsidRPr="00E606C4">
                          <w:rPr>
                            <w:rStyle w:val="FancyStatBlockLabel"/>
                          </w:rPr>
                          <w:t>Another Really Big Stick.</w:t>
                        </w:r>
                        <w:r w:rsidRPr="00A832C1">
                          <w:t xml:space="preserve"> Melee Weapon Attack: +9 to hit, reach 10 ft. one target. Hit: 15 (3d6 + 5) bludgeoning damage.</w:t>
                        </w:r>
                      </w:p>
                      <w:p w14:paraId="23DF1C9A" w14:textId="6D11BC27" w:rsidR="00302071" w:rsidRPr="00E606C4" w:rsidRDefault="00302071" w:rsidP="00F36001">
                        <w:pPr>
                          <w:pStyle w:val="FancyStatActionsHeader"/>
                        </w:pPr>
                        <w:r>
                          <w:t>Reactions</w:t>
                        </w:r>
                      </w:p>
                      <w:p w14:paraId="13851ECA" w14:textId="77777777" w:rsidR="00302071" w:rsidRDefault="00302071" w:rsidP="00F36001">
                        <w:pPr>
                          <w:pStyle w:val="BasicText"/>
                        </w:pPr>
                        <w:r w:rsidRPr="00E606C4">
                          <w:rPr>
                            <w:rStyle w:val="FancyStatBlockLabel"/>
                          </w:rPr>
                          <w:t>Another Really Big Stick.</w:t>
                        </w:r>
                        <w:r w:rsidRPr="00A832C1">
                          <w:t xml:space="preserve"> Melee Weapon Attack: +9 to hit, reach 10 ft. one target. Hit: 15 (3d6 + 5) bludgeoning damage.</w:t>
                        </w:r>
                      </w:p>
                      <w:p w14:paraId="68D60801" w14:textId="6EE32657" w:rsidR="00302071" w:rsidRPr="00A832C1" w:rsidRDefault="00302071" w:rsidP="00F36001">
                        <w:pPr>
                          <w:pStyle w:val="FancyStatActionsHeader"/>
                        </w:pPr>
                        <w:bookmarkStart w:id="284" w:name="_Toc46331385"/>
                        <w:bookmarkStart w:id="285" w:name="_Toc46332708"/>
                        <w:bookmarkStart w:id="286" w:name="_Toc46338552"/>
                        <w:r w:rsidRPr="00A832C1">
                          <w:t>Legendary Actions</w:t>
                        </w:r>
                        <w:bookmarkEnd w:id="284"/>
                        <w:bookmarkEnd w:id="285"/>
                        <w:bookmarkEnd w:id="286"/>
                      </w:p>
                      <w:p w14:paraId="75FE0C2A" w14:textId="5496ABFB" w:rsidR="00302071" w:rsidRPr="00267130" w:rsidRDefault="00302071" w:rsidP="00F36001">
                        <w:pPr>
                          <w:pStyle w:val="BasicText"/>
                        </w:pPr>
                        <w:r w:rsidRPr="00267130">
                          <w:t xml:space="preserve">Legendary action instructions use </w:t>
                        </w:r>
                        <w:r w:rsidRPr="00E606C4">
                          <w:rPr>
                            <w:rStyle w:val="CHARBOLD"/>
                          </w:rPr>
                          <w:t>Basic Text Paragraph 1</w:t>
                        </w:r>
                        <w:r w:rsidRPr="00267130">
                          <w:t xml:space="preserve"> just as the text in previous section did.</w:t>
                        </w:r>
                      </w:p>
                      <w:p w14:paraId="2E25A67D" w14:textId="2505EFB8" w:rsidR="00302071" w:rsidRPr="00267130" w:rsidRDefault="00302071" w:rsidP="00F36001">
                        <w:pPr>
                          <w:pStyle w:val="BasicText"/>
                        </w:pPr>
                        <w:r w:rsidRPr="00267130">
                          <w:t xml:space="preserve">Legendary Action. Be sure to use the </w:t>
                        </w:r>
                        <w:r w:rsidRPr="00E606C4">
                          <w:rPr>
                            <w:rStyle w:val="CHARBOLD"/>
                          </w:rPr>
                          <w:t>Basic Text Hanging</w:t>
                        </w:r>
                        <w:r w:rsidRPr="00267130">
                          <w:t xml:space="preserve"> style for your legendary actions, not the body style. And use the bold character style for each one’s title.</w:t>
                        </w:r>
                      </w:p>
                      <w:p w14:paraId="79EDF5EA" w14:textId="77777777" w:rsidR="00302071" w:rsidRPr="00267130" w:rsidRDefault="00302071" w:rsidP="00F36001">
                        <w:pPr>
                          <w:pStyle w:val="BasicTextHanging"/>
                        </w:pPr>
                        <w:r w:rsidRPr="00E606C4">
                          <w:t>Legendary Action.</w:t>
                        </w:r>
                        <w:r w:rsidRPr="00267130">
                          <w:t xml:space="preserve"> This is another legendary action.</w:t>
                        </w:r>
                      </w:p>
                      <w:p w14:paraId="3CDD39F2" w14:textId="77777777" w:rsidR="00302071" w:rsidRPr="00267130" w:rsidRDefault="00302071" w:rsidP="00F36001">
                        <w:pPr>
                          <w:pStyle w:val="BasicTextHanging"/>
                        </w:pPr>
                        <w:r w:rsidRPr="00E606C4">
                          <w:t>Legendary Action.</w:t>
                        </w:r>
                        <w:r w:rsidRPr="00267130">
                          <w:t xml:space="preserve"> This is another legendary action.</w:t>
                        </w:r>
                      </w:p>
                      <w:p w14:paraId="46841CFA" w14:textId="77777777" w:rsidR="00302071" w:rsidRPr="00267130" w:rsidRDefault="00302071" w:rsidP="00F36001">
                        <w:pPr>
                          <w:pStyle w:val="BasicTextHanging"/>
                        </w:pPr>
                        <w:r w:rsidRPr="00E606C4">
                          <w:t>Legendary Action.</w:t>
                        </w:r>
                        <w:r w:rsidRPr="00267130">
                          <w:t xml:space="preserve"> This is another legendary action.</w:t>
                        </w:r>
                      </w:p>
                      <w:p w14:paraId="67AC7233" w14:textId="77777777" w:rsidR="00302071" w:rsidRDefault="00302071" w:rsidP="00F36001">
                        <w:pPr>
                          <w:pStyle w:val="FancyStatActionsHeader"/>
                        </w:pPr>
                        <w:r w:rsidRPr="00A832C1">
                          <w:t>Paragon Actions</w:t>
                        </w:r>
                      </w:p>
                      <w:p w14:paraId="4EF97852" w14:textId="77777777" w:rsidR="00302071" w:rsidRDefault="00302071" w:rsidP="00F36001">
                        <w:pPr>
                          <w:pStyle w:val="BasicText"/>
                        </w:pPr>
                        <w:r>
                          <w:t>Legendary action instructions use Basic Text Paragraph 1 just as the text in previous section did.</w:t>
                        </w:r>
                      </w:p>
                      <w:p w14:paraId="5389CE22" w14:textId="77777777" w:rsidR="00302071" w:rsidRDefault="00302071" w:rsidP="00F36001">
                        <w:pPr>
                          <w:pStyle w:val="BasicText"/>
                        </w:pPr>
                        <w:r>
                          <w:t>Legendary Action. Be sure to use the Basic Text Hanging style for your legendary actions, not the body style. And use the bold character style for each one’s title.</w:t>
                        </w:r>
                      </w:p>
                      <w:p w14:paraId="5A64DC9D" w14:textId="77777777" w:rsidR="00302071" w:rsidRPr="00267130" w:rsidRDefault="00302071" w:rsidP="00F36001">
                        <w:pPr>
                          <w:pStyle w:val="BasicTextHanging"/>
                        </w:pPr>
                        <w:r w:rsidRPr="00E606C4">
                          <w:t>Legendary Action.</w:t>
                        </w:r>
                        <w:r w:rsidRPr="00267130">
                          <w:t xml:space="preserve"> This is another legendary action.</w:t>
                        </w:r>
                      </w:p>
                      <w:p w14:paraId="4CE61EB2" w14:textId="77777777" w:rsidR="00302071" w:rsidRPr="00267130" w:rsidRDefault="00302071" w:rsidP="00F36001">
                        <w:pPr>
                          <w:pStyle w:val="BasicTextHanging"/>
                        </w:pPr>
                        <w:r w:rsidRPr="00E606C4">
                          <w:t>Legendary Action.</w:t>
                        </w:r>
                        <w:r w:rsidRPr="00267130">
                          <w:t xml:space="preserve"> This is another legendary action.</w:t>
                        </w:r>
                      </w:p>
                      <w:p w14:paraId="2DD586D7" w14:textId="77777777" w:rsidR="00302071" w:rsidRPr="00267130" w:rsidRDefault="00302071" w:rsidP="00F36001">
                        <w:pPr>
                          <w:pStyle w:val="BasicTextHanging"/>
                        </w:pPr>
                        <w:r w:rsidRPr="00E606C4">
                          <w:t>Legendary Action.</w:t>
                        </w:r>
                        <w:r w:rsidRPr="00267130">
                          <w:t xml:space="preserve"> This is another legendary action.</w:t>
                        </w:r>
                      </w:p>
                      <w:p w14:paraId="4203C1FC" w14:textId="77777777" w:rsidR="00302071" w:rsidRDefault="00302071" w:rsidP="00F36001">
                        <w:pPr>
                          <w:pStyle w:val="FancyStatActionsHeader"/>
                        </w:pPr>
                        <w:r>
                          <w:t>Roleplaying Info</w:t>
                        </w:r>
                      </w:p>
                      <w:p w14:paraId="253ED9ED" w14:textId="77777777" w:rsidR="00302071" w:rsidRPr="00E40349" w:rsidRDefault="00302071" w:rsidP="00F36001">
                        <w:pPr>
                          <w:pStyle w:val="StatBlockBasicRegular"/>
                        </w:pPr>
                      </w:p>
                    </w:txbxContent>
                  </v:textbox>
                </v:shape>
                <v:shape id="_x0000_s1056" type="#_x0000_t202" style="position:absolute;left:32669;top:511;width:28830;height:38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" filled="f" strokecolor="#f2f2f2">
                  <v:textbox inset="4.32pt,5.04pt,4.32pt,1.44pt">
                    <w:txbxContent/>
                  </v:textbox>
                </v:shape>
                <w10:anchorlock/>
              </v:group>
            </w:pict>
          </mc:Fallback>
        </mc:AlternateContent>
      </w:r>
    </w:p>
    <w:p w14:paraId="0EFFD91A" w14:textId="753173C6" w:rsidR="009030E8" w:rsidRDefault="00AF186D" w:rsidP="00F36001">
      <w:pPr>
        <w:pStyle w:val="BasicText"/>
      </w:pPr>
      <w:bookmarkStart w:id="287" w:name="_Toc42419402"/>
      <w:bookmarkStart w:id="288" w:name="_Toc42419470"/>
      <w:r>
        <w:t>All examples of statblocks presented in this chapter can be inserted in document created with this template  as Building Blocks.</w:t>
      </w:r>
      <w:r w:rsidR="00E76FC7">
        <w:rPr>
          <w:noProof/>
        </w:rPr>
        <mc:AlternateContent>
          <mc:Choice Requires="wpc">
            <w:drawing>
              <wp:inline distT="0" distB="0" distL="0" distR="0" wp14:anchorId="5FEA260F" wp14:editId="5DE7B6F5">
                <wp:extent cx="6627495" cy="4157345"/>
                <wp:effectExtent l="0" t="0" r="1905" b="0"/>
                <wp:docPr id="38" name="Полотно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68" name="Групувати 268"/>
                        <wpg:cNvGrpSpPr/>
                        <wpg:grpSpPr>
                          <a:xfrm>
                            <a:off x="0" y="0"/>
                            <a:ext cx="6513196" cy="4043045"/>
                            <a:chOff x="0" y="7540"/>
                            <a:chExt cx="6263785" cy="3694919"/>
                          </a:xfrm>
                          <a:solidFill>
                            <a:schemeClr val="accent6"/>
                          </a:solidFill>
                        </wpg:grpSpPr>
                        <wps:wsp>
                          <wps:cNvPr id="54" name="Прямокутник 54"/>
                          <wps:cNvSpPr/>
                          <wps:spPr>
                            <a:xfrm>
                              <a:off x="0" y="42644"/>
                              <a:ext cx="6058373" cy="354330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Поле 55"/>
                          <wps:cNvSpPr txBox="1"/>
                          <wps:spPr>
                            <a:xfrm>
                              <a:off x="147931" y="7540"/>
                              <a:ext cx="3053199" cy="3694919"/>
                            </a:xfrm>
                            <a:prstGeom prst="rect">
                              <a:avLst/>
                            </a:prstGeom>
                            <a:solidFill>
                              <a:srgbClr val="F2F2F2"/>
                            </a:solidFill>
                            <a:ln w="6350">
                              <a:solidFill>
                                <a:srgbClr val="F2F2F2"/>
                              </a:solidFill>
                            </a:ln>
                          </wps:spPr>
                          <wps:txbx id="23">
                            <w:txbxContent>
                              <w:p w14:paraId="3FED219F" w14:textId="3C296457" w:rsidR="00302071" w:rsidRPr="00E72090" w:rsidRDefault="00302071" w:rsidP="00F36001">
                                <w:pPr>
                                  <w:pStyle w:val="StatBlockBasic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Basic Title – Two Column</w:t>
                                </w:r>
                              </w:p>
                              <w:p w14:paraId="072FA56F" w14:textId="112C17E0" w:rsidR="00302071" w:rsidRDefault="00302071" w:rsidP="00F36001">
                                <w:pPr>
                                  <w:pStyle w:val="StatBlockBasic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Basic metadata</w:t>
                                </w:r>
                              </w:p>
                              <w:p w14:paraId="4316D149" w14:textId="70D96C31" w:rsidR="00302071" w:rsidRPr="007F0921" w:rsidRDefault="00302071" w:rsidP="007F0921">
                                <w:pPr>
                                  <w:pStyle w:val="StatBlockBasicMetadataVariant"/>
                                </w:pPr>
                                <w:r>
                                  <w:t>Stat Block Basic Metadata Variant</w:t>
                                </w:r>
                              </w:p>
                              <w:p w14:paraId="49EA508A" w14:textId="77777777" w:rsidR="00302071" w:rsidRPr="00BC411B" w:rsidRDefault="00302071" w:rsidP="00F36001">
                                <w:pPr>
                                  <w:pStyle w:val="StatBlockBasicData"/>
                                </w:pPr>
                                <w:r w:rsidRPr="00BC411B">
                                  <w:rPr>
                                    <w:rStyle w:val="StatBlockBasicLabel"/>
                                  </w:rPr>
                                  <w:t>Armor Class</w:t>
                                </w:r>
                                <w:r w:rsidRPr="00BC411B">
                                  <w:t xml:space="preserve"> 10</w:t>
                                </w:r>
                              </w:p>
                              <w:p w14:paraId="3D20A755" w14:textId="77777777" w:rsidR="00302071" w:rsidRDefault="00302071" w:rsidP="00F36001">
                                <w:pPr>
                                  <w:pStyle w:val="StatBlockBasicData"/>
                                </w:pPr>
                                <w:r w:rsidRPr="00BC411B">
                                  <w:rPr>
                                    <w:rStyle w:val="StatBlockBasicLabel"/>
                                    <w:b w:val="0"/>
                                  </w:rPr>
                                  <w:t>Hit Points</w:t>
                                </w:r>
                                <w:r>
                                  <w:t xml:space="preserve"> 9 (2d8)</w:t>
                                </w:r>
                              </w:p>
                              <w:p w14:paraId="28C0429E" w14:textId="77777777" w:rsidR="00302071" w:rsidRDefault="00302071" w:rsidP="00F36001">
                                <w:pPr>
                                  <w:pStyle w:val="StatBlockBasicData"/>
                                </w:pPr>
                                <w:r w:rsidRPr="00BC411B">
                                  <w:rPr>
                                    <w:rStyle w:val="StatBlockBasicLabel"/>
                                    <w:b w:val="0"/>
                                  </w:rPr>
                                  <w:t>Speed</w:t>
                                </w:r>
                                <w:r>
                                  <w:t xml:space="preserve"> 30 ft.</w:t>
                                </w:r>
                              </w:p>
                              <w:p w14:paraId="72C87FF6" w14:textId="77777777" w:rsidR="00302071" w:rsidRDefault="00302071" w:rsidP="00E40349">
                                <w:pPr>
                                  <w:pStyle w:val="StatBlockBasicDataName"/>
                                </w:pPr>
                                <w:r>
                                  <w:t>STR</w:t>
                                </w:r>
                                <w:r>
                                  <w:tab/>
                                  <w:t>DEX</w:t>
                                </w:r>
                                <w:r>
                                  <w:tab/>
                                  <w:t>CON</w:t>
                                </w:r>
                                <w:r>
                                  <w:tab/>
                                  <w:t>INT</w:t>
                                </w:r>
                                <w:r>
                                  <w:tab/>
                                  <w:t>WIS</w:t>
                                </w:r>
                                <w:r>
                                  <w:tab/>
                                  <w:t>CHA</w:t>
                                </w:r>
                              </w:p>
                              <w:p w14:paraId="10E1F509" w14:textId="77777777" w:rsidR="00302071" w:rsidRPr="00E40349" w:rsidRDefault="00302071" w:rsidP="00E40349">
                                <w:pPr>
                                  <w:pStyle w:val="StatBlockBasicDataStats"/>
                                </w:pPr>
                                <w:r w:rsidRPr="00E40349">
                                  <w:t>10 (+0)</w:t>
                                </w:r>
                                <w:r w:rsidRPr="00E40349">
                                  <w:tab/>
                                  <w:t>10 (+0)</w:t>
                                </w:r>
                                <w:r w:rsidRPr="00E40349">
                                  <w:tab/>
                                  <w:t>10 (+0)</w:t>
                                </w:r>
                                <w:r w:rsidRPr="00E40349">
                                  <w:tab/>
                                  <w:t>10 (+0)</w:t>
                                </w:r>
                                <w:r w:rsidRPr="00E40349">
                                  <w:tab/>
                                  <w:t>14 (+2)</w:t>
                                </w:r>
                                <w:r w:rsidRPr="00E40349">
                                  <w:tab/>
                                  <w:t>11 (+0)</w:t>
                                </w:r>
                              </w:p>
                              <w:p w14:paraId="478206B4" w14:textId="77777777" w:rsidR="00302071" w:rsidRPr="00E40349" w:rsidRDefault="00302071" w:rsidP="00F36001">
                                <w:pPr>
                                  <w:pStyle w:val="StatBlockBasicRegular"/>
                                </w:pPr>
                                <w:r w:rsidRPr="002F1D80">
                                  <w:rPr>
                                    <w:rStyle w:val="StatBlockBasicLabel"/>
                                  </w:rPr>
                                  <w:t>Saving Throws</w:t>
                                </w:r>
                                <w:r w:rsidRPr="00E40349">
                                  <w:t xml:space="preserve"> enter here</w:t>
                                </w:r>
                              </w:p>
                              <w:p w14:paraId="6247F637" w14:textId="77777777" w:rsidR="00302071" w:rsidRPr="00E40349" w:rsidRDefault="00302071" w:rsidP="00F36001">
                                <w:pPr>
                                  <w:pStyle w:val="StatBlockBasicRegular"/>
                                </w:pPr>
                                <w:r w:rsidRPr="009D63EC">
                                  <w:rPr>
                                    <w:rStyle w:val="StatBlockBasicLabel"/>
                                  </w:rPr>
                                  <w:t>Skills</w:t>
                                </w:r>
                                <w:r w:rsidRPr="00E40349">
                                  <w:t xml:space="preserve"> enter here</w:t>
                                </w:r>
                              </w:p>
                              <w:p w14:paraId="7DBD791D" w14:textId="77777777" w:rsidR="00302071" w:rsidRPr="00E40349" w:rsidRDefault="00302071" w:rsidP="00F36001">
                                <w:pPr>
                                  <w:pStyle w:val="StatBlockBasicRegular"/>
                                </w:pPr>
                                <w:r w:rsidRPr="009D63EC">
                                  <w:rPr>
                                    <w:rStyle w:val="StatBlockBasicLabel"/>
                                  </w:rPr>
                                  <w:t>Damage Resistances</w:t>
                                </w:r>
                                <w:r w:rsidRPr="00E40349">
                                  <w:t xml:space="preserve"> enter here</w:t>
                                </w:r>
                              </w:p>
                              <w:p w14:paraId="68DC4545" w14:textId="77777777" w:rsidR="00302071" w:rsidRPr="00E40349" w:rsidRDefault="00302071" w:rsidP="00F36001">
                                <w:pPr>
                                  <w:pStyle w:val="StatBlockBasicRegular"/>
                                </w:pPr>
                                <w:r w:rsidRPr="009D63EC">
                                  <w:rPr>
                                    <w:rStyle w:val="StatBlockBasicLabel"/>
                                  </w:rPr>
                                  <w:t>Damage Immunities</w:t>
                                </w:r>
                                <w:r w:rsidRPr="00E40349">
                                  <w:t xml:space="preserve"> enter here</w:t>
                                </w:r>
                              </w:p>
                              <w:p w14:paraId="655A4C18" w14:textId="77777777" w:rsidR="00302071" w:rsidRPr="00E40349" w:rsidRDefault="00302071" w:rsidP="00F36001">
                                <w:pPr>
                                  <w:pStyle w:val="StatBlockBasicRegular"/>
                                </w:pPr>
                                <w:r w:rsidRPr="009D63EC">
                                  <w:rPr>
                                    <w:rStyle w:val="StatBlockBasicLabel"/>
                                  </w:rPr>
                                  <w:t>Condition Immunities</w:t>
                                </w:r>
                                <w:r w:rsidRPr="00E40349">
                                  <w:t xml:space="preserve"> enter here</w:t>
                                </w:r>
                              </w:p>
                              <w:p w14:paraId="5426215D" w14:textId="77777777" w:rsidR="00302071" w:rsidRPr="00E40349" w:rsidRDefault="00302071" w:rsidP="00F36001">
                                <w:pPr>
                                  <w:pStyle w:val="StatBlockBasicRegular"/>
                                </w:pPr>
                                <w:r w:rsidRPr="009D63EC">
                                  <w:rPr>
                                    <w:rStyle w:val="StatBlockBasicLabel"/>
                                  </w:rPr>
                                  <w:t>Senses</w:t>
                                </w:r>
                                <w:r w:rsidRPr="00E40349">
                                  <w:t xml:space="preserve"> darkvision 60 ft., passive Perception 12</w:t>
                                </w:r>
                              </w:p>
                              <w:p w14:paraId="55DAD529" w14:textId="77777777" w:rsidR="00302071" w:rsidRPr="00E40349" w:rsidRDefault="00302071" w:rsidP="00F36001">
                                <w:pPr>
                                  <w:pStyle w:val="StatBlockBasicRegular"/>
                                </w:pPr>
                                <w:r w:rsidRPr="009D63EC">
                                  <w:rPr>
                                    <w:rStyle w:val="StatBlockBasicLabel"/>
                                  </w:rPr>
                                  <w:t>Languages</w:t>
                                </w:r>
                                <w:r w:rsidRPr="00E40349">
                                  <w:t xml:space="preserve"> enter here</w:t>
                                </w:r>
                              </w:p>
                              <w:p w14:paraId="61A87C93" w14:textId="2F8B3E7D" w:rsidR="00302071" w:rsidRPr="00E40349" w:rsidRDefault="00302071" w:rsidP="00F36001">
                                <w:pPr>
                                  <w:pStyle w:val="StatBlockBasicRegularUnderline"/>
                                </w:pPr>
                                <w:r w:rsidRPr="009D63EC">
                                  <w:rPr>
                                    <w:rStyle w:val="StatBlockBasicLabel"/>
                                  </w:rPr>
                                  <w:t>Challenge</w:t>
                                </w:r>
                                <w:r w:rsidRPr="00E40349">
                                  <w:t xml:space="preserve"> 1/4 (50 XP)</w:t>
                                </w:r>
                              </w:p>
                              <w:p w14:paraId="25FADF4A" w14:textId="7456BC7D" w:rsidR="00302071" w:rsidRPr="00E40349" w:rsidRDefault="00302071" w:rsidP="00D06172">
                                <w:pPr>
                                  <w:pStyle w:val="StatBlockBasicText1"/>
                                </w:pPr>
                                <w:r w:rsidRPr="00D06172">
                                  <w:rPr>
                                    <w:b/>
                                    <w:color w:val="auto"/>
                                  </w:rPr>
                                  <w:t>Inline Subhead.</w:t>
                                </w:r>
                                <w:r w:rsidRPr="00E40349">
                                  <w:t xml:space="preserve"> </w:t>
                                </w:r>
                                <w:r w:rsidRPr="00017E9D">
                                  <w:t xml:space="preserve">The inline header has the bold/italic character style, and this paragraph uses the </w:t>
                                </w:r>
                                <w:r w:rsidRPr="00D06172">
                                  <w:rPr>
                                    <w:b/>
                                  </w:rPr>
                                  <w:t>Stat Block Basic Text 1</w:t>
                                </w:r>
                                <w:r w:rsidRPr="00017E9D">
                                  <w:t xml:space="preserve"> style.</w:t>
                                </w:r>
                              </w:p>
                              <w:p w14:paraId="2454E410" w14:textId="4415280D" w:rsidR="00302071" w:rsidRPr="00017E9D" w:rsidRDefault="00302071" w:rsidP="00D06172">
                                <w:pPr>
                                  <w:pStyle w:val="StatBlockBasicText2"/>
                                </w:pPr>
                                <w:r w:rsidRPr="00017E9D">
                                  <w:t xml:space="preserve">Rarely, you may need to have a second paragraph for a particular monster feature; when you do, use the </w:t>
                                </w:r>
                                <w:r w:rsidRPr="00D06172">
                                  <w:rPr>
                                    <w:b/>
                                  </w:rPr>
                                  <w:t xml:space="preserve">Stat Block Basic Text 2 </w:t>
                                </w:r>
                                <w:r w:rsidRPr="00017E9D">
                                  <w:t>style, which removes the space before it and adds a first-line indent.</w:t>
                                </w:r>
                              </w:p>
                              <w:p w14:paraId="67BE0CE8" w14:textId="77777777" w:rsidR="00302071" w:rsidRPr="00E40349" w:rsidRDefault="00302071" w:rsidP="00F36001">
                                <w:pPr>
                                  <w:pStyle w:val="StatBlockBasicHanging"/>
                                </w:pPr>
                                <w:r w:rsidRPr="00D06172">
                                  <w:rPr>
                                    <w:rFonts w:ascii="Philosopher" w:hAnsi="Philosopher"/>
                                    <w:b/>
                                  </w:rPr>
                                  <w:t>Spellcasting.</w:t>
                                </w:r>
                                <w:r w:rsidRPr="00E40349">
                                  <w:t xml:space="preserve"> The creature is a 1st-level spellcaster. Its spellcasting ability is Wisdom (spell save DC 12, +4 to hit with spell attacks). The acolyte has following cleric spells prepared:</w:t>
                                </w:r>
                              </w:p>
                              <w:p w14:paraId="01020AFC" w14:textId="77777777" w:rsidR="00302071" w:rsidRDefault="00302071" w:rsidP="00F36001">
                                <w:pPr>
                                  <w:pStyle w:val="StatBlockTextRegular"/>
                                </w:pPr>
                                <w:r w:rsidRPr="00D06172">
                                  <w:rPr>
                                    <w:b/>
                                  </w:rPr>
                                  <w:t>Cantrips (at will):</w:t>
                                </w:r>
                                <w:r>
                                  <w:t xml:space="preserve"> </w:t>
                                </w:r>
                                <w:r w:rsidRPr="00D06172">
                                  <w:t>light, sacred flame, thaumaturgy</w:t>
                                </w:r>
                              </w:p>
                              <w:p w14:paraId="466C0BD6" w14:textId="77777777" w:rsidR="00302071" w:rsidRPr="00E40349" w:rsidRDefault="00302071" w:rsidP="00F36001">
                                <w:pPr>
                                  <w:pStyle w:val="StatBlockTextRegular"/>
                                </w:pPr>
                                <w:r w:rsidRPr="00D06172">
                                  <w:rPr>
                                    <w:b/>
                                  </w:rPr>
                                  <w:t>1st level (3 slots):</w:t>
                                </w:r>
                                <w:r w:rsidRPr="00E40349">
                                  <w:t xml:space="preserve"> </w:t>
                                </w:r>
                                <w:r w:rsidRPr="00D06172">
                                  <w:t>bless, cure wounds, sanctuary</w:t>
                                </w:r>
                              </w:p>
                              <w:p w14:paraId="3A0EE39D" w14:textId="48A274A9" w:rsidR="00302071" w:rsidRPr="00E40349" w:rsidRDefault="00302071" w:rsidP="00F36001">
                                <w:pPr>
                                  <w:pStyle w:val="StatblockBasicActionHeader"/>
                                </w:pPr>
                                <w:r>
                                  <w:t xml:space="preserve">Actions Header </w:t>
                                </w:r>
                              </w:p>
                              <w:p w14:paraId="683EDF4A" w14:textId="77777777" w:rsidR="00302071" w:rsidRPr="00E40349" w:rsidRDefault="00302071" w:rsidP="00F36001">
                                <w:pPr>
                                  <w:pStyle w:val="StatBlockTextRegular"/>
                                </w:pPr>
                                <w:r w:rsidRPr="00D06172">
                                  <w:rPr>
                                    <w:b/>
                                  </w:rPr>
                                  <w:t>Multiattack.</w:t>
                                </w:r>
                                <w:r w:rsidRPr="00E40349">
                                  <w:t xml:space="preserve"> This continues using the same stat block body style as in the previous section.</w:t>
                                </w:r>
                              </w:p>
                              <w:p w14:paraId="4F09113E" w14:textId="77777777" w:rsidR="00302071" w:rsidRPr="00E40349" w:rsidRDefault="00302071" w:rsidP="00F36001">
                                <w:pPr>
                                  <w:pStyle w:val="StatBlockTextRegular"/>
                                </w:pPr>
                                <w:r w:rsidRPr="00D06172">
                                  <w:rPr>
                                    <w:b/>
                                  </w:rPr>
                                  <w:t>Really Big Stick.</w:t>
                                </w:r>
                                <w:r w:rsidRPr="00E40349">
                                  <w:t xml:space="preserve"> </w:t>
                                </w:r>
                                <w:r w:rsidRPr="00D06172">
                                  <w:rPr>
                                    <w:i/>
                                  </w:rPr>
                                  <w:t>Melee Weapon Attack</w:t>
                                </w:r>
                                <w:r w:rsidRPr="00E40349">
                                  <w:t xml:space="preserve">: +9 to hit, reach 10 ft., one target. </w:t>
                                </w:r>
                                <w:r w:rsidRPr="00D06172">
                                  <w:rPr>
                                    <w:i/>
                                  </w:rPr>
                                  <w:t>Hit</w:t>
                                </w:r>
                                <w:r w:rsidRPr="00E40349">
                                  <w:t>: 12 (2d6 + 5) bludgeoning damage.</w:t>
                                </w:r>
                              </w:p>
                              <w:p w14:paraId="29E75EED" w14:textId="77777777" w:rsidR="00302071" w:rsidRPr="00E40349" w:rsidRDefault="00302071" w:rsidP="00F36001">
                                <w:pPr>
                                  <w:pStyle w:val="StatBlockTextRegular"/>
                                </w:pPr>
                                <w:r w:rsidRPr="00D06172">
                                  <w:rPr>
                                    <w:b/>
                                  </w:rPr>
                                  <w:t>Another Really Big Stick.</w:t>
                                </w:r>
                                <w:r w:rsidRPr="00E40349">
                                  <w:t xml:space="preserve"> </w:t>
                                </w:r>
                                <w:r w:rsidRPr="00D06172">
                                  <w:rPr>
                                    <w:i/>
                                  </w:rPr>
                                  <w:t>Melee Weapon Attack</w:t>
                                </w:r>
                                <w:r w:rsidRPr="00E40349">
                                  <w:t xml:space="preserve">: +9 to hit, reach 10 ft. one target. </w:t>
                                </w:r>
                                <w:r w:rsidRPr="00D06172">
                                  <w:rPr>
                                    <w:i/>
                                  </w:rPr>
                                  <w:t>Hit</w:t>
                                </w:r>
                                <w:r w:rsidRPr="00E40349">
                                  <w:t>: 15 (3d6 + 5) bludgeoning damage.</w:t>
                                </w:r>
                              </w:p>
                              <w:p w14:paraId="2C31770D" w14:textId="0BC55E43" w:rsidR="00302071" w:rsidRPr="00E40349" w:rsidRDefault="00302071" w:rsidP="00BC411B">
                                <w:pPr>
                                  <w:pStyle w:val="StatBlockBasicActionsHeaderVariant1"/>
                                </w:pPr>
                                <w:r>
                                  <w:t>Actions Header Variant 1</w:t>
                                </w:r>
                              </w:p>
                              <w:p w14:paraId="00B0F61C" w14:textId="1F6E4E63" w:rsidR="00302071" w:rsidRPr="00E40349" w:rsidRDefault="00302071" w:rsidP="00F36001">
                                <w:pPr>
                                  <w:pStyle w:val="StatBlockTextRegular"/>
                                </w:pPr>
                                <w:r w:rsidRPr="00E40349">
                                  <w:t xml:space="preserve">Legendary action instructions use </w:t>
                                </w:r>
                                <w:r w:rsidRPr="00D06172">
                                  <w:t>Stat Block Basic Text 1</w:t>
                                </w:r>
                                <w:r w:rsidRPr="00E40349">
                                  <w:t xml:space="preserve"> just as the text in previous section did.</w:t>
                                </w:r>
                              </w:p>
                              <w:p w14:paraId="1FDE2F1F" w14:textId="53D8EC6D" w:rsidR="00302071" w:rsidRPr="00E40349" w:rsidRDefault="00302071" w:rsidP="00F36001">
                                <w:pPr>
                                  <w:pStyle w:val="StatBlockBasicHanging"/>
                                </w:pPr>
                                <w:r w:rsidRPr="00D06172">
                                  <w:rPr>
                                    <w:rFonts w:ascii="Philosopher" w:hAnsi="Philosopher"/>
                                    <w:b/>
                                  </w:rPr>
                                  <w:t>Legendary Action.</w:t>
                                </w:r>
                                <w:r w:rsidRPr="00E40349">
                                  <w:t xml:space="preserve"> Be sure to use the </w:t>
                                </w:r>
                                <w:r w:rsidRPr="00D06172">
                                  <w:rPr>
                                    <w:rFonts w:ascii="Philosopher" w:hAnsi="Philosopher"/>
                                  </w:rPr>
                                  <w:t>Stat Block Basic Hanging</w:t>
                                </w:r>
                                <w:r w:rsidRPr="00E40349">
                                  <w:t xml:space="preserve"> style for your legendary actions, not the body style. And use the bold character style for each one</w:t>
                                </w:r>
                                <w:r w:rsidRPr="00D06172">
                                  <w:rPr>
                                    <w:rFonts w:ascii="Philosopher" w:hAnsi="Philosopher"/>
                                  </w:rPr>
                                  <w:t>’</w:t>
                                </w:r>
                                <w:r w:rsidRPr="00E40349">
                                  <w:t>s title.</w:t>
                                </w:r>
                              </w:p>
                              <w:p w14:paraId="29C26C6A" w14:textId="77777777" w:rsidR="00302071" w:rsidRPr="00E40349" w:rsidRDefault="00302071" w:rsidP="00BC411B">
                                <w:pPr>
                                  <w:pStyle w:val="StatBlockBasicText1"/>
                                </w:pPr>
                                <w:r w:rsidRPr="00D06172">
                                  <w:rPr>
                                    <w:b/>
                                    <w:color w:val="auto"/>
                                  </w:rPr>
                                  <w:t>Legendary Action.</w:t>
                                </w:r>
                                <w:r w:rsidRPr="00E40349">
                                  <w:t xml:space="preserve"> This is another legendary action.</w:t>
                                </w:r>
                              </w:p>
                              <w:p w14:paraId="22C5EDAC" w14:textId="77777777" w:rsidR="00302071" w:rsidRPr="00E40349" w:rsidRDefault="00302071" w:rsidP="00BC411B">
                                <w:pPr>
                                  <w:pStyle w:val="StatBlockBasicText1"/>
                                </w:pPr>
                                <w:r w:rsidRPr="00D06172">
                                  <w:rPr>
                                    <w:b/>
                                    <w:color w:val="auto"/>
                                  </w:rPr>
                                  <w:t>Legendary Action.</w:t>
                                </w:r>
                                <w:r w:rsidRPr="00E40349">
                                  <w:t xml:space="preserve"> This is another legendary action.</w:t>
                                </w:r>
                              </w:p>
                              <w:p w14:paraId="1E3BA26F" w14:textId="6D57FF0E" w:rsidR="00302071" w:rsidRDefault="00302071" w:rsidP="00F36001">
                                <w:pPr>
                                  <w:pStyle w:val="StatBlockBasicActionsHeaderVariant2"/>
                                </w:pPr>
                                <w:r>
                                  <w:t>Actions Header Variant 2</w:t>
                                </w:r>
                              </w:p>
                              <w:p w14:paraId="583F26E4" w14:textId="62C188A1" w:rsidR="00302071" w:rsidRDefault="00302071" w:rsidP="00BC411B">
                                <w:pPr>
                                  <w:pStyle w:val="StatBlockBasicText1"/>
                                </w:pPr>
                                <w:r>
                                  <w:t>Text</w:t>
                                </w:r>
                              </w:p>
                              <w:p w14:paraId="64C398E8" w14:textId="77777777" w:rsidR="00302071" w:rsidRPr="007F0921" w:rsidRDefault="00302071" w:rsidP="007F0921">
                                <w:pPr>
                                  <w:pStyle w:val="StatBlockBasicText1"/>
                                  <w:rPr>
                                    <w:lang w:eastAsia="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Поле 55"/>
                          <wps:cNvSpPr txBox="1"/>
                          <wps:spPr>
                            <a:xfrm>
                              <a:off x="3201132" y="63703"/>
                              <a:ext cx="3062653" cy="3638547"/>
                            </a:xfrm>
                            <a:prstGeom prst="rect">
                              <a:avLst/>
                            </a:prstGeom>
                            <a:grpFill/>
                            <a:ln w="6350">
                              <a:noFill/>
                            </a:ln>
                          </wps:spPr>
                          <wps:linkedTxbx id="23" seq="1"/>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5FEA260F" id="Полотно 38" o:spid="_x0000_s1057" editas="canvas" style="width:521.85pt;height:327.35pt;mso-position-horizontal-relative:char;mso-position-vertical-relative:line" coordsize="66274,4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">
                <v:shape id="_x0000_s1058" type="#_x0000_t75" style="position:absolute;width:66274;height:41573;visibility:visible;mso-wrap-style:square" filled="t">
                  <v:fill o:detectmouseclick="t"/>
                  <v:path o:connecttype="none"/>
                </v:shape>
                <v:group id="Групувати 268" o:spid="_x0000_s1059" style="position:absolute;width:65131;height:40430" coordorigin=",75" coordsize="62637,36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Прямокутник 54" o:spid="_x0000_s1060" style="position:absolute;top:426;width:60583;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" filled="f" stroked="f" strokeweight="1pt"/>
                  <v:shape id="Поле 55" o:spid="_x0000_s1061" type="#_x0000_t202" style="position:absolute;left:1479;top:75;width:30532;height:36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" fillcolor="#f2f2f2" strokecolor="#f2f2f2" strokeweight=".5pt">
                    <v:textbox style="mso-next-textbox:#Поле 55">
                      <w:txbxContent>
                        <w:p w14:paraId="3FED219F" w14:textId="3C296457" w:rsidR="00302071" w:rsidRPr="00E72090" w:rsidRDefault="00302071" w:rsidP="00F36001">
                          <w:pPr>
                            <w:pStyle w:val="StatBlockBasic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Basic Title – Two Column</w:t>
                          </w:r>
                        </w:p>
                        <w:p w14:paraId="072FA56F" w14:textId="112C17E0" w:rsidR="00302071" w:rsidRDefault="00302071" w:rsidP="00F36001">
                          <w:pPr>
                            <w:pStyle w:val="StatBlockBasic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Basic metadata</w:t>
                          </w:r>
                        </w:p>
                        <w:p w14:paraId="4316D149" w14:textId="70D96C31" w:rsidR="00302071" w:rsidRPr="007F0921" w:rsidRDefault="00302071" w:rsidP="007F0921">
                          <w:pPr>
                            <w:pStyle w:val="StatBlockBasicMetadataVariant"/>
                          </w:pPr>
                          <w:r>
                            <w:t>Stat Block Basic Metadata Variant</w:t>
                          </w:r>
                        </w:p>
                        <w:p w14:paraId="49EA508A" w14:textId="77777777" w:rsidR="00302071" w:rsidRPr="00BC411B" w:rsidRDefault="00302071" w:rsidP="00F36001">
                          <w:pPr>
                            <w:pStyle w:val="StatBlockBasicData"/>
                          </w:pPr>
                          <w:r w:rsidRPr="00BC411B">
                            <w:rPr>
                              <w:rStyle w:val="StatBlockBasicLabel"/>
                            </w:rPr>
                            <w:t>Armor Class</w:t>
                          </w:r>
                          <w:r w:rsidRPr="00BC411B">
                            <w:t xml:space="preserve"> 10</w:t>
                          </w:r>
                        </w:p>
                        <w:p w14:paraId="3D20A755" w14:textId="77777777" w:rsidR="00302071" w:rsidRDefault="00302071" w:rsidP="00F36001">
                          <w:pPr>
                            <w:pStyle w:val="StatBlockBasicData"/>
                          </w:pPr>
                          <w:r w:rsidRPr="00BC411B">
                            <w:rPr>
                              <w:rStyle w:val="StatBlockBasicLabel"/>
                              <w:b w:val="0"/>
                            </w:rPr>
                            <w:t>Hit Points</w:t>
                          </w:r>
                          <w:r>
                            <w:t xml:space="preserve"> 9 (2d8)</w:t>
                          </w:r>
                        </w:p>
                        <w:p w14:paraId="28C0429E" w14:textId="77777777" w:rsidR="00302071" w:rsidRDefault="00302071" w:rsidP="00F36001">
                          <w:pPr>
                            <w:pStyle w:val="StatBlockBasicData"/>
                          </w:pPr>
                          <w:r w:rsidRPr="00BC411B">
                            <w:rPr>
                              <w:rStyle w:val="StatBlockBasicLabel"/>
                              <w:b w:val="0"/>
                            </w:rPr>
                            <w:t>Speed</w:t>
                          </w:r>
                          <w:r>
                            <w:t xml:space="preserve"> 30 ft.</w:t>
                          </w:r>
                        </w:p>
                        <w:p w14:paraId="72C87FF6" w14:textId="77777777" w:rsidR="00302071" w:rsidRDefault="00302071" w:rsidP="00E40349">
                          <w:pPr>
                            <w:pStyle w:val="StatBlockBasicDataName"/>
                          </w:pPr>
                          <w:r>
                            <w:t>STR</w:t>
                          </w:r>
                          <w:r>
                            <w:tab/>
                            <w:t>DEX</w:t>
                          </w:r>
                          <w:r>
                            <w:tab/>
                            <w:t>CON</w:t>
                          </w:r>
                          <w:r>
                            <w:tab/>
                            <w:t>INT</w:t>
                          </w:r>
                          <w:r>
                            <w:tab/>
                            <w:t>WIS</w:t>
                          </w:r>
                          <w:r>
                            <w:tab/>
                            <w:t>CHA</w:t>
                          </w:r>
                        </w:p>
                        <w:p w14:paraId="10E1F509" w14:textId="77777777" w:rsidR="00302071" w:rsidRPr="00E40349" w:rsidRDefault="00302071" w:rsidP="00E40349">
                          <w:pPr>
                            <w:pStyle w:val="StatBlockBasicDataStats"/>
                          </w:pPr>
                          <w:r w:rsidRPr="00E40349">
                            <w:t>10 (+0)</w:t>
                          </w:r>
                          <w:r w:rsidRPr="00E40349">
                            <w:tab/>
                            <w:t>10 (+0)</w:t>
                          </w:r>
                          <w:r w:rsidRPr="00E40349">
                            <w:tab/>
                            <w:t>10 (+0)</w:t>
                          </w:r>
                          <w:r w:rsidRPr="00E40349">
                            <w:tab/>
                            <w:t>10 (+0)</w:t>
                          </w:r>
                          <w:r w:rsidRPr="00E40349">
                            <w:tab/>
                            <w:t>14 (+2)</w:t>
                          </w:r>
                          <w:r w:rsidRPr="00E40349">
                            <w:tab/>
                            <w:t>11 (+0)</w:t>
                          </w:r>
                        </w:p>
                        <w:p w14:paraId="478206B4" w14:textId="77777777" w:rsidR="00302071" w:rsidRPr="00E40349" w:rsidRDefault="00302071" w:rsidP="00F36001">
                          <w:pPr>
                            <w:pStyle w:val="StatBlockBasicRegular"/>
                          </w:pPr>
                          <w:r w:rsidRPr="002F1D80">
                            <w:rPr>
                              <w:rStyle w:val="StatBlockBasicLabel"/>
                            </w:rPr>
                            <w:t>Saving Throws</w:t>
                          </w:r>
                          <w:r w:rsidRPr="00E40349">
                            <w:t xml:space="preserve"> enter here</w:t>
                          </w:r>
                        </w:p>
                        <w:p w14:paraId="6247F637" w14:textId="77777777" w:rsidR="00302071" w:rsidRPr="00E40349" w:rsidRDefault="00302071" w:rsidP="00F36001">
                          <w:pPr>
                            <w:pStyle w:val="StatBlockBasicRegular"/>
                          </w:pPr>
                          <w:r w:rsidRPr="009D63EC">
                            <w:rPr>
                              <w:rStyle w:val="StatBlockBasicLabel"/>
                            </w:rPr>
                            <w:t>Skills</w:t>
                          </w:r>
                          <w:r w:rsidRPr="00E40349">
                            <w:t xml:space="preserve"> enter here</w:t>
                          </w:r>
                        </w:p>
                        <w:p w14:paraId="7DBD791D" w14:textId="77777777" w:rsidR="00302071" w:rsidRPr="00E40349" w:rsidRDefault="00302071" w:rsidP="00F36001">
                          <w:pPr>
                            <w:pStyle w:val="StatBlockBasicRegular"/>
                          </w:pPr>
                          <w:r w:rsidRPr="009D63EC">
                            <w:rPr>
                              <w:rStyle w:val="StatBlockBasicLabel"/>
                            </w:rPr>
                            <w:t>Damage Resistances</w:t>
                          </w:r>
                          <w:r w:rsidRPr="00E40349">
                            <w:t xml:space="preserve"> enter here</w:t>
                          </w:r>
                        </w:p>
                        <w:p w14:paraId="68DC4545" w14:textId="77777777" w:rsidR="00302071" w:rsidRPr="00E40349" w:rsidRDefault="00302071" w:rsidP="00F36001">
                          <w:pPr>
                            <w:pStyle w:val="StatBlockBasicRegular"/>
                          </w:pPr>
                          <w:r w:rsidRPr="009D63EC">
                            <w:rPr>
                              <w:rStyle w:val="StatBlockBasicLabel"/>
                            </w:rPr>
                            <w:t>Damage Immunities</w:t>
                          </w:r>
                          <w:r w:rsidRPr="00E40349">
                            <w:t xml:space="preserve"> enter here</w:t>
                          </w:r>
                        </w:p>
                        <w:p w14:paraId="655A4C18" w14:textId="77777777" w:rsidR="00302071" w:rsidRPr="00E40349" w:rsidRDefault="00302071" w:rsidP="00F36001">
                          <w:pPr>
                            <w:pStyle w:val="StatBlockBasicRegular"/>
                          </w:pPr>
                          <w:r w:rsidRPr="009D63EC">
                            <w:rPr>
                              <w:rStyle w:val="StatBlockBasicLabel"/>
                            </w:rPr>
                            <w:t>Condition Immunities</w:t>
                          </w:r>
                          <w:r w:rsidRPr="00E40349">
                            <w:t xml:space="preserve"> enter here</w:t>
                          </w:r>
                        </w:p>
                        <w:p w14:paraId="5426215D" w14:textId="77777777" w:rsidR="00302071" w:rsidRPr="00E40349" w:rsidRDefault="00302071" w:rsidP="00F36001">
                          <w:pPr>
                            <w:pStyle w:val="StatBlockBasicRegular"/>
                          </w:pPr>
                          <w:r w:rsidRPr="009D63EC">
                            <w:rPr>
                              <w:rStyle w:val="StatBlockBasicLabel"/>
                            </w:rPr>
                            <w:t>Senses</w:t>
                          </w:r>
                          <w:r w:rsidRPr="00E40349">
                            <w:t xml:space="preserve"> darkvision 60 ft., passive Perception 12</w:t>
                          </w:r>
                        </w:p>
                        <w:p w14:paraId="55DAD529" w14:textId="77777777" w:rsidR="00302071" w:rsidRPr="00E40349" w:rsidRDefault="00302071" w:rsidP="00F36001">
                          <w:pPr>
                            <w:pStyle w:val="StatBlockBasicRegular"/>
                          </w:pPr>
                          <w:r w:rsidRPr="009D63EC">
                            <w:rPr>
                              <w:rStyle w:val="StatBlockBasicLabel"/>
                            </w:rPr>
                            <w:t>Languages</w:t>
                          </w:r>
                          <w:r w:rsidRPr="00E40349">
                            <w:t xml:space="preserve"> enter here</w:t>
                          </w:r>
                        </w:p>
                        <w:p w14:paraId="61A87C93" w14:textId="2F8B3E7D" w:rsidR="00302071" w:rsidRPr="00E40349" w:rsidRDefault="00302071" w:rsidP="00F36001">
                          <w:pPr>
                            <w:pStyle w:val="StatBlockBasicRegularUnderline"/>
                          </w:pPr>
                          <w:r w:rsidRPr="009D63EC">
                            <w:rPr>
                              <w:rStyle w:val="StatBlockBasicLabel"/>
                            </w:rPr>
                            <w:t>Challenge</w:t>
                          </w:r>
                          <w:r w:rsidRPr="00E40349">
                            <w:t xml:space="preserve"> 1/4 (50 XP)</w:t>
                          </w:r>
                        </w:p>
                        <w:p w14:paraId="25FADF4A" w14:textId="7456BC7D" w:rsidR="00302071" w:rsidRPr="00E40349" w:rsidRDefault="00302071" w:rsidP="00D06172">
                          <w:pPr>
                            <w:pStyle w:val="StatBlockBasicText1"/>
                          </w:pPr>
                          <w:r w:rsidRPr="00D06172">
                            <w:rPr>
                              <w:b/>
                              <w:color w:val="auto"/>
                            </w:rPr>
                            <w:t>Inline Subhead.</w:t>
                          </w:r>
                          <w:r w:rsidRPr="00E40349">
                            <w:t xml:space="preserve"> </w:t>
                          </w:r>
                          <w:r w:rsidRPr="00017E9D">
                            <w:t xml:space="preserve">The inline header has the bold/italic character style, and this paragraph uses the </w:t>
                          </w:r>
                          <w:r w:rsidRPr="00D06172">
                            <w:rPr>
                              <w:b/>
                            </w:rPr>
                            <w:t>Stat Block Basic Text 1</w:t>
                          </w:r>
                          <w:r w:rsidRPr="00017E9D">
                            <w:t xml:space="preserve"> style.</w:t>
                          </w:r>
                        </w:p>
                        <w:p w14:paraId="2454E410" w14:textId="4415280D" w:rsidR="00302071" w:rsidRPr="00017E9D" w:rsidRDefault="00302071" w:rsidP="00D06172">
                          <w:pPr>
                            <w:pStyle w:val="StatBlockBasicText2"/>
                          </w:pPr>
                          <w:r w:rsidRPr="00017E9D">
                            <w:t xml:space="preserve">Rarely, you may need to have a second paragraph for a particular monster feature; when you do, use the </w:t>
                          </w:r>
                          <w:r w:rsidRPr="00D06172">
                            <w:rPr>
                              <w:b/>
                            </w:rPr>
                            <w:t xml:space="preserve">Stat Block Basic Text 2 </w:t>
                          </w:r>
                          <w:r w:rsidRPr="00017E9D">
                            <w:t>style, which removes the space before it and adds a first-line indent.</w:t>
                          </w:r>
                        </w:p>
                        <w:p w14:paraId="67BE0CE8" w14:textId="77777777" w:rsidR="00302071" w:rsidRPr="00E40349" w:rsidRDefault="00302071" w:rsidP="00F36001">
                          <w:pPr>
                            <w:pStyle w:val="StatBlockBasicHanging"/>
                          </w:pPr>
                          <w:r w:rsidRPr="00D06172">
                            <w:rPr>
                              <w:rFonts w:ascii="Philosopher" w:hAnsi="Philosopher"/>
                              <w:b/>
                            </w:rPr>
                            <w:t>Spellcasting.</w:t>
                          </w:r>
                          <w:r w:rsidRPr="00E40349">
                            <w:t xml:space="preserve"> The creature is a 1st-level spellcaster. Its spellcasting ability is Wisdom (spell save DC 12, +4 to hit with spell attacks). The acolyte has following cleric spells prepared:</w:t>
                          </w:r>
                        </w:p>
                        <w:p w14:paraId="01020AFC" w14:textId="77777777" w:rsidR="00302071" w:rsidRDefault="00302071" w:rsidP="00F36001">
                          <w:pPr>
                            <w:pStyle w:val="StatBlockTextRegular"/>
                          </w:pPr>
                          <w:r w:rsidRPr="00D06172">
                            <w:rPr>
                              <w:b/>
                            </w:rPr>
                            <w:t>Cantrips (at will):</w:t>
                          </w:r>
                          <w:r>
                            <w:t xml:space="preserve"> </w:t>
                          </w:r>
                          <w:r w:rsidRPr="00D06172">
                            <w:t>light, sacred flame, thaumaturgy</w:t>
                          </w:r>
                        </w:p>
                        <w:p w14:paraId="466C0BD6" w14:textId="77777777" w:rsidR="00302071" w:rsidRPr="00E40349" w:rsidRDefault="00302071" w:rsidP="00F36001">
                          <w:pPr>
                            <w:pStyle w:val="StatBlockTextRegular"/>
                          </w:pPr>
                          <w:r w:rsidRPr="00D06172">
                            <w:rPr>
                              <w:b/>
                            </w:rPr>
                            <w:t>1st level (3 slots):</w:t>
                          </w:r>
                          <w:r w:rsidRPr="00E40349">
                            <w:t xml:space="preserve"> </w:t>
                          </w:r>
                          <w:r w:rsidRPr="00D06172">
                            <w:t>bless, cure wounds, sanctuary</w:t>
                          </w:r>
                        </w:p>
                        <w:p w14:paraId="3A0EE39D" w14:textId="48A274A9" w:rsidR="00302071" w:rsidRPr="00E40349" w:rsidRDefault="00302071" w:rsidP="00F36001">
                          <w:pPr>
                            <w:pStyle w:val="StatblockBasicActionHeader"/>
                          </w:pPr>
                          <w:r>
                            <w:t xml:space="preserve">Actions Header </w:t>
                          </w:r>
                        </w:p>
                        <w:p w14:paraId="683EDF4A" w14:textId="77777777" w:rsidR="00302071" w:rsidRPr="00E40349" w:rsidRDefault="00302071" w:rsidP="00F36001">
                          <w:pPr>
                            <w:pStyle w:val="StatBlockTextRegular"/>
                          </w:pPr>
                          <w:r w:rsidRPr="00D06172">
                            <w:rPr>
                              <w:b/>
                            </w:rPr>
                            <w:t>Multiattack.</w:t>
                          </w:r>
                          <w:r w:rsidRPr="00E40349">
                            <w:t xml:space="preserve"> This continues using the same stat block body style as in the previous section.</w:t>
                          </w:r>
                        </w:p>
                        <w:p w14:paraId="4F09113E" w14:textId="77777777" w:rsidR="00302071" w:rsidRPr="00E40349" w:rsidRDefault="00302071" w:rsidP="00F36001">
                          <w:pPr>
                            <w:pStyle w:val="StatBlockTextRegular"/>
                          </w:pPr>
                          <w:r w:rsidRPr="00D06172">
                            <w:rPr>
                              <w:b/>
                            </w:rPr>
                            <w:t>Really Big Stick.</w:t>
                          </w:r>
                          <w:r w:rsidRPr="00E40349">
                            <w:t xml:space="preserve"> </w:t>
                          </w:r>
                          <w:r w:rsidRPr="00D06172">
                            <w:rPr>
                              <w:i/>
                            </w:rPr>
                            <w:t>Melee Weapon Attack</w:t>
                          </w:r>
                          <w:r w:rsidRPr="00E40349">
                            <w:t xml:space="preserve">: +9 to hit, reach 10 ft., one target. </w:t>
                          </w:r>
                          <w:r w:rsidRPr="00D06172">
                            <w:rPr>
                              <w:i/>
                            </w:rPr>
                            <w:t>Hit</w:t>
                          </w:r>
                          <w:r w:rsidRPr="00E40349">
                            <w:t>: 12 (2d6 + 5) bludgeoning damage.</w:t>
                          </w:r>
                        </w:p>
                        <w:p w14:paraId="29E75EED" w14:textId="77777777" w:rsidR="00302071" w:rsidRPr="00E40349" w:rsidRDefault="00302071" w:rsidP="00F36001">
                          <w:pPr>
                            <w:pStyle w:val="StatBlockTextRegular"/>
                          </w:pPr>
                          <w:r w:rsidRPr="00D06172">
                            <w:rPr>
                              <w:b/>
                            </w:rPr>
                            <w:t>Another Really Big Stick.</w:t>
                          </w:r>
                          <w:r w:rsidRPr="00E40349">
                            <w:t xml:space="preserve"> </w:t>
                          </w:r>
                          <w:r w:rsidRPr="00D06172">
                            <w:rPr>
                              <w:i/>
                            </w:rPr>
                            <w:t>Melee Weapon Attack</w:t>
                          </w:r>
                          <w:r w:rsidRPr="00E40349">
                            <w:t xml:space="preserve">: +9 to hit, reach 10 ft. one target. </w:t>
                          </w:r>
                          <w:r w:rsidRPr="00D06172">
                            <w:rPr>
                              <w:i/>
                            </w:rPr>
                            <w:t>Hit</w:t>
                          </w:r>
                          <w:r w:rsidRPr="00E40349">
                            <w:t>: 15 (3d6 + 5) bludgeoning damage.</w:t>
                          </w:r>
                        </w:p>
                        <w:p w14:paraId="2C31770D" w14:textId="0BC55E43" w:rsidR="00302071" w:rsidRPr="00E40349" w:rsidRDefault="00302071" w:rsidP="00BC411B">
                          <w:pPr>
                            <w:pStyle w:val="StatBlockBasicActionsHeaderVariant1"/>
                          </w:pPr>
                          <w:r>
                            <w:t>Actions Header Variant 1</w:t>
                          </w:r>
                        </w:p>
                        <w:p w14:paraId="00B0F61C" w14:textId="1F6E4E63" w:rsidR="00302071" w:rsidRPr="00E40349" w:rsidRDefault="00302071" w:rsidP="00F36001">
                          <w:pPr>
                            <w:pStyle w:val="StatBlockTextRegular"/>
                          </w:pPr>
                          <w:r w:rsidRPr="00E40349">
                            <w:t xml:space="preserve">Legendary action instructions use </w:t>
                          </w:r>
                          <w:r w:rsidRPr="00D06172">
                            <w:t>Stat Block Basic Text 1</w:t>
                          </w:r>
                          <w:r w:rsidRPr="00E40349">
                            <w:t xml:space="preserve"> just as the text in previous section did.</w:t>
                          </w:r>
                        </w:p>
                        <w:p w14:paraId="1FDE2F1F" w14:textId="53D8EC6D" w:rsidR="00302071" w:rsidRPr="00E40349" w:rsidRDefault="00302071" w:rsidP="00F36001">
                          <w:pPr>
                            <w:pStyle w:val="StatBlockBasicHanging"/>
                          </w:pPr>
                          <w:r w:rsidRPr="00D06172">
                            <w:rPr>
                              <w:rFonts w:ascii="Philosopher" w:hAnsi="Philosopher"/>
                              <w:b/>
                            </w:rPr>
                            <w:t>Legendary Action.</w:t>
                          </w:r>
                          <w:r w:rsidRPr="00E40349">
                            <w:t xml:space="preserve"> Be sure to use the </w:t>
                          </w:r>
                          <w:r w:rsidRPr="00D06172">
                            <w:rPr>
                              <w:rFonts w:ascii="Philosopher" w:hAnsi="Philosopher"/>
                            </w:rPr>
                            <w:t>Stat Block Basic Hanging</w:t>
                          </w:r>
                          <w:r w:rsidRPr="00E40349">
                            <w:t xml:space="preserve"> style for your legendary actions, not the body style. And use the bold character style for each one</w:t>
                          </w:r>
                          <w:r w:rsidRPr="00D06172">
                            <w:rPr>
                              <w:rFonts w:ascii="Philosopher" w:hAnsi="Philosopher"/>
                            </w:rPr>
                            <w:t>’</w:t>
                          </w:r>
                          <w:r w:rsidRPr="00E40349">
                            <w:t>s title.</w:t>
                          </w:r>
                        </w:p>
                        <w:p w14:paraId="29C26C6A" w14:textId="77777777" w:rsidR="00302071" w:rsidRPr="00E40349" w:rsidRDefault="00302071" w:rsidP="00BC411B">
                          <w:pPr>
                            <w:pStyle w:val="StatBlockBasicText1"/>
                          </w:pPr>
                          <w:r w:rsidRPr="00D06172">
                            <w:rPr>
                              <w:b/>
                              <w:color w:val="auto"/>
                            </w:rPr>
                            <w:t>Legendary Action.</w:t>
                          </w:r>
                          <w:r w:rsidRPr="00E40349">
                            <w:t xml:space="preserve"> This is another legendary action.</w:t>
                          </w:r>
                        </w:p>
                        <w:p w14:paraId="22C5EDAC" w14:textId="77777777" w:rsidR="00302071" w:rsidRPr="00E40349" w:rsidRDefault="00302071" w:rsidP="00BC411B">
                          <w:pPr>
                            <w:pStyle w:val="StatBlockBasicText1"/>
                          </w:pPr>
                          <w:r w:rsidRPr="00D06172">
                            <w:rPr>
                              <w:b/>
                              <w:color w:val="auto"/>
                            </w:rPr>
                            <w:t>Legendary Action.</w:t>
                          </w:r>
                          <w:r w:rsidRPr="00E40349">
                            <w:t xml:space="preserve"> This is another legendary action.</w:t>
                          </w:r>
                        </w:p>
                        <w:p w14:paraId="1E3BA26F" w14:textId="6D57FF0E" w:rsidR="00302071" w:rsidRDefault="00302071" w:rsidP="00F36001">
                          <w:pPr>
                            <w:pStyle w:val="StatBlockBasicActionsHeaderVariant2"/>
                          </w:pPr>
                          <w:r>
                            <w:t>Actions Header Variant 2</w:t>
                          </w:r>
                        </w:p>
                        <w:p w14:paraId="583F26E4" w14:textId="62C188A1" w:rsidR="00302071" w:rsidRDefault="00302071" w:rsidP="00BC411B">
                          <w:pPr>
                            <w:pStyle w:val="StatBlockBasicText1"/>
                          </w:pPr>
                          <w:r>
                            <w:t>Text</w:t>
                          </w:r>
                        </w:p>
                        <w:p w14:paraId="64C398E8" w14:textId="77777777" w:rsidR="00302071" w:rsidRPr="007F0921" w:rsidRDefault="00302071" w:rsidP="007F0921">
                          <w:pPr>
                            <w:pStyle w:val="StatBlockBasicText1"/>
                            <w:rPr>
                              <w:lang w:eastAsia="en-US"/>
                            </w:rPr>
                          </w:pPr>
                        </w:p>
                      </w:txbxContent>
                    </v:textbox>
                  </v:shape>
                  <v:shape id="Поле 55" o:spid="_x0000_s1062" type="#_x0000_t202" style="position:absolute;left:32011;top:637;width:30626;height:3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v:textbox>
                  </v:shape>
                </v:group>
                <w10:anchorlock/>
              </v:group>
            </w:pict>
          </mc:Fallback>
        </mc:AlternateContent>
      </w:r>
    </w:p>
    <w:p w14:paraId="56F0B73C" w14:textId="29111F9B" w:rsidR="00CD32F1" w:rsidRPr="00CD32F1" w:rsidRDefault="00CD32F1" w:rsidP="00F36001">
      <w:pPr>
        <w:sectPr w:rsidR="00CD32F1" w:rsidRPr="00CD32F1" w:rsidSect="00800EC1">
          <w:pgSz w:w="11906" w:h="16838" w:code="9"/>
          <w:pgMar w:top="567" w:right="567" w:bottom="567" w:left="567" w:header="578" w:footer="578" w:gutter="0"/>
          <w:cols w:space="1106"/>
          <w:titlePg/>
          <w:docGrid w:linePitch="360"/>
        </w:sectPr>
      </w:pPr>
    </w:p>
    <w:p w14:paraId="37DD676D" w14:textId="17BAB319" w:rsidR="00A36A68" w:rsidRDefault="00302071" w:rsidP="00ED5843">
      <w:pPr>
        <w:pStyle w:val="2"/>
      </w:pPr>
      <w:bookmarkStart w:id="289" w:name="_Toc50553821"/>
      <w:bookmarkStart w:id="290" w:name="_Toc50747859"/>
      <w:bookmarkStart w:id="291" w:name="_Toc42419471"/>
      <w:bookmarkEnd w:id="287"/>
      <w:bookmarkEnd w:id="288"/>
      <w:r>
        <w:lastRenderedPageBreak/>
        <w:t xml:space="preserve">7 </w:t>
      </w:r>
      <w:r w:rsidR="00F80326">
        <w:t>DD StatBlock</w:t>
      </w:r>
      <w:bookmarkEnd w:id="289"/>
      <w:bookmarkEnd w:id="290"/>
    </w:p>
    <w:p w14:paraId="5F6A000E" w14:textId="23E25D12" w:rsidR="006B3282" w:rsidRDefault="006B3282" w:rsidP="00F36001">
      <w:pPr>
        <w:pStyle w:val="BoxedTextNotes"/>
      </w:pPr>
      <w:r>
        <w:t>DD – Simple Text Stat Block</w:t>
      </w:r>
    </w:p>
    <w:p w14:paraId="3E193D07" w14:textId="222F9794" w:rsidR="006B3282" w:rsidRPr="006B3282" w:rsidRDefault="006B3282" w:rsidP="00F36001">
      <w:pPr>
        <w:pStyle w:val="BoxedtextV1"/>
        <w:rPr>
          <w:lang w:val="ru-RU"/>
        </w:rPr>
      </w:pPr>
      <w:r>
        <w:rPr>
          <w:lang w:val="ru-RU"/>
        </w:rPr>
        <w:t>Этот</w:t>
      </w:r>
      <w:r w:rsidRPr="006B3282">
        <w:rPr>
          <w:lang w:val="ru-RU"/>
        </w:rPr>
        <w:t xml:space="preserve"> </w:t>
      </w:r>
      <w:r>
        <w:rPr>
          <w:lang w:val="ru-RU"/>
        </w:rPr>
        <w:t>блок статистики создается без использования каких-либо таблиц или графических элементов</w:t>
      </w:r>
    </w:p>
    <w:p w14:paraId="0B9DFF0B" w14:textId="41FCC011" w:rsidR="00F80326" w:rsidRPr="00CD32F1" w:rsidRDefault="006B3282" w:rsidP="00F36001">
      <w:pPr>
        <w:pStyle w:val="DDStatblockTitle"/>
      </w:pPr>
      <w:r>
        <w:t>DD</w:t>
      </w:r>
      <w:r w:rsidRPr="00CD32F1">
        <w:t xml:space="preserve"> </w:t>
      </w:r>
      <w:r>
        <w:t>Stat</w:t>
      </w:r>
      <w:r w:rsidRPr="00CD32F1">
        <w:t xml:space="preserve"> </w:t>
      </w:r>
      <w:r>
        <w:t>Block</w:t>
      </w:r>
      <w:r w:rsidRPr="00CD32F1">
        <w:t xml:space="preserve"> </w:t>
      </w:r>
      <w:r>
        <w:t>Name</w:t>
      </w:r>
    </w:p>
    <w:p w14:paraId="18611EF9" w14:textId="07445ACB" w:rsidR="006B3282" w:rsidRDefault="006B3282" w:rsidP="00F36001">
      <w:pPr>
        <w:pStyle w:val="DDMetadata"/>
      </w:pPr>
      <w:r>
        <w:t>DD Metadata</w:t>
      </w:r>
    </w:p>
    <w:p w14:paraId="645BDABC" w14:textId="485FE32F" w:rsidR="006B3282" w:rsidRDefault="006B3282" w:rsidP="00F36001">
      <w:pPr>
        <w:pStyle w:val="DDAC"/>
      </w:pPr>
      <w:r>
        <w:t>Armor Class</w:t>
      </w:r>
    </w:p>
    <w:p w14:paraId="219B6E93" w14:textId="2539322C" w:rsidR="006B3282" w:rsidRDefault="006B3282" w:rsidP="00F36001">
      <w:pPr>
        <w:pStyle w:val="DDHitPoints"/>
      </w:pPr>
      <w:r>
        <w:t>Hit Points</w:t>
      </w:r>
    </w:p>
    <w:p w14:paraId="1E469169" w14:textId="6C2ABDE6" w:rsidR="006B3282" w:rsidRDefault="006B3282" w:rsidP="00F36001">
      <w:pPr>
        <w:pStyle w:val="DDSpeed"/>
      </w:pPr>
      <w:r>
        <w:t>Speed</w:t>
      </w:r>
    </w:p>
    <w:p w14:paraId="15882362" w14:textId="7F0469DE" w:rsidR="00F80326" w:rsidRDefault="006B3282" w:rsidP="00F36001">
      <w:pPr>
        <w:pStyle w:val="DDStats"/>
      </w:pPr>
      <w:r>
        <w:t>STR</w:t>
      </w:r>
      <w:r>
        <w:tab/>
        <w:t>DEX</w:t>
      </w:r>
      <w:r>
        <w:tab/>
        <w:t>CON</w:t>
      </w:r>
      <w:r>
        <w:tab/>
        <w:t>INT</w:t>
      </w:r>
      <w:r>
        <w:tab/>
        <w:t>WIS</w:t>
      </w:r>
      <w:r>
        <w:tab/>
        <w:t>CHA</w:t>
      </w:r>
    </w:p>
    <w:p w14:paraId="675E5D43" w14:textId="6E547BEE" w:rsidR="006B3282" w:rsidRDefault="006B3282" w:rsidP="00F36001">
      <w:pPr>
        <w:pStyle w:val="DDStatValues"/>
      </w:pPr>
      <w:r>
        <w:t>10(+0)</w:t>
      </w:r>
      <w:r>
        <w:tab/>
        <w:t>10(+0)</w:t>
      </w:r>
      <w:r>
        <w:tab/>
        <w:t>10(+0)</w:t>
      </w:r>
      <w:r>
        <w:tab/>
        <w:t>10(+0)</w:t>
      </w:r>
      <w:r>
        <w:tab/>
        <w:t>10(+0)</w:t>
      </w:r>
    </w:p>
    <w:p w14:paraId="3A233F37" w14:textId="55D83E47" w:rsidR="006B3282" w:rsidRDefault="006B3282" w:rsidP="00F36001">
      <w:pPr>
        <w:pStyle w:val="DDSkills"/>
      </w:pPr>
      <w:r>
        <w:t>Skills</w:t>
      </w:r>
    </w:p>
    <w:p w14:paraId="63DA1EFB" w14:textId="06D0FB72" w:rsidR="006B3282" w:rsidRPr="006B3282" w:rsidRDefault="006B3282" w:rsidP="00F36001">
      <w:pPr>
        <w:pStyle w:val="DDSenses"/>
      </w:pPr>
      <w:r>
        <w:t>Senses</w:t>
      </w:r>
    </w:p>
    <w:p w14:paraId="39294539" w14:textId="7592D44D" w:rsidR="006B3282" w:rsidRDefault="006B3282" w:rsidP="00F36001">
      <w:pPr>
        <w:pStyle w:val="DDLanguages"/>
      </w:pPr>
      <w:r>
        <w:t>Languages</w:t>
      </w:r>
    </w:p>
    <w:p w14:paraId="1CE77587" w14:textId="1CC3B971" w:rsidR="006B3282" w:rsidRDefault="006B3282" w:rsidP="00F36001">
      <w:pPr>
        <w:pStyle w:val="DDCR"/>
      </w:pPr>
      <w:r>
        <w:t>Challenge</w:t>
      </w:r>
    </w:p>
    <w:p w14:paraId="1BADE5FD" w14:textId="5EA9BC77" w:rsidR="006B3282" w:rsidRDefault="006B3282" w:rsidP="00F36001">
      <w:pPr>
        <w:pStyle w:val="DDTraits"/>
      </w:pPr>
      <w:r>
        <w:t>Trait name. Trait Description.</w:t>
      </w:r>
    </w:p>
    <w:p w14:paraId="09AE9F5C" w14:textId="6A37C326" w:rsidR="006B3282" w:rsidRDefault="006B3282" w:rsidP="00F36001">
      <w:pPr>
        <w:pStyle w:val="DDTraits"/>
      </w:pPr>
      <w:r>
        <w:t>Trait name. Trait Description.</w:t>
      </w:r>
    </w:p>
    <w:p w14:paraId="78468A47" w14:textId="6EFE1DD9" w:rsidR="006B3282" w:rsidRDefault="006B3282" w:rsidP="00F36001">
      <w:pPr>
        <w:pStyle w:val="DDActionHeaderVariant10"/>
      </w:pPr>
      <w:r>
        <w:t>Actions</w:t>
      </w:r>
    </w:p>
    <w:p w14:paraId="25CC0E30" w14:textId="5A8FB48E" w:rsidR="006B3282" w:rsidRDefault="006B3282" w:rsidP="00F36001">
      <w:pPr>
        <w:pStyle w:val="DDActionsText"/>
      </w:pPr>
      <w:r>
        <w:t>Actions.</w:t>
      </w:r>
    </w:p>
    <w:p w14:paraId="560E9BD4" w14:textId="58260B86" w:rsidR="006B3282" w:rsidRDefault="006B3282" w:rsidP="00F36001">
      <w:pPr>
        <w:pStyle w:val="DDActionsText"/>
      </w:pPr>
      <w:r>
        <w:t>Actions</w:t>
      </w:r>
    </w:p>
    <w:p w14:paraId="4695050C" w14:textId="275B5B40" w:rsidR="006B3282" w:rsidRDefault="006B3282" w:rsidP="00F36001">
      <w:pPr>
        <w:pStyle w:val="DDActionHeaderVariant10"/>
      </w:pPr>
      <w:r>
        <w:t>Reactions</w:t>
      </w:r>
    </w:p>
    <w:p w14:paraId="76C85F6B" w14:textId="4B158E89" w:rsidR="006B3282" w:rsidRDefault="006B3282" w:rsidP="00F36001">
      <w:pPr>
        <w:pStyle w:val="DDActionsText"/>
      </w:pPr>
      <w:r>
        <w:t>Reactions.</w:t>
      </w:r>
    </w:p>
    <w:p w14:paraId="150A0925" w14:textId="19BE4BE9" w:rsidR="006B3282" w:rsidRPr="006B3282" w:rsidRDefault="006B3282" w:rsidP="00F36001">
      <w:pPr>
        <w:pStyle w:val="DDBottomBorder"/>
      </w:pPr>
      <w:r>
        <w:t>Reactions.</w:t>
      </w:r>
    </w:p>
    <w:p w14:paraId="4F142921" w14:textId="77777777" w:rsidR="00CD32F1" w:rsidRDefault="00CD32F1" w:rsidP="00F36001"/>
    <w:p w14:paraId="25ECBA88" w14:textId="77777777" w:rsidR="00CD32F1" w:rsidRPr="001E4652" w:rsidRDefault="00CD32F1" w:rsidP="00F36001"/>
    <w:p w14:paraId="447F1115" w14:textId="1D62B118" w:rsidR="00CD32F1" w:rsidRDefault="00CD32F1" w:rsidP="00F36001"/>
    <w:p w14:paraId="6BB25E9F" w14:textId="19D24787" w:rsidR="00892B09" w:rsidRDefault="00807F78" w:rsidP="00F36001">
      <w:pPr>
        <w:pStyle w:val="2"/>
      </w:pPr>
      <w:bookmarkStart w:id="292" w:name="_Toc50553822"/>
      <w:bookmarkStart w:id="293" w:name="_Toc50747860"/>
      <w:r>
        <w:t xml:space="preserve">Simple </w:t>
      </w:r>
      <w:r w:rsidR="00220D3E">
        <w:t xml:space="preserve">table </w:t>
      </w:r>
      <w:r>
        <w:t>spell</w:t>
      </w:r>
      <w:bookmarkEnd w:id="291"/>
      <w:bookmarkEnd w:id="292"/>
      <w:bookmarkEnd w:id="293"/>
    </w:p>
    <w:p w14:paraId="34E4F432" w14:textId="58A27435" w:rsidR="003560FF" w:rsidRDefault="003560FF" w:rsidP="00F36001">
      <w:pPr>
        <w:pStyle w:val="BasicTextParagraph1"/>
      </w:pPr>
      <w:r>
        <w:t>Also there are templates for spells and magic items which also can be inserted in document as Building Blocks.</w:t>
      </w:r>
    </w:p>
    <w:p w14:paraId="4E78F482" w14:textId="77777777" w:rsidR="003560FF" w:rsidRPr="003560FF" w:rsidRDefault="003560FF" w:rsidP="00F36001">
      <w:pPr>
        <w:pStyle w:val="BasicTextParagraph1"/>
      </w:pPr>
    </w:p>
    <w:tbl>
      <w:tblPr>
        <w:tblW w:w="0" w:type="auto"/>
        <w:tblCellMar>
          <w:left w:w="0" w:type="dxa"/>
          <w:right w:w="0" w:type="dxa"/>
        </w:tblCellMar>
        <w:tblLook w:val="0600" w:firstRow="0" w:lastRow="0" w:firstColumn="0" w:lastColumn="0" w:noHBand="1" w:noVBand="1"/>
      </w:tblPr>
      <w:tblGrid>
        <w:gridCol w:w="4447"/>
      </w:tblGrid>
      <w:tr w:rsidR="00892B09" w:rsidRPr="001526AF" w14:paraId="3B1CC998" w14:textId="77777777" w:rsidTr="00415191">
        <w:tc>
          <w:tcPr>
            <w:tcW w:w="4447" w:type="dxa"/>
            <w:tcBorders>
              <w:top w:val="triple" w:sz="4" w:space="0" w:color="AC2F1B" w:themeColor="accent1" w:themeTint="BF"/>
            </w:tcBorders>
          </w:tcPr>
          <w:p w14:paraId="114910F9" w14:textId="77777777" w:rsidR="00892B09" w:rsidRPr="003F4686" w:rsidRDefault="00892B09" w:rsidP="00F36001">
            <w:pPr>
              <w:pStyle w:val="StatBlockBasicTitle"/>
            </w:pPr>
            <w:r w:rsidRPr="003F4686">
              <w:t>Spell Name</w:t>
            </w:r>
          </w:p>
        </w:tc>
      </w:tr>
      <w:tr w:rsidR="00892B09" w:rsidRPr="001526AF" w14:paraId="604A519D" w14:textId="77777777" w:rsidTr="00C0504B">
        <w:trPr>
          <w:trHeight w:val="80"/>
        </w:trPr>
        <w:tc>
          <w:tcPr>
            <w:tcW w:w="4447" w:type="dxa"/>
          </w:tcPr>
          <w:p w14:paraId="5A6E9B57" w14:textId="77777777" w:rsidR="00892B09" w:rsidRPr="00415191" w:rsidRDefault="00892B09" w:rsidP="00F36001">
            <w:pPr>
              <w:pStyle w:val="StatBlockMetadata"/>
            </w:pPr>
            <w:r w:rsidRPr="00415191">
              <w:t>x-level school</w:t>
            </w:r>
          </w:p>
        </w:tc>
      </w:tr>
      <w:tr w:rsidR="00892B09" w:rsidRPr="001526AF" w14:paraId="46CE64E6" w14:textId="77777777" w:rsidTr="00C0504B">
        <w:trPr>
          <w:trHeight w:val="80"/>
        </w:trPr>
        <w:tc>
          <w:tcPr>
            <w:tcW w:w="4447" w:type="dxa"/>
          </w:tcPr>
          <w:p w14:paraId="1E29DB4A" w14:textId="77777777" w:rsidR="00892B09" w:rsidRPr="001526AF" w:rsidRDefault="00892B09" w:rsidP="00F36001">
            <w:pPr>
              <w:pStyle w:val="StatBlockBasicRegular"/>
            </w:pPr>
          </w:p>
        </w:tc>
      </w:tr>
      <w:tr w:rsidR="00892B09" w:rsidRPr="001526AF" w14:paraId="0856E8AA" w14:textId="77777777" w:rsidTr="00C0504B">
        <w:tc>
          <w:tcPr>
            <w:tcW w:w="4447" w:type="dxa"/>
          </w:tcPr>
          <w:p w14:paraId="77019C2D" w14:textId="77777777" w:rsidR="00892B09" w:rsidRPr="001526AF" w:rsidRDefault="00892B09" w:rsidP="00A00E2F">
            <w:pPr>
              <w:pStyle w:val="StatBlockBasicText1"/>
            </w:pPr>
            <w:r w:rsidRPr="003F4686">
              <w:t>Casting Time:</w:t>
            </w:r>
            <w:r w:rsidRPr="001526AF">
              <w:t xml:space="preserve"> </w:t>
            </w:r>
            <w:r w:rsidRPr="00CD32F1">
              <w:t>action</w:t>
            </w:r>
          </w:p>
          <w:p w14:paraId="13D15546" w14:textId="77777777" w:rsidR="00892B09" w:rsidRPr="00415191" w:rsidRDefault="00892B09" w:rsidP="00A00E2F">
            <w:pPr>
              <w:pStyle w:val="StatBlockBasicText1"/>
            </w:pPr>
            <w:r w:rsidRPr="00415191">
              <w:t>Range: x feet</w:t>
            </w:r>
          </w:p>
          <w:p w14:paraId="60C119B2" w14:textId="77777777" w:rsidR="00892B09" w:rsidRPr="00415191" w:rsidRDefault="00892B09" w:rsidP="00A00E2F">
            <w:pPr>
              <w:pStyle w:val="StatBlockBasicText1"/>
            </w:pPr>
            <w:r w:rsidRPr="00415191">
              <w:t>Components: V, S, M</w:t>
            </w:r>
          </w:p>
          <w:p w14:paraId="6B03B580" w14:textId="77777777" w:rsidR="00892B09" w:rsidRPr="00415191" w:rsidRDefault="00892B09" w:rsidP="00A00E2F">
            <w:pPr>
              <w:pStyle w:val="StatBlockBasicText1"/>
            </w:pPr>
            <w:r w:rsidRPr="00415191">
              <w:t>Duration: Concentration, up to x minutes</w:t>
            </w:r>
          </w:p>
        </w:tc>
      </w:tr>
      <w:tr w:rsidR="00892B09" w:rsidRPr="001526AF" w14:paraId="6E82A359" w14:textId="77777777" w:rsidTr="00C0504B">
        <w:tc>
          <w:tcPr>
            <w:tcW w:w="4447" w:type="dxa"/>
          </w:tcPr>
          <w:p w14:paraId="09286A4C" w14:textId="77777777" w:rsidR="00892B09" w:rsidRPr="001526AF" w:rsidRDefault="00892B09" w:rsidP="00A00E2F">
            <w:pPr>
              <w:pStyle w:val="StatBlockBasicText1"/>
            </w:pPr>
          </w:p>
        </w:tc>
      </w:tr>
      <w:tr w:rsidR="00892B09" w:rsidRPr="001526AF" w14:paraId="7F4F34AD" w14:textId="77777777" w:rsidTr="00415191">
        <w:tc>
          <w:tcPr>
            <w:tcW w:w="4447" w:type="dxa"/>
          </w:tcPr>
          <w:p w14:paraId="24C180F3" w14:textId="77777777" w:rsidR="00892B09" w:rsidRPr="001526AF" w:rsidRDefault="00892B09" w:rsidP="00A00E2F">
            <w:pPr>
              <w:pStyle w:val="StatBlockBasicText1"/>
            </w:pPr>
            <w:r w:rsidRPr="001526AF">
              <w:t>Spell effects</w:t>
            </w:r>
            <w:r w:rsidR="00413DF0">
              <w:t xml:space="preserve">: </w:t>
            </w:r>
            <w:r w:rsidR="00413DF0" w:rsidRPr="00CD32F1">
              <w:t>EFFECTS</w:t>
            </w:r>
          </w:p>
          <w:p w14:paraId="2E7CA83F" w14:textId="77777777" w:rsidR="00892B09" w:rsidRPr="001526AF" w:rsidRDefault="00892B09" w:rsidP="00A00E2F">
            <w:pPr>
              <w:pStyle w:val="StatBlockBasicText1"/>
            </w:pPr>
            <w:r w:rsidRPr="003F4686">
              <w:t>At Higher Levels.</w:t>
            </w:r>
            <w:r w:rsidRPr="001526AF">
              <w:t xml:space="preserve"> </w:t>
            </w:r>
            <w:r w:rsidRPr="00CD32F1">
              <w:t>More powerful spell slots.</w:t>
            </w:r>
          </w:p>
        </w:tc>
      </w:tr>
      <w:tr w:rsidR="00C25244" w:rsidRPr="001526AF" w14:paraId="79A9F4D4" w14:textId="77777777" w:rsidTr="00415191">
        <w:tc>
          <w:tcPr>
            <w:tcW w:w="4447" w:type="dxa"/>
            <w:tcBorders>
              <w:bottom w:val="triple" w:sz="4" w:space="0" w:color="AC2F1B" w:themeColor="accent1" w:themeTint="BF"/>
            </w:tcBorders>
          </w:tcPr>
          <w:p w14:paraId="1CA4CF1B" w14:textId="77777777" w:rsidR="00C25244" w:rsidRPr="001526AF" w:rsidRDefault="00C25244" w:rsidP="003115C5">
            <w:pPr>
              <w:pStyle w:val="StatBlockBasicMetadataVariant"/>
            </w:pPr>
            <w:r>
              <w:t xml:space="preserve">Classes: </w:t>
            </w:r>
            <w:r w:rsidR="00413DF0" w:rsidRPr="00CD32F1">
              <w:t>Arcane Spellcasters</w:t>
            </w:r>
          </w:p>
        </w:tc>
      </w:tr>
    </w:tbl>
    <w:p w14:paraId="082267CC" w14:textId="6E30A242" w:rsidR="00454A64" w:rsidRDefault="00302071" w:rsidP="00F36001">
      <w:pPr>
        <w:pStyle w:val="BasicText"/>
      </w:pPr>
      <w:r>
        <w:br w:type="column"/>
      </w:r>
    </w:p>
    <w:p w14:paraId="2AF4BD79" w14:textId="2E7B99AC" w:rsidR="00220D3E" w:rsidRDefault="00220D3E" w:rsidP="00F36001">
      <w:pPr>
        <w:pStyle w:val="2"/>
      </w:pPr>
      <w:bookmarkStart w:id="294" w:name="_Toc42419473"/>
      <w:bookmarkStart w:id="295" w:name="_Toc50553823"/>
      <w:bookmarkStart w:id="296" w:name="_Toc50747861"/>
      <w:r>
        <w:t>Simple text magic item</w:t>
      </w:r>
      <w:bookmarkEnd w:id="294"/>
      <w:bookmarkEnd w:id="295"/>
      <w:bookmarkEnd w:id="296"/>
    </w:p>
    <w:p w14:paraId="0A15A5EC" w14:textId="77777777" w:rsidR="00EE5E22" w:rsidRPr="000C20DD" w:rsidRDefault="00EE5E22" w:rsidP="00CD32F1">
      <w:pPr>
        <w:pStyle w:val="PlaytestStatBlockTitle"/>
      </w:pPr>
      <w:r w:rsidRPr="000C20DD">
        <w:t>Boots of the Winterlands</w:t>
      </w:r>
    </w:p>
    <w:p w14:paraId="7B8B15D7" w14:textId="77777777" w:rsidR="00EE5E22" w:rsidRDefault="00EE5E22" w:rsidP="00F36001">
      <w:pPr>
        <w:pStyle w:val="PlaytestStatBlockMetadata"/>
      </w:pPr>
      <w:r>
        <w:t>Wondrous item, attunement (requires attunement)</w:t>
      </w:r>
    </w:p>
    <w:p w14:paraId="358A6AB0" w14:textId="77777777" w:rsidR="00CD32F1" w:rsidRDefault="00EE5E22" w:rsidP="00F36001">
      <w:pPr>
        <w:pStyle w:val="PlaytestStatBlockBody"/>
      </w:pPr>
      <w:r>
        <w:t xml:space="preserve">These furred boots are snug and feel quite warm. </w:t>
      </w:r>
    </w:p>
    <w:p w14:paraId="21D1C168" w14:textId="62CB8A6D" w:rsidR="00EE5E22" w:rsidRDefault="00EE5E22" w:rsidP="00F36001">
      <w:pPr>
        <w:pStyle w:val="PlaytestStatBlockBody"/>
      </w:pPr>
      <w:r>
        <w:t>While you wear them, you gain the following benefits:</w:t>
      </w:r>
    </w:p>
    <w:p w14:paraId="06F586A1" w14:textId="77777777" w:rsidR="00EE5E22" w:rsidRPr="00674D4C" w:rsidRDefault="00EE5E22" w:rsidP="00F36001">
      <w:r w:rsidRPr="00674D4C">
        <w:t>You have resistance to cold damage.</w:t>
      </w:r>
    </w:p>
    <w:p w14:paraId="143A8BC8" w14:textId="77777777" w:rsidR="00EE5E22" w:rsidRPr="00674D4C" w:rsidRDefault="00EE5E22" w:rsidP="00F36001">
      <w:r w:rsidRPr="00674D4C">
        <w:t>You ignore difficult terrain created by ice or snow.</w:t>
      </w:r>
    </w:p>
    <w:p w14:paraId="25114176" w14:textId="1CE602AF" w:rsidR="00EE5E22" w:rsidRDefault="00EE5E22" w:rsidP="00F36001">
      <w:r w:rsidRPr="00674D4C">
        <w:t xml:space="preserve">You can tolerate temperatures as low as </w:t>
      </w:r>
      <w:r w:rsidRPr="00674D4C">
        <w:rPr>
          <w:rFonts w:ascii="Arial" w:hAnsi="Arial" w:cs="Arial"/>
        </w:rPr>
        <w:t>−</w:t>
      </w:r>
      <w:r w:rsidRPr="00674D4C">
        <w:t xml:space="preserve">50 degrees Fahrenheit without any additional protection. If you wear heavy clothes, you can tolerate temperatures as low as </w:t>
      </w:r>
      <w:r w:rsidRPr="00674D4C">
        <w:rPr>
          <w:rFonts w:ascii="Arial" w:hAnsi="Arial" w:cs="Arial"/>
        </w:rPr>
        <w:t>−</w:t>
      </w:r>
      <w:r w:rsidRPr="00674D4C">
        <w:t>100 degrees Fahrenheit.</w:t>
      </w:r>
    </w:p>
    <w:p w14:paraId="2209227D" w14:textId="41666692" w:rsidR="00B131C9" w:rsidRDefault="00B131C9" w:rsidP="00F36001">
      <w:pPr>
        <w:pStyle w:val="2"/>
      </w:pPr>
      <w:bookmarkStart w:id="297" w:name="_Toc42419474"/>
      <w:bookmarkStart w:id="298" w:name="_Toc50553824"/>
      <w:bookmarkStart w:id="299" w:name="_Toc50747862"/>
      <w:r>
        <w:t xml:space="preserve">Simple </w:t>
      </w:r>
      <w:r w:rsidR="00220D3E">
        <w:t xml:space="preserve">table </w:t>
      </w:r>
      <w:r>
        <w:t>Magic Item</w:t>
      </w:r>
      <w:bookmarkEnd w:id="297"/>
      <w:bookmarkEnd w:id="298"/>
      <w:bookmarkEnd w:id="299"/>
    </w:p>
    <w:tbl>
      <w:tblPr>
        <w:tblW w:w="4680" w:type="dxa"/>
        <w:tblCellMar>
          <w:left w:w="0" w:type="dxa"/>
          <w:right w:w="0" w:type="dxa"/>
        </w:tblCellMar>
        <w:tblLook w:val="0600" w:firstRow="0" w:lastRow="0" w:firstColumn="0" w:lastColumn="0" w:noHBand="1" w:noVBand="1"/>
      </w:tblPr>
      <w:tblGrid>
        <w:gridCol w:w="4680"/>
      </w:tblGrid>
      <w:tr w:rsidR="00220D3E" w:rsidRPr="001526AF" w14:paraId="7510FFB0" w14:textId="77777777" w:rsidTr="00CD32F1">
        <w:tc>
          <w:tcPr>
            <w:tcW w:w="4680" w:type="dxa"/>
          </w:tcPr>
          <w:p w14:paraId="537CC7FC" w14:textId="77777777" w:rsidR="00220D3E" w:rsidRPr="00220D3E" w:rsidRDefault="00220D3E" w:rsidP="00F36001">
            <w:pPr>
              <w:pStyle w:val="StatBlockBasicTitle"/>
            </w:pPr>
            <w:r>
              <w:t>Magic Item Name</w:t>
            </w:r>
          </w:p>
        </w:tc>
      </w:tr>
      <w:tr w:rsidR="00220D3E" w:rsidRPr="001526AF" w14:paraId="0413BDAE" w14:textId="77777777" w:rsidTr="00CD32F1">
        <w:trPr>
          <w:trHeight w:val="80"/>
        </w:trPr>
        <w:tc>
          <w:tcPr>
            <w:tcW w:w="4680" w:type="dxa"/>
          </w:tcPr>
          <w:p w14:paraId="282DE76B" w14:textId="77777777" w:rsidR="00220D3E" w:rsidRPr="003F4686" w:rsidRDefault="00220D3E" w:rsidP="00F36001">
            <w:pPr>
              <w:pStyle w:val="StatBlockBasicMetadata"/>
            </w:pPr>
            <w:r>
              <w:t>Rarity, power, type, cost, weight, attunement</w:t>
            </w:r>
          </w:p>
        </w:tc>
      </w:tr>
      <w:tr w:rsidR="00220D3E" w:rsidRPr="001526AF" w14:paraId="022DEA2D" w14:textId="77777777" w:rsidTr="00CD32F1">
        <w:trPr>
          <w:trHeight w:val="80"/>
        </w:trPr>
        <w:tc>
          <w:tcPr>
            <w:tcW w:w="4680" w:type="dxa"/>
          </w:tcPr>
          <w:p w14:paraId="04606C78" w14:textId="77777777" w:rsidR="00220D3E" w:rsidRPr="001526AF" w:rsidRDefault="00220D3E" w:rsidP="00F36001"/>
        </w:tc>
      </w:tr>
      <w:tr w:rsidR="00220D3E" w:rsidRPr="001526AF" w14:paraId="30FB3786" w14:textId="77777777" w:rsidTr="00CD32F1">
        <w:tc>
          <w:tcPr>
            <w:tcW w:w="4680" w:type="dxa"/>
          </w:tcPr>
          <w:p w14:paraId="2D9AC5AF" w14:textId="77777777" w:rsidR="00CD32F1" w:rsidRDefault="00CD32F1" w:rsidP="00F36001">
            <w:pPr>
              <w:pStyle w:val="StatBlockBasic111"/>
            </w:pPr>
            <w:r w:rsidRPr="00CD32F1">
              <w:t xml:space="preserve">These furred boots are snug and feel quite warm. </w:t>
            </w:r>
          </w:p>
          <w:p w14:paraId="7AF68D5C" w14:textId="77777777" w:rsidR="00CD32F1" w:rsidRDefault="00CD32F1" w:rsidP="00F36001">
            <w:pPr>
              <w:pStyle w:val="StatBlockBasic111"/>
            </w:pPr>
            <w:r>
              <w:t>While you wear them, you gain the following benefits:</w:t>
            </w:r>
          </w:p>
          <w:p w14:paraId="5F99EEB1" w14:textId="77777777" w:rsidR="00CD32F1" w:rsidRDefault="00CD32F1" w:rsidP="00F36001">
            <w:pPr>
              <w:pStyle w:val="StatBlockBasicBulleted"/>
            </w:pPr>
            <w:r>
              <w:t>•</w:t>
            </w:r>
            <w:r>
              <w:tab/>
              <w:t>You have resistance to cold damage.</w:t>
            </w:r>
          </w:p>
          <w:p w14:paraId="2F66E846" w14:textId="77777777" w:rsidR="00CD32F1" w:rsidRDefault="00CD32F1" w:rsidP="00F36001">
            <w:pPr>
              <w:pStyle w:val="StatBlockBasicBulleted"/>
            </w:pPr>
            <w:r>
              <w:t>•</w:t>
            </w:r>
            <w:r>
              <w:tab/>
              <w:t>You ignore difficult terrain created by ice or snow.</w:t>
            </w:r>
          </w:p>
          <w:p w14:paraId="038F7153" w14:textId="19E99575" w:rsidR="00220D3E" w:rsidRPr="001526AF" w:rsidRDefault="00CD32F1" w:rsidP="00F36001">
            <w:pPr>
              <w:pStyle w:val="StatBlockBasicBulleted"/>
            </w:pPr>
            <w:r>
              <w:t>•</w:t>
            </w:r>
            <w:r>
              <w:tab/>
              <w:t xml:space="preserve">You can tolerate temperatures as low as </w:t>
            </w:r>
            <w:r>
              <w:rPr>
                <w:rFonts w:ascii="Times New Roman" w:hAnsi="Times New Roman" w:cs="Times New Roman"/>
              </w:rPr>
              <w:t>−</w:t>
            </w:r>
            <w:r>
              <w:t xml:space="preserve">50 degrees Fahrenheit without any additional protection. If you wear heavy clothes, you can tolerate temperatures as low as </w:t>
            </w:r>
            <w:r>
              <w:rPr>
                <w:rFonts w:ascii="Times New Roman" w:hAnsi="Times New Roman" w:cs="Times New Roman"/>
              </w:rPr>
              <w:t>−</w:t>
            </w:r>
            <w:r>
              <w:t>100 degrees Fahrenheit.</w:t>
            </w:r>
          </w:p>
        </w:tc>
      </w:tr>
    </w:tbl>
    <w:p w14:paraId="308DD643" w14:textId="77777777" w:rsidR="00795812" w:rsidRPr="009D63EC" w:rsidRDefault="00795812" w:rsidP="00F36001">
      <w:pPr>
        <w:pStyle w:val="BoxedtextNotesBW"/>
      </w:pPr>
    </w:p>
    <w:p w14:paraId="5932C966" w14:textId="20ACCBFB" w:rsidR="00795812" w:rsidRDefault="00BE34B5" w:rsidP="00F36001">
      <w:pPr>
        <w:pStyle w:val="BoxedTextNotes"/>
      </w:pPr>
      <w:r w:rsidRPr="00795812">
        <w:t xml:space="preserve">Also we an create fast notes just using </w:t>
      </w:r>
      <w:r w:rsidR="009D63EC" w:rsidRPr="00370F88">
        <w:rPr>
          <w:rStyle w:val="aff"/>
        </w:rPr>
        <w:t>Boxed Text</w:t>
      </w:r>
      <w:r w:rsidR="00795812" w:rsidRPr="00795812">
        <w:t xml:space="preserve"> style</w:t>
      </w:r>
    </w:p>
    <w:p w14:paraId="201A11FC" w14:textId="2330B40F" w:rsidR="00302071" w:rsidRDefault="00302071" w:rsidP="00F36001">
      <w:pPr>
        <w:pStyle w:val="BoxedTextNotes"/>
      </w:pPr>
    </w:p>
    <w:p w14:paraId="206489AA" w14:textId="0B3CAA91" w:rsidR="005B77C2" w:rsidRDefault="005B77C2" w:rsidP="00F36001">
      <w:pPr>
        <w:pStyle w:val="2"/>
      </w:pPr>
      <w:bookmarkStart w:id="300" w:name="_Toc50553825"/>
      <w:bookmarkStart w:id="301" w:name="_Toc50747863"/>
      <w:r>
        <w:t>Step</w:t>
      </w:r>
      <w:r w:rsidR="009F203A">
        <w:t>-</w:t>
      </w:r>
      <w:r>
        <w:t>by</w:t>
      </w:r>
      <w:r w:rsidR="009F203A">
        <w:t>-</w:t>
      </w:r>
      <w:r>
        <w:t xml:space="preserve">step guide to </w:t>
      </w:r>
      <w:r w:rsidR="009F203A">
        <w:t xml:space="preserve">quick </w:t>
      </w:r>
      <w:r>
        <w:t>formatting Stat</w:t>
      </w:r>
      <w:r w:rsidR="00787999">
        <w:t xml:space="preserve"> </w:t>
      </w:r>
      <w:r>
        <w:t>block</w:t>
      </w:r>
      <w:bookmarkEnd w:id="300"/>
      <w:bookmarkEnd w:id="301"/>
    </w:p>
    <w:p w14:paraId="4C01F89A" w14:textId="4CCD8F96" w:rsidR="005B77C2" w:rsidRPr="00CD32F1" w:rsidRDefault="00CD32F1" w:rsidP="00F36001">
      <w:pPr>
        <w:pStyle w:val="QuoteAccented"/>
        <w:rPr>
          <w:lang w:val="ru-RU"/>
        </w:rPr>
      </w:pPr>
      <w:r>
        <w:rPr>
          <w:lang w:val="ru-RU"/>
        </w:rPr>
        <w:t xml:space="preserve">Как быстро отформатировать блок статистики персонажа </w:t>
      </w:r>
      <w:r w:rsidR="009F203A" w:rsidRPr="00CD32F1">
        <w:rPr>
          <w:lang w:val="ru-RU"/>
        </w:rPr>
        <w:t>?</w:t>
      </w:r>
    </w:p>
    <w:p w14:paraId="6E5EE517" w14:textId="77777777" w:rsidR="009F203A" w:rsidRPr="00CD32F1" w:rsidRDefault="009F203A" w:rsidP="00F36001">
      <w:pPr>
        <w:pStyle w:val="BasicText"/>
        <w:rPr>
          <w:lang w:val="ru-RU"/>
        </w:rPr>
      </w:pPr>
    </w:p>
    <w:p w14:paraId="02AB0E7B" w14:textId="551ED079" w:rsidR="00787999" w:rsidRDefault="009F203A" w:rsidP="00F36001">
      <w:pPr>
        <w:pStyle w:val="BasicText"/>
      </w:pPr>
      <w:r>
        <w:t xml:space="preserve">1. </w:t>
      </w:r>
      <w:r w:rsidR="00787999">
        <w:t>Paste Stat Block as plain text.</w:t>
      </w:r>
    </w:p>
    <w:p w14:paraId="2F48CF0D" w14:textId="77777777" w:rsidR="00E038BE" w:rsidRDefault="00E038BE" w:rsidP="00F36001">
      <w:pPr>
        <w:pStyle w:val="BasicText"/>
      </w:pPr>
      <w:r>
        <w:br w:type="page"/>
      </w:r>
    </w:p>
    <w:p w14:paraId="173BF5E6" w14:textId="60299687" w:rsidR="00EE5E22" w:rsidRDefault="00D86E8C" w:rsidP="00F36001">
      <w:pPr>
        <w:pStyle w:val="Heading1ToC"/>
      </w:pPr>
      <w:bookmarkStart w:id="302" w:name="_Toc50747864"/>
      <w:r>
        <w:lastRenderedPageBreak/>
        <w:t>Sidebars</w:t>
      </w:r>
      <w:bookmarkEnd w:id="302"/>
    </w:p>
    <w:p w14:paraId="725539AA" w14:textId="77777777" w:rsidR="00AF186D" w:rsidRDefault="00AF186D" w:rsidP="00F36001">
      <w:pPr>
        <w:pStyle w:val="BasicTextParagraph1"/>
      </w:pPr>
      <w:r>
        <w:t xml:space="preserve">In this chapter are many samples of different looking sidebars </w:t>
      </w:r>
      <w:r w:rsidRPr="00C05F0E">
        <w:t>–</w:t>
      </w:r>
      <w:r>
        <w:t xml:space="preserve"> you can use anyone in your materials </w:t>
      </w:r>
      <w:r w:rsidRPr="00C05F0E">
        <w:t>–</w:t>
      </w:r>
      <w:r>
        <w:t xml:space="preserve"> just choose one which is most suitable for your document.</w:t>
      </w:r>
    </w:p>
    <w:p w14:paraId="4A92290A" w14:textId="46D436C9" w:rsidR="00AF186D" w:rsidRDefault="00AF186D" w:rsidP="00F36001">
      <w:pPr>
        <w:pStyle w:val="BasicText"/>
      </w:pPr>
    </w:p>
    <w:p w14:paraId="7C928FA4" w14:textId="240BCF3E" w:rsidR="00312999" w:rsidRPr="00304384" w:rsidRDefault="00312999" w:rsidP="00F36001">
      <w:pPr>
        <w:pStyle w:val="QuoteAccented"/>
        <w:rPr>
          <w:lang w:val="ru-RU"/>
        </w:rPr>
      </w:pPr>
      <w:r>
        <w:rPr>
          <w:lang w:val="ru-RU"/>
        </w:rPr>
        <w:t>Подавляющее большинств</w:t>
      </w:r>
      <w:r w:rsidR="00304384">
        <w:rPr>
          <w:lang w:val="ru-RU"/>
        </w:rPr>
        <w:t xml:space="preserve">о представленных в этой главе панелей созданы исключительно с использованием средств </w:t>
      </w:r>
      <w:r w:rsidR="00304384">
        <w:t>Microsoft</w:t>
      </w:r>
      <w:r w:rsidR="00304384" w:rsidRPr="00304384">
        <w:rPr>
          <w:lang w:val="ru-RU"/>
        </w:rPr>
        <w:t xml:space="preserve"> </w:t>
      </w:r>
      <w:r w:rsidR="00304384">
        <w:t>Word</w:t>
      </w:r>
    </w:p>
    <w:p w14:paraId="3FE6915E" w14:textId="77777777" w:rsidR="00312999" w:rsidRPr="00304384" w:rsidRDefault="00312999" w:rsidP="00F36001">
      <w:pPr>
        <w:pStyle w:val="BasicText"/>
        <w:rPr>
          <w:lang w:val="ru-RU"/>
        </w:rPr>
      </w:pPr>
    </w:p>
    <w:p w14:paraId="643D4F41" w14:textId="77777777" w:rsidR="00AF186D" w:rsidRPr="00304384" w:rsidRDefault="008956CC" w:rsidP="00F36001">
      <w:pPr>
        <w:pStyle w:val="Headline2"/>
        <w:rPr>
          <w:lang w:val="ru-RU"/>
        </w:rPr>
      </w:pPr>
      <w:r>
        <w:t>Sidebars</w:t>
      </w:r>
      <w:r w:rsidRPr="00304384">
        <w:rPr>
          <w:lang w:val="ru-RU"/>
        </w:rPr>
        <w:t xml:space="preserve"> </w:t>
      </w:r>
      <w:r>
        <w:t>samples</w:t>
      </w:r>
    </w:p>
    <w:p w14:paraId="1F165CAA" w14:textId="77777777" w:rsidR="00E038BE" w:rsidRDefault="00E038BE" w:rsidP="00F36001">
      <w:pPr>
        <w:pStyle w:val="BasicText"/>
      </w:pPr>
      <w:r>
        <w:rPr>
          <w:noProof/>
        </w:rPr>
        <mc:AlternateContent>
          <mc:Choice Requires="wps">
            <w:drawing>
              <wp:inline distT="0" distB="0" distL="0" distR="0" wp14:anchorId="34D0CC50" wp14:editId="67411C2C">
                <wp:extent cx="2934430" cy="1549400"/>
                <wp:effectExtent l="76200" t="76200" r="132715" b="127000"/>
                <wp:docPr id="2" name="Text Box 6"/>
                <wp:cNvGraphicFramePr/>
                <a:graphic xmlns:a="http://schemas.openxmlformats.org/drawingml/2006/main">
                  <a:graphicData uri="http://schemas.microsoft.com/office/word/2010/wordprocessingShape">
                    <wps:wsp>
                      <wps:cNvSpPr txBox="1"/>
                      <wps:spPr>
                        <a:xfrm>
                          <a:off x="0" y="0"/>
                          <a:ext cx="2934430" cy="1549400"/>
                        </a:xfrm>
                        <a:prstGeom prst="rect">
                          <a:avLst/>
                        </a:prstGeom>
                        <a:solidFill>
                          <a:schemeClr val="accent4">
                            <a:lumMod val="20000"/>
                            <a:lumOff val="80000"/>
                          </a:schemeClr>
                        </a:solidFill>
                        <a:ln w="22225" cmpd="thickThin">
                          <a:solidFill>
                            <a:schemeClr val="tx1">
                              <a:alpha val="98000"/>
                            </a:schemeClr>
                          </a:solidFill>
                          <a:prstDash val="solid"/>
                        </a:ln>
                        <a:effectLst>
                          <a:glow rad="63500">
                            <a:schemeClr val="tx1">
                              <a:lumMod val="50000"/>
                              <a:lumOff val="50000"/>
                              <a:alpha val="40000"/>
                            </a:schemeClr>
                          </a:glow>
                          <a:outerShdw blurRad="50800" dist="38100" dir="2700000" algn="tl" rotWithShape="0">
                            <a:prstClr val="black">
                              <a:alpha val="40000"/>
                            </a:prstClr>
                          </a:outerShdw>
                        </a:effectLst>
                      </wps:spPr>
                      <wps:txbx>
                        <w:txbxContent>
                          <w:p w14:paraId="7B981628" w14:textId="1A440235" w:rsidR="00302071" w:rsidRPr="0091780F" w:rsidRDefault="00302071" w:rsidP="00F36001">
                            <w:pPr>
                              <w:pStyle w:val="SIDEBARHEADING"/>
                            </w:pPr>
                            <w:r>
                              <w:t>Sidebar Heading</w:t>
                            </w:r>
                          </w:p>
                          <w:p w14:paraId="1496E429" w14:textId="77777777" w:rsidR="00302071" w:rsidRPr="004A4B67" w:rsidRDefault="00302071" w:rsidP="00F36001">
                            <w:pPr>
                              <w:pStyle w:val="SidebarTextParagraph1"/>
                            </w:pPr>
                            <w:r w:rsidRPr="004A4B67">
                              <w:t>Text</w:t>
                            </w:r>
                          </w:p>
                          <w:p w14:paraId="7BBBB476"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09F7FC51" w14:textId="77777777" w:rsidR="00302071" w:rsidRDefault="00302071" w:rsidP="00F36001">
                            <w:pPr>
                              <w:pStyle w:val="SidebarTextRegular"/>
                            </w:pPr>
                            <w:r>
                              <w:t xml:space="preserve">The body text of any sidebar is always tagged with the </w:t>
                            </w:r>
                            <w:r>
                              <w:rPr>
                                <w:b/>
                              </w:rPr>
                              <w:t xml:space="preserve">sb2 </w:t>
                            </w:r>
                            <w:r>
                              <w:t>paragraph style and is always paired with the paper texture behind the text.</w:t>
                            </w:r>
                          </w:p>
                          <w:p w14:paraId="09976D3F" w14:textId="77777777" w:rsidR="00302071" w:rsidRDefault="00302071" w:rsidP="00F36001">
                            <w:pPr>
                              <w:pStyle w:val="SidebarTextRegular"/>
                            </w:pPr>
                            <w:r>
                              <w:t xml:space="preserve">A sidebar frame should always have the </w:t>
                            </w:r>
                            <w:r>
                              <w:rPr>
                                <w:b/>
                              </w:rPr>
                              <w:t>Sidebar Box Object Style</w:t>
                            </w:r>
                            <w:r>
                              <w:t xml:space="preserve"> applied.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inline>
            </w:drawing>
          </mc:Choice>
          <mc:Fallback>
            <w:pict>
              <v:shape w14:anchorId="34D0CC50" id="Text Box 6" o:spid="_x0000_s1063" type="#_x0000_t202" style="width:231.0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" fillcolor="#e2efd9 [663]" strokecolor="black [3213]" strokeweight="1.75pt">
                <v:stroke opacity="64250f" linestyle="thickThin"/>
                <v:shadow on="t" color="black" opacity="26214f" origin="-.5,-.5" offset=".74836mm,.74836mm"/>
                <v:textbox inset=",0,,0">
                  <w:txbxContent>
                    <w:p w14:paraId="7B981628" w14:textId="1A440235" w:rsidR="00302071" w:rsidRPr="0091780F" w:rsidRDefault="00302071" w:rsidP="00F36001">
                      <w:pPr>
                        <w:pStyle w:val="SIDEBARHEADING"/>
                      </w:pPr>
                      <w:r>
                        <w:t>Sidebar Heading</w:t>
                      </w:r>
                    </w:p>
                    <w:p w14:paraId="1496E429" w14:textId="77777777" w:rsidR="00302071" w:rsidRPr="004A4B67" w:rsidRDefault="00302071" w:rsidP="00F36001">
                      <w:pPr>
                        <w:pStyle w:val="SidebarTextParagraph1"/>
                      </w:pPr>
                      <w:r w:rsidRPr="004A4B67">
                        <w:t>Text</w:t>
                      </w:r>
                    </w:p>
                    <w:p w14:paraId="7BBBB476"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09F7FC51" w14:textId="77777777" w:rsidR="00302071" w:rsidRDefault="00302071" w:rsidP="00F36001">
                      <w:pPr>
                        <w:pStyle w:val="SidebarTextRegular"/>
                      </w:pPr>
                      <w:r>
                        <w:t xml:space="preserve">The body text of any sidebar is always tagged with the </w:t>
                      </w:r>
                      <w:r>
                        <w:rPr>
                          <w:b/>
                        </w:rPr>
                        <w:t xml:space="preserve">sb2 </w:t>
                      </w:r>
                      <w:r>
                        <w:t>paragraph style and is always paired with the paper texture behind the text.</w:t>
                      </w:r>
                    </w:p>
                    <w:p w14:paraId="09976D3F" w14:textId="77777777" w:rsidR="00302071" w:rsidRDefault="00302071" w:rsidP="00F36001">
                      <w:pPr>
                        <w:pStyle w:val="SidebarTextRegular"/>
                      </w:pPr>
                      <w:r>
                        <w:t xml:space="preserve">A sidebar frame should always have the </w:t>
                      </w:r>
                      <w:r>
                        <w:rPr>
                          <w:b/>
                        </w:rPr>
                        <w:t>Sidebar Box Object Style</w:t>
                      </w:r>
                      <w:r>
                        <w:t xml:space="preserve"> applied.</w:t>
                      </w:r>
                    </w:p>
                  </w:txbxContent>
                </v:textbox>
                <w10:anchorlock/>
              </v:shape>
            </w:pict>
          </mc:Fallback>
        </mc:AlternateContent>
      </w:r>
    </w:p>
    <w:p w14:paraId="37ED9663" w14:textId="77777777" w:rsidR="006968A3" w:rsidRDefault="006968A3" w:rsidP="00F36001">
      <w:pPr>
        <w:pStyle w:val="BasicText"/>
      </w:pPr>
      <w:r>
        <w:rPr>
          <w:noProof/>
        </w:rPr>
        <mc:AlternateContent>
          <mc:Choice Requires="wps">
            <w:drawing>
              <wp:inline distT="0" distB="0" distL="0" distR="0" wp14:anchorId="755D1B66" wp14:editId="47E2BA98">
                <wp:extent cx="2823845" cy="2618761"/>
                <wp:effectExtent l="76200" t="76200" r="71755" b="673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845" cy="2618761"/>
                        </a:xfrm>
                        <a:prstGeom prst="rect">
                          <a:avLst/>
                        </a:prstGeom>
                        <a:blipFill dpi="0" rotWithShape="1">
                          <a:blip r:embed="rId57" cstate="print">
                            <a:grayscl/>
                            <a:extLst>
                              <a:ext uri="{BEBA8EAE-BF5A-486C-A8C5-ECC9F3942E4B}">
                                <a14:imgProps xmlns:a14="http://schemas.microsoft.com/office/drawing/2010/main">
                                  <a14:imgLayer r:embed="rId58">
                                    <a14:imgEffect>
                                      <a14:colorTemperature colorTemp="6513"/>
                                    </a14:imgEffect>
                                    <a14:imgEffect>
                                      <a14:saturation sat="300000"/>
                                    </a14:imgEffect>
                                  </a14:imgLayer>
                                </a14:imgProps>
                              </a:ext>
                              <a:ext uri="{28A0092B-C50C-407E-A947-70E740481C1C}">
                                <a14:useLocalDpi xmlns:a14="http://schemas.microsoft.com/office/drawing/2010/main" val="0"/>
                              </a:ext>
                            </a:extLst>
                          </a:blip>
                          <a:srcRect/>
                          <a:stretch>
                            <a:fillRect/>
                          </a:stretch>
                        </a:blipFill>
                        <a:ln w="9525">
                          <a:noFill/>
                          <a:miter lim="800000"/>
                          <a:headEnd/>
                          <a:tailEnd/>
                        </a:ln>
                        <a:effectLst>
                          <a:glow rad="63500">
                            <a:schemeClr val="tx1">
                              <a:lumMod val="50000"/>
                              <a:lumOff val="50000"/>
                              <a:alpha val="40000"/>
                            </a:schemeClr>
                          </a:glow>
                        </a:effectLst>
                      </wps:spPr>
                      <wps:txbx>
                        <w:txbxContent>
                          <w:p w14:paraId="5841A1BE" w14:textId="605BDA99" w:rsidR="00302071" w:rsidRPr="0091780F" w:rsidRDefault="00302071" w:rsidP="00F36001">
                            <w:pPr>
                              <w:pStyle w:val="SIDEBARHEADING"/>
                            </w:pPr>
                            <w:r w:rsidRPr="0091780F">
                              <w:t xml:space="preserve">Sidebar </w:t>
                            </w:r>
                            <w:r>
                              <w:t>Heading</w:t>
                            </w:r>
                          </w:p>
                          <w:p w14:paraId="5A485F3F" w14:textId="5CEDFDE0" w:rsidR="00302071" w:rsidRDefault="00302071" w:rsidP="00F36001">
                            <w:pPr>
                              <w:pStyle w:val="SidebarTextMetadata"/>
                            </w:pPr>
                            <w:r>
                              <w:t>SIDEBAR TEXT METADATA</w:t>
                            </w:r>
                          </w:p>
                          <w:p w14:paraId="68E6D422" w14:textId="706E8099" w:rsidR="00302071" w:rsidRPr="004A4B67" w:rsidRDefault="00302071" w:rsidP="00F36001">
                            <w:pPr>
                              <w:pStyle w:val="SidebarTextParagraph1"/>
                            </w:pPr>
                            <w:r>
                              <w:t>Sidebar Text Paragraph 1</w:t>
                            </w:r>
                          </w:p>
                          <w:p w14:paraId="68CB1735" w14:textId="30AF4BFE" w:rsidR="00302071" w:rsidRDefault="00302071" w:rsidP="00F36001">
                            <w:pPr>
                              <w:pStyle w:val="SidebarTextParagraph2"/>
                              <w:rPr>
                                <w14:glow w14:rad="0">
                                  <w14:schemeClr w14:val="tx1"/>
                                </w14:glow>
                              </w:rPr>
                            </w:pPr>
                            <w:r>
                              <w:rPr>
                                <w14:glow w14:rad="0">
                                  <w14:schemeClr w14:val="tx1"/>
                                </w14:glow>
                              </w:rPr>
                              <w:t>Sidebar Text Paragraph 2</w:t>
                            </w:r>
                          </w:p>
                          <w:p w14:paraId="5003175B" w14:textId="03BAE34A" w:rsidR="00302071" w:rsidRDefault="00302071" w:rsidP="00F36001">
                            <w:pPr>
                              <w:pStyle w:val="SidebarTextRegular"/>
                              <w:rPr>
                                <w14:glow w14:rad="0">
                                  <w14:schemeClr w14:val="tx1"/>
                                </w14:glow>
                              </w:rPr>
                            </w:pPr>
                            <w:r>
                              <w:rPr>
                                <w14:glow w14:rad="0">
                                  <w14:schemeClr w14:val="tx1"/>
                                </w14:glow>
                              </w:rPr>
                              <w:t>Sidebar Text Regular</w:t>
                            </w:r>
                          </w:p>
                          <w:p w14:paraId="33AE4ABA" w14:textId="79FF7B63" w:rsidR="00302071" w:rsidRPr="00DE4EDE" w:rsidRDefault="00302071" w:rsidP="00F36001">
                            <w:pPr>
                              <w:pStyle w:val="SidebarTextHanging"/>
                              <w:rPr>
                                <w14:glow w14:rad="0">
                                  <w14:schemeClr w14:val="tx1"/>
                                </w14:glow>
                              </w:rPr>
                            </w:pPr>
                            <w:r>
                              <w:rPr>
                                <w14:glow w14:rad="0">
                                  <w14:schemeClr w14:val="tx1"/>
                                </w14:glow>
                              </w:rPr>
                              <w:t>Sidebar Text Hanging</w:t>
                            </w:r>
                          </w:p>
                        </w:txbxContent>
                      </wps:txbx>
                      <wps:bodyPr rot="0" vert="horz" wrap="square" lIns="91440" tIns="45720" rIns="91440" bIns="45720" anchor="t" anchorCtr="0">
                        <a:noAutofit/>
                      </wps:bodyPr>
                    </wps:wsp>
                  </a:graphicData>
                </a:graphic>
              </wp:inline>
            </w:drawing>
          </mc:Choice>
          <mc:Fallback>
            <w:pict>
              <v:shape w14:anchorId="755D1B66" id="_x0000_s1064" type="#_x0000_t202" style="width:222.35pt;height:206.2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" stroked="f">
                <v:fill r:id="rId59" o:title="" recolor="t" rotate="t" type="frame"/>
                <v:imagedata grayscale="t"/>
                <v:textbox>
                  <w:txbxContent>
                    <w:p w14:paraId="5841A1BE" w14:textId="605BDA99" w:rsidR="00302071" w:rsidRPr="0091780F" w:rsidRDefault="00302071" w:rsidP="00F36001">
                      <w:pPr>
                        <w:pStyle w:val="SIDEBARHEADING"/>
                      </w:pPr>
                      <w:r w:rsidRPr="0091780F">
                        <w:t xml:space="preserve">Sidebar </w:t>
                      </w:r>
                      <w:r>
                        <w:t>Heading</w:t>
                      </w:r>
                    </w:p>
                    <w:p w14:paraId="5A485F3F" w14:textId="5CEDFDE0" w:rsidR="00302071" w:rsidRDefault="00302071" w:rsidP="00F36001">
                      <w:pPr>
                        <w:pStyle w:val="SidebarTextMetadata"/>
                      </w:pPr>
                      <w:r>
                        <w:t>SIDEBAR TEXT METADATA</w:t>
                      </w:r>
                    </w:p>
                    <w:p w14:paraId="68E6D422" w14:textId="706E8099" w:rsidR="00302071" w:rsidRPr="004A4B67" w:rsidRDefault="00302071" w:rsidP="00F36001">
                      <w:pPr>
                        <w:pStyle w:val="SidebarTextParagraph1"/>
                      </w:pPr>
                      <w:r>
                        <w:t>Sidebar Text Paragraph 1</w:t>
                      </w:r>
                    </w:p>
                    <w:p w14:paraId="68CB1735" w14:textId="30AF4BFE" w:rsidR="00302071" w:rsidRDefault="00302071" w:rsidP="00F36001">
                      <w:pPr>
                        <w:pStyle w:val="SidebarTextParagraph2"/>
                        <w:rPr>
                          <w14:glow w14:rad="0">
                            <w14:schemeClr w14:val="tx1"/>
                          </w14:glow>
                        </w:rPr>
                      </w:pPr>
                      <w:r>
                        <w:rPr>
                          <w14:glow w14:rad="0">
                            <w14:schemeClr w14:val="tx1"/>
                          </w14:glow>
                        </w:rPr>
                        <w:t>Sidebar Text Paragraph 2</w:t>
                      </w:r>
                    </w:p>
                    <w:p w14:paraId="5003175B" w14:textId="03BAE34A" w:rsidR="00302071" w:rsidRDefault="00302071" w:rsidP="00F36001">
                      <w:pPr>
                        <w:pStyle w:val="SidebarTextRegular"/>
                        <w:rPr>
                          <w14:glow w14:rad="0">
                            <w14:schemeClr w14:val="tx1"/>
                          </w14:glow>
                        </w:rPr>
                      </w:pPr>
                      <w:r>
                        <w:rPr>
                          <w14:glow w14:rad="0">
                            <w14:schemeClr w14:val="tx1"/>
                          </w14:glow>
                        </w:rPr>
                        <w:t>Sidebar Text Regular</w:t>
                      </w:r>
                    </w:p>
                    <w:p w14:paraId="33AE4ABA" w14:textId="79FF7B63" w:rsidR="00302071" w:rsidRPr="00DE4EDE" w:rsidRDefault="00302071" w:rsidP="00F36001">
                      <w:pPr>
                        <w:pStyle w:val="SidebarTextHanging"/>
                        <w:rPr>
                          <w14:glow w14:rad="0">
                            <w14:schemeClr w14:val="tx1"/>
                          </w14:glow>
                        </w:rPr>
                      </w:pPr>
                      <w:r>
                        <w:rPr>
                          <w14:glow w14:rad="0">
                            <w14:schemeClr w14:val="tx1"/>
                          </w14:glow>
                        </w:rPr>
                        <w:t>Sidebar Text Hanging</w:t>
                      </w:r>
                    </w:p>
                  </w:txbxContent>
                </v:textbox>
                <w10:anchorlock/>
              </v:shape>
            </w:pict>
          </mc:Fallback>
        </mc:AlternateContent>
      </w:r>
    </w:p>
    <w:p w14:paraId="30AF2962" w14:textId="77777777" w:rsidR="003D272D" w:rsidRDefault="003D272D" w:rsidP="00F36001">
      <w:pPr>
        <w:pStyle w:val="BasicText"/>
      </w:pPr>
    </w:p>
    <w:p w14:paraId="4AD37123" w14:textId="77777777" w:rsidR="003D272D" w:rsidRDefault="003F0CD6" w:rsidP="00F36001">
      <w:pPr>
        <w:pStyle w:val="BasicText"/>
      </w:pPr>
      <w:r w:rsidRPr="00596C4B">
        <w:rPr>
          <w:noProof/>
          <w:lang w:val="uk-UA" w:eastAsia="uk-UA"/>
        </w:rPr>
        <mc:AlternateContent>
          <mc:Choice Requires="wpg">
            <w:drawing>
              <wp:inline distT="0" distB="0" distL="0" distR="0" wp14:anchorId="2C510F59" wp14:editId="11BE34ED">
                <wp:extent cx="2823845" cy="1473099"/>
                <wp:effectExtent l="76200" t="114300" r="33655" b="127635"/>
                <wp:docPr id="24" name="Групувати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823845" cy="1473099"/>
                          <a:chOff x="105604" y="124816"/>
                          <a:chExt cx="2566675" cy="1586433"/>
                        </a:xfrm>
                      </wpg:grpSpPr>
                      <wps:wsp>
                        <wps:cNvPr id="25" name="Пряма зі стрілкою 25"/>
                        <wps:cNvCnPr/>
                        <wps:spPr>
                          <a:xfrm>
                            <a:off x="111784" y="124816"/>
                            <a:ext cx="2548282" cy="0"/>
                          </a:xfrm>
                          <a:prstGeom prst="straightConnector1">
                            <a:avLst/>
                          </a:prstGeom>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Пряма зі стрілкою 27"/>
                        <wps:cNvCnPr/>
                        <wps:spPr>
                          <a:xfrm>
                            <a:off x="112378" y="1710779"/>
                            <a:ext cx="2559901" cy="0"/>
                          </a:xfrm>
                          <a:prstGeom prst="straightConnector1">
                            <a:avLst/>
                          </a:prstGeom>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Блок-схема: процес 28"/>
                        <wps:cNvSpPr/>
                        <wps:spPr>
                          <a:xfrm>
                            <a:off x="105604" y="124816"/>
                            <a:ext cx="2532045" cy="1586433"/>
                          </a:xfrm>
                          <a:prstGeom prst="flowChartProcess">
                            <a:avLst/>
                          </a:prstGeom>
                          <a:solidFill>
                            <a:srgbClr val="E0E5C1"/>
                          </a:solidFill>
                          <a:ln w="25400" cmpd="sng">
                            <a:noFill/>
                          </a:ln>
                          <a:effectLst>
                            <a:glow rad="63500">
                              <a:schemeClr val="tx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F89B3E" w14:textId="77777777" w:rsidR="00302071" w:rsidRPr="00302071" w:rsidRDefault="00302071" w:rsidP="00F36001">
                              <w:pPr>
                                <w:pStyle w:val="SIDEBARHEADING"/>
                                <w:rPr>
                                  <w:color w:val="000000" w:themeColor="text1"/>
                                </w:rPr>
                              </w:pPr>
                              <w:r w:rsidRPr="00302071">
                                <w:rPr>
                                  <w:color w:val="000000" w:themeColor="text1"/>
                                </w:rPr>
                                <w:t>Sidebar Heading</w:t>
                              </w:r>
                            </w:p>
                            <w:p w14:paraId="21683E04" w14:textId="77777777" w:rsidR="00302071" w:rsidRPr="00302071" w:rsidRDefault="00302071" w:rsidP="00F36001">
                              <w:pPr>
                                <w:pStyle w:val="SidebarTextMetadata"/>
                              </w:pPr>
                              <w:r w:rsidRPr="00302071">
                                <w:t>SIDEBAR TEXT METADATA</w:t>
                              </w:r>
                            </w:p>
                            <w:p w14:paraId="371FE48A" w14:textId="77777777" w:rsidR="00302071" w:rsidRPr="00302071" w:rsidRDefault="00302071" w:rsidP="00F36001">
                              <w:pPr>
                                <w:pStyle w:val="SidebarTextParagraph1"/>
                                <w:rPr>
                                  <w:color w:val="000000" w:themeColor="text1"/>
                                </w:rPr>
                              </w:pPr>
                              <w:r w:rsidRPr="00302071">
                                <w:rPr>
                                  <w:color w:val="000000" w:themeColor="text1"/>
                                </w:rPr>
                                <w:t>Sidebar Text Paragraph 1</w:t>
                              </w:r>
                            </w:p>
                            <w:p w14:paraId="5D8F47BD" w14:textId="77777777" w:rsidR="00302071" w:rsidRPr="00302071" w:rsidRDefault="00302071" w:rsidP="00F36001">
                              <w:pPr>
                                <w:pStyle w:val="SidebarTextParagraph2"/>
                                <w:rPr>
                                  <w:color w:val="000000" w:themeColor="text1"/>
                                  <w14:glow w14:rad="0">
                                    <w14:schemeClr w14:val="tx1"/>
                                  </w14:glow>
                                </w:rPr>
                              </w:pPr>
                              <w:r w:rsidRPr="00302071">
                                <w:rPr>
                                  <w:color w:val="000000" w:themeColor="text1"/>
                                  <w14:glow w14:rad="0">
                                    <w14:schemeClr w14:val="tx1"/>
                                  </w14:glow>
                                </w:rPr>
                                <w:t>Sidebar Text Paragraph 2</w:t>
                              </w:r>
                            </w:p>
                            <w:p w14:paraId="5CC0140C" w14:textId="77777777" w:rsidR="00302071" w:rsidRPr="00302071" w:rsidRDefault="00302071" w:rsidP="00F36001">
                              <w:pPr>
                                <w:pStyle w:val="SidebarTextRegular"/>
                                <w:rPr>
                                  <w:color w:val="000000" w:themeColor="text1"/>
                                  <w14:glow w14:rad="0">
                                    <w14:schemeClr w14:val="tx1"/>
                                  </w14:glow>
                                </w:rPr>
                              </w:pPr>
                              <w:r w:rsidRPr="00302071">
                                <w:rPr>
                                  <w:color w:val="000000" w:themeColor="text1"/>
                                  <w14:glow w14:rad="0">
                                    <w14:schemeClr w14:val="tx1"/>
                                  </w14:glow>
                                </w:rPr>
                                <w:t>Sidebar Text Regular</w:t>
                              </w:r>
                            </w:p>
                            <w:p w14:paraId="4FCDE9E6" w14:textId="77777777" w:rsidR="00302071" w:rsidRPr="00302071" w:rsidRDefault="00302071" w:rsidP="00302071">
                              <w:pPr>
                                <w:pStyle w:val="BasicText"/>
                                <w:rPr>
                                  <w:color w:val="000000" w:themeColor="text1"/>
                                  <w14:glow w14:rad="0">
                                    <w14:schemeClr w14:val="tx1"/>
                                  </w14:glow>
                                </w:rPr>
                              </w:pPr>
                              <w:r w:rsidRPr="00302071">
                                <w:rPr>
                                  <w:color w:val="000000" w:themeColor="text1"/>
                                  <w14:glow w14:rad="0">
                                    <w14:schemeClr w14:val="tx1"/>
                                  </w14:glow>
                                </w:rPr>
                                <w:t xml:space="preserve">Sidebar </w:t>
                              </w:r>
                              <w:r w:rsidRPr="00302071">
                                <w:rPr>
                                  <w:color w:val="000000" w:themeColor="text1"/>
                                  <w:sz w:val="14"/>
                                  <w:szCs w:val="18"/>
                                  <w14:glow w14:rad="0">
                                    <w14:schemeClr w14:val="tx1"/>
                                  </w14:glow>
                                </w:rPr>
                                <w:t>Text</w:t>
                              </w:r>
                              <w:r w:rsidRPr="00302071">
                                <w:rPr>
                                  <w:color w:val="000000" w:themeColor="text1"/>
                                  <w14:glow w14:rad="0">
                                    <w14:schemeClr w14:val="tx1"/>
                                  </w14:glow>
                                </w:rPr>
                                <w:t xml:space="preserve"> Hanging</w:t>
                              </w:r>
                            </w:p>
                            <w:p w14:paraId="770FB850" w14:textId="77777777" w:rsidR="00302071" w:rsidRPr="00A76280" w:rsidRDefault="00302071" w:rsidP="00302071">
                              <w:pPr>
                                <w:pStyle w:val="BasicText"/>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C510F59" id="Групувати 24" o:spid="_x0000_s1065" alt="&quot;&quot;" style="width:222.35pt;height:116pt;mso-position-horizontal-relative:char;mso-position-vertical-relative:line" coordorigin="1056,1248" coordsize="25666,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">
                <v:shapetype id="_x0000_t32" coordsize="21600,21600" o:spt="32" o:oned="t" path="m,l21600,21600e" filled="f">
                  <v:path arrowok="t" fillok="f" o:connecttype="none"/>
                  <o:lock v:ext="edit" shapetype="t"/>
                </v:shapetype>
                <v:shape id="Пряма зі стрілкою 25" o:spid="_x0000_s1066" type="#_x0000_t32" style="position:absolute;left:1117;top:1248;width:25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" strokecolor="black [3213]" strokeweight="4.5pt">
                  <v:stroke startarrow="block" endarrow="block"/>
                </v:shape>
                <v:shape id="Пряма зі стрілкою 27" o:spid="_x0000_s1067" type="#_x0000_t32" style="position:absolute;left:1123;top:17107;width:25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" strokecolor="black [3213]" strokeweight="4.5pt">
                  <v:stroke startarrow="block" endarrow="block"/>
                </v:shape>
                <v:shapetype id="_x0000_t109" coordsize="21600,21600" o:spt="109" path="m,l,21600r21600,l21600,xe">
                  <v:stroke joinstyle="miter"/>
                  <v:path gradientshapeok="t" o:connecttype="rect"/>
                </v:shapetype>
                <v:shape id="Блок-схема: процес 28" o:spid="_x0000_s1068" type="#_x0000_t109" style="position:absolute;left:1056;top:1248;width:25320;height:15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" fillcolor="#e0e5c1" stroked="f" strokeweight="2pt">
                  <v:textbox>
                    <w:txbxContent>
                      <w:p w14:paraId="09F89B3E" w14:textId="77777777" w:rsidR="00302071" w:rsidRPr="00302071" w:rsidRDefault="00302071" w:rsidP="00F36001">
                        <w:pPr>
                          <w:pStyle w:val="SIDEBARHEADING"/>
                          <w:rPr>
                            <w:color w:val="000000" w:themeColor="text1"/>
                          </w:rPr>
                        </w:pPr>
                        <w:r w:rsidRPr="00302071">
                          <w:rPr>
                            <w:color w:val="000000" w:themeColor="text1"/>
                          </w:rPr>
                          <w:t>Sidebar Heading</w:t>
                        </w:r>
                      </w:p>
                      <w:p w14:paraId="21683E04" w14:textId="77777777" w:rsidR="00302071" w:rsidRPr="00302071" w:rsidRDefault="00302071" w:rsidP="00F36001">
                        <w:pPr>
                          <w:pStyle w:val="SidebarTextMetadata"/>
                        </w:pPr>
                        <w:r w:rsidRPr="00302071">
                          <w:t>SIDEBAR TEXT METADATA</w:t>
                        </w:r>
                      </w:p>
                      <w:p w14:paraId="371FE48A" w14:textId="77777777" w:rsidR="00302071" w:rsidRPr="00302071" w:rsidRDefault="00302071" w:rsidP="00F36001">
                        <w:pPr>
                          <w:pStyle w:val="SidebarTextParagraph1"/>
                          <w:rPr>
                            <w:color w:val="000000" w:themeColor="text1"/>
                          </w:rPr>
                        </w:pPr>
                        <w:r w:rsidRPr="00302071">
                          <w:rPr>
                            <w:color w:val="000000" w:themeColor="text1"/>
                          </w:rPr>
                          <w:t>Sidebar Text Paragraph 1</w:t>
                        </w:r>
                      </w:p>
                      <w:p w14:paraId="5D8F47BD" w14:textId="77777777" w:rsidR="00302071" w:rsidRPr="00302071" w:rsidRDefault="00302071" w:rsidP="00F36001">
                        <w:pPr>
                          <w:pStyle w:val="SidebarTextParagraph2"/>
                          <w:rPr>
                            <w:color w:val="000000" w:themeColor="text1"/>
                            <w14:glow w14:rad="0">
                              <w14:schemeClr w14:val="tx1"/>
                            </w14:glow>
                          </w:rPr>
                        </w:pPr>
                        <w:r w:rsidRPr="00302071">
                          <w:rPr>
                            <w:color w:val="000000" w:themeColor="text1"/>
                            <w14:glow w14:rad="0">
                              <w14:schemeClr w14:val="tx1"/>
                            </w14:glow>
                          </w:rPr>
                          <w:t>Sidebar Text Paragraph 2</w:t>
                        </w:r>
                      </w:p>
                      <w:p w14:paraId="5CC0140C" w14:textId="77777777" w:rsidR="00302071" w:rsidRPr="00302071" w:rsidRDefault="00302071" w:rsidP="00F36001">
                        <w:pPr>
                          <w:pStyle w:val="SidebarTextRegular"/>
                          <w:rPr>
                            <w:color w:val="000000" w:themeColor="text1"/>
                            <w14:glow w14:rad="0">
                              <w14:schemeClr w14:val="tx1"/>
                            </w14:glow>
                          </w:rPr>
                        </w:pPr>
                        <w:r w:rsidRPr="00302071">
                          <w:rPr>
                            <w:color w:val="000000" w:themeColor="text1"/>
                            <w14:glow w14:rad="0">
                              <w14:schemeClr w14:val="tx1"/>
                            </w14:glow>
                          </w:rPr>
                          <w:t>Sidebar Text Regular</w:t>
                        </w:r>
                      </w:p>
                      <w:p w14:paraId="4FCDE9E6" w14:textId="77777777" w:rsidR="00302071" w:rsidRPr="00302071" w:rsidRDefault="00302071" w:rsidP="00302071">
                        <w:pPr>
                          <w:pStyle w:val="BasicText"/>
                          <w:rPr>
                            <w:color w:val="000000" w:themeColor="text1"/>
                            <w14:glow w14:rad="0">
                              <w14:schemeClr w14:val="tx1"/>
                            </w14:glow>
                          </w:rPr>
                        </w:pPr>
                        <w:r w:rsidRPr="00302071">
                          <w:rPr>
                            <w:color w:val="000000" w:themeColor="text1"/>
                            <w14:glow w14:rad="0">
                              <w14:schemeClr w14:val="tx1"/>
                            </w14:glow>
                          </w:rPr>
                          <w:t xml:space="preserve">Sidebar </w:t>
                        </w:r>
                        <w:r w:rsidRPr="00302071">
                          <w:rPr>
                            <w:color w:val="000000" w:themeColor="text1"/>
                            <w:sz w:val="14"/>
                            <w:szCs w:val="18"/>
                            <w14:glow w14:rad="0">
                              <w14:schemeClr w14:val="tx1"/>
                            </w14:glow>
                          </w:rPr>
                          <w:t>Text</w:t>
                        </w:r>
                        <w:r w:rsidRPr="00302071">
                          <w:rPr>
                            <w:color w:val="000000" w:themeColor="text1"/>
                            <w14:glow w14:rad="0">
                              <w14:schemeClr w14:val="tx1"/>
                            </w14:glow>
                          </w:rPr>
                          <w:t xml:space="preserve"> Hanging</w:t>
                        </w:r>
                      </w:p>
                      <w:p w14:paraId="770FB850" w14:textId="77777777" w:rsidR="00302071" w:rsidRPr="00A76280" w:rsidRDefault="00302071" w:rsidP="00302071">
                        <w:pPr>
                          <w:pStyle w:val="BasicText"/>
                          <w:rPr>
                            <w:lang w:val="ru-RU"/>
                          </w:rPr>
                        </w:pPr>
                      </w:p>
                    </w:txbxContent>
                  </v:textbox>
                </v:shape>
                <w10:anchorlock/>
              </v:group>
            </w:pict>
          </mc:Fallback>
        </mc:AlternateContent>
      </w:r>
    </w:p>
    <w:p w14:paraId="2CA83212" w14:textId="77777777" w:rsidR="003F0CD6" w:rsidRDefault="003F0CD6" w:rsidP="00F36001">
      <w:pPr>
        <w:pStyle w:val="BasicText"/>
      </w:pPr>
    </w:p>
    <w:p w14:paraId="4B9594A9" w14:textId="77777777" w:rsidR="00FC551C" w:rsidRDefault="00C114D4" w:rsidP="00F36001">
      <w:pPr>
        <w:pStyle w:val="BasicText"/>
      </w:pPr>
      <w:r>
        <w:rPr>
          <w:noProof/>
          <w:lang w:val="uk-UA" w:eastAsia="uk-UA"/>
        </w:rPr>
        <mc:AlternateContent>
          <mc:Choice Requires="wpg">
            <w:drawing>
              <wp:inline distT="0" distB="0" distL="0" distR="0" wp14:anchorId="2C013A10" wp14:editId="5E53148E">
                <wp:extent cx="2823845" cy="1166438"/>
                <wp:effectExtent l="38100" t="38100" r="52705" b="53340"/>
                <wp:docPr id="26" name="Групувати 26"/>
                <wp:cNvGraphicFramePr/>
                <a:graphic xmlns:a="http://schemas.openxmlformats.org/drawingml/2006/main">
                  <a:graphicData uri="http://schemas.microsoft.com/office/word/2010/wordprocessingGroup">
                    <wpg:wgp>
                      <wpg:cNvGrpSpPr/>
                      <wpg:grpSpPr>
                        <a:xfrm>
                          <a:off x="0" y="0"/>
                          <a:ext cx="2823845" cy="1166438"/>
                          <a:chOff x="107079" y="236574"/>
                          <a:chExt cx="3204652" cy="1600200"/>
                        </a:xfrm>
                        <a:solidFill>
                          <a:schemeClr val="accent6">
                            <a:lumMod val="20000"/>
                            <a:lumOff val="80000"/>
                          </a:schemeClr>
                        </a:solidFill>
                      </wpg:grpSpPr>
                      <wps:wsp>
                        <wps:cNvPr id="31" name="Прямокутник 31"/>
                        <wps:cNvSpPr/>
                        <wps:spPr>
                          <a:xfrm>
                            <a:off x="108984" y="236574"/>
                            <a:ext cx="3200400" cy="1600200"/>
                          </a:xfrm>
                          <a:prstGeom prst="rect">
                            <a:avLst/>
                          </a:prstGeom>
                          <a:solidFill>
                            <a:schemeClr val="accent5">
                              <a:lumMod val="20000"/>
                              <a:lumOff val="80000"/>
                              <a:alpha val="50000"/>
                            </a:schemeClr>
                          </a:solidFill>
                          <a:ln w="6350">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114B27E5" w14:textId="77777777" w:rsidR="00302071" w:rsidRPr="00302071" w:rsidRDefault="00302071" w:rsidP="00F36001">
                              <w:pPr>
                                <w:rPr>
                                  <w:color w:val="000000" w:themeColor="text1"/>
                                </w:rPr>
                              </w:pPr>
                              <w:r w:rsidRPr="00302071">
                                <w:rPr>
                                  <w:color w:val="000000" w:themeColor="text1"/>
                                </w:rPr>
                                <w:t>Sidebar Title</w:t>
                              </w:r>
                            </w:p>
                            <w:p w14:paraId="0B4626FB" w14:textId="77777777" w:rsidR="00302071" w:rsidRPr="00302071" w:rsidRDefault="00302071" w:rsidP="00F36001">
                              <w:pPr>
                                <w:pStyle w:val="SidebarTextParagraph1"/>
                                <w:rPr>
                                  <w:color w:val="000000" w:themeColor="text1"/>
                                </w:rPr>
                              </w:pPr>
                              <w:r w:rsidRPr="00302071">
                                <w:rPr>
                                  <w:color w:val="000000" w:themeColor="text1"/>
                                </w:rPr>
                                <w:t>Text</w:t>
                              </w:r>
                            </w:p>
                            <w:p w14:paraId="1D5213CC" w14:textId="77777777" w:rsidR="00302071" w:rsidRPr="00302071" w:rsidRDefault="00302071" w:rsidP="00F36001">
                              <w:pPr>
                                <w:pStyle w:val="SidebarTextParagraph2"/>
                                <w:rPr>
                                  <w:color w:val="000000" w:themeColor="text1"/>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302071">
                                <w:rPr>
                                  <w:color w:val="000000" w:themeColor="text1"/>
                                </w:rPr>
                                <w:t>Text</w:t>
                              </w:r>
                            </w:p>
                            <w:p w14:paraId="4EC8B536" w14:textId="77777777" w:rsidR="00302071" w:rsidRPr="00302071" w:rsidRDefault="00302071" w:rsidP="00F36001">
                              <w:pPr>
                                <w:pStyle w:val="SidebarTextRegular"/>
                                <w:rPr>
                                  <w:color w:val="000000" w:themeColor="text1"/>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а зі стрілкою 32"/>
                        <wps:cNvCnPr/>
                        <wps:spPr>
                          <a:xfrm>
                            <a:off x="3309384" y="236574"/>
                            <a:ext cx="2347" cy="1600200"/>
                          </a:xfrm>
                          <a:prstGeom prst="straightConnector1">
                            <a:avLst/>
                          </a:prstGeom>
                          <a:grpFill/>
                          <a:ln w="12700">
                            <a:solidFill>
                              <a:schemeClr val="accent3">
                                <a:lumMod val="50000"/>
                              </a:schemeClr>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89" name="Пряма зі стрілкою 89"/>
                        <wps:cNvCnPr/>
                        <wps:spPr>
                          <a:xfrm>
                            <a:off x="107079" y="236574"/>
                            <a:ext cx="1905" cy="1600200"/>
                          </a:xfrm>
                          <a:prstGeom prst="straightConnector1">
                            <a:avLst/>
                          </a:prstGeom>
                          <a:grpFill/>
                          <a:ln w="12700">
                            <a:solidFill>
                              <a:schemeClr val="accent3">
                                <a:lumMod val="50000"/>
                              </a:schemeClr>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C013A10" id="Групувати 26" o:spid="_x0000_s1069" style="width:222.35pt;height:91.8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">
                <v:rect id="Прямокутник 31" o:spid="_x0000_s1070"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" fillcolor="#c1dffd [664]" strokecolor="#290b06 [1604]" strokeweight=".5pt">
                  <v:fill opacity="32896f"/>
                  <v:textbox>
                    <w:txbxContent>
                      <w:p w14:paraId="114B27E5" w14:textId="77777777" w:rsidR="00302071" w:rsidRPr="00302071" w:rsidRDefault="00302071" w:rsidP="00F36001">
                        <w:pPr>
                          <w:rPr>
                            <w:color w:val="000000" w:themeColor="text1"/>
                          </w:rPr>
                        </w:pPr>
                        <w:r w:rsidRPr="00302071">
                          <w:rPr>
                            <w:color w:val="000000" w:themeColor="text1"/>
                          </w:rPr>
                          <w:t>Sidebar Title</w:t>
                        </w:r>
                      </w:p>
                      <w:p w14:paraId="0B4626FB" w14:textId="77777777" w:rsidR="00302071" w:rsidRPr="00302071" w:rsidRDefault="00302071" w:rsidP="00F36001">
                        <w:pPr>
                          <w:pStyle w:val="SidebarTextParagraph1"/>
                          <w:rPr>
                            <w:color w:val="000000" w:themeColor="text1"/>
                          </w:rPr>
                        </w:pPr>
                        <w:r w:rsidRPr="00302071">
                          <w:rPr>
                            <w:color w:val="000000" w:themeColor="text1"/>
                          </w:rPr>
                          <w:t>Text</w:t>
                        </w:r>
                      </w:p>
                      <w:p w14:paraId="1D5213CC" w14:textId="77777777" w:rsidR="00302071" w:rsidRPr="00302071" w:rsidRDefault="00302071" w:rsidP="00F36001">
                        <w:pPr>
                          <w:pStyle w:val="SidebarTextParagraph2"/>
                          <w:rPr>
                            <w:color w:val="000000" w:themeColor="text1"/>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302071">
                          <w:rPr>
                            <w:color w:val="000000" w:themeColor="text1"/>
                          </w:rPr>
                          <w:t>Text</w:t>
                        </w:r>
                      </w:p>
                      <w:p w14:paraId="4EC8B536" w14:textId="77777777" w:rsidR="00302071" w:rsidRPr="00302071" w:rsidRDefault="00302071" w:rsidP="00F36001">
                        <w:pPr>
                          <w:pStyle w:val="SidebarTextRegular"/>
                          <w:rPr>
                            <w:color w:val="000000" w:themeColor="text1"/>
                            <w:lang w:val="ru-RU"/>
                          </w:rPr>
                        </w:pPr>
                      </w:p>
                    </w:txbxContent>
                  </v:textbox>
                </v:rect>
                <v:shape id="Пряма зі стрілкою 32" o:spid="_x0000_s1071"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" strokecolor="#4d150d [1606]" strokeweight="1pt">
                  <v:stroke startarrow="diamond" endarrow="diamond"/>
                </v:shape>
                <v:shape id="Пряма зі стрілкою 89" o:spid="_x0000_s1072"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" strokecolor="#4d150d [1606]" strokeweight="1pt">
                  <v:stroke startarrow="diamond" endarrow="diamond"/>
                </v:shape>
                <w10:anchorlock/>
              </v:group>
            </w:pict>
          </mc:Fallback>
        </mc:AlternateContent>
      </w:r>
    </w:p>
    <w:p w14:paraId="4474F31B" w14:textId="77777777" w:rsidR="00C114D4" w:rsidRDefault="00FC551C" w:rsidP="00F36001">
      <w:pPr>
        <w:pStyle w:val="BasicText"/>
      </w:pPr>
      <w:r w:rsidRPr="00596C4B">
        <w:rPr>
          <w:noProof/>
          <w:lang w:val="uk-UA" w:eastAsia="uk-UA"/>
        </w:rPr>
        <mc:AlternateContent>
          <mc:Choice Requires="wpg">
            <w:drawing>
              <wp:inline distT="0" distB="0" distL="0" distR="0" wp14:anchorId="6B00C5CC" wp14:editId="34487696">
                <wp:extent cx="2363008" cy="1218591"/>
                <wp:effectExtent l="76200" t="76200" r="75565" b="76835"/>
                <wp:docPr id="257" name="Групувати 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363008" cy="1218591"/>
                          <a:chOff x="107079" y="236574"/>
                          <a:chExt cx="3204652" cy="1600200"/>
                        </a:xfrm>
                      </wpg:grpSpPr>
                      <wps:wsp>
                        <wps:cNvPr id="265" name="Прямокутник 265"/>
                        <wps:cNvSpPr/>
                        <wps:spPr>
                          <a:xfrm>
                            <a:off x="108984" y="236574"/>
                            <a:ext cx="3200400" cy="1600200"/>
                          </a:xfrm>
                          <a:prstGeom prst="rect">
                            <a:avLst/>
                          </a:prstGeom>
                          <a:solidFill>
                            <a:srgbClr val="E7E3EF">
                              <a:alpha val="47000"/>
                            </a:srgbClr>
                          </a:solidFill>
                          <a:ln w="0">
                            <a:noFill/>
                            <a:prstDash val="solid"/>
                          </a:ln>
                          <a:effectLst>
                            <a:glow rad="63500">
                              <a:schemeClr val="accent1">
                                <a:lumMod val="10000"/>
                                <a:lumOff val="90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BD27059" w14:textId="77777777" w:rsidR="00302071" w:rsidRPr="0091780F" w:rsidRDefault="00302071" w:rsidP="00F36001">
                              <w:pPr>
                                <w:pStyle w:val="SIDEBARHEADING"/>
                              </w:pPr>
                              <w:r w:rsidRPr="0091780F">
                                <w:t xml:space="preserve">Sidebar </w:t>
                              </w:r>
                              <w:r>
                                <w:t>Heading</w:t>
                              </w:r>
                            </w:p>
                            <w:p w14:paraId="732CC7E4" w14:textId="77777777" w:rsidR="00302071" w:rsidRDefault="00302071" w:rsidP="00F36001">
                              <w:pPr>
                                <w:pStyle w:val="SidebarTextMetadata"/>
                              </w:pPr>
                              <w:r>
                                <w:t>SIDEBAR TEXT METADATA</w:t>
                              </w:r>
                            </w:p>
                            <w:p w14:paraId="17FD7390" w14:textId="77777777" w:rsidR="00302071" w:rsidRPr="004A4B67" w:rsidRDefault="00302071" w:rsidP="00F36001">
                              <w:pPr>
                                <w:pStyle w:val="SidebarTextParagraph1"/>
                              </w:pPr>
                              <w:r>
                                <w:t>Sidebar Text Paragraph 1</w:t>
                              </w:r>
                            </w:p>
                            <w:p w14:paraId="714706F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CE43A81" w14:textId="77777777" w:rsidR="00302071" w:rsidRDefault="00302071" w:rsidP="00F36001">
                              <w:pPr>
                                <w:pStyle w:val="SidebarTextRegular"/>
                                <w:rPr>
                                  <w14:glow w14:rad="0">
                                    <w14:schemeClr w14:val="tx1"/>
                                  </w14:glow>
                                </w:rPr>
                              </w:pPr>
                              <w:r>
                                <w:rPr>
                                  <w14:glow w14:rad="0">
                                    <w14:schemeClr w14:val="tx1"/>
                                  </w14:glow>
                                </w:rPr>
                                <w:t>Sidebar Text Regular</w:t>
                              </w:r>
                            </w:p>
                            <w:p w14:paraId="6AA546FE"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2B0C1F4" w14:textId="77777777" w:rsidR="00302071" w:rsidRPr="00D93AAD" w:rsidRDefault="00302071" w:rsidP="00F36001">
                              <w:pPr>
                                <w:rPr>
                                  <w:rStyle w:val="afd"/>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Пряма зі стрілкою 266"/>
                        <wps:cNvCnPr/>
                        <wps:spPr>
                          <a:xfrm>
                            <a:off x="3309384" y="236574"/>
                            <a:ext cx="2347" cy="1600200"/>
                          </a:xfrm>
                          <a:prstGeom prst="straightConnector1">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67" name="Пряма зі стрілкою 267"/>
                        <wps:cNvCnPr/>
                        <wps:spPr>
                          <a:xfrm>
                            <a:off x="107079" y="236574"/>
                            <a:ext cx="1905" cy="1600200"/>
                          </a:xfrm>
                          <a:prstGeom prst="straightConnector1">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B00C5CC" id="Групувати 257" o:spid="_x0000_s1073" alt="&quot;&quot;" style="width:186.05pt;height:95.9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">
                <v:rect id="Прямокутник 265" o:spid="_x0000_s1074"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" fillcolor="#e7e3ef" stroked="f" strokeweight="0">
                  <v:fill opacity="30840f"/>
                  <v:textbox>
                    <w:txbxContent>
                      <w:p w14:paraId="1BD27059" w14:textId="77777777" w:rsidR="00302071" w:rsidRPr="0091780F" w:rsidRDefault="00302071" w:rsidP="00F36001">
                        <w:pPr>
                          <w:pStyle w:val="SIDEBARHEADING"/>
                        </w:pPr>
                        <w:r w:rsidRPr="0091780F">
                          <w:t xml:space="preserve">Sidebar </w:t>
                        </w:r>
                        <w:r>
                          <w:t>Heading</w:t>
                        </w:r>
                      </w:p>
                      <w:p w14:paraId="732CC7E4" w14:textId="77777777" w:rsidR="00302071" w:rsidRDefault="00302071" w:rsidP="00F36001">
                        <w:pPr>
                          <w:pStyle w:val="SidebarTextMetadata"/>
                        </w:pPr>
                        <w:r>
                          <w:t>SIDEBAR TEXT METADATA</w:t>
                        </w:r>
                      </w:p>
                      <w:p w14:paraId="17FD7390" w14:textId="77777777" w:rsidR="00302071" w:rsidRPr="004A4B67" w:rsidRDefault="00302071" w:rsidP="00F36001">
                        <w:pPr>
                          <w:pStyle w:val="SidebarTextParagraph1"/>
                        </w:pPr>
                        <w:r>
                          <w:t>Sidebar Text Paragraph 1</w:t>
                        </w:r>
                      </w:p>
                      <w:p w14:paraId="714706F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CE43A81" w14:textId="77777777" w:rsidR="00302071" w:rsidRDefault="00302071" w:rsidP="00F36001">
                        <w:pPr>
                          <w:pStyle w:val="SidebarTextRegular"/>
                          <w:rPr>
                            <w14:glow w14:rad="0">
                              <w14:schemeClr w14:val="tx1"/>
                            </w14:glow>
                          </w:rPr>
                        </w:pPr>
                        <w:r>
                          <w:rPr>
                            <w14:glow w14:rad="0">
                              <w14:schemeClr w14:val="tx1"/>
                            </w14:glow>
                          </w:rPr>
                          <w:t>Sidebar Text Regular</w:t>
                        </w:r>
                      </w:p>
                      <w:p w14:paraId="6AA546FE"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2B0C1F4" w14:textId="77777777" w:rsidR="00302071" w:rsidRPr="00D93AAD" w:rsidRDefault="00302071" w:rsidP="00F36001">
                        <w:pPr>
                          <w:rPr>
                            <w:rStyle w:val="afd"/>
                            <w:lang w:val="ru-RU"/>
                          </w:rPr>
                        </w:pPr>
                      </w:p>
                    </w:txbxContent>
                  </v:textbox>
                </v:rect>
                <v:shape id="Пряма зі стрілкою 266" o:spid="_x0000_s1075"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" strokecolor="black [3213]" strokeweight="1pt">
                  <v:stroke startarrow="oval" endarrow="oval"/>
                </v:shape>
                <v:shape id="Пряма зі стрілкою 267" o:spid="_x0000_s1076"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" strokecolor="black [3213]" strokeweight="1pt">
                  <v:stroke startarrow="oval" endarrow="oval"/>
                </v:shape>
                <w10:anchorlock/>
              </v:group>
            </w:pict>
          </mc:Fallback>
        </mc:AlternateContent>
      </w:r>
    </w:p>
    <w:p w14:paraId="559F393C" w14:textId="77777777" w:rsidR="003F0CD6" w:rsidRDefault="003F0CD6" w:rsidP="00F36001">
      <w:pPr>
        <w:pStyle w:val="BasicText"/>
      </w:pPr>
      <w:r>
        <w:rPr>
          <w:noProof/>
        </w:rPr>
        <mc:AlternateContent>
          <mc:Choice Requires="wps">
            <w:drawing>
              <wp:inline distT="0" distB="0" distL="0" distR="0" wp14:anchorId="015CA91F" wp14:editId="5AFA1AA7">
                <wp:extent cx="2567659" cy="1103071"/>
                <wp:effectExtent l="0" t="38100" r="0" b="78105"/>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659" cy="1103071"/>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Ind w:w="-5"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3701"/>
                            </w:tblGrid>
                            <w:tr w:rsidR="00302071" w14:paraId="0B6354B4" w14:textId="77777777" w:rsidTr="009C18A4">
                              <w:tc>
                                <w:tcPr>
                                  <w:tcW w:w="4999" w:type="dxa"/>
                                  <w:tcBorders>
                                    <w:left w:val="thinThickThinMediumGap" w:sz="8" w:space="0" w:color="auto"/>
                                    <w:right w:val="thinThickThinMediumGap" w:sz="8" w:space="0" w:color="auto"/>
                                  </w:tcBorders>
                                  <w:shd w:val="clear" w:color="auto" w:fill="C5E0B3" w:themeFill="accent4" w:themeFillTint="66"/>
                                </w:tcPr>
                                <w:p w14:paraId="487AD671" w14:textId="77777777" w:rsidR="00302071" w:rsidRPr="0091780F" w:rsidRDefault="00302071" w:rsidP="00F36001">
                                  <w:pPr>
                                    <w:pStyle w:val="SIDEBARHEADING"/>
                                  </w:pPr>
                                  <w:r w:rsidRPr="0091780F">
                                    <w:t xml:space="preserve">Sidebar </w:t>
                                  </w:r>
                                  <w:r>
                                    <w:t>Heading</w:t>
                                  </w:r>
                                </w:p>
                                <w:p w14:paraId="2B81883D" w14:textId="77777777" w:rsidR="00302071" w:rsidRDefault="00302071" w:rsidP="00F36001">
                                  <w:pPr>
                                    <w:pStyle w:val="SidebarTextMetadata"/>
                                  </w:pPr>
                                  <w:r>
                                    <w:t>SIDEBAR TEXT METADATA</w:t>
                                  </w:r>
                                </w:p>
                                <w:p w14:paraId="2354682D" w14:textId="77777777" w:rsidR="00302071" w:rsidRPr="004A4B67" w:rsidRDefault="00302071" w:rsidP="00F36001">
                                  <w:pPr>
                                    <w:pStyle w:val="SidebarTextParagraph1"/>
                                  </w:pPr>
                                  <w:r>
                                    <w:t>Sidebar Text Paragraph 1</w:t>
                                  </w:r>
                                </w:p>
                                <w:p w14:paraId="782D3BEB"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A60A1B3" w14:textId="77777777" w:rsidR="00302071" w:rsidRDefault="00302071" w:rsidP="00F36001">
                                  <w:pPr>
                                    <w:pStyle w:val="SidebarTextRegular"/>
                                    <w:rPr>
                                      <w14:glow w14:rad="0">
                                        <w14:schemeClr w14:val="tx1"/>
                                      </w14:glow>
                                    </w:rPr>
                                  </w:pPr>
                                  <w:r>
                                    <w:rPr>
                                      <w14:glow w14:rad="0">
                                        <w14:schemeClr w14:val="tx1"/>
                                      </w14:glow>
                                    </w:rPr>
                                    <w:t>Sidebar Text Regular</w:t>
                                  </w:r>
                                </w:p>
                                <w:p w14:paraId="68284FA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7058F9D" w14:textId="507C37F0" w:rsidR="00302071" w:rsidRPr="009277DB" w:rsidRDefault="00302071" w:rsidP="00F36001"/>
                              </w:tc>
                            </w:tr>
                          </w:tbl>
                          <w:p w14:paraId="7CB5289F" w14:textId="77777777" w:rsidR="00302071" w:rsidRPr="00F5490D" w:rsidRDefault="00302071" w:rsidP="00F36001"/>
                        </w:txbxContent>
                      </wps:txbx>
                      <wps:bodyPr rot="0" vert="horz" wrap="square" lIns="91440" tIns="0" rIns="91440" bIns="0" anchor="t" anchorCtr="0">
                        <a:noAutofit/>
                      </wps:bodyPr>
                    </wps:wsp>
                  </a:graphicData>
                </a:graphic>
              </wp:inline>
            </w:drawing>
          </mc:Choice>
          <mc:Fallback>
            <w:pict>
              <v:shape w14:anchorId="015CA91F" id="_x0000_s1077" type="#_x0000_t202" style="width:202.2pt;height:8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" filled="f" stroked="f">
                <v:shadow on="t" color="black" opacity="13107f" origin=",-.5" offset="0"/>
                <v:textbox inset=",0,,0">
                  <w:txbxContent>
                    <w:tbl>
                      <w:tblPr>
                        <w:tblW w:w="0" w:type="auto"/>
                        <w:tblInd w:w="-5"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3701"/>
                      </w:tblGrid>
                      <w:tr w:rsidR="00302071" w14:paraId="0B6354B4" w14:textId="77777777" w:rsidTr="009C18A4">
                        <w:tc>
                          <w:tcPr>
                            <w:tcW w:w="4999" w:type="dxa"/>
                            <w:tcBorders>
                              <w:left w:val="thinThickThinMediumGap" w:sz="8" w:space="0" w:color="auto"/>
                              <w:right w:val="thinThickThinMediumGap" w:sz="8" w:space="0" w:color="auto"/>
                            </w:tcBorders>
                            <w:shd w:val="clear" w:color="auto" w:fill="C5E0B3" w:themeFill="accent4" w:themeFillTint="66"/>
                          </w:tcPr>
                          <w:p w14:paraId="487AD671" w14:textId="77777777" w:rsidR="00302071" w:rsidRPr="0091780F" w:rsidRDefault="00302071" w:rsidP="00F36001">
                            <w:pPr>
                              <w:pStyle w:val="SIDEBARHEADING"/>
                            </w:pPr>
                            <w:r w:rsidRPr="0091780F">
                              <w:t xml:space="preserve">Sidebar </w:t>
                            </w:r>
                            <w:r>
                              <w:t>Heading</w:t>
                            </w:r>
                          </w:p>
                          <w:p w14:paraId="2B81883D" w14:textId="77777777" w:rsidR="00302071" w:rsidRDefault="00302071" w:rsidP="00F36001">
                            <w:pPr>
                              <w:pStyle w:val="SidebarTextMetadata"/>
                            </w:pPr>
                            <w:r>
                              <w:t>SIDEBAR TEXT METADATA</w:t>
                            </w:r>
                          </w:p>
                          <w:p w14:paraId="2354682D" w14:textId="77777777" w:rsidR="00302071" w:rsidRPr="004A4B67" w:rsidRDefault="00302071" w:rsidP="00F36001">
                            <w:pPr>
                              <w:pStyle w:val="SidebarTextParagraph1"/>
                            </w:pPr>
                            <w:r>
                              <w:t>Sidebar Text Paragraph 1</w:t>
                            </w:r>
                          </w:p>
                          <w:p w14:paraId="782D3BEB"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A60A1B3" w14:textId="77777777" w:rsidR="00302071" w:rsidRDefault="00302071" w:rsidP="00F36001">
                            <w:pPr>
                              <w:pStyle w:val="SidebarTextRegular"/>
                              <w:rPr>
                                <w14:glow w14:rad="0">
                                  <w14:schemeClr w14:val="tx1"/>
                                </w14:glow>
                              </w:rPr>
                            </w:pPr>
                            <w:r>
                              <w:rPr>
                                <w14:glow w14:rad="0">
                                  <w14:schemeClr w14:val="tx1"/>
                                </w14:glow>
                              </w:rPr>
                              <w:t>Sidebar Text Regular</w:t>
                            </w:r>
                          </w:p>
                          <w:p w14:paraId="68284FA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7058F9D" w14:textId="507C37F0" w:rsidR="00302071" w:rsidRPr="009277DB" w:rsidRDefault="00302071" w:rsidP="00F36001"/>
                        </w:tc>
                      </w:tr>
                    </w:tbl>
                    <w:p w14:paraId="7CB5289F" w14:textId="77777777" w:rsidR="00302071" w:rsidRPr="00F5490D" w:rsidRDefault="00302071" w:rsidP="00F36001"/>
                  </w:txbxContent>
                </v:textbox>
                <w10:anchorlock/>
              </v:shape>
            </w:pict>
          </mc:Fallback>
        </mc:AlternateContent>
      </w:r>
    </w:p>
    <w:p w14:paraId="58639840" w14:textId="77777777" w:rsidR="00C62FAB" w:rsidRDefault="00C62FAB" w:rsidP="00F36001">
      <w:pPr>
        <w:pStyle w:val="BasicText"/>
      </w:pPr>
    </w:p>
    <w:p w14:paraId="7FD4A6D6" w14:textId="77777777" w:rsidR="00C62FAB" w:rsidRDefault="00C62FAB" w:rsidP="00F36001">
      <w:pPr>
        <w:pStyle w:val="BasicText"/>
      </w:pPr>
      <w:r w:rsidRPr="00C62FAB">
        <w:rPr>
          <w:noProof/>
          <w:lang w:eastAsia="de-DE"/>
        </w:rPr>
        <mc:AlternateContent>
          <mc:Choice Requires="wpg">
            <w:drawing>
              <wp:inline distT="0" distB="0" distL="0" distR="0" wp14:anchorId="15426AE1" wp14:editId="47DD616B">
                <wp:extent cx="2357755" cy="1209903"/>
                <wp:effectExtent l="95250" t="95250" r="99695" b="104775"/>
                <wp:docPr id="4" name="Gruppierung 13"/>
                <wp:cNvGraphicFramePr/>
                <a:graphic xmlns:a="http://schemas.openxmlformats.org/drawingml/2006/main">
                  <a:graphicData uri="http://schemas.microsoft.com/office/word/2010/wordprocessingGroup">
                    <wpg:wgp>
                      <wpg:cNvGrpSpPr/>
                      <wpg:grpSpPr>
                        <a:xfrm>
                          <a:off x="0" y="0"/>
                          <a:ext cx="2357755" cy="1209903"/>
                          <a:chOff x="0" y="0"/>
                          <a:chExt cx="2362835" cy="1831340"/>
                        </a:xfrm>
                        <a:effectLst>
                          <a:glow rad="63500">
                            <a:schemeClr val="tx2">
                              <a:lumMod val="10000"/>
                              <a:lumOff val="90000"/>
                              <a:alpha val="40000"/>
                            </a:schemeClr>
                          </a:glow>
                        </a:effectLst>
                      </wpg:grpSpPr>
                      <wps:wsp>
                        <wps:cNvPr id="20" name="Rechteck 10"/>
                        <wps:cNvSpPr/>
                        <wps:spPr>
                          <a:xfrm>
                            <a:off x="0" y="6351"/>
                            <a:ext cx="2362835" cy="1824989"/>
                          </a:xfrm>
                          <a:prstGeom prst="rect">
                            <a:avLst/>
                          </a:prstGeom>
                          <a:solidFill>
                            <a:srgbClr val="FFC000">
                              <a:alpha val="25098"/>
                            </a:srgbClr>
                          </a:solidFill>
                          <a:ln w="12700" cap="flat" cmpd="sng" algn="ctr">
                            <a:noFill/>
                            <a:prstDash val="solid"/>
                          </a:ln>
                          <a:effectLst/>
                        </wps:spPr>
                        <wps:txbx>
                          <w:txbxContent>
                            <w:p w14:paraId="2D539331" w14:textId="77777777" w:rsidR="00302071" w:rsidRPr="0091780F" w:rsidRDefault="00302071" w:rsidP="00F36001">
                              <w:pPr>
                                <w:pStyle w:val="SIDEBARHEADING"/>
                              </w:pPr>
                              <w:r w:rsidRPr="0091780F">
                                <w:t xml:space="preserve">Sidebar </w:t>
                              </w:r>
                              <w:r>
                                <w:t>Heading</w:t>
                              </w:r>
                            </w:p>
                            <w:p w14:paraId="7A429112" w14:textId="77777777" w:rsidR="00302071" w:rsidRDefault="00302071" w:rsidP="00F36001">
                              <w:pPr>
                                <w:pStyle w:val="SidebarTextMetadata"/>
                              </w:pPr>
                              <w:r>
                                <w:t>SIDEBAR TEXT METADATA</w:t>
                              </w:r>
                            </w:p>
                            <w:p w14:paraId="66C44A4F" w14:textId="77777777" w:rsidR="00302071" w:rsidRPr="004A4B67" w:rsidRDefault="00302071" w:rsidP="00F36001">
                              <w:pPr>
                                <w:pStyle w:val="SidebarTextParagraph1"/>
                              </w:pPr>
                              <w:r>
                                <w:t>Sidebar Text Paragraph 1</w:t>
                              </w:r>
                            </w:p>
                            <w:p w14:paraId="1363B2C3"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2CD9231" w14:textId="77777777" w:rsidR="00302071" w:rsidRDefault="00302071" w:rsidP="00F36001">
                              <w:pPr>
                                <w:pStyle w:val="SidebarTextRegular"/>
                                <w:rPr>
                                  <w14:glow w14:rad="0">
                                    <w14:schemeClr w14:val="tx1"/>
                                  </w14:glow>
                                </w:rPr>
                              </w:pPr>
                              <w:r>
                                <w:rPr>
                                  <w14:glow w14:rad="0">
                                    <w14:schemeClr w14:val="tx1"/>
                                  </w14:glow>
                                </w:rPr>
                                <w:t>Sidebar Text Regular</w:t>
                              </w:r>
                            </w:p>
                            <w:p w14:paraId="536E5A36"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9F63A8F" w14:textId="77777777" w:rsidR="00302071" w:rsidRPr="00112672" w:rsidRDefault="00302071" w:rsidP="00F36001">
                              <w:pPr>
                                <w:pStyle w:val="SidebarText"/>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21" name="Gerade Verbindung 11"/>
                        <wps:cNvCnPr/>
                        <wps:spPr>
                          <a:xfrm>
                            <a:off x="0" y="0"/>
                            <a:ext cx="2362200" cy="0"/>
                          </a:xfrm>
                          <a:prstGeom prst="line">
                            <a:avLst/>
                          </a:prstGeom>
                          <a:noFill/>
                          <a:ln w="19050" cap="flat" cmpd="sng" algn="ctr">
                            <a:solidFill>
                              <a:srgbClr val="000000"/>
                            </a:solidFill>
                            <a:prstDash val="solid"/>
                            <a:headEnd type="diamond"/>
                            <a:tailEnd type="diamond"/>
                          </a:ln>
                          <a:effectLst/>
                        </wps:spPr>
                        <wps:bodyPr/>
                      </wps:wsp>
                      <wps:wsp>
                        <wps:cNvPr id="22" name="Gerade Verbindung 12"/>
                        <wps:cNvCnPr/>
                        <wps:spPr>
                          <a:xfrm>
                            <a:off x="0" y="1828800"/>
                            <a:ext cx="2362200" cy="0"/>
                          </a:xfrm>
                          <a:prstGeom prst="line">
                            <a:avLst/>
                          </a:prstGeom>
                          <a:noFill/>
                          <a:ln w="19050" cap="flat" cmpd="sng" algn="ctr">
                            <a:solidFill>
                              <a:srgbClr val="000000"/>
                            </a:solidFill>
                            <a:prstDash val="solid"/>
                            <a:headEnd type="diamond"/>
                            <a:tailEnd type="diamond"/>
                          </a:ln>
                          <a:effectLst/>
                        </wps:spPr>
                        <wps:bodyPr/>
                      </wps:wsp>
                    </wpg:wgp>
                  </a:graphicData>
                </a:graphic>
              </wp:inline>
            </w:drawing>
          </mc:Choice>
          <mc:Fallback>
            <w:pict>
              <v:group w14:anchorId="15426AE1" id="_x0000_s1078" style="width:185.65pt;height:95.25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">
                <v:rect id="Rechteck 10" o:spid="_x0000_s1079"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" fillcolor="#ffc000" stroked="f" strokeweight="1pt">
                  <v:fill opacity="16448f"/>
                  <v:textbox inset=",2mm,,1mm">
                    <w:txbxContent>
                      <w:p w14:paraId="2D539331" w14:textId="77777777" w:rsidR="00302071" w:rsidRPr="0091780F" w:rsidRDefault="00302071" w:rsidP="00F36001">
                        <w:pPr>
                          <w:pStyle w:val="SIDEBARHEADING"/>
                        </w:pPr>
                        <w:r w:rsidRPr="0091780F">
                          <w:t xml:space="preserve">Sidebar </w:t>
                        </w:r>
                        <w:r>
                          <w:t>Heading</w:t>
                        </w:r>
                      </w:p>
                      <w:p w14:paraId="7A429112" w14:textId="77777777" w:rsidR="00302071" w:rsidRDefault="00302071" w:rsidP="00F36001">
                        <w:pPr>
                          <w:pStyle w:val="SidebarTextMetadata"/>
                        </w:pPr>
                        <w:r>
                          <w:t>SIDEBAR TEXT METADATA</w:t>
                        </w:r>
                      </w:p>
                      <w:p w14:paraId="66C44A4F" w14:textId="77777777" w:rsidR="00302071" w:rsidRPr="004A4B67" w:rsidRDefault="00302071" w:rsidP="00F36001">
                        <w:pPr>
                          <w:pStyle w:val="SidebarTextParagraph1"/>
                        </w:pPr>
                        <w:r>
                          <w:t>Sidebar Text Paragraph 1</w:t>
                        </w:r>
                      </w:p>
                      <w:p w14:paraId="1363B2C3"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2CD9231" w14:textId="77777777" w:rsidR="00302071" w:rsidRDefault="00302071" w:rsidP="00F36001">
                        <w:pPr>
                          <w:pStyle w:val="SidebarTextRegular"/>
                          <w:rPr>
                            <w14:glow w14:rad="0">
                              <w14:schemeClr w14:val="tx1"/>
                            </w14:glow>
                          </w:rPr>
                        </w:pPr>
                        <w:r>
                          <w:rPr>
                            <w14:glow w14:rad="0">
                              <w14:schemeClr w14:val="tx1"/>
                            </w14:glow>
                          </w:rPr>
                          <w:t>Sidebar Text Regular</w:t>
                        </w:r>
                      </w:p>
                      <w:p w14:paraId="536E5A36"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9F63A8F" w14:textId="77777777" w:rsidR="00302071" w:rsidRPr="00112672" w:rsidRDefault="00302071" w:rsidP="00F36001">
                        <w:pPr>
                          <w:pStyle w:val="SidebarText"/>
                        </w:pPr>
                      </w:p>
                    </w:txbxContent>
                  </v:textbox>
                </v:rect>
                <v:line id="Gerade Verbindung 11" o:spid="_x0000_s1080"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" strokeweight="1.5pt">
                  <v:stroke startarrow="diamond" endarrow="diamond"/>
                </v:line>
                <v:line id="Gerade Verbindung 12" o:spid="_x0000_s1081"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" strokeweight="1.5pt">
                  <v:stroke startarrow="diamond" endarrow="diamond"/>
                </v:line>
                <w10:anchorlock/>
              </v:group>
            </w:pict>
          </mc:Fallback>
        </mc:AlternateContent>
      </w:r>
    </w:p>
    <w:p w14:paraId="1C116CE9" w14:textId="77777777" w:rsidR="00C62FAB" w:rsidRDefault="00C62FAB" w:rsidP="00F36001">
      <w:pPr>
        <w:pStyle w:val="BasicText"/>
      </w:pPr>
    </w:p>
    <w:p w14:paraId="638BE236" w14:textId="77777777" w:rsidR="00C62FAB" w:rsidRDefault="00C62FAB" w:rsidP="00F36001">
      <w:pPr>
        <w:pStyle w:val="BasicText"/>
      </w:pPr>
      <w:r w:rsidRPr="00C62FAB">
        <w:rPr>
          <w:noProof/>
          <w:lang w:val="uk-UA" w:eastAsia="uk-UA"/>
        </w:rPr>
        <w:lastRenderedPageBreak/>
        <mc:AlternateContent>
          <mc:Choice Requires="wpg">
            <w:drawing>
              <wp:inline distT="0" distB="0" distL="0" distR="0" wp14:anchorId="2FA5585C" wp14:editId="33551378">
                <wp:extent cx="2364847" cy="1493807"/>
                <wp:effectExtent l="76200" t="76200" r="73660" b="68580"/>
                <wp:docPr id="5" name="Групувати 5"/>
                <wp:cNvGraphicFramePr/>
                <a:graphic xmlns:a="http://schemas.openxmlformats.org/drawingml/2006/main">
                  <a:graphicData uri="http://schemas.microsoft.com/office/word/2010/wordprocessingGroup">
                    <wpg:wgp>
                      <wpg:cNvGrpSpPr/>
                      <wpg:grpSpPr>
                        <a:xfrm>
                          <a:off x="0" y="0"/>
                          <a:ext cx="2364847" cy="1493807"/>
                          <a:chOff x="107079" y="236574"/>
                          <a:chExt cx="3204652" cy="1600200"/>
                        </a:xfrm>
                        <a:solidFill>
                          <a:srgbClr val="F2F2F2">
                            <a:lumMod val="20000"/>
                            <a:lumOff val="80000"/>
                          </a:srgbClr>
                        </a:solidFill>
                      </wpg:grpSpPr>
                      <wps:wsp>
                        <wps:cNvPr id="29" name="Пряма зі стрілкою 16"/>
                        <wps:cNvCnPr/>
                        <wps:spPr>
                          <a:xfrm>
                            <a:off x="3309384" y="236574"/>
                            <a:ext cx="2347" cy="1600200"/>
                          </a:xfrm>
                          <a:prstGeom prst="straightConnector1">
                            <a:avLst/>
                          </a:prstGeom>
                          <a:grpFill/>
                          <a:ln w="28575" cap="flat" cmpd="sng" algn="ctr">
                            <a:solidFill>
                              <a:srgbClr val="9C2B1B">
                                <a:lumMod val="50000"/>
                              </a:srgbClr>
                            </a:solidFill>
                            <a:prstDash val="solid"/>
                            <a:headEnd type="triangle" w="med" len="med"/>
                            <a:tailEnd type="triangle" w="med" len="med"/>
                          </a:ln>
                          <a:effectLst/>
                        </wps:spPr>
                        <wps:bodyPr/>
                      </wps:wsp>
                      <wps:wsp>
                        <wps:cNvPr id="30" name="Пряма зі стрілкою 18"/>
                        <wps:cNvCnPr/>
                        <wps:spPr>
                          <a:xfrm>
                            <a:off x="107079" y="236574"/>
                            <a:ext cx="1905" cy="1600200"/>
                          </a:xfrm>
                          <a:prstGeom prst="straightConnector1">
                            <a:avLst/>
                          </a:prstGeom>
                          <a:grpFill/>
                          <a:ln w="28575" cap="flat" cmpd="sng" algn="ctr">
                            <a:solidFill>
                              <a:srgbClr val="9C2B1B">
                                <a:lumMod val="50000"/>
                              </a:srgbClr>
                            </a:solidFill>
                            <a:prstDash val="solid"/>
                            <a:headEnd type="triangle" w="med" len="med"/>
                            <a:tailEnd type="triangle" w="med" len="med"/>
                          </a:ln>
                          <a:effectLst/>
                        </wps:spPr>
                        <wps:bodyPr/>
                      </wps:wsp>
                      <wps:wsp>
                        <wps:cNvPr id="34" name="Прямокутник 15"/>
                        <wps:cNvSpPr/>
                        <wps:spPr>
                          <a:xfrm>
                            <a:off x="108984" y="236574"/>
                            <a:ext cx="3200400" cy="1600200"/>
                          </a:xfrm>
                          <a:prstGeom prst="rect">
                            <a:avLst/>
                          </a:prstGeom>
                          <a:solidFill>
                            <a:srgbClr val="E0E5C1"/>
                          </a:solidFill>
                          <a:ln w="6350" cap="flat" cmpd="sng" algn="ctr">
                            <a:noFill/>
                            <a:prstDash val="solid"/>
                          </a:ln>
                          <a:effectLst>
                            <a:glow rad="63500">
                              <a:schemeClr val="tx1">
                                <a:lumMod val="50000"/>
                                <a:lumOff val="50000"/>
                                <a:alpha val="40000"/>
                              </a:schemeClr>
                            </a:glow>
                          </a:effectLst>
                        </wps:spPr>
                        <wps:txbx>
                          <w:txbxContent>
                            <w:p w14:paraId="0043D044" w14:textId="77777777" w:rsidR="00302071" w:rsidRPr="0091780F" w:rsidRDefault="00302071" w:rsidP="00F36001">
                              <w:pPr>
                                <w:pStyle w:val="SIDEBARHEADING"/>
                              </w:pPr>
                              <w:r w:rsidRPr="0091780F">
                                <w:t xml:space="preserve">Sidebar </w:t>
                              </w:r>
                              <w:r>
                                <w:t>Heading</w:t>
                              </w:r>
                            </w:p>
                            <w:p w14:paraId="44996ABD" w14:textId="77777777" w:rsidR="00302071" w:rsidRDefault="00302071" w:rsidP="00F36001">
                              <w:pPr>
                                <w:pStyle w:val="SidebarTextMetadata"/>
                              </w:pPr>
                              <w:r>
                                <w:t>SIDEBAR TEXT METADATA</w:t>
                              </w:r>
                            </w:p>
                            <w:p w14:paraId="4CA0AAAE" w14:textId="77777777" w:rsidR="00302071" w:rsidRPr="004A4B67" w:rsidRDefault="00302071" w:rsidP="00F36001">
                              <w:pPr>
                                <w:pStyle w:val="SidebarTextParagraph1"/>
                              </w:pPr>
                              <w:r>
                                <w:t>Sidebar Text Paragraph 1</w:t>
                              </w:r>
                            </w:p>
                            <w:p w14:paraId="4AC0AB27"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C72DE1E" w14:textId="77777777" w:rsidR="00302071" w:rsidRDefault="00302071" w:rsidP="00F36001">
                              <w:pPr>
                                <w:pStyle w:val="SidebarTextRegular"/>
                                <w:rPr>
                                  <w14:glow w14:rad="0">
                                    <w14:schemeClr w14:val="tx1"/>
                                  </w14:glow>
                                </w:rPr>
                              </w:pPr>
                              <w:r>
                                <w:rPr>
                                  <w14:glow w14:rad="0">
                                    <w14:schemeClr w14:val="tx1"/>
                                  </w14:glow>
                                </w:rPr>
                                <w:t>Sidebar Text Regular</w:t>
                              </w:r>
                            </w:p>
                            <w:p w14:paraId="3DC014C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4405186" w14:textId="77777777" w:rsidR="00302071" w:rsidRPr="00DE4EDE" w:rsidRDefault="00302071" w:rsidP="00F36001">
                              <w:pPr>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A5585C" id="Групувати 5" o:spid="_x0000_s1082" style="width:186.2pt;height:117.6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">
                <v:shape id="Пряма зі стрілкою 16" o:spid="_x0000_s1083"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" strokecolor="#4e160e" strokeweight="2.25pt">
                  <v:stroke startarrow="block" endarrow="block"/>
                </v:shape>
                <v:shape id="Пряма зі стрілкою 18" o:spid="_x0000_s1084"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" strokecolor="#4e160e" strokeweight="2.25pt">
                  <v:stroke startarrow="block" endarrow="block"/>
                </v:shape>
                <v:rect id="_x0000_s1085"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" fillcolor="#e0e5c1" stroked="f" strokeweight=".5pt">
                  <v:textbox>
                    <w:txbxContent>
                      <w:p w14:paraId="0043D044" w14:textId="77777777" w:rsidR="00302071" w:rsidRPr="0091780F" w:rsidRDefault="00302071" w:rsidP="00F36001">
                        <w:pPr>
                          <w:pStyle w:val="SIDEBARHEADING"/>
                        </w:pPr>
                        <w:r w:rsidRPr="0091780F">
                          <w:t xml:space="preserve">Sidebar </w:t>
                        </w:r>
                        <w:r>
                          <w:t>Heading</w:t>
                        </w:r>
                      </w:p>
                      <w:p w14:paraId="44996ABD" w14:textId="77777777" w:rsidR="00302071" w:rsidRDefault="00302071" w:rsidP="00F36001">
                        <w:pPr>
                          <w:pStyle w:val="SidebarTextMetadata"/>
                        </w:pPr>
                        <w:r>
                          <w:t>SIDEBAR TEXT METADATA</w:t>
                        </w:r>
                      </w:p>
                      <w:p w14:paraId="4CA0AAAE" w14:textId="77777777" w:rsidR="00302071" w:rsidRPr="004A4B67" w:rsidRDefault="00302071" w:rsidP="00F36001">
                        <w:pPr>
                          <w:pStyle w:val="SidebarTextParagraph1"/>
                        </w:pPr>
                        <w:r>
                          <w:t>Sidebar Text Paragraph 1</w:t>
                        </w:r>
                      </w:p>
                      <w:p w14:paraId="4AC0AB27"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C72DE1E" w14:textId="77777777" w:rsidR="00302071" w:rsidRDefault="00302071" w:rsidP="00F36001">
                        <w:pPr>
                          <w:pStyle w:val="SidebarTextRegular"/>
                          <w:rPr>
                            <w14:glow w14:rad="0">
                              <w14:schemeClr w14:val="tx1"/>
                            </w14:glow>
                          </w:rPr>
                        </w:pPr>
                        <w:r>
                          <w:rPr>
                            <w14:glow w14:rad="0">
                              <w14:schemeClr w14:val="tx1"/>
                            </w14:glow>
                          </w:rPr>
                          <w:t>Sidebar Text Regular</w:t>
                        </w:r>
                      </w:p>
                      <w:p w14:paraId="3DC014C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4405186" w14:textId="77777777" w:rsidR="00302071" w:rsidRPr="00DE4EDE" w:rsidRDefault="00302071" w:rsidP="00F36001">
                        <w:pPr>
                          <w:rPr>
                            <w:lang w:val="ru-RU"/>
                          </w:rPr>
                        </w:pPr>
                      </w:p>
                    </w:txbxContent>
                  </v:textbox>
                </v:rect>
                <w10:anchorlock/>
              </v:group>
            </w:pict>
          </mc:Fallback>
        </mc:AlternateContent>
      </w:r>
      <w:r w:rsidR="001D2E96">
        <w:br/>
      </w:r>
    </w:p>
    <w:p w14:paraId="08721AF8" w14:textId="7D7925BD" w:rsidR="001D2E96" w:rsidRDefault="006D3204" w:rsidP="00F36001">
      <w:pPr>
        <w:pStyle w:val="BasicText"/>
      </w:pPr>
      <w:r>
        <w:rPr>
          <w:noProof/>
        </w:rPr>
        <mc:AlternateContent>
          <mc:Choice Requires="wps">
            <w:drawing>
              <wp:anchor distT="45720" distB="45720" distL="182880" distR="182880" simplePos="0" relativeHeight="251766784" behindDoc="1" locked="0" layoutInCell="1" allowOverlap="0" wp14:anchorId="2BA9CEF4" wp14:editId="2C7533E5">
                <wp:simplePos x="0" y="0"/>
                <wp:positionH relativeFrom="column">
                  <wp:align>center</wp:align>
                </wp:positionH>
                <wp:positionV relativeFrom="paragraph">
                  <wp:posOffset>182880</wp:posOffset>
                </wp:positionV>
                <wp:extent cx="3026664" cy="2065866"/>
                <wp:effectExtent l="38100" t="38100" r="35560" b="30480"/>
                <wp:wrapSquare wrapText="bothSides"/>
                <wp:docPr id="215" name="Прямокутник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6664" cy="2065866"/>
                        </a:xfrm>
                        <a:prstGeom prst="rect">
                          <a:avLst/>
                        </a:prstGeom>
                        <a:solidFill>
                          <a:schemeClr val="tx2"/>
                        </a:solidFill>
                        <a:ln w="76200" cmpd="dbl">
                          <a:solidFill>
                            <a:schemeClr val="tx2"/>
                          </a:solidFill>
                          <a:miter lim="800000"/>
                          <a:headEnd/>
                          <a:tailEnd/>
                        </a:ln>
                      </wps:spPr>
                      <wps:txbx>
                        <w:txbxContent>
                          <w:p w14:paraId="7422FE0D" w14:textId="24A84F56" w:rsidR="00302071" w:rsidRDefault="00302071" w:rsidP="00C64A86">
                            <w:pPr>
                              <w:pStyle w:val="SIDEBARHEADING"/>
                            </w:pPr>
                            <w:r>
                              <w:t>Sidebar heading</w:t>
                            </w:r>
                          </w:p>
                          <w:p w14:paraId="67F84FC9" w14:textId="7AA2D300" w:rsidR="00302071" w:rsidRDefault="00302071" w:rsidP="00C64A86">
                            <w:pPr>
                              <w:pStyle w:val="SidebarTextParagraph1"/>
                            </w:pPr>
                            <w:r>
                              <w:t>ParagraPph 1</w:t>
                            </w:r>
                          </w:p>
                          <w:p w14:paraId="5238C2B1" w14:textId="0DC61916" w:rsidR="00302071" w:rsidRPr="00C64A86" w:rsidRDefault="00302071" w:rsidP="00C64A86">
                            <w:pPr>
                              <w:pStyle w:val="SidebarTextParagraph2"/>
                            </w:pPr>
                            <w:r>
                              <w:t>Paragraph 2</w:t>
                            </w:r>
                          </w:p>
                        </w:txbxContent>
                      </wps:txbx>
                      <wps:bodyPr rot="0" vert="horz" wrap="square" lIns="182880" tIns="182880" rIns="182880" bIns="182880" anchor="ctr" anchorCtr="0" upright="1">
                        <a:spAutoFit/>
                      </wps:bodyPr>
                    </wps:wsp>
                  </a:graphicData>
                </a:graphic>
                <wp14:sizeRelH relativeFrom="page">
                  <wp14:pctWidth>39000</wp14:pctWidth>
                </wp14:sizeRelH>
                <wp14:sizeRelV relativeFrom="page">
                  <wp14:pctHeight>20000</wp14:pctHeight>
                </wp14:sizeRelV>
              </wp:anchor>
            </w:drawing>
          </mc:Choice>
          <mc:Fallback>
            <w:pict>
              <v:rect w14:anchorId="2BA9CEF4" id="Прямокутник 4" o:spid="_x0000_s1086" style="position:absolute;left:0;text-align:left;margin-left:0;margin-top:14.4pt;width:238.3pt;height:162.65pt;z-index:-251549696;visibility:visible;mso-wrap-style:square;mso-width-percent:390;mso-height-percent:200;mso-wrap-distance-left:14.4pt;mso-wrap-distance-top:3.6pt;mso-wrap-distance-right:14.4pt;mso-wrap-distance-bottom:3.6pt;mso-position-horizontal:center;mso-position-horizontal-relative:text;mso-position-vertical:absolute;mso-position-vertical-relative:text;mso-width-percent:390;mso-height-percent:20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" o:allowoverlap="f" fillcolor="#181818 [3215]" strokecolor="#181818 [3215]" strokeweight="6pt">
                <v:stroke linestyle="thinThin"/>
                <v:textbox style="mso-fit-shape-to-text:t" inset="14.4pt,14.4pt,14.4pt,14.4pt">
                  <w:txbxContent>
                    <w:p w14:paraId="7422FE0D" w14:textId="24A84F56" w:rsidR="00302071" w:rsidRDefault="00302071" w:rsidP="00C64A86">
                      <w:pPr>
                        <w:pStyle w:val="SIDEBARHEADING"/>
                      </w:pPr>
                      <w:r>
                        <w:t>Sidebar heading</w:t>
                      </w:r>
                    </w:p>
                    <w:p w14:paraId="67F84FC9" w14:textId="7AA2D300" w:rsidR="00302071" w:rsidRDefault="00302071" w:rsidP="00C64A86">
                      <w:pPr>
                        <w:pStyle w:val="SidebarTextParagraph1"/>
                      </w:pPr>
                      <w:r>
                        <w:t>ParagraPph 1</w:t>
                      </w:r>
                    </w:p>
                    <w:p w14:paraId="5238C2B1" w14:textId="0DC61916" w:rsidR="00302071" w:rsidRPr="00C64A86" w:rsidRDefault="00302071" w:rsidP="00C64A86">
                      <w:pPr>
                        <w:pStyle w:val="SidebarTextParagraph2"/>
                      </w:pPr>
                      <w:r>
                        <w:t>Paragraph 2</w:t>
                      </w:r>
                    </w:p>
                  </w:txbxContent>
                </v:textbox>
                <w10:wrap type="square"/>
              </v:rect>
            </w:pict>
          </mc:Fallback>
        </mc:AlternateContent>
      </w:r>
    </w:p>
    <w:p w14:paraId="1C815E68" w14:textId="77777777" w:rsidR="001D2E96" w:rsidRDefault="001D2E96" w:rsidP="00F36001">
      <w:pPr>
        <w:pStyle w:val="BasicText"/>
      </w:pPr>
    </w:p>
    <w:p w14:paraId="2A0F8C1B" w14:textId="77777777" w:rsidR="001D2E96" w:rsidRDefault="001D2E96" w:rsidP="00F36001">
      <w:pPr>
        <w:pStyle w:val="BasicText"/>
      </w:pPr>
      <w:r>
        <w:rPr>
          <w:noProof/>
          <w:lang w:eastAsia="de-DE"/>
        </w:rPr>
        <mc:AlternateContent>
          <mc:Choice Requires="wpg">
            <w:drawing>
              <wp:inline distT="0" distB="0" distL="0" distR="0" wp14:anchorId="079B4F3A" wp14:editId="7A3E9F2F">
                <wp:extent cx="2415259" cy="1337158"/>
                <wp:effectExtent l="38100" t="38100" r="42545" b="53975"/>
                <wp:docPr id="329" name="Gruppierung 30"/>
                <wp:cNvGraphicFramePr/>
                <a:graphic xmlns:a="http://schemas.openxmlformats.org/drawingml/2006/main">
                  <a:graphicData uri="http://schemas.microsoft.com/office/word/2010/wordprocessingGroup">
                    <wpg:wgp>
                      <wpg:cNvGrpSpPr/>
                      <wpg:grpSpPr>
                        <a:xfrm>
                          <a:off x="0" y="0"/>
                          <a:ext cx="2415259" cy="1337158"/>
                          <a:chOff x="0" y="0"/>
                          <a:chExt cx="2362835" cy="1831341"/>
                        </a:xfrm>
                      </wpg:grpSpPr>
                      <wps:wsp>
                        <wps:cNvPr id="331" name="Rechteck 31"/>
                        <wps:cNvSpPr/>
                        <wps:spPr>
                          <a:xfrm>
                            <a:off x="0" y="6350"/>
                            <a:ext cx="2362835" cy="1824991"/>
                          </a:xfrm>
                          <a:prstGeom prst="rect">
                            <a:avLst/>
                          </a:prstGeom>
                          <a:solidFill>
                            <a:srgbClr val="7030A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726236" w14:textId="77777777" w:rsidR="00302071" w:rsidRPr="0091780F" w:rsidRDefault="00302071" w:rsidP="00F36001">
                              <w:pPr>
                                <w:pStyle w:val="SIDEBARHEADING"/>
                              </w:pPr>
                              <w:r w:rsidRPr="0091780F">
                                <w:t xml:space="preserve">Sidebar </w:t>
                              </w:r>
                              <w:r>
                                <w:t>Heading</w:t>
                              </w:r>
                            </w:p>
                            <w:p w14:paraId="392E8E3B" w14:textId="77777777" w:rsidR="00302071" w:rsidRDefault="00302071" w:rsidP="00F36001">
                              <w:pPr>
                                <w:pStyle w:val="SidebarTextMetadata"/>
                              </w:pPr>
                              <w:r>
                                <w:t>SIDEBAR TEXT METADATA</w:t>
                              </w:r>
                            </w:p>
                            <w:p w14:paraId="4A133464" w14:textId="77777777" w:rsidR="00302071" w:rsidRPr="004A4B67" w:rsidRDefault="00302071" w:rsidP="00F36001">
                              <w:pPr>
                                <w:pStyle w:val="SidebarTextParagraph1"/>
                              </w:pPr>
                              <w:r>
                                <w:t>Sidebar Text Paragraph 1</w:t>
                              </w:r>
                            </w:p>
                            <w:p w14:paraId="5DCDBAB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87FF463" w14:textId="77777777" w:rsidR="00302071" w:rsidRDefault="00302071" w:rsidP="00F36001">
                              <w:pPr>
                                <w:pStyle w:val="SidebarTextRegular"/>
                                <w:rPr>
                                  <w14:glow w14:rad="0">
                                    <w14:schemeClr w14:val="tx1"/>
                                  </w14:glow>
                                </w:rPr>
                              </w:pPr>
                              <w:r>
                                <w:rPr>
                                  <w14:glow w14:rad="0">
                                    <w14:schemeClr w14:val="tx1"/>
                                  </w14:glow>
                                </w:rPr>
                                <w:t>Sidebar Text Regular</w:t>
                              </w:r>
                            </w:p>
                            <w:p w14:paraId="1FCF5CDF"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2133D07" w14:textId="77777777" w:rsidR="00302071" w:rsidRPr="00500ADB" w:rsidRDefault="00302071" w:rsidP="00F36001">
                              <w:pPr>
                                <w:pStyle w:val="SidebarTextRegular"/>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332" name="Gerade Verbindung 32"/>
                        <wps:cNvCnPr/>
                        <wps:spPr>
                          <a:xfrm>
                            <a:off x="0" y="0"/>
                            <a:ext cx="0" cy="1824571"/>
                          </a:xfrm>
                          <a:prstGeom prst="line">
                            <a:avLst/>
                          </a:prstGeom>
                          <a:ln w="19050">
                            <a:solidFill>
                              <a:srgbClr val="C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333" name="Gerade Verbindung 33"/>
                        <wps:cNvCnPr/>
                        <wps:spPr>
                          <a:xfrm>
                            <a:off x="2351135" y="4789"/>
                            <a:ext cx="0" cy="1824570"/>
                          </a:xfrm>
                          <a:prstGeom prst="line">
                            <a:avLst/>
                          </a:prstGeom>
                          <a:ln w="19050">
                            <a:solidFill>
                              <a:srgbClr val="C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79B4F3A" id="Gruppierung 30" o:spid="_x0000_s1087" style="width:190.2pt;height:105.3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">
                <v:rect id="Rechteck 31" o:spid="_x0000_s1088"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" fillcolor="#7030a0" stroked="f" strokeweight="1pt">
                  <v:fill opacity="16448f"/>
                  <v:textbox inset=",2mm,,1mm">
                    <w:txbxContent>
                      <w:p w14:paraId="42726236" w14:textId="77777777" w:rsidR="00302071" w:rsidRPr="0091780F" w:rsidRDefault="00302071" w:rsidP="00F36001">
                        <w:pPr>
                          <w:pStyle w:val="SIDEBARHEADING"/>
                        </w:pPr>
                        <w:r w:rsidRPr="0091780F">
                          <w:t xml:space="preserve">Sidebar </w:t>
                        </w:r>
                        <w:r>
                          <w:t>Heading</w:t>
                        </w:r>
                      </w:p>
                      <w:p w14:paraId="392E8E3B" w14:textId="77777777" w:rsidR="00302071" w:rsidRDefault="00302071" w:rsidP="00F36001">
                        <w:pPr>
                          <w:pStyle w:val="SidebarTextMetadata"/>
                        </w:pPr>
                        <w:r>
                          <w:t>SIDEBAR TEXT METADATA</w:t>
                        </w:r>
                      </w:p>
                      <w:p w14:paraId="4A133464" w14:textId="77777777" w:rsidR="00302071" w:rsidRPr="004A4B67" w:rsidRDefault="00302071" w:rsidP="00F36001">
                        <w:pPr>
                          <w:pStyle w:val="SidebarTextParagraph1"/>
                        </w:pPr>
                        <w:r>
                          <w:t>Sidebar Text Paragraph 1</w:t>
                        </w:r>
                      </w:p>
                      <w:p w14:paraId="5DCDBAB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87FF463" w14:textId="77777777" w:rsidR="00302071" w:rsidRDefault="00302071" w:rsidP="00F36001">
                        <w:pPr>
                          <w:pStyle w:val="SidebarTextRegular"/>
                          <w:rPr>
                            <w14:glow w14:rad="0">
                              <w14:schemeClr w14:val="tx1"/>
                            </w14:glow>
                          </w:rPr>
                        </w:pPr>
                        <w:r>
                          <w:rPr>
                            <w14:glow w14:rad="0">
                              <w14:schemeClr w14:val="tx1"/>
                            </w14:glow>
                          </w:rPr>
                          <w:t>Sidebar Text Regular</w:t>
                        </w:r>
                      </w:p>
                      <w:p w14:paraId="1FCF5CDF"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2133D07" w14:textId="77777777" w:rsidR="00302071" w:rsidRPr="00500ADB" w:rsidRDefault="00302071" w:rsidP="00F36001">
                        <w:pPr>
                          <w:pStyle w:val="SidebarTextRegular"/>
                        </w:pPr>
                      </w:p>
                    </w:txbxContent>
                  </v:textbox>
                </v:rect>
                <v:line id="Gerade Verbindung 32" o:spid="_x0000_s1089" style="position:absolute;visibility:visible;mso-wrap-style:square" from="0,0" to="0,18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" strokecolor="#c00000" strokeweight="1.5pt">
                  <v:stroke startarrow="oval" endarrow="oval"/>
                </v:line>
                <v:line id="Gerade Verbindung 33" o:spid="_x0000_s1090" style="position:absolute;visibility:visible;mso-wrap-style:square" from="23511,47" to="23511,1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" strokecolor="#c00000" strokeweight="1.5pt">
                  <v:stroke startarrow="oval" endarrow="oval"/>
                </v:line>
                <w10:anchorlock/>
              </v:group>
            </w:pict>
          </mc:Fallback>
        </mc:AlternateContent>
      </w:r>
      <w:r w:rsidR="00C74D4B">
        <w:rPr>
          <w:noProof/>
        </w:rPr>
        <mc:AlternateContent>
          <mc:Choice Requires="wps">
            <w:drawing>
              <wp:inline distT="0" distB="0" distL="0" distR="0" wp14:anchorId="326AA2E0" wp14:editId="4F6DC07D">
                <wp:extent cx="2743835" cy="3027511"/>
                <wp:effectExtent l="0" t="0" r="0" b="1905"/>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835" cy="3027511"/>
                        </a:xfrm>
                        <a:prstGeom prst="rect">
                          <a:avLst/>
                        </a:prstGeom>
                        <a:blipFill dpi="0" rotWithShape="1">
                          <a:blip r:embed="rId60" cstate="print">
                            <a:extLst>
                              <a:ext uri="{28A0092B-C50C-407E-A947-70E740481C1C}">
                                <a14:useLocalDpi xmlns:a14="http://schemas.microsoft.com/office/drawing/2010/main" val="0"/>
                              </a:ext>
                            </a:extLst>
                          </a:blip>
                          <a:srcRect/>
                          <a:stretch>
                            <a:fillRect/>
                          </a:stretch>
                        </a:blipFill>
                        <a:ln w="9525">
                          <a:noFill/>
                          <a:miter lim="800000"/>
                          <a:headEnd/>
                          <a:tailEnd/>
                        </a:ln>
                      </wps:spPr>
                      <wps:txbx>
                        <w:txbxContent>
                          <w:p w14:paraId="45D7798B" w14:textId="77777777" w:rsidR="00302071" w:rsidRPr="0091780F" w:rsidRDefault="00302071" w:rsidP="00F36001">
                            <w:pPr>
                              <w:pStyle w:val="SIDEBARHEADING"/>
                            </w:pPr>
                            <w:r w:rsidRPr="0091780F">
                              <w:t xml:space="preserve">Sidebar </w:t>
                            </w:r>
                            <w:r>
                              <w:t>Heading</w:t>
                            </w:r>
                          </w:p>
                          <w:p w14:paraId="765EAFB2" w14:textId="77777777" w:rsidR="00302071" w:rsidRDefault="00302071" w:rsidP="00F36001">
                            <w:pPr>
                              <w:pStyle w:val="SidebarTextMetadata"/>
                            </w:pPr>
                            <w:r>
                              <w:t>SIDEBAR TEXT METADATA</w:t>
                            </w:r>
                          </w:p>
                          <w:p w14:paraId="29873694" w14:textId="77777777" w:rsidR="00302071" w:rsidRPr="004A4B67" w:rsidRDefault="00302071" w:rsidP="00F36001">
                            <w:pPr>
                              <w:pStyle w:val="SidebarTextParagraph1"/>
                            </w:pPr>
                            <w:r>
                              <w:t>Sidebar Text Paragraph 1</w:t>
                            </w:r>
                          </w:p>
                          <w:p w14:paraId="4345896F"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DB62D9B" w14:textId="77777777" w:rsidR="00302071" w:rsidRDefault="00302071" w:rsidP="00F36001">
                            <w:pPr>
                              <w:pStyle w:val="SidebarTextRegular"/>
                              <w:rPr>
                                <w14:glow w14:rad="0">
                                  <w14:schemeClr w14:val="tx1"/>
                                </w14:glow>
                              </w:rPr>
                            </w:pPr>
                            <w:r>
                              <w:rPr>
                                <w14:glow w14:rad="0">
                                  <w14:schemeClr w14:val="tx1"/>
                                </w14:glow>
                              </w:rPr>
                              <w:t>Sidebar Text Regular</w:t>
                            </w:r>
                          </w:p>
                          <w:p w14:paraId="31007BAF"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0A1EDC89" w14:textId="77777777" w:rsidR="00302071" w:rsidRDefault="00302071" w:rsidP="00F36001">
                            <w:pPr>
                              <w:pStyle w:val="SidebarTextParagraph2"/>
                            </w:pPr>
                            <w:r>
                              <w:t xml:space="preserve">quas ipsunt atempor poriant lat harioressit, sam sequaeperio tecturi busdae non plitetus eicitio-ratem nonsequatus apelitas dolluptatur mag-nam fuga. Epe nobis maximus non restemquo te ea quide nihitem </w:t>
                            </w:r>
                          </w:p>
                          <w:p w14:paraId="5CFF3A0D" w14:textId="77777777" w:rsidR="00302071" w:rsidRDefault="00302071" w:rsidP="00F36001">
                            <w:pPr>
                              <w:pStyle w:val="SidebarTextParagraph2"/>
                            </w:pPr>
                            <w:r>
                              <w:t xml:space="preserve">intionseque molor sandit ducim quas enis apictib usaepti officipsunt, veligni mperehendae nessus mint quae quatust iaerumque excest vol-lessi re del eaque voluptae et quid qui to im none viti aciis doluptati dolupta conet uta dolor re, cus aliquaestrum utemolore odipidi genducia corem </w:t>
                            </w:r>
                          </w:p>
                        </w:txbxContent>
                      </wps:txbx>
                      <wps:bodyPr rot="0" vert="horz" wrap="square" lIns="91440" tIns="45720" rIns="91440" bIns="45720" anchor="t" anchorCtr="0">
                        <a:noAutofit/>
                      </wps:bodyPr>
                    </wps:wsp>
                  </a:graphicData>
                </a:graphic>
              </wp:inline>
            </w:drawing>
          </mc:Choice>
          <mc:Fallback>
            <w:pict>
              <v:shape w14:anchorId="326AA2E0" id="_x0000_s1091" type="#_x0000_t202" style="width:216.05pt;height:238.4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" stroked="f">
                <v:fill r:id="rId61" o:title="" recolor="t" rotate="t" type="frame"/>
                <v:textbox>
                  <w:txbxContent>
                    <w:p w14:paraId="45D7798B" w14:textId="77777777" w:rsidR="00302071" w:rsidRPr="0091780F" w:rsidRDefault="00302071" w:rsidP="00F36001">
                      <w:pPr>
                        <w:pStyle w:val="SIDEBARHEADING"/>
                      </w:pPr>
                      <w:r w:rsidRPr="0091780F">
                        <w:t xml:space="preserve">Sidebar </w:t>
                      </w:r>
                      <w:r>
                        <w:t>Heading</w:t>
                      </w:r>
                    </w:p>
                    <w:p w14:paraId="765EAFB2" w14:textId="77777777" w:rsidR="00302071" w:rsidRDefault="00302071" w:rsidP="00F36001">
                      <w:pPr>
                        <w:pStyle w:val="SidebarTextMetadata"/>
                      </w:pPr>
                      <w:r>
                        <w:t>SIDEBAR TEXT METADATA</w:t>
                      </w:r>
                    </w:p>
                    <w:p w14:paraId="29873694" w14:textId="77777777" w:rsidR="00302071" w:rsidRPr="004A4B67" w:rsidRDefault="00302071" w:rsidP="00F36001">
                      <w:pPr>
                        <w:pStyle w:val="SidebarTextParagraph1"/>
                      </w:pPr>
                      <w:r>
                        <w:t>Sidebar Text Paragraph 1</w:t>
                      </w:r>
                    </w:p>
                    <w:p w14:paraId="4345896F"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DB62D9B" w14:textId="77777777" w:rsidR="00302071" w:rsidRDefault="00302071" w:rsidP="00F36001">
                      <w:pPr>
                        <w:pStyle w:val="SidebarTextRegular"/>
                        <w:rPr>
                          <w14:glow w14:rad="0">
                            <w14:schemeClr w14:val="tx1"/>
                          </w14:glow>
                        </w:rPr>
                      </w:pPr>
                      <w:r>
                        <w:rPr>
                          <w14:glow w14:rad="0">
                            <w14:schemeClr w14:val="tx1"/>
                          </w14:glow>
                        </w:rPr>
                        <w:t>Sidebar Text Regular</w:t>
                      </w:r>
                    </w:p>
                    <w:p w14:paraId="31007BAF"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0A1EDC89" w14:textId="77777777" w:rsidR="00302071" w:rsidRDefault="00302071" w:rsidP="00F36001">
                      <w:pPr>
                        <w:pStyle w:val="SidebarTextParagraph2"/>
                      </w:pPr>
                      <w:r>
                        <w:t xml:space="preserve">quas ipsunt atempor poriant lat harioressit, sam sequaeperio tecturi busdae non plitetus eicitio-ratem nonsequatus apelitas dolluptatur mag-nam fuga. Epe nobis maximus non restemquo te ea quide nihitem </w:t>
                      </w:r>
                    </w:p>
                    <w:p w14:paraId="5CFF3A0D" w14:textId="77777777" w:rsidR="00302071" w:rsidRDefault="00302071" w:rsidP="00F36001">
                      <w:pPr>
                        <w:pStyle w:val="SidebarTextParagraph2"/>
                      </w:pPr>
                      <w:r>
                        <w:t xml:space="preserve">intionseque molor sandit ducim quas enis apictib usaepti officipsunt, veligni mperehendae nessus mint quae quatust iaerumque excest vol-lessi re del eaque voluptae et quid qui to im none viti aciis doluptati dolupta conet uta dolor re, cus aliquaestrum utemolore odipidi genducia corem </w:t>
                      </w:r>
                    </w:p>
                  </w:txbxContent>
                </v:textbox>
                <w10:anchorlock/>
              </v:shape>
            </w:pict>
          </mc:Fallback>
        </mc:AlternateContent>
      </w:r>
    </w:p>
    <w:p w14:paraId="317EB6DC" w14:textId="77777777" w:rsidR="007D3C9A" w:rsidRDefault="00EC68FC" w:rsidP="00F36001">
      <w:pPr>
        <w:pStyle w:val="BasicText"/>
      </w:pPr>
      <w:r>
        <w:rPr>
          <w:noProof/>
        </w:rPr>
        <mc:AlternateContent>
          <mc:Choice Requires="wps">
            <w:drawing>
              <wp:inline distT="0" distB="0" distL="0" distR="0" wp14:anchorId="0CDF1861" wp14:editId="407E6356">
                <wp:extent cx="2823845" cy="1567471"/>
                <wp:effectExtent l="95250" t="76200" r="90805" b="12827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845" cy="1567471"/>
                        </a:xfrm>
                        <a:prstGeom prst="rect">
                          <a:avLst/>
                        </a:prstGeom>
                        <a:blipFill dpi="0" rotWithShape="1">
                          <a:blip r:embed="rId62" cstate="print">
                            <a:extLst>
                              <a:ext uri="{BEBA8EAE-BF5A-486C-A8C5-ECC9F3942E4B}">
                                <a14:imgProps xmlns:a14="http://schemas.microsoft.com/office/drawing/2010/main">
                                  <a14:imgLayer r:embed="rId63">
                                    <a14:imgEffect>
                                      <a14:saturation sat="200000"/>
                                    </a14:imgEffect>
                                  </a14:imgLayer>
                                </a14:imgProps>
                              </a:ext>
                              <a:ext uri="{28A0092B-C50C-407E-A947-70E740481C1C}">
                                <a14:useLocalDpi xmlns:a14="http://schemas.microsoft.com/office/drawing/2010/main" val="0"/>
                              </a:ext>
                            </a:extLst>
                          </a:blip>
                          <a:srcRect/>
                          <a:stretch>
                            <a:fillRect/>
                          </a:stretch>
                        </a:blipFill>
                        <a:ln w="9525">
                          <a:noFill/>
                          <a:miter lim="800000"/>
                          <a:headEnd/>
                          <a:tailEnd/>
                        </a:ln>
                        <a:effectLst>
                          <a:glow rad="63500">
                            <a:schemeClr val="tx1">
                              <a:lumMod val="50000"/>
                              <a:lumOff val="50000"/>
                              <a:alpha val="40000"/>
                            </a:schemeClr>
                          </a:glow>
                          <a:outerShdw blurRad="50800" dist="38100" dir="5400000" algn="t" rotWithShape="0">
                            <a:prstClr val="black">
                              <a:alpha val="40000"/>
                            </a:prstClr>
                          </a:outerShdw>
                        </a:effectLst>
                      </wps:spPr>
                      <wps:txbx>
                        <w:txbxContent>
                          <w:p w14:paraId="1B77515B" w14:textId="77777777" w:rsidR="00302071" w:rsidRPr="0091780F" w:rsidRDefault="00302071" w:rsidP="00F36001">
                            <w:pPr>
                              <w:pStyle w:val="SIDEBARHEADING"/>
                            </w:pPr>
                            <w:r w:rsidRPr="0091780F">
                              <w:t xml:space="preserve">Sidebar </w:t>
                            </w:r>
                            <w:r>
                              <w:t>Heading</w:t>
                            </w:r>
                          </w:p>
                          <w:p w14:paraId="4B78CF99" w14:textId="77777777" w:rsidR="00302071" w:rsidRDefault="00302071" w:rsidP="00F36001">
                            <w:pPr>
                              <w:pStyle w:val="SidebarTextMetadata"/>
                            </w:pPr>
                            <w:r>
                              <w:t>SIDEBAR TEXT METADATA</w:t>
                            </w:r>
                          </w:p>
                          <w:p w14:paraId="74C0FB9E" w14:textId="77777777" w:rsidR="00302071" w:rsidRPr="004A4B67" w:rsidRDefault="00302071" w:rsidP="00F36001">
                            <w:pPr>
                              <w:pStyle w:val="SidebarTextParagraph1"/>
                            </w:pPr>
                            <w:r>
                              <w:t>Sidebar Text Paragraph 1</w:t>
                            </w:r>
                          </w:p>
                          <w:p w14:paraId="2A81D0D7"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1358612" w14:textId="77777777" w:rsidR="00302071" w:rsidRDefault="00302071" w:rsidP="00F36001">
                            <w:pPr>
                              <w:pStyle w:val="SidebarTextRegular"/>
                              <w:rPr>
                                <w14:glow w14:rad="0">
                                  <w14:schemeClr w14:val="tx1"/>
                                </w14:glow>
                              </w:rPr>
                            </w:pPr>
                            <w:r>
                              <w:rPr>
                                <w14:glow w14:rad="0">
                                  <w14:schemeClr w14:val="tx1"/>
                                </w14:glow>
                              </w:rPr>
                              <w:t>Sidebar Text Regular</w:t>
                            </w:r>
                          </w:p>
                          <w:p w14:paraId="0D6542B3"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480DBC0" w14:textId="1CF86C57" w:rsidR="00302071" w:rsidRDefault="00302071" w:rsidP="00F36001"/>
                        </w:txbxContent>
                      </wps:txbx>
                      <wps:bodyPr rot="0" vert="horz" wrap="square" lIns="91440" tIns="45720" rIns="91440" bIns="45720" anchor="t" anchorCtr="0">
                        <a:noAutofit/>
                      </wps:bodyPr>
                    </wps:wsp>
                  </a:graphicData>
                </a:graphic>
              </wp:inline>
            </w:drawing>
          </mc:Choice>
          <mc:Fallback>
            <w:pict>
              <v:shape w14:anchorId="0CDF1861" id="_x0000_s1092" type="#_x0000_t202" style="width:222.35pt;height:123.4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" stroked="f">
                <v:fill r:id="rId64" o:title="" recolor="t" rotate="t" type="frame"/>
                <v:shadow on="t" color="black" opacity="26214f" origin=",-.5" offset="0,3pt"/>
                <v:textbox>
                  <w:txbxContent>
                    <w:p w14:paraId="1B77515B" w14:textId="77777777" w:rsidR="00302071" w:rsidRPr="0091780F" w:rsidRDefault="00302071" w:rsidP="00F36001">
                      <w:pPr>
                        <w:pStyle w:val="SIDEBARHEADING"/>
                      </w:pPr>
                      <w:r w:rsidRPr="0091780F">
                        <w:t xml:space="preserve">Sidebar </w:t>
                      </w:r>
                      <w:r>
                        <w:t>Heading</w:t>
                      </w:r>
                    </w:p>
                    <w:p w14:paraId="4B78CF99" w14:textId="77777777" w:rsidR="00302071" w:rsidRDefault="00302071" w:rsidP="00F36001">
                      <w:pPr>
                        <w:pStyle w:val="SidebarTextMetadata"/>
                      </w:pPr>
                      <w:r>
                        <w:t>SIDEBAR TEXT METADATA</w:t>
                      </w:r>
                    </w:p>
                    <w:p w14:paraId="74C0FB9E" w14:textId="77777777" w:rsidR="00302071" w:rsidRPr="004A4B67" w:rsidRDefault="00302071" w:rsidP="00F36001">
                      <w:pPr>
                        <w:pStyle w:val="SidebarTextParagraph1"/>
                      </w:pPr>
                      <w:r>
                        <w:t>Sidebar Text Paragraph 1</w:t>
                      </w:r>
                    </w:p>
                    <w:p w14:paraId="2A81D0D7"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1358612" w14:textId="77777777" w:rsidR="00302071" w:rsidRDefault="00302071" w:rsidP="00F36001">
                      <w:pPr>
                        <w:pStyle w:val="SidebarTextRegular"/>
                        <w:rPr>
                          <w14:glow w14:rad="0">
                            <w14:schemeClr w14:val="tx1"/>
                          </w14:glow>
                        </w:rPr>
                      </w:pPr>
                      <w:r>
                        <w:rPr>
                          <w14:glow w14:rad="0">
                            <w14:schemeClr w14:val="tx1"/>
                          </w14:glow>
                        </w:rPr>
                        <w:t>Sidebar Text Regular</w:t>
                      </w:r>
                    </w:p>
                    <w:p w14:paraId="0D6542B3"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480DBC0" w14:textId="1CF86C57" w:rsidR="00302071" w:rsidRDefault="00302071" w:rsidP="00F36001"/>
                  </w:txbxContent>
                </v:textbox>
                <w10:anchorlock/>
              </v:shape>
            </w:pict>
          </mc:Fallback>
        </mc:AlternateContent>
      </w:r>
    </w:p>
    <w:p w14:paraId="6539E199" w14:textId="77777777" w:rsidR="007D3C9A" w:rsidRDefault="007D3C9A" w:rsidP="00F36001">
      <w:pPr>
        <w:pStyle w:val="BasicText"/>
      </w:pPr>
      <w:r>
        <w:rPr>
          <w:noProof/>
        </w:rPr>
        <mc:AlternateContent>
          <mc:Choice Requires="wpg">
            <w:drawing>
              <wp:inline distT="0" distB="0" distL="0" distR="0" wp14:anchorId="377D9AA7" wp14:editId="4BB5B19C">
                <wp:extent cx="2823845" cy="3011728"/>
                <wp:effectExtent l="76200" t="152400" r="90805" b="132080"/>
                <wp:docPr id="330" name="Group 330"/>
                <wp:cNvGraphicFramePr/>
                <a:graphic xmlns:a="http://schemas.openxmlformats.org/drawingml/2006/main">
                  <a:graphicData uri="http://schemas.microsoft.com/office/word/2010/wordprocessingGroup">
                    <wpg:wgp>
                      <wpg:cNvGrpSpPr/>
                      <wpg:grpSpPr>
                        <a:xfrm>
                          <a:off x="0" y="0"/>
                          <a:ext cx="2823845" cy="3011728"/>
                          <a:chOff x="0" y="0"/>
                          <a:chExt cx="3025876" cy="1966823"/>
                        </a:xfrm>
                        <a:effectLst/>
                      </wpg:grpSpPr>
                      <wpg:grpSp>
                        <wpg:cNvPr id="185" name="Group 185"/>
                        <wpg:cNvGrpSpPr/>
                        <wpg:grpSpPr>
                          <a:xfrm>
                            <a:off x="0" y="0"/>
                            <a:ext cx="3025876" cy="1966733"/>
                            <a:chOff x="0" y="0"/>
                            <a:chExt cx="3025876" cy="1966733"/>
                          </a:xfrm>
                        </wpg:grpSpPr>
                        <wps:wsp>
                          <wps:cNvPr id="187" name="Straight Arrow Connector 187"/>
                          <wps:cNvCnPr/>
                          <wps:spPr>
                            <a:xfrm>
                              <a:off x="0" y="1958312"/>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188" name="Straight Arrow Connector 188"/>
                          <wps:cNvCnPr/>
                          <wps:spPr>
                            <a:xfrm>
                              <a:off x="17251" y="8627"/>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189" name="Rectangle 189"/>
                          <wps:cNvSpPr/>
                          <wps:spPr>
                            <a:xfrm>
                              <a:off x="17246" y="0"/>
                              <a:ext cx="3008630" cy="1966733"/>
                            </a:xfrm>
                            <a:prstGeom prst="rect">
                              <a:avLst/>
                            </a:prstGeom>
                            <a:solidFill>
                              <a:srgbClr val="D7E5E0"/>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86" name="Text Box 2"/>
                        <wps:cNvSpPr txBox="1">
                          <a:spLocks noChangeArrowheads="1"/>
                        </wps:cNvSpPr>
                        <wps:spPr bwMode="auto">
                          <a:xfrm>
                            <a:off x="17251" y="3"/>
                            <a:ext cx="2926974" cy="1966820"/>
                          </a:xfrm>
                          <a:prstGeom prst="rect">
                            <a:avLst/>
                          </a:prstGeom>
                          <a:noFill/>
                          <a:ln w="9525">
                            <a:noFill/>
                            <a:miter lim="800000"/>
                            <a:headEnd/>
                            <a:tailEnd/>
                          </a:ln>
                          <a:effectLst/>
                        </wps:spPr>
                        <wps:txbx>
                          <w:txbxContent>
                            <w:p w14:paraId="1CD8B603" w14:textId="77777777" w:rsidR="00302071" w:rsidRPr="0091780F" w:rsidRDefault="00302071" w:rsidP="00F36001">
                              <w:pPr>
                                <w:pStyle w:val="SIDEBARHEADING"/>
                              </w:pPr>
                              <w:r w:rsidRPr="0091780F">
                                <w:t xml:space="preserve">Sidebar </w:t>
                              </w:r>
                              <w:r>
                                <w:t>Heading</w:t>
                              </w:r>
                            </w:p>
                            <w:p w14:paraId="40CB459D" w14:textId="77777777" w:rsidR="00302071" w:rsidRDefault="00302071" w:rsidP="00F36001">
                              <w:pPr>
                                <w:pStyle w:val="SidebarTextMetadata"/>
                              </w:pPr>
                              <w:r>
                                <w:t>SIDEBAR TEXT METADATA</w:t>
                              </w:r>
                            </w:p>
                            <w:p w14:paraId="513A7E89" w14:textId="77777777" w:rsidR="00302071" w:rsidRPr="004A4B67" w:rsidRDefault="00302071" w:rsidP="00F36001">
                              <w:pPr>
                                <w:pStyle w:val="SidebarTextParagraph1"/>
                              </w:pPr>
                              <w:r>
                                <w:t>Sidebar Text Paragraph 1</w:t>
                              </w:r>
                            </w:p>
                            <w:p w14:paraId="4C153A3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65663D45" w14:textId="77777777" w:rsidR="00302071" w:rsidRDefault="00302071" w:rsidP="00F36001">
                              <w:pPr>
                                <w:pStyle w:val="SidebarTextRegular"/>
                                <w:rPr>
                                  <w14:glow w14:rad="0">
                                    <w14:schemeClr w14:val="tx1"/>
                                  </w14:glow>
                                </w:rPr>
                              </w:pPr>
                              <w:r>
                                <w:rPr>
                                  <w14:glow w14:rad="0">
                                    <w14:schemeClr w14:val="tx1"/>
                                  </w14:glow>
                                </w:rPr>
                                <w:t>Sidebar Text Regular</w:t>
                              </w:r>
                            </w:p>
                            <w:p w14:paraId="1E49673F"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20AE20F" w14:textId="77777777" w:rsidR="00302071" w:rsidRDefault="00302071" w:rsidP="00F36001"/>
                            <w:p w14:paraId="55B4742A" w14:textId="6594A1AA" w:rsidR="00302071" w:rsidRDefault="00302071" w:rsidP="00F36001">
                              <w:r>
                                <w:t>MM Sidebar  12- Blue (11 pt. Font)</w:t>
                              </w:r>
                            </w:p>
                            <w:p w14:paraId="06D96247" w14:textId="77777777" w:rsidR="00302071" w:rsidRDefault="00302071" w:rsidP="00F36001">
                              <w:r>
                                <w:t>This is sidebar text, which, along with tables, is in a different font from other text. Align the sides of the sidebar with the text margins of a column. (9 pt. Font)</w:t>
                              </w:r>
                            </w:p>
                            <w:p w14:paraId="5C9BEA4D" w14:textId="77777777" w:rsidR="00302071" w:rsidRDefault="00302071" w:rsidP="00F36001">
                              <w:pPr>
                                <w:pStyle w:val="DDRegular"/>
                              </w:pPr>
                            </w:p>
                          </w:txbxContent>
                        </wps:txbx>
                        <wps:bodyPr rot="0" vert="horz" wrap="square" lIns="91440" tIns="45720" rIns="91440" bIns="45720" anchor="t" anchorCtr="0">
                          <a:noAutofit/>
                        </wps:bodyPr>
                      </wps:wsp>
                    </wpg:wgp>
                  </a:graphicData>
                </a:graphic>
              </wp:inline>
            </w:drawing>
          </mc:Choice>
          <mc:Fallback>
            <w:pict>
              <v:group w14:anchorId="377D9AA7" id="Group 330" o:spid="_x0000_s1093" style="width:222.35pt;height:237.15pt;mso-position-horizontal-relative:char;mso-position-vertical-relative:line"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">
                <v:group id="Group 185" o:spid="_x0000_s1094" style="position:absolute;width:30258;height:19667"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Straight Arrow Connector 187" o:spid="_x0000_s1095" type="#_x0000_t32" style="position:absolute;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" strokecolor="black [3200]" strokeweight="4.5pt">
                    <v:stroke startarrow="block" endarrow="block"/>
                    <v:shadow on="t" color="black" opacity="39321f" origin=",-.5" offset="-.44728mm,-.95917mm"/>
                  </v:shape>
                  <v:shape id="Straight Arrow Connector 188" o:spid="_x0000_s1096" type="#_x0000_t32" style="position:absolute;left:172;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" strokecolor="black [3200]" strokeweight="4.5pt">
                    <v:stroke startarrow="block" endarrow="block"/>
                    <v:shadow on="t" color="black" opacity="39321f" origin=",-.5" offset="-.44728mm,-.95917mm"/>
                  </v:shape>
                  <v:rect id="Rectangle 189" o:spid="_x0000_s1097" style="position:absolute;left:172;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" fillcolor="#d7e5e0" stroked="f" strokeweight="0">
                    <v:shadow on="t" color="black" opacity="26214f" origin=",-.5" offset="0,3pt"/>
                  </v:rect>
                </v:group>
                <v:shape id="_x0000_s1098" type="#_x0000_t202" style="position:absolute;left:172;width:29270;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1CD8B603" w14:textId="77777777" w:rsidR="00302071" w:rsidRPr="0091780F" w:rsidRDefault="00302071" w:rsidP="00F36001">
                        <w:pPr>
                          <w:pStyle w:val="SIDEBARHEADING"/>
                        </w:pPr>
                        <w:r w:rsidRPr="0091780F">
                          <w:t xml:space="preserve">Sidebar </w:t>
                        </w:r>
                        <w:r>
                          <w:t>Heading</w:t>
                        </w:r>
                      </w:p>
                      <w:p w14:paraId="40CB459D" w14:textId="77777777" w:rsidR="00302071" w:rsidRDefault="00302071" w:rsidP="00F36001">
                        <w:pPr>
                          <w:pStyle w:val="SidebarTextMetadata"/>
                        </w:pPr>
                        <w:r>
                          <w:t>SIDEBAR TEXT METADATA</w:t>
                        </w:r>
                      </w:p>
                      <w:p w14:paraId="513A7E89" w14:textId="77777777" w:rsidR="00302071" w:rsidRPr="004A4B67" w:rsidRDefault="00302071" w:rsidP="00F36001">
                        <w:pPr>
                          <w:pStyle w:val="SidebarTextParagraph1"/>
                        </w:pPr>
                        <w:r>
                          <w:t>Sidebar Text Paragraph 1</w:t>
                        </w:r>
                      </w:p>
                      <w:p w14:paraId="4C153A3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65663D45" w14:textId="77777777" w:rsidR="00302071" w:rsidRDefault="00302071" w:rsidP="00F36001">
                        <w:pPr>
                          <w:pStyle w:val="SidebarTextRegular"/>
                          <w:rPr>
                            <w14:glow w14:rad="0">
                              <w14:schemeClr w14:val="tx1"/>
                            </w14:glow>
                          </w:rPr>
                        </w:pPr>
                        <w:r>
                          <w:rPr>
                            <w14:glow w14:rad="0">
                              <w14:schemeClr w14:val="tx1"/>
                            </w14:glow>
                          </w:rPr>
                          <w:t>Sidebar Text Regular</w:t>
                        </w:r>
                      </w:p>
                      <w:p w14:paraId="1E49673F"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20AE20F" w14:textId="77777777" w:rsidR="00302071" w:rsidRDefault="00302071" w:rsidP="00F36001"/>
                      <w:p w14:paraId="55B4742A" w14:textId="6594A1AA" w:rsidR="00302071" w:rsidRDefault="00302071" w:rsidP="00F36001">
                        <w:r>
                          <w:t>MM Sidebar  12- Blue (11 pt. Font)</w:t>
                        </w:r>
                      </w:p>
                      <w:p w14:paraId="06D96247" w14:textId="77777777" w:rsidR="00302071" w:rsidRDefault="00302071" w:rsidP="00F36001">
                        <w:r>
                          <w:t>This is sidebar text, which, along with tables, is in a different font from other text. Align the sides of the sidebar with the text margins of a column. (9 pt. Font)</w:t>
                        </w:r>
                      </w:p>
                      <w:p w14:paraId="5C9BEA4D" w14:textId="77777777" w:rsidR="00302071" w:rsidRDefault="00302071" w:rsidP="00F36001">
                        <w:pPr>
                          <w:pStyle w:val="DDRegular"/>
                        </w:pPr>
                      </w:p>
                    </w:txbxContent>
                  </v:textbox>
                </v:shape>
                <w10:anchorlock/>
              </v:group>
            </w:pict>
          </mc:Fallback>
        </mc:AlternateContent>
      </w:r>
    </w:p>
    <w:p w14:paraId="789095F3" w14:textId="77777777" w:rsidR="007D3C9A" w:rsidRDefault="009618B1" w:rsidP="00F36001">
      <w:pPr>
        <w:pStyle w:val="BasicText"/>
      </w:pPr>
      <w:r>
        <w:rPr>
          <w:noProof/>
        </w:rPr>
        <mc:AlternateContent>
          <mc:Choice Requires="wpg">
            <w:drawing>
              <wp:inline distT="0" distB="0" distL="0" distR="0" wp14:anchorId="480E26EF" wp14:editId="146B7F92">
                <wp:extent cx="2816389" cy="2205127"/>
                <wp:effectExtent l="76200" t="152400" r="98425" b="138430"/>
                <wp:docPr id="40" name="Group 6"/>
                <wp:cNvGraphicFramePr/>
                <a:graphic xmlns:a="http://schemas.openxmlformats.org/drawingml/2006/main">
                  <a:graphicData uri="http://schemas.microsoft.com/office/word/2010/wordprocessingGroup">
                    <wpg:wgp>
                      <wpg:cNvGrpSpPr/>
                      <wpg:grpSpPr>
                        <a:xfrm>
                          <a:off x="0" y="0"/>
                          <a:ext cx="2816389" cy="2205127"/>
                          <a:chOff x="-8626" y="-1"/>
                          <a:chExt cx="3025876" cy="1966733"/>
                        </a:xfrm>
                      </wpg:grpSpPr>
                      <wpg:grpSp>
                        <wpg:cNvPr id="41" name="Group 5"/>
                        <wpg:cNvGrpSpPr/>
                        <wpg:grpSpPr>
                          <a:xfrm>
                            <a:off x="-8626" y="-1"/>
                            <a:ext cx="3025876" cy="1966733"/>
                            <a:chOff x="-8626" y="-1"/>
                            <a:chExt cx="3025876" cy="1966733"/>
                          </a:xfrm>
                        </wpg:grpSpPr>
                        <wps:wsp>
                          <wps:cNvPr id="42" name="Straight Arrow Connector 3"/>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43" name="Straight Arrow Connector 2"/>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44" name="Rectangle 1"/>
                          <wps:cNvSpPr/>
                          <wps:spPr>
                            <a:xfrm>
                              <a:off x="8620" y="-1"/>
                              <a:ext cx="3008630" cy="1966733"/>
                            </a:xfrm>
                            <a:prstGeom prst="rect">
                              <a:avLst/>
                            </a:prstGeom>
                            <a:solidFill>
                              <a:srgbClr val="CEE4AA"/>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Text Box 2"/>
                        <wps:cNvSpPr txBox="1">
                          <a:spLocks noChangeArrowheads="1"/>
                        </wps:cNvSpPr>
                        <wps:spPr bwMode="auto">
                          <a:xfrm>
                            <a:off x="8621" y="3"/>
                            <a:ext cx="2993826" cy="1957493"/>
                          </a:xfrm>
                          <a:prstGeom prst="rect">
                            <a:avLst/>
                          </a:prstGeom>
                          <a:noFill/>
                          <a:ln w="9525">
                            <a:noFill/>
                            <a:miter lim="800000"/>
                            <a:headEnd/>
                            <a:tailEnd/>
                          </a:ln>
                        </wps:spPr>
                        <wps:txbx>
                          <w:txbxContent>
                            <w:p w14:paraId="67ECB230" w14:textId="77777777" w:rsidR="00302071" w:rsidRPr="0091780F" w:rsidRDefault="00302071" w:rsidP="00F36001">
                              <w:pPr>
                                <w:pStyle w:val="SIDEBARHEADING"/>
                              </w:pPr>
                              <w:r w:rsidRPr="0091780F">
                                <w:t xml:space="preserve">Sidebar </w:t>
                              </w:r>
                              <w:r>
                                <w:t>Heading</w:t>
                              </w:r>
                            </w:p>
                            <w:p w14:paraId="7E7CCF33" w14:textId="77777777" w:rsidR="00302071" w:rsidRDefault="00302071" w:rsidP="00F36001">
                              <w:pPr>
                                <w:pStyle w:val="SidebarTextMetadata"/>
                              </w:pPr>
                              <w:r>
                                <w:t>SIDEBAR TEXT METADATA</w:t>
                              </w:r>
                            </w:p>
                            <w:p w14:paraId="1525C9B9" w14:textId="77777777" w:rsidR="00302071" w:rsidRPr="004A4B67" w:rsidRDefault="00302071" w:rsidP="00F36001">
                              <w:pPr>
                                <w:pStyle w:val="SidebarTextParagraph1"/>
                              </w:pPr>
                              <w:r>
                                <w:t>Sidebar Text Paragraph 1</w:t>
                              </w:r>
                            </w:p>
                            <w:p w14:paraId="65B86ACA" w14:textId="77777777" w:rsidR="00302071" w:rsidRDefault="00302071" w:rsidP="00F36001">
                              <w:pPr>
                                <w:pStyle w:val="SidebarTextParagraph2"/>
                                <w:rPr>
                                  <w14:glow w14:rad="0">
                                    <w14:schemeClr w14:val="tx1"/>
                                  </w14:glow>
                                </w:rPr>
                              </w:pPr>
                              <w:r>
                                <w:rPr>
                                  <w14:glow w14:rad="0">
                                    <w14:schemeClr w14:val="tx1"/>
                                  </w14:glow>
                                </w:rPr>
                                <w:t>Sidebar Text Paragraph 2</w:t>
                              </w:r>
                            </w:p>
                            <w:p w14:paraId="6EE5A424" w14:textId="77777777" w:rsidR="00302071" w:rsidRDefault="00302071" w:rsidP="00F36001">
                              <w:pPr>
                                <w:pStyle w:val="SidebarTextRegular"/>
                                <w:rPr>
                                  <w14:glow w14:rad="0">
                                    <w14:schemeClr w14:val="tx1"/>
                                  </w14:glow>
                                </w:rPr>
                              </w:pPr>
                              <w:r>
                                <w:rPr>
                                  <w14:glow w14:rad="0">
                                    <w14:schemeClr w14:val="tx1"/>
                                  </w14:glow>
                                </w:rPr>
                                <w:t>Sidebar Text Regular</w:t>
                              </w:r>
                            </w:p>
                            <w:p w14:paraId="7AD6F455"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468CDCA" w14:textId="44419023" w:rsidR="00302071" w:rsidRDefault="00302071" w:rsidP="00F36001">
                              <w:pPr>
                                <w:pStyle w:val="SidebarTextRegular"/>
                              </w:pPr>
                              <w:r>
                                <w:t xml:space="preserve">This is </w:t>
                              </w:r>
                              <w:r w:rsidRPr="00500ADB">
                                <w:rPr>
                                  <w:color w:val="000000" w:themeColor="text1"/>
                                </w:rPr>
                                <w:t>sidebar</w:t>
                              </w:r>
                              <w:r>
                                <w:t xml:space="preserve"> text, which, </w:t>
                              </w:r>
                              <w:r w:rsidRPr="00E346E2">
                                <w:rPr>
                                  <w:rFonts w:ascii="Scala Sans Cyrillic" w:hAnsi="Scala Sans Cyrillic"/>
                                </w:rPr>
                                <w:t>along</w:t>
                              </w:r>
                              <w:r>
                                <w:t xml:space="preserve"> with tables, is in a different font from other text. Align the sides of the sidebar with the text margins of a column. (9 pt. Font)</w:t>
                              </w:r>
                            </w:p>
                          </w:txbxContent>
                        </wps:txbx>
                        <wps:bodyPr rot="0" vert="horz" wrap="square" lIns="91440" tIns="45720" rIns="91440" bIns="45720" anchor="t" anchorCtr="0">
                          <a:noAutofit/>
                        </wps:bodyPr>
                      </wps:wsp>
                    </wpg:wgp>
                  </a:graphicData>
                </a:graphic>
              </wp:inline>
            </w:drawing>
          </mc:Choice>
          <mc:Fallback>
            <w:pict>
              <v:group w14:anchorId="480E26EF" id="Group 6" o:spid="_x0000_s1099" style="width:221.75pt;height:173.65pt;mso-position-horizontal-relative:char;mso-position-vertical-relative:line" coordorigin="-86" coordsize="30258,19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">
                <v:group id="Group 5" o:spid="_x0000_s1100"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traight Arrow Connector 3" o:spid="_x0000_s1101"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" strokecolor="black [3200]" strokeweight="4.5pt">
                    <v:stroke startarrow="block" endarrow="block"/>
                    <v:shadow on="t" color="black" opacity="39321f" origin=",-.5" offset="-.44728mm,-.95917mm"/>
                  </v:shape>
                  <v:shape id="Straight Arrow Connector 2" o:spid="_x0000_s1102"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" strokecolor="black [3200]" strokeweight="4.5pt">
                    <v:stroke startarrow="block" endarrow="block"/>
                    <v:shadow on="t" color="black" opacity="39321f" origin=",-.5" offset="-.44728mm,-.95917mm"/>
                  </v:shape>
                  <v:rect id="Rectangle 1" o:spid="_x0000_s1103"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" fillcolor="#cee4aa" stroked="f" strokeweight="0">
                    <v:shadow on="t" color="black" opacity="26214f" origin=",-.5" offset="0,3pt"/>
                  </v:rect>
                </v:group>
                <v:shape id="_x0000_s1104" type="#_x0000_t202" style="position:absolute;left:86;width:29938;height:19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67ECB230" w14:textId="77777777" w:rsidR="00302071" w:rsidRPr="0091780F" w:rsidRDefault="00302071" w:rsidP="00F36001">
                        <w:pPr>
                          <w:pStyle w:val="SIDEBARHEADING"/>
                        </w:pPr>
                        <w:r w:rsidRPr="0091780F">
                          <w:t xml:space="preserve">Sidebar </w:t>
                        </w:r>
                        <w:r>
                          <w:t>Heading</w:t>
                        </w:r>
                      </w:p>
                      <w:p w14:paraId="7E7CCF33" w14:textId="77777777" w:rsidR="00302071" w:rsidRDefault="00302071" w:rsidP="00F36001">
                        <w:pPr>
                          <w:pStyle w:val="SidebarTextMetadata"/>
                        </w:pPr>
                        <w:r>
                          <w:t>SIDEBAR TEXT METADATA</w:t>
                        </w:r>
                      </w:p>
                      <w:p w14:paraId="1525C9B9" w14:textId="77777777" w:rsidR="00302071" w:rsidRPr="004A4B67" w:rsidRDefault="00302071" w:rsidP="00F36001">
                        <w:pPr>
                          <w:pStyle w:val="SidebarTextParagraph1"/>
                        </w:pPr>
                        <w:r>
                          <w:t>Sidebar Text Paragraph 1</w:t>
                        </w:r>
                      </w:p>
                      <w:p w14:paraId="65B86ACA" w14:textId="77777777" w:rsidR="00302071" w:rsidRDefault="00302071" w:rsidP="00F36001">
                        <w:pPr>
                          <w:pStyle w:val="SidebarTextParagraph2"/>
                          <w:rPr>
                            <w14:glow w14:rad="0">
                              <w14:schemeClr w14:val="tx1"/>
                            </w14:glow>
                          </w:rPr>
                        </w:pPr>
                        <w:r>
                          <w:rPr>
                            <w14:glow w14:rad="0">
                              <w14:schemeClr w14:val="tx1"/>
                            </w14:glow>
                          </w:rPr>
                          <w:t>Sidebar Text Paragraph 2</w:t>
                        </w:r>
                      </w:p>
                      <w:p w14:paraId="6EE5A424" w14:textId="77777777" w:rsidR="00302071" w:rsidRDefault="00302071" w:rsidP="00F36001">
                        <w:pPr>
                          <w:pStyle w:val="SidebarTextRegular"/>
                          <w:rPr>
                            <w14:glow w14:rad="0">
                              <w14:schemeClr w14:val="tx1"/>
                            </w14:glow>
                          </w:rPr>
                        </w:pPr>
                        <w:r>
                          <w:rPr>
                            <w14:glow w14:rad="0">
                              <w14:schemeClr w14:val="tx1"/>
                            </w14:glow>
                          </w:rPr>
                          <w:t>Sidebar Text Regular</w:t>
                        </w:r>
                      </w:p>
                      <w:p w14:paraId="7AD6F455"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468CDCA" w14:textId="44419023" w:rsidR="00302071" w:rsidRDefault="00302071" w:rsidP="00F36001">
                        <w:pPr>
                          <w:pStyle w:val="SidebarTextRegular"/>
                        </w:pPr>
                        <w:r>
                          <w:t xml:space="preserve">This is </w:t>
                        </w:r>
                        <w:r w:rsidRPr="00500ADB">
                          <w:rPr>
                            <w:color w:val="000000" w:themeColor="text1"/>
                          </w:rPr>
                          <w:t>sidebar</w:t>
                        </w:r>
                        <w:r>
                          <w:t xml:space="preserve"> text, which, </w:t>
                        </w:r>
                        <w:r w:rsidRPr="00E346E2">
                          <w:rPr>
                            <w:rFonts w:ascii="Scala Sans Cyrillic" w:hAnsi="Scala Sans Cyrillic"/>
                          </w:rPr>
                          <w:t>along</w:t>
                        </w:r>
                        <w:r>
                          <w:t xml:space="preserve"> with tables, is in a different font from other text. Align the sides of the sidebar with the text margins of a column. (9 pt. Font)</w:t>
                        </w:r>
                      </w:p>
                    </w:txbxContent>
                  </v:textbox>
                </v:shape>
                <w10:anchorlock/>
              </v:group>
            </w:pict>
          </mc:Fallback>
        </mc:AlternateContent>
      </w:r>
      <w:r>
        <w:tab/>
      </w:r>
    </w:p>
    <w:p w14:paraId="5DD596A4" w14:textId="77777777" w:rsidR="00E41AF2" w:rsidRDefault="00E41AF2" w:rsidP="00F36001">
      <w:pPr>
        <w:pStyle w:val="BasicText"/>
      </w:pPr>
      <w:r>
        <w:rPr>
          <w:noProof/>
        </w:rPr>
        <w:lastRenderedPageBreak/>
        <mc:AlternateContent>
          <mc:Choice Requires="wpg">
            <w:drawing>
              <wp:inline distT="0" distB="0" distL="0" distR="0" wp14:anchorId="16000F00" wp14:editId="7B09CBF8">
                <wp:extent cx="2818678" cy="2291392"/>
                <wp:effectExtent l="76200" t="152400" r="96520" b="128270"/>
                <wp:docPr id="46" name="Group 14"/>
                <wp:cNvGraphicFramePr/>
                <a:graphic xmlns:a="http://schemas.openxmlformats.org/drawingml/2006/main">
                  <a:graphicData uri="http://schemas.microsoft.com/office/word/2010/wordprocessingGroup">
                    <wpg:wgp>
                      <wpg:cNvGrpSpPr/>
                      <wpg:grpSpPr>
                        <a:xfrm>
                          <a:off x="0" y="0"/>
                          <a:ext cx="2818678" cy="2291392"/>
                          <a:chOff x="-8626" y="-1"/>
                          <a:chExt cx="3025876" cy="1966823"/>
                        </a:xfrm>
                      </wpg:grpSpPr>
                      <wpg:grpSp>
                        <wpg:cNvPr id="47" name="Group 15"/>
                        <wpg:cNvGrpSpPr/>
                        <wpg:grpSpPr>
                          <a:xfrm>
                            <a:off x="-8626" y="-1"/>
                            <a:ext cx="3025876" cy="1966733"/>
                            <a:chOff x="-8626" y="-1"/>
                            <a:chExt cx="3025876" cy="1966733"/>
                          </a:xfrm>
                        </wpg:grpSpPr>
                        <wps:wsp>
                          <wps:cNvPr id="48" name="Straight Arrow Connector 16"/>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49" name="Straight Arrow Connector 19"/>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50" name="Rectangle 22"/>
                          <wps:cNvSpPr/>
                          <wps:spPr>
                            <a:xfrm>
                              <a:off x="8620" y="-1"/>
                              <a:ext cx="3008630" cy="1966733"/>
                            </a:xfrm>
                            <a:prstGeom prst="rect">
                              <a:avLst/>
                            </a:prstGeom>
                            <a:solidFill>
                              <a:srgbClr val="E8D7B0"/>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Text Box 2"/>
                        <wps:cNvSpPr txBox="1">
                          <a:spLocks noChangeArrowheads="1"/>
                        </wps:cNvSpPr>
                        <wps:spPr bwMode="auto">
                          <a:xfrm>
                            <a:off x="8615" y="2"/>
                            <a:ext cx="2996904" cy="1966820"/>
                          </a:xfrm>
                          <a:prstGeom prst="rect">
                            <a:avLst/>
                          </a:prstGeom>
                          <a:noFill/>
                          <a:ln w="9525">
                            <a:noFill/>
                            <a:miter lim="800000"/>
                            <a:headEnd/>
                            <a:tailEnd/>
                          </a:ln>
                        </wps:spPr>
                        <wps:txbx>
                          <w:txbxContent>
                            <w:p w14:paraId="11616421" w14:textId="77777777" w:rsidR="00302071" w:rsidRPr="0091780F" w:rsidRDefault="00302071" w:rsidP="00F36001">
                              <w:pPr>
                                <w:pStyle w:val="SIDEBARHEADING"/>
                              </w:pPr>
                              <w:r w:rsidRPr="0091780F">
                                <w:t xml:space="preserve">Sidebar </w:t>
                              </w:r>
                              <w:r>
                                <w:t>Heading</w:t>
                              </w:r>
                            </w:p>
                            <w:p w14:paraId="604AF9C3" w14:textId="77777777" w:rsidR="00302071" w:rsidRDefault="00302071" w:rsidP="00F36001">
                              <w:pPr>
                                <w:pStyle w:val="SidebarTextMetadata"/>
                              </w:pPr>
                              <w:r>
                                <w:t>SIDEBAR TEXT METADATA</w:t>
                              </w:r>
                            </w:p>
                            <w:p w14:paraId="375C9B63" w14:textId="77777777" w:rsidR="00302071" w:rsidRPr="004A4B67" w:rsidRDefault="00302071" w:rsidP="00F36001">
                              <w:pPr>
                                <w:pStyle w:val="SidebarTextParagraph1"/>
                              </w:pPr>
                              <w:r>
                                <w:t>Sidebar Text Paragraph 1</w:t>
                              </w:r>
                            </w:p>
                            <w:p w14:paraId="76C1EDD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08CF53BD" w14:textId="77777777" w:rsidR="00302071" w:rsidRDefault="00302071" w:rsidP="00F36001">
                              <w:pPr>
                                <w:pStyle w:val="SidebarTextRegular"/>
                                <w:rPr>
                                  <w14:glow w14:rad="0">
                                    <w14:schemeClr w14:val="tx1"/>
                                  </w14:glow>
                                </w:rPr>
                              </w:pPr>
                              <w:r>
                                <w:rPr>
                                  <w14:glow w14:rad="0">
                                    <w14:schemeClr w14:val="tx1"/>
                                  </w14:glow>
                                </w:rPr>
                                <w:t>Sidebar Text Regular</w:t>
                              </w:r>
                            </w:p>
                            <w:p w14:paraId="14CC375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0049C16D" w14:textId="77777777" w:rsidR="00302071" w:rsidRPr="00674494" w:rsidRDefault="00302071" w:rsidP="00F36001">
                              <w:pPr>
                                <w:pStyle w:val="SidebarTextParagraph1"/>
                              </w:pPr>
                              <w:r>
                                <w:t xml:space="preserve">This is sidebar text, which, along with tables, is in a different </w:t>
                              </w:r>
                              <w:r w:rsidRPr="00500ADB">
                                <w:t>font</w:t>
                              </w:r>
                              <w:r>
                                <w:t xml:space="preserve"> from other text. Align the sides of the sidebar with the text margins of a column. (9 pt. Font)</w:t>
                              </w:r>
                            </w:p>
                            <w:p w14:paraId="288E14FE" w14:textId="77777777" w:rsidR="00302071" w:rsidRDefault="00302071" w:rsidP="00F36001">
                              <w:pPr>
                                <w:pStyle w:val="DDRegular"/>
                              </w:pPr>
                            </w:p>
                          </w:txbxContent>
                        </wps:txbx>
                        <wps:bodyPr rot="0" vert="horz" wrap="square" lIns="91440" tIns="45720" rIns="91440" bIns="45720" anchor="t" anchorCtr="0">
                          <a:noAutofit/>
                        </wps:bodyPr>
                      </wps:wsp>
                    </wpg:wgp>
                  </a:graphicData>
                </a:graphic>
              </wp:inline>
            </w:drawing>
          </mc:Choice>
          <mc:Fallback>
            <w:pict>
              <v:group w14:anchorId="16000F00" id="Group 14" o:spid="_x0000_s1105" style="width:221.95pt;height:180.4pt;mso-position-horizontal-relative:char;mso-position-vertical-relative:line" coordorigin="-86"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">
                <v:group id="Group 15" o:spid="_x0000_s1106"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Straight Arrow Connector 16" o:spid="_x0000_s1107"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" strokecolor="black [3200]" strokeweight="4.5pt">
                    <v:stroke startarrow="block" endarrow="block"/>
                    <v:shadow on="t" color="black" opacity="39321f" origin=",-.5" offset="-.44728mm,-.95917mm"/>
                  </v:shape>
                  <v:shape id="Straight Arrow Connector 19" o:spid="_x0000_s1108"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" strokecolor="black [3200]" strokeweight="4.5pt">
                    <v:stroke startarrow="block" endarrow="block"/>
                    <v:shadow on="t" color="black" opacity="39321f" origin=",-.5" offset="-.44728mm,-.95917mm"/>
                  </v:shape>
                  <v:rect id="Rectangle 22" o:spid="_x0000_s1109"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" fillcolor="#e8d7b0" stroked="f" strokeweight="0">
                    <v:shadow on="t" color="black" opacity="26214f" origin=",-.5" offset="0,3pt"/>
                  </v:rect>
                </v:group>
                <v:shape id="_x0000_s1110" type="#_x0000_t202" style="position:absolute;left:86;width:29969;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1616421" w14:textId="77777777" w:rsidR="00302071" w:rsidRPr="0091780F" w:rsidRDefault="00302071" w:rsidP="00F36001">
                        <w:pPr>
                          <w:pStyle w:val="SIDEBARHEADING"/>
                        </w:pPr>
                        <w:r w:rsidRPr="0091780F">
                          <w:t xml:space="preserve">Sidebar </w:t>
                        </w:r>
                        <w:r>
                          <w:t>Heading</w:t>
                        </w:r>
                      </w:p>
                      <w:p w14:paraId="604AF9C3" w14:textId="77777777" w:rsidR="00302071" w:rsidRDefault="00302071" w:rsidP="00F36001">
                        <w:pPr>
                          <w:pStyle w:val="SidebarTextMetadata"/>
                        </w:pPr>
                        <w:r>
                          <w:t>SIDEBAR TEXT METADATA</w:t>
                        </w:r>
                      </w:p>
                      <w:p w14:paraId="375C9B63" w14:textId="77777777" w:rsidR="00302071" w:rsidRPr="004A4B67" w:rsidRDefault="00302071" w:rsidP="00F36001">
                        <w:pPr>
                          <w:pStyle w:val="SidebarTextParagraph1"/>
                        </w:pPr>
                        <w:r>
                          <w:t>Sidebar Text Paragraph 1</w:t>
                        </w:r>
                      </w:p>
                      <w:p w14:paraId="76C1EDD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08CF53BD" w14:textId="77777777" w:rsidR="00302071" w:rsidRDefault="00302071" w:rsidP="00F36001">
                        <w:pPr>
                          <w:pStyle w:val="SidebarTextRegular"/>
                          <w:rPr>
                            <w14:glow w14:rad="0">
                              <w14:schemeClr w14:val="tx1"/>
                            </w14:glow>
                          </w:rPr>
                        </w:pPr>
                        <w:r>
                          <w:rPr>
                            <w14:glow w14:rad="0">
                              <w14:schemeClr w14:val="tx1"/>
                            </w14:glow>
                          </w:rPr>
                          <w:t>Sidebar Text Regular</w:t>
                        </w:r>
                      </w:p>
                      <w:p w14:paraId="14CC375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0049C16D" w14:textId="77777777" w:rsidR="00302071" w:rsidRPr="00674494" w:rsidRDefault="00302071" w:rsidP="00F36001">
                        <w:pPr>
                          <w:pStyle w:val="SidebarTextParagraph1"/>
                        </w:pPr>
                        <w:r>
                          <w:t xml:space="preserve">This is sidebar text, which, along with tables, is in a different </w:t>
                        </w:r>
                        <w:r w:rsidRPr="00500ADB">
                          <w:t>font</w:t>
                        </w:r>
                        <w:r>
                          <w:t xml:space="preserve"> from other text. Align the sides of the sidebar with the text margins of a column. (9 pt. Font)</w:t>
                        </w:r>
                      </w:p>
                      <w:p w14:paraId="288E14FE" w14:textId="77777777" w:rsidR="00302071" w:rsidRDefault="00302071" w:rsidP="00F36001">
                        <w:pPr>
                          <w:pStyle w:val="DDRegular"/>
                        </w:pPr>
                      </w:p>
                    </w:txbxContent>
                  </v:textbox>
                </v:shape>
                <w10:anchorlock/>
              </v:group>
            </w:pict>
          </mc:Fallback>
        </mc:AlternateContent>
      </w:r>
    </w:p>
    <w:p w14:paraId="66010C15" w14:textId="5A2564C5" w:rsidR="00423C3E" w:rsidRDefault="006D3204" w:rsidP="00F36001">
      <w:pPr>
        <w:pStyle w:val="BasicText"/>
      </w:pPr>
      <w:r>
        <w:rPr>
          <w:noProof/>
        </w:rPr>
        <mc:AlternateContent>
          <mc:Choice Requires="wps">
            <w:drawing>
              <wp:anchor distT="365760" distB="365760" distL="0" distR="0" simplePos="0" relativeHeight="251762688" behindDoc="0" locked="0" layoutInCell="1" allowOverlap="1" wp14:anchorId="79E5C195" wp14:editId="6797B1E8">
                <wp:simplePos x="914400" y="914400"/>
                <wp:positionH relativeFrom="margin">
                  <wp:align>center</wp:align>
                </wp:positionH>
                <wp:positionV relativeFrom="margin">
                  <wp:align>bottom</wp:align>
                </wp:positionV>
                <wp:extent cx="3476625" cy="1810512"/>
                <wp:effectExtent l="0" t="0" r="0" b="0"/>
                <wp:wrapTopAndBottom/>
                <wp:docPr id="223" name="Прямокутник 223"/>
                <wp:cNvGraphicFramePr/>
                <a:graphic xmlns:a="http://schemas.openxmlformats.org/drawingml/2006/main">
                  <a:graphicData uri="http://schemas.microsoft.com/office/word/2010/wordprocessingShape">
                    <wps:wsp>
                      <wps:cNvSpPr/>
                      <wps:spPr>
                        <a:xfrm>
                          <a:off x="0" y="0"/>
                          <a:ext cx="3476625" cy="181051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1AE7A7" w14:textId="77777777" w:rsidR="00302071" w:rsidRPr="006D3204" w:rsidRDefault="00604303">
                            <w:pPr>
                              <w:pBdr>
                                <w:top w:val="single" w:sz="6" w:space="6" w:color="53170D" w:themeColor="accent1"/>
                                <w:bottom w:val="single" w:sz="6" w:space="6" w:color="53170D" w:themeColor="accent1"/>
                              </w:pBdr>
                              <w:spacing w:after="240"/>
                              <w:jc w:val="center"/>
                              <w:rPr>
                                <w:rFonts w:asciiTheme="majorHAnsi" w:eastAsiaTheme="majorEastAsia" w:hAnsiTheme="majorHAnsi" w:cstheme="majorBidi"/>
                                <w:caps/>
                                <w:color w:val="53170D" w:themeColor="accent1"/>
                                <w:sz w:val="24"/>
                                <w:szCs w:val="24"/>
                                <w:lang w:val="ru-RU"/>
                              </w:rPr>
                            </w:pPr>
                            <w:sdt>
                              <w:sdtPr>
                                <w:rPr>
                                  <w:rFonts w:asciiTheme="majorHAnsi" w:eastAsiaTheme="majorEastAsia" w:hAnsiTheme="majorHAnsi" w:cstheme="majorBidi"/>
                                  <w:caps/>
                                  <w:color w:val="53170D" w:themeColor="accent1"/>
                                  <w:sz w:val="24"/>
                                  <w:szCs w:val="24"/>
                                </w:rPr>
                                <w:id w:val="-1599244442"/>
                                <w:temporary/>
                                <w:showingPlcHdr/>
                                <w15:appearance w15:val="hidden"/>
                                <w:text/>
                              </w:sdtPr>
                              <w:sdtEndPr/>
                              <w:sdtContent>
                                <w:r w:rsidR="00302071">
                                  <w:rPr>
                                    <w:rFonts w:asciiTheme="majorHAnsi" w:eastAsiaTheme="majorEastAsia" w:hAnsiTheme="majorHAnsi" w:cstheme="majorBidi"/>
                                    <w:caps/>
                                    <w:color w:val="53170D" w:themeColor="accent1"/>
                                    <w:sz w:val="24"/>
                                    <w:szCs w:val="24"/>
                                    <w:lang w:val="uk-UA"/>
                                  </w:rPr>
                                  <w:t>[Заголовок бічної панелі]</w:t>
                                </w:r>
                              </w:sdtContent>
                            </w:sdt>
                          </w:p>
                          <w:sdt>
                            <w:sdtPr>
                              <w:rPr>
                                <w:color w:val="53170D" w:themeColor="accent1"/>
                              </w:rPr>
                              <w:id w:val="-367757847"/>
                              <w:temporary/>
                              <w:showingPlcHdr/>
                              <w15:appearance w15:val="hidden"/>
                            </w:sdtPr>
                            <w:sdtEndPr/>
                            <w:sdtContent>
                              <w:p w14:paraId="21359E7A" w14:textId="77777777" w:rsidR="00302071" w:rsidRDefault="00302071">
                                <w:pPr>
                                  <w:rPr>
                                    <w:color w:val="53170D" w:themeColor="accent1"/>
                                  </w:rPr>
                                </w:pPr>
                                <w:r>
                                  <w:rPr>
                                    <w:color w:val="53170D" w:themeColor="accent1"/>
                                    <w:lang w:val="uk-UA"/>
                                  </w:rPr>
                                  <w:t>[На бічних панелях дуже зручно подавати важливі тези тексту або наводити додаткову інформацію (на зразок плану) для швидкої довідки.</w:t>
                                </w:r>
                              </w:p>
                              <w:p w14:paraId="210D79A0" w14:textId="77777777" w:rsidR="00302071" w:rsidRDefault="00302071">
                                <w:pPr>
                                  <w:rPr>
                                    <w:color w:val="53170D" w:themeColor="accent1"/>
                                  </w:rPr>
                                </w:pPr>
                                <w:r>
                                  <w:rPr>
                                    <w:color w:val="53170D" w:themeColor="accent1"/>
                                    <w:lang w:val="uk-UA"/>
                                  </w:rPr>
                                  <w:t>Зазвичай їх розміщують у лівій, правій, верхній або нижній частині сторінки. Проте бічну панель легко перетягнути в будь-яке інше місце.</w:t>
                                </w:r>
                              </w:p>
                              <w:p w14:paraId="1CFFB7A8" w14:textId="77777777" w:rsidR="00302071" w:rsidRPr="006D3204" w:rsidRDefault="00302071">
                                <w:pPr>
                                  <w:rPr>
                                    <w:color w:val="53170D" w:themeColor="accent1"/>
                                    <w:lang w:val="ru-RU"/>
                                  </w:rPr>
                                </w:pPr>
                                <w:r>
                                  <w:rPr>
                                    <w:color w:val="53170D" w:themeColor="accent1"/>
                                    <w:lang w:val="uk-UA"/>
                                  </w:rPr>
                                  <w:t>Щоб додати вміст, просто клацніть тут і почніть вводити текст.]</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rect w14:anchorId="79E5C195" id="Прямокутник 223" o:spid="_x0000_s1111" style="position:absolute;left:0;text-align:left;margin-left:0;margin-top:0;width:273.75pt;height:142.55pt;z-index:251762688;visibility:visible;mso-wrap-style:square;mso-width-percent:1000;mso-height-percent:0;mso-wrap-distance-left:0;mso-wrap-distance-top:28.8pt;mso-wrap-distance-right:0;mso-wrap-distance-bottom:28.8pt;mso-position-horizontal:center;mso-position-horizontal-relative:margin;mso-position-vertical:bottom;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" filled="f" stroked="f" strokeweight="1pt">
                <v:textbox style="mso-fit-shape-to-text:t" inset="0,0,0,0">
                  <w:txbxContent>
                    <w:p w14:paraId="161AE7A7" w14:textId="77777777" w:rsidR="00302071" w:rsidRPr="006D3204" w:rsidRDefault="00604303">
                      <w:pPr>
                        <w:pBdr>
                          <w:top w:val="single" w:sz="6" w:space="6" w:color="53170D" w:themeColor="accent1"/>
                          <w:bottom w:val="single" w:sz="6" w:space="6" w:color="53170D" w:themeColor="accent1"/>
                        </w:pBdr>
                        <w:spacing w:after="240"/>
                        <w:jc w:val="center"/>
                        <w:rPr>
                          <w:rFonts w:asciiTheme="majorHAnsi" w:eastAsiaTheme="majorEastAsia" w:hAnsiTheme="majorHAnsi" w:cstheme="majorBidi"/>
                          <w:caps/>
                          <w:color w:val="53170D" w:themeColor="accent1"/>
                          <w:sz w:val="24"/>
                          <w:szCs w:val="24"/>
                          <w:lang w:val="ru-RU"/>
                        </w:rPr>
                      </w:pPr>
                      <w:sdt>
                        <w:sdtPr>
                          <w:rPr>
                            <w:rFonts w:asciiTheme="majorHAnsi" w:eastAsiaTheme="majorEastAsia" w:hAnsiTheme="majorHAnsi" w:cstheme="majorBidi"/>
                            <w:caps/>
                            <w:color w:val="53170D" w:themeColor="accent1"/>
                            <w:sz w:val="24"/>
                            <w:szCs w:val="24"/>
                          </w:rPr>
                          <w:id w:val="-1599244442"/>
                          <w:temporary/>
                          <w:showingPlcHdr/>
                          <w15:appearance w15:val="hidden"/>
                          <w:text/>
                        </w:sdtPr>
                        <w:sdtEndPr/>
                        <w:sdtContent>
                          <w:r w:rsidR="00302071">
                            <w:rPr>
                              <w:rFonts w:asciiTheme="majorHAnsi" w:eastAsiaTheme="majorEastAsia" w:hAnsiTheme="majorHAnsi" w:cstheme="majorBidi"/>
                              <w:caps/>
                              <w:color w:val="53170D" w:themeColor="accent1"/>
                              <w:sz w:val="24"/>
                              <w:szCs w:val="24"/>
                              <w:lang w:val="uk-UA"/>
                            </w:rPr>
                            <w:t>[Заголовок бічної панелі]</w:t>
                          </w:r>
                        </w:sdtContent>
                      </w:sdt>
                    </w:p>
                    <w:sdt>
                      <w:sdtPr>
                        <w:rPr>
                          <w:color w:val="53170D" w:themeColor="accent1"/>
                        </w:rPr>
                        <w:id w:val="-367757847"/>
                        <w:temporary/>
                        <w:showingPlcHdr/>
                        <w15:appearance w15:val="hidden"/>
                      </w:sdtPr>
                      <w:sdtEndPr/>
                      <w:sdtContent>
                        <w:p w14:paraId="21359E7A" w14:textId="77777777" w:rsidR="00302071" w:rsidRDefault="00302071">
                          <w:pPr>
                            <w:rPr>
                              <w:color w:val="53170D" w:themeColor="accent1"/>
                            </w:rPr>
                          </w:pPr>
                          <w:r>
                            <w:rPr>
                              <w:color w:val="53170D" w:themeColor="accent1"/>
                              <w:lang w:val="uk-UA"/>
                            </w:rPr>
                            <w:t>[На бічних панелях дуже зручно подавати важливі тези тексту або наводити додаткову інформацію (на зразок плану) для швидкої довідки.</w:t>
                          </w:r>
                        </w:p>
                        <w:p w14:paraId="210D79A0" w14:textId="77777777" w:rsidR="00302071" w:rsidRDefault="00302071">
                          <w:pPr>
                            <w:rPr>
                              <w:color w:val="53170D" w:themeColor="accent1"/>
                            </w:rPr>
                          </w:pPr>
                          <w:r>
                            <w:rPr>
                              <w:color w:val="53170D" w:themeColor="accent1"/>
                              <w:lang w:val="uk-UA"/>
                            </w:rPr>
                            <w:t>Зазвичай їх розміщують у лівій, правій, верхній або нижній частині сторінки. Проте бічну панель легко перетягнути в будь-яке інше місце.</w:t>
                          </w:r>
                        </w:p>
                        <w:p w14:paraId="1CFFB7A8" w14:textId="77777777" w:rsidR="00302071" w:rsidRPr="006D3204" w:rsidRDefault="00302071">
                          <w:pPr>
                            <w:rPr>
                              <w:color w:val="53170D" w:themeColor="accent1"/>
                              <w:lang w:val="ru-RU"/>
                            </w:rPr>
                          </w:pPr>
                          <w:r>
                            <w:rPr>
                              <w:color w:val="53170D" w:themeColor="accent1"/>
                              <w:lang w:val="uk-UA"/>
                            </w:rPr>
                            <w:t>Щоб додати вміст, просто клацніть тут і почніть вводити текст.]</w:t>
                          </w:r>
                        </w:p>
                      </w:sdtContent>
                    </w:sdt>
                  </w:txbxContent>
                </v:textbox>
                <w10:wrap type="topAndBottom" anchorx="margin" anchory="margin"/>
              </v:rect>
            </w:pict>
          </mc:Fallback>
        </mc:AlternateContent>
      </w:r>
      <w:r w:rsidR="00C46846">
        <w:rPr>
          <w:noProof/>
        </w:rPr>
        <mc:AlternateContent>
          <mc:Choice Requires="wps">
            <w:drawing>
              <wp:inline distT="0" distB="0" distL="0" distR="0" wp14:anchorId="5383E6F5" wp14:editId="41E2D152">
                <wp:extent cx="2823845" cy="2488966"/>
                <wp:effectExtent l="0" t="0" r="0" b="6985"/>
                <wp:docPr id="36" name="Text Box 1"/>
                <wp:cNvGraphicFramePr/>
                <a:graphic xmlns:a="http://schemas.openxmlformats.org/drawingml/2006/main">
                  <a:graphicData uri="http://schemas.microsoft.com/office/word/2010/wordprocessingShape">
                    <wps:wsp>
                      <wps:cNvSpPr txBox="1"/>
                      <wps:spPr>
                        <a:xfrm>
                          <a:off x="0" y="0"/>
                          <a:ext cx="2823845" cy="2488966"/>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F2E7DEE" w14:textId="77777777" w:rsidR="00302071" w:rsidRPr="0091780F" w:rsidRDefault="00302071" w:rsidP="00F36001">
                            <w:pPr>
                              <w:pStyle w:val="SIDEBARHEADING"/>
                            </w:pPr>
                            <w:r w:rsidRPr="0091780F">
                              <w:t xml:space="preserve">Sidebar </w:t>
                            </w:r>
                            <w:r>
                              <w:t>Heading</w:t>
                            </w:r>
                          </w:p>
                          <w:p w14:paraId="35A21011" w14:textId="77777777" w:rsidR="00302071" w:rsidRDefault="00302071" w:rsidP="00F36001">
                            <w:pPr>
                              <w:pStyle w:val="SidebarTextMetadata"/>
                            </w:pPr>
                            <w:r>
                              <w:t>SIDEBAR TEXT METADATA</w:t>
                            </w:r>
                          </w:p>
                          <w:p w14:paraId="254F38B7" w14:textId="77777777" w:rsidR="00302071" w:rsidRPr="004A4B67" w:rsidRDefault="00302071" w:rsidP="00F36001">
                            <w:pPr>
                              <w:pStyle w:val="SidebarTextParagraph1"/>
                            </w:pPr>
                            <w:r>
                              <w:t>Sidebar Text Paragraph 1</w:t>
                            </w:r>
                          </w:p>
                          <w:p w14:paraId="6B3F8478"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EC9CE13" w14:textId="77777777" w:rsidR="00302071" w:rsidRDefault="00302071" w:rsidP="00F36001">
                            <w:pPr>
                              <w:pStyle w:val="SidebarTextRegular"/>
                              <w:rPr>
                                <w14:glow w14:rad="0">
                                  <w14:schemeClr w14:val="tx1"/>
                                </w14:glow>
                              </w:rPr>
                            </w:pPr>
                            <w:r>
                              <w:rPr>
                                <w14:glow w14:rad="0">
                                  <w14:schemeClr w14:val="tx1"/>
                                </w14:glow>
                              </w:rPr>
                              <w:t>Sidebar Text Regular</w:t>
                            </w:r>
                          </w:p>
                          <w:p w14:paraId="1EF3B10E"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4F2583F5" w14:textId="33A032E1" w:rsidR="00302071" w:rsidRDefault="00302071" w:rsidP="00F360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83E6F5" id="Text Box 1" o:spid="_x0000_s1112" type="#_x0000_t202" style="width:222.35pt;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" fillcolor="#e0e5c1" stroked="f" strokeweight=".5pt">
                <v:textbox>
                  <w:txbxContent>
                    <w:p w14:paraId="7F2E7DEE" w14:textId="77777777" w:rsidR="00302071" w:rsidRPr="0091780F" w:rsidRDefault="00302071" w:rsidP="00F36001">
                      <w:pPr>
                        <w:pStyle w:val="SIDEBARHEADING"/>
                      </w:pPr>
                      <w:r w:rsidRPr="0091780F">
                        <w:t xml:space="preserve">Sidebar </w:t>
                      </w:r>
                      <w:r>
                        <w:t>Heading</w:t>
                      </w:r>
                    </w:p>
                    <w:p w14:paraId="35A21011" w14:textId="77777777" w:rsidR="00302071" w:rsidRDefault="00302071" w:rsidP="00F36001">
                      <w:pPr>
                        <w:pStyle w:val="SidebarTextMetadata"/>
                      </w:pPr>
                      <w:r>
                        <w:t>SIDEBAR TEXT METADATA</w:t>
                      </w:r>
                    </w:p>
                    <w:p w14:paraId="254F38B7" w14:textId="77777777" w:rsidR="00302071" w:rsidRPr="004A4B67" w:rsidRDefault="00302071" w:rsidP="00F36001">
                      <w:pPr>
                        <w:pStyle w:val="SidebarTextParagraph1"/>
                      </w:pPr>
                      <w:r>
                        <w:t>Sidebar Text Paragraph 1</w:t>
                      </w:r>
                    </w:p>
                    <w:p w14:paraId="6B3F8478"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EC9CE13" w14:textId="77777777" w:rsidR="00302071" w:rsidRDefault="00302071" w:rsidP="00F36001">
                      <w:pPr>
                        <w:pStyle w:val="SidebarTextRegular"/>
                        <w:rPr>
                          <w14:glow w14:rad="0">
                            <w14:schemeClr w14:val="tx1"/>
                          </w14:glow>
                        </w:rPr>
                      </w:pPr>
                      <w:r>
                        <w:rPr>
                          <w14:glow w14:rad="0">
                            <w14:schemeClr w14:val="tx1"/>
                          </w14:glow>
                        </w:rPr>
                        <w:t>Sidebar Text Regular</w:t>
                      </w:r>
                    </w:p>
                    <w:p w14:paraId="1EF3B10E"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4F2583F5" w14:textId="33A032E1" w:rsidR="00302071" w:rsidRDefault="00302071" w:rsidP="00F36001"/>
                  </w:txbxContent>
                </v:textbox>
                <w10:anchorlock/>
              </v:shape>
            </w:pict>
          </mc:Fallback>
        </mc:AlternateContent>
      </w:r>
    </w:p>
    <w:p w14:paraId="51398128" w14:textId="248DA5F4" w:rsidR="00423C3E" w:rsidRDefault="00423C3E" w:rsidP="00F36001">
      <w:pPr>
        <w:pStyle w:val="BasicText"/>
      </w:pPr>
      <w:r>
        <w:rPr>
          <w:noProof/>
          <w:lang w:eastAsia="de-DE"/>
        </w:rPr>
        <mc:AlternateContent>
          <mc:Choice Requires="wpg">
            <w:drawing>
              <wp:inline distT="0" distB="0" distL="0" distR="0" wp14:anchorId="65A9CD9A" wp14:editId="358503BE">
                <wp:extent cx="2412365" cy="3026434"/>
                <wp:effectExtent l="38100" t="38100" r="64135" b="59690"/>
                <wp:docPr id="334" name="Gruppierung 13"/>
                <wp:cNvGraphicFramePr/>
                <a:graphic xmlns:a="http://schemas.openxmlformats.org/drawingml/2006/main">
                  <a:graphicData uri="http://schemas.microsoft.com/office/word/2010/wordprocessingGroup">
                    <wpg:wgp>
                      <wpg:cNvGrpSpPr/>
                      <wpg:grpSpPr>
                        <a:xfrm>
                          <a:off x="0" y="0"/>
                          <a:ext cx="2412365" cy="3026434"/>
                          <a:chOff x="0" y="0"/>
                          <a:chExt cx="2362835" cy="1831340"/>
                        </a:xfrm>
                      </wpg:grpSpPr>
                      <wps:wsp>
                        <wps:cNvPr id="335" name="Rechteck 10"/>
                        <wps:cNvSpPr/>
                        <wps:spPr>
                          <a:xfrm>
                            <a:off x="0" y="6350"/>
                            <a:ext cx="2362835" cy="1824990"/>
                          </a:xfrm>
                          <a:prstGeom prst="rect">
                            <a:avLst/>
                          </a:prstGeom>
                          <a:solidFill>
                            <a:srgbClr val="00B0F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331610" w14:textId="77777777" w:rsidR="00302071" w:rsidRPr="0091780F" w:rsidRDefault="00302071" w:rsidP="00F36001">
                              <w:pPr>
                                <w:pStyle w:val="SIDEBARHEADING"/>
                              </w:pPr>
                              <w:r w:rsidRPr="0091780F">
                                <w:t xml:space="preserve">Sidebar </w:t>
                              </w:r>
                              <w:r>
                                <w:t>Heading</w:t>
                              </w:r>
                            </w:p>
                            <w:p w14:paraId="6DE23D46" w14:textId="77777777" w:rsidR="00302071" w:rsidRDefault="00302071" w:rsidP="00F36001">
                              <w:pPr>
                                <w:pStyle w:val="SidebarTextMetadata"/>
                              </w:pPr>
                              <w:r>
                                <w:t>SIDEBAR TEXT METADATA</w:t>
                              </w:r>
                            </w:p>
                            <w:p w14:paraId="1B55A1FD" w14:textId="77777777" w:rsidR="00302071" w:rsidRPr="004A4B67" w:rsidRDefault="00302071" w:rsidP="00F36001">
                              <w:pPr>
                                <w:pStyle w:val="SidebarTextParagraph1"/>
                              </w:pPr>
                              <w:r>
                                <w:t>Sidebar Text Paragraph 1</w:t>
                              </w:r>
                            </w:p>
                            <w:p w14:paraId="3F342E9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FED36B8" w14:textId="77777777" w:rsidR="00302071" w:rsidRDefault="00302071" w:rsidP="00F36001">
                              <w:pPr>
                                <w:pStyle w:val="SidebarTextRegular"/>
                                <w:rPr>
                                  <w14:glow w14:rad="0">
                                    <w14:schemeClr w14:val="tx1"/>
                                  </w14:glow>
                                </w:rPr>
                              </w:pPr>
                              <w:r>
                                <w:rPr>
                                  <w14:glow w14:rad="0">
                                    <w14:schemeClr w14:val="tx1"/>
                                  </w14:glow>
                                </w:rPr>
                                <w:t>Sidebar Text Regular</w:t>
                              </w:r>
                            </w:p>
                            <w:p w14:paraId="5A590A15"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9362D0E" w14:textId="77777777" w:rsidR="00302071" w:rsidRPr="00500ADB" w:rsidRDefault="00302071" w:rsidP="00F36001">
                              <w:pPr>
                                <w:pStyle w:val="SidebarTextParagraph1"/>
                              </w:pPr>
                              <w:r w:rsidRPr="00500ADB">
                                <w:t>The old barn. The bandit</w:t>
                              </w:r>
                              <w:r w:rsidRPr="00500ADB">
                                <w:rPr>
                                  <w:rFonts w:ascii="Arial" w:hAnsi="Arial" w:cs="Arial"/>
                                </w:rPr>
                                <w:t>’</w:t>
                              </w:r>
                              <w:r w:rsidRPr="00500ADB">
                                <w:t>s hideout is roughly half a day to the north west. It is an old barn on an abandoned farm near the old mill.</w:t>
                              </w:r>
                            </w:p>
                            <w:p w14:paraId="4E6B34C6" w14:textId="77777777" w:rsidR="00302071" w:rsidRPr="00500ADB" w:rsidRDefault="00302071" w:rsidP="00F36001">
                              <w:r w:rsidRPr="00500ADB">
                                <w:t xml:space="preserve">The bandit leader. The bandits are led by a cruel old man named Donavan. He makes short work of all traitors and is not likely to help the characters.  </w:t>
                              </w: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336" name="Gerade Verbindung 11"/>
                        <wps:cNvCnPr/>
                        <wps:spPr>
                          <a:xfrm>
                            <a:off x="0" y="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337" name="Gerade Verbindung 12"/>
                        <wps:cNvCnPr/>
                        <wps:spPr>
                          <a:xfrm>
                            <a:off x="0" y="182880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5A9CD9A" id="_x0000_s1113" style="width:189.95pt;height:238.3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">
                <v:rect id="Rechteck 10" o:spid="_x0000_s1114"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" fillcolor="#00b0f0" stroked="f" strokeweight="1pt">
                  <v:fill opacity="16448f"/>
                  <v:textbox inset=",2mm,,1mm">
                    <w:txbxContent>
                      <w:p w14:paraId="27331610" w14:textId="77777777" w:rsidR="00302071" w:rsidRPr="0091780F" w:rsidRDefault="00302071" w:rsidP="00F36001">
                        <w:pPr>
                          <w:pStyle w:val="SIDEBARHEADING"/>
                        </w:pPr>
                        <w:r w:rsidRPr="0091780F">
                          <w:t xml:space="preserve">Sidebar </w:t>
                        </w:r>
                        <w:r>
                          <w:t>Heading</w:t>
                        </w:r>
                      </w:p>
                      <w:p w14:paraId="6DE23D46" w14:textId="77777777" w:rsidR="00302071" w:rsidRDefault="00302071" w:rsidP="00F36001">
                        <w:pPr>
                          <w:pStyle w:val="SidebarTextMetadata"/>
                        </w:pPr>
                        <w:r>
                          <w:t>SIDEBAR TEXT METADATA</w:t>
                        </w:r>
                      </w:p>
                      <w:p w14:paraId="1B55A1FD" w14:textId="77777777" w:rsidR="00302071" w:rsidRPr="004A4B67" w:rsidRDefault="00302071" w:rsidP="00F36001">
                        <w:pPr>
                          <w:pStyle w:val="SidebarTextParagraph1"/>
                        </w:pPr>
                        <w:r>
                          <w:t>Sidebar Text Paragraph 1</w:t>
                        </w:r>
                      </w:p>
                      <w:p w14:paraId="3F342E9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FED36B8" w14:textId="77777777" w:rsidR="00302071" w:rsidRDefault="00302071" w:rsidP="00F36001">
                        <w:pPr>
                          <w:pStyle w:val="SidebarTextRegular"/>
                          <w:rPr>
                            <w14:glow w14:rad="0">
                              <w14:schemeClr w14:val="tx1"/>
                            </w14:glow>
                          </w:rPr>
                        </w:pPr>
                        <w:r>
                          <w:rPr>
                            <w14:glow w14:rad="0">
                              <w14:schemeClr w14:val="tx1"/>
                            </w14:glow>
                          </w:rPr>
                          <w:t>Sidebar Text Regular</w:t>
                        </w:r>
                      </w:p>
                      <w:p w14:paraId="5A590A15"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9362D0E" w14:textId="77777777" w:rsidR="00302071" w:rsidRPr="00500ADB" w:rsidRDefault="00302071" w:rsidP="00F36001">
                        <w:pPr>
                          <w:pStyle w:val="SidebarTextParagraph1"/>
                        </w:pPr>
                        <w:r w:rsidRPr="00500ADB">
                          <w:t>The old barn. The bandit</w:t>
                        </w:r>
                        <w:r w:rsidRPr="00500ADB">
                          <w:rPr>
                            <w:rFonts w:ascii="Arial" w:hAnsi="Arial" w:cs="Arial"/>
                          </w:rPr>
                          <w:t>’</w:t>
                        </w:r>
                        <w:r w:rsidRPr="00500ADB">
                          <w:t>s hideout is roughly half a day to the north west. It is an old barn on an abandoned farm near the old mill.</w:t>
                        </w:r>
                      </w:p>
                      <w:p w14:paraId="4E6B34C6" w14:textId="77777777" w:rsidR="00302071" w:rsidRPr="00500ADB" w:rsidRDefault="00302071" w:rsidP="00F36001">
                        <w:r w:rsidRPr="00500ADB">
                          <w:t xml:space="preserve">The bandit leader. The bandits are led by a cruel old man named Donavan. He makes short work of all traitors and is not likely to help the characters.  </w:t>
                        </w:r>
                      </w:p>
                    </w:txbxContent>
                  </v:textbox>
                </v:rect>
                <v:line id="Gerade Verbindung 11" o:spid="_x0000_s1115"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" strokecolor="black [3213]" strokeweight="1.5pt">
                  <v:stroke startarrow="diamond" endarrow="diamond"/>
                </v:line>
                <v:line id="Gerade Verbindung 12" o:spid="_x0000_s1116"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" strokecolor="black [3213]" strokeweight="1.5pt">
                  <v:stroke startarrow="diamond" endarrow="diamond"/>
                </v:line>
                <w10:anchorlock/>
              </v:group>
            </w:pict>
          </mc:Fallback>
        </mc:AlternateContent>
      </w:r>
    </w:p>
    <w:p w14:paraId="261CBB37" w14:textId="77777777" w:rsidR="00A76280" w:rsidRDefault="0096136F" w:rsidP="00F36001">
      <w:pPr>
        <w:pStyle w:val="BasicText"/>
      </w:pPr>
      <w:r w:rsidRPr="00E34EE9">
        <w:rPr>
          <w:noProof/>
          <w:lang w:val="ru-RU"/>
        </w:rPr>
        <mc:AlternateContent>
          <mc:Choice Requires="wpg">
            <w:drawing>
              <wp:inline distT="0" distB="0" distL="0" distR="0" wp14:anchorId="733B4333" wp14:editId="4AED5867">
                <wp:extent cx="2336203" cy="2227772"/>
                <wp:effectExtent l="114300" t="114300" r="140335" b="134620"/>
                <wp:docPr id="225" name="Групувати 225"/>
                <wp:cNvGraphicFramePr/>
                <a:graphic xmlns:a="http://schemas.openxmlformats.org/drawingml/2006/main">
                  <a:graphicData uri="http://schemas.microsoft.com/office/word/2010/wordprocessingGroup">
                    <wpg:wgp>
                      <wpg:cNvGrpSpPr/>
                      <wpg:grpSpPr>
                        <a:xfrm>
                          <a:off x="0" y="0"/>
                          <a:ext cx="2336203" cy="2227772"/>
                          <a:chOff x="0" y="0"/>
                          <a:chExt cx="2514600" cy="1145863"/>
                        </a:xfrm>
                        <a:solidFill>
                          <a:schemeClr val="bg1">
                            <a:lumMod val="95000"/>
                          </a:schemeClr>
                        </a:solidFill>
                        <a:effectLst>
                          <a:glow rad="63500">
                            <a:schemeClr val="tx1">
                              <a:lumMod val="50000"/>
                              <a:lumOff val="50000"/>
                              <a:alpha val="40000"/>
                            </a:schemeClr>
                          </a:glow>
                        </a:effectLst>
                      </wpg:grpSpPr>
                      <wps:wsp>
                        <wps:cNvPr id="233" name="Табличка 233"/>
                        <wps:cNvSpPr/>
                        <wps:spPr>
                          <a:xfrm>
                            <a:off x="0" y="0"/>
                            <a:ext cx="2514600" cy="1145863"/>
                          </a:xfrm>
                          <a:prstGeom prst="plaque">
                            <a:avLst>
                              <a:gd name="adj" fmla="val 9710"/>
                            </a:avLst>
                          </a:prstGeom>
                          <a:solidFill>
                            <a:schemeClr val="accent6"/>
                          </a:solidFill>
                          <a:ln w="50800" cap="flat" cmpd="thickThin" algn="ctr">
                            <a:solidFill>
                              <a:schemeClr val="tx1"/>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Поле 235"/>
                        <wps:cNvSpPr txBox="1"/>
                        <wps:spPr>
                          <a:xfrm>
                            <a:off x="161440" y="1"/>
                            <a:ext cx="2250547" cy="1104772"/>
                          </a:xfrm>
                          <a:prstGeom prst="rect">
                            <a:avLst/>
                          </a:prstGeom>
                          <a:noFill/>
                          <a:ln w="6350">
                            <a:noFill/>
                          </a:ln>
                        </wps:spPr>
                        <wps:txbx>
                          <w:txbxContent>
                            <w:p w14:paraId="2A07292A" w14:textId="77777777" w:rsidR="00302071" w:rsidRPr="0091780F" w:rsidRDefault="00302071" w:rsidP="00F36001">
                              <w:r w:rsidRPr="0091780F">
                                <w:t xml:space="preserve">Sidebar </w:t>
                              </w:r>
                              <w:r>
                                <w:t>Title</w:t>
                              </w:r>
                            </w:p>
                            <w:p w14:paraId="6FC2F317" w14:textId="77777777" w:rsidR="00302071" w:rsidRPr="004A4B67" w:rsidRDefault="00302071" w:rsidP="00F36001">
                              <w:pPr>
                                <w:pStyle w:val="SidebarTextParagraph1"/>
                              </w:pPr>
                              <w:r w:rsidRPr="004A4B67">
                                <w:t>Text</w:t>
                              </w:r>
                            </w:p>
                            <w:p w14:paraId="24F4BA75"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29BB6D33" w14:textId="77777777" w:rsidR="00302071" w:rsidRPr="0091780F" w:rsidRDefault="00302071" w:rsidP="00F36001">
                              <w:pPr>
                                <w:pStyle w:val="SIDEBARHEADING"/>
                              </w:pPr>
                              <w:r w:rsidRPr="0091780F">
                                <w:t xml:space="preserve">Sidebar </w:t>
                              </w:r>
                              <w:r>
                                <w:t>Heading</w:t>
                              </w:r>
                            </w:p>
                            <w:p w14:paraId="16590F80" w14:textId="77777777" w:rsidR="00302071" w:rsidRDefault="00302071" w:rsidP="00F36001">
                              <w:pPr>
                                <w:pStyle w:val="SidebarTextMetadata"/>
                              </w:pPr>
                              <w:r>
                                <w:t>SIDEBAR TEXT METADATA</w:t>
                              </w:r>
                            </w:p>
                            <w:p w14:paraId="71B47066" w14:textId="77777777" w:rsidR="00302071" w:rsidRPr="004A4B67" w:rsidRDefault="00302071" w:rsidP="00F36001">
                              <w:pPr>
                                <w:pStyle w:val="SidebarTextParagraph1"/>
                              </w:pPr>
                              <w:r>
                                <w:t>Sidebar Text Paragraph 1</w:t>
                              </w:r>
                            </w:p>
                            <w:p w14:paraId="3248DD29"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0593B26" w14:textId="77777777" w:rsidR="00302071" w:rsidRDefault="00302071" w:rsidP="00F36001">
                              <w:pPr>
                                <w:pStyle w:val="SidebarTextRegular"/>
                                <w:rPr>
                                  <w14:glow w14:rad="0">
                                    <w14:schemeClr w14:val="tx1"/>
                                  </w14:glow>
                                </w:rPr>
                              </w:pPr>
                              <w:r>
                                <w:rPr>
                                  <w14:glow w14:rad="0">
                                    <w14:schemeClr w14:val="tx1"/>
                                  </w14:glow>
                                </w:rPr>
                                <w:t>Sidebar Text Regular</w:t>
                              </w:r>
                            </w:p>
                            <w:p w14:paraId="6A3EDEB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A8D01A0" w14:textId="77777777" w:rsidR="00302071" w:rsidRPr="009A63C4" w:rsidRDefault="00302071" w:rsidP="00F36001">
                              <w:pPr>
                                <w:pStyle w:val="TableHeaderCentered"/>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33B4333" id="Групувати 225" o:spid="_x0000_s1117" style="width:183.95pt;height:175.4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">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Табличка 233" o:spid="_x0000_s1118"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" adj="2097" fillcolor="#f2f2f2 [3209]" strokecolor="black [3213]" strokeweight="4pt">
                  <v:stroke linestyle="thickThin"/>
                  <v:shadow on="t" type="perspective" color="black" opacity="26214f" offset="0,0" matrix="66847f,,,66847f"/>
                </v:shape>
                <v:shape id="Поле 235" o:spid="_x0000_s1119" type="#_x0000_t202" style="position:absolute;left:1614;width:22505;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2A07292A" w14:textId="77777777" w:rsidR="00302071" w:rsidRPr="0091780F" w:rsidRDefault="00302071" w:rsidP="00F36001">
                        <w:r w:rsidRPr="0091780F">
                          <w:t xml:space="preserve">Sidebar </w:t>
                        </w:r>
                        <w:r>
                          <w:t>Title</w:t>
                        </w:r>
                      </w:p>
                      <w:p w14:paraId="6FC2F317" w14:textId="77777777" w:rsidR="00302071" w:rsidRPr="004A4B67" w:rsidRDefault="00302071" w:rsidP="00F36001">
                        <w:pPr>
                          <w:pStyle w:val="SidebarTextParagraph1"/>
                        </w:pPr>
                        <w:r w:rsidRPr="004A4B67">
                          <w:t>Text</w:t>
                        </w:r>
                      </w:p>
                      <w:p w14:paraId="24F4BA75"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29BB6D33" w14:textId="77777777" w:rsidR="00302071" w:rsidRPr="0091780F" w:rsidRDefault="00302071" w:rsidP="00F36001">
                        <w:pPr>
                          <w:pStyle w:val="SIDEBARHEADING"/>
                        </w:pPr>
                        <w:r w:rsidRPr="0091780F">
                          <w:t xml:space="preserve">Sidebar </w:t>
                        </w:r>
                        <w:r>
                          <w:t>Heading</w:t>
                        </w:r>
                      </w:p>
                      <w:p w14:paraId="16590F80" w14:textId="77777777" w:rsidR="00302071" w:rsidRDefault="00302071" w:rsidP="00F36001">
                        <w:pPr>
                          <w:pStyle w:val="SidebarTextMetadata"/>
                        </w:pPr>
                        <w:r>
                          <w:t>SIDEBAR TEXT METADATA</w:t>
                        </w:r>
                      </w:p>
                      <w:p w14:paraId="71B47066" w14:textId="77777777" w:rsidR="00302071" w:rsidRPr="004A4B67" w:rsidRDefault="00302071" w:rsidP="00F36001">
                        <w:pPr>
                          <w:pStyle w:val="SidebarTextParagraph1"/>
                        </w:pPr>
                        <w:r>
                          <w:t>Sidebar Text Paragraph 1</w:t>
                        </w:r>
                      </w:p>
                      <w:p w14:paraId="3248DD29"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0593B26" w14:textId="77777777" w:rsidR="00302071" w:rsidRDefault="00302071" w:rsidP="00F36001">
                        <w:pPr>
                          <w:pStyle w:val="SidebarTextRegular"/>
                          <w:rPr>
                            <w14:glow w14:rad="0">
                              <w14:schemeClr w14:val="tx1"/>
                            </w14:glow>
                          </w:rPr>
                        </w:pPr>
                        <w:r>
                          <w:rPr>
                            <w14:glow w14:rad="0">
                              <w14:schemeClr w14:val="tx1"/>
                            </w14:glow>
                          </w:rPr>
                          <w:t>Sidebar Text Regular</w:t>
                        </w:r>
                      </w:p>
                      <w:p w14:paraId="6A3EDEB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A8D01A0" w14:textId="77777777" w:rsidR="00302071" w:rsidRPr="009A63C4" w:rsidRDefault="00302071" w:rsidP="00F36001">
                        <w:pPr>
                          <w:pStyle w:val="TableHeaderCentered"/>
                          <w:rPr>
                            <w:lang w:val="ru-RU"/>
                          </w:rPr>
                        </w:pPr>
                      </w:p>
                    </w:txbxContent>
                  </v:textbox>
                </v:shape>
                <w10:anchorlock/>
              </v:group>
            </w:pict>
          </mc:Fallback>
        </mc:AlternateContent>
      </w:r>
    </w:p>
    <w:p w14:paraId="37470519" w14:textId="77777777" w:rsidR="00A76280" w:rsidRDefault="00A76280" w:rsidP="00F36001">
      <w:pPr>
        <w:pStyle w:val="BasicText"/>
      </w:pPr>
      <w:r>
        <w:rPr>
          <w:noProof/>
          <w:lang w:val="ru-RU" w:eastAsia="ru-RU"/>
        </w:rPr>
        <mc:AlternateContent>
          <mc:Choice Requires="wps">
            <w:drawing>
              <wp:inline distT="0" distB="0" distL="0" distR="0" wp14:anchorId="368C62E0" wp14:editId="0E655318">
                <wp:extent cx="2279053" cy="1603375"/>
                <wp:effectExtent l="171450" t="171450" r="178435" b="149225"/>
                <wp:docPr id="17" name="Поле 17"/>
                <wp:cNvGraphicFramePr/>
                <a:graphic xmlns:a="http://schemas.openxmlformats.org/drawingml/2006/main">
                  <a:graphicData uri="http://schemas.microsoft.com/office/word/2010/wordprocessingShape">
                    <wps:wsp>
                      <wps:cNvSpPr txBox="1"/>
                      <wps:spPr>
                        <a:xfrm>
                          <a:off x="0" y="0"/>
                          <a:ext cx="2279053" cy="1603375"/>
                        </a:xfrm>
                        <a:custGeom>
                          <a:avLst/>
                          <a:gdLst>
                            <a:gd name="connsiteX0" fmla="*/ 0 w 2279053"/>
                            <a:gd name="connsiteY0" fmla="*/ 0 h 1603375"/>
                            <a:gd name="connsiteX1" fmla="*/ 569763 w 2279053"/>
                            <a:gd name="connsiteY1" fmla="*/ 0 h 1603375"/>
                            <a:gd name="connsiteX2" fmla="*/ 1116736 w 2279053"/>
                            <a:gd name="connsiteY2" fmla="*/ 0 h 1603375"/>
                            <a:gd name="connsiteX3" fmla="*/ 1663709 w 2279053"/>
                            <a:gd name="connsiteY3" fmla="*/ 0 h 1603375"/>
                            <a:gd name="connsiteX4" fmla="*/ 2279053 w 2279053"/>
                            <a:gd name="connsiteY4" fmla="*/ 0 h 1603375"/>
                            <a:gd name="connsiteX5" fmla="*/ 2279053 w 2279053"/>
                            <a:gd name="connsiteY5" fmla="*/ 566526 h 1603375"/>
                            <a:gd name="connsiteX6" fmla="*/ 2279053 w 2279053"/>
                            <a:gd name="connsiteY6" fmla="*/ 1052883 h 1603375"/>
                            <a:gd name="connsiteX7" fmla="*/ 2279053 w 2279053"/>
                            <a:gd name="connsiteY7" fmla="*/ 1603375 h 1603375"/>
                            <a:gd name="connsiteX8" fmla="*/ 1663709 w 2279053"/>
                            <a:gd name="connsiteY8" fmla="*/ 1603375 h 1603375"/>
                            <a:gd name="connsiteX9" fmla="*/ 1162317 w 2279053"/>
                            <a:gd name="connsiteY9" fmla="*/ 1603375 h 1603375"/>
                            <a:gd name="connsiteX10" fmla="*/ 592554 w 2279053"/>
                            <a:gd name="connsiteY10" fmla="*/ 1603375 h 1603375"/>
                            <a:gd name="connsiteX11" fmla="*/ 0 w 2279053"/>
                            <a:gd name="connsiteY11" fmla="*/ 1603375 h 1603375"/>
                            <a:gd name="connsiteX12" fmla="*/ 0 w 2279053"/>
                            <a:gd name="connsiteY12" fmla="*/ 1100984 h 1603375"/>
                            <a:gd name="connsiteX13" fmla="*/ 0 w 2279053"/>
                            <a:gd name="connsiteY13" fmla="*/ 534458 h 1603375"/>
                            <a:gd name="connsiteX14" fmla="*/ 0 w 2279053"/>
                            <a:gd name="connsiteY14" fmla="*/ 0 h 1603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79053" h="1603375" fill="none" extrusionOk="0">
                              <a:moveTo>
                                <a:pt x="0" y="0"/>
                              </a:moveTo>
                              <a:cubicBezTo>
                                <a:pt x="205350" y="-16389"/>
                                <a:pt x="285477" y="-27893"/>
                                <a:pt x="569763" y="0"/>
                              </a:cubicBezTo>
                              <a:cubicBezTo>
                                <a:pt x="854049" y="27893"/>
                                <a:pt x="949965" y="9253"/>
                                <a:pt x="1116736" y="0"/>
                              </a:cubicBezTo>
                              <a:cubicBezTo>
                                <a:pt x="1283507" y="-9253"/>
                                <a:pt x="1470308" y="26552"/>
                                <a:pt x="1663709" y="0"/>
                              </a:cubicBezTo>
                              <a:cubicBezTo>
                                <a:pt x="1857110" y="-26552"/>
                                <a:pt x="2020265" y="-26003"/>
                                <a:pt x="2279053" y="0"/>
                              </a:cubicBezTo>
                              <a:cubicBezTo>
                                <a:pt x="2278625" y="174509"/>
                                <a:pt x="2258705" y="375272"/>
                                <a:pt x="2279053" y="566526"/>
                              </a:cubicBezTo>
                              <a:cubicBezTo>
                                <a:pt x="2299401" y="757780"/>
                                <a:pt x="2282642" y="862208"/>
                                <a:pt x="2279053" y="1052883"/>
                              </a:cubicBezTo>
                              <a:cubicBezTo>
                                <a:pt x="2275464" y="1243558"/>
                                <a:pt x="2289197" y="1359177"/>
                                <a:pt x="2279053" y="1603375"/>
                              </a:cubicBezTo>
                              <a:cubicBezTo>
                                <a:pt x="2014517" y="1604306"/>
                                <a:pt x="1910805" y="1607034"/>
                                <a:pt x="1663709" y="1603375"/>
                              </a:cubicBezTo>
                              <a:cubicBezTo>
                                <a:pt x="1416613" y="1599716"/>
                                <a:pt x="1296220" y="1605574"/>
                                <a:pt x="1162317" y="1603375"/>
                              </a:cubicBezTo>
                              <a:cubicBezTo>
                                <a:pt x="1028414" y="1601176"/>
                                <a:pt x="778300" y="1611595"/>
                                <a:pt x="592554" y="1603375"/>
                              </a:cubicBezTo>
                              <a:cubicBezTo>
                                <a:pt x="406808" y="1595155"/>
                                <a:pt x="259723" y="1621780"/>
                                <a:pt x="0" y="1603375"/>
                              </a:cubicBezTo>
                              <a:cubicBezTo>
                                <a:pt x="-13407" y="1424768"/>
                                <a:pt x="-12534" y="1240968"/>
                                <a:pt x="0" y="1100984"/>
                              </a:cubicBezTo>
                              <a:cubicBezTo>
                                <a:pt x="12534" y="961000"/>
                                <a:pt x="-1698" y="791478"/>
                                <a:pt x="0" y="534458"/>
                              </a:cubicBezTo>
                              <a:cubicBezTo>
                                <a:pt x="1698" y="277438"/>
                                <a:pt x="24352" y="243653"/>
                                <a:pt x="0" y="0"/>
                              </a:cubicBezTo>
                              <a:close/>
                            </a:path>
                            <a:path w="2279053" h="1603375" stroke="0" extrusionOk="0">
                              <a:moveTo>
                                <a:pt x="0" y="0"/>
                              </a:moveTo>
                              <a:cubicBezTo>
                                <a:pt x="142325" y="2535"/>
                                <a:pt x="367410" y="7038"/>
                                <a:pt x="524182" y="0"/>
                              </a:cubicBezTo>
                              <a:cubicBezTo>
                                <a:pt x="680954" y="-7038"/>
                                <a:pt x="811928" y="-9571"/>
                                <a:pt x="1071155" y="0"/>
                              </a:cubicBezTo>
                              <a:cubicBezTo>
                                <a:pt x="1330382" y="9571"/>
                                <a:pt x="1365866" y="-27019"/>
                                <a:pt x="1618128" y="0"/>
                              </a:cubicBezTo>
                              <a:cubicBezTo>
                                <a:pt x="1870390" y="27019"/>
                                <a:pt x="2025791" y="18844"/>
                                <a:pt x="2279053" y="0"/>
                              </a:cubicBezTo>
                              <a:cubicBezTo>
                                <a:pt x="2257107" y="149019"/>
                                <a:pt x="2258197" y="303567"/>
                                <a:pt x="2279053" y="502391"/>
                              </a:cubicBezTo>
                              <a:cubicBezTo>
                                <a:pt x="2299909" y="701215"/>
                                <a:pt x="2259698" y="762982"/>
                                <a:pt x="2279053" y="1004782"/>
                              </a:cubicBezTo>
                              <a:cubicBezTo>
                                <a:pt x="2298408" y="1246582"/>
                                <a:pt x="2293572" y="1341992"/>
                                <a:pt x="2279053" y="1603375"/>
                              </a:cubicBezTo>
                              <a:cubicBezTo>
                                <a:pt x="2048743" y="1632548"/>
                                <a:pt x="1824214" y="1602570"/>
                                <a:pt x="1663709" y="1603375"/>
                              </a:cubicBezTo>
                              <a:cubicBezTo>
                                <a:pt x="1503204" y="1604180"/>
                                <a:pt x="1322316" y="1608305"/>
                                <a:pt x="1116736" y="1603375"/>
                              </a:cubicBezTo>
                              <a:cubicBezTo>
                                <a:pt x="911156" y="1598445"/>
                                <a:pt x="654480" y="1580866"/>
                                <a:pt x="524182" y="1603375"/>
                              </a:cubicBezTo>
                              <a:cubicBezTo>
                                <a:pt x="393884" y="1625884"/>
                                <a:pt x="170134" y="1606904"/>
                                <a:pt x="0" y="1603375"/>
                              </a:cubicBezTo>
                              <a:cubicBezTo>
                                <a:pt x="7564" y="1348611"/>
                                <a:pt x="-22870" y="1261604"/>
                                <a:pt x="0" y="1036849"/>
                              </a:cubicBezTo>
                              <a:cubicBezTo>
                                <a:pt x="22870" y="812094"/>
                                <a:pt x="-22016" y="759611"/>
                                <a:pt x="0" y="518425"/>
                              </a:cubicBezTo>
                              <a:cubicBezTo>
                                <a:pt x="22016" y="277239"/>
                                <a:pt x="15639" y="130401"/>
                                <a:pt x="0" y="0"/>
                              </a:cubicBezTo>
                              <a:close/>
                            </a:path>
                          </a:pathLst>
                        </a:custGeom>
                        <a:solidFill>
                          <a:schemeClr val="bg1"/>
                        </a:solidFill>
                        <a:ln w="76200" cap="sq">
                          <a:solidFill>
                            <a:schemeClr val="bg1"/>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63500" sx="102000" sy="102000" algn="ctr" rotWithShape="0">
                            <a:prstClr val="black">
                              <a:alpha val="40000"/>
                            </a:prstClr>
                          </a:outerShdw>
                        </a:effectLst>
                        <a:scene3d>
                          <a:camera prst="orthographicFront"/>
                          <a:lightRig rig="threePt" dir="t"/>
                        </a:scene3d>
                        <a:sp3d prstMaterial="softEdge"/>
                      </wps:spPr>
                      <wps:style>
                        <a:lnRef idx="0">
                          <a:schemeClr val="accent1"/>
                        </a:lnRef>
                        <a:fillRef idx="1003">
                          <a:schemeClr val="lt2"/>
                        </a:fillRef>
                        <a:effectRef idx="0">
                          <a:schemeClr val="accent1"/>
                        </a:effectRef>
                        <a:fontRef idx="minor">
                          <a:schemeClr val="dk1"/>
                        </a:fontRef>
                      </wps:style>
                      <wps:txbx>
                        <w:txbxContent>
                          <w:p w14:paraId="7EFC735A" w14:textId="77777777" w:rsidR="00302071" w:rsidRPr="0091780F" w:rsidRDefault="00302071" w:rsidP="00F36001">
                            <w:pPr>
                              <w:pStyle w:val="SIDEBARHEADING"/>
                            </w:pPr>
                            <w:r w:rsidRPr="0091780F">
                              <w:t xml:space="preserve">Sidebar </w:t>
                            </w:r>
                            <w:r>
                              <w:t>Heading</w:t>
                            </w:r>
                          </w:p>
                          <w:p w14:paraId="35E24D7D" w14:textId="77777777" w:rsidR="00302071" w:rsidRDefault="00302071" w:rsidP="00F36001">
                            <w:pPr>
                              <w:pStyle w:val="SidebarTextMetadata"/>
                            </w:pPr>
                            <w:r>
                              <w:t>SIDEBAR TEXT METADATA</w:t>
                            </w:r>
                          </w:p>
                          <w:p w14:paraId="45C38FBF" w14:textId="77777777" w:rsidR="00302071" w:rsidRPr="004A4B67" w:rsidRDefault="00302071" w:rsidP="00F36001">
                            <w:pPr>
                              <w:pStyle w:val="SidebarTextParagraph1"/>
                            </w:pPr>
                            <w:r>
                              <w:t>Sidebar Text Paragraph 1</w:t>
                            </w:r>
                          </w:p>
                          <w:p w14:paraId="7A6E7C55"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BA4C2EF" w14:textId="77777777" w:rsidR="00302071" w:rsidRDefault="00302071" w:rsidP="00F36001">
                            <w:pPr>
                              <w:pStyle w:val="SidebarTextRegular"/>
                              <w:rPr>
                                <w14:glow w14:rad="0">
                                  <w14:schemeClr w14:val="tx1"/>
                                </w14:glow>
                              </w:rPr>
                            </w:pPr>
                            <w:r>
                              <w:rPr>
                                <w14:glow w14:rad="0">
                                  <w14:schemeClr w14:val="tx1"/>
                                </w14:glow>
                              </w:rPr>
                              <w:t>Sidebar Text Regular</w:t>
                            </w:r>
                          </w:p>
                          <w:p w14:paraId="7AD746FA"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31E04C84" w14:textId="54D91960" w:rsidR="00302071" w:rsidRDefault="00302071" w:rsidP="00F36001"/>
                        </w:txbxContent>
                      </wps:txbx>
                      <wps:bodyPr rot="0" spcFirstLastPara="0" vertOverflow="overflow" horzOverflow="overflow" vert="horz" wrap="square" lIns="54864" tIns="0" rIns="91440" bIns="54864" numCol="1" spcCol="0" rtlCol="0" fromWordArt="0" anchor="t" anchorCtr="0" forceAA="0" compatLnSpc="1">
                        <a:prstTxWarp prst="textNoShape">
                          <a:avLst/>
                        </a:prstTxWarp>
                        <a:noAutofit/>
                      </wps:bodyPr>
                    </wps:wsp>
                  </a:graphicData>
                </a:graphic>
              </wp:inline>
            </w:drawing>
          </mc:Choice>
          <mc:Fallback>
            <w:pict>
              <v:shape w14:anchorId="368C62E0" id="Поле 17" o:spid="_x0000_s1120" type="#_x0000_t202" style="width:179.45pt;height:1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" fillcolor="#fff2cc [3212]" strokecolor="#fff2cc [3212]" strokeweight="6pt">
                <v:stroke joinstyle="bevel" endcap="square"/>
                <v:shadow on="t" type="perspective" color="black" opacity="26214f" offset="0,0" matrix="66847f,,,66847f"/>
                <v:textbox inset="4.32pt,0,,4.32pt">
                  <w:txbxContent>
                    <w:p w14:paraId="7EFC735A" w14:textId="77777777" w:rsidR="00302071" w:rsidRPr="0091780F" w:rsidRDefault="00302071" w:rsidP="00F36001">
                      <w:pPr>
                        <w:pStyle w:val="SIDEBARHEADING"/>
                      </w:pPr>
                      <w:r w:rsidRPr="0091780F">
                        <w:t xml:space="preserve">Sidebar </w:t>
                      </w:r>
                      <w:r>
                        <w:t>Heading</w:t>
                      </w:r>
                    </w:p>
                    <w:p w14:paraId="35E24D7D" w14:textId="77777777" w:rsidR="00302071" w:rsidRDefault="00302071" w:rsidP="00F36001">
                      <w:pPr>
                        <w:pStyle w:val="SidebarTextMetadata"/>
                      </w:pPr>
                      <w:r>
                        <w:t>SIDEBAR TEXT METADATA</w:t>
                      </w:r>
                    </w:p>
                    <w:p w14:paraId="45C38FBF" w14:textId="77777777" w:rsidR="00302071" w:rsidRPr="004A4B67" w:rsidRDefault="00302071" w:rsidP="00F36001">
                      <w:pPr>
                        <w:pStyle w:val="SidebarTextParagraph1"/>
                      </w:pPr>
                      <w:r>
                        <w:t>Sidebar Text Paragraph 1</w:t>
                      </w:r>
                    </w:p>
                    <w:p w14:paraId="7A6E7C55" w14:textId="77777777" w:rsidR="00302071" w:rsidRDefault="00302071" w:rsidP="00F36001">
                      <w:pPr>
                        <w:pStyle w:val="SidebarTextParagraph2"/>
                        <w:rPr>
                          <w14:glow w14:rad="0">
                            <w14:schemeClr w14:val="tx1"/>
                          </w14:glow>
                        </w:rPr>
                      </w:pPr>
                      <w:r>
                        <w:rPr>
                          <w14:glow w14:rad="0">
                            <w14:schemeClr w14:val="tx1"/>
                          </w14:glow>
                        </w:rPr>
                        <w:t>Sidebar Text Paragraph 2</w:t>
                      </w:r>
                    </w:p>
                    <w:p w14:paraId="7BA4C2EF" w14:textId="77777777" w:rsidR="00302071" w:rsidRDefault="00302071" w:rsidP="00F36001">
                      <w:pPr>
                        <w:pStyle w:val="SidebarTextRegular"/>
                        <w:rPr>
                          <w14:glow w14:rad="0">
                            <w14:schemeClr w14:val="tx1"/>
                          </w14:glow>
                        </w:rPr>
                      </w:pPr>
                      <w:r>
                        <w:rPr>
                          <w14:glow w14:rad="0">
                            <w14:schemeClr w14:val="tx1"/>
                          </w14:glow>
                        </w:rPr>
                        <w:t>Sidebar Text Regular</w:t>
                      </w:r>
                    </w:p>
                    <w:p w14:paraId="7AD746FA"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31E04C84" w14:textId="54D91960" w:rsidR="00302071" w:rsidRDefault="00302071" w:rsidP="00F36001"/>
                  </w:txbxContent>
                </v:textbox>
                <w10:anchorlock/>
              </v:shape>
            </w:pict>
          </mc:Fallback>
        </mc:AlternateContent>
      </w:r>
    </w:p>
    <w:p w14:paraId="3A9B5AF0" w14:textId="77777777" w:rsidR="003B719A" w:rsidRDefault="003B719A" w:rsidP="00F36001">
      <w:pPr>
        <w:pStyle w:val="BasicText"/>
      </w:pPr>
      <w:r>
        <w:rPr>
          <w:noProof/>
        </w:rPr>
        <w:lastRenderedPageBreak/>
        <mc:AlternateContent>
          <mc:Choice Requires="wps">
            <w:drawing>
              <wp:inline distT="0" distB="0" distL="0" distR="0" wp14:anchorId="73085BF0" wp14:editId="603173DE">
                <wp:extent cx="2393315" cy="910510"/>
                <wp:effectExtent l="57150" t="19050" r="83185" b="118745"/>
                <wp:docPr id="11" name="Сувій: горизонтальний 11"/>
                <wp:cNvGraphicFramePr/>
                <a:graphic xmlns:a="http://schemas.openxmlformats.org/drawingml/2006/main">
                  <a:graphicData uri="http://schemas.microsoft.com/office/word/2010/wordprocessingShape">
                    <wps:wsp>
                      <wps:cNvSpPr/>
                      <wps:spPr>
                        <a:xfrm>
                          <a:off x="0" y="0"/>
                          <a:ext cx="2393315" cy="910510"/>
                        </a:xfrm>
                        <a:prstGeom prst="horizontalScroll">
                          <a:avLst/>
                        </a:prstGeom>
                        <a:blipFill>
                          <a:blip r:embed="rId65"/>
                          <a:tile tx="0" ty="0" sx="100000" sy="100000" flip="none" algn="tl"/>
                        </a:blipFill>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429F2C5E" w14:textId="77777777" w:rsidR="00302071" w:rsidRPr="004A4B67" w:rsidRDefault="00302071" w:rsidP="00F36001">
                            <w:r w:rsidRPr="004A4B67">
                              <w:t>Sidebar</w:t>
                            </w:r>
                            <w:r>
                              <w:t xml:space="preserve"> 19</w:t>
                            </w:r>
                          </w:p>
                          <w:p w14:paraId="6A772CD6" w14:textId="77777777" w:rsidR="00302071" w:rsidRPr="004A4B67" w:rsidRDefault="00302071" w:rsidP="00F36001">
                            <w:pPr>
                              <w:pStyle w:val="SidebarTextParagraph1"/>
                            </w:pPr>
                            <w:r w:rsidRPr="004A4B67">
                              <w:t>Text</w:t>
                            </w:r>
                          </w:p>
                          <w:p w14:paraId="79000CAB" w14:textId="77777777" w:rsidR="00302071" w:rsidRDefault="00302071" w:rsidP="00F36001">
                            <w:pPr>
                              <w:pStyle w:val="SidebarTextParagraph2"/>
                            </w:pPr>
                            <w:r w:rsidRPr="004A4B67">
                              <w:t>Text</w:t>
                            </w:r>
                          </w:p>
                          <w:p w14:paraId="6980BB9A" w14:textId="77777777" w:rsidR="00302071" w:rsidRDefault="00302071" w:rsidP="00F36001">
                            <w:pPr>
                              <w:pStyle w:val="Sidebar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3085BF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Сувій: горизонтальний 11" o:spid="_x0000_s1121" type="#_x0000_t98" style="width:188.45pt;height:71.7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" strokecolor="black [3213]" strokeweight="1pt">
                <v:fill r:id="rId66" o:title="" recolor="t" rotate="t" type="tile"/>
                <v:shadow on="t" color="black" opacity="26214f" origin=",-.5" offset="0,3pt"/>
                <v:textbox>
                  <w:txbxContent>
                    <w:p w14:paraId="429F2C5E" w14:textId="77777777" w:rsidR="00302071" w:rsidRPr="004A4B67" w:rsidRDefault="00302071" w:rsidP="00F36001">
                      <w:r w:rsidRPr="004A4B67">
                        <w:t>Sidebar</w:t>
                      </w:r>
                      <w:r>
                        <w:t xml:space="preserve"> 19</w:t>
                      </w:r>
                    </w:p>
                    <w:p w14:paraId="6A772CD6" w14:textId="77777777" w:rsidR="00302071" w:rsidRPr="004A4B67" w:rsidRDefault="00302071" w:rsidP="00F36001">
                      <w:pPr>
                        <w:pStyle w:val="SidebarTextParagraph1"/>
                      </w:pPr>
                      <w:r w:rsidRPr="004A4B67">
                        <w:t>Text</w:t>
                      </w:r>
                    </w:p>
                    <w:p w14:paraId="79000CAB" w14:textId="77777777" w:rsidR="00302071" w:rsidRDefault="00302071" w:rsidP="00F36001">
                      <w:pPr>
                        <w:pStyle w:val="SidebarTextParagraph2"/>
                      </w:pPr>
                      <w:r w:rsidRPr="004A4B67">
                        <w:t>Text</w:t>
                      </w:r>
                    </w:p>
                    <w:p w14:paraId="6980BB9A" w14:textId="77777777" w:rsidR="00302071" w:rsidRDefault="00302071" w:rsidP="00F36001">
                      <w:pPr>
                        <w:pStyle w:val="SidebarText"/>
                      </w:pPr>
                    </w:p>
                  </w:txbxContent>
                </v:textbox>
                <w10:anchorlock/>
              </v:shape>
            </w:pict>
          </mc:Fallback>
        </mc:AlternateContent>
      </w:r>
    </w:p>
    <w:p w14:paraId="74FC6E45" w14:textId="77777777" w:rsidR="003F2B32" w:rsidRDefault="00181F63" w:rsidP="00F36001">
      <w:pPr>
        <w:pStyle w:val="BasicText"/>
      </w:pPr>
      <w:r>
        <w:rPr>
          <w:noProof/>
        </w:rPr>
        <mc:AlternateContent>
          <mc:Choice Requires="wps">
            <w:drawing>
              <wp:inline distT="0" distB="0" distL="0" distR="0" wp14:anchorId="2051330B" wp14:editId="6436F5AC">
                <wp:extent cx="2721790" cy="2932981"/>
                <wp:effectExtent l="114300" t="114300" r="116840" b="115570"/>
                <wp:docPr id="12" name="Прямокутник 15"/>
                <wp:cNvGraphicFramePr/>
                <a:graphic xmlns:a="http://schemas.openxmlformats.org/drawingml/2006/main">
                  <a:graphicData uri="http://schemas.microsoft.com/office/word/2010/wordprocessingShape">
                    <wps:wsp>
                      <wps:cNvSpPr/>
                      <wps:spPr>
                        <a:xfrm>
                          <a:off x="0" y="0"/>
                          <a:ext cx="2721790" cy="2932981"/>
                        </a:xfrm>
                        <a:custGeom>
                          <a:avLst/>
                          <a:gdLst>
                            <a:gd name="connsiteX0" fmla="*/ 0 w 2721790"/>
                            <a:gd name="connsiteY0" fmla="*/ 126796 h 2932981"/>
                            <a:gd name="connsiteX1" fmla="*/ 408597 w 2721790"/>
                            <a:gd name="connsiteY1" fmla="*/ 127859 h 2932981"/>
                            <a:gd name="connsiteX2" fmla="*/ 733300 w 2721790"/>
                            <a:gd name="connsiteY2" fmla="*/ 110940 h 2932981"/>
                            <a:gd name="connsiteX3" fmla="*/ 924029 w 2721790"/>
                            <a:gd name="connsiteY3" fmla="*/ 212458 h 2932981"/>
                            <a:gd name="connsiteX4" fmla="*/ 1176001 w 2721790"/>
                            <a:gd name="connsiteY4" fmla="*/ 28708 h 2932981"/>
                            <a:gd name="connsiteX5" fmla="*/ 1436669 w 2721790"/>
                            <a:gd name="connsiteY5" fmla="*/ 135359 h 2932981"/>
                            <a:gd name="connsiteX6" fmla="*/ 1612511 w 2721790"/>
                            <a:gd name="connsiteY6" fmla="*/ 0 h 2932981"/>
                            <a:gd name="connsiteX7" fmla="*/ 1786332 w 2721790"/>
                            <a:gd name="connsiteY7" fmla="*/ 134262 h 2932981"/>
                            <a:gd name="connsiteX8" fmla="*/ 1927751 w 2721790"/>
                            <a:gd name="connsiteY8" fmla="*/ 142719 h 2932981"/>
                            <a:gd name="connsiteX9" fmla="*/ 2292917 w 2721790"/>
                            <a:gd name="connsiteY9" fmla="*/ 134917 h 2932981"/>
                            <a:gd name="connsiteX10" fmla="*/ 2672987 w 2721790"/>
                            <a:gd name="connsiteY10" fmla="*/ 126796 h 2932981"/>
                            <a:gd name="connsiteX11" fmla="*/ 2675002 w 2721790"/>
                            <a:gd name="connsiteY11" fmla="*/ 544689 h 2932981"/>
                            <a:gd name="connsiteX12" fmla="*/ 2607998 w 2721790"/>
                            <a:gd name="connsiteY12" fmla="*/ 764608 h 2932981"/>
                            <a:gd name="connsiteX13" fmla="*/ 2697332 w 2721790"/>
                            <a:gd name="connsiteY13" fmla="*/ 1500492 h 2932981"/>
                            <a:gd name="connsiteX14" fmla="*/ 2682446 w 2721790"/>
                            <a:gd name="connsiteY14" fmla="*/ 1576618 h 2932981"/>
                            <a:gd name="connsiteX15" fmla="*/ 2682446 w 2721790"/>
                            <a:gd name="connsiteY15" fmla="*/ 1779622 h 2932981"/>
                            <a:gd name="connsiteX16" fmla="*/ 2712218 w 2721790"/>
                            <a:gd name="connsiteY16" fmla="*/ 2134876 h 2932981"/>
                            <a:gd name="connsiteX17" fmla="*/ 2672987 w 2721790"/>
                            <a:gd name="connsiteY17" fmla="*/ 2697106 h 2932981"/>
                            <a:gd name="connsiteX18" fmla="*/ 2235861 w 2721790"/>
                            <a:gd name="connsiteY18" fmla="*/ 2836927 h 2932981"/>
                            <a:gd name="connsiteX19" fmla="*/ 2053512 w 2721790"/>
                            <a:gd name="connsiteY19" fmla="*/ 2932739 h 2932981"/>
                            <a:gd name="connsiteX20" fmla="*/ 1811608 w 2721790"/>
                            <a:gd name="connsiteY20" fmla="*/ 2853843 h 2932981"/>
                            <a:gd name="connsiteX21" fmla="*/ 1577918 w 2721790"/>
                            <a:gd name="connsiteY21" fmla="*/ 2765819 h 2932981"/>
                            <a:gd name="connsiteX22" fmla="*/ 1231054 w 2721790"/>
                            <a:gd name="connsiteY22" fmla="*/ 2698999 h 2932981"/>
                            <a:gd name="connsiteX23" fmla="*/ 1015211 w 2721790"/>
                            <a:gd name="connsiteY23" fmla="*/ 2904614 h 2932981"/>
                            <a:gd name="connsiteX24" fmla="*/ 614211 w 2721790"/>
                            <a:gd name="connsiteY24" fmla="*/ 2932981 h 2932981"/>
                            <a:gd name="connsiteX25" fmla="*/ 270883 w 2721790"/>
                            <a:gd name="connsiteY25" fmla="*/ 2879232 h 2932981"/>
                            <a:gd name="connsiteX26" fmla="*/ 0 w 2721790"/>
                            <a:gd name="connsiteY26" fmla="*/ 2697106 h 2932981"/>
                            <a:gd name="connsiteX27" fmla="*/ 17013 w 2721790"/>
                            <a:gd name="connsiteY27" fmla="*/ 2316779 h 2932981"/>
                            <a:gd name="connsiteX28" fmla="*/ 32718 w 2721790"/>
                            <a:gd name="connsiteY28" fmla="*/ 1965707 h 2932981"/>
                            <a:gd name="connsiteX29" fmla="*/ 47604 w 2721790"/>
                            <a:gd name="connsiteY29" fmla="*/ 1889581 h 2932981"/>
                            <a:gd name="connsiteX30" fmla="*/ 62490 w 2721790"/>
                            <a:gd name="connsiteY30" fmla="*/ 1559701 h 2932981"/>
                            <a:gd name="connsiteX31" fmla="*/ 74429 w 2721790"/>
                            <a:gd name="connsiteY31" fmla="*/ 375529 h 2932981"/>
                            <a:gd name="connsiteX32" fmla="*/ 0 w 2721790"/>
                            <a:gd name="connsiteY32" fmla="*/ 126796 h 29329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721790" h="2932981" fill="none" extrusionOk="0">
                              <a:moveTo>
                                <a:pt x="0" y="126796"/>
                              </a:moveTo>
                              <a:cubicBezTo>
                                <a:pt x="99352" y="96614"/>
                                <a:pt x="237621" y="157332"/>
                                <a:pt x="408597" y="127859"/>
                              </a:cubicBezTo>
                              <a:cubicBezTo>
                                <a:pt x="536339" y="95901"/>
                                <a:pt x="614605" y="118060"/>
                                <a:pt x="733300" y="110940"/>
                              </a:cubicBezTo>
                              <a:cubicBezTo>
                                <a:pt x="783244" y="128205"/>
                                <a:pt x="872358" y="208893"/>
                                <a:pt x="924029" y="212458"/>
                              </a:cubicBezTo>
                              <a:cubicBezTo>
                                <a:pt x="1010748" y="210100"/>
                                <a:pt x="1051179" y="24376"/>
                                <a:pt x="1176001" y="28708"/>
                              </a:cubicBezTo>
                              <a:cubicBezTo>
                                <a:pt x="1287527" y="49014"/>
                                <a:pt x="1357597" y="145199"/>
                                <a:pt x="1436669" y="135359"/>
                              </a:cubicBezTo>
                              <a:cubicBezTo>
                                <a:pt x="1504727" y="77032"/>
                                <a:pt x="1536416" y="65705"/>
                                <a:pt x="1612511" y="0"/>
                              </a:cubicBezTo>
                              <a:cubicBezTo>
                                <a:pt x="1682967" y="44474"/>
                                <a:pt x="1692388" y="81555"/>
                                <a:pt x="1786332" y="134262"/>
                              </a:cubicBezTo>
                              <a:cubicBezTo>
                                <a:pt x="1826951" y="130258"/>
                                <a:pt x="1857408" y="140053"/>
                                <a:pt x="1927751" y="142719"/>
                              </a:cubicBezTo>
                              <a:cubicBezTo>
                                <a:pt x="2023683" y="99226"/>
                                <a:pt x="2218359" y="150469"/>
                                <a:pt x="2292917" y="134917"/>
                              </a:cubicBezTo>
                              <a:cubicBezTo>
                                <a:pt x="2367475" y="119365"/>
                                <a:pt x="2507769" y="169757"/>
                                <a:pt x="2672987" y="126796"/>
                              </a:cubicBezTo>
                              <a:cubicBezTo>
                                <a:pt x="2668162" y="260034"/>
                                <a:pt x="2658255" y="384913"/>
                                <a:pt x="2675002" y="544689"/>
                              </a:cubicBezTo>
                              <a:cubicBezTo>
                                <a:pt x="2680282" y="630265"/>
                                <a:pt x="2624991" y="407215"/>
                                <a:pt x="2607998" y="764608"/>
                              </a:cubicBezTo>
                              <a:cubicBezTo>
                                <a:pt x="2604442" y="963365"/>
                                <a:pt x="2703667" y="1157400"/>
                                <a:pt x="2697332" y="1500492"/>
                              </a:cubicBezTo>
                              <a:cubicBezTo>
                                <a:pt x="2694540" y="1610043"/>
                                <a:pt x="2650761" y="1476130"/>
                                <a:pt x="2682446" y="1576618"/>
                              </a:cubicBezTo>
                              <a:cubicBezTo>
                                <a:pt x="2737311" y="1592886"/>
                                <a:pt x="2415820" y="1679101"/>
                                <a:pt x="2682446" y="1779622"/>
                              </a:cubicBezTo>
                              <a:cubicBezTo>
                                <a:pt x="2706736" y="1851328"/>
                                <a:pt x="2709827" y="1957791"/>
                                <a:pt x="2712218" y="2134876"/>
                              </a:cubicBezTo>
                              <a:cubicBezTo>
                                <a:pt x="2729611" y="2286790"/>
                                <a:pt x="2754008" y="2616199"/>
                                <a:pt x="2672987" y="2697106"/>
                              </a:cubicBezTo>
                              <a:cubicBezTo>
                                <a:pt x="2512857" y="2782422"/>
                                <a:pt x="2349808" y="2758835"/>
                                <a:pt x="2235861" y="2836927"/>
                              </a:cubicBezTo>
                              <a:cubicBezTo>
                                <a:pt x="2153699" y="2901681"/>
                                <a:pt x="2120327" y="2892759"/>
                                <a:pt x="2053512" y="2932739"/>
                              </a:cubicBezTo>
                              <a:cubicBezTo>
                                <a:pt x="1953100" y="2913617"/>
                                <a:pt x="1898517" y="2851147"/>
                                <a:pt x="1811608" y="2853843"/>
                              </a:cubicBezTo>
                              <a:cubicBezTo>
                                <a:pt x="1732857" y="2827696"/>
                                <a:pt x="1632758" y="2775133"/>
                                <a:pt x="1577918" y="2765819"/>
                              </a:cubicBezTo>
                              <a:cubicBezTo>
                                <a:pt x="1484138" y="2750999"/>
                                <a:pt x="1376464" y="2720066"/>
                                <a:pt x="1231054" y="2698999"/>
                              </a:cubicBezTo>
                              <a:cubicBezTo>
                                <a:pt x="1142629" y="2786596"/>
                                <a:pt x="1049952" y="2832357"/>
                                <a:pt x="1015211" y="2904614"/>
                              </a:cubicBezTo>
                              <a:cubicBezTo>
                                <a:pt x="830968" y="2963412"/>
                                <a:pt x="752115" y="2916262"/>
                                <a:pt x="614211" y="2932981"/>
                              </a:cubicBezTo>
                              <a:cubicBezTo>
                                <a:pt x="461049" y="2925155"/>
                                <a:pt x="349691" y="2888920"/>
                                <a:pt x="270883" y="2879232"/>
                              </a:cubicBezTo>
                              <a:cubicBezTo>
                                <a:pt x="183330" y="2823727"/>
                                <a:pt x="73333" y="2724706"/>
                                <a:pt x="0" y="2697106"/>
                              </a:cubicBezTo>
                              <a:cubicBezTo>
                                <a:pt x="-14592" y="2583002"/>
                                <a:pt x="49763" y="2482933"/>
                                <a:pt x="17013" y="2316779"/>
                              </a:cubicBezTo>
                              <a:cubicBezTo>
                                <a:pt x="-15737" y="2150625"/>
                                <a:pt x="48211" y="2139949"/>
                                <a:pt x="32718" y="1965707"/>
                              </a:cubicBezTo>
                              <a:cubicBezTo>
                                <a:pt x="34696" y="1942012"/>
                                <a:pt x="45005" y="1915338"/>
                                <a:pt x="47604" y="1889581"/>
                              </a:cubicBezTo>
                              <a:cubicBezTo>
                                <a:pt x="51235" y="1771697"/>
                                <a:pt x="105270" y="1576696"/>
                                <a:pt x="62490" y="1559701"/>
                              </a:cubicBezTo>
                              <a:cubicBezTo>
                                <a:pt x="67651" y="1120590"/>
                                <a:pt x="122672" y="830342"/>
                                <a:pt x="74429" y="375529"/>
                              </a:cubicBezTo>
                              <a:cubicBezTo>
                                <a:pt x="29154" y="331499"/>
                                <a:pt x="51212" y="235891"/>
                                <a:pt x="0" y="126796"/>
                              </a:cubicBezTo>
                              <a:close/>
                            </a:path>
                            <a:path w="2721790" h="2932981" stroke="0" extrusionOk="0">
                              <a:moveTo>
                                <a:pt x="0" y="126796"/>
                              </a:moveTo>
                              <a:cubicBezTo>
                                <a:pt x="191174" y="106097"/>
                                <a:pt x="231519" y="137868"/>
                                <a:pt x="408597" y="127859"/>
                              </a:cubicBezTo>
                              <a:cubicBezTo>
                                <a:pt x="515602" y="93955"/>
                                <a:pt x="633429" y="146751"/>
                                <a:pt x="733300" y="110940"/>
                              </a:cubicBezTo>
                              <a:cubicBezTo>
                                <a:pt x="791875" y="134845"/>
                                <a:pt x="861798" y="183005"/>
                                <a:pt x="924029" y="212458"/>
                              </a:cubicBezTo>
                              <a:cubicBezTo>
                                <a:pt x="1003405" y="235584"/>
                                <a:pt x="1073165" y="10851"/>
                                <a:pt x="1176001" y="28708"/>
                              </a:cubicBezTo>
                              <a:cubicBezTo>
                                <a:pt x="1278794" y="53896"/>
                                <a:pt x="1367449" y="168833"/>
                                <a:pt x="1436669" y="135359"/>
                              </a:cubicBezTo>
                              <a:cubicBezTo>
                                <a:pt x="1480049" y="88623"/>
                                <a:pt x="1528009" y="70220"/>
                                <a:pt x="1612511" y="0"/>
                              </a:cubicBezTo>
                              <a:cubicBezTo>
                                <a:pt x="1691845" y="56015"/>
                                <a:pt x="1709603" y="102143"/>
                                <a:pt x="1786332" y="134262"/>
                              </a:cubicBezTo>
                              <a:cubicBezTo>
                                <a:pt x="1851529" y="136454"/>
                                <a:pt x="1885678" y="154326"/>
                                <a:pt x="1927751" y="142719"/>
                              </a:cubicBezTo>
                              <a:cubicBezTo>
                                <a:pt x="2041320" y="111161"/>
                                <a:pt x="2204794" y="182016"/>
                                <a:pt x="2307821" y="134598"/>
                              </a:cubicBezTo>
                              <a:cubicBezTo>
                                <a:pt x="2410848" y="87180"/>
                                <a:pt x="2500330" y="168121"/>
                                <a:pt x="2672987" y="126796"/>
                              </a:cubicBezTo>
                              <a:cubicBezTo>
                                <a:pt x="2658220" y="233673"/>
                                <a:pt x="2710449" y="394116"/>
                                <a:pt x="2675002" y="544689"/>
                              </a:cubicBezTo>
                              <a:cubicBezTo>
                                <a:pt x="2642104" y="702183"/>
                                <a:pt x="2632872" y="475245"/>
                                <a:pt x="2607998" y="764608"/>
                              </a:cubicBezTo>
                              <a:cubicBezTo>
                                <a:pt x="2600949" y="895799"/>
                                <a:pt x="2688170" y="1181643"/>
                                <a:pt x="2697332" y="1500492"/>
                              </a:cubicBezTo>
                              <a:cubicBezTo>
                                <a:pt x="2717524" y="1636854"/>
                                <a:pt x="2655754" y="1456682"/>
                                <a:pt x="2682446" y="1576618"/>
                              </a:cubicBezTo>
                              <a:cubicBezTo>
                                <a:pt x="2725389" y="1593056"/>
                                <a:pt x="2476237" y="1717611"/>
                                <a:pt x="2682446" y="1779622"/>
                              </a:cubicBezTo>
                              <a:cubicBezTo>
                                <a:pt x="2698990" y="1845747"/>
                                <a:pt x="2714225" y="1958191"/>
                                <a:pt x="2712218" y="2134876"/>
                              </a:cubicBezTo>
                              <a:cubicBezTo>
                                <a:pt x="2686593" y="2309486"/>
                                <a:pt x="2757327" y="2577258"/>
                                <a:pt x="2672987" y="2697106"/>
                              </a:cubicBezTo>
                              <a:cubicBezTo>
                                <a:pt x="2583943" y="2739661"/>
                                <a:pt x="2379176" y="2766743"/>
                                <a:pt x="2235861" y="2836927"/>
                              </a:cubicBezTo>
                              <a:cubicBezTo>
                                <a:pt x="2194487" y="2882092"/>
                                <a:pt x="2114592" y="2882717"/>
                                <a:pt x="2053512" y="2932739"/>
                              </a:cubicBezTo>
                              <a:cubicBezTo>
                                <a:pt x="1965018" y="2931085"/>
                                <a:pt x="1882457" y="2864465"/>
                                <a:pt x="1811608" y="2853843"/>
                              </a:cubicBezTo>
                              <a:cubicBezTo>
                                <a:pt x="1739332" y="2852573"/>
                                <a:pt x="1633406" y="2763567"/>
                                <a:pt x="1577918" y="2765819"/>
                              </a:cubicBezTo>
                              <a:cubicBezTo>
                                <a:pt x="1445370" y="2775159"/>
                                <a:pt x="1376452" y="2691985"/>
                                <a:pt x="1231054" y="2698999"/>
                              </a:cubicBezTo>
                              <a:cubicBezTo>
                                <a:pt x="1153685" y="2811884"/>
                                <a:pt x="1055690" y="2831020"/>
                                <a:pt x="1015211" y="2904614"/>
                              </a:cubicBezTo>
                              <a:cubicBezTo>
                                <a:pt x="916198" y="2918720"/>
                                <a:pt x="761499" y="2880670"/>
                                <a:pt x="614211" y="2932981"/>
                              </a:cubicBezTo>
                              <a:cubicBezTo>
                                <a:pt x="513117" y="2925974"/>
                                <a:pt x="411846" y="2901156"/>
                                <a:pt x="270883" y="2879232"/>
                              </a:cubicBezTo>
                              <a:cubicBezTo>
                                <a:pt x="203989" y="2861450"/>
                                <a:pt x="122737" y="2738080"/>
                                <a:pt x="0" y="2697106"/>
                              </a:cubicBezTo>
                              <a:cubicBezTo>
                                <a:pt x="-19210" y="2602971"/>
                                <a:pt x="26060" y="2472447"/>
                                <a:pt x="16359" y="2331407"/>
                              </a:cubicBezTo>
                              <a:cubicBezTo>
                                <a:pt x="6658" y="2190367"/>
                                <a:pt x="37804" y="2143962"/>
                                <a:pt x="32718" y="1965707"/>
                              </a:cubicBezTo>
                              <a:cubicBezTo>
                                <a:pt x="33329" y="1937905"/>
                                <a:pt x="48409" y="1919524"/>
                                <a:pt x="47604" y="1889581"/>
                              </a:cubicBezTo>
                              <a:cubicBezTo>
                                <a:pt x="49938" y="1778344"/>
                                <a:pt x="105393" y="1579387"/>
                                <a:pt x="62490" y="1559701"/>
                              </a:cubicBezTo>
                              <a:cubicBezTo>
                                <a:pt x="-15921" y="1203358"/>
                                <a:pt x="47822" y="656416"/>
                                <a:pt x="74429" y="375529"/>
                              </a:cubicBezTo>
                              <a:cubicBezTo>
                                <a:pt x="23024" y="266194"/>
                                <a:pt x="33587" y="173293"/>
                                <a:pt x="0" y="126796"/>
                              </a:cubicBezTo>
                              <a:close/>
                            </a:path>
                          </a:pathLst>
                        </a:custGeom>
                        <a:blipFill dpi="0" rotWithShape="1">
                          <a:blip r:embed="rId67"/>
                          <a:srcRect/>
                          <a:tile tx="0" ty="0" sx="100000" sy="100000" flip="none" algn="tl"/>
                        </a:blipFill>
                        <a:ln w="38100">
                          <a:noFill/>
                          <a:extLst>
                            <a:ext uri="{C807C97D-BFC1-408E-A445-0C87EB9F89A2}">
                              <ask:lineSketchStyleProps xmlns:ask="http://schemas.microsoft.com/office/drawing/2018/sketchyshapes" sd="2565681344">
                                <a:custGeom>
                                  <a:avLst/>
                                  <a:gdLst>
                                    <a:gd name="connsiteX0" fmla="*/ 0 w 1485900"/>
                                    <a:gd name="connsiteY0" fmla="*/ 0 h 1257300"/>
                                    <a:gd name="connsiteX1" fmla="*/ 1485900 w 1485900"/>
                                    <a:gd name="connsiteY1" fmla="*/ 0 h 1257300"/>
                                    <a:gd name="connsiteX2" fmla="*/ 1485900 w 1485900"/>
                                    <a:gd name="connsiteY2" fmla="*/ 1257300 h 1257300"/>
                                    <a:gd name="connsiteX3" fmla="*/ 0 w 1485900"/>
                                    <a:gd name="connsiteY3" fmla="*/ 1257300 h 1257300"/>
                                    <a:gd name="connsiteX4" fmla="*/ 0 w 1485900"/>
                                    <a:gd name="connsiteY4" fmla="*/ 0 h 1257300"/>
                                    <a:gd name="connsiteX0" fmla="*/ 0 w 1485900"/>
                                    <a:gd name="connsiteY0" fmla="*/ 0 h 1257300"/>
                                    <a:gd name="connsiteX1" fmla="*/ 1485900 w 1485900"/>
                                    <a:gd name="connsiteY1" fmla="*/ 0 h 1257300"/>
                                    <a:gd name="connsiteX2" fmla="*/ 1485900 w 1485900"/>
                                    <a:gd name="connsiteY2" fmla="*/ 1257300 h 1257300"/>
                                    <a:gd name="connsiteX3" fmla="*/ 306179 w 1485900"/>
                                    <a:gd name="connsiteY3" fmla="*/ 1253679 h 1257300"/>
                                    <a:gd name="connsiteX4" fmla="*/ 0 w 1485900"/>
                                    <a:gd name="connsiteY4" fmla="*/ 1257300 h 1257300"/>
                                    <a:gd name="connsiteX5" fmla="*/ 0 w 1485900"/>
                                    <a:gd name="connsiteY5" fmla="*/ 0 h 1257300"/>
                                    <a:gd name="connsiteX0" fmla="*/ 0 w 1485900"/>
                                    <a:gd name="connsiteY0" fmla="*/ 0 h 1257300"/>
                                    <a:gd name="connsiteX1" fmla="*/ 1485900 w 1485900"/>
                                    <a:gd name="connsiteY1" fmla="*/ 0 h 1257300"/>
                                    <a:gd name="connsiteX2" fmla="*/ 1485900 w 1485900"/>
                                    <a:gd name="connsiteY2" fmla="*/ 1257300 h 1257300"/>
                                    <a:gd name="connsiteX3" fmla="*/ 0 w 1485900"/>
                                    <a:gd name="connsiteY3" fmla="*/ 1257300 h 1257300"/>
                                    <a:gd name="connsiteX4" fmla="*/ 0 w 1485900"/>
                                    <a:gd name="connsiteY4" fmla="*/ 0 h 1257300"/>
                                    <a:gd name="connsiteX0" fmla="*/ 0 w 1485900"/>
                                    <a:gd name="connsiteY0" fmla="*/ 0 h 1257300"/>
                                    <a:gd name="connsiteX1" fmla="*/ 1485900 w 1485900"/>
                                    <a:gd name="connsiteY1" fmla="*/ 0 h 1257300"/>
                                    <a:gd name="connsiteX2" fmla="*/ 1485900 w 1485900"/>
                                    <a:gd name="connsiteY2" fmla="*/ 1257300 h 1257300"/>
                                    <a:gd name="connsiteX3" fmla="*/ 306179 w 1485900"/>
                                    <a:gd name="connsiteY3" fmla="*/ 1253679 h 1257300"/>
                                    <a:gd name="connsiteX4" fmla="*/ 0 w 1485900"/>
                                    <a:gd name="connsiteY4" fmla="*/ 1257300 h 1257300"/>
                                    <a:gd name="connsiteX5" fmla="*/ 0 w 1485900"/>
                                    <a:gd name="connsiteY5" fmla="*/ 0 h 1257300"/>
                                    <a:gd name="connsiteX0" fmla="*/ 0 w 1485900"/>
                                    <a:gd name="connsiteY0" fmla="*/ 0 h 1257817"/>
                                    <a:gd name="connsiteX1" fmla="*/ 1485900 w 1485900"/>
                                    <a:gd name="connsiteY1" fmla="*/ 0 h 1257817"/>
                                    <a:gd name="connsiteX2" fmla="*/ 1485900 w 1485900"/>
                                    <a:gd name="connsiteY2" fmla="*/ 1257300 h 1257817"/>
                                    <a:gd name="connsiteX3" fmla="*/ 341437 w 1485900"/>
                                    <a:gd name="connsiteY3" fmla="*/ 1257817 h 1257817"/>
                                    <a:gd name="connsiteX4" fmla="*/ 0 w 1485900"/>
                                    <a:gd name="connsiteY4" fmla="*/ 1257300 h 1257817"/>
                                    <a:gd name="connsiteX5" fmla="*/ 0 w 1485900"/>
                                    <a:gd name="connsiteY5" fmla="*/ 0 h 1257817"/>
                                    <a:gd name="connsiteX0" fmla="*/ 0 w 1485900"/>
                                    <a:gd name="connsiteY0" fmla="*/ 0 h 1372681"/>
                                    <a:gd name="connsiteX1" fmla="*/ 1485900 w 1485900"/>
                                    <a:gd name="connsiteY1" fmla="*/ 0 h 1372681"/>
                                    <a:gd name="connsiteX2" fmla="*/ 1485900 w 1485900"/>
                                    <a:gd name="connsiteY2" fmla="*/ 1257300 h 1372681"/>
                                    <a:gd name="connsiteX3" fmla="*/ 341437 w 1485900"/>
                                    <a:gd name="connsiteY3" fmla="*/ 1372681 h 1372681"/>
                                    <a:gd name="connsiteX4" fmla="*/ 0 w 1485900"/>
                                    <a:gd name="connsiteY4" fmla="*/ 1257300 h 1372681"/>
                                    <a:gd name="connsiteX5" fmla="*/ 0 w 1485900"/>
                                    <a:gd name="connsiteY5" fmla="*/ 0 h 1372681"/>
                                    <a:gd name="connsiteX0" fmla="*/ 0 w 1485900"/>
                                    <a:gd name="connsiteY0" fmla="*/ 0 h 1372681"/>
                                    <a:gd name="connsiteX1" fmla="*/ 1485900 w 1485900"/>
                                    <a:gd name="connsiteY1" fmla="*/ 0 h 1372681"/>
                                    <a:gd name="connsiteX2" fmla="*/ 1485900 w 1485900"/>
                                    <a:gd name="connsiteY2" fmla="*/ 1257300 h 1372681"/>
                                    <a:gd name="connsiteX3" fmla="*/ 889574 w 1485900"/>
                                    <a:gd name="connsiteY3" fmla="*/ 1319880 h 1372681"/>
                                    <a:gd name="connsiteX4" fmla="*/ 341437 w 1485900"/>
                                    <a:gd name="connsiteY4" fmla="*/ 1372681 h 1372681"/>
                                    <a:gd name="connsiteX5" fmla="*/ 0 w 1485900"/>
                                    <a:gd name="connsiteY5" fmla="*/ 1257300 h 1372681"/>
                                    <a:gd name="connsiteX6" fmla="*/ 0 w 1485900"/>
                                    <a:gd name="connsiteY6" fmla="*/ 0 h 1372681"/>
                                    <a:gd name="connsiteX0" fmla="*/ 0 w 1485900"/>
                                    <a:gd name="connsiteY0" fmla="*/ 0 h 1372681"/>
                                    <a:gd name="connsiteX1" fmla="*/ 1485900 w 1485900"/>
                                    <a:gd name="connsiteY1" fmla="*/ 0 h 1372681"/>
                                    <a:gd name="connsiteX2" fmla="*/ 1485900 w 1485900"/>
                                    <a:gd name="connsiteY2" fmla="*/ 1257300 h 1372681"/>
                                    <a:gd name="connsiteX3" fmla="*/ 1038526 w 1485900"/>
                                    <a:gd name="connsiteY3" fmla="*/ 1299193 h 1372681"/>
                                    <a:gd name="connsiteX4" fmla="*/ 889574 w 1485900"/>
                                    <a:gd name="connsiteY4" fmla="*/ 1319880 h 1372681"/>
                                    <a:gd name="connsiteX5" fmla="*/ 341437 w 1485900"/>
                                    <a:gd name="connsiteY5" fmla="*/ 1372681 h 1372681"/>
                                    <a:gd name="connsiteX6" fmla="*/ 0 w 1485900"/>
                                    <a:gd name="connsiteY6" fmla="*/ 1257300 h 1372681"/>
                                    <a:gd name="connsiteX7" fmla="*/ 0 w 1485900"/>
                                    <a:gd name="connsiteY7" fmla="*/ 0 h 1372681"/>
                                    <a:gd name="connsiteX0" fmla="*/ 0 w 1485900"/>
                                    <a:gd name="connsiteY0" fmla="*/ 0 h 1372681"/>
                                    <a:gd name="connsiteX1" fmla="*/ 1485900 w 1485900"/>
                                    <a:gd name="connsiteY1" fmla="*/ 0 h 1372681"/>
                                    <a:gd name="connsiteX2" fmla="*/ 1485900 w 1485900"/>
                                    <a:gd name="connsiteY2" fmla="*/ 1257300 h 1372681"/>
                                    <a:gd name="connsiteX3" fmla="*/ 1038526 w 1485900"/>
                                    <a:gd name="connsiteY3" fmla="*/ 1299193 h 1372681"/>
                                    <a:gd name="connsiteX4" fmla="*/ 889574 w 1485900"/>
                                    <a:gd name="connsiteY4" fmla="*/ 1319880 h 1372681"/>
                                    <a:gd name="connsiteX5" fmla="*/ 715797 w 1485900"/>
                                    <a:gd name="connsiteY5" fmla="*/ 1336431 h 1372681"/>
                                    <a:gd name="connsiteX6" fmla="*/ 341437 w 1485900"/>
                                    <a:gd name="connsiteY6" fmla="*/ 1372681 h 1372681"/>
                                    <a:gd name="connsiteX7" fmla="*/ 0 w 1485900"/>
                                    <a:gd name="connsiteY7" fmla="*/ 1257300 h 1372681"/>
                                    <a:gd name="connsiteX8" fmla="*/ 0 w 1485900"/>
                                    <a:gd name="connsiteY8" fmla="*/ 0 h 1372681"/>
                                    <a:gd name="connsiteX0" fmla="*/ 0 w 1485900"/>
                                    <a:gd name="connsiteY0" fmla="*/ 0 h 1372681"/>
                                    <a:gd name="connsiteX1" fmla="*/ 1485900 w 1485900"/>
                                    <a:gd name="connsiteY1" fmla="*/ 0 h 1372681"/>
                                    <a:gd name="connsiteX2" fmla="*/ 1485900 w 1485900"/>
                                    <a:gd name="connsiteY2" fmla="*/ 1257300 h 1372681"/>
                                    <a:gd name="connsiteX3" fmla="*/ 1038526 w 1485900"/>
                                    <a:gd name="connsiteY3" fmla="*/ 1299193 h 1372681"/>
                                    <a:gd name="connsiteX4" fmla="*/ 889574 w 1485900"/>
                                    <a:gd name="connsiteY4" fmla="*/ 1319880 h 1372681"/>
                                    <a:gd name="connsiteX5" fmla="*/ 684337 w 1485900"/>
                                    <a:gd name="connsiteY5" fmla="*/ 1258226 h 1372681"/>
                                    <a:gd name="connsiteX6" fmla="*/ 341437 w 1485900"/>
                                    <a:gd name="connsiteY6" fmla="*/ 1372681 h 1372681"/>
                                    <a:gd name="connsiteX7" fmla="*/ 0 w 1485900"/>
                                    <a:gd name="connsiteY7" fmla="*/ 1257300 h 1372681"/>
                                    <a:gd name="connsiteX8" fmla="*/ 0 w 1485900"/>
                                    <a:gd name="connsiteY8" fmla="*/ 0 h 1372681"/>
                                    <a:gd name="connsiteX0" fmla="*/ 0 w 1485900"/>
                                    <a:gd name="connsiteY0" fmla="*/ 0 h 1372681"/>
                                    <a:gd name="connsiteX1" fmla="*/ 1485900 w 1485900"/>
                                    <a:gd name="connsiteY1" fmla="*/ 0 h 1372681"/>
                                    <a:gd name="connsiteX2" fmla="*/ 1485900 w 1485900"/>
                                    <a:gd name="connsiteY2" fmla="*/ 1257300 h 1372681"/>
                                    <a:gd name="connsiteX3" fmla="*/ 1141537 w 1485900"/>
                                    <a:gd name="connsiteY3" fmla="*/ 1372563 h 1372681"/>
                                    <a:gd name="connsiteX4" fmla="*/ 889574 w 1485900"/>
                                    <a:gd name="connsiteY4" fmla="*/ 1319880 h 1372681"/>
                                    <a:gd name="connsiteX5" fmla="*/ 684337 w 1485900"/>
                                    <a:gd name="connsiteY5" fmla="*/ 1258226 h 1372681"/>
                                    <a:gd name="connsiteX6" fmla="*/ 341437 w 1485900"/>
                                    <a:gd name="connsiteY6" fmla="*/ 1372681 h 1372681"/>
                                    <a:gd name="connsiteX7" fmla="*/ 0 w 1485900"/>
                                    <a:gd name="connsiteY7" fmla="*/ 1257300 h 1372681"/>
                                    <a:gd name="connsiteX8" fmla="*/ 0 w 1485900"/>
                                    <a:gd name="connsiteY8" fmla="*/ 0 h 1372681"/>
                                    <a:gd name="connsiteX0" fmla="*/ 0 w 1485900"/>
                                    <a:gd name="connsiteY0" fmla="*/ 0 h 1372681"/>
                                    <a:gd name="connsiteX1" fmla="*/ 252390 w 1485900"/>
                                    <a:gd name="connsiteY1" fmla="*/ 0 h 1372681"/>
                                    <a:gd name="connsiteX2" fmla="*/ 1485900 w 1485900"/>
                                    <a:gd name="connsiteY2" fmla="*/ 0 h 1372681"/>
                                    <a:gd name="connsiteX3" fmla="*/ 1485900 w 1485900"/>
                                    <a:gd name="connsiteY3" fmla="*/ 1257300 h 1372681"/>
                                    <a:gd name="connsiteX4" fmla="*/ 1141537 w 1485900"/>
                                    <a:gd name="connsiteY4" fmla="*/ 1372563 h 1372681"/>
                                    <a:gd name="connsiteX5" fmla="*/ 889574 w 1485900"/>
                                    <a:gd name="connsiteY5" fmla="*/ 1319880 h 1372681"/>
                                    <a:gd name="connsiteX6" fmla="*/ 684337 w 1485900"/>
                                    <a:gd name="connsiteY6" fmla="*/ 1258226 h 1372681"/>
                                    <a:gd name="connsiteX7" fmla="*/ 341437 w 1485900"/>
                                    <a:gd name="connsiteY7" fmla="*/ 1372681 h 1372681"/>
                                    <a:gd name="connsiteX8" fmla="*/ 0 w 1485900"/>
                                    <a:gd name="connsiteY8" fmla="*/ 1257300 h 1372681"/>
                                    <a:gd name="connsiteX9" fmla="*/ 0 w 1485900"/>
                                    <a:gd name="connsiteY9" fmla="*/ 0 h 1372681"/>
                                    <a:gd name="connsiteX0" fmla="*/ 0 w 1485900"/>
                                    <a:gd name="connsiteY0" fmla="*/ 8275 h 1380956"/>
                                    <a:gd name="connsiteX1" fmla="*/ 252390 w 1485900"/>
                                    <a:gd name="connsiteY1" fmla="*/ 8275 h 1380956"/>
                                    <a:gd name="connsiteX2" fmla="*/ 326866 w 1485900"/>
                                    <a:gd name="connsiteY2" fmla="*/ 0 h 1380956"/>
                                    <a:gd name="connsiteX3" fmla="*/ 1485900 w 1485900"/>
                                    <a:gd name="connsiteY3" fmla="*/ 8275 h 1380956"/>
                                    <a:gd name="connsiteX4" fmla="*/ 1485900 w 1485900"/>
                                    <a:gd name="connsiteY4" fmla="*/ 1265575 h 1380956"/>
                                    <a:gd name="connsiteX5" fmla="*/ 1141537 w 1485900"/>
                                    <a:gd name="connsiteY5" fmla="*/ 1380838 h 1380956"/>
                                    <a:gd name="connsiteX6" fmla="*/ 889574 w 1485900"/>
                                    <a:gd name="connsiteY6" fmla="*/ 1328155 h 1380956"/>
                                    <a:gd name="connsiteX7" fmla="*/ 684337 w 1485900"/>
                                    <a:gd name="connsiteY7" fmla="*/ 1266501 h 1380956"/>
                                    <a:gd name="connsiteX8" fmla="*/ 341437 w 1485900"/>
                                    <a:gd name="connsiteY8" fmla="*/ 1380956 h 1380956"/>
                                    <a:gd name="connsiteX9" fmla="*/ 0 w 1485900"/>
                                    <a:gd name="connsiteY9" fmla="*/ 1265575 h 1380956"/>
                                    <a:gd name="connsiteX10" fmla="*/ 0 w 1485900"/>
                                    <a:gd name="connsiteY10" fmla="*/ 8275 h 1380956"/>
                                    <a:gd name="connsiteX0" fmla="*/ 0 w 1485900"/>
                                    <a:gd name="connsiteY0" fmla="*/ 8275 h 1380956"/>
                                    <a:gd name="connsiteX1" fmla="*/ 252390 w 1485900"/>
                                    <a:gd name="connsiteY1" fmla="*/ 8275 h 1380956"/>
                                    <a:gd name="connsiteX2" fmla="*/ 326866 w 1485900"/>
                                    <a:gd name="connsiteY2" fmla="*/ 0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8275 h 1380956"/>
                                    <a:gd name="connsiteX1" fmla="*/ 252390 w 1485900"/>
                                    <a:gd name="connsiteY1" fmla="*/ 8275 h 1380956"/>
                                    <a:gd name="connsiteX2" fmla="*/ 326866 w 1485900"/>
                                    <a:gd name="connsiteY2" fmla="*/ 0 h 1380956"/>
                                    <a:gd name="connsiteX3" fmla="*/ 479956 w 1485900"/>
                                    <a:gd name="connsiteY3" fmla="*/ 0 h 1380956"/>
                                    <a:gd name="connsiteX4" fmla="*/ 608220 w 1485900"/>
                                    <a:gd name="connsiteY4" fmla="*/ 4137 h 1380956"/>
                                    <a:gd name="connsiteX5" fmla="*/ 1485900 w 1485900"/>
                                    <a:gd name="connsiteY5" fmla="*/ 8275 h 1380956"/>
                                    <a:gd name="connsiteX6" fmla="*/ 1485900 w 1485900"/>
                                    <a:gd name="connsiteY6" fmla="*/ 1265575 h 1380956"/>
                                    <a:gd name="connsiteX7" fmla="*/ 1141537 w 1485900"/>
                                    <a:gd name="connsiteY7" fmla="*/ 1380838 h 1380956"/>
                                    <a:gd name="connsiteX8" fmla="*/ 889574 w 1485900"/>
                                    <a:gd name="connsiteY8" fmla="*/ 1328155 h 1380956"/>
                                    <a:gd name="connsiteX9" fmla="*/ 684337 w 1485900"/>
                                    <a:gd name="connsiteY9" fmla="*/ 1266501 h 1380956"/>
                                    <a:gd name="connsiteX10" fmla="*/ 341437 w 1485900"/>
                                    <a:gd name="connsiteY10" fmla="*/ 1380956 h 1380956"/>
                                    <a:gd name="connsiteX11" fmla="*/ 0 w 1485900"/>
                                    <a:gd name="connsiteY11" fmla="*/ 1265575 h 1380956"/>
                                    <a:gd name="connsiteX12" fmla="*/ 0 w 1485900"/>
                                    <a:gd name="connsiteY12" fmla="*/ 8275 h 1380956"/>
                                    <a:gd name="connsiteX0" fmla="*/ 0 w 1485900"/>
                                    <a:gd name="connsiteY0" fmla="*/ 8275 h 1380956"/>
                                    <a:gd name="connsiteX1" fmla="*/ 252390 w 1485900"/>
                                    <a:gd name="connsiteY1" fmla="*/ 8275 h 1380956"/>
                                    <a:gd name="connsiteX2" fmla="*/ 326866 w 1485900"/>
                                    <a:gd name="connsiteY2" fmla="*/ 0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8275 h 1380956"/>
                                    <a:gd name="connsiteX1" fmla="*/ 252390 w 1485900"/>
                                    <a:gd name="connsiteY1" fmla="*/ 8275 h 1380956"/>
                                    <a:gd name="connsiteX2" fmla="*/ 341437 w 1485900"/>
                                    <a:gd name="connsiteY2" fmla="*/ 8795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8275 h 1380956"/>
                                    <a:gd name="connsiteX1" fmla="*/ 227137 w 1485900"/>
                                    <a:gd name="connsiteY1" fmla="*/ 8795 h 1380956"/>
                                    <a:gd name="connsiteX2" fmla="*/ 341437 w 1485900"/>
                                    <a:gd name="connsiteY2" fmla="*/ 8795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0 h 1372681"/>
                                    <a:gd name="connsiteX1" fmla="*/ 227137 w 1485900"/>
                                    <a:gd name="connsiteY1" fmla="*/ 520 h 1372681"/>
                                    <a:gd name="connsiteX2" fmla="*/ 341437 w 1485900"/>
                                    <a:gd name="connsiteY2" fmla="*/ 520 h 1372681"/>
                                    <a:gd name="connsiteX3" fmla="*/ 455737 w 1485900"/>
                                    <a:gd name="connsiteY3" fmla="*/ 520 h 1372681"/>
                                    <a:gd name="connsiteX4" fmla="*/ 1485900 w 1485900"/>
                                    <a:gd name="connsiteY4" fmla="*/ 0 h 1372681"/>
                                    <a:gd name="connsiteX5" fmla="*/ 1485900 w 1485900"/>
                                    <a:gd name="connsiteY5" fmla="*/ 1257300 h 1372681"/>
                                    <a:gd name="connsiteX6" fmla="*/ 1141537 w 1485900"/>
                                    <a:gd name="connsiteY6" fmla="*/ 1372563 h 1372681"/>
                                    <a:gd name="connsiteX7" fmla="*/ 889574 w 1485900"/>
                                    <a:gd name="connsiteY7" fmla="*/ 1319880 h 1372681"/>
                                    <a:gd name="connsiteX8" fmla="*/ 684337 w 1485900"/>
                                    <a:gd name="connsiteY8" fmla="*/ 1258226 h 1372681"/>
                                    <a:gd name="connsiteX9" fmla="*/ 341437 w 1485900"/>
                                    <a:gd name="connsiteY9" fmla="*/ 1372681 h 1372681"/>
                                    <a:gd name="connsiteX10" fmla="*/ 0 w 1485900"/>
                                    <a:gd name="connsiteY10" fmla="*/ 1257300 h 1372681"/>
                                    <a:gd name="connsiteX11" fmla="*/ 0 w 1485900"/>
                                    <a:gd name="connsiteY11" fmla="*/ 0 h 1372681"/>
                                    <a:gd name="connsiteX0" fmla="*/ 0 w 1485900"/>
                                    <a:gd name="connsiteY0" fmla="*/ 0 h 1372681"/>
                                    <a:gd name="connsiteX1" fmla="*/ 227137 w 1485900"/>
                                    <a:gd name="connsiteY1" fmla="*/ 520 h 1372681"/>
                                    <a:gd name="connsiteX2" fmla="*/ 341437 w 1485900"/>
                                    <a:gd name="connsiteY2" fmla="*/ 520 h 1372681"/>
                                    <a:gd name="connsiteX3" fmla="*/ 455737 w 1485900"/>
                                    <a:gd name="connsiteY3" fmla="*/ 520 h 1372681"/>
                                    <a:gd name="connsiteX4" fmla="*/ 570037 w 1485900"/>
                                    <a:gd name="connsiteY4" fmla="*/ 2156 h 1372681"/>
                                    <a:gd name="connsiteX5" fmla="*/ 1485900 w 1485900"/>
                                    <a:gd name="connsiteY5" fmla="*/ 0 h 1372681"/>
                                    <a:gd name="connsiteX6" fmla="*/ 1485900 w 1485900"/>
                                    <a:gd name="connsiteY6" fmla="*/ 1257300 h 1372681"/>
                                    <a:gd name="connsiteX7" fmla="*/ 1141537 w 1485900"/>
                                    <a:gd name="connsiteY7" fmla="*/ 1372563 h 1372681"/>
                                    <a:gd name="connsiteX8" fmla="*/ 889574 w 1485900"/>
                                    <a:gd name="connsiteY8" fmla="*/ 1319880 h 1372681"/>
                                    <a:gd name="connsiteX9" fmla="*/ 684337 w 1485900"/>
                                    <a:gd name="connsiteY9" fmla="*/ 1258226 h 1372681"/>
                                    <a:gd name="connsiteX10" fmla="*/ 341437 w 1485900"/>
                                    <a:gd name="connsiteY10" fmla="*/ 1372681 h 1372681"/>
                                    <a:gd name="connsiteX11" fmla="*/ 0 w 1485900"/>
                                    <a:gd name="connsiteY11" fmla="*/ 1257300 h 1372681"/>
                                    <a:gd name="connsiteX12" fmla="*/ 0 w 1485900"/>
                                    <a:gd name="connsiteY12" fmla="*/ 0 h 13726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1485900 w 1485900"/>
                                    <a:gd name="connsiteY5" fmla="*/ 112200 h 1484881"/>
                                    <a:gd name="connsiteX6" fmla="*/ 1485900 w 1485900"/>
                                    <a:gd name="connsiteY6" fmla="*/ 1369500 h 1484881"/>
                                    <a:gd name="connsiteX7" fmla="*/ 1141537 w 1485900"/>
                                    <a:gd name="connsiteY7" fmla="*/ 1484763 h 1484881"/>
                                    <a:gd name="connsiteX8" fmla="*/ 889574 w 1485900"/>
                                    <a:gd name="connsiteY8" fmla="*/ 1432080 h 1484881"/>
                                    <a:gd name="connsiteX9" fmla="*/ 684337 w 1485900"/>
                                    <a:gd name="connsiteY9" fmla="*/ 1370426 h 1484881"/>
                                    <a:gd name="connsiteX10" fmla="*/ 341437 w 1485900"/>
                                    <a:gd name="connsiteY10" fmla="*/ 1484881 h 1484881"/>
                                    <a:gd name="connsiteX11" fmla="*/ 0 w 1485900"/>
                                    <a:gd name="connsiteY11" fmla="*/ 1369500 h 1484881"/>
                                    <a:gd name="connsiteX12" fmla="*/ 0 w 1485900"/>
                                    <a:gd name="connsiteY12"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645458 w 1485900"/>
                                    <a:gd name="connsiteY5" fmla="*/ 12413 h 1484881"/>
                                    <a:gd name="connsiteX6" fmla="*/ 1485900 w 1485900"/>
                                    <a:gd name="connsiteY6" fmla="*/ 112200 h 1484881"/>
                                    <a:gd name="connsiteX7" fmla="*/ 1485900 w 1485900"/>
                                    <a:gd name="connsiteY7" fmla="*/ 1369500 h 1484881"/>
                                    <a:gd name="connsiteX8" fmla="*/ 1141537 w 1485900"/>
                                    <a:gd name="connsiteY8" fmla="*/ 1484763 h 1484881"/>
                                    <a:gd name="connsiteX9" fmla="*/ 889574 w 1485900"/>
                                    <a:gd name="connsiteY9" fmla="*/ 1432080 h 1484881"/>
                                    <a:gd name="connsiteX10" fmla="*/ 684337 w 1485900"/>
                                    <a:gd name="connsiteY10" fmla="*/ 1370426 h 1484881"/>
                                    <a:gd name="connsiteX11" fmla="*/ 341437 w 1485900"/>
                                    <a:gd name="connsiteY11" fmla="*/ 1484881 h 1484881"/>
                                    <a:gd name="connsiteX12" fmla="*/ 0 w 1485900"/>
                                    <a:gd name="connsiteY12" fmla="*/ 1369500 h 1484881"/>
                                    <a:gd name="connsiteX13" fmla="*/ 0 w 1485900"/>
                                    <a:gd name="connsiteY13"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645458 w 1485900"/>
                                    <a:gd name="connsiteY5" fmla="*/ 12413 h 1484881"/>
                                    <a:gd name="connsiteX6" fmla="*/ 724072 w 1485900"/>
                                    <a:gd name="connsiteY6" fmla="*/ 24826 h 1484881"/>
                                    <a:gd name="connsiteX7" fmla="*/ 1485900 w 1485900"/>
                                    <a:gd name="connsiteY7" fmla="*/ 112200 h 1484881"/>
                                    <a:gd name="connsiteX8" fmla="*/ 1485900 w 1485900"/>
                                    <a:gd name="connsiteY8" fmla="*/ 1369500 h 1484881"/>
                                    <a:gd name="connsiteX9" fmla="*/ 1141537 w 1485900"/>
                                    <a:gd name="connsiteY9" fmla="*/ 1484763 h 1484881"/>
                                    <a:gd name="connsiteX10" fmla="*/ 889574 w 1485900"/>
                                    <a:gd name="connsiteY10" fmla="*/ 1432080 h 1484881"/>
                                    <a:gd name="connsiteX11" fmla="*/ 684337 w 1485900"/>
                                    <a:gd name="connsiteY11" fmla="*/ 1370426 h 1484881"/>
                                    <a:gd name="connsiteX12" fmla="*/ 341437 w 1485900"/>
                                    <a:gd name="connsiteY12" fmla="*/ 1484881 h 1484881"/>
                                    <a:gd name="connsiteX13" fmla="*/ 0 w 1485900"/>
                                    <a:gd name="connsiteY13" fmla="*/ 1369500 h 1484881"/>
                                    <a:gd name="connsiteX14" fmla="*/ 0 w 1485900"/>
                                    <a:gd name="connsiteY14"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24072 w 1485900"/>
                                    <a:gd name="connsiteY5" fmla="*/ 24826 h 1484881"/>
                                    <a:gd name="connsiteX6" fmla="*/ 1485900 w 1485900"/>
                                    <a:gd name="connsiteY6" fmla="*/ 112200 h 1484881"/>
                                    <a:gd name="connsiteX7" fmla="*/ 1485900 w 1485900"/>
                                    <a:gd name="connsiteY7" fmla="*/ 1369500 h 1484881"/>
                                    <a:gd name="connsiteX8" fmla="*/ 1141537 w 1485900"/>
                                    <a:gd name="connsiteY8" fmla="*/ 1484763 h 1484881"/>
                                    <a:gd name="connsiteX9" fmla="*/ 889574 w 1485900"/>
                                    <a:gd name="connsiteY9" fmla="*/ 1432080 h 1484881"/>
                                    <a:gd name="connsiteX10" fmla="*/ 684337 w 1485900"/>
                                    <a:gd name="connsiteY10" fmla="*/ 1370426 h 1484881"/>
                                    <a:gd name="connsiteX11" fmla="*/ 341437 w 1485900"/>
                                    <a:gd name="connsiteY11" fmla="*/ 1484881 h 1484881"/>
                                    <a:gd name="connsiteX12" fmla="*/ 0 w 1485900"/>
                                    <a:gd name="connsiteY12" fmla="*/ 1369500 h 1484881"/>
                                    <a:gd name="connsiteX13" fmla="*/ 0 w 1485900"/>
                                    <a:gd name="connsiteY13"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1485900 w 1485900"/>
                                    <a:gd name="connsiteY6" fmla="*/ 112200 h 1484881"/>
                                    <a:gd name="connsiteX7" fmla="*/ 1485900 w 1485900"/>
                                    <a:gd name="connsiteY7" fmla="*/ 1369500 h 1484881"/>
                                    <a:gd name="connsiteX8" fmla="*/ 1141537 w 1485900"/>
                                    <a:gd name="connsiteY8" fmla="*/ 1484763 h 1484881"/>
                                    <a:gd name="connsiteX9" fmla="*/ 889574 w 1485900"/>
                                    <a:gd name="connsiteY9" fmla="*/ 1432080 h 1484881"/>
                                    <a:gd name="connsiteX10" fmla="*/ 684337 w 1485900"/>
                                    <a:gd name="connsiteY10" fmla="*/ 1370426 h 1484881"/>
                                    <a:gd name="connsiteX11" fmla="*/ 341437 w 1485900"/>
                                    <a:gd name="connsiteY11" fmla="*/ 1484881 h 1484881"/>
                                    <a:gd name="connsiteX12" fmla="*/ 0 w 1485900"/>
                                    <a:gd name="connsiteY12" fmla="*/ 1369500 h 1484881"/>
                                    <a:gd name="connsiteX13" fmla="*/ 0 w 1485900"/>
                                    <a:gd name="connsiteY13"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85437 w 1485900"/>
                                    <a:gd name="connsiteY6" fmla="*/ 124127 h 1484881"/>
                                    <a:gd name="connsiteX7" fmla="*/ 1485900 w 1485900"/>
                                    <a:gd name="connsiteY7" fmla="*/ 112200 h 1484881"/>
                                    <a:gd name="connsiteX8" fmla="*/ 1485900 w 1485900"/>
                                    <a:gd name="connsiteY8" fmla="*/ 1369500 h 1484881"/>
                                    <a:gd name="connsiteX9" fmla="*/ 1141537 w 1485900"/>
                                    <a:gd name="connsiteY9" fmla="*/ 1484763 h 1484881"/>
                                    <a:gd name="connsiteX10" fmla="*/ 889574 w 1485900"/>
                                    <a:gd name="connsiteY10" fmla="*/ 1432080 h 1484881"/>
                                    <a:gd name="connsiteX11" fmla="*/ 684337 w 1485900"/>
                                    <a:gd name="connsiteY11" fmla="*/ 1370426 h 1484881"/>
                                    <a:gd name="connsiteX12" fmla="*/ 341437 w 1485900"/>
                                    <a:gd name="connsiteY12" fmla="*/ 1484881 h 1484881"/>
                                    <a:gd name="connsiteX13" fmla="*/ 0 w 1485900"/>
                                    <a:gd name="connsiteY13" fmla="*/ 1369500 h 1484881"/>
                                    <a:gd name="connsiteX14" fmla="*/ 0 w 1485900"/>
                                    <a:gd name="connsiteY14"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85437 w 1485900"/>
                                    <a:gd name="connsiteY6" fmla="*/ 124127 h 1484881"/>
                                    <a:gd name="connsiteX7" fmla="*/ 993013 w 1485900"/>
                                    <a:gd name="connsiteY7" fmla="*/ 115852 h 1484881"/>
                                    <a:gd name="connsiteX8" fmla="*/ 1485900 w 1485900"/>
                                    <a:gd name="connsiteY8" fmla="*/ 112200 h 1484881"/>
                                    <a:gd name="connsiteX9" fmla="*/ 1485900 w 1485900"/>
                                    <a:gd name="connsiteY9" fmla="*/ 1369500 h 1484881"/>
                                    <a:gd name="connsiteX10" fmla="*/ 1141537 w 1485900"/>
                                    <a:gd name="connsiteY10" fmla="*/ 1484763 h 1484881"/>
                                    <a:gd name="connsiteX11" fmla="*/ 889574 w 1485900"/>
                                    <a:gd name="connsiteY11" fmla="*/ 1432080 h 1484881"/>
                                    <a:gd name="connsiteX12" fmla="*/ 684337 w 1485900"/>
                                    <a:gd name="connsiteY12" fmla="*/ 1370426 h 1484881"/>
                                    <a:gd name="connsiteX13" fmla="*/ 341437 w 1485900"/>
                                    <a:gd name="connsiteY13" fmla="*/ 1484881 h 1484881"/>
                                    <a:gd name="connsiteX14" fmla="*/ 0 w 1485900"/>
                                    <a:gd name="connsiteY14" fmla="*/ 1369500 h 1484881"/>
                                    <a:gd name="connsiteX15" fmla="*/ 0 w 1485900"/>
                                    <a:gd name="connsiteY15"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85437 w 1485900"/>
                                    <a:gd name="connsiteY6" fmla="*/ 124127 h 1484881"/>
                                    <a:gd name="connsiteX7" fmla="*/ 993013 w 1485900"/>
                                    <a:gd name="connsiteY7" fmla="*/ 115852 h 1484881"/>
                                    <a:gd name="connsiteX8" fmla="*/ 1071627 w 1485900"/>
                                    <a:gd name="connsiteY8" fmla="*/ 119989 h 1484881"/>
                                    <a:gd name="connsiteX9" fmla="*/ 1485900 w 1485900"/>
                                    <a:gd name="connsiteY9" fmla="*/ 112200 h 1484881"/>
                                    <a:gd name="connsiteX10" fmla="*/ 1485900 w 1485900"/>
                                    <a:gd name="connsiteY10" fmla="*/ 1369500 h 1484881"/>
                                    <a:gd name="connsiteX11" fmla="*/ 1141537 w 1485900"/>
                                    <a:gd name="connsiteY11" fmla="*/ 1484763 h 1484881"/>
                                    <a:gd name="connsiteX12" fmla="*/ 889574 w 1485900"/>
                                    <a:gd name="connsiteY12" fmla="*/ 1432080 h 1484881"/>
                                    <a:gd name="connsiteX13" fmla="*/ 684337 w 1485900"/>
                                    <a:gd name="connsiteY13" fmla="*/ 1370426 h 1484881"/>
                                    <a:gd name="connsiteX14" fmla="*/ 341437 w 1485900"/>
                                    <a:gd name="connsiteY14" fmla="*/ 1484881 h 1484881"/>
                                    <a:gd name="connsiteX15" fmla="*/ 0 w 1485900"/>
                                    <a:gd name="connsiteY15" fmla="*/ 1369500 h 1484881"/>
                                    <a:gd name="connsiteX16" fmla="*/ 0 w 1485900"/>
                                    <a:gd name="connsiteY16"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912937 w 1485900"/>
                                    <a:gd name="connsiteY6" fmla="*/ 116389 h 1484881"/>
                                    <a:gd name="connsiteX7" fmla="*/ 993013 w 1485900"/>
                                    <a:gd name="connsiteY7" fmla="*/ 115852 h 1484881"/>
                                    <a:gd name="connsiteX8" fmla="*/ 1071627 w 1485900"/>
                                    <a:gd name="connsiteY8" fmla="*/ 119989 h 1484881"/>
                                    <a:gd name="connsiteX9" fmla="*/ 1485900 w 1485900"/>
                                    <a:gd name="connsiteY9" fmla="*/ 112200 h 1484881"/>
                                    <a:gd name="connsiteX10" fmla="*/ 1485900 w 1485900"/>
                                    <a:gd name="connsiteY10" fmla="*/ 1369500 h 1484881"/>
                                    <a:gd name="connsiteX11" fmla="*/ 1141537 w 1485900"/>
                                    <a:gd name="connsiteY11" fmla="*/ 1484763 h 1484881"/>
                                    <a:gd name="connsiteX12" fmla="*/ 889574 w 1485900"/>
                                    <a:gd name="connsiteY12" fmla="*/ 1432080 h 1484881"/>
                                    <a:gd name="connsiteX13" fmla="*/ 684337 w 1485900"/>
                                    <a:gd name="connsiteY13" fmla="*/ 1370426 h 1484881"/>
                                    <a:gd name="connsiteX14" fmla="*/ 341437 w 1485900"/>
                                    <a:gd name="connsiteY14" fmla="*/ 1484881 h 1484881"/>
                                    <a:gd name="connsiteX15" fmla="*/ 0 w 1485900"/>
                                    <a:gd name="connsiteY15" fmla="*/ 1369500 h 1484881"/>
                                    <a:gd name="connsiteX16" fmla="*/ 0 w 1485900"/>
                                    <a:gd name="connsiteY16"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96387 w 1485900"/>
                                    <a:gd name="connsiteY6" fmla="*/ 50176 h 1484881"/>
                                    <a:gd name="connsiteX7" fmla="*/ 993013 w 1485900"/>
                                    <a:gd name="connsiteY7" fmla="*/ 115852 h 1484881"/>
                                    <a:gd name="connsiteX8" fmla="*/ 1071627 w 1485900"/>
                                    <a:gd name="connsiteY8" fmla="*/ 119989 h 1484881"/>
                                    <a:gd name="connsiteX9" fmla="*/ 1485900 w 1485900"/>
                                    <a:gd name="connsiteY9" fmla="*/ 112200 h 1484881"/>
                                    <a:gd name="connsiteX10" fmla="*/ 1485900 w 1485900"/>
                                    <a:gd name="connsiteY10" fmla="*/ 1369500 h 1484881"/>
                                    <a:gd name="connsiteX11" fmla="*/ 1141537 w 1485900"/>
                                    <a:gd name="connsiteY11" fmla="*/ 1484763 h 1484881"/>
                                    <a:gd name="connsiteX12" fmla="*/ 889574 w 1485900"/>
                                    <a:gd name="connsiteY12" fmla="*/ 1432080 h 1484881"/>
                                    <a:gd name="connsiteX13" fmla="*/ 684337 w 1485900"/>
                                    <a:gd name="connsiteY13" fmla="*/ 1370426 h 1484881"/>
                                    <a:gd name="connsiteX14" fmla="*/ 341437 w 1485900"/>
                                    <a:gd name="connsiteY14" fmla="*/ 1484881 h 1484881"/>
                                    <a:gd name="connsiteX15" fmla="*/ 0 w 1485900"/>
                                    <a:gd name="connsiteY15" fmla="*/ 1369500 h 1484881"/>
                                    <a:gd name="connsiteX16" fmla="*/ 0 w 1485900"/>
                                    <a:gd name="connsiteY16" fmla="*/ 112200 h 1484881"/>
                                    <a:gd name="connsiteX0" fmla="*/ 0 w 1485900"/>
                                    <a:gd name="connsiteY0" fmla="*/ 62024 h 1434705"/>
                                    <a:gd name="connsiteX1" fmla="*/ 227137 w 1485900"/>
                                    <a:gd name="connsiteY1" fmla="*/ 62544 h 1434705"/>
                                    <a:gd name="connsiteX2" fmla="*/ 341437 w 1485900"/>
                                    <a:gd name="connsiteY2" fmla="*/ 62544 h 1434705"/>
                                    <a:gd name="connsiteX3" fmla="*/ 455737 w 1485900"/>
                                    <a:gd name="connsiteY3" fmla="*/ 62544 h 1434705"/>
                                    <a:gd name="connsiteX4" fmla="*/ 798637 w 1485900"/>
                                    <a:gd name="connsiteY4" fmla="*/ 66213 h 1434705"/>
                                    <a:gd name="connsiteX5" fmla="*/ 896387 w 1485900"/>
                                    <a:gd name="connsiteY5" fmla="*/ 0 h 1434705"/>
                                    <a:gd name="connsiteX6" fmla="*/ 993013 w 1485900"/>
                                    <a:gd name="connsiteY6" fmla="*/ 65676 h 1434705"/>
                                    <a:gd name="connsiteX7" fmla="*/ 1071627 w 1485900"/>
                                    <a:gd name="connsiteY7" fmla="*/ 69813 h 1434705"/>
                                    <a:gd name="connsiteX8" fmla="*/ 1485900 w 1485900"/>
                                    <a:gd name="connsiteY8" fmla="*/ 62024 h 1434705"/>
                                    <a:gd name="connsiteX9" fmla="*/ 1485900 w 1485900"/>
                                    <a:gd name="connsiteY9" fmla="*/ 1319324 h 1434705"/>
                                    <a:gd name="connsiteX10" fmla="*/ 1141537 w 1485900"/>
                                    <a:gd name="connsiteY10" fmla="*/ 1434587 h 1434705"/>
                                    <a:gd name="connsiteX11" fmla="*/ 889574 w 1485900"/>
                                    <a:gd name="connsiteY11" fmla="*/ 1381904 h 1434705"/>
                                    <a:gd name="connsiteX12" fmla="*/ 684337 w 1485900"/>
                                    <a:gd name="connsiteY12" fmla="*/ 1320250 h 1434705"/>
                                    <a:gd name="connsiteX13" fmla="*/ 341437 w 1485900"/>
                                    <a:gd name="connsiteY13" fmla="*/ 1434705 h 1434705"/>
                                    <a:gd name="connsiteX14" fmla="*/ 0 w 1485900"/>
                                    <a:gd name="connsiteY14" fmla="*/ 1319324 h 1434705"/>
                                    <a:gd name="connsiteX15" fmla="*/ 0 w 1485900"/>
                                    <a:gd name="connsiteY15" fmla="*/ 62024 h 1434705"/>
                                    <a:gd name="connsiteX0" fmla="*/ 0 w 1485900"/>
                                    <a:gd name="connsiteY0" fmla="*/ 62024 h 1434705"/>
                                    <a:gd name="connsiteX1" fmla="*/ 227137 w 1485900"/>
                                    <a:gd name="connsiteY1" fmla="*/ 62544 h 1434705"/>
                                    <a:gd name="connsiteX2" fmla="*/ 341437 w 1485900"/>
                                    <a:gd name="connsiteY2" fmla="*/ 62544 h 1434705"/>
                                    <a:gd name="connsiteX3" fmla="*/ 455737 w 1485900"/>
                                    <a:gd name="connsiteY3" fmla="*/ 62544 h 1434705"/>
                                    <a:gd name="connsiteX4" fmla="*/ 637183 w 1485900"/>
                                    <a:gd name="connsiteY4" fmla="*/ 59564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341437 w 1485900"/>
                                    <a:gd name="connsiteY2" fmla="*/ 62544 h 1434705"/>
                                    <a:gd name="connsiteX3" fmla="*/ 455737 w 1485900"/>
                                    <a:gd name="connsiteY3" fmla="*/ 62544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341437 w 1485900"/>
                                    <a:gd name="connsiteY2" fmla="*/ 62544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4137 w 1485900"/>
                                    <a:gd name="connsiteY16" fmla="*/ 163003 h 1434705"/>
                                    <a:gd name="connsiteX17" fmla="*/ 0 w 1485900"/>
                                    <a:gd name="connsiteY17"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41375 w 1485900"/>
                                    <a:gd name="connsiteY16" fmla="*/ 183695 h 1434705"/>
                                    <a:gd name="connsiteX17" fmla="*/ 0 w 1485900"/>
                                    <a:gd name="connsiteY17"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18188 w 1485900"/>
                                    <a:gd name="connsiteY16" fmla="*/ 961551 h 1434705"/>
                                    <a:gd name="connsiteX17" fmla="*/ 41375 w 1485900"/>
                                    <a:gd name="connsiteY17" fmla="*/ 183695 h 1434705"/>
                                    <a:gd name="connsiteX18" fmla="*/ 0 w 1485900"/>
                                    <a:gd name="connsiteY18"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18188 w 1485900"/>
                                    <a:gd name="connsiteY16" fmla="*/ 961551 h 1434705"/>
                                    <a:gd name="connsiteX17" fmla="*/ 26463 w 1485900"/>
                                    <a:gd name="connsiteY17" fmla="*/ 924313 h 1434705"/>
                                    <a:gd name="connsiteX18" fmla="*/ 41375 w 1485900"/>
                                    <a:gd name="connsiteY18" fmla="*/ 183695 h 1434705"/>
                                    <a:gd name="connsiteX19" fmla="*/ 0 w 1485900"/>
                                    <a:gd name="connsiteY19" fmla="*/ 62024 h 1434705"/>
                                    <a:gd name="connsiteX0" fmla="*/ 0 w 1487020"/>
                                    <a:gd name="connsiteY0" fmla="*/ 62024 h 1434705"/>
                                    <a:gd name="connsiteX1" fmla="*/ 227137 w 1487020"/>
                                    <a:gd name="connsiteY1" fmla="*/ 62544 h 1434705"/>
                                    <a:gd name="connsiteX2" fmla="*/ 407638 w 1487020"/>
                                    <a:gd name="connsiteY2" fmla="*/ 54268 h 1434705"/>
                                    <a:gd name="connsiteX3" fmla="*/ 513663 w 1487020"/>
                                    <a:gd name="connsiteY3" fmla="*/ 103927 h 1434705"/>
                                    <a:gd name="connsiteX4" fmla="*/ 653733 w 1487020"/>
                                    <a:gd name="connsiteY4" fmla="*/ 14043 h 1434705"/>
                                    <a:gd name="connsiteX5" fmla="*/ 798637 w 1487020"/>
                                    <a:gd name="connsiteY5" fmla="*/ 66213 h 1434705"/>
                                    <a:gd name="connsiteX6" fmla="*/ 896387 w 1487020"/>
                                    <a:gd name="connsiteY6" fmla="*/ 0 h 1434705"/>
                                    <a:gd name="connsiteX7" fmla="*/ 993013 w 1487020"/>
                                    <a:gd name="connsiteY7" fmla="*/ 65676 h 1434705"/>
                                    <a:gd name="connsiteX8" fmla="*/ 1071627 w 1487020"/>
                                    <a:gd name="connsiteY8" fmla="*/ 69813 h 1434705"/>
                                    <a:gd name="connsiteX9" fmla="*/ 1485900 w 1487020"/>
                                    <a:gd name="connsiteY9" fmla="*/ 62024 h 1434705"/>
                                    <a:gd name="connsiteX10" fmla="*/ 1487020 w 1487020"/>
                                    <a:gd name="connsiteY10" fmla="*/ 266442 h 1434705"/>
                                    <a:gd name="connsiteX11" fmla="*/ 1485900 w 1487020"/>
                                    <a:gd name="connsiteY11" fmla="*/ 1319324 h 1434705"/>
                                    <a:gd name="connsiteX12" fmla="*/ 1141537 w 1487020"/>
                                    <a:gd name="connsiteY12" fmla="*/ 1434587 h 1434705"/>
                                    <a:gd name="connsiteX13" fmla="*/ 889574 w 1487020"/>
                                    <a:gd name="connsiteY13" fmla="*/ 1381904 h 1434705"/>
                                    <a:gd name="connsiteX14" fmla="*/ 684337 w 1487020"/>
                                    <a:gd name="connsiteY14" fmla="*/ 1320250 h 1434705"/>
                                    <a:gd name="connsiteX15" fmla="*/ 341437 w 1487020"/>
                                    <a:gd name="connsiteY15" fmla="*/ 1434705 h 1434705"/>
                                    <a:gd name="connsiteX16" fmla="*/ 0 w 1487020"/>
                                    <a:gd name="connsiteY16" fmla="*/ 1319324 h 1434705"/>
                                    <a:gd name="connsiteX17" fmla="*/ 18188 w 1487020"/>
                                    <a:gd name="connsiteY17" fmla="*/ 961551 h 1434705"/>
                                    <a:gd name="connsiteX18" fmla="*/ 26463 w 1487020"/>
                                    <a:gd name="connsiteY18" fmla="*/ 924313 h 1434705"/>
                                    <a:gd name="connsiteX19" fmla="*/ 41375 w 1487020"/>
                                    <a:gd name="connsiteY19" fmla="*/ 183695 h 1434705"/>
                                    <a:gd name="connsiteX20" fmla="*/ 0 w 1487020"/>
                                    <a:gd name="connsiteY20" fmla="*/ 62024 h 1434705"/>
                                    <a:gd name="connsiteX0" fmla="*/ 0 w 1509112"/>
                                    <a:gd name="connsiteY0" fmla="*/ 62024 h 1434705"/>
                                    <a:gd name="connsiteX1" fmla="*/ 227137 w 1509112"/>
                                    <a:gd name="connsiteY1" fmla="*/ 62544 h 1434705"/>
                                    <a:gd name="connsiteX2" fmla="*/ 407638 w 1509112"/>
                                    <a:gd name="connsiteY2" fmla="*/ 54268 h 1434705"/>
                                    <a:gd name="connsiteX3" fmla="*/ 513663 w 1509112"/>
                                    <a:gd name="connsiteY3" fmla="*/ 103927 h 1434705"/>
                                    <a:gd name="connsiteX4" fmla="*/ 653733 w 1509112"/>
                                    <a:gd name="connsiteY4" fmla="*/ 14043 h 1434705"/>
                                    <a:gd name="connsiteX5" fmla="*/ 798637 w 1509112"/>
                                    <a:gd name="connsiteY5" fmla="*/ 66213 h 1434705"/>
                                    <a:gd name="connsiteX6" fmla="*/ 896387 w 1509112"/>
                                    <a:gd name="connsiteY6" fmla="*/ 0 h 1434705"/>
                                    <a:gd name="connsiteX7" fmla="*/ 993013 w 1509112"/>
                                    <a:gd name="connsiteY7" fmla="*/ 65676 h 1434705"/>
                                    <a:gd name="connsiteX8" fmla="*/ 1071627 w 1509112"/>
                                    <a:gd name="connsiteY8" fmla="*/ 69813 h 1434705"/>
                                    <a:gd name="connsiteX9" fmla="*/ 1485900 w 1509112"/>
                                    <a:gd name="connsiteY9" fmla="*/ 62024 h 1434705"/>
                                    <a:gd name="connsiteX10" fmla="*/ 1487020 w 1509112"/>
                                    <a:gd name="connsiteY10" fmla="*/ 266442 h 1434705"/>
                                    <a:gd name="connsiteX11" fmla="*/ 1478745 w 1509112"/>
                                    <a:gd name="connsiteY11" fmla="*/ 374018 h 1434705"/>
                                    <a:gd name="connsiteX12" fmla="*/ 1485900 w 1509112"/>
                                    <a:gd name="connsiteY12" fmla="*/ 1319324 h 1434705"/>
                                    <a:gd name="connsiteX13" fmla="*/ 1141537 w 1509112"/>
                                    <a:gd name="connsiteY13" fmla="*/ 1434587 h 1434705"/>
                                    <a:gd name="connsiteX14" fmla="*/ 889574 w 1509112"/>
                                    <a:gd name="connsiteY14" fmla="*/ 1381904 h 1434705"/>
                                    <a:gd name="connsiteX15" fmla="*/ 684337 w 1509112"/>
                                    <a:gd name="connsiteY15" fmla="*/ 1320250 h 1434705"/>
                                    <a:gd name="connsiteX16" fmla="*/ 341437 w 1509112"/>
                                    <a:gd name="connsiteY16" fmla="*/ 1434705 h 1434705"/>
                                    <a:gd name="connsiteX17" fmla="*/ 0 w 1509112"/>
                                    <a:gd name="connsiteY17" fmla="*/ 1319324 h 1434705"/>
                                    <a:gd name="connsiteX18" fmla="*/ 18188 w 1509112"/>
                                    <a:gd name="connsiteY18" fmla="*/ 961551 h 1434705"/>
                                    <a:gd name="connsiteX19" fmla="*/ 26463 w 1509112"/>
                                    <a:gd name="connsiteY19" fmla="*/ 924313 h 1434705"/>
                                    <a:gd name="connsiteX20" fmla="*/ 41375 w 1509112"/>
                                    <a:gd name="connsiteY20" fmla="*/ 183695 h 1434705"/>
                                    <a:gd name="connsiteX21" fmla="*/ 0 w 1509112"/>
                                    <a:gd name="connsiteY21" fmla="*/ 62024 h 1434705"/>
                                    <a:gd name="connsiteX0" fmla="*/ 0 w 1516776"/>
                                    <a:gd name="connsiteY0" fmla="*/ 62024 h 1434705"/>
                                    <a:gd name="connsiteX1" fmla="*/ 227137 w 1516776"/>
                                    <a:gd name="connsiteY1" fmla="*/ 62544 h 1434705"/>
                                    <a:gd name="connsiteX2" fmla="*/ 407638 w 1516776"/>
                                    <a:gd name="connsiteY2" fmla="*/ 54268 h 1434705"/>
                                    <a:gd name="connsiteX3" fmla="*/ 513663 w 1516776"/>
                                    <a:gd name="connsiteY3" fmla="*/ 103927 h 1434705"/>
                                    <a:gd name="connsiteX4" fmla="*/ 653733 w 1516776"/>
                                    <a:gd name="connsiteY4" fmla="*/ 14043 h 1434705"/>
                                    <a:gd name="connsiteX5" fmla="*/ 798637 w 1516776"/>
                                    <a:gd name="connsiteY5" fmla="*/ 66213 h 1434705"/>
                                    <a:gd name="connsiteX6" fmla="*/ 896387 w 1516776"/>
                                    <a:gd name="connsiteY6" fmla="*/ 0 h 1434705"/>
                                    <a:gd name="connsiteX7" fmla="*/ 993013 w 1516776"/>
                                    <a:gd name="connsiteY7" fmla="*/ 65676 h 1434705"/>
                                    <a:gd name="connsiteX8" fmla="*/ 1071627 w 1516776"/>
                                    <a:gd name="connsiteY8" fmla="*/ 69813 h 1434705"/>
                                    <a:gd name="connsiteX9" fmla="*/ 1485900 w 1516776"/>
                                    <a:gd name="connsiteY9" fmla="*/ 62024 h 1434705"/>
                                    <a:gd name="connsiteX10" fmla="*/ 1487020 w 1516776"/>
                                    <a:gd name="connsiteY10" fmla="*/ 266442 h 1434705"/>
                                    <a:gd name="connsiteX11" fmla="*/ 1478745 w 1516776"/>
                                    <a:gd name="connsiteY11" fmla="*/ 374018 h 1434705"/>
                                    <a:gd name="connsiteX12" fmla="*/ 1499433 w 1516776"/>
                                    <a:gd name="connsiteY12" fmla="*/ 733985 h 1434705"/>
                                    <a:gd name="connsiteX13" fmla="*/ 1485900 w 1516776"/>
                                    <a:gd name="connsiteY13" fmla="*/ 1319324 h 1434705"/>
                                    <a:gd name="connsiteX14" fmla="*/ 1141537 w 1516776"/>
                                    <a:gd name="connsiteY14" fmla="*/ 1434587 h 1434705"/>
                                    <a:gd name="connsiteX15" fmla="*/ 889574 w 1516776"/>
                                    <a:gd name="connsiteY15" fmla="*/ 1381904 h 1434705"/>
                                    <a:gd name="connsiteX16" fmla="*/ 684337 w 1516776"/>
                                    <a:gd name="connsiteY16" fmla="*/ 1320250 h 1434705"/>
                                    <a:gd name="connsiteX17" fmla="*/ 341437 w 1516776"/>
                                    <a:gd name="connsiteY17" fmla="*/ 1434705 h 1434705"/>
                                    <a:gd name="connsiteX18" fmla="*/ 0 w 1516776"/>
                                    <a:gd name="connsiteY18" fmla="*/ 1319324 h 1434705"/>
                                    <a:gd name="connsiteX19" fmla="*/ 18188 w 1516776"/>
                                    <a:gd name="connsiteY19" fmla="*/ 961551 h 1434705"/>
                                    <a:gd name="connsiteX20" fmla="*/ 26463 w 1516776"/>
                                    <a:gd name="connsiteY20" fmla="*/ 924313 h 1434705"/>
                                    <a:gd name="connsiteX21" fmla="*/ 41375 w 1516776"/>
                                    <a:gd name="connsiteY21" fmla="*/ 183695 h 1434705"/>
                                    <a:gd name="connsiteX22" fmla="*/ 0 w 1516776"/>
                                    <a:gd name="connsiteY22" fmla="*/ 62024 h 1434705"/>
                                    <a:gd name="connsiteX0" fmla="*/ 0 w 1519394"/>
                                    <a:gd name="connsiteY0" fmla="*/ 62024 h 1434705"/>
                                    <a:gd name="connsiteX1" fmla="*/ 227137 w 1519394"/>
                                    <a:gd name="connsiteY1" fmla="*/ 62544 h 1434705"/>
                                    <a:gd name="connsiteX2" fmla="*/ 407638 w 1519394"/>
                                    <a:gd name="connsiteY2" fmla="*/ 54268 h 1434705"/>
                                    <a:gd name="connsiteX3" fmla="*/ 513663 w 1519394"/>
                                    <a:gd name="connsiteY3" fmla="*/ 103927 h 1434705"/>
                                    <a:gd name="connsiteX4" fmla="*/ 653733 w 1519394"/>
                                    <a:gd name="connsiteY4" fmla="*/ 14043 h 1434705"/>
                                    <a:gd name="connsiteX5" fmla="*/ 798637 w 1519394"/>
                                    <a:gd name="connsiteY5" fmla="*/ 66213 h 1434705"/>
                                    <a:gd name="connsiteX6" fmla="*/ 896387 w 1519394"/>
                                    <a:gd name="connsiteY6" fmla="*/ 0 h 1434705"/>
                                    <a:gd name="connsiteX7" fmla="*/ 993013 w 1519394"/>
                                    <a:gd name="connsiteY7" fmla="*/ 65676 h 1434705"/>
                                    <a:gd name="connsiteX8" fmla="*/ 1071627 w 1519394"/>
                                    <a:gd name="connsiteY8" fmla="*/ 69813 h 1434705"/>
                                    <a:gd name="connsiteX9" fmla="*/ 1485900 w 1519394"/>
                                    <a:gd name="connsiteY9" fmla="*/ 62024 h 1434705"/>
                                    <a:gd name="connsiteX10" fmla="*/ 1487020 w 1519394"/>
                                    <a:gd name="connsiteY10" fmla="*/ 266442 h 1434705"/>
                                    <a:gd name="connsiteX11" fmla="*/ 1478745 w 1519394"/>
                                    <a:gd name="connsiteY11" fmla="*/ 374018 h 1434705"/>
                                    <a:gd name="connsiteX12" fmla="*/ 1499433 w 1519394"/>
                                    <a:gd name="connsiteY12" fmla="*/ 733985 h 1434705"/>
                                    <a:gd name="connsiteX13" fmla="*/ 1507708 w 1519394"/>
                                    <a:gd name="connsiteY13" fmla="*/ 1044302 h 1434705"/>
                                    <a:gd name="connsiteX14" fmla="*/ 1485900 w 1519394"/>
                                    <a:gd name="connsiteY14" fmla="*/ 1319324 h 1434705"/>
                                    <a:gd name="connsiteX15" fmla="*/ 1141537 w 1519394"/>
                                    <a:gd name="connsiteY15" fmla="*/ 1434587 h 1434705"/>
                                    <a:gd name="connsiteX16" fmla="*/ 889574 w 1519394"/>
                                    <a:gd name="connsiteY16" fmla="*/ 1381904 h 1434705"/>
                                    <a:gd name="connsiteX17" fmla="*/ 684337 w 1519394"/>
                                    <a:gd name="connsiteY17" fmla="*/ 1320250 h 1434705"/>
                                    <a:gd name="connsiteX18" fmla="*/ 341437 w 1519394"/>
                                    <a:gd name="connsiteY18" fmla="*/ 1434705 h 1434705"/>
                                    <a:gd name="connsiteX19" fmla="*/ 0 w 1519394"/>
                                    <a:gd name="connsiteY19" fmla="*/ 1319324 h 1434705"/>
                                    <a:gd name="connsiteX20" fmla="*/ 18188 w 1519394"/>
                                    <a:gd name="connsiteY20" fmla="*/ 961551 h 1434705"/>
                                    <a:gd name="connsiteX21" fmla="*/ 26463 w 1519394"/>
                                    <a:gd name="connsiteY21" fmla="*/ 924313 h 1434705"/>
                                    <a:gd name="connsiteX22" fmla="*/ 41375 w 1519394"/>
                                    <a:gd name="connsiteY22" fmla="*/ 183695 h 1434705"/>
                                    <a:gd name="connsiteX23" fmla="*/ 0 w 1519394"/>
                                    <a:gd name="connsiteY23" fmla="*/ 62024 h 1434705"/>
                                    <a:gd name="connsiteX0" fmla="*/ 0 w 1519394"/>
                                    <a:gd name="connsiteY0" fmla="*/ 62024 h 1434705"/>
                                    <a:gd name="connsiteX1" fmla="*/ 227137 w 1519394"/>
                                    <a:gd name="connsiteY1" fmla="*/ 62544 h 1434705"/>
                                    <a:gd name="connsiteX2" fmla="*/ 407638 w 1519394"/>
                                    <a:gd name="connsiteY2" fmla="*/ 54268 h 1434705"/>
                                    <a:gd name="connsiteX3" fmla="*/ 513663 w 1519394"/>
                                    <a:gd name="connsiteY3" fmla="*/ 103927 h 1434705"/>
                                    <a:gd name="connsiteX4" fmla="*/ 653733 w 1519394"/>
                                    <a:gd name="connsiteY4" fmla="*/ 14043 h 1434705"/>
                                    <a:gd name="connsiteX5" fmla="*/ 798637 w 1519394"/>
                                    <a:gd name="connsiteY5" fmla="*/ 66213 h 1434705"/>
                                    <a:gd name="connsiteX6" fmla="*/ 896387 w 1519394"/>
                                    <a:gd name="connsiteY6" fmla="*/ 0 h 1434705"/>
                                    <a:gd name="connsiteX7" fmla="*/ 993013 w 1519394"/>
                                    <a:gd name="connsiteY7" fmla="*/ 65676 h 1434705"/>
                                    <a:gd name="connsiteX8" fmla="*/ 1071627 w 1519394"/>
                                    <a:gd name="connsiteY8" fmla="*/ 69813 h 1434705"/>
                                    <a:gd name="connsiteX9" fmla="*/ 1485900 w 1519394"/>
                                    <a:gd name="connsiteY9" fmla="*/ 62024 h 1434705"/>
                                    <a:gd name="connsiteX10" fmla="*/ 1487020 w 1519394"/>
                                    <a:gd name="connsiteY10" fmla="*/ 266442 h 1434705"/>
                                    <a:gd name="connsiteX11" fmla="*/ 1449773 w 1519394"/>
                                    <a:gd name="connsiteY11" fmla="*/ 374018 h 1434705"/>
                                    <a:gd name="connsiteX12" fmla="*/ 1499433 w 1519394"/>
                                    <a:gd name="connsiteY12" fmla="*/ 733985 h 1434705"/>
                                    <a:gd name="connsiteX13" fmla="*/ 1507708 w 1519394"/>
                                    <a:gd name="connsiteY13" fmla="*/ 1044302 h 1434705"/>
                                    <a:gd name="connsiteX14" fmla="*/ 1485900 w 1519394"/>
                                    <a:gd name="connsiteY14" fmla="*/ 1319324 h 1434705"/>
                                    <a:gd name="connsiteX15" fmla="*/ 1141537 w 1519394"/>
                                    <a:gd name="connsiteY15" fmla="*/ 1434587 h 1434705"/>
                                    <a:gd name="connsiteX16" fmla="*/ 889574 w 1519394"/>
                                    <a:gd name="connsiteY16" fmla="*/ 1381904 h 1434705"/>
                                    <a:gd name="connsiteX17" fmla="*/ 684337 w 1519394"/>
                                    <a:gd name="connsiteY17" fmla="*/ 1320250 h 1434705"/>
                                    <a:gd name="connsiteX18" fmla="*/ 341437 w 1519394"/>
                                    <a:gd name="connsiteY18" fmla="*/ 1434705 h 1434705"/>
                                    <a:gd name="connsiteX19" fmla="*/ 0 w 1519394"/>
                                    <a:gd name="connsiteY19" fmla="*/ 1319324 h 1434705"/>
                                    <a:gd name="connsiteX20" fmla="*/ 18188 w 1519394"/>
                                    <a:gd name="connsiteY20" fmla="*/ 961551 h 1434705"/>
                                    <a:gd name="connsiteX21" fmla="*/ 26463 w 1519394"/>
                                    <a:gd name="connsiteY21" fmla="*/ 924313 h 1434705"/>
                                    <a:gd name="connsiteX22" fmla="*/ 41375 w 1519394"/>
                                    <a:gd name="connsiteY22" fmla="*/ 183695 h 1434705"/>
                                    <a:gd name="connsiteX23" fmla="*/ 0 w 1519394"/>
                                    <a:gd name="connsiteY23"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507708 w 1519832"/>
                                    <a:gd name="connsiteY14" fmla="*/ 1044302 h 1434705"/>
                                    <a:gd name="connsiteX15" fmla="*/ 1485900 w 1519832"/>
                                    <a:gd name="connsiteY15" fmla="*/ 1319324 h 1434705"/>
                                    <a:gd name="connsiteX16" fmla="*/ 1141537 w 1519832"/>
                                    <a:gd name="connsiteY16" fmla="*/ 1434587 h 1434705"/>
                                    <a:gd name="connsiteX17" fmla="*/ 889574 w 1519832"/>
                                    <a:gd name="connsiteY17" fmla="*/ 1381904 h 1434705"/>
                                    <a:gd name="connsiteX18" fmla="*/ 684337 w 1519832"/>
                                    <a:gd name="connsiteY18" fmla="*/ 1320250 h 1434705"/>
                                    <a:gd name="connsiteX19" fmla="*/ 341437 w 1519832"/>
                                    <a:gd name="connsiteY19" fmla="*/ 1434705 h 1434705"/>
                                    <a:gd name="connsiteX20" fmla="*/ 0 w 1519832"/>
                                    <a:gd name="connsiteY20" fmla="*/ 1319324 h 1434705"/>
                                    <a:gd name="connsiteX21" fmla="*/ 18188 w 1519832"/>
                                    <a:gd name="connsiteY21" fmla="*/ 961551 h 1434705"/>
                                    <a:gd name="connsiteX22" fmla="*/ 26463 w 1519832"/>
                                    <a:gd name="connsiteY22" fmla="*/ 924313 h 1434705"/>
                                    <a:gd name="connsiteX23" fmla="*/ 41375 w 1519832"/>
                                    <a:gd name="connsiteY23" fmla="*/ 183695 h 1434705"/>
                                    <a:gd name="connsiteX24" fmla="*/ 0 w 1519832"/>
                                    <a:gd name="connsiteY24"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41375 w 1519832"/>
                                    <a:gd name="connsiteY24" fmla="*/ 183695 h 1434705"/>
                                    <a:gd name="connsiteX25" fmla="*/ 0 w 1519832"/>
                                    <a:gd name="connsiteY25"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41375 w 1519832"/>
                                    <a:gd name="connsiteY24" fmla="*/ 183695 h 1434705"/>
                                    <a:gd name="connsiteX25" fmla="*/ 0 w 1519832"/>
                                    <a:gd name="connsiteY25"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41375 w 1519832"/>
                                    <a:gd name="connsiteY24" fmla="*/ 183695 h 1434705"/>
                                    <a:gd name="connsiteX25" fmla="*/ 0 w 1519832"/>
                                    <a:gd name="connsiteY25"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34738 w 1519832"/>
                                    <a:gd name="connsiteY24" fmla="*/ 762948 h 1434705"/>
                                    <a:gd name="connsiteX25" fmla="*/ 41375 w 1519832"/>
                                    <a:gd name="connsiteY25" fmla="*/ 183695 h 1434705"/>
                                    <a:gd name="connsiteX26" fmla="*/ 0 w 1519832"/>
                                    <a:gd name="connsiteY26"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34738 w 1519832"/>
                                    <a:gd name="connsiteY24" fmla="*/ 762948 h 1434705"/>
                                    <a:gd name="connsiteX25" fmla="*/ 41375 w 1519832"/>
                                    <a:gd name="connsiteY25" fmla="*/ 183695 h 1434705"/>
                                    <a:gd name="connsiteX26" fmla="*/ 0 w 1519832"/>
                                    <a:gd name="connsiteY26"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1007064 w 1519832"/>
                                    <a:gd name="connsiteY18" fmla="*/ 1395994 h 1434705"/>
                                    <a:gd name="connsiteX19" fmla="*/ 889574 w 1519832"/>
                                    <a:gd name="connsiteY19" fmla="*/ 1381904 h 1434705"/>
                                    <a:gd name="connsiteX20" fmla="*/ 684337 w 1519832"/>
                                    <a:gd name="connsiteY20" fmla="*/ 1320250 h 1434705"/>
                                    <a:gd name="connsiteX21" fmla="*/ 341437 w 1519832"/>
                                    <a:gd name="connsiteY21" fmla="*/ 1434705 h 1434705"/>
                                    <a:gd name="connsiteX22" fmla="*/ 0 w 1519832"/>
                                    <a:gd name="connsiteY22" fmla="*/ 1319324 h 1434705"/>
                                    <a:gd name="connsiteX23" fmla="*/ 18188 w 1519832"/>
                                    <a:gd name="connsiteY23" fmla="*/ 961551 h 1434705"/>
                                    <a:gd name="connsiteX24" fmla="*/ 26463 w 1519832"/>
                                    <a:gd name="connsiteY24" fmla="*/ 924313 h 1434705"/>
                                    <a:gd name="connsiteX25" fmla="*/ 34738 w 1519832"/>
                                    <a:gd name="connsiteY25" fmla="*/ 762948 h 1434705"/>
                                    <a:gd name="connsiteX26" fmla="*/ 41375 w 1519832"/>
                                    <a:gd name="connsiteY26" fmla="*/ 183695 h 1434705"/>
                                    <a:gd name="connsiteX27" fmla="*/ 0 w 1519832"/>
                                    <a:gd name="connsiteY27"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89574 w 1513029"/>
                                    <a:gd name="connsiteY20" fmla="*/ 1381904 h 1434705"/>
                                    <a:gd name="connsiteX21" fmla="*/ 684337 w 1513029"/>
                                    <a:gd name="connsiteY21" fmla="*/ 1320250 h 1434705"/>
                                    <a:gd name="connsiteX22" fmla="*/ 341437 w 1513029"/>
                                    <a:gd name="connsiteY22" fmla="*/ 1434705 h 1434705"/>
                                    <a:gd name="connsiteX23" fmla="*/ 0 w 1513029"/>
                                    <a:gd name="connsiteY23" fmla="*/ 1319324 h 1434705"/>
                                    <a:gd name="connsiteX24" fmla="*/ 18188 w 1513029"/>
                                    <a:gd name="connsiteY24" fmla="*/ 961551 h 1434705"/>
                                    <a:gd name="connsiteX25" fmla="*/ 26463 w 1513029"/>
                                    <a:gd name="connsiteY25" fmla="*/ 924313 h 1434705"/>
                                    <a:gd name="connsiteX26" fmla="*/ 34738 w 1513029"/>
                                    <a:gd name="connsiteY26" fmla="*/ 762948 h 1434705"/>
                                    <a:gd name="connsiteX27" fmla="*/ 41375 w 1513029"/>
                                    <a:gd name="connsiteY27" fmla="*/ 183695 h 1434705"/>
                                    <a:gd name="connsiteX28" fmla="*/ 0 w 1513029"/>
                                    <a:gd name="connsiteY28"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341437 w 1513029"/>
                                    <a:gd name="connsiteY22" fmla="*/ 1434705 h 1434705"/>
                                    <a:gd name="connsiteX23" fmla="*/ 0 w 1513029"/>
                                    <a:gd name="connsiteY23" fmla="*/ 1319324 h 1434705"/>
                                    <a:gd name="connsiteX24" fmla="*/ 18188 w 1513029"/>
                                    <a:gd name="connsiteY24" fmla="*/ 961551 h 1434705"/>
                                    <a:gd name="connsiteX25" fmla="*/ 26463 w 1513029"/>
                                    <a:gd name="connsiteY25" fmla="*/ 924313 h 1434705"/>
                                    <a:gd name="connsiteX26" fmla="*/ 34738 w 1513029"/>
                                    <a:gd name="connsiteY26" fmla="*/ 762948 h 1434705"/>
                                    <a:gd name="connsiteX27" fmla="*/ 41375 w 1513029"/>
                                    <a:gd name="connsiteY27" fmla="*/ 183695 h 1434705"/>
                                    <a:gd name="connsiteX28" fmla="*/ 0 w 1513029"/>
                                    <a:gd name="connsiteY28"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43657 w 1513029"/>
                                    <a:gd name="connsiteY22" fmla="*/ 1367032 h 1434705"/>
                                    <a:gd name="connsiteX23" fmla="*/ 341437 w 1513029"/>
                                    <a:gd name="connsiteY23" fmla="*/ 1434705 h 1434705"/>
                                    <a:gd name="connsiteX24" fmla="*/ 0 w 1513029"/>
                                    <a:gd name="connsiteY24" fmla="*/ 1319324 h 1434705"/>
                                    <a:gd name="connsiteX25" fmla="*/ 18188 w 1513029"/>
                                    <a:gd name="connsiteY25" fmla="*/ 961551 h 1434705"/>
                                    <a:gd name="connsiteX26" fmla="*/ 26463 w 1513029"/>
                                    <a:gd name="connsiteY26" fmla="*/ 924313 h 1434705"/>
                                    <a:gd name="connsiteX27" fmla="*/ 34738 w 1513029"/>
                                    <a:gd name="connsiteY27" fmla="*/ 762948 h 1434705"/>
                                    <a:gd name="connsiteX28" fmla="*/ 41375 w 1513029"/>
                                    <a:gd name="connsiteY28" fmla="*/ 183695 h 1434705"/>
                                    <a:gd name="connsiteX29" fmla="*/ 0 w 1513029"/>
                                    <a:gd name="connsiteY29"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64351 w 1513029"/>
                                    <a:gd name="connsiteY22" fmla="*/ 1420829 h 1434705"/>
                                    <a:gd name="connsiteX23" fmla="*/ 341437 w 1513029"/>
                                    <a:gd name="connsiteY23" fmla="*/ 1434705 h 1434705"/>
                                    <a:gd name="connsiteX24" fmla="*/ 0 w 1513029"/>
                                    <a:gd name="connsiteY24" fmla="*/ 1319324 h 1434705"/>
                                    <a:gd name="connsiteX25" fmla="*/ 18188 w 1513029"/>
                                    <a:gd name="connsiteY25" fmla="*/ 961551 h 1434705"/>
                                    <a:gd name="connsiteX26" fmla="*/ 26463 w 1513029"/>
                                    <a:gd name="connsiteY26" fmla="*/ 924313 h 1434705"/>
                                    <a:gd name="connsiteX27" fmla="*/ 34738 w 1513029"/>
                                    <a:gd name="connsiteY27" fmla="*/ 762948 h 1434705"/>
                                    <a:gd name="connsiteX28" fmla="*/ 41375 w 1513029"/>
                                    <a:gd name="connsiteY28" fmla="*/ 183695 h 1434705"/>
                                    <a:gd name="connsiteX29" fmla="*/ 0 w 1513029"/>
                                    <a:gd name="connsiteY29"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64351 w 1513029"/>
                                    <a:gd name="connsiteY22" fmla="*/ 1420829 h 1434705"/>
                                    <a:gd name="connsiteX23" fmla="*/ 341437 w 1513029"/>
                                    <a:gd name="connsiteY23" fmla="*/ 1434705 h 1434705"/>
                                    <a:gd name="connsiteX24" fmla="*/ 171277 w 1513029"/>
                                    <a:gd name="connsiteY24" fmla="*/ 1375307 h 1434705"/>
                                    <a:gd name="connsiteX25" fmla="*/ 0 w 1513029"/>
                                    <a:gd name="connsiteY25" fmla="*/ 1319324 h 1434705"/>
                                    <a:gd name="connsiteX26" fmla="*/ 18188 w 1513029"/>
                                    <a:gd name="connsiteY26" fmla="*/ 961551 h 1434705"/>
                                    <a:gd name="connsiteX27" fmla="*/ 26463 w 1513029"/>
                                    <a:gd name="connsiteY27" fmla="*/ 924313 h 1434705"/>
                                    <a:gd name="connsiteX28" fmla="*/ 34738 w 1513029"/>
                                    <a:gd name="connsiteY28" fmla="*/ 762948 h 1434705"/>
                                    <a:gd name="connsiteX29" fmla="*/ 41375 w 1513029"/>
                                    <a:gd name="connsiteY29" fmla="*/ 183695 h 1434705"/>
                                    <a:gd name="connsiteX30" fmla="*/ 0 w 1513029"/>
                                    <a:gd name="connsiteY30"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64351 w 1513029"/>
                                    <a:gd name="connsiteY22" fmla="*/ 1420829 h 1434705"/>
                                    <a:gd name="connsiteX23" fmla="*/ 341437 w 1513029"/>
                                    <a:gd name="connsiteY23" fmla="*/ 1434705 h 1434705"/>
                                    <a:gd name="connsiteX24" fmla="*/ 150583 w 1513029"/>
                                    <a:gd name="connsiteY24" fmla="*/ 1408413 h 1434705"/>
                                    <a:gd name="connsiteX25" fmla="*/ 0 w 1513029"/>
                                    <a:gd name="connsiteY25" fmla="*/ 1319324 h 1434705"/>
                                    <a:gd name="connsiteX26" fmla="*/ 18188 w 1513029"/>
                                    <a:gd name="connsiteY26" fmla="*/ 961551 h 1434705"/>
                                    <a:gd name="connsiteX27" fmla="*/ 26463 w 1513029"/>
                                    <a:gd name="connsiteY27" fmla="*/ 924313 h 1434705"/>
                                    <a:gd name="connsiteX28" fmla="*/ 34738 w 1513029"/>
                                    <a:gd name="connsiteY28" fmla="*/ 762948 h 1434705"/>
                                    <a:gd name="connsiteX29" fmla="*/ 41375 w 1513029"/>
                                    <a:gd name="connsiteY29" fmla="*/ 183695 h 1434705"/>
                                    <a:gd name="connsiteX30" fmla="*/ 0 w 1513029"/>
                                    <a:gd name="connsiteY30" fmla="*/ 62024 h 14347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513029" h="1434705">
                                      <a:moveTo>
                                        <a:pt x="0" y="62024"/>
                                      </a:moveTo>
                                      <a:lnTo>
                                        <a:pt x="227137" y="62544"/>
                                      </a:lnTo>
                                      <a:lnTo>
                                        <a:pt x="407638" y="54268"/>
                                      </a:lnTo>
                                      <a:lnTo>
                                        <a:pt x="513663" y="103927"/>
                                      </a:lnTo>
                                      <a:cubicBezTo>
                                        <a:pt x="562954" y="103430"/>
                                        <a:pt x="596583" y="13432"/>
                                        <a:pt x="653733" y="14043"/>
                                      </a:cubicBezTo>
                                      <a:cubicBezTo>
                                        <a:pt x="710883" y="14654"/>
                                        <a:pt x="755436" y="76140"/>
                                        <a:pt x="798637" y="66213"/>
                                      </a:cubicBezTo>
                                      <a:lnTo>
                                        <a:pt x="896387" y="0"/>
                                      </a:lnTo>
                                      <a:lnTo>
                                        <a:pt x="993013" y="65676"/>
                                      </a:lnTo>
                                      <a:lnTo>
                                        <a:pt x="1071627" y="69813"/>
                                      </a:lnTo>
                                      <a:lnTo>
                                        <a:pt x="1485900" y="62024"/>
                                      </a:lnTo>
                                      <a:cubicBezTo>
                                        <a:pt x="1486273" y="130163"/>
                                        <a:pt x="1486647" y="198303"/>
                                        <a:pt x="1487020" y="266442"/>
                                      </a:cubicBezTo>
                                      <a:cubicBezTo>
                                        <a:pt x="1485828" y="318441"/>
                                        <a:pt x="1449960" y="198538"/>
                                        <a:pt x="1449773" y="374018"/>
                                      </a:cubicBezTo>
                                      <a:cubicBezTo>
                                        <a:pt x="1451842" y="451942"/>
                                        <a:pt x="1498241" y="576434"/>
                                        <a:pt x="1499433" y="733985"/>
                                      </a:cubicBezTo>
                                      <a:cubicBezTo>
                                        <a:pt x="1506331" y="800186"/>
                                        <a:pt x="1489779" y="719504"/>
                                        <a:pt x="1491158" y="771223"/>
                                      </a:cubicBezTo>
                                      <a:cubicBezTo>
                                        <a:pt x="1489779" y="793980"/>
                                        <a:pt x="1347698" y="825012"/>
                                        <a:pt x="1491158" y="870525"/>
                                      </a:cubicBezTo>
                                      <a:cubicBezTo>
                                        <a:pt x="1493916" y="916038"/>
                                        <a:pt x="1508584" y="969502"/>
                                        <a:pt x="1507708" y="1044302"/>
                                      </a:cubicBezTo>
                                      <a:cubicBezTo>
                                        <a:pt x="1506832" y="1119102"/>
                                        <a:pt x="1530034" y="1262088"/>
                                        <a:pt x="1485900" y="1319324"/>
                                      </a:cubicBezTo>
                                      <a:lnTo>
                                        <a:pt x="1242904" y="1387719"/>
                                      </a:lnTo>
                                      <a:lnTo>
                                        <a:pt x="1141537" y="1434587"/>
                                      </a:lnTo>
                                      <a:lnTo>
                                        <a:pt x="1007064" y="1395994"/>
                                      </a:lnTo>
                                      <a:lnTo>
                                        <a:pt x="877157" y="1352936"/>
                                      </a:lnTo>
                                      <a:lnTo>
                                        <a:pt x="684337" y="1320250"/>
                                      </a:lnTo>
                                      <a:lnTo>
                                        <a:pt x="564351" y="1420829"/>
                                      </a:lnTo>
                                      <a:lnTo>
                                        <a:pt x="341437" y="1434705"/>
                                      </a:lnTo>
                                      <a:lnTo>
                                        <a:pt x="150583" y="1408413"/>
                                      </a:lnTo>
                                      <a:lnTo>
                                        <a:pt x="0" y="1319324"/>
                                      </a:lnTo>
                                      <a:lnTo>
                                        <a:pt x="18188" y="961551"/>
                                      </a:lnTo>
                                      <a:lnTo>
                                        <a:pt x="26463" y="924313"/>
                                      </a:lnTo>
                                      <a:cubicBezTo>
                                        <a:pt x="29221" y="870525"/>
                                        <a:pt x="60947" y="775354"/>
                                        <a:pt x="34738" y="762948"/>
                                      </a:cubicBezTo>
                                      <a:cubicBezTo>
                                        <a:pt x="36950" y="569864"/>
                                        <a:pt x="39163" y="376779"/>
                                        <a:pt x="41375" y="183695"/>
                                      </a:cubicBezTo>
                                      <a:lnTo>
                                        <a:pt x="0" y="62024"/>
                                      </a:lnTo>
                                      <a:close/>
                                    </a:path>
                                  </a:pathLst>
                                </a:custGeom>
                                <ask:type>
                                  <ask:lineSketchScribble/>
                                </ask:type>
                              </ask:lineSketchStyleProps>
                            </a:ext>
                          </a:extLst>
                        </a:ln>
                        <a:effectLst>
                          <a:outerShdw blurRad="76200" sx="102000" sy="102000" algn="ctr" rotWithShape="0">
                            <a:prstClr val="black">
                              <a:alpha val="73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E96F44E" w14:textId="77777777" w:rsidR="00302071" w:rsidRPr="0091780F" w:rsidRDefault="00302071" w:rsidP="00F36001">
                            <w:pPr>
                              <w:pStyle w:val="SIDEBARHEADING"/>
                            </w:pPr>
                            <w:r w:rsidRPr="0091780F">
                              <w:t xml:space="preserve">Sidebar </w:t>
                            </w:r>
                            <w:r>
                              <w:t>Heading</w:t>
                            </w:r>
                          </w:p>
                          <w:p w14:paraId="00275FB5" w14:textId="77777777" w:rsidR="00302071" w:rsidRDefault="00302071" w:rsidP="00F36001">
                            <w:pPr>
                              <w:pStyle w:val="SidebarTextMetadata"/>
                            </w:pPr>
                            <w:r>
                              <w:t>SIDEBAR TEXT METADATA</w:t>
                            </w:r>
                          </w:p>
                          <w:p w14:paraId="018F508A" w14:textId="77777777" w:rsidR="00302071" w:rsidRPr="004A4B67" w:rsidRDefault="00302071" w:rsidP="00F36001">
                            <w:pPr>
                              <w:pStyle w:val="SidebarTextParagraph1"/>
                            </w:pPr>
                            <w:r>
                              <w:t>Sidebar Text Paragraph 1</w:t>
                            </w:r>
                          </w:p>
                          <w:p w14:paraId="721170EF" w14:textId="77777777" w:rsidR="00302071" w:rsidRDefault="00302071" w:rsidP="00F36001">
                            <w:pPr>
                              <w:pStyle w:val="SidebarTextParagraph2"/>
                              <w:rPr>
                                <w14:glow w14:rad="0">
                                  <w14:schemeClr w14:val="tx1"/>
                                </w14:glow>
                              </w:rPr>
                            </w:pPr>
                            <w:r>
                              <w:rPr>
                                <w14:glow w14:rad="0">
                                  <w14:schemeClr w14:val="tx1"/>
                                </w14:glow>
                              </w:rPr>
                              <w:t>Sidebar Text Paragraph 2</w:t>
                            </w:r>
                          </w:p>
                          <w:p w14:paraId="22266EE2" w14:textId="77777777" w:rsidR="00302071" w:rsidRDefault="00302071" w:rsidP="00F36001">
                            <w:pPr>
                              <w:pStyle w:val="SidebarTextRegular"/>
                              <w:rPr>
                                <w14:glow w14:rad="0">
                                  <w14:schemeClr w14:val="tx1"/>
                                </w14:glow>
                              </w:rPr>
                            </w:pPr>
                            <w:r>
                              <w:rPr>
                                <w14:glow w14:rad="0">
                                  <w14:schemeClr w14:val="tx1"/>
                                </w14:glow>
                              </w:rPr>
                              <w:t>Sidebar Text Regular</w:t>
                            </w:r>
                          </w:p>
                          <w:p w14:paraId="37789C1C"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6887D0BD" w14:textId="77777777" w:rsidR="00302071" w:rsidRPr="009F108B" w:rsidRDefault="00302071" w:rsidP="00F36001">
                            <w:pPr>
                              <w:pStyle w:val="Sidebar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2051330B" id="Прямокутник 15" o:spid="_x0000_s1122" style="width:214.3pt;height:230.95pt;visibility:visible;mso-wrap-style:square;mso-left-percent:-10001;mso-top-percent:-10001;mso-position-horizontal:absolute;mso-position-horizontal-relative:char;mso-position-vertical:absolute;mso-position-vertical-relative:line;mso-left-percent:-10001;mso-top-percent:-10001;v-text-anchor:middle" coordsize="1513029,1434705"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" adj="-11796480,,5400" path="m,62024r227137,520l407638,54268r106025,49659c562954,103430,596583,13432,653733,14043v57150,611,101703,62097,144904,52170l896387,r96626,65676l1071627,69813r414273,-7789c1486273,130163,1486647,198303,1487020,266442v-1192,51999,-37060,-67904,-37247,107576c1451842,451942,1498241,576434,1499433,733985v6898,66201,-9654,-14481,-8275,37238c1489779,793980,1347698,825012,1491158,870525v2758,45513,17426,98977,16550,173777c1506832,1119102,1530034,1262088,1485900,1319324r-242996,68395l1141537,1434587r-134473,-38593l877157,1352936,684337,1320250,564351,1420829r-222914,13876l150583,1408413,,1319324,18188,961551r8275,-37238c29221,870525,60947,775354,34738,762948,36950,569864,39163,376779,41375,183695l,62024xe" stroked="f" strokeweight="3pt">
                <v:fill r:id="rId68" o:title="" recolor="t" rotate="t" type="tile"/>
                <v:stroke joinstyle="miter"/>
                <v:shadow on="t" type="perspective" color="black" opacity="47841f" offset="0,0" matrix="66847f,,,66847f"/>
                <v:formulas/>
                <v:path arrowok="t" o:connecttype="custom" o:connectlocs="0,126796;408597,127859;733301,110941;924029,212459;1176001,28708;1436669,135360;1612512,0;1786332,134262;1927751,142719;2672988,126796;2675002,544690;2607999,764609;2697332,1500492;2682446,1576618;2682446,1779622;2712218,2134876;2672988,2697107;2235862,2836927;2053513,2932740;1811609,2853844;1577919,2765820;1231055,2699000;1015212,2904614;614212,2932981;270884,2879232;0,2697107;32718,1965708;47604,1889582;62490,1559702;74430,375529;0,126796" o:connectangles="0,0,0,0,0,0,0,0,0,0,0,0,0,0,0,0,0,0,0,0,0,0,0,0,0,0,0,0,0,0,0" textboxrect="0,0,1513029,1434705"/>
                <v:textbox>
                  <w:txbxContent>
                    <w:p w14:paraId="7E96F44E" w14:textId="77777777" w:rsidR="00302071" w:rsidRPr="0091780F" w:rsidRDefault="00302071" w:rsidP="00F36001">
                      <w:pPr>
                        <w:pStyle w:val="SIDEBARHEADING"/>
                      </w:pPr>
                      <w:r w:rsidRPr="0091780F">
                        <w:t xml:space="preserve">Sidebar </w:t>
                      </w:r>
                      <w:r>
                        <w:t>Heading</w:t>
                      </w:r>
                    </w:p>
                    <w:p w14:paraId="00275FB5" w14:textId="77777777" w:rsidR="00302071" w:rsidRDefault="00302071" w:rsidP="00F36001">
                      <w:pPr>
                        <w:pStyle w:val="SidebarTextMetadata"/>
                      </w:pPr>
                      <w:r>
                        <w:t>SIDEBAR TEXT METADATA</w:t>
                      </w:r>
                    </w:p>
                    <w:p w14:paraId="018F508A" w14:textId="77777777" w:rsidR="00302071" w:rsidRPr="004A4B67" w:rsidRDefault="00302071" w:rsidP="00F36001">
                      <w:pPr>
                        <w:pStyle w:val="SidebarTextParagraph1"/>
                      </w:pPr>
                      <w:r>
                        <w:t>Sidebar Text Paragraph 1</w:t>
                      </w:r>
                    </w:p>
                    <w:p w14:paraId="721170EF" w14:textId="77777777" w:rsidR="00302071" w:rsidRDefault="00302071" w:rsidP="00F36001">
                      <w:pPr>
                        <w:pStyle w:val="SidebarTextParagraph2"/>
                        <w:rPr>
                          <w14:glow w14:rad="0">
                            <w14:schemeClr w14:val="tx1"/>
                          </w14:glow>
                        </w:rPr>
                      </w:pPr>
                      <w:r>
                        <w:rPr>
                          <w14:glow w14:rad="0">
                            <w14:schemeClr w14:val="tx1"/>
                          </w14:glow>
                        </w:rPr>
                        <w:t>Sidebar Text Paragraph 2</w:t>
                      </w:r>
                    </w:p>
                    <w:p w14:paraId="22266EE2" w14:textId="77777777" w:rsidR="00302071" w:rsidRDefault="00302071" w:rsidP="00F36001">
                      <w:pPr>
                        <w:pStyle w:val="SidebarTextRegular"/>
                        <w:rPr>
                          <w14:glow w14:rad="0">
                            <w14:schemeClr w14:val="tx1"/>
                          </w14:glow>
                        </w:rPr>
                      </w:pPr>
                      <w:r>
                        <w:rPr>
                          <w14:glow w14:rad="0">
                            <w14:schemeClr w14:val="tx1"/>
                          </w14:glow>
                        </w:rPr>
                        <w:t>Sidebar Text Regular</w:t>
                      </w:r>
                    </w:p>
                    <w:p w14:paraId="37789C1C"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6887D0BD" w14:textId="77777777" w:rsidR="00302071" w:rsidRPr="009F108B" w:rsidRDefault="00302071" w:rsidP="00F36001">
                      <w:pPr>
                        <w:pStyle w:val="SidebarText"/>
                      </w:pPr>
                    </w:p>
                  </w:txbxContent>
                </v:textbox>
                <w10:anchorlock/>
              </v:shape>
            </w:pict>
          </mc:Fallback>
        </mc:AlternateContent>
      </w:r>
    </w:p>
    <w:p w14:paraId="131F390B" w14:textId="77777777" w:rsidR="003F2B32" w:rsidRDefault="003F2B32" w:rsidP="00F36001">
      <w:pPr>
        <w:pStyle w:val="BasicText"/>
      </w:pPr>
      <w:r>
        <w:rPr>
          <w:noProof/>
        </w:rPr>
        <mc:AlternateContent>
          <mc:Choice Requires="wps">
            <w:drawing>
              <wp:inline distT="0" distB="0" distL="0" distR="0" wp14:anchorId="720CDB71" wp14:editId="2B7BA226">
                <wp:extent cx="2823845" cy="602815"/>
                <wp:effectExtent l="0" t="0" r="14605" b="26035"/>
                <wp:docPr id="13" name="Подвійна хвиля 16"/>
                <wp:cNvGraphicFramePr/>
                <a:graphic xmlns:a="http://schemas.openxmlformats.org/drawingml/2006/main">
                  <a:graphicData uri="http://schemas.microsoft.com/office/word/2010/wordprocessingShape">
                    <wps:wsp>
                      <wps:cNvSpPr/>
                      <wps:spPr>
                        <a:xfrm>
                          <a:off x="0" y="0"/>
                          <a:ext cx="2823845" cy="602815"/>
                        </a:xfrm>
                        <a:custGeom>
                          <a:avLst/>
                          <a:gdLst>
                            <a:gd name="connsiteX0" fmla="*/ 0 w 2842895"/>
                            <a:gd name="connsiteY0" fmla="*/ 35719 h 571500"/>
                            <a:gd name="connsiteX1" fmla="*/ 1421448 w 2842895"/>
                            <a:gd name="connsiteY1" fmla="*/ 35719 h 571500"/>
                            <a:gd name="connsiteX2" fmla="*/ 2842895 w 2842895"/>
                            <a:gd name="connsiteY2" fmla="*/ 35719 h 571500"/>
                            <a:gd name="connsiteX3" fmla="*/ 2842895 w 2842895"/>
                            <a:gd name="connsiteY3" fmla="*/ 535781 h 571500"/>
                            <a:gd name="connsiteX4" fmla="*/ 1421448 w 2842895"/>
                            <a:gd name="connsiteY4" fmla="*/ 535781 h 571500"/>
                            <a:gd name="connsiteX5" fmla="*/ 0 w 2842895"/>
                            <a:gd name="connsiteY5" fmla="*/ 535781 h 571500"/>
                            <a:gd name="connsiteX6" fmla="*/ 0 w 2842895"/>
                            <a:gd name="connsiteY6" fmla="*/ 35719 h 571500"/>
                            <a:gd name="connsiteX0" fmla="*/ 0 w 2842895"/>
                            <a:gd name="connsiteY0" fmla="*/ 40895 h 575327"/>
                            <a:gd name="connsiteX1" fmla="*/ 678559 w 2842895"/>
                            <a:gd name="connsiteY1" fmla="*/ 30001 h 575327"/>
                            <a:gd name="connsiteX2" fmla="*/ 1421448 w 2842895"/>
                            <a:gd name="connsiteY2" fmla="*/ 40895 h 575327"/>
                            <a:gd name="connsiteX3" fmla="*/ 2842895 w 2842895"/>
                            <a:gd name="connsiteY3" fmla="*/ 40895 h 575327"/>
                            <a:gd name="connsiteX4" fmla="*/ 2842895 w 2842895"/>
                            <a:gd name="connsiteY4" fmla="*/ 540957 h 575327"/>
                            <a:gd name="connsiteX5" fmla="*/ 1421448 w 2842895"/>
                            <a:gd name="connsiteY5" fmla="*/ 540957 h 575327"/>
                            <a:gd name="connsiteX6" fmla="*/ 0 w 2842895"/>
                            <a:gd name="connsiteY6" fmla="*/ 540957 h 575327"/>
                            <a:gd name="connsiteX7" fmla="*/ 0 w 2842895"/>
                            <a:gd name="connsiteY7" fmla="*/ 40895 h 575327"/>
                            <a:gd name="connsiteX0" fmla="*/ 0 w 2842895"/>
                            <a:gd name="connsiteY0" fmla="*/ 28594 h 563026"/>
                            <a:gd name="connsiteX1" fmla="*/ 682697 w 2842895"/>
                            <a:gd name="connsiteY1" fmla="*/ 75628 h 563026"/>
                            <a:gd name="connsiteX2" fmla="*/ 1421448 w 2842895"/>
                            <a:gd name="connsiteY2" fmla="*/ 28594 h 563026"/>
                            <a:gd name="connsiteX3" fmla="*/ 2842895 w 2842895"/>
                            <a:gd name="connsiteY3" fmla="*/ 28594 h 563026"/>
                            <a:gd name="connsiteX4" fmla="*/ 2842895 w 2842895"/>
                            <a:gd name="connsiteY4" fmla="*/ 528656 h 563026"/>
                            <a:gd name="connsiteX5" fmla="*/ 1421448 w 2842895"/>
                            <a:gd name="connsiteY5" fmla="*/ 528656 h 563026"/>
                            <a:gd name="connsiteX6" fmla="*/ 0 w 2842895"/>
                            <a:gd name="connsiteY6" fmla="*/ 528656 h 563026"/>
                            <a:gd name="connsiteX7" fmla="*/ 0 w 2842895"/>
                            <a:gd name="connsiteY7" fmla="*/ 28594 h 563026"/>
                            <a:gd name="connsiteX0" fmla="*/ 0 w 2842895"/>
                            <a:gd name="connsiteY0" fmla="*/ 28594 h 595380"/>
                            <a:gd name="connsiteX1" fmla="*/ 682697 w 2842895"/>
                            <a:gd name="connsiteY1" fmla="*/ 75628 h 595380"/>
                            <a:gd name="connsiteX2" fmla="*/ 1421448 w 2842895"/>
                            <a:gd name="connsiteY2" fmla="*/ 28594 h 595380"/>
                            <a:gd name="connsiteX3" fmla="*/ 2842895 w 2842895"/>
                            <a:gd name="connsiteY3" fmla="*/ 28594 h 595380"/>
                            <a:gd name="connsiteX4" fmla="*/ 2842895 w 2842895"/>
                            <a:gd name="connsiteY4" fmla="*/ 528656 h 595380"/>
                            <a:gd name="connsiteX5" fmla="*/ 1421448 w 2842895"/>
                            <a:gd name="connsiteY5" fmla="*/ 528656 h 595380"/>
                            <a:gd name="connsiteX6" fmla="*/ 0 w 2842895"/>
                            <a:gd name="connsiteY6" fmla="*/ 528656 h 595380"/>
                            <a:gd name="connsiteX7" fmla="*/ 0 w 2842895"/>
                            <a:gd name="connsiteY7" fmla="*/ 211171 h 595380"/>
                            <a:gd name="connsiteX8" fmla="*/ 0 w 2842895"/>
                            <a:gd name="connsiteY8" fmla="*/ 28594 h 595380"/>
                            <a:gd name="connsiteX0" fmla="*/ 0 w 2842895"/>
                            <a:gd name="connsiteY0" fmla="*/ 28594 h 595380"/>
                            <a:gd name="connsiteX1" fmla="*/ 682697 w 2842895"/>
                            <a:gd name="connsiteY1" fmla="*/ 75628 h 595380"/>
                            <a:gd name="connsiteX2" fmla="*/ 1421448 w 2842895"/>
                            <a:gd name="connsiteY2" fmla="*/ 28594 h 595380"/>
                            <a:gd name="connsiteX3" fmla="*/ 2842895 w 2842895"/>
                            <a:gd name="connsiteY3" fmla="*/ 28594 h 595380"/>
                            <a:gd name="connsiteX4" fmla="*/ 2842895 w 2842895"/>
                            <a:gd name="connsiteY4" fmla="*/ 528656 h 595380"/>
                            <a:gd name="connsiteX5" fmla="*/ 1421448 w 2842895"/>
                            <a:gd name="connsiteY5" fmla="*/ 528656 h 595380"/>
                            <a:gd name="connsiteX6" fmla="*/ 0 w 2842895"/>
                            <a:gd name="connsiteY6" fmla="*/ 528656 h 595380"/>
                            <a:gd name="connsiteX7" fmla="*/ 45513 w 2842895"/>
                            <a:gd name="connsiteY7" fmla="*/ 211171 h 595380"/>
                            <a:gd name="connsiteX8" fmla="*/ 0 w 2842895"/>
                            <a:gd name="connsiteY8" fmla="*/ 28594 h 595380"/>
                            <a:gd name="connsiteX0" fmla="*/ 0 w 2842895"/>
                            <a:gd name="connsiteY0" fmla="*/ 28594 h 586949"/>
                            <a:gd name="connsiteX1" fmla="*/ 682697 w 2842895"/>
                            <a:gd name="connsiteY1" fmla="*/ 75628 h 586949"/>
                            <a:gd name="connsiteX2" fmla="*/ 1421448 w 2842895"/>
                            <a:gd name="connsiteY2" fmla="*/ 28594 h 586949"/>
                            <a:gd name="connsiteX3" fmla="*/ 2842895 w 2842895"/>
                            <a:gd name="connsiteY3" fmla="*/ 28594 h 586949"/>
                            <a:gd name="connsiteX4" fmla="*/ 2842895 w 2842895"/>
                            <a:gd name="connsiteY4" fmla="*/ 528656 h 586949"/>
                            <a:gd name="connsiteX5" fmla="*/ 1421448 w 2842895"/>
                            <a:gd name="connsiteY5" fmla="*/ 528656 h 586949"/>
                            <a:gd name="connsiteX6" fmla="*/ 0 w 2842895"/>
                            <a:gd name="connsiteY6" fmla="*/ 528656 h 586949"/>
                            <a:gd name="connsiteX7" fmla="*/ 20688 w 2842895"/>
                            <a:gd name="connsiteY7" fmla="*/ 393359 h 586949"/>
                            <a:gd name="connsiteX8" fmla="*/ 45513 w 2842895"/>
                            <a:gd name="connsiteY8" fmla="*/ 211171 h 586949"/>
                            <a:gd name="connsiteX9" fmla="*/ 0 w 2842895"/>
                            <a:gd name="connsiteY9" fmla="*/ 28594 h 586949"/>
                            <a:gd name="connsiteX0" fmla="*/ 4137 w 2847032"/>
                            <a:gd name="connsiteY0" fmla="*/ 28594 h 586949"/>
                            <a:gd name="connsiteX1" fmla="*/ 686834 w 2847032"/>
                            <a:gd name="connsiteY1" fmla="*/ 75628 h 586949"/>
                            <a:gd name="connsiteX2" fmla="*/ 1425585 w 2847032"/>
                            <a:gd name="connsiteY2" fmla="*/ 28594 h 586949"/>
                            <a:gd name="connsiteX3" fmla="*/ 2847032 w 2847032"/>
                            <a:gd name="connsiteY3" fmla="*/ 28594 h 586949"/>
                            <a:gd name="connsiteX4" fmla="*/ 2847032 w 2847032"/>
                            <a:gd name="connsiteY4" fmla="*/ 528656 h 586949"/>
                            <a:gd name="connsiteX5" fmla="*/ 1425585 w 2847032"/>
                            <a:gd name="connsiteY5" fmla="*/ 528656 h 586949"/>
                            <a:gd name="connsiteX6" fmla="*/ 4137 w 2847032"/>
                            <a:gd name="connsiteY6" fmla="*/ 528656 h 586949"/>
                            <a:gd name="connsiteX7" fmla="*/ 0 w 2847032"/>
                            <a:gd name="connsiteY7" fmla="*/ 385072 h 586949"/>
                            <a:gd name="connsiteX8" fmla="*/ 49650 w 2847032"/>
                            <a:gd name="connsiteY8" fmla="*/ 211171 h 586949"/>
                            <a:gd name="connsiteX9" fmla="*/ 4137 w 2847032"/>
                            <a:gd name="connsiteY9" fmla="*/ 28594 h 586949"/>
                            <a:gd name="connsiteX0" fmla="*/ 4137 w 2847032"/>
                            <a:gd name="connsiteY0" fmla="*/ 28594 h 563026"/>
                            <a:gd name="connsiteX1" fmla="*/ 686834 w 2847032"/>
                            <a:gd name="connsiteY1" fmla="*/ 75628 h 563026"/>
                            <a:gd name="connsiteX2" fmla="*/ 1425585 w 2847032"/>
                            <a:gd name="connsiteY2" fmla="*/ 28594 h 563026"/>
                            <a:gd name="connsiteX3" fmla="*/ 2847032 w 2847032"/>
                            <a:gd name="connsiteY3" fmla="*/ 28594 h 563026"/>
                            <a:gd name="connsiteX4" fmla="*/ 2847032 w 2847032"/>
                            <a:gd name="connsiteY4" fmla="*/ 528656 h 563026"/>
                            <a:gd name="connsiteX5" fmla="*/ 1425585 w 2847032"/>
                            <a:gd name="connsiteY5" fmla="*/ 528656 h 563026"/>
                            <a:gd name="connsiteX6" fmla="*/ 248254 w 2847032"/>
                            <a:gd name="connsiteY6" fmla="*/ 550702 h 563026"/>
                            <a:gd name="connsiteX7" fmla="*/ 4137 w 2847032"/>
                            <a:gd name="connsiteY7" fmla="*/ 528656 h 563026"/>
                            <a:gd name="connsiteX8" fmla="*/ 0 w 2847032"/>
                            <a:gd name="connsiteY8" fmla="*/ 385072 h 563026"/>
                            <a:gd name="connsiteX9" fmla="*/ 49650 w 2847032"/>
                            <a:gd name="connsiteY9" fmla="*/ 211171 h 563026"/>
                            <a:gd name="connsiteX10" fmla="*/ 4137 w 2847032"/>
                            <a:gd name="connsiteY10" fmla="*/ 28594 h 563026"/>
                            <a:gd name="connsiteX0" fmla="*/ 4137 w 2847032"/>
                            <a:gd name="connsiteY0" fmla="*/ 28594 h 600390"/>
                            <a:gd name="connsiteX1" fmla="*/ 686834 w 2847032"/>
                            <a:gd name="connsiteY1" fmla="*/ 75628 h 600390"/>
                            <a:gd name="connsiteX2" fmla="*/ 1425585 w 2847032"/>
                            <a:gd name="connsiteY2" fmla="*/ 28594 h 600390"/>
                            <a:gd name="connsiteX3" fmla="*/ 2847032 w 2847032"/>
                            <a:gd name="connsiteY3" fmla="*/ 28594 h 600390"/>
                            <a:gd name="connsiteX4" fmla="*/ 2847032 w 2847032"/>
                            <a:gd name="connsiteY4" fmla="*/ 528656 h 600390"/>
                            <a:gd name="connsiteX5" fmla="*/ 1425585 w 2847032"/>
                            <a:gd name="connsiteY5" fmla="*/ 528656 h 600390"/>
                            <a:gd name="connsiteX6" fmla="*/ 252391 w 2847032"/>
                            <a:gd name="connsiteY6" fmla="*/ 600390 h 600390"/>
                            <a:gd name="connsiteX7" fmla="*/ 4137 w 2847032"/>
                            <a:gd name="connsiteY7" fmla="*/ 528656 h 600390"/>
                            <a:gd name="connsiteX8" fmla="*/ 0 w 2847032"/>
                            <a:gd name="connsiteY8" fmla="*/ 385072 h 600390"/>
                            <a:gd name="connsiteX9" fmla="*/ 49650 w 2847032"/>
                            <a:gd name="connsiteY9" fmla="*/ 211171 h 600390"/>
                            <a:gd name="connsiteX10" fmla="*/ 4137 w 2847032"/>
                            <a:gd name="connsiteY10" fmla="*/ 28594 h 600390"/>
                            <a:gd name="connsiteX0" fmla="*/ 4137 w 2847032"/>
                            <a:gd name="connsiteY0" fmla="*/ 28594 h 601349"/>
                            <a:gd name="connsiteX1" fmla="*/ 686834 w 2847032"/>
                            <a:gd name="connsiteY1" fmla="*/ 75628 h 601349"/>
                            <a:gd name="connsiteX2" fmla="*/ 1425585 w 2847032"/>
                            <a:gd name="connsiteY2" fmla="*/ 28594 h 601349"/>
                            <a:gd name="connsiteX3" fmla="*/ 2847032 w 2847032"/>
                            <a:gd name="connsiteY3" fmla="*/ 28594 h 601349"/>
                            <a:gd name="connsiteX4" fmla="*/ 2847032 w 2847032"/>
                            <a:gd name="connsiteY4" fmla="*/ 528656 h 601349"/>
                            <a:gd name="connsiteX5" fmla="*/ 1425585 w 2847032"/>
                            <a:gd name="connsiteY5" fmla="*/ 528656 h 601349"/>
                            <a:gd name="connsiteX6" fmla="*/ 724073 w 2847032"/>
                            <a:gd name="connsiteY6" fmla="*/ 567265 h 601349"/>
                            <a:gd name="connsiteX7" fmla="*/ 252391 w 2847032"/>
                            <a:gd name="connsiteY7" fmla="*/ 600390 h 601349"/>
                            <a:gd name="connsiteX8" fmla="*/ 4137 w 2847032"/>
                            <a:gd name="connsiteY8" fmla="*/ 528656 h 601349"/>
                            <a:gd name="connsiteX9" fmla="*/ 0 w 2847032"/>
                            <a:gd name="connsiteY9" fmla="*/ 385072 h 601349"/>
                            <a:gd name="connsiteX10" fmla="*/ 49650 w 2847032"/>
                            <a:gd name="connsiteY10" fmla="*/ 211171 h 601349"/>
                            <a:gd name="connsiteX11" fmla="*/ 4137 w 2847032"/>
                            <a:gd name="connsiteY11" fmla="*/ 28594 h 601349"/>
                            <a:gd name="connsiteX0" fmla="*/ 4137 w 2847032"/>
                            <a:gd name="connsiteY0" fmla="*/ 28594 h 600977"/>
                            <a:gd name="connsiteX1" fmla="*/ 686834 w 2847032"/>
                            <a:gd name="connsiteY1" fmla="*/ 75628 h 600977"/>
                            <a:gd name="connsiteX2" fmla="*/ 1425585 w 2847032"/>
                            <a:gd name="connsiteY2" fmla="*/ 28594 h 600977"/>
                            <a:gd name="connsiteX3" fmla="*/ 2847032 w 2847032"/>
                            <a:gd name="connsiteY3" fmla="*/ 28594 h 600977"/>
                            <a:gd name="connsiteX4" fmla="*/ 2847032 w 2847032"/>
                            <a:gd name="connsiteY4" fmla="*/ 528656 h 600977"/>
                            <a:gd name="connsiteX5" fmla="*/ 1425585 w 2847032"/>
                            <a:gd name="connsiteY5" fmla="*/ 528656 h 600977"/>
                            <a:gd name="connsiteX6" fmla="*/ 719936 w 2847032"/>
                            <a:gd name="connsiteY6" fmla="*/ 546555 h 600977"/>
                            <a:gd name="connsiteX7" fmla="*/ 252391 w 2847032"/>
                            <a:gd name="connsiteY7" fmla="*/ 600390 h 600977"/>
                            <a:gd name="connsiteX8" fmla="*/ 4137 w 2847032"/>
                            <a:gd name="connsiteY8" fmla="*/ 528656 h 600977"/>
                            <a:gd name="connsiteX9" fmla="*/ 0 w 2847032"/>
                            <a:gd name="connsiteY9" fmla="*/ 385072 h 600977"/>
                            <a:gd name="connsiteX10" fmla="*/ 49650 w 2847032"/>
                            <a:gd name="connsiteY10" fmla="*/ 211171 h 600977"/>
                            <a:gd name="connsiteX11" fmla="*/ 4137 w 2847032"/>
                            <a:gd name="connsiteY11" fmla="*/ 28594 h 600977"/>
                            <a:gd name="connsiteX0" fmla="*/ 4137 w 2847032"/>
                            <a:gd name="connsiteY0" fmla="*/ 28594 h 600953"/>
                            <a:gd name="connsiteX1" fmla="*/ 686834 w 2847032"/>
                            <a:gd name="connsiteY1" fmla="*/ 75628 h 600953"/>
                            <a:gd name="connsiteX2" fmla="*/ 1425585 w 2847032"/>
                            <a:gd name="connsiteY2" fmla="*/ 28594 h 600953"/>
                            <a:gd name="connsiteX3" fmla="*/ 2847032 w 2847032"/>
                            <a:gd name="connsiteY3" fmla="*/ 28594 h 600953"/>
                            <a:gd name="connsiteX4" fmla="*/ 2847032 w 2847032"/>
                            <a:gd name="connsiteY4" fmla="*/ 528656 h 600953"/>
                            <a:gd name="connsiteX5" fmla="*/ 1425585 w 2847032"/>
                            <a:gd name="connsiteY5" fmla="*/ 528656 h 600953"/>
                            <a:gd name="connsiteX6" fmla="*/ 1063352 w 2847032"/>
                            <a:gd name="connsiteY6" fmla="*/ 542422 h 600953"/>
                            <a:gd name="connsiteX7" fmla="*/ 719936 w 2847032"/>
                            <a:gd name="connsiteY7" fmla="*/ 546555 h 600953"/>
                            <a:gd name="connsiteX8" fmla="*/ 252391 w 2847032"/>
                            <a:gd name="connsiteY8" fmla="*/ 600390 h 600953"/>
                            <a:gd name="connsiteX9" fmla="*/ 4137 w 2847032"/>
                            <a:gd name="connsiteY9" fmla="*/ 528656 h 600953"/>
                            <a:gd name="connsiteX10" fmla="*/ 0 w 2847032"/>
                            <a:gd name="connsiteY10" fmla="*/ 385072 h 600953"/>
                            <a:gd name="connsiteX11" fmla="*/ 49650 w 2847032"/>
                            <a:gd name="connsiteY11" fmla="*/ 211171 h 600953"/>
                            <a:gd name="connsiteX12" fmla="*/ 4137 w 2847032"/>
                            <a:gd name="connsiteY12" fmla="*/ 28594 h 600953"/>
                            <a:gd name="connsiteX0" fmla="*/ 4137 w 2847032"/>
                            <a:gd name="connsiteY0" fmla="*/ 28594 h 608806"/>
                            <a:gd name="connsiteX1" fmla="*/ 686834 w 2847032"/>
                            <a:gd name="connsiteY1" fmla="*/ 75628 h 608806"/>
                            <a:gd name="connsiteX2" fmla="*/ 1425585 w 2847032"/>
                            <a:gd name="connsiteY2" fmla="*/ 28594 h 608806"/>
                            <a:gd name="connsiteX3" fmla="*/ 2847032 w 2847032"/>
                            <a:gd name="connsiteY3" fmla="*/ 28594 h 608806"/>
                            <a:gd name="connsiteX4" fmla="*/ 2847032 w 2847032"/>
                            <a:gd name="connsiteY4" fmla="*/ 528656 h 608806"/>
                            <a:gd name="connsiteX5" fmla="*/ 1425585 w 2847032"/>
                            <a:gd name="connsiteY5" fmla="*/ 528656 h 608806"/>
                            <a:gd name="connsiteX6" fmla="*/ 1063352 w 2847032"/>
                            <a:gd name="connsiteY6" fmla="*/ 608720 h 608806"/>
                            <a:gd name="connsiteX7" fmla="*/ 719936 w 2847032"/>
                            <a:gd name="connsiteY7" fmla="*/ 546555 h 608806"/>
                            <a:gd name="connsiteX8" fmla="*/ 252391 w 2847032"/>
                            <a:gd name="connsiteY8" fmla="*/ 600390 h 608806"/>
                            <a:gd name="connsiteX9" fmla="*/ 4137 w 2847032"/>
                            <a:gd name="connsiteY9" fmla="*/ 528656 h 608806"/>
                            <a:gd name="connsiteX10" fmla="*/ 0 w 2847032"/>
                            <a:gd name="connsiteY10" fmla="*/ 385072 h 608806"/>
                            <a:gd name="connsiteX11" fmla="*/ 49650 w 2847032"/>
                            <a:gd name="connsiteY11" fmla="*/ 211171 h 608806"/>
                            <a:gd name="connsiteX12" fmla="*/ 4137 w 2847032"/>
                            <a:gd name="connsiteY12" fmla="*/ 28594 h 608806"/>
                            <a:gd name="connsiteX0" fmla="*/ 4137 w 2847032"/>
                            <a:gd name="connsiteY0" fmla="*/ 28594 h 608806"/>
                            <a:gd name="connsiteX1" fmla="*/ 686834 w 2847032"/>
                            <a:gd name="connsiteY1" fmla="*/ 75628 h 608806"/>
                            <a:gd name="connsiteX2" fmla="*/ 1425585 w 2847032"/>
                            <a:gd name="connsiteY2" fmla="*/ 28594 h 608806"/>
                            <a:gd name="connsiteX3" fmla="*/ 2847032 w 2847032"/>
                            <a:gd name="connsiteY3" fmla="*/ 28594 h 608806"/>
                            <a:gd name="connsiteX4" fmla="*/ 2847032 w 2847032"/>
                            <a:gd name="connsiteY4" fmla="*/ 528656 h 608806"/>
                            <a:gd name="connsiteX5" fmla="*/ 1675711 w 2847032"/>
                            <a:gd name="connsiteY5" fmla="*/ 488594 h 608806"/>
                            <a:gd name="connsiteX6" fmla="*/ 1425585 w 2847032"/>
                            <a:gd name="connsiteY6" fmla="*/ 528656 h 608806"/>
                            <a:gd name="connsiteX7" fmla="*/ 1063352 w 2847032"/>
                            <a:gd name="connsiteY7" fmla="*/ 608720 h 608806"/>
                            <a:gd name="connsiteX8" fmla="*/ 719936 w 2847032"/>
                            <a:gd name="connsiteY8" fmla="*/ 546555 h 608806"/>
                            <a:gd name="connsiteX9" fmla="*/ 252391 w 2847032"/>
                            <a:gd name="connsiteY9" fmla="*/ 600390 h 608806"/>
                            <a:gd name="connsiteX10" fmla="*/ 4137 w 2847032"/>
                            <a:gd name="connsiteY10" fmla="*/ 528656 h 608806"/>
                            <a:gd name="connsiteX11" fmla="*/ 0 w 2847032"/>
                            <a:gd name="connsiteY11" fmla="*/ 385072 h 608806"/>
                            <a:gd name="connsiteX12" fmla="*/ 49650 w 2847032"/>
                            <a:gd name="connsiteY12" fmla="*/ 211171 h 608806"/>
                            <a:gd name="connsiteX13" fmla="*/ 4137 w 2847032"/>
                            <a:gd name="connsiteY13" fmla="*/ 28594 h 608806"/>
                            <a:gd name="connsiteX0" fmla="*/ 4137 w 2847032"/>
                            <a:gd name="connsiteY0" fmla="*/ 28594 h 608806"/>
                            <a:gd name="connsiteX1" fmla="*/ 686834 w 2847032"/>
                            <a:gd name="connsiteY1" fmla="*/ 75628 h 608806"/>
                            <a:gd name="connsiteX2" fmla="*/ 1425585 w 2847032"/>
                            <a:gd name="connsiteY2" fmla="*/ 28594 h 608806"/>
                            <a:gd name="connsiteX3" fmla="*/ 2847032 w 2847032"/>
                            <a:gd name="connsiteY3" fmla="*/ 28594 h 608806"/>
                            <a:gd name="connsiteX4" fmla="*/ 2847032 w 2847032"/>
                            <a:gd name="connsiteY4" fmla="*/ 528656 h 608806"/>
                            <a:gd name="connsiteX5" fmla="*/ 1708815 w 2847032"/>
                            <a:gd name="connsiteY5" fmla="*/ 546565 h 608806"/>
                            <a:gd name="connsiteX6" fmla="*/ 1425585 w 2847032"/>
                            <a:gd name="connsiteY6" fmla="*/ 528656 h 608806"/>
                            <a:gd name="connsiteX7" fmla="*/ 1063352 w 2847032"/>
                            <a:gd name="connsiteY7" fmla="*/ 608720 h 608806"/>
                            <a:gd name="connsiteX8" fmla="*/ 719936 w 2847032"/>
                            <a:gd name="connsiteY8" fmla="*/ 546555 h 608806"/>
                            <a:gd name="connsiteX9" fmla="*/ 252391 w 2847032"/>
                            <a:gd name="connsiteY9" fmla="*/ 600390 h 608806"/>
                            <a:gd name="connsiteX10" fmla="*/ 4137 w 2847032"/>
                            <a:gd name="connsiteY10" fmla="*/ 528656 h 608806"/>
                            <a:gd name="connsiteX11" fmla="*/ 0 w 2847032"/>
                            <a:gd name="connsiteY11" fmla="*/ 385072 h 608806"/>
                            <a:gd name="connsiteX12" fmla="*/ 49650 w 2847032"/>
                            <a:gd name="connsiteY12" fmla="*/ 211171 h 608806"/>
                            <a:gd name="connsiteX13" fmla="*/ 4137 w 2847032"/>
                            <a:gd name="connsiteY13" fmla="*/ 28594 h 608806"/>
                            <a:gd name="connsiteX0" fmla="*/ 4137 w 2847032"/>
                            <a:gd name="connsiteY0" fmla="*/ 30729 h 610941"/>
                            <a:gd name="connsiteX1" fmla="*/ 686834 w 2847032"/>
                            <a:gd name="connsiteY1" fmla="*/ 77763 h 610941"/>
                            <a:gd name="connsiteX2" fmla="*/ 1425585 w 2847032"/>
                            <a:gd name="connsiteY2" fmla="*/ 30729 h 610941"/>
                            <a:gd name="connsiteX3" fmla="*/ 1957064 w 2847032"/>
                            <a:gd name="connsiteY3" fmla="*/ 51823 h 610941"/>
                            <a:gd name="connsiteX4" fmla="*/ 2847032 w 2847032"/>
                            <a:gd name="connsiteY4" fmla="*/ 30729 h 610941"/>
                            <a:gd name="connsiteX5" fmla="*/ 2847032 w 2847032"/>
                            <a:gd name="connsiteY5" fmla="*/ 530791 h 610941"/>
                            <a:gd name="connsiteX6" fmla="*/ 1708815 w 2847032"/>
                            <a:gd name="connsiteY6" fmla="*/ 548700 h 610941"/>
                            <a:gd name="connsiteX7" fmla="*/ 1425585 w 2847032"/>
                            <a:gd name="connsiteY7" fmla="*/ 530791 h 610941"/>
                            <a:gd name="connsiteX8" fmla="*/ 1063352 w 2847032"/>
                            <a:gd name="connsiteY8" fmla="*/ 610855 h 610941"/>
                            <a:gd name="connsiteX9" fmla="*/ 719936 w 2847032"/>
                            <a:gd name="connsiteY9" fmla="*/ 548690 h 610941"/>
                            <a:gd name="connsiteX10" fmla="*/ 252391 w 2847032"/>
                            <a:gd name="connsiteY10" fmla="*/ 602525 h 610941"/>
                            <a:gd name="connsiteX11" fmla="*/ 4137 w 2847032"/>
                            <a:gd name="connsiteY11" fmla="*/ 530791 h 610941"/>
                            <a:gd name="connsiteX12" fmla="*/ 0 w 2847032"/>
                            <a:gd name="connsiteY12" fmla="*/ 387207 h 610941"/>
                            <a:gd name="connsiteX13" fmla="*/ 49650 w 2847032"/>
                            <a:gd name="connsiteY13" fmla="*/ 213306 h 610941"/>
                            <a:gd name="connsiteX14" fmla="*/ 4137 w 2847032"/>
                            <a:gd name="connsiteY14" fmla="*/ 30729 h 610941"/>
                            <a:gd name="connsiteX0" fmla="*/ 4137 w 2847032"/>
                            <a:gd name="connsiteY0" fmla="*/ 28594 h 608806"/>
                            <a:gd name="connsiteX1" fmla="*/ 686834 w 2847032"/>
                            <a:gd name="connsiteY1" fmla="*/ 75628 h 608806"/>
                            <a:gd name="connsiteX2" fmla="*/ 1425585 w 2847032"/>
                            <a:gd name="connsiteY2" fmla="*/ 28594 h 608806"/>
                            <a:gd name="connsiteX3" fmla="*/ 1987896 w 2847032"/>
                            <a:gd name="connsiteY3" fmla="*/ 127314 h 608806"/>
                            <a:gd name="connsiteX4" fmla="*/ 2847032 w 2847032"/>
                            <a:gd name="connsiteY4" fmla="*/ 28594 h 608806"/>
                            <a:gd name="connsiteX5" fmla="*/ 2847032 w 2847032"/>
                            <a:gd name="connsiteY5" fmla="*/ 528656 h 608806"/>
                            <a:gd name="connsiteX6" fmla="*/ 1708815 w 2847032"/>
                            <a:gd name="connsiteY6" fmla="*/ 546565 h 608806"/>
                            <a:gd name="connsiteX7" fmla="*/ 1425585 w 2847032"/>
                            <a:gd name="connsiteY7" fmla="*/ 528656 h 608806"/>
                            <a:gd name="connsiteX8" fmla="*/ 1063352 w 2847032"/>
                            <a:gd name="connsiteY8" fmla="*/ 608720 h 608806"/>
                            <a:gd name="connsiteX9" fmla="*/ 719936 w 2847032"/>
                            <a:gd name="connsiteY9" fmla="*/ 546555 h 608806"/>
                            <a:gd name="connsiteX10" fmla="*/ 252391 w 2847032"/>
                            <a:gd name="connsiteY10" fmla="*/ 600390 h 608806"/>
                            <a:gd name="connsiteX11" fmla="*/ 4137 w 2847032"/>
                            <a:gd name="connsiteY11" fmla="*/ 528656 h 608806"/>
                            <a:gd name="connsiteX12" fmla="*/ 0 w 2847032"/>
                            <a:gd name="connsiteY12" fmla="*/ 385072 h 608806"/>
                            <a:gd name="connsiteX13" fmla="*/ 49650 w 2847032"/>
                            <a:gd name="connsiteY13" fmla="*/ 211171 h 608806"/>
                            <a:gd name="connsiteX14" fmla="*/ 4137 w 2847032"/>
                            <a:gd name="connsiteY14" fmla="*/ 28594 h 608806"/>
                            <a:gd name="connsiteX0" fmla="*/ 4137 w 2847032"/>
                            <a:gd name="connsiteY0" fmla="*/ 28594 h 608806"/>
                            <a:gd name="connsiteX1" fmla="*/ 686834 w 2847032"/>
                            <a:gd name="connsiteY1" fmla="*/ 75628 h 608806"/>
                            <a:gd name="connsiteX2" fmla="*/ 1425585 w 2847032"/>
                            <a:gd name="connsiteY2" fmla="*/ 28594 h 608806"/>
                            <a:gd name="connsiteX3" fmla="*/ 1987896 w 2847032"/>
                            <a:gd name="connsiteY3" fmla="*/ 127314 h 608806"/>
                            <a:gd name="connsiteX4" fmla="*/ 2847032 w 2847032"/>
                            <a:gd name="connsiteY4" fmla="*/ 28594 h 608806"/>
                            <a:gd name="connsiteX5" fmla="*/ 2847032 w 2847032"/>
                            <a:gd name="connsiteY5" fmla="*/ 528656 h 608806"/>
                            <a:gd name="connsiteX6" fmla="*/ 2375231 w 2847032"/>
                            <a:gd name="connsiteY6" fmla="*/ 571644 h 608806"/>
                            <a:gd name="connsiteX7" fmla="*/ 1708815 w 2847032"/>
                            <a:gd name="connsiteY7" fmla="*/ 546565 h 608806"/>
                            <a:gd name="connsiteX8" fmla="*/ 1425585 w 2847032"/>
                            <a:gd name="connsiteY8" fmla="*/ 528656 h 608806"/>
                            <a:gd name="connsiteX9" fmla="*/ 1063352 w 2847032"/>
                            <a:gd name="connsiteY9" fmla="*/ 608720 h 608806"/>
                            <a:gd name="connsiteX10" fmla="*/ 719936 w 2847032"/>
                            <a:gd name="connsiteY10" fmla="*/ 546555 h 608806"/>
                            <a:gd name="connsiteX11" fmla="*/ 252391 w 2847032"/>
                            <a:gd name="connsiteY11" fmla="*/ 600390 h 608806"/>
                            <a:gd name="connsiteX12" fmla="*/ 4137 w 2847032"/>
                            <a:gd name="connsiteY12" fmla="*/ 528656 h 608806"/>
                            <a:gd name="connsiteX13" fmla="*/ 0 w 2847032"/>
                            <a:gd name="connsiteY13" fmla="*/ 385072 h 608806"/>
                            <a:gd name="connsiteX14" fmla="*/ 49650 w 2847032"/>
                            <a:gd name="connsiteY14" fmla="*/ 211171 h 608806"/>
                            <a:gd name="connsiteX15" fmla="*/ 4137 w 2847032"/>
                            <a:gd name="connsiteY15" fmla="*/ 28594 h 608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847032" h="608806">
                              <a:moveTo>
                                <a:pt x="4137" y="28594"/>
                              </a:moveTo>
                              <a:cubicBezTo>
                                <a:pt x="117230" y="-56565"/>
                                <a:pt x="449926" y="75628"/>
                                <a:pt x="686834" y="75628"/>
                              </a:cubicBezTo>
                              <a:cubicBezTo>
                                <a:pt x="923742" y="75628"/>
                                <a:pt x="1208741" y="19980"/>
                                <a:pt x="1425585" y="28594"/>
                              </a:cubicBezTo>
                              <a:cubicBezTo>
                                <a:pt x="1642429" y="37208"/>
                                <a:pt x="1750988" y="127314"/>
                                <a:pt x="1987896" y="127314"/>
                              </a:cubicBezTo>
                              <a:cubicBezTo>
                                <a:pt x="2224804" y="127314"/>
                                <a:pt x="2698704" y="-51234"/>
                                <a:pt x="2847032" y="28594"/>
                              </a:cubicBezTo>
                              <a:lnTo>
                                <a:pt x="2847032" y="528656"/>
                              </a:lnTo>
                              <a:cubicBezTo>
                                <a:pt x="2768399" y="619164"/>
                                <a:pt x="2564934" y="568659"/>
                                <a:pt x="2375231" y="571644"/>
                              </a:cubicBezTo>
                              <a:cubicBezTo>
                                <a:pt x="2185528" y="574629"/>
                                <a:pt x="1867089" y="553730"/>
                                <a:pt x="1708815" y="546565"/>
                              </a:cubicBezTo>
                              <a:cubicBezTo>
                                <a:pt x="1550541" y="539400"/>
                                <a:pt x="1527645" y="508635"/>
                                <a:pt x="1425585" y="528656"/>
                              </a:cubicBezTo>
                              <a:cubicBezTo>
                                <a:pt x="1128305" y="530950"/>
                                <a:pt x="1180960" y="605737"/>
                                <a:pt x="1063352" y="608720"/>
                              </a:cubicBezTo>
                              <a:cubicBezTo>
                                <a:pt x="945744" y="611703"/>
                                <a:pt x="855096" y="536894"/>
                                <a:pt x="719936" y="546555"/>
                              </a:cubicBezTo>
                              <a:cubicBezTo>
                                <a:pt x="584776" y="556216"/>
                                <a:pt x="372380" y="606825"/>
                                <a:pt x="252391" y="600390"/>
                              </a:cubicBezTo>
                              <a:cubicBezTo>
                                <a:pt x="132402" y="593955"/>
                                <a:pt x="45513" y="556261"/>
                                <a:pt x="4137" y="528656"/>
                              </a:cubicBezTo>
                              <a:lnTo>
                                <a:pt x="0" y="385072"/>
                              </a:lnTo>
                              <a:lnTo>
                                <a:pt x="49650" y="211171"/>
                              </a:lnTo>
                              <a:lnTo>
                                <a:pt x="4137" y="28594"/>
                              </a:lnTo>
                              <a:close/>
                            </a:path>
                          </a:pathLst>
                        </a:custGeom>
                        <a:blipFill>
                          <a:blip r:embed="rId69"/>
                          <a:tile tx="0" ty="0" sx="100000" sy="100000" flip="none" algn="tl"/>
                        </a:bli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9D6319" w14:textId="77777777" w:rsidR="00302071" w:rsidRPr="0091780F" w:rsidRDefault="00302071" w:rsidP="00F36001">
                            <w:r w:rsidRPr="0091780F">
                              <w:t xml:space="preserve">Sidebar </w:t>
                            </w:r>
                            <w:r>
                              <w:t>Title</w:t>
                            </w:r>
                          </w:p>
                          <w:p w14:paraId="23EF758C" w14:textId="77777777" w:rsidR="00302071" w:rsidRPr="004A4B67" w:rsidRDefault="00302071" w:rsidP="00F36001">
                            <w:pPr>
                              <w:pStyle w:val="SidebarTextParagraph1"/>
                            </w:pPr>
                            <w:r w:rsidRPr="004A4B67">
                              <w:t>Text</w:t>
                            </w:r>
                          </w:p>
                          <w:p w14:paraId="347D4FEE"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6B346B64" w14:textId="77777777" w:rsidR="00302071" w:rsidRDefault="00302071" w:rsidP="00F36001">
                            <w:pPr>
                              <w:pStyle w:val="Sidebar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720CDB71" id="Подвійна хвиля 16" o:spid="_x0000_s1123" style="width:222.35pt;height:47.45pt;visibility:visible;mso-wrap-style:square;mso-left-percent:-10001;mso-top-percent:-10001;mso-position-horizontal:absolute;mso-position-horizontal-relative:char;mso-position-vertical:absolute;mso-position-vertical-relative:line;mso-left-percent:-10001;mso-top-percent:-10001;v-text-anchor:middle" coordsize="2847032,608806"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" adj="-11796480,,5400" path="m4137,28594c117230,-56565,449926,75628,686834,75628v236908,,521907,-55648,738751,-47034c1642429,37208,1750988,127314,1987896,127314v236908,,710808,-178548,859136,-98720l2847032,528656v-78633,90508,-282098,40003,-471801,42988c2185528,574629,1867089,553730,1708815,546565v-158274,-7165,-181170,-37930,-283230,-17909c1128305,530950,1180960,605737,1063352,608720,945744,611703,855096,536894,719936,546555v-135160,9661,-347556,60270,-467545,53835c132402,593955,45513,556261,4137,528656l,385072,49650,211171,4137,28594xe" strokecolor="black [3213]" strokeweight="1pt">
                <v:fill r:id="rId70" o:title="" recolor="t" rotate="t" type="tile"/>
                <v:stroke joinstyle="miter"/>
                <v:formulas/>
                <v:path arrowok="t" o:connecttype="custom" o:connectlocs="4103,28313;681240,74884;1413975,28313;1971706,126061;2823845,28313;2823845,523454;2355886,566019;1694898,541186;1413975,523454;1054692,602730;714073,541177;250335,594482;4103,523454;0,381283;49246,209093;4103,28313" o:connectangles="0,0,0,0,0,0,0,0,0,0,0,0,0,0,0,0" textboxrect="0,0,2847032,608806"/>
                <v:textbox>
                  <w:txbxContent>
                    <w:p w14:paraId="0F9D6319" w14:textId="77777777" w:rsidR="00302071" w:rsidRPr="0091780F" w:rsidRDefault="00302071" w:rsidP="00F36001">
                      <w:r w:rsidRPr="0091780F">
                        <w:t xml:space="preserve">Sidebar </w:t>
                      </w:r>
                      <w:r>
                        <w:t>Title</w:t>
                      </w:r>
                    </w:p>
                    <w:p w14:paraId="23EF758C" w14:textId="77777777" w:rsidR="00302071" w:rsidRPr="004A4B67" w:rsidRDefault="00302071" w:rsidP="00F36001">
                      <w:pPr>
                        <w:pStyle w:val="SidebarTextParagraph1"/>
                      </w:pPr>
                      <w:r w:rsidRPr="004A4B67">
                        <w:t>Text</w:t>
                      </w:r>
                    </w:p>
                    <w:p w14:paraId="347D4FEE"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6B346B64" w14:textId="77777777" w:rsidR="00302071" w:rsidRDefault="00302071" w:rsidP="00F36001">
                      <w:pPr>
                        <w:pStyle w:val="SidebarText"/>
                      </w:pPr>
                    </w:p>
                  </w:txbxContent>
                </v:textbox>
                <w10:anchorlock/>
              </v:shape>
            </w:pict>
          </mc:Fallback>
        </mc:AlternateContent>
      </w:r>
    </w:p>
    <w:p w14:paraId="2FDC04BC" w14:textId="77777777" w:rsidR="00362890" w:rsidRDefault="00362890" w:rsidP="00F36001">
      <w:pPr>
        <w:pStyle w:val="BasicText"/>
      </w:pPr>
    </w:p>
    <w:p w14:paraId="26AE5A71" w14:textId="77777777" w:rsidR="00362890" w:rsidRDefault="00362890" w:rsidP="00F36001">
      <w:pPr>
        <w:pStyle w:val="BasicText"/>
      </w:pPr>
      <w:r>
        <w:rPr>
          <w:noProof/>
        </w:rPr>
        <mc:AlternateContent>
          <mc:Choice Requires="wps">
            <w:drawing>
              <wp:inline distT="0" distB="0" distL="0" distR="0" wp14:anchorId="54A4BBE1" wp14:editId="41085D67">
                <wp:extent cx="2541397" cy="1297330"/>
                <wp:effectExtent l="0" t="0" r="11430" b="17145"/>
                <wp:docPr id="14" name="Прямокутник: загнутий кут 14"/>
                <wp:cNvGraphicFramePr/>
                <a:graphic xmlns:a="http://schemas.openxmlformats.org/drawingml/2006/main">
                  <a:graphicData uri="http://schemas.microsoft.com/office/word/2010/wordprocessingShape">
                    <wps:wsp>
                      <wps:cNvSpPr/>
                      <wps:spPr>
                        <a:xfrm>
                          <a:off x="0" y="0"/>
                          <a:ext cx="2541397" cy="1297330"/>
                        </a:xfrm>
                        <a:prstGeom prst="foldedCorner">
                          <a:avLst/>
                        </a:prstGeom>
                        <a:blipFill>
                          <a:blip r:embed="rId67"/>
                          <a:tile tx="0" ty="0" sx="100000" sy="100000" flip="none" algn="tl"/>
                        </a:blipFill>
                      </wps:spPr>
                      <wps:style>
                        <a:lnRef idx="2">
                          <a:schemeClr val="dk1"/>
                        </a:lnRef>
                        <a:fillRef idx="1">
                          <a:schemeClr val="lt1"/>
                        </a:fillRef>
                        <a:effectRef idx="0">
                          <a:schemeClr val="dk1"/>
                        </a:effectRef>
                        <a:fontRef idx="minor">
                          <a:schemeClr val="dk1"/>
                        </a:fontRef>
                      </wps:style>
                      <wps:txbx>
                        <w:txbxContent>
                          <w:p w14:paraId="4FE95E1E" w14:textId="77777777" w:rsidR="00302071" w:rsidRPr="0091780F" w:rsidRDefault="00302071" w:rsidP="00F36001">
                            <w:pPr>
                              <w:pStyle w:val="SIDEBARHEADING"/>
                            </w:pPr>
                            <w:r w:rsidRPr="0091780F">
                              <w:t xml:space="preserve">Sidebar </w:t>
                            </w:r>
                            <w:r>
                              <w:t>Heading</w:t>
                            </w:r>
                          </w:p>
                          <w:p w14:paraId="46CC78D1" w14:textId="77777777" w:rsidR="00302071" w:rsidRDefault="00302071" w:rsidP="00F36001">
                            <w:pPr>
                              <w:pStyle w:val="SidebarTextMetadata"/>
                            </w:pPr>
                            <w:r>
                              <w:t>SIDEBAR TEXT METADATA</w:t>
                            </w:r>
                          </w:p>
                          <w:p w14:paraId="2D43D48D" w14:textId="77777777" w:rsidR="00302071" w:rsidRPr="004A4B67" w:rsidRDefault="00302071" w:rsidP="00F36001">
                            <w:pPr>
                              <w:pStyle w:val="SidebarTextParagraph1"/>
                            </w:pPr>
                            <w:r>
                              <w:t>Sidebar Text Paragraph 1</w:t>
                            </w:r>
                          </w:p>
                          <w:p w14:paraId="1E3DEAE9"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8699D46" w14:textId="77777777" w:rsidR="00302071" w:rsidRDefault="00302071" w:rsidP="00F36001">
                            <w:pPr>
                              <w:pStyle w:val="SidebarTextRegular"/>
                              <w:rPr>
                                <w14:glow w14:rad="0">
                                  <w14:schemeClr w14:val="tx1"/>
                                </w14:glow>
                              </w:rPr>
                            </w:pPr>
                            <w:r>
                              <w:rPr>
                                <w14:glow w14:rad="0">
                                  <w14:schemeClr w14:val="tx1"/>
                                </w14:glow>
                              </w:rPr>
                              <w:t>Sidebar Text Regular</w:t>
                            </w:r>
                          </w:p>
                          <w:p w14:paraId="16C35BDA"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3370E34F" w14:textId="3B466619" w:rsidR="00302071" w:rsidRPr="00677420" w:rsidRDefault="00302071" w:rsidP="00F360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4A4BBE1"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Прямокутник: загнутий кут 14" o:spid="_x0000_s1124" type="#_x0000_t65" style="width:200.1pt;height:102.1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" adj="18000" strokecolor="black [3200]" strokeweight="1pt">
                <v:fill r:id="rId68" o:title="" recolor="t" rotate="t" type="tile"/>
                <v:textbox>
                  <w:txbxContent>
                    <w:p w14:paraId="4FE95E1E" w14:textId="77777777" w:rsidR="00302071" w:rsidRPr="0091780F" w:rsidRDefault="00302071" w:rsidP="00F36001">
                      <w:pPr>
                        <w:pStyle w:val="SIDEBARHEADING"/>
                      </w:pPr>
                      <w:r w:rsidRPr="0091780F">
                        <w:t xml:space="preserve">Sidebar </w:t>
                      </w:r>
                      <w:r>
                        <w:t>Heading</w:t>
                      </w:r>
                    </w:p>
                    <w:p w14:paraId="46CC78D1" w14:textId="77777777" w:rsidR="00302071" w:rsidRDefault="00302071" w:rsidP="00F36001">
                      <w:pPr>
                        <w:pStyle w:val="SidebarTextMetadata"/>
                      </w:pPr>
                      <w:r>
                        <w:t>SIDEBAR TEXT METADATA</w:t>
                      </w:r>
                    </w:p>
                    <w:p w14:paraId="2D43D48D" w14:textId="77777777" w:rsidR="00302071" w:rsidRPr="004A4B67" w:rsidRDefault="00302071" w:rsidP="00F36001">
                      <w:pPr>
                        <w:pStyle w:val="SidebarTextParagraph1"/>
                      </w:pPr>
                      <w:r>
                        <w:t>Sidebar Text Paragraph 1</w:t>
                      </w:r>
                    </w:p>
                    <w:p w14:paraId="1E3DEAE9"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8699D46" w14:textId="77777777" w:rsidR="00302071" w:rsidRDefault="00302071" w:rsidP="00F36001">
                      <w:pPr>
                        <w:pStyle w:val="SidebarTextRegular"/>
                        <w:rPr>
                          <w14:glow w14:rad="0">
                            <w14:schemeClr w14:val="tx1"/>
                          </w14:glow>
                        </w:rPr>
                      </w:pPr>
                      <w:r>
                        <w:rPr>
                          <w14:glow w14:rad="0">
                            <w14:schemeClr w14:val="tx1"/>
                          </w14:glow>
                        </w:rPr>
                        <w:t>Sidebar Text Regular</w:t>
                      </w:r>
                    </w:p>
                    <w:p w14:paraId="16C35BDA"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3370E34F" w14:textId="3B466619" w:rsidR="00302071" w:rsidRPr="00677420" w:rsidRDefault="00302071" w:rsidP="00F36001"/>
                  </w:txbxContent>
                </v:textbox>
                <w10:anchorlock/>
              </v:shape>
            </w:pict>
          </mc:Fallback>
        </mc:AlternateContent>
      </w:r>
    </w:p>
    <w:p w14:paraId="09D07918" w14:textId="77777777" w:rsidR="00CC4C38" w:rsidRDefault="00B43048" w:rsidP="00F36001">
      <w:pPr>
        <w:pStyle w:val="BasicText"/>
      </w:pPr>
      <w:r>
        <w:rPr>
          <w:noProof/>
        </w:rPr>
        <mc:AlternateContent>
          <mc:Choice Requires="wps">
            <w:drawing>
              <wp:inline distT="0" distB="0" distL="0" distR="0" wp14:anchorId="7FAB6065" wp14:editId="78F40AD6">
                <wp:extent cx="2446147" cy="1576118"/>
                <wp:effectExtent l="95250" t="95250" r="87630" b="100330"/>
                <wp:docPr id="224" name="Text Box 1"/>
                <wp:cNvGraphicFramePr/>
                <a:graphic xmlns:a="http://schemas.openxmlformats.org/drawingml/2006/main">
                  <a:graphicData uri="http://schemas.microsoft.com/office/word/2010/wordprocessingShape">
                    <wps:wsp>
                      <wps:cNvSpPr txBox="1"/>
                      <wps:spPr>
                        <a:xfrm>
                          <a:off x="0" y="0"/>
                          <a:ext cx="2446147" cy="1576118"/>
                        </a:xfrm>
                        <a:custGeom>
                          <a:avLst/>
                          <a:gdLst>
                            <a:gd name="connsiteX0" fmla="*/ 0 w 2446147"/>
                            <a:gd name="connsiteY0" fmla="*/ 0 h 1576118"/>
                            <a:gd name="connsiteX1" fmla="*/ 660460 w 2446147"/>
                            <a:gd name="connsiteY1" fmla="*/ 0 h 1576118"/>
                            <a:gd name="connsiteX2" fmla="*/ 1296458 w 2446147"/>
                            <a:gd name="connsiteY2" fmla="*/ 0 h 1576118"/>
                            <a:gd name="connsiteX3" fmla="*/ 2446147 w 2446147"/>
                            <a:gd name="connsiteY3" fmla="*/ 0 h 1576118"/>
                            <a:gd name="connsiteX4" fmla="*/ 2446147 w 2446147"/>
                            <a:gd name="connsiteY4" fmla="*/ 478089 h 1576118"/>
                            <a:gd name="connsiteX5" fmla="*/ 2446147 w 2446147"/>
                            <a:gd name="connsiteY5" fmla="*/ 1034984 h 1576118"/>
                            <a:gd name="connsiteX6" fmla="*/ 2446147 w 2446147"/>
                            <a:gd name="connsiteY6" fmla="*/ 1576118 h 1576118"/>
                            <a:gd name="connsiteX7" fmla="*/ 1883533 w 2446147"/>
                            <a:gd name="connsiteY7" fmla="*/ 1576118 h 1576118"/>
                            <a:gd name="connsiteX8" fmla="*/ 1296458 w 2446147"/>
                            <a:gd name="connsiteY8" fmla="*/ 1576118 h 1576118"/>
                            <a:gd name="connsiteX9" fmla="*/ 758306 w 2446147"/>
                            <a:gd name="connsiteY9" fmla="*/ 1576118 h 1576118"/>
                            <a:gd name="connsiteX10" fmla="*/ 0 w 2446147"/>
                            <a:gd name="connsiteY10" fmla="*/ 1576118 h 1576118"/>
                            <a:gd name="connsiteX11" fmla="*/ 0 w 2446147"/>
                            <a:gd name="connsiteY11" fmla="*/ 1034984 h 1576118"/>
                            <a:gd name="connsiteX12" fmla="*/ 0 w 2446147"/>
                            <a:gd name="connsiteY12" fmla="*/ 556895 h 1576118"/>
                            <a:gd name="connsiteX13" fmla="*/ 0 w 2446147"/>
                            <a:gd name="connsiteY13" fmla="*/ 0 h 15761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Lst>
                          <a:rect l="l" t="t" r="r" b="b"/>
                          <a:pathLst>
                            <a:path w="2446147" h="1576118" fill="none" extrusionOk="0">
                              <a:moveTo>
                                <a:pt x="0" y="0"/>
                              </a:moveTo>
                              <a:cubicBezTo>
                                <a:pt x="173099" y="-15325"/>
                                <a:pt x="368571" y="29778"/>
                                <a:pt x="660460" y="0"/>
                              </a:cubicBezTo>
                              <a:cubicBezTo>
                                <a:pt x="952349" y="-29778"/>
                                <a:pt x="1025120" y="31435"/>
                                <a:pt x="1296458" y="0"/>
                              </a:cubicBezTo>
                              <a:cubicBezTo>
                                <a:pt x="1567796" y="-31435"/>
                                <a:pt x="1954002" y="-47883"/>
                                <a:pt x="2446147" y="0"/>
                              </a:cubicBezTo>
                              <a:cubicBezTo>
                                <a:pt x="2453298" y="165059"/>
                                <a:pt x="2433557" y="272629"/>
                                <a:pt x="2446147" y="478089"/>
                              </a:cubicBezTo>
                              <a:cubicBezTo>
                                <a:pt x="2458737" y="683549"/>
                                <a:pt x="2450551" y="789612"/>
                                <a:pt x="2446147" y="1034984"/>
                              </a:cubicBezTo>
                              <a:cubicBezTo>
                                <a:pt x="2441743" y="1280357"/>
                                <a:pt x="2457694" y="1327342"/>
                                <a:pt x="2446147" y="1576118"/>
                              </a:cubicBezTo>
                              <a:cubicBezTo>
                                <a:pt x="2194837" y="1561996"/>
                                <a:pt x="2126918" y="1567870"/>
                                <a:pt x="1883533" y="1576118"/>
                              </a:cubicBezTo>
                              <a:cubicBezTo>
                                <a:pt x="1640148" y="1584366"/>
                                <a:pt x="1483881" y="1588510"/>
                                <a:pt x="1296458" y="1576118"/>
                              </a:cubicBezTo>
                              <a:cubicBezTo>
                                <a:pt x="1109035" y="1563726"/>
                                <a:pt x="937863" y="1597381"/>
                                <a:pt x="758306" y="1576118"/>
                              </a:cubicBezTo>
                              <a:cubicBezTo>
                                <a:pt x="578749" y="1554855"/>
                                <a:pt x="282008" y="1593361"/>
                                <a:pt x="0" y="1576118"/>
                              </a:cubicBezTo>
                              <a:cubicBezTo>
                                <a:pt x="-15094" y="1444186"/>
                                <a:pt x="-9639" y="1284428"/>
                                <a:pt x="0" y="1034984"/>
                              </a:cubicBezTo>
                              <a:cubicBezTo>
                                <a:pt x="9639" y="785540"/>
                                <a:pt x="15851" y="705014"/>
                                <a:pt x="0" y="556895"/>
                              </a:cubicBezTo>
                              <a:cubicBezTo>
                                <a:pt x="-15851" y="408776"/>
                                <a:pt x="-27157" y="139685"/>
                                <a:pt x="0" y="0"/>
                              </a:cubicBezTo>
                              <a:close/>
                            </a:path>
                            <a:path w="2446147" h="1576118" stroke="0" extrusionOk="0">
                              <a:moveTo>
                                <a:pt x="0" y="0"/>
                              </a:moveTo>
                              <a:cubicBezTo>
                                <a:pt x="207186" y="-2092"/>
                                <a:pt x="416832" y="-2742"/>
                                <a:pt x="587075" y="0"/>
                              </a:cubicBezTo>
                              <a:cubicBezTo>
                                <a:pt x="757319" y="2742"/>
                                <a:pt x="873455" y="11941"/>
                                <a:pt x="1125228" y="0"/>
                              </a:cubicBezTo>
                              <a:cubicBezTo>
                                <a:pt x="1377001" y="-11941"/>
                                <a:pt x="1549400" y="-30000"/>
                                <a:pt x="1785687" y="0"/>
                              </a:cubicBezTo>
                              <a:cubicBezTo>
                                <a:pt x="2021974" y="30000"/>
                                <a:pt x="2281863" y="23384"/>
                                <a:pt x="2446147" y="0"/>
                              </a:cubicBezTo>
                              <a:cubicBezTo>
                                <a:pt x="2435679" y="212318"/>
                                <a:pt x="2421323" y="389073"/>
                                <a:pt x="2446147" y="509611"/>
                              </a:cubicBezTo>
                              <a:cubicBezTo>
                                <a:pt x="2470971" y="630149"/>
                                <a:pt x="2440997" y="845583"/>
                                <a:pt x="2446147" y="1003462"/>
                              </a:cubicBezTo>
                              <a:cubicBezTo>
                                <a:pt x="2451297" y="1161341"/>
                                <a:pt x="2460083" y="1392894"/>
                                <a:pt x="2446147" y="1576118"/>
                              </a:cubicBezTo>
                              <a:cubicBezTo>
                                <a:pt x="2318902" y="1599544"/>
                                <a:pt x="2016608" y="1546020"/>
                                <a:pt x="1834610" y="1576118"/>
                              </a:cubicBezTo>
                              <a:cubicBezTo>
                                <a:pt x="1652612" y="1606216"/>
                                <a:pt x="1458531" y="1588012"/>
                                <a:pt x="1296458" y="1576118"/>
                              </a:cubicBezTo>
                              <a:cubicBezTo>
                                <a:pt x="1134385" y="1564224"/>
                                <a:pt x="815916" y="1594092"/>
                                <a:pt x="684921" y="1576118"/>
                              </a:cubicBezTo>
                              <a:cubicBezTo>
                                <a:pt x="553926" y="1558144"/>
                                <a:pt x="285740" y="1551672"/>
                                <a:pt x="0" y="1576118"/>
                              </a:cubicBezTo>
                              <a:cubicBezTo>
                                <a:pt x="20271" y="1332635"/>
                                <a:pt x="-15703" y="1182148"/>
                                <a:pt x="0" y="1066507"/>
                              </a:cubicBezTo>
                              <a:cubicBezTo>
                                <a:pt x="15703" y="950866"/>
                                <a:pt x="18460" y="691397"/>
                                <a:pt x="0" y="556895"/>
                              </a:cubicBezTo>
                              <a:cubicBezTo>
                                <a:pt x="-18460" y="422393"/>
                                <a:pt x="24951" y="261944"/>
                                <a:pt x="0" y="0"/>
                              </a:cubicBezTo>
                              <a:close/>
                            </a:path>
                          </a:pathLst>
                        </a:custGeom>
                        <a:solidFill>
                          <a:srgbClr val="E0E5C1"/>
                        </a:solidFill>
                        <a:ln w="22225">
                          <a:noFill/>
                          <a:extLst>
                            <a:ext uri="{C807C97D-BFC1-408E-A445-0C87EB9F89A2}">
                              <ask:lineSketchStyleProps xmlns:ask="http://schemas.microsoft.com/office/drawing/2018/sketchyshapes" sd="1219033472">
                                <a:prstGeom prst="rect">
                                  <a:avLst/>
                                </a:prstGeom>
                                <ask:type>
                                  <ask:lineSketchFreehand/>
                                </ask:type>
                              </ask:lineSketchStyleProps>
                            </a:ext>
                          </a:extLst>
                        </a:ln>
                        <a:effectLst>
                          <a:outerShdw blurRad="63500" dir="6000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3D0EB401" w14:textId="77777777" w:rsidR="00302071" w:rsidRPr="0091780F" w:rsidRDefault="00302071" w:rsidP="00F36001">
                            <w:pPr>
                              <w:pStyle w:val="SIDEBARHEADING"/>
                            </w:pPr>
                            <w:r w:rsidRPr="0091780F">
                              <w:t xml:space="preserve">Sidebar </w:t>
                            </w:r>
                            <w:r>
                              <w:t>Heading</w:t>
                            </w:r>
                          </w:p>
                          <w:p w14:paraId="781C5224" w14:textId="77777777" w:rsidR="00302071" w:rsidRDefault="00302071" w:rsidP="00F36001">
                            <w:pPr>
                              <w:pStyle w:val="SidebarTextMetadata"/>
                            </w:pPr>
                            <w:r>
                              <w:t>SIDEBAR TEXT METADATA</w:t>
                            </w:r>
                          </w:p>
                          <w:p w14:paraId="71882FBA" w14:textId="77777777" w:rsidR="00302071" w:rsidRPr="004A4B67" w:rsidRDefault="00302071" w:rsidP="00F36001">
                            <w:pPr>
                              <w:pStyle w:val="SidebarTextParagraph1"/>
                            </w:pPr>
                            <w:r>
                              <w:t>Sidebar Text Paragraph 1</w:t>
                            </w:r>
                          </w:p>
                          <w:p w14:paraId="109BEE2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90B2FB2" w14:textId="77777777" w:rsidR="00302071" w:rsidRDefault="00302071" w:rsidP="00F36001">
                            <w:pPr>
                              <w:pStyle w:val="SidebarTextRegular"/>
                              <w:rPr>
                                <w14:glow w14:rad="0">
                                  <w14:schemeClr w14:val="tx1"/>
                                </w14:glow>
                              </w:rPr>
                            </w:pPr>
                            <w:r>
                              <w:rPr>
                                <w14:glow w14:rad="0">
                                  <w14:schemeClr w14:val="tx1"/>
                                </w14:glow>
                              </w:rPr>
                              <w:t>Sidebar Text Regular</w:t>
                            </w:r>
                          </w:p>
                          <w:p w14:paraId="4D3192FC"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0F11CA9C" w14:textId="77777777" w:rsidR="00302071" w:rsidRDefault="00302071" w:rsidP="00F36001">
                            <w:pPr>
                              <w:pStyle w:val="SidebarTextParagraph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AB6065" id="_x0000_s1125" type="#_x0000_t202" style="width:192.6pt;height:12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" fillcolor="#e0e5c1" stroked="f" strokeweight="1.75pt">
                <v:shadow on="t" type="perspective" color="black" opacity="26214f" offset="0,0" matrix="66847f,,,66847f"/>
                <v:textbox>
                  <w:txbxContent>
                    <w:p w14:paraId="3D0EB401" w14:textId="77777777" w:rsidR="00302071" w:rsidRPr="0091780F" w:rsidRDefault="00302071" w:rsidP="00F36001">
                      <w:pPr>
                        <w:pStyle w:val="SIDEBARHEADING"/>
                      </w:pPr>
                      <w:r w:rsidRPr="0091780F">
                        <w:t xml:space="preserve">Sidebar </w:t>
                      </w:r>
                      <w:r>
                        <w:t>Heading</w:t>
                      </w:r>
                    </w:p>
                    <w:p w14:paraId="781C5224" w14:textId="77777777" w:rsidR="00302071" w:rsidRDefault="00302071" w:rsidP="00F36001">
                      <w:pPr>
                        <w:pStyle w:val="SidebarTextMetadata"/>
                      </w:pPr>
                      <w:r>
                        <w:t>SIDEBAR TEXT METADATA</w:t>
                      </w:r>
                    </w:p>
                    <w:p w14:paraId="71882FBA" w14:textId="77777777" w:rsidR="00302071" w:rsidRPr="004A4B67" w:rsidRDefault="00302071" w:rsidP="00F36001">
                      <w:pPr>
                        <w:pStyle w:val="SidebarTextParagraph1"/>
                      </w:pPr>
                      <w:r>
                        <w:t>Sidebar Text Paragraph 1</w:t>
                      </w:r>
                    </w:p>
                    <w:p w14:paraId="109BEE2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90B2FB2" w14:textId="77777777" w:rsidR="00302071" w:rsidRDefault="00302071" w:rsidP="00F36001">
                      <w:pPr>
                        <w:pStyle w:val="SidebarTextRegular"/>
                        <w:rPr>
                          <w14:glow w14:rad="0">
                            <w14:schemeClr w14:val="tx1"/>
                          </w14:glow>
                        </w:rPr>
                      </w:pPr>
                      <w:r>
                        <w:rPr>
                          <w14:glow w14:rad="0">
                            <w14:schemeClr w14:val="tx1"/>
                          </w14:glow>
                        </w:rPr>
                        <w:t>Sidebar Text Regular</w:t>
                      </w:r>
                    </w:p>
                    <w:p w14:paraId="4D3192FC"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0F11CA9C" w14:textId="77777777" w:rsidR="00302071" w:rsidRDefault="00302071" w:rsidP="00F36001">
                      <w:pPr>
                        <w:pStyle w:val="SidebarTextParagraph1"/>
                      </w:pPr>
                    </w:p>
                  </w:txbxContent>
                </v:textbox>
                <w10:anchorlock/>
              </v:shape>
            </w:pict>
          </mc:Fallback>
        </mc:AlternateContent>
      </w:r>
    </w:p>
    <w:p w14:paraId="1DC2519B" w14:textId="77777777" w:rsidR="001653F3" w:rsidRDefault="001653F3" w:rsidP="00F36001">
      <w:pPr>
        <w:pStyle w:val="BasicText"/>
      </w:pPr>
      <w:r>
        <w:rPr>
          <w:noProof/>
        </w:rPr>
        <mc:AlternateContent>
          <mc:Choice Requires="wpg">
            <w:drawing>
              <wp:inline distT="0" distB="0" distL="0" distR="0" wp14:anchorId="06128F3C" wp14:editId="4550AC74">
                <wp:extent cx="2579497" cy="1788903"/>
                <wp:effectExtent l="76200" t="171450" r="87630" b="135255"/>
                <wp:docPr id="226" name="Group 6"/>
                <wp:cNvGraphicFramePr/>
                <a:graphic xmlns:a="http://schemas.openxmlformats.org/drawingml/2006/main">
                  <a:graphicData uri="http://schemas.microsoft.com/office/word/2010/wordprocessingGroup">
                    <wpg:wgp>
                      <wpg:cNvGrpSpPr/>
                      <wpg:grpSpPr>
                        <a:xfrm>
                          <a:off x="0" y="0"/>
                          <a:ext cx="2579497" cy="1788903"/>
                          <a:chOff x="-8626" y="-1"/>
                          <a:chExt cx="3025876" cy="1966823"/>
                        </a:xfrm>
                      </wpg:grpSpPr>
                      <wpg:grpSp>
                        <wpg:cNvPr id="227" name="Group 5"/>
                        <wpg:cNvGrpSpPr/>
                        <wpg:grpSpPr>
                          <a:xfrm>
                            <a:off x="-8626" y="-1"/>
                            <a:ext cx="3025876" cy="1966733"/>
                            <a:chOff x="-8626" y="-1"/>
                            <a:chExt cx="3025876" cy="1966733"/>
                          </a:xfrm>
                        </wpg:grpSpPr>
                        <wps:wsp>
                          <wps:cNvPr id="228" name="Straight Arrow Connector 3"/>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229" name="Straight Arrow Connector 2"/>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230" name="Rectangle 1"/>
                          <wps:cNvSpPr/>
                          <wps:spPr>
                            <a:xfrm>
                              <a:off x="8620" y="-1"/>
                              <a:ext cx="3008630" cy="1966733"/>
                            </a:xfrm>
                            <a:prstGeom prst="rect">
                              <a:avLst/>
                            </a:prstGeom>
                            <a:solidFill>
                              <a:srgbClr val="CEE4AA"/>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1" name="Text Box 2"/>
                        <wps:cNvSpPr txBox="1">
                          <a:spLocks noChangeArrowheads="1"/>
                        </wps:cNvSpPr>
                        <wps:spPr bwMode="auto">
                          <a:xfrm>
                            <a:off x="8621" y="3"/>
                            <a:ext cx="2991196" cy="1966819"/>
                          </a:xfrm>
                          <a:prstGeom prst="rect">
                            <a:avLst/>
                          </a:prstGeom>
                          <a:noFill/>
                          <a:ln w="9525">
                            <a:noFill/>
                            <a:miter lim="800000"/>
                            <a:headEnd/>
                            <a:tailEnd/>
                          </a:ln>
                        </wps:spPr>
                        <wps:txbx>
                          <w:txbxContent>
                            <w:p w14:paraId="344D8907" w14:textId="77777777" w:rsidR="00302071" w:rsidRPr="0091780F" w:rsidRDefault="00302071" w:rsidP="00F36001">
                              <w:pPr>
                                <w:pStyle w:val="SIDEBARHEADING"/>
                              </w:pPr>
                              <w:r w:rsidRPr="0091780F">
                                <w:t xml:space="preserve">Sidebar </w:t>
                              </w:r>
                              <w:r>
                                <w:t>Heading</w:t>
                              </w:r>
                            </w:p>
                            <w:p w14:paraId="1D8E9F19" w14:textId="77777777" w:rsidR="00302071" w:rsidRDefault="00302071" w:rsidP="00F36001">
                              <w:pPr>
                                <w:pStyle w:val="SidebarTextMetadata"/>
                              </w:pPr>
                              <w:r>
                                <w:t>SIDEBAR TEXT METADATA</w:t>
                              </w:r>
                            </w:p>
                            <w:p w14:paraId="037A357D" w14:textId="77777777" w:rsidR="00302071" w:rsidRPr="004A4B67" w:rsidRDefault="00302071" w:rsidP="00F36001">
                              <w:pPr>
                                <w:pStyle w:val="SidebarTextParagraph1"/>
                              </w:pPr>
                              <w:r>
                                <w:t>Sidebar Text Paragraph 1</w:t>
                              </w:r>
                            </w:p>
                            <w:p w14:paraId="0262A0C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1CBDC343" w14:textId="77777777" w:rsidR="00302071" w:rsidRDefault="00302071" w:rsidP="00F36001">
                              <w:pPr>
                                <w:pStyle w:val="SidebarTextRegular"/>
                                <w:rPr>
                                  <w14:glow w14:rad="0">
                                    <w14:schemeClr w14:val="tx1"/>
                                  </w14:glow>
                                </w:rPr>
                              </w:pPr>
                              <w:r>
                                <w:rPr>
                                  <w14:glow w14:rad="0">
                                    <w14:schemeClr w14:val="tx1"/>
                                  </w14:glow>
                                </w:rPr>
                                <w:t>Sidebar Text Regular</w:t>
                              </w:r>
                            </w:p>
                            <w:p w14:paraId="36F8AF32"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3BB9392" w14:textId="77777777" w:rsidR="00302071" w:rsidRDefault="00302071" w:rsidP="00F36001">
                              <w:pPr>
                                <w:pStyle w:val="SidebarTextParagraph1"/>
                              </w:pPr>
                            </w:p>
                          </w:txbxContent>
                        </wps:txbx>
                        <wps:bodyPr rot="0" vert="horz" wrap="square" lIns="91440" tIns="45720" rIns="91440" bIns="45720" anchor="t" anchorCtr="0">
                          <a:noAutofit/>
                        </wps:bodyPr>
                      </wps:wsp>
                    </wpg:wgp>
                  </a:graphicData>
                </a:graphic>
              </wp:inline>
            </w:drawing>
          </mc:Choice>
          <mc:Fallback>
            <w:pict>
              <v:group w14:anchorId="06128F3C" id="_x0000_s1126" style="width:203.1pt;height:140.85pt;mso-position-horizontal-relative:char;mso-position-vertical-relative:line" coordorigin="-86"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">
                <v:group id="Group 5" o:spid="_x0000_s1127"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Straight Arrow Connector 3" o:spid="_x0000_s1128"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" strokecolor="black [3200]" strokeweight="4.5pt">
                    <v:stroke startarrow="block" endarrow="block"/>
                    <v:shadow on="t" color="black" opacity="39321f" origin=",-.5" offset="-.44728mm,-.95917mm"/>
                  </v:shape>
                  <v:shape id="Straight Arrow Connector 2" o:spid="_x0000_s1129"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" strokecolor="black [3200]" strokeweight="4.5pt">
                    <v:stroke startarrow="block" endarrow="block"/>
                    <v:shadow on="t" color="black" opacity="39321f" origin=",-.5" offset="-.44728mm,-.95917mm"/>
                  </v:shape>
                  <v:rect id="Rectangle 1" o:spid="_x0000_s1130"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" fillcolor="#cee4aa" stroked="f" strokeweight="0">
                    <v:shadow on="t" color="black" opacity="26214f" origin=",-.5" offset="0,3pt"/>
                  </v:rect>
                </v:group>
                <v:shape id="_x0000_s1131" type="#_x0000_t202" style="position:absolute;left:86;width:29912;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344D8907" w14:textId="77777777" w:rsidR="00302071" w:rsidRPr="0091780F" w:rsidRDefault="00302071" w:rsidP="00F36001">
                        <w:pPr>
                          <w:pStyle w:val="SIDEBARHEADING"/>
                        </w:pPr>
                        <w:r w:rsidRPr="0091780F">
                          <w:t xml:space="preserve">Sidebar </w:t>
                        </w:r>
                        <w:r>
                          <w:t>Heading</w:t>
                        </w:r>
                      </w:p>
                      <w:p w14:paraId="1D8E9F19" w14:textId="77777777" w:rsidR="00302071" w:rsidRDefault="00302071" w:rsidP="00F36001">
                        <w:pPr>
                          <w:pStyle w:val="SidebarTextMetadata"/>
                        </w:pPr>
                        <w:r>
                          <w:t>SIDEBAR TEXT METADATA</w:t>
                        </w:r>
                      </w:p>
                      <w:p w14:paraId="037A357D" w14:textId="77777777" w:rsidR="00302071" w:rsidRPr="004A4B67" w:rsidRDefault="00302071" w:rsidP="00F36001">
                        <w:pPr>
                          <w:pStyle w:val="SidebarTextParagraph1"/>
                        </w:pPr>
                        <w:r>
                          <w:t>Sidebar Text Paragraph 1</w:t>
                        </w:r>
                      </w:p>
                      <w:p w14:paraId="0262A0C1" w14:textId="77777777" w:rsidR="00302071" w:rsidRDefault="00302071" w:rsidP="00F36001">
                        <w:pPr>
                          <w:pStyle w:val="SidebarTextParagraph2"/>
                          <w:rPr>
                            <w14:glow w14:rad="0">
                              <w14:schemeClr w14:val="tx1"/>
                            </w14:glow>
                          </w:rPr>
                        </w:pPr>
                        <w:r>
                          <w:rPr>
                            <w14:glow w14:rad="0">
                              <w14:schemeClr w14:val="tx1"/>
                            </w14:glow>
                          </w:rPr>
                          <w:t>Sidebar Text Paragraph 2</w:t>
                        </w:r>
                      </w:p>
                      <w:p w14:paraId="1CBDC343" w14:textId="77777777" w:rsidR="00302071" w:rsidRDefault="00302071" w:rsidP="00F36001">
                        <w:pPr>
                          <w:pStyle w:val="SidebarTextRegular"/>
                          <w:rPr>
                            <w14:glow w14:rad="0">
                              <w14:schemeClr w14:val="tx1"/>
                            </w14:glow>
                          </w:rPr>
                        </w:pPr>
                        <w:r>
                          <w:rPr>
                            <w14:glow w14:rad="0">
                              <w14:schemeClr w14:val="tx1"/>
                            </w14:glow>
                          </w:rPr>
                          <w:t>Sidebar Text Regular</w:t>
                        </w:r>
                      </w:p>
                      <w:p w14:paraId="36F8AF32"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3BB9392" w14:textId="77777777" w:rsidR="00302071" w:rsidRDefault="00302071" w:rsidP="00F36001">
                        <w:pPr>
                          <w:pStyle w:val="SidebarTextParagraph1"/>
                        </w:pPr>
                      </w:p>
                    </w:txbxContent>
                  </v:textbox>
                </v:shape>
                <w10:anchorlock/>
              </v:group>
            </w:pict>
          </mc:Fallback>
        </mc:AlternateContent>
      </w:r>
    </w:p>
    <w:p w14:paraId="42C17084" w14:textId="172CB976" w:rsidR="00CC4C38" w:rsidRDefault="00CC4C38" w:rsidP="00F36001">
      <w:pPr>
        <w:pStyle w:val="BasicText"/>
      </w:pPr>
      <w:r w:rsidRPr="00720F8F">
        <w:rPr>
          <w:noProof/>
        </w:rPr>
        <w:lastRenderedPageBreak/>
        <mc:AlternateContent>
          <mc:Choice Requires="wps">
            <w:drawing>
              <wp:inline distT="0" distB="0" distL="0" distR="0" wp14:anchorId="5227B154" wp14:editId="42F4A998">
                <wp:extent cx="2305685" cy="1165225"/>
                <wp:effectExtent l="152400" t="152400" r="151765" b="149225"/>
                <wp:docPr id="23" name="Text Box 17"/>
                <wp:cNvGraphicFramePr/>
                <a:graphic xmlns:a="http://schemas.openxmlformats.org/drawingml/2006/main">
                  <a:graphicData uri="http://schemas.microsoft.com/office/word/2010/wordprocessingShape">
                    <wps:wsp>
                      <wps:cNvSpPr txBox="1"/>
                      <wps:spPr>
                        <a:xfrm>
                          <a:off x="0" y="0"/>
                          <a:ext cx="2305685" cy="1165225"/>
                        </a:xfrm>
                        <a:custGeom>
                          <a:avLst/>
                          <a:gdLst>
                            <a:gd name="connsiteX0" fmla="*/ 0 w 2305685"/>
                            <a:gd name="connsiteY0" fmla="*/ 0 h 1165225"/>
                            <a:gd name="connsiteX1" fmla="*/ 553364 w 2305685"/>
                            <a:gd name="connsiteY1" fmla="*/ 0 h 1165225"/>
                            <a:gd name="connsiteX2" fmla="*/ 1083672 w 2305685"/>
                            <a:gd name="connsiteY2" fmla="*/ 0 h 1165225"/>
                            <a:gd name="connsiteX3" fmla="*/ 1660093 w 2305685"/>
                            <a:gd name="connsiteY3" fmla="*/ 0 h 1165225"/>
                            <a:gd name="connsiteX4" fmla="*/ 2305685 w 2305685"/>
                            <a:gd name="connsiteY4" fmla="*/ 0 h 1165225"/>
                            <a:gd name="connsiteX5" fmla="*/ 2305685 w 2305685"/>
                            <a:gd name="connsiteY5" fmla="*/ 570960 h 1165225"/>
                            <a:gd name="connsiteX6" fmla="*/ 2305685 w 2305685"/>
                            <a:gd name="connsiteY6" fmla="*/ 1165225 h 1165225"/>
                            <a:gd name="connsiteX7" fmla="*/ 1752321 w 2305685"/>
                            <a:gd name="connsiteY7" fmla="*/ 1165225 h 1165225"/>
                            <a:gd name="connsiteX8" fmla="*/ 1222013 w 2305685"/>
                            <a:gd name="connsiteY8" fmla="*/ 1165225 h 1165225"/>
                            <a:gd name="connsiteX9" fmla="*/ 622535 w 2305685"/>
                            <a:gd name="connsiteY9" fmla="*/ 1165225 h 1165225"/>
                            <a:gd name="connsiteX10" fmla="*/ 0 w 2305685"/>
                            <a:gd name="connsiteY10" fmla="*/ 1165225 h 1165225"/>
                            <a:gd name="connsiteX11" fmla="*/ 0 w 2305685"/>
                            <a:gd name="connsiteY11" fmla="*/ 617569 h 1165225"/>
                            <a:gd name="connsiteX12" fmla="*/ 0 w 2305685"/>
                            <a:gd name="connsiteY12" fmla="*/ 0 h 116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305685" h="1165225" fill="none" extrusionOk="0">
                              <a:moveTo>
                                <a:pt x="0" y="0"/>
                              </a:moveTo>
                              <a:cubicBezTo>
                                <a:pt x="238678" y="8451"/>
                                <a:pt x="401398" y="-6956"/>
                                <a:pt x="553364" y="0"/>
                              </a:cubicBezTo>
                              <a:cubicBezTo>
                                <a:pt x="705330" y="6956"/>
                                <a:pt x="884229" y="-3243"/>
                                <a:pt x="1083672" y="0"/>
                              </a:cubicBezTo>
                              <a:cubicBezTo>
                                <a:pt x="1283115" y="3243"/>
                                <a:pt x="1428292" y="27038"/>
                                <a:pt x="1660093" y="0"/>
                              </a:cubicBezTo>
                              <a:cubicBezTo>
                                <a:pt x="1891894" y="-27038"/>
                                <a:pt x="2106536" y="7315"/>
                                <a:pt x="2305685" y="0"/>
                              </a:cubicBezTo>
                              <a:cubicBezTo>
                                <a:pt x="2281278" y="234082"/>
                                <a:pt x="2301245" y="447281"/>
                                <a:pt x="2305685" y="570960"/>
                              </a:cubicBezTo>
                              <a:cubicBezTo>
                                <a:pt x="2310125" y="694639"/>
                                <a:pt x="2307302" y="990218"/>
                                <a:pt x="2305685" y="1165225"/>
                              </a:cubicBezTo>
                              <a:cubicBezTo>
                                <a:pt x="2046491" y="1190451"/>
                                <a:pt x="1870881" y="1169226"/>
                                <a:pt x="1752321" y="1165225"/>
                              </a:cubicBezTo>
                              <a:cubicBezTo>
                                <a:pt x="1633761" y="1161224"/>
                                <a:pt x="1445064" y="1148211"/>
                                <a:pt x="1222013" y="1165225"/>
                              </a:cubicBezTo>
                              <a:cubicBezTo>
                                <a:pt x="998962" y="1182239"/>
                                <a:pt x="757881" y="1170932"/>
                                <a:pt x="622535" y="1165225"/>
                              </a:cubicBezTo>
                              <a:cubicBezTo>
                                <a:pt x="487189" y="1159518"/>
                                <a:pt x="311089" y="1136687"/>
                                <a:pt x="0" y="1165225"/>
                              </a:cubicBezTo>
                              <a:cubicBezTo>
                                <a:pt x="16425" y="1048019"/>
                                <a:pt x="23443" y="744121"/>
                                <a:pt x="0" y="617569"/>
                              </a:cubicBezTo>
                              <a:cubicBezTo>
                                <a:pt x="-23443" y="491017"/>
                                <a:pt x="29250" y="149568"/>
                                <a:pt x="0" y="0"/>
                              </a:cubicBezTo>
                              <a:close/>
                            </a:path>
                            <a:path w="2305685" h="1165225" stroke="0" extrusionOk="0">
                              <a:moveTo>
                                <a:pt x="0" y="0"/>
                              </a:moveTo>
                              <a:cubicBezTo>
                                <a:pt x="157952" y="7348"/>
                                <a:pt x="271639" y="17058"/>
                                <a:pt x="530308" y="0"/>
                              </a:cubicBezTo>
                              <a:cubicBezTo>
                                <a:pt x="788977" y="-17058"/>
                                <a:pt x="826677" y="-4102"/>
                                <a:pt x="1083672" y="0"/>
                              </a:cubicBezTo>
                              <a:cubicBezTo>
                                <a:pt x="1340667" y="4102"/>
                                <a:pt x="1397168" y="-9133"/>
                                <a:pt x="1637036" y="0"/>
                              </a:cubicBezTo>
                              <a:cubicBezTo>
                                <a:pt x="1876904" y="9133"/>
                                <a:pt x="2132124" y="8526"/>
                                <a:pt x="2305685" y="0"/>
                              </a:cubicBezTo>
                              <a:cubicBezTo>
                                <a:pt x="2315354" y="189999"/>
                                <a:pt x="2317431" y="356056"/>
                                <a:pt x="2305685" y="559308"/>
                              </a:cubicBezTo>
                              <a:cubicBezTo>
                                <a:pt x="2293939" y="762560"/>
                                <a:pt x="2279327" y="890556"/>
                                <a:pt x="2305685" y="1165225"/>
                              </a:cubicBezTo>
                              <a:cubicBezTo>
                                <a:pt x="2128392" y="1189844"/>
                                <a:pt x="1972553" y="1140417"/>
                                <a:pt x="1798434" y="1165225"/>
                              </a:cubicBezTo>
                              <a:cubicBezTo>
                                <a:pt x="1624315" y="1190033"/>
                                <a:pt x="1497628" y="1152708"/>
                                <a:pt x="1291184" y="1165225"/>
                              </a:cubicBezTo>
                              <a:cubicBezTo>
                                <a:pt x="1084740" y="1177743"/>
                                <a:pt x="863254" y="1164883"/>
                                <a:pt x="737819" y="1165225"/>
                              </a:cubicBezTo>
                              <a:cubicBezTo>
                                <a:pt x="612384" y="1165567"/>
                                <a:pt x="150881" y="1141780"/>
                                <a:pt x="0" y="1165225"/>
                              </a:cubicBezTo>
                              <a:cubicBezTo>
                                <a:pt x="11253" y="1033694"/>
                                <a:pt x="1028" y="791800"/>
                                <a:pt x="0" y="594265"/>
                              </a:cubicBezTo>
                              <a:cubicBezTo>
                                <a:pt x="-1028" y="396730"/>
                                <a:pt x="-11067" y="127683"/>
                                <a:pt x="0" y="0"/>
                              </a:cubicBezTo>
                              <a:close/>
                            </a:path>
                          </a:pathLst>
                        </a:custGeom>
                        <a:solidFill>
                          <a:schemeClr val="accent6">
                            <a:lumMod val="90000"/>
                          </a:schemeClr>
                        </a:solidFill>
                        <a:ln w="76200" cap="sq">
                          <a:solidFill>
                            <a:schemeClr val="accent6">
                              <a:lumMod val="90000"/>
                            </a:schemeClr>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63500" sx="102000" sy="102000" algn="ctr" rotWithShape="0">
                            <a:prstClr val="black">
                              <a:alpha val="40000"/>
                            </a:prstClr>
                          </a:outerShdw>
                        </a:effectLst>
                        <a:scene3d>
                          <a:camera prst="orthographicFront"/>
                          <a:lightRig rig="threePt" dir="t"/>
                        </a:scene3d>
                        <a:sp3d prstMaterial="softEdge"/>
                      </wps:spPr>
                      <wps:style>
                        <a:lnRef idx="0">
                          <a:schemeClr val="accent1"/>
                        </a:lnRef>
                        <a:fillRef idx="1003">
                          <a:schemeClr val="lt2"/>
                        </a:fillRef>
                        <a:effectRef idx="0">
                          <a:schemeClr val="accent1"/>
                        </a:effectRef>
                        <a:fontRef idx="minor">
                          <a:schemeClr val="dk1"/>
                        </a:fontRef>
                      </wps:style>
                      <wps:txbx>
                        <w:txbxContent>
                          <w:p w14:paraId="7023306E" w14:textId="77777777" w:rsidR="00302071" w:rsidRPr="0091780F" w:rsidRDefault="00302071" w:rsidP="00F36001">
                            <w:r w:rsidRPr="0091780F">
                              <w:t xml:space="preserve">Sidebar </w:t>
                            </w:r>
                            <w:r>
                              <w:t>Title</w:t>
                            </w:r>
                          </w:p>
                          <w:p w14:paraId="1105D4DD" w14:textId="77777777" w:rsidR="00302071" w:rsidRPr="004A4B67" w:rsidRDefault="00302071" w:rsidP="00F36001">
                            <w:pPr>
                              <w:pStyle w:val="SidebarTextParagraph1"/>
                            </w:pPr>
                            <w:r w:rsidRPr="004A4B67">
                              <w:t>Text</w:t>
                            </w:r>
                          </w:p>
                          <w:p w14:paraId="27C3E127"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4D48E148" w14:textId="36C26500" w:rsidR="00302071" w:rsidRPr="00C622D5" w:rsidRDefault="00302071" w:rsidP="00F36001">
                            <w:pPr>
                              <w:pStyle w:val="SidebarTextParagraph2"/>
                            </w:pPr>
                          </w:p>
                        </w:txbxContent>
                      </wps:txbx>
                      <wps:bodyPr rot="0" spcFirstLastPara="0" vertOverflow="overflow" horzOverflow="overflow" vert="horz" wrap="square" lIns="54864" tIns="0" rIns="91440" bIns="54864" numCol="1" spcCol="0" rtlCol="0" fromWordArt="0" anchor="t" anchorCtr="0" forceAA="0" compatLnSpc="1">
                        <a:prstTxWarp prst="textNoShape">
                          <a:avLst/>
                        </a:prstTxWarp>
                        <a:noAutofit/>
                      </wps:bodyPr>
                    </wps:wsp>
                  </a:graphicData>
                </a:graphic>
              </wp:inline>
            </w:drawing>
          </mc:Choice>
          <mc:Fallback>
            <w:pict>
              <v:shape w14:anchorId="5227B154" id="_x0000_s1132" type="#_x0000_t202" style="width:181.55pt;height: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" fillcolor="#d9d9d9 [2889]" strokecolor="#d9d9d9 [2889]" strokeweight="6pt">
                <v:stroke joinstyle="bevel" endcap="square"/>
                <v:shadow on="t" type="perspective" color="black" opacity="26214f" offset="0,0" matrix="66847f,,,66847f"/>
                <v:textbox inset="4.32pt,0,,4.32pt">
                  <w:txbxContent>
                    <w:p w14:paraId="7023306E" w14:textId="77777777" w:rsidR="00302071" w:rsidRPr="0091780F" w:rsidRDefault="00302071" w:rsidP="00F36001">
                      <w:r w:rsidRPr="0091780F">
                        <w:t xml:space="preserve">Sidebar </w:t>
                      </w:r>
                      <w:r>
                        <w:t>Title</w:t>
                      </w:r>
                    </w:p>
                    <w:p w14:paraId="1105D4DD" w14:textId="77777777" w:rsidR="00302071" w:rsidRPr="004A4B67" w:rsidRDefault="00302071" w:rsidP="00F36001">
                      <w:pPr>
                        <w:pStyle w:val="SidebarTextParagraph1"/>
                      </w:pPr>
                      <w:r w:rsidRPr="004A4B67">
                        <w:t>Text</w:t>
                      </w:r>
                    </w:p>
                    <w:p w14:paraId="27C3E127"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4D48E148" w14:textId="36C26500" w:rsidR="00302071" w:rsidRPr="00C622D5" w:rsidRDefault="00302071" w:rsidP="00F36001">
                      <w:pPr>
                        <w:pStyle w:val="SidebarTextParagraph2"/>
                      </w:pPr>
                    </w:p>
                  </w:txbxContent>
                </v:textbox>
                <w10:anchorlock/>
              </v:shape>
            </w:pict>
          </mc:Fallback>
        </mc:AlternateContent>
      </w:r>
      <w:r w:rsidR="006D3204">
        <w:rPr>
          <w:noProof/>
        </w:rPr>
        <mc:AlternateContent>
          <mc:Choice Requires="wpg">
            <w:drawing>
              <wp:anchor distT="0" distB="0" distL="228600" distR="228600" simplePos="0" relativeHeight="251760640" behindDoc="1" locked="0" layoutInCell="1" allowOverlap="1" wp14:anchorId="29D393E6" wp14:editId="34DDA297">
                <wp:simplePos x="528034" y="592428"/>
                <wp:positionH relativeFrom="margin">
                  <wp:align>right</wp:align>
                </wp:positionH>
                <wp:positionV relativeFrom="margin">
                  <wp:align>top</wp:align>
                </wp:positionV>
                <wp:extent cx="1828800" cy="8150860"/>
                <wp:effectExtent l="0" t="0" r="0" b="0"/>
                <wp:wrapSquare wrapText="bothSides"/>
                <wp:docPr id="219" name="Група 201"/>
                <wp:cNvGraphicFramePr/>
                <a:graphic xmlns:a="http://schemas.openxmlformats.org/drawingml/2006/main">
                  <a:graphicData uri="http://schemas.microsoft.com/office/word/2010/wordprocessingGroup">
                    <wpg:wgp>
                      <wpg:cNvGrpSpPr/>
                      <wpg:grpSpPr>
                        <a:xfrm>
                          <a:off x="0" y="0"/>
                          <a:ext cx="1828800" cy="8151039"/>
                          <a:chOff x="0" y="0"/>
                          <a:chExt cx="1828800" cy="8151039"/>
                        </a:xfrm>
                      </wpg:grpSpPr>
                      <wps:wsp>
                        <wps:cNvPr id="220" name="Прямокутник 220"/>
                        <wps:cNvSpPr/>
                        <wps:spPr>
                          <a:xfrm>
                            <a:off x="0" y="0"/>
                            <a:ext cx="18288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Прямокутник 221"/>
                        <wps:cNvSpPr/>
                        <wps:spPr>
                          <a:xfrm>
                            <a:off x="0" y="927279"/>
                            <a:ext cx="1828800" cy="722376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1258645124"/>
                                <w:temporary/>
                                <w:showingPlcHdr/>
                                <w15:appearance w15:val="hidden"/>
                              </w:sdtPr>
                              <w:sdtEndPr/>
                              <w:sdtContent>
                                <w:p w14:paraId="2963C508" w14:textId="77777777" w:rsidR="00302071" w:rsidRDefault="00302071">
                                  <w:r>
                                    <w:rPr>
                                      <w:lang w:val="uk-UA"/>
                                    </w:rPr>
                                    <w:t>[На бічних панелях дуже зручно подавати важливі тези тексту або наводити додаткову інформацію (на зразок плану) для швидкої довідки.</w:t>
                                  </w:r>
                                </w:p>
                                <w:p w14:paraId="738A8C95" w14:textId="77777777" w:rsidR="00302071" w:rsidRDefault="00302071">
                                  <w:r>
                                    <w:rPr>
                                      <w:lang w:val="uk-UA"/>
                                    </w:rPr>
                                    <w:t>Зазвичай їх розміщують у лівій, правій, верхній або нижній частині сторінки. Проте бічну панель легко перетягнути в будь-яке інше місце.</w:t>
                                  </w:r>
                                </w:p>
                                <w:p w14:paraId="254037AD" w14:textId="77777777" w:rsidR="00302071" w:rsidRPr="006D3204" w:rsidRDefault="00302071">
                                  <w:pPr>
                                    <w:rPr>
                                      <w:lang w:val="ru-RU"/>
                                    </w:rPr>
                                  </w:pPr>
                                  <w:r>
                                    <w:rPr>
                                      <w:lang w:val="uk-UA"/>
                                    </w:rPr>
                                    <w:t>Щоб додати вміст, просто клацніть тут і почніть вводити текст.]</w:t>
                                  </w:r>
                                </w:p>
                              </w:sdtContent>
                            </w:sdt>
                          </w:txbxContent>
                        </wps:txbx>
                        <wps:bodyPr rot="0" spcFirstLastPara="0" vertOverflow="overflow" horzOverflow="overflow" vert="horz" wrap="square" lIns="91440" tIns="182880" rIns="109728" bIns="228600" numCol="1" spcCol="0" rtlCol="0" fromWordArt="0" anchor="t" anchorCtr="0" forceAA="0" compatLnSpc="1">
                          <a:prstTxWarp prst="textNoShape">
                            <a:avLst/>
                          </a:prstTxWarp>
                          <a:noAutofit/>
                        </wps:bodyPr>
                      </wps:wsp>
                      <wps:wsp>
                        <wps:cNvPr id="222" name="Текстове поле 204"/>
                        <wps:cNvSpPr txBox="1"/>
                        <wps:spPr>
                          <a:xfrm>
                            <a:off x="0" y="231820"/>
                            <a:ext cx="1828800" cy="6858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rPr>
                                <w:id w:val="522601471"/>
                                <w:temporary/>
                                <w:showingPlcHdr/>
                                <w15:appearance w15:val="hidden"/>
                                <w:text/>
                              </w:sdtPr>
                              <w:sdtEndPr/>
                              <w:sdtContent>
                                <w:p w14:paraId="684BA9C4" w14:textId="77777777" w:rsidR="00302071" w:rsidRDefault="00302071" w:rsidP="00661F61">
                                  <w:pPr>
                                    <w:pStyle w:val="SIDEBARHEADING"/>
                                    <w:rPr>
                                      <w:rFonts w:eastAsiaTheme="majorEastAsia"/>
                                    </w:rPr>
                                  </w:pPr>
                                  <w:r>
                                    <w:rPr>
                                      <w:rFonts w:eastAsiaTheme="majorEastAsia"/>
                                      <w:lang w:val="uk-UA"/>
                                    </w:rPr>
                                    <w:t>[Заголовок бічної панелі]</w:t>
                                  </w:r>
                                </w:p>
                              </w:sdtContent>
                            </w:sdt>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spAutoFit/>
                        </wps:bodyPr>
                      </wps:wsp>
                    </wpg:wgp>
                  </a:graphicData>
                </a:graphic>
                <wp14:sizeRelH relativeFrom="margin">
                  <wp14:pctWidth>30800</wp14:pctWidth>
                </wp14:sizeRelH>
                <wp14:sizeRelV relativeFrom="margin">
                  <wp14:pctHeight>100000</wp14:pctHeight>
                </wp14:sizeRelV>
              </wp:anchor>
            </w:drawing>
          </mc:Choice>
          <mc:Fallback>
            <w:pict>
              <v:group w14:anchorId="29D393E6" id="Група 201" o:spid="_x0000_s1133" style="position:absolute;left:0;text-align:left;margin-left:48pt;margin-top:0;width:2in;height:641.8pt;z-index:-251555840;mso-width-percent:308;mso-height-percent:1000;mso-wrap-distance-left:18pt;mso-wrap-distance-right:18pt;mso-position-horizontal:right;mso-position-horizontal-relative:margin;mso-position-vertical:top;mso-position-vertical-relative:margin;mso-width-percent:308;mso-height-percent:1000;mso-width-relative:margin;mso-height-relative:margin" coordsize="18288,81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">
                <v:rect id="Прямокутник 220" o:spid="_x0000_s1134" style="position:absolute;width:1828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" fillcolor="#53170d [3204]" stroked="f" strokeweight="1pt"/>
                <v:rect id="Прямокутник 221" o:spid="_x0000_s1135" style="position:absolute;top:9272;width:18288;height:72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" fillcolor="#53170d [3204]" stroked="f" strokeweight="1pt">
                  <v:textbox inset=",14.4pt,8.64pt,18pt">
                    <w:txbxContent>
                      <w:sdt>
                        <w:sdtPr>
                          <w:id w:val="1258645124"/>
                          <w:temporary/>
                          <w:showingPlcHdr/>
                          <w15:appearance w15:val="hidden"/>
                        </w:sdtPr>
                        <w:sdtEndPr/>
                        <w:sdtContent>
                          <w:p w14:paraId="2963C508" w14:textId="77777777" w:rsidR="00302071" w:rsidRDefault="00302071">
                            <w:r>
                              <w:rPr>
                                <w:lang w:val="uk-UA"/>
                              </w:rPr>
                              <w:t>[На бічних панелях дуже зручно подавати важливі тези тексту або наводити додаткову інформацію (на зразок плану) для швидкої довідки.</w:t>
                            </w:r>
                          </w:p>
                          <w:p w14:paraId="738A8C95" w14:textId="77777777" w:rsidR="00302071" w:rsidRDefault="00302071">
                            <w:r>
                              <w:rPr>
                                <w:lang w:val="uk-UA"/>
                              </w:rPr>
                              <w:t>Зазвичай їх розміщують у лівій, правій, верхній або нижній частині сторінки. Проте бічну панель легко перетягнути в будь-яке інше місце.</w:t>
                            </w:r>
                          </w:p>
                          <w:p w14:paraId="254037AD" w14:textId="77777777" w:rsidR="00302071" w:rsidRPr="006D3204" w:rsidRDefault="00302071">
                            <w:pPr>
                              <w:rPr>
                                <w:lang w:val="ru-RU"/>
                              </w:rPr>
                            </w:pPr>
                            <w:r>
                              <w:rPr>
                                <w:lang w:val="uk-UA"/>
                              </w:rPr>
                              <w:t>Щоб додати вміст, просто клацніть тут і почніть вводити текст.]</w:t>
                            </w:r>
                          </w:p>
                        </w:sdtContent>
                      </w:sdt>
                    </w:txbxContent>
                  </v:textbox>
                </v:rect>
                <v:shape id="Текстове поле 204" o:spid="_x0000_s1136" type="#_x0000_t202" style="position:absolute;top:2318;width:18288;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" fillcolor="#fff2cc [3212]" stroked="f" strokeweight=".5pt">
                  <v:textbox style="mso-fit-shape-to-text:t" inset=",7.2pt,,7.2pt">
                    <w:txbxContent>
                      <w:sdt>
                        <w:sdtPr>
                          <w:rPr>
                            <w:rFonts w:eastAsiaTheme="majorEastAsia"/>
                          </w:rPr>
                          <w:id w:val="522601471"/>
                          <w:temporary/>
                          <w:showingPlcHdr/>
                          <w15:appearance w15:val="hidden"/>
                          <w:text/>
                        </w:sdtPr>
                        <w:sdtEndPr/>
                        <w:sdtContent>
                          <w:p w14:paraId="684BA9C4" w14:textId="77777777" w:rsidR="00302071" w:rsidRDefault="00302071" w:rsidP="00661F61">
                            <w:pPr>
                              <w:pStyle w:val="SIDEBARHEADING"/>
                              <w:rPr>
                                <w:rFonts w:eastAsiaTheme="majorEastAsia"/>
                              </w:rPr>
                            </w:pPr>
                            <w:r>
                              <w:rPr>
                                <w:rFonts w:eastAsiaTheme="majorEastAsia"/>
                                <w:lang w:val="uk-UA"/>
                              </w:rPr>
                              <w:t>[Заголовок бічної панелі]</w:t>
                            </w:r>
                          </w:p>
                        </w:sdtContent>
                      </w:sdt>
                    </w:txbxContent>
                  </v:textbox>
                </v:shape>
                <w10:wrap type="square" anchorx="margin" anchory="margin"/>
              </v:group>
            </w:pict>
          </mc:Fallback>
        </mc:AlternateContent>
      </w:r>
    </w:p>
    <w:p w14:paraId="12063D31" w14:textId="77777777" w:rsidR="007378E3" w:rsidRDefault="007378E3" w:rsidP="00F36001">
      <w:pPr>
        <w:pStyle w:val="BasicText"/>
      </w:pPr>
      <w:r>
        <w:rPr>
          <w:noProof/>
          <w:lang w:eastAsia="de-DE"/>
        </w:rPr>
        <mc:AlternateContent>
          <mc:Choice Requires="wpg">
            <w:drawing>
              <wp:inline distT="0" distB="0" distL="0" distR="0" wp14:anchorId="16AFAAAA" wp14:editId="3F1B02B0">
                <wp:extent cx="2362835" cy="1453176"/>
                <wp:effectExtent l="76200" t="95250" r="94615" b="90170"/>
                <wp:docPr id="232" name="Gruppierung 13"/>
                <wp:cNvGraphicFramePr/>
                <a:graphic xmlns:a="http://schemas.openxmlformats.org/drawingml/2006/main">
                  <a:graphicData uri="http://schemas.microsoft.com/office/word/2010/wordprocessingGroup">
                    <wpg:wgp>
                      <wpg:cNvGrpSpPr/>
                      <wpg:grpSpPr>
                        <a:xfrm>
                          <a:off x="0" y="0"/>
                          <a:ext cx="2362835" cy="1453176"/>
                          <a:chOff x="0" y="0"/>
                          <a:chExt cx="2362835" cy="1831340"/>
                        </a:xfrm>
                      </wpg:grpSpPr>
                      <wps:wsp>
                        <wps:cNvPr id="236" name="Rechteck 10"/>
                        <wps:cNvSpPr/>
                        <wps:spPr>
                          <a:xfrm>
                            <a:off x="0" y="6351"/>
                            <a:ext cx="2362835" cy="1824989"/>
                          </a:xfrm>
                          <a:prstGeom prst="rect">
                            <a:avLst/>
                          </a:prstGeom>
                          <a:solidFill>
                            <a:srgbClr val="D9D9D9">
                              <a:alpha val="68000"/>
                            </a:srgbClr>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EF334E9" w14:textId="77777777" w:rsidR="00302071" w:rsidRPr="0091780F" w:rsidRDefault="00302071" w:rsidP="00F36001">
                              <w:pPr>
                                <w:pStyle w:val="SIDEBARHEADING"/>
                              </w:pPr>
                              <w:r w:rsidRPr="0091780F">
                                <w:t xml:space="preserve">Sidebar </w:t>
                              </w:r>
                              <w:r>
                                <w:t>Heading</w:t>
                              </w:r>
                            </w:p>
                            <w:p w14:paraId="4341A543" w14:textId="77777777" w:rsidR="00302071" w:rsidRDefault="00302071" w:rsidP="00F36001">
                              <w:pPr>
                                <w:pStyle w:val="SidebarTextMetadata"/>
                              </w:pPr>
                              <w:r>
                                <w:t>SIDEBAR TEXT METADATA</w:t>
                              </w:r>
                            </w:p>
                            <w:p w14:paraId="486DD448" w14:textId="77777777" w:rsidR="00302071" w:rsidRPr="004A4B67" w:rsidRDefault="00302071" w:rsidP="00F36001">
                              <w:pPr>
                                <w:pStyle w:val="SidebarTextParagraph1"/>
                              </w:pPr>
                              <w:r>
                                <w:t>Sidebar Text Paragraph 1</w:t>
                              </w:r>
                            </w:p>
                            <w:p w14:paraId="387598EF" w14:textId="77777777" w:rsidR="00302071" w:rsidRDefault="00302071" w:rsidP="00F36001">
                              <w:pPr>
                                <w:pStyle w:val="SidebarTextParagraph2"/>
                                <w:rPr>
                                  <w14:glow w14:rad="0">
                                    <w14:schemeClr w14:val="tx1"/>
                                  </w14:glow>
                                </w:rPr>
                              </w:pPr>
                              <w:r>
                                <w:rPr>
                                  <w14:glow w14:rad="0">
                                    <w14:schemeClr w14:val="tx1"/>
                                  </w14:glow>
                                </w:rPr>
                                <w:t>Sidebar Text Paragraph 2</w:t>
                              </w:r>
                            </w:p>
                            <w:p w14:paraId="1278ED4E" w14:textId="77777777" w:rsidR="00302071" w:rsidRDefault="00302071" w:rsidP="00F36001">
                              <w:pPr>
                                <w:pStyle w:val="SidebarTextRegular"/>
                                <w:rPr>
                                  <w14:glow w14:rad="0">
                                    <w14:schemeClr w14:val="tx1"/>
                                  </w14:glow>
                                </w:rPr>
                              </w:pPr>
                              <w:r>
                                <w:rPr>
                                  <w14:glow w14:rad="0">
                                    <w14:schemeClr w14:val="tx1"/>
                                  </w14:glow>
                                </w:rPr>
                                <w:t>Sidebar Text Regular</w:t>
                              </w:r>
                            </w:p>
                            <w:p w14:paraId="4434931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6F566A93" w14:textId="77777777" w:rsidR="00302071" w:rsidRPr="00112672" w:rsidRDefault="00302071" w:rsidP="00F36001">
                              <w:pPr>
                                <w:pStyle w:val="SidebarText"/>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237" name="Gerade Verbindung 11"/>
                        <wps:cNvCnPr/>
                        <wps:spPr>
                          <a:xfrm>
                            <a:off x="0" y="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238" name="Gerade Verbindung 12"/>
                        <wps:cNvCnPr/>
                        <wps:spPr>
                          <a:xfrm>
                            <a:off x="0" y="182880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6AFAAAA" id="_x0000_s1137" style="width:186.05pt;height:114.4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">
                <v:rect id="Rechteck 10" o:spid="_x0000_s1138"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" fillcolor="#d9d9d9" stroked="f" strokeweight="1pt">
                  <v:fill opacity="44461f"/>
                  <v:shadow on="t" type="perspective" color="black" opacity="26214f" offset="0,0" matrix="66847f,,,66847f"/>
                  <v:textbox inset=",2mm,,1mm">
                    <w:txbxContent>
                      <w:p w14:paraId="2EF334E9" w14:textId="77777777" w:rsidR="00302071" w:rsidRPr="0091780F" w:rsidRDefault="00302071" w:rsidP="00F36001">
                        <w:pPr>
                          <w:pStyle w:val="SIDEBARHEADING"/>
                        </w:pPr>
                        <w:r w:rsidRPr="0091780F">
                          <w:t xml:space="preserve">Sidebar </w:t>
                        </w:r>
                        <w:r>
                          <w:t>Heading</w:t>
                        </w:r>
                      </w:p>
                      <w:p w14:paraId="4341A543" w14:textId="77777777" w:rsidR="00302071" w:rsidRDefault="00302071" w:rsidP="00F36001">
                        <w:pPr>
                          <w:pStyle w:val="SidebarTextMetadata"/>
                        </w:pPr>
                        <w:r>
                          <w:t>SIDEBAR TEXT METADATA</w:t>
                        </w:r>
                      </w:p>
                      <w:p w14:paraId="486DD448" w14:textId="77777777" w:rsidR="00302071" w:rsidRPr="004A4B67" w:rsidRDefault="00302071" w:rsidP="00F36001">
                        <w:pPr>
                          <w:pStyle w:val="SidebarTextParagraph1"/>
                        </w:pPr>
                        <w:r>
                          <w:t>Sidebar Text Paragraph 1</w:t>
                        </w:r>
                      </w:p>
                      <w:p w14:paraId="387598EF" w14:textId="77777777" w:rsidR="00302071" w:rsidRDefault="00302071" w:rsidP="00F36001">
                        <w:pPr>
                          <w:pStyle w:val="SidebarTextParagraph2"/>
                          <w:rPr>
                            <w14:glow w14:rad="0">
                              <w14:schemeClr w14:val="tx1"/>
                            </w14:glow>
                          </w:rPr>
                        </w:pPr>
                        <w:r>
                          <w:rPr>
                            <w14:glow w14:rad="0">
                              <w14:schemeClr w14:val="tx1"/>
                            </w14:glow>
                          </w:rPr>
                          <w:t>Sidebar Text Paragraph 2</w:t>
                        </w:r>
                      </w:p>
                      <w:p w14:paraId="1278ED4E" w14:textId="77777777" w:rsidR="00302071" w:rsidRDefault="00302071" w:rsidP="00F36001">
                        <w:pPr>
                          <w:pStyle w:val="SidebarTextRegular"/>
                          <w:rPr>
                            <w14:glow w14:rad="0">
                              <w14:schemeClr w14:val="tx1"/>
                            </w14:glow>
                          </w:rPr>
                        </w:pPr>
                        <w:r>
                          <w:rPr>
                            <w14:glow w14:rad="0">
                              <w14:schemeClr w14:val="tx1"/>
                            </w14:glow>
                          </w:rPr>
                          <w:t>Sidebar Text Regular</w:t>
                        </w:r>
                      </w:p>
                      <w:p w14:paraId="4434931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6F566A93" w14:textId="77777777" w:rsidR="00302071" w:rsidRPr="00112672" w:rsidRDefault="00302071" w:rsidP="00F36001">
                        <w:pPr>
                          <w:pStyle w:val="SidebarText"/>
                        </w:pPr>
                      </w:p>
                    </w:txbxContent>
                  </v:textbox>
                </v:rect>
                <v:line id="Gerade Verbindung 11" o:spid="_x0000_s1139"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" strokecolor="black [3213]" strokeweight="1.5pt">
                  <v:stroke startarrow="diamond" endarrow="diamond"/>
                </v:line>
                <v:line id="Gerade Verbindung 12" o:spid="_x0000_s1140"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" strokecolor="black [3213]" strokeweight="1.5pt">
                  <v:stroke startarrow="diamond" endarrow="diamond"/>
                </v:line>
                <w10:anchorlock/>
              </v:group>
            </w:pict>
          </mc:Fallback>
        </mc:AlternateContent>
      </w:r>
    </w:p>
    <w:p w14:paraId="14662DFC" w14:textId="77777777" w:rsidR="007E1C44" w:rsidRDefault="00D10676" w:rsidP="00F36001">
      <w:pPr>
        <w:pStyle w:val="BasicText"/>
      </w:pPr>
      <w:r w:rsidRPr="00D10676">
        <w:rPr>
          <w:noProof/>
        </w:rPr>
        <w:drawing>
          <wp:inline distT="0" distB="0" distL="0" distR="0" wp14:anchorId="7D43B219" wp14:editId="0A42E4F2">
            <wp:extent cx="2698115" cy="114300"/>
            <wp:effectExtent l="0" t="0" r="698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98115" cy="114300"/>
                    </a:xfrm>
                    <a:prstGeom prst="rect">
                      <a:avLst/>
                    </a:prstGeom>
                  </pic:spPr>
                </pic:pic>
              </a:graphicData>
            </a:graphic>
          </wp:inline>
        </w:drawing>
      </w:r>
    </w:p>
    <w:p w14:paraId="2EFEE454" w14:textId="77777777" w:rsidR="00157793" w:rsidRDefault="00325D1A" w:rsidP="00F36001">
      <w:pPr>
        <w:pStyle w:val="BasicText"/>
      </w:pPr>
      <w:r w:rsidRPr="00D10676">
        <w:rPr>
          <w:noProof/>
        </w:rPr>
        <w:drawing>
          <wp:inline distT="0" distB="0" distL="0" distR="0" wp14:anchorId="0E03F3AF" wp14:editId="4355C492">
            <wp:extent cx="2698115" cy="114300"/>
            <wp:effectExtent l="0" t="0" r="698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V="1">
                      <a:off x="0" y="0"/>
                      <a:ext cx="2698115" cy="114300"/>
                    </a:xfrm>
                    <a:prstGeom prst="rect">
                      <a:avLst/>
                    </a:prstGeom>
                  </pic:spPr>
                </pic:pic>
              </a:graphicData>
            </a:graphic>
          </wp:inline>
        </w:drawing>
      </w:r>
    </w:p>
    <w:tbl>
      <w:tblPr>
        <w:tblW w:w="0" w:type="auto"/>
        <w:shd w:val="clear" w:color="auto" w:fill="E0E5C1"/>
        <w:tblLook w:val="04A0" w:firstRow="1" w:lastRow="0" w:firstColumn="1" w:lastColumn="0" w:noHBand="0" w:noVBand="1"/>
      </w:tblPr>
      <w:tblGrid>
        <w:gridCol w:w="3960"/>
      </w:tblGrid>
      <w:tr w:rsidR="00154C4B" w14:paraId="58F2BF70" w14:textId="77777777" w:rsidTr="00787999">
        <w:trPr>
          <w:trHeight w:val="221"/>
        </w:trPr>
        <w:tc>
          <w:tcPr>
            <w:tcW w:w="3960" w:type="dxa"/>
            <w:shd w:val="clear" w:color="auto" w:fill="E0E5C1"/>
          </w:tcPr>
          <w:p w14:paraId="3A3289F6" w14:textId="77777777" w:rsidR="00154C4B" w:rsidRPr="0091780F" w:rsidRDefault="00154C4B" w:rsidP="00F36001">
            <w:pPr>
              <w:pStyle w:val="SIDEBARHEADING"/>
            </w:pPr>
            <w:r>
              <w:t>Sidebar Heading</w:t>
            </w:r>
          </w:p>
          <w:p w14:paraId="3FE374CA" w14:textId="77777777" w:rsidR="00154C4B" w:rsidRPr="004A4B67" w:rsidRDefault="00154C4B" w:rsidP="00F36001">
            <w:pPr>
              <w:pStyle w:val="SidebarTextParagraph1"/>
            </w:pPr>
            <w:r w:rsidRPr="004A4B67">
              <w:t>Text</w:t>
            </w:r>
          </w:p>
          <w:p w14:paraId="14043BBB" w14:textId="77777777" w:rsidR="00154C4B" w:rsidRDefault="00154C4B" w:rsidP="00F36001">
            <w:pPr>
              <w:pStyle w:val="SidebarTextParagraph2"/>
            </w:pPr>
            <w:r w:rsidRPr="004A4B67">
              <w:t>Text</w:t>
            </w:r>
          </w:p>
          <w:p w14:paraId="01744051" w14:textId="77777777" w:rsidR="00154C4B" w:rsidRDefault="00154C4B" w:rsidP="00F36001">
            <w:pPr>
              <w:pStyle w:val="SidebarTextParagraph2"/>
              <w:rPr>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p w14:paraId="63D40C8F" w14:textId="77777777" w:rsidR="00154C4B" w:rsidRPr="0091780F" w:rsidRDefault="00154C4B" w:rsidP="00F36001">
            <w:pPr>
              <w:pStyle w:val="SidebarTextParagraph2"/>
              <w:rPr>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tc>
      </w:tr>
    </w:tbl>
    <w:p w14:paraId="0E5BC635" w14:textId="77777777" w:rsidR="00157793" w:rsidRDefault="00157793" w:rsidP="00F36001">
      <w:pPr>
        <w:pStyle w:val="BasicText"/>
      </w:pPr>
    </w:p>
    <w:p w14:paraId="71CFA2B0" w14:textId="77777777" w:rsidR="007E1C44" w:rsidRDefault="00591EC6" w:rsidP="00F36001">
      <w:pPr>
        <w:pStyle w:val="BasicText"/>
      </w:pPr>
      <w:r w:rsidRPr="00591EC6">
        <w:rPr>
          <w:noProof/>
          <w:lang w:bidi="en-US"/>
        </w:rPr>
        <mc:AlternateContent>
          <mc:Choice Requires="wps">
            <w:drawing>
              <wp:inline distT="0" distB="0" distL="0" distR="0" wp14:anchorId="7AA7A873" wp14:editId="4C62F8C5">
                <wp:extent cx="2362835" cy="1217067"/>
                <wp:effectExtent l="114300" t="114300" r="151765" b="154940"/>
                <wp:docPr id="253" name="Text Box 15"/>
                <wp:cNvGraphicFramePr/>
                <a:graphic xmlns:a="http://schemas.openxmlformats.org/drawingml/2006/main">
                  <a:graphicData uri="http://schemas.microsoft.com/office/word/2010/wordprocessingShape">
                    <wps:wsp>
                      <wps:cNvSpPr txBox="1"/>
                      <wps:spPr>
                        <a:xfrm>
                          <a:off x="0" y="0"/>
                          <a:ext cx="2362835" cy="1217067"/>
                        </a:xfrm>
                        <a:custGeom>
                          <a:avLst/>
                          <a:gdLst>
                            <a:gd name="connsiteX0" fmla="*/ 0 w 2362835"/>
                            <a:gd name="connsiteY0" fmla="*/ 0 h 1217067"/>
                            <a:gd name="connsiteX1" fmla="*/ 567080 w 2362835"/>
                            <a:gd name="connsiteY1" fmla="*/ 0 h 1217067"/>
                            <a:gd name="connsiteX2" fmla="*/ 1086904 w 2362835"/>
                            <a:gd name="connsiteY2" fmla="*/ 0 h 1217067"/>
                            <a:gd name="connsiteX3" fmla="*/ 1630356 w 2362835"/>
                            <a:gd name="connsiteY3" fmla="*/ 0 h 1217067"/>
                            <a:gd name="connsiteX4" fmla="*/ 2362835 w 2362835"/>
                            <a:gd name="connsiteY4" fmla="*/ 0 h 1217067"/>
                            <a:gd name="connsiteX5" fmla="*/ 2362835 w 2362835"/>
                            <a:gd name="connsiteY5" fmla="*/ 584192 h 1217067"/>
                            <a:gd name="connsiteX6" fmla="*/ 2362835 w 2362835"/>
                            <a:gd name="connsiteY6" fmla="*/ 1217067 h 1217067"/>
                            <a:gd name="connsiteX7" fmla="*/ 1724870 w 2362835"/>
                            <a:gd name="connsiteY7" fmla="*/ 1217067 h 1217067"/>
                            <a:gd name="connsiteX8" fmla="*/ 1157789 w 2362835"/>
                            <a:gd name="connsiteY8" fmla="*/ 1217067 h 1217067"/>
                            <a:gd name="connsiteX9" fmla="*/ 543452 w 2362835"/>
                            <a:gd name="connsiteY9" fmla="*/ 1217067 h 1217067"/>
                            <a:gd name="connsiteX10" fmla="*/ 0 w 2362835"/>
                            <a:gd name="connsiteY10" fmla="*/ 1217067 h 1217067"/>
                            <a:gd name="connsiteX11" fmla="*/ 0 w 2362835"/>
                            <a:gd name="connsiteY11" fmla="*/ 584192 h 1217067"/>
                            <a:gd name="connsiteX12" fmla="*/ 0 w 2362835"/>
                            <a:gd name="connsiteY12" fmla="*/ 0 h 121706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362835" h="1217067" fill="none" extrusionOk="0">
                              <a:moveTo>
                                <a:pt x="0" y="0"/>
                              </a:moveTo>
                              <a:cubicBezTo>
                                <a:pt x="196108" y="21586"/>
                                <a:pt x="326414" y="-3383"/>
                                <a:pt x="567080" y="0"/>
                              </a:cubicBezTo>
                              <a:cubicBezTo>
                                <a:pt x="807746" y="3383"/>
                                <a:pt x="908485" y="13446"/>
                                <a:pt x="1086904" y="0"/>
                              </a:cubicBezTo>
                              <a:cubicBezTo>
                                <a:pt x="1265323" y="-13446"/>
                                <a:pt x="1514865" y="3509"/>
                                <a:pt x="1630356" y="0"/>
                              </a:cubicBezTo>
                              <a:cubicBezTo>
                                <a:pt x="1745847" y="-3509"/>
                                <a:pt x="2156565" y="-30816"/>
                                <a:pt x="2362835" y="0"/>
                              </a:cubicBezTo>
                              <a:cubicBezTo>
                                <a:pt x="2370022" y="224175"/>
                                <a:pt x="2353411" y="413823"/>
                                <a:pt x="2362835" y="584192"/>
                              </a:cubicBezTo>
                              <a:cubicBezTo>
                                <a:pt x="2372259" y="754561"/>
                                <a:pt x="2372882" y="905332"/>
                                <a:pt x="2362835" y="1217067"/>
                              </a:cubicBezTo>
                              <a:cubicBezTo>
                                <a:pt x="2119633" y="1220798"/>
                                <a:pt x="1959900" y="1213106"/>
                                <a:pt x="1724870" y="1217067"/>
                              </a:cubicBezTo>
                              <a:cubicBezTo>
                                <a:pt x="1489840" y="1221028"/>
                                <a:pt x="1398645" y="1209483"/>
                                <a:pt x="1157789" y="1217067"/>
                              </a:cubicBezTo>
                              <a:cubicBezTo>
                                <a:pt x="916933" y="1224651"/>
                                <a:pt x="837459" y="1213003"/>
                                <a:pt x="543452" y="1217067"/>
                              </a:cubicBezTo>
                              <a:cubicBezTo>
                                <a:pt x="249445" y="1221131"/>
                                <a:pt x="150911" y="1200299"/>
                                <a:pt x="0" y="1217067"/>
                              </a:cubicBezTo>
                              <a:cubicBezTo>
                                <a:pt x="11717" y="1054725"/>
                                <a:pt x="-30104" y="834730"/>
                                <a:pt x="0" y="584192"/>
                              </a:cubicBezTo>
                              <a:cubicBezTo>
                                <a:pt x="30104" y="333654"/>
                                <a:pt x="7045" y="268942"/>
                                <a:pt x="0" y="0"/>
                              </a:cubicBezTo>
                              <a:close/>
                            </a:path>
                            <a:path w="2362835" h="1217067" stroke="0" extrusionOk="0">
                              <a:moveTo>
                                <a:pt x="0" y="0"/>
                              </a:moveTo>
                              <a:cubicBezTo>
                                <a:pt x="179677" y="-7790"/>
                                <a:pt x="313047" y="-28121"/>
                                <a:pt x="590709" y="0"/>
                              </a:cubicBezTo>
                              <a:cubicBezTo>
                                <a:pt x="868371" y="28121"/>
                                <a:pt x="972559" y="-7137"/>
                                <a:pt x="1228674" y="0"/>
                              </a:cubicBezTo>
                              <a:cubicBezTo>
                                <a:pt x="1484789" y="7137"/>
                                <a:pt x="1516986" y="4340"/>
                                <a:pt x="1772126" y="0"/>
                              </a:cubicBezTo>
                              <a:cubicBezTo>
                                <a:pt x="2027266" y="-4340"/>
                                <a:pt x="2113446" y="-19940"/>
                                <a:pt x="2362835" y="0"/>
                              </a:cubicBezTo>
                              <a:cubicBezTo>
                                <a:pt x="2341109" y="200437"/>
                                <a:pt x="2334427" y="454783"/>
                                <a:pt x="2362835" y="632875"/>
                              </a:cubicBezTo>
                              <a:cubicBezTo>
                                <a:pt x="2391243" y="810968"/>
                                <a:pt x="2342827" y="944937"/>
                                <a:pt x="2362835" y="1217067"/>
                              </a:cubicBezTo>
                              <a:cubicBezTo>
                                <a:pt x="2193861" y="1243669"/>
                                <a:pt x="1962048" y="1205155"/>
                                <a:pt x="1748498" y="1217067"/>
                              </a:cubicBezTo>
                              <a:cubicBezTo>
                                <a:pt x="1534948" y="1228979"/>
                                <a:pt x="1412933" y="1198253"/>
                                <a:pt x="1205046" y="1217067"/>
                              </a:cubicBezTo>
                              <a:cubicBezTo>
                                <a:pt x="997159" y="1235881"/>
                                <a:pt x="812814" y="1189289"/>
                                <a:pt x="637965" y="1217067"/>
                              </a:cubicBezTo>
                              <a:cubicBezTo>
                                <a:pt x="463116" y="1244845"/>
                                <a:pt x="244002" y="1191504"/>
                                <a:pt x="0" y="1217067"/>
                              </a:cubicBezTo>
                              <a:cubicBezTo>
                                <a:pt x="-26568" y="966979"/>
                                <a:pt x="25178" y="902049"/>
                                <a:pt x="0" y="632875"/>
                              </a:cubicBezTo>
                              <a:cubicBezTo>
                                <a:pt x="-25178" y="363701"/>
                                <a:pt x="6803" y="265526"/>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2067E31B" w14:textId="77777777" w:rsidR="00302071" w:rsidRPr="0091780F" w:rsidRDefault="00302071" w:rsidP="00F36001">
                            <w:pPr>
                              <w:pStyle w:val="SIDEBARHEADING"/>
                            </w:pPr>
                            <w:r w:rsidRPr="0091780F">
                              <w:t xml:space="preserve">Sidebar </w:t>
                            </w:r>
                            <w:r>
                              <w:t>Heading</w:t>
                            </w:r>
                          </w:p>
                          <w:p w14:paraId="4C8053A8" w14:textId="77777777" w:rsidR="00302071" w:rsidRDefault="00302071" w:rsidP="00F36001">
                            <w:pPr>
                              <w:pStyle w:val="SidebarTextMetadata"/>
                            </w:pPr>
                            <w:r>
                              <w:t>SIDEBAR TEXT METADATA</w:t>
                            </w:r>
                          </w:p>
                          <w:p w14:paraId="72162D7E" w14:textId="77777777" w:rsidR="00302071" w:rsidRPr="004A4B67" w:rsidRDefault="00302071" w:rsidP="00F36001">
                            <w:pPr>
                              <w:pStyle w:val="SidebarTextParagraph1"/>
                            </w:pPr>
                            <w:r>
                              <w:t>Sidebar Text Paragraph 1</w:t>
                            </w:r>
                          </w:p>
                          <w:p w14:paraId="57DC3654"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61D2296" w14:textId="77777777" w:rsidR="00302071" w:rsidRDefault="00302071" w:rsidP="00F36001">
                            <w:pPr>
                              <w:pStyle w:val="SidebarTextRegular"/>
                              <w:rPr>
                                <w14:glow w14:rad="0">
                                  <w14:schemeClr w14:val="tx1"/>
                                </w14:glow>
                              </w:rPr>
                            </w:pPr>
                            <w:r>
                              <w:rPr>
                                <w14:glow w14:rad="0">
                                  <w14:schemeClr w14:val="tx1"/>
                                </w14:glow>
                              </w:rPr>
                              <w:t>Sidebar Text Regular</w:t>
                            </w:r>
                          </w:p>
                          <w:p w14:paraId="16C4A7D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F8A2A4E" w14:textId="651637CF" w:rsidR="00302071" w:rsidRDefault="00302071" w:rsidP="00F36001">
                            <w:pPr>
                              <w:pStyle w:val="SidebarTextParagraph2"/>
                            </w:pPr>
                          </w:p>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7AA7A873" id="Text Box 15" o:spid="_x0000_s1141" type="#_x0000_t202" style="width:186.05pt;height:9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" fillcolor="#f2f2f2" strokecolor="#f2f2f2" strokeweight="6pt">
                <v:shadow on="t" color="#5f4939" opacity="47841f" offset=".74836mm,.74836mm"/>
                <v:textbox inset=",1.44pt">
                  <w:txbxContent>
                    <w:p w14:paraId="2067E31B" w14:textId="77777777" w:rsidR="00302071" w:rsidRPr="0091780F" w:rsidRDefault="00302071" w:rsidP="00F36001">
                      <w:pPr>
                        <w:pStyle w:val="SIDEBARHEADING"/>
                      </w:pPr>
                      <w:r w:rsidRPr="0091780F">
                        <w:t xml:space="preserve">Sidebar </w:t>
                      </w:r>
                      <w:r>
                        <w:t>Heading</w:t>
                      </w:r>
                    </w:p>
                    <w:p w14:paraId="4C8053A8" w14:textId="77777777" w:rsidR="00302071" w:rsidRDefault="00302071" w:rsidP="00F36001">
                      <w:pPr>
                        <w:pStyle w:val="SidebarTextMetadata"/>
                      </w:pPr>
                      <w:r>
                        <w:t>SIDEBAR TEXT METADATA</w:t>
                      </w:r>
                    </w:p>
                    <w:p w14:paraId="72162D7E" w14:textId="77777777" w:rsidR="00302071" w:rsidRPr="004A4B67" w:rsidRDefault="00302071" w:rsidP="00F36001">
                      <w:pPr>
                        <w:pStyle w:val="SidebarTextParagraph1"/>
                      </w:pPr>
                      <w:r>
                        <w:t>Sidebar Text Paragraph 1</w:t>
                      </w:r>
                    </w:p>
                    <w:p w14:paraId="57DC3654"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61D2296" w14:textId="77777777" w:rsidR="00302071" w:rsidRDefault="00302071" w:rsidP="00F36001">
                      <w:pPr>
                        <w:pStyle w:val="SidebarTextRegular"/>
                        <w:rPr>
                          <w14:glow w14:rad="0">
                            <w14:schemeClr w14:val="tx1"/>
                          </w14:glow>
                        </w:rPr>
                      </w:pPr>
                      <w:r>
                        <w:rPr>
                          <w14:glow w14:rad="0">
                            <w14:schemeClr w14:val="tx1"/>
                          </w14:glow>
                        </w:rPr>
                        <w:t>Sidebar Text Regular</w:t>
                      </w:r>
                    </w:p>
                    <w:p w14:paraId="16C4A7D1"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F8A2A4E" w14:textId="651637CF" w:rsidR="00302071" w:rsidRDefault="00302071" w:rsidP="00F36001">
                      <w:pPr>
                        <w:pStyle w:val="SidebarTextParagraph2"/>
                      </w:pPr>
                    </w:p>
                  </w:txbxContent>
                </v:textbox>
                <w10:anchorlock/>
              </v:shape>
            </w:pict>
          </mc:Fallback>
        </mc:AlternateContent>
      </w:r>
    </w:p>
    <w:p w14:paraId="45A1260F" w14:textId="1FBF6525" w:rsidR="007E1C44" w:rsidRDefault="00585C71" w:rsidP="00F36001">
      <w:pPr>
        <w:pStyle w:val="BasicText"/>
        <w:rPr>
          <w:noProof/>
        </w:rPr>
      </w:pPr>
      <w:r>
        <w:rPr>
          <w:noProof/>
        </w:rPr>
        <w:lastRenderedPageBreak/>
        <mc:AlternateContent>
          <mc:Choice Requires="wpg">
            <w:drawing>
              <wp:anchor distT="0" distB="0" distL="114300" distR="114300" simplePos="0" relativeHeight="251758592" behindDoc="0" locked="0" layoutInCell="1" allowOverlap="1" wp14:anchorId="221FE5FB" wp14:editId="4AD919DD">
                <wp:simplePos x="0" y="0"/>
                <mc:AlternateContent>
                  <mc:Choice Requires="wp14">
                    <wp:positionH relativeFrom="page">
                      <wp14:pctPosHOffset>65500</wp14:pctPosHOffset>
                    </wp:positionH>
                  </mc:Choice>
                  <mc:Fallback>
                    <wp:positionH relativeFrom="page">
                      <wp:posOffset>4951730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475865" cy="9555480"/>
                <wp:effectExtent l="0" t="0" r="19050" b="15240"/>
                <wp:wrapSquare wrapText="bothSides"/>
                <wp:docPr id="211" name="Група 211"/>
                <wp:cNvGraphicFramePr/>
                <a:graphic xmlns:a="http://schemas.openxmlformats.org/drawingml/2006/main">
                  <a:graphicData uri="http://schemas.microsoft.com/office/word/2010/wordprocessingGroup">
                    <wpg:wgp>
                      <wpg:cNvGrpSpPr/>
                      <wpg:grpSpPr>
                        <a:xfrm>
                          <a:off x="0" y="0"/>
                          <a:ext cx="2475865" cy="9555480"/>
                          <a:chOff x="0" y="0"/>
                          <a:chExt cx="2475865" cy="9555480"/>
                        </a:xfrm>
                      </wpg:grpSpPr>
                      <wps:wsp>
                        <wps:cNvPr id="212" name="Автофігура 14"/>
                        <wps:cNvSpPr>
                          <a:spLocks noChangeArrowheads="1"/>
                        </wps:cNvSpPr>
                        <wps:spPr bwMode="auto">
                          <a:xfrm>
                            <a:off x="0" y="0"/>
                            <a:ext cx="2475865" cy="9555480"/>
                          </a:xfrm>
                          <a:prstGeom prst="rect">
                            <a:avLst/>
                          </a:prstGeom>
                          <a:solidFill>
                            <a:schemeClr val="bg1"/>
                          </a:solidFill>
                          <a:ln w="15875">
                            <a:solidFill>
                              <a:schemeClr val="bg2">
                                <a:lumMod val="50000"/>
                              </a:schemeClr>
                            </a:solidFill>
                          </a:ln>
                        </wps:spPr>
                        <wps:style>
                          <a:lnRef idx="0">
                            <a:scrgbClr r="0" g="0" b="0"/>
                          </a:lnRef>
                          <a:fillRef idx="1002">
                            <a:schemeClr val="lt2"/>
                          </a:fillRef>
                          <a:effectRef idx="0">
                            <a:scrgbClr r="0" g="0" b="0"/>
                          </a:effectRef>
                          <a:fontRef idx="major"/>
                        </wps:style>
                        <wps:txbx>
                          <w:txbxContent>
                            <w:sdt>
                              <w:sdtPr>
                                <w:rPr>
                                  <w:rFonts w:eastAsiaTheme="majorEastAsia"/>
                                </w:rPr>
                                <w:id w:val="-1115438292"/>
                                <w:temporary/>
                                <w:showingPlcHdr/>
                                <w15:appearance w15:val="hidden"/>
                              </w:sdtPr>
                              <w:sdtEndPr/>
                              <w:sdtContent>
                                <w:p w14:paraId="7422BE65" w14:textId="77777777" w:rsidR="00302071" w:rsidRPr="00E765D3" w:rsidRDefault="00302071" w:rsidP="00661F61">
                                  <w:pPr>
                                    <w:pStyle w:val="SIDEBARHEADING"/>
                                    <w:rPr>
                                      <w:rFonts w:eastAsiaTheme="majorEastAsia"/>
                                      <w:lang w:val="ru-RU"/>
                                    </w:rPr>
                                  </w:pPr>
                                  <w:r>
                                    <w:rPr>
                                      <w:rFonts w:eastAsiaTheme="majorEastAsia"/>
                                      <w:lang w:val="uk-UA"/>
                                    </w:rPr>
                                    <w:t>[Заголовок бічної панелі]</w:t>
                                  </w:r>
                                </w:p>
                              </w:sdtContent>
                            </w:sdt>
                            <w:sdt>
                              <w:sdtPr>
                                <w:id w:val="610175216"/>
                                <w:temporary/>
                                <w:showingPlcHdr/>
                                <w15:appearance w15:val="hidden"/>
                              </w:sdtPr>
                              <w:sdtEndPr/>
                              <w:sdtContent>
                                <w:p w14:paraId="73EF19FB" w14:textId="77777777" w:rsidR="00302071" w:rsidRDefault="00302071">
                                  <w:r>
                                    <w:rPr>
                                      <w:lang w:val="uk-UA"/>
                                    </w:rPr>
                                    <w:t>[На бічних панелях дуже зручно подавати важливі тези тексту або наводити додаткову інформацію (на зразок плану) для швидкої довідки.</w:t>
                                  </w:r>
                                </w:p>
                                <w:p w14:paraId="36C4A49A" w14:textId="77777777" w:rsidR="00302071" w:rsidRDefault="00302071">
                                  <w:r>
                                    <w:rPr>
                                      <w:lang w:val="uk-UA"/>
                                    </w:rPr>
                                    <w:t>Зазвичай їх розміщують у лівій, правій, верхній або нижній частині сторінки. Проте бічну панель легко перетягнути в будь-яке інше місце.</w:t>
                                  </w:r>
                                </w:p>
                                <w:p w14:paraId="30EB6982" w14:textId="77777777" w:rsidR="00302071" w:rsidRPr="00E765D3" w:rsidRDefault="00302071">
                                  <w:pPr>
                                    <w:rPr>
                                      <w:lang w:val="ru-RU"/>
                                    </w:rPr>
                                  </w:pPr>
                                  <w:r>
                                    <w:rPr>
                                      <w:lang w:val="uk-UA"/>
                                    </w:rPr>
                                    <w:t>Щоб додати вміст, просто клацніть тут і почніть вводити текст.]</w:t>
                                  </w:r>
                                </w:p>
                              </w:sdtContent>
                            </w:sdt>
                          </w:txbxContent>
                        </wps:txbx>
                        <wps:bodyPr rot="0" vert="horz" wrap="square" lIns="182880" tIns="457200" rIns="182880" bIns="73152" anchor="t" anchorCtr="0" upright="1">
                          <a:noAutofit/>
                        </wps:bodyPr>
                      </wps:wsp>
                      <wps:wsp>
                        <wps:cNvPr id="213" name="Прямокутник 213"/>
                        <wps:cNvSpPr/>
                        <wps:spPr>
                          <a:xfrm>
                            <a:off x="69484" y="0"/>
                            <a:ext cx="2331720" cy="665414"/>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67D41D" w14:textId="77777777" w:rsidR="00302071" w:rsidRDefault="00302071">
                              <w:pPr>
                                <w:spacing w:before="240"/>
                                <w:rPr>
                                  <w:color w:val="FFF2CC"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Прямокутник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E08F3D" w14:textId="77777777" w:rsidR="00302071" w:rsidRDefault="00302071">
                              <w:pPr>
                                <w:spacing w:before="240"/>
                                <w:rPr>
                                  <w:color w:val="FFF2CC"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wgp>
                  </a:graphicData>
                </a:graphic>
                <wp14:sizeRelH relativeFrom="page">
                  <wp14:pctWidth>32000</wp14:pctWidth>
                </wp14:sizeRelH>
                <wp14:sizeRelV relativeFrom="page">
                  <wp14:pctHeight>95000</wp14:pctHeight>
                </wp14:sizeRelV>
              </wp:anchor>
            </w:drawing>
          </mc:Choice>
          <mc:Fallback>
            <w:pict>
              <v:group w14:anchorId="221FE5FB" id="Група 211" o:spid="_x0000_s1142" style="position:absolute;left:0;text-align:left;margin-left:0;margin-top:0;width:194.95pt;height:752.4pt;z-index:251758592;mso-width-percent:320;mso-height-percent:950;mso-left-percent:655;mso-top-percent:25;mso-position-horizontal-relative:page;mso-position-vertical-relative:page;mso-width-percent:320;mso-height-percent:950;mso-left-percent:655;mso-top-percent:25" coordsize="24758,95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">
                <v:rect id="Автофігура 14" o:spid="_x0000_s1143" style="position:absolute;width:24758;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fff2cc [3212]" strokecolor="#0574e3 [1614]" strokeweight="1.25pt">
                  <v:textbox inset="14.4pt,36pt,14.4pt,5.76pt">
                    <w:txbxContent>
                      <w:sdt>
                        <w:sdtPr>
                          <w:rPr>
                            <w:rFonts w:eastAsiaTheme="majorEastAsia"/>
                          </w:rPr>
                          <w:id w:val="-1115438292"/>
                          <w:temporary/>
                          <w:showingPlcHdr/>
                          <w15:appearance w15:val="hidden"/>
                        </w:sdtPr>
                        <w:sdtEndPr/>
                        <w:sdtContent>
                          <w:p w14:paraId="7422BE65" w14:textId="77777777" w:rsidR="00302071" w:rsidRPr="00E765D3" w:rsidRDefault="00302071" w:rsidP="00661F61">
                            <w:pPr>
                              <w:pStyle w:val="SIDEBARHEADING"/>
                              <w:rPr>
                                <w:rFonts w:eastAsiaTheme="majorEastAsia"/>
                                <w:lang w:val="ru-RU"/>
                              </w:rPr>
                            </w:pPr>
                            <w:r>
                              <w:rPr>
                                <w:rFonts w:eastAsiaTheme="majorEastAsia"/>
                                <w:lang w:val="uk-UA"/>
                              </w:rPr>
                              <w:t>[Заголовок бічної панелі]</w:t>
                            </w:r>
                          </w:p>
                        </w:sdtContent>
                      </w:sdt>
                      <w:sdt>
                        <w:sdtPr>
                          <w:id w:val="610175216"/>
                          <w:temporary/>
                          <w:showingPlcHdr/>
                          <w15:appearance w15:val="hidden"/>
                        </w:sdtPr>
                        <w:sdtEndPr/>
                        <w:sdtContent>
                          <w:p w14:paraId="73EF19FB" w14:textId="77777777" w:rsidR="00302071" w:rsidRDefault="00302071">
                            <w:r>
                              <w:rPr>
                                <w:lang w:val="uk-UA"/>
                              </w:rPr>
                              <w:t>[На бічних панелях дуже зручно подавати важливі тези тексту або наводити додаткову інформацію (на зразок плану) для швидкої довідки.</w:t>
                            </w:r>
                          </w:p>
                          <w:p w14:paraId="36C4A49A" w14:textId="77777777" w:rsidR="00302071" w:rsidRDefault="00302071">
                            <w:r>
                              <w:rPr>
                                <w:lang w:val="uk-UA"/>
                              </w:rPr>
                              <w:t>Зазвичай їх розміщують у лівій, правій, верхній або нижній частині сторінки. Проте бічну панель легко перетягнути в будь-яке інше місце.</w:t>
                            </w:r>
                          </w:p>
                          <w:p w14:paraId="30EB6982" w14:textId="77777777" w:rsidR="00302071" w:rsidRPr="00E765D3" w:rsidRDefault="00302071">
                            <w:pPr>
                              <w:rPr>
                                <w:lang w:val="ru-RU"/>
                              </w:rPr>
                            </w:pPr>
                            <w:r>
                              <w:rPr>
                                <w:lang w:val="uk-UA"/>
                              </w:rPr>
                              <w:t>Щоб додати вміст, просто клацніть тут і почніть вводити текст.]</w:t>
                            </w:r>
                          </w:p>
                        </w:sdtContent>
                      </w:sdt>
                    </w:txbxContent>
                  </v:textbox>
                </v:rect>
                <v:rect id="Прямокутник 213" o:spid="_x0000_s1144" style="position:absolute;left:694;width:23318;height:665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" fillcolor="#181818 [3215]" stroked="f" strokeweight="1pt">
                  <v:textbox inset="14.4pt,14.4pt,14.4pt,28.8pt">
                    <w:txbxContent>
                      <w:p w14:paraId="4E67D41D" w14:textId="77777777" w:rsidR="00302071" w:rsidRDefault="00302071">
                        <w:pPr>
                          <w:spacing w:before="240"/>
                          <w:rPr>
                            <w:color w:val="FFF2CC" w:themeColor="background1"/>
                          </w:rPr>
                        </w:pPr>
                      </w:p>
                    </w:txbxContent>
                  </v:textbox>
                </v:rect>
                <v:rect id="Прямокутник 214" o:spid="_x0000_s1145"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" fillcolor="#53170d [3204]" stroked="f" strokeweight="1pt">
                  <v:textbox inset="14.4pt,14.4pt,14.4pt,28.8pt">
                    <w:txbxContent>
                      <w:p w14:paraId="63E08F3D" w14:textId="77777777" w:rsidR="00302071" w:rsidRDefault="00302071">
                        <w:pPr>
                          <w:spacing w:before="240"/>
                          <w:rPr>
                            <w:color w:val="FFF2CC" w:themeColor="background1"/>
                          </w:rPr>
                        </w:pPr>
                      </w:p>
                    </w:txbxContent>
                  </v:textbox>
                </v:rect>
                <w10:wrap type="square" anchorx="page" anchory="page"/>
              </v:group>
            </w:pict>
          </mc:Fallback>
        </mc:AlternateContent>
      </w:r>
      <w:r w:rsidR="00877B8B" w:rsidRPr="00B75C57">
        <w:rPr>
          <w:noProof/>
          <w:lang w:bidi="en-US"/>
        </w:rPr>
        <mc:AlternateContent>
          <mc:Choice Requires="wps">
            <w:drawing>
              <wp:inline distT="0" distB="0" distL="0" distR="0" wp14:anchorId="5B78C9F0" wp14:editId="0BEE6E58">
                <wp:extent cx="2362835" cy="2689250"/>
                <wp:effectExtent l="114300" t="114300" r="170815" b="149225"/>
                <wp:docPr id="254" name="Text Box 3"/>
                <wp:cNvGraphicFramePr/>
                <a:graphic xmlns:a="http://schemas.openxmlformats.org/drawingml/2006/main">
                  <a:graphicData uri="http://schemas.microsoft.com/office/word/2010/wordprocessingShape">
                    <wps:wsp>
                      <wps:cNvSpPr txBox="1"/>
                      <wps:spPr>
                        <a:xfrm flipH="1">
                          <a:off x="0" y="0"/>
                          <a:ext cx="2362835" cy="2689250"/>
                        </a:xfrm>
                        <a:custGeom>
                          <a:avLst/>
                          <a:gdLst>
                            <a:gd name="connsiteX0" fmla="*/ 0 w 2362835"/>
                            <a:gd name="connsiteY0" fmla="*/ 0 h 2689250"/>
                            <a:gd name="connsiteX1" fmla="*/ 519824 w 2362835"/>
                            <a:gd name="connsiteY1" fmla="*/ 0 h 2689250"/>
                            <a:gd name="connsiteX2" fmla="*/ 1086904 w 2362835"/>
                            <a:gd name="connsiteY2" fmla="*/ 0 h 2689250"/>
                            <a:gd name="connsiteX3" fmla="*/ 1606728 w 2362835"/>
                            <a:gd name="connsiteY3" fmla="*/ 0 h 2689250"/>
                            <a:gd name="connsiteX4" fmla="*/ 2362835 w 2362835"/>
                            <a:gd name="connsiteY4" fmla="*/ 0 h 2689250"/>
                            <a:gd name="connsiteX5" fmla="*/ 2362835 w 2362835"/>
                            <a:gd name="connsiteY5" fmla="*/ 726098 h 2689250"/>
                            <a:gd name="connsiteX6" fmla="*/ 2362835 w 2362835"/>
                            <a:gd name="connsiteY6" fmla="*/ 1344625 h 2689250"/>
                            <a:gd name="connsiteX7" fmla="*/ 2362835 w 2362835"/>
                            <a:gd name="connsiteY7" fmla="*/ 2016938 h 2689250"/>
                            <a:gd name="connsiteX8" fmla="*/ 2362835 w 2362835"/>
                            <a:gd name="connsiteY8" fmla="*/ 2689250 h 2689250"/>
                            <a:gd name="connsiteX9" fmla="*/ 1724870 w 2362835"/>
                            <a:gd name="connsiteY9" fmla="*/ 2689250 h 2689250"/>
                            <a:gd name="connsiteX10" fmla="*/ 1205046 w 2362835"/>
                            <a:gd name="connsiteY10" fmla="*/ 2689250 h 2689250"/>
                            <a:gd name="connsiteX11" fmla="*/ 637965 w 2362835"/>
                            <a:gd name="connsiteY11" fmla="*/ 2689250 h 2689250"/>
                            <a:gd name="connsiteX12" fmla="*/ 0 w 2362835"/>
                            <a:gd name="connsiteY12" fmla="*/ 2689250 h 2689250"/>
                            <a:gd name="connsiteX13" fmla="*/ 0 w 2362835"/>
                            <a:gd name="connsiteY13" fmla="*/ 1990045 h 2689250"/>
                            <a:gd name="connsiteX14" fmla="*/ 0 w 2362835"/>
                            <a:gd name="connsiteY14" fmla="*/ 1290840 h 2689250"/>
                            <a:gd name="connsiteX15" fmla="*/ 0 w 2362835"/>
                            <a:gd name="connsiteY15" fmla="*/ 699205 h 2689250"/>
                            <a:gd name="connsiteX16" fmla="*/ 0 w 2362835"/>
                            <a:gd name="connsiteY16" fmla="*/ 0 h 268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362835" h="2689250" fill="none" extrusionOk="0">
                              <a:moveTo>
                                <a:pt x="0" y="0"/>
                              </a:moveTo>
                              <a:cubicBezTo>
                                <a:pt x="175417" y="-452"/>
                                <a:pt x="404203" y="14544"/>
                                <a:pt x="519824" y="0"/>
                              </a:cubicBezTo>
                              <a:cubicBezTo>
                                <a:pt x="635445" y="-14544"/>
                                <a:pt x="826511" y="-18131"/>
                                <a:pt x="1086904" y="0"/>
                              </a:cubicBezTo>
                              <a:cubicBezTo>
                                <a:pt x="1347297" y="18131"/>
                                <a:pt x="1359035" y="1901"/>
                                <a:pt x="1606728" y="0"/>
                              </a:cubicBezTo>
                              <a:cubicBezTo>
                                <a:pt x="1854421" y="-1901"/>
                                <a:pt x="2195564" y="-31560"/>
                                <a:pt x="2362835" y="0"/>
                              </a:cubicBezTo>
                              <a:cubicBezTo>
                                <a:pt x="2359943" y="232897"/>
                                <a:pt x="2347674" y="366399"/>
                                <a:pt x="2362835" y="726098"/>
                              </a:cubicBezTo>
                              <a:cubicBezTo>
                                <a:pt x="2377996" y="1085797"/>
                                <a:pt x="2342766" y="1176306"/>
                                <a:pt x="2362835" y="1344625"/>
                              </a:cubicBezTo>
                              <a:cubicBezTo>
                                <a:pt x="2382904" y="1512944"/>
                                <a:pt x="2348501" y="1719747"/>
                                <a:pt x="2362835" y="2016938"/>
                              </a:cubicBezTo>
                              <a:cubicBezTo>
                                <a:pt x="2377169" y="2314129"/>
                                <a:pt x="2371134" y="2458375"/>
                                <a:pt x="2362835" y="2689250"/>
                              </a:cubicBezTo>
                              <a:cubicBezTo>
                                <a:pt x="2099281" y="2673003"/>
                                <a:pt x="1935997" y="2674215"/>
                                <a:pt x="1724870" y="2689250"/>
                              </a:cubicBezTo>
                              <a:cubicBezTo>
                                <a:pt x="1513744" y="2704285"/>
                                <a:pt x="1347318" y="2686196"/>
                                <a:pt x="1205046" y="2689250"/>
                              </a:cubicBezTo>
                              <a:cubicBezTo>
                                <a:pt x="1062774" y="2692304"/>
                                <a:pt x="883497" y="2704699"/>
                                <a:pt x="637965" y="2689250"/>
                              </a:cubicBezTo>
                              <a:cubicBezTo>
                                <a:pt x="392433" y="2673801"/>
                                <a:pt x="251019" y="2673716"/>
                                <a:pt x="0" y="2689250"/>
                              </a:cubicBezTo>
                              <a:cubicBezTo>
                                <a:pt x="-10230" y="2379981"/>
                                <a:pt x="31206" y="2296299"/>
                                <a:pt x="0" y="1990045"/>
                              </a:cubicBezTo>
                              <a:cubicBezTo>
                                <a:pt x="-31206" y="1683792"/>
                                <a:pt x="2535" y="1624888"/>
                                <a:pt x="0" y="1290840"/>
                              </a:cubicBezTo>
                              <a:cubicBezTo>
                                <a:pt x="-2535" y="956792"/>
                                <a:pt x="356" y="843299"/>
                                <a:pt x="0" y="699205"/>
                              </a:cubicBezTo>
                              <a:cubicBezTo>
                                <a:pt x="-356" y="555111"/>
                                <a:pt x="20184" y="299864"/>
                                <a:pt x="0" y="0"/>
                              </a:cubicBezTo>
                              <a:close/>
                            </a:path>
                            <a:path w="2362835" h="2689250" stroke="0" extrusionOk="0">
                              <a:moveTo>
                                <a:pt x="0" y="0"/>
                              </a:moveTo>
                              <a:cubicBezTo>
                                <a:pt x="179677" y="-7790"/>
                                <a:pt x="313047" y="-28121"/>
                                <a:pt x="590709" y="0"/>
                              </a:cubicBezTo>
                              <a:cubicBezTo>
                                <a:pt x="868371" y="28121"/>
                                <a:pt x="972559" y="-7137"/>
                                <a:pt x="1228674" y="0"/>
                              </a:cubicBezTo>
                              <a:cubicBezTo>
                                <a:pt x="1484789" y="7137"/>
                                <a:pt x="1516986" y="4340"/>
                                <a:pt x="1772126" y="0"/>
                              </a:cubicBezTo>
                              <a:cubicBezTo>
                                <a:pt x="2027266" y="-4340"/>
                                <a:pt x="2113446" y="-19940"/>
                                <a:pt x="2362835" y="0"/>
                              </a:cubicBezTo>
                              <a:cubicBezTo>
                                <a:pt x="2364398" y="285405"/>
                                <a:pt x="2356691" y="447360"/>
                                <a:pt x="2362835" y="726098"/>
                              </a:cubicBezTo>
                              <a:cubicBezTo>
                                <a:pt x="2368979" y="1004836"/>
                                <a:pt x="2345301" y="1147488"/>
                                <a:pt x="2362835" y="1317733"/>
                              </a:cubicBezTo>
                              <a:cubicBezTo>
                                <a:pt x="2380369" y="1487979"/>
                                <a:pt x="2369796" y="1742303"/>
                                <a:pt x="2362835" y="2016938"/>
                              </a:cubicBezTo>
                              <a:cubicBezTo>
                                <a:pt x="2355874" y="2291573"/>
                                <a:pt x="2373669" y="2443820"/>
                                <a:pt x="2362835" y="2689250"/>
                              </a:cubicBezTo>
                              <a:cubicBezTo>
                                <a:pt x="2208113" y="2682429"/>
                                <a:pt x="2034989" y="2675278"/>
                                <a:pt x="1772126" y="2689250"/>
                              </a:cubicBezTo>
                              <a:cubicBezTo>
                                <a:pt x="1509263" y="2703222"/>
                                <a:pt x="1480812" y="2666525"/>
                                <a:pt x="1252303" y="2689250"/>
                              </a:cubicBezTo>
                              <a:cubicBezTo>
                                <a:pt x="1023794" y="2711975"/>
                                <a:pt x="873411" y="2679817"/>
                                <a:pt x="708851" y="2689250"/>
                              </a:cubicBezTo>
                              <a:cubicBezTo>
                                <a:pt x="544291" y="2698683"/>
                                <a:pt x="292922" y="2672342"/>
                                <a:pt x="0" y="2689250"/>
                              </a:cubicBezTo>
                              <a:cubicBezTo>
                                <a:pt x="-3928" y="2516671"/>
                                <a:pt x="-11448" y="2289758"/>
                                <a:pt x="0" y="2016938"/>
                              </a:cubicBezTo>
                              <a:cubicBezTo>
                                <a:pt x="11448" y="1744118"/>
                                <a:pt x="6468" y="1644852"/>
                                <a:pt x="0" y="1344625"/>
                              </a:cubicBezTo>
                              <a:cubicBezTo>
                                <a:pt x="-6468" y="1044398"/>
                                <a:pt x="29753" y="868981"/>
                                <a:pt x="0" y="672313"/>
                              </a:cubicBezTo>
                              <a:cubicBezTo>
                                <a:pt x="-29753" y="475645"/>
                                <a:pt x="29253" y="177766"/>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7B135276" w14:textId="77777777" w:rsidR="00302071" w:rsidRPr="0091780F" w:rsidRDefault="00302071" w:rsidP="00F36001">
                            <w:pPr>
                              <w:pStyle w:val="SIDEBARHEADING"/>
                            </w:pPr>
                            <w:r w:rsidRPr="0091780F">
                              <w:t xml:space="preserve">Sidebar </w:t>
                            </w:r>
                            <w:r>
                              <w:t>Heading</w:t>
                            </w:r>
                          </w:p>
                          <w:p w14:paraId="2F4F60B8" w14:textId="77777777" w:rsidR="00302071" w:rsidRDefault="00302071" w:rsidP="00F36001">
                            <w:pPr>
                              <w:pStyle w:val="SidebarTextMetadata"/>
                            </w:pPr>
                            <w:r>
                              <w:t>SIDEBAR TEXT METADATA</w:t>
                            </w:r>
                          </w:p>
                          <w:p w14:paraId="133E4365" w14:textId="77777777" w:rsidR="00302071" w:rsidRPr="004A4B67" w:rsidRDefault="00302071" w:rsidP="00F36001">
                            <w:pPr>
                              <w:pStyle w:val="SidebarTextParagraph1"/>
                            </w:pPr>
                            <w:r>
                              <w:t>Sidebar Text Paragraph 1</w:t>
                            </w:r>
                          </w:p>
                          <w:p w14:paraId="56AC3748" w14:textId="77777777" w:rsidR="00302071" w:rsidRDefault="00302071" w:rsidP="00F36001">
                            <w:pPr>
                              <w:pStyle w:val="SidebarTextParagraph2"/>
                              <w:rPr>
                                <w14:glow w14:rad="0">
                                  <w14:schemeClr w14:val="tx1"/>
                                </w14:glow>
                              </w:rPr>
                            </w:pPr>
                            <w:r>
                              <w:rPr>
                                <w14:glow w14:rad="0">
                                  <w14:schemeClr w14:val="tx1"/>
                                </w14:glow>
                              </w:rPr>
                              <w:t>Sidebar Text Paragraph 2</w:t>
                            </w:r>
                          </w:p>
                          <w:p w14:paraId="27D1AAD6" w14:textId="77777777" w:rsidR="00302071" w:rsidRDefault="00302071" w:rsidP="00F36001">
                            <w:pPr>
                              <w:pStyle w:val="SidebarTextRegular"/>
                              <w:rPr>
                                <w14:glow w14:rad="0">
                                  <w14:schemeClr w14:val="tx1"/>
                                </w14:glow>
                              </w:rPr>
                            </w:pPr>
                            <w:r>
                              <w:rPr>
                                <w14:glow w14:rad="0">
                                  <w14:schemeClr w14:val="tx1"/>
                                </w14:glow>
                              </w:rPr>
                              <w:t>Sidebar Text Regular</w:t>
                            </w:r>
                          </w:p>
                          <w:p w14:paraId="319399E0"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4A8A4C3D" w14:textId="3590477D" w:rsidR="00302071" w:rsidRPr="00C622D5" w:rsidRDefault="00302071" w:rsidP="00F36001">
                            <w:pPr>
                              <w:pStyle w:val="SidebarTextParagraph2"/>
                            </w:pPr>
                          </w:p>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5B78C9F0" id="Text Box 3" o:spid="_x0000_s1146" type="#_x0000_t202" style="width:186.05pt;height:211.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" fillcolor="#f2f2f2" strokecolor="#f2f2f2" strokeweight="6pt">
                <v:shadow on="t" color="#5f4939" opacity="47841f" offset=".74836mm,.74836mm"/>
                <v:textbox inset=",1.44pt">
                  <w:txbxContent>
                    <w:p w14:paraId="7B135276" w14:textId="77777777" w:rsidR="00302071" w:rsidRPr="0091780F" w:rsidRDefault="00302071" w:rsidP="00F36001">
                      <w:pPr>
                        <w:pStyle w:val="SIDEBARHEADING"/>
                      </w:pPr>
                      <w:r w:rsidRPr="0091780F">
                        <w:t xml:space="preserve">Sidebar </w:t>
                      </w:r>
                      <w:r>
                        <w:t>Heading</w:t>
                      </w:r>
                    </w:p>
                    <w:p w14:paraId="2F4F60B8" w14:textId="77777777" w:rsidR="00302071" w:rsidRDefault="00302071" w:rsidP="00F36001">
                      <w:pPr>
                        <w:pStyle w:val="SidebarTextMetadata"/>
                      </w:pPr>
                      <w:r>
                        <w:t>SIDEBAR TEXT METADATA</w:t>
                      </w:r>
                    </w:p>
                    <w:p w14:paraId="133E4365" w14:textId="77777777" w:rsidR="00302071" w:rsidRPr="004A4B67" w:rsidRDefault="00302071" w:rsidP="00F36001">
                      <w:pPr>
                        <w:pStyle w:val="SidebarTextParagraph1"/>
                      </w:pPr>
                      <w:r>
                        <w:t>Sidebar Text Paragraph 1</w:t>
                      </w:r>
                    </w:p>
                    <w:p w14:paraId="56AC3748" w14:textId="77777777" w:rsidR="00302071" w:rsidRDefault="00302071" w:rsidP="00F36001">
                      <w:pPr>
                        <w:pStyle w:val="SidebarTextParagraph2"/>
                        <w:rPr>
                          <w14:glow w14:rad="0">
                            <w14:schemeClr w14:val="tx1"/>
                          </w14:glow>
                        </w:rPr>
                      </w:pPr>
                      <w:r>
                        <w:rPr>
                          <w14:glow w14:rad="0">
                            <w14:schemeClr w14:val="tx1"/>
                          </w14:glow>
                        </w:rPr>
                        <w:t>Sidebar Text Paragraph 2</w:t>
                      </w:r>
                    </w:p>
                    <w:p w14:paraId="27D1AAD6" w14:textId="77777777" w:rsidR="00302071" w:rsidRDefault="00302071" w:rsidP="00F36001">
                      <w:pPr>
                        <w:pStyle w:val="SidebarTextRegular"/>
                        <w:rPr>
                          <w14:glow w14:rad="0">
                            <w14:schemeClr w14:val="tx1"/>
                          </w14:glow>
                        </w:rPr>
                      </w:pPr>
                      <w:r>
                        <w:rPr>
                          <w14:glow w14:rad="0">
                            <w14:schemeClr w14:val="tx1"/>
                          </w14:glow>
                        </w:rPr>
                        <w:t>Sidebar Text Regular</w:t>
                      </w:r>
                    </w:p>
                    <w:p w14:paraId="319399E0"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4A8A4C3D" w14:textId="3590477D" w:rsidR="00302071" w:rsidRPr="00C622D5" w:rsidRDefault="00302071" w:rsidP="00F36001">
                      <w:pPr>
                        <w:pStyle w:val="SidebarTextParagraph2"/>
                      </w:pPr>
                    </w:p>
                  </w:txbxContent>
                </v:textbox>
                <w10:anchorlock/>
              </v:shape>
            </w:pict>
          </mc:Fallback>
        </mc:AlternateContent>
      </w:r>
      <w:r w:rsidR="004A4B67" w:rsidRPr="004A4B67">
        <w:rPr>
          <w:noProof/>
        </w:rPr>
        <w:t xml:space="preserve"> </w:t>
      </w:r>
      <w:r w:rsidR="00437481" w:rsidRPr="00E34EE9">
        <w:rPr>
          <w:noProof/>
          <w:lang w:val="ru-RU"/>
        </w:rPr>
        <mc:AlternateContent>
          <mc:Choice Requires="wpg">
            <w:drawing>
              <wp:inline distT="0" distB="0" distL="0" distR="0" wp14:anchorId="2FCE3EEF" wp14:editId="550BD21A">
                <wp:extent cx="2362835" cy="1389736"/>
                <wp:effectExtent l="114300" t="114300" r="132715" b="134620"/>
                <wp:docPr id="160" name="Групувати 160"/>
                <wp:cNvGraphicFramePr/>
                <a:graphic xmlns:a="http://schemas.openxmlformats.org/drawingml/2006/main">
                  <a:graphicData uri="http://schemas.microsoft.com/office/word/2010/wordprocessingGroup">
                    <wpg:wgp>
                      <wpg:cNvGrpSpPr/>
                      <wpg:grpSpPr>
                        <a:xfrm>
                          <a:off x="0" y="0"/>
                          <a:ext cx="2362835" cy="1389736"/>
                          <a:chOff x="0" y="0"/>
                          <a:chExt cx="2514600" cy="1145863"/>
                        </a:xfrm>
                        <a:solidFill>
                          <a:srgbClr val="C5C5C5"/>
                        </a:solidFill>
                      </wpg:grpSpPr>
                      <wps:wsp>
                        <wps:cNvPr id="162" name="Табличка 162"/>
                        <wps:cNvSpPr/>
                        <wps:spPr>
                          <a:xfrm>
                            <a:off x="0" y="0"/>
                            <a:ext cx="2514600" cy="1145863"/>
                          </a:xfrm>
                          <a:prstGeom prst="plaque">
                            <a:avLst>
                              <a:gd name="adj" fmla="val 9710"/>
                            </a:avLst>
                          </a:prstGeom>
                          <a:grpFill/>
                          <a:ln w="50800" cap="flat" cmpd="thickThin" algn="ctr">
                            <a:solidFill>
                              <a:schemeClr val="tx1">
                                <a:lumMod val="50000"/>
                                <a:lumOff val="50000"/>
                              </a:schemeClr>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Поле 163"/>
                        <wps:cNvSpPr txBox="1"/>
                        <wps:spPr>
                          <a:xfrm>
                            <a:off x="161439" y="45020"/>
                            <a:ext cx="2250547" cy="1059644"/>
                          </a:xfrm>
                          <a:prstGeom prst="rect">
                            <a:avLst/>
                          </a:prstGeom>
                          <a:grpFill/>
                          <a:ln w="6350">
                            <a:noFill/>
                          </a:ln>
                        </wps:spPr>
                        <wps:txbx>
                          <w:txbxContent>
                            <w:p w14:paraId="1423B973" w14:textId="77777777" w:rsidR="00302071" w:rsidRPr="0091780F" w:rsidRDefault="00302071" w:rsidP="00F36001">
                              <w:pPr>
                                <w:pStyle w:val="SIDEBARHEADING"/>
                              </w:pPr>
                              <w:r w:rsidRPr="0091780F">
                                <w:t xml:space="preserve">Sidebar </w:t>
                              </w:r>
                              <w:r>
                                <w:t>Heading</w:t>
                              </w:r>
                            </w:p>
                            <w:p w14:paraId="398E2321" w14:textId="77777777" w:rsidR="00302071" w:rsidRDefault="00302071" w:rsidP="00F36001">
                              <w:pPr>
                                <w:pStyle w:val="SidebarTextMetadata"/>
                              </w:pPr>
                              <w:r>
                                <w:t>SIDEBAR TEXT METADATA</w:t>
                              </w:r>
                            </w:p>
                            <w:p w14:paraId="1CE6853A" w14:textId="77777777" w:rsidR="00302071" w:rsidRPr="004A4B67" w:rsidRDefault="00302071" w:rsidP="00F36001">
                              <w:pPr>
                                <w:pStyle w:val="SidebarTextParagraph1"/>
                              </w:pPr>
                              <w:r>
                                <w:t>Sidebar Text Paragraph 1</w:t>
                              </w:r>
                            </w:p>
                            <w:p w14:paraId="5291CC8C"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E6105D4" w14:textId="77777777" w:rsidR="00302071" w:rsidRDefault="00302071" w:rsidP="00F36001">
                              <w:pPr>
                                <w:pStyle w:val="SidebarTextRegular"/>
                                <w:rPr>
                                  <w14:glow w14:rad="0">
                                    <w14:schemeClr w14:val="tx1"/>
                                  </w14:glow>
                                </w:rPr>
                              </w:pPr>
                              <w:r>
                                <w:rPr>
                                  <w14:glow w14:rad="0">
                                    <w14:schemeClr w14:val="tx1"/>
                                  </w14:glow>
                                </w:rPr>
                                <w:t>Sidebar Text Regular</w:t>
                              </w:r>
                            </w:p>
                            <w:p w14:paraId="2B29703B"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36A032A" w14:textId="77777777" w:rsidR="00302071" w:rsidRPr="00D44A29" w:rsidRDefault="00302071" w:rsidP="00F36001">
                              <w:pPr>
                                <w:pStyle w:val="TableHeaderCentered"/>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CE3EEF" id="Групувати 160" o:spid="_x0000_s1147" style="width:186.05pt;height:109.45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">
                <v:shape id="Табличка 162" o:spid="_x0000_s1148"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" adj="2097" filled="f" strokecolor="gray [1629]" strokeweight="4pt">
                  <v:stroke linestyle="thickThin"/>
                  <v:shadow on="t" type="perspective" color="black" opacity="26214f" offset="0,0" matrix="66847f,,,66847f"/>
                </v:shape>
                <v:shape id="Поле 163" o:spid="_x0000_s1149" type="#_x0000_t202" style="position:absolute;left:1614;top:450;width:22505;height:10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14:paraId="1423B973" w14:textId="77777777" w:rsidR="00302071" w:rsidRPr="0091780F" w:rsidRDefault="00302071" w:rsidP="00F36001">
                        <w:pPr>
                          <w:pStyle w:val="SIDEBARHEADING"/>
                        </w:pPr>
                        <w:r w:rsidRPr="0091780F">
                          <w:t xml:space="preserve">Sidebar </w:t>
                        </w:r>
                        <w:r>
                          <w:t>Heading</w:t>
                        </w:r>
                      </w:p>
                      <w:p w14:paraId="398E2321" w14:textId="77777777" w:rsidR="00302071" w:rsidRDefault="00302071" w:rsidP="00F36001">
                        <w:pPr>
                          <w:pStyle w:val="SidebarTextMetadata"/>
                        </w:pPr>
                        <w:r>
                          <w:t>SIDEBAR TEXT METADATA</w:t>
                        </w:r>
                      </w:p>
                      <w:p w14:paraId="1CE6853A" w14:textId="77777777" w:rsidR="00302071" w:rsidRPr="004A4B67" w:rsidRDefault="00302071" w:rsidP="00F36001">
                        <w:pPr>
                          <w:pStyle w:val="SidebarTextParagraph1"/>
                        </w:pPr>
                        <w:r>
                          <w:t>Sidebar Text Paragraph 1</w:t>
                        </w:r>
                      </w:p>
                      <w:p w14:paraId="5291CC8C"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E6105D4" w14:textId="77777777" w:rsidR="00302071" w:rsidRDefault="00302071" w:rsidP="00F36001">
                        <w:pPr>
                          <w:pStyle w:val="SidebarTextRegular"/>
                          <w:rPr>
                            <w14:glow w14:rad="0">
                              <w14:schemeClr w14:val="tx1"/>
                            </w14:glow>
                          </w:rPr>
                        </w:pPr>
                        <w:r>
                          <w:rPr>
                            <w14:glow w14:rad="0">
                              <w14:schemeClr w14:val="tx1"/>
                            </w14:glow>
                          </w:rPr>
                          <w:t>Sidebar Text Regular</w:t>
                        </w:r>
                      </w:p>
                      <w:p w14:paraId="2B29703B"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736A032A" w14:textId="77777777" w:rsidR="00302071" w:rsidRPr="00D44A29" w:rsidRDefault="00302071" w:rsidP="00F36001">
                        <w:pPr>
                          <w:pStyle w:val="TableHeaderCentered"/>
                        </w:pPr>
                      </w:p>
                    </w:txbxContent>
                  </v:textbox>
                </v:shape>
                <w10:anchorlock/>
              </v:group>
            </w:pict>
          </mc:Fallback>
        </mc:AlternateContent>
      </w:r>
      <w:r w:rsidR="004A4B67">
        <w:rPr>
          <w:noProof/>
        </w:rPr>
        <mc:AlternateContent>
          <mc:Choice Requires="wps">
            <w:drawing>
              <wp:inline distT="0" distB="0" distL="0" distR="0" wp14:anchorId="3F6C4D7B" wp14:editId="418808C3">
                <wp:extent cx="2458085" cy="1663700"/>
                <wp:effectExtent l="19050" t="19050" r="37465" b="31750"/>
                <wp:docPr id="15" name="Восьмикутник 15"/>
                <wp:cNvGraphicFramePr/>
                <a:graphic xmlns:a="http://schemas.openxmlformats.org/drawingml/2006/main">
                  <a:graphicData uri="http://schemas.microsoft.com/office/word/2010/wordprocessingShape">
                    <wps:wsp>
                      <wps:cNvSpPr/>
                      <wps:spPr>
                        <a:xfrm>
                          <a:off x="0" y="0"/>
                          <a:ext cx="2458085" cy="1663700"/>
                        </a:xfrm>
                        <a:prstGeom prst="octagon">
                          <a:avLst>
                            <a:gd name="adj" fmla="val 8678"/>
                          </a:avLst>
                        </a:prstGeom>
                        <a:solidFill>
                          <a:schemeClr val="accent6">
                            <a:lumMod val="90000"/>
                          </a:schemeClr>
                        </a:solidFill>
                        <a:ln w="47625" cmpd="tri">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747196" w14:textId="77777777" w:rsidR="00302071" w:rsidRPr="0091780F" w:rsidRDefault="00302071" w:rsidP="00F36001">
                            <w:pPr>
                              <w:pStyle w:val="SIDEBARHEADING"/>
                            </w:pPr>
                            <w:r w:rsidRPr="0091780F">
                              <w:t xml:space="preserve">Sidebar </w:t>
                            </w:r>
                            <w:r>
                              <w:t>Heading</w:t>
                            </w:r>
                          </w:p>
                          <w:p w14:paraId="283680BA" w14:textId="77777777" w:rsidR="00302071" w:rsidRDefault="00302071" w:rsidP="00F36001">
                            <w:pPr>
                              <w:pStyle w:val="SidebarTextMetadata"/>
                            </w:pPr>
                            <w:r>
                              <w:t>SIDEBAR TEXT METADATA</w:t>
                            </w:r>
                          </w:p>
                          <w:p w14:paraId="4DF5355D" w14:textId="77777777" w:rsidR="00302071" w:rsidRPr="004A4B67" w:rsidRDefault="00302071" w:rsidP="00F36001">
                            <w:pPr>
                              <w:pStyle w:val="SidebarTextParagraph1"/>
                            </w:pPr>
                            <w:r>
                              <w:t>Sidebar Text Paragraph 1</w:t>
                            </w:r>
                          </w:p>
                          <w:p w14:paraId="530D09CD"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63DCF38" w14:textId="77777777" w:rsidR="00302071" w:rsidRDefault="00302071" w:rsidP="00F36001">
                            <w:pPr>
                              <w:pStyle w:val="SidebarTextRegular"/>
                              <w:rPr>
                                <w14:glow w14:rad="0">
                                  <w14:schemeClr w14:val="tx1"/>
                                </w14:glow>
                              </w:rPr>
                            </w:pPr>
                            <w:r>
                              <w:rPr>
                                <w14:glow w14:rad="0">
                                  <w14:schemeClr w14:val="tx1"/>
                                </w14:glow>
                              </w:rPr>
                              <w:t>Sidebar Text Regular</w:t>
                            </w:r>
                          </w:p>
                          <w:p w14:paraId="7C4377B3"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B28382B" w14:textId="77777777" w:rsidR="00302071" w:rsidRPr="004A4B67" w:rsidRDefault="00302071" w:rsidP="00F360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F6C4D7B"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Восьмикутник 15" o:spid="_x0000_s1150" type="#_x0000_t10" style="width:193.55pt;height: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" adj="1874" fillcolor="#d9d9d9 [2889]" strokecolor="black [3213]" strokeweight="3.75pt">
                <v:stroke linestyle="thickBetweenThin"/>
                <v:textbox>
                  <w:txbxContent>
                    <w:p w14:paraId="62747196" w14:textId="77777777" w:rsidR="00302071" w:rsidRPr="0091780F" w:rsidRDefault="00302071" w:rsidP="00F36001">
                      <w:pPr>
                        <w:pStyle w:val="SIDEBARHEADING"/>
                      </w:pPr>
                      <w:r w:rsidRPr="0091780F">
                        <w:t xml:space="preserve">Sidebar </w:t>
                      </w:r>
                      <w:r>
                        <w:t>Heading</w:t>
                      </w:r>
                    </w:p>
                    <w:p w14:paraId="283680BA" w14:textId="77777777" w:rsidR="00302071" w:rsidRDefault="00302071" w:rsidP="00F36001">
                      <w:pPr>
                        <w:pStyle w:val="SidebarTextMetadata"/>
                      </w:pPr>
                      <w:r>
                        <w:t>SIDEBAR TEXT METADATA</w:t>
                      </w:r>
                    </w:p>
                    <w:p w14:paraId="4DF5355D" w14:textId="77777777" w:rsidR="00302071" w:rsidRPr="004A4B67" w:rsidRDefault="00302071" w:rsidP="00F36001">
                      <w:pPr>
                        <w:pStyle w:val="SidebarTextParagraph1"/>
                      </w:pPr>
                      <w:r>
                        <w:t>Sidebar Text Paragraph 1</w:t>
                      </w:r>
                    </w:p>
                    <w:p w14:paraId="530D09CD"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63DCF38" w14:textId="77777777" w:rsidR="00302071" w:rsidRDefault="00302071" w:rsidP="00F36001">
                      <w:pPr>
                        <w:pStyle w:val="SidebarTextRegular"/>
                        <w:rPr>
                          <w14:glow w14:rad="0">
                            <w14:schemeClr w14:val="tx1"/>
                          </w14:glow>
                        </w:rPr>
                      </w:pPr>
                      <w:r>
                        <w:rPr>
                          <w14:glow w14:rad="0">
                            <w14:schemeClr w14:val="tx1"/>
                          </w14:glow>
                        </w:rPr>
                        <w:t>Sidebar Text Regular</w:t>
                      </w:r>
                    </w:p>
                    <w:p w14:paraId="7C4377B3"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B28382B" w14:textId="77777777" w:rsidR="00302071" w:rsidRPr="004A4B67" w:rsidRDefault="00302071" w:rsidP="00F36001"/>
                  </w:txbxContent>
                </v:textbox>
                <w10:anchorlock/>
              </v:shape>
            </w:pict>
          </mc:Fallback>
        </mc:AlternateContent>
      </w:r>
    </w:p>
    <w:p w14:paraId="523DEB7C" w14:textId="72BB8A8E" w:rsidR="00CB7E3C" w:rsidRDefault="00CB7E3C" w:rsidP="00F36001">
      <w:pPr>
        <w:pStyle w:val="BasicText"/>
        <w:rPr>
          <w:noProof/>
        </w:rPr>
      </w:pPr>
      <w:r>
        <w:rPr>
          <w:noProof/>
        </w:rPr>
        <mc:AlternateContent>
          <mc:Choice Requires="wps">
            <w:drawing>
              <wp:inline distT="0" distB="0" distL="0" distR="0" wp14:anchorId="4B88C073" wp14:editId="0C980427">
                <wp:extent cx="2522220" cy="1699260"/>
                <wp:effectExtent l="19050" t="19050" r="11430" b="15240"/>
                <wp:docPr id="39" name="Хрест 39"/>
                <wp:cNvGraphicFramePr/>
                <a:graphic xmlns:a="http://schemas.openxmlformats.org/drawingml/2006/main">
                  <a:graphicData uri="http://schemas.microsoft.com/office/word/2010/wordprocessingShape">
                    <wps:wsp>
                      <wps:cNvSpPr/>
                      <wps:spPr>
                        <a:xfrm>
                          <a:off x="378078" y="972719"/>
                          <a:ext cx="2522220" cy="1699260"/>
                        </a:xfrm>
                        <a:prstGeom prst="plus">
                          <a:avLst>
                            <a:gd name="adj" fmla="val 7029"/>
                          </a:avLst>
                        </a:prstGeom>
                        <a:solidFill>
                          <a:schemeClr val="accent6"/>
                        </a:solidFill>
                        <a:ln w="38100" cmpd="dbl"/>
                      </wps:spPr>
                      <wps:style>
                        <a:lnRef idx="2">
                          <a:schemeClr val="accent1">
                            <a:shade val="50000"/>
                          </a:schemeClr>
                        </a:lnRef>
                        <a:fillRef idx="1">
                          <a:schemeClr val="accent1"/>
                        </a:fillRef>
                        <a:effectRef idx="0">
                          <a:schemeClr val="accent1"/>
                        </a:effectRef>
                        <a:fontRef idx="minor">
                          <a:schemeClr val="lt1"/>
                        </a:fontRef>
                      </wps:style>
                      <wps:txbx>
                        <w:txbxContent>
                          <w:p w14:paraId="3DA68DB0" w14:textId="77777777" w:rsidR="00302071" w:rsidRPr="0091780F" w:rsidRDefault="00302071" w:rsidP="00F36001">
                            <w:pPr>
                              <w:pStyle w:val="SIDEBARHEADING"/>
                            </w:pPr>
                            <w:r w:rsidRPr="0091780F">
                              <w:t xml:space="preserve">Sidebar </w:t>
                            </w:r>
                            <w:r>
                              <w:t>Heading</w:t>
                            </w:r>
                          </w:p>
                          <w:p w14:paraId="39966EE2" w14:textId="77777777" w:rsidR="00302071" w:rsidRDefault="00302071" w:rsidP="00F36001">
                            <w:pPr>
                              <w:pStyle w:val="SidebarTextMetadata"/>
                            </w:pPr>
                            <w:r>
                              <w:t>SIDEBAR TEXT METADATA</w:t>
                            </w:r>
                          </w:p>
                          <w:p w14:paraId="5B2894B0" w14:textId="77777777" w:rsidR="00302071" w:rsidRPr="004A4B67" w:rsidRDefault="00302071" w:rsidP="00F36001">
                            <w:pPr>
                              <w:pStyle w:val="SidebarTextParagraph1"/>
                            </w:pPr>
                            <w:r>
                              <w:t>Sidebar Text Paragraph 1</w:t>
                            </w:r>
                          </w:p>
                          <w:p w14:paraId="3EDD13C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24DA6F1" w14:textId="77777777" w:rsidR="00302071" w:rsidRDefault="00302071" w:rsidP="00F36001">
                            <w:pPr>
                              <w:pStyle w:val="SidebarTextRegular"/>
                              <w:rPr>
                                <w14:glow w14:rad="0">
                                  <w14:schemeClr w14:val="tx1"/>
                                </w14:glow>
                              </w:rPr>
                            </w:pPr>
                            <w:r>
                              <w:rPr>
                                <w14:glow w14:rad="0">
                                  <w14:schemeClr w14:val="tx1"/>
                                </w14:glow>
                              </w:rPr>
                              <w:t>Sidebar Text Regular</w:t>
                            </w:r>
                          </w:p>
                          <w:p w14:paraId="380A54FA"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8C5C085" w14:textId="77777777" w:rsidR="00302071" w:rsidRDefault="00302071" w:rsidP="00F360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B88C073"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Хрест 39" o:spid="_x0000_s1151" type="#_x0000_t11" style="width:198.6pt;height:133.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" adj="1518" fillcolor="#f2f2f2 [3209]" strokecolor="#290b06 [1604]" strokeweight="3pt">
                <v:stroke linestyle="thinThin"/>
                <v:textbox>
                  <w:txbxContent>
                    <w:p w14:paraId="3DA68DB0" w14:textId="77777777" w:rsidR="00302071" w:rsidRPr="0091780F" w:rsidRDefault="00302071" w:rsidP="00F36001">
                      <w:pPr>
                        <w:pStyle w:val="SIDEBARHEADING"/>
                      </w:pPr>
                      <w:r w:rsidRPr="0091780F">
                        <w:t xml:space="preserve">Sidebar </w:t>
                      </w:r>
                      <w:r>
                        <w:t>Heading</w:t>
                      </w:r>
                    </w:p>
                    <w:p w14:paraId="39966EE2" w14:textId="77777777" w:rsidR="00302071" w:rsidRDefault="00302071" w:rsidP="00F36001">
                      <w:pPr>
                        <w:pStyle w:val="SidebarTextMetadata"/>
                      </w:pPr>
                      <w:r>
                        <w:t>SIDEBAR TEXT METADATA</w:t>
                      </w:r>
                    </w:p>
                    <w:p w14:paraId="5B2894B0" w14:textId="77777777" w:rsidR="00302071" w:rsidRPr="004A4B67" w:rsidRDefault="00302071" w:rsidP="00F36001">
                      <w:pPr>
                        <w:pStyle w:val="SidebarTextParagraph1"/>
                      </w:pPr>
                      <w:r>
                        <w:t>Sidebar Text Paragraph 1</w:t>
                      </w:r>
                    </w:p>
                    <w:p w14:paraId="3EDD13CE"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24DA6F1" w14:textId="77777777" w:rsidR="00302071" w:rsidRDefault="00302071" w:rsidP="00F36001">
                      <w:pPr>
                        <w:pStyle w:val="SidebarTextRegular"/>
                        <w:rPr>
                          <w14:glow w14:rad="0">
                            <w14:schemeClr w14:val="tx1"/>
                          </w14:glow>
                        </w:rPr>
                      </w:pPr>
                      <w:r>
                        <w:rPr>
                          <w14:glow w14:rad="0">
                            <w14:schemeClr w14:val="tx1"/>
                          </w14:glow>
                        </w:rPr>
                        <w:t>Sidebar Text Regular</w:t>
                      </w:r>
                    </w:p>
                    <w:p w14:paraId="380A54FA"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28C5C085" w14:textId="77777777" w:rsidR="00302071" w:rsidRDefault="00302071" w:rsidP="00F36001"/>
                  </w:txbxContent>
                </v:textbox>
                <w10:anchorlock/>
              </v:shape>
            </w:pict>
          </mc:Fallback>
        </mc:AlternateContent>
      </w:r>
    </w:p>
    <w:p w14:paraId="2C7FCC50" w14:textId="77777777" w:rsidR="00CB7E3C" w:rsidRDefault="008D4338" w:rsidP="00F36001">
      <w:pPr>
        <w:pStyle w:val="BasicText"/>
      </w:pPr>
      <w:r w:rsidRPr="00E34EE9">
        <w:rPr>
          <w:noProof/>
          <w:lang w:val="ru-RU"/>
        </w:rPr>
        <w:lastRenderedPageBreak/>
        <mc:AlternateContent>
          <mc:Choice Requires="wpg">
            <w:drawing>
              <wp:inline distT="0" distB="0" distL="0" distR="0" wp14:anchorId="7137B598" wp14:editId="0F08D6F5">
                <wp:extent cx="2407920" cy="1380489"/>
                <wp:effectExtent l="133350" t="133350" r="144780" b="144145"/>
                <wp:docPr id="164" name="Групувати 164"/>
                <wp:cNvGraphicFramePr/>
                <a:graphic xmlns:a="http://schemas.openxmlformats.org/drawingml/2006/main">
                  <a:graphicData uri="http://schemas.microsoft.com/office/word/2010/wordprocessingGroup">
                    <wpg:wgp>
                      <wpg:cNvGrpSpPr/>
                      <wpg:grpSpPr>
                        <a:xfrm>
                          <a:off x="0" y="0"/>
                          <a:ext cx="2407920" cy="1380489"/>
                          <a:chOff x="0" y="0"/>
                          <a:chExt cx="2514600" cy="1145863"/>
                        </a:xfrm>
                        <a:solidFill>
                          <a:schemeClr val="tx2">
                            <a:lumMod val="50000"/>
                            <a:lumOff val="50000"/>
                          </a:schemeClr>
                        </a:solidFill>
                        <a:effectLst>
                          <a:glow rad="101600">
                            <a:schemeClr val="accent6">
                              <a:lumMod val="50000"/>
                              <a:alpha val="40000"/>
                            </a:schemeClr>
                          </a:glow>
                        </a:effectLst>
                      </wpg:grpSpPr>
                      <wps:wsp>
                        <wps:cNvPr id="165" name="Табличка 165"/>
                        <wps:cNvSpPr/>
                        <wps:spPr>
                          <a:xfrm>
                            <a:off x="0" y="0"/>
                            <a:ext cx="2514600" cy="1145863"/>
                          </a:xfrm>
                          <a:prstGeom prst="plaque">
                            <a:avLst>
                              <a:gd name="adj" fmla="val 9710"/>
                            </a:avLst>
                          </a:prstGeom>
                          <a:solidFill>
                            <a:schemeClr val="tx2">
                              <a:lumMod val="50000"/>
                              <a:lumOff val="50000"/>
                            </a:schemeClr>
                          </a:solidFill>
                          <a:ln w="50800" cap="flat" cmpd="thickThin" algn="ctr">
                            <a:solidFill>
                              <a:schemeClr val="tx2">
                                <a:lumMod val="75000"/>
                                <a:lumOff val="25000"/>
                              </a:schemeClr>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Поле 166"/>
                        <wps:cNvSpPr txBox="1"/>
                        <wps:spPr>
                          <a:xfrm>
                            <a:off x="107573" y="1"/>
                            <a:ext cx="2304400" cy="1104771"/>
                          </a:xfrm>
                          <a:prstGeom prst="rect">
                            <a:avLst/>
                          </a:prstGeom>
                          <a:grpFill/>
                          <a:ln w="6350">
                            <a:noFill/>
                          </a:ln>
                        </wps:spPr>
                        <wps:txbx>
                          <w:txbxContent>
                            <w:p w14:paraId="702E75BB" w14:textId="77777777" w:rsidR="00302071" w:rsidRPr="0091780F" w:rsidRDefault="00302071" w:rsidP="00F36001">
                              <w:pPr>
                                <w:pStyle w:val="SIDEBARHEADING"/>
                              </w:pPr>
                              <w:r w:rsidRPr="0091780F">
                                <w:t xml:space="preserve">Sidebar </w:t>
                              </w:r>
                              <w:r>
                                <w:t>Heading</w:t>
                              </w:r>
                            </w:p>
                            <w:p w14:paraId="41677155" w14:textId="77777777" w:rsidR="00302071" w:rsidRDefault="00302071" w:rsidP="00F36001">
                              <w:pPr>
                                <w:pStyle w:val="SidebarTextMetadata"/>
                              </w:pPr>
                              <w:r>
                                <w:t>SIDEBAR TEXT METADATA</w:t>
                              </w:r>
                            </w:p>
                            <w:p w14:paraId="3873A105" w14:textId="77777777" w:rsidR="00302071" w:rsidRPr="004A4B67" w:rsidRDefault="00302071" w:rsidP="00F36001">
                              <w:pPr>
                                <w:pStyle w:val="SidebarTextParagraph1"/>
                              </w:pPr>
                              <w:r>
                                <w:t>Sidebar Text Paragraph 1</w:t>
                              </w:r>
                            </w:p>
                            <w:p w14:paraId="46F5202C"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4E00C47" w14:textId="77777777" w:rsidR="00302071" w:rsidRDefault="00302071" w:rsidP="00F36001">
                              <w:pPr>
                                <w:pStyle w:val="SidebarTextRegular"/>
                                <w:rPr>
                                  <w14:glow w14:rad="0">
                                    <w14:schemeClr w14:val="tx1"/>
                                  </w14:glow>
                                </w:rPr>
                              </w:pPr>
                              <w:r>
                                <w:rPr>
                                  <w14:glow w14:rad="0">
                                    <w14:schemeClr w14:val="tx1"/>
                                  </w14:glow>
                                </w:rPr>
                                <w:t>Sidebar Text Regular</w:t>
                              </w:r>
                            </w:p>
                            <w:p w14:paraId="6243E6E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7511876" w14:textId="77777777" w:rsidR="00302071" w:rsidRPr="00823678" w:rsidRDefault="00302071" w:rsidP="00F36001">
                              <w:pPr>
                                <w:pStyle w:val="Sidebar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137B598" id="Групувати 164" o:spid="_x0000_s1152" style="width:189.6pt;height:108.7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">
                <v:shape id="Табличка 165" o:spid="_x0000_s1153"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" adj="2097" fillcolor="#8b8b8b [1631]" strokecolor="#515151 [2431]" strokeweight="4pt">
                  <v:stroke linestyle="thickThin"/>
                  <v:shadow on="t" type="perspective" color="black" opacity="26214f" offset="0,0" matrix="66847f,,,66847f"/>
                </v:shape>
                <v:shape id="Поле 166" o:spid="_x0000_s1154" type="#_x0000_t202" style="position:absolute;left:1075;width:23044;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702E75BB" w14:textId="77777777" w:rsidR="00302071" w:rsidRPr="0091780F" w:rsidRDefault="00302071" w:rsidP="00F36001">
                        <w:pPr>
                          <w:pStyle w:val="SIDEBARHEADING"/>
                        </w:pPr>
                        <w:r w:rsidRPr="0091780F">
                          <w:t xml:space="preserve">Sidebar </w:t>
                        </w:r>
                        <w:r>
                          <w:t>Heading</w:t>
                        </w:r>
                      </w:p>
                      <w:p w14:paraId="41677155" w14:textId="77777777" w:rsidR="00302071" w:rsidRDefault="00302071" w:rsidP="00F36001">
                        <w:pPr>
                          <w:pStyle w:val="SidebarTextMetadata"/>
                        </w:pPr>
                        <w:r>
                          <w:t>SIDEBAR TEXT METADATA</w:t>
                        </w:r>
                      </w:p>
                      <w:p w14:paraId="3873A105" w14:textId="77777777" w:rsidR="00302071" w:rsidRPr="004A4B67" w:rsidRDefault="00302071" w:rsidP="00F36001">
                        <w:pPr>
                          <w:pStyle w:val="SidebarTextParagraph1"/>
                        </w:pPr>
                        <w:r>
                          <w:t>Sidebar Text Paragraph 1</w:t>
                        </w:r>
                      </w:p>
                      <w:p w14:paraId="46F5202C" w14:textId="77777777" w:rsidR="00302071" w:rsidRDefault="00302071" w:rsidP="00F36001">
                        <w:pPr>
                          <w:pStyle w:val="SidebarTextParagraph2"/>
                          <w:rPr>
                            <w14:glow w14:rad="0">
                              <w14:schemeClr w14:val="tx1"/>
                            </w14:glow>
                          </w:rPr>
                        </w:pPr>
                        <w:r>
                          <w:rPr>
                            <w14:glow w14:rad="0">
                              <w14:schemeClr w14:val="tx1"/>
                            </w14:glow>
                          </w:rPr>
                          <w:t>Sidebar Text Paragraph 2</w:t>
                        </w:r>
                      </w:p>
                      <w:p w14:paraId="44E00C47" w14:textId="77777777" w:rsidR="00302071" w:rsidRDefault="00302071" w:rsidP="00F36001">
                        <w:pPr>
                          <w:pStyle w:val="SidebarTextRegular"/>
                          <w:rPr>
                            <w14:glow w14:rad="0">
                              <w14:schemeClr w14:val="tx1"/>
                            </w14:glow>
                          </w:rPr>
                        </w:pPr>
                        <w:r>
                          <w:rPr>
                            <w14:glow w14:rad="0">
                              <w14:schemeClr w14:val="tx1"/>
                            </w14:glow>
                          </w:rPr>
                          <w:t>Sidebar Text Regular</w:t>
                        </w:r>
                      </w:p>
                      <w:p w14:paraId="6243E6E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7511876" w14:textId="77777777" w:rsidR="00302071" w:rsidRPr="00823678" w:rsidRDefault="00302071" w:rsidP="00F36001">
                        <w:pPr>
                          <w:pStyle w:val="SidebarText"/>
                        </w:pPr>
                      </w:p>
                    </w:txbxContent>
                  </v:textbox>
                </v:shape>
                <w10:anchorlock/>
              </v:group>
            </w:pict>
          </mc:Fallback>
        </mc:AlternateContent>
      </w:r>
    </w:p>
    <w:p w14:paraId="3DCDF1DA" w14:textId="77777777" w:rsidR="008559E9" w:rsidRDefault="00325D1A" w:rsidP="00F36001">
      <w:pPr>
        <w:pStyle w:val="BasicText"/>
      </w:pPr>
      <w:r>
        <w:rPr>
          <w:noProof/>
        </w:rPr>
        <mc:AlternateContent>
          <mc:Choice Requires="wpg">
            <w:drawing>
              <wp:inline distT="0" distB="0" distL="0" distR="0" wp14:anchorId="52EB3842" wp14:editId="612B409B">
                <wp:extent cx="2412365" cy="1938666"/>
                <wp:effectExtent l="38100" t="0" r="45085" b="4445"/>
                <wp:docPr id="140" name="Групувати 140"/>
                <wp:cNvGraphicFramePr/>
                <a:graphic xmlns:a="http://schemas.openxmlformats.org/drawingml/2006/main">
                  <a:graphicData uri="http://schemas.microsoft.com/office/word/2010/wordprocessingGroup">
                    <wpg:wgp>
                      <wpg:cNvGrpSpPr/>
                      <wpg:grpSpPr>
                        <a:xfrm>
                          <a:off x="0" y="0"/>
                          <a:ext cx="2412365" cy="1938666"/>
                          <a:chOff x="0" y="47909"/>
                          <a:chExt cx="2698115" cy="850327"/>
                        </a:xfrm>
                      </wpg:grpSpPr>
                      <wpg:grpSp>
                        <wpg:cNvPr id="139" name="Групувати 139"/>
                        <wpg:cNvGrpSpPr/>
                        <wpg:grpSpPr>
                          <a:xfrm>
                            <a:off x="0" y="47909"/>
                            <a:ext cx="2697480" cy="766161"/>
                            <a:chOff x="0" y="47909"/>
                            <a:chExt cx="2697480" cy="766161"/>
                          </a:xfrm>
                        </wpg:grpSpPr>
                        <pic:pic xmlns:pic="http://schemas.openxmlformats.org/drawingml/2006/picture">
                          <pic:nvPicPr>
                            <pic:cNvPr id="131" name="Рисунок 131"/>
                            <pic:cNvPicPr preferRelativeResize="0">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7909"/>
                              <a:ext cx="2697480" cy="66355"/>
                            </a:xfrm>
                            <a:prstGeom prst="rect">
                              <a:avLst/>
                            </a:prstGeom>
                          </pic:spPr>
                        </pic:pic>
                        <wps:wsp>
                          <wps:cNvPr id="136" name="Прямокутник 136"/>
                          <wps:cNvSpPr/>
                          <wps:spPr>
                            <a:xfrm>
                              <a:off x="33337" y="123825"/>
                              <a:ext cx="2628265" cy="690245"/>
                            </a:xfrm>
                            <a:prstGeom prst="rect">
                              <a:avLst/>
                            </a:prstGeom>
                            <a:solidFill>
                              <a:schemeClr val="tx2">
                                <a:lumMod val="10000"/>
                                <a:lumOff val="90000"/>
                              </a:schemeClr>
                            </a:solidFill>
                            <a:ln w="12700" cap="flat" cmpd="sng" algn="ctr">
                              <a:noFill/>
                              <a:prstDash val="solid"/>
                            </a:ln>
                            <a:effectLst>
                              <a:glow rad="63500">
                                <a:schemeClr val="accent3">
                                  <a:satMod val="175000"/>
                                  <a:alpha val="40000"/>
                                </a:schemeClr>
                              </a:glow>
                            </a:effectLst>
                          </wps:spPr>
                          <wps:txbx>
                            <w:txbxContent>
                              <w:p w14:paraId="2B9D9987" w14:textId="77777777" w:rsidR="00302071" w:rsidRPr="0091780F" w:rsidRDefault="00302071" w:rsidP="00F36001">
                                <w:pPr>
                                  <w:pStyle w:val="SIDEBARHEADING"/>
                                </w:pPr>
                                <w:r w:rsidRPr="0091780F">
                                  <w:t xml:space="preserve">Sidebar </w:t>
                                </w:r>
                                <w:r>
                                  <w:t>Heading</w:t>
                                </w:r>
                              </w:p>
                              <w:p w14:paraId="5817A263" w14:textId="77777777" w:rsidR="00302071" w:rsidRDefault="00302071" w:rsidP="00F36001">
                                <w:pPr>
                                  <w:pStyle w:val="SidebarTextMetadata"/>
                                </w:pPr>
                                <w:r>
                                  <w:t>SIDEBAR TEXT METADATA</w:t>
                                </w:r>
                              </w:p>
                              <w:p w14:paraId="1DBDA1B5" w14:textId="77777777" w:rsidR="00302071" w:rsidRPr="004A4B67" w:rsidRDefault="00302071" w:rsidP="00F36001">
                                <w:pPr>
                                  <w:pStyle w:val="SidebarTextParagraph1"/>
                                </w:pPr>
                                <w:r>
                                  <w:t>Sidebar Text Paragraph 1</w:t>
                                </w:r>
                              </w:p>
                              <w:p w14:paraId="0EF16C42"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ED2C8BC" w14:textId="77777777" w:rsidR="00302071" w:rsidRDefault="00302071" w:rsidP="00F36001">
                                <w:pPr>
                                  <w:pStyle w:val="SidebarTextRegular"/>
                                  <w:rPr>
                                    <w14:glow w14:rad="0">
                                      <w14:schemeClr w14:val="tx1"/>
                                    </w14:glow>
                                  </w:rPr>
                                </w:pPr>
                                <w:r>
                                  <w:rPr>
                                    <w14:glow w14:rad="0">
                                      <w14:schemeClr w14:val="tx1"/>
                                    </w14:glow>
                                  </w:rPr>
                                  <w:t>Sidebar Text Regular</w:t>
                                </w:r>
                              </w:p>
                              <w:p w14:paraId="576BCD4E"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67F180CC" w14:textId="77777777" w:rsidR="00302071" w:rsidRPr="00047AF5" w:rsidRDefault="00302071" w:rsidP="00F360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8" name="Рисунок 13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flipV="1">
                            <a:off x="0" y="823570"/>
                            <a:ext cx="2698115" cy="74666"/>
                          </a:xfrm>
                          <a:prstGeom prst="rect">
                            <a:avLst/>
                          </a:prstGeom>
                        </pic:spPr>
                      </pic:pic>
                    </wpg:wgp>
                  </a:graphicData>
                </a:graphic>
              </wp:inline>
            </w:drawing>
          </mc:Choice>
          <mc:Fallback>
            <w:pict>
              <v:group w14:anchorId="52EB3842" id="Групувати 140" o:spid="_x0000_s1155" style="width:189.95pt;height:152.65pt;mso-position-horizontal-relative:char;mso-position-vertical-relative:line" coordorigin=",479" coordsize="2698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">
                <v:group id="Групувати 139" o:spid="_x0000_s1156" style="position:absolute;top:479;width:26974;height:7661" coordorigin=",479" coordsize="26974,7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Рисунок 131" o:spid="_x0000_s1157" type="#_x0000_t75" style="position:absolute;top:479;width:26974;height:66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">
                    <v:imagedata r:id="rId72" o:title=""/>
                  </v:shape>
                  <v:rect id="Прямокутник 136" o:spid="_x0000_s1158" style="position:absolute;left:333;top:1238;width:26283;height:6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" fillcolor="#e8e8e8 [351]" stroked="f" strokeweight="1pt">
                    <v:textbox>
                      <w:txbxContent>
                        <w:p w14:paraId="2B9D9987" w14:textId="77777777" w:rsidR="00302071" w:rsidRPr="0091780F" w:rsidRDefault="00302071" w:rsidP="00F36001">
                          <w:pPr>
                            <w:pStyle w:val="SIDEBARHEADING"/>
                          </w:pPr>
                          <w:r w:rsidRPr="0091780F">
                            <w:t xml:space="preserve">Sidebar </w:t>
                          </w:r>
                          <w:r>
                            <w:t>Heading</w:t>
                          </w:r>
                        </w:p>
                        <w:p w14:paraId="5817A263" w14:textId="77777777" w:rsidR="00302071" w:rsidRDefault="00302071" w:rsidP="00F36001">
                          <w:pPr>
                            <w:pStyle w:val="SidebarTextMetadata"/>
                          </w:pPr>
                          <w:r>
                            <w:t>SIDEBAR TEXT METADATA</w:t>
                          </w:r>
                        </w:p>
                        <w:p w14:paraId="1DBDA1B5" w14:textId="77777777" w:rsidR="00302071" w:rsidRPr="004A4B67" w:rsidRDefault="00302071" w:rsidP="00F36001">
                          <w:pPr>
                            <w:pStyle w:val="SidebarTextParagraph1"/>
                          </w:pPr>
                          <w:r>
                            <w:t>Sidebar Text Paragraph 1</w:t>
                          </w:r>
                        </w:p>
                        <w:p w14:paraId="0EF16C42"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ED2C8BC" w14:textId="77777777" w:rsidR="00302071" w:rsidRDefault="00302071" w:rsidP="00F36001">
                          <w:pPr>
                            <w:pStyle w:val="SidebarTextRegular"/>
                            <w:rPr>
                              <w14:glow w14:rad="0">
                                <w14:schemeClr w14:val="tx1"/>
                              </w14:glow>
                            </w:rPr>
                          </w:pPr>
                          <w:r>
                            <w:rPr>
                              <w14:glow w14:rad="0">
                                <w14:schemeClr w14:val="tx1"/>
                              </w14:glow>
                            </w:rPr>
                            <w:t>Sidebar Text Regular</w:t>
                          </w:r>
                        </w:p>
                        <w:p w14:paraId="576BCD4E"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67F180CC" w14:textId="77777777" w:rsidR="00302071" w:rsidRPr="00047AF5" w:rsidRDefault="00302071" w:rsidP="00F36001"/>
                      </w:txbxContent>
                    </v:textbox>
                  </v:rect>
                </v:group>
                <v:shape id="Рисунок 138" o:spid="_x0000_s1159" type="#_x0000_t75" style="position:absolute;top:8235;width:26981;height:747;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">
                  <v:imagedata r:id="rId72" o:title=""/>
                </v:shape>
                <w10:anchorlock/>
              </v:group>
            </w:pict>
          </mc:Fallback>
        </mc:AlternateContent>
      </w:r>
    </w:p>
    <w:p w14:paraId="20C41B67" w14:textId="46193752" w:rsidR="00325D1A" w:rsidRDefault="00916AE5" w:rsidP="00F36001">
      <w:pPr>
        <w:pStyle w:val="BasicText"/>
      </w:pPr>
      <w:r>
        <w:rPr>
          <w:noProof/>
        </w:rPr>
        <mc:AlternateContent>
          <mc:Choice Requires="wpg">
            <w:drawing>
              <wp:inline distT="0" distB="0" distL="0" distR="0" wp14:anchorId="506C2A77" wp14:editId="6F3DB99D">
                <wp:extent cx="2607586" cy="3228693"/>
                <wp:effectExtent l="19050" t="19050" r="21590" b="10160"/>
                <wp:docPr id="168" name="Групувати 168"/>
                <wp:cNvGraphicFramePr/>
                <a:graphic xmlns:a="http://schemas.openxmlformats.org/drawingml/2006/main">
                  <a:graphicData uri="http://schemas.microsoft.com/office/word/2010/wordprocessingGroup">
                    <wpg:wgp>
                      <wpg:cNvGrpSpPr/>
                      <wpg:grpSpPr>
                        <a:xfrm>
                          <a:off x="0" y="0"/>
                          <a:ext cx="2607586" cy="3228693"/>
                          <a:chOff x="685415" y="153569"/>
                          <a:chExt cx="1830138" cy="1806676"/>
                        </a:xfrm>
                      </wpg:grpSpPr>
                      <wps:wsp>
                        <wps:cNvPr id="169" name="Табличка 169"/>
                        <wps:cNvSpPr/>
                        <wps:spPr>
                          <a:xfrm>
                            <a:off x="685415" y="153569"/>
                            <a:ext cx="1830138" cy="1806676"/>
                          </a:xfrm>
                          <a:prstGeom prst="plaque">
                            <a:avLst>
                              <a:gd name="adj" fmla="val 7645"/>
                            </a:avLst>
                          </a:prstGeom>
                          <a:noFill/>
                          <a:ln w="31750" cmpd="db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Прямокутник 170"/>
                        <wps:cNvSpPr/>
                        <wps:spPr>
                          <a:xfrm>
                            <a:off x="733684" y="207561"/>
                            <a:ext cx="1740187" cy="1705362"/>
                          </a:xfrm>
                          <a:prstGeom prst="rect">
                            <a:avLst/>
                          </a:prstGeom>
                          <a:solidFill>
                            <a:schemeClr val="accent6">
                              <a:lumMod val="90000"/>
                            </a:schemeClr>
                          </a:solidFill>
                          <a:ln w="31750" cmpd="dbl"/>
                        </wps:spPr>
                        <wps:style>
                          <a:lnRef idx="2">
                            <a:schemeClr val="accent1">
                              <a:shade val="50000"/>
                            </a:schemeClr>
                          </a:lnRef>
                          <a:fillRef idx="1">
                            <a:schemeClr val="accent1"/>
                          </a:fillRef>
                          <a:effectRef idx="0">
                            <a:schemeClr val="accent1"/>
                          </a:effectRef>
                          <a:fontRef idx="minor">
                            <a:schemeClr val="lt1"/>
                          </a:fontRef>
                        </wps:style>
                        <wps:txbx>
                          <w:txbxContent>
                            <w:p w14:paraId="696C1467" w14:textId="3ED316BD" w:rsidR="00302071" w:rsidRDefault="00302071" w:rsidP="00F36001">
                              <w:pPr>
                                <w:pStyle w:val="SIDEBARHEADING"/>
                              </w:pPr>
                              <w:r>
                                <w:t>Sidebar Heading</w:t>
                              </w:r>
                            </w:p>
                            <w:p w14:paraId="431C269A" w14:textId="4753DB9F" w:rsidR="00302071" w:rsidRPr="00841732" w:rsidRDefault="00302071" w:rsidP="00F36001">
                              <w:pPr>
                                <w:pStyle w:val="SidebarTextParagraph1"/>
                              </w:pPr>
                              <w:r w:rsidRPr="00841732">
                                <w:t>Text 1</w:t>
                              </w:r>
                            </w:p>
                            <w:p w14:paraId="771D4DC2" w14:textId="6EB0331A" w:rsidR="00302071" w:rsidRPr="00841732" w:rsidRDefault="00302071" w:rsidP="00F36001">
                              <w:pPr>
                                <w:pStyle w:val="SidebarTextParagraph2"/>
                              </w:pPr>
                              <w:r w:rsidRPr="00841732">
                                <w:t>Text 2</w:t>
                              </w:r>
                            </w:p>
                            <w:p w14:paraId="78A57077" w14:textId="658976CD" w:rsidR="00302071" w:rsidRPr="00841732" w:rsidRDefault="00302071" w:rsidP="00F36001">
                              <w:pPr>
                                <w:pStyle w:val="SidebarTextRegular"/>
                              </w:pPr>
                              <w:r w:rsidRPr="00841732">
                                <w:t>Regular</w:t>
                              </w:r>
                            </w:p>
                            <w:p w14:paraId="659F7973" w14:textId="7E1CD14F" w:rsidR="00302071" w:rsidRDefault="00302071" w:rsidP="00F36001">
                              <w:pPr>
                                <w:pStyle w:val="SidebarTextHanging"/>
                              </w:pPr>
                              <w:r>
                                <w:t>Hanging text</w:t>
                              </w:r>
                            </w:p>
                            <w:p w14:paraId="3296B6B7" w14:textId="0E3ADCD8" w:rsidR="00302071" w:rsidRPr="00841732" w:rsidRDefault="00302071" w:rsidP="00F36001">
                              <w:pPr>
                                <w:pStyle w:val="SidebarTextMetadata"/>
                              </w:pPr>
                              <w:r w:rsidRPr="00841732">
                                <w:t>Metadata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06C2A77" id="Групувати 168" o:spid="_x0000_s1160" style="width:205.3pt;height:254.25pt;mso-position-horizontal-relative:char;mso-position-vertical-relative:line" coordorigin="6854,1535" coordsize="18301,18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">
                <v:shape id="Табличка 169" o:spid="_x0000_s1161" type="#_x0000_t21" style="position:absolute;left:6854;top:1535;width:18301;height:18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" adj="1651" filled="f" strokecolor="#290b06 [1604]" strokeweight="2.5pt">
                  <v:stroke linestyle="thinThin"/>
                </v:shape>
                <v:rect id="Прямокутник 170" o:spid="_x0000_s1162" style="position:absolute;left:7336;top:2075;width:17402;height:17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" fillcolor="#d9d9d9 [2889]" strokecolor="#290b06 [1604]" strokeweight="2.5pt">
                  <v:stroke linestyle="thinThin"/>
                  <v:textbox>
                    <w:txbxContent>
                      <w:p w14:paraId="696C1467" w14:textId="3ED316BD" w:rsidR="00302071" w:rsidRDefault="00302071" w:rsidP="00F36001">
                        <w:pPr>
                          <w:pStyle w:val="SIDEBARHEADING"/>
                        </w:pPr>
                        <w:r>
                          <w:t>Sidebar Heading</w:t>
                        </w:r>
                      </w:p>
                      <w:p w14:paraId="431C269A" w14:textId="4753DB9F" w:rsidR="00302071" w:rsidRPr="00841732" w:rsidRDefault="00302071" w:rsidP="00F36001">
                        <w:pPr>
                          <w:pStyle w:val="SidebarTextParagraph1"/>
                        </w:pPr>
                        <w:r w:rsidRPr="00841732">
                          <w:t>Text 1</w:t>
                        </w:r>
                      </w:p>
                      <w:p w14:paraId="771D4DC2" w14:textId="6EB0331A" w:rsidR="00302071" w:rsidRPr="00841732" w:rsidRDefault="00302071" w:rsidP="00F36001">
                        <w:pPr>
                          <w:pStyle w:val="SidebarTextParagraph2"/>
                        </w:pPr>
                        <w:r w:rsidRPr="00841732">
                          <w:t>Text 2</w:t>
                        </w:r>
                      </w:p>
                      <w:p w14:paraId="78A57077" w14:textId="658976CD" w:rsidR="00302071" w:rsidRPr="00841732" w:rsidRDefault="00302071" w:rsidP="00F36001">
                        <w:pPr>
                          <w:pStyle w:val="SidebarTextRegular"/>
                        </w:pPr>
                        <w:r w:rsidRPr="00841732">
                          <w:t>Regular</w:t>
                        </w:r>
                      </w:p>
                      <w:p w14:paraId="659F7973" w14:textId="7E1CD14F" w:rsidR="00302071" w:rsidRDefault="00302071" w:rsidP="00F36001">
                        <w:pPr>
                          <w:pStyle w:val="SidebarTextHanging"/>
                        </w:pPr>
                        <w:r>
                          <w:t>Hanging text</w:t>
                        </w:r>
                      </w:p>
                      <w:p w14:paraId="3296B6B7" w14:textId="0E3ADCD8" w:rsidR="00302071" w:rsidRPr="00841732" w:rsidRDefault="00302071" w:rsidP="00F36001">
                        <w:pPr>
                          <w:pStyle w:val="SidebarTextMetadata"/>
                        </w:pPr>
                        <w:r w:rsidRPr="00841732">
                          <w:t>Metadata</w:t>
                        </w:r>
                      </w:p>
                    </w:txbxContent>
                  </v:textbox>
                </v:rect>
                <w10:anchorlock/>
              </v:group>
            </w:pict>
          </mc:Fallback>
        </mc:AlternateContent>
      </w:r>
    </w:p>
    <w:p w14:paraId="1E5C04C7" w14:textId="77777777" w:rsidR="00325D1A" w:rsidRDefault="00AD528D" w:rsidP="00F36001">
      <w:pPr>
        <w:pStyle w:val="BasicText"/>
      </w:pPr>
      <w:r w:rsidRPr="00E34EE9">
        <w:rPr>
          <w:noProof/>
        </w:rPr>
        <mc:AlternateContent>
          <mc:Choice Requires="wpg">
            <w:drawing>
              <wp:inline distT="0" distB="0" distL="0" distR="0" wp14:anchorId="60BCCAF2" wp14:editId="535A5EB6">
                <wp:extent cx="2427097" cy="1335938"/>
                <wp:effectExtent l="114300" t="114300" r="125730" b="131445"/>
                <wp:docPr id="244" name="Групувати 244"/>
                <wp:cNvGraphicFramePr/>
                <a:graphic xmlns:a="http://schemas.openxmlformats.org/drawingml/2006/main">
                  <a:graphicData uri="http://schemas.microsoft.com/office/word/2010/wordprocessingGroup">
                    <wpg:wgp>
                      <wpg:cNvGrpSpPr/>
                      <wpg:grpSpPr>
                        <a:xfrm>
                          <a:off x="0" y="0"/>
                          <a:ext cx="2427097" cy="1335938"/>
                          <a:chOff x="0" y="0"/>
                          <a:chExt cx="2514600" cy="1145863"/>
                        </a:xfrm>
                        <a:solidFill>
                          <a:srgbClr val="C5C5C5"/>
                        </a:solidFill>
                      </wpg:grpSpPr>
                      <wps:wsp>
                        <wps:cNvPr id="63" name="Табличка 57"/>
                        <wps:cNvSpPr/>
                        <wps:spPr>
                          <a:xfrm>
                            <a:off x="0" y="0"/>
                            <a:ext cx="2514600" cy="1145863"/>
                          </a:xfrm>
                          <a:prstGeom prst="plaque">
                            <a:avLst>
                              <a:gd name="adj" fmla="val 9710"/>
                            </a:avLst>
                          </a:prstGeom>
                          <a:grpFill/>
                          <a:ln w="50800" cap="flat" cmpd="thickThin" algn="ctr">
                            <a:solidFill>
                              <a:schemeClr val="tx1">
                                <a:lumMod val="50000"/>
                                <a:lumOff val="50000"/>
                              </a:schemeClr>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Поле 58"/>
                        <wps:cNvSpPr txBox="1"/>
                        <wps:spPr>
                          <a:xfrm>
                            <a:off x="161439" y="45020"/>
                            <a:ext cx="2250547" cy="1059644"/>
                          </a:xfrm>
                          <a:prstGeom prst="rect">
                            <a:avLst/>
                          </a:prstGeom>
                          <a:noFill/>
                          <a:ln w="6350">
                            <a:noFill/>
                          </a:ln>
                        </wps:spPr>
                        <wps:txbx>
                          <w:txbxContent>
                            <w:p w14:paraId="10BA6814" w14:textId="77777777" w:rsidR="00302071" w:rsidRPr="0091780F" w:rsidRDefault="00302071" w:rsidP="00F36001">
                              <w:pPr>
                                <w:pStyle w:val="SIDEBARHEADING"/>
                              </w:pPr>
                              <w:r w:rsidRPr="0091780F">
                                <w:t xml:space="preserve">Sidebar </w:t>
                              </w:r>
                              <w:r>
                                <w:t>Heading</w:t>
                              </w:r>
                            </w:p>
                            <w:p w14:paraId="5A377113" w14:textId="77777777" w:rsidR="00302071" w:rsidRDefault="00302071" w:rsidP="00F36001">
                              <w:pPr>
                                <w:pStyle w:val="SidebarTextMetadata"/>
                              </w:pPr>
                              <w:r>
                                <w:t>SIDEBAR TEXT METADATA</w:t>
                              </w:r>
                            </w:p>
                            <w:p w14:paraId="1BF9CD61" w14:textId="77777777" w:rsidR="00302071" w:rsidRPr="004A4B67" w:rsidRDefault="00302071" w:rsidP="00F36001">
                              <w:pPr>
                                <w:pStyle w:val="SidebarTextParagraph1"/>
                              </w:pPr>
                              <w:r>
                                <w:t>Sidebar Text Paragraph 1</w:t>
                              </w:r>
                            </w:p>
                            <w:p w14:paraId="5948D628"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A4CA727" w14:textId="77777777" w:rsidR="00302071" w:rsidRDefault="00302071" w:rsidP="00F36001">
                              <w:pPr>
                                <w:pStyle w:val="SidebarTextRegular"/>
                                <w:rPr>
                                  <w14:glow w14:rad="0">
                                    <w14:schemeClr w14:val="tx1"/>
                                  </w14:glow>
                                </w:rPr>
                              </w:pPr>
                              <w:r>
                                <w:rPr>
                                  <w14:glow w14:rad="0">
                                    <w14:schemeClr w14:val="tx1"/>
                                  </w14:glow>
                                </w:rPr>
                                <w:t>Sidebar Text Regular</w:t>
                              </w:r>
                            </w:p>
                            <w:p w14:paraId="49B56F37"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435D81A" w14:textId="0CDA7C60" w:rsidR="00302071" w:rsidRPr="000F2021" w:rsidRDefault="00302071" w:rsidP="00F36001">
                              <w:pPr>
                                <w:pStyle w:val="Sidebar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0BCCAF2" id="Групувати 244" o:spid="_x0000_s1163" style="width:191.1pt;height:105.2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">
                <v:shape id="Табличка 57" o:spid="_x0000_s1164"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" adj="2097" filled="f" strokecolor="gray [1629]" strokeweight="4pt">
                  <v:stroke linestyle="thickThin"/>
                  <v:shadow on="t" type="perspective" color="black" opacity="26214f" offset="0,0" matrix="66847f,,,66847f"/>
                </v:shape>
                <v:shape id="Поле 58" o:spid="_x0000_s1165" type="#_x0000_t202" style="position:absolute;left:1614;top:450;width:22505;height:10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10BA6814" w14:textId="77777777" w:rsidR="00302071" w:rsidRPr="0091780F" w:rsidRDefault="00302071" w:rsidP="00F36001">
                        <w:pPr>
                          <w:pStyle w:val="SIDEBARHEADING"/>
                        </w:pPr>
                        <w:r w:rsidRPr="0091780F">
                          <w:t xml:space="preserve">Sidebar </w:t>
                        </w:r>
                        <w:r>
                          <w:t>Heading</w:t>
                        </w:r>
                      </w:p>
                      <w:p w14:paraId="5A377113" w14:textId="77777777" w:rsidR="00302071" w:rsidRDefault="00302071" w:rsidP="00F36001">
                        <w:pPr>
                          <w:pStyle w:val="SidebarTextMetadata"/>
                        </w:pPr>
                        <w:r>
                          <w:t>SIDEBAR TEXT METADATA</w:t>
                        </w:r>
                      </w:p>
                      <w:p w14:paraId="1BF9CD61" w14:textId="77777777" w:rsidR="00302071" w:rsidRPr="004A4B67" w:rsidRDefault="00302071" w:rsidP="00F36001">
                        <w:pPr>
                          <w:pStyle w:val="SidebarTextParagraph1"/>
                        </w:pPr>
                        <w:r>
                          <w:t>Sidebar Text Paragraph 1</w:t>
                        </w:r>
                      </w:p>
                      <w:p w14:paraId="5948D628" w14:textId="77777777" w:rsidR="00302071" w:rsidRDefault="00302071" w:rsidP="00F36001">
                        <w:pPr>
                          <w:pStyle w:val="SidebarTextParagraph2"/>
                          <w:rPr>
                            <w14:glow w14:rad="0">
                              <w14:schemeClr w14:val="tx1"/>
                            </w14:glow>
                          </w:rPr>
                        </w:pPr>
                        <w:r>
                          <w:rPr>
                            <w14:glow w14:rad="0">
                              <w14:schemeClr w14:val="tx1"/>
                            </w14:glow>
                          </w:rPr>
                          <w:t>Sidebar Text Paragraph 2</w:t>
                        </w:r>
                      </w:p>
                      <w:p w14:paraId="5A4CA727" w14:textId="77777777" w:rsidR="00302071" w:rsidRDefault="00302071" w:rsidP="00F36001">
                        <w:pPr>
                          <w:pStyle w:val="SidebarTextRegular"/>
                          <w:rPr>
                            <w14:glow w14:rad="0">
                              <w14:schemeClr w14:val="tx1"/>
                            </w14:glow>
                          </w:rPr>
                        </w:pPr>
                        <w:r>
                          <w:rPr>
                            <w14:glow w14:rad="0">
                              <w14:schemeClr w14:val="tx1"/>
                            </w14:glow>
                          </w:rPr>
                          <w:t>Sidebar Text Regular</w:t>
                        </w:r>
                      </w:p>
                      <w:p w14:paraId="49B56F37"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435D81A" w14:textId="0CDA7C60" w:rsidR="00302071" w:rsidRPr="000F2021" w:rsidRDefault="00302071" w:rsidP="00F36001">
                        <w:pPr>
                          <w:pStyle w:val="SidebarText"/>
                        </w:pPr>
                      </w:p>
                    </w:txbxContent>
                  </v:textbox>
                </v:shape>
                <w10:anchorlock/>
              </v:group>
            </w:pict>
          </mc:Fallback>
        </mc:AlternateContent>
      </w:r>
    </w:p>
    <w:p w14:paraId="4B300F46" w14:textId="1661EEF7" w:rsidR="00325D1A" w:rsidRDefault="00325D1A" w:rsidP="00F36001">
      <w:pPr>
        <w:pStyle w:val="BasicText"/>
      </w:pPr>
    </w:p>
    <w:p w14:paraId="0DC6C720" w14:textId="77777777" w:rsidR="00591EC6" w:rsidRDefault="00170B3D" w:rsidP="00F36001">
      <w:pPr>
        <w:pStyle w:val="BasicText"/>
      </w:pPr>
      <w:r w:rsidRPr="00C62FAB">
        <w:rPr>
          <w:noProof/>
        </w:rPr>
        <mc:AlternateContent>
          <mc:Choice Requires="wpg">
            <w:drawing>
              <wp:inline distT="0" distB="0" distL="0" distR="0" wp14:anchorId="51612426" wp14:editId="4CF0553E">
                <wp:extent cx="2412403" cy="1256690"/>
                <wp:effectExtent l="38100" t="38100" r="64135" b="57785"/>
                <wp:docPr id="156" name="Gruppierung 13"/>
                <wp:cNvGraphicFramePr/>
                <a:graphic xmlns:a="http://schemas.openxmlformats.org/drawingml/2006/main">
                  <a:graphicData uri="http://schemas.microsoft.com/office/word/2010/wordprocessingGroup">
                    <wpg:wgp>
                      <wpg:cNvGrpSpPr/>
                      <wpg:grpSpPr>
                        <a:xfrm>
                          <a:off x="0" y="0"/>
                          <a:ext cx="2412403" cy="1256690"/>
                          <a:chOff x="0" y="0"/>
                          <a:chExt cx="2362835" cy="1831340"/>
                        </a:xfrm>
                      </wpg:grpSpPr>
                      <wps:wsp>
                        <wps:cNvPr id="157" name="Rechteck 10"/>
                        <wps:cNvSpPr/>
                        <wps:spPr>
                          <a:xfrm>
                            <a:off x="0" y="6351"/>
                            <a:ext cx="2362835" cy="1824989"/>
                          </a:xfrm>
                          <a:prstGeom prst="rect">
                            <a:avLst/>
                          </a:prstGeom>
                          <a:solidFill>
                            <a:schemeClr val="bg2">
                              <a:lumMod val="90000"/>
                              <a:alpha val="25098"/>
                            </a:schemeClr>
                          </a:solidFill>
                          <a:ln w="12700" cap="flat" cmpd="sng" algn="ctr">
                            <a:noFill/>
                            <a:prstDash val="solid"/>
                          </a:ln>
                          <a:effectLst/>
                        </wps:spPr>
                        <wps:txbx>
                          <w:txbxContent>
                            <w:p w14:paraId="392DF980" w14:textId="77777777" w:rsidR="00302071" w:rsidRPr="0091780F" w:rsidRDefault="00302071" w:rsidP="00F36001">
                              <w:pPr>
                                <w:pStyle w:val="SIDEBARHEADING"/>
                              </w:pPr>
                              <w:r w:rsidRPr="0091780F">
                                <w:t xml:space="preserve">Sidebar </w:t>
                              </w:r>
                              <w:r>
                                <w:t>Heading</w:t>
                              </w:r>
                            </w:p>
                            <w:p w14:paraId="33C9861B" w14:textId="77777777" w:rsidR="00302071" w:rsidRDefault="00302071" w:rsidP="00F36001">
                              <w:pPr>
                                <w:pStyle w:val="SidebarTextMetadata"/>
                              </w:pPr>
                              <w:r>
                                <w:t>SIDEBAR TEXT METADATA</w:t>
                              </w:r>
                            </w:p>
                            <w:p w14:paraId="552A9525" w14:textId="77777777" w:rsidR="00302071" w:rsidRPr="004A4B67" w:rsidRDefault="00302071" w:rsidP="00F36001">
                              <w:pPr>
                                <w:pStyle w:val="SidebarTextParagraph1"/>
                              </w:pPr>
                              <w:r>
                                <w:t>Sidebar Text Paragraph 1</w:t>
                              </w:r>
                            </w:p>
                            <w:p w14:paraId="5DA89663" w14:textId="77777777" w:rsidR="00302071" w:rsidRDefault="00302071" w:rsidP="00F36001">
                              <w:pPr>
                                <w:pStyle w:val="SidebarTextParagraph2"/>
                                <w:rPr>
                                  <w14:glow w14:rad="0">
                                    <w14:schemeClr w14:val="tx1"/>
                                  </w14:glow>
                                </w:rPr>
                              </w:pPr>
                              <w:r>
                                <w:rPr>
                                  <w14:glow w14:rad="0">
                                    <w14:schemeClr w14:val="tx1"/>
                                  </w14:glow>
                                </w:rPr>
                                <w:t>Sidebar Text Paragraph 2</w:t>
                              </w:r>
                            </w:p>
                            <w:p w14:paraId="279E4E06" w14:textId="77777777" w:rsidR="00302071" w:rsidRDefault="00302071" w:rsidP="00F36001">
                              <w:pPr>
                                <w:pStyle w:val="SidebarTextRegular"/>
                                <w:rPr>
                                  <w14:glow w14:rad="0">
                                    <w14:schemeClr w14:val="tx1"/>
                                  </w14:glow>
                                </w:rPr>
                              </w:pPr>
                              <w:r>
                                <w:rPr>
                                  <w14:glow w14:rad="0">
                                    <w14:schemeClr w14:val="tx1"/>
                                  </w14:glow>
                                </w:rPr>
                                <w:t>Sidebar Text Regular</w:t>
                              </w:r>
                            </w:p>
                            <w:p w14:paraId="7F2411E5"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15E98FD" w14:textId="7FAD7A85" w:rsidR="00302071" w:rsidRPr="00170B3D" w:rsidRDefault="00302071" w:rsidP="00F36001">
                              <w:pPr>
                                <w:rPr>
                                  <w:rStyle w:val="COLORBLUE"/>
                                  <w:lang w:val="ru-RU"/>
                                </w:rPr>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158" name="Gerade Verbindung 11"/>
                        <wps:cNvCnPr/>
                        <wps:spPr>
                          <a:xfrm>
                            <a:off x="0" y="0"/>
                            <a:ext cx="2362200" cy="0"/>
                          </a:xfrm>
                          <a:prstGeom prst="line">
                            <a:avLst/>
                          </a:prstGeom>
                          <a:noFill/>
                          <a:ln w="19050" cap="flat" cmpd="sng" algn="ctr">
                            <a:solidFill>
                              <a:schemeClr val="bg2">
                                <a:lumMod val="50000"/>
                              </a:schemeClr>
                            </a:solidFill>
                            <a:prstDash val="solid"/>
                            <a:headEnd type="diamond"/>
                            <a:tailEnd type="diamond"/>
                          </a:ln>
                          <a:effectLst/>
                        </wps:spPr>
                        <wps:bodyPr/>
                      </wps:wsp>
                      <wps:wsp>
                        <wps:cNvPr id="159" name="Gerade Verbindung 12"/>
                        <wps:cNvCnPr/>
                        <wps:spPr>
                          <a:xfrm>
                            <a:off x="0" y="1828800"/>
                            <a:ext cx="2362200" cy="0"/>
                          </a:xfrm>
                          <a:prstGeom prst="line">
                            <a:avLst/>
                          </a:prstGeom>
                          <a:noFill/>
                          <a:ln w="19050" cap="flat" cmpd="sng" algn="ctr">
                            <a:solidFill>
                              <a:schemeClr val="bg2">
                                <a:lumMod val="50000"/>
                              </a:schemeClr>
                            </a:solidFill>
                            <a:prstDash val="solid"/>
                            <a:headEnd type="diamond"/>
                            <a:tailEnd type="diamond"/>
                          </a:ln>
                          <a:effectLst/>
                        </wps:spPr>
                        <wps:bodyPr/>
                      </wps:wsp>
                    </wpg:wgp>
                  </a:graphicData>
                </a:graphic>
              </wp:inline>
            </w:drawing>
          </mc:Choice>
          <mc:Fallback>
            <w:pict>
              <v:group w14:anchorId="51612426" id="_x0000_s1166" style="width:189.95pt;height:98.95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">
                <v:rect id="Rechteck 10" o:spid="_x0000_s1167"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" fillcolor="#a7d1fd [2894]" stroked="f" strokeweight="1pt">
                  <v:fill opacity="16448f"/>
                  <v:textbox inset=",2mm,,1mm">
                    <w:txbxContent>
                      <w:p w14:paraId="392DF980" w14:textId="77777777" w:rsidR="00302071" w:rsidRPr="0091780F" w:rsidRDefault="00302071" w:rsidP="00F36001">
                        <w:pPr>
                          <w:pStyle w:val="SIDEBARHEADING"/>
                        </w:pPr>
                        <w:r w:rsidRPr="0091780F">
                          <w:t xml:space="preserve">Sidebar </w:t>
                        </w:r>
                        <w:r>
                          <w:t>Heading</w:t>
                        </w:r>
                      </w:p>
                      <w:p w14:paraId="33C9861B" w14:textId="77777777" w:rsidR="00302071" w:rsidRDefault="00302071" w:rsidP="00F36001">
                        <w:pPr>
                          <w:pStyle w:val="SidebarTextMetadata"/>
                        </w:pPr>
                        <w:r>
                          <w:t>SIDEBAR TEXT METADATA</w:t>
                        </w:r>
                      </w:p>
                      <w:p w14:paraId="552A9525" w14:textId="77777777" w:rsidR="00302071" w:rsidRPr="004A4B67" w:rsidRDefault="00302071" w:rsidP="00F36001">
                        <w:pPr>
                          <w:pStyle w:val="SidebarTextParagraph1"/>
                        </w:pPr>
                        <w:r>
                          <w:t>Sidebar Text Paragraph 1</w:t>
                        </w:r>
                      </w:p>
                      <w:p w14:paraId="5DA89663" w14:textId="77777777" w:rsidR="00302071" w:rsidRDefault="00302071" w:rsidP="00F36001">
                        <w:pPr>
                          <w:pStyle w:val="SidebarTextParagraph2"/>
                          <w:rPr>
                            <w14:glow w14:rad="0">
                              <w14:schemeClr w14:val="tx1"/>
                            </w14:glow>
                          </w:rPr>
                        </w:pPr>
                        <w:r>
                          <w:rPr>
                            <w14:glow w14:rad="0">
                              <w14:schemeClr w14:val="tx1"/>
                            </w14:glow>
                          </w:rPr>
                          <w:t>Sidebar Text Paragraph 2</w:t>
                        </w:r>
                      </w:p>
                      <w:p w14:paraId="279E4E06" w14:textId="77777777" w:rsidR="00302071" w:rsidRDefault="00302071" w:rsidP="00F36001">
                        <w:pPr>
                          <w:pStyle w:val="SidebarTextRegular"/>
                          <w:rPr>
                            <w14:glow w14:rad="0">
                              <w14:schemeClr w14:val="tx1"/>
                            </w14:glow>
                          </w:rPr>
                        </w:pPr>
                        <w:r>
                          <w:rPr>
                            <w14:glow w14:rad="0">
                              <w14:schemeClr w14:val="tx1"/>
                            </w14:glow>
                          </w:rPr>
                          <w:t>Sidebar Text Regular</w:t>
                        </w:r>
                      </w:p>
                      <w:p w14:paraId="7F2411E5"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115E98FD" w14:textId="7FAD7A85" w:rsidR="00302071" w:rsidRPr="00170B3D" w:rsidRDefault="00302071" w:rsidP="00F36001">
                        <w:pPr>
                          <w:rPr>
                            <w:rStyle w:val="COLORBLUE"/>
                            <w:lang w:val="ru-RU"/>
                          </w:rPr>
                        </w:pPr>
                      </w:p>
                    </w:txbxContent>
                  </v:textbox>
                </v:rect>
                <v:line id="Gerade Verbindung 11" o:spid="_x0000_s1168"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" strokecolor="#0574e3 [1614]" strokeweight="1.5pt">
                  <v:stroke startarrow="diamond" endarrow="diamond"/>
                </v:line>
                <v:line id="Gerade Verbindung 12" o:spid="_x0000_s1169"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" strokecolor="#0574e3 [1614]" strokeweight="1.5pt">
                  <v:stroke startarrow="diamond" endarrow="diamond"/>
                </v:line>
                <w10:anchorlock/>
              </v:group>
            </w:pict>
          </mc:Fallback>
        </mc:AlternateContent>
      </w:r>
    </w:p>
    <w:p w14:paraId="1DD1D02C" w14:textId="437E9E2E" w:rsidR="00170B3D" w:rsidRDefault="00170B3D" w:rsidP="00F36001">
      <w:pPr>
        <w:pStyle w:val="BasicText"/>
      </w:pPr>
    </w:p>
    <w:p w14:paraId="152BEEA5" w14:textId="77777777" w:rsidR="00170B3D" w:rsidRDefault="007E34C4" w:rsidP="00F36001">
      <w:pPr>
        <w:pStyle w:val="BasicText"/>
      </w:pPr>
      <w:r w:rsidRPr="00E34EE9">
        <w:rPr>
          <w:noProof/>
        </w:rPr>
        <mc:AlternateContent>
          <mc:Choice Requires="wpg">
            <w:drawing>
              <wp:inline distT="0" distB="0" distL="0" distR="0" wp14:anchorId="44092B1D" wp14:editId="3B02FF4B">
                <wp:extent cx="2577034" cy="1395527"/>
                <wp:effectExtent l="133350" t="133350" r="147320" b="147955"/>
                <wp:docPr id="16" name="Групувати 16"/>
                <wp:cNvGraphicFramePr/>
                <a:graphic xmlns:a="http://schemas.openxmlformats.org/drawingml/2006/main">
                  <a:graphicData uri="http://schemas.microsoft.com/office/word/2010/wordprocessingGroup">
                    <wpg:wgp>
                      <wpg:cNvGrpSpPr/>
                      <wpg:grpSpPr>
                        <a:xfrm>
                          <a:off x="0" y="0"/>
                          <a:ext cx="2577034" cy="1395527"/>
                          <a:chOff x="0" y="0"/>
                          <a:chExt cx="2514600" cy="1145863"/>
                        </a:xfrm>
                        <a:solidFill>
                          <a:schemeClr val="tx2">
                            <a:lumMod val="50000"/>
                            <a:lumOff val="50000"/>
                          </a:schemeClr>
                        </a:solidFill>
                        <a:effectLst>
                          <a:glow rad="101600">
                            <a:schemeClr val="accent6">
                              <a:lumMod val="50000"/>
                              <a:alpha val="40000"/>
                            </a:schemeClr>
                          </a:glow>
                        </a:effectLst>
                      </wpg:grpSpPr>
                      <wps:wsp>
                        <wps:cNvPr id="66" name="Табличка 18"/>
                        <wps:cNvSpPr/>
                        <wps:spPr>
                          <a:xfrm>
                            <a:off x="0" y="0"/>
                            <a:ext cx="2514600" cy="1145863"/>
                          </a:xfrm>
                          <a:prstGeom prst="plaque">
                            <a:avLst>
                              <a:gd name="adj" fmla="val 9710"/>
                            </a:avLst>
                          </a:prstGeom>
                          <a:solidFill>
                            <a:schemeClr val="tx2">
                              <a:lumMod val="50000"/>
                              <a:lumOff val="50000"/>
                            </a:schemeClr>
                          </a:solidFill>
                          <a:ln w="50800" cap="flat" cmpd="thickThin" algn="ctr">
                            <a:solidFill>
                              <a:schemeClr val="accent5">
                                <a:lumMod val="50000"/>
                              </a:schemeClr>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Поле 19"/>
                        <wps:cNvSpPr txBox="1"/>
                        <wps:spPr>
                          <a:xfrm>
                            <a:off x="107573" y="1"/>
                            <a:ext cx="2304400" cy="1104771"/>
                          </a:xfrm>
                          <a:prstGeom prst="rect">
                            <a:avLst/>
                          </a:prstGeom>
                          <a:noFill/>
                          <a:ln w="6350">
                            <a:noFill/>
                          </a:ln>
                        </wps:spPr>
                        <wps:txbx>
                          <w:txbxContent>
                            <w:p w14:paraId="2354C77F" w14:textId="77777777" w:rsidR="00302071" w:rsidRPr="00304384" w:rsidRDefault="00302071" w:rsidP="00F36001">
                              <w:pPr>
                                <w:pStyle w:val="SIDEBARHEADING"/>
                              </w:pPr>
                              <w:r w:rsidRPr="00304384">
                                <w:t>Sidebar Heading</w:t>
                              </w:r>
                            </w:p>
                            <w:p w14:paraId="0676142E" w14:textId="77777777" w:rsidR="00302071" w:rsidRPr="00304384" w:rsidRDefault="00302071" w:rsidP="00F36001">
                              <w:pPr>
                                <w:pStyle w:val="SidebarTextMetadata"/>
                              </w:pPr>
                              <w:r w:rsidRPr="00304384">
                                <w:t>SIDEBAR TEXT METADATA</w:t>
                              </w:r>
                            </w:p>
                            <w:p w14:paraId="7AF0CF4C" w14:textId="77777777" w:rsidR="00302071" w:rsidRPr="00304384" w:rsidRDefault="00302071" w:rsidP="00F36001">
                              <w:pPr>
                                <w:pStyle w:val="SidebarTextParagraph1"/>
                              </w:pPr>
                              <w:r w:rsidRPr="00304384">
                                <w:t>Sidebar Text Paragraph 1</w:t>
                              </w:r>
                            </w:p>
                            <w:p w14:paraId="034D855C" w14:textId="77777777" w:rsidR="00302071" w:rsidRPr="00304384" w:rsidRDefault="00302071" w:rsidP="00F36001">
                              <w:pPr>
                                <w:pStyle w:val="SidebarTextParagraph2"/>
                                <w:rPr>
                                  <w14:glow w14:rad="0">
                                    <w14:schemeClr w14:val="tx1"/>
                                  </w14:glow>
                                </w:rPr>
                              </w:pPr>
                              <w:r w:rsidRPr="00304384">
                                <w:rPr>
                                  <w14:glow w14:rad="0">
                                    <w14:schemeClr w14:val="tx1"/>
                                  </w14:glow>
                                </w:rPr>
                                <w:t>Sidebar Text Paragraph 2</w:t>
                              </w:r>
                            </w:p>
                            <w:p w14:paraId="5001B984" w14:textId="77777777" w:rsidR="00302071" w:rsidRPr="00304384" w:rsidRDefault="00302071" w:rsidP="00F36001">
                              <w:pPr>
                                <w:pStyle w:val="SidebarTextRegular"/>
                                <w:rPr>
                                  <w14:glow w14:rad="0">
                                    <w14:schemeClr w14:val="tx1"/>
                                  </w14:glow>
                                </w:rPr>
                              </w:pPr>
                              <w:r w:rsidRPr="00304384">
                                <w:rPr>
                                  <w14:glow w14:rad="0">
                                    <w14:schemeClr w14:val="tx1"/>
                                  </w14:glow>
                                </w:rPr>
                                <w:t>Sidebar Text Regular</w:t>
                              </w:r>
                            </w:p>
                            <w:p w14:paraId="6D36E567" w14:textId="77777777" w:rsidR="00302071" w:rsidRPr="00304384" w:rsidRDefault="00302071" w:rsidP="00F36001">
                              <w:pPr>
                                <w:pStyle w:val="SidebarTextHanging"/>
                                <w:rPr>
                                  <w14:glow w14:rad="0">
                                    <w14:schemeClr w14:val="tx1"/>
                                  </w14:glow>
                                </w:rPr>
                              </w:pPr>
                              <w:r w:rsidRPr="00304384">
                                <w:rPr>
                                  <w14:glow w14:rad="0">
                                    <w14:schemeClr w14:val="tx1"/>
                                  </w14:glow>
                                </w:rPr>
                                <w:t>Sidebar Text Hanging</w:t>
                              </w:r>
                            </w:p>
                            <w:p w14:paraId="6D9C0908" w14:textId="6C6DAD88" w:rsidR="00302071" w:rsidRPr="007B3E0A" w:rsidRDefault="00302071" w:rsidP="00F36001">
                              <w:pPr>
                                <w:pStyle w:val="SidebarText"/>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092B1D" id="Групувати 16" o:spid="_x0000_s1170" style="width:202.9pt;height:109.9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">
                <v:shape id="Табличка 18" o:spid="_x0000_s1171"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" adj="2097" fillcolor="#8b8b8b [1631]" strokecolor="#02305f [1608]" strokeweight="4pt">
                  <v:stroke linestyle="thickThin"/>
                  <v:shadow on="t" type="perspective" color="black" opacity="26214f" offset="0,0" matrix="66847f,,,66847f"/>
                </v:shape>
                <v:shape id="_x0000_s1172" type="#_x0000_t202" style="position:absolute;left:1075;width:23044;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2354C77F" w14:textId="77777777" w:rsidR="00302071" w:rsidRPr="00304384" w:rsidRDefault="00302071" w:rsidP="00F36001">
                        <w:pPr>
                          <w:pStyle w:val="SIDEBARHEADING"/>
                        </w:pPr>
                        <w:r w:rsidRPr="00304384">
                          <w:t>Sidebar Heading</w:t>
                        </w:r>
                      </w:p>
                      <w:p w14:paraId="0676142E" w14:textId="77777777" w:rsidR="00302071" w:rsidRPr="00304384" w:rsidRDefault="00302071" w:rsidP="00F36001">
                        <w:pPr>
                          <w:pStyle w:val="SidebarTextMetadata"/>
                        </w:pPr>
                        <w:r w:rsidRPr="00304384">
                          <w:t>SIDEBAR TEXT METADATA</w:t>
                        </w:r>
                      </w:p>
                      <w:p w14:paraId="7AF0CF4C" w14:textId="77777777" w:rsidR="00302071" w:rsidRPr="00304384" w:rsidRDefault="00302071" w:rsidP="00F36001">
                        <w:pPr>
                          <w:pStyle w:val="SidebarTextParagraph1"/>
                        </w:pPr>
                        <w:r w:rsidRPr="00304384">
                          <w:t>Sidebar Text Paragraph 1</w:t>
                        </w:r>
                      </w:p>
                      <w:p w14:paraId="034D855C" w14:textId="77777777" w:rsidR="00302071" w:rsidRPr="00304384" w:rsidRDefault="00302071" w:rsidP="00F36001">
                        <w:pPr>
                          <w:pStyle w:val="SidebarTextParagraph2"/>
                          <w:rPr>
                            <w14:glow w14:rad="0">
                              <w14:schemeClr w14:val="tx1"/>
                            </w14:glow>
                          </w:rPr>
                        </w:pPr>
                        <w:r w:rsidRPr="00304384">
                          <w:rPr>
                            <w14:glow w14:rad="0">
                              <w14:schemeClr w14:val="tx1"/>
                            </w14:glow>
                          </w:rPr>
                          <w:t>Sidebar Text Paragraph 2</w:t>
                        </w:r>
                      </w:p>
                      <w:p w14:paraId="5001B984" w14:textId="77777777" w:rsidR="00302071" w:rsidRPr="00304384" w:rsidRDefault="00302071" w:rsidP="00F36001">
                        <w:pPr>
                          <w:pStyle w:val="SidebarTextRegular"/>
                          <w:rPr>
                            <w14:glow w14:rad="0">
                              <w14:schemeClr w14:val="tx1"/>
                            </w14:glow>
                          </w:rPr>
                        </w:pPr>
                        <w:r w:rsidRPr="00304384">
                          <w:rPr>
                            <w14:glow w14:rad="0">
                              <w14:schemeClr w14:val="tx1"/>
                            </w14:glow>
                          </w:rPr>
                          <w:t>Sidebar Text Regular</w:t>
                        </w:r>
                      </w:p>
                      <w:p w14:paraId="6D36E567" w14:textId="77777777" w:rsidR="00302071" w:rsidRPr="00304384" w:rsidRDefault="00302071" w:rsidP="00F36001">
                        <w:pPr>
                          <w:pStyle w:val="SidebarTextHanging"/>
                          <w:rPr>
                            <w14:glow w14:rad="0">
                              <w14:schemeClr w14:val="tx1"/>
                            </w14:glow>
                          </w:rPr>
                        </w:pPr>
                        <w:r w:rsidRPr="00304384">
                          <w:rPr>
                            <w14:glow w14:rad="0">
                              <w14:schemeClr w14:val="tx1"/>
                            </w14:glow>
                          </w:rPr>
                          <w:t>Sidebar Text Hanging</w:t>
                        </w:r>
                      </w:p>
                      <w:p w14:paraId="6D9C0908" w14:textId="6C6DAD88" w:rsidR="00302071" w:rsidRPr="007B3E0A" w:rsidRDefault="00302071" w:rsidP="00F36001">
                        <w:pPr>
                          <w:pStyle w:val="SidebarText"/>
                          <w:rPr>
                            <w:lang w:val="ru-RU"/>
                          </w:rPr>
                        </w:pPr>
                      </w:p>
                    </w:txbxContent>
                  </v:textbox>
                </v:shape>
                <w10:anchorlock/>
              </v:group>
            </w:pict>
          </mc:Fallback>
        </mc:AlternateContent>
      </w:r>
    </w:p>
    <w:p w14:paraId="516EEE6E" w14:textId="77777777" w:rsidR="008956CC" w:rsidRDefault="008956CC" w:rsidP="00F36001">
      <w:pPr>
        <w:pStyle w:val="BasicText"/>
      </w:pPr>
    </w:p>
    <w:p w14:paraId="27BDDE89" w14:textId="77777777" w:rsidR="008956CC" w:rsidRDefault="00EB2532" w:rsidP="00F36001">
      <w:pPr>
        <w:pStyle w:val="BasicText"/>
      </w:pPr>
      <w:r w:rsidRPr="00EB2532">
        <w:rPr>
          <w:noProof/>
        </w:rPr>
        <mc:AlternateContent>
          <mc:Choice Requires="wps">
            <w:drawing>
              <wp:inline distT="0" distB="0" distL="0" distR="0" wp14:anchorId="4239A73D" wp14:editId="7D08BCEE">
                <wp:extent cx="2605013" cy="1424940"/>
                <wp:effectExtent l="0" t="38100" r="0" b="80010"/>
                <wp:docPr id="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5013" cy="1424940"/>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815"/>
                            </w:tblGrid>
                            <w:tr w:rsidR="00302071" w:rsidRPr="00B75C57" w14:paraId="1417A3B8" w14:textId="77777777" w:rsidTr="000F2021">
                              <w:tc>
                                <w:tcPr>
                                  <w:tcW w:w="5060" w:type="dxa"/>
                                  <w:tcBorders>
                                    <w:top w:val="double" w:sz="18" w:space="0" w:color="53170D" w:themeColor="accent1"/>
                                    <w:bottom w:val="double" w:sz="18" w:space="0" w:color="53170D" w:themeColor="accent1"/>
                                  </w:tcBorders>
                                  <w:shd w:val="clear" w:color="auto" w:fill="FFEBB4" w:themeFill="background1" w:themeFillShade="F2"/>
                                </w:tcPr>
                                <w:p w14:paraId="67C48B9C" w14:textId="77777777" w:rsidR="00302071" w:rsidRPr="0091780F" w:rsidRDefault="00302071" w:rsidP="00F36001">
                                  <w:pPr>
                                    <w:pStyle w:val="SIDEBARHEADING"/>
                                  </w:pPr>
                                  <w:r w:rsidRPr="0091780F">
                                    <w:t xml:space="preserve">Sidebar </w:t>
                                  </w:r>
                                  <w:r>
                                    <w:t>Heading</w:t>
                                  </w:r>
                                </w:p>
                                <w:p w14:paraId="7A2CBF80" w14:textId="77777777" w:rsidR="00302071" w:rsidRDefault="00302071" w:rsidP="00F36001">
                                  <w:pPr>
                                    <w:pStyle w:val="SidebarTextMetadata"/>
                                  </w:pPr>
                                  <w:r>
                                    <w:t>SIDEBAR TEXT METADATA</w:t>
                                  </w:r>
                                </w:p>
                                <w:p w14:paraId="21BB9DEB" w14:textId="77777777" w:rsidR="00302071" w:rsidRPr="004A4B67" w:rsidRDefault="00302071" w:rsidP="00F36001">
                                  <w:pPr>
                                    <w:pStyle w:val="SidebarTextParagraph1"/>
                                  </w:pPr>
                                  <w:r>
                                    <w:t>Sidebar Text Paragraph 1</w:t>
                                  </w:r>
                                </w:p>
                                <w:p w14:paraId="35A60322"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CD3031F" w14:textId="77777777" w:rsidR="00302071" w:rsidRDefault="00302071" w:rsidP="00F36001">
                                  <w:pPr>
                                    <w:pStyle w:val="SidebarTextRegular"/>
                                    <w:rPr>
                                      <w14:glow w14:rad="0">
                                        <w14:schemeClr w14:val="tx1"/>
                                      </w14:glow>
                                    </w:rPr>
                                  </w:pPr>
                                  <w:r>
                                    <w:rPr>
                                      <w14:glow w14:rad="0">
                                        <w14:schemeClr w14:val="tx1"/>
                                      </w14:glow>
                                    </w:rPr>
                                    <w:t>Sidebar Text Regular</w:t>
                                  </w:r>
                                </w:p>
                                <w:p w14:paraId="062B98F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4364FBAB" w14:textId="5367E3CB" w:rsidR="00302071" w:rsidRPr="009E1DCD" w:rsidRDefault="00302071" w:rsidP="00F36001"/>
                              </w:tc>
                            </w:tr>
                          </w:tbl>
                          <w:p w14:paraId="69F08017" w14:textId="77777777" w:rsidR="00302071" w:rsidRDefault="00302071" w:rsidP="00F36001"/>
                          <w:p w14:paraId="4A6EDFAD" w14:textId="77777777" w:rsidR="00302071" w:rsidRPr="003503DF" w:rsidRDefault="00302071" w:rsidP="00F36001"/>
                        </w:txbxContent>
                      </wps:txbx>
                      <wps:bodyPr rot="0" vert="horz" wrap="square" lIns="91440" tIns="0" rIns="91440" bIns="0" anchor="t" anchorCtr="0">
                        <a:noAutofit/>
                      </wps:bodyPr>
                    </wps:wsp>
                  </a:graphicData>
                </a:graphic>
              </wp:inline>
            </w:drawing>
          </mc:Choice>
          <mc:Fallback>
            <w:pict>
              <v:shape w14:anchorId="4239A73D" id="_x0000_s1173" type="#_x0000_t202" style="width:205.1pt;height:1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" filled="f" stroked="f">
                <v:shadow on="t" color="black" opacity="13107f" origin=",-.5" offset="0"/>
                <v:textbox inset=",0,,0">
                  <w:txbxContent>
                    <w:tbl>
                      <w:tblPr>
                        <w:tblW w:w="0" w:type="auto"/>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815"/>
                      </w:tblGrid>
                      <w:tr w:rsidR="00302071" w:rsidRPr="00B75C57" w14:paraId="1417A3B8" w14:textId="77777777" w:rsidTr="000F2021">
                        <w:tc>
                          <w:tcPr>
                            <w:tcW w:w="5060" w:type="dxa"/>
                            <w:tcBorders>
                              <w:top w:val="double" w:sz="18" w:space="0" w:color="53170D" w:themeColor="accent1"/>
                              <w:bottom w:val="double" w:sz="18" w:space="0" w:color="53170D" w:themeColor="accent1"/>
                            </w:tcBorders>
                            <w:shd w:val="clear" w:color="auto" w:fill="FFEBB4" w:themeFill="background1" w:themeFillShade="F2"/>
                          </w:tcPr>
                          <w:p w14:paraId="67C48B9C" w14:textId="77777777" w:rsidR="00302071" w:rsidRPr="0091780F" w:rsidRDefault="00302071" w:rsidP="00F36001">
                            <w:pPr>
                              <w:pStyle w:val="SIDEBARHEADING"/>
                            </w:pPr>
                            <w:r w:rsidRPr="0091780F">
                              <w:t xml:space="preserve">Sidebar </w:t>
                            </w:r>
                            <w:r>
                              <w:t>Heading</w:t>
                            </w:r>
                          </w:p>
                          <w:p w14:paraId="7A2CBF80" w14:textId="77777777" w:rsidR="00302071" w:rsidRDefault="00302071" w:rsidP="00F36001">
                            <w:pPr>
                              <w:pStyle w:val="SidebarTextMetadata"/>
                            </w:pPr>
                            <w:r>
                              <w:t>SIDEBAR TEXT METADATA</w:t>
                            </w:r>
                          </w:p>
                          <w:p w14:paraId="21BB9DEB" w14:textId="77777777" w:rsidR="00302071" w:rsidRPr="004A4B67" w:rsidRDefault="00302071" w:rsidP="00F36001">
                            <w:pPr>
                              <w:pStyle w:val="SidebarTextParagraph1"/>
                            </w:pPr>
                            <w:r>
                              <w:t>Sidebar Text Paragraph 1</w:t>
                            </w:r>
                          </w:p>
                          <w:p w14:paraId="35A60322" w14:textId="77777777" w:rsidR="00302071" w:rsidRDefault="00302071" w:rsidP="00F36001">
                            <w:pPr>
                              <w:pStyle w:val="SidebarTextParagraph2"/>
                              <w:rPr>
                                <w14:glow w14:rad="0">
                                  <w14:schemeClr w14:val="tx1"/>
                                </w14:glow>
                              </w:rPr>
                            </w:pPr>
                            <w:r>
                              <w:rPr>
                                <w14:glow w14:rad="0">
                                  <w14:schemeClr w14:val="tx1"/>
                                </w14:glow>
                              </w:rPr>
                              <w:t>Sidebar Text Paragraph 2</w:t>
                            </w:r>
                          </w:p>
                          <w:p w14:paraId="3CD3031F" w14:textId="77777777" w:rsidR="00302071" w:rsidRDefault="00302071" w:rsidP="00F36001">
                            <w:pPr>
                              <w:pStyle w:val="SidebarTextRegular"/>
                              <w:rPr>
                                <w14:glow w14:rad="0">
                                  <w14:schemeClr w14:val="tx1"/>
                                </w14:glow>
                              </w:rPr>
                            </w:pPr>
                            <w:r>
                              <w:rPr>
                                <w14:glow w14:rad="0">
                                  <w14:schemeClr w14:val="tx1"/>
                                </w14:glow>
                              </w:rPr>
                              <w:t>Sidebar Text Regular</w:t>
                            </w:r>
                          </w:p>
                          <w:p w14:paraId="062B98F4"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4364FBAB" w14:textId="5367E3CB" w:rsidR="00302071" w:rsidRPr="009E1DCD" w:rsidRDefault="00302071" w:rsidP="00F36001"/>
                        </w:tc>
                      </w:tr>
                    </w:tbl>
                    <w:p w14:paraId="69F08017" w14:textId="77777777" w:rsidR="00302071" w:rsidRDefault="00302071" w:rsidP="00F36001"/>
                    <w:p w14:paraId="4A6EDFAD" w14:textId="77777777" w:rsidR="00302071" w:rsidRPr="003503DF" w:rsidRDefault="00302071" w:rsidP="00F36001"/>
                  </w:txbxContent>
                </v:textbox>
                <w10:anchorlock/>
              </v:shape>
            </w:pict>
          </mc:Fallback>
        </mc:AlternateContent>
      </w:r>
    </w:p>
    <w:p w14:paraId="3A0EE8D0" w14:textId="77777777" w:rsidR="00EB2532" w:rsidRDefault="00EB2532" w:rsidP="00F36001">
      <w:pPr>
        <w:pStyle w:val="BasicText"/>
      </w:pPr>
    </w:p>
    <w:p w14:paraId="6906527F" w14:textId="2554C14D" w:rsidR="00EB2532" w:rsidRDefault="00EB2532" w:rsidP="00F36001">
      <w:pPr>
        <w:pStyle w:val="BasicText"/>
      </w:pPr>
      <w:r w:rsidRPr="00EB2532">
        <w:rPr>
          <w:noProof/>
        </w:rPr>
        <mc:AlternateContent>
          <mc:Choice Requires="wps">
            <w:drawing>
              <wp:inline distT="0" distB="0" distL="0" distR="0" wp14:anchorId="5CA9898D" wp14:editId="5344EAC0">
                <wp:extent cx="2604770" cy="1176223"/>
                <wp:effectExtent l="0" t="38100" r="0" b="81280"/>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770" cy="1176223"/>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Ind w:w="-5"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3730"/>
                            </w:tblGrid>
                            <w:tr w:rsidR="00302071" w14:paraId="038BDD76" w14:textId="77777777" w:rsidTr="000F2021">
                              <w:tc>
                                <w:tcPr>
                                  <w:tcW w:w="4999" w:type="dxa"/>
                                  <w:tcBorders>
                                    <w:left w:val="double" w:sz="12" w:space="0" w:color="0563C1" w:themeColor="accent5"/>
                                    <w:right w:val="double" w:sz="12" w:space="0" w:color="0563C1" w:themeColor="accent5"/>
                                  </w:tcBorders>
                                  <w:shd w:val="clear" w:color="auto" w:fill="C1DFFD" w:themeFill="accent5" w:themeFillTint="33"/>
                                </w:tcPr>
                                <w:p w14:paraId="75BDF4A9" w14:textId="77777777" w:rsidR="00302071" w:rsidRPr="0091780F" w:rsidRDefault="00302071" w:rsidP="00F36001">
                                  <w:pPr>
                                    <w:pStyle w:val="SIDEBARHEADING"/>
                                  </w:pPr>
                                  <w:r w:rsidRPr="0091780F">
                                    <w:t xml:space="preserve">Sidebar </w:t>
                                  </w:r>
                                  <w:r>
                                    <w:t>Heading</w:t>
                                  </w:r>
                                </w:p>
                                <w:p w14:paraId="135FF307" w14:textId="77777777" w:rsidR="00302071" w:rsidRDefault="00302071" w:rsidP="00F36001">
                                  <w:pPr>
                                    <w:pStyle w:val="SidebarTextMetadata"/>
                                  </w:pPr>
                                  <w:r>
                                    <w:t>SIDEBAR TEXT METADATA</w:t>
                                  </w:r>
                                </w:p>
                                <w:p w14:paraId="62FB224A" w14:textId="77777777" w:rsidR="00302071" w:rsidRPr="004A4B67" w:rsidRDefault="00302071" w:rsidP="00F36001">
                                  <w:pPr>
                                    <w:pStyle w:val="SidebarTextParagraph1"/>
                                  </w:pPr>
                                  <w:r>
                                    <w:t>Sidebar Text Paragraph 1</w:t>
                                  </w:r>
                                </w:p>
                                <w:p w14:paraId="575F6D6A" w14:textId="77777777" w:rsidR="00302071" w:rsidRDefault="00302071" w:rsidP="00F36001">
                                  <w:pPr>
                                    <w:pStyle w:val="SidebarTextParagraph2"/>
                                    <w:rPr>
                                      <w14:glow w14:rad="0">
                                        <w14:schemeClr w14:val="tx1"/>
                                      </w14:glow>
                                    </w:rPr>
                                  </w:pPr>
                                  <w:r>
                                    <w:rPr>
                                      <w14:glow w14:rad="0">
                                        <w14:schemeClr w14:val="tx1"/>
                                      </w14:glow>
                                    </w:rPr>
                                    <w:t>Sidebar Text Paragraph 2</w:t>
                                  </w:r>
                                </w:p>
                                <w:p w14:paraId="02F55101" w14:textId="77777777" w:rsidR="00302071" w:rsidRDefault="00302071" w:rsidP="00F36001">
                                  <w:pPr>
                                    <w:pStyle w:val="SidebarTextRegular"/>
                                    <w:rPr>
                                      <w14:glow w14:rad="0">
                                        <w14:schemeClr w14:val="tx1"/>
                                      </w14:glow>
                                    </w:rPr>
                                  </w:pPr>
                                  <w:r>
                                    <w:rPr>
                                      <w14:glow w14:rad="0">
                                        <w14:schemeClr w14:val="tx1"/>
                                      </w14:glow>
                                    </w:rPr>
                                    <w:t>Sidebar Text Regular</w:t>
                                  </w:r>
                                </w:p>
                                <w:p w14:paraId="18315082"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895BD4B" w14:textId="1267510A" w:rsidR="00302071" w:rsidRPr="00EB2532" w:rsidRDefault="00302071" w:rsidP="00F36001">
                                  <w:pPr>
                                    <w:pStyle w:val="SidebarText"/>
                                    <w:rPr>
                                      <w:lang w:val="ru-RU"/>
                                    </w:rPr>
                                  </w:pPr>
                                </w:p>
                              </w:tc>
                            </w:tr>
                          </w:tbl>
                          <w:p w14:paraId="27BBAAF8" w14:textId="77777777" w:rsidR="00302071" w:rsidRPr="00F5490D" w:rsidRDefault="00302071" w:rsidP="00F36001"/>
                        </w:txbxContent>
                      </wps:txbx>
                      <wps:bodyPr rot="0" vert="horz" wrap="square" lIns="91440" tIns="0" rIns="91440" bIns="0" anchor="t" anchorCtr="0">
                        <a:noAutofit/>
                      </wps:bodyPr>
                    </wps:wsp>
                  </a:graphicData>
                </a:graphic>
              </wp:inline>
            </w:drawing>
          </mc:Choice>
          <mc:Fallback>
            <w:pict>
              <v:shape w14:anchorId="5CA9898D" id="_x0000_s1174" type="#_x0000_t202" style="width:205.1pt;height:9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" filled="f" stroked="f">
                <v:shadow on="t" color="black" opacity="13107f" origin=",-.5" offset="0"/>
                <v:textbox inset=",0,,0">
                  <w:txbxContent>
                    <w:tbl>
                      <w:tblPr>
                        <w:tblW w:w="0" w:type="auto"/>
                        <w:tblInd w:w="-5"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3730"/>
                      </w:tblGrid>
                      <w:tr w:rsidR="00302071" w14:paraId="038BDD76" w14:textId="77777777" w:rsidTr="000F2021">
                        <w:tc>
                          <w:tcPr>
                            <w:tcW w:w="4999" w:type="dxa"/>
                            <w:tcBorders>
                              <w:left w:val="double" w:sz="12" w:space="0" w:color="0563C1" w:themeColor="accent5"/>
                              <w:right w:val="double" w:sz="12" w:space="0" w:color="0563C1" w:themeColor="accent5"/>
                            </w:tcBorders>
                            <w:shd w:val="clear" w:color="auto" w:fill="C1DFFD" w:themeFill="accent5" w:themeFillTint="33"/>
                          </w:tcPr>
                          <w:p w14:paraId="75BDF4A9" w14:textId="77777777" w:rsidR="00302071" w:rsidRPr="0091780F" w:rsidRDefault="00302071" w:rsidP="00F36001">
                            <w:pPr>
                              <w:pStyle w:val="SIDEBARHEADING"/>
                            </w:pPr>
                            <w:r w:rsidRPr="0091780F">
                              <w:t xml:space="preserve">Sidebar </w:t>
                            </w:r>
                            <w:r>
                              <w:t>Heading</w:t>
                            </w:r>
                          </w:p>
                          <w:p w14:paraId="135FF307" w14:textId="77777777" w:rsidR="00302071" w:rsidRDefault="00302071" w:rsidP="00F36001">
                            <w:pPr>
                              <w:pStyle w:val="SidebarTextMetadata"/>
                            </w:pPr>
                            <w:r>
                              <w:t>SIDEBAR TEXT METADATA</w:t>
                            </w:r>
                          </w:p>
                          <w:p w14:paraId="62FB224A" w14:textId="77777777" w:rsidR="00302071" w:rsidRPr="004A4B67" w:rsidRDefault="00302071" w:rsidP="00F36001">
                            <w:pPr>
                              <w:pStyle w:val="SidebarTextParagraph1"/>
                            </w:pPr>
                            <w:r>
                              <w:t>Sidebar Text Paragraph 1</w:t>
                            </w:r>
                          </w:p>
                          <w:p w14:paraId="575F6D6A" w14:textId="77777777" w:rsidR="00302071" w:rsidRDefault="00302071" w:rsidP="00F36001">
                            <w:pPr>
                              <w:pStyle w:val="SidebarTextParagraph2"/>
                              <w:rPr>
                                <w14:glow w14:rad="0">
                                  <w14:schemeClr w14:val="tx1"/>
                                </w14:glow>
                              </w:rPr>
                            </w:pPr>
                            <w:r>
                              <w:rPr>
                                <w14:glow w14:rad="0">
                                  <w14:schemeClr w14:val="tx1"/>
                                </w14:glow>
                              </w:rPr>
                              <w:t>Sidebar Text Paragraph 2</w:t>
                            </w:r>
                          </w:p>
                          <w:p w14:paraId="02F55101" w14:textId="77777777" w:rsidR="00302071" w:rsidRDefault="00302071" w:rsidP="00F36001">
                            <w:pPr>
                              <w:pStyle w:val="SidebarTextRegular"/>
                              <w:rPr>
                                <w14:glow w14:rad="0">
                                  <w14:schemeClr w14:val="tx1"/>
                                </w14:glow>
                              </w:rPr>
                            </w:pPr>
                            <w:r>
                              <w:rPr>
                                <w14:glow w14:rad="0">
                                  <w14:schemeClr w14:val="tx1"/>
                                </w14:glow>
                              </w:rPr>
                              <w:t>Sidebar Text Regular</w:t>
                            </w:r>
                          </w:p>
                          <w:p w14:paraId="18315082" w14:textId="77777777" w:rsidR="00302071" w:rsidRPr="00DE4EDE" w:rsidRDefault="00302071" w:rsidP="00F36001">
                            <w:pPr>
                              <w:pStyle w:val="SidebarTextHanging"/>
                              <w:rPr>
                                <w14:glow w14:rad="0">
                                  <w14:schemeClr w14:val="tx1"/>
                                </w14:glow>
                              </w:rPr>
                            </w:pPr>
                            <w:r>
                              <w:rPr>
                                <w14:glow w14:rad="0">
                                  <w14:schemeClr w14:val="tx1"/>
                                </w14:glow>
                              </w:rPr>
                              <w:t>Sidebar Text Hanging</w:t>
                            </w:r>
                          </w:p>
                          <w:p w14:paraId="5895BD4B" w14:textId="1267510A" w:rsidR="00302071" w:rsidRPr="00EB2532" w:rsidRDefault="00302071" w:rsidP="00F36001">
                            <w:pPr>
                              <w:pStyle w:val="SidebarText"/>
                              <w:rPr>
                                <w:lang w:val="ru-RU"/>
                              </w:rPr>
                            </w:pPr>
                          </w:p>
                        </w:tc>
                      </w:tr>
                    </w:tbl>
                    <w:p w14:paraId="27BBAAF8" w14:textId="77777777" w:rsidR="00302071" w:rsidRPr="00F5490D" w:rsidRDefault="00302071" w:rsidP="00F36001"/>
                  </w:txbxContent>
                </v:textbox>
                <w10:anchorlock/>
              </v:shape>
            </w:pict>
          </mc:Fallback>
        </mc:AlternateContent>
      </w:r>
    </w:p>
    <w:p w14:paraId="3F886430" w14:textId="478AB98C" w:rsidR="00E8248F" w:rsidRDefault="00E8248F" w:rsidP="00F36001">
      <w:pPr>
        <w:pStyle w:val="BasicText"/>
      </w:pPr>
    </w:p>
    <w:p w14:paraId="2FFD1AA2" w14:textId="5DE88E4A" w:rsidR="00E8248F" w:rsidRDefault="00E8248F" w:rsidP="00F36001">
      <w:pPr>
        <w:pStyle w:val="BasicText"/>
      </w:pPr>
    </w:p>
    <w:p w14:paraId="3DA794A9" w14:textId="095125B6" w:rsidR="00E8248F" w:rsidRDefault="00E8248F" w:rsidP="00F36001">
      <w:pPr>
        <w:pStyle w:val="BasicText"/>
      </w:pPr>
      <w:r w:rsidRPr="00E45681">
        <w:rPr>
          <w:rStyle w:val="aa"/>
          <w:noProof/>
        </w:rPr>
        <w:lastRenderedPageBreak/>
        <mc:AlternateContent>
          <mc:Choice Requires="wps">
            <w:drawing>
              <wp:inline distT="0" distB="0" distL="0" distR="0" wp14:anchorId="533A2709" wp14:editId="15EE9DFF">
                <wp:extent cx="2698115" cy="1149255"/>
                <wp:effectExtent l="0" t="38100" r="0" b="89535"/>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115" cy="1149255"/>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Borders>
                                <w:top w:val="thickThinSmallGap" w:sz="24" w:space="0" w:color="806000" w:themeColor="accent2" w:themeShade="80"/>
                                <w:bottom w:val="thickThinSmallGap" w:sz="24" w:space="0" w:color="806000" w:themeColor="accent2" w:themeShade="80"/>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622BD68F" w14:textId="77777777" w:rsidTr="00713114">
                              <w:tc>
                                <w:tcPr>
                                  <w:tcW w:w="5060" w:type="dxa"/>
                                  <w:shd w:val="clear" w:color="auto" w:fill="FFEBB4" w:themeFill="background1" w:themeFillShade="F2"/>
                                </w:tcPr>
                                <w:p w14:paraId="1710DEE8" w14:textId="77777777" w:rsidR="00302071" w:rsidRPr="00B813A6" w:rsidRDefault="00302071" w:rsidP="00F36001">
                                  <w:pPr>
                                    <w:rPr>
                                      <w:rFonts w:ascii="Scala Sans Cyrillic" w:hAnsi="Scala Sans Cyrillic"/>
                                      <w:color w:val="000000" w:themeColor="text1"/>
                                      <w:sz w:val="22"/>
                                    </w:rPr>
                                  </w:pPr>
                                  <w:r>
                                    <w:t>Different color variations of one sidebar - 1</w:t>
                                  </w:r>
                                </w:p>
                                <w:p w14:paraId="6E94EBED"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46D328B4" w14:textId="77777777" w:rsidR="00302071" w:rsidRDefault="00302071" w:rsidP="00F36001"/>
                          <w:p w14:paraId="2DCD6BCA" w14:textId="77777777" w:rsidR="00302071" w:rsidRPr="003503DF" w:rsidRDefault="00302071" w:rsidP="00F36001"/>
                        </w:txbxContent>
                      </wps:txbx>
                      <wps:bodyPr rot="0" vert="horz" wrap="square" lIns="91440" tIns="0" rIns="91440" bIns="0" anchor="t" anchorCtr="0">
                        <a:noAutofit/>
                      </wps:bodyPr>
                    </wps:wsp>
                  </a:graphicData>
                </a:graphic>
              </wp:inline>
            </w:drawing>
          </mc:Choice>
          <mc:Fallback>
            <w:pict>
              <v:shape w14:anchorId="533A2709" id="_x0000_s1175" type="#_x0000_t202" style="width:212.45pt;height:9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" filled="f" stroked="f">
                <v:shadow on="t" color="black" opacity="13107f" origin=",-.5" offset="0"/>
                <v:textbox inset=",0,,0">
                  <w:txbxContent>
                    <w:tbl>
                      <w:tblPr>
                        <w:tblW w:w="0" w:type="auto"/>
                        <w:tblBorders>
                          <w:top w:val="thickThinSmallGap" w:sz="24" w:space="0" w:color="806000" w:themeColor="accent2" w:themeShade="80"/>
                          <w:bottom w:val="thickThinSmallGap" w:sz="24" w:space="0" w:color="806000" w:themeColor="accent2" w:themeShade="80"/>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622BD68F" w14:textId="77777777" w:rsidTr="00713114">
                        <w:tc>
                          <w:tcPr>
                            <w:tcW w:w="5060" w:type="dxa"/>
                            <w:shd w:val="clear" w:color="auto" w:fill="FFEBB4" w:themeFill="background1" w:themeFillShade="F2"/>
                          </w:tcPr>
                          <w:p w14:paraId="1710DEE8" w14:textId="77777777" w:rsidR="00302071" w:rsidRPr="00B813A6" w:rsidRDefault="00302071" w:rsidP="00F36001">
                            <w:pPr>
                              <w:rPr>
                                <w:rFonts w:ascii="Scala Sans Cyrillic" w:hAnsi="Scala Sans Cyrillic"/>
                                <w:color w:val="000000" w:themeColor="text1"/>
                                <w:sz w:val="22"/>
                              </w:rPr>
                            </w:pPr>
                            <w:r>
                              <w:t>Different color variations of one sidebar - 1</w:t>
                            </w:r>
                          </w:p>
                          <w:p w14:paraId="6E94EBED"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46D328B4" w14:textId="77777777" w:rsidR="00302071" w:rsidRDefault="00302071" w:rsidP="00F36001"/>
                    <w:p w14:paraId="2DCD6BCA" w14:textId="77777777" w:rsidR="00302071" w:rsidRPr="003503DF" w:rsidRDefault="00302071" w:rsidP="00F36001"/>
                  </w:txbxContent>
                </v:textbox>
                <w10:anchorlock/>
              </v:shape>
            </w:pict>
          </mc:Fallback>
        </mc:AlternateContent>
      </w:r>
      <w:r w:rsidR="00713114" w:rsidRPr="00713114">
        <w:rPr>
          <w:rStyle w:val="aa"/>
          <w:noProof/>
        </w:rPr>
        <w:t xml:space="preserve"> </w:t>
      </w:r>
      <w:r w:rsidR="00713114" w:rsidRPr="00E45681">
        <w:rPr>
          <w:rStyle w:val="aa"/>
          <w:noProof/>
        </w:rPr>
        <mc:AlternateContent>
          <mc:Choice Requires="wps">
            <w:drawing>
              <wp:inline distT="0" distB="0" distL="0" distR="0" wp14:anchorId="1CA2BE25" wp14:editId="7E2FF5BB">
                <wp:extent cx="2698115" cy="1244790"/>
                <wp:effectExtent l="0" t="38100" r="0" b="88900"/>
                <wp:docPr id="1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115" cy="1244790"/>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Borders>
                                <w:top w:val="double" w:sz="18" w:space="0" w:color="742014" w:themeColor="accent3" w:themeShade="BF"/>
                                <w:bottom w:val="double" w:sz="18" w:space="0" w:color="742014" w:themeColor="accent3" w:themeShade="BF"/>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41A129FE" w14:textId="77777777" w:rsidTr="00713114">
                              <w:tc>
                                <w:tcPr>
                                  <w:tcW w:w="5060" w:type="dxa"/>
                                  <w:shd w:val="clear" w:color="auto" w:fill="F5CCC7" w:themeFill="accent3" w:themeFillTint="33"/>
                                </w:tcPr>
                                <w:p w14:paraId="3B1E73C0" w14:textId="6D8947BF" w:rsidR="00302071" w:rsidRPr="00B813A6" w:rsidRDefault="00302071" w:rsidP="00F36001">
                                  <w:pPr>
                                    <w:rPr>
                                      <w:rFonts w:ascii="Scala Sans Cyrillic" w:hAnsi="Scala Sans Cyrillic"/>
                                      <w:color w:val="000000" w:themeColor="text1"/>
                                      <w:sz w:val="22"/>
                                    </w:rPr>
                                  </w:pPr>
                                  <w:r>
                                    <w:t>Different color variations of one sidebar - 2</w:t>
                                  </w:r>
                                </w:p>
                                <w:p w14:paraId="2F7BF635"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5ED4D957" w14:textId="77777777" w:rsidR="00302071" w:rsidRDefault="00302071" w:rsidP="00F36001"/>
                          <w:p w14:paraId="26A2BB85" w14:textId="77777777" w:rsidR="00302071" w:rsidRPr="003503DF" w:rsidRDefault="00302071" w:rsidP="00F36001"/>
                        </w:txbxContent>
                      </wps:txbx>
                      <wps:bodyPr rot="0" vert="horz" wrap="square" lIns="91440" tIns="0" rIns="91440" bIns="0" anchor="t" anchorCtr="0">
                        <a:noAutofit/>
                      </wps:bodyPr>
                    </wps:wsp>
                  </a:graphicData>
                </a:graphic>
              </wp:inline>
            </w:drawing>
          </mc:Choice>
          <mc:Fallback>
            <w:pict>
              <v:shape w14:anchorId="1CA2BE25" id="_x0000_s1176" type="#_x0000_t202" style="width:212.45pt;height: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" filled="f" stroked="f">
                <v:shadow on="t" color="black" opacity="13107f" origin=",-.5" offset="0"/>
                <v:textbox inset=",0,,0">
                  <w:txbxContent>
                    <w:tbl>
                      <w:tblPr>
                        <w:tblW w:w="0" w:type="auto"/>
                        <w:tblBorders>
                          <w:top w:val="double" w:sz="18" w:space="0" w:color="742014" w:themeColor="accent3" w:themeShade="BF"/>
                          <w:bottom w:val="double" w:sz="18" w:space="0" w:color="742014" w:themeColor="accent3" w:themeShade="BF"/>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41A129FE" w14:textId="77777777" w:rsidTr="00713114">
                        <w:tc>
                          <w:tcPr>
                            <w:tcW w:w="5060" w:type="dxa"/>
                            <w:shd w:val="clear" w:color="auto" w:fill="F5CCC7" w:themeFill="accent3" w:themeFillTint="33"/>
                          </w:tcPr>
                          <w:p w14:paraId="3B1E73C0" w14:textId="6D8947BF" w:rsidR="00302071" w:rsidRPr="00B813A6" w:rsidRDefault="00302071" w:rsidP="00F36001">
                            <w:pPr>
                              <w:rPr>
                                <w:rFonts w:ascii="Scala Sans Cyrillic" w:hAnsi="Scala Sans Cyrillic"/>
                                <w:color w:val="000000" w:themeColor="text1"/>
                                <w:sz w:val="22"/>
                              </w:rPr>
                            </w:pPr>
                            <w:r>
                              <w:t>Different color variations of one sidebar - 2</w:t>
                            </w:r>
                          </w:p>
                          <w:p w14:paraId="2F7BF635"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5ED4D957" w14:textId="77777777" w:rsidR="00302071" w:rsidRDefault="00302071" w:rsidP="00F36001"/>
                    <w:p w14:paraId="26A2BB85" w14:textId="77777777" w:rsidR="00302071" w:rsidRPr="003503DF" w:rsidRDefault="00302071" w:rsidP="00F36001"/>
                  </w:txbxContent>
                </v:textbox>
                <w10:anchorlock/>
              </v:shape>
            </w:pict>
          </mc:Fallback>
        </mc:AlternateContent>
      </w:r>
    </w:p>
    <w:p w14:paraId="281B38F9" w14:textId="20746555" w:rsidR="00713114" w:rsidRDefault="00713114" w:rsidP="00F36001">
      <w:pPr>
        <w:pStyle w:val="BasicText"/>
      </w:pPr>
      <w:r w:rsidRPr="00E45681">
        <w:rPr>
          <w:rStyle w:val="aa"/>
          <w:noProof/>
        </w:rPr>
        <mc:AlternateContent>
          <mc:Choice Requires="wps">
            <w:drawing>
              <wp:inline distT="0" distB="0" distL="0" distR="0" wp14:anchorId="377D8126" wp14:editId="2C6028D9">
                <wp:extent cx="2698115" cy="1273865"/>
                <wp:effectExtent l="0" t="38100" r="0" b="78740"/>
                <wp:docPr id="1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115" cy="1273865"/>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Borders>
                                <w:top w:val="double" w:sz="12" w:space="0" w:color="034990" w:themeColor="accent5" w:themeShade="BF"/>
                                <w:bottom w:val="double" w:sz="12" w:space="0" w:color="034990" w:themeColor="accent5" w:themeShade="BF"/>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5072A646" w14:textId="77777777" w:rsidTr="00713114">
                              <w:tc>
                                <w:tcPr>
                                  <w:tcW w:w="5060" w:type="dxa"/>
                                  <w:shd w:val="clear" w:color="auto" w:fill="C1DFFD" w:themeFill="accent5" w:themeFillTint="33"/>
                                </w:tcPr>
                                <w:p w14:paraId="22D98F6F" w14:textId="0B322D63" w:rsidR="00302071" w:rsidRPr="00B813A6" w:rsidRDefault="00302071" w:rsidP="00F36001">
                                  <w:pPr>
                                    <w:rPr>
                                      <w:rFonts w:ascii="Scala Sans Cyrillic" w:hAnsi="Scala Sans Cyrillic"/>
                                      <w:color w:val="000000" w:themeColor="text1"/>
                                      <w:sz w:val="22"/>
                                    </w:rPr>
                                  </w:pPr>
                                  <w:r>
                                    <w:t>Different color variations of one sidebar - 3</w:t>
                                  </w:r>
                                </w:p>
                                <w:p w14:paraId="24EDC386"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5961A6EA" w14:textId="77777777" w:rsidR="00302071" w:rsidRDefault="00302071" w:rsidP="00F36001"/>
                          <w:p w14:paraId="124D56E5" w14:textId="77777777" w:rsidR="00302071" w:rsidRPr="003503DF" w:rsidRDefault="00302071" w:rsidP="00F36001"/>
                        </w:txbxContent>
                      </wps:txbx>
                      <wps:bodyPr rot="0" vert="horz" wrap="square" lIns="91440" tIns="0" rIns="91440" bIns="0" anchor="t" anchorCtr="0">
                        <a:noAutofit/>
                      </wps:bodyPr>
                    </wps:wsp>
                  </a:graphicData>
                </a:graphic>
              </wp:inline>
            </w:drawing>
          </mc:Choice>
          <mc:Fallback>
            <w:pict>
              <v:shape w14:anchorId="377D8126" id="_x0000_s1177" type="#_x0000_t202" style="width:212.45pt;height:100.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" filled="f" stroked="f">
                <v:shadow on="t" color="black" opacity="13107f" origin=",-.5" offset="0"/>
                <v:textbox inset=",0,,0">
                  <w:txbxContent>
                    <w:tbl>
                      <w:tblPr>
                        <w:tblW w:w="0" w:type="auto"/>
                        <w:tblBorders>
                          <w:top w:val="double" w:sz="12" w:space="0" w:color="034990" w:themeColor="accent5" w:themeShade="BF"/>
                          <w:bottom w:val="double" w:sz="12" w:space="0" w:color="034990" w:themeColor="accent5" w:themeShade="BF"/>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5072A646" w14:textId="77777777" w:rsidTr="00713114">
                        <w:tc>
                          <w:tcPr>
                            <w:tcW w:w="5060" w:type="dxa"/>
                            <w:shd w:val="clear" w:color="auto" w:fill="C1DFFD" w:themeFill="accent5" w:themeFillTint="33"/>
                          </w:tcPr>
                          <w:p w14:paraId="22D98F6F" w14:textId="0B322D63" w:rsidR="00302071" w:rsidRPr="00B813A6" w:rsidRDefault="00302071" w:rsidP="00F36001">
                            <w:pPr>
                              <w:rPr>
                                <w:rFonts w:ascii="Scala Sans Cyrillic" w:hAnsi="Scala Sans Cyrillic"/>
                                <w:color w:val="000000" w:themeColor="text1"/>
                                <w:sz w:val="22"/>
                              </w:rPr>
                            </w:pPr>
                            <w:r>
                              <w:t>Different color variations of one sidebar - 3</w:t>
                            </w:r>
                          </w:p>
                          <w:p w14:paraId="24EDC386"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5961A6EA" w14:textId="77777777" w:rsidR="00302071" w:rsidRDefault="00302071" w:rsidP="00F36001"/>
                    <w:p w14:paraId="124D56E5" w14:textId="77777777" w:rsidR="00302071" w:rsidRPr="003503DF" w:rsidRDefault="00302071" w:rsidP="00F36001"/>
                  </w:txbxContent>
                </v:textbox>
                <w10:anchorlock/>
              </v:shape>
            </w:pict>
          </mc:Fallback>
        </mc:AlternateContent>
      </w:r>
    </w:p>
    <w:p w14:paraId="60948AA5" w14:textId="107501B4" w:rsidR="00713114" w:rsidRDefault="00713114" w:rsidP="00F36001">
      <w:pPr>
        <w:pStyle w:val="BasicText"/>
      </w:pPr>
      <w:r w:rsidRPr="00E45681">
        <w:rPr>
          <w:rStyle w:val="aa"/>
          <w:noProof/>
        </w:rPr>
        <mc:AlternateContent>
          <mc:Choice Requires="wps">
            <w:drawing>
              <wp:inline distT="0" distB="0" distL="0" distR="0" wp14:anchorId="73CEFD47" wp14:editId="573A51E4">
                <wp:extent cx="2698115" cy="1242060"/>
                <wp:effectExtent l="0" t="38100" r="0" b="72390"/>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8115" cy="1242060"/>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W w:w="0" w:type="auto"/>
                              <w:tblBorders>
                                <w:top w:val="triple" w:sz="12" w:space="0" w:color="385623" w:themeColor="accent4" w:themeShade="80"/>
                                <w:bottom w:val="triple" w:sz="12" w:space="0" w:color="385623" w:themeColor="accent4" w:themeShade="80"/>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1C6DDF33" w14:textId="77777777" w:rsidTr="00713114">
                              <w:tc>
                                <w:tcPr>
                                  <w:tcW w:w="5060" w:type="dxa"/>
                                  <w:shd w:val="clear" w:color="auto" w:fill="C5E0B3" w:themeFill="accent4" w:themeFillTint="66"/>
                                </w:tcPr>
                                <w:p w14:paraId="4B24CF28" w14:textId="2AB00CD8" w:rsidR="00302071" w:rsidRPr="00B813A6" w:rsidRDefault="00302071" w:rsidP="00F36001">
                                  <w:pPr>
                                    <w:rPr>
                                      <w:rFonts w:ascii="Scala Sans Cyrillic" w:hAnsi="Scala Sans Cyrillic"/>
                                      <w:color w:val="000000" w:themeColor="text1"/>
                                      <w:sz w:val="22"/>
                                    </w:rPr>
                                  </w:pPr>
                                  <w:r>
                                    <w:t>Different color variations of one sidebar - 4</w:t>
                                  </w:r>
                                </w:p>
                                <w:p w14:paraId="70C6F9E6"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3E1857B5" w14:textId="77777777" w:rsidR="00302071" w:rsidRDefault="00302071" w:rsidP="00F36001"/>
                          <w:p w14:paraId="46E98CBA" w14:textId="77777777" w:rsidR="00302071" w:rsidRPr="003503DF" w:rsidRDefault="00302071" w:rsidP="00F36001"/>
                        </w:txbxContent>
                      </wps:txbx>
                      <wps:bodyPr rot="0" vert="horz" wrap="square" lIns="91440" tIns="0" rIns="91440" bIns="0" anchor="t" anchorCtr="0">
                        <a:noAutofit/>
                      </wps:bodyPr>
                    </wps:wsp>
                  </a:graphicData>
                </a:graphic>
              </wp:inline>
            </w:drawing>
          </mc:Choice>
          <mc:Fallback>
            <w:pict>
              <v:shape w14:anchorId="73CEFD47" id="_x0000_s1178" type="#_x0000_t202" style="width:212.45pt;height:9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" filled="f" stroked="f">
                <v:shadow on="t" color="black" opacity="13107f" origin=",-.5" offset="0"/>
                <v:textbox inset=",0,,0">
                  <w:txbxContent>
                    <w:tbl>
                      <w:tblPr>
                        <w:tblW w:w="0" w:type="auto"/>
                        <w:tblBorders>
                          <w:top w:val="triple" w:sz="12" w:space="0" w:color="385623" w:themeColor="accent4" w:themeShade="80"/>
                          <w:bottom w:val="triple" w:sz="12" w:space="0" w:color="385623" w:themeColor="accent4" w:themeShade="80"/>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962"/>
                      </w:tblGrid>
                      <w:tr w:rsidR="00302071" w:rsidRPr="00B75C57" w14:paraId="1C6DDF33" w14:textId="77777777" w:rsidTr="00713114">
                        <w:tc>
                          <w:tcPr>
                            <w:tcW w:w="5060" w:type="dxa"/>
                            <w:shd w:val="clear" w:color="auto" w:fill="C5E0B3" w:themeFill="accent4" w:themeFillTint="66"/>
                          </w:tcPr>
                          <w:p w14:paraId="4B24CF28" w14:textId="2AB00CD8" w:rsidR="00302071" w:rsidRPr="00B813A6" w:rsidRDefault="00302071" w:rsidP="00F36001">
                            <w:pPr>
                              <w:rPr>
                                <w:rFonts w:ascii="Scala Sans Cyrillic" w:hAnsi="Scala Sans Cyrillic"/>
                                <w:color w:val="000000" w:themeColor="text1"/>
                                <w:sz w:val="22"/>
                              </w:rPr>
                            </w:pPr>
                            <w:r>
                              <w:t>Different color variations of one sidebar - 4</w:t>
                            </w:r>
                          </w:p>
                          <w:p w14:paraId="70C6F9E6" w14:textId="77777777" w:rsidR="00302071" w:rsidRPr="00B813A6" w:rsidRDefault="00302071" w:rsidP="00F36001">
                            <w:pPr>
                              <w:pStyle w:val="SidebarText"/>
                              <w:rPr>
                                <w:w w:val="100"/>
                              </w:rPr>
                            </w:pPr>
                            <w:r w:rsidRPr="00B813A6">
                              <w:rPr>
                                <w:w w:val="100"/>
                              </w:rPr>
                              <w:t>You can use the copyright info at the bottom of this page for your own document. However, be sure to replace my name (Laura Hirsbrunner) with your own before publishing!</w:t>
                            </w:r>
                          </w:p>
                        </w:tc>
                      </w:tr>
                    </w:tbl>
                    <w:p w14:paraId="3E1857B5" w14:textId="77777777" w:rsidR="00302071" w:rsidRDefault="00302071" w:rsidP="00F36001"/>
                    <w:p w14:paraId="46E98CBA" w14:textId="77777777" w:rsidR="00302071" w:rsidRPr="003503DF" w:rsidRDefault="00302071" w:rsidP="00F36001"/>
                  </w:txbxContent>
                </v:textbox>
                <w10:anchorlock/>
              </v:shape>
            </w:pict>
          </mc:Fallback>
        </mc:AlternateContent>
      </w:r>
    </w:p>
    <w:p w14:paraId="3297B14C" w14:textId="77777777" w:rsidR="008956CC" w:rsidRDefault="008956CC" w:rsidP="00F36001">
      <w:pPr>
        <w:pStyle w:val="Headline2"/>
      </w:pPr>
      <w:r>
        <w:t>W</w:t>
      </w:r>
      <w:r w:rsidR="007210FD">
        <w:t>ays to create sidebars</w:t>
      </w:r>
    </w:p>
    <w:p w14:paraId="00797E50" w14:textId="77777777" w:rsidR="007210FD" w:rsidRDefault="007210FD" w:rsidP="00F36001">
      <w:pPr>
        <w:pStyle w:val="BasicTextParagraph1"/>
      </w:pPr>
    </w:p>
    <w:p w14:paraId="4FEF8466" w14:textId="77777777" w:rsidR="007210FD" w:rsidRDefault="007210FD" w:rsidP="00F36001">
      <w:pPr>
        <w:pStyle w:val="BasicTextIndent"/>
      </w:pPr>
      <w:r>
        <w:t xml:space="preserve">Microsoft Word has a lot of </w:t>
      </w:r>
      <w:r w:rsidR="00624393">
        <w:t xml:space="preserve">possibilities to </w:t>
      </w:r>
      <w:r w:rsidR="0061338C">
        <w:t xml:space="preserve">fast </w:t>
      </w:r>
      <w:r w:rsidR="00624393">
        <w:t xml:space="preserve">create simple, beautiful </w:t>
      </w:r>
      <w:r w:rsidR="00347F3A">
        <w:t>sidebars.</w:t>
      </w:r>
    </w:p>
    <w:p w14:paraId="32B725E2" w14:textId="77777777" w:rsidR="00347F3A" w:rsidRDefault="00347F3A" w:rsidP="00F36001">
      <w:pPr>
        <w:pStyle w:val="BasicTextIndent"/>
      </w:pPr>
    </w:p>
    <w:p w14:paraId="37351277" w14:textId="77777777" w:rsidR="006424AB" w:rsidRDefault="00347F3A" w:rsidP="00F36001">
      <w:pPr>
        <w:pStyle w:val="Headline30"/>
      </w:pPr>
      <w:r>
        <w:t>Trick 1. Grouping –</w:t>
      </w:r>
    </w:p>
    <w:p w14:paraId="0A121E06" w14:textId="77777777" w:rsidR="00347F3A" w:rsidRDefault="00347F3A" w:rsidP="00F36001">
      <w:pPr>
        <w:pStyle w:val="BasicTextIndent"/>
      </w:pPr>
      <w:r>
        <w:t>it</w:t>
      </w:r>
      <w:r w:rsidRPr="00C05F0E">
        <w:t>’</w:t>
      </w:r>
      <w:r>
        <w:t>s easy to create sidebar almost identical to sidebars in PHB or XGE with default shapes of MS Word.</w:t>
      </w:r>
    </w:p>
    <w:p w14:paraId="741687E5" w14:textId="77777777" w:rsidR="00347F3A" w:rsidRDefault="00347F3A" w:rsidP="00F36001">
      <w:pPr>
        <w:pStyle w:val="BasicTextIndent"/>
      </w:pPr>
      <w:r>
        <w:t>For example, Sidebar 13 was created with help of two types of shapes: rectangle and arrow.</w:t>
      </w:r>
    </w:p>
    <w:p w14:paraId="1F68537B" w14:textId="77777777" w:rsidR="00347F3A" w:rsidRDefault="00347F3A" w:rsidP="00F36001">
      <w:pPr>
        <w:pStyle w:val="BasicTextIndent"/>
      </w:pPr>
    </w:p>
    <w:p w14:paraId="00574FC2" w14:textId="77777777" w:rsidR="00347F3A" w:rsidRDefault="00347F3A" w:rsidP="00F36001">
      <w:pPr>
        <w:pStyle w:val="BasicTextIndent"/>
      </w:pPr>
    </w:p>
    <w:p w14:paraId="309B7030" w14:textId="77777777" w:rsidR="00347F3A" w:rsidRDefault="00347F3A" w:rsidP="00F36001">
      <w:pPr>
        <w:pStyle w:val="BasicTextIndent"/>
      </w:pPr>
      <w:r>
        <w:rPr>
          <w:noProof/>
        </w:rPr>
        <mc:AlternateContent>
          <mc:Choice Requires="wpg">
            <w:drawing>
              <wp:inline distT="0" distB="0" distL="0" distR="0" wp14:anchorId="27C7CB00" wp14:editId="73647A22">
                <wp:extent cx="2403983" cy="596646"/>
                <wp:effectExtent l="0" t="171450" r="0" b="127635"/>
                <wp:docPr id="69" name="Group 5"/>
                <wp:cNvGraphicFramePr/>
                <a:graphic xmlns:a="http://schemas.openxmlformats.org/drawingml/2006/main">
                  <a:graphicData uri="http://schemas.microsoft.com/office/word/2010/wordprocessingGroup">
                    <wpg:wgp>
                      <wpg:cNvGrpSpPr/>
                      <wpg:grpSpPr>
                        <a:xfrm>
                          <a:off x="0" y="0"/>
                          <a:ext cx="2403983" cy="596646"/>
                          <a:chOff x="-8626" y="8626"/>
                          <a:chExt cx="3025775" cy="1949685"/>
                        </a:xfrm>
                      </wpg:grpSpPr>
                      <wps:wsp>
                        <wps:cNvPr id="70" name="Straight Arrow Connector 3"/>
                        <wps:cNvCnPr/>
                        <wps:spPr>
                          <a:xfrm>
                            <a:off x="-8626" y="1958311"/>
                            <a:ext cx="3008630" cy="0"/>
                          </a:xfrm>
                          <a:prstGeom prst="straightConnector1">
                            <a:avLst/>
                          </a:prstGeom>
                          <a:noFill/>
                          <a:ln w="57150" cap="flat" cmpd="sng" algn="ctr">
                            <a:solidFill>
                              <a:srgbClr val="000000"/>
                            </a:solidFill>
                            <a:prstDash val="solid"/>
                            <a:headEnd type="triangle" w="med" len="med"/>
                            <a:tailEnd type="triangle" w="med" len="med"/>
                          </a:ln>
                          <a:effectLst>
                            <a:outerShdw blurRad="50800" dist="38100" dir="14700000" algn="t" rotWithShape="0">
                              <a:srgbClr val="000000">
                                <a:alpha val="60000"/>
                              </a:srgbClr>
                            </a:outerShdw>
                          </a:effectLst>
                        </wps:spPr>
                        <wps:bodyPr/>
                      </wps:wsp>
                      <wps:wsp>
                        <wps:cNvPr id="71" name="Straight Arrow Connector 2"/>
                        <wps:cNvCnPr/>
                        <wps:spPr>
                          <a:xfrm>
                            <a:off x="8625" y="8626"/>
                            <a:ext cx="3008524" cy="0"/>
                          </a:xfrm>
                          <a:prstGeom prst="straightConnector1">
                            <a:avLst/>
                          </a:prstGeom>
                          <a:noFill/>
                          <a:ln w="57150" cap="flat" cmpd="sng" algn="ctr">
                            <a:solidFill>
                              <a:srgbClr val="000000"/>
                            </a:solidFill>
                            <a:prstDash val="solid"/>
                            <a:headEnd type="triangle" w="med" len="med"/>
                            <a:tailEnd type="triangle" w="med" len="med"/>
                          </a:ln>
                          <a:effectLst>
                            <a:outerShdw blurRad="50800" dist="38100" dir="14700000" algn="t" rotWithShape="0">
                              <a:srgbClr val="000000">
                                <a:alpha val="60000"/>
                              </a:srgbClr>
                            </a:outerShdw>
                          </a:effectLst>
                        </wps:spPr>
                        <wps:bodyPr/>
                      </wps:wsp>
                    </wpg:wgp>
                  </a:graphicData>
                </a:graphic>
              </wp:inline>
            </w:drawing>
          </mc:Choice>
          <mc:Fallback>
            <w:pict>
              <v:group w14:anchorId="61A26B24" id="Group 5" o:spid="_x0000_s1026" style="width:189.3pt;height:47pt;mso-position-horizontal-relative:char;mso-position-vertical-relative:line" coordorigin="-86,86" coordsize="30257,194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">
                <v:shape id="Straight Arrow Connector 3" o:spid="_x0000_s1027"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" strokeweight="4.5pt">
                  <v:stroke startarrow="block" endarrow="block"/>
                  <v:shadow on="t" color="black" opacity="39321f" origin=",-.5" offset="-.44728mm,-.95917mm"/>
                </v:shape>
                <v:shape id="Straight Arrow Connector 2" o:spid="_x0000_s1028"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" strokeweight="4.5pt">
                  <v:stroke startarrow="block" endarrow="block"/>
                  <v:shadow on="t" color="black" opacity="39321f" origin=",-.5" offset="-.44728mm,-.95917mm"/>
                </v:shape>
                <w10:anchorlock/>
              </v:group>
            </w:pict>
          </mc:Fallback>
        </mc:AlternateContent>
      </w:r>
    </w:p>
    <w:p w14:paraId="562BA972" w14:textId="77777777" w:rsidR="00411A7A" w:rsidRDefault="00411A7A" w:rsidP="00F36001">
      <w:pPr>
        <w:pStyle w:val="BasicTextIndent"/>
      </w:pPr>
    </w:p>
    <w:p w14:paraId="641051A1" w14:textId="77777777" w:rsidR="00411A7A" w:rsidRDefault="00411A7A" w:rsidP="00F36001">
      <w:pPr>
        <w:pStyle w:val="BasicTextIndent"/>
      </w:pPr>
      <w:r>
        <w:t>Arrows</w:t>
      </w:r>
    </w:p>
    <w:p w14:paraId="611877CF" w14:textId="77777777" w:rsidR="00347F3A" w:rsidRDefault="00347F3A" w:rsidP="00F36001">
      <w:pPr>
        <w:pStyle w:val="BasicText"/>
      </w:pPr>
      <w:r>
        <w:rPr>
          <w:noProof/>
        </w:rPr>
        <mc:AlternateContent>
          <mc:Choice Requires="wps">
            <w:drawing>
              <wp:inline distT="0" distB="0" distL="0" distR="0" wp14:anchorId="03450169" wp14:editId="77A2A6D8">
                <wp:extent cx="2649999" cy="802005"/>
                <wp:effectExtent l="95250" t="76200" r="93345" b="131445"/>
                <wp:docPr id="72" name="Rectangle 1"/>
                <wp:cNvGraphicFramePr/>
                <a:graphic xmlns:a="http://schemas.openxmlformats.org/drawingml/2006/main">
                  <a:graphicData uri="http://schemas.microsoft.com/office/word/2010/wordprocessingShape">
                    <wps:wsp>
                      <wps:cNvSpPr/>
                      <wps:spPr>
                        <a:xfrm>
                          <a:off x="0" y="0"/>
                          <a:ext cx="2649999" cy="802005"/>
                        </a:xfrm>
                        <a:prstGeom prst="rect">
                          <a:avLst/>
                        </a:prstGeom>
                        <a:solidFill>
                          <a:srgbClr val="CEE4AA"/>
                        </a:solidFill>
                        <a:ln w="0" cap="flat" cmpd="sng" algn="ctr">
                          <a:noFill/>
                          <a:prstDash val="solid"/>
                        </a:ln>
                        <a:effectLst>
                          <a:glow rad="63500">
                            <a:srgbClr val="000000">
                              <a:alpha val="40000"/>
                            </a:srgbClr>
                          </a:glow>
                          <a:outerShdw blurRad="50800" dist="38100" dir="5400000" algn="t" rotWithShape="0">
                            <a:prstClr val="black">
                              <a:alpha val="40000"/>
                            </a:prstClr>
                          </a:outerShdw>
                          <a:softEdge rad="1270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B161D96" id="Rectangle 1" o:spid="_x0000_s1026" style="width:208.65pt;height:63.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" fillcolor="#cee4aa" stroked="f" strokeweight="0">
                <v:shadow on="t" color="black" opacity="26214f" origin=",-.5" offset="0,3pt"/>
                <w10:anchorlock/>
              </v:rect>
            </w:pict>
          </mc:Fallback>
        </mc:AlternateContent>
      </w:r>
    </w:p>
    <w:p w14:paraId="02B936BD" w14:textId="677B852F" w:rsidR="00411A7A" w:rsidRDefault="00411A7A" w:rsidP="00F36001">
      <w:pPr>
        <w:pStyle w:val="BasicTextIndent"/>
      </w:pPr>
    </w:p>
    <w:p w14:paraId="1675B1C7" w14:textId="203243BE" w:rsidR="00411A7A" w:rsidRDefault="00411A7A" w:rsidP="00F36001">
      <w:pPr>
        <w:pStyle w:val="BasicTextIndent"/>
      </w:pPr>
      <w:r>
        <w:t>Rectangle</w:t>
      </w:r>
    </w:p>
    <w:p w14:paraId="3C31CCDA" w14:textId="035F610B" w:rsidR="00411A7A" w:rsidRDefault="00411A7A" w:rsidP="00F36001">
      <w:pPr>
        <w:pStyle w:val="BasicTextIndent"/>
      </w:pPr>
    </w:p>
    <w:p w14:paraId="5D8CA275" w14:textId="059D34EF" w:rsidR="00411A7A" w:rsidRDefault="00411A7A" w:rsidP="00F36001">
      <w:pPr>
        <w:pStyle w:val="BasicTextIndent"/>
      </w:pPr>
      <w:r w:rsidRPr="00347F3A">
        <w:rPr>
          <w:noProof/>
        </w:rPr>
        <mc:AlternateContent>
          <mc:Choice Requires="wpg">
            <w:drawing>
              <wp:inline distT="0" distB="0" distL="0" distR="0" wp14:anchorId="6DF20C0A" wp14:editId="175A6C9F">
                <wp:extent cx="2397760" cy="1467461"/>
                <wp:effectExtent l="76200" t="171450" r="97790" b="0"/>
                <wp:docPr id="286" name="Group 6"/>
                <wp:cNvGraphicFramePr/>
                <a:graphic xmlns:a="http://schemas.openxmlformats.org/drawingml/2006/main">
                  <a:graphicData uri="http://schemas.microsoft.com/office/word/2010/wordprocessingGroup">
                    <wpg:wgp>
                      <wpg:cNvGrpSpPr/>
                      <wpg:grpSpPr>
                        <a:xfrm>
                          <a:off x="0" y="0"/>
                          <a:ext cx="2397760" cy="1467461"/>
                          <a:chOff x="-8626" y="-1"/>
                          <a:chExt cx="3025876" cy="2525198"/>
                        </a:xfrm>
                      </wpg:grpSpPr>
                      <wpg:grpSp>
                        <wpg:cNvPr id="287" name="Group 5"/>
                        <wpg:cNvGrpSpPr/>
                        <wpg:grpSpPr>
                          <a:xfrm>
                            <a:off x="-8626" y="-1"/>
                            <a:ext cx="3025876" cy="1966733"/>
                            <a:chOff x="-8626" y="-1"/>
                            <a:chExt cx="3025876" cy="1966733"/>
                          </a:xfrm>
                        </wpg:grpSpPr>
                        <wps:wsp>
                          <wps:cNvPr id="73" name="Straight Arrow Connector 3"/>
                          <wps:cNvCnPr/>
                          <wps:spPr>
                            <a:xfrm>
                              <a:off x="-8626" y="1958311"/>
                              <a:ext cx="3008630" cy="0"/>
                            </a:xfrm>
                            <a:prstGeom prst="straightConnector1">
                              <a:avLst/>
                            </a:prstGeom>
                            <a:noFill/>
                            <a:ln w="57150" cap="flat" cmpd="sng" algn="ctr">
                              <a:solidFill>
                                <a:srgbClr val="000000"/>
                              </a:solidFill>
                              <a:prstDash val="solid"/>
                              <a:headEnd type="triangle" w="med" len="med"/>
                              <a:tailEnd type="triangle" w="med" len="med"/>
                            </a:ln>
                            <a:effectLst>
                              <a:outerShdw blurRad="50800" dist="38100" dir="14700000" algn="t" rotWithShape="0">
                                <a:srgbClr val="000000">
                                  <a:alpha val="60000"/>
                                </a:srgbClr>
                              </a:outerShdw>
                            </a:effectLst>
                          </wps:spPr>
                          <wps:bodyPr/>
                        </wps:wsp>
                        <wps:wsp>
                          <wps:cNvPr id="75" name="Straight Arrow Connector 2"/>
                          <wps:cNvCnPr/>
                          <wps:spPr>
                            <a:xfrm>
                              <a:off x="8625" y="8626"/>
                              <a:ext cx="3008524" cy="0"/>
                            </a:xfrm>
                            <a:prstGeom prst="straightConnector1">
                              <a:avLst/>
                            </a:prstGeom>
                            <a:noFill/>
                            <a:ln w="57150" cap="flat" cmpd="sng" algn="ctr">
                              <a:solidFill>
                                <a:srgbClr val="000000"/>
                              </a:solidFill>
                              <a:prstDash val="solid"/>
                              <a:headEnd type="triangle" w="med" len="med"/>
                              <a:tailEnd type="triangle" w="med" len="med"/>
                            </a:ln>
                            <a:effectLst>
                              <a:outerShdw blurRad="50800" dist="38100" dir="14700000" algn="t" rotWithShape="0">
                                <a:srgbClr val="000000">
                                  <a:alpha val="60000"/>
                                </a:srgbClr>
                              </a:outerShdw>
                            </a:effectLst>
                          </wps:spPr>
                          <wps:bodyPr/>
                        </wps:wsp>
                        <wps:wsp>
                          <wps:cNvPr id="76" name="Rectangle 1"/>
                          <wps:cNvSpPr/>
                          <wps:spPr>
                            <a:xfrm>
                              <a:off x="8620" y="-1"/>
                              <a:ext cx="3008630" cy="1966733"/>
                            </a:xfrm>
                            <a:prstGeom prst="rect">
                              <a:avLst/>
                            </a:prstGeom>
                            <a:solidFill>
                              <a:srgbClr val="CEE4AA"/>
                            </a:solidFill>
                            <a:ln w="0" cap="flat" cmpd="sng" algn="ctr">
                              <a:noFill/>
                              <a:prstDash val="solid"/>
                            </a:ln>
                            <a:effectLst>
                              <a:glow rad="63500">
                                <a:srgbClr val="000000">
                                  <a:alpha val="40000"/>
                                </a:srgbClr>
                              </a:glow>
                              <a:outerShdw blurRad="50800" dist="38100" dir="5400000" algn="t" rotWithShape="0">
                                <a:prstClr val="black">
                                  <a:alpha val="40000"/>
                                </a:prstClr>
                              </a:outerShdw>
                              <a:softEdge rad="12700"/>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7" name="Text Box 2"/>
                        <wps:cNvSpPr txBox="1">
                          <a:spLocks noChangeArrowheads="1"/>
                        </wps:cNvSpPr>
                        <wps:spPr bwMode="auto">
                          <a:xfrm>
                            <a:off x="8622" y="4"/>
                            <a:ext cx="2993826" cy="2525193"/>
                          </a:xfrm>
                          <a:prstGeom prst="rect">
                            <a:avLst/>
                          </a:prstGeom>
                          <a:noFill/>
                          <a:ln w="9525">
                            <a:noFill/>
                            <a:miter lim="800000"/>
                            <a:headEnd/>
                            <a:tailEnd/>
                          </a:ln>
                        </wps:spPr>
                        <wps:txbx>
                          <w:txbxContent>
                            <w:p w14:paraId="7CF5FB83" w14:textId="77777777" w:rsidR="00302071" w:rsidRPr="00651720" w:rsidRDefault="00302071" w:rsidP="00F36001">
                              <w:r>
                                <w:t>After grouping and applying some images effects</w:t>
                              </w:r>
                            </w:p>
                            <w:p w14:paraId="03BEC34F" w14:textId="77777777" w:rsidR="00302071" w:rsidRPr="00347F3A" w:rsidRDefault="00302071" w:rsidP="00F36001">
                              <w:pPr>
                                <w:pStyle w:val="SidebarText"/>
                              </w:pPr>
                              <w:r>
                                <w:t>This sidebar is almost identical to sidebars in PHB</w:t>
                              </w:r>
                            </w:p>
                          </w:txbxContent>
                        </wps:txbx>
                        <wps:bodyPr rot="0" vert="horz" wrap="square" lIns="91440" tIns="45720" rIns="91440" bIns="45720" anchor="t" anchorCtr="0">
                          <a:noAutofit/>
                        </wps:bodyPr>
                      </wps:wsp>
                    </wpg:wgp>
                  </a:graphicData>
                </a:graphic>
              </wp:inline>
            </w:drawing>
          </mc:Choice>
          <mc:Fallback>
            <w:pict>
              <v:group w14:anchorId="6DF20C0A" id="_x0000_s1179" style="width:188.8pt;height:115.55pt;mso-position-horizontal-relative:char;mso-position-vertical-relative:line" coordorigin="-86" coordsize="30258,25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">
                <v:group id="Group 5" o:spid="_x0000_s1180"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Straight Arrow Connector 3" o:spid="_x0000_s1181"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" strokeweight="4.5pt">
                    <v:stroke startarrow="block" endarrow="block"/>
                    <v:shadow on="t" color="black" opacity="39321f" origin=",-.5" offset="-.44728mm,-.95917mm"/>
                  </v:shape>
                  <v:shape id="Straight Arrow Connector 2" o:spid="_x0000_s1182"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" strokeweight="4.5pt">
                    <v:stroke startarrow="block" endarrow="block"/>
                    <v:shadow on="t" color="black" opacity="39321f" origin=",-.5" offset="-.44728mm,-.95917mm"/>
                  </v:shape>
                  <v:rect id="Rectangle 1" o:spid="_x0000_s1183"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" fillcolor="#cee4aa" stroked="f" strokeweight="0">
                    <v:shadow on="t" color="black" opacity="26214f" origin=",-.5" offset="0,3pt"/>
                  </v:rect>
                </v:group>
                <v:shape id="_x0000_s1184" type="#_x0000_t202" style="position:absolute;left:86;width:29938;height:2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7CF5FB83" w14:textId="77777777" w:rsidR="00302071" w:rsidRPr="00651720" w:rsidRDefault="00302071" w:rsidP="00F36001">
                        <w:r>
                          <w:t>After grouping and applying some images effects</w:t>
                        </w:r>
                      </w:p>
                      <w:p w14:paraId="03BEC34F" w14:textId="77777777" w:rsidR="00302071" w:rsidRPr="00347F3A" w:rsidRDefault="00302071" w:rsidP="00F36001">
                        <w:pPr>
                          <w:pStyle w:val="SidebarText"/>
                        </w:pPr>
                        <w:r>
                          <w:t>This sidebar is almost identical to sidebars in PHB</w:t>
                        </w:r>
                      </w:p>
                    </w:txbxContent>
                  </v:textbox>
                </v:shape>
                <w10:anchorlock/>
              </v:group>
            </w:pict>
          </mc:Fallback>
        </mc:AlternateContent>
      </w:r>
    </w:p>
    <w:p w14:paraId="7741457B" w14:textId="77777777" w:rsidR="00411A7A" w:rsidRDefault="00411A7A" w:rsidP="00F36001">
      <w:pPr>
        <w:pStyle w:val="BasicTextIndent"/>
      </w:pPr>
    </w:p>
    <w:p w14:paraId="1E137DDD" w14:textId="77777777" w:rsidR="00411A7A" w:rsidRDefault="00411A7A" w:rsidP="00F36001">
      <w:pPr>
        <w:pStyle w:val="BasicTextIndent"/>
      </w:pPr>
    </w:p>
    <w:p w14:paraId="6CD05CA0" w14:textId="77777777" w:rsidR="00347F3A" w:rsidRDefault="00347F3A" w:rsidP="00F36001">
      <w:pPr>
        <w:pStyle w:val="Headline30"/>
      </w:pPr>
      <w:r>
        <w:t>Trick 2. Changing points of border of shapes</w:t>
      </w:r>
    </w:p>
    <w:p w14:paraId="107E620F" w14:textId="77777777" w:rsidR="00686D96" w:rsidRDefault="00686D96" w:rsidP="00F36001">
      <w:pPr>
        <w:pStyle w:val="BasicTextIndent"/>
      </w:pPr>
    </w:p>
    <w:p w14:paraId="5B849DB5" w14:textId="77777777" w:rsidR="00686D96" w:rsidRDefault="00686D96" w:rsidP="00F36001">
      <w:pPr>
        <w:pStyle w:val="BasicTextIndent"/>
      </w:pPr>
      <w:r>
        <w:t xml:space="preserve">You can change points of border of rectangular shape to create effect of parchment </w:t>
      </w:r>
      <w:r w:rsidR="006424AB">
        <w:t xml:space="preserve"> to sidebar</w:t>
      </w:r>
    </w:p>
    <w:p w14:paraId="09A314CE" w14:textId="77777777" w:rsidR="006424AB" w:rsidRDefault="006424AB" w:rsidP="00F36001">
      <w:pPr>
        <w:pStyle w:val="BasicTextIndent"/>
      </w:pPr>
      <w:r w:rsidRPr="006424AB">
        <w:rPr>
          <w:noProof/>
        </w:rPr>
        <w:drawing>
          <wp:inline distT="0" distB="0" distL="0" distR="0" wp14:anchorId="0CB9DE84" wp14:editId="389452CD">
            <wp:extent cx="2698115" cy="2690495"/>
            <wp:effectExtent l="0" t="0" r="698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98115" cy="2690495"/>
                    </a:xfrm>
                    <a:prstGeom prst="rect">
                      <a:avLst/>
                    </a:prstGeom>
                  </pic:spPr>
                </pic:pic>
              </a:graphicData>
            </a:graphic>
          </wp:inline>
        </w:drawing>
      </w:r>
    </w:p>
    <w:p w14:paraId="5061D377" w14:textId="77777777" w:rsidR="006424AB" w:rsidRDefault="006424AB" w:rsidP="00F36001">
      <w:pPr>
        <w:pStyle w:val="BasicTextIndent"/>
      </w:pPr>
      <w:r>
        <w:t>Editing border of default rectangle to create parchment</w:t>
      </w:r>
    </w:p>
    <w:p w14:paraId="53FA51A6" w14:textId="69738EB4" w:rsidR="006424AB" w:rsidRDefault="006424AB" w:rsidP="00F36001">
      <w:pPr>
        <w:pStyle w:val="BasicTextIndent"/>
      </w:pPr>
      <w:r w:rsidRPr="00B75C57">
        <w:rPr>
          <w:noProof/>
          <w:lang w:bidi="en-US"/>
        </w:rPr>
        <w:lastRenderedPageBreak/>
        <mc:AlternateContent>
          <mc:Choice Requires="wps">
            <w:drawing>
              <wp:inline distT="0" distB="0" distL="0" distR="0" wp14:anchorId="23D5AA0B" wp14:editId="2D3942C3">
                <wp:extent cx="2221843" cy="2689250"/>
                <wp:effectExtent l="114300" t="114300" r="179070" b="168275"/>
                <wp:docPr id="78" name="Text Box 3"/>
                <wp:cNvGraphicFramePr/>
                <a:graphic xmlns:a="http://schemas.openxmlformats.org/drawingml/2006/main">
                  <a:graphicData uri="http://schemas.microsoft.com/office/word/2010/wordprocessingShape">
                    <wps:wsp>
                      <wps:cNvSpPr txBox="1"/>
                      <wps:spPr>
                        <a:xfrm flipH="1">
                          <a:off x="0" y="0"/>
                          <a:ext cx="2221843" cy="2689250"/>
                        </a:xfrm>
                        <a:custGeom>
                          <a:avLst/>
                          <a:gdLst>
                            <a:gd name="connsiteX0" fmla="*/ 0 w 2221843"/>
                            <a:gd name="connsiteY0" fmla="*/ 0 h 2689250"/>
                            <a:gd name="connsiteX1" fmla="*/ 488805 w 2221843"/>
                            <a:gd name="connsiteY1" fmla="*/ 0 h 2689250"/>
                            <a:gd name="connsiteX2" fmla="*/ 1022048 w 2221843"/>
                            <a:gd name="connsiteY2" fmla="*/ 0 h 2689250"/>
                            <a:gd name="connsiteX3" fmla="*/ 1510853 w 2221843"/>
                            <a:gd name="connsiteY3" fmla="*/ 0 h 2689250"/>
                            <a:gd name="connsiteX4" fmla="*/ 2221843 w 2221843"/>
                            <a:gd name="connsiteY4" fmla="*/ 0 h 2689250"/>
                            <a:gd name="connsiteX5" fmla="*/ 2221843 w 2221843"/>
                            <a:gd name="connsiteY5" fmla="*/ 726098 h 2689250"/>
                            <a:gd name="connsiteX6" fmla="*/ 2221843 w 2221843"/>
                            <a:gd name="connsiteY6" fmla="*/ 1344625 h 2689250"/>
                            <a:gd name="connsiteX7" fmla="*/ 2221843 w 2221843"/>
                            <a:gd name="connsiteY7" fmla="*/ 2016938 h 2689250"/>
                            <a:gd name="connsiteX8" fmla="*/ 2221843 w 2221843"/>
                            <a:gd name="connsiteY8" fmla="*/ 2689250 h 2689250"/>
                            <a:gd name="connsiteX9" fmla="*/ 1621945 w 2221843"/>
                            <a:gd name="connsiteY9" fmla="*/ 2689250 h 2689250"/>
                            <a:gd name="connsiteX10" fmla="*/ 1133140 w 2221843"/>
                            <a:gd name="connsiteY10" fmla="*/ 2689250 h 2689250"/>
                            <a:gd name="connsiteX11" fmla="*/ 599898 w 2221843"/>
                            <a:gd name="connsiteY11" fmla="*/ 2689250 h 2689250"/>
                            <a:gd name="connsiteX12" fmla="*/ 0 w 2221843"/>
                            <a:gd name="connsiteY12" fmla="*/ 2689250 h 2689250"/>
                            <a:gd name="connsiteX13" fmla="*/ 0 w 2221843"/>
                            <a:gd name="connsiteY13" fmla="*/ 1990045 h 2689250"/>
                            <a:gd name="connsiteX14" fmla="*/ 0 w 2221843"/>
                            <a:gd name="connsiteY14" fmla="*/ 1290840 h 2689250"/>
                            <a:gd name="connsiteX15" fmla="*/ 0 w 2221843"/>
                            <a:gd name="connsiteY15" fmla="*/ 699205 h 2689250"/>
                            <a:gd name="connsiteX16" fmla="*/ 0 w 2221843"/>
                            <a:gd name="connsiteY16" fmla="*/ 0 h 268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21843" h="2689250" fill="none" extrusionOk="0">
                              <a:moveTo>
                                <a:pt x="0" y="0"/>
                              </a:moveTo>
                              <a:cubicBezTo>
                                <a:pt x="152514" y="-9378"/>
                                <a:pt x="356028" y="-442"/>
                                <a:pt x="488805" y="0"/>
                              </a:cubicBezTo>
                              <a:cubicBezTo>
                                <a:pt x="621583" y="442"/>
                                <a:pt x="883794" y="-18798"/>
                                <a:pt x="1022048" y="0"/>
                              </a:cubicBezTo>
                              <a:cubicBezTo>
                                <a:pt x="1160302" y="18798"/>
                                <a:pt x="1318265" y="-13293"/>
                                <a:pt x="1510853" y="0"/>
                              </a:cubicBezTo>
                              <a:cubicBezTo>
                                <a:pt x="1703442" y="13293"/>
                                <a:pt x="1909700" y="24376"/>
                                <a:pt x="2221843" y="0"/>
                              </a:cubicBezTo>
                              <a:cubicBezTo>
                                <a:pt x="2218951" y="232897"/>
                                <a:pt x="2206682" y="366399"/>
                                <a:pt x="2221843" y="726098"/>
                              </a:cubicBezTo>
                              <a:cubicBezTo>
                                <a:pt x="2237004" y="1085797"/>
                                <a:pt x="2201774" y="1176306"/>
                                <a:pt x="2221843" y="1344625"/>
                              </a:cubicBezTo>
                              <a:cubicBezTo>
                                <a:pt x="2241912" y="1512944"/>
                                <a:pt x="2207509" y="1719747"/>
                                <a:pt x="2221843" y="2016938"/>
                              </a:cubicBezTo>
                              <a:cubicBezTo>
                                <a:pt x="2236177" y="2314129"/>
                                <a:pt x="2230142" y="2458375"/>
                                <a:pt x="2221843" y="2689250"/>
                              </a:cubicBezTo>
                              <a:cubicBezTo>
                                <a:pt x="2026274" y="2695132"/>
                                <a:pt x="1822968" y="2710634"/>
                                <a:pt x="1621945" y="2689250"/>
                              </a:cubicBezTo>
                              <a:cubicBezTo>
                                <a:pt x="1420922" y="2667866"/>
                                <a:pt x="1259554" y="2665049"/>
                                <a:pt x="1133140" y="2689250"/>
                              </a:cubicBezTo>
                              <a:cubicBezTo>
                                <a:pt x="1006727" y="2713451"/>
                                <a:pt x="835773" y="2702482"/>
                                <a:pt x="599898" y="2689250"/>
                              </a:cubicBezTo>
                              <a:cubicBezTo>
                                <a:pt x="364023" y="2676018"/>
                                <a:pt x="220204" y="2670804"/>
                                <a:pt x="0" y="2689250"/>
                              </a:cubicBezTo>
                              <a:cubicBezTo>
                                <a:pt x="-10230" y="2379981"/>
                                <a:pt x="31206" y="2296299"/>
                                <a:pt x="0" y="1990045"/>
                              </a:cubicBezTo>
                              <a:cubicBezTo>
                                <a:pt x="-31206" y="1683792"/>
                                <a:pt x="2535" y="1624888"/>
                                <a:pt x="0" y="1290840"/>
                              </a:cubicBezTo>
                              <a:cubicBezTo>
                                <a:pt x="-2535" y="956792"/>
                                <a:pt x="356" y="843299"/>
                                <a:pt x="0" y="699205"/>
                              </a:cubicBezTo>
                              <a:cubicBezTo>
                                <a:pt x="-356" y="555111"/>
                                <a:pt x="20184" y="299864"/>
                                <a:pt x="0" y="0"/>
                              </a:cubicBezTo>
                              <a:close/>
                            </a:path>
                            <a:path w="2221843" h="2689250" stroke="0" extrusionOk="0">
                              <a:moveTo>
                                <a:pt x="0" y="0"/>
                              </a:moveTo>
                              <a:cubicBezTo>
                                <a:pt x="235705" y="-17591"/>
                                <a:pt x="337430" y="-4673"/>
                                <a:pt x="555461" y="0"/>
                              </a:cubicBezTo>
                              <a:cubicBezTo>
                                <a:pt x="773492" y="4673"/>
                                <a:pt x="895426" y="-9274"/>
                                <a:pt x="1155358" y="0"/>
                              </a:cubicBezTo>
                              <a:cubicBezTo>
                                <a:pt x="1415290" y="9274"/>
                                <a:pt x="1483740" y="-21113"/>
                                <a:pt x="1666382" y="0"/>
                              </a:cubicBezTo>
                              <a:cubicBezTo>
                                <a:pt x="1849024" y="21113"/>
                                <a:pt x="2014869" y="-19184"/>
                                <a:pt x="2221843" y="0"/>
                              </a:cubicBezTo>
                              <a:cubicBezTo>
                                <a:pt x="2223406" y="285405"/>
                                <a:pt x="2215699" y="447360"/>
                                <a:pt x="2221843" y="726098"/>
                              </a:cubicBezTo>
                              <a:cubicBezTo>
                                <a:pt x="2227987" y="1004836"/>
                                <a:pt x="2204309" y="1147488"/>
                                <a:pt x="2221843" y="1317733"/>
                              </a:cubicBezTo>
                              <a:cubicBezTo>
                                <a:pt x="2239377" y="1487979"/>
                                <a:pt x="2228804" y="1742303"/>
                                <a:pt x="2221843" y="2016938"/>
                              </a:cubicBezTo>
                              <a:cubicBezTo>
                                <a:pt x="2214882" y="2291573"/>
                                <a:pt x="2232677" y="2443820"/>
                                <a:pt x="2221843" y="2689250"/>
                              </a:cubicBezTo>
                              <a:cubicBezTo>
                                <a:pt x="1985212" y="2710714"/>
                                <a:pt x="1878690" y="2674301"/>
                                <a:pt x="1666382" y="2689250"/>
                              </a:cubicBezTo>
                              <a:cubicBezTo>
                                <a:pt x="1454074" y="2704199"/>
                                <a:pt x="1315308" y="2684458"/>
                                <a:pt x="1177577" y="2689250"/>
                              </a:cubicBezTo>
                              <a:cubicBezTo>
                                <a:pt x="1039847" y="2694042"/>
                                <a:pt x="833426" y="2704358"/>
                                <a:pt x="666553" y="2689250"/>
                              </a:cubicBezTo>
                              <a:cubicBezTo>
                                <a:pt x="499680" y="2674142"/>
                                <a:pt x="158843" y="2721865"/>
                                <a:pt x="0" y="2689250"/>
                              </a:cubicBezTo>
                              <a:cubicBezTo>
                                <a:pt x="-3928" y="2516671"/>
                                <a:pt x="-11448" y="2289758"/>
                                <a:pt x="0" y="2016938"/>
                              </a:cubicBezTo>
                              <a:cubicBezTo>
                                <a:pt x="11448" y="1744118"/>
                                <a:pt x="6468" y="1644852"/>
                                <a:pt x="0" y="1344625"/>
                              </a:cubicBezTo>
                              <a:cubicBezTo>
                                <a:pt x="-6468" y="1044398"/>
                                <a:pt x="29753" y="868981"/>
                                <a:pt x="0" y="672313"/>
                              </a:cubicBezTo>
                              <a:cubicBezTo>
                                <a:pt x="-29753" y="475645"/>
                                <a:pt x="29253" y="177766"/>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5BC1C6CF" w14:textId="77777777" w:rsidR="00302071" w:rsidRPr="004A4B67" w:rsidRDefault="00302071" w:rsidP="00F36001">
                            <w:pPr>
                              <w:pStyle w:val="SIDEBARHEADING"/>
                            </w:pPr>
                            <w:r w:rsidRPr="00677420">
                              <w:t>Sidebar</w:t>
                            </w:r>
                            <w:r>
                              <w:t xml:space="preserve"> 29</w:t>
                            </w:r>
                          </w:p>
                          <w:p w14:paraId="33F4ECF5" w14:textId="77777777" w:rsidR="00302071" w:rsidRDefault="00302071" w:rsidP="00F36001">
                            <w:r>
                              <w:t xml:space="preserve"> </w:t>
                            </w:r>
                          </w:p>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23D5AA0B" id="_x0000_s1185" type="#_x0000_t202" style="width:174.95pt;height:211.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" fillcolor="#f2f2f2" strokecolor="#f2f2f2" strokeweight="6pt">
                <v:shadow on="t" color="#5f4939" opacity="47841f" offset=".74836mm,.74836mm"/>
                <v:textbox inset=",1.44pt">
                  <w:txbxContent>
                    <w:p w14:paraId="5BC1C6CF" w14:textId="77777777" w:rsidR="00302071" w:rsidRPr="004A4B67" w:rsidRDefault="00302071" w:rsidP="00F36001">
                      <w:pPr>
                        <w:pStyle w:val="SIDEBARHEADING"/>
                      </w:pPr>
                      <w:r w:rsidRPr="00677420">
                        <w:t>Sidebar</w:t>
                      </w:r>
                      <w:r>
                        <w:t xml:space="preserve"> 29</w:t>
                      </w:r>
                    </w:p>
                    <w:p w14:paraId="33F4ECF5" w14:textId="77777777" w:rsidR="00302071" w:rsidRDefault="00302071" w:rsidP="00F36001">
                      <w:r>
                        <w:t xml:space="preserve"> </w:t>
                      </w:r>
                    </w:p>
                  </w:txbxContent>
                </v:textbox>
                <w10:anchorlock/>
              </v:shape>
            </w:pict>
          </mc:Fallback>
        </mc:AlternateContent>
      </w:r>
      <w:r w:rsidR="00E8248F" w:rsidRPr="00E8248F">
        <w:rPr>
          <w:rStyle w:val="aa"/>
          <w:noProof/>
        </w:rPr>
        <w:t xml:space="preserve"> </w:t>
      </w:r>
    </w:p>
    <w:p w14:paraId="451B29D7" w14:textId="77777777" w:rsidR="00686D96" w:rsidRDefault="00686D96" w:rsidP="00F36001">
      <w:pPr>
        <w:pStyle w:val="BasicTextIndent"/>
      </w:pPr>
    </w:p>
    <w:p w14:paraId="3E210375" w14:textId="77777777" w:rsidR="006424AB" w:rsidRDefault="006424AB" w:rsidP="00F36001">
      <w:pPr>
        <w:pStyle w:val="Headline30"/>
      </w:pPr>
      <w:r>
        <w:t xml:space="preserve">Trick 3. Using textures to fill </w:t>
      </w:r>
    </w:p>
    <w:p w14:paraId="138E7DFE" w14:textId="77777777" w:rsidR="006424AB" w:rsidRDefault="006424AB" w:rsidP="00F36001">
      <w:pPr>
        <w:pStyle w:val="BasicTextIndent"/>
      </w:pPr>
    </w:p>
    <w:p w14:paraId="5C842E9F" w14:textId="26FFB57D" w:rsidR="00EB2532" w:rsidRDefault="00EB2532" w:rsidP="00F36001">
      <w:pPr>
        <w:pStyle w:val="BasicTextIndent"/>
      </w:pPr>
      <w:r>
        <w:t>Default octagon can be transformed in metal plate with using of right texture.</w:t>
      </w:r>
    </w:p>
    <w:p w14:paraId="55FD7030" w14:textId="15862696" w:rsidR="006424AB" w:rsidRDefault="006424AB" w:rsidP="00F36001">
      <w:pPr>
        <w:pStyle w:val="BasicTextIndent"/>
      </w:pPr>
      <w:r>
        <w:rPr>
          <w:noProof/>
        </w:rPr>
        <mc:AlternateContent>
          <mc:Choice Requires="wps">
            <w:drawing>
              <wp:inline distT="0" distB="0" distL="0" distR="0" wp14:anchorId="4D16C5D8" wp14:editId="08C306D7">
                <wp:extent cx="2310855" cy="1535502"/>
                <wp:effectExtent l="0" t="0" r="0" b="7620"/>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0855" cy="1535502"/>
                        </a:xfrm>
                        <a:prstGeom prst="rect">
                          <a:avLst/>
                        </a:prstGeom>
                        <a:blipFill dpi="0" rotWithShape="1">
                          <a:blip r:embed="rId74" cstate="print">
                            <a:extLst>
                              <a:ext uri="{28A0092B-C50C-407E-A947-70E740481C1C}">
                                <a14:useLocalDpi xmlns:a14="http://schemas.microsoft.com/office/drawing/2010/main" val="0"/>
                              </a:ext>
                            </a:extLst>
                          </a:blip>
                          <a:srcRect/>
                          <a:stretch>
                            <a:fillRect/>
                          </a:stretch>
                        </a:blipFill>
                        <a:ln w="9525">
                          <a:noFill/>
                          <a:miter lim="800000"/>
                          <a:headEnd/>
                          <a:tailEnd/>
                        </a:ln>
                      </wps:spPr>
                      <wps:txbx>
                        <w:txbxContent>
                          <w:p w14:paraId="6C8C4B91" w14:textId="77777777" w:rsidR="00302071" w:rsidRPr="0091780F" w:rsidRDefault="00302071" w:rsidP="00F36001">
                            <w:r w:rsidRPr="0091780F">
                              <w:t xml:space="preserve">Sidebar </w:t>
                            </w:r>
                            <w:r>
                              <w:t>Title</w:t>
                            </w:r>
                          </w:p>
                          <w:p w14:paraId="5D3BF05C" w14:textId="77777777" w:rsidR="00302071" w:rsidRPr="004A4B67" w:rsidRDefault="00302071" w:rsidP="00F36001">
                            <w:pPr>
                              <w:pStyle w:val="SidebarTextParagraph1"/>
                            </w:pPr>
                            <w:r w:rsidRPr="004A4B67">
                              <w:t>Text</w:t>
                            </w:r>
                          </w:p>
                          <w:p w14:paraId="5F80EED5"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27951D0E" w14:textId="77777777" w:rsidR="00302071" w:rsidRDefault="00302071" w:rsidP="00F36001">
                            <w:pPr>
                              <w:pStyle w:val="SidebarTextParagraph1"/>
                            </w:pPr>
                            <w:r>
                              <w:t xml:space="preserve">quas ipsunt atempor poriant lat harioressit, sam sequaeperio tecturi busdae non plitetus eicitio-ratem nonsequatus apelitas dolluptatur mag-nam fuga. Epe nobis maximus non restemquo te ea quide nihitem </w:t>
                            </w:r>
                          </w:p>
                        </w:txbxContent>
                      </wps:txbx>
                      <wps:bodyPr rot="0" vert="horz" wrap="square" lIns="91440" tIns="45720" rIns="91440" bIns="45720" anchor="t" anchorCtr="0">
                        <a:noAutofit/>
                      </wps:bodyPr>
                    </wps:wsp>
                  </a:graphicData>
                </a:graphic>
              </wp:inline>
            </w:drawing>
          </mc:Choice>
          <mc:Fallback>
            <w:pict>
              <v:shape w14:anchorId="4D16C5D8" id="_x0000_s1186" type="#_x0000_t202" style="width:181.95pt;height:120.9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" stroked="f">
                <v:fill r:id="rId75" o:title="" recolor="t" rotate="t" type="frame"/>
                <v:textbox>
                  <w:txbxContent>
                    <w:p w14:paraId="6C8C4B91" w14:textId="77777777" w:rsidR="00302071" w:rsidRPr="0091780F" w:rsidRDefault="00302071" w:rsidP="00F36001">
                      <w:r w:rsidRPr="0091780F">
                        <w:t xml:space="preserve">Sidebar </w:t>
                      </w:r>
                      <w:r>
                        <w:t>Title</w:t>
                      </w:r>
                    </w:p>
                    <w:p w14:paraId="5D3BF05C" w14:textId="77777777" w:rsidR="00302071" w:rsidRPr="004A4B67" w:rsidRDefault="00302071" w:rsidP="00F36001">
                      <w:pPr>
                        <w:pStyle w:val="SidebarTextParagraph1"/>
                      </w:pPr>
                      <w:r w:rsidRPr="004A4B67">
                        <w:t>Text</w:t>
                      </w:r>
                    </w:p>
                    <w:p w14:paraId="5F80EED5" w14:textId="77777777" w:rsidR="00302071" w:rsidRPr="00C622D5" w:rsidRDefault="00302071" w:rsidP="00F36001">
                      <w:pPr>
                        <w:pStyle w:val="SidebarTextParagraph2"/>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r w:rsidRPr="004A4B67">
                        <w:t>Text</w:t>
                      </w:r>
                    </w:p>
                    <w:p w14:paraId="27951D0E" w14:textId="77777777" w:rsidR="00302071" w:rsidRDefault="00302071" w:rsidP="00F36001">
                      <w:pPr>
                        <w:pStyle w:val="SidebarTextParagraph1"/>
                      </w:pPr>
                      <w:r>
                        <w:t xml:space="preserve">quas ipsunt atempor poriant lat harioressit, sam sequaeperio tecturi busdae non plitetus eicitio-ratem nonsequatus apelitas dolluptatur mag-nam fuga. Epe nobis maximus non restemquo te ea quide nihitem </w:t>
                      </w:r>
                    </w:p>
                  </w:txbxContent>
                </v:textbox>
                <w10:anchorlock/>
              </v:shape>
            </w:pict>
          </mc:Fallback>
        </mc:AlternateContent>
      </w:r>
    </w:p>
    <w:p w14:paraId="76C5C6E3" w14:textId="77777777" w:rsidR="00EB2532" w:rsidRDefault="00EB2532" w:rsidP="00F36001">
      <w:pPr>
        <w:pStyle w:val="BasicTextIndent"/>
      </w:pPr>
    </w:p>
    <w:p w14:paraId="1C6BF06C" w14:textId="77777777" w:rsidR="00EB2532" w:rsidRDefault="00EB2532" w:rsidP="00F36001">
      <w:pPr>
        <w:pStyle w:val="BasicTextIndent"/>
      </w:pPr>
    </w:p>
    <w:p w14:paraId="73F31FBF" w14:textId="77777777" w:rsidR="00EB2532" w:rsidRDefault="00EB2532" w:rsidP="00F36001">
      <w:pPr>
        <w:pStyle w:val="Headline30"/>
      </w:pPr>
      <w:r>
        <w:t>Trick 4. Using tables</w:t>
      </w:r>
    </w:p>
    <w:p w14:paraId="5115CB49" w14:textId="77777777" w:rsidR="00EB2532" w:rsidRDefault="00EB2532" w:rsidP="00F36001">
      <w:pPr>
        <w:pStyle w:val="BasicTextIndent"/>
      </w:pPr>
    </w:p>
    <w:p w14:paraId="4C2494BF" w14:textId="77777777" w:rsidR="00EB2532" w:rsidRDefault="00EB2532" w:rsidP="00F36001">
      <w:pPr>
        <w:pStyle w:val="BasicTextIndent"/>
      </w:pPr>
    </w:p>
    <w:p w14:paraId="326B4C70" w14:textId="77777777" w:rsidR="00EB2532" w:rsidRDefault="00EB2532" w:rsidP="00F36001">
      <w:pPr>
        <w:pStyle w:val="Headline30"/>
      </w:pPr>
      <w:r>
        <w:t>Trick 5. Styles of text</w:t>
      </w:r>
    </w:p>
    <w:p w14:paraId="5960317D" w14:textId="77777777" w:rsidR="00EB2532" w:rsidRDefault="00EB2532" w:rsidP="00F36001">
      <w:pPr>
        <w:pStyle w:val="BasicTextIndent"/>
      </w:pPr>
    </w:p>
    <w:p w14:paraId="5A576937" w14:textId="77777777" w:rsidR="00EB2532" w:rsidRPr="007210FD" w:rsidRDefault="00EB2532" w:rsidP="00F36001">
      <w:pPr>
        <w:pStyle w:val="BasicTextIndent"/>
      </w:pPr>
      <w:r>
        <w:t>Using styles of text to create simple sidebar</w:t>
      </w:r>
    </w:p>
    <w:p w14:paraId="666C56E4" w14:textId="77777777" w:rsidR="00342B75" w:rsidRPr="00A637CD" w:rsidRDefault="00342B75" w:rsidP="00F36001">
      <w:pPr>
        <w:pStyle w:val="BasicText"/>
      </w:pPr>
      <w:r>
        <w:br w:type="page"/>
      </w:r>
    </w:p>
    <w:p w14:paraId="654E68F4" w14:textId="2F08D357" w:rsidR="00D45D94" w:rsidRDefault="00D86E8C" w:rsidP="00F36001">
      <w:pPr>
        <w:pStyle w:val="Heading1ToC"/>
      </w:pPr>
      <w:bookmarkStart w:id="303" w:name="_Toc50747865"/>
      <w:r>
        <w:lastRenderedPageBreak/>
        <w:t>Tables</w:t>
      </w:r>
      <w:bookmarkEnd w:id="303"/>
    </w:p>
    <w:p w14:paraId="0C1D49B6" w14:textId="026EF5B8" w:rsidR="00AF186D" w:rsidRDefault="00AF186D" w:rsidP="00F36001">
      <w:pPr>
        <w:pStyle w:val="BasicTextParagraph1"/>
      </w:pPr>
      <w:r>
        <w:t xml:space="preserve">Also we have samples of tables </w:t>
      </w:r>
      <w:r w:rsidRPr="00C05F0E">
        <w:t>–</w:t>
      </w:r>
      <w:r>
        <w:t xml:space="preserve"> simple, </w:t>
      </w:r>
      <w:r w:rsidR="0014092D">
        <w:t>styled etc.</w:t>
      </w:r>
    </w:p>
    <w:p w14:paraId="3D1F38AB" w14:textId="71CDD82D" w:rsidR="00710156" w:rsidRDefault="00710156" w:rsidP="00F36001">
      <w:pPr>
        <w:pStyle w:val="BasicTextParagraph2"/>
      </w:pPr>
    </w:p>
    <w:p w14:paraId="00EB314F" w14:textId="00089CE7" w:rsidR="00710156" w:rsidRDefault="00710156" w:rsidP="00F36001">
      <w:pPr>
        <w:pStyle w:val="BasicTextParagraph2"/>
        <w:rPr>
          <w:lang w:val="ru-RU"/>
        </w:rPr>
      </w:pPr>
      <w:r>
        <w:rPr>
          <w:lang w:val="ru-RU"/>
        </w:rPr>
        <w:t xml:space="preserve">В </w:t>
      </w:r>
      <w:r>
        <w:t>Microsoft</w:t>
      </w:r>
      <w:r w:rsidRPr="00710156">
        <w:rPr>
          <w:lang w:val="ru-RU"/>
        </w:rPr>
        <w:t xml:space="preserve"> </w:t>
      </w:r>
      <w:r>
        <w:t>Word</w:t>
      </w:r>
      <w:r w:rsidRPr="00710156">
        <w:rPr>
          <w:lang w:val="ru-RU"/>
        </w:rPr>
        <w:t xml:space="preserve"> </w:t>
      </w:r>
      <w:r>
        <w:rPr>
          <w:lang w:val="ru-RU"/>
        </w:rPr>
        <w:t>стили применяются не только для оформления текста, но также и таблиц.</w:t>
      </w:r>
    </w:p>
    <w:p w14:paraId="4F5BA595" w14:textId="51D542B7" w:rsidR="00710156" w:rsidRPr="00095BC5" w:rsidRDefault="00710156" w:rsidP="00F36001">
      <w:pPr>
        <w:pStyle w:val="BasicTextParagraph2"/>
        <w:rPr>
          <w:lang w:val="ru-RU"/>
        </w:rPr>
      </w:pPr>
      <w:r>
        <w:rPr>
          <w:lang w:val="ru-RU"/>
        </w:rPr>
        <w:t xml:space="preserve">В этой главе мы демонстрируем основные таблицы используемые в материалах </w:t>
      </w:r>
      <w:r w:rsidR="005C005C">
        <w:rPr>
          <w:lang w:val="ru-RU"/>
        </w:rPr>
        <w:t xml:space="preserve">по НРИ и приводим их примеры в стиле оформления </w:t>
      </w:r>
      <w:r w:rsidR="005C005C">
        <w:t>D</w:t>
      </w:r>
      <w:r w:rsidR="005C005C" w:rsidRPr="005C005C">
        <w:rPr>
          <w:lang w:val="ru-RU"/>
        </w:rPr>
        <w:t>&amp;</w:t>
      </w:r>
      <w:r w:rsidR="005C005C">
        <w:t>D</w:t>
      </w:r>
      <w:r w:rsidR="005C005C" w:rsidRPr="005C005C">
        <w:rPr>
          <w:lang w:val="ru-RU"/>
        </w:rPr>
        <w:t xml:space="preserve"> 5</w:t>
      </w:r>
      <w:r w:rsidR="005C005C">
        <w:t>e</w:t>
      </w:r>
    </w:p>
    <w:p w14:paraId="68832ECD" w14:textId="553A911E" w:rsidR="00811193" w:rsidRDefault="00FD3969" w:rsidP="00811193">
      <w:pPr>
        <w:pStyle w:val="afff0"/>
        <w:tabs>
          <w:tab w:val="right" w:leader="dot" w:pos="4643"/>
        </w:tabs>
        <w:rPr>
          <w:rFonts w:eastAsiaTheme="minorEastAsia" w:cstheme="minorBidi"/>
          <w:smallCaps w:val="0"/>
          <w:noProof/>
          <w:sz w:val="22"/>
          <w:szCs w:val="22"/>
          <w:lang w:val="ru-RU" w:eastAsia="ru-RU"/>
        </w:rPr>
      </w:pPr>
      <w:r>
        <w:rPr>
          <w:lang w:val="ru-RU"/>
        </w:rPr>
        <w:fldChar w:fldCharType="begin"/>
      </w:r>
      <w:r>
        <w:rPr>
          <w:lang w:val="ru-RU"/>
        </w:rPr>
        <w:instrText xml:space="preserve"> TOC \f A \h \z \t "TABLE HEADING" \c </w:instrText>
      </w:r>
      <w:r>
        <w:rPr>
          <w:lang w:val="ru-RU"/>
        </w:rPr>
        <w:fldChar w:fldCharType="separate"/>
      </w:r>
    </w:p>
    <w:p w14:paraId="47F65972" w14:textId="487A0FD5" w:rsidR="00FD3969" w:rsidRDefault="00FD3969">
      <w:pPr>
        <w:pStyle w:val="afff0"/>
        <w:tabs>
          <w:tab w:val="right" w:leader="dot" w:pos="4643"/>
        </w:tabs>
        <w:rPr>
          <w:rFonts w:eastAsiaTheme="minorEastAsia" w:cstheme="minorBidi"/>
          <w:smallCaps w:val="0"/>
          <w:noProof/>
          <w:sz w:val="22"/>
          <w:szCs w:val="22"/>
          <w:lang w:val="ru-RU" w:eastAsia="ru-RU"/>
        </w:rPr>
      </w:pPr>
    </w:p>
    <w:p w14:paraId="7D6D5166" w14:textId="50D2412E" w:rsidR="00502D1F" w:rsidRPr="005C005C" w:rsidRDefault="00FD3969" w:rsidP="00F36001">
      <w:pPr>
        <w:pStyle w:val="BasicTextParagraph2"/>
        <w:rPr>
          <w:lang w:val="ru-RU"/>
        </w:rPr>
      </w:pPr>
      <w:r>
        <w:rPr>
          <w:lang w:val="ru-RU"/>
        </w:rPr>
        <w:fldChar w:fldCharType="end"/>
      </w:r>
    </w:p>
    <w:p w14:paraId="010F388F" w14:textId="164DA3D7" w:rsidR="008C7073" w:rsidRDefault="008C7073" w:rsidP="00F36001">
      <w:pPr>
        <w:pStyle w:val="Headline2"/>
      </w:pPr>
      <w:bookmarkStart w:id="304" w:name="_Toc42419476"/>
      <w:r>
        <w:t>Simple tables</w:t>
      </w:r>
      <w:bookmarkEnd w:id="304"/>
    </w:p>
    <w:p w14:paraId="3FF96EDC" w14:textId="77777777" w:rsidR="00493BF1" w:rsidRDefault="00AD451E" w:rsidP="00C05F0E">
      <w:pPr>
        <w:pStyle w:val="TABLEHEADING"/>
      </w:pPr>
      <w:r w:rsidRPr="00AD451E">
        <w:t>PHB Class / Spell List Table - Green</w:t>
      </w:r>
    </w:p>
    <w:tbl>
      <w:tblPr>
        <w:tblStyle w:val="TableCoreClass"/>
        <w:tblW w:w="4500" w:type="dxa"/>
        <w:tblLayout w:type="fixed"/>
        <w:tblLook w:val="0420" w:firstRow="1" w:lastRow="0" w:firstColumn="0" w:lastColumn="0" w:noHBand="0" w:noVBand="1"/>
      </w:tblPr>
      <w:tblGrid>
        <w:gridCol w:w="720"/>
        <w:gridCol w:w="1260"/>
        <w:gridCol w:w="2520"/>
      </w:tblGrid>
      <w:tr w:rsidR="00A159C6" w:rsidRPr="00167FD4" w14:paraId="1879F5EF" w14:textId="77777777" w:rsidTr="001527D5">
        <w:trPr>
          <w:cnfStyle w:val="100000000000" w:firstRow="1" w:lastRow="0" w:firstColumn="0" w:lastColumn="0" w:oddVBand="0" w:evenVBand="0" w:oddHBand="0" w:evenHBand="0" w:firstRowFirstColumn="0" w:firstRowLastColumn="0" w:lastRowFirstColumn="0" w:lastRowLastColumn="0"/>
          <w:trHeight w:val="622"/>
        </w:trPr>
        <w:tc>
          <w:tcPr>
            <w:tcW w:w="720" w:type="dxa"/>
          </w:tcPr>
          <w:p w14:paraId="5F1ECE81" w14:textId="77777777" w:rsidR="00A159C6" w:rsidRPr="004F5246" w:rsidRDefault="00A159C6" w:rsidP="00F36001">
            <w:pPr>
              <w:pStyle w:val="TableHeader"/>
            </w:pPr>
            <w:r w:rsidRPr="004F5246">
              <w:t xml:space="preserve">Level </w:t>
            </w:r>
          </w:p>
        </w:tc>
        <w:tc>
          <w:tcPr>
            <w:tcW w:w="1260" w:type="dxa"/>
          </w:tcPr>
          <w:p w14:paraId="3BE51556" w14:textId="77777777" w:rsidR="00A159C6" w:rsidRPr="004F5246" w:rsidRDefault="00A159C6" w:rsidP="00F36001">
            <w:pPr>
              <w:pStyle w:val="TableHeader"/>
            </w:pPr>
            <w:r w:rsidRPr="004F5246">
              <w:t>Proficiency Bonus</w:t>
            </w:r>
          </w:p>
        </w:tc>
        <w:tc>
          <w:tcPr>
            <w:tcW w:w="2520" w:type="dxa"/>
          </w:tcPr>
          <w:p w14:paraId="5E70625A" w14:textId="77777777" w:rsidR="00A159C6" w:rsidRPr="004F5246" w:rsidRDefault="00A159C6" w:rsidP="00F36001">
            <w:pPr>
              <w:pStyle w:val="TableHeader"/>
            </w:pPr>
            <w:r w:rsidRPr="004F5246">
              <w:t>Features</w:t>
            </w:r>
          </w:p>
        </w:tc>
      </w:tr>
      <w:tr w:rsidR="00A159C6" w:rsidRPr="00127379" w14:paraId="3685601D" w14:textId="77777777" w:rsidTr="001527D5">
        <w:tc>
          <w:tcPr>
            <w:tcW w:w="720" w:type="dxa"/>
          </w:tcPr>
          <w:p w14:paraId="19DC8022" w14:textId="77777777" w:rsidR="00A159C6" w:rsidRPr="000A2817" w:rsidRDefault="00A159C6" w:rsidP="00F36001">
            <w:pPr>
              <w:pStyle w:val="TableText"/>
            </w:pPr>
            <w:r w:rsidRPr="000A2817">
              <w:t>1st</w:t>
            </w:r>
          </w:p>
        </w:tc>
        <w:tc>
          <w:tcPr>
            <w:tcW w:w="1260" w:type="dxa"/>
          </w:tcPr>
          <w:p w14:paraId="3B2C5592" w14:textId="77777777" w:rsidR="00A159C6" w:rsidRPr="000A2817" w:rsidRDefault="00A159C6" w:rsidP="00F36001">
            <w:pPr>
              <w:pStyle w:val="TableText"/>
            </w:pPr>
            <w:r w:rsidRPr="000A2817">
              <w:t>+2</w:t>
            </w:r>
          </w:p>
        </w:tc>
        <w:tc>
          <w:tcPr>
            <w:tcW w:w="2520" w:type="dxa"/>
          </w:tcPr>
          <w:p w14:paraId="2EDB84E0" w14:textId="77777777" w:rsidR="00A159C6" w:rsidRPr="000A2817" w:rsidRDefault="00A159C6" w:rsidP="00F36001">
            <w:pPr>
              <w:pStyle w:val="TableText"/>
            </w:pPr>
            <w:r w:rsidRPr="000A2817">
              <w:t>This class table is used for classes</w:t>
            </w:r>
          </w:p>
        </w:tc>
      </w:tr>
      <w:tr w:rsidR="00A159C6" w:rsidRPr="00127379" w14:paraId="46704407"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35C5111A" w14:textId="77777777" w:rsidR="00A159C6" w:rsidRPr="000A2817" w:rsidRDefault="00A159C6" w:rsidP="00F36001">
            <w:pPr>
              <w:pStyle w:val="TableText"/>
            </w:pPr>
            <w:r w:rsidRPr="000A2817">
              <w:t>2nd</w:t>
            </w:r>
          </w:p>
        </w:tc>
        <w:tc>
          <w:tcPr>
            <w:tcW w:w="1260" w:type="dxa"/>
          </w:tcPr>
          <w:p w14:paraId="642DE0BE" w14:textId="77777777" w:rsidR="00A159C6" w:rsidRPr="000A2817" w:rsidRDefault="00A159C6" w:rsidP="00F36001">
            <w:pPr>
              <w:pStyle w:val="TableText"/>
            </w:pPr>
            <w:r w:rsidRPr="000A2817">
              <w:t>+2</w:t>
            </w:r>
          </w:p>
        </w:tc>
        <w:tc>
          <w:tcPr>
            <w:tcW w:w="2520" w:type="dxa"/>
          </w:tcPr>
          <w:p w14:paraId="4F13D21B" w14:textId="77777777" w:rsidR="00A159C6" w:rsidRPr="000A2817" w:rsidRDefault="00A159C6" w:rsidP="00F36001">
            <w:pPr>
              <w:pStyle w:val="TableText"/>
            </w:pPr>
            <w:r w:rsidRPr="000A2817">
              <w:t>That only need one column of space.</w:t>
            </w:r>
          </w:p>
        </w:tc>
      </w:tr>
      <w:tr w:rsidR="00A159C6" w:rsidRPr="00127379" w14:paraId="27BBD397" w14:textId="77777777" w:rsidTr="001527D5">
        <w:tc>
          <w:tcPr>
            <w:tcW w:w="720" w:type="dxa"/>
          </w:tcPr>
          <w:p w14:paraId="5BEEA1CC" w14:textId="77777777" w:rsidR="00A159C6" w:rsidRPr="000A2817" w:rsidRDefault="00A159C6" w:rsidP="00F36001">
            <w:pPr>
              <w:pStyle w:val="TableText"/>
            </w:pPr>
            <w:r w:rsidRPr="000A2817">
              <w:t>3rd</w:t>
            </w:r>
          </w:p>
        </w:tc>
        <w:tc>
          <w:tcPr>
            <w:tcW w:w="1260" w:type="dxa"/>
          </w:tcPr>
          <w:p w14:paraId="6CC20678" w14:textId="77777777" w:rsidR="00A159C6" w:rsidRPr="000A2817" w:rsidRDefault="00A159C6" w:rsidP="00F36001">
            <w:pPr>
              <w:pStyle w:val="TableText"/>
            </w:pPr>
            <w:r w:rsidRPr="000A2817">
              <w:t>+2</w:t>
            </w:r>
          </w:p>
        </w:tc>
        <w:tc>
          <w:tcPr>
            <w:tcW w:w="2520" w:type="dxa"/>
          </w:tcPr>
          <w:p w14:paraId="6A7F10FE" w14:textId="77777777" w:rsidR="00A159C6" w:rsidRPr="000A2817" w:rsidRDefault="00A159C6" w:rsidP="00F36001"/>
        </w:tc>
      </w:tr>
      <w:tr w:rsidR="00A159C6" w:rsidRPr="00127379" w14:paraId="7039D4B4"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6BB1103C" w14:textId="77777777" w:rsidR="00A159C6" w:rsidRPr="000A2817" w:rsidRDefault="00A159C6" w:rsidP="00F36001">
            <w:pPr>
              <w:pStyle w:val="TableText"/>
            </w:pPr>
            <w:r w:rsidRPr="000A2817">
              <w:t>4th</w:t>
            </w:r>
          </w:p>
        </w:tc>
        <w:tc>
          <w:tcPr>
            <w:tcW w:w="1260" w:type="dxa"/>
          </w:tcPr>
          <w:p w14:paraId="02C8B979" w14:textId="77777777" w:rsidR="00A159C6" w:rsidRPr="000A2817" w:rsidRDefault="00A159C6" w:rsidP="00F36001">
            <w:pPr>
              <w:pStyle w:val="TableText"/>
            </w:pPr>
            <w:r w:rsidRPr="000A2817">
              <w:t>+2</w:t>
            </w:r>
          </w:p>
        </w:tc>
        <w:tc>
          <w:tcPr>
            <w:tcW w:w="2520" w:type="dxa"/>
          </w:tcPr>
          <w:p w14:paraId="69800B2E" w14:textId="77777777" w:rsidR="00A159C6" w:rsidRPr="000A2817" w:rsidRDefault="00EF2B6A" w:rsidP="00F36001">
            <w:pPr>
              <w:pStyle w:val="TableText"/>
            </w:pPr>
            <w:r w:rsidRPr="00EF2B6A">
              <w:t>#CEE4AA</w:t>
            </w:r>
            <w:r>
              <w:t xml:space="preserve"> </w:t>
            </w:r>
          </w:p>
        </w:tc>
      </w:tr>
      <w:tr w:rsidR="00A159C6" w:rsidRPr="00127379" w14:paraId="7C13A0BB" w14:textId="77777777" w:rsidTr="001527D5">
        <w:tc>
          <w:tcPr>
            <w:tcW w:w="720" w:type="dxa"/>
          </w:tcPr>
          <w:p w14:paraId="75A1EAEF" w14:textId="77777777" w:rsidR="00A159C6" w:rsidRPr="000A2817" w:rsidRDefault="00A159C6" w:rsidP="00F36001">
            <w:pPr>
              <w:pStyle w:val="TableText"/>
            </w:pPr>
            <w:r w:rsidRPr="000A2817">
              <w:t>5th</w:t>
            </w:r>
          </w:p>
        </w:tc>
        <w:tc>
          <w:tcPr>
            <w:tcW w:w="1260" w:type="dxa"/>
          </w:tcPr>
          <w:p w14:paraId="5FBEC23E" w14:textId="77777777" w:rsidR="00A159C6" w:rsidRPr="000A2817" w:rsidRDefault="00A159C6" w:rsidP="00F36001">
            <w:pPr>
              <w:pStyle w:val="TableText"/>
            </w:pPr>
            <w:r w:rsidRPr="000A2817">
              <w:t>+3</w:t>
            </w:r>
          </w:p>
        </w:tc>
        <w:tc>
          <w:tcPr>
            <w:tcW w:w="2520" w:type="dxa"/>
          </w:tcPr>
          <w:p w14:paraId="342EA243" w14:textId="77777777" w:rsidR="00A159C6" w:rsidRPr="000A2817" w:rsidRDefault="00EF2B6A" w:rsidP="00F36001">
            <w:pPr>
              <w:pStyle w:val="TableText"/>
            </w:pPr>
            <w:r w:rsidRPr="00EF2B6A">
              <w:t>#DAE6BF</w:t>
            </w:r>
          </w:p>
        </w:tc>
      </w:tr>
      <w:tr w:rsidR="00A159C6" w:rsidRPr="00127379" w14:paraId="4C12DE21"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180A0F36" w14:textId="77777777" w:rsidR="00A159C6" w:rsidRPr="000A2817" w:rsidRDefault="00A159C6" w:rsidP="00F36001">
            <w:pPr>
              <w:pStyle w:val="TableText"/>
            </w:pPr>
            <w:r w:rsidRPr="000A2817">
              <w:t>6th</w:t>
            </w:r>
          </w:p>
        </w:tc>
        <w:tc>
          <w:tcPr>
            <w:tcW w:w="1260" w:type="dxa"/>
          </w:tcPr>
          <w:p w14:paraId="54F64609" w14:textId="77777777" w:rsidR="00A159C6" w:rsidRPr="000A2817" w:rsidRDefault="00A159C6" w:rsidP="00F36001">
            <w:pPr>
              <w:pStyle w:val="TableText"/>
            </w:pPr>
            <w:r w:rsidRPr="000A2817">
              <w:t>+3</w:t>
            </w:r>
          </w:p>
        </w:tc>
        <w:tc>
          <w:tcPr>
            <w:tcW w:w="2520" w:type="dxa"/>
          </w:tcPr>
          <w:p w14:paraId="06E9A2B0" w14:textId="77777777" w:rsidR="00A159C6" w:rsidRPr="000A2817" w:rsidRDefault="00EF2B6A" w:rsidP="00F36001">
            <w:pPr>
              <w:pStyle w:val="TableText"/>
            </w:pPr>
            <w:r w:rsidRPr="00EF2B6A">
              <w:t>CEE4AA</w:t>
            </w:r>
          </w:p>
        </w:tc>
      </w:tr>
      <w:tr w:rsidR="00A159C6" w:rsidRPr="00127379" w14:paraId="636228F6" w14:textId="77777777" w:rsidTr="001527D5">
        <w:tc>
          <w:tcPr>
            <w:tcW w:w="720" w:type="dxa"/>
          </w:tcPr>
          <w:p w14:paraId="0AE06791" w14:textId="77777777" w:rsidR="00A159C6" w:rsidRPr="000A2817" w:rsidRDefault="00A159C6" w:rsidP="00F36001">
            <w:pPr>
              <w:pStyle w:val="TableText"/>
            </w:pPr>
            <w:r w:rsidRPr="000A2817">
              <w:t>7th</w:t>
            </w:r>
          </w:p>
        </w:tc>
        <w:tc>
          <w:tcPr>
            <w:tcW w:w="1260" w:type="dxa"/>
          </w:tcPr>
          <w:p w14:paraId="5DF1D567" w14:textId="77777777" w:rsidR="00A159C6" w:rsidRPr="000A2817" w:rsidRDefault="00A159C6" w:rsidP="00F36001">
            <w:pPr>
              <w:pStyle w:val="TableText"/>
            </w:pPr>
            <w:r w:rsidRPr="000A2817">
              <w:t>+3</w:t>
            </w:r>
          </w:p>
        </w:tc>
        <w:tc>
          <w:tcPr>
            <w:tcW w:w="2520" w:type="dxa"/>
          </w:tcPr>
          <w:p w14:paraId="2194C54F" w14:textId="77777777" w:rsidR="00A159C6" w:rsidRPr="000A2817" w:rsidRDefault="00A159C6" w:rsidP="00F36001"/>
        </w:tc>
      </w:tr>
      <w:tr w:rsidR="00A159C6" w:rsidRPr="00127379" w14:paraId="34166555"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47CA4739" w14:textId="77777777" w:rsidR="00A159C6" w:rsidRPr="000A2817" w:rsidRDefault="00A159C6" w:rsidP="00F36001">
            <w:pPr>
              <w:pStyle w:val="TableText"/>
            </w:pPr>
            <w:r w:rsidRPr="000A2817">
              <w:t>8th</w:t>
            </w:r>
          </w:p>
        </w:tc>
        <w:tc>
          <w:tcPr>
            <w:tcW w:w="1260" w:type="dxa"/>
          </w:tcPr>
          <w:p w14:paraId="361B3817" w14:textId="77777777" w:rsidR="00A159C6" w:rsidRPr="000A2817" w:rsidRDefault="00A159C6" w:rsidP="00F36001">
            <w:pPr>
              <w:pStyle w:val="TableText"/>
            </w:pPr>
            <w:r w:rsidRPr="000A2817">
              <w:t>+3</w:t>
            </w:r>
          </w:p>
        </w:tc>
        <w:tc>
          <w:tcPr>
            <w:tcW w:w="2520" w:type="dxa"/>
          </w:tcPr>
          <w:p w14:paraId="4D4390CA" w14:textId="77777777" w:rsidR="00A159C6" w:rsidRPr="000A2817" w:rsidRDefault="00A159C6" w:rsidP="00F36001"/>
        </w:tc>
      </w:tr>
      <w:tr w:rsidR="00A159C6" w:rsidRPr="00127379" w14:paraId="1E15FE87" w14:textId="77777777" w:rsidTr="001527D5">
        <w:trPr>
          <w:trHeight w:val="220"/>
        </w:trPr>
        <w:tc>
          <w:tcPr>
            <w:tcW w:w="720" w:type="dxa"/>
          </w:tcPr>
          <w:p w14:paraId="5A3A4073" w14:textId="77777777" w:rsidR="00A159C6" w:rsidRPr="000A2817" w:rsidRDefault="00A159C6" w:rsidP="00F36001">
            <w:pPr>
              <w:pStyle w:val="TableText"/>
            </w:pPr>
            <w:r w:rsidRPr="000A2817">
              <w:t>9th</w:t>
            </w:r>
          </w:p>
        </w:tc>
        <w:tc>
          <w:tcPr>
            <w:tcW w:w="1260" w:type="dxa"/>
          </w:tcPr>
          <w:p w14:paraId="07C75C10" w14:textId="77777777" w:rsidR="00A159C6" w:rsidRPr="000A2817" w:rsidRDefault="00A159C6" w:rsidP="00F36001">
            <w:pPr>
              <w:pStyle w:val="TableText"/>
            </w:pPr>
            <w:r w:rsidRPr="000A2817">
              <w:t>+4</w:t>
            </w:r>
          </w:p>
        </w:tc>
        <w:tc>
          <w:tcPr>
            <w:tcW w:w="2520" w:type="dxa"/>
          </w:tcPr>
          <w:p w14:paraId="062394F4" w14:textId="77777777" w:rsidR="00A159C6" w:rsidRPr="000A2817" w:rsidRDefault="00A159C6" w:rsidP="00F36001"/>
        </w:tc>
      </w:tr>
      <w:tr w:rsidR="00A159C6" w:rsidRPr="00127379" w14:paraId="1FE951F6"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4CD24920" w14:textId="77777777" w:rsidR="00A159C6" w:rsidRPr="000A2817" w:rsidRDefault="00A159C6" w:rsidP="00F36001">
            <w:pPr>
              <w:pStyle w:val="TableText"/>
            </w:pPr>
            <w:r w:rsidRPr="000A2817">
              <w:t>10th</w:t>
            </w:r>
          </w:p>
        </w:tc>
        <w:tc>
          <w:tcPr>
            <w:tcW w:w="1260" w:type="dxa"/>
          </w:tcPr>
          <w:p w14:paraId="3A4C206D" w14:textId="77777777" w:rsidR="00A159C6" w:rsidRPr="000A2817" w:rsidRDefault="00A159C6" w:rsidP="00F36001">
            <w:pPr>
              <w:pStyle w:val="TableText"/>
            </w:pPr>
            <w:r w:rsidRPr="000A2817">
              <w:t>+4</w:t>
            </w:r>
          </w:p>
        </w:tc>
        <w:tc>
          <w:tcPr>
            <w:tcW w:w="2520" w:type="dxa"/>
          </w:tcPr>
          <w:p w14:paraId="1584BA3C" w14:textId="77777777" w:rsidR="00A159C6" w:rsidRPr="000A2817" w:rsidRDefault="00A159C6" w:rsidP="00F36001"/>
        </w:tc>
      </w:tr>
      <w:tr w:rsidR="00A159C6" w:rsidRPr="00127379" w14:paraId="36BA492C" w14:textId="77777777" w:rsidTr="001527D5">
        <w:tc>
          <w:tcPr>
            <w:tcW w:w="720" w:type="dxa"/>
          </w:tcPr>
          <w:p w14:paraId="54FA0CC1" w14:textId="77777777" w:rsidR="00A159C6" w:rsidRPr="000A2817" w:rsidRDefault="00A159C6" w:rsidP="00F36001">
            <w:pPr>
              <w:pStyle w:val="TableText"/>
            </w:pPr>
            <w:r w:rsidRPr="000A2817">
              <w:t>11th</w:t>
            </w:r>
          </w:p>
        </w:tc>
        <w:tc>
          <w:tcPr>
            <w:tcW w:w="1260" w:type="dxa"/>
          </w:tcPr>
          <w:p w14:paraId="17C81F68" w14:textId="77777777" w:rsidR="00A159C6" w:rsidRPr="000A2817" w:rsidRDefault="00A159C6" w:rsidP="00F36001">
            <w:pPr>
              <w:pStyle w:val="TableText"/>
            </w:pPr>
            <w:r w:rsidRPr="000A2817">
              <w:t>+4</w:t>
            </w:r>
          </w:p>
        </w:tc>
        <w:tc>
          <w:tcPr>
            <w:tcW w:w="2520" w:type="dxa"/>
          </w:tcPr>
          <w:p w14:paraId="7369A3B5" w14:textId="77777777" w:rsidR="00A159C6" w:rsidRPr="000A2817" w:rsidRDefault="00A159C6" w:rsidP="00F36001"/>
        </w:tc>
      </w:tr>
      <w:tr w:rsidR="00A159C6" w:rsidRPr="00127379" w14:paraId="58436406"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2395DE8C" w14:textId="77777777" w:rsidR="00A159C6" w:rsidRPr="000A2817" w:rsidRDefault="00A159C6" w:rsidP="00F36001">
            <w:pPr>
              <w:pStyle w:val="TableText"/>
            </w:pPr>
            <w:r w:rsidRPr="000A2817">
              <w:t>12th</w:t>
            </w:r>
          </w:p>
        </w:tc>
        <w:tc>
          <w:tcPr>
            <w:tcW w:w="1260" w:type="dxa"/>
          </w:tcPr>
          <w:p w14:paraId="4787783A" w14:textId="77777777" w:rsidR="00A159C6" w:rsidRPr="000A2817" w:rsidRDefault="00A159C6" w:rsidP="00F36001">
            <w:pPr>
              <w:pStyle w:val="TableText"/>
            </w:pPr>
            <w:r w:rsidRPr="000A2817">
              <w:t>+4</w:t>
            </w:r>
          </w:p>
        </w:tc>
        <w:tc>
          <w:tcPr>
            <w:tcW w:w="2520" w:type="dxa"/>
          </w:tcPr>
          <w:p w14:paraId="331C1AF8" w14:textId="77777777" w:rsidR="00A159C6" w:rsidRPr="000A2817" w:rsidRDefault="00A159C6" w:rsidP="00F36001"/>
        </w:tc>
      </w:tr>
      <w:tr w:rsidR="00A159C6" w:rsidRPr="00127379" w14:paraId="4111AEA1" w14:textId="77777777" w:rsidTr="001527D5">
        <w:tc>
          <w:tcPr>
            <w:tcW w:w="720" w:type="dxa"/>
          </w:tcPr>
          <w:p w14:paraId="2C612268" w14:textId="77777777" w:rsidR="00A159C6" w:rsidRPr="000A2817" w:rsidRDefault="00A159C6" w:rsidP="00F36001">
            <w:pPr>
              <w:pStyle w:val="TableText"/>
            </w:pPr>
            <w:r w:rsidRPr="000A2817">
              <w:t>13th</w:t>
            </w:r>
          </w:p>
        </w:tc>
        <w:tc>
          <w:tcPr>
            <w:tcW w:w="1260" w:type="dxa"/>
          </w:tcPr>
          <w:p w14:paraId="2571BCA9" w14:textId="77777777" w:rsidR="00A159C6" w:rsidRPr="000A2817" w:rsidRDefault="00A159C6" w:rsidP="00F36001">
            <w:pPr>
              <w:pStyle w:val="TableText"/>
            </w:pPr>
            <w:r w:rsidRPr="000A2817">
              <w:t>+5</w:t>
            </w:r>
          </w:p>
        </w:tc>
        <w:tc>
          <w:tcPr>
            <w:tcW w:w="2520" w:type="dxa"/>
          </w:tcPr>
          <w:p w14:paraId="175F60CF" w14:textId="77777777" w:rsidR="00A159C6" w:rsidRPr="000A2817" w:rsidRDefault="00A159C6" w:rsidP="00F36001"/>
        </w:tc>
      </w:tr>
      <w:tr w:rsidR="00A159C6" w:rsidRPr="00127379" w14:paraId="0E560E21"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5E6530A0" w14:textId="77777777" w:rsidR="00A159C6" w:rsidRPr="000A2817" w:rsidRDefault="00A159C6" w:rsidP="00F36001">
            <w:pPr>
              <w:pStyle w:val="TableText"/>
            </w:pPr>
            <w:r w:rsidRPr="000A2817">
              <w:t>14th</w:t>
            </w:r>
          </w:p>
        </w:tc>
        <w:tc>
          <w:tcPr>
            <w:tcW w:w="1260" w:type="dxa"/>
          </w:tcPr>
          <w:p w14:paraId="6B0757AB" w14:textId="77777777" w:rsidR="00A159C6" w:rsidRPr="000A2817" w:rsidRDefault="00A159C6" w:rsidP="00F36001">
            <w:pPr>
              <w:pStyle w:val="TableText"/>
            </w:pPr>
            <w:r w:rsidRPr="000A2817">
              <w:t>+5</w:t>
            </w:r>
          </w:p>
        </w:tc>
        <w:tc>
          <w:tcPr>
            <w:tcW w:w="2520" w:type="dxa"/>
          </w:tcPr>
          <w:p w14:paraId="13BB2A65" w14:textId="77777777" w:rsidR="00A159C6" w:rsidRPr="000A2817" w:rsidRDefault="00A159C6" w:rsidP="00F36001"/>
        </w:tc>
      </w:tr>
      <w:tr w:rsidR="00A159C6" w:rsidRPr="00127379" w14:paraId="23069B5C" w14:textId="77777777" w:rsidTr="001527D5">
        <w:tc>
          <w:tcPr>
            <w:tcW w:w="720" w:type="dxa"/>
          </w:tcPr>
          <w:p w14:paraId="1668CCA0" w14:textId="77777777" w:rsidR="00A159C6" w:rsidRPr="000A2817" w:rsidRDefault="00A159C6" w:rsidP="00F36001">
            <w:pPr>
              <w:pStyle w:val="TableText"/>
            </w:pPr>
            <w:r w:rsidRPr="000A2817">
              <w:t>15th</w:t>
            </w:r>
          </w:p>
        </w:tc>
        <w:tc>
          <w:tcPr>
            <w:tcW w:w="1260" w:type="dxa"/>
          </w:tcPr>
          <w:p w14:paraId="4D7ED849" w14:textId="77777777" w:rsidR="00A159C6" w:rsidRPr="000A2817" w:rsidRDefault="00A159C6" w:rsidP="00F36001">
            <w:pPr>
              <w:pStyle w:val="TableText"/>
            </w:pPr>
            <w:r w:rsidRPr="000A2817">
              <w:t>+5</w:t>
            </w:r>
          </w:p>
        </w:tc>
        <w:tc>
          <w:tcPr>
            <w:tcW w:w="2520" w:type="dxa"/>
          </w:tcPr>
          <w:p w14:paraId="163C5146" w14:textId="77777777" w:rsidR="00A159C6" w:rsidRPr="000A2817" w:rsidRDefault="00A159C6" w:rsidP="00F36001"/>
        </w:tc>
      </w:tr>
      <w:tr w:rsidR="00A159C6" w:rsidRPr="00127379" w14:paraId="71E6F6B5"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4F82E359" w14:textId="77777777" w:rsidR="00A159C6" w:rsidRPr="000A2817" w:rsidRDefault="00A159C6" w:rsidP="00F36001">
            <w:pPr>
              <w:pStyle w:val="TableText"/>
            </w:pPr>
            <w:r w:rsidRPr="000A2817">
              <w:t>16th</w:t>
            </w:r>
          </w:p>
        </w:tc>
        <w:tc>
          <w:tcPr>
            <w:tcW w:w="1260" w:type="dxa"/>
          </w:tcPr>
          <w:p w14:paraId="6B58BFBF" w14:textId="77777777" w:rsidR="00A159C6" w:rsidRPr="000A2817" w:rsidRDefault="00A159C6" w:rsidP="00F36001">
            <w:pPr>
              <w:pStyle w:val="TableText"/>
            </w:pPr>
            <w:r w:rsidRPr="000A2817">
              <w:t>+5</w:t>
            </w:r>
          </w:p>
        </w:tc>
        <w:tc>
          <w:tcPr>
            <w:tcW w:w="2520" w:type="dxa"/>
          </w:tcPr>
          <w:p w14:paraId="46C0EA3D" w14:textId="77777777" w:rsidR="00A159C6" w:rsidRPr="000A2817" w:rsidRDefault="00A159C6" w:rsidP="00F36001"/>
        </w:tc>
      </w:tr>
      <w:tr w:rsidR="00A159C6" w:rsidRPr="00127379" w14:paraId="358FD0BA" w14:textId="77777777" w:rsidTr="001527D5">
        <w:tc>
          <w:tcPr>
            <w:tcW w:w="720" w:type="dxa"/>
          </w:tcPr>
          <w:p w14:paraId="449361B5" w14:textId="77777777" w:rsidR="00A159C6" w:rsidRPr="000A2817" w:rsidRDefault="00A159C6" w:rsidP="00F36001">
            <w:pPr>
              <w:pStyle w:val="TableText"/>
            </w:pPr>
            <w:r w:rsidRPr="000A2817">
              <w:t>17th</w:t>
            </w:r>
          </w:p>
        </w:tc>
        <w:tc>
          <w:tcPr>
            <w:tcW w:w="1260" w:type="dxa"/>
          </w:tcPr>
          <w:p w14:paraId="65184294" w14:textId="77777777" w:rsidR="00A159C6" w:rsidRPr="000A2817" w:rsidRDefault="00A159C6" w:rsidP="00F36001">
            <w:pPr>
              <w:pStyle w:val="TableText"/>
            </w:pPr>
            <w:r w:rsidRPr="000A2817">
              <w:t>+6</w:t>
            </w:r>
          </w:p>
        </w:tc>
        <w:tc>
          <w:tcPr>
            <w:tcW w:w="2520" w:type="dxa"/>
          </w:tcPr>
          <w:p w14:paraId="6EBF2232" w14:textId="77777777" w:rsidR="00A159C6" w:rsidRPr="000A2817" w:rsidRDefault="00A159C6" w:rsidP="00F36001"/>
        </w:tc>
      </w:tr>
      <w:tr w:rsidR="00A159C6" w:rsidRPr="00127379" w14:paraId="24C84602"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69472D16" w14:textId="77777777" w:rsidR="00A159C6" w:rsidRPr="000A2817" w:rsidRDefault="00A159C6" w:rsidP="00F36001">
            <w:pPr>
              <w:pStyle w:val="TableText"/>
            </w:pPr>
            <w:r w:rsidRPr="000A2817">
              <w:t>18th</w:t>
            </w:r>
          </w:p>
        </w:tc>
        <w:tc>
          <w:tcPr>
            <w:tcW w:w="1260" w:type="dxa"/>
          </w:tcPr>
          <w:p w14:paraId="6A9983B3" w14:textId="77777777" w:rsidR="00A159C6" w:rsidRPr="000A2817" w:rsidRDefault="00A159C6" w:rsidP="00F36001">
            <w:pPr>
              <w:pStyle w:val="TableText"/>
            </w:pPr>
            <w:r w:rsidRPr="000A2817">
              <w:t>+6</w:t>
            </w:r>
          </w:p>
        </w:tc>
        <w:tc>
          <w:tcPr>
            <w:tcW w:w="2520" w:type="dxa"/>
          </w:tcPr>
          <w:p w14:paraId="1E5E5AA6" w14:textId="77777777" w:rsidR="00A159C6" w:rsidRPr="000A2817" w:rsidRDefault="00A159C6" w:rsidP="00F36001"/>
        </w:tc>
      </w:tr>
      <w:tr w:rsidR="00A159C6" w:rsidRPr="00127379" w14:paraId="2CCB4516" w14:textId="77777777" w:rsidTr="001527D5">
        <w:tc>
          <w:tcPr>
            <w:tcW w:w="720" w:type="dxa"/>
          </w:tcPr>
          <w:p w14:paraId="32327AF1" w14:textId="77777777" w:rsidR="00A159C6" w:rsidRPr="000A2817" w:rsidRDefault="00A159C6" w:rsidP="00F36001">
            <w:pPr>
              <w:pStyle w:val="TableText"/>
            </w:pPr>
            <w:r w:rsidRPr="000A2817">
              <w:t>19th</w:t>
            </w:r>
          </w:p>
        </w:tc>
        <w:tc>
          <w:tcPr>
            <w:tcW w:w="1260" w:type="dxa"/>
          </w:tcPr>
          <w:p w14:paraId="55A33C93" w14:textId="77777777" w:rsidR="00A159C6" w:rsidRPr="000A2817" w:rsidRDefault="00A159C6" w:rsidP="00F36001">
            <w:pPr>
              <w:pStyle w:val="TableText"/>
            </w:pPr>
            <w:r w:rsidRPr="000A2817">
              <w:t>+6</w:t>
            </w:r>
          </w:p>
        </w:tc>
        <w:tc>
          <w:tcPr>
            <w:tcW w:w="2520" w:type="dxa"/>
          </w:tcPr>
          <w:p w14:paraId="7257C91D" w14:textId="77777777" w:rsidR="00A159C6" w:rsidRPr="000A2817" w:rsidRDefault="00A159C6" w:rsidP="00F36001"/>
        </w:tc>
      </w:tr>
      <w:tr w:rsidR="00A159C6" w:rsidRPr="00127379" w14:paraId="5516B901" w14:textId="77777777" w:rsidTr="001527D5">
        <w:trPr>
          <w:cnfStyle w:val="000000010000" w:firstRow="0" w:lastRow="0" w:firstColumn="0" w:lastColumn="0" w:oddVBand="0" w:evenVBand="0" w:oddHBand="0" w:evenHBand="1" w:firstRowFirstColumn="0" w:firstRowLastColumn="0" w:lastRowFirstColumn="0" w:lastRowLastColumn="0"/>
        </w:trPr>
        <w:tc>
          <w:tcPr>
            <w:tcW w:w="720" w:type="dxa"/>
          </w:tcPr>
          <w:p w14:paraId="0D263809" w14:textId="77777777" w:rsidR="00A159C6" w:rsidRPr="000A2817" w:rsidRDefault="00A159C6" w:rsidP="00F36001">
            <w:pPr>
              <w:pStyle w:val="TableText"/>
            </w:pPr>
            <w:r w:rsidRPr="000A2817">
              <w:t>20th</w:t>
            </w:r>
          </w:p>
        </w:tc>
        <w:tc>
          <w:tcPr>
            <w:tcW w:w="1260" w:type="dxa"/>
          </w:tcPr>
          <w:p w14:paraId="0E4058FC" w14:textId="77777777" w:rsidR="00A159C6" w:rsidRPr="000A2817" w:rsidRDefault="00A159C6" w:rsidP="00F36001">
            <w:pPr>
              <w:pStyle w:val="TableText"/>
            </w:pPr>
            <w:r w:rsidRPr="000A2817">
              <w:t>+6</w:t>
            </w:r>
          </w:p>
        </w:tc>
        <w:tc>
          <w:tcPr>
            <w:tcW w:w="2520" w:type="dxa"/>
          </w:tcPr>
          <w:p w14:paraId="55A2795D" w14:textId="77777777" w:rsidR="00A159C6" w:rsidRPr="000A2817" w:rsidRDefault="00A159C6" w:rsidP="00F36001"/>
        </w:tc>
      </w:tr>
    </w:tbl>
    <w:p w14:paraId="6B5609A8" w14:textId="77777777" w:rsidR="00CD32F1" w:rsidRDefault="00CD32F1" w:rsidP="00F36001">
      <w:pPr>
        <w:pStyle w:val="BasicText"/>
      </w:pPr>
    </w:p>
    <w:p w14:paraId="2455BF3C" w14:textId="77777777" w:rsidR="00CD32F1" w:rsidRDefault="00CD32F1" w:rsidP="00F36001">
      <w:pPr>
        <w:pStyle w:val="BasicText"/>
      </w:pPr>
      <w:r>
        <w:t>Rows Fill Color:</w:t>
      </w:r>
    </w:p>
    <w:p w14:paraId="63C43B7F" w14:textId="77777777" w:rsidR="00A159C6" w:rsidRDefault="00A159C6" w:rsidP="00F36001">
      <w:pPr>
        <w:pStyle w:val="BasicText"/>
      </w:pPr>
    </w:p>
    <w:p w14:paraId="7A2B52B2" w14:textId="77777777" w:rsidR="00A113A0" w:rsidRDefault="00A113A0" w:rsidP="00F36001">
      <w:pPr>
        <w:pStyle w:val="BasicText"/>
      </w:pPr>
      <w:r w:rsidRPr="00A113A0">
        <w:t xml:space="preserve">PHB Class / Spell List Table </w:t>
      </w:r>
      <w:r w:rsidRPr="00DB6ECA">
        <w:t>–</w:t>
      </w:r>
      <w:r w:rsidRPr="00A113A0">
        <w:t xml:space="preserve"> Green</w:t>
      </w:r>
      <w:r>
        <w:t xml:space="preserve"> Style</w:t>
      </w:r>
    </w:p>
    <w:p w14:paraId="6B107584" w14:textId="77777777" w:rsidR="00A113A0" w:rsidRDefault="00A113A0" w:rsidP="00F36001">
      <w:pPr>
        <w:pStyle w:val="BasicText"/>
      </w:pPr>
      <w:r>
        <w:t xml:space="preserve">Even rows </w:t>
      </w:r>
      <w:r w:rsidRPr="00DB6ECA">
        <w:t>–</w:t>
      </w:r>
      <w:r>
        <w:t xml:space="preserve"> filled </w:t>
      </w:r>
      <w:r w:rsidRPr="00A113A0">
        <w:t>#A8D08D</w:t>
      </w:r>
    </w:p>
    <w:tbl>
      <w:tblPr>
        <w:tblW w:w="0" w:type="auto"/>
        <w:tblBorders>
          <w:insideH w:val="single" w:sz="4" w:space="0" w:color="auto"/>
        </w:tblBorders>
        <w:tblCellMar>
          <w:top w:w="28" w:type="dxa"/>
          <w:left w:w="85" w:type="dxa"/>
          <w:bottom w:w="68" w:type="dxa"/>
          <w:right w:w="85" w:type="dxa"/>
        </w:tblCellMar>
        <w:tblLook w:val="04A0" w:firstRow="1" w:lastRow="0" w:firstColumn="1" w:lastColumn="0" w:noHBand="0" w:noVBand="1"/>
      </w:tblPr>
      <w:tblGrid>
        <w:gridCol w:w="1244"/>
        <w:gridCol w:w="3005"/>
      </w:tblGrid>
      <w:tr w:rsidR="00062192" w14:paraId="52353517" w14:textId="77777777" w:rsidTr="00642AEF">
        <w:tc>
          <w:tcPr>
            <w:tcW w:w="4249" w:type="dxa"/>
            <w:gridSpan w:val="2"/>
            <w:shd w:val="clear" w:color="auto" w:fill="000000" w:themeFill="text1"/>
          </w:tcPr>
          <w:p w14:paraId="717936B8" w14:textId="77777777" w:rsidR="00062192" w:rsidRPr="004F5246" w:rsidRDefault="00062192" w:rsidP="00F36001">
            <w:pPr>
              <w:pStyle w:val="TableHeader"/>
            </w:pPr>
            <w:r w:rsidRPr="004F5246">
              <w:t>NPC</w:t>
            </w:r>
          </w:p>
        </w:tc>
      </w:tr>
      <w:tr w:rsidR="00062192" w14:paraId="1CCBE5AD" w14:textId="77777777" w:rsidTr="00642AEF">
        <w:tc>
          <w:tcPr>
            <w:tcW w:w="1244" w:type="dxa"/>
            <w:shd w:val="clear" w:color="auto" w:fill="E8E2D5"/>
          </w:tcPr>
          <w:p w14:paraId="5E42A41F" w14:textId="77777777" w:rsidR="00062192" w:rsidRPr="00677420" w:rsidRDefault="00062192" w:rsidP="00F36001">
            <w:pPr>
              <w:pStyle w:val="TableText"/>
            </w:pPr>
            <w:r w:rsidRPr="00677420">
              <w:t>Manner</w:t>
            </w:r>
          </w:p>
        </w:tc>
        <w:tc>
          <w:tcPr>
            <w:tcW w:w="3005" w:type="dxa"/>
            <w:shd w:val="clear" w:color="auto" w:fill="E8E2D5"/>
          </w:tcPr>
          <w:p w14:paraId="3D9F2143" w14:textId="77777777" w:rsidR="00062192" w:rsidRPr="00677420" w:rsidRDefault="00062192" w:rsidP="00F36001">
            <w:pPr>
              <w:pStyle w:val="TableText"/>
            </w:pPr>
            <w:r w:rsidRPr="00677420">
              <w:t>Perecab is est</w:t>
            </w:r>
          </w:p>
        </w:tc>
      </w:tr>
      <w:tr w:rsidR="00062192" w14:paraId="34E15DAA" w14:textId="77777777" w:rsidTr="00642AEF">
        <w:tc>
          <w:tcPr>
            <w:tcW w:w="1244" w:type="dxa"/>
          </w:tcPr>
          <w:p w14:paraId="5536EB9F" w14:textId="77777777" w:rsidR="00062192" w:rsidRPr="00677420" w:rsidRDefault="00062192" w:rsidP="00F36001">
            <w:pPr>
              <w:pStyle w:val="TableText"/>
            </w:pPr>
            <w:r w:rsidRPr="00677420">
              <w:t>Race</w:t>
            </w:r>
          </w:p>
        </w:tc>
        <w:tc>
          <w:tcPr>
            <w:tcW w:w="3005" w:type="dxa"/>
          </w:tcPr>
          <w:p w14:paraId="36FA216F" w14:textId="77777777" w:rsidR="00062192" w:rsidRPr="00677420" w:rsidRDefault="00062192" w:rsidP="00F36001">
            <w:pPr>
              <w:pStyle w:val="TableText"/>
            </w:pPr>
            <w:r w:rsidRPr="00677420">
              <w:t>Diosant eatet pedis</w:t>
            </w:r>
          </w:p>
        </w:tc>
      </w:tr>
      <w:tr w:rsidR="00062192" w:rsidRPr="001E593D" w14:paraId="20746F02" w14:textId="77777777" w:rsidTr="00642AEF">
        <w:tc>
          <w:tcPr>
            <w:tcW w:w="1244" w:type="dxa"/>
            <w:shd w:val="clear" w:color="auto" w:fill="E8E2D5"/>
          </w:tcPr>
          <w:p w14:paraId="44D32164" w14:textId="77777777" w:rsidR="00062192" w:rsidRPr="00677420" w:rsidRDefault="00062192" w:rsidP="00F36001">
            <w:pPr>
              <w:pStyle w:val="TableText"/>
            </w:pPr>
            <w:r w:rsidRPr="00677420">
              <w:t>Resistance</w:t>
            </w:r>
          </w:p>
        </w:tc>
        <w:tc>
          <w:tcPr>
            <w:tcW w:w="3005" w:type="dxa"/>
            <w:shd w:val="clear" w:color="auto" w:fill="E8E2D5"/>
          </w:tcPr>
          <w:p w14:paraId="72B4E2F9" w14:textId="77777777" w:rsidR="00062192" w:rsidRPr="00677420" w:rsidRDefault="00062192" w:rsidP="00F36001">
            <w:pPr>
              <w:pStyle w:val="TableText"/>
            </w:pPr>
            <w:r w:rsidRPr="00677420">
              <w:t>Alit volore et ent e</w:t>
            </w:r>
          </w:p>
        </w:tc>
      </w:tr>
      <w:tr w:rsidR="00062192" w14:paraId="6EA2EE8D" w14:textId="77777777" w:rsidTr="00642AEF">
        <w:tc>
          <w:tcPr>
            <w:tcW w:w="1244" w:type="dxa"/>
          </w:tcPr>
          <w:p w14:paraId="2DD35FA4" w14:textId="77777777" w:rsidR="00062192" w:rsidRPr="00677420" w:rsidRDefault="00062192" w:rsidP="00F36001">
            <w:pPr>
              <w:pStyle w:val="TableText"/>
            </w:pPr>
            <w:r w:rsidRPr="00677420">
              <w:t>Traits</w:t>
            </w:r>
          </w:p>
        </w:tc>
        <w:tc>
          <w:tcPr>
            <w:tcW w:w="3005" w:type="dxa"/>
          </w:tcPr>
          <w:p w14:paraId="2108EE19" w14:textId="77777777" w:rsidR="00062192" w:rsidRPr="00677420" w:rsidRDefault="00062192" w:rsidP="00F36001">
            <w:pPr>
              <w:pStyle w:val="TableText"/>
            </w:pPr>
            <w:r w:rsidRPr="00677420">
              <w:t>Entdiatem dis</w:t>
            </w:r>
          </w:p>
        </w:tc>
      </w:tr>
      <w:tr w:rsidR="00062192" w14:paraId="2EC74E6F" w14:textId="77777777" w:rsidTr="00642AEF">
        <w:tc>
          <w:tcPr>
            <w:tcW w:w="1244" w:type="dxa"/>
            <w:shd w:val="clear" w:color="auto" w:fill="E8E2D5"/>
          </w:tcPr>
          <w:p w14:paraId="7BA67D46" w14:textId="77777777" w:rsidR="00062192" w:rsidRPr="00677420" w:rsidRDefault="00062192" w:rsidP="00F36001">
            <w:pPr>
              <w:pStyle w:val="TableText"/>
            </w:pPr>
            <w:r w:rsidRPr="00677420">
              <w:t>Equipment</w:t>
            </w:r>
          </w:p>
        </w:tc>
        <w:tc>
          <w:tcPr>
            <w:tcW w:w="3005" w:type="dxa"/>
            <w:shd w:val="clear" w:color="auto" w:fill="E8E2D5"/>
          </w:tcPr>
          <w:p w14:paraId="3D20CF8E" w14:textId="77777777" w:rsidR="00062192" w:rsidRPr="00677420" w:rsidRDefault="00062192" w:rsidP="00F36001">
            <w:pPr>
              <w:pStyle w:val="TableText"/>
            </w:pPr>
            <w:r w:rsidRPr="00677420">
              <w:t>Saperro et ommolup taquas doluptati</w:t>
            </w:r>
          </w:p>
        </w:tc>
      </w:tr>
      <w:tr w:rsidR="00062192" w14:paraId="2404F982" w14:textId="77777777" w:rsidTr="00642AEF">
        <w:tc>
          <w:tcPr>
            <w:tcW w:w="1244" w:type="dxa"/>
            <w:shd w:val="clear" w:color="auto" w:fill="E8E2D5"/>
          </w:tcPr>
          <w:p w14:paraId="2F18B59E" w14:textId="77777777" w:rsidR="00062192" w:rsidRPr="00677420" w:rsidRDefault="00062192" w:rsidP="00F36001">
            <w:pPr>
              <w:pStyle w:val="TableText"/>
            </w:pPr>
            <w:r w:rsidRPr="00677420">
              <w:t>Tactics</w:t>
            </w:r>
          </w:p>
        </w:tc>
        <w:tc>
          <w:tcPr>
            <w:tcW w:w="3005" w:type="dxa"/>
            <w:shd w:val="clear" w:color="auto" w:fill="E8E2D5"/>
          </w:tcPr>
          <w:p w14:paraId="61FC3833" w14:textId="77777777" w:rsidR="00062192" w:rsidRPr="00677420" w:rsidRDefault="00062192" w:rsidP="00F36001">
            <w:pPr>
              <w:pStyle w:val="TableText"/>
            </w:pPr>
            <w:r w:rsidRPr="00677420">
              <w:t>Vendis earum fugitat emolor</w:t>
            </w:r>
          </w:p>
        </w:tc>
      </w:tr>
    </w:tbl>
    <w:p w14:paraId="08F4CCE3" w14:textId="77777777" w:rsidR="00E96D50" w:rsidRDefault="00CD32F1" w:rsidP="00F36001">
      <w:pPr>
        <w:pStyle w:val="BasicText"/>
      </w:pPr>
      <w:r>
        <w:t>Rows Fill Color:</w:t>
      </w:r>
      <w:r w:rsidR="00E96D50" w:rsidRPr="00E96D50">
        <w:t xml:space="preserve"> #E8E2D5</w:t>
      </w:r>
      <w:r w:rsidR="00E96D50">
        <w:t xml:space="preserve"> </w:t>
      </w:r>
    </w:p>
    <w:p w14:paraId="3B31FD5D" w14:textId="5E29E9A2" w:rsidR="00CD32F1" w:rsidRDefault="00E96D50" w:rsidP="00F36001">
      <w:pPr>
        <w:pStyle w:val="BasicText"/>
      </w:pPr>
      <w:r w:rsidRPr="00E96D50">
        <w:t>#D5DCE4</w:t>
      </w:r>
    </w:p>
    <w:p w14:paraId="7D064165" w14:textId="77777777" w:rsidR="008278EF" w:rsidRDefault="008278EF" w:rsidP="00F36001">
      <w:pPr>
        <w:pStyle w:val="TABLEHEADING"/>
      </w:pPr>
      <w:bookmarkStart w:id="305" w:name="_Toc50709629"/>
      <w:r>
        <w:t xml:space="preserve">Table </w:t>
      </w:r>
      <w:r w:rsidRPr="005510B0">
        <w:t>Title</w:t>
      </w:r>
      <w:r w:rsidR="00A975C1">
        <w:t xml:space="preserve"> </w:t>
      </w:r>
      <w:r w:rsidR="00A975C1" w:rsidRPr="00C05F0E">
        <w:t>–</w:t>
      </w:r>
      <w:r w:rsidR="00A975C1">
        <w:t xml:space="preserve"> style </w:t>
      </w:r>
      <w:r w:rsidR="00AD451E">
        <w:t>use</w:t>
      </w:r>
      <w:bookmarkEnd w:id="305"/>
      <w:r w:rsidR="00AD451E">
        <w:t xml:space="preserve"> </w:t>
      </w:r>
    </w:p>
    <w:tbl>
      <w:tblPr>
        <w:tblStyle w:val="TableCoreClass"/>
        <w:tblW w:w="0" w:type="auto"/>
        <w:tblLook w:val="0420" w:firstRow="1" w:lastRow="0" w:firstColumn="0" w:lastColumn="0" w:noHBand="0" w:noVBand="1"/>
      </w:tblPr>
      <w:tblGrid>
        <w:gridCol w:w="2328"/>
        <w:gridCol w:w="1992"/>
      </w:tblGrid>
      <w:tr w:rsidR="008278EF" w:rsidRPr="00006DCF" w14:paraId="550FB8E0" w14:textId="77777777" w:rsidTr="001527D5">
        <w:trPr>
          <w:cnfStyle w:val="100000000000" w:firstRow="1" w:lastRow="0" w:firstColumn="0" w:lastColumn="0" w:oddVBand="0" w:evenVBand="0" w:oddHBand="0" w:evenHBand="0" w:firstRowFirstColumn="0" w:firstRowLastColumn="0" w:lastRowFirstColumn="0" w:lastRowLastColumn="0"/>
        </w:trPr>
        <w:tc>
          <w:tcPr>
            <w:tcW w:w="2328" w:type="dxa"/>
          </w:tcPr>
          <w:p w14:paraId="7407CAAE" w14:textId="77777777" w:rsidR="008278EF" w:rsidRPr="004F5246" w:rsidRDefault="008278EF" w:rsidP="00F36001">
            <w:pPr>
              <w:pStyle w:val="TableHeader"/>
            </w:pPr>
            <w:r w:rsidRPr="004F5246">
              <w:t>Table Header</w:t>
            </w:r>
          </w:p>
        </w:tc>
        <w:tc>
          <w:tcPr>
            <w:tcW w:w="1992" w:type="dxa"/>
          </w:tcPr>
          <w:p w14:paraId="69F77350" w14:textId="77777777" w:rsidR="008278EF" w:rsidRPr="004F5246" w:rsidRDefault="008278EF" w:rsidP="00F36001">
            <w:pPr>
              <w:pStyle w:val="TableHeader"/>
            </w:pPr>
            <w:r w:rsidRPr="004F5246">
              <w:t>Table Header</w:t>
            </w:r>
          </w:p>
        </w:tc>
      </w:tr>
      <w:tr w:rsidR="008278EF" w:rsidRPr="00C32394" w14:paraId="4F8D921B" w14:textId="77777777" w:rsidTr="001527D5">
        <w:tc>
          <w:tcPr>
            <w:tcW w:w="2328" w:type="dxa"/>
          </w:tcPr>
          <w:p w14:paraId="57344A08" w14:textId="77777777" w:rsidR="008278EF" w:rsidRPr="004D0546" w:rsidRDefault="008278EF" w:rsidP="00F36001">
            <w:pPr>
              <w:pStyle w:val="TableText"/>
            </w:pPr>
            <w:r>
              <w:t>Table Body. InDesign now supports the import of tables, so a table can be used in Word.</w:t>
            </w:r>
          </w:p>
        </w:tc>
        <w:tc>
          <w:tcPr>
            <w:tcW w:w="1992" w:type="dxa"/>
          </w:tcPr>
          <w:p w14:paraId="0C08FAE3" w14:textId="77777777" w:rsidR="008278EF" w:rsidRPr="00C32394" w:rsidRDefault="008278EF" w:rsidP="00F36001">
            <w:pPr>
              <w:pStyle w:val="TableText"/>
            </w:pPr>
            <w:r>
              <w:t>Table Body</w:t>
            </w:r>
          </w:p>
        </w:tc>
      </w:tr>
      <w:tr w:rsidR="008278EF" w:rsidRPr="00C32394" w14:paraId="5CD65B68" w14:textId="77777777" w:rsidTr="001527D5">
        <w:trPr>
          <w:cnfStyle w:val="000000010000" w:firstRow="0" w:lastRow="0" w:firstColumn="0" w:lastColumn="0" w:oddVBand="0" w:evenVBand="0" w:oddHBand="0" w:evenHBand="1" w:firstRowFirstColumn="0" w:firstRowLastColumn="0" w:lastRowFirstColumn="0" w:lastRowLastColumn="0"/>
        </w:trPr>
        <w:tc>
          <w:tcPr>
            <w:tcW w:w="2328" w:type="dxa"/>
          </w:tcPr>
          <w:p w14:paraId="052B0621" w14:textId="77777777" w:rsidR="008278EF" w:rsidRDefault="008278EF" w:rsidP="00F36001">
            <w:pPr>
              <w:pStyle w:val="TableText"/>
            </w:pPr>
            <w:r>
              <w:t>None of the shading here will transfer into InDesign. Only the styles matter.</w:t>
            </w:r>
          </w:p>
        </w:tc>
        <w:tc>
          <w:tcPr>
            <w:tcW w:w="1992" w:type="dxa"/>
          </w:tcPr>
          <w:p w14:paraId="5E96DE2D" w14:textId="77777777" w:rsidR="008278EF" w:rsidRDefault="008278EF" w:rsidP="00F36001">
            <w:pPr>
              <w:pStyle w:val="TableText"/>
            </w:pPr>
            <w:r>
              <w:t>Table Body</w:t>
            </w:r>
          </w:p>
        </w:tc>
      </w:tr>
    </w:tbl>
    <w:p w14:paraId="267D96AD" w14:textId="77777777" w:rsidR="008278EF" w:rsidRDefault="008278EF" w:rsidP="00F36001">
      <w:pPr>
        <w:pStyle w:val="BasicText"/>
      </w:pPr>
    </w:p>
    <w:p w14:paraId="3B0A21EC" w14:textId="16BBD229" w:rsidR="00A159C6" w:rsidRPr="008C7073" w:rsidRDefault="00A159C6" w:rsidP="00F36001">
      <w:pPr>
        <w:pStyle w:val="Headline2"/>
      </w:pPr>
      <w:bookmarkStart w:id="306" w:name="_Toc42419477"/>
      <w:r>
        <w:t>Styled tables</w:t>
      </w:r>
      <w:bookmarkEnd w:id="306"/>
    </w:p>
    <w:p w14:paraId="0EC4219F" w14:textId="77777777" w:rsidR="00373F00" w:rsidRDefault="00373F00" w:rsidP="00F36001">
      <w:pPr>
        <w:pStyle w:val="aff7"/>
      </w:pPr>
      <w:r>
        <w:t>Tables have styles.  The color should match the sidebars.</w:t>
      </w:r>
    </w:p>
    <w:p w14:paraId="154A7DCC" w14:textId="77777777" w:rsidR="00373F00" w:rsidRPr="002D6270" w:rsidRDefault="00373F00" w:rsidP="00F36001">
      <w:pPr>
        <w:pStyle w:val="TABLEHEADING"/>
      </w:pPr>
      <w:bookmarkStart w:id="307" w:name="_Toc50709630"/>
      <w:r w:rsidRPr="002D6270">
        <w:t>An Interesting Table Title</w:t>
      </w:r>
      <w:bookmarkEnd w:id="307"/>
    </w:p>
    <w:tbl>
      <w:tblPr>
        <w:tblW w:w="3960" w:type="dxa"/>
        <w:tblLayout w:type="fixed"/>
        <w:tblLook w:val="0400" w:firstRow="0" w:lastRow="0" w:firstColumn="0" w:lastColumn="0" w:noHBand="0" w:noVBand="1"/>
      </w:tblPr>
      <w:tblGrid>
        <w:gridCol w:w="1022"/>
        <w:gridCol w:w="2938"/>
      </w:tblGrid>
      <w:tr w:rsidR="00373F00" w14:paraId="3695875B" w14:textId="77777777" w:rsidTr="00EB2532">
        <w:tc>
          <w:tcPr>
            <w:tcW w:w="1022" w:type="dxa"/>
            <w:tcBorders>
              <w:top w:val="nil"/>
              <w:left w:val="nil"/>
              <w:bottom w:val="nil"/>
              <w:right w:val="nil"/>
            </w:tcBorders>
            <w:shd w:val="clear" w:color="auto" w:fill="auto"/>
            <w:tcMar>
              <w:top w:w="0" w:type="dxa"/>
              <w:left w:w="0" w:type="dxa"/>
              <w:bottom w:w="0" w:type="dxa"/>
              <w:right w:w="0" w:type="dxa"/>
            </w:tcMar>
          </w:tcPr>
          <w:p w14:paraId="65C8B4F4" w14:textId="77777777" w:rsidR="00373F00" w:rsidRPr="004F5246" w:rsidRDefault="00373F00" w:rsidP="00F36001">
            <w:pPr>
              <w:pStyle w:val="TableHeader"/>
            </w:pPr>
            <w:r w:rsidRPr="004F5246">
              <w:t>First Column</w:t>
            </w:r>
          </w:p>
        </w:tc>
        <w:tc>
          <w:tcPr>
            <w:tcW w:w="2938" w:type="dxa"/>
            <w:tcBorders>
              <w:top w:val="nil"/>
              <w:left w:val="nil"/>
              <w:bottom w:val="nil"/>
              <w:right w:val="nil"/>
            </w:tcBorders>
            <w:shd w:val="clear" w:color="auto" w:fill="auto"/>
            <w:tcMar>
              <w:top w:w="0" w:type="dxa"/>
              <w:left w:w="0" w:type="dxa"/>
              <w:bottom w:w="0" w:type="dxa"/>
              <w:right w:w="0" w:type="dxa"/>
            </w:tcMar>
          </w:tcPr>
          <w:p w14:paraId="5FD2D72B" w14:textId="77777777" w:rsidR="00373F00" w:rsidRPr="004F5246" w:rsidRDefault="00373F00" w:rsidP="00F36001">
            <w:pPr>
              <w:pStyle w:val="TableHeader"/>
            </w:pPr>
            <w:r w:rsidRPr="004F5246">
              <w:t>Second Column</w:t>
            </w:r>
          </w:p>
        </w:tc>
      </w:tr>
      <w:tr w:rsidR="00373F00" w14:paraId="4243F4EB" w14:textId="77777777" w:rsidTr="00EB2532">
        <w:tc>
          <w:tcPr>
            <w:tcW w:w="1022" w:type="dxa"/>
            <w:tcBorders>
              <w:top w:val="nil"/>
              <w:left w:val="nil"/>
              <w:bottom w:val="nil"/>
              <w:right w:val="nil"/>
            </w:tcBorders>
            <w:shd w:val="clear" w:color="auto" w:fill="DAE6BF"/>
            <w:tcMar>
              <w:top w:w="0" w:type="dxa"/>
              <w:left w:w="0" w:type="dxa"/>
              <w:bottom w:w="0" w:type="dxa"/>
              <w:right w:w="0" w:type="dxa"/>
            </w:tcMar>
          </w:tcPr>
          <w:p w14:paraId="217675C4" w14:textId="77777777" w:rsidR="00373F00" w:rsidRDefault="00373F00" w:rsidP="00F36001">
            <w:pPr>
              <w:pStyle w:val="TableText"/>
            </w:pPr>
            <w:r>
              <w:t>1</w:t>
            </w:r>
            <w:r w:rsidRPr="00515CD0">
              <w:t>st</w:t>
            </w:r>
          </w:p>
        </w:tc>
        <w:tc>
          <w:tcPr>
            <w:tcW w:w="2938" w:type="dxa"/>
            <w:tcBorders>
              <w:top w:val="nil"/>
              <w:left w:val="nil"/>
              <w:bottom w:val="nil"/>
              <w:right w:val="nil"/>
            </w:tcBorders>
            <w:shd w:val="clear" w:color="auto" w:fill="DAE6BF"/>
            <w:tcMar>
              <w:top w:w="0" w:type="dxa"/>
              <w:left w:w="0" w:type="dxa"/>
              <w:bottom w:w="0" w:type="dxa"/>
              <w:right w:w="0" w:type="dxa"/>
            </w:tcMar>
          </w:tcPr>
          <w:p w14:paraId="5890B386" w14:textId="77777777" w:rsidR="00373F00" w:rsidRDefault="00373F00" w:rsidP="00F36001">
            <w:pPr>
              <w:pStyle w:val="TableText"/>
            </w:pPr>
            <w:r>
              <w:t>First column is centered</w:t>
            </w:r>
          </w:p>
        </w:tc>
      </w:tr>
      <w:tr w:rsidR="00373F00" w14:paraId="378D6D94" w14:textId="77777777" w:rsidTr="00EB2532">
        <w:tc>
          <w:tcPr>
            <w:tcW w:w="1022" w:type="dxa"/>
            <w:tcBorders>
              <w:top w:val="nil"/>
              <w:left w:val="nil"/>
              <w:bottom w:val="nil"/>
              <w:right w:val="nil"/>
            </w:tcBorders>
            <w:shd w:val="clear" w:color="auto" w:fill="auto"/>
            <w:tcMar>
              <w:top w:w="0" w:type="dxa"/>
              <w:left w:w="0" w:type="dxa"/>
              <w:bottom w:w="0" w:type="dxa"/>
              <w:right w:w="0" w:type="dxa"/>
            </w:tcMar>
          </w:tcPr>
          <w:p w14:paraId="4417C206" w14:textId="77777777" w:rsidR="00373F00" w:rsidRDefault="00373F00" w:rsidP="00F36001">
            <w:pPr>
              <w:pStyle w:val="TableText"/>
            </w:pPr>
            <w:r>
              <w:t>2</w:t>
            </w:r>
            <w:r w:rsidRPr="00515CD0">
              <w:t>nd</w:t>
            </w:r>
          </w:p>
        </w:tc>
        <w:tc>
          <w:tcPr>
            <w:tcW w:w="2938" w:type="dxa"/>
            <w:tcBorders>
              <w:top w:val="nil"/>
              <w:left w:val="nil"/>
              <w:bottom w:val="nil"/>
              <w:right w:val="nil"/>
            </w:tcBorders>
            <w:shd w:val="clear" w:color="auto" w:fill="auto"/>
            <w:tcMar>
              <w:top w:w="0" w:type="dxa"/>
              <w:left w:w="0" w:type="dxa"/>
              <w:bottom w:w="0" w:type="dxa"/>
              <w:right w:w="0" w:type="dxa"/>
            </w:tcMar>
          </w:tcPr>
          <w:p w14:paraId="5E7B342C" w14:textId="77777777" w:rsidR="00373F00" w:rsidRDefault="00373F00" w:rsidP="00F36001">
            <w:pPr>
              <w:pStyle w:val="TableText"/>
            </w:pPr>
            <w:r>
              <w:t>Second column is left-aligned</w:t>
            </w:r>
          </w:p>
        </w:tc>
      </w:tr>
    </w:tbl>
    <w:p w14:paraId="47B18854" w14:textId="77777777" w:rsidR="00373F00" w:rsidRPr="002D6270" w:rsidRDefault="00373F00" w:rsidP="00F36001">
      <w:pPr>
        <w:pStyle w:val="BasicText"/>
      </w:pPr>
    </w:p>
    <w:tbl>
      <w:tblPr>
        <w:tblW w:w="3960" w:type="dxa"/>
        <w:tblLayout w:type="fixed"/>
        <w:tblLook w:val="0400" w:firstRow="0" w:lastRow="0" w:firstColumn="0" w:lastColumn="0" w:noHBand="0" w:noVBand="1"/>
      </w:tblPr>
      <w:tblGrid>
        <w:gridCol w:w="529"/>
        <w:gridCol w:w="1451"/>
        <w:gridCol w:w="288"/>
        <w:gridCol w:w="529"/>
        <w:gridCol w:w="1163"/>
      </w:tblGrid>
      <w:tr w:rsidR="00373F00" w14:paraId="4C2A435C" w14:textId="77777777" w:rsidTr="00EB2532">
        <w:tc>
          <w:tcPr>
            <w:tcW w:w="529" w:type="dxa"/>
          </w:tcPr>
          <w:p w14:paraId="00C7D5E3" w14:textId="77777777" w:rsidR="00373F00" w:rsidRPr="004F5246" w:rsidRDefault="00373F00" w:rsidP="00F36001">
            <w:pPr>
              <w:pStyle w:val="TableHeader"/>
            </w:pPr>
            <w:r w:rsidRPr="004F5246">
              <w:t>d10</w:t>
            </w:r>
          </w:p>
        </w:tc>
        <w:tc>
          <w:tcPr>
            <w:tcW w:w="1451" w:type="dxa"/>
          </w:tcPr>
          <w:p w14:paraId="0D651100" w14:textId="77777777" w:rsidR="00373F00" w:rsidRPr="004F5246" w:rsidRDefault="00373F00" w:rsidP="00F36001">
            <w:pPr>
              <w:pStyle w:val="TableHeader"/>
            </w:pPr>
            <w:r w:rsidRPr="004F5246">
              <w:t>Background Types</w:t>
            </w:r>
          </w:p>
        </w:tc>
        <w:tc>
          <w:tcPr>
            <w:tcW w:w="288" w:type="dxa"/>
          </w:tcPr>
          <w:p w14:paraId="7949F4EE" w14:textId="77777777" w:rsidR="00373F00" w:rsidRPr="00795812" w:rsidRDefault="00373F00" w:rsidP="00F36001">
            <w:pPr>
              <w:pStyle w:val="TableHeaderCentered"/>
            </w:pPr>
          </w:p>
        </w:tc>
        <w:tc>
          <w:tcPr>
            <w:tcW w:w="529" w:type="dxa"/>
          </w:tcPr>
          <w:p w14:paraId="25464231" w14:textId="77777777" w:rsidR="00373F00" w:rsidRPr="004F5246" w:rsidRDefault="00373F00" w:rsidP="00F36001">
            <w:pPr>
              <w:pStyle w:val="TableHeader"/>
            </w:pPr>
            <w:r w:rsidRPr="004F5246">
              <w:t>d10</w:t>
            </w:r>
          </w:p>
        </w:tc>
        <w:tc>
          <w:tcPr>
            <w:tcW w:w="1163" w:type="dxa"/>
          </w:tcPr>
          <w:p w14:paraId="13660714" w14:textId="77777777" w:rsidR="00373F00" w:rsidRPr="004F5246" w:rsidRDefault="00373F00" w:rsidP="00F36001">
            <w:pPr>
              <w:pStyle w:val="TableHeader"/>
            </w:pPr>
            <w:r w:rsidRPr="004F5246">
              <w:t>Background Types</w:t>
            </w:r>
          </w:p>
        </w:tc>
      </w:tr>
      <w:tr w:rsidR="00373F00" w14:paraId="78E7BB62" w14:textId="77777777" w:rsidTr="00EB2532">
        <w:tc>
          <w:tcPr>
            <w:tcW w:w="529" w:type="dxa"/>
          </w:tcPr>
          <w:p w14:paraId="0C670A00" w14:textId="77777777" w:rsidR="00373F00" w:rsidRDefault="00373F00" w:rsidP="00F36001">
            <w:pPr>
              <w:pStyle w:val="TableText"/>
            </w:pPr>
            <w:r>
              <w:t>1</w:t>
            </w:r>
          </w:p>
        </w:tc>
        <w:tc>
          <w:tcPr>
            <w:tcW w:w="1451" w:type="dxa"/>
          </w:tcPr>
          <w:p w14:paraId="67F752DA" w14:textId="77777777" w:rsidR="00373F00" w:rsidRPr="00196D94" w:rsidRDefault="00373F00" w:rsidP="00F36001">
            <w:pPr>
              <w:pStyle w:val="TableText"/>
            </w:pPr>
            <w:r w:rsidRPr="00196D94">
              <w:t>Ancestral</w:t>
            </w:r>
          </w:p>
        </w:tc>
        <w:tc>
          <w:tcPr>
            <w:tcW w:w="288" w:type="dxa"/>
          </w:tcPr>
          <w:p w14:paraId="16325F85" w14:textId="77777777" w:rsidR="00373F00" w:rsidRDefault="00373F00" w:rsidP="00F36001"/>
        </w:tc>
        <w:tc>
          <w:tcPr>
            <w:tcW w:w="529" w:type="dxa"/>
          </w:tcPr>
          <w:p w14:paraId="2587417E" w14:textId="77777777" w:rsidR="00373F00" w:rsidRDefault="00373F00" w:rsidP="00F36001">
            <w:pPr>
              <w:pStyle w:val="TableText"/>
            </w:pPr>
            <w:r>
              <w:t>6</w:t>
            </w:r>
          </w:p>
        </w:tc>
        <w:tc>
          <w:tcPr>
            <w:tcW w:w="1163" w:type="dxa"/>
          </w:tcPr>
          <w:p w14:paraId="50E83FE3" w14:textId="77777777" w:rsidR="00373F00" w:rsidRPr="00196D94" w:rsidRDefault="00373F00" w:rsidP="00F36001">
            <w:pPr>
              <w:pStyle w:val="TableText"/>
            </w:pPr>
            <w:r w:rsidRPr="00196D94">
              <w:t>Elemental</w:t>
            </w:r>
          </w:p>
        </w:tc>
      </w:tr>
      <w:tr w:rsidR="00373F00" w14:paraId="6B90243B" w14:textId="77777777" w:rsidTr="00EB2532">
        <w:tc>
          <w:tcPr>
            <w:tcW w:w="529" w:type="dxa"/>
          </w:tcPr>
          <w:p w14:paraId="6D0C8939" w14:textId="77777777" w:rsidR="00373F00" w:rsidRDefault="00373F00" w:rsidP="00F36001">
            <w:pPr>
              <w:pStyle w:val="TableText"/>
            </w:pPr>
            <w:r>
              <w:t>2</w:t>
            </w:r>
          </w:p>
        </w:tc>
        <w:tc>
          <w:tcPr>
            <w:tcW w:w="1451" w:type="dxa"/>
          </w:tcPr>
          <w:p w14:paraId="14F93BD5" w14:textId="77777777" w:rsidR="00373F00" w:rsidRPr="00196D94" w:rsidRDefault="00373F00" w:rsidP="00F36001">
            <w:pPr>
              <w:pStyle w:val="TableText"/>
            </w:pPr>
            <w:r w:rsidRPr="00196D94">
              <w:t>Fey</w:t>
            </w:r>
          </w:p>
        </w:tc>
        <w:tc>
          <w:tcPr>
            <w:tcW w:w="288" w:type="dxa"/>
          </w:tcPr>
          <w:p w14:paraId="3879120D" w14:textId="77777777" w:rsidR="00373F00" w:rsidRDefault="00373F00" w:rsidP="00F36001"/>
        </w:tc>
        <w:tc>
          <w:tcPr>
            <w:tcW w:w="529" w:type="dxa"/>
          </w:tcPr>
          <w:p w14:paraId="17B654FE" w14:textId="77777777" w:rsidR="00373F00" w:rsidRDefault="00373F00" w:rsidP="00F36001">
            <w:pPr>
              <w:pStyle w:val="TableText"/>
            </w:pPr>
            <w:r>
              <w:t>7</w:t>
            </w:r>
          </w:p>
        </w:tc>
        <w:tc>
          <w:tcPr>
            <w:tcW w:w="1163" w:type="dxa"/>
          </w:tcPr>
          <w:p w14:paraId="48E746B3" w14:textId="77777777" w:rsidR="00373F00" w:rsidRPr="00196D94" w:rsidRDefault="00373F00" w:rsidP="00F36001">
            <w:pPr>
              <w:pStyle w:val="TableText"/>
            </w:pPr>
            <w:r w:rsidRPr="00196D94">
              <w:t>Undead</w:t>
            </w:r>
          </w:p>
        </w:tc>
      </w:tr>
      <w:tr w:rsidR="00373F00" w14:paraId="3FD2B29A" w14:textId="77777777" w:rsidTr="00EB2532">
        <w:tc>
          <w:tcPr>
            <w:tcW w:w="529" w:type="dxa"/>
          </w:tcPr>
          <w:p w14:paraId="13CAD828" w14:textId="77777777" w:rsidR="00373F00" w:rsidRDefault="00373F00" w:rsidP="00F36001">
            <w:pPr>
              <w:pStyle w:val="TableText"/>
            </w:pPr>
            <w:r>
              <w:t>3</w:t>
            </w:r>
          </w:p>
        </w:tc>
        <w:tc>
          <w:tcPr>
            <w:tcW w:w="1451" w:type="dxa"/>
          </w:tcPr>
          <w:p w14:paraId="67D33F96" w14:textId="77777777" w:rsidR="00373F00" w:rsidRPr="00196D94" w:rsidRDefault="00373F00" w:rsidP="00F36001">
            <w:pPr>
              <w:pStyle w:val="TableText"/>
            </w:pPr>
            <w:r w:rsidRPr="00196D94">
              <w:t>Troll</w:t>
            </w:r>
          </w:p>
        </w:tc>
        <w:tc>
          <w:tcPr>
            <w:tcW w:w="288" w:type="dxa"/>
          </w:tcPr>
          <w:p w14:paraId="2E3B3B27" w14:textId="77777777" w:rsidR="00373F00" w:rsidRDefault="00373F00" w:rsidP="00F36001"/>
        </w:tc>
        <w:tc>
          <w:tcPr>
            <w:tcW w:w="529" w:type="dxa"/>
          </w:tcPr>
          <w:p w14:paraId="315922F5" w14:textId="77777777" w:rsidR="00373F00" w:rsidRDefault="00373F00" w:rsidP="00F36001">
            <w:pPr>
              <w:pStyle w:val="TableText"/>
            </w:pPr>
            <w:r>
              <w:t>8</w:t>
            </w:r>
          </w:p>
        </w:tc>
        <w:tc>
          <w:tcPr>
            <w:tcW w:w="1163" w:type="dxa"/>
          </w:tcPr>
          <w:p w14:paraId="439ED809" w14:textId="77777777" w:rsidR="00373F00" w:rsidRPr="00196D94" w:rsidRDefault="00373F00" w:rsidP="00F36001">
            <w:pPr>
              <w:pStyle w:val="TableText"/>
            </w:pPr>
            <w:r w:rsidRPr="00196D94">
              <w:t>Merman</w:t>
            </w:r>
          </w:p>
        </w:tc>
      </w:tr>
    </w:tbl>
    <w:p w14:paraId="111A95EA" w14:textId="77777777" w:rsidR="00373F00" w:rsidRDefault="00373F00" w:rsidP="00F36001">
      <w:pPr>
        <w:pStyle w:val="BasicText"/>
      </w:pPr>
    </w:p>
    <w:tbl>
      <w:tblPr>
        <w:tblW w:w="3960" w:type="dxa"/>
        <w:tblLayout w:type="fixed"/>
        <w:tblLook w:val="0400" w:firstRow="0" w:lastRow="0" w:firstColumn="0" w:lastColumn="0" w:noHBand="0" w:noVBand="1"/>
      </w:tblPr>
      <w:tblGrid>
        <w:gridCol w:w="522"/>
        <w:gridCol w:w="3438"/>
      </w:tblGrid>
      <w:tr w:rsidR="00373F00" w14:paraId="267E6575" w14:textId="77777777" w:rsidTr="00EB2532">
        <w:tc>
          <w:tcPr>
            <w:tcW w:w="522" w:type="dxa"/>
          </w:tcPr>
          <w:p w14:paraId="43F5EEED" w14:textId="77777777" w:rsidR="00373F00" w:rsidRPr="004F5246" w:rsidRDefault="00373F00" w:rsidP="00F36001">
            <w:pPr>
              <w:pStyle w:val="TableHeader"/>
            </w:pPr>
            <w:r w:rsidRPr="004F5246">
              <w:t>d6</w:t>
            </w:r>
          </w:p>
        </w:tc>
        <w:tc>
          <w:tcPr>
            <w:tcW w:w="3438" w:type="dxa"/>
          </w:tcPr>
          <w:p w14:paraId="4CDBC76C" w14:textId="77777777" w:rsidR="00373F00" w:rsidRPr="004F5246" w:rsidRDefault="00373F00" w:rsidP="00F36001">
            <w:pPr>
              <w:pStyle w:val="TableHeader"/>
            </w:pPr>
            <w:r w:rsidRPr="004F5246">
              <w:t>Backgrounds Chart</w:t>
            </w:r>
          </w:p>
        </w:tc>
      </w:tr>
      <w:tr w:rsidR="00373F00" w14:paraId="75256703" w14:textId="77777777" w:rsidTr="00EB2532">
        <w:tc>
          <w:tcPr>
            <w:tcW w:w="522" w:type="dxa"/>
          </w:tcPr>
          <w:p w14:paraId="5A071092" w14:textId="77777777" w:rsidR="00373F00" w:rsidRDefault="00373F00" w:rsidP="00F36001">
            <w:pPr>
              <w:pStyle w:val="TableText"/>
            </w:pPr>
            <w:r>
              <w:t>1</w:t>
            </w:r>
          </w:p>
        </w:tc>
        <w:tc>
          <w:tcPr>
            <w:tcW w:w="3438" w:type="dxa"/>
          </w:tcPr>
          <w:p w14:paraId="5C138D6D" w14:textId="77777777" w:rsidR="00373F00" w:rsidRPr="00196D94" w:rsidRDefault="00373F00" w:rsidP="00F36001">
            <w:pPr>
              <w:pStyle w:val="TableText"/>
            </w:pPr>
            <w:r w:rsidRPr="00196D94">
              <w:t>First column is centered</w:t>
            </w:r>
          </w:p>
        </w:tc>
      </w:tr>
      <w:tr w:rsidR="00373F00" w14:paraId="6F28B1CE" w14:textId="77777777" w:rsidTr="00EB2532">
        <w:tc>
          <w:tcPr>
            <w:tcW w:w="522" w:type="dxa"/>
          </w:tcPr>
          <w:p w14:paraId="36EDC4D1" w14:textId="77777777" w:rsidR="00373F00" w:rsidRDefault="00373F00" w:rsidP="00F36001">
            <w:pPr>
              <w:pStyle w:val="TableText"/>
            </w:pPr>
            <w:r>
              <w:t>2</w:t>
            </w:r>
          </w:p>
        </w:tc>
        <w:tc>
          <w:tcPr>
            <w:tcW w:w="3438" w:type="dxa"/>
          </w:tcPr>
          <w:p w14:paraId="5AA460F6" w14:textId="77777777" w:rsidR="00373F00" w:rsidRPr="00196D94" w:rsidRDefault="00373F00" w:rsidP="00F36001">
            <w:pPr>
              <w:pStyle w:val="TableText"/>
            </w:pPr>
            <w:r w:rsidRPr="00196D94">
              <w:t>Second column is left-aligned</w:t>
            </w:r>
          </w:p>
        </w:tc>
      </w:tr>
    </w:tbl>
    <w:p w14:paraId="073A1005" w14:textId="77777777" w:rsidR="00220D3E" w:rsidRDefault="00220D3E" w:rsidP="00F36001">
      <w:pPr>
        <w:pStyle w:val="BasicText"/>
      </w:pPr>
      <w:bookmarkStart w:id="308" w:name="_kq0ww08dpm3m" w:colFirst="0" w:colLast="0"/>
      <w:bookmarkEnd w:id="308"/>
    </w:p>
    <w:p w14:paraId="59853DBF" w14:textId="77777777" w:rsidR="00220D3E" w:rsidRDefault="00220D3E" w:rsidP="00F36001">
      <w:pPr>
        <w:pStyle w:val="Headline2"/>
      </w:pPr>
      <w:r>
        <w:t>Class Tables</w:t>
      </w:r>
    </w:p>
    <w:p w14:paraId="679EAF7C" w14:textId="77777777" w:rsidR="00373F00" w:rsidRDefault="00493BF1" w:rsidP="00F36001">
      <w:pPr>
        <w:pStyle w:val="TABLEHEADING"/>
      </w:pPr>
      <w:bookmarkStart w:id="309" w:name="_Toc50709631"/>
      <w:r>
        <w:t xml:space="preserve">Class Table </w:t>
      </w:r>
      <w:r w:rsidRPr="00C05F0E">
        <w:t>—</w:t>
      </w:r>
      <w:r>
        <w:t xml:space="preserve"> Single Column Width</w:t>
      </w:r>
      <w:bookmarkEnd w:id="309"/>
    </w:p>
    <w:tbl>
      <w:tblPr>
        <w:tblStyle w:val="TableCoreClass"/>
        <w:tblW w:w="3960" w:type="dxa"/>
        <w:tblLayout w:type="fixed"/>
        <w:tblLook w:val="0420" w:firstRow="1" w:lastRow="0" w:firstColumn="0" w:lastColumn="0" w:noHBand="0" w:noVBand="1"/>
      </w:tblPr>
      <w:tblGrid>
        <w:gridCol w:w="720"/>
        <w:gridCol w:w="1080"/>
        <w:gridCol w:w="2160"/>
      </w:tblGrid>
      <w:tr w:rsidR="00373F00" w14:paraId="7590FE5C" w14:textId="77777777" w:rsidTr="00E074A5">
        <w:trPr>
          <w:cnfStyle w:val="100000000000" w:firstRow="1" w:lastRow="0" w:firstColumn="0" w:lastColumn="0" w:oddVBand="0" w:evenVBand="0" w:oddHBand="0" w:evenHBand="0" w:firstRowFirstColumn="0" w:firstRowLastColumn="0" w:lastRowFirstColumn="0" w:lastRowLastColumn="0"/>
        </w:trPr>
        <w:tc>
          <w:tcPr>
            <w:tcW w:w="720" w:type="dxa"/>
          </w:tcPr>
          <w:p w14:paraId="4DBF25DA" w14:textId="77777777" w:rsidR="00373F00" w:rsidRPr="004F5246" w:rsidRDefault="00373F00" w:rsidP="00F36001">
            <w:pPr>
              <w:pStyle w:val="TableHeader"/>
            </w:pPr>
            <w:r w:rsidRPr="004F5246">
              <w:t xml:space="preserve">Level </w:t>
            </w:r>
          </w:p>
        </w:tc>
        <w:tc>
          <w:tcPr>
            <w:tcW w:w="1080" w:type="dxa"/>
          </w:tcPr>
          <w:p w14:paraId="391BF510" w14:textId="43911136" w:rsidR="00373F00" w:rsidRPr="004F5246" w:rsidRDefault="008067D2" w:rsidP="00F36001">
            <w:pPr>
              <w:pStyle w:val="TableHeader"/>
            </w:pPr>
            <w:r w:rsidRPr="004F5246">
              <w:t>Proficiency Bonus</w:t>
            </w:r>
          </w:p>
        </w:tc>
        <w:tc>
          <w:tcPr>
            <w:tcW w:w="2160" w:type="dxa"/>
          </w:tcPr>
          <w:p w14:paraId="00952AA0" w14:textId="77777777" w:rsidR="00373F00" w:rsidRPr="004F5246" w:rsidRDefault="00373F00" w:rsidP="00F36001">
            <w:pPr>
              <w:pStyle w:val="TableHeader"/>
            </w:pPr>
            <w:r w:rsidRPr="004F5246">
              <w:t>Features</w:t>
            </w:r>
          </w:p>
        </w:tc>
      </w:tr>
      <w:tr w:rsidR="00373F00" w14:paraId="7AB6BA2B" w14:textId="77777777" w:rsidTr="00E074A5">
        <w:tc>
          <w:tcPr>
            <w:tcW w:w="720" w:type="dxa"/>
          </w:tcPr>
          <w:p w14:paraId="567AFF24" w14:textId="77777777" w:rsidR="00373F00" w:rsidRPr="002D6270" w:rsidRDefault="00373F00" w:rsidP="00F36001">
            <w:pPr>
              <w:pStyle w:val="TableText"/>
            </w:pPr>
            <w:r w:rsidRPr="002D6270">
              <w:t>1st</w:t>
            </w:r>
          </w:p>
        </w:tc>
        <w:tc>
          <w:tcPr>
            <w:tcW w:w="1080" w:type="dxa"/>
          </w:tcPr>
          <w:p w14:paraId="479AE6DD" w14:textId="77777777" w:rsidR="00373F00" w:rsidRDefault="00373F00" w:rsidP="00F36001">
            <w:pPr>
              <w:pStyle w:val="TableText"/>
            </w:pPr>
            <w:r>
              <w:t>+2</w:t>
            </w:r>
          </w:p>
        </w:tc>
        <w:tc>
          <w:tcPr>
            <w:tcW w:w="2160" w:type="dxa"/>
          </w:tcPr>
          <w:p w14:paraId="1C977D83" w14:textId="77777777" w:rsidR="00373F00" w:rsidRDefault="00373F00" w:rsidP="00F36001">
            <w:pPr>
              <w:pStyle w:val="TableText"/>
            </w:pPr>
            <w:r w:rsidRPr="000A2817">
              <w:t>This</w:t>
            </w:r>
            <w:r>
              <w:t xml:space="preserve"> class table is used for classes</w:t>
            </w:r>
          </w:p>
        </w:tc>
      </w:tr>
      <w:tr w:rsidR="00373F00" w14:paraId="3C7F662C"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4F10EA92" w14:textId="77777777" w:rsidR="00373F00" w:rsidRPr="002D6270" w:rsidRDefault="00373F00" w:rsidP="00F36001">
            <w:pPr>
              <w:pStyle w:val="TableText"/>
            </w:pPr>
            <w:r w:rsidRPr="002D6270">
              <w:t>2nd</w:t>
            </w:r>
          </w:p>
        </w:tc>
        <w:tc>
          <w:tcPr>
            <w:tcW w:w="1080" w:type="dxa"/>
          </w:tcPr>
          <w:p w14:paraId="5703D30E" w14:textId="77777777" w:rsidR="00373F00" w:rsidRDefault="00373F00" w:rsidP="00F36001">
            <w:pPr>
              <w:pStyle w:val="TableText"/>
            </w:pPr>
            <w:r>
              <w:t>+2</w:t>
            </w:r>
          </w:p>
        </w:tc>
        <w:tc>
          <w:tcPr>
            <w:tcW w:w="2160" w:type="dxa"/>
          </w:tcPr>
          <w:p w14:paraId="48C4AF21" w14:textId="77777777" w:rsidR="00373F00" w:rsidRDefault="00373F00" w:rsidP="00F36001">
            <w:pPr>
              <w:pStyle w:val="TableText"/>
            </w:pPr>
            <w:r>
              <w:t>That only need one column of space.</w:t>
            </w:r>
          </w:p>
        </w:tc>
      </w:tr>
      <w:tr w:rsidR="00373F00" w14:paraId="718D57E1" w14:textId="77777777" w:rsidTr="00E074A5">
        <w:tc>
          <w:tcPr>
            <w:tcW w:w="720" w:type="dxa"/>
          </w:tcPr>
          <w:p w14:paraId="7E7F7003" w14:textId="77777777" w:rsidR="00373F00" w:rsidRPr="002D6270" w:rsidRDefault="00373F00" w:rsidP="00F36001">
            <w:pPr>
              <w:pStyle w:val="TableText"/>
            </w:pPr>
            <w:r w:rsidRPr="002D6270">
              <w:t>3rd</w:t>
            </w:r>
          </w:p>
        </w:tc>
        <w:tc>
          <w:tcPr>
            <w:tcW w:w="1080" w:type="dxa"/>
          </w:tcPr>
          <w:p w14:paraId="79F90E9C" w14:textId="77777777" w:rsidR="00373F00" w:rsidRDefault="00373F00" w:rsidP="00F36001">
            <w:pPr>
              <w:pStyle w:val="TableText"/>
            </w:pPr>
            <w:r>
              <w:t>+2</w:t>
            </w:r>
          </w:p>
        </w:tc>
        <w:tc>
          <w:tcPr>
            <w:tcW w:w="2160" w:type="dxa"/>
          </w:tcPr>
          <w:p w14:paraId="62B269AF" w14:textId="77777777" w:rsidR="00373F00" w:rsidRDefault="00373F00" w:rsidP="00F36001">
            <w:pPr>
              <w:pStyle w:val="TableCell"/>
            </w:pPr>
          </w:p>
        </w:tc>
      </w:tr>
      <w:tr w:rsidR="00373F00" w14:paraId="15002E00"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567155DD" w14:textId="77777777" w:rsidR="00373F00" w:rsidRPr="002D6270" w:rsidRDefault="00373F00" w:rsidP="00F36001">
            <w:pPr>
              <w:pStyle w:val="TableText"/>
            </w:pPr>
            <w:r w:rsidRPr="002D6270">
              <w:t>4th</w:t>
            </w:r>
          </w:p>
        </w:tc>
        <w:tc>
          <w:tcPr>
            <w:tcW w:w="1080" w:type="dxa"/>
          </w:tcPr>
          <w:p w14:paraId="54F7D454" w14:textId="77777777" w:rsidR="00373F00" w:rsidRDefault="00373F00" w:rsidP="00F36001">
            <w:pPr>
              <w:pStyle w:val="TableText"/>
            </w:pPr>
            <w:r>
              <w:t>+2</w:t>
            </w:r>
          </w:p>
        </w:tc>
        <w:tc>
          <w:tcPr>
            <w:tcW w:w="2160" w:type="dxa"/>
          </w:tcPr>
          <w:p w14:paraId="42997A93" w14:textId="77777777" w:rsidR="00373F00" w:rsidRDefault="00373F00" w:rsidP="00F36001">
            <w:pPr>
              <w:pStyle w:val="TableCell"/>
            </w:pPr>
          </w:p>
        </w:tc>
      </w:tr>
      <w:tr w:rsidR="00373F00" w14:paraId="60E1327C" w14:textId="77777777" w:rsidTr="00E074A5">
        <w:tc>
          <w:tcPr>
            <w:tcW w:w="720" w:type="dxa"/>
          </w:tcPr>
          <w:p w14:paraId="42F16C40" w14:textId="77777777" w:rsidR="00373F00" w:rsidRPr="002D6270" w:rsidRDefault="00373F00" w:rsidP="00F36001">
            <w:pPr>
              <w:pStyle w:val="TableText"/>
            </w:pPr>
            <w:r w:rsidRPr="002D6270">
              <w:t>5th</w:t>
            </w:r>
          </w:p>
        </w:tc>
        <w:tc>
          <w:tcPr>
            <w:tcW w:w="1080" w:type="dxa"/>
          </w:tcPr>
          <w:p w14:paraId="42D29A35" w14:textId="77777777" w:rsidR="00373F00" w:rsidRDefault="00373F00" w:rsidP="00F36001">
            <w:pPr>
              <w:pStyle w:val="TableText"/>
            </w:pPr>
            <w:r>
              <w:t>+3</w:t>
            </w:r>
          </w:p>
        </w:tc>
        <w:tc>
          <w:tcPr>
            <w:tcW w:w="2160" w:type="dxa"/>
          </w:tcPr>
          <w:p w14:paraId="2472BD9F" w14:textId="77777777" w:rsidR="00373F00" w:rsidRDefault="00373F00" w:rsidP="00F36001">
            <w:pPr>
              <w:pStyle w:val="TableCell"/>
            </w:pPr>
          </w:p>
        </w:tc>
      </w:tr>
      <w:tr w:rsidR="00373F00" w14:paraId="778E7891"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3A5AA1F4" w14:textId="77777777" w:rsidR="00373F00" w:rsidRPr="002D6270" w:rsidRDefault="00373F00" w:rsidP="00F36001">
            <w:pPr>
              <w:pStyle w:val="TableText"/>
            </w:pPr>
            <w:r w:rsidRPr="002D6270">
              <w:t>6th</w:t>
            </w:r>
          </w:p>
        </w:tc>
        <w:tc>
          <w:tcPr>
            <w:tcW w:w="1080" w:type="dxa"/>
          </w:tcPr>
          <w:p w14:paraId="4203DE7D" w14:textId="77777777" w:rsidR="00373F00" w:rsidRDefault="00373F00" w:rsidP="00F36001">
            <w:pPr>
              <w:pStyle w:val="TableText"/>
            </w:pPr>
            <w:r>
              <w:t>+3</w:t>
            </w:r>
          </w:p>
        </w:tc>
        <w:tc>
          <w:tcPr>
            <w:tcW w:w="2160" w:type="dxa"/>
          </w:tcPr>
          <w:p w14:paraId="297B3AE0" w14:textId="77777777" w:rsidR="00373F00" w:rsidRDefault="00373F00" w:rsidP="00F36001">
            <w:pPr>
              <w:pStyle w:val="TableCell"/>
            </w:pPr>
          </w:p>
        </w:tc>
      </w:tr>
      <w:tr w:rsidR="00373F00" w14:paraId="5F7580B9" w14:textId="77777777" w:rsidTr="00E074A5">
        <w:tc>
          <w:tcPr>
            <w:tcW w:w="720" w:type="dxa"/>
          </w:tcPr>
          <w:p w14:paraId="2FB440AC" w14:textId="77777777" w:rsidR="00373F00" w:rsidRPr="002D6270" w:rsidRDefault="00373F00" w:rsidP="00F36001">
            <w:pPr>
              <w:pStyle w:val="TableText"/>
            </w:pPr>
            <w:r w:rsidRPr="002D6270">
              <w:t>7th</w:t>
            </w:r>
          </w:p>
        </w:tc>
        <w:tc>
          <w:tcPr>
            <w:tcW w:w="1080" w:type="dxa"/>
          </w:tcPr>
          <w:p w14:paraId="3121D2D6" w14:textId="77777777" w:rsidR="00373F00" w:rsidRDefault="00373F00" w:rsidP="00F36001">
            <w:pPr>
              <w:pStyle w:val="TableText"/>
            </w:pPr>
            <w:r>
              <w:t>+3</w:t>
            </w:r>
          </w:p>
        </w:tc>
        <w:tc>
          <w:tcPr>
            <w:tcW w:w="2160" w:type="dxa"/>
          </w:tcPr>
          <w:p w14:paraId="79A2391A" w14:textId="77777777" w:rsidR="00373F00" w:rsidRDefault="00373F00" w:rsidP="00F36001">
            <w:pPr>
              <w:pStyle w:val="TableCell"/>
            </w:pPr>
          </w:p>
        </w:tc>
      </w:tr>
      <w:tr w:rsidR="00373F00" w14:paraId="263994C1"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39D810CD" w14:textId="77777777" w:rsidR="00373F00" w:rsidRPr="002D6270" w:rsidRDefault="00373F00" w:rsidP="00F36001">
            <w:pPr>
              <w:pStyle w:val="TableText"/>
            </w:pPr>
            <w:r w:rsidRPr="002D6270">
              <w:t>8th</w:t>
            </w:r>
          </w:p>
        </w:tc>
        <w:tc>
          <w:tcPr>
            <w:tcW w:w="1080" w:type="dxa"/>
          </w:tcPr>
          <w:p w14:paraId="310948EA" w14:textId="77777777" w:rsidR="00373F00" w:rsidRDefault="00373F00" w:rsidP="00F36001">
            <w:pPr>
              <w:pStyle w:val="TableText"/>
            </w:pPr>
            <w:r>
              <w:t>+3</w:t>
            </w:r>
          </w:p>
        </w:tc>
        <w:tc>
          <w:tcPr>
            <w:tcW w:w="2160" w:type="dxa"/>
          </w:tcPr>
          <w:p w14:paraId="4C3EF493" w14:textId="77777777" w:rsidR="00373F00" w:rsidRDefault="00373F00" w:rsidP="00F36001">
            <w:pPr>
              <w:pStyle w:val="TableCell"/>
            </w:pPr>
          </w:p>
        </w:tc>
      </w:tr>
      <w:tr w:rsidR="00373F00" w14:paraId="6CB42DB2" w14:textId="77777777" w:rsidTr="00E074A5">
        <w:trPr>
          <w:trHeight w:val="220"/>
        </w:trPr>
        <w:tc>
          <w:tcPr>
            <w:tcW w:w="720" w:type="dxa"/>
          </w:tcPr>
          <w:p w14:paraId="0A0C726E" w14:textId="77777777" w:rsidR="00373F00" w:rsidRPr="002D6270" w:rsidRDefault="00373F00" w:rsidP="00F36001">
            <w:pPr>
              <w:pStyle w:val="TableText"/>
            </w:pPr>
            <w:r w:rsidRPr="002D6270">
              <w:t>9th</w:t>
            </w:r>
          </w:p>
        </w:tc>
        <w:tc>
          <w:tcPr>
            <w:tcW w:w="1080" w:type="dxa"/>
          </w:tcPr>
          <w:p w14:paraId="1A8E8FEC" w14:textId="77777777" w:rsidR="00373F00" w:rsidRDefault="00373F00" w:rsidP="00F36001">
            <w:pPr>
              <w:pStyle w:val="TableText"/>
            </w:pPr>
            <w:r>
              <w:t>+4</w:t>
            </w:r>
          </w:p>
        </w:tc>
        <w:tc>
          <w:tcPr>
            <w:tcW w:w="2160" w:type="dxa"/>
          </w:tcPr>
          <w:p w14:paraId="6A341FC8" w14:textId="77777777" w:rsidR="00373F00" w:rsidRDefault="00373F00" w:rsidP="00F36001">
            <w:pPr>
              <w:pStyle w:val="TableCell"/>
            </w:pPr>
          </w:p>
        </w:tc>
      </w:tr>
      <w:tr w:rsidR="00373F00" w14:paraId="76961A74"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5749F109" w14:textId="77777777" w:rsidR="00373F00" w:rsidRPr="002D6270" w:rsidRDefault="00373F00" w:rsidP="00F36001">
            <w:pPr>
              <w:pStyle w:val="TableText"/>
            </w:pPr>
            <w:r w:rsidRPr="002D6270">
              <w:t>10th</w:t>
            </w:r>
          </w:p>
        </w:tc>
        <w:tc>
          <w:tcPr>
            <w:tcW w:w="1080" w:type="dxa"/>
          </w:tcPr>
          <w:p w14:paraId="4AB0CB59" w14:textId="77777777" w:rsidR="00373F00" w:rsidRDefault="00373F00" w:rsidP="00F36001">
            <w:pPr>
              <w:pStyle w:val="TableText"/>
            </w:pPr>
            <w:r>
              <w:t>+4</w:t>
            </w:r>
          </w:p>
        </w:tc>
        <w:tc>
          <w:tcPr>
            <w:tcW w:w="2160" w:type="dxa"/>
          </w:tcPr>
          <w:p w14:paraId="7B75F071" w14:textId="77777777" w:rsidR="00373F00" w:rsidRDefault="00373F00" w:rsidP="00F36001">
            <w:pPr>
              <w:pStyle w:val="TableCell"/>
            </w:pPr>
          </w:p>
        </w:tc>
      </w:tr>
      <w:tr w:rsidR="00373F00" w14:paraId="4176BC1D" w14:textId="77777777" w:rsidTr="00E074A5">
        <w:tc>
          <w:tcPr>
            <w:tcW w:w="720" w:type="dxa"/>
          </w:tcPr>
          <w:p w14:paraId="7781DAA2" w14:textId="77777777" w:rsidR="00373F00" w:rsidRPr="002D6270" w:rsidRDefault="00373F00" w:rsidP="00F36001">
            <w:pPr>
              <w:pStyle w:val="TableText"/>
            </w:pPr>
            <w:r w:rsidRPr="002D6270">
              <w:t>11th</w:t>
            </w:r>
          </w:p>
        </w:tc>
        <w:tc>
          <w:tcPr>
            <w:tcW w:w="1080" w:type="dxa"/>
          </w:tcPr>
          <w:p w14:paraId="4BAD7ADA" w14:textId="77777777" w:rsidR="00373F00" w:rsidRDefault="00373F00" w:rsidP="00F36001">
            <w:pPr>
              <w:pStyle w:val="TableText"/>
            </w:pPr>
            <w:r>
              <w:t>+4</w:t>
            </w:r>
          </w:p>
        </w:tc>
        <w:tc>
          <w:tcPr>
            <w:tcW w:w="2160" w:type="dxa"/>
          </w:tcPr>
          <w:p w14:paraId="594EDCBA" w14:textId="77777777" w:rsidR="00373F00" w:rsidRDefault="00373F00" w:rsidP="00F36001">
            <w:pPr>
              <w:pStyle w:val="TableCell"/>
            </w:pPr>
          </w:p>
        </w:tc>
      </w:tr>
      <w:tr w:rsidR="00373F00" w14:paraId="60BD983A"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031B77A2" w14:textId="77777777" w:rsidR="00373F00" w:rsidRPr="002D6270" w:rsidRDefault="00373F00" w:rsidP="00F36001">
            <w:pPr>
              <w:pStyle w:val="TableText"/>
            </w:pPr>
            <w:r w:rsidRPr="002D6270">
              <w:t>12th</w:t>
            </w:r>
          </w:p>
        </w:tc>
        <w:tc>
          <w:tcPr>
            <w:tcW w:w="1080" w:type="dxa"/>
          </w:tcPr>
          <w:p w14:paraId="4FC9462F" w14:textId="77777777" w:rsidR="00373F00" w:rsidRDefault="00373F00" w:rsidP="00F36001">
            <w:pPr>
              <w:pStyle w:val="TableText"/>
            </w:pPr>
            <w:r>
              <w:t>+4</w:t>
            </w:r>
          </w:p>
        </w:tc>
        <w:tc>
          <w:tcPr>
            <w:tcW w:w="2160" w:type="dxa"/>
          </w:tcPr>
          <w:p w14:paraId="77966C17" w14:textId="77777777" w:rsidR="00373F00" w:rsidRDefault="00373F00" w:rsidP="00F36001">
            <w:pPr>
              <w:pStyle w:val="TableCell"/>
            </w:pPr>
          </w:p>
        </w:tc>
      </w:tr>
      <w:tr w:rsidR="00373F00" w14:paraId="39DCF6C3" w14:textId="77777777" w:rsidTr="00E074A5">
        <w:tc>
          <w:tcPr>
            <w:tcW w:w="720" w:type="dxa"/>
          </w:tcPr>
          <w:p w14:paraId="6485DC3C" w14:textId="77777777" w:rsidR="00373F00" w:rsidRPr="002D6270" w:rsidRDefault="00373F00" w:rsidP="00F36001">
            <w:pPr>
              <w:pStyle w:val="TableText"/>
            </w:pPr>
            <w:r w:rsidRPr="002D6270">
              <w:t>13th</w:t>
            </w:r>
          </w:p>
        </w:tc>
        <w:tc>
          <w:tcPr>
            <w:tcW w:w="1080" w:type="dxa"/>
          </w:tcPr>
          <w:p w14:paraId="7E5ECA9A" w14:textId="77777777" w:rsidR="00373F00" w:rsidRDefault="00373F00" w:rsidP="00F36001">
            <w:pPr>
              <w:pStyle w:val="TableText"/>
            </w:pPr>
            <w:r>
              <w:t>+5</w:t>
            </w:r>
          </w:p>
        </w:tc>
        <w:tc>
          <w:tcPr>
            <w:tcW w:w="2160" w:type="dxa"/>
          </w:tcPr>
          <w:p w14:paraId="158F69DD" w14:textId="77777777" w:rsidR="00373F00" w:rsidRDefault="00373F00" w:rsidP="00F36001">
            <w:pPr>
              <w:pStyle w:val="TableCell"/>
            </w:pPr>
          </w:p>
        </w:tc>
      </w:tr>
      <w:tr w:rsidR="00373F00" w14:paraId="46E518C5"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6CF36882" w14:textId="77777777" w:rsidR="00373F00" w:rsidRPr="002D6270" w:rsidRDefault="00373F00" w:rsidP="00F36001">
            <w:pPr>
              <w:pStyle w:val="TableText"/>
            </w:pPr>
            <w:r w:rsidRPr="002D6270">
              <w:t>14th</w:t>
            </w:r>
          </w:p>
        </w:tc>
        <w:tc>
          <w:tcPr>
            <w:tcW w:w="1080" w:type="dxa"/>
          </w:tcPr>
          <w:p w14:paraId="50FD42FB" w14:textId="77777777" w:rsidR="00373F00" w:rsidRDefault="00373F00" w:rsidP="00F36001">
            <w:pPr>
              <w:pStyle w:val="TableText"/>
            </w:pPr>
            <w:r>
              <w:t>+5</w:t>
            </w:r>
          </w:p>
        </w:tc>
        <w:tc>
          <w:tcPr>
            <w:tcW w:w="2160" w:type="dxa"/>
          </w:tcPr>
          <w:p w14:paraId="1EFF657C" w14:textId="77777777" w:rsidR="00373F00" w:rsidRDefault="00373F00" w:rsidP="00F36001">
            <w:pPr>
              <w:pStyle w:val="TableCell"/>
            </w:pPr>
          </w:p>
        </w:tc>
      </w:tr>
      <w:tr w:rsidR="00373F00" w14:paraId="7167C00A" w14:textId="77777777" w:rsidTr="00E074A5">
        <w:tc>
          <w:tcPr>
            <w:tcW w:w="720" w:type="dxa"/>
          </w:tcPr>
          <w:p w14:paraId="5DF4056C" w14:textId="77777777" w:rsidR="00373F00" w:rsidRPr="002D6270" w:rsidRDefault="00373F00" w:rsidP="00F36001">
            <w:pPr>
              <w:pStyle w:val="TableText"/>
            </w:pPr>
            <w:r w:rsidRPr="002D6270">
              <w:t>15th</w:t>
            </w:r>
          </w:p>
        </w:tc>
        <w:tc>
          <w:tcPr>
            <w:tcW w:w="1080" w:type="dxa"/>
          </w:tcPr>
          <w:p w14:paraId="7580E17D" w14:textId="77777777" w:rsidR="00373F00" w:rsidRDefault="00373F00" w:rsidP="00F36001">
            <w:pPr>
              <w:pStyle w:val="TableText"/>
            </w:pPr>
            <w:r>
              <w:t>+5</w:t>
            </w:r>
          </w:p>
        </w:tc>
        <w:tc>
          <w:tcPr>
            <w:tcW w:w="2160" w:type="dxa"/>
          </w:tcPr>
          <w:p w14:paraId="6C576FC5" w14:textId="77777777" w:rsidR="00373F00" w:rsidRDefault="00373F00" w:rsidP="00F36001">
            <w:pPr>
              <w:pStyle w:val="TableCell"/>
            </w:pPr>
          </w:p>
        </w:tc>
      </w:tr>
      <w:tr w:rsidR="00373F00" w14:paraId="57B0A4DB"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343F39FE" w14:textId="77777777" w:rsidR="00373F00" w:rsidRPr="002D6270" w:rsidRDefault="00373F00" w:rsidP="00F36001">
            <w:pPr>
              <w:pStyle w:val="TableText"/>
            </w:pPr>
            <w:r w:rsidRPr="002D6270">
              <w:t>16th</w:t>
            </w:r>
          </w:p>
        </w:tc>
        <w:tc>
          <w:tcPr>
            <w:tcW w:w="1080" w:type="dxa"/>
          </w:tcPr>
          <w:p w14:paraId="78A09093" w14:textId="77777777" w:rsidR="00373F00" w:rsidRDefault="00373F00" w:rsidP="00F36001">
            <w:pPr>
              <w:pStyle w:val="TableText"/>
            </w:pPr>
            <w:r>
              <w:t>+5</w:t>
            </w:r>
          </w:p>
        </w:tc>
        <w:tc>
          <w:tcPr>
            <w:tcW w:w="2160" w:type="dxa"/>
          </w:tcPr>
          <w:p w14:paraId="42D7464C" w14:textId="77777777" w:rsidR="00373F00" w:rsidRDefault="00373F00" w:rsidP="00F36001">
            <w:pPr>
              <w:pStyle w:val="TableCell"/>
            </w:pPr>
          </w:p>
        </w:tc>
      </w:tr>
      <w:tr w:rsidR="00373F00" w14:paraId="7521841C" w14:textId="77777777" w:rsidTr="00E074A5">
        <w:tc>
          <w:tcPr>
            <w:tcW w:w="720" w:type="dxa"/>
          </w:tcPr>
          <w:p w14:paraId="2EB137D5" w14:textId="77777777" w:rsidR="00373F00" w:rsidRPr="002D6270" w:rsidRDefault="00373F00" w:rsidP="00F36001">
            <w:pPr>
              <w:pStyle w:val="TableText"/>
            </w:pPr>
            <w:r w:rsidRPr="002D6270">
              <w:t>17th</w:t>
            </w:r>
          </w:p>
        </w:tc>
        <w:tc>
          <w:tcPr>
            <w:tcW w:w="1080" w:type="dxa"/>
          </w:tcPr>
          <w:p w14:paraId="5FB7AAC9" w14:textId="77777777" w:rsidR="00373F00" w:rsidRDefault="00373F00" w:rsidP="00F36001">
            <w:pPr>
              <w:pStyle w:val="TableText"/>
            </w:pPr>
            <w:r>
              <w:t>+6</w:t>
            </w:r>
          </w:p>
        </w:tc>
        <w:tc>
          <w:tcPr>
            <w:tcW w:w="2160" w:type="dxa"/>
          </w:tcPr>
          <w:p w14:paraId="241FDB01" w14:textId="77777777" w:rsidR="00373F00" w:rsidRDefault="00373F00" w:rsidP="00F36001">
            <w:pPr>
              <w:pStyle w:val="TableCell"/>
            </w:pPr>
          </w:p>
        </w:tc>
      </w:tr>
      <w:tr w:rsidR="00373F00" w14:paraId="29687553"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21D622B4" w14:textId="77777777" w:rsidR="00373F00" w:rsidRPr="002D6270" w:rsidRDefault="00373F00" w:rsidP="00F36001">
            <w:pPr>
              <w:pStyle w:val="TableText"/>
            </w:pPr>
            <w:r w:rsidRPr="002D6270">
              <w:t>18th</w:t>
            </w:r>
          </w:p>
        </w:tc>
        <w:tc>
          <w:tcPr>
            <w:tcW w:w="1080" w:type="dxa"/>
          </w:tcPr>
          <w:p w14:paraId="2EFE2909" w14:textId="77777777" w:rsidR="00373F00" w:rsidRDefault="00373F00" w:rsidP="00F36001">
            <w:pPr>
              <w:pStyle w:val="TableText"/>
            </w:pPr>
            <w:r>
              <w:t>+6</w:t>
            </w:r>
          </w:p>
        </w:tc>
        <w:tc>
          <w:tcPr>
            <w:tcW w:w="2160" w:type="dxa"/>
          </w:tcPr>
          <w:p w14:paraId="67790958" w14:textId="77777777" w:rsidR="00373F00" w:rsidRDefault="00373F00" w:rsidP="00F36001">
            <w:pPr>
              <w:pStyle w:val="TableCell"/>
            </w:pPr>
          </w:p>
        </w:tc>
      </w:tr>
      <w:tr w:rsidR="00373F00" w14:paraId="5E825A5B" w14:textId="77777777" w:rsidTr="00E074A5">
        <w:tc>
          <w:tcPr>
            <w:tcW w:w="720" w:type="dxa"/>
          </w:tcPr>
          <w:p w14:paraId="2769AA66" w14:textId="77777777" w:rsidR="00373F00" w:rsidRPr="002D6270" w:rsidRDefault="00373F00" w:rsidP="00F36001">
            <w:pPr>
              <w:pStyle w:val="TableText"/>
            </w:pPr>
            <w:r w:rsidRPr="002D6270">
              <w:t>19th</w:t>
            </w:r>
          </w:p>
        </w:tc>
        <w:tc>
          <w:tcPr>
            <w:tcW w:w="1080" w:type="dxa"/>
          </w:tcPr>
          <w:p w14:paraId="1BBADC34" w14:textId="77777777" w:rsidR="00373F00" w:rsidRDefault="00373F00" w:rsidP="00F36001">
            <w:pPr>
              <w:pStyle w:val="TableText"/>
            </w:pPr>
            <w:r>
              <w:t>+6</w:t>
            </w:r>
          </w:p>
        </w:tc>
        <w:tc>
          <w:tcPr>
            <w:tcW w:w="2160" w:type="dxa"/>
          </w:tcPr>
          <w:p w14:paraId="6A9E85DD" w14:textId="77777777" w:rsidR="00373F00" w:rsidRDefault="00373F00" w:rsidP="00F36001">
            <w:pPr>
              <w:pStyle w:val="TableCell"/>
            </w:pPr>
          </w:p>
        </w:tc>
      </w:tr>
      <w:tr w:rsidR="00373F00" w14:paraId="5C9F60D7" w14:textId="77777777" w:rsidTr="00E074A5">
        <w:trPr>
          <w:cnfStyle w:val="000000010000" w:firstRow="0" w:lastRow="0" w:firstColumn="0" w:lastColumn="0" w:oddVBand="0" w:evenVBand="0" w:oddHBand="0" w:evenHBand="1" w:firstRowFirstColumn="0" w:firstRowLastColumn="0" w:lastRowFirstColumn="0" w:lastRowLastColumn="0"/>
        </w:trPr>
        <w:tc>
          <w:tcPr>
            <w:tcW w:w="720" w:type="dxa"/>
          </w:tcPr>
          <w:p w14:paraId="49D1448D" w14:textId="77777777" w:rsidR="00373F00" w:rsidRPr="002D6270" w:rsidRDefault="00373F00" w:rsidP="00F36001">
            <w:pPr>
              <w:pStyle w:val="TableText"/>
            </w:pPr>
            <w:r w:rsidRPr="002D6270">
              <w:t>20th</w:t>
            </w:r>
          </w:p>
        </w:tc>
        <w:tc>
          <w:tcPr>
            <w:tcW w:w="1080" w:type="dxa"/>
          </w:tcPr>
          <w:p w14:paraId="7C3FB9D9" w14:textId="77777777" w:rsidR="00373F00" w:rsidRDefault="00373F00" w:rsidP="00F36001">
            <w:pPr>
              <w:pStyle w:val="TableText"/>
            </w:pPr>
            <w:r>
              <w:t>+6</w:t>
            </w:r>
          </w:p>
        </w:tc>
        <w:tc>
          <w:tcPr>
            <w:tcW w:w="2160" w:type="dxa"/>
          </w:tcPr>
          <w:p w14:paraId="33C9B7DD" w14:textId="77777777" w:rsidR="00373F00" w:rsidRDefault="00373F00" w:rsidP="00F36001">
            <w:pPr>
              <w:pStyle w:val="TableCell"/>
            </w:pPr>
          </w:p>
        </w:tc>
      </w:tr>
    </w:tbl>
    <w:p w14:paraId="695303DA" w14:textId="298730AF" w:rsidR="00373F00" w:rsidRDefault="001709F2" w:rsidP="00F36001">
      <w:pPr>
        <w:pStyle w:val="TABLEHEADING"/>
      </w:pPr>
      <w:bookmarkStart w:id="310" w:name="_Toc50709632"/>
      <w:r>
        <w:t>Table Master Red</w:t>
      </w:r>
      <w:bookmarkEnd w:id="310"/>
    </w:p>
    <w:tbl>
      <w:tblPr>
        <w:tblStyle w:val="-56"/>
        <w:tblW w:w="3960" w:type="dxa"/>
        <w:tblLayout w:type="fixed"/>
        <w:tblLook w:val="0400" w:firstRow="0" w:lastRow="0" w:firstColumn="0" w:lastColumn="0" w:noHBand="0" w:noVBand="1"/>
      </w:tblPr>
      <w:tblGrid>
        <w:gridCol w:w="529"/>
        <w:gridCol w:w="1451"/>
        <w:gridCol w:w="288"/>
        <w:gridCol w:w="529"/>
        <w:gridCol w:w="1163"/>
      </w:tblGrid>
      <w:tr w:rsidR="001709F2" w:rsidRPr="001709F2" w14:paraId="19ADEBBE" w14:textId="77777777" w:rsidTr="00057BAE">
        <w:trPr>
          <w:cnfStyle w:val="000000100000" w:firstRow="0" w:lastRow="0" w:firstColumn="0" w:lastColumn="0" w:oddVBand="0" w:evenVBand="0" w:oddHBand="1" w:evenHBand="0" w:firstRowFirstColumn="0" w:firstRowLastColumn="0" w:lastRowFirstColumn="0" w:lastRowLastColumn="0"/>
        </w:trPr>
        <w:tc>
          <w:tcPr>
            <w:tcW w:w="529" w:type="dxa"/>
          </w:tcPr>
          <w:p w14:paraId="3CADCC6E" w14:textId="77777777" w:rsidR="001709F2" w:rsidRPr="001709F2" w:rsidRDefault="001709F2" w:rsidP="00F36001">
            <w:r w:rsidRPr="001709F2">
              <w:t>d10</w:t>
            </w:r>
          </w:p>
        </w:tc>
        <w:tc>
          <w:tcPr>
            <w:tcW w:w="1451" w:type="dxa"/>
          </w:tcPr>
          <w:p w14:paraId="7288783E" w14:textId="77777777" w:rsidR="001709F2" w:rsidRPr="001709F2" w:rsidRDefault="001709F2" w:rsidP="00F36001">
            <w:r w:rsidRPr="001709F2">
              <w:t>Background Types</w:t>
            </w:r>
          </w:p>
        </w:tc>
        <w:tc>
          <w:tcPr>
            <w:tcW w:w="288" w:type="dxa"/>
          </w:tcPr>
          <w:p w14:paraId="7879CC05" w14:textId="77777777" w:rsidR="001709F2" w:rsidRPr="001709F2" w:rsidRDefault="001709F2" w:rsidP="00F36001"/>
        </w:tc>
        <w:tc>
          <w:tcPr>
            <w:tcW w:w="529" w:type="dxa"/>
          </w:tcPr>
          <w:p w14:paraId="7394D26D" w14:textId="77777777" w:rsidR="001709F2" w:rsidRPr="001709F2" w:rsidRDefault="001709F2" w:rsidP="00F36001">
            <w:r w:rsidRPr="001709F2">
              <w:t>d10</w:t>
            </w:r>
          </w:p>
        </w:tc>
        <w:tc>
          <w:tcPr>
            <w:tcW w:w="1163" w:type="dxa"/>
          </w:tcPr>
          <w:p w14:paraId="2F598E1E" w14:textId="77777777" w:rsidR="001709F2" w:rsidRPr="001709F2" w:rsidRDefault="001709F2" w:rsidP="00F36001">
            <w:r w:rsidRPr="001709F2">
              <w:t>Background Types</w:t>
            </w:r>
          </w:p>
        </w:tc>
      </w:tr>
      <w:tr w:rsidR="001709F2" w:rsidRPr="001709F2" w14:paraId="68BBE2AC" w14:textId="77777777" w:rsidTr="00057BAE">
        <w:tc>
          <w:tcPr>
            <w:tcW w:w="529" w:type="dxa"/>
          </w:tcPr>
          <w:p w14:paraId="40399F81" w14:textId="77777777" w:rsidR="001709F2" w:rsidRPr="001709F2" w:rsidRDefault="001709F2" w:rsidP="00F36001">
            <w:r w:rsidRPr="001709F2">
              <w:t>1</w:t>
            </w:r>
          </w:p>
        </w:tc>
        <w:tc>
          <w:tcPr>
            <w:tcW w:w="1451" w:type="dxa"/>
          </w:tcPr>
          <w:p w14:paraId="7DA8FCA3" w14:textId="77777777" w:rsidR="001709F2" w:rsidRPr="001709F2" w:rsidRDefault="001709F2" w:rsidP="00F36001">
            <w:r w:rsidRPr="001709F2">
              <w:t>Ancestral</w:t>
            </w:r>
          </w:p>
        </w:tc>
        <w:tc>
          <w:tcPr>
            <w:tcW w:w="288" w:type="dxa"/>
          </w:tcPr>
          <w:p w14:paraId="56F1052E" w14:textId="77777777" w:rsidR="001709F2" w:rsidRPr="001709F2" w:rsidRDefault="001709F2" w:rsidP="00F36001"/>
        </w:tc>
        <w:tc>
          <w:tcPr>
            <w:tcW w:w="529" w:type="dxa"/>
          </w:tcPr>
          <w:p w14:paraId="77609B3C" w14:textId="77777777" w:rsidR="001709F2" w:rsidRPr="001709F2" w:rsidRDefault="001709F2" w:rsidP="00F36001">
            <w:r w:rsidRPr="001709F2">
              <w:t>6</w:t>
            </w:r>
          </w:p>
        </w:tc>
        <w:tc>
          <w:tcPr>
            <w:tcW w:w="1163" w:type="dxa"/>
          </w:tcPr>
          <w:p w14:paraId="503051B8" w14:textId="77777777" w:rsidR="001709F2" w:rsidRPr="001709F2" w:rsidRDefault="001709F2" w:rsidP="00F36001">
            <w:r w:rsidRPr="001709F2">
              <w:t>Elemental</w:t>
            </w:r>
          </w:p>
        </w:tc>
      </w:tr>
      <w:tr w:rsidR="001709F2" w:rsidRPr="001709F2" w14:paraId="44AE8CDF" w14:textId="77777777" w:rsidTr="00057BAE">
        <w:trPr>
          <w:cnfStyle w:val="000000100000" w:firstRow="0" w:lastRow="0" w:firstColumn="0" w:lastColumn="0" w:oddVBand="0" w:evenVBand="0" w:oddHBand="1" w:evenHBand="0" w:firstRowFirstColumn="0" w:firstRowLastColumn="0" w:lastRowFirstColumn="0" w:lastRowLastColumn="0"/>
        </w:trPr>
        <w:tc>
          <w:tcPr>
            <w:tcW w:w="529" w:type="dxa"/>
          </w:tcPr>
          <w:p w14:paraId="0AF3D0BB" w14:textId="77777777" w:rsidR="001709F2" w:rsidRPr="001709F2" w:rsidRDefault="001709F2" w:rsidP="00F36001">
            <w:r w:rsidRPr="001709F2">
              <w:t>2</w:t>
            </w:r>
          </w:p>
        </w:tc>
        <w:tc>
          <w:tcPr>
            <w:tcW w:w="1451" w:type="dxa"/>
          </w:tcPr>
          <w:p w14:paraId="469B4D28" w14:textId="77777777" w:rsidR="001709F2" w:rsidRPr="001709F2" w:rsidRDefault="001709F2" w:rsidP="00F36001">
            <w:r w:rsidRPr="001709F2">
              <w:t>Fey</w:t>
            </w:r>
          </w:p>
        </w:tc>
        <w:tc>
          <w:tcPr>
            <w:tcW w:w="288" w:type="dxa"/>
          </w:tcPr>
          <w:p w14:paraId="4EEBCC59" w14:textId="77777777" w:rsidR="001709F2" w:rsidRPr="001709F2" w:rsidRDefault="001709F2" w:rsidP="00F36001"/>
        </w:tc>
        <w:tc>
          <w:tcPr>
            <w:tcW w:w="529" w:type="dxa"/>
          </w:tcPr>
          <w:p w14:paraId="470B63D9" w14:textId="77777777" w:rsidR="001709F2" w:rsidRPr="001709F2" w:rsidRDefault="001709F2" w:rsidP="00F36001">
            <w:r w:rsidRPr="001709F2">
              <w:t>7</w:t>
            </w:r>
          </w:p>
        </w:tc>
        <w:tc>
          <w:tcPr>
            <w:tcW w:w="1163" w:type="dxa"/>
          </w:tcPr>
          <w:p w14:paraId="1B025CCB" w14:textId="77777777" w:rsidR="001709F2" w:rsidRPr="001709F2" w:rsidRDefault="001709F2" w:rsidP="00F36001">
            <w:r w:rsidRPr="001709F2">
              <w:t>Undead</w:t>
            </w:r>
          </w:p>
        </w:tc>
      </w:tr>
      <w:tr w:rsidR="001709F2" w:rsidRPr="001709F2" w14:paraId="09AEC46B" w14:textId="77777777" w:rsidTr="00057BAE">
        <w:tc>
          <w:tcPr>
            <w:tcW w:w="529" w:type="dxa"/>
          </w:tcPr>
          <w:p w14:paraId="775F1888" w14:textId="77777777" w:rsidR="001709F2" w:rsidRPr="001709F2" w:rsidRDefault="001709F2" w:rsidP="00F36001">
            <w:r w:rsidRPr="001709F2">
              <w:t>3</w:t>
            </w:r>
          </w:p>
        </w:tc>
        <w:tc>
          <w:tcPr>
            <w:tcW w:w="1451" w:type="dxa"/>
          </w:tcPr>
          <w:p w14:paraId="163D0B3A" w14:textId="77777777" w:rsidR="001709F2" w:rsidRPr="001709F2" w:rsidRDefault="001709F2" w:rsidP="00F36001">
            <w:r w:rsidRPr="001709F2">
              <w:t>Troll</w:t>
            </w:r>
          </w:p>
        </w:tc>
        <w:tc>
          <w:tcPr>
            <w:tcW w:w="288" w:type="dxa"/>
          </w:tcPr>
          <w:p w14:paraId="3EE46040" w14:textId="77777777" w:rsidR="001709F2" w:rsidRPr="001709F2" w:rsidRDefault="001709F2" w:rsidP="00F36001"/>
        </w:tc>
        <w:tc>
          <w:tcPr>
            <w:tcW w:w="529" w:type="dxa"/>
          </w:tcPr>
          <w:p w14:paraId="5A4D4938" w14:textId="77777777" w:rsidR="001709F2" w:rsidRPr="001709F2" w:rsidRDefault="001709F2" w:rsidP="00F36001">
            <w:r w:rsidRPr="001709F2">
              <w:t>8</w:t>
            </w:r>
          </w:p>
        </w:tc>
        <w:tc>
          <w:tcPr>
            <w:tcW w:w="1163" w:type="dxa"/>
          </w:tcPr>
          <w:p w14:paraId="61FEDE9B" w14:textId="77777777" w:rsidR="001709F2" w:rsidRPr="001709F2" w:rsidRDefault="001709F2" w:rsidP="00F36001">
            <w:r w:rsidRPr="001709F2">
              <w:t>Merman</w:t>
            </w:r>
          </w:p>
        </w:tc>
      </w:tr>
    </w:tbl>
    <w:p w14:paraId="394CF83D" w14:textId="77777777" w:rsidR="00CD32F1" w:rsidRDefault="00CD32F1" w:rsidP="00F36001">
      <w:pPr>
        <w:pStyle w:val="BasicText"/>
      </w:pPr>
    </w:p>
    <w:p w14:paraId="58DC1673" w14:textId="59AC7000" w:rsidR="00CD32F1" w:rsidRDefault="00CD32F1" w:rsidP="00F36001">
      <w:pPr>
        <w:pStyle w:val="BasicText"/>
      </w:pPr>
    </w:p>
    <w:p w14:paraId="0E560EE6" w14:textId="77777777" w:rsidR="00CD32F1" w:rsidRDefault="00CD32F1" w:rsidP="00F36001">
      <w:pPr>
        <w:pStyle w:val="BasicText"/>
      </w:pPr>
      <w:r>
        <w:t>Rows Fill Color:</w:t>
      </w:r>
    </w:p>
    <w:p w14:paraId="246DEB3C" w14:textId="77777777" w:rsidR="00CD32F1" w:rsidRDefault="00CD32F1" w:rsidP="00F36001">
      <w:pPr>
        <w:pStyle w:val="TABLEHEADING"/>
      </w:pPr>
    </w:p>
    <w:p w14:paraId="06713E05" w14:textId="40AC1351" w:rsidR="001709F2" w:rsidRDefault="001709F2" w:rsidP="00F36001">
      <w:pPr>
        <w:pStyle w:val="TABLEHEADING"/>
      </w:pPr>
      <w:bookmarkStart w:id="311" w:name="_Toc50709633"/>
      <w:r>
        <w:t>Table Master Purple</w:t>
      </w:r>
      <w:bookmarkEnd w:id="311"/>
    </w:p>
    <w:tbl>
      <w:tblPr>
        <w:tblStyle w:val="160"/>
        <w:tblW w:w="3960" w:type="dxa"/>
        <w:tblLayout w:type="fixed"/>
        <w:tblLook w:val="0420" w:firstRow="1" w:lastRow="0" w:firstColumn="0" w:lastColumn="0" w:noHBand="0" w:noVBand="1"/>
      </w:tblPr>
      <w:tblGrid>
        <w:gridCol w:w="529"/>
        <w:gridCol w:w="1451"/>
        <w:gridCol w:w="288"/>
        <w:gridCol w:w="529"/>
        <w:gridCol w:w="1163"/>
      </w:tblGrid>
      <w:tr w:rsidR="001709F2" w:rsidRPr="00651667" w14:paraId="4F72A4F5" w14:textId="77777777" w:rsidTr="006C3A12">
        <w:trPr>
          <w:cnfStyle w:val="100000000000" w:firstRow="1" w:lastRow="0" w:firstColumn="0" w:lastColumn="0" w:oddVBand="0" w:evenVBand="0" w:oddHBand="0" w:evenHBand="0" w:firstRowFirstColumn="0" w:firstRowLastColumn="0" w:lastRowFirstColumn="0" w:lastRowLastColumn="0"/>
        </w:trPr>
        <w:tc>
          <w:tcPr>
            <w:tcW w:w="529" w:type="dxa"/>
          </w:tcPr>
          <w:p w14:paraId="42F93C97" w14:textId="77777777" w:rsidR="001709F2" w:rsidRPr="00651667" w:rsidRDefault="001709F2" w:rsidP="00F36001">
            <w:pPr>
              <w:pStyle w:val="TableHeader"/>
            </w:pPr>
            <w:r w:rsidRPr="00651667">
              <w:t>d10</w:t>
            </w:r>
          </w:p>
        </w:tc>
        <w:tc>
          <w:tcPr>
            <w:tcW w:w="1451" w:type="dxa"/>
          </w:tcPr>
          <w:p w14:paraId="6E96541B" w14:textId="77777777" w:rsidR="001709F2" w:rsidRPr="00651667" w:rsidRDefault="001709F2" w:rsidP="00F36001">
            <w:pPr>
              <w:pStyle w:val="TableHeader"/>
            </w:pPr>
            <w:r w:rsidRPr="00651667">
              <w:t>Background Types</w:t>
            </w:r>
          </w:p>
        </w:tc>
        <w:tc>
          <w:tcPr>
            <w:tcW w:w="288" w:type="dxa"/>
          </w:tcPr>
          <w:p w14:paraId="18257530" w14:textId="77777777" w:rsidR="001709F2" w:rsidRPr="00651667" w:rsidRDefault="001709F2" w:rsidP="00F36001">
            <w:pPr>
              <w:pStyle w:val="TableHeader"/>
            </w:pPr>
          </w:p>
        </w:tc>
        <w:tc>
          <w:tcPr>
            <w:tcW w:w="529" w:type="dxa"/>
          </w:tcPr>
          <w:p w14:paraId="700D8322" w14:textId="77777777" w:rsidR="001709F2" w:rsidRPr="00651667" w:rsidRDefault="001709F2" w:rsidP="00F36001">
            <w:pPr>
              <w:pStyle w:val="TableHeader"/>
            </w:pPr>
            <w:r w:rsidRPr="00651667">
              <w:t>d10</w:t>
            </w:r>
          </w:p>
        </w:tc>
        <w:tc>
          <w:tcPr>
            <w:tcW w:w="1163" w:type="dxa"/>
          </w:tcPr>
          <w:p w14:paraId="516CA13E" w14:textId="77777777" w:rsidR="001709F2" w:rsidRPr="00651667" w:rsidRDefault="001709F2" w:rsidP="00F36001">
            <w:pPr>
              <w:pStyle w:val="TableHeader"/>
            </w:pPr>
            <w:r w:rsidRPr="00651667">
              <w:t>Background Types</w:t>
            </w:r>
          </w:p>
        </w:tc>
      </w:tr>
      <w:tr w:rsidR="001709F2" w:rsidRPr="00651667" w14:paraId="19A1B206" w14:textId="77777777" w:rsidTr="006C3A12">
        <w:trPr>
          <w:cnfStyle w:val="000000100000" w:firstRow="0" w:lastRow="0" w:firstColumn="0" w:lastColumn="0" w:oddVBand="0" w:evenVBand="0" w:oddHBand="1" w:evenHBand="0" w:firstRowFirstColumn="0" w:firstRowLastColumn="0" w:lastRowFirstColumn="0" w:lastRowLastColumn="0"/>
        </w:trPr>
        <w:tc>
          <w:tcPr>
            <w:tcW w:w="529" w:type="dxa"/>
          </w:tcPr>
          <w:p w14:paraId="7C2F383F" w14:textId="77777777" w:rsidR="001709F2" w:rsidRPr="00651667" w:rsidRDefault="001709F2" w:rsidP="00F36001">
            <w:pPr>
              <w:pStyle w:val="TableText"/>
            </w:pPr>
            <w:r w:rsidRPr="00651667">
              <w:t>1</w:t>
            </w:r>
          </w:p>
        </w:tc>
        <w:tc>
          <w:tcPr>
            <w:tcW w:w="1451" w:type="dxa"/>
          </w:tcPr>
          <w:p w14:paraId="3A8DC2A5" w14:textId="77777777" w:rsidR="001709F2" w:rsidRPr="00651667" w:rsidRDefault="001709F2" w:rsidP="00F36001">
            <w:pPr>
              <w:pStyle w:val="TableText"/>
            </w:pPr>
            <w:r w:rsidRPr="00651667">
              <w:t>Ancestral</w:t>
            </w:r>
          </w:p>
        </w:tc>
        <w:tc>
          <w:tcPr>
            <w:tcW w:w="288" w:type="dxa"/>
          </w:tcPr>
          <w:p w14:paraId="6B711439" w14:textId="77777777" w:rsidR="001709F2" w:rsidRPr="00651667" w:rsidRDefault="001709F2" w:rsidP="00F36001">
            <w:pPr>
              <w:pStyle w:val="TableText"/>
            </w:pPr>
          </w:p>
        </w:tc>
        <w:tc>
          <w:tcPr>
            <w:tcW w:w="529" w:type="dxa"/>
          </w:tcPr>
          <w:p w14:paraId="6C21B834" w14:textId="77777777" w:rsidR="001709F2" w:rsidRPr="00651667" w:rsidRDefault="001709F2" w:rsidP="00F36001">
            <w:pPr>
              <w:pStyle w:val="TableText"/>
            </w:pPr>
            <w:r w:rsidRPr="00651667">
              <w:t>6</w:t>
            </w:r>
          </w:p>
        </w:tc>
        <w:tc>
          <w:tcPr>
            <w:tcW w:w="1163" w:type="dxa"/>
          </w:tcPr>
          <w:p w14:paraId="64A49980" w14:textId="77777777" w:rsidR="001709F2" w:rsidRPr="00651667" w:rsidRDefault="001709F2" w:rsidP="00F36001">
            <w:pPr>
              <w:pStyle w:val="TableText"/>
            </w:pPr>
            <w:r w:rsidRPr="00651667">
              <w:t>Elemental</w:t>
            </w:r>
          </w:p>
        </w:tc>
      </w:tr>
      <w:tr w:rsidR="001709F2" w:rsidRPr="00651667" w14:paraId="44509093" w14:textId="77777777" w:rsidTr="006C3A12">
        <w:trPr>
          <w:cnfStyle w:val="000000010000" w:firstRow="0" w:lastRow="0" w:firstColumn="0" w:lastColumn="0" w:oddVBand="0" w:evenVBand="0" w:oddHBand="0" w:evenHBand="1" w:firstRowFirstColumn="0" w:firstRowLastColumn="0" w:lastRowFirstColumn="0" w:lastRowLastColumn="0"/>
        </w:trPr>
        <w:tc>
          <w:tcPr>
            <w:tcW w:w="529" w:type="dxa"/>
          </w:tcPr>
          <w:p w14:paraId="6B374095" w14:textId="77777777" w:rsidR="001709F2" w:rsidRPr="00651667" w:rsidRDefault="001709F2" w:rsidP="00F36001">
            <w:pPr>
              <w:pStyle w:val="TableText"/>
            </w:pPr>
            <w:r w:rsidRPr="00651667">
              <w:t>2</w:t>
            </w:r>
          </w:p>
        </w:tc>
        <w:tc>
          <w:tcPr>
            <w:tcW w:w="1451" w:type="dxa"/>
          </w:tcPr>
          <w:p w14:paraId="41B57B01" w14:textId="77777777" w:rsidR="001709F2" w:rsidRPr="00651667" w:rsidRDefault="001709F2" w:rsidP="00F36001">
            <w:pPr>
              <w:pStyle w:val="TableText"/>
            </w:pPr>
            <w:r w:rsidRPr="00651667">
              <w:t>Fey</w:t>
            </w:r>
          </w:p>
        </w:tc>
        <w:tc>
          <w:tcPr>
            <w:tcW w:w="288" w:type="dxa"/>
          </w:tcPr>
          <w:p w14:paraId="6A3CBE56" w14:textId="77777777" w:rsidR="001709F2" w:rsidRPr="00651667" w:rsidRDefault="001709F2" w:rsidP="00F36001">
            <w:pPr>
              <w:pStyle w:val="TableText"/>
            </w:pPr>
          </w:p>
        </w:tc>
        <w:tc>
          <w:tcPr>
            <w:tcW w:w="529" w:type="dxa"/>
          </w:tcPr>
          <w:p w14:paraId="375ED571" w14:textId="77777777" w:rsidR="001709F2" w:rsidRPr="00651667" w:rsidRDefault="001709F2" w:rsidP="00F36001">
            <w:pPr>
              <w:pStyle w:val="TableText"/>
            </w:pPr>
            <w:r w:rsidRPr="00651667">
              <w:t>7</w:t>
            </w:r>
          </w:p>
        </w:tc>
        <w:tc>
          <w:tcPr>
            <w:tcW w:w="1163" w:type="dxa"/>
          </w:tcPr>
          <w:p w14:paraId="4C2F0E9E" w14:textId="77777777" w:rsidR="001709F2" w:rsidRPr="00651667" w:rsidRDefault="001709F2" w:rsidP="00F36001">
            <w:pPr>
              <w:pStyle w:val="TableText"/>
            </w:pPr>
            <w:r w:rsidRPr="00651667">
              <w:t>Undead</w:t>
            </w:r>
          </w:p>
        </w:tc>
      </w:tr>
      <w:tr w:rsidR="001709F2" w:rsidRPr="00651667" w14:paraId="6377D8EA" w14:textId="77777777" w:rsidTr="006C3A12">
        <w:trPr>
          <w:cnfStyle w:val="000000100000" w:firstRow="0" w:lastRow="0" w:firstColumn="0" w:lastColumn="0" w:oddVBand="0" w:evenVBand="0" w:oddHBand="1" w:evenHBand="0" w:firstRowFirstColumn="0" w:firstRowLastColumn="0" w:lastRowFirstColumn="0" w:lastRowLastColumn="0"/>
        </w:trPr>
        <w:tc>
          <w:tcPr>
            <w:tcW w:w="529" w:type="dxa"/>
          </w:tcPr>
          <w:p w14:paraId="61C734B0" w14:textId="77777777" w:rsidR="001709F2" w:rsidRPr="00651667" w:rsidRDefault="001709F2" w:rsidP="00F36001">
            <w:pPr>
              <w:pStyle w:val="TableText"/>
            </w:pPr>
            <w:r w:rsidRPr="00651667">
              <w:t>3</w:t>
            </w:r>
          </w:p>
        </w:tc>
        <w:tc>
          <w:tcPr>
            <w:tcW w:w="1451" w:type="dxa"/>
          </w:tcPr>
          <w:p w14:paraId="323D233F" w14:textId="77777777" w:rsidR="001709F2" w:rsidRPr="00651667" w:rsidRDefault="001709F2" w:rsidP="00F36001">
            <w:pPr>
              <w:pStyle w:val="TableText"/>
            </w:pPr>
            <w:r w:rsidRPr="00651667">
              <w:t>Troll</w:t>
            </w:r>
          </w:p>
        </w:tc>
        <w:tc>
          <w:tcPr>
            <w:tcW w:w="288" w:type="dxa"/>
          </w:tcPr>
          <w:p w14:paraId="6E7E0386" w14:textId="77777777" w:rsidR="001709F2" w:rsidRPr="00651667" w:rsidRDefault="001709F2" w:rsidP="00F36001">
            <w:pPr>
              <w:pStyle w:val="TableText"/>
            </w:pPr>
          </w:p>
        </w:tc>
        <w:tc>
          <w:tcPr>
            <w:tcW w:w="529" w:type="dxa"/>
          </w:tcPr>
          <w:p w14:paraId="735A0B23" w14:textId="77777777" w:rsidR="001709F2" w:rsidRPr="00651667" w:rsidRDefault="001709F2" w:rsidP="00F36001">
            <w:pPr>
              <w:pStyle w:val="TableText"/>
            </w:pPr>
            <w:r w:rsidRPr="00651667">
              <w:t>8</w:t>
            </w:r>
          </w:p>
        </w:tc>
        <w:tc>
          <w:tcPr>
            <w:tcW w:w="1163" w:type="dxa"/>
          </w:tcPr>
          <w:p w14:paraId="606A2770" w14:textId="77777777" w:rsidR="001709F2" w:rsidRPr="00651667" w:rsidRDefault="001709F2" w:rsidP="00F36001">
            <w:pPr>
              <w:pStyle w:val="TableText"/>
            </w:pPr>
            <w:r w:rsidRPr="00651667">
              <w:t>Merman</w:t>
            </w:r>
          </w:p>
        </w:tc>
      </w:tr>
    </w:tbl>
    <w:p w14:paraId="3B0FEA15" w14:textId="77777777" w:rsidR="00CD32F1" w:rsidRDefault="00CD32F1" w:rsidP="00F36001">
      <w:pPr>
        <w:pStyle w:val="BasicText"/>
      </w:pPr>
    </w:p>
    <w:p w14:paraId="6C93E8BD" w14:textId="47519EAB" w:rsidR="00CD32F1" w:rsidRDefault="006C3A12" w:rsidP="00F36001">
      <w:pPr>
        <w:pStyle w:val="BasicText"/>
      </w:pPr>
      <w:r>
        <w:t xml:space="preserve"> </w:t>
      </w:r>
    </w:p>
    <w:p w14:paraId="015494F3" w14:textId="142B79E9" w:rsidR="00CD32F1" w:rsidRDefault="00CD32F1" w:rsidP="00F36001">
      <w:pPr>
        <w:pStyle w:val="BasicText"/>
      </w:pPr>
      <w:r>
        <w:t>Rows Fill Color:</w:t>
      </w:r>
      <w:r w:rsidR="006C3A12">
        <w:t xml:space="preserve"> </w:t>
      </w:r>
      <w:r w:rsidR="00E96D50">
        <w:t xml:space="preserve">Master Purple </w:t>
      </w:r>
      <w:r w:rsidR="00E96D50" w:rsidRPr="00E96D50">
        <w:t>#E6DBEF</w:t>
      </w:r>
    </w:p>
    <w:p w14:paraId="43F37219" w14:textId="77777777" w:rsidR="00CD32F1" w:rsidRDefault="00CD32F1" w:rsidP="00F36001">
      <w:pPr>
        <w:pStyle w:val="TABLEHEADING"/>
      </w:pPr>
    </w:p>
    <w:p w14:paraId="54289BD3" w14:textId="27E62A59" w:rsidR="00D16BA8" w:rsidRDefault="00D16BA8" w:rsidP="00F36001">
      <w:pPr>
        <w:pStyle w:val="TABLEHEADING"/>
      </w:pPr>
      <w:bookmarkStart w:id="312" w:name="_Toc50709634"/>
      <w:r>
        <w:t>Table Master Gray</w:t>
      </w:r>
      <w:bookmarkEnd w:id="312"/>
    </w:p>
    <w:tbl>
      <w:tblPr>
        <w:tblStyle w:val="TableMasterGray"/>
        <w:tblW w:w="3960" w:type="dxa"/>
        <w:tblLayout w:type="fixed"/>
        <w:tblLook w:val="04A0" w:firstRow="1" w:lastRow="0" w:firstColumn="1" w:lastColumn="0" w:noHBand="0" w:noVBand="1"/>
      </w:tblPr>
      <w:tblGrid>
        <w:gridCol w:w="709"/>
        <w:gridCol w:w="1271"/>
        <w:gridCol w:w="288"/>
        <w:gridCol w:w="529"/>
        <w:gridCol w:w="1163"/>
      </w:tblGrid>
      <w:tr w:rsidR="001709F2" w:rsidRPr="00651667" w14:paraId="1E2F6337" w14:textId="77777777" w:rsidTr="0005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8667FBC" w14:textId="77777777" w:rsidR="001709F2" w:rsidRPr="00651667" w:rsidRDefault="001709F2" w:rsidP="00F36001">
            <w:pPr>
              <w:pStyle w:val="TableHeader"/>
            </w:pPr>
            <w:r w:rsidRPr="00651667">
              <w:t>d10</w:t>
            </w:r>
          </w:p>
        </w:tc>
        <w:tc>
          <w:tcPr>
            <w:tcW w:w="1271" w:type="dxa"/>
          </w:tcPr>
          <w:p w14:paraId="4F3F2E9B" w14:textId="77777777" w:rsidR="001709F2" w:rsidRPr="00651667" w:rsidRDefault="001709F2" w:rsidP="00F36001">
            <w:pPr>
              <w:pStyle w:val="TableHeader"/>
              <w:cnfStyle w:val="100000000000" w:firstRow="1" w:lastRow="0" w:firstColumn="0" w:lastColumn="0" w:oddVBand="0" w:evenVBand="0" w:oddHBand="0" w:evenHBand="0" w:firstRowFirstColumn="0" w:firstRowLastColumn="0" w:lastRowFirstColumn="0" w:lastRowLastColumn="0"/>
            </w:pPr>
            <w:r w:rsidRPr="00651667">
              <w:t>Background Types</w:t>
            </w:r>
          </w:p>
        </w:tc>
        <w:tc>
          <w:tcPr>
            <w:tcW w:w="288" w:type="dxa"/>
          </w:tcPr>
          <w:p w14:paraId="45EBCBF2" w14:textId="77777777" w:rsidR="001709F2" w:rsidRPr="00651667" w:rsidRDefault="001709F2" w:rsidP="00F36001">
            <w:pPr>
              <w:pStyle w:val="TableHeader"/>
              <w:cnfStyle w:val="100000000000" w:firstRow="1" w:lastRow="0" w:firstColumn="0" w:lastColumn="0" w:oddVBand="0" w:evenVBand="0" w:oddHBand="0" w:evenHBand="0" w:firstRowFirstColumn="0" w:firstRowLastColumn="0" w:lastRowFirstColumn="0" w:lastRowLastColumn="0"/>
            </w:pPr>
          </w:p>
        </w:tc>
        <w:tc>
          <w:tcPr>
            <w:tcW w:w="529" w:type="dxa"/>
          </w:tcPr>
          <w:p w14:paraId="01FBE260" w14:textId="77777777" w:rsidR="001709F2" w:rsidRPr="00651667" w:rsidRDefault="001709F2" w:rsidP="00F36001">
            <w:pPr>
              <w:pStyle w:val="TableHeader"/>
              <w:cnfStyle w:val="100000000000" w:firstRow="1" w:lastRow="0" w:firstColumn="0" w:lastColumn="0" w:oddVBand="0" w:evenVBand="0" w:oddHBand="0" w:evenHBand="0" w:firstRowFirstColumn="0" w:firstRowLastColumn="0" w:lastRowFirstColumn="0" w:lastRowLastColumn="0"/>
            </w:pPr>
            <w:r w:rsidRPr="00651667">
              <w:t>d10</w:t>
            </w:r>
          </w:p>
        </w:tc>
        <w:tc>
          <w:tcPr>
            <w:tcW w:w="1163" w:type="dxa"/>
          </w:tcPr>
          <w:p w14:paraId="37284016" w14:textId="77777777" w:rsidR="001709F2" w:rsidRPr="00651667" w:rsidRDefault="001709F2" w:rsidP="00F36001">
            <w:pPr>
              <w:pStyle w:val="TableHeader"/>
              <w:cnfStyle w:val="100000000000" w:firstRow="1" w:lastRow="0" w:firstColumn="0" w:lastColumn="0" w:oddVBand="0" w:evenVBand="0" w:oddHBand="0" w:evenHBand="0" w:firstRowFirstColumn="0" w:firstRowLastColumn="0" w:lastRowFirstColumn="0" w:lastRowLastColumn="0"/>
            </w:pPr>
            <w:r w:rsidRPr="00651667">
              <w:t>Background Types</w:t>
            </w:r>
          </w:p>
        </w:tc>
      </w:tr>
      <w:tr w:rsidR="001709F2" w:rsidRPr="00651667" w14:paraId="43A600EB" w14:textId="77777777" w:rsidTr="00057BAE">
        <w:tc>
          <w:tcPr>
            <w:cnfStyle w:val="001000000000" w:firstRow="0" w:lastRow="0" w:firstColumn="1" w:lastColumn="0" w:oddVBand="0" w:evenVBand="0" w:oddHBand="0" w:evenHBand="0" w:firstRowFirstColumn="0" w:firstRowLastColumn="0" w:lastRowFirstColumn="0" w:lastRowLastColumn="0"/>
            <w:tcW w:w="709" w:type="dxa"/>
          </w:tcPr>
          <w:p w14:paraId="1AFDE995" w14:textId="77777777" w:rsidR="001709F2" w:rsidRPr="00651667" w:rsidRDefault="001709F2" w:rsidP="00F36001">
            <w:pPr>
              <w:pStyle w:val="TableText"/>
            </w:pPr>
            <w:r w:rsidRPr="00651667">
              <w:t>1</w:t>
            </w:r>
          </w:p>
        </w:tc>
        <w:tc>
          <w:tcPr>
            <w:tcW w:w="1271" w:type="dxa"/>
          </w:tcPr>
          <w:p w14:paraId="19F6C03D"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r w:rsidRPr="00651667">
              <w:t>Ancestral</w:t>
            </w:r>
          </w:p>
        </w:tc>
        <w:tc>
          <w:tcPr>
            <w:tcW w:w="288" w:type="dxa"/>
          </w:tcPr>
          <w:p w14:paraId="2A39A619"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p>
        </w:tc>
        <w:tc>
          <w:tcPr>
            <w:tcW w:w="529" w:type="dxa"/>
          </w:tcPr>
          <w:p w14:paraId="00A5E0EE"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r w:rsidRPr="00651667">
              <w:t>6</w:t>
            </w:r>
          </w:p>
        </w:tc>
        <w:tc>
          <w:tcPr>
            <w:tcW w:w="1163" w:type="dxa"/>
          </w:tcPr>
          <w:p w14:paraId="76B2C7C0"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r w:rsidRPr="00651667">
              <w:t>Elemental</w:t>
            </w:r>
          </w:p>
        </w:tc>
      </w:tr>
      <w:tr w:rsidR="00E96D50" w:rsidRPr="00651667" w14:paraId="6626D184" w14:textId="77777777" w:rsidTr="00057B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527E199A" w14:textId="77777777" w:rsidR="001709F2" w:rsidRPr="00651667" w:rsidRDefault="001709F2" w:rsidP="00F36001">
            <w:pPr>
              <w:pStyle w:val="TableText"/>
            </w:pPr>
            <w:r w:rsidRPr="00651667">
              <w:t>2</w:t>
            </w:r>
          </w:p>
        </w:tc>
        <w:tc>
          <w:tcPr>
            <w:tcW w:w="1271" w:type="dxa"/>
          </w:tcPr>
          <w:p w14:paraId="4AA907CE" w14:textId="77777777" w:rsidR="001709F2" w:rsidRPr="00651667" w:rsidRDefault="001709F2" w:rsidP="00F36001">
            <w:pPr>
              <w:pStyle w:val="TableText"/>
              <w:cnfStyle w:val="000000010000" w:firstRow="0" w:lastRow="0" w:firstColumn="0" w:lastColumn="0" w:oddVBand="0" w:evenVBand="0" w:oddHBand="0" w:evenHBand="1" w:firstRowFirstColumn="0" w:firstRowLastColumn="0" w:lastRowFirstColumn="0" w:lastRowLastColumn="0"/>
            </w:pPr>
            <w:r w:rsidRPr="00651667">
              <w:t>Fey</w:t>
            </w:r>
          </w:p>
        </w:tc>
        <w:tc>
          <w:tcPr>
            <w:tcW w:w="288" w:type="dxa"/>
          </w:tcPr>
          <w:p w14:paraId="519D4207" w14:textId="77777777" w:rsidR="001709F2" w:rsidRPr="00651667" w:rsidRDefault="001709F2" w:rsidP="00F36001">
            <w:pPr>
              <w:pStyle w:val="TableText"/>
              <w:cnfStyle w:val="000000010000" w:firstRow="0" w:lastRow="0" w:firstColumn="0" w:lastColumn="0" w:oddVBand="0" w:evenVBand="0" w:oddHBand="0" w:evenHBand="1" w:firstRowFirstColumn="0" w:firstRowLastColumn="0" w:lastRowFirstColumn="0" w:lastRowLastColumn="0"/>
            </w:pPr>
          </w:p>
        </w:tc>
        <w:tc>
          <w:tcPr>
            <w:tcW w:w="529" w:type="dxa"/>
          </w:tcPr>
          <w:p w14:paraId="18FAD85E" w14:textId="77777777" w:rsidR="001709F2" w:rsidRPr="00651667" w:rsidRDefault="001709F2" w:rsidP="00F36001">
            <w:pPr>
              <w:pStyle w:val="TableText"/>
              <w:cnfStyle w:val="000000010000" w:firstRow="0" w:lastRow="0" w:firstColumn="0" w:lastColumn="0" w:oddVBand="0" w:evenVBand="0" w:oddHBand="0" w:evenHBand="1" w:firstRowFirstColumn="0" w:firstRowLastColumn="0" w:lastRowFirstColumn="0" w:lastRowLastColumn="0"/>
            </w:pPr>
            <w:r w:rsidRPr="00651667">
              <w:t>7</w:t>
            </w:r>
          </w:p>
        </w:tc>
        <w:tc>
          <w:tcPr>
            <w:tcW w:w="1163" w:type="dxa"/>
          </w:tcPr>
          <w:p w14:paraId="6A4B4F1C" w14:textId="77777777" w:rsidR="001709F2" w:rsidRPr="00651667" w:rsidRDefault="001709F2" w:rsidP="00F36001">
            <w:pPr>
              <w:pStyle w:val="TableText"/>
              <w:cnfStyle w:val="000000010000" w:firstRow="0" w:lastRow="0" w:firstColumn="0" w:lastColumn="0" w:oddVBand="0" w:evenVBand="0" w:oddHBand="0" w:evenHBand="1" w:firstRowFirstColumn="0" w:firstRowLastColumn="0" w:lastRowFirstColumn="0" w:lastRowLastColumn="0"/>
            </w:pPr>
            <w:r w:rsidRPr="00651667">
              <w:t>Undead</w:t>
            </w:r>
          </w:p>
        </w:tc>
      </w:tr>
      <w:tr w:rsidR="001709F2" w:rsidRPr="00651667" w14:paraId="026285B2" w14:textId="77777777" w:rsidTr="00057BAE">
        <w:tc>
          <w:tcPr>
            <w:cnfStyle w:val="001000000000" w:firstRow="0" w:lastRow="0" w:firstColumn="1" w:lastColumn="0" w:oddVBand="0" w:evenVBand="0" w:oddHBand="0" w:evenHBand="0" w:firstRowFirstColumn="0" w:firstRowLastColumn="0" w:lastRowFirstColumn="0" w:lastRowLastColumn="0"/>
            <w:tcW w:w="709" w:type="dxa"/>
          </w:tcPr>
          <w:p w14:paraId="7A40A7D1" w14:textId="77777777" w:rsidR="001709F2" w:rsidRPr="00651667" w:rsidRDefault="001709F2" w:rsidP="00F36001">
            <w:pPr>
              <w:pStyle w:val="TableText"/>
            </w:pPr>
            <w:r w:rsidRPr="00651667">
              <w:t>3</w:t>
            </w:r>
          </w:p>
        </w:tc>
        <w:tc>
          <w:tcPr>
            <w:tcW w:w="1271" w:type="dxa"/>
          </w:tcPr>
          <w:p w14:paraId="1D72E83A"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r w:rsidRPr="00651667">
              <w:t>Troll</w:t>
            </w:r>
          </w:p>
        </w:tc>
        <w:tc>
          <w:tcPr>
            <w:tcW w:w="288" w:type="dxa"/>
          </w:tcPr>
          <w:p w14:paraId="5C43B0BE"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p>
        </w:tc>
        <w:tc>
          <w:tcPr>
            <w:tcW w:w="529" w:type="dxa"/>
          </w:tcPr>
          <w:p w14:paraId="2BE0414A"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r w:rsidRPr="00651667">
              <w:t>8</w:t>
            </w:r>
          </w:p>
        </w:tc>
        <w:tc>
          <w:tcPr>
            <w:tcW w:w="1163" w:type="dxa"/>
          </w:tcPr>
          <w:p w14:paraId="55358CAC" w14:textId="77777777" w:rsidR="001709F2" w:rsidRPr="00651667" w:rsidRDefault="001709F2" w:rsidP="00F36001">
            <w:pPr>
              <w:pStyle w:val="TableText"/>
              <w:cnfStyle w:val="000000000000" w:firstRow="0" w:lastRow="0" w:firstColumn="0" w:lastColumn="0" w:oddVBand="0" w:evenVBand="0" w:oddHBand="0" w:evenHBand="0" w:firstRowFirstColumn="0" w:firstRowLastColumn="0" w:lastRowFirstColumn="0" w:lastRowLastColumn="0"/>
            </w:pPr>
            <w:r w:rsidRPr="00651667">
              <w:t>Merman</w:t>
            </w:r>
          </w:p>
        </w:tc>
      </w:tr>
    </w:tbl>
    <w:p w14:paraId="1CC7D627" w14:textId="77777777" w:rsidR="00CD32F1" w:rsidRDefault="00CD32F1" w:rsidP="00F36001">
      <w:pPr>
        <w:pStyle w:val="BasicText"/>
      </w:pPr>
    </w:p>
    <w:p w14:paraId="396F4F44" w14:textId="2140EAD4" w:rsidR="00CD32F1" w:rsidRDefault="00CD32F1" w:rsidP="00F36001">
      <w:pPr>
        <w:pStyle w:val="BasicText"/>
      </w:pPr>
    </w:p>
    <w:p w14:paraId="7E40A6E9" w14:textId="3CE758EF" w:rsidR="00CD32F1" w:rsidRDefault="00CD32F1" w:rsidP="00F36001">
      <w:pPr>
        <w:pStyle w:val="BasicText"/>
      </w:pPr>
      <w:r>
        <w:t>Rows Fill Color:</w:t>
      </w:r>
      <w:r w:rsidR="00E96D50">
        <w:t xml:space="preserve"> Master Gray </w:t>
      </w:r>
      <w:r w:rsidR="00E96D50" w:rsidRPr="00E96D50">
        <w:t>#DDDDDD</w:t>
      </w:r>
    </w:p>
    <w:p w14:paraId="07D14389" w14:textId="77777777" w:rsidR="00CD32F1" w:rsidRDefault="00CD32F1" w:rsidP="00F36001">
      <w:pPr>
        <w:pStyle w:val="TABLEHEADING"/>
      </w:pPr>
    </w:p>
    <w:p w14:paraId="1CA3700B" w14:textId="6D6CF3C8" w:rsidR="0048291B" w:rsidRDefault="0048291B" w:rsidP="00F36001">
      <w:pPr>
        <w:pStyle w:val="TABLEHEADING"/>
      </w:pPr>
      <w:bookmarkStart w:id="313" w:name="_Toc50709635"/>
      <w:r>
        <w:t>Table Bestiary Blue</w:t>
      </w:r>
      <w:bookmarkEnd w:id="313"/>
    </w:p>
    <w:tbl>
      <w:tblPr>
        <w:tblStyle w:val="TableBestiaryBlue"/>
        <w:tblW w:w="3960" w:type="dxa"/>
        <w:tblInd w:w="0" w:type="dxa"/>
        <w:tblLayout w:type="fixed"/>
        <w:tblLook w:val="0400" w:firstRow="0" w:lastRow="0" w:firstColumn="0" w:lastColumn="0" w:noHBand="0" w:noVBand="1"/>
      </w:tblPr>
      <w:tblGrid>
        <w:gridCol w:w="529"/>
        <w:gridCol w:w="1451"/>
        <w:gridCol w:w="288"/>
        <w:gridCol w:w="529"/>
        <w:gridCol w:w="1163"/>
      </w:tblGrid>
      <w:tr w:rsidR="00D16BA8" w:rsidRPr="00651667" w14:paraId="06258DB5" w14:textId="77777777" w:rsidTr="00057BAE">
        <w:tc>
          <w:tcPr>
            <w:tcW w:w="529" w:type="dxa"/>
          </w:tcPr>
          <w:p w14:paraId="28DEF21F" w14:textId="77777777" w:rsidR="001709F2" w:rsidRPr="00651667" w:rsidRDefault="001709F2" w:rsidP="00F36001">
            <w:pPr>
              <w:pStyle w:val="TableHeader"/>
            </w:pPr>
            <w:r w:rsidRPr="00651667">
              <w:t>d10</w:t>
            </w:r>
          </w:p>
        </w:tc>
        <w:tc>
          <w:tcPr>
            <w:tcW w:w="1451" w:type="dxa"/>
          </w:tcPr>
          <w:p w14:paraId="0BFB52ED" w14:textId="77777777" w:rsidR="001709F2" w:rsidRPr="00651667" w:rsidRDefault="001709F2" w:rsidP="00F36001">
            <w:pPr>
              <w:pStyle w:val="TableHeader"/>
            </w:pPr>
            <w:r w:rsidRPr="00651667">
              <w:t>Background Types</w:t>
            </w:r>
          </w:p>
        </w:tc>
        <w:tc>
          <w:tcPr>
            <w:tcW w:w="288" w:type="dxa"/>
          </w:tcPr>
          <w:p w14:paraId="43A90266" w14:textId="77777777" w:rsidR="00D16BA8" w:rsidRPr="00651667" w:rsidRDefault="00D16BA8" w:rsidP="00F36001">
            <w:pPr>
              <w:pStyle w:val="TableHeader"/>
            </w:pPr>
          </w:p>
        </w:tc>
        <w:tc>
          <w:tcPr>
            <w:tcW w:w="529" w:type="dxa"/>
          </w:tcPr>
          <w:p w14:paraId="45CDD4A7" w14:textId="77777777" w:rsidR="001709F2" w:rsidRPr="00651667" w:rsidRDefault="001709F2" w:rsidP="00F36001">
            <w:pPr>
              <w:pStyle w:val="TableHeader"/>
            </w:pPr>
            <w:r w:rsidRPr="00651667">
              <w:t>d10</w:t>
            </w:r>
          </w:p>
        </w:tc>
        <w:tc>
          <w:tcPr>
            <w:tcW w:w="1163" w:type="dxa"/>
          </w:tcPr>
          <w:p w14:paraId="0463DD18" w14:textId="77777777" w:rsidR="001709F2" w:rsidRPr="00651667" w:rsidRDefault="001709F2" w:rsidP="00F36001">
            <w:pPr>
              <w:pStyle w:val="TableHeader"/>
            </w:pPr>
            <w:r w:rsidRPr="00651667">
              <w:t>Background Types</w:t>
            </w:r>
          </w:p>
        </w:tc>
      </w:tr>
      <w:tr w:rsidR="00D16BA8" w:rsidRPr="00651667" w14:paraId="15962AB0" w14:textId="77777777" w:rsidTr="00057BAE">
        <w:trPr>
          <w:cnfStyle w:val="000000010000" w:firstRow="0" w:lastRow="0" w:firstColumn="0" w:lastColumn="0" w:oddVBand="0" w:evenVBand="0" w:oddHBand="0" w:evenHBand="1" w:firstRowFirstColumn="0" w:firstRowLastColumn="0" w:lastRowFirstColumn="0" w:lastRowLastColumn="0"/>
        </w:trPr>
        <w:tc>
          <w:tcPr>
            <w:tcW w:w="529" w:type="dxa"/>
          </w:tcPr>
          <w:p w14:paraId="69B9FDC4" w14:textId="77777777" w:rsidR="001709F2" w:rsidRPr="00651667" w:rsidRDefault="001709F2" w:rsidP="00F36001">
            <w:pPr>
              <w:pStyle w:val="TableText"/>
            </w:pPr>
            <w:r w:rsidRPr="00651667">
              <w:t>1</w:t>
            </w:r>
          </w:p>
        </w:tc>
        <w:tc>
          <w:tcPr>
            <w:tcW w:w="1451" w:type="dxa"/>
          </w:tcPr>
          <w:p w14:paraId="1F493E11" w14:textId="77777777" w:rsidR="001709F2" w:rsidRPr="00651667" w:rsidRDefault="001709F2" w:rsidP="00F36001">
            <w:pPr>
              <w:pStyle w:val="TableText"/>
            </w:pPr>
            <w:r w:rsidRPr="00651667">
              <w:t>Ancestral</w:t>
            </w:r>
          </w:p>
        </w:tc>
        <w:tc>
          <w:tcPr>
            <w:tcW w:w="288" w:type="dxa"/>
          </w:tcPr>
          <w:p w14:paraId="57DEE14D" w14:textId="77777777" w:rsidR="00D16BA8" w:rsidRPr="00651667" w:rsidRDefault="00D16BA8" w:rsidP="00F36001">
            <w:pPr>
              <w:pStyle w:val="TableText"/>
            </w:pPr>
          </w:p>
        </w:tc>
        <w:tc>
          <w:tcPr>
            <w:tcW w:w="529" w:type="dxa"/>
          </w:tcPr>
          <w:p w14:paraId="1C76199F" w14:textId="77777777" w:rsidR="001709F2" w:rsidRPr="00651667" w:rsidRDefault="001709F2" w:rsidP="00F36001">
            <w:pPr>
              <w:pStyle w:val="TableText"/>
            </w:pPr>
            <w:r w:rsidRPr="00651667">
              <w:t>6</w:t>
            </w:r>
          </w:p>
        </w:tc>
        <w:tc>
          <w:tcPr>
            <w:tcW w:w="1163" w:type="dxa"/>
          </w:tcPr>
          <w:p w14:paraId="79C1A9A5" w14:textId="77777777" w:rsidR="001709F2" w:rsidRPr="00651667" w:rsidRDefault="001709F2" w:rsidP="00F36001">
            <w:pPr>
              <w:pStyle w:val="TableText"/>
            </w:pPr>
            <w:r w:rsidRPr="00651667">
              <w:t>Elemental</w:t>
            </w:r>
          </w:p>
        </w:tc>
      </w:tr>
      <w:tr w:rsidR="00D16BA8" w:rsidRPr="00651667" w14:paraId="3DE4FD8D" w14:textId="77777777" w:rsidTr="00057BAE">
        <w:tc>
          <w:tcPr>
            <w:tcW w:w="529" w:type="dxa"/>
          </w:tcPr>
          <w:p w14:paraId="3CF04C46" w14:textId="77777777" w:rsidR="001709F2" w:rsidRPr="00651667" w:rsidRDefault="001709F2" w:rsidP="00F36001">
            <w:pPr>
              <w:pStyle w:val="TableText"/>
            </w:pPr>
            <w:r w:rsidRPr="00651667">
              <w:t>2</w:t>
            </w:r>
          </w:p>
        </w:tc>
        <w:tc>
          <w:tcPr>
            <w:tcW w:w="1451" w:type="dxa"/>
          </w:tcPr>
          <w:p w14:paraId="69AAE4F5" w14:textId="77777777" w:rsidR="001709F2" w:rsidRPr="00651667" w:rsidRDefault="001709F2" w:rsidP="00F36001">
            <w:pPr>
              <w:pStyle w:val="TableText"/>
            </w:pPr>
            <w:r w:rsidRPr="00651667">
              <w:t>Fey</w:t>
            </w:r>
          </w:p>
        </w:tc>
        <w:tc>
          <w:tcPr>
            <w:tcW w:w="288" w:type="dxa"/>
          </w:tcPr>
          <w:p w14:paraId="5C1E6870" w14:textId="77777777" w:rsidR="00D16BA8" w:rsidRPr="00651667" w:rsidRDefault="00D16BA8" w:rsidP="00F36001">
            <w:pPr>
              <w:pStyle w:val="TableText"/>
            </w:pPr>
          </w:p>
        </w:tc>
        <w:tc>
          <w:tcPr>
            <w:tcW w:w="529" w:type="dxa"/>
          </w:tcPr>
          <w:p w14:paraId="15997DF0" w14:textId="77777777" w:rsidR="001709F2" w:rsidRPr="00651667" w:rsidRDefault="001709F2" w:rsidP="00F36001">
            <w:pPr>
              <w:pStyle w:val="TableText"/>
            </w:pPr>
            <w:r w:rsidRPr="00651667">
              <w:t>7</w:t>
            </w:r>
          </w:p>
        </w:tc>
        <w:tc>
          <w:tcPr>
            <w:tcW w:w="1163" w:type="dxa"/>
          </w:tcPr>
          <w:p w14:paraId="3C810D38" w14:textId="77777777" w:rsidR="001709F2" w:rsidRPr="00651667" w:rsidRDefault="001709F2" w:rsidP="00F36001">
            <w:pPr>
              <w:pStyle w:val="TableText"/>
            </w:pPr>
            <w:r w:rsidRPr="00651667">
              <w:t>Undead</w:t>
            </w:r>
          </w:p>
        </w:tc>
      </w:tr>
      <w:tr w:rsidR="00D16BA8" w:rsidRPr="00651667" w14:paraId="6B9D72B9" w14:textId="77777777" w:rsidTr="00057BAE">
        <w:trPr>
          <w:cnfStyle w:val="000000010000" w:firstRow="0" w:lastRow="0" w:firstColumn="0" w:lastColumn="0" w:oddVBand="0" w:evenVBand="0" w:oddHBand="0" w:evenHBand="1" w:firstRowFirstColumn="0" w:firstRowLastColumn="0" w:lastRowFirstColumn="0" w:lastRowLastColumn="0"/>
        </w:trPr>
        <w:tc>
          <w:tcPr>
            <w:tcW w:w="529" w:type="dxa"/>
          </w:tcPr>
          <w:p w14:paraId="14DFECC2" w14:textId="77777777" w:rsidR="001709F2" w:rsidRPr="00651667" w:rsidRDefault="001709F2" w:rsidP="00F36001">
            <w:pPr>
              <w:pStyle w:val="TableText"/>
            </w:pPr>
            <w:r w:rsidRPr="00651667">
              <w:t>3</w:t>
            </w:r>
          </w:p>
        </w:tc>
        <w:tc>
          <w:tcPr>
            <w:tcW w:w="1451" w:type="dxa"/>
          </w:tcPr>
          <w:p w14:paraId="6D8A7C7B" w14:textId="77777777" w:rsidR="001709F2" w:rsidRPr="00651667" w:rsidRDefault="001709F2" w:rsidP="00F36001">
            <w:pPr>
              <w:pStyle w:val="TableText"/>
            </w:pPr>
            <w:r w:rsidRPr="00651667">
              <w:t>Troll</w:t>
            </w:r>
          </w:p>
        </w:tc>
        <w:tc>
          <w:tcPr>
            <w:tcW w:w="288" w:type="dxa"/>
          </w:tcPr>
          <w:p w14:paraId="74D668C0" w14:textId="77777777" w:rsidR="00D16BA8" w:rsidRPr="00651667" w:rsidRDefault="00D16BA8" w:rsidP="00F36001">
            <w:pPr>
              <w:pStyle w:val="TableText"/>
            </w:pPr>
          </w:p>
        </w:tc>
        <w:tc>
          <w:tcPr>
            <w:tcW w:w="529" w:type="dxa"/>
          </w:tcPr>
          <w:p w14:paraId="607D8782" w14:textId="77777777" w:rsidR="001709F2" w:rsidRPr="00651667" w:rsidRDefault="001709F2" w:rsidP="00F36001">
            <w:pPr>
              <w:pStyle w:val="TableText"/>
            </w:pPr>
            <w:r w:rsidRPr="00651667">
              <w:t>8</w:t>
            </w:r>
          </w:p>
        </w:tc>
        <w:tc>
          <w:tcPr>
            <w:tcW w:w="1163" w:type="dxa"/>
          </w:tcPr>
          <w:p w14:paraId="4AC46682" w14:textId="77777777" w:rsidR="001709F2" w:rsidRPr="00651667" w:rsidRDefault="001709F2" w:rsidP="00F36001">
            <w:pPr>
              <w:pStyle w:val="TableText"/>
            </w:pPr>
            <w:r w:rsidRPr="00651667">
              <w:t>Merman</w:t>
            </w:r>
          </w:p>
        </w:tc>
      </w:tr>
    </w:tbl>
    <w:p w14:paraId="7EDDCBF8" w14:textId="77777777" w:rsidR="00CD32F1" w:rsidRDefault="00CD32F1" w:rsidP="00F36001">
      <w:pPr>
        <w:pStyle w:val="BasicText"/>
      </w:pPr>
    </w:p>
    <w:p w14:paraId="1DE6DE5C" w14:textId="527D7F49" w:rsidR="00CD32F1" w:rsidRDefault="00CD32F1" w:rsidP="00F36001">
      <w:pPr>
        <w:pStyle w:val="BasicText"/>
      </w:pPr>
    </w:p>
    <w:p w14:paraId="3CED2D3D" w14:textId="1797ABB5" w:rsidR="00CD32F1" w:rsidRDefault="00CD32F1" w:rsidP="00F36001">
      <w:pPr>
        <w:pStyle w:val="BasicText"/>
      </w:pPr>
      <w:r>
        <w:t>Rows Fill Color:</w:t>
      </w:r>
      <w:r w:rsidR="00E96D50">
        <w:t xml:space="preserve"> Bestiary Blue </w:t>
      </w:r>
      <w:r w:rsidR="00E96D50" w:rsidRPr="00E96D50">
        <w:t>#D5DCE4</w:t>
      </w:r>
      <w:r w:rsidR="00452A06">
        <w:t xml:space="preserve"> </w:t>
      </w:r>
    </w:p>
    <w:p w14:paraId="30A2FE12" w14:textId="77F9BEAB" w:rsidR="00452A06" w:rsidRDefault="00452A06" w:rsidP="00F36001">
      <w:pPr>
        <w:pStyle w:val="BasicText"/>
      </w:pPr>
    </w:p>
    <w:p w14:paraId="3A590AA0" w14:textId="62630421" w:rsidR="00452A06" w:rsidRDefault="00452A06" w:rsidP="00F36001">
      <w:pPr>
        <w:pStyle w:val="TABLEHEADING"/>
      </w:pPr>
      <w:bookmarkStart w:id="314" w:name="_Toc50709636"/>
      <w:r>
        <w:t>Table Simple Blue</w:t>
      </w:r>
      <w:bookmarkEnd w:id="314"/>
    </w:p>
    <w:tbl>
      <w:tblPr>
        <w:tblStyle w:val="TableBestiaryBlue"/>
        <w:tblW w:w="3960" w:type="dxa"/>
        <w:tblInd w:w="0" w:type="dxa"/>
        <w:tblLayout w:type="fixed"/>
        <w:tblLook w:val="0460" w:firstRow="1" w:lastRow="1" w:firstColumn="0" w:lastColumn="0" w:noHBand="0" w:noVBand="1"/>
      </w:tblPr>
      <w:tblGrid>
        <w:gridCol w:w="529"/>
        <w:gridCol w:w="1451"/>
        <w:gridCol w:w="288"/>
        <w:gridCol w:w="529"/>
        <w:gridCol w:w="1163"/>
      </w:tblGrid>
      <w:tr w:rsidR="00452A06" w:rsidRPr="00651667" w14:paraId="27B955CE" w14:textId="77777777" w:rsidTr="00415191">
        <w:trPr>
          <w:cnfStyle w:val="100000000000" w:firstRow="1" w:lastRow="0" w:firstColumn="0" w:lastColumn="0" w:oddVBand="0" w:evenVBand="0" w:oddHBand="0" w:evenHBand="0" w:firstRowFirstColumn="0" w:firstRowLastColumn="0" w:lastRowFirstColumn="0" w:lastRowLastColumn="0"/>
        </w:trPr>
        <w:tc>
          <w:tcPr>
            <w:tcW w:w="529" w:type="dxa"/>
            <w:tcBorders>
              <w:top w:val="double" w:sz="12" w:space="0" w:color="53170D" w:themeColor="accent1"/>
            </w:tcBorders>
          </w:tcPr>
          <w:p w14:paraId="04F971C6" w14:textId="77777777" w:rsidR="00452A06" w:rsidRPr="00452A06" w:rsidRDefault="00452A06" w:rsidP="00F36001">
            <w:pPr>
              <w:pStyle w:val="TableHeader"/>
            </w:pPr>
            <w:r w:rsidRPr="00452A06">
              <w:t>d10</w:t>
            </w:r>
          </w:p>
        </w:tc>
        <w:tc>
          <w:tcPr>
            <w:tcW w:w="1451" w:type="dxa"/>
            <w:tcBorders>
              <w:top w:val="double" w:sz="12" w:space="0" w:color="53170D" w:themeColor="accent1"/>
            </w:tcBorders>
          </w:tcPr>
          <w:p w14:paraId="708E5DA4" w14:textId="77777777" w:rsidR="00452A06" w:rsidRPr="00452A06" w:rsidRDefault="00452A06" w:rsidP="00F36001">
            <w:pPr>
              <w:pStyle w:val="TableHeader"/>
            </w:pPr>
            <w:r w:rsidRPr="00452A06">
              <w:t>Background Types</w:t>
            </w:r>
          </w:p>
        </w:tc>
        <w:tc>
          <w:tcPr>
            <w:tcW w:w="288" w:type="dxa"/>
            <w:tcBorders>
              <w:top w:val="double" w:sz="12" w:space="0" w:color="53170D" w:themeColor="accent1"/>
            </w:tcBorders>
          </w:tcPr>
          <w:p w14:paraId="20AB5CEF" w14:textId="77777777" w:rsidR="00452A06" w:rsidRPr="00452A06" w:rsidRDefault="00452A06" w:rsidP="00F36001">
            <w:pPr>
              <w:pStyle w:val="TableHeader"/>
            </w:pPr>
          </w:p>
        </w:tc>
        <w:tc>
          <w:tcPr>
            <w:tcW w:w="529" w:type="dxa"/>
            <w:tcBorders>
              <w:top w:val="double" w:sz="12" w:space="0" w:color="53170D" w:themeColor="accent1"/>
            </w:tcBorders>
          </w:tcPr>
          <w:p w14:paraId="6918F624" w14:textId="77777777" w:rsidR="00452A06" w:rsidRPr="00452A06" w:rsidRDefault="00452A06" w:rsidP="00F36001">
            <w:pPr>
              <w:pStyle w:val="TableHeader"/>
            </w:pPr>
            <w:r w:rsidRPr="00452A06">
              <w:t>d10</w:t>
            </w:r>
          </w:p>
        </w:tc>
        <w:tc>
          <w:tcPr>
            <w:tcW w:w="1163" w:type="dxa"/>
            <w:tcBorders>
              <w:top w:val="double" w:sz="12" w:space="0" w:color="53170D" w:themeColor="accent1"/>
            </w:tcBorders>
          </w:tcPr>
          <w:p w14:paraId="7DA7C18E" w14:textId="77777777" w:rsidR="00452A06" w:rsidRPr="00452A06" w:rsidRDefault="00452A06" w:rsidP="00F36001">
            <w:pPr>
              <w:pStyle w:val="TableHeader"/>
            </w:pPr>
            <w:r w:rsidRPr="00452A06">
              <w:t>Background Types</w:t>
            </w:r>
          </w:p>
        </w:tc>
      </w:tr>
      <w:tr w:rsidR="00800EC1" w:rsidRPr="00651667" w14:paraId="23F423FD" w14:textId="77777777" w:rsidTr="00452A06">
        <w:tc>
          <w:tcPr>
            <w:tcW w:w="529" w:type="dxa"/>
          </w:tcPr>
          <w:p w14:paraId="0C1D8500" w14:textId="77777777" w:rsidR="00452A06" w:rsidRPr="00651667" w:rsidRDefault="00452A06" w:rsidP="00F36001">
            <w:pPr>
              <w:pStyle w:val="TableText"/>
            </w:pPr>
            <w:r w:rsidRPr="00651667">
              <w:t>1</w:t>
            </w:r>
          </w:p>
        </w:tc>
        <w:tc>
          <w:tcPr>
            <w:tcW w:w="1451" w:type="dxa"/>
          </w:tcPr>
          <w:p w14:paraId="6383F736" w14:textId="77777777" w:rsidR="00452A06" w:rsidRPr="00651667" w:rsidRDefault="00452A06" w:rsidP="00F36001">
            <w:pPr>
              <w:pStyle w:val="TableText"/>
            </w:pPr>
            <w:r w:rsidRPr="00651667">
              <w:t>Ancestral</w:t>
            </w:r>
          </w:p>
        </w:tc>
        <w:tc>
          <w:tcPr>
            <w:tcW w:w="288" w:type="dxa"/>
          </w:tcPr>
          <w:p w14:paraId="58AFC4E2" w14:textId="77777777" w:rsidR="00452A06" w:rsidRPr="00651667" w:rsidRDefault="00452A06" w:rsidP="00F36001">
            <w:pPr>
              <w:pStyle w:val="TableText"/>
            </w:pPr>
          </w:p>
        </w:tc>
        <w:tc>
          <w:tcPr>
            <w:tcW w:w="529" w:type="dxa"/>
          </w:tcPr>
          <w:p w14:paraId="6A20EC03" w14:textId="77777777" w:rsidR="00452A06" w:rsidRPr="00651667" w:rsidRDefault="00452A06" w:rsidP="00F36001">
            <w:pPr>
              <w:pStyle w:val="TableText"/>
            </w:pPr>
            <w:r w:rsidRPr="00651667">
              <w:t>6</w:t>
            </w:r>
          </w:p>
        </w:tc>
        <w:tc>
          <w:tcPr>
            <w:tcW w:w="1163" w:type="dxa"/>
          </w:tcPr>
          <w:p w14:paraId="0C0B2E19" w14:textId="77777777" w:rsidR="00452A06" w:rsidRPr="00651667" w:rsidRDefault="00452A06" w:rsidP="00F36001">
            <w:pPr>
              <w:pStyle w:val="TableText"/>
            </w:pPr>
            <w:r w:rsidRPr="00651667">
              <w:t>Elemental</w:t>
            </w:r>
          </w:p>
        </w:tc>
      </w:tr>
      <w:tr w:rsidR="00452A06" w:rsidRPr="00651667" w14:paraId="41F864CA" w14:textId="77777777" w:rsidTr="00415191">
        <w:trPr>
          <w:cnfStyle w:val="000000010000" w:firstRow="0" w:lastRow="0" w:firstColumn="0" w:lastColumn="0" w:oddVBand="0" w:evenVBand="0" w:oddHBand="0" w:evenHBand="1" w:firstRowFirstColumn="0" w:firstRowLastColumn="0" w:lastRowFirstColumn="0" w:lastRowLastColumn="0"/>
        </w:trPr>
        <w:tc>
          <w:tcPr>
            <w:tcW w:w="529" w:type="dxa"/>
            <w:tcBorders>
              <w:bottom w:val="none" w:sz="0" w:space="0" w:color="auto"/>
            </w:tcBorders>
          </w:tcPr>
          <w:p w14:paraId="68156F82" w14:textId="77777777" w:rsidR="00452A06" w:rsidRPr="00651667" w:rsidRDefault="00452A06" w:rsidP="00F36001">
            <w:pPr>
              <w:pStyle w:val="TableText"/>
            </w:pPr>
            <w:r w:rsidRPr="00651667">
              <w:t>2</w:t>
            </w:r>
          </w:p>
        </w:tc>
        <w:tc>
          <w:tcPr>
            <w:tcW w:w="1451" w:type="dxa"/>
            <w:tcBorders>
              <w:bottom w:val="none" w:sz="0" w:space="0" w:color="auto"/>
            </w:tcBorders>
          </w:tcPr>
          <w:p w14:paraId="1963BCD3" w14:textId="77777777" w:rsidR="00452A06" w:rsidRPr="00651667" w:rsidRDefault="00452A06" w:rsidP="00F36001">
            <w:pPr>
              <w:pStyle w:val="TableText"/>
            </w:pPr>
            <w:r w:rsidRPr="00651667">
              <w:t>Fey</w:t>
            </w:r>
          </w:p>
        </w:tc>
        <w:tc>
          <w:tcPr>
            <w:tcW w:w="288" w:type="dxa"/>
            <w:tcBorders>
              <w:bottom w:val="none" w:sz="0" w:space="0" w:color="auto"/>
            </w:tcBorders>
          </w:tcPr>
          <w:p w14:paraId="224FA207" w14:textId="77777777" w:rsidR="00452A06" w:rsidRPr="00651667" w:rsidRDefault="00452A06" w:rsidP="00F36001">
            <w:pPr>
              <w:pStyle w:val="TableText"/>
            </w:pPr>
          </w:p>
        </w:tc>
        <w:tc>
          <w:tcPr>
            <w:tcW w:w="529" w:type="dxa"/>
            <w:tcBorders>
              <w:bottom w:val="none" w:sz="0" w:space="0" w:color="auto"/>
            </w:tcBorders>
          </w:tcPr>
          <w:p w14:paraId="6407A2EF" w14:textId="77777777" w:rsidR="00452A06" w:rsidRPr="00651667" w:rsidRDefault="00452A06" w:rsidP="00F36001">
            <w:pPr>
              <w:pStyle w:val="TableText"/>
            </w:pPr>
            <w:r w:rsidRPr="00651667">
              <w:t>7</w:t>
            </w:r>
          </w:p>
        </w:tc>
        <w:tc>
          <w:tcPr>
            <w:tcW w:w="1163" w:type="dxa"/>
            <w:tcBorders>
              <w:bottom w:val="none" w:sz="0" w:space="0" w:color="auto"/>
            </w:tcBorders>
          </w:tcPr>
          <w:p w14:paraId="1402941A" w14:textId="77777777" w:rsidR="00452A06" w:rsidRPr="00651667" w:rsidRDefault="00452A06" w:rsidP="00F36001">
            <w:pPr>
              <w:pStyle w:val="TableText"/>
            </w:pPr>
            <w:r w:rsidRPr="00651667">
              <w:t>Undead</w:t>
            </w:r>
          </w:p>
        </w:tc>
      </w:tr>
      <w:tr w:rsidR="00800EC1" w:rsidRPr="00651667" w14:paraId="414B4BEB" w14:textId="77777777" w:rsidTr="00415191">
        <w:trPr>
          <w:cnfStyle w:val="010000000000" w:firstRow="0" w:lastRow="1" w:firstColumn="0" w:lastColumn="0" w:oddVBand="0" w:evenVBand="0" w:oddHBand="0" w:evenHBand="0" w:firstRowFirstColumn="0" w:firstRowLastColumn="0" w:lastRowFirstColumn="0" w:lastRowLastColumn="0"/>
        </w:trPr>
        <w:tc>
          <w:tcPr>
            <w:tcW w:w="529" w:type="dxa"/>
            <w:tcBorders>
              <w:bottom w:val="double" w:sz="12" w:space="0" w:color="53170D" w:themeColor="accent1"/>
            </w:tcBorders>
          </w:tcPr>
          <w:p w14:paraId="713F6DD3" w14:textId="77777777" w:rsidR="00452A06" w:rsidRPr="00651667" w:rsidRDefault="00452A06" w:rsidP="00F36001">
            <w:pPr>
              <w:pStyle w:val="TableText"/>
            </w:pPr>
            <w:r w:rsidRPr="00651667">
              <w:t>3</w:t>
            </w:r>
          </w:p>
        </w:tc>
        <w:tc>
          <w:tcPr>
            <w:tcW w:w="1451" w:type="dxa"/>
            <w:tcBorders>
              <w:bottom w:val="double" w:sz="12" w:space="0" w:color="53170D" w:themeColor="accent1"/>
            </w:tcBorders>
          </w:tcPr>
          <w:p w14:paraId="29652CB1" w14:textId="77777777" w:rsidR="00452A06" w:rsidRPr="00651667" w:rsidRDefault="00452A06" w:rsidP="00F36001">
            <w:pPr>
              <w:pStyle w:val="TableText"/>
            </w:pPr>
            <w:r w:rsidRPr="00651667">
              <w:t>Troll</w:t>
            </w:r>
          </w:p>
        </w:tc>
        <w:tc>
          <w:tcPr>
            <w:tcW w:w="288" w:type="dxa"/>
            <w:tcBorders>
              <w:bottom w:val="double" w:sz="12" w:space="0" w:color="53170D" w:themeColor="accent1"/>
            </w:tcBorders>
          </w:tcPr>
          <w:p w14:paraId="297051A7" w14:textId="77777777" w:rsidR="00452A06" w:rsidRPr="00651667" w:rsidRDefault="00452A06" w:rsidP="00F36001">
            <w:pPr>
              <w:pStyle w:val="TableText"/>
            </w:pPr>
          </w:p>
        </w:tc>
        <w:tc>
          <w:tcPr>
            <w:tcW w:w="529" w:type="dxa"/>
            <w:tcBorders>
              <w:bottom w:val="double" w:sz="12" w:space="0" w:color="53170D" w:themeColor="accent1"/>
            </w:tcBorders>
          </w:tcPr>
          <w:p w14:paraId="54F934DB" w14:textId="77777777" w:rsidR="00452A06" w:rsidRPr="00651667" w:rsidRDefault="00452A06" w:rsidP="00F36001">
            <w:pPr>
              <w:pStyle w:val="TableText"/>
            </w:pPr>
            <w:r w:rsidRPr="00651667">
              <w:t>8</w:t>
            </w:r>
          </w:p>
        </w:tc>
        <w:tc>
          <w:tcPr>
            <w:tcW w:w="1163" w:type="dxa"/>
            <w:tcBorders>
              <w:bottom w:val="double" w:sz="12" w:space="0" w:color="53170D" w:themeColor="accent1"/>
            </w:tcBorders>
          </w:tcPr>
          <w:p w14:paraId="776D9072" w14:textId="77777777" w:rsidR="00452A06" w:rsidRPr="00651667" w:rsidRDefault="00452A06" w:rsidP="00F36001">
            <w:pPr>
              <w:pStyle w:val="TableText"/>
            </w:pPr>
            <w:r w:rsidRPr="00651667">
              <w:t>Merman</w:t>
            </w:r>
          </w:p>
        </w:tc>
      </w:tr>
    </w:tbl>
    <w:p w14:paraId="273975A6" w14:textId="3388FD2B" w:rsidR="00452A06" w:rsidRDefault="00452A06" w:rsidP="00F36001">
      <w:pPr>
        <w:pStyle w:val="BasicText"/>
      </w:pPr>
    </w:p>
    <w:p w14:paraId="626320FE" w14:textId="277462B9" w:rsidR="00452A06" w:rsidRDefault="00452A06" w:rsidP="00F36001">
      <w:pPr>
        <w:pStyle w:val="BasicText"/>
      </w:pPr>
      <w:r>
        <w:t xml:space="preserve">Rows Fill Color: Bestiary Blue </w:t>
      </w:r>
      <w:r w:rsidRPr="00452A06">
        <w:t>#C8D9D8</w:t>
      </w:r>
    </w:p>
    <w:p w14:paraId="78FDD483" w14:textId="02188643" w:rsidR="00D16BA8" w:rsidRDefault="0048291B" w:rsidP="00C05F0E">
      <w:pPr>
        <w:pStyle w:val="TABLEHEADING"/>
      </w:pPr>
      <w:r>
        <w:t>Table Core Green</w:t>
      </w:r>
    </w:p>
    <w:tbl>
      <w:tblPr>
        <w:tblStyle w:val="160"/>
        <w:tblW w:w="3960" w:type="dxa"/>
        <w:tblLayout w:type="fixed"/>
        <w:tblLook w:val="0420" w:firstRow="1" w:lastRow="0" w:firstColumn="0" w:lastColumn="0" w:noHBand="0" w:noVBand="1"/>
      </w:tblPr>
      <w:tblGrid>
        <w:gridCol w:w="529"/>
        <w:gridCol w:w="1451"/>
        <w:gridCol w:w="288"/>
        <w:gridCol w:w="529"/>
        <w:gridCol w:w="1163"/>
      </w:tblGrid>
      <w:tr w:rsidR="00D16BA8" w:rsidRPr="000C132D" w14:paraId="29A553F6" w14:textId="77777777" w:rsidTr="006A19CB">
        <w:trPr>
          <w:cnfStyle w:val="100000000000" w:firstRow="1" w:lastRow="0" w:firstColumn="0" w:lastColumn="0" w:oddVBand="0" w:evenVBand="0" w:oddHBand="0" w:evenHBand="0" w:firstRowFirstColumn="0" w:firstRowLastColumn="0" w:lastRowFirstColumn="0" w:lastRowLastColumn="0"/>
        </w:trPr>
        <w:tc>
          <w:tcPr>
            <w:tcW w:w="529" w:type="dxa"/>
          </w:tcPr>
          <w:p w14:paraId="3AD82858" w14:textId="77777777" w:rsidR="001709F2" w:rsidRPr="000C132D" w:rsidRDefault="001709F2" w:rsidP="00F36001">
            <w:pPr>
              <w:pStyle w:val="TableHeader"/>
            </w:pPr>
            <w:r w:rsidRPr="000C132D">
              <w:t>d10</w:t>
            </w:r>
          </w:p>
        </w:tc>
        <w:tc>
          <w:tcPr>
            <w:tcW w:w="1451" w:type="dxa"/>
          </w:tcPr>
          <w:p w14:paraId="1190806D" w14:textId="77777777" w:rsidR="001709F2" w:rsidRPr="000C132D" w:rsidRDefault="001709F2" w:rsidP="00F36001">
            <w:pPr>
              <w:pStyle w:val="SubheadHanging"/>
            </w:pPr>
            <w:r w:rsidRPr="000C132D">
              <w:t>Background Types</w:t>
            </w:r>
          </w:p>
        </w:tc>
        <w:tc>
          <w:tcPr>
            <w:tcW w:w="288" w:type="dxa"/>
          </w:tcPr>
          <w:p w14:paraId="6F9BA1DF" w14:textId="77777777" w:rsidR="00D16BA8" w:rsidRPr="000C132D" w:rsidRDefault="00D16BA8" w:rsidP="00F36001">
            <w:pPr>
              <w:pStyle w:val="TableHeader"/>
            </w:pPr>
          </w:p>
        </w:tc>
        <w:tc>
          <w:tcPr>
            <w:tcW w:w="529" w:type="dxa"/>
          </w:tcPr>
          <w:p w14:paraId="409DE4C5" w14:textId="77777777" w:rsidR="001709F2" w:rsidRPr="000C132D" w:rsidRDefault="001709F2" w:rsidP="00F36001">
            <w:pPr>
              <w:pStyle w:val="TableHeader"/>
            </w:pPr>
            <w:r w:rsidRPr="000C132D">
              <w:t>d10</w:t>
            </w:r>
          </w:p>
        </w:tc>
        <w:tc>
          <w:tcPr>
            <w:tcW w:w="1163" w:type="dxa"/>
          </w:tcPr>
          <w:p w14:paraId="045E1DAE" w14:textId="77777777" w:rsidR="001709F2" w:rsidRPr="000C132D" w:rsidRDefault="001709F2" w:rsidP="00F36001">
            <w:pPr>
              <w:pStyle w:val="TableHeader"/>
            </w:pPr>
            <w:r w:rsidRPr="000C132D">
              <w:t>Background Types</w:t>
            </w:r>
          </w:p>
        </w:tc>
      </w:tr>
      <w:tr w:rsidR="00D16BA8" w:rsidRPr="000C132D" w14:paraId="1BC59951" w14:textId="77777777" w:rsidTr="006A19CB">
        <w:trPr>
          <w:cnfStyle w:val="000000100000" w:firstRow="0" w:lastRow="0" w:firstColumn="0" w:lastColumn="0" w:oddVBand="0" w:evenVBand="0" w:oddHBand="1" w:evenHBand="0" w:firstRowFirstColumn="0" w:firstRowLastColumn="0" w:lastRowFirstColumn="0" w:lastRowLastColumn="0"/>
        </w:trPr>
        <w:tc>
          <w:tcPr>
            <w:tcW w:w="529" w:type="dxa"/>
          </w:tcPr>
          <w:p w14:paraId="4692BD3D" w14:textId="77777777" w:rsidR="001709F2" w:rsidRPr="000C132D" w:rsidRDefault="001709F2" w:rsidP="00F36001">
            <w:pPr>
              <w:pStyle w:val="TableText"/>
            </w:pPr>
            <w:r w:rsidRPr="000C132D">
              <w:t>1</w:t>
            </w:r>
          </w:p>
        </w:tc>
        <w:tc>
          <w:tcPr>
            <w:tcW w:w="1451" w:type="dxa"/>
          </w:tcPr>
          <w:p w14:paraId="0672A1D5" w14:textId="77777777" w:rsidR="001709F2" w:rsidRPr="000C132D" w:rsidRDefault="001709F2" w:rsidP="00F36001">
            <w:pPr>
              <w:pStyle w:val="TableText"/>
            </w:pPr>
            <w:r w:rsidRPr="000C132D">
              <w:t>Ancestral</w:t>
            </w:r>
          </w:p>
        </w:tc>
        <w:tc>
          <w:tcPr>
            <w:tcW w:w="288" w:type="dxa"/>
          </w:tcPr>
          <w:p w14:paraId="76B72598" w14:textId="77777777" w:rsidR="00D16BA8" w:rsidRPr="000C132D" w:rsidRDefault="00D16BA8" w:rsidP="00F36001">
            <w:pPr>
              <w:pStyle w:val="TableText"/>
            </w:pPr>
          </w:p>
        </w:tc>
        <w:tc>
          <w:tcPr>
            <w:tcW w:w="529" w:type="dxa"/>
          </w:tcPr>
          <w:p w14:paraId="6B2A216A" w14:textId="77777777" w:rsidR="001709F2" w:rsidRPr="000C132D" w:rsidRDefault="001709F2" w:rsidP="00F36001">
            <w:pPr>
              <w:pStyle w:val="TableText"/>
            </w:pPr>
            <w:r w:rsidRPr="000C132D">
              <w:t>6</w:t>
            </w:r>
          </w:p>
        </w:tc>
        <w:tc>
          <w:tcPr>
            <w:tcW w:w="1163" w:type="dxa"/>
          </w:tcPr>
          <w:p w14:paraId="4A50E09C" w14:textId="77777777" w:rsidR="001709F2" w:rsidRPr="000C132D" w:rsidRDefault="001709F2" w:rsidP="00F36001">
            <w:pPr>
              <w:pStyle w:val="TableText"/>
            </w:pPr>
            <w:r w:rsidRPr="000C132D">
              <w:t>Elemental</w:t>
            </w:r>
          </w:p>
        </w:tc>
      </w:tr>
      <w:tr w:rsidR="00D16BA8" w:rsidRPr="000C132D" w14:paraId="686C8C91" w14:textId="77777777" w:rsidTr="006A19CB">
        <w:trPr>
          <w:cnfStyle w:val="000000010000" w:firstRow="0" w:lastRow="0" w:firstColumn="0" w:lastColumn="0" w:oddVBand="0" w:evenVBand="0" w:oddHBand="0" w:evenHBand="1" w:firstRowFirstColumn="0" w:firstRowLastColumn="0" w:lastRowFirstColumn="0" w:lastRowLastColumn="0"/>
        </w:trPr>
        <w:tc>
          <w:tcPr>
            <w:tcW w:w="529" w:type="dxa"/>
          </w:tcPr>
          <w:p w14:paraId="06976756" w14:textId="77777777" w:rsidR="001709F2" w:rsidRPr="000C132D" w:rsidRDefault="001709F2" w:rsidP="00F36001">
            <w:pPr>
              <w:pStyle w:val="TableText"/>
            </w:pPr>
            <w:r w:rsidRPr="000C132D">
              <w:t>2</w:t>
            </w:r>
          </w:p>
        </w:tc>
        <w:tc>
          <w:tcPr>
            <w:tcW w:w="1451" w:type="dxa"/>
          </w:tcPr>
          <w:p w14:paraId="7963F67A" w14:textId="77777777" w:rsidR="001709F2" w:rsidRPr="000C132D" w:rsidRDefault="001709F2" w:rsidP="00F36001">
            <w:pPr>
              <w:pStyle w:val="TableText"/>
            </w:pPr>
            <w:r w:rsidRPr="000C132D">
              <w:t>Fey</w:t>
            </w:r>
          </w:p>
        </w:tc>
        <w:tc>
          <w:tcPr>
            <w:tcW w:w="288" w:type="dxa"/>
          </w:tcPr>
          <w:p w14:paraId="0AF394EB" w14:textId="77777777" w:rsidR="00D16BA8" w:rsidRPr="000C132D" w:rsidRDefault="00D16BA8" w:rsidP="00F36001">
            <w:pPr>
              <w:pStyle w:val="TableText"/>
            </w:pPr>
          </w:p>
        </w:tc>
        <w:tc>
          <w:tcPr>
            <w:tcW w:w="529" w:type="dxa"/>
          </w:tcPr>
          <w:p w14:paraId="3DA4B2BE" w14:textId="77777777" w:rsidR="001709F2" w:rsidRPr="000C132D" w:rsidRDefault="001709F2" w:rsidP="00F36001">
            <w:pPr>
              <w:pStyle w:val="TableText"/>
            </w:pPr>
            <w:r w:rsidRPr="000C132D">
              <w:t>7</w:t>
            </w:r>
          </w:p>
        </w:tc>
        <w:tc>
          <w:tcPr>
            <w:tcW w:w="1163" w:type="dxa"/>
          </w:tcPr>
          <w:p w14:paraId="726A05C7" w14:textId="77777777" w:rsidR="001709F2" w:rsidRPr="000C132D" w:rsidRDefault="001709F2" w:rsidP="00F36001">
            <w:pPr>
              <w:pStyle w:val="TableText"/>
            </w:pPr>
            <w:r w:rsidRPr="000C132D">
              <w:t>Undead</w:t>
            </w:r>
          </w:p>
        </w:tc>
      </w:tr>
      <w:tr w:rsidR="00D16BA8" w:rsidRPr="000C132D" w14:paraId="71DF8307" w14:textId="77777777" w:rsidTr="006A19CB">
        <w:trPr>
          <w:cnfStyle w:val="000000100000" w:firstRow="0" w:lastRow="0" w:firstColumn="0" w:lastColumn="0" w:oddVBand="0" w:evenVBand="0" w:oddHBand="1" w:evenHBand="0" w:firstRowFirstColumn="0" w:firstRowLastColumn="0" w:lastRowFirstColumn="0" w:lastRowLastColumn="0"/>
        </w:trPr>
        <w:tc>
          <w:tcPr>
            <w:tcW w:w="529" w:type="dxa"/>
          </w:tcPr>
          <w:p w14:paraId="27597876" w14:textId="77777777" w:rsidR="001709F2" w:rsidRPr="000C132D" w:rsidRDefault="001709F2" w:rsidP="00F36001">
            <w:pPr>
              <w:pStyle w:val="TableText"/>
            </w:pPr>
            <w:r w:rsidRPr="000C132D">
              <w:t>3</w:t>
            </w:r>
          </w:p>
        </w:tc>
        <w:tc>
          <w:tcPr>
            <w:tcW w:w="1451" w:type="dxa"/>
          </w:tcPr>
          <w:p w14:paraId="2E6EFBEB" w14:textId="77777777" w:rsidR="001709F2" w:rsidRPr="000C132D" w:rsidRDefault="001709F2" w:rsidP="00F36001">
            <w:pPr>
              <w:pStyle w:val="TableText"/>
            </w:pPr>
            <w:r w:rsidRPr="000C132D">
              <w:t>Troll</w:t>
            </w:r>
          </w:p>
        </w:tc>
        <w:tc>
          <w:tcPr>
            <w:tcW w:w="288" w:type="dxa"/>
          </w:tcPr>
          <w:p w14:paraId="72C330EC" w14:textId="77777777" w:rsidR="00D16BA8" w:rsidRPr="000C132D" w:rsidRDefault="00D16BA8" w:rsidP="00F36001">
            <w:pPr>
              <w:pStyle w:val="TableText"/>
            </w:pPr>
          </w:p>
        </w:tc>
        <w:tc>
          <w:tcPr>
            <w:tcW w:w="529" w:type="dxa"/>
          </w:tcPr>
          <w:p w14:paraId="4538C3AC" w14:textId="77777777" w:rsidR="001709F2" w:rsidRPr="000C132D" w:rsidRDefault="001709F2" w:rsidP="00F36001">
            <w:pPr>
              <w:pStyle w:val="TableText"/>
            </w:pPr>
            <w:r w:rsidRPr="000C132D">
              <w:t>8</w:t>
            </w:r>
          </w:p>
        </w:tc>
        <w:tc>
          <w:tcPr>
            <w:tcW w:w="1163" w:type="dxa"/>
          </w:tcPr>
          <w:p w14:paraId="2DB773BA" w14:textId="77777777" w:rsidR="001709F2" w:rsidRPr="000C132D" w:rsidRDefault="001709F2" w:rsidP="00F36001">
            <w:pPr>
              <w:pStyle w:val="TableText"/>
            </w:pPr>
            <w:r w:rsidRPr="000C132D">
              <w:t>Merman</w:t>
            </w:r>
          </w:p>
        </w:tc>
      </w:tr>
    </w:tbl>
    <w:p w14:paraId="670BFD9F" w14:textId="77777777" w:rsidR="00CD32F1" w:rsidRDefault="00CD32F1" w:rsidP="00F36001">
      <w:pPr>
        <w:pStyle w:val="BasicText"/>
      </w:pPr>
    </w:p>
    <w:p w14:paraId="520DB492" w14:textId="296538CF" w:rsidR="00CD32F1" w:rsidRDefault="00CD32F1" w:rsidP="00F36001">
      <w:pPr>
        <w:pStyle w:val="BasicText"/>
      </w:pPr>
    </w:p>
    <w:p w14:paraId="72D52FE2" w14:textId="35F27BC8" w:rsidR="00CD32F1" w:rsidRDefault="00CD32F1" w:rsidP="00F36001">
      <w:pPr>
        <w:pStyle w:val="BasicText"/>
      </w:pPr>
      <w:r>
        <w:t>Rows Fill Color:</w:t>
      </w:r>
      <w:r w:rsidR="00E96D50">
        <w:t xml:space="preserve"> Core Green</w:t>
      </w:r>
      <w:r w:rsidR="006C2430" w:rsidRPr="006C2430">
        <w:t xml:space="preserve"> #A8D08D</w:t>
      </w:r>
      <w:r w:rsidR="006C2430">
        <w:t xml:space="preserve"> </w:t>
      </w:r>
      <w:r w:rsidR="006C2430" w:rsidRPr="006C2430">
        <w:t>#CEE4AA</w:t>
      </w:r>
    </w:p>
    <w:p w14:paraId="01244564" w14:textId="77777777" w:rsidR="00CD32F1" w:rsidRDefault="00CD32F1" w:rsidP="00F36001">
      <w:pPr>
        <w:pStyle w:val="TABLEHEADING"/>
      </w:pPr>
    </w:p>
    <w:p w14:paraId="2CEC31F0" w14:textId="0B16B4D7" w:rsidR="00D16BA8" w:rsidRDefault="00A0256C" w:rsidP="00F36001">
      <w:pPr>
        <w:pStyle w:val="TABLEHEADING"/>
      </w:pPr>
      <w:bookmarkStart w:id="315" w:name="_Toc50709637"/>
      <w:r>
        <w:t>Table Core Class</w:t>
      </w:r>
      <w:bookmarkEnd w:id="315"/>
    </w:p>
    <w:tbl>
      <w:tblPr>
        <w:tblStyle w:val="TableClassCoreGreen"/>
        <w:tblW w:w="4140" w:type="dxa"/>
        <w:tblInd w:w="0" w:type="dxa"/>
        <w:tblLayout w:type="fixed"/>
        <w:tblLook w:val="0420" w:firstRow="1" w:lastRow="0" w:firstColumn="0" w:lastColumn="0" w:noHBand="0" w:noVBand="1"/>
      </w:tblPr>
      <w:tblGrid>
        <w:gridCol w:w="529"/>
        <w:gridCol w:w="1451"/>
        <w:gridCol w:w="288"/>
        <w:gridCol w:w="529"/>
        <w:gridCol w:w="1343"/>
      </w:tblGrid>
      <w:tr w:rsidR="0048291B" w:rsidRPr="00651667" w14:paraId="4AB34A98" w14:textId="77777777" w:rsidTr="00996121">
        <w:trPr>
          <w:cnfStyle w:val="100000000000" w:firstRow="1" w:lastRow="0" w:firstColumn="0" w:lastColumn="0" w:oddVBand="0" w:evenVBand="0" w:oddHBand="0" w:evenHBand="0" w:firstRowFirstColumn="0" w:firstRowLastColumn="0" w:lastRowFirstColumn="0" w:lastRowLastColumn="0"/>
        </w:trPr>
        <w:tc>
          <w:tcPr>
            <w:tcW w:w="529" w:type="dxa"/>
          </w:tcPr>
          <w:p w14:paraId="2649EC64" w14:textId="77777777" w:rsidR="0048291B" w:rsidRPr="00651667" w:rsidRDefault="0048291B" w:rsidP="00F36001">
            <w:pPr>
              <w:pStyle w:val="TableHeader"/>
            </w:pPr>
            <w:r w:rsidRPr="00651667">
              <w:t>d10</w:t>
            </w:r>
          </w:p>
        </w:tc>
        <w:tc>
          <w:tcPr>
            <w:tcW w:w="1451" w:type="dxa"/>
          </w:tcPr>
          <w:p w14:paraId="7CFE8DAB" w14:textId="77777777" w:rsidR="0048291B" w:rsidRPr="00651667" w:rsidRDefault="0048291B" w:rsidP="00F36001">
            <w:pPr>
              <w:pStyle w:val="TableHeader"/>
            </w:pPr>
            <w:r w:rsidRPr="00651667">
              <w:t>Background Types</w:t>
            </w:r>
          </w:p>
        </w:tc>
        <w:tc>
          <w:tcPr>
            <w:tcW w:w="288" w:type="dxa"/>
          </w:tcPr>
          <w:p w14:paraId="4C8DD50D" w14:textId="77777777" w:rsidR="0048291B" w:rsidRPr="00651667" w:rsidRDefault="0048291B" w:rsidP="00F36001">
            <w:pPr>
              <w:pStyle w:val="TableHeader"/>
            </w:pPr>
          </w:p>
        </w:tc>
        <w:tc>
          <w:tcPr>
            <w:tcW w:w="529" w:type="dxa"/>
          </w:tcPr>
          <w:p w14:paraId="78333E58" w14:textId="77777777" w:rsidR="0048291B" w:rsidRPr="00651667" w:rsidRDefault="0048291B" w:rsidP="00F36001">
            <w:pPr>
              <w:pStyle w:val="TableHeader"/>
            </w:pPr>
            <w:r w:rsidRPr="00651667">
              <w:t>d10</w:t>
            </w:r>
          </w:p>
        </w:tc>
        <w:tc>
          <w:tcPr>
            <w:tcW w:w="1343" w:type="dxa"/>
          </w:tcPr>
          <w:p w14:paraId="60EBA204" w14:textId="77777777" w:rsidR="0048291B" w:rsidRPr="00651667" w:rsidRDefault="0048291B" w:rsidP="00F36001">
            <w:pPr>
              <w:pStyle w:val="TableHeader"/>
            </w:pPr>
            <w:r w:rsidRPr="00651667">
              <w:t>Background Types</w:t>
            </w:r>
          </w:p>
        </w:tc>
      </w:tr>
      <w:tr w:rsidR="0048291B" w:rsidRPr="00651667" w14:paraId="432E7F02" w14:textId="77777777" w:rsidTr="00996121">
        <w:tc>
          <w:tcPr>
            <w:tcW w:w="529" w:type="dxa"/>
          </w:tcPr>
          <w:p w14:paraId="5B418C93" w14:textId="77777777" w:rsidR="0048291B" w:rsidRPr="00651667" w:rsidRDefault="0048291B" w:rsidP="00F36001">
            <w:pPr>
              <w:pStyle w:val="TableText"/>
            </w:pPr>
            <w:r w:rsidRPr="00651667">
              <w:t>1</w:t>
            </w:r>
          </w:p>
        </w:tc>
        <w:tc>
          <w:tcPr>
            <w:tcW w:w="1451" w:type="dxa"/>
          </w:tcPr>
          <w:p w14:paraId="7CBAB7B1" w14:textId="77777777" w:rsidR="0048291B" w:rsidRPr="00651667" w:rsidRDefault="0048291B" w:rsidP="00F36001">
            <w:pPr>
              <w:pStyle w:val="TableText"/>
            </w:pPr>
            <w:r w:rsidRPr="00651667">
              <w:t>Ancestral</w:t>
            </w:r>
          </w:p>
        </w:tc>
        <w:tc>
          <w:tcPr>
            <w:tcW w:w="288" w:type="dxa"/>
          </w:tcPr>
          <w:p w14:paraId="22260EC4" w14:textId="77777777" w:rsidR="0048291B" w:rsidRPr="00651667" w:rsidRDefault="0048291B" w:rsidP="00F36001">
            <w:pPr>
              <w:pStyle w:val="TableText"/>
            </w:pPr>
          </w:p>
        </w:tc>
        <w:tc>
          <w:tcPr>
            <w:tcW w:w="529" w:type="dxa"/>
          </w:tcPr>
          <w:p w14:paraId="29114CA5" w14:textId="77777777" w:rsidR="0048291B" w:rsidRPr="00651667" w:rsidRDefault="0048291B" w:rsidP="00F36001">
            <w:pPr>
              <w:pStyle w:val="TableText"/>
            </w:pPr>
            <w:r w:rsidRPr="00651667">
              <w:t>6</w:t>
            </w:r>
          </w:p>
        </w:tc>
        <w:tc>
          <w:tcPr>
            <w:tcW w:w="1343" w:type="dxa"/>
          </w:tcPr>
          <w:p w14:paraId="17B62ECF" w14:textId="77777777" w:rsidR="0048291B" w:rsidRPr="00651667" w:rsidRDefault="0048291B" w:rsidP="00F36001">
            <w:pPr>
              <w:pStyle w:val="TableText"/>
            </w:pPr>
            <w:r w:rsidRPr="00651667">
              <w:t>Elemental</w:t>
            </w:r>
          </w:p>
        </w:tc>
      </w:tr>
      <w:tr w:rsidR="0048291B" w:rsidRPr="00651667" w14:paraId="20D508D0" w14:textId="77777777" w:rsidTr="00996121">
        <w:trPr>
          <w:cnfStyle w:val="000000010000" w:firstRow="0" w:lastRow="0" w:firstColumn="0" w:lastColumn="0" w:oddVBand="0" w:evenVBand="0" w:oddHBand="0" w:evenHBand="1" w:firstRowFirstColumn="0" w:firstRowLastColumn="0" w:lastRowFirstColumn="0" w:lastRowLastColumn="0"/>
        </w:trPr>
        <w:tc>
          <w:tcPr>
            <w:tcW w:w="529" w:type="dxa"/>
          </w:tcPr>
          <w:p w14:paraId="69CB5853" w14:textId="77777777" w:rsidR="0048291B" w:rsidRPr="00651667" w:rsidRDefault="0048291B" w:rsidP="00F36001">
            <w:pPr>
              <w:pStyle w:val="TableText"/>
            </w:pPr>
            <w:r w:rsidRPr="00651667">
              <w:t>2</w:t>
            </w:r>
          </w:p>
        </w:tc>
        <w:tc>
          <w:tcPr>
            <w:tcW w:w="1451" w:type="dxa"/>
          </w:tcPr>
          <w:p w14:paraId="390857DF" w14:textId="77777777" w:rsidR="0048291B" w:rsidRPr="00651667" w:rsidRDefault="0048291B" w:rsidP="00F36001">
            <w:pPr>
              <w:pStyle w:val="TableText"/>
            </w:pPr>
            <w:r w:rsidRPr="00651667">
              <w:t>Fey</w:t>
            </w:r>
          </w:p>
        </w:tc>
        <w:tc>
          <w:tcPr>
            <w:tcW w:w="288" w:type="dxa"/>
          </w:tcPr>
          <w:p w14:paraId="101FD92F" w14:textId="77777777" w:rsidR="0048291B" w:rsidRPr="00651667" w:rsidRDefault="0048291B" w:rsidP="00F36001">
            <w:pPr>
              <w:pStyle w:val="TableText"/>
            </w:pPr>
          </w:p>
        </w:tc>
        <w:tc>
          <w:tcPr>
            <w:tcW w:w="529" w:type="dxa"/>
          </w:tcPr>
          <w:p w14:paraId="30DBAB61" w14:textId="77777777" w:rsidR="0048291B" w:rsidRPr="00651667" w:rsidRDefault="0048291B" w:rsidP="00F36001">
            <w:pPr>
              <w:pStyle w:val="TableText"/>
            </w:pPr>
            <w:r w:rsidRPr="00651667">
              <w:t>7</w:t>
            </w:r>
          </w:p>
        </w:tc>
        <w:tc>
          <w:tcPr>
            <w:tcW w:w="1343" w:type="dxa"/>
          </w:tcPr>
          <w:p w14:paraId="764A70C4" w14:textId="77777777" w:rsidR="0048291B" w:rsidRPr="00651667" w:rsidRDefault="0048291B" w:rsidP="00F36001">
            <w:pPr>
              <w:pStyle w:val="TableText"/>
            </w:pPr>
            <w:r w:rsidRPr="00651667">
              <w:t>Undead</w:t>
            </w:r>
          </w:p>
        </w:tc>
      </w:tr>
      <w:tr w:rsidR="0048291B" w:rsidRPr="00651667" w14:paraId="57723EB7" w14:textId="77777777" w:rsidTr="00996121">
        <w:tc>
          <w:tcPr>
            <w:tcW w:w="529" w:type="dxa"/>
          </w:tcPr>
          <w:p w14:paraId="27BFE5E9" w14:textId="77777777" w:rsidR="0048291B" w:rsidRPr="00651667" w:rsidRDefault="0048291B" w:rsidP="00F36001">
            <w:pPr>
              <w:pStyle w:val="TableText"/>
            </w:pPr>
            <w:r w:rsidRPr="00651667">
              <w:t>3</w:t>
            </w:r>
          </w:p>
        </w:tc>
        <w:tc>
          <w:tcPr>
            <w:tcW w:w="1451" w:type="dxa"/>
          </w:tcPr>
          <w:p w14:paraId="07E3E707" w14:textId="77777777" w:rsidR="0048291B" w:rsidRPr="00651667" w:rsidRDefault="0048291B" w:rsidP="00F36001">
            <w:pPr>
              <w:pStyle w:val="TableText"/>
            </w:pPr>
            <w:r w:rsidRPr="00651667">
              <w:t>Troll</w:t>
            </w:r>
          </w:p>
        </w:tc>
        <w:tc>
          <w:tcPr>
            <w:tcW w:w="288" w:type="dxa"/>
          </w:tcPr>
          <w:p w14:paraId="4D22A0AE" w14:textId="77777777" w:rsidR="0048291B" w:rsidRPr="00651667" w:rsidRDefault="0048291B" w:rsidP="00F36001">
            <w:pPr>
              <w:pStyle w:val="TableText"/>
            </w:pPr>
          </w:p>
        </w:tc>
        <w:tc>
          <w:tcPr>
            <w:tcW w:w="529" w:type="dxa"/>
          </w:tcPr>
          <w:p w14:paraId="447B0256" w14:textId="77777777" w:rsidR="0048291B" w:rsidRPr="00651667" w:rsidRDefault="0048291B" w:rsidP="00F36001">
            <w:pPr>
              <w:pStyle w:val="TableText"/>
            </w:pPr>
            <w:r w:rsidRPr="00651667">
              <w:t>8</w:t>
            </w:r>
          </w:p>
        </w:tc>
        <w:tc>
          <w:tcPr>
            <w:tcW w:w="1343" w:type="dxa"/>
          </w:tcPr>
          <w:p w14:paraId="3E156FE3" w14:textId="77777777" w:rsidR="0048291B" w:rsidRPr="00651667" w:rsidRDefault="0048291B" w:rsidP="00F36001">
            <w:pPr>
              <w:pStyle w:val="TableText"/>
            </w:pPr>
            <w:r w:rsidRPr="00651667">
              <w:t>Merman</w:t>
            </w:r>
          </w:p>
        </w:tc>
      </w:tr>
    </w:tbl>
    <w:p w14:paraId="00979BF9" w14:textId="77777777" w:rsidR="00CD32F1" w:rsidRDefault="00CD32F1" w:rsidP="00F36001">
      <w:pPr>
        <w:pStyle w:val="BasicText"/>
      </w:pPr>
    </w:p>
    <w:p w14:paraId="53474DE9" w14:textId="2B411D0A" w:rsidR="00CD32F1" w:rsidRDefault="00CD32F1" w:rsidP="00F36001">
      <w:pPr>
        <w:pStyle w:val="BasicText"/>
      </w:pPr>
    </w:p>
    <w:p w14:paraId="7184D529" w14:textId="77777777" w:rsidR="00CD32F1" w:rsidRDefault="00CD32F1" w:rsidP="00F36001">
      <w:pPr>
        <w:pStyle w:val="BasicText"/>
      </w:pPr>
      <w:r>
        <w:t>Rows Fill Color:</w:t>
      </w:r>
    </w:p>
    <w:p w14:paraId="74352B34" w14:textId="7FBE248C" w:rsidR="0048291B" w:rsidRDefault="0048291B" w:rsidP="00F36001">
      <w:pPr>
        <w:pStyle w:val="BasicText"/>
      </w:pPr>
    </w:p>
    <w:p w14:paraId="3C8D0E63" w14:textId="6394F654" w:rsidR="00935383" w:rsidRDefault="00A0256C" w:rsidP="00F36001">
      <w:pPr>
        <w:pStyle w:val="TABLEHEADING"/>
      </w:pPr>
      <w:bookmarkStart w:id="316" w:name="_Toc50709638"/>
      <w:r>
        <w:t>Playtest Table</w:t>
      </w:r>
      <w:bookmarkEnd w:id="316"/>
    </w:p>
    <w:tbl>
      <w:tblPr>
        <w:tblStyle w:val="PlaytestSmallTableFormat"/>
        <w:tblW w:w="3960" w:type="dxa"/>
        <w:tblLayout w:type="fixed"/>
        <w:tblLook w:val="0420" w:firstRow="1" w:lastRow="0" w:firstColumn="0" w:lastColumn="0" w:noHBand="0" w:noVBand="1"/>
      </w:tblPr>
      <w:tblGrid>
        <w:gridCol w:w="529"/>
        <w:gridCol w:w="1451"/>
        <w:gridCol w:w="239"/>
        <w:gridCol w:w="529"/>
        <w:gridCol w:w="1212"/>
      </w:tblGrid>
      <w:tr w:rsidR="00A0256C" w:rsidRPr="00651667" w14:paraId="3E371F68" w14:textId="77777777" w:rsidTr="00996121">
        <w:trPr>
          <w:cnfStyle w:val="100000000000" w:firstRow="1" w:lastRow="0" w:firstColumn="0" w:lastColumn="0" w:oddVBand="0" w:evenVBand="0" w:oddHBand="0" w:evenHBand="0" w:firstRowFirstColumn="0" w:firstRowLastColumn="0" w:lastRowFirstColumn="0" w:lastRowLastColumn="0"/>
        </w:trPr>
        <w:tc>
          <w:tcPr>
            <w:tcW w:w="529" w:type="dxa"/>
          </w:tcPr>
          <w:p w14:paraId="43C4C5B8" w14:textId="77777777" w:rsidR="00935383" w:rsidRPr="00651667" w:rsidRDefault="00935383" w:rsidP="00F36001">
            <w:pPr>
              <w:pStyle w:val="TableHeader"/>
            </w:pPr>
            <w:r w:rsidRPr="00651667">
              <w:t>d10</w:t>
            </w:r>
          </w:p>
        </w:tc>
        <w:tc>
          <w:tcPr>
            <w:tcW w:w="1451" w:type="dxa"/>
          </w:tcPr>
          <w:p w14:paraId="6EE20327" w14:textId="77777777" w:rsidR="00935383" w:rsidRPr="00651667" w:rsidRDefault="00935383" w:rsidP="00F36001">
            <w:pPr>
              <w:pStyle w:val="TableHeader"/>
            </w:pPr>
            <w:r w:rsidRPr="00651667">
              <w:t>Background Types</w:t>
            </w:r>
          </w:p>
        </w:tc>
        <w:tc>
          <w:tcPr>
            <w:tcW w:w="239" w:type="dxa"/>
          </w:tcPr>
          <w:p w14:paraId="6F9FE1CE" w14:textId="77777777" w:rsidR="00935383" w:rsidRPr="00651667" w:rsidRDefault="00935383" w:rsidP="00F36001">
            <w:pPr>
              <w:pStyle w:val="TableHeader"/>
            </w:pPr>
          </w:p>
        </w:tc>
        <w:tc>
          <w:tcPr>
            <w:tcW w:w="529" w:type="dxa"/>
          </w:tcPr>
          <w:p w14:paraId="63A698BD" w14:textId="77777777" w:rsidR="00935383" w:rsidRPr="00651667" w:rsidRDefault="00935383" w:rsidP="00F36001">
            <w:pPr>
              <w:pStyle w:val="TableHeader"/>
            </w:pPr>
            <w:r w:rsidRPr="00651667">
              <w:t>d10</w:t>
            </w:r>
          </w:p>
        </w:tc>
        <w:tc>
          <w:tcPr>
            <w:tcW w:w="1212" w:type="dxa"/>
          </w:tcPr>
          <w:p w14:paraId="093E8313" w14:textId="77777777" w:rsidR="00935383" w:rsidRPr="00651667" w:rsidRDefault="00935383" w:rsidP="00F36001">
            <w:pPr>
              <w:pStyle w:val="TableHeader"/>
            </w:pPr>
            <w:r w:rsidRPr="00651667">
              <w:t>Background Types</w:t>
            </w:r>
          </w:p>
        </w:tc>
      </w:tr>
      <w:tr w:rsidR="00935383" w:rsidRPr="00651667" w14:paraId="3E0D849B" w14:textId="77777777" w:rsidTr="00996121">
        <w:tc>
          <w:tcPr>
            <w:tcW w:w="529" w:type="dxa"/>
          </w:tcPr>
          <w:p w14:paraId="63BCB8C3" w14:textId="77777777" w:rsidR="00935383" w:rsidRPr="00651667" w:rsidRDefault="00935383" w:rsidP="00F36001">
            <w:pPr>
              <w:pStyle w:val="TableText"/>
            </w:pPr>
            <w:r w:rsidRPr="00651667">
              <w:t>1</w:t>
            </w:r>
          </w:p>
        </w:tc>
        <w:tc>
          <w:tcPr>
            <w:tcW w:w="1451" w:type="dxa"/>
          </w:tcPr>
          <w:p w14:paraId="5A0904D4" w14:textId="77777777" w:rsidR="00935383" w:rsidRPr="00651667" w:rsidRDefault="00935383" w:rsidP="00F36001">
            <w:pPr>
              <w:pStyle w:val="TableText"/>
            </w:pPr>
            <w:r w:rsidRPr="00651667">
              <w:t>Ancestral</w:t>
            </w:r>
          </w:p>
        </w:tc>
        <w:tc>
          <w:tcPr>
            <w:tcW w:w="239" w:type="dxa"/>
          </w:tcPr>
          <w:p w14:paraId="270B19C0" w14:textId="77777777" w:rsidR="00935383" w:rsidRPr="00651667" w:rsidRDefault="00935383" w:rsidP="00F36001">
            <w:pPr>
              <w:pStyle w:val="TableText"/>
            </w:pPr>
          </w:p>
        </w:tc>
        <w:tc>
          <w:tcPr>
            <w:tcW w:w="529" w:type="dxa"/>
          </w:tcPr>
          <w:p w14:paraId="6FE7A154" w14:textId="77777777" w:rsidR="00935383" w:rsidRPr="00651667" w:rsidRDefault="00935383" w:rsidP="00F36001">
            <w:pPr>
              <w:pStyle w:val="TableText"/>
            </w:pPr>
            <w:r w:rsidRPr="00651667">
              <w:t>6</w:t>
            </w:r>
          </w:p>
        </w:tc>
        <w:tc>
          <w:tcPr>
            <w:tcW w:w="1212" w:type="dxa"/>
          </w:tcPr>
          <w:p w14:paraId="242517C4" w14:textId="77777777" w:rsidR="00935383" w:rsidRPr="00651667" w:rsidRDefault="00935383" w:rsidP="00F36001">
            <w:pPr>
              <w:pStyle w:val="TableText"/>
            </w:pPr>
            <w:r w:rsidRPr="00651667">
              <w:t>Elemental</w:t>
            </w:r>
          </w:p>
        </w:tc>
      </w:tr>
      <w:tr w:rsidR="00A0256C" w:rsidRPr="00651667" w14:paraId="6673CD80" w14:textId="77777777" w:rsidTr="00996121">
        <w:trPr>
          <w:cnfStyle w:val="000000010000" w:firstRow="0" w:lastRow="0" w:firstColumn="0" w:lastColumn="0" w:oddVBand="0" w:evenVBand="0" w:oddHBand="0" w:evenHBand="1" w:firstRowFirstColumn="0" w:firstRowLastColumn="0" w:lastRowFirstColumn="0" w:lastRowLastColumn="0"/>
        </w:trPr>
        <w:tc>
          <w:tcPr>
            <w:tcW w:w="529" w:type="dxa"/>
          </w:tcPr>
          <w:p w14:paraId="27A51650" w14:textId="77777777" w:rsidR="00935383" w:rsidRPr="00651667" w:rsidRDefault="00935383" w:rsidP="00F36001">
            <w:pPr>
              <w:pStyle w:val="TableText"/>
            </w:pPr>
            <w:r w:rsidRPr="00651667">
              <w:t>2</w:t>
            </w:r>
          </w:p>
        </w:tc>
        <w:tc>
          <w:tcPr>
            <w:tcW w:w="1451" w:type="dxa"/>
          </w:tcPr>
          <w:p w14:paraId="0355B30A" w14:textId="77777777" w:rsidR="00935383" w:rsidRPr="00651667" w:rsidRDefault="00935383" w:rsidP="00F36001">
            <w:pPr>
              <w:pStyle w:val="TableText"/>
            </w:pPr>
            <w:r w:rsidRPr="00651667">
              <w:t>Fey</w:t>
            </w:r>
          </w:p>
        </w:tc>
        <w:tc>
          <w:tcPr>
            <w:tcW w:w="239" w:type="dxa"/>
          </w:tcPr>
          <w:p w14:paraId="09C22E0C" w14:textId="77777777" w:rsidR="00935383" w:rsidRPr="00651667" w:rsidRDefault="00935383" w:rsidP="00F36001">
            <w:pPr>
              <w:pStyle w:val="TableText"/>
            </w:pPr>
          </w:p>
        </w:tc>
        <w:tc>
          <w:tcPr>
            <w:tcW w:w="529" w:type="dxa"/>
          </w:tcPr>
          <w:p w14:paraId="796D4AA9" w14:textId="77777777" w:rsidR="00935383" w:rsidRPr="00651667" w:rsidRDefault="00935383" w:rsidP="00F36001">
            <w:pPr>
              <w:pStyle w:val="TableText"/>
            </w:pPr>
            <w:r w:rsidRPr="00651667">
              <w:t>7</w:t>
            </w:r>
          </w:p>
        </w:tc>
        <w:tc>
          <w:tcPr>
            <w:tcW w:w="1212" w:type="dxa"/>
          </w:tcPr>
          <w:p w14:paraId="70D64075" w14:textId="77777777" w:rsidR="00935383" w:rsidRPr="00651667" w:rsidRDefault="00935383" w:rsidP="00F36001">
            <w:pPr>
              <w:pStyle w:val="TableText"/>
            </w:pPr>
            <w:r w:rsidRPr="00651667">
              <w:t>Undead</w:t>
            </w:r>
          </w:p>
        </w:tc>
      </w:tr>
      <w:tr w:rsidR="00935383" w:rsidRPr="00651667" w14:paraId="4FD3FECA" w14:textId="77777777" w:rsidTr="00996121">
        <w:tc>
          <w:tcPr>
            <w:tcW w:w="529" w:type="dxa"/>
          </w:tcPr>
          <w:p w14:paraId="039F913A" w14:textId="77777777" w:rsidR="00935383" w:rsidRPr="00651667" w:rsidRDefault="00935383" w:rsidP="00F36001">
            <w:pPr>
              <w:pStyle w:val="TableText"/>
            </w:pPr>
            <w:r w:rsidRPr="00651667">
              <w:t>3</w:t>
            </w:r>
          </w:p>
        </w:tc>
        <w:tc>
          <w:tcPr>
            <w:tcW w:w="1451" w:type="dxa"/>
          </w:tcPr>
          <w:p w14:paraId="1B931CDD" w14:textId="77777777" w:rsidR="00935383" w:rsidRPr="00651667" w:rsidRDefault="00935383" w:rsidP="00F36001">
            <w:pPr>
              <w:pStyle w:val="TableText"/>
            </w:pPr>
            <w:r w:rsidRPr="00651667">
              <w:t>Troll</w:t>
            </w:r>
          </w:p>
        </w:tc>
        <w:tc>
          <w:tcPr>
            <w:tcW w:w="239" w:type="dxa"/>
          </w:tcPr>
          <w:p w14:paraId="75C70600" w14:textId="77777777" w:rsidR="00935383" w:rsidRPr="00651667" w:rsidRDefault="00935383" w:rsidP="00F36001">
            <w:pPr>
              <w:pStyle w:val="TableText"/>
            </w:pPr>
          </w:p>
        </w:tc>
        <w:tc>
          <w:tcPr>
            <w:tcW w:w="529" w:type="dxa"/>
          </w:tcPr>
          <w:p w14:paraId="6F3E2549" w14:textId="77777777" w:rsidR="00935383" w:rsidRPr="00651667" w:rsidRDefault="00935383" w:rsidP="00F36001">
            <w:pPr>
              <w:pStyle w:val="TableText"/>
            </w:pPr>
            <w:r w:rsidRPr="00651667">
              <w:t>8</w:t>
            </w:r>
          </w:p>
        </w:tc>
        <w:tc>
          <w:tcPr>
            <w:tcW w:w="1212" w:type="dxa"/>
          </w:tcPr>
          <w:p w14:paraId="3E2941F4" w14:textId="77777777" w:rsidR="00935383" w:rsidRPr="00651667" w:rsidRDefault="00935383" w:rsidP="00F36001">
            <w:pPr>
              <w:pStyle w:val="TableText"/>
            </w:pPr>
            <w:r w:rsidRPr="00651667">
              <w:t>Merman</w:t>
            </w:r>
          </w:p>
        </w:tc>
      </w:tr>
    </w:tbl>
    <w:p w14:paraId="716B3566" w14:textId="77777777" w:rsidR="00CD32F1" w:rsidRDefault="00CD32F1" w:rsidP="00F36001">
      <w:pPr>
        <w:pStyle w:val="BasicText"/>
      </w:pPr>
    </w:p>
    <w:p w14:paraId="38EC6E1F" w14:textId="7C03D92D" w:rsidR="00CD32F1" w:rsidRDefault="00CD32F1" w:rsidP="00F36001">
      <w:pPr>
        <w:pStyle w:val="BasicText"/>
      </w:pPr>
    </w:p>
    <w:p w14:paraId="6149783F" w14:textId="77777777" w:rsidR="00CD32F1" w:rsidRDefault="00CD32F1" w:rsidP="00F36001">
      <w:pPr>
        <w:pStyle w:val="BasicText"/>
      </w:pPr>
      <w:r>
        <w:t>Rows Fill Color:</w:t>
      </w:r>
    </w:p>
    <w:p w14:paraId="026BC654" w14:textId="77777777" w:rsidR="00CD32F1" w:rsidRDefault="00CD32F1" w:rsidP="00F36001">
      <w:pPr>
        <w:pStyle w:val="TABLEHEADING"/>
      </w:pPr>
    </w:p>
    <w:p w14:paraId="652D46A5" w14:textId="77777777" w:rsidR="00CD32F1" w:rsidRDefault="00CD32F1" w:rsidP="00F36001">
      <w:pPr>
        <w:pStyle w:val="TABLEHEADING"/>
      </w:pPr>
    </w:p>
    <w:p w14:paraId="0238453C" w14:textId="7BA4325E" w:rsidR="00935383" w:rsidRDefault="002B2BFC" w:rsidP="00F36001">
      <w:pPr>
        <w:pStyle w:val="TABLEHEADING"/>
      </w:pPr>
      <w:bookmarkStart w:id="317" w:name="_Toc50709639"/>
      <w:r>
        <w:t>Table Core Brown</w:t>
      </w:r>
      <w:bookmarkEnd w:id="317"/>
    </w:p>
    <w:tbl>
      <w:tblPr>
        <w:tblStyle w:val="TableCoreBrown"/>
        <w:tblW w:w="4140" w:type="dxa"/>
        <w:tblLayout w:type="fixed"/>
        <w:tblLook w:val="0420" w:firstRow="1" w:lastRow="0" w:firstColumn="0" w:lastColumn="0" w:noHBand="0" w:noVBand="1"/>
      </w:tblPr>
      <w:tblGrid>
        <w:gridCol w:w="529"/>
        <w:gridCol w:w="1451"/>
        <w:gridCol w:w="288"/>
        <w:gridCol w:w="529"/>
        <w:gridCol w:w="1343"/>
      </w:tblGrid>
      <w:tr w:rsidR="002B2BFC" w:rsidRPr="001709F2" w14:paraId="147F0313" w14:textId="77777777" w:rsidTr="00452A06">
        <w:trPr>
          <w:cnfStyle w:val="100000000000" w:firstRow="1" w:lastRow="0" w:firstColumn="0" w:lastColumn="0" w:oddVBand="0" w:evenVBand="0" w:oddHBand="0" w:evenHBand="0" w:firstRowFirstColumn="0" w:firstRowLastColumn="0" w:lastRowFirstColumn="0" w:lastRowLastColumn="0"/>
        </w:trPr>
        <w:tc>
          <w:tcPr>
            <w:tcW w:w="529" w:type="dxa"/>
          </w:tcPr>
          <w:p w14:paraId="3B6E19A9" w14:textId="77777777" w:rsidR="002B2BFC" w:rsidRPr="001D26D3" w:rsidRDefault="002B2BFC" w:rsidP="00F36001">
            <w:pPr>
              <w:pStyle w:val="TableHeader"/>
            </w:pPr>
            <w:r w:rsidRPr="001D26D3">
              <w:t>d10</w:t>
            </w:r>
          </w:p>
        </w:tc>
        <w:tc>
          <w:tcPr>
            <w:tcW w:w="1451" w:type="dxa"/>
          </w:tcPr>
          <w:p w14:paraId="09DB3726" w14:textId="77777777" w:rsidR="002B2BFC" w:rsidRPr="001D26D3" w:rsidRDefault="002B2BFC" w:rsidP="00F36001">
            <w:pPr>
              <w:pStyle w:val="TableHeader"/>
            </w:pPr>
            <w:r w:rsidRPr="001D26D3">
              <w:t>Background Types</w:t>
            </w:r>
          </w:p>
        </w:tc>
        <w:tc>
          <w:tcPr>
            <w:tcW w:w="288" w:type="dxa"/>
          </w:tcPr>
          <w:p w14:paraId="39DF5C9C" w14:textId="77777777" w:rsidR="002B2BFC" w:rsidRPr="001D26D3" w:rsidRDefault="002B2BFC" w:rsidP="00F36001">
            <w:pPr>
              <w:pStyle w:val="TableHeader"/>
            </w:pPr>
          </w:p>
        </w:tc>
        <w:tc>
          <w:tcPr>
            <w:tcW w:w="529" w:type="dxa"/>
          </w:tcPr>
          <w:p w14:paraId="48F0A22A" w14:textId="77777777" w:rsidR="002B2BFC" w:rsidRPr="001D26D3" w:rsidRDefault="002B2BFC" w:rsidP="00F36001">
            <w:pPr>
              <w:pStyle w:val="TableHeader"/>
            </w:pPr>
            <w:r w:rsidRPr="001D26D3">
              <w:t>d10</w:t>
            </w:r>
          </w:p>
        </w:tc>
        <w:tc>
          <w:tcPr>
            <w:tcW w:w="1343" w:type="dxa"/>
          </w:tcPr>
          <w:p w14:paraId="528A08C3" w14:textId="77777777" w:rsidR="002B2BFC" w:rsidRPr="001D26D3" w:rsidRDefault="002B2BFC" w:rsidP="00F36001">
            <w:pPr>
              <w:pStyle w:val="TableHeader"/>
            </w:pPr>
            <w:r w:rsidRPr="001D26D3">
              <w:t>Background Types</w:t>
            </w:r>
          </w:p>
        </w:tc>
      </w:tr>
      <w:tr w:rsidR="002B2BFC" w:rsidRPr="001709F2" w14:paraId="1560F48A" w14:textId="77777777" w:rsidTr="00452A06">
        <w:trPr>
          <w:cnfStyle w:val="000000100000" w:firstRow="0" w:lastRow="0" w:firstColumn="0" w:lastColumn="0" w:oddVBand="0" w:evenVBand="0" w:oddHBand="1" w:evenHBand="0" w:firstRowFirstColumn="0" w:firstRowLastColumn="0" w:lastRowFirstColumn="0" w:lastRowLastColumn="0"/>
        </w:trPr>
        <w:tc>
          <w:tcPr>
            <w:tcW w:w="529" w:type="dxa"/>
          </w:tcPr>
          <w:p w14:paraId="67A5A865" w14:textId="77777777" w:rsidR="002B2BFC" w:rsidRPr="001709F2" w:rsidRDefault="002B2BFC" w:rsidP="00F36001">
            <w:pPr>
              <w:pStyle w:val="TableText"/>
            </w:pPr>
            <w:r w:rsidRPr="001709F2">
              <w:t>1</w:t>
            </w:r>
          </w:p>
        </w:tc>
        <w:tc>
          <w:tcPr>
            <w:tcW w:w="1451" w:type="dxa"/>
          </w:tcPr>
          <w:p w14:paraId="593A293E" w14:textId="77777777" w:rsidR="002B2BFC" w:rsidRPr="001709F2" w:rsidRDefault="002B2BFC" w:rsidP="00F36001">
            <w:pPr>
              <w:pStyle w:val="TableText"/>
            </w:pPr>
            <w:r w:rsidRPr="001709F2">
              <w:t>Ancestral</w:t>
            </w:r>
          </w:p>
        </w:tc>
        <w:tc>
          <w:tcPr>
            <w:tcW w:w="288" w:type="dxa"/>
          </w:tcPr>
          <w:p w14:paraId="274D27B6" w14:textId="77777777" w:rsidR="002B2BFC" w:rsidRPr="001709F2" w:rsidRDefault="002B2BFC" w:rsidP="00F36001">
            <w:pPr>
              <w:pStyle w:val="TableText"/>
            </w:pPr>
          </w:p>
        </w:tc>
        <w:tc>
          <w:tcPr>
            <w:tcW w:w="529" w:type="dxa"/>
          </w:tcPr>
          <w:p w14:paraId="55F93214" w14:textId="77777777" w:rsidR="002B2BFC" w:rsidRPr="001709F2" w:rsidRDefault="002B2BFC" w:rsidP="00F36001">
            <w:pPr>
              <w:pStyle w:val="TableText"/>
            </w:pPr>
            <w:r w:rsidRPr="001709F2">
              <w:t>6</w:t>
            </w:r>
          </w:p>
        </w:tc>
        <w:tc>
          <w:tcPr>
            <w:tcW w:w="1343" w:type="dxa"/>
          </w:tcPr>
          <w:p w14:paraId="5403159C" w14:textId="77777777" w:rsidR="002B2BFC" w:rsidRPr="001709F2" w:rsidRDefault="002B2BFC" w:rsidP="00F36001">
            <w:pPr>
              <w:pStyle w:val="TableText"/>
            </w:pPr>
            <w:r w:rsidRPr="001709F2">
              <w:t>Elemental</w:t>
            </w:r>
          </w:p>
        </w:tc>
      </w:tr>
      <w:tr w:rsidR="002B2BFC" w:rsidRPr="001709F2" w14:paraId="78C49BA0" w14:textId="77777777" w:rsidTr="00452A06">
        <w:trPr>
          <w:cnfStyle w:val="000000010000" w:firstRow="0" w:lastRow="0" w:firstColumn="0" w:lastColumn="0" w:oddVBand="0" w:evenVBand="0" w:oddHBand="0" w:evenHBand="1" w:firstRowFirstColumn="0" w:firstRowLastColumn="0" w:lastRowFirstColumn="0" w:lastRowLastColumn="0"/>
        </w:trPr>
        <w:tc>
          <w:tcPr>
            <w:tcW w:w="529" w:type="dxa"/>
          </w:tcPr>
          <w:p w14:paraId="43921711" w14:textId="77777777" w:rsidR="002B2BFC" w:rsidRPr="001709F2" w:rsidRDefault="002B2BFC" w:rsidP="00F36001">
            <w:pPr>
              <w:pStyle w:val="TableText"/>
            </w:pPr>
            <w:r w:rsidRPr="001709F2">
              <w:t>2</w:t>
            </w:r>
          </w:p>
        </w:tc>
        <w:tc>
          <w:tcPr>
            <w:tcW w:w="1451" w:type="dxa"/>
          </w:tcPr>
          <w:p w14:paraId="568BC536" w14:textId="77777777" w:rsidR="002B2BFC" w:rsidRPr="001709F2" w:rsidRDefault="002B2BFC" w:rsidP="00F36001">
            <w:pPr>
              <w:pStyle w:val="TableText"/>
            </w:pPr>
            <w:r w:rsidRPr="001709F2">
              <w:t>Fey</w:t>
            </w:r>
          </w:p>
        </w:tc>
        <w:tc>
          <w:tcPr>
            <w:tcW w:w="288" w:type="dxa"/>
          </w:tcPr>
          <w:p w14:paraId="4B1980E2" w14:textId="77777777" w:rsidR="002B2BFC" w:rsidRPr="001709F2" w:rsidRDefault="002B2BFC" w:rsidP="00F36001">
            <w:pPr>
              <w:pStyle w:val="TableText"/>
            </w:pPr>
          </w:p>
        </w:tc>
        <w:tc>
          <w:tcPr>
            <w:tcW w:w="529" w:type="dxa"/>
          </w:tcPr>
          <w:p w14:paraId="2C7236E5" w14:textId="77777777" w:rsidR="002B2BFC" w:rsidRPr="001709F2" w:rsidRDefault="002B2BFC" w:rsidP="00F36001">
            <w:pPr>
              <w:pStyle w:val="TableText"/>
            </w:pPr>
            <w:r w:rsidRPr="001709F2">
              <w:t>7</w:t>
            </w:r>
          </w:p>
        </w:tc>
        <w:tc>
          <w:tcPr>
            <w:tcW w:w="1343" w:type="dxa"/>
          </w:tcPr>
          <w:p w14:paraId="34B0AC09" w14:textId="77777777" w:rsidR="002B2BFC" w:rsidRPr="001709F2" w:rsidRDefault="002B2BFC" w:rsidP="00F36001">
            <w:pPr>
              <w:pStyle w:val="TableText"/>
            </w:pPr>
            <w:r w:rsidRPr="001709F2">
              <w:t>Undead</w:t>
            </w:r>
          </w:p>
        </w:tc>
      </w:tr>
      <w:tr w:rsidR="002B2BFC" w:rsidRPr="001709F2" w14:paraId="1B096890" w14:textId="77777777" w:rsidTr="00452A06">
        <w:trPr>
          <w:cnfStyle w:val="000000100000" w:firstRow="0" w:lastRow="0" w:firstColumn="0" w:lastColumn="0" w:oddVBand="0" w:evenVBand="0" w:oddHBand="1" w:evenHBand="0" w:firstRowFirstColumn="0" w:firstRowLastColumn="0" w:lastRowFirstColumn="0" w:lastRowLastColumn="0"/>
        </w:trPr>
        <w:tc>
          <w:tcPr>
            <w:tcW w:w="529" w:type="dxa"/>
          </w:tcPr>
          <w:p w14:paraId="29933878" w14:textId="77777777" w:rsidR="002B2BFC" w:rsidRPr="001709F2" w:rsidRDefault="002B2BFC" w:rsidP="00F36001">
            <w:pPr>
              <w:pStyle w:val="TableText"/>
            </w:pPr>
            <w:r w:rsidRPr="001709F2">
              <w:t>3</w:t>
            </w:r>
          </w:p>
        </w:tc>
        <w:tc>
          <w:tcPr>
            <w:tcW w:w="1451" w:type="dxa"/>
          </w:tcPr>
          <w:p w14:paraId="0FEA2A70" w14:textId="77777777" w:rsidR="002B2BFC" w:rsidRPr="001709F2" w:rsidRDefault="002B2BFC" w:rsidP="00F36001">
            <w:pPr>
              <w:pStyle w:val="TableText"/>
            </w:pPr>
            <w:r w:rsidRPr="001709F2">
              <w:t>Troll</w:t>
            </w:r>
          </w:p>
        </w:tc>
        <w:tc>
          <w:tcPr>
            <w:tcW w:w="288" w:type="dxa"/>
          </w:tcPr>
          <w:p w14:paraId="256AD22C" w14:textId="77777777" w:rsidR="002B2BFC" w:rsidRPr="001709F2" w:rsidRDefault="002B2BFC" w:rsidP="00F36001">
            <w:pPr>
              <w:pStyle w:val="TableText"/>
            </w:pPr>
          </w:p>
        </w:tc>
        <w:tc>
          <w:tcPr>
            <w:tcW w:w="529" w:type="dxa"/>
          </w:tcPr>
          <w:p w14:paraId="0E0DA067" w14:textId="77777777" w:rsidR="002B2BFC" w:rsidRPr="001709F2" w:rsidRDefault="002B2BFC" w:rsidP="00F36001">
            <w:pPr>
              <w:pStyle w:val="TableText"/>
            </w:pPr>
            <w:r w:rsidRPr="001709F2">
              <w:t>8</w:t>
            </w:r>
          </w:p>
        </w:tc>
        <w:tc>
          <w:tcPr>
            <w:tcW w:w="1343" w:type="dxa"/>
          </w:tcPr>
          <w:p w14:paraId="3BCF4EA8" w14:textId="77777777" w:rsidR="002B2BFC" w:rsidRPr="001709F2" w:rsidRDefault="002B2BFC" w:rsidP="00F36001">
            <w:pPr>
              <w:pStyle w:val="TableText"/>
            </w:pPr>
            <w:r w:rsidRPr="001709F2">
              <w:t>Merman</w:t>
            </w:r>
          </w:p>
        </w:tc>
      </w:tr>
    </w:tbl>
    <w:p w14:paraId="47286923" w14:textId="04CDF471" w:rsidR="00A0256C" w:rsidRDefault="00A0256C" w:rsidP="00F36001">
      <w:pPr>
        <w:pStyle w:val="BasicText"/>
      </w:pPr>
    </w:p>
    <w:p w14:paraId="2691BCA7" w14:textId="77777777" w:rsidR="00CD32F1" w:rsidRDefault="00CD32F1" w:rsidP="00F36001">
      <w:pPr>
        <w:pStyle w:val="TABLEHEADING"/>
      </w:pPr>
    </w:p>
    <w:p w14:paraId="38B4E76C" w14:textId="77777777" w:rsidR="00CD32F1" w:rsidRDefault="00CD32F1" w:rsidP="00F36001">
      <w:pPr>
        <w:pStyle w:val="TABLEHEADING"/>
      </w:pPr>
    </w:p>
    <w:p w14:paraId="6C274F84" w14:textId="3FFF1AD3" w:rsidR="002B2BFC" w:rsidRDefault="002B2BFC" w:rsidP="00F36001">
      <w:pPr>
        <w:pStyle w:val="TABLEHEADING"/>
      </w:pPr>
      <w:bookmarkStart w:id="318" w:name="_Toc50709640"/>
      <w:r>
        <w:t>Table Core Green Spell List</w:t>
      </w:r>
      <w:bookmarkEnd w:id="318"/>
    </w:p>
    <w:tbl>
      <w:tblPr>
        <w:tblStyle w:val="TableClassCoreGreen"/>
        <w:tblW w:w="3960" w:type="dxa"/>
        <w:tblInd w:w="0" w:type="dxa"/>
        <w:tblLayout w:type="fixed"/>
        <w:tblLook w:val="0420" w:firstRow="1" w:lastRow="0" w:firstColumn="0" w:lastColumn="0" w:noHBand="0" w:noVBand="1"/>
      </w:tblPr>
      <w:tblGrid>
        <w:gridCol w:w="529"/>
        <w:gridCol w:w="1451"/>
        <w:gridCol w:w="288"/>
        <w:gridCol w:w="529"/>
        <w:gridCol w:w="1163"/>
      </w:tblGrid>
      <w:tr w:rsidR="002B2BFC" w:rsidRPr="001709F2" w14:paraId="1001944B" w14:textId="77777777" w:rsidTr="00452A06">
        <w:trPr>
          <w:cnfStyle w:val="100000000000" w:firstRow="1" w:lastRow="0" w:firstColumn="0" w:lastColumn="0" w:oddVBand="0" w:evenVBand="0" w:oddHBand="0" w:evenHBand="0" w:firstRowFirstColumn="0" w:firstRowLastColumn="0" w:lastRowFirstColumn="0" w:lastRowLastColumn="0"/>
        </w:trPr>
        <w:tc>
          <w:tcPr>
            <w:tcW w:w="529" w:type="dxa"/>
          </w:tcPr>
          <w:p w14:paraId="0C088529" w14:textId="77777777" w:rsidR="002B2BFC" w:rsidRPr="00CD32F1" w:rsidRDefault="002B2BFC" w:rsidP="00F36001">
            <w:pPr>
              <w:pStyle w:val="TableHeader"/>
            </w:pPr>
            <w:r w:rsidRPr="00CD32F1">
              <w:t>d10</w:t>
            </w:r>
          </w:p>
        </w:tc>
        <w:tc>
          <w:tcPr>
            <w:tcW w:w="1451" w:type="dxa"/>
          </w:tcPr>
          <w:p w14:paraId="3DE93BA7" w14:textId="77777777" w:rsidR="002B2BFC" w:rsidRPr="00CD32F1" w:rsidRDefault="002B2BFC" w:rsidP="00F36001">
            <w:pPr>
              <w:pStyle w:val="TableHeader"/>
            </w:pPr>
            <w:r w:rsidRPr="00CD32F1">
              <w:t>Background Types</w:t>
            </w:r>
          </w:p>
        </w:tc>
        <w:tc>
          <w:tcPr>
            <w:tcW w:w="288" w:type="dxa"/>
          </w:tcPr>
          <w:p w14:paraId="37A253A1" w14:textId="77777777" w:rsidR="002B2BFC" w:rsidRPr="001709F2" w:rsidRDefault="002B2BFC" w:rsidP="00F36001">
            <w:pPr>
              <w:pStyle w:val="TableHeader"/>
            </w:pPr>
          </w:p>
        </w:tc>
        <w:tc>
          <w:tcPr>
            <w:tcW w:w="529" w:type="dxa"/>
          </w:tcPr>
          <w:p w14:paraId="696F18C9" w14:textId="77777777" w:rsidR="002B2BFC" w:rsidRPr="00CD32F1" w:rsidRDefault="002B2BFC" w:rsidP="00F36001">
            <w:pPr>
              <w:pStyle w:val="TableHeader"/>
            </w:pPr>
            <w:r w:rsidRPr="00CD32F1">
              <w:t>d10</w:t>
            </w:r>
          </w:p>
        </w:tc>
        <w:tc>
          <w:tcPr>
            <w:tcW w:w="1163" w:type="dxa"/>
          </w:tcPr>
          <w:p w14:paraId="6616B3EE" w14:textId="77777777" w:rsidR="002B2BFC" w:rsidRPr="00CD32F1" w:rsidRDefault="002B2BFC" w:rsidP="00F36001">
            <w:pPr>
              <w:pStyle w:val="TableHeader"/>
            </w:pPr>
            <w:r w:rsidRPr="00CD32F1">
              <w:t>Background Types</w:t>
            </w:r>
          </w:p>
        </w:tc>
      </w:tr>
      <w:tr w:rsidR="002B2BFC" w:rsidRPr="001709F2" w14:paraId="69E3454C" w14:textId="77777777" w:rsidTr="00452A06">
        <w:tc>
          <w:tcPr>
            <w:tcW w:w="529" w:type="dxa"/>
          </w:tcPr>
          <w:p w14:paraId="27A2CB21" w14:textId="77777777" w:rsidR="002B2BFC" w:rsidRPr="001709F2" w:rsidRDefault="002B2BFC" w:rsidP="00F36001">
            <w:pPr>
              <w:pStyle w:val="TableText"/>
            </w:pPr>
            <w:r w:rsidRPr="001709F2">
              <w:t>1</w:t>
            </w:r>
          </w:p>
        </w:tc>
        <w:tc>
          <w:tcPr>
            <w:tcW w:w="1451" w:type="dxa"/>
          </w:tcPr>
          <w:p w14:paraId="2B576836" w14:textId="77777777" w:rsidR="002B2BFC" w:rsidRPr="001709F2" w:rsidRDefault="002B2BFC" w:rsidP="00F36001">
            <w:pPr>
              <w:pStyle w:val="TableText"/>
            </w:pPr>
            <w:r w:rsidRPr="001709F2">
              <w:t>Ancestral</w:t>
            </w:r>
          </w:p>
        </w:tc>
        <w:tc>
          <w:tcPr>
            <w:tcW w:w="288" w:type="dxa"/>
          </w:tcPr>
          <w:p w14:paraId="5345B46F" w14:textId="77777777" w:rsidR="002B2BFC" w:rsidRPr="001709F2" w:rsidRDefault="002B2BFC" w:rsidP="00F36001">
            <w:pPr>
              <w:pStyle w:val="TableText"/>
            </w:pPr>
          </w:p>
        </w:tc>
        <w:tc>
          <w:tcPr>
            <w:tcW w:w="529" w:type="dxa"/>
          </w:tcPr>
          <w:p w14:paraId="3427F7D7" w14:textId="77777777" w:rsidR="002B2BFC" w:rsidRPr="001709F2" w:rsidRDefault="002B2BFC" w:rsidP="00F36001">
            <w:pPr>
              <w:pStyle w:val="TableText"/>
            </w:pPr>
            <w:r w:rsidRPr="001709F2">
              <w:t>6</w:t>
            </w:r>
          </w:p>
        </w:tc>
        <w:tc>
          <w:tcPr>
            <w:tcW w:w="1163" w:type="dxa"/>
          </w:tcPr>
          <w:p w14:paraId="7C5BD40F" w14:textId="77777777" w:rsidR="002B2BFC" w:rsidRPr="001709F2" w:rsidRDefault="002B2BFC" w:rsidP="00F36001">
            <w:pPr>
              <w:pStyle w:val="TableText"/>
            </w:pPr>
            <w:r w:rsidRPr="001709F2">
              <w:t>Elemental</w:t>
            </w:r>
          </w:p>
        </w:tc>
      </w:tr>
      <w:tr w:rsidR="002B2BFC" w:rsidRPr="001709F2" w14:paraId="2E3483C0" w14:textId="77777777" w:rsidTr="00452A06">
        <w:trPr>
          <w:cnfStyle w:val="000000010000" w:firstRow="0" w:lastRow="0" w:firstColumn="0" w:lastColumn="0" w:oddVBand="0" w:evenVBand="0" w:oddHBand="0" w:evenHBand="1" w:firstRowFirstColumn="0" w:firstRowLastColumn="0" w:lastRowFirstColumn="0" w:lastRowLastColumn="0"/>
        </w:trPr>
        <w:tc>
          <w:tcPr>
            <w:tcW w:w="529" w:type="dxa"/>
          </w:tcPr>
          <w:p w14:paraId="4EE66C92" w14:textId="77777777" w:rsidR="002B2BFC" w:rsidRPr="001709F2" w:rsidRDefault="002B2BFC" w:rsidP="00F36001">
            <w:pPr>
              <w:pStyle w:val="TableText"/>
            </w:pPr>
            <w:r w:rsidRPr="001709F2">
              <w:t>2</w:t>
            </w:r>
          </w:p>
        </w:tc>
        <w:tc>
          <w:tcPr>
            <w:tcW w:w="1451" w:type="dxa"/>
          </w:tcPr>
          <w:p w14:paraId="78DFEF75" w14:textId="77777777" w:rsidR="002B2BFC" w:rsidRPr="001709F2" w:rsidRDefault="002B2BFC" w:rsidP="00F36001">
            <w:pPr>
              <w:pStyle w:val="TableText"/>
            </w:pPr>
            <w:r w:rsidRPr="001709F2">
              <w:t>Fey</w:t>
            </w:r>
          </w:p>
        </w:tc>
        <w:tc>
          <w:tcPr>
            <w:tcW w:w="288" w:type="dxa"/>
          </w:tcPr>
          <w:p w14:paraId="41F25437" w14:textId="77777777" w:rsidR="002B2BFC" w:rsidRPr="001709F2" w:rsidRDefault="002B2BFC" w:rsidP="00F36001">
            <w:pPr>
              <w:pStyle w:val="TableText"/>
            </w:pPr>
          </w:p>
        </w:tc>
        <w:tc>
          <w:tcPr>
            <w:tcW w:w="529" w:type="dxa"/>
          </w:tcPr>
          <w:p w14:paraId="08958D70" w14:textId="77777777" w:rsidR="002B2BFC" w:rsidRPr="001709F2" w:rsidRDefault="002B2BFC" w:rsidP="00F36001">
            <w:pPr>
              <w:pStyle w:val="TableText"/>
            </w:pPr>
            <w:r w:rsidRPr="001709F2">
              <w:t>7</w:t>
            </w:r>
          </w:p>
        </w:tc>
        <w:tc>
          <w:tcPr>
            <w:tcW w:w="1163" w:type="dxa"/>
          </w:tcPr>
          <w:p w14:paraId="6C5FB1CA" w14:textId="77777777" w:rsidR="002B2BFC" w:rsidRPr="001709F2" w:rsidRDefault="002B2BFC" w:rsidP="00F36001">
            <w:pPr>
              <w:pStyle w:val="TableText"/>
            </w:pPr>
            <w:r w:rsidRPr="001709F2">
              <w:t>Undead</w:t>
            </w:r>
          </w:p>
        </w:tc>
      </w:tr>
      <w:tr w:rsidR="002B2BFC" w:rsidRPr="001709F2" w14:paraId="1A9D471C" w14:textId="77777777" w:rsidTr="00452A06">
        <w:tc>
          <w:tcPr>
            <w:tcW w:w="529" w:type="dxa"/>
          </w:tcPr>
          <w:p w14:paraId="2FAF2FD9" w14:textId="77777777" w:rsidR="002B2BFC" w:rsidRPr="001709F2" w:rsidRDefault="002B2BFC" w:rsidP="00F36001">
            <w:pPr>
              <w:pStyle w:val="TableText"/>
            </w:pPr>
            <w:r w:rsidRPr="001709F2">
              <w:t>3</w:t>
            </w:r>
          </w:p>
        </w:tc>
        <w:tc>
          <w:tcPr>
            <w:tcW w:w="1451" w:type="dxa"/>
          </w:tcPr>
          <w:p w14:paraId="6ECB5C2A" w14:textId="77777777" w:rsidR="002B2BFC" w:rsidRPr="001709F2" w:rsidRDefault="002B2BFC" w:rsidP="00F36001">
            <w:pPr>
              <w:pStyle w:val="TableText"/>
            </w:pPr>
            <w:r w:rsidRPr="001709F2">
              <w:t>Troll</w:t>
            </w:r>
          </w:p>
        </w:tc>
        <w:tc>
          <w:tcPr>
            <w:tcW w:w="288" w:type="dxa"/>
          </w:tcPr>
          <w:p w14:paraId="0A9BAA47" w14:textId="77777777" w:rsidR="002B2BFC" w:rsidRPr="001709F2" w:rsidRDefault="002B2BFC" w:rsidP="00F36001">
            <w:pPr>
              <w:pStyle w:val="TableText"/>
            </w:pPr>
          </w:p>
        </w:tc>
        <w:tc>
          <w:tcPr>
            <w:tcW w:w="529" w:type="dxa"/>
          </w:tcPr>
          <w:p w14:paraId="10E01261" w14:textId="77777777" w:rsidR="002B2BFC" w:rsidRPr="001709F2" w:rsidRDefault="002B2BFC" w:rsidP="00F36001">
            <w:pPr>
              <w:pStyle w:val="TableText"/>
            </w:pPr>
            <w:r w:rsidRPr="001709F2">
              <w:t>8</w:t>
            </w:r>
          </w:p>
        </w:tc>
        <w:tc>
          <w:tcPr>
            <w:tcW w:w="1163" w:type="dxa"/>
          </w:tcPr>
          <w:p w14:paraId="7F2DC9A2" w14:textId="77777777" w:rsidR="002B2BFC" w:rsidRPr="001709F2" w:rsidRDefault="002B2BFC" w:rsidP="00F36001">
            <w:pPr>
              <w:pStyle w:val="TableText"/>
            </w:pPr>
            <w:r w:rsidRPr="001709F2">
              <w:t>Merman</w:t>
            </w:r>
          </w:p>
        </w:tc>
      </w:tr>
    </w:tbl>
    <w:p w14:paraId="75C54FC9" w14:textId="77777777" w:rsidR="00CD32F1" w:rsidRDefault="00CD32F1" w:rsidP="00F36001">
      <w:pPr>
        <w:pStyle w:val="BasicText"/>
      </w:pPr>
    </w:p>
    <w:p w14:paraId="2D92C629" w14:textId="3AAF9DAA" w:rsidR="00CD32F1" w:rsidRDefault="00CD32F1" w:rsidP="00F36001">
      <w:pPr>
        <w:pStyle w:val="BasicText"/>
      </w:pPr>
    </w:p>
    <w:p w14:paraId="72C8DB59" w14:textId="77777777" w:rsidR="00CD32F1" w:rsidRDefault="00CD32F1" w:rsidP="00F36001">
      <w:pPr>
        <w:pStyle w:val="BasicText"/>
      </w:pPr>
      <w:r>
        <w:t>Rows Fill Color:</w:t>
      </w:r>
    </w:p>
    <w:p w14:paraId="143665E6" w14:textId="039FB2E4" w:rsidR="002B2BFC" w:rsidRDefault="002B2BFC" w:rsidP="00F36001">
      <w:pPr>
        <w:pStyle w:val="TABLEHEADING"/>
      </w:pPr>
      <w:bookmarkStart w:id="319" w:name="_Toc50709641"/>
      <w:r>
        <w:t>Monster Stats Regular</w:t>
      </w:r>
      <w:bookmarkEnd w:id="319"/>
    </w:p>
    <w:tbl>
      <w:tblPr>
        <w:tblStyle w:val="TableClassCoreGreen"/>
        <w:tblW w:w="3960" w:type="dxa"/>
        <w:tblInd w:w="0" w:type="dxa"/>
        <w:tblLayout w:type="fixed"/>
        <w:tblLook w:val="0420" w:firstRow="1" w:lastRow="0" w:firstColumn="0" w:lastColumn="0" w:noHBand="0" w:noVBand="1"/>
      </w:tblPr>
      <w:tblGrid>
        <w:gridCol w:w="529"/>
        <w:gridCol w:w="1451"/>
        <w:gridCol w:w="288"/>
        <w:gridCol w:w="529"/>
        <w:gridCol w:w="1163"/>
      </w:tblGrid>
      <w:tr w:rsidR="00A0256C" w:rsidRPr="00651667" w14:paraId="46CE12CA" w14:textId="77777777" w:rsidTr="00452A06">
        <w:trPr>
          <w:cnfStyle w:val="100000000000" w:firstRow="1" w:lastRow="0" w:firstColumn="0" w:lastColumn="0" w:oddVBand="0" w:evenVBand="0" w:oddHBand="0" w:evenHBand="0" w:firstRowFirstColumn="0" w:firstRowLastColumn="0" w:lastRowFirstColumn="0" w:lastRowLastColumn="0"/>
        </w:trPr>
        <w:tc>
          <w:tcPr>
            <w:tcW w:w="529" w:type="dxa"/>
          </w:tcPr>
          <w:p w14:paraId="24A2D1FF" w14:textId="77777777" w:rsidR="00A0256C" w:rsidRPr="00651667" w:rsidRDefault="00A0256C" w:rsidP="00F36001">
            <w:pPr>
              <w:pStyle w:val="TableHeader"/>
            </w:pPr>
            <w:r w:rsidRPr="00651667">
              <w:t>d10</w:t>
            </w:r>
          </w:p>
        </w:tc>
        <w:tc>
          <w:tcPr>
            <w:tcW w:w="1451" w:type="dxa"/>
          </w:tcPr>
          <w:p w14:paraId="155ED9AA" w14:textId="77777777" w:rsidR="00A0256C" w:rsidRPr="00651667" w:rsidRDefault="00A0256C" w:rsidP="00F36001">
            <w:pPr>
              <w:pStyle w:val="TableHeader"/>
            </w:pPr>
            <w:r w:rsidRPr="00651667">
              <w:t>Background Types</w:t>
            </w:r>
          </w:p>
        </w:tc>
        <w:tc>
          <w:tcPr>
            <w:tcW w:w="288" w:type="dxa"/>
          </w:tcPr>
          <w:p w14:paraId="72D100CF" w14:textId="77777777" w:rsidR="00A0256C" w:rsidRPr="00651667" w:rsidRDefault="00A0256C" w:rsidP="00F36001">
            <w:pPr>
              <w:pStyle w:val="TableHeader"/>
            </w:pPr>
          </w:p>
        </w:tc>
        <w:tc>
          <w:tcPr>
            <w:tcW w:w="529" w:type="dxa"/>
          </w:tcPr>
          <w:p w14:paraId="5718EBED" w14:textId="77777777" w:rsidR="00A0256C" w:rsidRPr="00651667" w:rsidRDefault="00A0256C" w:rsidP="00F36001">
            <w:pPr>
              <w:pStyle w:val="TableHeader"/>
            </w:pPr>
            <w:r w:rsidRPr="00651667">
              <w:t>d10</w:t>
            </w:r>
          </w:p>
        </w:tc>
        <w:tc>
          <w:tcPr>
            <w:tcW w:w="1163" w:type="dxa"/>
          </w:tcPr>
          <w:p w14:paraId="721FBE22" w14:textId="77777777" w:rsidR="00A0256C" w:rsidRPr="00651667" w:rsidRDefault="00A0256C" w:rsidP="00F36001">
            <w:pPr>
              <w:pStyle w:val="TableHeader"/>
            </w:pPr>
            <w:r w:rsidRPr="00651667">
              <w:t>Background Types</w:t>
            </w:r>
          </w:p>
        </w:tc>
      </w:tr>
      <w:tr w:rsidR="00A0256C" w:rsidRPr="00651667" w14:paraId="2BA011AD" w14:textId="77777777" w:rsidTr="00452A06">
        <w:tc>
          <w:tcPr>
            <w:tcW w:w="529" w:type="dxa"/>
          </w:tcPr>
          <w:p w14:paraId="6AB3B3B6" w14:textId="77777777" w:rsidR="00A0256C" w:rsidRPr="00651667" w:rsidRDefault="00A0256C" w:rsidP="00F36001">
            <w:pPr>
              <w:pStyle w:val="TableText"/>
            </w:pPr>
            <w:r w:rsidRPr="00651667">
              <w:t>1</w:t>
            </w:r>
          </w:p>
        </w:tc>
        <w:tc>
          <w:tcPr>
            <w:tcW w:w="1451" w:type="dxa"/>
          </w:tcPr>
          <w:p w14:paraId="0B022F47" w14:textId="77777777" w:rsidR="00A0256C" w:rsidRPr="00651667" w:rsidRDefault="00A0256C" w:rsidP="00F36001">
            <w:pPr>
              <w:pStyle w:val="TableText"/>
            </w:pPr>
            <w:r w:rsidRPr="00651667">
              <w:t>Ancestral</w:t>
            </w:r>
          </w:p>
        </w:tc>
        <w:tc>
          <w:tcPr>
            <w:tcW w:w="288" w:type="dxa"/>
          </w:tcPr>
          <w:p w14:paraId="6DDC6851" w14:textId="77777777" w:rsidR="00A0256C" w:rsidRPr="00651667" w:rsidRDefault="00A0256C" w:rsidP="00F36001">
            <w:pPr>
              <w:pStyle w:val="TableText"/>
            </w:pPr>
          </w:p>
        </w:tc>
        <w:tc>
          <w:tcPr>
            <w:tcW w:w="529" w:type="dxa"/>
          </w:tcPr>
          <w:p w14:paraId="3B9AEE1A" w14:textId="77777777" w:rsidR="00A0256C" w:rsidRPr="00651667" w:rsidRDefault="00A0256C" w:rsidP="00F36001">
            <w:pPr>
              <w:pStyle w:val="TableText"/>
            </w:pPr>
            <w:r w:rsidRPr="00651667">
              <w:t>6</w:t>
            </w:r>
          </w:p>
        </w:tc>
        <w:tc>
          <w:tcPr>
            <w:tcW w:w="1163" w:type="dxa"/>
          </w:tcPr>
          <w:p w14:paraId="41AD2CE5" w14:textId="77777777" w:rsidR="00A0256C" w:rsidRPr="00651667" w:rsidRDefault="00A0256C" w:rsidP="00F36001">
            <w:pPr>
              <w:pStyle w:val="TableText"/>
            </w:pPr>
            <w:r w:rsidRPr="00651667">
              <w:t>Elemental</w:t>
            </w:r>
          </w:p>
        </w:tc>
      </w:tr>
      <w:tr w:rsidR="00A0256C" w:rsidRPr="00651667" w14:paraId="2F3B6C15" w14:textId="77777777" w:rsidTr="00452A06">
        <w:trPr>
          <w:cnfStyle w:val="000000010000" w:firstRow="0" w:lastRow="0" w:firstColumn="0" w:lastColumn="0" w:oddVBand="0" w:evenVBand="0" w:oddHBand="0" w:evenHBand="1" w:firstRowFirstColumn="0" w:firstRowLastColumn="0" w:lastRowFirstColumn="0" w:lastRowLastColumn="0"/>
        </w:trPr>
        <w:tc>
          <w:tcPr>
            <w:tcW w:w="529" w:type="dxa"/>
          </w:tcPr>
          <w:p w14:paraId="36D2F470" w14:textId="77777777" w:rsidR="00A0256C" w:rsidRPr="00651667" w:rsidRDefault="00A0256C" w:rsidP="00F36001">
            <w:pPr>
              <w:pStyle w:val="TableText"/>
            </w:pPr>
            <w:r w:rsidRPr="00651667">
              <w:t>2</w:t>
            </w:r>
          </w:p>
        </w:tc>
        <w:tc>
          <w:tcPr>
            <w:tcW w:w="1451" w:type="dxa"/>
          </w:tcPr>
          <w:p w14:paraId="55F83751" w14:textId="77777777" w:rsidR="00A0256C" w:rsidRPr="00651667" w:rsidRDefault="00A0256C" w:rsidP="00F36001">
            <w:pPr>
              <w:pStyle w:val="TableText"/>
            </w:pPr>
            <w:r w:rsidRPr="00651667">
              <w:t>Fey</w:t>
            </w:r>
          </w:p>
        </w:tc>
        <w:tc>
          <w:tcPr>
            <w:tcW w:w="288" w:type="dxa"/>
          </w:tcPr>
          <w:p w14:paraId="2E6EF4F8" w14:textId="77777777" w:rsidR="00A0256C" w:rsidRPr="00651667" w:rsidRDefault="00A0256C" w:rsidP="00F36001">
            <w:pPr>
              <w:pStyle w:val="TableText"/>
            </w:pPr>
          </w:p>
        </w:tc>
        <w:tc>
          <w:tcPr>
            <w:tcW w:w="529" w:type="dxa"/>
          </w:tcPr>
          <w:p w14:paraId="71B8A010" w14:textId="77777777" w:rsidR="00A0256C" w:rsidRPr="00651667" w:rsidRDefault="00A0256C" w:rsidP="00F36001">
            <w:pPr>
              <w:pStyle w:val="TableText"/>
            </w:pPr>
            <w:r w:rsidRPr="00651667">
              <w:t>7</w:t>
            </w:r>
          </w:p>
        </w:tc>
        <w:tc>
          <w:tcPr>
            <w:tcW w:w="1163" w:type="dxa"/>
          </w:tcPr>
          <w:p w14:paraId="52E17B13" w14:textId="77777777" w:rsidR="00A0256C" w:rsidRPr="00651667" w:rsidRDefault="00A0256C" w:rsidP="00F36001">
            <w:pPr>
              <w:pStyle w:val="TableText"/>
            </w:pPr>
            <w:r w:rsidRPr="00651667">
              <w:t>Undead</w:t>
            </w:r>
          </w:p>
        </w:tc>
      </w:tr>
      <w:tr w:rsidR="00A0256C" w:rsidRPr="00651667" w14:paraId="10EF891E" w14:textId="77777777" w:rsidTr="00452A06">
        <w:tc>
          <w:tcPr>
            <w:tcW w:w="529" w:type="dxa"/>
          </w:tcPr>
          <w:p w14:paraId="15AE35DA" w14:textId="77777777" w:rsidR="00A0256C" w:rsidRPr="00651667" w:rsidRDefault="00A0256C" w:rsidP="00F36001">
            <w:pPr>
              <w:pStyle w:val="TableText"/>
            </w:pPr>
            <w:r w:rsidRPr="00651667">
              <w:t>3</w:t>
            </w:r>
          </w:p>
        </w:tc>
        <w:tc>
          <w:tcPr>
            <w:tcW w:w="1451" w:type="dxa"/>
          </w:tcPr>
          <w:p w14:paraId="5754A5F7" w14:textId="77777777" w:rsidR="00A0256C" w:rsidRPr="00651667" w:rsidRDefault="00A0256C" w:rsidP="00F36001">
            <w:pPr>
              <w:pStyle w:val="TableText"/>
            </w:pPr>
            <w:r w:rsidRPr="00651667">
              <w:t>Troll</w:t>
            </w:r>
          </w:p>
        </w:tc>
        <w:tc>
          <w:tcPr>
            <w:tcW w:w="288" w:type="dxa"/>
          </w:tcPr>
          <w:p w14:paraId="656FD04A" w14:textId="77777777" w:rsidR="00A0256C" w:rsidRPr="00651667" w:rsidRDefault="00A0256C" w:rsidP="00F36001">
            <w:pPr>
              <w:pStyle w:val="TableText"/>
            </w:pPr>
          </w:p>
        </w:tc>
        <w:tc>
          <w:tcPr>
            <w:tcW w:w="529" w:type="dxa"/>
          </w:tcPr>
          <w:p w14:paraId="0D96A5BD" w14:textId="77777777" w:rsidR="00A0256C" w:rsidRPr="00651667" w:rsidRDefault="00A0256C" w:rsidP="00F36001">
            <w:pPr>
              <w:pStyle w:val="TableText"/>
            </w:pPr>
            <w:r w:rsidRPr="00651667">
              <w:t>8</w:t>
            </w:r>
          </w:p>
        </w:tc>
        <w:tc>
          <w:tcPr>
            <w:tcW w:w="1163" w:type="dxa"/>
          </w:tcPr>
          <w:p w14:paraId="67610AFD" w14:textId="77777777" w:rsidR="00A0256C" w:rsidRPr="00651667" w:rsidRDefault="00A0256C" w:rsidP="00F36001">
            <w:pPr>
              <w:pStyle w:val="TableText"/>
            </w:pPr>
            <w:r w:rsidRPr="00651667">
              <w:t>Merman</w:t>
            </w:r>
          </w:p>
        </w:tc>
      </w:tr>
    </w:tbl>
    <w:p w14:paraId="7054A240" w14:textId="77777777" w:rsidR="00A0256C" w:rsidRDefault="00A0256C" w:rsidP="00F36001">
      <w:pPr>
        <w:pStyle w:val="BasicText"/>
      </w:pPr>
    </w:p>
    <w:p w14:paraId="30C7A3AE" w14:textId="77777777" w:rsidR="00220D3E" w:rsidRDefault="00790146" w:rsidP="00F36001">
      <w:pPr>
        <w:pStyle w:val="aff7"/>
      </w:pPr>
      <w:r>
        <w:rPr>
          <w:noProof/>
        </w:rPr>
        <mc:AlternateContent>
          <mc:Choice Requires="wps">
            <w:drawing>
              <wp:inline distT="0" distB="0" distL="0" distR="0" wp14:anchorId="05078C44" wp14:editId="3CEA0AF9">
                <wp:extent cx="2823845" cy="2279530"/>
                <wp:effectExtent l="0" t="0" r="0" b="6985"/>
                <wp:docPr id="234" name="Text Box 5"/>
                <wp:cNvGraphicFramePr/>
                <a:graphic xmlns:a="http://schemas.openxmlformats.org/drawingml/2006/main">
                  <a:graphicData uri="http://schemas.microsoft.com/office/word/2010/wordprocessingShape">
                    <wps:wsp>
                      <wps:cNvSpPr txBox="1"/>
                      <wps:spPr>
                        <a:xfrm>
                          <a:off x="0" y="0"/>
                          <a:ext cx="2823845" cy="2279530"/>
                        </a:xfrm>
                        <a:prstGeom prst="rect">
                          <a:avLst/>
                        </a:prstGeom>
                        <a:noFill/>
                        <a:ln w="6350">
                          <a:noFill/>
                        </a:ln>
                      </wps:spPr>
                      <wps:txbx>
                        <w:txbxContent>
                          <w:p w14:paraId="2F60D678" w14:textId="21503F16" w:rsidR="00302071" w:rsidRDefault="00302071" w:rsidP="00F36001">
                            <w:r>
                              <w:t>Two Side-by-Side Tables—In Text Box</w:t>
                            </w:r>
                          </w:p>
                          <w:p w14:paraId="1E90F294" w14:textId="413EE8E8" w:rsidR="00302071" w:rsidRPr="00D27B0B" w:rsidRDefault="00302071" w:rsidP="00F36001">
                            <w:pPr>
                              <w:pStyle w:val="TABLEHEADING"/>
                            </w:pPr>
                            <w:bookmarkStart w:id="320" w:name="_Toc50709642"/>
                            <w:r>
                              <w:t>Table Core Pink</w:t>
                            </w:r>
                            <w:bookmarkEnd w:id="320"/>
                          </w:p>
                          <w:tbl>
                            <w:tblPr>
                              <w:tblStyle w:val="TableCorePink"/>
                              <w:tblW w:w="5019" w:type="pct"/>
                              <w:tblLook w:val="0420" w:firstRow="1" w:lastRow="0" w:firstColumn="0" w:lastColumn="0" w:noHBand="0" w:noVBand="1"/>
                            </w:tblPr>
                            <w:tblGrid>
                              <w:gridCol w:w="644"/>
                              <w:gridCol w:w="1314"/>
                              <w:gridCol w:w="222"/>
                              <w:gridCol w:w="644"/>
                              <w:gridCol w:w="1356"/>
                            </w:tblGrid>
                            <w:tr w:rsidR="00302071" w:rsidRPr="00D27B0B" w14:paraId="5C1019F3" w14:textId="77777777" w:rsidTr="00452A06">
                              <w:trPr>
                                <w:cnfStyle w:val="100000000000" w:firstRow="1" w:lastRow="0" w:firstColumn="0" w:lastColumn="0" w:oddVBand="0" w:evenVBand="0" w:oddHBand="0" w:evenHBand="0" w:firstRowFirstColumn="0" w:firstRowLastColumn="0" w:lastRowFirstColumn="0" w:lastRowLastColumn="0"/>
                              </w:trPr>
                              <w:tc>
                                <w:tcPr>
                                  <w:tcW w:w="660" w:type="pct"/>
                                </w:tcPr>
                                <w:p w14:paraId="31108DBD" w14:textId="77777777" w:rsidR="00302071" w:rsidRPr="00452A06" w:rsidRDefault="00302071" w:rsidP="00F36001">
                                  <w:pPr>
                                    <w:pStyle w:val="TableHeader"/>
                                  </w:pPr>
                                  <w:r w:rsidRPr="00452A06">
                                    <w:t>d100</w:t>
                                  </w:r>
                                </w:p>
                              </w:tc>
                              <w:tc>
                                <w:tcPr>
                                  <w:tcW w:w="1743" w:type="pct"/>
                                </w:tcPr>
                                <w:p w14:paraId="631A64D3" w14:textId="77777777" w:rsidR="00302071" w:rsidRPr="00452A06" w:rsidRDefault="00302071" w:rsidP="00F36001">
                                  <w:pPr>
                                    <w:pStyle w:val="TableHeader"/>
                                  </w:pPr>
                                  <w:r w:rsidRPr="00452A06">
                                    <w:t>Result</w:t>
                                  </w:r>
                                </w:p>
                              </w:tc>
                              <w:tc>
                                <w:tcPr>
                                  <w:tcW w:w="128" w:type="pct"/>
                                </w:tcPr>
                                <w:p w14:paraId="069AD257" w14:textId="77777777" w:rsidR="00302071" w:rsidRPr="00452A06" w:rsidRDefault="00302071" w:rsidP="00F36001">
                                  <w:pPr>
                                    <w:pStyle w:val="TableHeader"/>
                                  </w:pPr>
                                </w:p>
                              </w:tc>
                              <w:tc>
                                <w:tcPr>
                                  <w:tcW w:w="676" w:type="pct"/>
                                </w:tcPr>
                                <w:p w14:paraId="7C84055B" w14:textId="77777777" w:rsidR="00302071" w:rsidRPr="00452A06" w:rsidRDefault="00302071" w:rsidP="00F36001">
                                  <w:pPr>
                                    <w:pStyle w:val="TableHeader"/>
                                  </w:pPr>
                                  <w:r w:rsidRPr="00452A06">
                                    <w:t>d100</w:t>
                                  </w:r>
                                </w:p>
                              </w:tc>
                              <w:tc>
                                <w:tcPr>
                                  <w:tcW w:w="1792" w:type="pct"/>
                                </w:tcPr>
                                <w:p w14:paraId="6FCE6546" w14:textId="77777777" w:rsidR="00302071" w:rsidRPr="00452A06" w:rsidRDefault="00302071" w:rsidP="00F36001">
                                  <w:pPr>
                                    <w:pStyle w:val="TableHeader"/>
                                  </w:pPr>
                                  <w:r w:rsidRPr="00452A06">
                                    <w:t>Result</w:t>
                                  </w:r>
                                </w:p>
                              </w:tc>
                            </w:tr>
                            <w:tr w:rsidR="00302071" w:rsidRPr="00D27B0B" w14:paraId="3E14EED3"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70C0724A" w14:textId="77777777" w:rsidR="00302071" w:rsidRPr="00D27B0B" w:rsidRDefault="00302071" w:rsidP="00F36001">
                                  <w:pPr>
                                    <w:pStyle w:val="TableText"/>
                                  </w:pPr>
                                  <w:r>
                                    <w:t>01-08</w:t>
                                  </w:r>
                                </w:p>
                              </w:tc>
                              <w:tc>
                                <w:tcPr>
                                  <w:tcW w:w="1743" w:type="pct"/>
                                </w:tcPr>
                                <w:p w14:paraId="21ED7A1E" w14:textId="77777777" w:rsidR="00302071" w:rsidRPr="00D27B0B" w:rsidRDefault="00302071" w:rsidP="00F36001">
                                  <w:pPr>
                                    <w:pStyle w:val="TableText"/>
                                  </w:pPr>
                                  <w:r>
                                    <w:t>This is a result</w:t>
                                  </w:r>
                                </w:p>
                              </w:tc>
                              <w:tc>
                                <w:tcPr>
                                  <w:tcW w:w="128" w:type="pct"/>
                                </w:tcPr>
                                <w:p w14:paraId="2E72A6D8" w14:textId="77777777" w:rsidR="00302071" w:rsidRPr="00D27B0B" w:rsidRDefault="00302071" w:rsidP="00F36001">
                                  <w:pPr>
                                    <w:pStyle w:val="TableText"/>
                                  </w:pPr>
                                </w:p>
                              </w:tc>
                              <w:tc>
                                <w:tcPr>
                                  <w:tcW w:w="676" w:type="pct"/>
                                </w:tcPr>
                                <w:p w14:paraId="7F776D0E" w14:textId="77777777" w:rsidR="00302071" w:rsidRPr="00D27B0B" w:rsidRDefault="00302071" w:rsidP="00F36001">
                                  <w:pPr>
                                    <w:pStyle w:val="TableText"/>
                                  </w:pPr>
                                  <w:r>
                                    <w:t>59-64</w:t>
                                  </w:r>
                                </w:p>
                              </w:tc>
                              <w:tc>
                                <w:tcPr>
                                  <w:tcW w:w="1792" w:type="pct"/>
                                </w:tcPr>
                                <w:p w14:paraId="239FA1F5" w14:textId="77777777" w:rsidR="00302071" w:rsidRPr="00D27B0B" w:rsidRDefault="00302071" w:rsidP="00F36001">
                                  <w:pPr>
                                    <w:pStyle w:val="TableText"/>
                                  </w:pPr>
                                  <w:r w:rsidRPr="00C867DD">
                                    <w:t>This is a result</w:t>
                                  </w:r>
                                </w:p>
                              </w:tc>
                            </w:tr>
                            <w:tr w:rsidR="00302071" w:rsidRPr="00D27B0B" w14:paraId="1CCA2266"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441ADEAE" w14:textId="77777777" w:rsidR="00302071" w:rsidRPr="00D27B0B" w:rsidRDefault="00302071" w:rsidP="00F36001">
                                  <w:pPr>
                                    <w:pStyle w:val="TableText"/>
                                  </w:pPr>
                                  <w:r>
                                    <w:t>09-13</w:t>
                                  </w:r>
                                </w:p>
                              </w:tc>
                              <w:tc>
                                <w:tcPr>
                                  <w:tcW w:w="1743" w:type="pct"/>
                                </w:tcPr>
                                <w:p w14:paraId="55DDA4BB" w14:textId="77777777" w:rsidR="00302071" w:rsidRPr="00D27B0B" w:rsidRDefault="00302071" w:rsidP="00F36001">
                                  <w:pPr>
                                    <w:pStyle w:val="TableText"/>
                                  </w:pPr>
                                  <w:r w:rsidRPr="00265D5C">
                                    <w:t>This is a result</w:t>
                                  </w:r>
                                </w:p>
                              </w:tc>
                              <w:tc>
                                <w:tcPr>
                                  <w:tcW w:w="128" w:type="pct"/>
                                </w:tcPr>
                                <w:p w14:paraId="33058CE0" w14:textId="77777777" w:rsidR="00302071" w:rsidRPr="00D27B0B" w:rsidRDefault="00302071" w:rsidP="00F36001">
                                  <w:pPr>
                                    <w:pStyle w:val="TableText"/>
                                  </w:pPr>
                                </w:p>
                              </w:tc>
                              <w:tc>
                                <w:tcPr>
                                  <w:tcW w:w="676" w:type="pct"/>
                                </w:tcPr>
                                <w:p w14:paraId="76FA3946" w14:textId="77777777" w:rsidR="00302071" w:rsidRPr="00D27B0B" w:rsidRDefault="00302071" w:rsidP="00F36001">
                                  <w:pPr>
                                    <w:pStyle w:val="TableText"/>
                                  </w:pPr>
                                  <w:r>
                                    <w:t>65-74</w:t>
                                  </w:r>
                                </w:p>
                              </w:tc>
                              <w:tc>
                                <w:tcPr>
                                  <w:tcW w:w="1792" w:type="pct"/>
                                </w:tcPr>
                                <w:p w14:paraId="787432B4" w14:textId="77777777" w:rsidR="00302071" w:rsidRPr="00D27B0B" w:rsidRDefault="00302071" w:rsidP="00F36001">
                                  <w:pPr>
                                    <w:pStyle w:val="TableText"/>
                                  </w:pPr>
                                  <w:r w:rsidRPr="00C867DD">
                                    <w:t>This is a result</w:t>
                                  </w:r>
                                </w:p>
                              </w:tc>
                            </w:tr>
                            <w:tr w:rsidR="00302071" w:rsidRPr="00D27B0B" w14:paraId="6D8E5986"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1196520A" w14:textId="77777777" w:rsidR="00302071" w:rsidRPr="00D27B0B" w:rsidRDefault="00302071" w:rsidP="00F36001">
                                  <w:pPr>
                                    <w:pStyle w:val="TableText"/>
                                  </w:pPr>
                                  <w:r>
                                    <w:t>14-19</w:t>
                                  </w:r>
                                </w:p>
                              </w:tc>
                              <w:tc>
                                <w:tcPr>
                                  <w:tcW w:w="1743" w:type="pct"/>
                                </w:tcPr>
                                <w:p w14:paraId="4ED5F8D6" w14:textId="77777777" w:rsidR="00302071" w:rsidRPr="00D27B0B" w:rsidRDefault="00302071" w:rsidP="00F36001">
                                  <w:pPr>
                                    <w:pStyle w:val="TableText"/>
                                  </w:pPr>
                                  <w:r w:rsidRPr="00265D5C">
                                    <w:t>This is a result</w:t>
                                  </w:r>
                                </w:p>
                              </w:tc>
                              <w:tc>
                                <w:tcPr>
                                  <w:tcW w:w="128" w:type="pct"/>
                                </w:tcPr>
                                <w:p w14:paraId="01B81438" w14:textId="77777777" w:rsidR="00302071" w:rsidRPr="00D27B0B" w:rsidRDefault="00302071" w:rsidP="00F36001">
                                  <w:pPr>
                                    <w:pStyle w:val="TableText"/>
                                  </w:pPr>
                                </w:p>
                              </w:tc>
                              <w:tc>
                                <w:tcPr>
                                  <w:tcW w:w="676" w:type="pct"/>
                                </w:tcPr>
                                <w:p w14:paraId="0DEC6018" w14:textId="77777777" w:rsidR="00302071" w:rsidRPr="00D27B0B" w:rsidRDefault="00302071" w:rsidP="00F36001">
                                  <w:pPr>
                                    <w:pStyle w:val="TableText"/>
                                  </w:pPr>
                                  <w:r>
                                    <w:t>75-78</w:t>
                                  </w:r>
                                </w:p>
                              </w:tc>
                              <w:tc>
                                <w:tcPr>
                                  <w:tcW w:w="1792" w:type="pct"/>
                                </w:tcPr>
                                <w:p w14:paraId="402F3198" w14:textId="77777777" w:rsidR="00302071" w:rsidRPr="00D27B0B" w:rsidRDefault="00302071" w:rsidP="00F36001">
                                  <w:pPr>
                                    <w:pStyle w:val="TableText"/>
                                  </w:pPr>
                                  <w:r w:rsidRPr="00C867DD">
                                    <w:t>This is a result</w:t>
                                  </w:r>
                                </w:p>
                              </w:tc>
                            </w:tr>
                            <w:tr w:rsidR="00302071" w:rsidRPr="00D27B0B" w14:paraId="7DBD4D63"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090D6A8F" w14:textId="77777777" w:rsidR="00302071" w:rsidRDefault="00302071" w:rsidP="00F36001">
                                  <w:pPr>
                                    <w:pStyle w:val="TableText"/>
                                  </w:pPr>
                                  <w:r>
                                    <w:t>20-22</w:t>
                                  </w:r>
                                </w:p>
                              </w:tc>
                              <w:tc>
                                <w:tcPr>
                                  <w:tcW w:w="1743" w:type="pct"/>
                                </w:tcPr>
                                <w:p w14:paraId="62BDB39C" w14:textId="77777777" w:rsidR="00302071" w:rsidRPr="00D27B0B" w:rsidRDefault="00302071" w:rsidP="00F36001">
                                  <w:pPr>
                                    <w:pStyle w:val="TableText"/>
                                  </w:pPr>
                                  <w:r w:rsidRPr="00265D5C">
                                    <w:t>This is a result</w:t>
                                  </w:r>
                                </w:p>
                              </w:tc>
                              <w:tc>
                                <w:tcPr>
                                  <w:tcW w:w="128" w:type="pct"/>
                                </w:tcPr>
                                <w:p w14:paraId="22A04256" w14:textId="77777777" w:rsidR="00302071" w:rsidRPr="00D27B0B" w:rsidRDefault="00302071" w:rsidP="00F36001">
                                  <w:pPr>
                                    <w:pStyle w:val="TableText"/>
                                  </w:pPr>
                                </w:p>
                              </w:tc>
                              <w:tc>
                                <w:tcPr>
                                  <w:tcW w:w="676" w:type="pct"/>
                                </w:tcPr>
                                <w:p w14:paraId="791DAED6" w14:textId="77777777" w:rsidR="00302071" w:rsidRDefault="00302071" w:rsidP="00F36001">
                                  <w:pPr>
                                    <w:pStyle w:val="TableText"/>
                                  </w:pPr>
                                  <w:r>
                                    <w:t>79-80</w:t>
                                  </w:r>
                                </w:p>
                              </w:tc>
                              <w:tc>
                                <w:tcPr>
                                  <w:tcW w:w="1792" w:type="pct"/>
                                </w:tcPr>
                                <w:p w14:paraId="02C94088" w14:textId="77777777" w:rsidR="00302071" w:rsidRPr="00D27B0B" w:rsidRDefault="00302071" w:rsidP="00F36001">
                                  <w:pPr>
                                    <w:pStyle w:val="TableText"/>
                                  </w:pPr>
                                  <w:r w:rsidRPr="00C867DD">
                                    <w:t>This is a result</w:t>
                                  </w:r>
                                </w:p>
                              </w:tc>
                            </w:tr>
                            <w:tr w:rsidR="00302071" w:rsidRPr="00D27B0B" w14:paraId="628C78D1"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624EC0B5" w14:textId="77777777" w:rsidR="00302071" w:rsidRDefault="00302071" w:rsidP="00F36001">
                                  <w:pPr>
                                    <w:pStyle w:val="TableText"/>
                                  </w:pPr>
                                  <w:r>
                                    <w:t>23-27</w:t>
                                  </w:r>
                                </w:p>
                              </w:tc>
                              <w:tc>
                                <w:tcPr>
                                  <w:tcW w:w="1743" w:type="pct"/>
                                </w:tcPr>
                                <w:p w14:paraId="0243C656" w14:textId="77777777" w:rsidR="00302071" w:rsidRPr="00D27B0B" w:rsidRDefault="00302071" w:rsidP="00F36001">
                                  <w:pPr>
                                    <w:pStyle w:val="TableText"/>
                                  </w:pPr>
                                  <w:r w:rsidRPr="00265D5C">
                                    <w:t>This is a result</w:t>
                                  </w:r>
                                </w:p>
                              </w:tc>
                              <w:tc>
                                <w:tcPr>
                                  <w:tcW w:w="128" w:type="pct"/>
                                </w:tcPr>
                                <w:p w14:paraId="7D1C77E7" w14:textId="77777777" w:rsidR="00302071" w:rsidRPr="00D27B0B" w:rsidRDefault="00302071" w:rsidP="00F36001">
                                  <w:pPr>
                                    <w:pStyle w:val="TableText"/>
                                  </w:pPr>
                                </w:p>
                              </w:tc>
                              <w:tc>
                                <w:tcPr>
                                  <w:tcW w:w="676" w:type="pct"/>
                                </w:tcPr>
                                <w:p w14:paraId="4830CEA2" w14:textId="77777777" w:rsidR="00302071" w:rsidRDefault="00302071" w:rsidP="00F36001">
                                  <w:pPr>
                                    <w:pStyle w:val="TableText"/>
                                  </w:pPr>
                                  <w:r>
                                    <w:t>81-83</w:t>
                                  </w:r>
                                </w:p>
                              </w:tc>
                              <w:tc>
                                <w:tcPr>
                                  <w:tcW w:w="1792" w:type="pct"/>
                                </w:tcPr>
                                <w:p w14:paraId="1373F50C" w14:textId="77777777" w:rsidR="00302071" w:rsidRPr="00D27B0B" w:rsidRDefault="00302071" w:rsidP="00F36001">
                                  <w:pPr>
                                    <w:pStyle w:val="TableText"/>
                                  </w:pPr>
                                  <w:r w:rsidRPr="00C867DD">
                                    <w:t>This is a result</w:t>
                                  </w:r>
                                </w:p>
                              </w:tc>
                            </w:tr>
                            <w:tr w:rsidR="00302071" w:rsidRPr="00D27B0B" w14:paraId="79BB2CB0"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4203D141" w14:textId="77777777" w:rsidR="00302071" w:rsidRDefault="00302071" w:rsidP="00F36001">
                                  <w:pPr>
                                    <w:pStyle w:val="TableText"/>
                                  </w:pPr>
                                  <w:r>
                                    <w:t>28-42</w:t>
                                  </w:r>
                                </w:p>
                              </w:tc>
                              <w:tc>
                                <w:tcPr>
                                  <w:tcW w:w="1743" w:type="pct"/>
                                </w:tcPr>
                                <w:p w14:paraId="277F7099" w14:textId="77777777" w:rsidR="00302071" w:rsidRPr="00D27B0B" w:rsidRDefault="00302071" w:rsidP="00F36001">
                                  <w:pPr>
                                    <w:pStyle w:val="TableText"/>
                                  </w:pPr>
                                  <w:r w:rsidRPr="00265D5C">
                                    <w:t>This is a result</w:t>
                                  </w:r>
                                </w:p>
                              </w:tc>
                              <w:tc>
                                <w:tcPr>
                                  <w:tcW w:w="128" w:type="pct"/>
                                </w:tcPr>
                                <w:p w14:paraId="5F0F6A15" w14:textId="77777777" w:rsidR="00302071" w:rsidRPr="00D27B0B" w:rsidRDefault="00302071" w:rsidP="00F36001">
                                  <w:pPr>
                                    <w:pStyle w:val="TableText"/>
                                  </w:pPr>
                                </w:p>
                              </w:tc>
                              <w:tc>
                                <w:tcPr>
                                  <w:tcW w:w="676" w:type="pct"/>
                                </w:tcPr>
                                <w:p w14:paraId="6D6592EC" w14:textId="77777777" w:rsidR="00302071" w:rsidRDefault="00302071" w:rsidP="00F36001">
                                  <w:pPr>
                                    <w:pStyle w:val="TableText"/>
                                  </w:pPr>
                                  <w:r>
                                    <w:t>84-85</w:t>
                                  </w:r>
                                </w:p>
                              </w:tc>
                              <w:tc>
                                <w:tcPr>
                                  <w:tcW w:w="1792" w:type="pct"/>
                                </w:tcPr>
                                <w:p w14:paraId="6CC26C21" w14:textId="77777777" w:rsidR="00302071" w:rsidRPr="00D27B0B" w:rsidRDefault="00302071" w:rsidP="00F36001">
                                  <w:pPr>
                                    <w:pStyle w:val="TableText"/>
                                  </w:pPr>
                                  <w:r w:rsidRPr="00C867DD">
                                    <w:t>This is a result</w:t>
                                  </w:r>
                                </w:p>
                              </w:tc>
                            </w:tr>
                            <w:tr w:rsidR="00302071" w:rsidRPr="00D27B0B" w14:paraId="61825216"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1CAE6223" w14:textId="77777777" w:rsidR="00302071" w:rsidRDefault="00302071" w:rsidP="00F36001">
                                  <w:pPr>
                                    <w:pStyle w:val="TableText"/>
                                  </w:pPr>
                                  <w:r>
                                    <w:t>43-44</w:t>
                                  </w:r>
                                </w:p>
                              </w:tc>
                              <w:tc>
                                <w:tcPr>
                                  <w:tcW w:w="1743" w:type="pct"/>
                                </w:tcPr>
                                <w:p w14:paraId="68F7987A" w14:textId="77777777" w:rsidR="00302071" w:rsidRPr="00D27B0B" w:rsidRDefault="00302071" w:rsidP="00F36001">
                                  <w:pPr>
                                    <w:pStyle w:val="TableText"/>
                                  </w:pPr>
                                  <w:r w:rsidRPr="00265D5C">
                                    <w:t>This is a result</w:t>
                                  </w:r>
                                </w:p>
                              </w:tc>
                              <w:tc>
                                <w:tcPr>
                                  <w:tcW w:w="128" w:type="pct"/>
                                </w:tcPr>
                                <w:p w14:paraId="7DA17042" w14:textId="77777777" w:rsidR="00302071" w:rsidRPr="00D27B0B" w:rsidRDefault="00302071" w:rsidP="00F36001">
                                  <w:pPr>
                                    <w:pStyle w:val="TableText"/>
                                  </w:pPr>
                                </w:p>
                              </w:tc>
                              <w:tc>
                                <w:tcPr>
                                  <w:tcW w:w="676" w:type="pct"/>
                                </w:tcPr>
                                <w:p w14:paraId="355CA26B" w14:textId="77777777" w:rsidR="00302071" w:rsidRDefault="00302071" w:rsidP="00F36001">
                                  <w:pPr>
                                    <w:pStyle w:val="TableText"/>
                                  </w:pPr>
                                  <w:r>
                                    <w:t>86-92</w:t>
                                  </w:r>
                                </w:p>
                              </w:tc>
                              <w:tc>
                                <w:tcPr>
                                  <w:tcW w:w="1792" w:type="pct"/>
                                </w:tcPr>
                                <w:p w14:paraId="3DCFA1E3" w14:textId="77777777" w:rsidR="00302071" w:rsidRPr="00D27B0B" w:rsidRDefault="00302071" w:rsidP="00F36001">
                                  <w:pPr>
                                    <w:pStyle w:val="TableText"/>
                                  </w:pPr>
                                  <w:r w:rsidRPr="00C867DD">
                                    <w:t>This is a result</w:t>
                                  </w:r>
                                </w:p>
                              </w:tc>
                            </w:tr>
                            <w:tr w:rsidR="00302071" w:rsidRPr="00D27B0B" w14:paraId="104AFFDE"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5F9400EA" w14:textId="77777777" w:rsidR="00302071" w:rsidRDefault="00302071" w:rsidP="00F36001">
                                  <w:pPr>
                                    <w:pStyle w:val="TableText"/>
                                  </w:pPr>
                                  <w:r>
                                    <w:t>45-53</w:t>
                                  </w:r>
                                </w:p>
                              </w:tc>
                              <w:tc>
                                <w:tcPr>
                                  <w:tcW w:w="1743" w:type="pct"/>
                                </w:tcPr>
                                <w:p w14:paraId="4BF3F290" w14:textId="77777777" w:rsidR="00302071" w:rsidRPr="00D27B0B" w:rsidRDefault="00302071" w:rsidP="00F36001">
                                  <w:pPr>
                                    <w:pStyle w:val="TableText"/>
                                  </w:pPr>
                                  <w:r w:rsidRPr="00265D5C">
                                    <w:t>This is a result</w:t>
                                  </w:r>
                                </w:p>
                              </w:tc>
                              <w:tc>
                                <w:tcPr>
                                  <w:tcW w:w="128" w:type="pct"/>
                                </w:tcPr>
                                <w:p w14:paraId="68AD6B2E" w14:textId="77777777" w:rsidR="00302071" w:rsidRPr="00D27B0B" w:rsidRDefault="00302071" w:rsidP="00F36001">
                                  <w:pPr>
                                    <w:pStyle w:val="TableText"/>
                                  </w:pPr>
                                </w:p>
                              </w:tc>
                              <w:tc>
                                <w:tcPr>
                                  <w:tcW w:w="676" w:type="pct"/>
                                </w:tcPr>
                                <w:p w14:paraId="5FF5C0FD" w14:textId="77777777" w:rsidR="00302071" w:rsidRDefault="00302071" w:rsidP="00F36001">
                                  <w:pPr>
                                    <w:pStyle w:val="TableText"/>
                                  </w:pPr>
                                  <w:r>
                                    <w:t>93-94</w:t>
                                  </w:r>
                                </w:p>
                              </w:tc>
                              <w:tc>
                                <w:tcPr>
                                  <w:tcW w:w="1792" w:type="pct"/>
                                </w:tcPr>
                                <w:p w14:paraId="71F99EB8" w14:textId="77777777" w:rsidR="00302071" w:rsidRPr="00D27B0B" w:rsidRDefault="00302071" w:rsidP="00F36001">
                                  <w:pPr>
                                    <w:pStyle w:val="TableText"/>
                                  </w:pPr>
                                  <w:r w:rsidRPr="00C867DD">
                                    <w:t>This is a result</w:t>
                                  </w:r>
                                </w:p>
                              </w:tc>
                            </w:tr>
                            <w:tr w:rsidR="00302071" w:rsidRPr="00D27B0B" w14:paraId="71E7EE48"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2846A76A" w14:textId="77777777" w:rsidR="00302071" w:rsidRDefault="00302071" w:rsidP="00F36001">
                                  <w:pPr>
                                    <w:pStyle w:val="TableText"/>
                                  </w:pPr>
                                  <w:r>
                                    <w:t>54-56</w:t>
                                  </w:r>
                                </w:p>
                              </w:tc>
                              <w:tc>
                                <w:tcPr>
                                  <w:tcW w:w="1743" w:type="pct"/>
                                </w:tcPr>
                                <w:p w14:paraId="39915717" w14:textId="77777777" w:rsidR="00302071" w:rsidRPr="00D27B0B" w:rsidRDefault="00302071" w:rsidP="00F36001">
                                  <w:pPr>
                                    <w:pStyle w:val="TableText"/>
                                  </w:pPr>
                                  <w:r w:rsidRPr="00265D5C">
                                    <w:t>This is a result</w:t>
                                  </w:r>
                                </w:p>
                              </w:tc>
                              <w:tc>
                                <w:tcPr>
                                  <w:tcW w:w="128" w:type="pct"/>
                                </w:tcPr>
                                <w:p w14:paraId="17C6CF12" w14:textId="77777777" w:rsidR="00302071" w:rsidRPr="00D27B0B" w:rsidRDefault="00302071" w:rsidP="00F36001">
                                  <w:pPr>
                                    <w:pStyle w:val="TableText"/>
                                  </w:pPr>
                                </w:p>
                              </w:tc>
                              <w:tc>
                                <w:tcPr>
                                  <w:tcW w:w="676" w:type="pct"/>
                                </w:tcPr>
                                <w:p w14:paraId="4102A47B" w14:textId="77777777" w:rsidR="00302071" w:rsidRDefault="00302071" w:rsidP="00F36001">
                                  <w:pPr>
                                    <w:pStyle w:val="TableText"/>
                                  </w:pPr>
                                  <w:r>
                                    <w:t>95-96</w:t>
                                  </w:r>
                                </w:p>
                              </w:tc>
                              <w:tc>
                                <w:tcPr>
                                  <w:tcW w:w="1792" w:type="pct"/>
                                </w:tcPr>
                                <w:p w14:paraId="1D6CCC57" w14:textId="77777777" w:rsidR="00302071" w:rsidRPr="00D27B0B" w:rsidRDefault="00302071" w:rsidP="00F36001">
                                  <w:pPr>
                                    <w:pStyle w:val="TableText"/>
                                  </w:pPr>
                                  <w:r w:rsidRPr="00C867DD">
                                    <w:t>This is a result</w:t>
                                  </w:r>
                                </w:p>
                              </w:tc>
                            </w:tr>
                            <w:tr w:rsidR="00302071" w:rsidRPr="00D27B0B" w14:paraId="46528E60"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69AD47B3" w14:textId="77777777" w:rsidR="00302071" w:rsidRDefault="00302071" w:rsidP="00F36001">
                                  <w:pPr>
                                    <w:pStyle w:val="TableText"/>
                                  </w:pPr>
                                  <w:r>
                                    <w:t>57-58</w:t>
                                  </w:r>
                                </w:p>
                              </w:tc>
                              <w:tc>
                                <w:tcPr>
                                  <w:tcW w:w="1743" w:type="pct"/>
                                </w:tcPr>
                                <w:p w14:paraId="37A48E7F" w14:textId="77777777" w:rsidR="00302071" w:rsidRPr="00D27B0B" w:rsidRDefault="00302071" w:rsidP="00F36001">
                                  <w:pPr>
                                    <w:pStyle w:val="TableText"/>
                                  </w:pPr>
                                  <w:r w:rsidRPr="00265D5C">
                                    <w:t>This is a result</w:t>
                                  </w:r>
                                </w:p>
                              </w:tc>
                              <w:tc>
                                <w:tcPr>
                                  <w:tcW w:w="128" w:type="pct"/>
                                </w:tcPr>
                                <w:p w14:paraId="3EFB6A44" w14:textId="77777777" w:rsidR="00302071" w:rsidRPr="00D27B0B" w:rsidRDefault="00302071" w:rsidP="00F36001">
                                  <w:pPr>
                                    <w:pStyle w:val="TableText"/>
                                  </w:pPr>
                                </w:p>
                              </w:tc>
                              <w:tc>
                                <w:tcPr>
                                  <w:tcW w:w="676" w:type="pct"/>
                                </w:tcPr>
                                <w:p w14:paraId="4E287B29" w14:textId="77777777" w:rsidR="00302071" w:rsidRDefault="00302071" w:rsidP="00F36001">
                                  <w:pPr>
                                    <w:pStyle w:val="TableText"/>
                                  </w:pPr>
                                  <w:r>
                                    <w:t>97-00</w:t>
                                  </w:r>
                                </w:p>
                              </w:tc>
                              <w:tc>
                                <w:tcPr>
                                  <w:tcW w:w="1792" w:type="pct"/>
                                </w:tcPr>
                                <w:p w14:paraId="0209A02D" w14:textId="77777777" w:rsidR="00302071" w:rsidRPr="00D27B0B" w:rsidRDefault="00302071" w:rsidP="00F36001">
                                  <w:pPr>
                                    <w:pStyle w:val="TableText"/>
                                  </w:pPr>
                                  <w:r w:rsidRPr="00C867DD">
                                    <w:t>This is a result</w:t>
                                  </w:r>
                                </w:p>
                              </w:tc>
                            </w:tr>
                          </w:tbl>
                          <w:p w14:paraId="682CE346" w14:textId="77777777" w:rsidR="00302071" w:rsidRDefault="00302071" w:rsidP="00F36001"/>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inline>
            </w:drawing>
          </mc:Choice>
          <mc:Fallback>
            <w:pict>
              <v:shape w14:anchorId="05078C44" id="Text Box 5" o:spid="_x0000_s1187" type="#_x0000_t202" style="width:222.35pt;height:17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" filled="f" stroked="f" strokeweight=".5pt">
                <v:textbox inset=",0,,0">
                  <w:txbxContent>
                    <w:p w14:paraId="2F60D678" w14:textId="21503F16" w:rsidR="00302071" w:rsidRDefault="00302071" w:rsidP="00F36001">
                      <w:r>
                        <w:t>Two Side-by-Side Tables—In Text Box</w:t>
                      </w:r>
                    </w:p>
                    <w:p w14:paraId="1E90F294" w14:textId="413EE8E8" w:rsidR="00302071" w:rsidRPr="00D27B0B" w:rsidRDefault="00302071" w:rsidP="00F36001">
                      <w:pPr>
                        <w:pStyle w:val="TABLEHEADING"/>
                      </w:pPr>
                      <w:bookmarkStart w:id="321" w:name="_Toc50709642"/>
                      <w:r>
                        <w:t>Table Core Pink</w:t>
                      </w:r>
                      <w:bookmarkEnd w:id="321"/>
                    </w:p>
                    <w:tbl>
                      <w:tblPr>
                        <w:tblStyle w:val="TableCorePink"/>
                        <w:tblW w:w="5019" w:type="pct"/>
                        <w:tblLook w:val="0420" w:firstRow="1" w:lastRow="0" w:firstColumn="0" w:lastColumn="0" w:noHBand="0" w:noVBand="1"/>
                      </w:tblPr>
                      <w:tblGrid>
                        <w:gridCol w:w="644"/>
                        <w:gridCol w:w="1314"/>
                        <w:gridCol w:w="222"/>
                        <w:gridCol w:w="644"/>
                        <w:gridCol w:w="1356"/>
                      </w:tblGrid>
                      <w:tr w:rsidR="00302071" w:rsidRPr="00D27B0B" w14:paraId="5C1019F3" w14:textId="77777777" w:rsidTr="00452A06">
                        <w:trPr>
                          <w:cnfStyle w:val="100000000000" w:firstRow="1" w:lastRow="0" w:firstColumn="0" w:lastColumn="0" w:oddVBand="0" w:evenVBand="0" w:oddHBand="0" w:evenHBand="0" w:firstRowFirstColumn="0" w:firstRowLastColumn="0" w:lastRowFirstColumn="0" w:lastRowLastColumn="0"/>
                        </w:trPr>
                        <w:tc>
                          <w:tcPr>
                            <w:tcW w:w="660" w:type="pct"/>
                          </w:tcPr>
                          <w:p w14:paraId="31108DBD" w14:textId="77777777" w:rsidR="00302071" w:rsidRPr="00452A06" w:rsidRDefault="00302071" w:rsidP="00F36001">
                            <w:pPr>
                              <w:pStyle w:val="TableHeader"/>
                            </w:pPr>
                            <w:r w:rsidRPr="00452A06">
                              <w:t>d100</w:t>
                            </w:r>
                          </w:p>
                        </w:tc>
                        <w:tc>
                          <w:tcPr>
                            <w:tcW w:w="1743" w:type="pct"/>
                          </w:tcPr>
                          <w:p w14:paraId="631A64D3" w14:textId="77777777" w:rsidR="00302071" w:rsidRPr="00452A06" w:rsidRDefault="00302071" w:rsidP="00F36001">
                            <w:pPr>
                              <w:pStyle w:val="TableHeader"/>
                            </w:pPr>
                            <w:r w:rsidRPr="00452A06">
                              <w:t>Result</w:t>
                            </w:r>
                          </w:p>
                        </w:tc>
                        <w:tc>
                          <w:tcPr>
                            <w:tcW w:w="128" w:type="pct"/>
                          </w:tcPr>
                          <w:p w14:paraId="069AD257" w14:textId="77777777" w:rsidR="00302071" w:rsidRPr="00452A06" w:rsidRDefault="00302071" w:rsidP="00F36001">
                            <w:pPr>
                              <w:pStyle w:val="TableHeader"/>
                            </w:pPr>
                          </w:p>
                        </w:tc>
                        <w:tc>
                          <w:tcPr>
                            <w:tcW w:w="676" w:type="pct"/>
                          </w:tcPr>
                          <w:p w14:paraId="7C84055B" w14:textId="77777777" w:rsidR="00302071" w:rsidRPr="00452A06" w:rsidRDefault="00302071" w:rsidP="00F36001">
                            <w:pPr>
                              <w:pStyle w:val="TableHeader"/>
                            </w:pPr>
                            <w:r w:rsidRPr="00452A06">
                              <w:t>d100</w:t>
                            </w:r>
                          </w:p>
                        </w:tc>
                        <w:tc>
                          <w:tcPr>
                            <w:tcW w:w="1792" w:type="pct"/>
                          </w:tcPr>
                          <w:p w14:paraId="6FCE6546" w14:textId="77777777" w:rsidR="00302071" w:rsidRPr="00452A06" w:rsidRDefault="00302071" w:rsidP="00F36001">
                            <w:pPr>
                              <w:pStyle w:val="TableHeader"/>
                            </w:pPr>
                            <w:r w:rsidRPr="00452A06">
                              <w:t>Result</w:t>
                            </w:r>
                          </w:p>
                        </w:tc>
                      </w:tr>
                      <w:tr w:rsidR="00302071" w:rsidRPr="00D27B0B" w14:paraId="3E14EED3"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70C0724A" w14:textId="77777777" w:rsidR="00302071" w:rsidRPr="00D27B0B" w:rsidRDefault="00302071" w:rsidP="00F36001">
                            <w:pPr>
                              <w:pStyle w:val="TableText"/>
                            </w:pPr>
                            <w:r>
                              <w:t>01-08</w:t>
                            </w:r>
                          </w:p>
                        </w:tc>
                        <w:tc>
                          <w:tcPr>
                            <w:tcW w:w="1743" w:type="pct"/>
                          </w:tcPr>
                          <w:p w14:paraId="21ED7A1E" w14:textId="77777777" w:rsidR="00302071" w:rsidRPr="00D27B0B" w:rsidRDefault="00302071" w:rsidP="00F36001">
                            <w:pPr>
                              <w:pStyle w:val="TableText"/>
                            </w:pPr>
                            <w:r>
                              <w:t>This is a result</w:t>
                            </w:r>
                          </w:p>
                        </w:tc>
                        <w:tc>
                          <w:tcPr>
                            <w:tcW w:w="128" w:type="pct"/>
                          </w:tcPr>
                          <w:p w14:paraId="2E72A6D8" w14:textId="77777777" w:rsidR="00302071" w:rsidRPr="00D27B0B" w:rsidRDefault="00302071" w:rsidP="00F36001">
                            <w:pPr>
                              <w:pStyle w:val="TableText"/>
                            </w:pPr>
                          </w:p>
                        </w:tc>
                        <w:tc>
                          <w:tcPr>
                            <w:tcW w:w="676" w:type="pct"/>
                          </w:tcPr>
                          <w:p w14:paraId="7F776D0E" w14:textId="77777777" w:rsidR="00302071" w:rsidRPr="00D27B0B" w:rsidRDefault="00302071" w:rsidP="00F36001">
                            <w:pPr>
                              <w:pStyle w:val="TableText"/>
                            </w:pPr>
                            <w:r>
                              <w:t>59-64</w:t>
                            </w:r>
                          </w:p>
                        </w:tc>
                        <w:tc>
                          <w:tcPr>
                            <w:tcW w:w="1792" w:type="pct"/>
                          </w:tcPr>
                          <w:p w14:paraId="239FA1F5" w14:textId="77777777" w:rsidR="00302071" w:rsidRPr="00D27B0B" w:rsidRDefault="00302071" w:rsidP="00F36001">
                            <w:pPr>
                              <w:pStyle w:val="TableText"/>
                            </w:pPr>
                            <w:r w:rsidRPr="00C867DD">
                              <w:t>This is a result</w:t>
                            </w:r>
                          </w:p>
                        </w:tc>
                      </w:tr>
                      <w:tr w:rsidR="00302071" w:rsidRPr="00D27B0B" w14:paraId="1CCA2266"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441ADEAE" w14:textId="77777777" w:rsidR="00302071" w:rsidRPr="00D27B0B" w:rsidRDefault="00302071" w:rsidP="00F36001">
                            <w:pPr>
                              <w:pStyle w:val="TableText"/>
                            </w:pPr>
                            <w:r>
                              <w:t>09-13</w:t>
                            </w:r>
                          </w:p>
                        </w:tc>
                        <w:tc>
                          <w:tcPr>
                            <w:tcW w:w="1743" w:type="pct"/>
                          </w:tcPr>
                          <w:p w14:paraId="55DDA4BB" w14:textId="77777777" w:rsidR="00302071" w:rsidRPr="00D27B0B" w:rsidRDefault="00302071" w:rsidP="00F36001">
                            <w:pPr>
                              <w:pStyle w:val="TableText"/>
                            </w:pPr>
                            <w:r w:rsidRPr="00265D5C">
                              <w:t>This is a result</w:t>
                            </w:r>
                          </w:p>
                        </w:tc>
                        <w:tc>
                          <w:tcPr>
                            <w:tcW w:w="128" w:type="pct"/>
                          </w:tcPr>
                          <w:p w14:paraId="33058CE0" w14:textId="77777777" w:rsidR="00302071" w:rsidRPr="00D27B0B" w:rsidRDefault="00302071" w:rsidP="00F36001">
                            <w:pPr>
                              <w:pStyle w:val="TableText"/>
                            </w:pPr>
                          </w:p>
                        </w:tc>
                        <w:tc>
                          <w:tcPr>
                            <w:tcW w:w="676" w:type="pct"/>
                          </w:tcPr>
                          <w:p w14:paraId="76FA3946" w14:textId="77777777" w:rsidR="00302071" w:rsidRPr="00D27B0B" w:rsidRDefault="00302071" w:rsidP="00F36001">
                            <w:pPr>
                              <w:pStyle w:val="TableText"/>
                            </w:pPr>
                            <w:r>
                              <w:t>65-74</w:t>
                            </w:r>
                          </w:p>
                        </w:tc>
                        <w:tc>
                          <w:tcPr>
                            <w:tcW w:w="1792" w:type="pct"/>
                          </w:tcPr>
                          <w:p w14:paraId="787432B4" w14:textId="77777777" w:rsidR="00302071" w:rsidRPr="00D27B0B" w:rsidRDefault="00302071" w:rsidP="00F36001">
                            <w:pPr>
                              <w:pStyle w:val="TableText"/>
                            </w:pPr>
                            <w:r w:rsidRPr="00C867DD">
                              <w:t>This is a result</w:t>
                            </w:r>
                          </w:p>
                        </w:tc>
                      </w:tr>
                      <w:tr w:rsidR="00302071" w:rsidRPr="00D27B0B" w14:paraId="6D8E5986"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1196520A" w14:textId="77777777" w:rsidR="00302071" w:rsidRPr="00D27B0B" w:rsidRDefault="00302071" w:rsidP="00F36001">
                            <w:pPr>
                              <w:pStyle w:val="TableText"/>
                            </w:pPr>
                            <w:r>
                              <w:t>14-19</w:t>
                            </w:r>
                          </w:p>
                        </w:tc>
                        <w:tc>
                          <w:tcPr>
                            <w:tcW w:w="1743" w:type="pct"/>
                          </w:tcPr>
                          <w:p w14:paraId="4ED5F8D6" w14:textId="77777777" w:rsidR="00302071" w:rsidRPr="00D27B0B" w:rsidRDefault="00302071" w:rsidP="00F36001">
                            <w:pPr>
                              <w:pStyle w:val="TableText"/>
                            </w:pPr>
                            <w:r w:rsidRPr="00265D5C">
                              <w:t>This is a result</w:t>
                            </w:r>
                          </w:p>
                        </w:tc>
                        <w:tc>
                          <w:tcPr>
                            <w:tcW w:w="128" w:type="pct"/>
                          </w:tcPr>
                          <w:p w14:paraId="01B81438" w14:textId="77777777" w:rsidR="00302071" w:rsidRPr="00D27B0B" w:rsidRDefault="00302071" w:rsidP="00F36001">
                            <w:pPr>
                              <w:pStyle w:val="TableText"/>
                            </w:pPr>
                          </w:p>
                        </w:tc>
                        <w:tc>
                          <w:tcPr>
                            <w:tcW w:w="676" w:type="pct"/>
                          </w:tcPr>
                          <w:p w14:paraId="0DEC6018" w14:textId="77777777" w:rsidR="00302071" w:rsidRPr="00D27B0B" w:rsidRDefault="00302071" w:rsidP="00F36001">
                            <w:pPr>
                              <w:pStyle w:val="TableText"/>
                            </w:pPr>
                            <w:r>
                              <w:t>75-78</w:t>
                            </w:r>
                          </w:p>
                        </w:tc>
                        <w:tc>
                          <w:tcPr>
                            <w:tcW w:w="1792" w:type="pct"/>
                          </w:tcPr>
                          <w:p w14:paraId="402F3198" w14:textId="77777777" w:rsidR="00302071" w:rsidRPr="00D27B0B" w:rsidRDefault="00302071" w:rsidP="00F36001">
                            <w:pPr>
                              <w:pStyle w:val="TableText"/>
                            </w:pPr>
                            <w:r w:rsidRPr="00C867DD">
                              <w:t>This is a result</w:t>
                            </w:r>
                          </w:p>
                        </w:tc>
                      </w:tr>
                      <w:tr w:rsidR="00302071" w:rsidRPr="00D27B0B" w14:paraId="7DBD4D63"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090D6A8F" w14:textId="77777777" w:rsidR="00302071" w:rsidRDefault="00302071" w:rsidP="00F36001">
                            <w:pPr>
                              <w:pStyle w:val="TableText"/>
                            </w:pPr>
                            <w:r>
                              <w:t>20-22</w:t>
                            </w:r>
                          </w:p>
                        </w:tc>
                        <w:tc>
                          <w:tcPr>
                            <w:tcW w:w="1743" w:type="pct"/>
                          </w:tcPr>
                          <w:p w14:paraId="62BDB39C" w14:textId="77777777" w:rsidR="00302071" w:rsidRPr="00D27B0B" w:rsidRDefault="00302071" w:rsidP="00F36001">
                            <w:pPr>
                              <w:pStyle w:val="TableText"/>
                            </w:pPr>
                            <w:r w:rsidRPr="00265D5C">
                              <w:t>This is a result</w:t>
                            </w:r>
                          </w:p>
                        </w:tc>
                        <w:tc>
                          <w:tcPr>
                            <w:tcW w:w="128" w:type="pct"/>
                          </w:tcPr>
                          <w:p w14:paraId="22A04256" w14:textId="77777777" w:rsidR="00302071" w:rsidRPr="00D27B0B" w:rsidRDefault="00302071" w:rsidP="00F36001">
                            <w:pPr>
                              <w:pStyle w:val="TableText"/>
                            </w:pPr>
                          </w:p>
                        </w:tc>
                        <w:tc>
                          <w:tcPr>
                            <w:tcW w:w="676" w:type="pct"/>
                          </w:tcPr>
                          <w:p w14:paraId="791DAED6" w14:textId="77777777" w:rsidR="00302071" w:rsidRDefault="00302071" w:rsidP="00F36001">
                            <w:pPr>
                              <w:pStyle w:val="TableText"/>
                            </w:pPr>
                            <w:r>
                              <w:t>79-80</w:t>
                            </w:r>
                          </w:p>
                        </w:tc>
                        <w:tc>
                          <w:tcPr>
                            <w:tcW w:w="1792" w:type="pct"/>
                          </w:tcPr>
                          <w:p w14:paraId="02C94088" w14:textId="77777777" w:rsidR="00302071" w:rsidRPr="00D27B0B" w:rsidRDefault="00302071" w:rsidP="00F36001">
                            <w:pPr>
                              <w:pStyle w:val="TableText"/>
                            </w:pPr>
                            <w:r w:rsidRPr="00C867DD">
                              <w:t>This is a result</w:t>
                            </w:r>
                          </w:p>
                        </w:tc>
                      </w:tr>
                      <w:tr w:rsidR="00302071" w:rsidRPr="00D27B0B" w14:paraId="628C78D1"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624EC0B5" w14:textId="77777777" w:rsidR="00302071" w:rsidRDefault="00302071" w:rsidP="00F36001">
                            <w:pPr>
                              <w:pStyle w:val="TableText"/>
                            </w:pPr>
                            <w:r>
                              <w:t>23-27</w:t>
                            </w:r>
                          </w:p>
                        </w:tc>
                        <w:tc>
                          <w:tcPr>
                            <w:tcW w:w="1743" w:type="pct"/>
                          </w:tcPr>
                          <w:p w14:paraId="0243C656" w14:textId="77777777" w:rsidR="00302071" w:rsidRPr="00D27B0B" w:rsidRDefault="00302071" w:rsidP="00F36001">
                            <w:pPr>
                              <w:pStyle w:val="TableText"/>
                            </w:pPr>
                            <w:r w:rsidRPr="00265D5C">
                              <w:t>This is a result</w:t>
                            </w:r>
                          </w:p>
                        </w:tc>
                        <w:tc>
                          <w:tcPr>
                            <w:tcW w:w="128" w:type="pct"/>
                          </w:tcPr>
                          <w:p w14:paraId="7D1C77E7" w14:textId="77777777" w:rsidR="00302071" w:rsidRPr="00D27B0B" w:rsidRDefault="00302071" w:rsidP="00F36001">
                            <w:pPr>
                              <w:pStyle w:val="TableText"/>
                            </w:pPr>
                          </w:p>
                        </w:tc>
                        <w:tc>
                          <w:tcPr>
                            <w:tcW w:w="676" w:type="pct"/>
                          </w:tcPr>
                          <w:p w14:paraId="4830CEA2" w14:textId="77777777" w:rsidR="00302071" w:rsidRDefault="00302071" w:rsidP="00F36001">
                            <w:pPr>
                              <w:pStyle w:val="TableText"/>
                            </w:pPr>
                            <w:r>
                              <w:t>81-83</w:t>
                            </w:r>
                          </w:p>
                        </w:tc>
                        <w:tc>
                          <w:tcPr>
                            <w:tcW w:w="1792" w:type="pct"/>
                          </w:tcPr>
                          <w:p w14:paraId="1373F50C" w14:textId="77777777" w:rsidR="00302071" w:rsidRPr="00D27B0B" w:rsidRDefault="00302071" w:rsidP="00F36001">
                            <w:pPr>
                              <w:pStyle w:val="TableText"/>
                            </w:pPr>
                            <w:r w:rsidRPr="00C867DD">
                              <w:t>This is a result</w:t>
                            </w:r>
                          </w:p>
                        </w:tc>
                      </w:tr>
                      <w:tr w:rsidR="00302071" w:rsidRPr="00D27B0B" w14:paraId="79BB2CB0"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4203D141" w14:textId="77777777" w:rsidR="00302071" w:rsidRDefault="00302071" w:rsidP="00F36001">
                            <w:pPr>
                              <w:pStyle w:val="TableText"/>
                            </w:pPr>
                            <w:r>
                              <w:t>28-42</w:t>
                            </w:r>
                          </w:p>
                        </w:tc>
                        <w:tc>
                          <w:tcPr>
                            <w:tcW w:w="1743" w:type="pct"/>
                          </w:tcPr>
                          <w:p w14:paraId="277F7099" w14:textId="77777777" w:rsidR="00302071" w:rsidRPr="00D27B0B" w:rsidRDefault="00302071" w:rsidP="00F36001">
                            <w:pPr>
                              <w:pStyle w:val="TableText"/>
                            </w:pPr>
                            <w:r w:rsidRPr="00265D5C">
                              <w:t>This is a result</w:t>
                            </w:r>
                          </w:p>
                        </w:tc>
                        <w:tc>
                          <w:tcPr>
                            <w:tcW w:w="128" w:type="pct"/>
                          </w:tcPr>
                          <w:p w14:paraId="5F0F6A15" w14:textId="77777777" w:rsidR="00302071" w:rsidRPr="00D27B0B" w:rsidRDefault="00302071" w:rsidP="00F36001">
                            <w:pPr>
                              <w:pStyle w:val="TableText"/>
                            </w:pPr>
                          </w:p>
                        </w:tc>
                        <w:tc>
                          <w:tcPr>
                            <w:tcW w:w="676" w:type="pct"/>
                          </w:tcPr>
                          <w:p w14:paraId="6D6592EC" w14:textId="77777777" w:rsidR="00302071" w:rsidRDefault="00302071" w:rsidP="00F36001">
                            <w:pPr>
                              <w:pStyle w:val="TableText"/>
                            </w:pPr>
                            <w:r>
                              <w:t>84-85</w:t>
                            </w:r>
                          </w:p>
                        </w:tc>
                        <w:tc>
                          <w:tcPr>
                            <w:tcW w:w="1792" w:type="pct"/>
                          </w:tcPr>
                          <w:p w14:paraId="6CC26C21" w14:textId="77777777" w:rsidR="00302071" w:rsidRPr="00D27B0B" w:rsidRDefault="00302071" w:rsidP="00F36001">
                            <w:pPr>
                              <w:pStyle w:val="TableText"/>
                            </w:pPr>
                            <w:r w:rsidRPr="00C867DD">
                              <w:t>This is a result</w:t>
                            </w:r>
                          </w:p>
                        </w:tc>
                      </w:tr>
                      <w:tr w:rsidR="00302071" w:rsidRPr="00D27B0B" w14:paraId="61825216"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1CAE6223" w14:textId="77777777" w:rsidR="00302071" w:rsidRDefault="00302071" w:rsidP="00F36001">
                            <w:pPr>
                              <w:pStyle w:val="TableText"/>
                            </w:pPr>
                            <w:r>
                              <w:t>43-44</w:t>
                            </w:r>
                          </w:p>
                        </w:tc>
                        <w:tc>
                          <w:tcPr>
                            <w:tcW w:w="1743" w:type="pct"/>
                          </w:tcPr>
                          <w:p w14:paraId="68F7987A" w14:textId="77777777" w:rsidR="00302071" w:rsidRPr="00D27B0B" w:rsidRDefault="00302071" w:rsidP="00F36001">
                            <w:pPr>
                              <w:pStyle w:val="TableText"/>
                            </w:pPr>
                            <w:r w:rsidRPr="00265D5C">
                              <w:t>This is a result</w:t>
                            </w:r>
                          </w:p>
                        </w:tc>
                        <w:tc>
                          <w:tcPr>
                            <w:tcW w:w="128" w:type="pct"/>
                          </w:tcPr>
                          <w:p w14:paraId="7DA17042" w14:textId="77777777" w:rsidR="00302071" w:rsidRPr="00D27B0B" w:rsidRDefault="00302071" w:rsidP="00F36001">
                            <w:pPr>
                              <w:pStyle w:val="TableText"/>
                            </w:pPr>
                          </w:p>
                        </w:tc>
                        <w:tc>
                          <w:tcPr>
                            <w:tcW w:w="676" w:type="pct"/>
                          </w:tcPr>
                          <w:p w14:paraId="355CA26B" w14:textId="77777777" w:rsidR="00302071" w:rsidRDefault="00302071" w:rsidP="00F36001">
                            <w:pPr>
                              <w:pStyle w:val="TableText"/>
                            </w:pPr>
                            <w:r>
                              <w:t>86-92</w:t>
                            </w:r>
                          </w:p>
                        </w:tc>
                        <w:tc>
                          <w:tcPr>
                            <w:tcW w:w="1792" w:type="pct"/>
                          </w:tcPr>
                          <w:p w14:paraId="3DCFA1E3" w14:textId="77777777" w:rsidR="00302071" w:rsidRPr="00D27B0B" w:rsidRDefault="00302071" w:rsidP="00F36001">
                            <w:pPr>
                              <w:pStyle w:val="TableText"/>
                            </w:pPr>
                            <w:r w:rsidRPr="00C867DD">
                              <w:t>This is a result</w:t>
                            </w:r>
                          </w:p>
                        </w:tc>
                      </w:tr>
                      <w:tr w:rsidR="00302071" w:rsidRPr="00D27B0B" w14:paraId="104AFFDE"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5F9400EA" w14:textId="77777777" w:rsidR="00302071" w:rsidRDefault="00302071" w:rsidP="00F36001">
                            <w:pPr>
                              <w:pStyle w:val="TableText"/>
                            </w:pPr>
                            <w:r>
                              <w:t>45-53</w:t>
                            </w:r>
                          </w:p>
                        </w:tc>
                        <w:tc>
                          <w:tcPr>
                            <w:tcW w:w="1743" w:type="pct"/>
                          </w:tcPr>
                          <w:p w14:paraId="4BF3F290" w14:textId="77777777" w:rsidR="00302071" w:rsidRPr="00D27B0B" w:rsidRDefault="00302071" w:rsidP="00F36001">
                            <w:pPr>
                              <w:pStyle w:val="TableText"/>
                            </w:pPr>
                            <w:r w:rsidRPr="00265D5C">
                              <w:t>This is a result</w:t>
                            </w:r>
                          </w:p>
                        </w:tc>
                        <w:tc>
                          <w:tcPr>
                            <w:tcW w:w="128" w:type="pct"/>
                          </w:tcPr>
                          <w:p w14:paraId="68AD6B2E" w14:textId="77777777" w:rsidR="00302071" w:rsidRPr="00D27B0B" w:rsidRDefault="00302071" w:rsidP="00F36001">
                            <w:pPr>
                              <w:pStyle w:val="TableText"/>
                            </w:pPr>
                          </w:p>
                        </w:tc>
                        <w:tc>
                          <w:tcPr>
                            <w:tcW w:w="676" w:type="pct"/>
                          </w:tcPr>
                          <w:p w14:paraId="5FF5C0FD" w14:textId="77777777" w:rsidR="00302071" w:rsidRDefault="00302071" w:rsidP="00F36001">
                            <w:pPr>
                              <w:pStyle w:val="TableText"/>
                            </w:pPr>
                            <w:r>
                              <w:t>93-94</w:t>
                            </w:r>
                          </w:p>
                        </w:tc>
                        <w:tc>
                          <w:tcPr>
                            <w:tcW w:w="1792" w:type="pct"/>
                          </w:tcPr>
                          <w:p w14:paraId="71F99EB8" w14:textId="77777777" w:rsidR="00302071" w:rsidRPr="00D27B0B" w:rsidRDefault="00302071" w:rsidP="00F36001">
                            <w:pPr>
                              <w:pStyle w:val="TableText"/>
                            </w:pPr>
                            <w:r w:rsidRPr="00C867DD">
                              <w:t>This is a result</w:t>
                            </w:r>
                          </w:p>
                        </w:tc>
                      </w:tr>
                      <w:tr w:rsidR="00302071" w:rsidRPr="00D27B0B" w14:paraId="71E7EE48" w14:textId="77777777" w:rsidTr="00452A06">
                        <w:trPr>
                          <w:cnfStyle w:val="000000100000" w:firstRow="0" w:lastRow="0" w:firstColumn="0" w:lastColumn="0" w:oddVBand="0" w:evenVBand="0" w:oddHBand="1" w:evenHBand="0" w:firstRowFirstColumn="0" w:firstRowLastColumn="0" w:lastRowFirstColumn="0" w:lastRowLastColumn="0"/>
                        </w:trPr>
                        <w:tc>
                          <w:tcPr>
                            <w:tcW w:w="660" w:type="pct"/>
                          </w:tcPr>
                          <w:p w14:paraId="2846A76A" w14:textId="77777777" w:rsidR="00302071" w:rsidRDefault="00302071" w:rsidP="00F36001">
                            <w:pPr>
                              <w:pStyle w:val="TableText"/>
                            </w:pPr>
                            <w:r>
                              <w:t>54-56</w:t>
                            </w:r>
                          </w:p>
                        </w:tc>
                        <w:tc>
                          <w:tcPr>
                            <w:tcW w:w="1743" w:type="pct"/>
                          </w:tcPr>
                          <w:p w14:paraId="39915717" w14:textId="77777777" w:rsidR="00302071" w:rsidRPr="00D27B0B" w:rsidRDefault="00302071" w:rsidP="00F36001">
                            <w:pPr>
                              <w:pStyle w:val="TableText"/>
                            </w:pPr>
                            <w:r w:rsidRPr="00265D5C">
                              <w:t>This is a result</w:t>
                            </w:r>
                          </w:p>
                        </w:tc>
                        <w:tc>
                          <w:tcPr>
                            <w:tcW w:w="128" w:type="pct"/>
                          </w:tcPr>
                          <w:p w14:paraId="17C6CF12" w14:textId="77777777" w:rsidR="00302071" w:rsidRPr="00D27B0B" w:rsidRDefault="00302071" w:rsidP="00F36001">
                            <w:pPr>
                              <w:pStyle w:val="TableText"/>
                            </w:pPr>
                          </w:p>
                        </w:tc>
                        <w:tc>
                          <w:tcPr>
                            <w:tcW w:w="676" w:type="pct"/>
                          </w:tcPr>
                          <w:p w14:paraId="4102A47B" w14:textId="77777777" w:rsidR="00302071" w:rsidRDefault="00302071" w:rsidP="00F36001">
                            <w:pPr>
                              <w:pStyle w:val="TableText"/>
                            </w:pPr>
                            <w:r>
                              <w:t>95-96</w:t>
                            </w:r>
                          </w:p>
                        </w:tc>
                        <w:tc>
                          <w:tcPr>
                            <w:tcW w:w="1792" w:type="pct"/>
                          </w:tcPr>
                          <w:p w14:paraId="1D6CCC57" w14:textId="77777777" w:rsidR="00302071" w:rsidRPr="00D27B0B" w:rsidRDefault="00302071" w:rsidP="00F36001">
                            <w:pPr>
                              <w:pStyle w:val="TableText"/>
                            </w:pPr>
                            <w:r w:rsidRPr="00C867DD">
                              <w:t>This is a result</w:t>
                            </w:r>
                          </w:p>
                        </w:tc>
                      </w:tr>
                      <w:tr w:rsidR="00302071" w:rsidRPr="00D27B0B" w14:paraId="46528E60" w14:textId="77777777" w:rsidTr="00452A06">
                        <w:trPr>
                          <w:cnfStyle w:val="000000010000" w:firstRow="0" w:lastRow="0" w:firstColumn="0" w:lastColumn="0" w:oddVBand="0" w:evenVBand="0" w:oddHBand="0" w:evenHBand="1" w:firstRowFirstColumn="0" w:firstRowLastColumn="0" w:lastRowFirstColumn="0" w:lastRowLastColumn="0"/>
                        </w:trPr>
                        <w:tc>
                          <w:tcPr>
                            <w:tcW w:w="660" w:type="pct"/>
                          </w:tcPr>
                          <w:p w14:paraId="69AD47B3" w14:textId="77777777" w:rsidR="00302071" w:rsidRDefault="00302071" w:rsidP="00F36001">
                            <w:pPr>
                              <w:pStyle w:val="TableText"/>
                            </w:pPr>
                            <w:r>
                              <w:t>57-58</w:t>
                            </w:r>
                          </w:p>
                        </w:tc>
                        <w:tc>
                          <w:tcPr>
                            <w:tcW w:w="1743" w:type="pct"/>
                          </w:tcPr>
                          <w:p w14:paraId="37A48E7F" w14:textId="77777777" w:rsidR="00302071" w:rsidRPr="00D27B0B" w:rsidRDefault="00302071" w:rsidP="00F36001">
                            <w:pPr>
                              <w:pStyle w:val="TableText"/>
                            </w:pPr>
                            <w:r w:rsidRPr="00265D5C">
                              <w:t>This is a result</w:t>
                            </w:r>
                          </w:p>
                        </w:tc>
                        <w:tc>
                          <w:tcPr>
                            <w:tcW w:w="128" w:type="pct"/>
                          </w:tcPr>
                          <w:p w14:paraId="3EFB6A44" w14:textId="77777777" w:rsidR="00302071" w:rsidRPr="00D27B0B" w:rsidRDefault="00302071" w:rsidP="00F36001">
                            <w:pPr>
                              <w:pStyle w:val="TableText"/>
                            </w:pPr>
                          </w:p>
                        </w:tc>
                        <w:tc>
                          <w:tcPr>
                            <w:tcW w:w="676" w:type="pct"/>
                          </w:tcPr>
                          <w:p w14:paraId="4E287B29" w14:textId="77777777" w:rsidR="00302071" w:rsidRDefault="00302071" w:rsidP="00F36001">
                            <w:pPr>
                              <w:pStyle w:val="TableText"/>
                            </w:pPr>
                            <w:r>
                              <w:t>97-00</w:t>
                            </w:r>
                          </w:p>
                        </w:tc>
                        <w:tc>
                          <w:tcPr>
                            <w:tcW w:w="1792" w:type="pct"/>
                          </w:tcPr>
                          <w:p w14:paraId="0209A02D" w14:textId="77777777" w:rsidR="00302071" w:rsidRPr="00D27B0B" w:rsidRDefault="00302071" w:rsidP="00F36001">
                            <w:pPr>
                              <w:pStyle w:val="TableText"/>
                            </w:pPr>
                            <w:r w:rsidRPr="00C867DD">
                              <w:t>This is a result</w:t>
                            </w:r>
                          </w:p>
                        </w:tc>
                      </w:tr>
                    </w:tbl>
                    <w:p w14:paraId="682CE346" w14:textId="77777777" w:rsidR="00302071" w:rsidRDefault="00302071" w:rsidP="00F36001"/>
                  </w:txbxContent>
                </v:textbox>
                <w10:anchorlock/>
              </v:shape>
            </w:pict>
          </mc:Fallback>
        </mc:AlternateContent>
      </w:r>
    </w:p>
    <w:p w14:paraId="75DF09BF" w14:textId="77777777" w:rsidR="00EE5E22" w:rsidRDefault="00EE5E22" w:rsidP="00F36001">
      <w:pPr>
        <w:pStyle w:val="BasicText"/>
      </w:pPr>
    </w:p>
    <w:p w14:paraId="0885E5CB" w14:textId="77777777" w:rsidR="00EE5E22" w:rsidRDefault="00EE5E22" w:rsidP="00F36001">
      <w:pPr>
        <w:pStyle w:val="aff7"/>
      </w:pPr>
      <w:r>
        <w:t>Tables have styles.  The color should match the sidebars.</w:t>
      </w:r>
    </w:p>
    <w:p w14:paraId="13CD4489" w14:textId="77777777" w:rsidR="00EE5E22" w:rsidRPr="002D6270" w:rsidRDefault="00EE5E22" w:rsidP="00F36001">
      <w:pPr>
        <w:pStyle w:val="TABLEHEADING"/>
      </w:pPr>
      <w:bookmarkStart w:id="322" w:name="_Toc50709643"/>
      <w:r w:rsidRPr="002D6270">
        <w:t>An Interesting Table Title</w:t>
      </w:r>
      <w:bookmarkEnd w:id="322"/>
    </w:p>
    <w:tbl>
      <w:tblPr>
        <w:tblW w:w="4140" w:type="dxa"/>
        <w:shd w:val="clear" w:color="auto" w:fill="C8D9D8"/>
        <w:tblLayout w:type="fixed"/>
        <w:tblLook w:val="04A0" w:firstRow="1" w:lastRow="0" w:firstColumn="1" w:lastColumn="0" w:noHBand="0" w:noVBand="1"/>
      </w:tblPr>
      <w:tblGrid>
        <w:gridCol w:w="1022"/>
        <w:gridCol w:w="3118"/>
      </w:tblGrid>
      <w:tr w:rsidR="00EE5E22" w14:paraId="68567514" w14:textId="77777777" w:rsidTr="001527D5">
        <w:tc>
          <w:tcPr>
            <w:tcW w:w="1022" w:type="dxa"/>
            <w:shd w:val="clear" w:color="auto" w:fill="C8D9D8"/>
          </w:tcPr>
          <w:p w14:paraId="44CB008E" w14:textId="77777777" w:rsidR="00EE5E22" w:rsidRPr="004F5246" w:rsidRDefault="00EE5E22" w:rsidP="00F36001">
            <w:pPr>
              <w:pStyle w:val="TableHeader"/>
            </w:pPr>
            <w:r w:rsidRPr="004F5246">
              <w:t>First Column</w:t>
            </w:r>
          </w:p>
        </w:tc>
        <w:tc>
          <w:tcPr>
            <w:tcW w:w="3118" w:type="dxa"/>
            <w:shd w:val="clear" w:color="auto" w:fill="C8D9D8"/>
          </w:tcPr>
          <w:p w14:paraId="3AE117AF" w14:textId="77777777" w:rsidR="00EE5E22" w:rsidRPr="004F5246" w:rsidRDefault="00EE5E22" w:rsidP="00F36001">
            <w:pPr>
              <w:pStyle w:val="TableHeader"/>
            </w:pPr>
            <w:r w:rsidRPr="004F5246">
              <w:t>Second Column</w:t>
            </w:r>
          </w:p>
        </w:tc>
      </w:tr>
      <w:tr w:rsidR="00EE5E22" w14:paraId="050615B8" w14:textId="77777777" w:rsidTr="001527D5">
        <w:tc>
          <w:tcPr>
            <w:tcW w:w="1022" w:type="dxa"/>
            <w:shd w:val="clear" w:color="auto" w:fill="C8D9D8"/>
          </w:tcPr>
          <w:p w14:paraId="57D67EAB" w14:textId="77777777" w:rsidR="00EE5E22" w:rsidRDefault="00EE5E22" w:rsidP="00F36001">
            <w:pPr>
              <w:pStyle w:val="TableText"/>
            </w:pPr>
            <w:r>
              <w:t>1</w:t>
            </w:r>
            <w:r w:rsidRPr="00515CD0">
              <w:t>st</w:t>
            </w:r>
          </w:p>
        </w:tc>
        <w:tc>
          <w:tcPr>
            <w:tcW w:w="3118" w:type="dxa"/>
            <w:shd w:val="clear" w:color="auto" w:fill="C8D9D8"/>
          </w:tcPr>
          <w:p w14:paraId="5AC6505E" w14:textId="77777777" w:rsidR="00EE5E22" w:rsidRDefault="00EE5E22" w:rsidP="00F36001">
            <w:pPr>
              <w:pStyle w:val="TableText"/>
            </w:pPr>
            <w:r>
              <w:t>First column is centered</w:t>
            </w:r>
          </w:p>
        </w:tc>
      </w:tr>
      <w:tr w:rsidR="00EE5E22" w14:paraId="3542BE58" w14:textId="77777777" w:rsidTr="001527D5">
        <w:tc>
          <w:tcPr>
            <w:tcW w:w="1022" w:type="dxa"/>
            <w:shd w:val="clear" w:color="auto" w:fill="C8D9D8"/>
          </w:tcPr>
          <w:p w14:paraId="557BF914" w14:textId="77777777" w:rsidR="00EE5E22" w:rsidRDefault="00EE5E22" w:rsidP="00F36001">
            <w:pPr>
              <w:pStyle w:val="TableText"/>
            </w:pPr>
            <w:r>
              <w:t>2</w:t>
            </w:r>
            <w:r w:rsidRPr="00515CD0">
              <w:t>nd</w:t>
            </w:r>
          </w:p>
        </w:tc>
        <w:tc>
          <w:tcPr>
            <w:tcW w:w="3118" w:type="dxa"/>
            <w:shd w:val="clear" w:color="auto" w:fill="C8D9D8"/>
          </w:tcPr>
          <w:p w14:paraId="100F47D0" w14:textId="77777777" w:rsidR="00EE5E22" w:rsidRDefault="00EE5E22" w:rsidP="00F36001">
            <w:pPr>
              <w:pStyle w:val="TableText"/>
            </w:pPr>
            <w:r>
              <w:t>Second column is left-aligned</w:t>
            </w:r>
          </w:p>
        </w:tc>
      </w:tr>
    </w:tbl>
    <w:p w14:paraId="30EE1E3C" w14:textId="77777777" w:rsidR="00CD32F1" w:rsidRDefault="00CD32F1" w:rsidP="00F36001">
      <w:pPr>
        <w:pStyle w:val="BasicText"/>
      </w:pPr>
    </w:p>
    <w:p w14:paraId="3A0AA596" w14:textId="7E406895" w:rsidR="00CD32F1" w:rsidRDefault="00CD32F1" w:rsidP="00F36001">
      <w:pPr>
        <w:pStyle w:val="BasicText"/>
      </w:pPr>
    </w:p>
    <w:p w14:paraId="457F3166" w14:textId="77777777" w:rsidR="00CD32F1" w:rsidRDefault="00CD32F1" w:rsidP="00F36001">
      <w:pPr>
        <w:pStyle w:val="BasicText"/>
      </w:pPr>
      <w:r>
        <w:t>Rows Fill Color:</w:t>
      </w:r>
    </w:p>
    <w:p w14:paraId="5C8D1042" w14:textId="77777777" w:rsidR="00EE5E22" w:rsidRPr="002D6270" w:rsidRDefault="00EE5E22" w:rsidP="00F36001">
      <w:pPr>
        <w:pStyle w:val="BasicText"/>
      </w:pPr>
    </w:p>
    <w:tbl>
      <w:tblPr>
        <w:tblW w:w="4320" w:type="dxa"/>
        <w:tblLayout w:type="fixed"/>
        <w:tblLook w:val="04A0" w:firstRow="1" w:lastRow="0" w:firstColumn="1" w:lastColumn="0" w:noHBand="0" w:noVBand="1"/>
      </w:tblPr>
      <w:tblGrid>
        <w:gridCol w:w="529"/>
        <w:gridCol w:w="1451"/>
        <w:gridCol w:w="288"/>
        <w:gridCol w:w="529"/>
        <w:gridCol w:w="1523"/>
      </w:tblGrid>
      <w:tr w:rsidR="00EE5E22" w14:paraId="5F794463" w14:textId="77777777" w:rsidTr="00795812">
        <w:tc>
          <w:tcPr>
            <w:tcW w:w="529" w:type="dxa"/>
          </w:tcPr>
          <w:p w14:paraId="2AB58919" w14:textId="77777777" w:rsidR="00EE5E22" w:rsidRPr="004F5246" w:rsidRDefault="00EE5E22" w:rsidP="00F36001">
            <w:pPr>
              <w:pStyle w:val="TableHeader"/>
            </w:pPr>
            <w:r w:rsidRPr="004F5246">
              <w:t>d10</w:t>
            </w:r>
          </w:p>
        </w:tc>
        <w:tc>
          <w:tcPr>
            <w:tcW w:w="1451" w:type="dxa"/>
          </w:tcPr>
          <w:p w14:paraId="115944C0" w14:textId="77777777" w:rsidR="00EE5E22" w:rsidRPr="004F5246" w:rsidRDefault="00EE5E22" w:rsidP="00F36001">
            <w:pPr>
              <w:pStyle w:val="TableHeader"/>
            </w:pPr>
            <w:r w:rsidRPr="004F5246">
              <w:t>Background Types</w:t>
            </w:r>
          </w:p>
        </w:tc>
        <w:tc>
          <w:tcPr>
            <w:tcW w:w="288" w:type="dxa"/>
          </w:tcPr>
          <w:p w14:paraId="28AF23DD" w14:textId="77777777" w:rsidR="00EE5E22" w:rsidRPr="000A2817" w:rsidRDefault="00EE5E22" w:rsidP="00F36001">
            <w:pPr>
              <w:pStyle w:val="TableHeaderCentered"/>
            </w:pPr>
          </w:p>
        </w:tc>
        <w:tc>
          <w:tcPr>
            <w:tcW w:w="529" w:type="dxa"/>
          </w:tcPr>
          <w:p w14:paraId="61FF8BE8" w14:textId="77777777" w:rsidR="00EE5E22" w:rsidRPr="004F5246" w:rsidRDefault="00EE5E22" w:rsidP="00F36001">
            <w:pPr>
              <w:pStyle w:val="TableHeader"/>
            </w:pPr>
            <w:r w:rsidRPr="004F5246">
              <w:t>d10</w:t>
            </w:r>
          </w:p>
        </w:tc>
        <w:tc>
          <w:tcPr>
            <w:tcW w:w="1523" w:type="dxa"/>
          </w:tcPr>
          <w:p w14:paraId="23A72D15" w14:textId="77777777" w:rsidR="00EE5E22" w:rsidRPr="004F5246" w:rsidRDefault="00EE5E22" w:rsidP="00F36001">
            <w:pPr>
              <w:pStyle w:val="TableHeader"/>
            </w:pPr>
            <w:r w:rsidRPr="004F5246">
              <w:t>Background Types</w:t>
            </w:r>
          </w:p>
        </w:tc>
      </w:tr>
      <w:tr w:rsidR="00EE5E22" w14:paraId="532D02B8" w14:textId="77777777" w:rsidTr="00795812">
        <w:tc>
          <w:tcPr>
            <w:tcW w:w="529" w:type="dxa"/>
          </w:tcPr>
          <w:p w14:paraId="4A4167ED" w14:textId="77777777" w:rsidR="00EE5E22" w:rsidRDefault="00EE5E22" w:rsidP="00F36001">
            <w:pPr>
              <w:pStyle w:val="TableText"/>
            </w:pPr>
            <w:r>
              <w:t>1</w:t>
            </w:r>
          </w:p>
        </w:tc>
        <w:tc>
          <w:tcPr>
            <w:tcW w:w="1451" w:type="dxa"/>
          </w:tcPr>
          <w:p w14:paraId="4A3CC065" w14:textId="77777777" w:rsidR="00EE5E22" w:rsidRPr="00196D94" w:rsidRDefault="00EE5E22" w:rsidP="00F36001">
            <w:pPr>
              <w:pStyle w:val="TableText"/>
            </w:pPr>
            <w:r w:rsidRPr="00196D94">
              <w:t>Ancestral</w:t>
            </w:r>
          </w:p>
        </w:tc>
        <w:tc>
          <w:tcPr>
            <w:tcW w:w="288" w:type="dxa"/>
          </w:tcPr>
          <w:p w14:paraId="17ADBF9B" w14:textId="77777777" w:rsidR="00EE5E22" w:rsidRDefault="00EE5E22" w:rsidP="00F36001"/>
        </w:tc>
        <w:tc>
          <w:tcPr>
            <w:tcW w:w="529" w:type="dxa"/>
          </w:tcPr>
          <w:p w14:paraId="7F9C59C6" w14:textId="77777777" w:rsidR="00EE5E22" w:rsidRDefault="00EE5E22" w:rsidP="00F36001">
            <w:pPr>
              <w:pStyle w:val="TableText"/>
            </w:pPr>
            <w:r>
              <w:t>6</w:t>
            </w:r>
          </w:p>
        </w:tc>
        <w:tc>
          <w:tcPr>
            <w:tcW w:w="1523" w:type="dxa"/>
          </w:tcPr>
          <w:p w14:paraId="2C2CF12C" w14:textId="77777777" w:rsidR="00EE5E22" w:rsidRPr="00196D94" w:rsidRDefault="00EE5E22" w:rsidP="00F36001">
            <w:pPr>
              <w:pStyle w:val="TableText"/>
            </w:pPr>
            <w:r w:rsidRPr="00196D94">
              <w:t>Elemental</w:t>
            </w:r>
          </w:p>
        </w:tc>
      </w:tr>
      <w:tr w:rsidR="00EE5E22" w14:paraId="7DDF68CD" w14:textId="77777777" w:rsidTr="00795812">
        <w:tc>
          <w:tcPr>
            <w:tcW w:w="529" w:type="dxa"/>
          </w:tcPr>
          <w:p w14:paraId="00CE2F9A" w14:textId="77777777" w:rsidR="00EE5E22" w:rsidRDefault="00EE5E22" w:rsidP="00F36001">
            <w:pPr>
              <w:pStyle w:val="TableText"/>
            </w:pPr>
            <w:r>
              <w:lastRenderedPageBreak/>
              <w:t>2</w:t>
            </w:r>
          </w:p>
        </w:tc>
        <w:tc>
          <w:tcPr>
            <w:tcW w:w="1451" w:type="dxa"/>
          </w:tcPr>
          <w:p w14:paraId="0104E9DC" w14:textId="77777777" w:rsidR="00EE5E22" w:rsidRPr="00196D94" w:rsidRDefault="00EE5E22" w:rsidP="00F36001">
            <w:pPr>
              <w:pStyle w:val="TableText"/>
            </w:pPr>
            <w:r w:rsidRPr="00196D94">
              <w:t>Fey</w:t>
            </w:r>
          </w:p>
        </w:tc>
        <w:tc>
          <w:tcPr>
            <w:tcW w:w="288" w:type="dxa"/>
          </w:tcPr>
          <w:p w14:paraId="348C5844" w14:textId="77777777" w:rsidR="00EE5E22" w:rsidRDefault="00EE5E22" w:rsidP="00F36001"/>
        </w:tc>
        <w:tc>
          <w:tcPr>
            <w:tcW w:w="529" w:type="dxa"/>
          </w:tcPr>
          <w:p w14:paraId="072308A6" w14:textId="77777777" w:rsidR="00EE5E22" w:rsidRDefault="00EE5E22" w:rsidP="00F36001">
            <w:pPr>
              <w:pStyle w:val="TableText"/>
            </w:pPr>
            <w:r>
              <w:t>7</w:t>
            </w:r>
          </w:p>
        </w:tc>
        <w:tc>
          <w:tcPr>
            <w:tcW w:w="1523" w:type="dxa"/>
          </w:tcPr>
          <w:p w14:paraId="660F8E9F" w14:textId="77777777" w:rsidR="00EE5E22" w:rsidRPr="00196D94" w:rsidRDefault="00EE5E22" w:rsidP="00F36001">
            <w:pPr>
              <w:pStyle w:val="TableText"/>
            </w:pPr>
            <w:r w:rsidRPr="00196D94">
              <w:t>Undead</w:t>
            </w:r>
          </w:p>
        </w:tc>
      </w:tr>
      <w:tr w:rsidR="00EE5E22" w14:paraId="49679DB9" w14:textId="77777777" w:rsidTr="00795812">
        <w:tc>
          <w:tcPr>
            <w:tcW w:w="529" w:type="dxa"/>
          </w:tcPr>
          <w:p w14:paraId="7EC46C5E" w14:textId="77777777" w:rsidR="00EE5E22" w:rsidRDefault="00EE5E22" w:rsidP="00F36001">
            <w:pPr>
              <w:pStyle w:val="TableText"/>
            </w:pPr>
            <w:r>
              <w:t>3</w:t>
            </w:r>
          </w:p>
        </w:tc>
        <w:tc>
          <w:tcPr>
            <w:tcW w:w="1451" w:type="dxa"/>
          </w:tcPr>
          <w:p w14:paraId="507E4191" w14:textId="77777777" w:rsidR="00EE5E22" w:rsidRPr="00196D94" w:rsidRDefault="00EE5E22" w:rsidP="00F36001">
            <w:pPr>
              <w:pStyle w:val="TableText"/>
            </w:pPr>
            <w:r w:rsidRPr="00196D94">
              <w:t>Troll</w:t>
            </w:r>
          </w:p>
        </w:tc>
        <w:tc>
          <w:tcPr>
            <w:tcW w:w="288" w:type="dxa"/>
          </w:tcPr>
          <w:p w14:paraId="16A6356A" w14:textId="77777777" w:rsidR="00EE5E22" w:rsidRDefault="00EE5E22" w:rsidP="00F36001"/>
        </w:tc>
        <w:tc>
          <w:tcPr>
            <w:tcW w:w="529" w:type="dxa"/>
          </w:tcPr>
          <w:p w14:paraId="015BDFE7" w14:textId="77777777" w:rsidR="00EE5E22" w:rsidRDefault="00EE5E22" w:rsidP="00F36001">
            <w:pPr>
              <w:pStyle w:val="TableText"/>
            </w:pPr>
            <w:r>
              <w:t>8</w:t>
            </w:r>
          </w:p>
        </w:tc>
        <w:tc>
          <w:tcPr>
            <w:tcW w:w="1523" w:type="dxa"/>
          </w:tcPr>
          <w:p w14:paraId="3CA963D4" w14:textId="77777777" w:rsidR="00EE5E22" w:rsidRPr="00196D94" w:rsidRDefault="00EE5E22" w:rsidP="00F36001">
            <w:pPr>
              <w:pStyle w:val="TableText"/>
            </w:pPr>
            <w:r w:rsidRPr="00196D94">
              <w:t>Merman</w:t>
            </w:r>
          </w:p>
        </w:tc>
      </w:tr>
    </w:tbl>
    <w:p w14:paraId="171C01A7" w14:textId="77777777" w:rsidR="00CD32F1" w:rsidRDefault="00CD32F1" w:rsidP="00F36001">
      <w:pPr>
        <w:pStyle w:val="BasicText"/>
      </w:pPr>
    </w:p>
    <w:p w14:paraId="28781E0A" w14:textId="07F91691" w:rsidR="00CD32F1" w:rsidRDefault="00CD32F1" w:rsidP="00F36001">
      <w:pPr>
        <w:pStyle w:val="BasicText"/>
      </w:pPr>
    </w:p>
    <w:p w14:paraId="23252C38" w14:textId="77777777" w:rsidR="00CD32F1" w:rsidRDefault="00CD32F1" w:rsidP="00F36001">
      <w:pPr>
        <w:pStyle w:val="BasicText"/>
      </w:pPr>
      <w:r>
        <w:t>Rows Fill Color:</w:t>
      </w:r>
    </w:p>
    <w:p w14:paraId="271AA21E" w14:textId="77777777" w:rsidR="00EE5E22" w:rsidRDefault="00EE5E22" w:rsidP="00F36001">
      <w:pPr>
        <w:pStyle w:val="BasicText"/>
      </w:pPr>
    </w:p>
    <w:tbl>
      <w:tblPr>
        <w:tblStyle w:val="TableClassCoreGreen"/>
        <w:tblW w:w="4320" w:type="dxa"/>
        <w:tblInd w:w="0" w:type="dxa"/>
        <w:tblLayout w:type="fixed"/>
        <w:tblLook w:val="04A0" w:firstRow="1" w:lastRow="0" w:firstColumn="1" w:lastColumn="0" w:noHBand="0" w:noVBand="1"/>
      </w:tblPr>
      <w:tblGrid>
        <w:gridCol w:w="522"/>
        <w:gridCol w:w="3798"/>
      </w:tblGrid>
      <w:tr w:rsidR="00EE5E22" w14:paraId="1CA50843" w14:textId="77777777" w:rsidTr="008C4B5A">
        <w:trPr>
          <w:cnfStyle w:val="100000000000" w:firstRow="1" w:lastRow="0" w:firstColumn="0" w:lastColumn="0" w:oddVBand="0" w:evenVBand="0" w:oddHBand="0" w:evenHBand="0" w:firstRowFirstColumn="0" w:firstRowLastColumn="0" w:lastRowFirstColumn="0" w:lastRowLastColumn="0"/>
        </w:trPr>
        <w:tc>
          <w:tcPr>
            <w:tcW w:w="522" w:type="dxa"/>
          </w:tcPr>
          <w:p w14:paraId="43CA1F8E" w14:textId="77777777" w:rsidR="00EE5E22" w:rsidRPr="004F5246" w:rsidRDefault="00EE5E22" w:rsidP="00F36001">
            <w:pPr>
              <w:pStyle w:val="TableHeader"/>
            </w:pPr>
            <w:r w:rsidRPr="004F5246">
              <w:t>d6</w:t>
            </w:r>
          </w:p>
        </w:tc>
        <w:tc>
          <w:tcPr>
            <w:tcW w:w="3798" w:type="dxa"/>
          </w:tcPr>
          <w:p w14:paraId="3C296F71" w14:textId="77777777" w:rsidR="00EE5E22" w:rsidRPr="004F5246" w:rsidRDefault="00EE5E22" w:rsidP="00F36001">
            <w:pPr>
              <w:pStyle w:val="TableHeader"/>
            </w:pPr>
            <w:r w:rsidRPr="004F5246">
              <w:t>Backgrounds Chart</w:t>
            </w:r>
          </w:p>
        </w:tc>
      </w:tr>
      <w:tr w:rsidR="00EE5E22" w14:paraId="3002D1EF" w14:textId="77777777" w:rsidTr="008C4B5A">
        <w:tc>
          <w:tcPr>
            <w:tcW w:w="522" w:type="dxa"/>
          </w:tcPr>
          <w:p w14:paraId="023AAD63" w14:textId="77777777" w:rsidR="00EE5E22" w:rsidRDefault="00EE5E22" w:rsidP="00F36001">
            <w:pPr>
              <w:pStyle w:val="TableText"/>
            </w:pPr>
            <w:r>
              <w:t>1</w:t>
            </w:r>
          </w:p>
        </w:tc>
        <w:tc>
          <w:tcPr>
            <w:tcW w:w="3798" w:type="dxa"/>
          </w:tcPr>
          <w:p w14:paraId="201A678A" w14:textId="77777777" w:rsidR="00EE5E22" w:rsidRPr="00196D94" w:rsidRDefault="00EE5E22" w:rsidP="00F36001">
            <w:pPr>
              <w:pStyle w:val="TableText"/>
            </w:pPr>
            <w:r w:rsidRPr="00196D94">
              <w:t>First column is centered</w:t>
            </w:r>
          </w:p>
        </w:tc>
      </w:tr>
      <w:tr w:rsidR="00EE5E22" w14:paraId="1344558E" w14:textId="77777777" w:rsidTr="008C4B5A">
        <w:trPr>
          <w:cnfStyle w:val="000000010000" w:firstRow="0" w:lastRow="0" w:firstColumn="0" w:lastColumn="0" w:oddVBand="0" w:evenVBand="0" w:oddHBand="0" w:evenHBand="1" w:firstRowFirstColumn="0" w:firstRowLastColumn="0" w:lastRowFirstColumn="0" w:lastRowLastColumn="0"/>
        </w:trPr>
        <w:tc>
          <w:tcPr>
            <w:tcW w:w="522" w:type="dxa"/>
          </w:tcPr>
          <w:p w14:paraId="773C7C29" w14:textId="77777777" w:rsidR="00EE5E22" w:rsidRDefault="00EE5E22" w:rsidP="00F36001">
            <w:pPr>
              <w:pStyle w:val="TableText"/>
            </w:pPr>
            <w:r>
              <w:t>2</w:t>
            </w:r>
          </w:p>
        </w:tc>
        <w:tc>
          <w:tcPr>
            <w:tcW w:w="3798" w:type="dxa"/>
          </w:tcPr>
          <w:p w14:paraId="667435E4" w14:textId="77777777" w:rsidR="00EE5E22" w:rsidRPr="00196D94" w:rsidRDefault="00EE5E22" w:rsidP="00F36001">
            <w:pPr>
              <w:pStyle w:val="TableText"/>
            </w:pPr>
            <w:r w:rsidRPr="00196D94">
              <w:t>Second column is left-aligned</w:t>
            </w:r>
          </w:p>
        </w:tc>
      </w:tr>
    </w:tbl>
    <w:p w14:paraId="4C9C7CDA" w14:textId="77777777" w:rsidR="00CD32F1" w:rsidRDefault="00CD32F1" w:rsidP="00F36001">
      <w:pPr>
        <w:pStyle w:val="BasicText"/>
      </w:pPr>
    </w:p>
    <w:p w14:paraId="2A6E99BA" w14:textId="79E364A8" w:rsidR="00CD32F1" w:rsidRDefault="00CD32F1" w:rsidP="00F36001">
      <w:pPr>
        <w:pStyle w:val="BasicText"/>
      </w:pPr>
    </w:p>
    <w:p w14:paraId="700C48F0" w14:textId="77777777" w:rsidR="00CD32F1" w:rsidRDefault="00CD32F1" w:rsidP="00F36001">
      <w:pPr>
        <w:pStyle w:val="BasicText"/>
      </w:pPr>
      <w:r>
        <w:t>Rows Fill Color:</w:t>
      </w:r>
    </w:p>
    <w:p w14:paraId="3F92E760" w14:textId="77777777" w:rsidR="00EE5E22" w:rsidRDefault="00EE5E22" w:rsidP="00F36001">
      <w:pPr>
        <w:pStyle w:val="BasicText"/>
      </w:pPr>
    </w:p>
    <w:p w14:paraId="01C32FF6" w14:textId="77777777" w:rsidR="00EE5E22" w:rsidRDefault="00EE5E22" w:rsidP="00F36001">
      <w:pPr>
        <w:pStyle w:val="Headline2"/>
      </w:pPr>
      <w:r>
        <w:t>Class Tables</w:t>
      </w:r>
    </w:p>
    <w:p w14:paraId="5D54C853" w14:textId="77777777" w:rsidR="00A0256C" w:rsidRDefault="00A0256C" w:rsidP="00F36001">
      <w:pPr>
        <w:pStyle w:val="TABLEHEADING"/>
      </w:pPr>
      <w:bookmarkStart w:id="323" w:name="_Toc50709644"/>
      <w:r>
        <w:t>TABLE CORE CLASS</w:t>
      </w:r>
      <w:bookmarkEnd w:id="323"/>
    </w:p>
    <w:tbl>
      <w:tblPr>
        <w:tblStyle w:val="TableCoreClass"/>
        <w:tblW w:w="4680" w:type="dxa"/>
        <w:tblLayout w:type="fixed"/>
        <w:tblLook w:val="04A0" w:firstRow="1" w:lastRow="0" w:firstColumn="1" w:lastColumn="0" w:noHBand="0" w:noVBand="1"/>
      </w:tblPr>
      <w:tblGrid>
        <w:gridCol w:w="720"/>
        <w:gridCol w:w="1260"/>
        <w:gridCol w:w="2700"/>
      </w:tblGrid>
      <w:tr w:rsidR="00EE5E22" w14:paraId="10A3877C" w14:textId="77777777" w:rsidTr="00996121">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4680" w:type="dxa"/>
            <w:gridSpan w:val="3"/>
          </w:tcPr>
          <w:p w14:paraId="632B5688" w14:textId="5D1A45E6" w:rsidR="00EE5E22" w:rsidRPr="00E72090" w:rsidRDefault="00EE5E22" w:rsidP="00F36001">
            <w:pPr>
              <w:pStyle w:val="TABLEHEADING"/>
            </w:pPr>
            <w:r w:rsidRPr="00E72090">
              <w:t xml:space="preserve"> </w:t>
            </w:r>
            <w:bookmarkStart w:id="324" w:name="_Toc50709645"/>
            <w:r w:rsidR="00A0256C" w:rsidRPr="00A0256C">
              <w:t>Single Column Width</w:t>
            </w:r>
            <w:bookmarkEnd w:id="324"/>
          </w:p>
        </w:tc>
      </w:tr>
      <w:tr w:rsidR="00EE5E22" w14:paraId="16555C1D"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6C915EFC" w14:textId="77777777" w:rsidR="00EE5E22" w:rsidRPr="004F5246" w:rsidRDefault="00EE5E22" w:rsidP="00F36001">
            <w:pPr>
              <w:pStyle w:val="TableHeader"/>
            </w:pPr>
            <w:r w:rsidRPr="004F5246">
              <w:t xml:space="preserve">Level </w:t>
            </w:r>
          </w:p>
        </w:tc>
        <w:tc>
          <w:tcPr>
            <w:tcW w:w="1260" w:type="dxa"/>
          </w:tcPr>
          <w:p w14:paraId="1FF5D991" w14:textId="0D7ABBEB" w:rsidR="00EE5E22" w:rsidRPr="004F5246" w:rsidRDefault="00EE5E22" w:rsidP="00F36001">
            <w:pPr>
              <w:pStyle w:val="TableHeader"/>
              <w:cnfStyle w:val="000000000000" w:firstRow="0" w:lastRow="0" w:firstColumn="0" w:lastColumn="0" w:oddVBand="0" w:evenVBand="0" w:oddHBand="0" w:evenHBand="0" w:firstRowFirstColumn="0" w:firstRowLastColumn="0" w:lastRowFirstColumn="0" w:lastRowLastColumn="0"/>
            </w:pPr>
            <w:r w:rsidRPr="004F5246">
              <w:t>Proficiency Bonus</w:t>
            </w:r>
          </w:p>
        </w:tc>
        <w:tc>
          <w:tcPr>
            <w:tcW w:w="2700" w:type="dxa"/>
          </w:tcPr>
          <w:p w14:paraId="35A8586F" w14:textId="77777777" w:rsidR="00EE5E22" w:rsidRPr="004F5246" w:rsidRDefault="00EE5E22" w:rsidP="00F36001">
            <w:pPr>
              <w:pStyle w:val="TableHeader"/>
              <w:cnfStyle w:val="000000000000" w:firstRow="0" w:lastRow="0" w:firstColumn="0" w:lastColumn="0" w:oddVBand="0" w:evenVBand="0" w:oddHBand="0" w:evenHBand="0" w:firstRowFirstColumn="0" w:firstRowLastColumn="0" w:lastRowFirstColumn="0" w:lastRowLastColumn="0"/>
            </w:pPr>
            <w:r w:rsidRPr="004F5246">
              <w:t>Features</w:t>
            </w:r>
          </w:p>
        </w:tc>
      </w:tr>
      <w:tr w:rsidR="00EE5E22" w14:paraId="7866FD89"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3BB8A71" w14:textId="77777777" w:rsidR="00EE5E22" w:rsidRPr="002D6270" w:rsidRDefault="00EE5E22" w:rsidP="00F36001">
            <w:pPr>
              <w:pStyle w:val="TableText"/>
            </w:pPr>
            <w:r w:rsidRPr="002D6270">
              <w:t>1st</w:t>
            </w:r>
          </w:p>
        </w:tc>
        <w:tc>
          <w:tcPr>
            <w:tcW w:w="1260" w:type="dxa"/>
          </w:tcPr>
          <w:p w14:paraId="2CBAFCF3"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+2</w:t>
            </w:r>
          </w:p>
        </w:tc>
        <w:tc>
          <w:tcPr>
            <w:tcW w:w="2700" w:type="dxa"/>
          </w:tcPr>
          <w:p w14:paraId="1C86BF56"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rsidRPr="000A2817">
              <w:t>This</w:t>
            </w:r>
            <w:r>
              <w:t xml:space="preserve"> class table is used for classes</w:t>
            </w:r>
          </w:p>
        </w:tc>
      </w:tr>
      <w:tr w:rsidR="00EE5E22" w14:paraId="6E3087A0"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221972EC" w14:textId="77777777" w:rsidR="00EE5E22" w:rsidRPr="002D6270" w:rsidRDefault="00EE5E22" w:rsidP="00F36001">
            <w:pPr>
              <w:pStyle w:val="TableText"/>
            </w:pPr>
            <w:r w:rsidRPr="002D6270">
              <w:t>2nd</w:t>
            </w:r>
          </w:p>
        </w:tc>
        <w:tc>
          <w:tcPr>
            <w:tcW w:w="1260" w:type="dxa"/>
          </w:tcPr>
          <w:p w14:paraId="455A8ED7"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+2</w:t>
            </w:r>
          </w:p>
        </w:tc>
        <w:tc>
          <w:tcPr>
            <w:tcW w:w="2700" w:type="dxa"/>
          </w:tcPr>
          <w:p w14:paraId="3E26B668"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That only need one column of space.</w:t>
            </w:r>
          </w:p>
        </w:tc>
      </w:tr>
      <w:tr w:rsidR="00EE5E22" w14:paraId="549C6CC5"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56CFE8C7" w14:textId="77777777" w:rsidR="00EE5E22" w:rsidRPr="002D6270" w:rsidRDefault="00EE5E22" w:rsidP="00F36001">
            <w:pPr>
              <w:pStyle w:val="TableText"/>
            </w:pPr>
            <w:r w:rsidRPr="002D6270">
              <w:t>3rd</w:t>
            </w:r>
          </w:p>
        </w:tc>
        <w:tc>
          <w:tcPr>
            <w:tcW w:w="1260" w:type="dxa"/>
          </w:tcPr>
          <w:p w14:paraId="01220A9D"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+2</w:t>
            </w:r>
          </w:p>
        </w:tc>
        <w:tc>
          <w:tcPr>
            <w:tcW w:w="2700" w:type="dxa"/>
          </w:tcPr>
          <w:p w14:paraId="11FDE73B"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0B999016"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10059899" w14:textId="77777777" w:rsidR="00EE5E22" w:rsidRPr="002D6270" w:rsidRDefault="00EE5E22" w:rsidP="00F36001">
            <w:pPr>
              <w:pStyle w:val="TableText"/>
            </w:pPr>
            <w:r w:rsidRPr="002D6270">
              <w:t>4th</w:t>
            </w:r>
          </w:p>
        </w:tc>
        <w:tc>
          <w:tcPr>
            <w:tcW w:w="1260" w:type="dxa"/>
          </w:tcPr>
          <w:p w14:paraId="41BBEB44"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+2</w:t>
            </w:r>
          </w:p>
        </w:tc>
        <w:tc>
          <w:tcPr>
            <w:tcW w:w="2700" w:type="dxa"/>
          </w:tcPr>
          <w:p w14:paraId="613D66B1"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4504D03E"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1D39522B" w14:textId="77777777" w:rsidR="00EE5E22" w:rsidRPr="002D6270" w:rsidRDefault="00EE5E22" w:rsidP="00F36001">
            <w:pPr>
              <w:pStyle w:val="TableText"/>
            </w:pPr>
            <w:r w:rsidRPr="002D6270">
              <w:t>5th</w:t>
            </w:r>
          </w:p>
        </w:tc>
        <w:tc>
          <w:tcPr>
            <w:tcW w:w="1260" w:type="dxa"/>
          </w:tcPr>
          <w:p w14:paraId="3B11FB9C"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+3</w:t>
            </w:r>
          </w:p>
        </w:tc>
        <w:tc>
          <w:tcPr>
            <w:tcW w:w="2700" w:type="dxa"/>
          </w:tcPr>
          <w:p w14:paraId="3BEE6E28"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715E0B7B"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64B5C0F3" w14:textId="77777777" w:rsidR="00EE5E22" w:rsidRPr="002D6270" w:rsidRDefault="00EE5E22" w:rsidP="00F36001">
            <w:pPr>
              <w:pStyle w:val="TableText"/>
            </w:pPr>
            <w:r w:rsidRPr="002D6270">
              <w:t>6th</w:t>
            </w:r>
          </w:p>
        </w:tc>
        <w:tc>
          <w:tcPr>
            <w:tcW w:w="1260" w:type="dxa"/>
          </w:tcPr>
          <w:p w14:paraId="2BB80FBB"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+3</w:t>
            </w:r>
          </w:p>
        </w:tc>
        <w:tc>
          <w:tcPr>
            <w:tcW w:w="2700" w:type="dxa"/>
          </w:tcPr>
          <w:p w14:paraId="4F405086"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73909101"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FEB4F9D" w14:textId="77777777" w:rsidR="00EE5E22" w:rsidRPr="002D6270" w:rsidRDefault="00EE5E22" w:rsidP="00F36001">
            <w:pPr>
              <w:pStyle w:val="TableText"/>
            </w:pPr>
            <w:r w:rsidRPr="002D6270">
              <w:t>7th</w:t>
            </w:r>
          </w:p>
        </w:tc>
        <w:tc>
          <w:tcPr>
            <w:tcW w:w="1260" w:type="dxa"/>
          </w:tcPr>
          <w:p w14:paraId="415A2376"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+3</w:t>
            </w:r>
          </w:p>
        </w:tc>
        <w:tc>
          <w:tcPr>
            <w:tcW w:w="2700" w:type="dxa"/>
          </w:tcPr>
          <w:p w14:paraId="3A0F2F26"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12011940"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0C17C927" w14:textId="77777777" w:rsidR="00EE5E22" w:rsidRPr="002D6270" w:rsidRDefault="00EE5E22" w:rsidP="00F36001">
            <w:pPr>
              <w:pStyle w:val="TableText"/>
            </w:pPr>
            <w:r w:rsidRPr="002D6270">
              <w:t>8th</w:t>
            </w:r>
          </w:p>
        </w:tc>
        <w:tc>
          <w:tcPr>
            <w:tcW w:w="1260" w:type="dxa"/>
          </w:tcPr>
          <w:p w14:paraId="078CA554"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+3</w:t>
            </w:r>
          </w:p>
        </w:tc>
        <w:tc>
          <w:tcPr>
            <w:tcW w:w="2700" w:type="dxa"/>
          </w:tcPr>
          <w:p w14:paraId="39AF37EC"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722B62FC" w14:textId="77777777" w:rsidTr="00996121">
        <w:trPr>
          <w:cnfStyle w:val="000000010000" w:firstRow="0" w:lastRow="0" w:firstColumn="0" w:lastColumn="0" w:oddVBand="0" w:evenVBand="0" w:oddHBand="0" w:evenHBand="1"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720" w:type="dxa"/>
          </w:tcPr>
          <w:p w14:paraId="4F326EC9" w14:textId="77777777" w:rsidR="00EE5E22" w:rsidRPr="002D6270" w:rsidRDefault="00EE5E22" w:rsidP="00F36001">
            <w:pPr>
              <w:pStyle w:val="TableText"/>
            </w:pPr>
            <w:r w:rsidRPr="002D6270">
              <w:t>9th</w:t>
            </w:r>
          </w:p>
        </w:tc>
        <w:tc>
          <w:tcPr>
            <w:tcW w:w="1260" w:type="dxa"/>
          </w:tcPr>
          <w:p w14:paraId="5CD0FA3F"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+4</w:t>
            </w:r>
          </w:p>
        </w:tc>
        <w:tc>
          <w:tcPr>
            <w:tcW w:w="2700" w:type="dxa"/>
          </w:tcPr>
          <w:p w14:paraId="581D2BEF"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7AEB3334"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058164B9" w14:textId="77777777" w:rsidR="00EE5E22" w:rsidRPr="002D6270" w:rsidRDefault="00EE5E22" w:rsidP="00F36001">
            <w:pPr>
              <w:pStyle w:val="TableText"/>
            </w:pPr>
            <w:r w:rsidRPr="002D6270">
              <w:t>10th</w:t>
            </w:r>
          </w:p>
        </w:tc>
        <w:tc>
          <w:tcPr>
            <w:tcW w:w="1260" w:type="dxa"/>
          </w:tcPr>
          <w:p w14:paraId="5001B465"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+4</w:t>
            </w:r>
          </w:p>
        </w:tc>
        <w:tc>
          <w:tcPr>
            <w:tcW w:w="2700" w:type="dxa"/>
          </w:tcPr>
          <w:p w14:paraId="6C726074"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0FBFAA1A"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C1855D7" w14:textId="77777777" w:rsidR="00EE5E22" w:rsidRPr="002D6270" w:rsidRDefault="00EE5E22" w:rsidP="00F36001">
            <w:pPr>
              <w:pStyle w:val="TableText"/>
            </w:pPr>
            <w:r w:rsidRPr="002D6270">
              <w:t>11th</w:t>
            </w:r>
          </w:p>
        </w:tc>
        <w:tc>
          <w:tcPr>
            <w:tcW w:w="1260" w:type="dxa"/>
          </w:tcPr>
          <w:p w14:paraId="3CA1EE00"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+4</w:t>
            </w:r>
          </w:p>
        </w:tc>
        <w:tc>
          <w:tcPr>
            <w:tcW w:w="2700" w:type="dxa"/>
          </w:tcPr>
          <w:p w14:paraId="2B34481F"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0168D7B0"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46ED5CF2" w14:textId="77777777" w:rsidR="00EE5E22" w:rsidRPr="002D6270" w:rsidRDefault="00EE5E22" w:rsidP="00F36001">
            <w:pPr>
              <w:pStyle w:val="TableText"/>
            </w:pPr>
            <w:r w:rsidRPr="002D6270">
              <w:t>12th</w:t>
            </w:r>
          </w:p>
        </w:tc>
        <w:tc>
          <w:tcPr>
            <w:tcW w:w="1260" w:type="dxa"/>
          </w:tcPr>
          <w:p w14:paraId="1B137DEB"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+4</w:t>
            </w:r>
          </w:p>
        </w:tc>
        <w:tc>
          <w:tcPr>
            <w:tcW w:w="2700" w:type="dxa"/>
          </w:tcPr>
          <w:p w14:paraId="55D25738"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18D7EFD7"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E273456" w14:textId="77777777" w:rsidR="00EE5E22" w:rsidRPr="002D6270" w:rsidRDefault="00EE5E22" w:rsidP="00F36001">
            <w:pPr>
              <w:pStyle w:val="TableText"/>
            </w:pPr>
            <w:r w:rsidRPr="002D6270">
              <w:t>13th</w:t>
            </w:r>
          </w:p>
        </w:tc>
        <w:tc>
          <w:tcPr>
            <w:tcW w:w="1260" w:type="dxa"/>
          </w:tcPr>
          <w:p w14:paraId="310F7FF7"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+5</w:t>
            </w:r>
          </w:p>
        </w:tc>
        <w:tc>
          <w:tcPr>
            <w:tcW w:w="2700" w:type="dxa"/>
          </w:tcPr>
          <w:p w14:paraId="3AACF8F7"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3E475544"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2F18CDA5" w14:textId="77777777" w:rsidR="00EE5E22" w:rsidRPr="002D6270" w:rsidRDefault="00EE5E22" w:rsidP="00F36001">
            <w:pPr>
              <w:pStyle w:val="TableText"/>
            </w:pPr>
            <w:r w:rsidRPr="002D6270">
              <w:t>14th</w:t>
            </w:r>
          </w:p>
        </w:tc>
        <w:tc>
          <w:tcPr>
            <w:tcW w:w="1260" w:type="dxa"/>
          </w:tcPr>
          <w:p w14:paraId="6595F1CE"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+5</w:t>
            </w:r>
          </w:p>
        </w:tc>
        <w:tc>
          <w:tcPr>
            <w:tcW w:w="2700" w:type="dxa"/>
          </w:tcPr>
          <w:p w14:paraId="446A54E3"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7096902B"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519EF282" w14:textId="77777777" w:rsidR="00EE5E22" w:rsidRPr="002D6270" w:rsidRDefault="00EE5E22" w:rsidP="00F36001">
            <w:pPr>
              <w:pStyle w:val="TableText"/>
            </w:pPr>
            <w:r w:rsidRPr="002D6270">
              <w:t>15th</w:t>
            </w:r>
          </w:p>
        </w:tc>
        <w:tc>
          <w:tcPr>
            <w:tcW w:w="1260" w:type="dxa"/>
          </w:tcPr>
          <w:p w14:paraId="59CA5924"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+5</w:t>
            </w:r>
          </w:p>
        </w:tc>
        <w:tc>
          <w:tcPr>
            <w:tcW w:w="2700" w:type="dxa"/>
          </w:tcPr>
          <w:p w14:paraId="42CA93D8"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63DB36A8"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5B25C57E" w14:textId="77777777" w:rsidR="00EE5E22" w:rsidRPr="002D6270" w:rsidRDefault="00EE5E22" w:rsidP="00F36001">
            <w:pPr>
              <w:pStyle w:val="TableText"/>
            </w:pPr>
            <w:r w:rsidRPr="002D6270">
              <w:t>16th</w:t>
            </w:r>
          </w:p>
        </w:tc>
        <w:tc>
          <w:tcPr>
            <w:tcW w:w="1260" w:type="dxa"/>
          </w:tcPr>
          <w:p w14:paraId="531666FD"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+5</w:t>
            </w:r>
          </w:p>
        </w:tc>
        <w:tc>
          <w:tcPr>
            <w:tcW w:w="2700" w:type="dxa"/>
          </w:tcPr>
          <w:p w14:paraId="1D79C730"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0D5C29D2"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BCCAA0A" w14:textId="77777777" w:rsidR="00EE5E22" w:rsidRPr="002D6270" w:rsidRDefault="00EE5E22" w:rsidP="00F36001">
            <w:pPr>
              <w:pStyle w:val="TableText"/>
            </w:pPr>
            <w:r w:rsidRPr="002D6270">
              <w:t>17th</w:t>
            </w:r>
          </w:p>
        </w:tc>
        <w:tc>
          <w:tcPr>
            <w:tcW w:w="1260" w:type="dxa"/>
          </w:tcPr>
          <w:p w14:paraId="25A427C3"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+6</w:t>
            </w:r>
          </w:p>
        </w:tc>
        <w:tc>
          <w:tcPr>
            <w:tcW w:w="2700" w:type="dxa"/>
          </w:tcPr>
          <w:p w14:paraId="25962D7F"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02BA634E"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23BD181C" w14:textId="77777777" w:rsidR="00EE5E22" w:rsidRPr="002D6270" w:rsidRDefault="00EE5E22" w:rsidP="00F36001">
            <w:pPr>
              <w:pStyle w:val="TableText"/>
            </w:pPr>
            <w:r w:rsidRPr="002D6270">
              <w:t>18th</w:t>
            </w:r>
          </w:p>
        </w:tc>
        <w:tc>
          <w:tcPr>
            <w:tcW w:w="1260" w:type="dxa"/>
          </w:tcPr>
          <w:p w14:paraId="2852B434"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+6</w:t>
            </w:r>
          </w:p>
        </w:tc>
        <w:tc>
          <w:tcPr>
            <w:tcW w:w="2700" w:type="dxa"/>
          </w:tcPr>
          <w:p w14:paraId="07D7F40E"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r w:rsidR="00EE5E22" w14:paraId="2611B43F" w14:textId="77777777" w:rsidTr="009961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43804CE0" w14:textId="77777777" w:rsidR="00EE5E22" w:rsidRPr="002D6270" w:rsidRDefault="00EE5E22" w:rsidP="00F36001">
            <w:pPr>
              <w:pStyle w:val="TableText"/>
            </w:pPr>
            <w:r w:rsidRPr="002D6270">
              <w:t>19th</w:t>
            </w:r>
          </w:p>
        </w:tc>
        <w:tc>
          <w:tcPr>
            <w:tcW w:w="1260" w:type="dxa"/>
          </w:tcPr>
          <w:p w14:paraId="2C12074B" w14:textId="77777777" w:rsidR="00EE5E22" w:rsidRDefault="00EE5E22" w:rsidP="00F36001">
            <w:pPr>
              <w:pStyle w:val="TableText"/>
              <w:cnfStyle w:val="000000010000" w:firstRow="0" w:lastRow="0" w:firstColumn="0" w:lastColumn="0" w:oddVBand="0" w:evenVBand="0" w:oddHBand="0" w:evenHBand="1" w:firstRowFirstColumn="0" w:firstRowLastColumn="0" w:lastRowFirstColumn="0" w:lastRowLastColumn="0"/>
            </w:pPr>
            <w:r>
              <w:t>+6</w:t>
            </w:r>
          </w:p>
        </w:tc>
        <w:tc>
          <w:tcPr>
            <w:tcW w:w="2700" w:type="dxa"/>
          </w:tcPr>
          <w:p w14:paraId="4AAE9187" w14:textId="77777777" w:rsidR="00EE5E22" w:rsidRDefault="00EE5E22" w:rsidP="00F36001">
            <w:pPr>
              <w:pStyle w:val="TableCell"/>
              <w:cnfStyle w:val="000000010000" w:firstRow="0" w:lastRow="0" w:firstColumn="0" w:lastColumn="0" w:oddVBand="0" w:evenVBand="0" w:oddHBand="0" w:evenHBand="1" w:firstRowFirstColumn="0" w:firstRowLastColumn="0" w:lastRowFirstColumn="0" w:lastRowLastColumn="0"/>
            </w:pPr>
          </w:p>
        </w:tc>
      </w:tr>
      <w:tr w:rsidR="00EE5E22" w14:paraId="00BC690E" w14:textId="77777777" w:rsidTr="00996121">
        <w:tc>
          <w:tcPr>
            <w:cnfStyle w:val="001000000000" w:firstRow="0" w:lastRow="0" w:firstColumn="1" w:lastColumn="0" w:oddVBand="0" w:evenVBand="0" w:oddHBand="0" w:evenHBand="0" w:firstRowFirstColumn="0" w:firstRowLastColumn="0" w:lastRowFirstColumn="0" w:lastRowLastColumn="0"/>
            <w:tcW w:w="720" w:type="dxa"/>
          </w:tcPr>
          <w:p w14:paraId="103CA450" w14:textId="77777777" w:rsidR="00EE5E22" w:rsidRPr="002D6270" w:rsidRDefault="00EE5E22" w:rsidP="00F36001">
            <w:pPr>
              <w:pStyle w:val="TableText"/>
            </w:pPr>
            <w:r w:rsidRPr="002D6270">
              <w:t>20th</w:t>
            </w:r>
          </w:p>
        </w:tc>
        <w:tc>
          <w:tcPr>
            <w:tcW w:w="1260" w:type="dxa"/>
          </w:tcPr>
          <w:p w14:paraId="01785939" w14:textId="77777777" w:rsidR="00EE5E22" w:rsidRDefault="00EE5E22" w:rsidP="00F36001">
            <w:pPr>
              <w:pStyle w:val="TableText"/>
              <w:cnfStyle w:val="000000000000" w:firstRow="0" w:lastRow="0" w:firstColumn="0" w:lastColumn="0" w:oddVBand="0" w:evenVBand="0" w:oddHBand="0" w:evenHBand="0" w:firstRowFirstColumn="0" w:firstRowLastColumn="0" w:lastRowFirstColumn="0" w:lastRowLastColumn="0"/>
            </w:pPr>
            <w:r>
              <w:t>+6</w:t>
            </w:r>
          </w:p>
        </w:tc>
        <w:tc>
          <w:tcPr>
            <w:tcW w:w="2700" w:type="dxa"/>
          </w:tcPr>
          <w:p w14:paraId="0103901D" w14:textId="77777777" w:rsidR="00EE5E22" w:rsidRDefault="00EE5E22" w:rsidP="00F36001">
            <w:pPr>
              <w:pStyle w:val="TableCell"/>
              <w:cnfStyle w:val="000000000000" w:firstRow="0" w:lastRow="0" w:firstColumn="0" w:lastColumn="0" w:oddVBand="0" w:evenVBand="0" w:oddHBand="0" w:evenHBand="0" w:firstRowFirstColumn="0" w:firstRowLastColumn="0" w:lastRowFirstColumn="0" w:lastRowLastColumn="0"/>
            </w:pPr>
          </w:p>
        </w:tc>
      </w:tr>
    </w:tbl>
    <w:p w14:paraId="5716E5C2" w14:textId="77777777" w:rsidR="00EE5E22" w:rsidRDefault="00F26327" w:rsidP="00F36001">
      <w:pPr>
        <w:pStyle w:val="BasicText"/>
      </w:pPr>
      <w:r w:rsidRPr="00B75C57">
        <w:rPr>
          <w:noProof/>
          <w:lang w:bidi="en-US"/>
        </w:rPr>
        <mc:AlternateContent>
          <mc:Choice Requires="wps">
            <w:drawing>
              <wp:inline distT="0" distB="0" distL="0" distR="0" wp14:anchorId="5459D5CB" wp14:editId="796143DF">
                <wp:extent cx="2879593" cy="3360420"/>
                <wp:effectExtent l="114300" t="114300" r="168910" b="163830"/>
                <wp:docPr id="242" name="Text Box 15"/>
                <wp:cNvGraphicFramePr/>
                <a:graphic xmlns:a="http://schemas.openxmlformats.org/drawingml/2006/main">
                  <a:graphicData uri="http://schemas.microsoft.com/office/word/2010/wordprocessingShape">
                    <wps:wsp>
                      <wps:cNvSpPr txBox="1"/>
                      <wps:spPr>
                        <a:xfrm>
                          <a:off x="0" y="0"/>
                          <a:ext cx="2879593" cy="3360420"/>
                        </a:xfrm>
                        <a:custGeom>
                          <a:avLst/>
                          <a:gdLst>
                            <a:gd name="connsiteX0" fmla="*/ 0 w 2879593"/>
                            <a:gd name="connsiteY0" fmla="*/ 0 h 3360420"/>
                            <a:gd name="connsiteX1" fmla="*/ 489531 w 2879593"/>
                            <a:gd name="connsiteY1" fmla="*/ 0 h 3360420"/>
                            <a:gd name="connsiteX2" fmla="*/ 1036653 w 2879593"/>
                            <a:gd name="connsiteY2" fmla="*/ 0 h 3360420"/>
                            <a:gd name="connsiteX3" fmla="*/ 1583776 w 2879593"/>
                            <a:gd name="connsiteY3" fmla="*/ 0 h 3360420"/>
                            <a:gd name="connsiteX4" fmla="*/ 2102103 w 2879593"/>
                            <a:gd name="connsiteY4" fmla="*/ 0 h 3360420"/>
                            <a:gd name="connsiteX5" fmla="*/ 2879593 w 2879593"/>
                            <a:gd name="connsiteY5" fmla="*/ 0 h 3360420"/>
                            <a:gd name="connsiteX6" fmla="*/ 2879593 w 2879593"/>
                            <a:gd name="connsiteY6" fmla="*/ 705688 h 3360420"/>
                            <a:gd name="connsiteX7" fmla="*/ 2879593 w 2879593"/>
                            <a:gd name="connsiteY7" fmla="*/ 1377772 h 3360420"/>
                            <a:gd name="connsiteX8" fmla="*/ 2879593 w 2879593"/>
                            <a:gd name="connsiteY8" fmla="*/ 2049856 h 3360420"/>
                            <a:gd name="connsiteX9" fmla="*/ 2879593 w 2879593"/>
                            <a:gd name="connsiteY9" fmla="*/ 2621128 h 3360420"/>
                            <a:gd name="connsiteX10" fmla="*/ 2879593 w 2879593"/>
                            <a:gd name="connsiteY10" fmla="*/ 3360420 h 3360420"/>
                            <a:gd name="connsiteX11" fmla="*/ 2246083 w 2879593"/>
                            <a:gd name="connsiteY11" fmla="*/ 3360420 h 3360420"/>
                            <a:gd name="connsiteX12" fmla="*/ 1612572 w 2879593"/>
                            <a:gd name="connsiteY12" fmla="*/ 3360420 h 3360420"/>
                            <a:gd name="connsiteX13" fmla="*/ 1007858 w 2879593"/>
                            <a:gd name="connsiteY13" fmla="*/ 3360420 h 3360420"/>
                            <a:gd name="connsiteX14" fmla="*/ 0 w 2879593"/>
                            <a:gd name="connsiteY14" fmla="*/ 3360420 h 3360420"/>
                            <a:gd name="connsiteX15" fmla="*/ 0 w 2879593"/>
                            <a:gd name="connsiteY15" fmla="*/ 2621128 h 3360420"/>
                            <a:gd name="connsiteX16" fmla="*/ 0 w 2879593"/>
                            <a:gd name="connsiteY16" fmla="*/ 2049856 h 3360420"/>
                            <a:gd name="connsiteX17" fmla="*/ 0 w 2879593"/>
                            <a:gd name="connsiteY17" fmla="*/ 1310564 h 3360420"/>
                            <a:gd name="connsiteX18" fmla="*/ 0 w 2879593"/>
                            <a:gd name="connsiteY18" fmla="*/ 638480 h 3360420"/>
                            <a:gd name="connsiteX19" fmla="*/ 0 w 2879593"/>
                            <a:gd name="connsiteY19" fmla="*/ 0 h 3360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Lst>
                          <a:rect l="l" t="t" r="r" b="b"/>
                          <a:pathLst>
                            <a:path w="2879593" h="3360420" fill="none" extrusionOk="0">
                              <a:moveTo>
                                <a:pt x="0" y="0"/>
                              </a:moveTo>
                              <a:cubicBezTo>
                                <a:pt x="152411" y="-6484"/>
                                <a:pt x="384196" y="20950"/>
                                <a:pt x="489531" y="0"/>
                              </a:cubicBezTo>
                              <a:cubicBezTo>
                                <a:pt x="594866" y="-20950"/>
                                <a:pt x="777375" y="10358"/>
                                <a:pt x="1036653" y="0"/>
                              </a:cubicBezTo>
                              <a:cubicBezTo>
                                <a:pt x="1295931" y="-10358"/>
                                <a:pt x="1397107" y="-8806"/>
                                <a:pt x="1583776" y="0"/>
                              </a:cubicBezTo>
                              <a:cubicBezTo>
                                <a:pt x="1770445" y="8806"/>
                                <a:pt x="1879841" y="24792"/>
                                <a:pt x="2102103" y="0"/>
                              </a:cubicBezTo>
                              <a:cubicBezTo>
                                <a:pt x="2324365" y="-24792"/>
                                <a:pt x="2645066" y="-25004"/>
                                <a:pt x="2879593" y="0"/>
                              </a:cubicBezTo>
                              <a:cubicBezTo>
                                <a:pt x="2877426" y="261189"/>
                                <a:pt x="2913136" y="528430"/>
                                <a:pt x="2879593" y="705688"/>
                              </a:cubicBezTo>
                              <a:cubicBezTo>
                                <a:pt x="2846050" y="882946"/>
                                <a:pt x="2906204" y="1240101"/>
                                <a:pt x="2879593" y="1377772"/>
                              </a:cubicBezTo>
                              <a:cubicBezTo>
                                <a:pt x="2852982" y="1515443"/>
                                <a:pt x="2892475" y="1765008"/>
                                <a:pt x="2879593" y="2049856"/>
                              </a:cubicBezTo>
                              <a:cubicBezTo>
                                <a:pt x="2866711" y="2334704"/>
                                <a:pt x="2893357" y="2364071"/>
                                <a:pt x="2879593" y="2621128"/>
                              </a:cubicBezTo>
                              <a:cubicBezTo>
                                <a:pt x="2865829" y="2878185"/>
                                <a:pt x="2892198" y="3101253"/>
                                <a:pt x="2879593" y="3360420"/>
                              </a:cubicBezTo>
                              <a:cubicBezTo>
                                <a:pt x="2585935" y="3335432"/>
                                <a:pt x="2460847" y="3352754"/>
                                <a:pt x="2246083" y="3360420"/>
                              </a:cubicBezTo>
                              <a:cubicBezTo>
                                <a:pt x="2031319" y="3368087"/>
                                <a:pt x="1807719" y="3344367"/>
                                <a:pt x="1612572" y="3360420"/>
                              </a:cubicBezTo>
                              <a:cubicBezTo>
                                <a:pt x="1417425" y="3376473"/>
                                <a:pt x="1151410" y="3335421"/>
                                <a:pt x="1007858" y="3360420"/>
                              </a:cubicBezTo>
                              <a:cubicBezTo>
                                <a:pt x="864306" y="3385419"/>
                                <a:pt x="339727" y="3367873"/>
                                <a:pt x="0" y="3360420"/>
                              </a:cubicBezTo>
                              <a:cubicBezTo>
                                <a:pt x="34005" y="3066553"/>
                                <a:pt x="24272" y="2802349"/>
                                <a:pt x="0" y="2621128"/>
                              </a:cubicBezTo>
                              <a:cubicBezTo>
                                <a:pt x="-24272" y="2439907"/>
                                <a:pt x="9847" y="2235571"/>
                                <a:pt x="0" y="2049856"/>
                              </a:cubicBezTo>
                              <a:cubicBezTo>
                                <a:pt x="-9847" y="1864141"/>
                                <a:pt x="3240" y="1501537"/>
                                <a:pt x="0" y="1310564"/>
                              </a:cubicBezTo>
                              <a:cubicBezTo>
                                <a:pt x="-3240" y="1119591"/>
                                <a:pt x="29767" y="798427"/>
                                <a:pt x="0" y="638480"/>
                              </a:cubicBezTo>
                              <a:cubicBezTo>
                                <a:pt x="-29767" y="478533"/>
                                <a:pt x="17574" y="175253"/>
                                <a:pt x="0" y="0"/>
                              </a:cubicBezTo>
                              <a:close/>
                            </a:path>
                            <a:path w="2879593" h="3360420" stroke="0" extrusionOk="0">
                              <a:moveTo>
                                <a:pt x="0" y="0"/>
                              </a:moveTo>
                              <a:cubicBezTo>
                                <a:pt x="223165" y="-26557"/>
                                <a:pt x="434447" y="-21086"/>
                                <a:pt x="575919" y="0"/>
                              </a:cubicBezTo>
                              <a:cubicBezTo>
                                <a:pt x="717391" y="21086"/>
                                <a:pt x="993487" y="-28105"/>
                                <a:pt x="1209429" y="0"/>
                              </a:cubicBezTo>
                              <a:cubicBezTo>
                                <a:pt x="1425371" y="28105"/>
                                <a:pt x="1537072" y="13390"/>
                                <a:pt x="1727756" y="0"/>
                              </a:cubicBezTo>
                              <a:cubicBezTo>
                                <a:pt x="1918440" y="-13390"/>
                                <a:pt x="2100758" y="-26917"/>
                                <a:pt x="2361266" y="0"/>
                              </a:cubicBezTo>
                              <a:cubicBezTo>
                                <a:pt x="2621774" y="26917"/>
                                <a:pt x="2730698" y="-15569"/>
                                <a:pt x="2879593" y="0"/>
                              </a:cubicBezTo>
                              <a:cubicBezTo>
                                <a:pt x="2890610" y="203297"/>
                                <a:pt x="2854732" y="317387"/>
                                <a:pt x="2879593" y="604876"/>
                              </a:cubicBezTo>
                              <a:cubicBezTo>
                                <a:pt x="2904454" y="892365"/>
                                <a:pt x="2905003" y="1043776"/>
                                <a:pt x="2879593" y="1310564"/>
                              </a:cubicBezTo>
                              <a:cubicBezTo>
                                <a:pt x="2854183" y="1577352"/>
                                <a:pt x="2873628" y="1775327"/>
                                <a:pt x="2879593" y="1949044"/>
                              </a:cubicBezTo>
                              <a:cubicBezTo>
                                <a:pt x="2885558" y="2122761"/>
                                <a:pt x="2906965" y="2477303"/>
                                <a:pt x="2879593" y="2621128"/>
                              </a:cubicBezTo>
                              <a:cubicBezTo>
                                <a:pt x="2852221" y="2764953"/>
                                <a:pt x="2881383" y="3174104"/>
                                <a:pt x="2879593" y="3360420"/>
                              </a:cubicBezTo>
                              <a:cubicBezTo>
                                <a:pt x="2705840" y="3374702"/>
                                <a:pt x="2573114" y="3338873"/>
                                <a:pt x="2274878" y="3360420"/>
                              </a:cubicBezTo>
                              <a:cubicBezTo>
                                <a:pt x="1976643" y="3381967"/>
                                <a:pt x="1939404" y="3355225"/>
                                <a:pt x="1785348" y="3360420"/>
                              </a:cubicBezTo>
                              <a:cubicBezTo>
                                <a:pt x="1631292" y="3365616"/>
                                <a:pt x="1467086" y="3385201"/>
                                <a:pt x="1209429" y="3360420"/>
                              </a:cubicBezTo>
                              <a:cubicBezTo>
                                <a:pt x="951772" y="3335639"/>
                                <a:pt x="895205" y="3357447"/>
                                <a:pt x="719898" y="3360420"/>
                              </a:cubicBezTo>
                              <a:cubicBezTo>
                                <a:pt x="544591" y="3363393"/>
                                <a:pt x="179428" y="3382250"/>
                                <a:pt x="0" y="3360420"/>
                              </a:cubicBezTo>
                              <a:cubicBezTo>
                                <a:pt x="-24894" y="3183252"/>
                                <a:pt x="-19756" y="2964777"/>
                                <a:pt x="0" y="2621128"/>
                              </a:cubicBezTo>
                              <a:cubicBezTo>
                                <a:pt x="19756" y="2277479"/>
                                <a:pt x="5115" y="2203598"/>
                                <a:pt x="0" y="2049856"/>
                              </a:cubicBezTo>
                              <a:cubicBezTo>
                                <a:pt x="-5115" y="1896114"/>
                                <a:pt x="-30480" y="1574847"/>
                                <a:pt x="0" y="1411376"/>
                              </a:cubicBezTo>
                              <a:cubicBezTo>
                                <a:pt x="30480" y="1247905"/>
                                <a:pt x="-17955" y="877958"/>
                                <a:pt x="0" y="739292"/>
                              </a:cubicBezTo>
                              <a:cubicBezTo>
                                <a:pt x="17955" y="600626"/>
                                <a:pt x="17183" y="363426"/>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385BFBB1" w14:textId="77777777" w:rsidR="00302071" w:rsidRPr="002C1527" w:rsidRDefault="00302071" w:rsidP="00F36001">
                            <w:pPr>
                              <w:pStyle w:val="TABLEHEADING"/>
                            </w:pPr>
                            <w:bookmarkStart w:id="325" w:name="_Toc50709646"/>
                            <w:r w:rsidRPr="006267B1">
                              <w:t>Column</w:t>
                            </w:r>
                            <w:r>
                              <w:t>-Width Class Table</w:t>
                            </w:r>
                            <w:bookmarkEnd w:id="325"/>
                          </w:p>
                          <w:tbl>
                            <w:tblPr>
                              <w:tblStyle w:val="TableClassCoreGreen"/>
                              <w:tblW w:w="4140" w:type="dxa"/>
                              <w:tblInd w:w="0" w:type="dxa"/>
                              <w:tblLayout w:type="fixed"/>
                              <w:tblLook w:val="04A0" w:firstRow="1" w:lastRow="0" w:firstColumn="1" w:lastColumn="0" w:noHBand="0" w:noVBand="1"/>
                            </w:tblPr>
                            <w:tblGrid>
                              <w:gridCol w:w="709"/>
                              <w:gridCol w:w="1271"/>
                              <w:gridCol w:w="2160"/>
                            </w:tblGrid>
                            <w:tr w:rsidR="00302071" w:rsidRPr="00C6067D" w14:paraId="24076A88" w14:textId="77777777" w:rsidTr="008C4B5A">
                              <w:trPr>
                                <w:cnfStyle w:val="100000000000" w:firstRow="1" w:lastRow="0" w:firstColumn="0" w:lastColumn="0" w:oddVBand="0" w:evenVBand="0" w:oddHBand="0" w:evenHBand="0" w:firstRowFirstColumn="0" w:firstRowLastColumn="0" w:lastRowFirstColumn="0" w:lastRowLastColumn="0"/>
                              </w:trPr>
                              <w:tc>
                                <w:tcPr>
                                  <w:tcW w:w="709" w:type="dxa"/>
                                </w:tcPr>
                                <w:p w14:paraId="3BD38A6B" w14:textId="77777777" w:rsidR="00302071" w:rsidRPr="009768A1" w:rsidRDefault="00302071" w:rsidP="00C05F0E">
                                  <w:pPr>
                                    <w:pStyle w:val="TableHeader"/>
                                  </w:pPr>
                                  <w:r w:rsidRPr="009768A1">
                                    <w:t>Level</w:t>
                                  </w:r>
                                </w:p>
                              </w:tc>
                              <w:tc>
                                <w:tcPr>
                                  <w:tcW w:w="1271" w:type="dxa"/>
                                </w:tcPr>
                                <w:p w14:paraId="3D7211E6" w14:textId="77777777" w:rsidR="00302071" w:rsidRPr="009768A1" w:rsidRDefault="00302071" w:rsidP="00C05F0E">
                                  <w:pPr>
                                    <w:pStyle w:val="TableHeader"/>
                                  </w:pPr>
                                  <w:r w:rsidRPr="009768A1">
                                    <w:t>Proficiency Bonus</w:t>
                                  </w:r>
                                </w:p>
                              </w:tc>
                              <w:tc>
                                <w:tcPr>
                                  <w:tcW w:w="2160" w:type="dxa"/>
                                </w:tcPr>
                                <w:p w14:paraId="5C257507" w14:textId="77777777" w:rsidR="00302071" w:rsidRPr="009768A1" w:rsidRDefault="00302071" w:rsidP="00C05F0E">
                                  <w:pPr>
                                    <w:pStyle w:val="TableHeader"/>
                                  </w:pPr>
                                  <w:r w:rsidRPr="009768A1">
                                    <w:t>Features</w:t>
                                  </w:r>
                                </w:p>
                              </w:tc>
                            </w:tr>
                            <w:tr w:rsidR="00302071" w:rsidRPr="00D65FAF" w14:paraId="689B7934" w14:textId="77777777" w:rsidTr="008C4B5A">
                              <w:trPr>
                                <w:trHeight w:val="184"/>
                              </w:trPr>
                              <w:tc>
                                <w:tcPr>
                                  <w:tcW w:w="709" w:type="dxa"/>
                                </w:tcPr>
                                <w:p w14:paraId="4B8EA6D7" w14:textId="77777777" w:rsidR="00302071" w:rsidRPr="00D65FAF" w:rsidRDefault="00302071" w:rsidP="00C05F0E">
                                  <w:pPr>
                                    <w:pStyle w:val="TableCell"/>
                                  </w:pPr>
                                  <w:r w:rsidRPr="00D65FAF">
                                    <w:t>1st</w:t>
                                  </w:r>
                                </w:p>
                              </w:tc>
                              <w:tc>
                                <w:tcPr>
                                  <w:tcW w:w="1271" w:type="dxa"/>
                                </w:tcPr>
                                <w:p w14:paraId="3AA3723A" w14:textId="77777777" w:rsidR="00302071" w:rsidRPr="00D65FAF" w:rsidRDefault="00302071" w:rsidP="00C05F0E">
                                  <w:pPr>
                                    <w:pStyle w:val="TableCell"/>
                                  </w:pPr>
                                  <w:r w:rsidRPr="00D65FAF">
                                    <w:t>+2</w:t>
                                  </w:r>
                                </w:p>
                              </w:tc>
                              <w:tc>
                                <w:tcPr>
                                  <w:tcW w:w="2160" w:type="dxa"/>
                                </w:tcPr>
                                <w:p w14:paraId="2B61F908" w14:textId="77777777" w:rsidR="00302071" w:rsidRPr="00D65FAF" w:rsidRDefault="00302071" w:rsidP="00C05F0E">
                                  <w:pPr>
                                    <w:pStyle w:val="TableCell"/>
                                  </w:pPr>
                                  <w:r>
                                    <w:t>Fighting Style, Second Wind</w:t>
                                  </w:r>
                                </w:p>
                              </w:tc>
                            </w:tr>
                            <w:tr w:rsidR="00302071" w:rsidRPr="00D65FAF" w14:paraId="243D2C91"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2F859CCE" w14:textId="77777777" w:rsidR="00302071" w:rsidRPr="00D65FAF" w:rsidRDefault="00302071" w:rsidP="00C05F0E">
                                  <w:pPr>
                                    <w:pStyle w:val="TableCell"/>
                                  </w:pPr>
                                  <w:r w:rsidRPr="00D65FAF">
                                    <w:t>2nd</w:t>
                                  </w:r>
                                </w:p>
                              </w:tc>
                              <w:tc>
                                <w:tcPr>
                                  <w:tcW w:w="1271" w:type="dxa"/>
                                </w:tcPr>
                                <w:p w14:paraId="33DD474E" w14:textId="77777777" w:rsidR="00302071" w:rsidRPr="00D65FAF" w:rsidRDefault="00302071" w:rsidP="00C05F0E">
                                  <w:pPr>
                                    <w:pStyle w:val="TableCell"/>
                                  </w:pPr>
                                  <w:r w:rsidRPr="00D65FAF">
                                    <w:t>+2</w:t>
                                  </w:r>
                                </w:p>
                              </w:tc>
                              <w:tc>
                                <w:tcPr>
                                  <w:tcW w:w="2160" w:type="dxa"/>
                                </w:tcPr>
                                <w:p w14:paraId="4B054537" w14:textId="77777777" w:rsidR="00302071" w:rsidRPr="00D65FAF" w:rsidRDefault="00302071" w:rsidP="00C05F0E">
                                  <w:pPr>
                                    <w:pStyle w:val="TableCell"/>
                                  </w:pPr>
                                  <w:r>
                                    <w:t>Action Surge (one use)</w:t>
                                  </w:r>
                                </w:p>
                              </w:tc>
                            </w:tr>
                            <w:tr w:rsidR="00302071" w:rsidRPr="00D65FAF" w14:paraId="50593098" w14:textId="77777777" w:rsidTr="008C4B5A">
                              <w:tc>
                                <w:tcPr>
                                  <w:tcW w:w="709" w:type="dxa"/>
                                </w:tcPr>
                                <w:p w14:paraId="59E38B7E" w14:textId="77777777" w:rsidR="00302071" w:rsidRPr="00D65FAF" w:rsidRDefault="00302071" w:rsidP="00C05F0E">
                                  <w:pPr>
                                    <w:pStyle w:val="TableCell"/>
                                  </w:pPr>
                                  <w:r w:rsidRPr="00D65FAF">
                                    <w:t>3</w:t>
                                  </w:r>
                                  <w:r>
                                    <w:t>r</w:t>
                                  </w:r>
                                  <w:r w:rsidRPr="00D65FAF">
                                    <w:t>d</w:t>
                                  </w:r>
                                </w:p>
                              </w:tc>
                              <w:tc>
                                <w:tcPr>
                                  <w:tcW w:w="1271" w:type="dxa"/>
                                </w:tcPr>
                                <w:p w14:paraId="096B524B" w14:textId="77777777" w:rsidR="00302071" w:rsidRDefault="00302071" w:rsidP="00C05F0E">
                                  <w:pPr>
                                    <w:pStyle w:val="TableCell"/>
                                  </w:pPr>
                                  <w:r w:rsidRPr="00D65FAF">
                                    <w:t>+2</w:t>
                                  </w:r>
                                </w:p>
                              </w:tc>
                              <w:tc>
                                <w:tcPr>
                                  <w:tcW w:w="2160" w:type="dxa"/>
                                </w:tcPr>
                                <w:p w14:paraId="7540C1D6" w14:textId="77777777" w:rsidR="00302071" w:rsidRPr="00D65FAF" w:rsidRDefault="00302071" w:rsidP="00C05F0E">
                                  <w:pPr>
                                    <w:pStyle w:val="TableCell"/>
                                  </w:pPr>
                                  <w:r>
                                    <w:t>Martial Archetype</w:t>
                                  </w:r>
                                </w:p>
                              </w:tc>
                            </w:tr>
                            <w:tr w:rsidR="00302071" w:rsidRPr="00D65FAF" w14:paraId="3765D2AA"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08AA08D2" w14:textId="77777777" w:rsidR="00302071" w:rsidRPr="00D65FAF" w:rsidRDefault="00302071" w:rsidP="00C05F0E">
                                  <w:pPr>
                                    <w:pStyle w:val="TableCell"/>
                                  </w:pPr>
                                  <w:r w:rsidRPr="00D65FAF">
                                    <w:t>4th</w:t>
                                  </w:r>
                                </w:p>
                              </w:tc>
                              <w:tc>
                                <w:tcPr>
                                  <w:tcW w:w="1271" w:type="dxa"/>
                                </w:tcPr>
                                <w:p w14:paraId="7E210C58" w14:textId="77777777" w:rsidR="00302071" w:rsidRPr="00D65FAF" w:rsidRDefault="00302071" w:rsidP="00C05F0E">
                                  <w:pPr>
                                    <w:pStyle w:val="TableCell"/>
                                  </w:pPr>
                                  <w:r w:rsidRPr="00D65FAF">
                                    <w:t>+2</w:t>
                                  </w:r>
                                </w:p>
                              </w:tc>
                              <w:tc>
                                <w:tcPr>
                                  <w:tcW w:w="2160" w:type="dxa"/>
                                </w:tcPr>
                                <w:p w14:paraId="54E384AD" w14:textId="77777777" w:rsidR="00302071" w:rsidRPr="00D65FAF" w:rsidRDefault="00302071" w:rsidP="00C05F0E">
                                  <w:pPr>
                                    <w:pStyle w:val="TableCell"/>
                                  </w:pPr>
                                  <w:r>
                                    <w:t>Ability Score Improvement</w:t>
                                  </w:r>
                                </w:p>
                              </w:tc>
                            </w:tr>
                            <w:tr w:rsidR="00302071" w:rsidRPr="00D65FAF" w14:paraId="3F8BBE77" w14:textId="77777777" w:rsidTr="008C4B5A">
                              <w:tc>
                                <w:tcPr>
                                  <w:tcW w:w="709" w:type="dxa"/>
                                </w:tcPr>
                                <w:p w14:paraId="584F9A39" w14:textId="77777777" w:rsidR="00302071" w:rsidRPr="00D65FAF" w:rsidRDefault="00302071" w:rsidP="00C05F0E">
                                  <w:pPr>
                                    <w:pStyle w:val="TableCell"/>
                                  </w:pPr>
                                  <w:r w:rsidRPr="00D65FAF">
                                    <w:t>5th</w:t>
                                  </w:r>
                                </w:p>
                              </w:tc>
                              <w:tc>
                                <w:tcPr>
                                  <w:tcW w:w="1271" w:type="dxa"/>
                                </w:tcPr>
                                <w:p w14:paraId="00DC6E14" w14:textId="77777777" w:rsidR="00302071" w:rsidRDefault="00302071" w:rsidP="00C05F0E">
                                  <w:pPr>
                                    <w:pStyle w:val="TableCell"/>
                                  </w:pPr>
                                  <w:r w:rsidRPr="00D65FAF">
                                    <w:t>+3</w:t>
                                  </w:r>
                                </w:p>
                              </w:tc>
                              <w:tc>
                                <w:tcPr>
                                  <w:tcW w:w="2160" w:type="dxa"/>
                                </w:tcPr>
                                <w:p w14:paraId="2377A1ED" w14:textId="77777777" w:rsidR="00302071" w:rsidRPr="00D65FAF" w:rsidRDefault="00302071" w:rsidP="00C05F0E">
                                  <w:pPr>
                                    <w:pStyle w:val="TableCell"/>
                                  </w:pPr>
                                  <w:r>
                                    <w:t>Extra Attack</w:t>
                                  </w:r>
                                </w:p>
                              </w:tc>
                            </w:tr>
                            <w:tr w:rsidR="00302071" w:rsidRPr="00D65FAF" w14:paraId="48F7CE99"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6F16B781" w14:textId="77777777" w:rsidR="00302071" w:rsidRPr="00D65FAF" w:rsidRDefault="00302071" w:rsidP="00C05F0E">
                                  <w:pPr>
                                    <w:pStyle w:val="TableCell"/>
                                  </w:pPr>
                                  <w:r w:rsidRPr="00D65FAF">
                                    <w:t>6th</w:t>
                                  </w:r>
                                </w:p>
                              </w:tc>
                              <w:tc>
                                <w:tcPr>
                                  <w:tcW w:w="1271" w:type="dxa"/>
                                </w:tcPr>
                                <w:p w14:paraId="558AB0F8" w14:textId="77777777" w:rsidR="00302071" w:rsidRPr="00D65FAF" w:rsidRDefault="00302071" w:rsidP="00C05F0E">
                                  <w:pPr>
                                    <w:pStyle w:val="TableCell"/>
                                  </w:pPr>
                                  <w:r w:rsidRPr="00D65FAF">
                                    <w:t>+3</w:t>
                                  </w:r>
                                </w:p>
                              </w:tc>
                              <w:tc>
                                <w:tcPr>
                                  <w:tcW w:w="2160" w:type="dxa"/>
                                </w:tcPr>
                                <w:p w14:paraId="44B40385" w14:textId="77777777" w:rsidR="00302071" w:rsidRPr="00D65FAF" w:rsidRDefault="00302071" w:rsidP="00C05F0E">
                                  <w:pPr>
                                    <w:pStyle w:val="TableCell"/>
                                  </w:pPr>
                                  <w:r>
                                    <w:t>Ability Score Improvement</w:t>
                                  </w:r>
                                </w:p>
                              </w:tc>
                            </w:tr>
                            <w:tr w:rsidR="00302071" w:rsidRPr="00D65FAF" w14:paraId="6DA0A9CE" w14:textId="77777777" w:rsidTr="008C4B5A">
                              <w:tc>
                                <w:tcPr>
                                  <w:tcW w:w="709" w:type="dxa"/>
                                </w:tcPr>
                                <w:p w14:paraId="65BD8FC8" w14:textId="77777777" w:rsidR="00302071" w:rsidRPr="00D65FAF" w:rsidRDefault="00302071" w:rsidP="00C05F0E">
                                  <w:pPr>
                                    <w:pStyle w:val="TableCell"/>
                                  </w:pPr>
                                  <w:r w:rsidRPr="00D65FAF">
                                    <w:t>7th</w:t>
                                  </w:r>
                                </w:p>
                              </w:tc>
                              <w:tc>
                                <w:tcPr>
                                  <w:tcW w:w="1271" w:type="dxa"/>
                                </w:tcPr>
                                <w:p w14:paraId="3441E172" w14:textId="77777777" w:rsidR="00302071" w:rsidRDefault="00302071" w:rsidP="00C05F0E">
                                  <w:pPr>
                                    <w:pStyle w:val="TableCell"/>
                                  </w:pPr>
                                  <w:r w:rsidRPr="00D65FAF">
                                    <w:t>+3</w:t>
                                  </w:r>
                                </w:p>
                              </w:tc>
                              <w:tc>
                                <w:tcPr>
                                  <w:tcW w:w="2160" w:type="dxa"/>
                                </w:tcPr>
                                <w:p w14:paraId="5E729A92" w14:textId="77777777" w:rsidR="00302071" w:rsidRPr="00D65FAF" w:rsidRDefault="00302071" w:rsidP="00C05F0E">
                                  <w:pPr>
                                    <w:pStyle w:val="TableCell"/>
                                  </w:pPr>
                                  <w:r>
                                    <w:t>Martial Archetype feature</w:t>
                                  </w:r>
                                </w:p>
                              </w:tc>
                            </w:tr>
                            <w:tr w:rsidR="00302071" w:rsidRPr="00D65FAF" w14:paraId="4933E527"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479F2AB6" w14:textId="77777777" w:rsidR="00302071" w:rsidRPr="00D65FAF" w:rsidRDefault="00302071" w:rsidP="00C05F0E">
                                  <w:pPr>
                                    <w:pStyle w:val="TableCell"/>
                                  </w:pPr>
                                  <w:r w:rsidRPr="00D65FAF">
                                    <w:t>8th</w:t>
                                  </w:r>
                                </w:p>
                              </w:tc>
                              <w:tc>
                                <w:tcPr>
                                  <w:tcW w:w="1271" w:type="dxa"/>
                                </w:tcPr>
                                <w:p w14:paraId="40367118" w14:textId="77777777" w:rsidR="00302071" w:rsidRPr="00D65FAF" w:rsidRDefault="00302071" w:rsidP="00C05F0E">
                                  <w:pPr>
                                    <w:pStyle w:val="TableCell"/>
                                  </w:pPr>
                                  <w:r w:rsidRPr="00D65FAF">
                                    <w:t>+3</w:t>
                                  </w:r>
                                </w:p>
                              </w:tc>
                              <w:tc>
                                <w:tcPr>
                                  <w:tcW w:w="2160" w:type="dxa"/>
                                </w:tcPr>
                                <w:p w14:paraId="039D6B8E" w14:textId="77777777" w:rsidR="00302071" w:rsidRPr="00D65FAF" w:rsidRDefault="00302071" w:rsidP="00C05F0E">
                                  <w:pPr>
                                    <w:pStyle w:val="TableCell"/>
                                  </w:pPr>
                                  <w:r>
                                    <w:t>Ability Score Improvement</w:t>
                                  </w:r>
                                </w:p>
                              </w:tc>
                            </w:tr>
                            <w:tr w:rsidR="00302071" w:rsidRPr="00D65FAF" w14:paraId="5F62485F" w14:textId="77777777" w:rsidTr="008C4B5A">
                              <w:tc>
                                <w:tcPr>
                                  <w:tcW w:w="709" w:type="dxa"/>
                                </w:tcPr>
                                <w:p w14:paraId="66EAD658" w14:textId="77777777" w:rsidR="00302071" w:rsidRPr="00D65FAF" w:rsidRDefault="00302071" w:rsidP="00C05F0E">
                                  <w:pPr>
                                    <w:pStyle w:val="TableCell"/>
                                  </w:pPr>
                                  <w:r w:rsidRPr="00D65FAF">
                                    <w:t>9th</w:t>
                                  </w:r>
                                </w:p>
                              </w:tc>
                              <w:tc>
                                <w:tcPr>
                                  <w:tcW w:w="1271" w:type="dxa"/>
                                </w:tcPr>
                                <w:p w14:paraId="5A2DCB41" w14:textId="77777777" w:rsidR="00302071" w:rsidRDefault="00302071" w:rsidP="00C05F0E">
                                  <w:pPr>
                                    <w:pStyle w:val="TableCell"/>
                                  </w:pPr>
                                  <w:r w:rsidRPr="00D65FAF">
                                    <w:t>+4</w:t>
                                  </w:r>
                                </w:p>
                              </w:tc>
                              <w:tc>
                                <w:tcPr>
                                  <w:tcW w:w="2160" w:type="dxa"/>
                                </w:tcPr>
                                <w:p w14:paraId="29DB5BEC" w14:textId="77777777" w:rsidR="00302071" w:rsidRPr="00D65FAF" w:rsidRDefault="00302071" w:rsidP="00C05F0E">
                                  <w:pPr>
                                    <w:pStyle w:val="TableCell"/>
                                  </w:pPr>
                                  <w:r>
                                    <w:t>Indomitable (one use)</w:t>
                                  </w:r>
                                </w:p>
                              </w:tc>
                            </w:tr>
                            <w:tr w:rsidR="00302071" w:rsidRPr="00D65FAF" w14:paraId="0CE94292"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587F43F8" w14:textId="77777777" w:rsidR="00302071" w:rsidRPr="00D65FAF" w:rsidRDefault="00302071" w:rsidP="00C05F0E">
                                  <w:pPr>
                                    <w:pStyle w:val="TableCell"/>
                                  </w:pPr>
                                  <w:r w:rsidRPr="00D65FAF">
                                    <w:t>10th</w:t>
                                  </w:r>
                                </w:p>
                              </w:tc>
                              <w:tc>
                                <w:tcPr>
                                  <w:tcW w:w="1271" w:type="dxa"/>
                                </w:tcPr>
                                <w:p w14:paraId="255F6AAB" w14:textId="77777777" w:rsidR="00302071" w:rsidRPr="00D65FAF" w:rsidRDefault="00302071" w:rsidP="00C05F0E">
                                  <w:pPr>
                                    <w:pStyle w:val="TableCell"/>
                                  </w:pPr>
                                  <w:r w:rsidRPr="00D65FAF">
                                    <w:t>+4</w:t>
                                  </w:r>
                                </w:p>
                              </w:tc>
                              <w:tc>
                                <w:tcPr>
                                  <w:tcW w:w="2160" w:type="dxa"/>
                                </w:tcPr>
                                <w:p w14:paraId="588BF956" w14:textId="77777777" w:rsidR="00302071" w:rsidRPr="00D65FAF" w:rsidRDefault="00302071" w:rsidP="00C05F0E">
                                  <w:pPr>
                                    <w:pStyle w:val="TableCell"/>
                                  </w:pPr>
                                  <w:r>
                                    <w:t>Martial Archetype feature</w:t>
                                  </w:r>
                                </w:p>
                              </w:tc>
                            </w:tr>
                            <w:tr w:rsidR="00302071" w:rsidRPr="00D65FAF" w14:paraId="753899E4" w14:textId="77777777" w:rsidTr="008C4B5A">
                              <w:tc>
                                <w:tcPr>
                                  <w:tcW w:w="709" w:type="dxa"/>
                                </w:tcPr>
                                <w:p w14:paraId="6BAB84D9" w14:textId="77777777" w:rsidR="00302071" w:rsidRPr="00D65FAF" w:rsidRDefault="00302071" w:rsidP="00C05F0E">
                                  <w:pPr>
                                    <w:pStyle w:val="TableCell"/>
                                  </w:pPr>
                                  <w:r w:rsidRPr="00D65FAF">
                                    <w:t>11th</w:t>
                                  </w:r>
                                </w:p>
                              </w:tc>
                              <w:tc>
                                <w:tcPr>
                                  <w:tcW w:w="1271" w:type="dxa"/>
                                </w:tcPr>
                                <w:p w14:paraId="2E14604F" w14:textId="77777777" w:rsidR="00302071" w:rsidRDefault="00302071" w:rsidP="00C05F0E">
                                  <w:pPr>
                                    <w:pStyle w:val="TableCell"/>
                                  </w:pPr>
                                  <w:r w:rsidRPr="00D65FAF">
                                    <w:t>+4</w:t>
                                  </w:r>
                                </w:p>
                              </w:tc>
                              <w:tc>
                                <w:tcPr>
                                  <w:tcW w:w="2160" w:type="dxa"/>
                                </w:tcPr>
                                <w:p w14:paraId="5EBF8AB1" w14:textId="77777777" w:rsidR="00302071" w:rsidRPr="00D65FAF" w:rsidRDefault="00302071" w:rsidP="00C05F0E">
                                  <w:pPr>
                                    <w:pStyle w:val="TableCell"/>
                                  </w:pPr>
                                  <w:r>
                                    <w:t>Extra Attack (2)</w:t>
                                  </w:r>
                                </w:p>
                              </w:tc>
                            </w:tr>
                            <w:tr w:rsidR="00302071" w:rsidRPr="00D65FAF" w14:paraId="69C42419"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1774A7C2" w14:textId="77777777" w:rsidR="00302071" w:rsidRPr="00D65FAF" w:rsidRDefault="00302071" w:rsidP="00C05F0E">
                                  <w:pPr>
                                    <w:pStyle w:val="TableCell"/>
                                  </w:pPr>
                                  <w:r w:rsidRPr="00D65FAF">
                                    <w:t>12th</w:t>
                                  </w:r>
                                </w:p>
                              </w:tc>
                              <w:tc>
                                <w:tcPr>
                                  <w:tcW w:w="1271" w:type="dxa"/>
                                </w:tcPr>
                                <w:p w14:paraId="71546E8D" w14:textId="77777777" w:rsidR="00302071" w:rsidRPr="00D65FAF" w:rsidRDefault="00302071" w:rsidP="00C05F0E">
                                  <w:pPr>
                                    <w:pStyle w:val="TableCell"/>
                                  </w:pPr>
                                  <w:r w:rsidRPr="00D65FAF">
                                    <w:t>+4</w:t>
                                  </w:r>
                                </w:p>
                              </w:tc>
                              <w:tc>
                                <w:tcPr>
                                  <w:tcW w:w="2160" w:type="dxa"/>
                                </w:tcPr>
                                <w:p w14:paraId="4F221673" w14:textId="77777777" w:rsidR="00302071" w:rsidRPr="00D65FAF" w:rsidRDefault="00302071" w:rsidP="00C05F0E">
                                  <w:pPr>
                                    <w:pStyle w:val="TableCell"/>
                                  </w:pPr>
                                  <w:r>
                                    <w:t>Ability Score Improvement</w:t>
                                  </w:r>
                                </w:p>
                              </w:tc>
                            </w:tr>
                            <w:tr w:rsidR="00302071" w:rsidRPr="00D65FAF" w14:paraId="2245F9DF" w14:textId="77777777" w:rsidTr="008C4B5A">
                              <w:tc>
                                <w:tcPr>
                                  <w:tcW w:w="709" w:type="dxa"/>
                                </w:tcPr>
                                <w:p w14:paraId="24A9C99F" w14:textId="77777777" w:rsidR="00302071" w:rsidRPr="00D65FAF" w:rsidRDefault="00302071" w:rsidP="00C05F0E">
                                  <w:pPr>
                                    <w:pStyle w:val="TableCell"/>
                                  </w:pPr>
                                  <w:r w:rsidRPr="00D65FAF">
                                    <w:t>13th</w:t>
                                  </w:r>
                                </w:p>
                              </w:tc>
                              <w:tc>
                                <w:tcPr>
                                  <w:tcW w:w="1271" w:type="dxa"/>
                                </w:tcPr>
                                <w:p w14:paraId="20A899E0" w14:textId="77777777" w:rsidR="00302071" w:rsidRDefault="00302071" w:rsidP="00C05F0E">
                                  <w:pPr>
                                    <w:pStyle w:val="TableCell"/>
                                  </w:pPr>
                                  <w:r w:rsidRPr="00D65FAF">
                                    <w:t>+5</w:t>
                                  </w:r>
                                </w:p>
                              </w:tc>
                              <w:tc>
                                <w:tcPr>
                                  <w:tcW w:w="2160" w:type="dxa"/>
                                </w:tcPr>
                                <w:p w14:paraId="7F23FA4B" w14:textId="77777777" w:rsidR="00302071" w:rsidRPr="00D65FAF" w:rsidRDefault="00302071" w:rsidP="00C05F0E">
                                  <w:pPr>
                                    <w:pStyle w:val="TableCell"/>
                                  </w:pPr>
                                  <w:r>
                                    <w:t>Indomitable (two uses)</w:t>
                                  </w:r>
                                </w:p>
                              </w:tc>
                            </w:tr>
                            <w:tr w:rsidR="00302071" w:rsidRPr="00D65FAF" w14:paraId="49FDF642"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718FA5C4" w14:textId="77777777" w:rsidR="00302071" w:rsidRPr="00D65FAF" w:rsidRDefault="00302071" w:rsidP="00C05F0E">
                                  <w:pPr>
                                    <w:pStyle w:val="TableCell"/>
                                  </w:pPr>
                                  <w:r w:rsidRPr="00D65FAF">
                                    <w:t>14th</w:t>
                                  </w:r>
                                </w:p>
                              </w:tc>
                              <w:tc>
                                <w:tcPr>
                                  <w:tcW w:w="1271" w:type="dxa"/>
                                </w:tcPr>
                                <w:p w14:paraId="2ED75487" w14:textId="77777777" w:rsidR="00302071" w:rsidRPr="00D65FAF" w:rsidRDefault="00302071" w:rsidP="00C05F0E">
                                  <w:pPr>
                                    <w:pStyle w:val="TableCell"/>
                                  </w:pPr>
                                  <w:r w:rsidRPr="00D65FAF">
                                    <w:t>+5</w:t>
                                  </w:r>
                                </w:p>
                              </w:tc>
                              <w:tc>
                                <w:tcPr>
                                  <w:tcW w:w="2160" w:type="dxa"/>
                                </w:tcPr>
                                <w:p w14:paraId="15D2907E" w14:textId="77777777" w:rsidR="00302071" w:rsidRPr="00D65FAF" w:rsidRDefault="00302071" w:rsidP="00C05F0E">
                                  <w:pPr>
                                    <w:pStyle w:val="TableCell"/>
                                  </w:pPr>
                                  <w:r>
                                    <w:t>Ability Score Improvement</w:t>
                                  </w:r>
                                </w:p>
                              </w:tc>
                            </w:tr>
                            <w:tr w:rsidR="00302071" w:rsidRPr="00D65FAF" w14:paraId="587830C9" w14:textId="77777777" w:rsidTr="008C4B5A">
                              <w:tc>
                                <w:tcPr>
                                  <w:tcW w:w="709" w:type="dxa"/>
                                </w:tcPr>
                                <w:p w14:paraId="2EDD1C91" w14:textId="77777777" w:rsidR="00302071" w:rsidRPr="00D65FAF" w:rsidRDefault="00302071" w:rsidP="00C05F0E">
                                  <w:pPr>
                                    <w:pStyle w:val="TableCell"/>
                                  </w:pPr>
                                  <w:r w:rsidRPr="00D65FAF">
                                    <w:t>15th</w:t>
                                  </w:r>
                                </w:p>
                              </w:tc>
                              <w:tc>
                                <w:tcPr>
                                  <w:tcW w:w="1271" w:type="dxa"/>
                                </w:tcPr>
                                <w:p w14:paraId="739DB14D" w14:textId="77777777" w:rsidR="00302071" w:rsidRDefault="00302071" w:rsidP="00C05F0E">
                                  <w:pPr>
                                    <w:pStyle w:val="TableCell"/>
                                  </w:pPr>
                                  <w:r w:rsidRPr="00D65FAF">
                                    <w:t>+5</w:t>
                                  </w:r>
                                </w:p>
                              </w:tc>
                              <w:tc>
                                <w:tcPr>
                                  <w:tcW w:w="2160" w:type="dxa"/>
                                </w:tcPr>
                                <w:p w14:paraId="03A7D3E2" w14:textId="77777777" w:rsidR="00302071" w:rsidRPr="00D65FAF" w:rsidRDefault="00302071" w:rsidP="00C05F0E">
                                  <w:pPr>
                                    <w:pStyle w:val="TableCell"/>
                                  </w:pPr>
                                  <w:r>
                                    <w:t>Martial Archetype feature</w:t>
                                  </w:r>
                                </w:p>
                              </w:tc>
                            </w:tr>
                            <w:tr w:rsidR="00302071" w:rsidRPr="00D65FAF" w14:paraId="44668D27"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15F464E4" w14:textId="77777777" w:rsidR="00302071" w:rsidRPr="00D65FAF" w:rsidRDefault="00302071" w:rsidP="00C05F0E">
                                  <w:pPr>
                                    <w:pStyle w:val="TableCell"/>
                                  </w:pPr>
                                  <w:r w:rsidRPr="00D65FAF">
                                    <w:t>16th</w:t>
                                  </w:r>
                                </w:p>
                              </w:tc>
                              <w:tc>
                                <w:tcPr>
                                  <w:tcW w:w="1271" w:type="dxa"/>
                                </w:tcPr>
                                <w:p w14:paraId="5BCF3872" w14:textId="77777777" w:rsidR="00302071" w:rsidRPr="00D65FAF" w:rsidRDefault="00302071" w:rsidP="00C05F0E">
                                  <w:pPr>
                                    <w:pStyle w:val="TableCell"/>
                                  </w:pPr>
                                  <w:r w:rsidRPr="00D65FAF">
                                    <w:t>+5</w:t>
                                  </w:r>
                                </w:p>
                              </w:tc>
                              <w:tc>
                                <w:tcPr>
                                  <w:tcW w:w="2160" w:type="dxa"/>
                                </w:tcPr>
                                <w:p w14:paraId="37B56167" w14:textId="77777777" w:rsidR="00302071" w:rsidRPr="00D65FAF" w:rsidRDefault="00302071" w:rsidP="00C05F0E">
                                  <w:pPr>
                                    <w:pStyle w:val="TableCell"/>
                                  </w:pPr>
                                  <w:r>
                                    <w:t>Ability Score Improvement</w:t>
                                  </w:r>
                                </w:p>
                              </w:tc>
                            </w:tr>
                            <w:tr w:rsidR="00302071" w:rsidRPr="00D65FAF" w14:paraId="3319DE88" w14:textId="77777777" w:rsidTr="008C4B5A">
                              <w:tc>
                                <w:tcPr>
                                  <w:tcW w:w="709" w:type="dxa"/>
                                </w:tcPr>
                                <w:p w14:paraId="2D41D7C0" w14:textId="77777777" w:rsidR="00302071" w:rsidRPr="00C05F0E" w:rsidRDefault="00302071" w:rsidP="00C05F0E">
                                  <w:pPr>
                                    <w:pStyle w:val="TableCell"/>
                                  </w:pPr>
                                  <w:r w:rsidRPr="00D65FAF">
                                    <w:t>17th</w:t>
                                  </w:r>
                                </w:p>
                              </w:tc>
                              <w:tc>
                                <w:tcPr>
                                  <w:tcW w:w="1271" w:type="dxa"/>
                                </w:tcPr>
                                <w:p w14:paraId="51FEBEA2" w14:textId="77777777" w:rsidR="00302071" w:rsidRDefault="00302071" w:rsidP="00C05F0E">
                                  <w:pPr>
                                    <w:pStyle w:val="TableCell"/>
                                  </w:pPr>
                                  <w:r w:rsidRPr="00D65FAF">
                                    <w:t>+6</w:t>
                                  </w:r>
                                </w:p>
                              </w:tc>
                              <w:tc>
                                <w:tcPr>
                                  <w:tcW w:w="2160" w:type="dxa"/>
                                </w:tcPr>
                                <w:p w14:paraId="34E43D8B" w14:textId="77777777" w:rsidR="00302071" w:rsidRPr="00D65FAF" w:rsidRDefault="00302071" w:rsidP="00C05F0E">
                                  <w:pPr>
                                    <w:pStyle w:val="TableCell"/>
                                  </w:pPr>
                                  <w:r>
                                    <w:t>Action Surge (two uses)</w:t>
                                  </w:r>
                                </w:p>
                              </w:tc>
                            </w:tr>
                            <w:tr w:rsidR="00302071" w:rsidRPr="00D65FAF" w14:paraId="60219055"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027AC381" w14:textId="77777777" w:rsidR="00302071" w:rsidRPr="00D65FAF" w:rsidRDefault="00302071" w:rsidP="00C05F0E">
                                  <w:pPr>
                                    <w:pStyle w:val="TableCell"/>
                                  </w:pPr>
                                  <w:r w:rsidRPr="00D65FAF">
                                    <w:t>18th</w:t>
                                  </w:r>
                                </w:p>
                              </w:tc>
                              <w:tc>
                                <w:tcPr>
                                  <w:tcW w:w="1271" w:type="dxa"/>
                                </w:tcPr>
                                <w:p w14:paraId="3AAAD2E7" w14:textId="77777777" w:rsidR="00302071" w:rsidRPr="00D65FAF" w:rsidRDefault="00302071" w:rsidP="00C05F0E">
                                  <w:pPr>
                                    <w:pStyle w:val="TableCell"/>
                                  </w:pPr>
                                  <w:r w:rsidRPr="00D65FAF">
                                    <w:t>+6</w:t>
                                  </w:r>
                                </w:p>
                              </w:tc>
                              <w:tc>
                                <w:tcPr>
                                  <w:tcW w:w="2160" w:type="dxa"/>
                                </w:tcPr>
                                <w:p w14:paraId="4669B3BF" w14:textId="77777777" w:rsidR="00302071" w:rsidRPr="00D65FAF" w:rsidRDefault="00302071" w:rsidP="00C05F0E">
                                  <w:pPr>
                                    <w:pStyle w:val="TableCell"/>
                                  </w:pPr>
                                  <w:r>
                                    <w:t>Martial Archetype feature</w:t>
                                  </w:r>
                                </w:p>
                              </w:tc>
                            </w:tr>
                            <w:tr w:rsidR="00302071" w:rsidRPr="00D65FAF" w14:paraId="3B9A4B63" w14:textId="77777777" w:rsidTr="008C4B5A">
                              <w:tc>
                                <w:tcPr>
                                  <w:tcW w:w="709" w:type="dxa"/>
                                </w:tcPr>
                                <w:p w14:paraId="02AB06F1" w14:textId="77777777" w:rsidR="00302071" w:rsidRPr="00D65FAF" w:rsidRDefault="00302071" w:rsidP="00C05F0E">
                                  <w:pPr>
                                    <w:pStyle w:val="TableCell"/>
                                  </w:pPr>
                                  <w:r w:rsidRPr="00D65FAF">
                                    <w:t>19th</w:t>
                                  </w:r>
                                </w:p>
                              </w:tc>
                              <w:tc>
                                <w:tcPr>
                                  <w:tcW w:w="1271" w:type="dxa"/>
                                </w:tcPr>
                                <w:p w14:paraId="7635FAE7" w14:textId="77777777" w:rsidR="00302071" w:rsidRPr="00D65FAF" w:rsidRDefault="00302071" w:rsidP="00C05F0E">
                                  <w:pPr>
                                    <w:pStyle w:val="TableCell"/>
                                  </w:pPr>
                                  <w:r w:rsidRPr="00D65FAF">
                                    <w:t>+6</w:t>
                                  </w:r>
                                </w:p>
                              </w:tc>
                              <w:tc>
                                <w:tcPr>
                                  <w:tcW w:w="2160" w:type="dxa"/>
                                </w:tcPr>
                                <w:p w14:paraId="0FE76855" w14:textId="77777777" w:rsidR="00302071" w:rsidRPr="00D65FAF" w:rsidRDefault="00302071" w:rsidP="00C05F0E">
                                  <w:pPr>
                                    <w:pStyle w:val="TableCell"/>
                                  </w:pPr>
                                  <w:r>
                                    <w:t>Ability Score Improvement</w:t>
                                  </w:r>
                                </w:p>
                              </w:tc>
                            </w:tr>
                            <w:tr w:rsidR="00302071" w:rsidRPr="00D65FAF" w14:paraId="2A5E9DB8"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294AEBE2" w14:textId="77777777" w:rsidR="00302071" w:rsidRPr="00D65FAF" w:rsidRDefault="00302071" w:rsidP="00C05F0E">
                                  <w:pPr>
                                    <w:pStyle w:val="TableCell"/>
                                  </w:pPr>
                                  <w:r w:rsidRPr="00D65FAF">
                                    <w:t>20th</w:t>
                                  </w:r>
                                </w:p>
                              </w:tc>
                              <w:tc>
                                <w:tcPr>
                                  <w:tcW w:w="1271" w:type="dxa"/>
                                </w:tcPr>
                                <w:p w14:paraId="3A480B8D" w14:textId="77777777" w:rsidR="00302071" w:rsidRPr="00D65FAF" w:rsidRDefault="00302071" w:rsidP="00C05F0E">
                                  <w:pPr>
                                    <w:pStyle w:val="TableCell"/>
                                  </w:pPr>
                                  <w:r w:rsidRPr="00D65FAF">
                                    <w:t>+6</w:t>
                                  </w:r>
                                </w:p>
                              </w:tc>
                              <w:tc>
                                <w:tcPr>
                                  <w:tcW w:w="2160" w:type="dxa"/>
                                </w:tcPr>
                                <w:p w14:paraId="78F000E1" w14:textId="77777777" w:rsidR="00302071" w:rsidRPr="00D65FAF" w:rsidRDefault="00302071" w:rsidP="00C05F0E">
                                  <w:pPr>
                                    <w:pStyle w:val="TableCell"/>
                                  </w:pPr>
                                  <w:r>
                                    <w:t>Extra Attack (3)</w:t>
                                  </w:r>
                                </w:p>
                              </w:tc>
                            </w:tr>
                          </w:tbl>
                          <w:p w14:paraId="0AD55791" w14:textId="77777777" w:rsidR="00302071" w:rsidRDefault="00302071" w:rsidP="00F36001"/>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5459D5CB" id="_x0000_s1188" type="#_x0000_t202" style="width:226.75pt;height:26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" fillcolor="#f2f2f2" strokecolor="#f2f2f2" strokeweight="6pt">
                <v:shadow on="t" color="#5f4939" opacity="47841f" offset=".74836mm,.74836mm"/>
                <v:textbox inset=",1.44pt">
                  <w:txbxContent>
                    <w:p w14:paraId="385BFBB1" w14:textId="77777777" w:rsidR="00302071" w:rsidRPr="002C1527" w:rsidRDefault="00302071" w:rsidP="00F36001">
                      <w:pPr>
                        <w:pStyle w:val="TABLEHEADING"/>
                      </w:pPr>
                      <w:bookmarkStart w:id="326" w:name="_Toc50709646"/>
                      <w:r w:rsidRPr="006267B1">
                        <w:t>Column</w:t>
                      </w:r>
                      <w:r>
                        <w:t>-Width Class Table</w:t>
                      </w:r>
                      <w:bookmarkEnd w:id="326"/>
                    </w:p>
                    <w:tbl>
                      <w:tblPr>
                        <w:tblStyle w:val="TableClassCoreGreen"/>
                        <w:tblW w:w="4140" w:type="dxa"/>
                        <w:tblInd w:w="0" w:type="dxa"/>
                        <w:tblLayout w:type="fixed"/>
                        <w:tblLook w:val="04A0" w:firstRow="1" w:lastRow="0" w:firstColumn="1" w:lastColumn="0" w:noHBand="0" w:noVBand="1"/>
                      </w:tblPr>
                      <w:tblGrid>
                        <w:gridCol w:w="709"/>
                        <w:gridCol w:w="1271"/>
                        <w:gridCol w:w="2160"/>
                      </w:tblGrid>
                      <w:tr w:rsidR="00302071" w:rsidRPr="00C6067D" w14:paraId="24076A88" w14:textId="77777777" w:rsidTr="008C4B5A">
                        <w:trPr>
                          <w:cnfStyle w:val="100000000000" w:firstRow="1" w:lastRow="0" w:firstColumn="0" w:lastColumn="0" w:oddVBand="0" w:evenVBand="0" w:oddHBand="0" w:evenHBand="0" w:firstRowFirstColumn="0" w:firstRowLastColumn="0" w:lastRowFirstColumn="0" w:lastRowLastColumn="0"/>
                        </w:trPr>
                        <w:tc>
                          <w:tcPr>
                            <w:tcW w:w="709" w:type="dxa"/>
                          </w:tcPr>
                          <w:p w14:paraId="3BD38A6B" w14:textId="77777777" w:rsidR="00302071" w:rsidRPr="009768A1" w:rsidRDefault="00302071" w:rsidP="00C05F0E">
                            <w:pPr>
                              <w:pStyle w:val="TableHeader"/>
                            </w:pPr>
                            <w:r w:rsidRPr="009768A1">
                              <w:t>Level</w:t>
                            </w:r>
                          </w:p>
                        </w:tc>
                        <w:tc>
                          <w:tcPr>
                            <w:tcW w:w="1271" w:type="dxa"/>
                          </w:tcPr>
                          <w:p w14:paraId="3D7211E6" w14:textId="77777777" w:rsidR="00302071" w:rsidRPr="009768A1" w:rsidRDefault="00302071" w:rsidP="00C05F0E">
                            <w:pPr>
                              <w:pStyle w:val="TableHeader"/>
                            </w:pPr>
                            <w:r w:rsidRPr="009768A1">
                              <w:t>Proficiency Bonus</w:t>
                            </w:r>
                          </w:p>
                        </w:tc>
                        <w:tc>
                          <w:tcPr>
                            <w:tcW w:w="2160" w:type="dxa"/>
                          </w:tcPr>
                          <w:p w14:paraId="5C257507" w14:textId="77777777" w:rsidR="00302071" w:rsidRPr="009768A1" w:rsidRDefault="00302071" w:rsidP="00C05F0E">
                            <w:pPr>
                              <w:pStyle w:val="TableHeader"/>
                            </w:pPr>
                            <w:r w:rsidRPr="009768A1">
                              <w:t>Features</w:t>
                            </w:r>
                          </w:p>
                        </w:tc>
                      </w:tr>
                      <w:tr w:rsidR="00302071" w:rsidRPr="00D65FAF" w14:paraId="689B7934" w14:textId="77777777" w:rsidTr="008C4B5A">
                        <w:trPr>
                          <w:trHeight w:val="184"/>
                        </w:trPr>
                        <w:tc>
                          <w:tcPr>
                            <w:tcW w:w="709" w:type="dxa"/>
                          </w:tcPr>
                          <w:p w14:paraId="4B8EA6D7" w14:textId="77777777" w:rsidR="00302071" w:rsidRPr="00D65FAF" w:rsidRDefault="00302071" w:rsidP="00C05F0E">
                            <w:pPr>
                              <w:pStyle w:val="TableCell"/>
                            </w:pPr>
                            <w:r w:rsidRPr="00D65FAF">
                              <w:t>1st</w:t>
                            </w:r>
                          </w:p>
                        </w:tc>
                        <w:tc>
                          <w:tcPr>
                            <w:tcW w:w="1271" w:type="dxa"/>
                          </w:tcPr>
                          <w:p w14:paraId="3AA3723A" w14:textId="77777777" w:rsidR="00302071" w:rsidRPr="00D65FAF" w:rsidRDefault="00302071" w:rsidP="00C05F0E">
                            <w:pPr>
                              <w:pStyle w:val="TableCell"/>
                            </w:pPr>
                            <w:r w:rsidRPr="00D65FAF">
                              <w:t>+2</w:t>
                            </w:r>
                          </w:p>
                        </w:tc>
                        <w:tc>
                          <w:tcPr>
                            <w:tcW w:w="2160" w:type="dxa"/>
                          </w:tcPr>
                          <w:p w14:paraId="2B61F908" w14:textId="77777777" w:rsidR="00302071" w:rsidRPr="00D65FAF" w:rsidRDefault="00302071" w:rsidP="00C05F0E">
                            <w:pPr>
                              <w:pStyle w:val="TableCell"/>
                            </w:pPr>
                            <w:r>
                              <w:t>Fighting Style, Second Wind</w:t>
                            </w:r>
                          </w:p>
                        </w:tc>
                      </w:tr>
                      <w:tr w:rsidR="00302071" w:rsidRPr="00D65FAF" w14:paraId="243D2C91"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2F859CCE" w14:textId="77777777" w:rsidR="00302071" w:rsidRPr="00D65FAF" w:rsidRDefault="00302071" w:rsidP="00C05F0E">
                            <w:pPr>
                              <w:pStyle w:val="TableCell"/>
                            </w:pPr>
                            <w:r w:rsidRPr="00D65FAF">
                              <w:t>2nd</w:t>
                            </w:r>
                          </w:p>
                        </w:tc>
                        <w:tc>
                          <w:tcPr>
                            <w:tcW w:w="1271" w:type="dxa"/>
                          </w:tcPr>
                          <w:p w14:paraId="33DD474E" w14:textId="77777777" w:rsidR="00302071" w:rsidRPr="00D65FAF" w:rsidRDefault="00302071" w:rsidP="00C05F0E">
                            <w:pPr>
                              <w:pStyle w:val="TableCell"/>
                            </w:pPr>
                            <w:r w:rsidRPr="00D65FAF">
                              <w:t>+2</w:t>
                            </w:r>
                          </w:p>
                        </w:tc>
                        <w:tc>
                          <w:tcPr>
                            <w:tcW w:w="2160" w:type="dxa"/>
                          </w:tcPr>
                          <w:p w14:paraId="4B054537" w14:textId="77777777" w:rsidR="00302071" w:rsidRPr="00D65FAF" w:rsidRDefault="00302071" w:rsidP="00C05F0E">
                            <w:pPr>
                              <w:pStyle w:val="TableCell"/>
                            </w:pPr>
                            <w:r>
                              <w:t>Action Surge (one use)</w:t>
                            </w:r>
                          </w:p>
                        </w:tc>
                      </w:tr>
                      <w:tr w:rsidR="00302071" w:rsidRPr="00D65FAF" w14:paraId="50593098" w14:textId="77777777" w:rsidTr="008C4B5A">
                        <w:tc>
                          <w:tcPr>
                            <w:tcW w:w="709" w:type="dxa"/>
                          </w:tcPr>
                          <w:p w14:paraId="59E38B7E" w14:textId="77777777" w:rsidR="00302071" w:rsidRPr="00D65FAF" w:rsidRDefault="00302071" w:rsidP="00C05F0E">
                            <w:pPr>
                              <w:pStyle w:val="TableCell"/>
                            </w:pPr>
                            <w:r w:rsidRPr="00D65FAF">
                              <w:t>3</w:t>
                            </w:r>
                            <w:r>
                              <w:t>r</w:t>
                            </w:r>
                            <w:r w:rsidRPr="00D65FAF">
                              <w:t>d</w:t>
                            </w:r>
                          </w:p>
                        </w:tc>
                        <w:tc>
                          <w:tcPr>
                            <w:tcW w:w="1271" w:type="dxa"/>
                          </w:tcPr>
                          <w:p w14:paraId="096B524B" w14:textId="77777777" w:rsidR="00302071" w:rsidRDefault="00302071" w:rsidP="00C05F0E">
                            <w:pPr>
                              <w:pStyle w:val="TableCell"/>
                            </w:pPr>
                            <w:r w:rsidRPr="00D65FAF">
                              <w:t>+2</w:t>
                            </w:r>
                          </w:p>
                        </w:tc>
                        <w:tc>
                          <w:tcPr>
                            <w:tcW w:w="2160" w:type="dxa"/>
                          </w:tcPr>
                          <w:p w14:paraId="7540C1D6" w14:textId="77777777" w:rsidR="00302071" w:rsidRPr="00D65FAF" w:rsidRDefault="00302071" w:rsidP="00C05F0E">
                            <w:pPr>
                              <w:pStyle w:val="TableCell"/>
                            </w:pPr>
                            <w:r>
                              <w:t>Martial Archetype</w:t>
                            </w:r>
                          </w:p>
                        </w:tc>
                      </w:tr>
                      <w:tr w:rsidR="00302071" w:rsidRPr="00D65FAF" w14:paraId="3765D2AA"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08AA08D2" w14:textId="77777777" w:rsidR="00302071" w:rsidRPr="00D65FAF" w:rsidRDefault="00302071" w:rsidP="00C05F0E">
                            <w:pPr>
                              <w:pStyle w:val="TableCell"/>
                            </w:pPr>
                            <w:r w:rsidRPr="00D65FAF">
                              <w:t>4th</w:t>
                            </w:r>
                          </w:p>
                        </w:tc>
                        <w:tc>
                          <w:tcPr>
                            <w:tcW w:w="1271" w:type="dxa"/>
                          </w:tcPr>
                          <w:p w14:paraId="7E210C58" w14:textId="77777777" w:rsidR="00302071" w:rsidRPr="00D65FAF" w:rsidRDefault="00302071" w:rsidP="00C05F0E">
                            <w:pPr>
                              <w:pStyle w:val="TableCell"/>
                            </w:pPr>
                            <w:r w:rsidRPr="00D65FAF">
                              <w:t>+2</w:t>
                            </w:r>
                          </w:p>
                        </w:tc>
                        <w:tc>
                          <w:tcPr>
                            <w:tcW w:w="2160" w:type="dxa"/>
                          </w:tcPr>
                          <w:p w14:paraId="54E384AD" w14:textId="77777777" w:rsidR="00302071" w:rsidRPr="00D65FAF" w:rsidRDefault="00302071" w:rsidP="00C05F0E">
                            <w:pPr>
                              <w:pStyle w:val="TableCell"/>
                            </w:pPr>
                            <w:r>
                              <w:t>Ability Score Improvement</w:t>
                            </w:r>
                          </w:p>
                        </w:tc>
                      </w:tr>
                      <w:tr w:rsidR="00302071" w:rsidRPr="00D65FAF" w14:paraId="3F8BBE77" w14:textId="77777777" w:rsidTr="008C4B5A">
                        <w:tc>
                          <w:tcPr>
                            <w:tcW w:w="709" w:type="dxa"/>
                          </w:tcPr>
                          <w:p w14:paraId="584F9A39" w14:textId="77777777" w:rsidR="00302071" w:rsidRPr="00D65FAF" w:rsidRDefault="00302071" w:rsidP="00C05F0E">
                            <w:pPr>
                              <w:pStyle w:val="TableCell"/>
                            </w:pPr>
                            <w:r w:rsidRPr="00D65FAF">
                              <w:t>5th</w:t>
                            </w:r>
                          </w:p>
                        </w:tc>
                        <w:tc>
                          <w:tcPr>
                            <w:tcW w:w="1271" w:type="dxa"/>
                          </w:tcPr>
                          <w:p w14:paraId="00DC6E14" w14:textId="77777777" w:rsidR="00302071" w:rsidRDefault="00302071" w:rsidP="00C05F0E">
                            <w:pPr>
                              <w:pStyle w:val="TableCell"/>
                            </w:pPr>
                            <w:r w:rsidRPr="00D65FAF">
                              <w:t>+3</w:t>
                            </w:r>
                          </w:p>
                        </w:tc>
                        <w:tc>
                          <w:tcPr>
                            <w:tcW w:w="2160" w:type="dxa"/>
                          </w:tcPr>
                          <w:p w14:paraId="2377A1ED" w14:textId="77777777" w:rsidR="00302071" w:rsidRPr="00D65FAF" w:rsidRDefault="00302071" w:rsidP="00C05F0E">
                            <w:pPr>
                              <w:pStyle w:val="TableCell"/>
                            </w:pPr>
                            <w:r>
                              <w:t>Extra Attack</w:t>
                            </w:r>
                          </w:p>
                        </w:tc>
                      </w:tr>
                      <w:tr w:rsidR="00302071" w:rsidRPr="00D65FAF" w14:paraId="48F7CE99"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6F16B781" w14:textId="77777777" w:rsidR="00302071" w:rsidRPr="00D65FAF" w:rsidRDefault="00302071" w:rsidP="00C05F0E">
                            <w:pPr>
                              <w:pStyle w:val="TableCell"/>
                            </w:pPr>
                            <w:r w:rsidRPr="00D65FAF">
                              <w:t>6th</w:t>
                            </w:r>
                          </w:p>
                        </w:tc>
                        <w:tc>
                          <w:tcPr>
                            <w:tcW w:w="1271" w:type="dxa"/>
                          </w:tcPr>
                          <w:p w14:paraId="558AB0F8" w14:textId="77777777" w:rsidR="00302071" w:rsidRPr="00D65FAF" w:rsidRDefault="00302071" w:rsidP="00C05F0E">
                            <w:pPr>
                              <w:pStyle w:val="TableCell"/>
                            </w:pPr>
                            <w:r w:rsidRPr="00D65FAF">
                              <w:t>+3</w:t>
                            </w:r>
                          </w:p>
                        </w:tc>
                        <w:tc>
                          <w:tcPr>
                            <w:tcW w:w="2160" w:type="dxa"/>
                          </w:tcPr>
                          <w:p w14:paraId="44B40385" w14:textId="77777777" w:rsidR="00302071" w:rsidRPr="00D65FAF" w:rsidRDefault="00302071" w:rsidP="00C05F0E">
                            <w:pPr>
                              <w:pStyle w:val="TableCell"/>
                            </w:pPr>
                            <w:r>
                              <w:t>Ability Score Improvement</w:t>
                            </w:r>
                          </w:p>
                        </w:tc>
                      </w:tr>
                      <w:tr w:rsidR="00302071" w:rsidRPr="00D65FAF" w14:paraId="6DA0A9CE" w14:textId="77777777" w:rsidTr="008C4B5A">
                        <w:tc>
                          <w:tcPr>
                            <w:tcW w:w="709" w:type="dxa"/>
                          </w:tcPr>
                          <w:p w14:paraId="65BD8FC8" w14:textId="77777777" w:rsidR="00302071" w:rsidRPr="00D65FAF" w:rsidRDefault="00302071" w:rsidP="00C05F0E">
                            <w:pPr>
                              <w:pStyle w:val="TableCell"/>
                            </w:pPr>
                            <w:r w:rsidRPr="00D65FAF">
                              <w:t>7th</w:t>
                            </w:r>
                          </w:p>
                        </w:tc>
                        <w:tc>
                          <w:tcPr>
                            <w:tcW w:w="1271" w:type="dxa"/>
                          </w:tcPr>
                          <w:p w14:paraId="3441E172" w14:textId="77777777" w:rsidR="00302071" w:rsidRDefault="00302071" w:rsidP="00C05F0E">
                            <w:pPr>
                              <w:pStyle w:val="TableCell"/>
                            </w:pPr>
                            <w:r w:rsidRPr="00D65FAF">
                              <w:t>+3</w:t>
                            </w:r>
                          </w:p>
                        </w:tc>
                        <w:tc>
                          <w:tcPr>
                            <w:tcW w:w="2160" w:type="dxa"/>
                          </w:tcPr>
                          <w:p w14:paraId="5E729A92" w14:textId="77777777" w:rsidR="00302071" w:rsidRPr="00D65FAF" w:rsidRDefault="00302071" w:rsidP="00C05F0E">
                            <w:pPr>
                              <w:pStyle w:val="TableCell"/>
                            </w:pPr>
                            <w:r>
                              <w:t>Martial Archetype feature</w:t>
                            </w:r>
                          </w:p>
                        </w:tc>
                      </w:tr>
                      <w:tr w:rsidR="00302071" w:rsidRPr="00D65FAF" w14:paraId="4933E527"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479F2AB6" w14:textId="77777777" w:rsidR="00302071" w:rsidRPr="00D65FAF" w:rsidRDefault="00302071" w:rsidP="00C05F0E">
                            <w:pPr>
                              <w:pStyle w:val="TableCell"/>
                            </w:pPr>
                            <w:r w:rsidRPr="00D65FAF">
                              <w:t>8th</w:t>
                            </w:r>
                          </w:p>
                        </w:tc>
                        <w:tc>
                          <w:tcPr>
                            <w:tcW w:w="1271" w:type="dxa"/>
                          </w:tcPr>
                          <w:p w14:paraId="40367118" w14:textId="77777777" w:rsidR="00302071" w:rsidRPr="00D65FAF" w:rsidRDefault="00302071" w:rsidP="00C05F0E">
                            <w:pPr>
                              <w:pStyle w:val="TableCell"/>
                            </w:pPr>
                            <w:r w:rsidRPr="00D65FAF">
                              <w:t>+3</w:t>
                            </w:r>
                          </w:p>
                        </w:tc>
                        <w:tc>
                          <w:tcPr>
                            <w:tcW w:w="2160" w:type="dxa"/>
                          </w:tcPr>
                          <w:p w14:paraId="039D6B8E" w14:textId="77777777" w:rsidR="00302071" w:rsidRPr="00D65FAF" w:rsidRDefault="00302071" w:rsidP="00C05F0E">
                            <w:pPr>
                              <w:pStyle w:val="TableCell"/>
                            </w:pPr>
                            <w:r>
                              <w:t>Ability Score Improvement</w:t>
                            </w:r>
                          </w:p>
                        </w:tc>
                      </w:tr>
                      <w:tr w:rsidR="00302071" w:rsidRPr="00D65FAF" w14:paraId="5F62485F" w14:textId="77777777" w:rsidTr="008C4B5A">
                        <w:tc>
                          <w:tcPr>
                            <w:tcW w:w="709" w:type="dxa"/>
                          </w:tcPr>
                          <w:p w14:paraId="66EAD658" w14:textId="77777777" w:rsidR="00302071" w:rsidRPr="00D65FAF" w:rsidRDefault="00302071" w:rsidP="00C05F0E">
                            <w:pPr>
                              <w:pStyle w:val="TableCell"/>
                            </w:pPr>
                            <w:r w:rsidRPr="00D65FAF">
                              <w:t>9th</w:t>
                            </w:r>
                          </w:p>
                        </w:tc>
                        <w:tc>
                          <w:tcPr>
                            <w:tcW w:w="1271" w:type="dxa"/>
                          </w:tcPr>
                          <w:p w14:paraId="5A2DCB41" w14:textId="77777777" w:rsidR="00302071" w:rsidRDefault="00302071" w:rsidP="00C05F0E">
                            <w:pPr>
                              <w:pStyle w:val="TableCell"/>
                            </w:pPr>
                            <w:r w:rsidRPr="00D65FAF">
                              <w:t>+4</w:t>
                            </w:r>
                          </w:p>
                        </w:tc>
                        <w:tc>
                          <w:tcPr>
                            <w:tcW w:w="2160" w:type="dxa"/>
                          </w:tcPr>
                          <w:p w14:paraId="29DB5BEC" w14:textId="77777777" w:rsidR="00302071" w:rsidRPr="00D65FAF" w:rsidRDefault="00302071" w:rsidP="00C05F0E">
                            <w:pPr>
                              <w:pStyle w:val="TableCell"/>
                            </w:pPr>
                            <w:r>
                              <w:t>Indomitable (one use)</w:t>
                            </w:r>
                          </w:p>
                        </w:tc>
                      </w:tr>
                      <w:tr w:rsidR="00302071" w:rsidRPr="00D65FAF" w14:paraId="0CE94292"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587F43F8" w14:textId="77777777" w:rsidR="00302071" w:rsidRPr="00D65FAF" w:rsidRDefault="00302071" w:rsidP="00C05F0E">
                            <w:pPr>
                              <w:pStyle w:val="TableCell"/>
                            </w:pPr>
                            <w:r w:rsidRPr="00D65FAF">
                              <w:t>10th</w:t>
                            </w:r>
                          </w:p>
                        </w:tc>
                        <w:tc>
                          <w:tcPr>
                            <w:tcW w:w="1271" w:type="dxa"/>
                          </w:tcPr>
                          <w:p w14:paraId="255F6AAB" w14:textId="77777777" w:rsidR="00302071" w:rsidRPr="00D65FAF" w:rsidRDefault="00302071" w:rsidP="00C05F0E">
                            <w:pPr>
                              <w:pStyle w:val="TableCell"/>
                            </w:pPr>
                            <w:r w:rsidRPr="00D65FAF">
                              <w:t>+4</w:t>
                            </w:r>
                          </w:p>
                        </w:tc>
                        <w:tc>
                          <w:tcPr>
                            <w:tcW w:w="2160" w:type="dxa"/>
                          </w:tcPr>
                          <w:p w14:paraId="588BF956" w14:textId="77777777" w:rsidR="00302071" w:rsidRPr="00D65FAF" w:rsidRDefault="00302071" w:rsidP="00C05F0E">
                            <w:pPr>
                              <w:pStyle w:val="TableCell"/>
                            </w:pPr>
                            <w:r>
                              <w:t>Martial Archetype feature</w:t>
                            </w:r>
                          </w:p>
                        </w:tc>
                      </w:tr>
                      <w:tr w:rsidR="00302071" w:rsidRPr="00D65FAF" w14:paraId="753899E4" w14:textId="77777777" w:rsidTr="008C4B5A">
                        <w:tc>
                          <w:tcPr>
                            <w:tcW w:w="709" w:type="dxa"/>
                          </w:tcPr>
                          <w:p w14:paraId="6BAB84D9" w14:textId="77777777" w:rsidR="00302071" w:rsidRPr="00D65FAF" w:rsidRDefault="00302071" w:rsidP="00C05F0E">
                            <w:pPr>
                              <w:pStyle w:val="TableCell"/>
                            </w:pPr>
                            <w:r w:rsidRPr="00D65FAF">
                              <w:t>11th</w:t>
                            </w:r>
                          </w:p>
                        </w:tc>
                        <w:tc>
                          <w:tcPr>
                            <w:tcW w:w="1271" w:type="dxa"/>
                          </w:tcPr>
                          <w:p w14:paraId="2E14604F" w14:textId="77777777" w:rsidR="00302071" w:rsidRDefault="00302071" w:rsidP="00C05F0E">
                            <w:pPr>
                              <w:pStyle w:val="TableCell"/>
                            </w:pPr>
                            <w:r w:rsidRPr="00D65FAF">
                              <w:t>+4</w:t>
                            </w:r>
                          </w:p>
                        </w:tc>
                        <w:tc>
                          <w:tcPr>
                            <w:tcW w:w="2160" w:type="dxa"/>
                          </w:tcPr>
                          <w:p w14:paraId="5EBF8AB1" w14:textId="77777777" w:rsidR="00302071" w:rsidRPr="00D65FAF" w:rsidRDefault="00302071" w:rsidP="00C05F0E">
                            <w:pPr>
                              <w:pStyle w:val="TableCell"/>
                            </w:pPr>
                            <w:r>
                              <w:t>Extra Attack (2)</w:t>
                            </w:r>
                          </w:p>
                        </w:tc>
                      </w:tr>
                      <w:tr w:rsidR="00302071" w:rsidRPr="00D65FAF" w14:paraId="69C42419"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1774A7C2" w14:textId="77777777" w:rsidR="00302071" w:rsidRPr="00D65FAF" w:rsidRDefault="00302071" w:rsidP="00C05F0E">
                            <w:pPr>
                              <w:pStyle w:val="TableCell"/>
                            </w:pPr>
                            <w:r w:rsidRPr="00D65FAF">
                              <w:t>12th</w:t>
                            </w:r>
                          </w:p>
                        </w:tc>
                        <w:tc>
                          <w:tcPr>
                            <w:tcW w:w="1271" w:type="dxa"/>
                          </w:tcPr>
                          <w:p w14:paraId="71546E8D" w14:textId="77777777" w:rsidR="00302071" w:rsidRPr="00D65FAF" w:rsidRDefault="00302071" w:rsidP="00C05F0E">
                            <w:pPr>
                              <w:pStyle w:val="TableCell"/>
                            </w:pPr>
                            <w:r w:rsidRPr="00D65FAF">
                              <w:t>+4</w:t>
                            </w:r>
                          </w:p>
                        </w:tc>
                        <w:tc>
                          <w:tcPr>
                            <w:tcW w:w="2160" w:type="dxa"/>
                          </w:tcPr>
                          <w:p w14:paraId="4F221673" w14:textId="77777777" w:rsidR="00302071" w:rsidRPr="00D65FAF" w:rsidRDefault="00302071" w:rsidP="00C05F0E">
                            <w:pPr>
                              <w:pStyle w:val="TableCell"/>
                            </w:pPr>
                            <w:r>
                              <w:t>Ability Score Improvement</w:t>
                            </w:r>
                          </w:p>
                        </w:tc>
                      </w:tr>
                      <w:tr w:rsidR="00302071" w:rsidRPr="00D65FAF" w14:paraId="2245F9DF" w14:textId="77777777" w:rsidTr="008C4B5A">
                        <w:tc>
                          <w:tcPr>
                            <w:tcW w:w="709" w:type="dxa"/>
                          </w:tcPr>
                          <w:p w14:paraId="24A9C99F" w14:textId="77777777" w:rsidR="00302071" w:rsidRPr="00D65FAF" w:rsidRDefault="00302071" w:rsidP="00C05F0E">
                            <w:pPr>
                              <w:pStyle w:val="TableCell"/>
                            </w:pPr>
                            <w:r w:rsidRPr="00D65FAF">
                              <w:t>13th</w:t>
                            </w:r>
                          </w:p>
                        </w:tc>
                        <w:tc>
                          <w:tcPr>
                            <w:tcW w:w="1271" w:type="dxa"/>
                          </w:tcPr>
                          <w:p w14:paraId="20A899E0" w14:textId="77777777" w:rsidR="00302071" w:rsidRDefault="00302071" w:rsidP="00C05F0E">
                            <w:pPr>
                              <w:pStyle w:val="TableCell"/>
                            </w:pPr>
                            <w:r w:rsidRPr="00D65FAF">
                              <w:t>+5</w:t>
                            </w:r>
                          </w:p>
                        </w:tc>
                        <w:tc>
                          <w:tcPr>
                            <w:tcW w:w="2160" w:type="dxa"/>
                          </w:tcPr>
                          <w:p w14:paraId="7F23FA4B" w14:textId="77777777" w:rsidR="00302071" w:rsidRPr="00D65FAF" w:rsidRDefault="00302071" w:rsidP="00C05F0E">
                            <w:pPr>
                              <w:pStyle w:val="TableCell"/>
                            </w:pPr>
                            <w:r>
                              <w:t>Indomitable (two uses)</w:t>
                            </w:r>
                          </w:p>
                        </w:tc>
                      </w:tr>
                      <w:tr w:rsidR="00302071" w:rsidRPr="00D65FAF" w14:paraId="49FDF642"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718FA5C4" w14:textId="77777777" w:rsidR="00302071" w:rsidRPr="00D65FAF" w:rsidRDefault="00302071" w:rsidP="00C05F0E">
                            <w:pPr>
                              <w:pStyle w:val="TableCell"/>
                            </w:pPr>
                            <w:r w:rsidRPr="00D65FAF">
                              <w:t>14th</w:t>
                            </w:r>
                          </w:p>
                        </w:tc>
                        <w:tc>
                          <w:tcPr>
                            <w:tcW w:w="1271" w:type="dxa"/>
                          </w:tcPr>
                          <w:p w14:paraId="2ED75487" w14:textId="77777777" w:rsidR="00302071" w:rsidRPr="00D65FAF" w:rsidRDefault="00302071" w:rsidP="00C05F0E">
                            <w:pPr>
                              <w:pStyle w:val="TableCell"/>
                            </w:pPr>
                            <w:r w:rsidRPr="00D65FAF">
                              <w:t>+5</w:t>
                            </w:r>
                          </w:p>
                        </w:tc>
                        <w:tc>
                          <w:tcPr>
                            <w:tcW w:w="2160" w:type="dxa"/>
                          </w:tcPr>
                          <w:p w14:paraId="15D2907E" w14:textId="77777777" w:rsidR="00302071" w:rsidRPr="00D65FAF" w:rsidRDefault="00302071" w:rsidP="00C05F0E">
                            <w:pPr>
                              <w:pStyle w:val="TableCell"/>
                            </w:pPr>
                            <w:r>
                              <w:t>Ability Score Improvement</w:t>
                            </w:r>
                          </w:p>
                        </w:tc>
                      </w:tr>
                      <w:tr w:rsidR="00302071" w:rsidRPr="00D65FAF" w14:paraId="587830C9" w14:textId="77777777" w:rsidTr="008C4B5A">
                        <w:tc>
                          <w:tcPr>
                            <w:tcW w:w="709" w:type="dxa"/>
                          </w:tcPr>
                          <w:p w14:paraId="2EDD1C91" w14:textId="77777777" w:rsidR="00302071" w:rsidRPr="00D65FAF" w:rsidRDefault="00302071" w:rsidP="00C05F0E">
                            <w:pPr>
                              <w:pStyle w:val="TableCell"/>
                            </w:pPr>
                            <w:r w:rsidRPr="00D65FAF">
                              <w:t>15th</w:t>
                            </w:r>
                          </w:p>
                        </w:tc>
                        <w:tc>
                          <w:tcPr>
                            <w:tcW w:w="1271" w:type="dxa"/>
                          </w:tcPr>
                          <w:p w14:paraId="739DB14D" w14:textId="77777777" w:rsidR="00302071" w:rsidRDefault="00302071" w:rsidP="00C05F0E">
                            <w:pPr>
                              <w:pStyle w:val="TableCell"/>
                            </w:pPr>
                            <w:r w:rsidRPr="00D65FAF">
                              <w:t>+5</w:t>
                            </w:r>
                          </w:p>
                        </w:tc>
                        <w:tc>
                          <w:tcPr>
                            <w:tcW w:w="2160" w:type="dxa"/>
                          </w:tcPr>
                          <w:p w14:paraId="03A7D3E2" w14:textId="77777777" w:rsidR="00302071" w:rsidRPr="00D65FAF" w:rsidRDefault="00302071" w:rsidP="00C05F0E">
                            <w:pPr>
                              <w:pStyle w:val="TableCell"/>
                            </w:pPr>
                            <w:r>
                              <w:t>Martial Archetype feature</w:t>
                            </w:r>
                          </w:p>
                        </w:tc>
                      </w:tr>
                      <w:tr w:rsidR="00302071" w:rsidRPr="00D65FAF" w14:paraId="44668D27"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15F464E4" w14:textId="77777777" w:rsidR="00302071" w:rsidRPr="00D65FAF" w:rsidRDefault="00302071" w:rsidP="00C05F0E">
                            <w:pPr>
                              <w:pStyle w:val="TableCell"/>
                            </w:pPr>
                            <w:r w:rsidRPr="00D65FAF">
                              <w:t>16th</w:t>
                            </w:r>
                          </w:p>
                        </w:tc>
                        <w:tc>
                          <w:tcPr>
                            <w:tcW w:w="1271" w:type="dxa"/>
                          </w:tcPr>
                          <w:p w14:paraId="5BCF3872" w14:textId="77777777" w:rsidR="00302071" w:rsidRPr="00D65FAF" w:rsidRDefault="00302071" w:rsidP="00C05F0E">
                            <w:pPr>
                              <w:pStyle w:val="TableCell"/>
                            </w:pPr>
                            <w:r w:rsidRPr="00D65FAF">
                              <w:t>+5</w:t>
                            </w:r>
                          </w:p>
                        </w:tc>
                        <w:tc>
                          <w:tcPr>
                            <w:tcW w:w="2160" w:type="dxa"/>
                          </w:tcPr>
                          <w:p w14:paraId="37B56167" w14:textId="77777777" w:rsidR="00302071" w:rsidRPr="00D65FAF" w:rsidRDefault="00302071" w:rsidP="00C05F0E">
                            <w:pPr>
                              <w:pStyle w:val="TableCell"/>
                            </w:pPr>
                            <w:r>
                              <w:t>Ability Score Improvement</w:t>
                            </w:r>
                          </w:p>
                        </w:tc>
                      </w:tr>
                      <w:tr w:rsidR="00302071" w:rsidRPr="00D65FAF" w14:paraId="3319DE88" w14:textId="77777777" w:rsidTr="008C4B5A">
                        <w:tc>
                          <w:tcPr>
                            <w:tcW w:w="709" w:type="dxa"/>
                          </w:tcPr>
                          <w:p w14:paraId="2D41D7C0" w14:textId="77777777" w:rsidR="00302071" w:rsidRPr="00C05F0E" w:rsidRDefault="00302071" w:rsidP="00C05F0E">
                            <w:pPr>
                              <w:pStyle w:val="TableCell"/>
                            </w:pPr>
                            <w:r w:rsidRPr="00D65FAF">
                              <w:t>17th</w:t>
                            </w:r>
                          </w:p>
                        </w:tc>
                        <w:tc>
                          <w:tcPr>
                            <w:tcW w:w="1271" w:type="dxa"/>
                          </w:tcPr>
                          <w:p w14:paraId="51FEBEA2" w14:textId="77777777" w:rsidR="00302071" w:rsidRDefault="00302071" w:rsidP="00C05F0E">
                            <w:pPr>
                              <w:pStyle w:val="TableCell"/>
                            </w:pPr>
                            <w:r w:rsidRPr="00D65FAF">
                              <w:t>+6</w:t>
                            </w:r>
                          </w:p>
                        </w:tc>
                        <w:tc>
                          <w:tcPr>
                            <w:tcW w:w="2160" w:type="dxa"/>
                          </w:tcPr>
                          <w:p w14:paraId="34E43D8B" w14:textId="77777777" w:rsidR="00302071" w:rsidRPr="00D65FAF" w:rsidRDefault="00302071" w:rsidP="00C05F0E">
                            <w:pPr>
                              <w:pStyle w:val="TableCell"/>
                            </w:pPr>
                            <w:r>
                              <w:t>Action Surge (two uses)</w:t>
                            </w:r>
                          </w:p>
                        </w:tc>
                      </w:tr>
                      <w:tr w:rsidR="00302071" w:rsidRPr="00D65FAF" w14:paraId="60219055"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027AC381" w14:textId="77777777" w:rsidR="00302071" w:rsidRPr="00D65FAF" w:rsidRDefault="00302071" w:rsidP="00C05F0E">
                            <w:pPr>
                              <w:pStyle w:val="TableCell"/>
                            </w:pPr>
                            <w:r w:rsidRPr="00D65FAF">
                              <w:t>18th</w:t>
                            </w:r>
                          </w:p>
                        </w:tc>
                        <w:tc>
                          <w:tcPr>
                            <w:tcW w:w="1271" w:type="dxa"/>
                          </w:tcPr>
                          <w:p w14:paraId="3AAAD2E7" w14:textId="77777777" w:rsidR="00302071" w:rsidRPr="00D65FAF" w:rsidRDefault="00302071" w:rsidP="00C05F0E">
                            <w:pPr>
                              <w:pStyle w:val="TableCell"/>
                            </w:pPr>
                            <w:r w:rsidRPr="00D65FAF">
                              <w:t>+6</w:t>
                            </w:r>
                          </w:p>
                        </w:tc>
                        <w:tc>
                          <w:tcPr>
                            <w:tcW w:w="2160" w:type="dxa"/>
                          </w:tcPr>
                          <w:p w14:paraId="4669B3BF" w14:textId="77777777" w:rsidR="00302071" w:rsidRPr="00D65FAF" w:rsidRDefault="00302071" w:rsidP="00C05F0E">
                            <w:pPr>
                              <w:pStyle w:val="TableCell"/>
                            </w:pPr>
                            <w:r>
                              <w:t>Martial Archetype feature</w:t>
                            </w:r>
                          </w:p>
                        </w:tc>
                      </w:tr>
                      <w:tr w:rsidR="00302071" w:rsidRPr="00D65FAF" w14:paraId="3B9A4B63" w14:textId="77777777" w:rsidTr="008C4B5A">
                        <w:tc>
                          <w:tcPr>
                            <w:tcW w:w="709" w:type="dxa"/>
                          </w:tcPr>
                          <w:p w14:paraId="02AB06F1" w14:textId="77777777" w:rsidR="00302071" w:rsidRPr="00D65FAF" w:rsidRDefault="00302071" w:rsidP="00C05F0E">
                            <w:pPr>
                              <w:pStyle w:val="TableCell"/>
                            </w:pPr>
                            <w:r w:rsidRPr="00D65FAF">
                              <w:t>19th</w:t>
                            </w:r>
                          </w:p>
                        </w:tc>
                        <w:tc>
                          <w:tcPr>
                            <w:tcW w:w="1271" w:type="dxa"/>
                          </w:tcPr>
                          <w:p w14:paraId="7635FAE7" w14:textId="77777777" w:rsidR="00302071" w:rsidRPr="00D65FAF" w:rsidRDefault="00302071" w:rsidP="00C05F0E">
                            <w:pPr>
                              <w:pStyle w:val="TableCell"/>
                            </w:pPr>
                            <w:r w:rsidRPr="00D65FAF">
                              <w:t>+6</w:t>
                            </w:r>
                          </w:p>
                        </w:tc>
                        <w:tc>
                          <w:tcPr>
                            <w:tcW w:w="2160" w:type="dxa"/>
                          </w:tcPr>
                          <w:p w14:paraId="0FE76855" w14:textId="77777777" w:rsidR="00302071" w:rsidRPr="00D65FAF" w:rsidRDefault="00302071" w:rsidP="00C05F0E">
                            <w:pPr>
                              <w:pStyle w:val="TableCell"/>
                            </w:pPr>
                            <w:r>
                              <w:t>Ability Score Improvement</w:t>
                            </w:r>
                          </w:p>
                        </w:tc>
                      </w:tr>
                      <w:tr w:rsidR="00302071" w:rsidRPr="00D65FAF" w14:paraId="2A5E9DB8" w14:textId="77777777" w:rsidTr="008C4B5A">
                        <w:trPr>
                          <w:cnfStyle w:val="000000010000" w:firstRow="0" w:lastRow="0" w:firstColumn="0" w:lastColumn="0" w:oddVBand="0" w:evenVBand="0" w:oddHBand="0" w:evenHBand="1" w:firstRowFirstColumn="0" w:firstRowLastColumn="0" w:lastRowFirstColumn="0" w:lastRowLastColumn="0"/>
                        </w:trPr>
                        <w:tc>
                          <w:tcPr>
                            <w:tcW w:w="709" w:type="dxa"/>
                          </w:tcPr>
                          <w:p w14:paraId="294AEBE2" w14:textId="77777777" w:rsidR="00302071" w:rsidRPr="00D65FAF" w:rsidRDefault="00302071" w:rsidP="00C05F0E">
                            <w:pPr>
                              <w:pStyle w:val="TableCell"/>
                            </w:pPr>
                            <w:r w:rsidRPr="00D65FAF">
                              <w:t>20th</w:t>
                            </w:r>
                          </w:p>
                        </w:tc>
                        <w:tc>
                          <w:tcPr>
                            <w:tcW w:w="1271" w:type="dxa"/>
                          </w:tcPr>
                          <w:p w14:paraId="3A480B8D" w14:textId="77777777" w:rsidR="00302071" w:rsidRPr="00D65FAF" w:rsidRDefault="00302071" w:rsidP="00C05F0E">
                            <w:pPr>
                              <w:pStyle w:val="TableCell"/>
                            </w:pPr>
                            <w:r w:rsidRPr="00D65FAF">
                              <w:t>+6</w:t>
                            </w:r>
                          </w:p>
                        </w:tc>
                        <w:tc>
                          <w:tcPr>
                            <w:tcW w:w="2160" w:type="dxa"/>
                          </w:tcPr>
                          <w:p w14:paraId="78F000E1" w14:textId="77777777" w:rsidR="00302071" w:rsidRPr="00D65FAF" w:rsidRDefault="00302071" w:rsidP="00C05F0E">
                            <w:pPr>
                              <w:pStyle w:val="TableCell"/>
                            </w:pPr>
                            <w:r>
                              <w:t>Extra Attack (3)</w:t>
                            </w:r>
                          </w:p>
                        </w:tc>
                      </w:tr>
                    </w:tbl>
                    <w:p w14:paraId="0AD55791" w14:textId="77777777" w:rsidR="00302071" w:rsidRDefault="00302071" w:rsidP="00F36001"/>
                  </w:txbxContent>
                </v:textbox>
                <w10:anchorlock/>
              </v:shape>
            </w:pict>
          </mc:Fallback>
        </mc:AlternateContent>
      </w:r>
    </w:p>
    <w:p w14:paraId="3F77CCB8" w14:textId="77777777" w:rsidR="00CD32F1" w:rsidRDefault="00CD32F1" w:rsidP="00F36001">
      <w:pPr>
        <w:pStyle w:val="BasicText"/>
      </w:pPr>
    </w:p>
    <w:p w14:paraId="71F5915F" w14:textId="239972C6" w:rsidR="00CD32F1" w:rsidRDefault="00CD32F1" w:rsidP="00F36001">
      <w:pPr>
        <w:pStyle w:val="BasicText"/>
      </w:pPr>
    </w:p>
    <w:p w14:paraId="74D6EFB5" w14:textId="77777777" w:rsidR="00CD32F1" w:rsidRDefault="00CD32F1" w:rsidP="00F36001">
      <w:pPr>
        <w:pStyle w:val="BasicText"/>
      </w:pPr>
      <w:r>
        <w:t>Rows Fill Color:</w:t>
      </w:r>
    </w:p>
    <w:p w14:paraId="2479205C" w14:textId="77777777" w:rsidR="00FB0892" w:rsidRPr="00B75C57" w:rsidRDefault="00FB0892" w:rsidP="00F36001">
      <w:pPr>
        <w:pStyle w:val="BasicText"/>
      </w:pPr>
    </w:p>
    <w:p w14:paraId="55DB395F" w14:textId="77777777" w:rsidR="00FB0892" w:rsidRDefault="00FB0892" w:rsidP="00F36001">
      <w:pPr>
        <w:pStyle w:val="Headline2"/>
      </w:pPr>
      <w:r>
        <w:t>Spellcasting</w:t>
      </w:r>
    </w:p>
    <w:p w14:paraId="5634C415" w14:textId="77777777" w:rsidR="00FB0892" w:rsidRDefault="00FB0892" w:rsidP="00F36001">
      <w:pPr>
        <w:pStyle w:val="BasicText"/>
      </w:pPr>
      <w:r>
        <w:t>This section is included to show how to format the spellcasting ability lines, as well as bonus spells.</w:t>
      </w:r>
    </w:p>
    <w:p w14:paraId="415339E9" w14:textId="77777777" w:rsidR="00FB0892" w:rsidRDefault="00FB0892" w:rsidP="00F36001">
      <w:pPr>
        <w:pStyle w:val="Headline30"/>
      </w:pPr>
      <w:r>
        <w:t>Spellcasting Ability</w:t>
      </w:r>
    </w:p>
    <w:p w14:paraId="30E18925" w14:textId="77777777" w:rsidR="00FB0892" w:rsidRDefault="00FB0892" w:rsidP="00F36001">
      <w:pPr>
        <w:pStyle w:val="BasicText"/>
      </w:pPr>
      <w:r>
        <w:t xml:space="preserve">You can format the below spell save DC and spell attack modifier lines using </w:t>
      </w:r>
      <w:r w:rsidRPr="00DB6ECA">
        <w:t>“</w:t>
      </w:r>
      <w:r>
        <w:t xml:space="preserve">5E </w:t>
      </w:r>
      <w:r w:rsidRPr="00DB6ECA">
        <w:t>–</w:t>
      </w:r>
      <w:r>
        <w:t xml:space="preserve"> CORE SPELLCASTING ABILITY.</w:t>
      </w:r>
      <w:r w:rsidRPr="00DB6ECA">
        <w:t>”</w:t>
      </w:r>
    </w:p>
    <w:p w14:paraId="575720B0" w14:textId="77777777" w:rsidR="00FB0892" w:rsidRPr="00FB0892" w:rsidRDefault="00FB0892" w:rsidP="00F36001">
      <w:pPr>
        <w:pStyle w:val="BasicTextDnDSaveDC"/>
      </w:pPr>
      <w:r w:rsidRPr="00C05F0E">
        <w:rPr>
          <w:rStyle w:val="aff"/>
        </w:rPr>
        <w:t>Spell save DC =</w:t>
      </w:r>
      <w:r w:rsidRPr="00FB0892">
        <w:t xml:space="preserve"> 8 + your proficiency bonus + your Wisdom modifier</w:t>
      </w:r>
    </w:p>
    <w:p w14:paraId="448DEE62" w14:textId="77777777" w:rsidR="00FB0892" w:rsidRPr="00FB0892" w:rsidRDefault="00FB0892" w:rsidP="00F36001">
      <w:pPr>
        <w:pStyle w:val="BasicTextDnDSaveDC"/>
      </w:pPr>
      <w:r w:rsidRPr="00C05F0E">
        <w:rPr>
          <w:rStyle w:val="aff"/>
        </w:rPr>
        <w:t xml:space="preserve">Spell attack modifier = </w:t>
      </w:r>
      <w:r w:rsidRPr="00FB0892">
        <w:t>your proficiency bonus + your Wisdom modifier</w:t>
      </w:r>
    </w:p>
    <w:p w14:paraId="13FEF567" w14:textId="77777777" w:rsidR="00FB0892" w:rsidRDefault="00FB0892" w:rsidP="00F36001">
      <w:pPr>
        <w:pStyle w:val="Headline30"/>
      </w:pPr>
      <w:r>
        <w:t>Bonus Spells</w:t>
      </w:r>
    </w:p>
    <w:p w14:paraId="3719350E" w14:textId="77777777" w:rsidR="00FB0892" w:rsidRDefault="00FB0892" w:rsidP="00F36001">
      <w:pPr>
        <w:pStyle w:val="BasicText"/>
      </w:pPr>
      <w:r>
        <w:t>If a subclass grants bonus spells, use the standard table format, which is copied below for ease of use. It</w:t>
      </w:r>
      <w:r w:rsidRPr="00DB6ECA">
        <w:t>’</w:t>
      </w:r>
      <w:r>
        <w:t>s recommended that you use an inline table, not one floating in a text box, since these should always fall immediately after the bonus spells section.</w:t>
      </w:r>
    </w:p>
    <w:p w14:paraId="5D151C3F" w14:textId="77777777" w:rsidR="00FB0892" w:rsidRPr="008038A2" w:rsidRDefault="00FB0892" w:rsidP="00C05F0E">
      <w:pPr>
        <w:pStyle w:val="TABLEHEADING"/>
      </w:pPr>
      <w:r>
        <w:t>Sample Spells Table</w:t>
      </w:r>
    </w:p>
    <w:tbl>
      <w:tblPr>
        <w:tblStyle w:val="TableCoreGreenSpelllist"/>
        <w:tblpPr w:leftFromText="187" w:rightFromText="187" w:bottomFromText="72" w:vertAnchor="text" w:tblpY="1"/>
        <w:tblW w:w="4721" w:type="dxa"/>
        <w:tblLook w:val="04A0" w:firstRow="1" w:lastRow="0" w:firstColumn="1" w:lastColumn="0" w:noHBand="0" w:noVBand="1"/>
      </w:tblPr>
      <w:tblGrid>
        <w:gridCol w:w="851"/>
        <w:gridCol w:w="3870"/>
      </w:tblGrid>
      <w:tr w:rsidR="00FB0892" w:rsidRPr="001C1A79" w14:paraId="0E4C6729" w14:textId="77777777" w:rsidTr="002B2BFC">
        <w:trPr>
          <w:cnfStyle w:val="100000000000" w:firstRow="1" w:lastRow="0" w:firstColumn="0" w:lastColumn="0" w:oddVBand="0" w:evenVBand="0" w:oddHBand="0" w:evenHBand="0" w:firstRowFirstColumn="0" w:firstRowLastColumn="0" w:lastRowFirstColumn="0" w:lastRowLastColumn="0"/>
        </w:trPr>
        <w:tc>
          <w:tcPr>
            <w:tcW w:w="851" w:type="dxa"/>
          </w:tcPr>
          <w:p w14:paraId="0DE985A4" w14:textId="77777777" w:rsidR="00FB0892" w:rsidRPr="00650C3F" w:rsidRDefault="00FB0892" w:rsidP="00F36001">
            <w:pPr>
              <w:pStyle w:val="BasicText"/>
            </w:pPr>
            <w:r w:rsidRPr="00650C3F">
              <w:t>Class Level</w:t>
            </w:r>
          </w:p>
        </w:tc>
        <w:tc>
          <w:tcPr>
            <w:tcW w:w="3870" w:type="dxa"/>
          </w:tcPr>
          <w:p w14:paraId="52B89581" w14:textId="77777777" w:rsidR="00FB0892" w:rsidRPr="00650C3F" w:rsidRDefault="00FB0892" w:rsidP="00F36001">
            <w:pPr>
              <w:pStyle w:val="BasicText"/>
            </w:pPr>
            <w:r w:rsidRPr="00650C3F">
              <w:t>Spells</w:t>
            </w:r>
          </w:p>
        </w:tc>
      </w:tr>
      <w:tr w:rsidR="00FB0892" w:rsidRPr="00B75C57" w14:paraId="65997994" w14:textId="77777777" w:rsidTr="002B2BFC">
        <w:trPr>
          <w:cnfStyle w:val="000000100000" w:firstRow="0" w:lastRow="0" w:firstColumn="0" w:lastColumn="0" w:oddVBand="0" w:evenVBand="0" w:oddHBand="1" w:evenHBand="0" w:firstRowFirstColumn="0" w:firstRowLastColumn="0" w:lastRowFirstColumn="0" w:lastRowLastColumn="0"/>
        </w:trPr>
        <w:tc>
          <w:tcPr>
            <w:tcW w:w="851" w:type="dxa"/>
          </w:tcPr>
          <w:p w14:paraId="241E3596" w14:textId="77777777" w:rsidR="00FB0892" w:rsidRPr="001C1A79" w:rsidRDefault="00FB0892" w:rsidP="00F36001">
            <w:pPr>
              <w:pStyle w:val="BasicText"/>
            </w:pPr>
            <w:r w:rsidRPr="001D2983">
              <w:t>3rd</w:t>
            </w:r>
          </w:p>
        </w:tc>
        <w:tc>
          <w:tcPr>
            <w:tcW w:w="3870" w:type="dxa"/>
          </w:tcPr>
          <w:p w14:paraId="35FA7CFB" w14:textId="77777777" w:rsidR="00FB0892" w:rsidRPr="00650C3F" w:rsidRDefault="00FB0892" w:rsidP="00F36001">
            <w:pPr>
              <w:pStyle w:val="BasicText"/>
            </w:pPr>
            <w:r w:rsidRPr="00650C3F">
              <w:t>spell name, another spell name</w:t>
            </w:r>
          </w:p>
        </w:tc>
      </w:tr>
      <w:tr w:rsidR="00FB0892" w:rsidRPr="00B75C57" w14:paraId="66EC012B" w14:textId="77777777" w:rsidTr="002B2BFC">
        <w:trPr>
          <w:cnfStyle w:val="000000010000" w:firstRow="0" w:lastRow="0" w:firstColumn="0" w:lastColumn="0" w:oddVBand="0" w:evenVBand="0" w:oddHBand="0" w:evenHBand="1" w:firstRowFirstColumn="0" w:firstRowLastColumn="0" w:lastRowFirstColumn="0" w:lastRowLastColumn="0"/>
        </w:trPr>
        <w:tc>
          <w:tcPr>
            <w:tcW w:w="851" w:type="dxa"/>
          </w:tcPr>
          <w:p w14:paraId="4BDA1F25" w14:textId="77777777" w:rsidR="00FB0892" w:rsidRPr="001C1A79" w:rsidRDefault="00FB0892" w:rsidP="00F36001">
            <w:pPr>
              <w:pStyle w:val="BasicText"/>
            </w:pPr>
            <w:r w:rsidRPr="001D2983">
              <w:t>5th</w:t>
            </w:r>
          </w:p>
        </w:tc>
        <w:tc>
          <w:tcPr>
            <w:tcW w:w="3870" w:type="dxa"/>
          </w:tcPr>
          <w:p w14:paraId="09E9BC5D" w14:textId="77777777" w:rsidR="00FB0892" w:rsidRPr="00650C3F" w:rsidRDefault="00FB0892" w:rsidP="00F36001">
            <w:pPr>
              <w:pStyle w:val="BasicText"/>
            </w:pPr>
            <w:r w:rsidRPr="00650C3F">
              <w:t>spell name, another spell name</w:t>
            </w:r>
          </w:p>
        </w:tc>
      </w:tr>
      <w:tr w:rsidR="00FB0892" w:rsidRPr="00B75C57" w14:paraId="182D205F" w14:textId="77777777" w:rsidTr="002B2BFC">
        <w:trPr>
          <w:cnfStyle w:val="000000100000" w:firstRow="0" w:lastRow="0" w:firstColumn="0" w:lastColumn="0" w:oddVBand="0" w:evenVBand="0" w:oddHBand="1" w:evenHBand="0" w:firstRowFirstColumn="0" w:firstRowLastColumn="0" w:lastRowFirstColumn="0" w:lastRowLastColumn="0"/>
        </w:trPr>
        <w:tc>
          <w:tcPr>
            <w:tcW w:w="851" w:type="dxa"/>
          </w:tcPr>
          <w:p w14:paraId="06F5B01B" w14:textId="77777777" w:rsidR="00FB0892" w:rsidRPr="001C1A79" w:rsidRDefault="00FB0892" w:rsidP="00F36001">
            <w:pPr>
              <w:pStyle w:val="BasicText"/>
            </w:pPr>
            <w:r w:rsidRPr="001D2983">
              <w:t>7th</w:t>
            </w:r>
          </w:p>
        </w:tc>
        <w:tc>
          <w:tcPr>
            <w:tcW w:w="3870" w:type="dxa"/>
          </w:tcPr>
          <w:p w14:paraId="1A71BB5A" w14:textId="77777777" w:rsidR="00FB0892" w:rsidRPr="00650C3F" w:rsidRDefault="00FB0892" w:rsidP="00F36001">
            <w:pPr>
              <w:pStyle w:val="BasicText"/>
            </w:pPr>
            <w:r w:rsidRPr="00650C3F">
              <w:t>spell name, another spell name</w:t>
            </w:r>
          </w:p>
        </w:tc>
      </w:tr>
      <w:tr w:rsidR="00FB0892" w:rsidRPr="00B75C57" w14:paraId="05723AB5" w14:textId="77777777" w:rsidTr="002B2BFC">
        <w:trPr>
          <w:cnfStyle w:val="000000010000" w:firstRow="0" w:lastRow="0" w:firstColumn="0" w:lastColumn="0" w:oddVBand="0" w:evenVBand="0" w:oddHBand="0" w:evenHBand="1" w:firstRowFirstColumn="0" w:firstRowLastColumn="0" w:lastRowFirstColumn="0" w:lastRowLastColumn="0"/>
        </w:trPr>
        <w:tc>
          <w:tcPr>
            <w:tcW w:w="851" w:type="dxa"/>
          </w:tcPr>
          <w:p w14:paraId="163FAA97" w14:textId="77777777" w:rsidR="00FB0892" w:rsidRPr="001C1A79" w:rsidRDefault="00FB0892" w:rsidP="00F36001">
            <w:pPr>
              <w:pStyle w:val="BasicText"/>
            </w:pPr>
            <w:r w:rsidRPr="001D2983">
              <w:t>9th</w:t>
            </w:r>
          </w:p>
        </w:tc>
        <w:tc>
          <w:tcPr>
            <w:tcW w:w="3870" w:type="dxa"/>
          </w:tcPr>
          <w:p w14:paraId="238020AC" w14:textId="77777777" w:rsidR="00FB0892" w:rsidRPr="00650C3F" w:rsidRDefault="00FB0892" w:rsidP="00F36001">
            <w:pPr>
              <w:pStyle w:val="BasicText"/>
            </w:pPr>
            <w:r w:rsidRPr="00650C3F">
              <w:t xml:space="preserve">spell name, another spell name </w:t>
            </w:r>
          </w:p>
        </w:tc>
      </w:tr>
    </w:tbl>
    <w:p w14:paraId="0A42EB87" w14:textId="77777777" w:rsidR="00AD451E" w:rsidRDefault="00AD451E" w:rsidP="00F36001">
      <w:pPr>
        <w:pStyle w:val="BasicText"/>
      </w:pPr>
      <w:r>
        <w:br w:type="column"/>
      </w:r>
    </w:p>
    <w:tbl>
      <w:tblPr>
        <w:tblStyle w:val="TableCoreClass"/>
        <w:tblW w:w="3960" w:type="dxa"/>
        <w:tblLayout w:type="fixed"/>
        <w:tblLook w:val="0420" w:firstRow="1" w:lastRow="0" w:firstColumn="0" w:lastColumn="0" w:noHBand="0" w:noVBand="1"/>
      </w:tblPr>
      <w:tblGrid>
        <w:gridCol w:w="720"/>
        <w:gridCol w:w="1080"/>
        <w:gridCol w:w="2160"/>
      </w:tblGrid>
      <w:tr w:rsidR="00AD451E" w14:paraId="24B6D604" w14:textId="77777777" w:rsidTr="00996121">
        <w:trPr>
          <w:cnfStyle w:val="100000000000" w:firstRow="1" w:lastRow="0" w:firstColumn="0" w:lastColumn="0" w:oddVBand="0" w:evenVBand="0" w:oddHBand="0" w:evenHBand="0" w:firstRowFirstColumn="0" w:firstRowLastColumn="0" w:lastRowFirstColumn="0" w:lastRowLastColumn="0"/>
          <w:trHeight w:val="180"/>
        </w:trPr>
        <w:tc>
          <w:tcPr>
            <w:tcW w:w="3960" w:type="dxa"/>
            <w:gridSpan w:val="3"/>
          </w:tcPr>
          <w:p w14:paraId="44524F3E" w14:textId="77777777" w:rsidR="00AD451E" w:rsidRDefault="00AD451E" w:rsidP="00F36001">
            <w:pPr>
              <w:pStyle w:val="TABLEHEADING"/>
            </w:pPr>
            <w:bookmarkStart w:id="327" w:name="_Toc50709647"/>
            <w:r>
              <w:t xml:space="preserve">Class Table </w:t>
            </w:r>
            <w:r w:rsidRPr="00C05F0E">
              <w:t>—</w:t>
            </w:r>
            <w:r>
              <w:t xml:space="preserve"> Single Column Width</w:t>
            </w:r>
            <w:bookmarkEnd w:id="327"/>
          </w:p>
        </w:tc>
      </w:tr>
      <w:tr w:rsidR="00AD451E" w:rsidRPr="00196D94" w14:paraId="051167FC" w14:textId="77777777" w:rsidTr="00996121">
        <w:tc>
          <w:tcPr>
            <w:tcW w:w="720" w:type="dxa"/>
          </w:tcPr>
          <w:p w14:paraId="153D1ECA" w14:textId="77777777" w:rsidR="00AD451E" w:rsidRPr="004F5246" w:rsidRDefault="00AD451E" w:rsidP="00F36001">
            <w:pPr>
              <w:pStyle w:val="TableHeader"/>
            </w:pPr>
            <w:r w:rsidRPr="004F5246">
              <w:t xml:space="preserve">Level </w:t>
            </w:r>
          </w:p>
        </w:tc>
        <w:tc>
          <w:tcPr>
            <w:tcW w:w="1080" w:type="dxa"/>
          </w:tcPr>
          <w:p w14:paraId="64D2DBDC" w14:textId="77777777" w:rsidR="00AD451E" w:rsidRPr="004F5246" w:rsidRDefault="00AD451E" w:rsidP="00F36001">
            <w:pPr>
              <w:pStyle w:val="TableHeader"/>
            </w:pPr>
            <w:r w:rsidRPr="004F5246">
              <w:t>Proficiency  Bonus</w:t>
            </w:r>
          </w:p>
        </w:tc>
        <w:tc>
          <w:tcPr>
            <w:tcW w:w="2160" w:type="dxa"/>
          </w:tcPr>
          <w:p w14:paraId="084974C5" w14:textId="77777777" w:rsidR="00AD451E" w:rsidRPr="004F5246" w:rsidRDefault="00AD451E" w:rsidP="00F36001">
            <w:pPr>
              <w:pStyle w:val="TableHeader"/>
            </w:pPr>
            <w:r w:rsidRPr="004F5246">
              <w:t>Features</w:t>
            </w:r>
          </w:p>
        </w:tc>
      </w:tr>
      <w:tr w:rsidR="00AD451E" w14:paraId="368B858D"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07CEEDCA" w14:textId="77777777" w:rsidR="00AD451E" w:rsidRPr="002D6270" w:rsidRDefault="00AD451E" w:rsidP="00F36001">
            <w:pPr>
              <w:pStyle w:val="TableText"/>
            </w:pPr>
            <w:r w:rsidRPr="002D6270">
              <w:t>1st</w:t>
            </w:r>
          </w:p>
        </w:tc>
        <w:tc>
          <w:tcPr>
            <w:tcW w:w="1080" w:type="dxa"/>
          </w:tcPr>
          <w:p w14:paraId="28851D8D" w14:textId="77777777" w:rsidR="00AD451E" w:rsidRDefault="00AD451E" w:rsidP="00F36001">
            <w:pPr>
              <w:pStyle w:val="TableText"/>
            </w:pPr>
            <w:r>
              <w:t>+2</w:t>
            </w:r>
          </w:p>
        </w:tc>
        <w:tc>
          <w:tcPr>
            <w:tcW w:w="2160" w:type="dxa"/>
          </w:tcPr>
          <w:p w14:paraId="15CB626C" w14:textId="77777777" w:rsidR="00AD451E" w:rsidRDefault="00AD451E" w:rsidP="00F36001">
            <w:pPr>
              <w:pStyle w:val="TableText"/>
            </w:pPr>
            <w:r w:rsidRPr="000A2817">
              <w:t>This</w:t>
            </w:r>
            <w:r>
              <w:t xml:space="preserve"> class table is used for classes</w:t>
            </w:r>
          </w:p>
        </w:tc>
      </w:tr>
      <w:tr w:rsidR="00AD451E" w14:paraId="57459ED3" w14:textId="77777777" w:rsidTr="00996121">
        <w:tc>
          <w:tcPr>
            <w:tcW w:w="720" w:type="dxa"/>
          </w:tcPr>
          <w:p w14:paraId="218F5488" w14:textId="77777777" w:rsidR="00AD451E" w:rsidRPr="002D6270" w:rsidRDefault="00AD451E" w:rsidP="00F36001">
            <w:pPr>
              <w:pStyle w:val="TableText"/>
            </w:pPr>
            <w:r w:rsidRPr="002D6270">
              <w:t>2nd</w:t>
            </w:r>
          </w:p>
        </w:tc>
        <w:tc>
          <w:tcPr>
            <w:tcW w:w="1080" w:type="dxa"/>
          </w:tcPr>
          <w:p w14:paraId="12AAA4E0" w14:textId="77777777" w:rsidR="00AD451E" w:rsidRDefault="00AD451E" w:rsidP="00F36001">
            <w:pPr>
              <w:pStyle w:val="TableText"/>
            </w:pPr>
            <w:r>
              <w:t>+2</w:t>
            </w:r>
          </w:p>
        </w:tc>
        <w:tc>
          <w:tcPr>
            <w:tcW w:w="2160" w:type="dxa"/>
          </w:tcPr>
          <w:p w14:paraId="3783D315" w14:textId="77777777" w:rsidR="00AD451E" w:rsidRDefault="00AD451E" w:rsidP="00F36001">
            <w:pPr>
              <w:pStyle w:val="TableText"/>
            </w:pPr>
            <w:r>
              <w:t>That only need one column of space.</w:t>
            </w:r>
          </w:p>
        </w:tc>
      </w:tr>
      <w:tr w:rsidR="00AD451E" w14:paraId="0D15AF08"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24EAE875" w14:textId="77777777" w:rsidR="00AD451E" w:rsidRPr="002D6270" w:rsidRDefault="00AD451E" w:rsidP="00F36001">
            <w:pPr>
              <w:pStyle w:val="TableText"/>
            </w:pPr>
            <w:r w:rsidRPr="002D6270">
              <w:t>3rd</w:t>
            </w:r>
          </w:p>
        </w:tc>
        <w:tc>
          <w:tcPr>
            <w:tcW w:w="1080" w:type="dxa"/>
          </w:tcPr>
          <w:p w14:paraId="62E4A83E" w14:textId="77777777" w:rsidR="00AD451E" w:rsidRDefault="00AD451E" w:rsidP="00F36001">
            <w:pPr>
              <w:pStyle w:val="TableText"/>
            </w:pPr>
            <w:r>
              <w:t>+2</w:t>
            </w:r>
          </w:p>
        </w:tc>
        <w:tc>
          <w:tcPr>
            <w:tcW w:w="2160" w:type="dxa"/>
          </w:tcPr>
          <w:p w14:paraId="79174742" w14:textId="77777777" w:rsidR="00AD451E" w:rsidRDefault="00AD451E" w:rsidP="00F36001">
            <w:pPr>
              <w:pStyle w:val="TableCell"/>
            </w:pPr>
          </w:p>
        </w:tc>
      </w:tr>
      <w:tr w:rsidR="00AD451E" w14:paraId="4B4E76B8" w14:textId="77777777" w:rsidTr="00996121">
        <w:tc>
          <w:tcPr>
            <w:tcW w:w="720" w:type="dxa"/>
          </w:tcPr>
          <w:p w14:paraId="13E889B8" w14:textId="77777777" w:rsidR="00AD451E" w:rsidRPr="002D6270" w:rsidRDefault="00AD451E" w:rsidP="00F36001">
            <w:pPr>
              <w:pStyle w:val="TableText"/>
            </w:pPr>
            <w:r w:rsidRPr="002D6270">
              <w:t>4th</w:t>
            </w:r>
          </w:p>
        </w:tc>
        <w:tc>
          <w:tcPr>
            <w:tcW w:w="1080" w:type="dxa"/>
          </w:tcPr>
          <w:p w14:paraId="5AF81A14" w14:textId="77777777" w:rsidR="00AD451E" w:rsidRDefault="00AD451E" w:rsidP="00F36001">
            <w:pPr>
              <w:pStyle w:val="TableText"/>
            </w:pPr>
            <w:r>
              <w:t>+2</w:t>
            </w:r>
          </w:p>
        </w:tc>
        <w:tc>
          <w:tcPr>
            <w:tcW w:w="2160" w:type="dxa"/>
          </w:tcPr>
          <w:p w14:paraId="7B0D60FB" w14:textId="77777777" w:rsidR="00AD451E" w:rsidRDefault="00AD451E" w:rsidP="00F36001">
            <w:pPr>
              <w:pStyle w:val="TableCell"/>
            </w:pPr>
          </w:p>
        </w:tc>
      </w:tr>
      <w:tr w:rsidR="00AD451E" w14:paraId="0E694217"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1C2D3C4D" w14:textId="77777777" w:rsidR="00AD451E" w:rsidRPr="002D6270" w:rsidRDefault="00AD451E" w:rsidP="00F36001">
            <w:pPr>
              <w:pStyle w:val="TableText"/>
            </w:pPr>
            <w:r w:rsidRPr="002D6270">
              <w:t>5th</w:t>
            </w:r>
          </w:p>
        </w:tc>
        <w:tc>
          <w:tcPr>
            <w:tcW w:w="1080" w:type="dxa"/>
          </w:tcPr>
          <w:p w14:paraId="0E6F0614" w14:textId="77777777" w:rsidR="00AD451E" w:rsidRDefault="00AD451E" w:rsidP="00F36001">
            <w:pPr>
              <w:pStyle w:val="TableText"/>
            </w:pPr>
            <w:r>
              <w:t>+3</w:t>
            </w:r>
          </w:p>
        </w:tc>
        <w:tc>
          <w:tcPr>
            <w:tcW w:w="2160" w:type="dxa"/>
          </w:tcPr>
          <w:p w14:paraId="5448F845" w14:textId="77777777" w:rsidR="00AD451E" w:rsidRDefault="00AD451E" w:rsidP="00F36001">
            <w:pPr>
              <w:pStyle w:val="TableCell"/>
            </w:pPr>
          </w:p>
        </w:tc>
      </w:tr>
      <w:tr w:rsidR="00AD451E" w14:paraId="36775D45" w14:textId="77777777" w:rsidTr="00996121">
        <w:tc>
          <w:tcPr>
            <w:tcW w:w="720" w:type="dxa"/>
          </w:tcPr>
          <w:p w14:paraId="771929B8" w14:textId="77777777" w:rsidR="00AD451E" w:rsidRPr="002D6270" w:rsidRDefault="00AD451E" w:rsidP="00F36001">
            <w:pPr>
              <w:pStyle w:val="TableText"/>
            </w:pPr>
            <w:r w:rsidRPr="002D6270">
              <w:t>6th</w:t>
            </w:r>
          </w:p>
        </w:tc>
        <w:tc>
          <w:tcPr>
            <w:tcW w:w="1080" w:type="dxa"/>
          </w:tcPr>
          <w:p w14:paraId="1B626EFB" w14:textId="77777777" w:rsidR="00AD451E" w:rsidRDefault="00AD451E" w:rsidP="00F36001">
            <w:pPr>
              <w:pStyle w:val="TableText"/>
            </w:pPr>
            <w:r>
              <w:t>+3</w:t>
            </w:r>
          </w:p>
        </w:tc>
        <w:tc>
          <w:tcPr>
            <w:tcW w:w="2160" w:type="dxa"/>
          </w:tcPr>
          <w:p w14:paraId="2A4865D5" w14:textId="77777777" w:rsidR="00AD451E" w:rsidRDefault="00AD451E" w:rsidP="00F36001">
            <w:pPr>
              <w:pStyle w:val="TableCell"/>
            </w:pPr>
          </w:p>
        </w:tc>
      </w:tr>
      <w:tr w:rsidR="00AD451E" w14:paraId="2C34348B"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1C41DF15" w14:textId="77777777" w:rsidR="00AD451E" w:rsidRPr="002D6270" w:rsidRDefault="00AD451E" w:rsidP="00F36001">
            <w:pPr>
              <w:pStyle w:val="TableText"/>
            </w:pPr>
            <w:r w:rsidRPr="002D6270">
              <w:t>7th</w:t>
            </w:r>
          </w:p>
        </w:tc>
        <w:tc>
          <w:tcPr>
            <w:tcW w:w="1080" w:type="dxa"/>
          </w:tcPr>
          <w:p w14:paraId="2617F941" w14:textId="77777777" w:rsidR="00AD451E" w:rsidRDefault="00AD451E" w:rsidP="00F36001">
            <w:pPr>
              <w:pStyle w:val="TableText"/>
            </w:pPr>
            <w:r>
              <w:t>+3</w:t>
            </w:r>
          </w:p>
        </w:tc>
        <w:tc>
          <w:tcPr>
            <w:tcW w:w="2160" w:type="dxa"/>
          </w:tcPr>
          <w:p w14:paraId="00C1F72D" w14:textId="77777777" w:rsidR="00AD451E" w:rsidRDefault="00AD451E" w:rsidP="00F36001">
            <w:pPr>
              <w:pStyle w:val="TableCell"/>
            </w:pPr>
          </w:p>
        </w:tc>
      </w:tr>
      <w:tr w:rsidR="00AD451E" w14:paraId="4AC38166" w14:textId="77777777" w:rsidTr="00996121">
        <w:tc>
          <w:tcPr>
            <w:tcW w:w="720" w:type="dxa"/>
          </w:tcPr>
          <w:p w14:paraId="69D07F01" w14:textId="77777777" w:rsidR="00AD451E" w:rsidRPr="002D6270" w:rsidRDefault="00AD451E" w:rsidP="00F36001">
            <w:pPr>
              <w:pStyle w:val="TableText"/>
            </w:pPr>
            <w:r w:rsidRPr="002D6270">
              <w:t>8th</w:t>
            </w:r>
          </w:p>
        </w:tc>
        <w:tc>
          <w:tcPr>
            <w:tcW w:w="1080" w:type="dxa"/>
          </w:tcPr>
          <w:p w14:paraId="7EA52BC7" w14:textId="77777777" w:rsidR="00AD451E" w:rsidRDefault="00AD451E" w:rsidP="00F36001">
            <w:pPr>
              <w:pStyle w:val="TableText"/>
            </w:pPr>
            <w:r>
              <w:t>+3</w:t>
            </w:r>
          </w:p>
        </w:tc>
        <w:tc>
          <w:tcPr>
            <w:tcW w:w="2160" w:type="dxa"/>
          </w:tcPr>
          <w:p w14:paraId="218D74B8" w14:textId="77777777" w:rsidR="00AD451E" w:rsidRDefault="00AD451E" w:rsidP="00F36001">
            <w:pPr>
              <w:pStyle w:val="TableCell"/>
            </w:pPr>
          </w:p>
        </w:tc>
      </w:tr>
      <w:tr w:rsidR="00AD451E" w14:paraId="6668374B" w14:textId="77777777" w:rsidTr="00996121">
        <w:trPr>
          <w:cnfStyle w:val="000000010000" w:firstRow="0" w:lastRow="0" w:firstColumn="0" w:lastColumn="0" w:oddVBand="0" w:evenVBand="0" w:oddHBand="0" w:evenHBand="1" w:firstRowFirstColumn="0" w:firstRowLastColumn="0" w:lastRowFirstColumn="0" w:lastRowLastColumn="0"/>
          <w:trHeight w:val="220"/>
        </w:trPr>
        <w:tc>
          <w:tcPr>
            <w:tcW w:w="720" w:type="dxa"/>
          </w:tcPr>
          <w:p w14:paraId="4947F5A1" w14:textId="77777777" w:rsidR="00AD451E" w:rsidRPr="002D6270" w:rsidRDefault="00AD451E" w:rsidP="00F36001">
            <w:pPr>
              <w:pStyle w:val="TableText"/>
            </w:pPr>
            <w:r w:rsidRPr="002D6270">
              <w:t>9th</w:t>
            </w:r>
          </w:p>
        </w:tc>
        <w:tc>
          <w:tcPr>
            <w:tcW w:w="1080" w:type="dxa"/>
          </w:tcPr>
          <w:p w14:paraId="68A6F794" w14:textId="77777777" w:rsidR="00AD451E" w:rsidRDefault="00AD451E" w:rsidP="00F36001">
            <w:pPr>
              <w:pStyle w:val="TableText"/>
            </w:pPr>
            <w:r>
              <w:t>+4</w:t>
            </w:r>
          </w:p>
        </w:tc>
        <w:tc>
          <w:tcPr>
            <w:tcW w:w="2160" w:type="dxa"/>
          </w:tcPr>
          <w:p w14:paraId="6874DDA7" w14:textId="77777777" w:rsidR="00AD451E" w:rsidRDefault="00AD451E" w:rsidP="00F36001">
            <w:pPr>
              <w:pStyle w:val="TableCell"/>
            </w:pPr>
          </w:p>
        </w:tc>
      </w:tr>
      <w:tr w:rsidR="00AD451E" w14:paraId="08EC4BBB" w14:textId="77777777" w:rsidTr="00996121">
        <w:tc>
          <w:tcPr>
            <w:tcW w:w="720" w:type="dxa"/>
          </w:tcPr>
          <w:p w14:paraId="471E1A1A" w14:textId="77777777" w:rsidR="00AD451E" w:rsidRPr="002D6270" w:rsidRDefault="00AD451E" w:rsidP="00F36001">
            <w:pPr>
              <w:pStyle w:val="TableText"/>
            </w:pPr>
            <w:r w:rsidRPr="002D6270">
              <w:t>10th</w:t>
            </w:r>
          </w:p>
        </w:tc>
        <w:tc>
          <w:tcPr>
            <w:tcW w:w="1080" w:type="dxa"/>
          </w:tcPr>
          <w:p w14:paraId="68DC39D3" w14:textId="77777777" w:rsidR="00AD451E" w:rsidRDefault="00AD451E" w:rsidP="00F36001">
            <w:pPr>
              <w:pStyle w:val="TableText"/>
            </w:pPr>
            <w:r>
              <w:t>+4</w:t>
            </w:r>
          </w:p>
        </w:tc>
        <w:tc>
          <w:tcPr>
            <w:tcW w:w="2160" w:type="dxa"/>
          </w:tcPr>
          <w:p w14:paraId="63A34072" w14:textId="77777777" w:rsidR="00AD451E" w:rsidRDefault="00AD451E" w:rsidP="00F36001">
            <w:pPr>
              <w:pStyle w:val="TableCell"/>
            </w:pPr>
          </w:p>
        </w:tc>
      </w:tr>
      <w:tr w:rsidR="00AD451E" w14:paraId="678C99ED"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6C21F124" w14:textId="77777777" w:rsidR="00AD451E" w:rsidRPr="002D6270" w:rsidRDefault="00AD451E" w:rsidP="00F36001">
            <w:pPr>
              <w:pStyle w:val="TableText"/>
            </w:pPr>
            <w:r w:rsidRPr="002D6270">
              <w:t>11th</w:t>
            </w:r>
          </w:p>
        </w:tc>
        <w:tc>
          <w:tcPr>
            <w:tcW w:w="1080" w:type="dxa"/>
          </w:tcPr>
          <w:p w14:paraId="6D2CD25C" w14:textId="77777777" w:rsidR="00AD451E" w:rsidRDefault="00AD451E" w:rsidP="00F36001">
            <w:pPr>
              <w:pStyle w:val="TableText"/>
            </w:pPr>
            <w:r>
              <w:t>+4</w:t>
            </w:r>
          </w:p>
        </w:tc>
        <w:tc>
          <w:tcPr>
            <w:tcW w:w="2160" w:type="dxa"/>
          </w:tcPr>
          <w:p w14:paraId="6B8EFCFE" w14:textId="77777777" w:rsidR="00AD451E" w:rsidRDefault="00AD451E" w:rsidP="00F36001">
            <w:pPr>
              <w:pStyle w:val="TableCell"/>
            </w:pPr>
          </w:p>
        </w:tc>
      </w:tr>
      <w:tr w:rsidR="00AD451E" w14:paraId="1B44DA09" w14:textId="77777777" w:rsidTr="00996121">
        <w:tc>
          <w:tcPr>
            <w:tcW w:w="720" w:type="dxa"/>
          </w:tcPr>
          <w:p w14:paraId="17FA0A78" w14:textId="77777777" w:rsidR="00AD451E" w:rsidRPr="002D6270" w:rsidRDefault="00AD451E" w:rsidP="00F36001">
            <w:pPr>
              <w:pStyle w:val="TableText"/>
            </w:pPr>
            <w:r w:rsidRPr="002D6270">
              <w:t>12th</w:t>
            </w:r>
          </w:p>
        </w:tc>
        <w:tc>
          <w:tcPr>
            <w:tcW w:w="1080" w:type="dxa"/>
          </w:tcPr>
          <w:p w14:paraId="6E704A40" w14:textId="77777777" w:rsidR="00AD451E" w:rsidRDefault="00AD451E" w:rsidP="00F36001">
            <w:pPr>
              <w:pStyle w:val="TableText"/>
            </w:pPr>
            <w:r>
              <w:t>+4</w:t>
            </w:r>
          </w:p>
        </w:tc>
        <w:tc>
          <w:tcPr>
            <w:tcW w:w="2160" w:type="dxa"/>
          </w:tcPr>
          <w:p w14:paraId="64DD5CFA" w14:textId="77777777" w:rsidR="00AD451E" w:rsidRDefault="00AD451E" w:rsidP="00F36001">
            <w:pPr>
              <w:pStyle w:val="TableCell"/>
            </w:pPr>
          </w:p>
        </w:tc>
      </w:tr>
      <w:tr w:rsidR="00AD451E" w14:paraId="73441C50"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3B6D3E5F" w14:textId="77777777" w:rsidR="00AD451E" w:rsidRPr="002D6270" w:rsidRDefault="00AD451E" w:rsidP="00F36001">
            <w:pPr>
              <w:pStyle w:val="TableText"/>
            </w:pPr>
            <w:r w:rsidRPr="002D6270">
              <w:t>13th</w:t>
            </w:r>
          </w:p>
        </w:tc>
        <w:tc>
          <w:tcPr>
            <w:tcW w:w="1080" w:type="dxa"/>
          </w:tcPr>
          <w:p w14:paraId="68FE97B4" w14:textId="77777777" w:rsidR="00AD451E" w:rsidRDefault="00AD451E" w:rsidP="00F36001">
            <w:pPr>
              <w:pStyle w:val="TableText"/>
            </w:pPr>
            <w:r>
              <w:t>+5</w:t>
            </w:r>
          </w:p>
        </w:tc>
        <w:tc>
          <w:tcPr>
            <w:tcW w:w="2160" w:type="dxa"/>
          </w:tcPr>
          <w:p w14:paraId="0A0EC264" w14:textId="77777777" w:rsidR="00AD451E" w:rsidRDefault="00AD451E" w:rsidP="00F36001">
            <w:pPr>
              <w:pStyle w:val="TableCell"/>
            </w:pPr>
          </w:p>
        </w:tc>
      </w:tr>
      <w:tr w:rsidR="00AD451E" w14:paraId="4C01B73D" w14:textId="77777777" w:rsidTr="00996121">
        <w:tc>
          <w:tcPr>
            <w:tcW w:w="720" w:type="dxa"/>
          </w:tcPr>
          <w:p w14:paraId="16FF2CCA" w14:textId="77777777" w:rsidR="00AD451E" w:rsidRPr="002D6270" w:rsidRDefault="00AD451E" w:rsidP="00F36001">
            <w:pPr>
              <w:pStyle w:val="TableText"/>
            </w:pPr>
            <w:r w:rsidRPr="002D6270">
              <w:t>14th</w:t>
            </w:r>
          </w:p>
        </w:tc>
        <w:tc>
          <w:tcPr>
            <w:tcW w:w="1080" w:type="dxa"/>
          </w:tcPr>
          <w:p w14:paraId="56660172" w14:textId="77777777" w:rsidR="00AD451E" w:rsidRDefault="00AD451E" w:rsidP="00F36001">
            <w:pPr>
              <w:pStyle w:val="TableText"/>
            </w:pPr>
            <w:r>
              <w:t>+5</w:t>
            </w:r>
          </w:p>
        </w:tc>
        <w:tc>
          <w:tcPr>
            <w:tcW w:w="2160" w:type="dxa"/>
          </w:tcPr>
          <w:p w14:paraId="225257DE" w14:textId="77777777" w:rsidR="00AD451E" w:rsidRDefault="00AD451E" w:rsidP="00F36001">
            <w:pPr>
              <w:pStyle w:val="TableCell"/>
            </w:pPr>
          </w:p>
        </w:tc>
      </w:tr>
      <w:tr w:rsidR="00AD451E" w14:paraId="3EA7AB8D"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78DF85F5" w14:textId="77777777" w:rsidR="00AD451E" w:rsidRPr="002D6270" w:rsidRDefault="00AD451E" w:rsidP="00F36001">
            <w:pPr>
              <w:pStyle w:val="TableText"/>
            </w:pPr>
            <w:r w:rsidRPr="002D6270">
              <w:t>15th</w:t>
            </w:r>
          </w:p>
        </w:tc>
        <w:tc>
          <w:tcPr>
            <w:tcW w:w="1080" w:type="dxa"/>
          </w:tcPr>
          <w:p w14:paraId="3223104D" w14:textId="77777777" w:rsidR="00AD451E" w:rsidRDefault="00AD451E" w:rsidP="00F36001">
            <w:pPr>
              <w:pStyle w:val="TableText"/>
            </w:pPr>
            <w:r>
              <w:t>+5</w:t>
            </w:r>
          </w:p>
        </w:tc>
        <w:tc>
          <w:tcPr>
            <w:tcW w:w="2160" w:type="dxa"/>
          </w:tcPr>
          <w:p w14:paraId="06351D0A" w14:textId="77777777" w:rsidR="00AD451E" w:rsidRDefault="00AD451E" w:rsidP="00F36001">
            <w:pPr>
              <w:pStyle w:val="TableCell"/>
            </w:pPr>
          </w:p>
        </w:tc>
      </w:tr>
      <w:tr w:rsidR="00AD451E" w14:paraId="3C9A3902" w14:textId="77777777" w:rsidTr="00996121">
        <w:tc>
          <w:tcPr>
            <w:tcW w:w="720" w:type="dxa"/>
          </w:tcPr>
          <w:p w14:paraId="416D0C6D" w14:textId="77777777" w:rsidR="00AD451E" w:rsidRPr="002D6270" w:rsidRDefault="00AD451E" w:rsidP="00F36001">
            <w:pPr>
              <w:pStyle w:val="TableText"/>
            </w:pPr>
            <w:r w:rsidRPr="002D6270">
              <w:t>16th</w:t>
            </w:r>
          </w:p>
        </w:tc>
        <w:tc>
          <w:tcPr>
            <w:tcW w:w="1080" w:type="dxa"/>
          </w:tcPr>
          <w:p w14:paraId="0F828106" w14:textId="77777777" w:rsidR="00AD451E" w:rsidRDefault="00AD451E" w:rsidP="00F36001">
            <w:pPr>
              <w:pStyle w:val="TableText"/>
            </w:pPr>
            <w:r>
              <w:t>+5</w:t>
            </w:r>
          </w:p>
        </w:tc>
        <w:tc>
          <w:tcPr>
            <w:tcW w:w="2160" w:type="dxa"/>
          </w:tcPr>
          <w:p w14:paraId="1C9C8B57" w14:textId="77777777" w:rsidR="00AD451E" w:rsidRDefault="00AD451E" w:rsidP="00F36001">
            <w:pPr>
              <w:pStyle w:val="TableCell"/>
            </w:pPr>
          </w:p>
        </w:tc>
      </w:tr>
      <w:tr w:rsidR="00AD451E" w14:paraId="1DC950B7"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0389E89B" w14:textId="77777777" w:rsidR="00AD451E" w:rsidRPr="002D6270" w:rsidRDefault="00AD451E" w:rsidP="00F36001">
            <w:pPr>
              <w:pStyle w:val="TableText"/>
            </w:pPr>
            <w:r w:rsidRPr="002D6270">
              <w:t>17th</w:t>
            </w:r>
          </w:p>
        </w:tc>
        <w:tc>
          <w:tcPr>
            <w:tcW w:w="1080" w:type="dxa"/>
          </w:tcPr>
          <w:p w14:paraId="5CAD44D8" w14:textId="77777777" w:rsidR="00AD451E" w:rsidRDefault="00AD451E" w:rsidP="00F36001">
            <w:pPr>
              <w:pStyle w:val="TableText"/>
            </w:pPr>
            <w:r>
              <w:t>+6</w:t>
            </w:r>
          </w:p>
        </w:tc>
        <w:tc>
          <w:tcPr>
            <w:tcW w:w="2160" w:type="dxa"/>
          </w:tcPr>
          <w:p w14:paraId="7E36F7B2" w14:textId="77777777" w:rsidR="00AD451E" w:rsidRDefault="00AD451E" w:rsidP="00F36001">
            <w:pPr>
              <w:pStyle w:val="TableCell"/>
            </w:pPr>
          </w:p>
        </w:tc>
      </w:tr>
      <w:tr w:rsidR="00AD451E" w14:paraId="3BC11854" w14:textId="77777777" w:rsidTr="00996121">
        <w:tc>
          <w:tcPr>
            <w:tcW w:w="720" w:type="dxa"/>
          </w:tcPr>
          <w:p w14:paraId="4F2A496E" w14:textId="77777777" w:rsidR="00AD451E" w:rsidRPr="002D6270" w:rsidRDefault="00AD451E" w:rsidP="00F36001">
            <w:pPr>
              <w:pStyle w:val="TableText"/>
            </w:pPr>
            <w:r w:rsidRPr="002D6270">
              <w:t>18th</w:t>
            </w:r>
          </w:p>
        </w:tc>
        <w:tc>
          <w:tcPr>
            <w:tcW w:w="1080" w:type="dxa"/>
          </w:tcPr>
          <w:p w14:paraId="244FEFB5" w14:textId="77777777" w:rsidR="00AD451E" w:rsidRDefault="00AD451E" w:rsidP="00F36001">
            <w:pPr>
              <w:pStyle w:val="TableText"/>
            </w:pPr>
            <w:r>
              <w:t>+6</w:t>
            </w:r>
          </w:p>
        </w:tc>
        <w:tc>
          <w:tcPr>
            <w:tcW w:w="2160" w:type="dxa"/>
          </w:tcPr>
          <w:p w14:paraId="29ABB810" w14:textId="77777777" w:rsidR="00AD451E" w:rsidRDefault="00AD451E" w:rsidP="00F36001">
            <w:pPr>
              <w:pStyle w:val="TableCell"/>
            </w:pPr>
          </w:p>
        </w:tc>
      </w:tr>
      <w:tr w:rsidR="00AD451E" w14:paraId="458A211A" w14:textId="77777777" w:rsidTr="00996121">
        <w:trPr>
          <w:cnfStyle w:val="000000010000" w:firstRow="0" w:lastRow="0" w:firstColumn="0" w:lastColumn="0" w:oddVBand="0" w:evenVBand="0" w:oddHBand="0" w:evenHBand="1" w:firstRowFirstColumn="0" w:firstRowLastColumn="0" w:lastRowFirstColumn="0" w:lastRowLastColumn="0"/>
        </w:trPr>
        <w:tc>
          <w:tcPr>
            <w:tcW w:w="720" w:type="dxa"/>
          </w:tcPr>
          <w:p w14:paraId="79CF122C" w14:textId="77777777" w:rsidR="00AD451E" w:rsidRPr="002D6270" w:rsidRDefault="00AD451E" w:rsidP="00F36001">
            <w:pPr>
              <w:pStyle w:val="TableText"/>
            </w:pPr>
            <w:r w:rsidRPr="002D6270">
              <w:t>19th</w:t>
            </w:r>
          </w:p>
        </w:tc>
        <w:tc>
          <w:tcPr>
            <w:tcW w:w="1080" w:type="dxa"/>
          </w:tcPr>
          <w:p w14:paraId="17F92304" w14:textId="77777777" w:rsidR="00AD451E" w:rsidRDefault="00AD451E" w:rsidP="00F36001">
            <w:pPr>
              <w:pStyle w:val="TableText"/>
            </w:pPr>
            <w:r>
              <w:t>+6</w:t>
            </w:r>
          </w:p>
        </w:tc>
        <w:tc>
          <w:tcPr>
            <w:tcW w:w="2160" w:type="dxa"/>
          </w:tcPr>
          <w:p w14:paraId="4BC0FBD6" w14:textId="77777777" w:rsidR="00AD451E" w:rsidRDefault="00AD451E" w:rsidP="00F36001">
            <w:pPr>
              <w:pStyle w:val="TableCell"/>
            </w:pPr>
          </w:p>
        </w:tc>
      </w:tr>
      <w:tr w:rsidR="00AD451E" w14:paraId="4C8F2672" w14:textId="77777777" w:rsidTr="00996121">
        <w:tc>
          <w:tcPr>
            <w:tcW w:w="720" w:type="dxa"/>
          </w:tcPr>
          <w:p w14:paraId="5F24AC8C" w14:textId="77777777" w:rsidR="00AD451E" w:rsidRPr="002D6270" w:rsidRDefault="00AD451E" w:rsidP="00F36001">
            <w:pPr>
              <w:pStyle w:val="TableText"/>
            </w:pPr>
            <w:r w:rsidRPr="002D6270">
              <w:t>20th</w:t>
            </w:r>
          </w:p>
        </w:tc>
        <w:tc>
          <w:tcPr>
            <w:tcW w:w="1080" w:type="dxa"/>
          </w:tcPr>
          <w:p w14:paraId="1CFC695A" w14:textId="77777777" w:rsidR="00AD451E" w:rsidRDefault="00AD451E" w:rsidP="00F36001">
            <w:pPr>
              <w:pStyle w:val="TableText"/>
            </w:pPr>
            <w:r>
              <w:t>+6</w:t>
            </w:r>
          </w:p>
        </w:tc>
        <w:tc>
          <w:tcPr>
            <w:tcW w:w="2160" w:type="dxa"/>
          </w:tcPr>
          <w:p w14:paraId="1A626A27" w14:textId="77777777" w:rsidR="00AD451E" w:rsidRDefault="00AD451E" w:rsidP="00F36001">
            <w:pPr>
              <w:pStyle w:val="TableCell"/>
            </w:pPr>
          </w:p>
        </w:tc>
      </w:tr>
    </w:tbl>
    <w:p w14:paraId="2AC2B9CF" w14:textId="5397A853" w:rsidR="00C62FAB" w:rsidRDefault="00C62FAB" w:rsidP="00F36001">
      <w:pPr>
        <w:pStyle w:val="BasicText"/>
      </w:pPr>
    </w:p>
    <w:p w14:paraId="0B5EFE3D" w14:textId="77777777" w:rsidR="00C62FAB" w:rsidRDefault="00C62FAB" w:rsidP="00F36001">
      <w:pPr>
        <w:pStyle w:val="BasicText"/>
      </w:pPr>
      <w:r>
        <w:rPr>
          <w:noProof/>
        </w:rPr>
        <mc:AlternateContent>
          <mc:Choice Requires="wpg">
            <w:drawing>
              <wp:inline distT="0" distB="0" distL="0" distR="0" wp14:anchorId="5D69DF98" wp14:editId="464688B2">
                <wp:extent cx="3427095" cy="5389245"/>
                <wp:effectExtent l="0" t="0" r="0" b="1905"/>
                <wp:docPr id="256" name="Group 18"/>
                <wp:cNvGraphicFramePr/>
                <a:graphic xmlns:a="http://schemas.openxmlformats.org/drawingml/2006/main">
                  <a:graphicData uri="http://schemas.microsoft.com/office/word/2010/wordprocessingGroup">
                    <wpg:wgp>
                      <wpg:cNvGrpSpPr/>
                      <wpg:grpSpPr>
                        <a:xfrm>
                          <a:off x="0" y="0"/>
                          <a:ext cx="3427095" cy="5389245"/>
                          <a:chOff x="0" y="0"/>
                          <a:chExt cx="3503221" cy="5735786"/>
                        </a:xfrm>
                      </wpg:grpSpPr>
                      <wpg:grpSp>
                        <wpg:cNvPr id="258" name="Group 17"/>
                        <wpg:cNvGrpSpPr/>
                        <wpg:grpSpPr>
                          <a:xfrm>
                            <a:off x="0" y="391886"/>
                            <a:ext cx="3503221" cy="4987636"/>
                            <a:chOff x="0" y="0"/>
                            <a:chExt cx="3503221" cy="4987636"/>
                          </a:xfrm>
                        </wpg:grpSpPr>
                        <pic:pic xmlns:pic="http://schemas.openxmlformats.org/drawingml/2006/picture">
                          <pic:nvPicPr>
                            <pic:cNvPr id="259" name="Picture 4"/>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3221" cy="4987636"/>
                            </a:xfrm>
                            <a:prstGeom prst="rect">
                              <a:avLst/>
                            </a:prstGeom>
                            <a:noFill/>
                            <a:ln>
                              <a:noFill/>
                            </a:ln>
                          </pic:spPr>
                        </pic:pic>
                        <wps:wsp>
                          <wps:cNvPr id="260" name="Text Box 7"/>
                          <wps:cNvSpPr txBox="1">
                            <a:spLocks noChangeArrowheads="1"/>
                          </wps:cNvSpPr>
                          <wps:spPr bwMode="auto">
                            <a:xfrm>
                              <a:off x="178130" y="190005"/>
                              <a:ext cx="3126740" cy="4631055"/>
                            </a:xfrm>
                            <a:prstGeom prst="rect">
                              <a:avLst/>
                            </a:prstGeom>
                            <a:noFill/>
                            <a:ln w="9525">
                              <a:noFill/>
                              <a:miter lim="800000"/>
                              <a:headEnd/>
                              <a:tailEnd/>
                            </a:ln>
                          </wps:spPr>
                          <wps:txbx>
                            <w:txbxContent>
                              <w:tbl>
                                <w:tblPr>
                                  <w:tblStyle w:val="TableCoreClass"/>
                                  <w:tblW w:w="4320" w:type="dxa"/>
                                  <w:tblLayout w:type="fixed"/>
                                  <w:tblLook w:val="0420" w:firstRow="1" w:lastRow="0" w:firstColumn="0" w:lastColumn="0" w:noHBand="0" w:noVBand="1"/>
                                </w:tblPr>
                                <w:tblGrid>
                                  <w:gridCol w:w="648"/>
                                  <w:gridCol w:w="1080"/>
                                  <w:gridCol w:w="2592"/>
                                </w:tblGrid>
                                <w:tr w:rsidR="00302071" w:rsidRPr="00FE6CDC" w14:paraId="55B04E81" w14:textId="77777777" w:rsidTr="00E074A5">
                                  <w:trPr>
                                    <w:cnfStyle w:val="100000000000" w:firstRow="1" w:lastRow="0" w:firstColumn="0" w:lastColumn="0" w:oddVBand="0" w:evenVBand="0" w:oddHBand="0" w:evenHBand="0" w:firstRowFirstColumn="0" w:firstRowLastColumn="0" w:lastRowFirstColumn="0" w:lastRowLastColumn="0"/>
                                  </w:trPr>
                                  <w:tc>
                                    <w:tcPr>
                                      <w:tcW w:w="4320" w:type="dxa"/>
                                      <w:gridSpan w:val="3"/>
                                    </w:tcPr>
                                    <w:p w14:paraId="7D4EDE3A" w14:textId="77777777" w:rsidR="00302071" w:rsidRPr="001B42F7" w:rsidRDefault="00302071" w:rsidP="00C05F0E">
                                      <w:pPr>
                                        <w:pStyle w:val="TABLEHEADING"/>
                                        <w:rPr>
                                          <w:sz w:val="17"/>
                                          <w:szCs w:val="17"/>
                                        </w:rPr>
                                      </w:pPr>
                                      <w:r w:rsidRPr="001B42F7">
                                        <w:t>Class Table – Single Column Width</w:t>
                                      </w:r>
                                    </w:p>
                                  </w:tc>
                                </w:tr>
                                <w:tr w:rsidR="00302071" w:rsidRPr="006C4C3F" w14:paraId="233EEB15" w14:textId="77777777" w:rsidTr="00E074A5">
                                  <w:tc>
                                    <w:tcPr>
                                      <w:tcW w:w="648" w:type="dxa"/>
                                    </w:tcPr>
                                    <w:p w14:paraId="67C09961" w14:textId="77777777" w:rsidR="00302071" w:rsidRPr="00D00461" w:rsidRDefault="00302071" w:rsidP="00F36001">
                                      <w:pPr>
                                        <w:pStyle w:val="TableColumnHeader"/>
                                      </w:pPr>
                                      <w:r w:rsidRPr="00D00461">
                                        <w:t>Level</w:t>
                                      </w:r>
                                    </w:p>
                                  </w:tc>
                                  <w:tc>
                                    <w:tcPr>
                                      <w:tcW w:w="1080" w:type="dxa"/>
                                    </w:tcPr>
                                    <w:p w14:paraId="62C91B5E" w14:textId="77777777" w:rsidR="00302071" w:rsidRPr="00D00461" w:rsidRDefault="00302071" w:rsidP="00F36001">
                                      <w:pPr>
                                        <w:pStyle w:val="TableColumnHeader"/>
                                      </w:pPr>
                                      <w:r w:rsidRPr="00D00461">
                                        <w:t>Proficiency Bonus</w:t>
                                      </w:r>
                                    </w:p>
                                  </w:tc>
                                  <w:tc>
                                    <w:tcPr>
                                      <w:tcW w:w="2592" w:type="dxa"/>
                                    </w:tcPr>
                                    <w:p w14:paraId="582BCC06" w14:textId="77777777" w:rsidR="00302071" w:rsidRPr="00D00461" w:rsidRDefault="00302071" w:rsidP="00F36001">
                                      <w:pPr>
                                        <w:pStyle w:val="TableColumnHeader"/>
                                      </w:pPr>
                                      <w:r w:rsidRPr="00D00461">
                                        <w:t>Features</w:t>
                                      </w:r>
                                    </w:p>
                                  </w:tc>
                                </w:tr>
                                <w:tr w:rsidR="00302071" w:rsidRPr="00FE6CDC" w14:paraId="60950AF2"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3FCD437E" w14:textId="77777777" w:rsidR="00302071" w:rsidRPr="00D00461" w:rsidRDefault="00302071" w:rsidP="00F36001">
                                      <w:pPr>
                                        <w:pStyle w:val="TableText"/>
                                      </w:pPr>
                                      <w:r w:rsidRPr="00D00461">
                                        <w:t>1st</w:t>
                                      </w:r>
                                    </w:p>
                                  </w:tc>
                                  <w:tc>
                                    <w:tcPr>
                                      <w:tcW w:w="1080" w:type="dxa"/>
                                    </w:tcPr>
                                    <w:p w14:paraId="40A321D3" w14:textId="77777777" w:rsidR="00302071" w:rsidRPr="00D00461" w:rsidRDefault="00302071" w:rsidP="00F36001">
                                      <w:pPr>
                                        <w:pStyle w:val="TableText"/>
                                      </w:pPr>
                                      <w:r w:rsidRPr="00D00461">
                                        <w:t>+2</w:t>
                                      </w:r>
                                    </w:p>
                                  </w:tc>
                                  <w:tc>
                                    <w:tcPr>
                                      <w:tcW w:w="2592" w:type="dxa"/>
                                    </w:tcPr>
                                    <w:p w14:paraId="4D556874" w14:textId="77777777" w:rsidR="00302071" w:rsidRPr="00FE6CDC" w:rsidRDefault="00302071" w:rsidP="00F36001">
                                      <w:pPr>
                                        <w:pStyle w:val="TableText"/>
                                      </w:pPr>
                                      <w:r w:rsidRPr="00FE6CDC">
                                        <w:t xml:space="preserve">This class table is used for classes </w:t>
                                      </w:r>
                                    </w:p>
                                  </w:tc>
                                </w:tr>
                                <w:tr w:rsidR="00302071" w:rsidRPr="00FE6CDC" w14:paraId="5BE4C8EE" w14:textId="77777777" w:rsidTr="00E074A5">
                                  <w:tc>
                                    <w:tcPr>
                                      <w:tcW w:w="648" w:type="dxa"/>
                                    </w:tcPr>
                                    <w:p w14:paraId="50D1D9D4" w14:textId="77777777" w:rsidR="00302071" w:rsidRPr="00D00461" w:rsidRDefault="00302071" w:rsidP="00F36001">
                                      <w:pPr>
                                        <w:pStyle w:val="TableText"/>
                                      </w:pPr>
                                      <w:r w:rsidRPr="00D00461">
                                        <w:t>2nd</w:t>
                                      </w:r>
                                    </w:p>
                                  </w:tc>
                                  <w:tc>
                                    <w:tcPr>
                                      <w:tcW w:w="1080" w:type="dxa"/>
                                    </w:tcPr>
                                    <w:p w14:paraId="1D9E73C8" w14:textId="77777777" w:rsidR="00302071" w:rsidRPr="00D00461" w:rsidRDefault="00302071" w:rsidP="00F36001">
                                      <w:pPr>
                                        <w:pStyle w:val="TableText"/>
                                      </w:pPr>
                                      <w:r w:rsidRPr="00D00461">
                                        <w:t>+2</w:t>
                                      </w:r>
                                    </w:p>
                                  </w:tc>
                                  <w:tc>
                                    <w:tcPr>
                                      <w:tcW w:w="2592" w:type="dxa"/>
                                    </w:tcPr>
                                    <w:p w14:paraId="62CC8A5C" w14:textId="77777777" w:rsidR="00302071" w:rsidRPr="00FE6CDC" w:rsidRDefault="00302071" w:rsidP="00F36001">
                                      <w:pPr>
                                        <w:pStyle w:val="TableText"/>
                                      </w:pPr>
                                      <w:r w:rsidRPr="00FE6CDC">
                                        <w:t>that only need one column of space.</w:t>
                                      </w:r>
                                    </w:p>
                                  </w:tc>
                                </w:tr>
                                <w:tr w:rsidR="00302071" w:rsidRPr="006C4C3F" w14:paraId="0826484C"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72FD46AC" w14:textId="77777777" w:rsidR="00302071" w:rsidRPr="00D00461" w:rsidRDefault="00302071" w:rsidP="00F36001">
                                      <w:pPr>
                                        <w:pStyle w:val="TableText"/>
                                      </w:pPr>
                                      <w:r w:rsidRPr="00D00461">
                                        <w:t>3rd</w:t>
                                      </w:r>
                                    </w:p>
                                  </w:tc>
                                  <w:tc>
                                    <w:tcPr>
                                      <w:tcW w:w="1080" w:type="dxa"/>
                                    </w:tcPr>
                                    <w:p w14:paraId="798D2A1E" w14:textId="77777777" w:rsidR="00302071" w:rsidRPr="00D00461" w:rsidRDefault="00302071" w:rsidP="00F36001">
                                      <w:pPr>
                                        <w:pStyle w:val="TableText"/>
                                      </w:pPr>
                                      <w:r w:rsidRPr="00D00461">
                                        <w:t>+2</w:t>
                                      </w:r>
                                    </w:p>
                                  </w:tc>
                                  <w:tc>
                                    <w:tcPr>
                                      <w:tcW w:w="2592" w:type="dxa"/>
                                    </w:tcPr>
                                    <w:p w14:paraId="3795C7FF" w14:textId="77777777" w:rsidR="00302071" w:rsidRPr="00D00461" w:rsidRDefault="00302071" w:rsidP="00F36001">
                                      <w:pPr>
                                        <w:pStyle w:val="TableText"/>
                                      </w:pPr>
                                    </w:p>
                                  </w:tc>
                                </w:tr>
                                <w:tr w:rsidR="00302071" w:rsidRPr="00FE6CDC" w14:paraId="31DBB4D6" w14:textId="77777777" w:rsidTr="00E074A5">
                                  <w:tc>
                                    <w:tcPr>
                                      <w:tcW w:w="648" w:type="dxa"/>
                                    </w:tcPr>
                                    <w:p w14:paraId="3FB04A1A" w14:textId="77777777" w:rsidR="00302071" w:rsidRPr="00D00461" w:rsidRDefault="00302071" w:rsidP="00F36001">
                                      <w:pPr>
                                        <w:pStyle w:val="TableText"/>
                                      </w:pPr>
                                      <w:r w:rsidRPr="00D00461">
                                        <w:t>4th</w:t>
                                      </w:r>
                                    </w:p>
                                  </w:tc>
                                  <w:tc>
                                    <w:tcPr>
                                      <w:tcW w:w="1080" w:type="dxa"/>
                                    </w:tcPr>
                                    <w:p w14:paraId="69178DA7" w14:textId="77777777" w:rsidR="00302071" w:rsidRPr="00D00461" w:rsidRDefault="00302071" w:rsidP="00F36001">
                                      <w:pPr>
                                        <w:pStyle w:val="TableText"/>
                                      </w:pPr>
                                      <w:r w:rsidRPr="00D00461">
                                        <w:t>+2</w:t>
                                      </w:r>
                                    </w:p>
                                  </w:tc>
                                  <w:tc>
                                    <w:tcPr>
                                      <w:tcW w:w="2592" w:type="dxa"/>
                                    </w:tcPr>
                                    <w:p w14:paraId="47A22113" w14:textId="77777777" w:rsidR="00302071" w:rsidRPr="00FE6CDC" w:rsidRDefault="00302071" w:rsidP="00F36001">
                                      <w:pPr>
                                        <w:pStyle w:val="TableText"/>
                                      </w:pPr>
                                      <w:r w:rsidRPr="00FE6CDC">
                                        <w:t xml:space="preserve">You can alter the size of the outline </w:t>
                                      </w:r>
                                    </w:p>
                                  </w:tc>
                                </w:tr>
                                <w:tr w:rsidR="00302071" w:rsidRPr="006C4C3F" w14:paraId="21DD6FE9"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54B554E6" w14:textId="77777777" w:rsidR="00302071" w:rsidRPr="00D00461" w:rsidRDefault="00302071" w:rsidP="00F36001">
                                      <w:pPr>
                                        <w:pStyle w:val="TableText"/>
                                      </w:pPr>
                                      <w:r w:rsidRPr="00D00461">
                                        <w:t>5th</w:t>
                                      </w:r>
                                    </w:p>
                                  </w:tc>
                                  <w:tc>
                                    <w:tcPr>
                                      <w:tcW w:w="1080" w:type="dxa"/>
                                    </w:tcPr>
                                    <w:p w14:paraId="4B86EF9E" w14:textId="77777777" w:rsidR="00302071" w:rsidRPr="00D00461" w:rsidRDefault="00302071" w:rsidP="00F36001">
                                      <w:pPr>
                                        <w:pStyle w:val="TableText"/>
                                      </w:pPr>
                                      <w:r w:rsidRPr="00D00461">
                                        <w:t>+3</w:t>
                                      </w:r>
                                    </w:p>
                                  </w:tc>
                                  <w:tc>
                                    <w:tcPr>
                                      <w:tcW w:w="2592" w:type="dxa"/>
                                    </w:tcPr>
                                    <w:p w14:paraId="12A3681A" w14:textId="77777777" w:rsidR="00302071" w:rsidRPr="00D00461" w:rsidRDefault="00302071" w:rsidP="00F36001">
                                      <w:pPr>
                                        <w:pStyle w:val="TableText"/>
                                      </w:pPr>
                                      <w:r w:rsidRPr="00D00461">
                                        <w:t>by stretching it.</w:t>
                                      </w:r>
                                    </w:p>
                                  </w:tc>
                                </w:tr>
                                <w:tr w:rsidR="00302071" w:rsidRPr="006C4C3F" w14:paraId="3937A52B" w14:textId="77777777" w:rsidTr="00E074A5">
                                  <w:tc>
                                    <w:tcPr>
                                      <w:tcW w:w="648" w:type="dxa"/>
                                    </w:tcPr>
                                    <w:p w14:paraId="471AF58A" w14:textId="77777777" w:rsidR="00302071" w:rsidRPr="00D00461" w:rsidRDefault="00302071" w:rsidP="00F36001">
                                      <w:pPr>
                                        <w:pStyle w:val="TableText"/>
                                      </w:pPr>
                                      <w:r w:rsidRPr="00D00461">
                                        <w:t>6th</w:t>
                                      </w:r>
                                    </w:p>
                                  </w:tc>
                                  <w:tc>
                                    <w:tcPr>
                                      <w:tcW w:w="1080" w:type="dxa"/>
                                    </w:tcPr>
                                    <w:p w14:paraId="704A9C4D" w14:textId="77777777" w:rsidR="00302071" w:rsidRPr="00D00461" w:rsidRDefault="00302071" w:rsidP="00F36001">
                                      <w:pPr>
                                        <w:pStyle w:val="TableText"/>
                                      </w:pPr>
                                      <w:r w:rsidRPr="00D00461">
                                        <w:t>+3</w:t>
                                      </w:r>
                                    </w:p>
                                  </w:tc>
                                  <w:tc>
                                    <w:tcPr>
                                      <w:tcW w:w="2592" w:type="dxa"/>
                                    </w:tcPr>
                                    <w:p w14:paraId="795B28C2" w14:textId="77777777" w:rsidR="00302071" w:rsidRPr="00D00461" w:rsidRDefault="00302071" w:rsidP="00F36001">
                                      <w:pPr>
                                        <w:pStyle w:val="TableText"/>
                                      </w:pPr>
                                    </w:p>
                                  </w:tc>
                                </w:tr>
                                <w:tr w:rsidR="00302071" w:rsidRPr="006C4C3F" w14:paraId="55F7B0B0"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26C844DB" w14:textId="77777777" w:rsidR="00302071" w:rsidRPr="00D00461" w:rsidRDefault="00302071" w:rsidP="00F36001">
                                      <w:pPr>
                                        <w:pStyle w:val="TableText"/>
                                      </w:pPr>
                                      <w:r w:rsidRPr="00D00461">
                                        <w:t>7th</w:t>
                                      </w:r>
                                    </w:p>
                                  </w:tc>
                                  <w:tc>
                                    <w:tcPr>
                                      <w:tcW w:w="1080" w:type="dxa"/>
                                    </w:tcPr>
                                    <w:p w14:paraId="6C063E0D" w14:textId="77777777" w:rsidR="00302071" w:rsidRPr="00D00461" w:rsidRDefault="00302071" w:rsidP="00F36001">
                                      <w:pPr>
                                        <w:pStyle w:val="TableText"/>
                                      </w:pPr>
                                      <w:r w:rsidRPr="00D00461">
                                        <w:t>+3</w:t>
                                      </w:r>
                                    </w:p>
                                  </w:tc>
                                  <w:tc>
                                    <w:tcPr>
                                      <w:tcW w:w="2592" w:type="dxa"/>
                                    </w:tcPr>
                                    <w:p w14:paraId="46877747" w14:textId="77777777" w:rsidR="00302071" w:rsidRPr="00D00461" w:rsidRDefault="00302071" w:rsidP="00F36001">
                                      <w:pPr>
                                        <w:pStyle w:val="TableText"/>
                                      </w:pPr>
                                    </w:p>
                                  </w:tc>
                                </w:tr>
                                <w:tr w:rsidR="00302071" w:rsidRPr="006C4C3F" w14:paraId="51820BFE" w14:textId="77777777" w:rsidTr="00E074A5">
                                  <w:tc>
                                    <w:tcPr>
                                      <w:tcW w:w="648" w:type="dxa"/>
                                    </w:tcPr>
                                    <w:p w14:paraId="1A423E3C" w14:textId="77777777" w:rsidR="00302071" w:rsidRPr="00D00461" w:rsidRDefault="00302071" w:rsidP="00F36001">
                                      <w:pPr>
                                        <w:pStyle w:val="TableText"/>
                                      </w:pPr>
                                      <w:r w:rsidRPr="00D00461">
                                        <w:t>8th</w:t>
                                      </w:r>
                                    </w:p>
                                  </w:tc>
                                  <w:tc>
                                    <w:tcPr>
                                      <w:tcW w:w="1080" w:type="dxa"/>
                                    </w:tcPr>
                                    <w:p w14:paraId="7A5A45A8" w14:textId="77777777" w:rsidR="00302071" w:rsidRPr="00D00461" w:rsidRDefault="00302071" w:rsidP="00F36001">
                                      <w:pPr>
                                        <w:pStyle w:val="TableText"/>
                                      </w:pPr>
                                      <w:r w:rsidRPr="00D00461">
                                        <w:t>+3</w:t>
                                      </w:r>
                                    </w:p>
                                  </w:tc>
                                  <w:tc>
                                    <w:tcPr>
                                      <w:tcW w:w="2592" w:type="dxa"/>
                                    </w:tcPr>
                                    <w:p w14:paraId="742F3145" w14:textId="77777777" w:rsidR="00302071" w:rsidRPr="00D00461" w:rsidRDefault="00302071" w:rsidP="00F36001">
                                      <w:pPr>
                                        <w:pStyle w:val="TableText"/>
                                      </w:pPr>
                                    </w:p>
                                  </w:tc>
                                </w:tr>
                                <w:tr w:rsidR="00302071" w:rsidRPr="006C4C3F" w14:paraId="4B076AAD"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0512E6B8" w14:textId="77777777" w:rsidR="00302071" w:rsidRPr="00D00461" w:rsidRDefault="00302071" w:rsidP="00F36001">
                                      <w:pPr>
                                        <w:pStyle w:val="TableText"/>
                                      </w:pPr>
                                      <w:r w:rsidRPr="00D00461">
                                        <w:t>9th</w:t>
                                      </w:r>
                                    </w:p>
                                  </w:tc>
                                  <w:tc>
                                    <w:tcPr>
                                      <w:tcW w:w="1080" w:type="dxa"/>
                                    </w:tcPr>
                                    <w:p w14:paraId="4129D358" w14:textId="77777777" w:rsidR="00302071" w:rsidRPr="00D00461" w:rsidRDefault="00302071" w:rsidP="00F36001">
                                      <w:pPr>
                                        <w:pStyle w:val="TableText"/>
                                      </w:pPr>
                                      <w:r w:rsidRPr="00D00461">
                                        <w:t>+4</w:t>
                                      </w:r>
                                    </w:p>
                                  </w:tc>
                                  <w:tc>
                                    <w:tcPr>
                                      <w:tcW w:w="2592" w:type="dxa"/>
                                    </w:tcPr>
                                    <w:p w14:paraId="7C9DC124" w14:textId="77777777" w:rsidR="00302071" w:rsidRPr="00D00461" w:rsidRDefault="00302071" w:rsidP="00F36001">
                                      <w:pPr>
                                        <w:pStyle w:val="TableText"/>
                                      </w:pPr>
                                    </w:p>
                                  </w:tc>
                                </w:tr>
                                <w:tr w:rsidR="00302071" w:rsidRPr="006C4C3F" w14:paraId="6BFD61FC" w14:textId="77777777" w:rsidTr="00E074A5">
                                  <w:tc>
                                    <w:tcPr>
                                      <w:tcW w:w="648" w:type="dxa"/>
                                    </w:tcPr>
                                    <w:p w14:paraId="76945E90" w14:textId="77777777" w:rsidR="00302071" w:rsidRPr="00D00461" w:rsidRDefault="00302071" w:rsidP="00F36001">
                                      <w:pPr>
                                        <w:pStyle w:val="TableText"/>
                                      </w:pPr>
                                      <w:r w:rsidRPr="00D00461">
                                        <w:t>10th</w:t>
                                      </w:r>
                                    </w:p>
                                  </w:tc>
                                  <w:tc>
                                    <w:tcPr>
                                      <w:tcW w:w="1080" w:type="dxa"/>
                                    </w:tcPr>
                                    <w:p w14:paraId="34FCB3D9" w14:textId="77777777" w:rsidR="00302071" w:rsidRPr="00D00461" w:rsidRDefault="00302071" w:rsidP="00F36001">
                                      <w:pPr>
                                        <w:pStyle w:val="TableText"/>
                                      </w:pPr>
                                      <w:r w:rsidRPr="00D00461">
                                        <w:t>+4</w:t>
                                      </w:r>
                                    </w:p>
                                  </w:tc>
                                  <w:tc>
                                    <w:tcPr>
                                      <w:tcW w:w="2592" w:type="dxa"/>
                                    </w:tcPr>
                                    <w:p w14:paraId="5D8C5749" w14:textId="77777777" w:rsidR="00302071" w:rsidRPr="00D00461" w:rsidRDefault="00302071" w:rsidP="00F36001">
                                      <w:pPr>
                                        <w:pStyle w:val="TableText"/>
                                      </w:pPr>
                                    </w:p>
                                  </w:tc>
                                </w:tr>
                                <w:tr w:rsidR="00302071" w:rsidRPr="006C4C3F" w14:paraId="7B7F80F6"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72A4F1E9" w14:textId="77777777" w:rsidR="00302071" w:rsidRPr="00D00461" w:rsidRDefault="00302071" w:rsidP="00F36001">
                                      <w:pPr>
                                        <w:pStyle w:val="TableText"/>
                                      </w:pPr>
                                      <w:r w:rsidRPr="00D00461">
                                        <w:t>11th</w:t>
                                      </w:r>
                                    </w:p>
                                  </w:tc>
                                  <w:tc>
                                    <w:tcPr>
                                      <w:tcW w:w="1080" w:type="dxa"/>
                                    </w:tcPr>
                                    <w:p w14:paraId="3CE1711B" w14:textId="77777777" w:rsidR="00302071" w:rsidRPr="00D00461" w:rsidRDefault="00302071" w:rsidP="00F36001">
                                      <w:pPr>
                                        <w:pStyle w:val="TableText"/>
                                      </w:pPr>
                                      <w:r w:rsidRPr="00D00461">
                                        <w:t>+4</w:t>
                                      </w:r>
                                    </w:p>
                                  </w:tc>
                                  <w:tc>
                                    <w:tcPr>
                                      <w:tcW w:w="2592" w:type="dxa"/>
                                    </w:tcPr>
                                    <w:p w14:paraId="2FBCDD38" w14:textId="77777777" w:rsidR="00302071" w:rsidRPr="00D00461" w:rsidRDefault="00302071" w:rsidP="00F36001">
                                      <w:pPr>
                                        <w:pStyle w:val="TableText"/>
                                      </w:pPr>
                                    </w:p>
                                  </w:tc>
                                </w:tr>
                                <w:tr w:rsidR="00302071" w:rsidRPr="006C4C3F" w14:paraId="70562B7B" w14:textId="77777777" w:rsidTr="00E074A5">
                                  <w:tc>
                                    <w:tcPr>
                                      <w:tcW w:w="648" w:type="dxa"/>
                                    </w:tcPr>
                                    <w:p w14:paraId="6583527A" w14:textId="77777777" w:rsidR="00302071" w:rsidRPr="00D00461" w:rsidRDefault="00302071" w:rsidP="00F36001">
                                      <w:pPr>
                                        <w:pStyle w:val="TableText"/>
                                      </w:pPr>
                                      <w:r w:rsidRPr="00D00461">
                                        <w:t>12th</w:t>
                                      </w:r>
                                    </w:p>
                                  </w:tc>
                                  <w:tc>
                                    <w:tcPr>
                                      <w:tcW w:w="1080" w:type="dxa"/>
                                    </w:tcPr>
                                    <w:p w14:paraId="7A000EEC" w14:textId="77777777" w:rsidR="00302071" w:rsidRPr="00D00461" w:rsidRDefault="00302071" w:rsidP="00F36001">
                                      <w:pPr>
                                        <w:pStyle w:val="TableText"/>
                                      </w:pPr>
                                      <w:r w:rsidRPr="00D00461">
                                        <w:t>+4</w:t>
                                      </w:r>
                                    </w:p>
                                  </w:tc>
                                  <w:tc>
                                    <w:tcPr>
                                      <w:tcW w:w="2592" w:type="dxa"/>
                                    </w:tcPr>
                                    <w:p w14:paraId="6F49768E" w14:textId="77777777" w:rsidR="00302071" w:rsidRPr="00D00461" w:rsidRDefault="00302071" w:rsidP="00F36001">
                                      <w:pPr>
                                        <w:pStyle w:val="TableText"/>
                                      </w:pPr>
                                    </w:p>
                                  </w:tc>
                                </w:tr>
                                <w:tr w:rsidR="00302071" w:rsidRPr="006C4C3F" w14:paraId="777018BF"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34CEFE4D" w14:textId="77777777" w:rsidR="00302071" w:rsidRPr="00D00461" w:rsidRDefault="00302071" w:rsidP="00F36001">
                                      <w:pPr>
                                        <w:pStyle w:val="TableText"/>
                                      </w:pPr>
                                      <w:r w:rsidRPr="00D00461">
                                        <w:t>13th</w:t>
                                      </w:r>
                                    </w:p>
                                  </w:tc>
                                  <w:tc>
                                    <w:tcPr>
                                      <w:tcW w:w="1080" w:type="dxa"/>
                                    </w:tcPr>
                                    <w:p w14:paraId="03FEAA1E" w14:textId="77777777" w:rsidR="00302071" w:rsidRPr="00D00461" w:rsidRDefault="00302071" w:rsidP="00F36001">
                                      <w:pPr>
                                        <w:pStyle w:val="TableText"/>
                                      </w:pPr>
                                      <w:r w:rsidRPr="00D00461">
                                        <w:t>+5</w:t>
                                      </w:r>
                                    </w:p>
                                  </w:tc>
                                  <w:tc>
                                    <w:tcPr>
                                      <w:tcW w:w="2592" w:type="dxa"/>
                                    </w:tcPr>
                                    <w:p w14:paraId="5BD0E1B7" w14:textId="77777777" w:rsidR="00302071" w:rsidRPr="00D00461" w:rsidRDefault="00302071" w:rsidP="00F36001">
                                      <w:pPr>
                                        <w:pStyle w:val="TableText"/>
                                      </w:pPr>
                                    </w:p>
                                  </w:tc>
                                </w:tr>
                                <w:tr w:rsidR="00302071" w:rsidRPr="006C4C3F" w14:paraId="5F0D9E2D" w14:textId="77777777" w:rsidTr="00E074A5">
                                  <w:tc>
                                    <w:tcPr>
                                      <w:tcW w:w="648" w:type="dxa"/>
                                    </w:tcPr>
                                    <w:p w14:paraId="22724D7A" w14:textId="77777777" w:rsidR="00302071" w:rsidRPr="00D00461" w:rsidRDefault="00302071" w:rsidP="00F36001">
                                      <w:pPr>
                                        <w:pStyle w:val="TableText"/>
                                      </w:pPr>
                                      <w:r w:rsidRPr="00D00461">
                                        <w:t>14th</w:t>
                                      </w:r>
                                    </w:p>
                                  </w:tc>
                                  <w:tc>
                                    <w:tcPr>
                                      <w:tcW w:w="1080" w:type="dxa"/>
                                    </w:tcPr>
                                    <w:p w14:paraId="1612FEFD" w14:textId="77777777" w:rsidR="00302071" w:rsidRPr="00D00461" w:rsidRDefault="00302071" w:rsidP="00F36001">
                                      <w:pPr>
                                        <w:pStyle w:val="TableText"/>
                                      </w:pPr>
                                      <w:r w:rsidRPr="00D00461">
                                        <w:t>+5</w:t>
                                      </w:r>
                                    </w:p>
                                  </w:tc>
                                  <w:tc>
                                    <w:tcPr>
                                      <w:tcW w:w="2592" w:type="dxa"/>
                                    </w:tcPr>
                                    <w:p w14:paraId="71CCF631" w14:textId="77777777" w:rsidR="00302071" w:rsidRPr="00D00461" w:rsidRDefault="00302071" w:rsidP="00F36001">
                                      <w:pPr>
                                        <w:pStyle w:val="TableText"/>
                                      </w:pPr>
                                    </w:p>
                                  </w:tc>
                                </w:tr>
                                <w:tr w:rsidR="00302071" w:rsidRPr="006C4C3F" w14:paraId="5EE11573"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2879FF3D" w14:textId="77777777" w:rsidR="00302071" w:rsidRPr="00D00461" w:rsidRDefault="00302071" w:rsidP="00F36001">
                                      <w:pPr>
                                        <w:pStyle w:val="TableText"/>
                                      </w:pPr>
                                      <w:r w:rsidRPr="00D00461">
                                        <w:t>15th</w:t>
                                      </w:r>
                                    </w:p>
                                  </w:tc>
                                  <w:tc>
                                    <w:tcPr>
                                      <w:tcW w:w="1080" w:type="dxa"/>
                                    </w:tcPr>
                                    <w:p w14:paraId="6B41874C" w14:textId="77777777" w:rsidR="00302071" w:rsidRPr="00D00461" w:rsidRDefault="00302071" w:rsidP="00F36001">
                                      <w:pPr>
                                        <w:pStyle w:val="TableText"/>
                                      </w:pPr>
                                      <w:r w:rsidRPr="00D00461">
                                        <w:t>+5</w:t>
                                      </w:r>
                                    </w:p>
                                  </w:tc>
                                  <w:tc>
                                    <w:tcPr>
                                      <w:tcW w:w="2592" w:type="dxa"/>
                                    </w:tcPr>
                                    <w:p w14:paraId="4BF05B08" w14:textId="77777777" w:rsidR="00302071" w:rsidRPr="00D00461" w:rsidRDefault="00302071" w:rsidP="00F36001">
                                      <w:pPr>
                                        <w:pStyle w:val="TableText"/>
                                      </w:pPr>
                                    </w:p>
                                  </w:tc>
                                </w:tr>
                                <w:tr w:rsidR="00302071" w:rsidRPr="006C4C3F" w14:paraId="3AE20382" w14:textId="77777777" w:rsidTr="00E074A5">
                                  <w:tc>
                                    <w:tcPr>
                                      <w:tcW w:w="648" w:type="dxa"/>
                                    </w:tcPr>
                                    <w:p w14:paraId="7C00CAEB" w14:textId="77777777" w:rsidR="00302071" w:rsidRPr="00D00461" w:rsidRDefault="00302071" w:rsidP="00F36001">
                                      <w:pPr>
                                        <w:pStyle w:val="TableText"/>
                                      </w:pPr>
                                      <w:r w:rsidRPr="00D00461">
                                        <w:t>16th</w:t>
                                      </w:r>
                                    </w:p>
                                  </w:tc>
                                  <w:tc>
                                    <w:tcPr>
                                      <w:tcW w:w="1080" w:type="dxa"/>
                                    </w:tcPr>
                                    <w:p w14:paraId="45759A06" w14:textId="77777777" w:rsidR="00302071" w:rsidRPr="00D00461" w:rsidRDefault="00302071" w:rsidP="00F36001">
                                      <w:pPr>
                                        <w:pStyle w:val="TableText"/>
                                      </w:pPr>
                                      <w:r w:rsidRPr="00D00461">
                                        <w:t>+5</w:t>
                                      </w:r>
                                    </w:p>
                                  </w:tc>
                                  <w:tc>
                                    <w:tcPr>
                                      <w:tcW w:w="2592" w:type="dxa"/>
                                    </w:tcPr>
                                    <w:p w14:paraId="4BA2AD5F" w14:textId="77777777" w:rsidR="00302071" w:rsidRPr="00D00461" w:rsidRDefault="00302071" w:rsidP="00F36001">
                                      <w:pPr>
                                        <w:pStyle w:val="TableText"/>
                                      </w:pPr>
                                    </w:p>
                                  </w:tc>
                                </w:tr>
                                <w:tr w:rsidR="00302071" w:rsidRPr="006C4C3F" w14:paraId="19583B70"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0BAD5E95" w14:textId="77777777" w:rsidR="00302071" w:rsidRPr="00D00461" w:rsidRDefault="00302071" w:rsidP="00F36001">
                                      <w:pPr>
                                        <w:pStyle w:val="TableText"/>
                                      </w:pPr>
                                      <w:r w:rsidRPr="00D00461">
                                        <w:t>17th</w:t>
                                      </w:r>
                                    </w:p>
                                  </w:tc>
                                  <w:tc>
                                    <w:tcPr>
                                      <w:tcW w:w="1080" w:type="dxa"/>
                                    </w:tcPr>
                                    <w:p w14:paraId="15123121" w14:textId="77777777" w:rsidR="00302071" w:rsidRPr="00D00461" w:rsidRDefault="00302071" w:rsidP="00F36001">
                                      <w:pPr>
                                        <w:pStyle w:val="TableText"/>
                                      </w:pPr>
                                      <w:r w:rsidRPr="00D00461">
                                        <w:t>+6</w:t>
                                      </w:r>
                                    </w:p>
                                  </w:tc>
                                  <w:tc>
                                    <w:tcPr>
                                      <w:tcW w:w="2592" w:type="dxa"/>
                                    </w:tcPr>
                                    <w:p w14:paraId="75F37EE6" w14:textId="77777777" w:rsidR="00302071" w:rsidRPr="00D00461" w:rsidRDefault="00302071" w:rsidP="00F36001">
                                      <w:pPr>
                                        <w:pStyle w:val="TableText"/>
                                      </w:pPr>
                                    </w:p>
                                  </w:tc>
                                </w:tr>
                                <w:tr w:rsidR="00302071" w:rsidRPr="006C4C3F" w14:paraId="4DFDB3A4" w14:textId="77777777" w:rsidTr="00E074A5">
                                  <w:tc>
                                    <w:tcPr>
                                      <w:tcW w:w="648" w:type="dxa"/>
                                    </w:tcPr>
                                    <w:p w14:paraId="68ECF128" w14:textId="77777777" w:rsidR="00302071" w:rsidRPr="00D00461" w:rsidRDefault="00302071" w:rsidP="00F36001">
                                      <w:pPr>
                                        <w:pStyle w:val="TableText"/>
                                      </w:pPr>
                                      <w:r w:rsidRPr="00D00461">
                                        <w:t>18th</w:t>
                                      </w:r>
                                    </w:p>
                                  </w:tc>
                                  <w:tc>
                                    <w:tcPr>
                                      <w:tcW w:w="1080" w:type="dxa"/>
                                    </w:tcPr>
                                    <w:p w14:paraId="64EC7195" w14:textId="77777777" w:rsidR="00302071" w:rsidRPr="00D00461" w:rsidRDefault="00302071" w:rsidP="00F36001">
                                      <w:pPr>
                                        <w:pStyle w:val="TableText"/>
                                      </w:pPr>
                                      <w:r w:rsidRPr="00D00461">
                                        <w:t>+6</w:t>
                                      </w:r>
                                    </w:p>
                                  </w:tc>
                                  <w:tc>
                                    <w:tcPr>
                                      <w:tcW w:w="2592" w:type="dxa"/>
                                    </w:tcPr>
                                    <w:p w14:paraId="5DCE4A1A" w14:textId="77777777" w:rsidR="00302071" w:rsidRPr="00D00461" w:rsidRDefault="00302071" w:rsidP="00F36001">
                                      <w:pPr>
                                        <w:pStyle w:val="TableText"/>
                                      </w:pPr>
                                    </w:p>
                                  </w:tc>
                                </w:tr>
                                <w:tr w:rsidR="00302071" w:rsidRPr="006C4C3F" w14:paraId="55D777B3"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18E17F82" w14:textId="77777777" w:rsidR="00302071" w:rsidRPr="00D00461" w:rsidRDefault="00302071" w:rsidP="00F36001">
                                      <w:pPr>
                                        <w:pStyle w:val="TableText"/>
                                      </w:pPr>
                                      <w:r w:rsidRPr="00D00461">
                                        <w:t>19th</w:t>
                                      </w:r>
                                    </w:p>
                                  </w:tc>
                                  <w:tc>
                                    <w:tcPr>
                                      <w:tcW w:w="1080" w:type="dxa"/>
                                    </w:tcPr>
                                    <w:p w14:paraId="1DE56B68" w14:textId="77777777" w:rsidR="00302071" w:rsidRPr="00D00461" w:rsidRDefault="00302071" w:rsidP="00F36001">
                                      <w:pPr>
                                        <w:pStyle w:val="TableText"/>
                                      </w:pPr>
                                      <w:r w:rsidRPr="00D00461">
                                        <w:t>+6</w:t>
                                      </w:r>
                                    </w:p>
                                  </w:tc>
                                  <w:tc>
                                    <w:tcPr>
                                      <w:tcW w:w="2592" w:type="dxa"/>
                                    </w:tcPr>
                                    <w:p w14:paraId="05562BB5" w14:textId="77777777" w:rsidR="00302071" w:rsidRPr="00D00461" w:rsidRDefault="00302071" w:rsidP="00F36001">
                                      <w:pPr>
                                        <w:pStyle w:val="TableText"/>
                                      </w:pPr>
                                    </w:p>
                                  </w:tc>
                                </w:tr>
                                <w:tr w:rsidR="00302071" w:rsidRPr="006C4C3F" w14:paraId="34EBB7CE" w14:textId="77777777" w:rsidTr="00E074A5">
                                  <w:tc>
                                    <w:tcPr>
                                      <w:tcW w:w="648" w:type="dxa"/>
                                    </w:tcPr>
                                    <w:p w14:paraId="4617E9AA" w14:textId="77777777" w:rsidR="00302071" w:rsidRPr="00D00461" w:rsidRDefault="00302071" w:rsidP="00F36001">
                                      <w:pPr>
                                        <w:pStyle w:val="TableText"/>
                                      </w:pPr>
                                      <w:r w:rsidRPr="00D00461">
                                        <w:t>20th</w:t>
                                      </w:r>
                                    </w:p>
                                  </w:tc>
                                  <w:tc>
                                    <w:tcPr>
                                      <w:tcW w:w="1080" w:type="dxa"/>
                                    </w:tcPr>
                                    <w:p w14:paraId="1E6BFE38" w14:textId="77777777" w:rsidR="00302071" w:rsidRPr="00D00461" w:rsidRDefault="00302071" w:rsidP="00F36001">
                                      <w:pPr>
                                        <w:pStyle w:val="TableText"/>
                                      </w:pPr>
                                      <w:r w:rsidRPr="00D00461">
                                        <w:t>+6</w:t>
                                      </w:r>
                                    </w:p>
                                  </w:tc>
                                  <w:tc>
                                    <w:tcPr>
                                      <w:tcW w:w="2592" w:type="dxa"/>
                                    </w:tcPr>
                                    <w:p w14:paraId="30046D8E" w14:textId="77777777" w:rsidR="00302071" w:rsidRPr="00D00461" w:rsidRDefault="00302071" w:rsidP="00F36001">
                                      <w:pPr>
                                        <w:pStyle w:val="TableText"/>
                                      </w:pPr>
                                    </w:p>
                                  </w:tc>
                                </w:tr>
                              </w:tbl>
                              <w:p w14:paraId="51F71DCC" w14:textId="77777777" w:rsidR="00302071" w:rsidRPr="00522E76" w:rsidRDefault="00302071" w:rsidP="00F36001"/>
                            </w:txbxContent>
                          </wps:txbx>
                          <wps:bodyPr rot="0" vert="horz" wrap="square" lIns="91440" tIns="45720" rIns="91440" bIns="45720" anchor="t" anchorCtr="0">
                            <a:noAutofit/>
                          </wps:bodyPr>
                        </wps:wsp>
                      </wpg:grpSp>
                      <pic:pic xmlns:pic="http://schemas.openxmlformats.org/drawingml/2006/picture">
                        <pic:nvPicPr>
                          <pic:cNvPr id="261" name="Picture 12" descr="fancy-circle-sliver"/>
                          <pic:cNvPicPr>
                            <a:picLocks noChangeAspect="1"/>
                          </pic:cNvPicPr>
                        </pic:nvPicPr>
                        <pic:blipFill>
                          <a:blip r:embed="rId77" cstate="print">
                            <a:extLst>
                              <a:ext uri="{28A0092B-C50C-407E-A947-70E740481C1C}">
                                <a14:useLocalDpi xmlns:a14="http://schemas.microsoft.com/office/drawing/2010/main" val="0"/>
                              </a:ext>
                            </a:extLst>
                          </a:blip>
                          <a:srcRect t="9108" b="13174"/>
                          <a:stretch>
                            <a:fillRect/>
                          </a:stretch>
                        </pic:blipFill>
                        <pic:spPr bwMode="auto">
                          <a:xfrm rot="16200000">
                            <a:off x="1395350" y="4269184"/>
                            <a:ext cx="570015" cy="2363190"/>
                          </a:xfrm>
                          <a:prstGeom prst="rect">
                            <a:avLst/>
                          </a:prstGeom>
                          <a:noFill/>
                        </pic:spPr>
                      </pic:pic>
                      <pic:pic xmlns:pic="http://schemas.openxmlformats.org/drawingml/2006/picture">
                        <pic:nvPicPr>
                          <pic:cNvPr id="262" name="Picture 13" descr="fancy-circle-sliver"/>
                          <pic:cNvPicPr>
                            <a:picLocks noChangeAspect="1"/>
                          </pic:cNvPicPr>
                        </pic:nvPicPr>
                        <pic:blipFill>
                          <a:blip r:embed="rId77" cstate="print">
                            <a:extLst>
                              <a:ext uri="{28A0092B-C50C-407E-A947-70E740481C1C}">
                                <a14:useLocalDpi xmlns:a14="http://schemas.microsoft.com/office/drawing/2010/main" val="0"/>
                              </a:ext>
                            </a:extLst>
                          </a:blip>
                          <a:srcRect t="9108" b="13174"/>
                          <a:stretch>
                            <a:fillRect/>
                          </a:stretch>
                        </pic:blipFill>
                        <pic:spPr bwMode="auto">
                          <a:xfrm rot="5400000">
                            <a:off x="1549726" y="-896587"/>
                            <a:ext cx="570016" cy="2363190"/>
                          </a:xfrm>
                          <a:prstGeom prst="rect">
                            <a:avLst/>
                          </a:prstGeom>
                          <a:noFill/>
                        </pic:spPr>
                      </pic:pic>
                    </wpg:wgp>
                  </a:graphicData>
                </a:graphic>
              </wp:inline>
            </w:drawing>
          </mc:Choice>
          <mc:Fallback>
            <w:pict>
              <v:group w14:anchorId="5D69DF98" id="Group 18" o:spid="_x0000_s1189" style="width:269.85pt;height:424.35pt;mso-position-horizontal-relative:char;mso-position-vertical-relative:line" coordsize="35032,5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">
                <v:group id="Group 17" o:spid="_x0000_s1190" style="position:absolute;top:3918;width:35032;height:49877" coordsize="35032,4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Picture 4" o:spid="_x0000_s1191" type="#_x0000_t75" style="position:absolute;width:35032;height:4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">
                    <v:imagedata r:id="rId78" o:title=""/>
                  </v:shape>
                  <v:shape id="Text Box 7" o:spid="_x0000_s1192" type="#_x0000_t202" style="position:absolute;left:1781;top:1900;width:31267;height:4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tbl>
                          <w:tblPr>
                            <w:tblStyle w:val="TableCoreClass"/>
                            <w:tblW w:w="4320" w:type="dxa"/>
                            <w:tblLayout w:type="fixed"/>
                            <w:tblLook w:val="0420" w:firstRow="1" w:lastRow="0" w:firstColumn="0" w:lastColumn="0" w:noHBand="0" w:noVBand="1"/>
                          </w:tblPr>
                          <w:tblGrid>
                            <w:gridCol w:w="648"/>
                            <w:gridCol w:w="1080"/>
                            <w:gridCol w:w="2592"/>
                          </w:tblGrid>
                          <w:tr w:rsidR="00302071" w:rsidRPr="00FE6CDC" w14:paraId="55B04E81" w14:textId="77777777" w:rsidTr="00E074A5">
                            <w:trPr>
                              <w:cnfStyle w:val="100000000000" w:firstRow="1" w:lastRow="0" w:firstColumn="0" w:lastColumn="0" w:oddVBand="0" w:evenVBand="0" w:oddHBand="0" w:evenHBand="0" w:firstRowFirstColumn="0" w:firstRowLastColumn="0" w:lastRowFirstColumn="0" w:lastRowLastColumn="0"/>
                            </w:trPr>
                            <w:tc>
                              <w:tcPr>
                                <w:tcW w:w="4320" w:type="dxa"/>
                                <w:gridSpan w:val="3"/>
                              </w:tcPr>
                              <w:p w14:paraId="7D4EDE3A" w14:textId="77777777" w:rsidR="00302071" w:rsidRPr="001B42F7" w:rsidRDefault="00302071" w:rsidP="00C05F0E">
                                <w:pPr>
                                  <w:pStyle w:val="TABLEHEADING"/>
                                  <w:rPr>
                                    <w:sz w:val="17"/>
                                    <w:szCs w:val="17"/>
                                  </w:rPr>
                                </w:pPr>
                                <w:r w:rsidRPr="001B42F7">
                                  <w:t>Class Table – Single Column Width</w:t>
                                </w:r>
                              </w:p>
                            </w:tc>
                          </w:tr>
                          <w:tr w:rsidR="00302071" w:rsidRPr="006C4C3F" w14:paraId="233EEB15" w14:textId="77777777" w:rsidTr="00E074A5">
                            <w:tc>
                              <w:tcPr>
                                <w:tcW w:w="648" w:type="dxa"/>
                              </w:tcPr>
                              <w:p w14:paraId="67C09961" w14:textId="77777777" w:rsidR="00302071" w:rsidRPr="00D00461" w:rsidRDefault="00302071" w:rsidP="00F36001">
                                <w:pPr>
                                  <w:pStyle w:val="TableColumnHeader"/>
                                </w:pPr>
                                <w:r w:rsidRPr="00D00461">
                                  <w:t>Level</w:t>
                                </w:r>
                              </w:p>
                            </w:tc>
                            <w:tc>
                              <w:tcPr>
                                <w:tcW w:w="1080" w:type="dxa"/>
                              </w:tcPr>
                              <w:p w14:paraId="62C91B5E" w14:textId="77777777" w:rsidR="00302071" w:rsidRPr="00D00461" w:rsidRDefault="00302071" w:rsidP="00F36001">
                                <w:pPr>
                                  <w:pStyle w:val="TableColumnHeader"/>
                                </w:pPr>
                                <w:r w:rsidRPr="00D00461">
                                  <w:t>Proficiency Bonus</w:t>
                                </w:r>
                              </w:p>
                            </w:tc>
                            <w:tc>
                              <w:tcPr>
                                <w:tcW w:w="2592" w:type="dxa"/>
                              </w:tcPr>
                              <w:p w14:paraId="582BCC06" w14:textId="77777777" w:rsidR="00302071" w:rsidRPr="00D00461" w:rsidRDefault="00302071" w:rsidP="00F36001">
                                <w:pPr>
                                  <w:pStyle w:val="TableColumnHeader"/>
                                </w:pPr>
                                <w:r w:rsidRPr="00D00461">
                                  <w:t>Features</w:t>
                                </w:r>
                              </w:p>
                            </w:tc>
                          </w:tr>
                          <w:tr w:rsidR="00302071" w:rsidRPr="00FE6CDC" w14:paraId="60950AF2"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3FCD437E" w14:textId="77777777" w:rsidR="00302071" w:rsidRPr="00D00461" w:rsidRDefault="00302071" w:rsidP="00F36001">
                                <w:pPr>
                                  <w:pStyle w:val="TableText"/>
                                </w:pPr>
                                <w:r w:rsidRPr="00D00461">
                                  <w:t>1st</w:t>
                                </w:r>
                              </w:p>
                            </w:tc>
                            <w:tc>
                              <w:tcPr>
                                <w:tcW w:w="1080" w:type="dxa"/>
                              </w:tcPr>
                              <w:p w14:paraId="40A321D3" w14:textId="77777777" w:rsidR="00302071" w:rsidRPr="00D00461" w:rsidRDefault="00302071" w:rsidP="00F36001">
                                <w:pPr>
                                  <w:pStyle w:val="TableText"/>
                                </w:pPr>
                                <w:r w:rsidRPr="00D00461">
                                  <w:t>+2</w:t>
                                </w:r>
                              </w:p>
                            </w:tc>
                            <w:tc>
                              <w:tcPr>
                                <w:tcW w:w="2592" w:type="dxa"/>
                              </w:tcPr>
                              <w:p w14:paraId="4D556874" w14:textId="77777777" w:rsidR="00302071" w:rsidRPr="00FE6CDC" w:rsidRDefault="00302071" w:rsidP="00F36001">
                                <w:pPr>
                                  <w:pStyle w:val="TableText"/>
                                </w:pPr>
                                <w:r w:rsidRPr="00FE6CDC">
                                  <w:t xml:space="preserve">This class table is used for classes </w:t>
                                </w:r>
                              </w:p>
                            </w:tc>
                          </w:tr>
                          <w:tr w:rsidR="00302071" w:rsidRPr="00FE6CDC" w14:paraId="5BE4C8EE" w14:textId="77777777" w:rsidTr="00E074A5">
                            <w:tc>
                              <w:tcPr>
                                <w:tcW w:w="648" w:type="dxa"/>
                              </w:tcPr>
                              <w:p w14:paraId="50D1D9D4" w14:textId="77777777" w:rsidR="00302071" w:rsidRPr="00D00461" w:rsidRDefault="00302071" w:rsidP="00F36001">
                                <w:pPr>
                                  <w:pStyle w:val="TableText"/>
                                </w:pPr>
                                <w:r w:rsidRPr="00D00461">
                                  <w:t>2nd</w:t>
                                </w:r>
                              </w:p>
                            </w:tc>
                            <w:tc>
                              <w:tcPr>
                                <w:tcW w:w="1080" w:type="dxa"/>
                              </w:tcPr>
                              <w:p w14:paraId="1D9E73C8" w14:textId="77777777" w:rsidR="00302071" w:rsidRPr="00D00461" w:rsidRDefault="00302071" w:rsidP="00F36001">
                                <w:pPr>
                                  <w:pStyle w:val="TableText"/>
                                </w:pPr>
                                <w:r w:rsidRPr="00D00461">
                                  <w:t>+2</w:t>
                                </w:r>
                              </w:p>
                            </w:tc>
                            <w:tc>
                              <w:tcPr>
                                <w:tcW w:w="2592" w:type="dxa"/>
                              </w:tcPr>
                              <w:p w14:paraId="62CC8A5C" w14:textId="77777777" w:rsidR="00302071" w:rsidRPr="00FE6CDC" w:rsidRDefault="00302071" w:rsidP="00F36001">
                                <w:pPr>
                                  <w:pStyle w:val="TableText"/>
                                </w:pPr>
                                <w:r w:rsidRPr="00FE6CDC">
                                  <w:t>that only need one column of space.</w:t>
                                </w:r>
                              </w:p>
                            </w:tc>
                          </w:tr>
                          <w:tr w:rsidR="00302071" w:rsidRPr="006C4C3F" w14:paraId="0826484C"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72FD46AC" w14:textId="77777777" w:rsidR="00302071" w:rsidRPr="00D00461" w:rsidRDefault="00302071" w:rsidP="00F36001">
                                <w:pPr>
                                  <w:pStyle w:val="TableText"/>
                                </w:pPr>
                                <w:r w:rsidRPr="00D00461">
                                  <w:t>3rd</w:t>
                                </w:r>
                              </w:p>
                            </w:tc>
                            <w:tc>
                              <w:tcPr>
                                <w:tcW w:w="1080" w:type="dxa"/>
                              </w:tcPr>
                              <w:p w14:paraId="798D2A1E" w14:textId="77777777" w:rsidR="00302071" w:rsidRPr="00D00461" w:rsidRDefault="00302071" w:rsidP="00F36001">
                                <w:pPr>
                                  <w:pStyle w:val="TableText"/>
                                </w:pPr>
                                <w:r w:rsidRPr="00D00461">
                                  <w:t>+2</w:t>
                                </w:r>
                              </w:p>
                            </w:tc>
                            <w:tc>
                              <w:tcPr>
                                <w:tcW w:w="2592" w:type="dxa"/>
                              </w:tcPr>
                              <w:p w14:paraId="3795C7FF" w14:textId="77777777" w:rsidR="00302071" w:rsidRPr="00D00461" w:rsidRDefault="00302071" w:rsidP="00F36001">
                                <w:pPr>
                                  <w:pStyle w:val="TableText"/>
                                </w:pPr>
                              </w:p>
                            </w:tc>
                          </w:tr>
                          <w:tr w:rsidR="00302071" w:rsidRPr="00FE6CDC" w14:paraId="31DBB4D6" w14:textId="77777777" w:rsidTr="00E074A5">
                            <w:tc>
                              <w:tcPr>
                                <w:tcW w:w="648" w:type="dxa"/>
                              </w:tcPr>
                              <w:p w14:paraId="3FB04A1A" w14:textId="77777777" w:rsidR="00302071" w:rsidRPr="00D00461" w:rsidRDefault="00302071" w:rsidP="00F36001">
                                <w:pPr>
                                  <w:pStyle w:val="TableText"/>
                                </w:pPr>
                                <w:r w:rsidRPr="00D00461">
                                  <w:t>4th</w:t>
                                </w:r>
                              </w:p>
                            </w:tc>
                            <w:tc>
                              <w:tcPr>
                                <w:tcW w:w="1080" w:type="dxa"/>
                              </w:tcPr>
                              <w:p w14:paraId="69178DA7" w14:textId="77777777" w:rsidR="00302071" w:rsidRPr="00D00461" w:rsidRDefault="00302071" w:rsidP="00F36001">
                                <w:pPr>
                                  <w:pStyle w:val="TableText"/>
                                </w:pPr>
                                <w:r w:rsidRPr="00D00461">
                                  <w:t>+2</w:t>
                                </w:r>
                              </w:p>
                            </w:tc>
                            <w:tc>
                              <w:tcPr>
                                <w:tcW w:w="2592" w:type="dxa"/>
                              </w:tcPr>
                              <w:p w14:paraId="47A22113" w14:textId="77777777" w:rsidR="00302071" w:rsidRPr="00FE6CDC" w:rsidRDefault="00302071" w:rsidP="00F36001">
                                <w:pPr>
                                  <w:pStyle w:val="TableText"/>
                                </w:pPr>
                                <w:r w:rsidRPr="00FE6CDC">
                                  <w:t xml:space="preserve">You can alter the size of the outline </w:t>
                                </w:r>
                              </w:p>
                            </w:tc>
                          </w:tr>
                          <w:tr w:rsidR="00302071" w:rsidRPr="006C4C3F" w14:paraId="21DD6FE9"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54B554E6" w14:textId="77777777" w:rsidR="00302071" w:rsidRPr="00D00461" w:rsidRDefault="00302071" w:rsidP="00F36001">
                                <w:pPr>
                                  <w:pStyle w:val="TableText"/>
                                </w:pPr>
                                <w:r w:rsidRPr="00D00461">
                                  <w:t>5th</w:t>
                                </w:r>
                              </w:p>
                            </w:tc>
                            <w:tc>
                              <w:tcPr>
                                <w:tcW w:w="1080" w:type="dxa"/>
                              </w:tcPr>
                              <w:p w14:paraId="4B86EF9E" w14:textId="77777777" w:rsidR="00302071" w:rsidRPr="00D00461" w:rsidRDefault="00302071" w:rsidP="00F36001">
                                <w:pPr>
                                  <w:pStyle w:val="TableText"/>
                                </w:pPr>
                                <w:r w:rsidRPr="00D00461">
                                  <w:t>+3</w:t>
                                </w:r>
                              </w:p>
                            </w:tc>
                            <w:tc>
                              <w:tcPr>
                                <w:tcW w:w="2592" w:type="dxa"/>
                              </w:tcPr>
                              <w:p w14:paraId="12A3681A" w14:textId="77777777" w:rsidR="00302071" w:rsidRPr="00D00461" w:rsidRDefault="00302071" w:rsidP="00F36001">
                                <w:pPr>
                                  <w:pStyle w:val="TableText"/>
                                </w:pPr>
                                <w:r w:rsidRPr="00D00461">
                                  <w:t>by stretching it.</w:t>
                                </w:r>
                              </w:p>
                            </w:tc>
                          </w:tr>
                          <w:tr w:rsidR="00302071" w:rsidRPr="006C4C3F" w14:paraId="3937A52B" w14:textId="77777777" w:rsidTr="00E074A5">
                            <w:tc>
                              <w:tcPr>
                                <w:tcW w:w="648" w:type="dxa"/>
                              </w:tcPr>
                              <w:p w14:paraId="471AF58A" w14:textId="77777777" w:rsidR="00302071" w:rsidRPr="00D00461" w:rsidRDefault="00302071" w:rsidP="00F36001">
                                <w:pPr>
                                  <w:pStyle w:val="TableText"/>
                                </w:pPr>
                                <w:r w:rsidRPr="00D00461">
                                  <w:t>6th</w:t>
                                </w:r>
                              </w:p>
                            </w:tc>
                            <w:tc>
                              <w:tcPr>
                                <w:tcW w:w="1080" w:type="dxa"/>
                              </w:tcPr>
                              <w:p w14:paraId="704A9C4D" w14:textId="77777777" w:rsidR="00302071" w:rsidRPr="00D00461" w:rsidRDefault="00302071" w:rsidP="00F36001">
                                <w:pPr>
                                  <w:pStyle w:val="TableText"/>
                                </w:pPr>
                                <w:r w:rsidRPr="00D00461">
                                  <w:t>+3</w:t>
                                </w:r>
                              </w:p>
                            </w:tc>
                            <w:tc>
                              <w:tcPr>
                                <w:tcW w:w="2592" w:type="dxa"/>
                              </w:tcPr>
                              <w:p w14:paraId="795B28C2" w14:textId="77777777" w:rsidR="00302071" w:rsidRPr="00D00461" w:rsidRDefault="00302071" w:rsidP="00F36001">
                                <w:pPr>
                                  <w:pStyle w:val="TableText"/>
                                </w:pPr>
                              </w:p>
                            </w:tc>
                          </w:tr>
                          <w:tr w:rsidR="00302071" w:rsidRPr="006C4C3F" w14:paraId="55F7B0B0"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26C844DB" w14:textId="77777777" w:rsidR="00302071" w:rsidRPr="00D00461" w:rsidRDefault="00302071" w:rsidP="00F36001">
                                <w:pPr>
                                  <w:pStyle w:val="TableText"/>
                                </w:pPr>
                                <w:r w:rsidRPr="00D00461">
                                  <w:t>7th</w:t>
                                </w:r>
                              </w:p>
                            </w:tc>
                            <w:tc>
                              <w:tcPr>
                                <w:tcW w:w="1080" w:type="dxa"/>
                              </w:tcPr>
                              <w:p w14:paraId="6C063E0D" w14:textId="77777777" w:rsidR="00302071" w:rsidRPr="00D00461" w:rsidRDefault="00302071" w:rsidP="00F36001">
                                <w:pPr>
                                  <w:pStyle w:val="TableText"/>
                                </w:pPr>
                                <w:r w:rsidRPr="00D00461">
                                  <w:t>+3</w:t>
                                </w:r>
                              </w:p>
                            </w:tc>
                            <w:tc>
                              <w:tcPr>
                                <w:tcW w:w="2592" w:type="dxa"/>
                              </w:tcPr>
                              <w:p w14:paraId="46877747" w14:textId="77777777" w:rsidR="00302071" w:rsidRPr="00D00461" w:rsidRDefault="00302071" w:rsidP="00F36001">
                                <w:pPr>
                                  <w:pStyle w:val="TableText"/>
                                </w:pPr>
                              </w:p>
                            </w:tc>
                          </w:tr>
                          <w:tr w:rsidR="00302071" w:rsidRPr="006C4C3F" w14:paraId="51820BFE" w14:textId="77777777" w:rsidTr="00E074A5">
                            <w:tc>
                              <w:tcPr>
                                <w:tcW w:w="648" w:type="dxa"/>
                              </w:tcPr>
                              <w:p w14:paraId="1A423E3C" w14:textId="77777777" w:rsidR="00302071" w:rsidRPr="00D00461" w:rsidRDefault="00302071" w:rsidP="00F36001">
                                <w:pPr>
                                  <w:pStyle w:val="TableText"/>
                                </w:pPr>
                                <w:r w:rsidRPr="00D00461">
                                  <w:t>8th</w:t>
                                </w:r>
                              </w:p>
                            </w:tc>
                            <w:tc>
                              <w:tcPr>
                                <w:tcW w:w="1080" w:type="dxa"/>
                              </w:tcPr>
                              <w:p w14:paraId="7A5A45A8" w14:textId="77777777" w:rsidR="00302071" w:rsidRPr="00D00461" w:rsidRDefault="00302071" w:rsidP="00F36001">
                                <w:pPr>
                                  <w:pStyle w:val="TableText"/>
                                </w:pPr>
                                <w:r w:rsidRPr="00D00461">
                                  <w:t>+3</w:t>
                                </w:r>
                              </w:p>
                            </w:tc>
                            <w:tc>
                              <w:tcPr>
                                <w:tcW w:w="2592" w:type="dxa"/>
                              </w:tcPr>
                              <w:p w14:paraId="742F3145" w14:textId="77777777" w:rsidR="00302071" w:rsidRPr="00D00461" w:rsidRDefault="00302071" w:rsidP="00F36001">
                                <w:pPr>
                                  <w:pStyle w:val="TableText"/>
                                </w:pPr>
                              </w:p>
                            </w:tc>
                          </w:tr>
                          <w:tr w:rsidR="00302071" w:rsidRPr="006C4C3F" w14:paraId="4B076AAD"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0512E6B8" w14:textId="77777777" w:rsidR="00302071" w:rsidRPr="00D00461" w:rsidRDefault="00302071" w:rsidP="00F36001">
                                <w:pPr>
                                  <w:pStyle w:val="TableText"/>
                                </w:pPr>
                                <w:r w:rsidRPr="00D00461">
                                  <w:t>9th</w:t>
                                </w:r>
                              </w:p>
                            </w:tc>
                            <w:tc>
                              <w:tcPr>
                                <w:tcW w:w="1080" w:type="dxa"/>
                              </w:tcPr>
                              <w:p w14:paraId="4129D358" w14:textId="77777777" w:rsidR="00302071" w:rsidRPr="00D00461" w:rsidRDefault="00302071" w:rsidP="00F36001">
                                <w:pPr>
                                  <w:pStyle w:val="TableText"/>
                                </w:pPr>
                                <w:r w:rsidRPr="00D00461">
                                  <w:t>+4</w:t>
                                </w:r>
                              </w:p>
                            </w:tc>
                            <w:tc>
                              <w:tcPr>
                                <w:tcW w:w="2592" w:type="dxa"/>
                              </w:tcPr>
                              <w:p w14:paraId="7C9DC124" w14:textId="77777777" w:rsidR="00302071" w:rsidRPr="00D00461" w:rsidRDefault="00302071" w:rsidP="00F36001">
                                <w:pPr>
                                  <w:pStyle w:val="TableText"/>
                                </w:pPr>
                              </w:p>
                            </w:tc>
                          </w:tr>
                          <w:tr w:rsidR="00302071" w:rsidRPr="006C4C3F" w14:paraId="6BFD61FC" w14:textId="77777777" w:rsidTr="00E074A5">
                            <w:tc>
                              <w:tcPr>
                                <w:tcW w:w="648" w:type="dxa"/>
                              </w:tcPr>
                              <w:p w14:paraId="76945E90" w14:textId="77777777" w:rsidR="00302071" w:rsidRPr="00D00461" w:rsidRDefault="00302071" w:rsidP="00F36001">
                                <w:pPr>
                                  <w:pStyle w:val="TableText"/>
                                </w:pPr>
                                <w:r w:rsidRPr="00D00461">
                                  <w:t>10th</w:t>
                                </w:r>
                              </w:p>
                            </w:tc>
                            <w:tc>
                              <w:tcPr>
                                <w:tcW w:w="1080" w:type="dxa"/>
                              </w:tcPr>
                              <w:p w14:paraId="34FCB3D9" w14:textId="77777777" w:rsidR="00302071" w:rsidRPr="00D00461" w:rsidRDefault="00302071" w:rsidP="00F36001">
                                <w:pPr>
                                  <w:pStyle w:val="TableText"/>
                                </w:pPr>
                                <w:r w:rsidRPr="00D00461">
                                  <w:t>+4</w:t>
                                </w:r>
                              </w:p>
                            </w:tc>
                            <w:tc>
                              <w:tcPr>
                                <w:tcW w:w="2592" w:type="dxa"/>
                              </w:tcPr>
                              <w:p w14:paraId="5D8C5749" w14:textId="77777777" w:rsidR="00302071" w:rsidRPr="00D00461" w:rsidRDefault="00302071" w:rsidP="00F36001">
                                <w:pPr>
                                  <w:pStyle w:val="TableText"/>
                                </w:pPr>
                              </w:p>
                            </w:tc>
                          </w:tr>
                          <w:tr w:rsidR="00302071" w:rsidRPr="006C4C3F" w14:paraId="7B7F80F6"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72A4F1E9" w14:textId="77777777" w:rsidR="00302071" w:rsidRPr="00D00461" w:rsidRDefault="00302071" w:rsidP="00F36001">
                                <w:pPr>
                                  <w:pStyle w:val="TableText"/>
                                </w:pPr>
                                <w:r w:rsidRPr="00D00461">
                                  <w:t>11th</w:t>
                                </w:r>
                              </w:p>
                            </w:tc>
                            <w:tc>
                              <w:tcPr>
                                <w:tcW w:w="1080" w:type="dxa"/>
                              </w:tcPr>
                              <w:p w14:paraId="3CE1711B" w14:textId="77777777" w:rsidR="00302071" w:rsidRPr="00D00461" w:rsidRDefault="00302071" w:rsidP="00F36001">
                                <w:pPr>
                                  <w:pStyle w:val="TableText"/>
                                </w:pPr>
                                <w:r w:rsidRPr="00D00461">
                                  <w:t>+4</w:t>
                                </w:r>
                              </w:p>
                            </w:tc>
                            <w:tc>
                              <w:tcPr>
                                <w:tcW w:w="2592" w:type="dxa"/>
                              </w:tcPr>
                              <w:p w14:paraId="2FBCDD38" w14:textId="77777777" w:rsidR="00302071" w:rsidRPr="00D00461" w:rsidRDefault="00302071" w:rsidP="00F36001">
                                <w:pPr>
                                  <w:pStyle w:val="TableText"/>
                                </w:pPr>
                              </w:p>
                            </w:tc>
                          </w:tr>
                          <w:tr w:rsidR="00302071" w:rsidRPr="006C4C3F" w14:paraId="70562B7B" w14:textId="77777777" w:rsidTr="00E074A5">
                            <w:tc>
                              <w:tcPr>
                                <w:tcW w:w="648" w:type="dxa"/>
                              </w:tcPr>
                              <w:p w14:paraId="6583527A" w14:textId="77777777" w:rsidR="00302071" w:rsidRPr="00D00461" w:rsidRDefault="00302071" w:rsidP="00F36001">
                                <w:pPr>
                                  <w:pStyle w:val="TableText"/>
                                </w:pPr>
                                <w:r w:rsidRPr="00D00461">
                                  <w:t>12th</w:t>
                                </w:r>
                              </w:p>
                            </w:tc>
                            <w:tc>
                              <w:tcPr>
                                <w:tcW w:w="1080" w:type="dxa"/>
                              </w:tcPr>
                              <w:p w14:paraId="7A000EEC" w14:textId="77777777" w:rsidR="00302071" w:rsidRPr="00D00461" w:rsidRDefault="00302071" w:rsidP="00F36001">
                                <w:pPr>
                                  <w:pStyle w:val="TableText"/>
                                </w:pPr>
                                <w:r w:rsidRPr="00D00461">
                                  <w:t>+4</w:t>
                                </w:r>
                              </w:p>
                            </w:tc>
                            <w:tc>
                              <w:tcPr>
                                <w:tcW w:w="2592" w:type="dxa"/>
                              </w:tcPr>
                              <w:p w14:paraId="6F49768E" w14:textId="77777777" w:rsidR="00302071" w:rsidRPr="00D00461" w:rsidRDefault="00302071" w:rsidP="00F36001">
                                <w:pPr>
                                  <w:pStyle w:val="TableText"/>
                                </w:pPr>
                              </w:p>
                            </w:tc>
                          </w:tr>
                          <w:tr w:rsidR="00302071" w:rsidRPr="006C4C3F" w14:paraId="777018BF"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34CEFE4D" w14:textId="77777777" w:rsidR="00302071" w:rsidRPr="00D00461" w:rsidRDefault="00302071" w:rsidP="00F36001">
                                <w:pPr>
                                  <w:pStyle w:val="TableText"/>
                                </w:pPr>
                                <w:r w:rsidRPr="00D00461">
                                  <w:t>13th</w:t>
                                </w:r>
                              </w:p>
                            </w:tc>
                            <w:tc>
                              <w:tcPr>
                                <w:tcW w:w="1080" w:type="dxa"/>
                              </w:tcPr>
                              <w:p w14:paraId="03FEAA1E" w14:textId="77777777" w:rsidR="00302071" w:rsidRPr="00D00461" w:rsidRDefault="00302071" w:rsidP="00F36001">
                                <w:pPr>
                                  <w:pStyle w:val="TableText"/>
                                </w:pPr>
                                <w:r w:rsidRPr="00D00461">
                                  <w:t>+5</w:t>
                                </w:r>
                              </w:p>
                            </w:tc>
                            <w:tc>
                              <w:tcPr>
                                <w:tcW w:w="2592" w:type="dxa"/>
                              </w:tcPr>
                              <w:p w14:paraId="5BD0E1B7" w14:textId="77777777" w:rsidR="00302071" w:rsidRPr="00D00461" w:rsidRDefault="00302071" w:rsidP="00F36001">
                                <w:pPr>
                                  <w:pStyle w:val="TableText"/>
                                </w:pPr>
                              </w:p>
                            </w:tc>
                          </w:tr>
                          <w:tr w:rsidR="00302071" w:rsidRPr="006C4C3F" w14:paraId="5F0D9E2D" w14:textId="77777777" w:rsidTr="00E074A5">
                            <w:tc>
                              <w:tcPr>
                                <w:tcW w:w="648" w:type="dxa"/>
                              </w:tcPr>
                              <w:p w14:paraId="22724D7A" w14:textId="77777777" w:rsidR="00302071" w:rsidRPr="00D00461" w:rsidRDefault="00302071" w:rsidP="00F36001">
                                <w:pPr>
                                  <w:pStyle w:val="TableText"/>
                                </w:pPr>
                                <w:r w:rsidRPr="00D00461">
                                  <w:t>14th</w:t>
                                </w:r>
                              </w:p>
                            </w:tc>
                            <w:tc>
                              <w:tcPr>
                                <w:tcW w:w="1080" w:type="dxa"/>
                              </w:tcPr>
                              <w:p w14:paraId="1612FEFD" w14:textId="77777777" w:rsidR="00302071" w:rsidRPr="00D00461" w:rsidRDefault="00302071" w:rsidP="00F36001">
                                <w:pPr>
                                  <w:pStyle w:val="TableText"/>
                                </w:pPr>
                                <w:r w:rsidRPr="00D00461">
                                  <w:t>+5</w:t>
                                </w:r>
                              </w:p>
                            </w:tc>
                            <w:tc>
                              <w:tcPr>
                                <w:tcW w:w="2592" w:type="dxa"/>
                              </w:tcPr>
                              <w:p w14:paraId="71CCF631" w14:textId="77777777" w:rsidR="00302071" w:rsidRPr="00D00461" w:rsidRDefault="00302071" w:rsidP="00F36001">
                                <w:pPr>
                                  <w:pStyle w:val="TableText"/>
                                </w:pPr>
                              </w:p>
                            </w:tc>
                          </w:tr>
                          <w:tr w:rsidR="00302071" w:rsidRPr="006C4C3F" w14:paraId="5EE11573"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2879FF3D" w14:textId="77777777" w:rsidR="00302071" w:rsidRPr="00D00461" w:rsidRDefault="00302071" w:rsidP="00F36001">
                                <w:pPr>
                                  <w:pStyle w:val="TableText"/>
                                </w:pPr>
                                <w:r w:rsidRPr="00D00461">
                                  <w:t>15th</w:t>
                                </w:r>
                              </w:p>
                            </w:tc>
                            <w:tc>
                              <w:tcPr>
                                <w:tcW w:w="1080" w:type="dxa"/>
                              </w:tcPr>
                              <w:p w14:paraId="6B41874C" w14:textId="77777777" w:rsidR="00302071" w:rsidRPr="00D00461" w:rsidRDefault="00302071" w:rsidP="00F36001">
                                <w:pPr>
                                  <w:pStyle w:val="TableText"/>
                                </w:pPr>
                                <w:r w:rsidRPr="00D00461">
                                  <w:t>+5</w:t>
                                </w:r>
                              </w:p>
                            </w:tc>
                            <w:tc>
                              <w:tcPr>
                                <w:tcW w:w="2592" w:type="dxa"/>
                              </w:tcPr>
                              <w:p w14:paraId="4BF05B08" w14:textId="77777777" w:rsidR="00302071" w:rsidRPr="00D00461" w:rsidRDefault="00302071" w:rsidP="00F36001">
                                <w:pPr>
                                  <w:pStyle w:val="TableText"/>
                                </w:pPr>
                              </w:p>
                            </w:tc>
                          </w:tr>
                          <w:tr w:rsidR="00302071" w:rsidRPr="006C4C3F" w14:paraId="3AE20382" w14:textId="77777777" w:rsidTr="00E074A5">
                            <w:tc>
                              <w:tcPr>
                                <w:tcW w:w="648" w:type="dxa"/>
                              </w:tcPr>
                              <w:p w14:paraId="7C00CAEB" w14:textId="77777777" w:rsidR="00302071" w:rsidRPr="00D00461" w:rsidRDefault="00302071" w:rsidP="00F36001">
                                <w:pPr>
                                  <w:pStyle w:val="TableText"/>
                                </w:pPr>
                                <w:r w:rsidRPr="00D00461">
                                  <w:t>16th</w:t>
                                </w:r>
                              </w:p>
                            </w:tc>
                            <w:tc>
                              <w:tcPr>
                                <w:tcW w:w="1080" w:type="dxa"/>
                              </w:tcPr>
                              <w:p w14:paraId="45759A06" w14:textId="77777777" w:rsidR="00302071" w:rsidRPr="00D00461" w:rsidRDefault="00302071" w:rsidP="00F36001">
                                <w:pPr>
                                  <w:pStyle w:val="TableText"/>
                                </w:pPr>
                                <w:r w:rsidRPr="00D00461">
                                  <w:t>+5</w:t>
                                </w:r>
                              </w:p>
                            </w:tc>
                            <w:tc>
                              <w:tcPr>
                                <w:tcW w:w="2592" w:type="dxa"/>
                              </w:tcPr>
                              <w:p w14:paraId="4BA2AD5F" w14:textId="77777777" w:rsidR="00302071" w:rsidRPr="00D00461" w:rsidRDefault="00302071" w:rsidP="00F36001">
                                <w:pPr>
                                  <w:pStyle w:val="TableText"/>
                                </w:pPr>
                              </w:p>
                            </w:tc>
                          </w:tr>
                          <w:tr w:rsidR="00302071" w:rsidRPr="006C4C3F" w14:paraId="19583B70"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0BAD5E95" w14:textId="77777777" w:rsidR="00302071" w:rsidRPr="00D00461" w:rsidRDefault="00302071" w:rsidP="00F36001">
                                <w:pPr>
                                  <w:pStyle w:val="TableText"/>
                                </w:pPr>
                                <w:r w:rsidRPr="00D00461">
                                  <w:t>17th</w:t>
                                </w:r>
                              </w:p>
                            </w:tc>
                            <w:tc>
                              <w:tcPr>
                                <w:tcW w:w="1080" w:type="dxa"/>
                              </w:tcPr>
                              <w:p w14:paraId="15123121" w14:textId="77777777" w:rsidR="00302071" w:rsidRPr="00D00461" w:rsidRDefault="00302071" w:rsidP="00F36001">
                                <w:pPr>
                                  <w:pStyle w:val="TableText"/>
                                </w:pPr>
                                <w:r w:rsidRPr="00D00461">
                                  <w:t>+6</w:t>
                                </w:r>
                              </w:p>
                            </w:tc>
                            <w:tc>
                              <w:tcPr>
                                <w:tcW w:w="2592" w:type="dxa"/>
                              </w:tcPr>
                              <w:p w14:paraId="75F37EE6" w14:textId="77777777" w:rsidR="00302071" w:rsidRPr="00D00461" w:rsidRDefault="00302071" w:rsidP="00F36001">
                                <w:pPr>
                                  <w:pStyle w:val="TableText"/>
                                </w:pPr>
                              </w:p>
                            </w:tc>
                          </w:tr>
                          <w:tr w:rsidR="00302071" w:rsidRPr="006C4C3F" w14:paraId="4DFDB3A4" w14:textId="77777777" w:rsidTr="00E074A5">
                            <w:tc>
                              <w:tcPr>
                                <w:tcW w:w="648" w:type="dxa"/>
                              </w:tcPr>
                              <w:p w14:paraId="68ECF128" w14:textId="77777777" w:rsidR="00302071" w:rsidRPr="00D00461" w:rsidRDefault="00302071" w:rsidP="00F36001">
                                <w:pPr>
                                  <w:pStyle w:val="TableText"/>
                                </w:pPr>
                                <w:r w:rsidRPr="00D00461">
                                  <w:t>18th</w:t>
                                </w:r>
                              </w:p>
                            </w:tc>
                            <w:tc>
                              <w:tcPr>
                                <w:tcW w:w="1080" w:type="dxa"/>
                              </w:tcPr>
                              <w:p w14:paraId="64EC7195" w14:textId="77777777" w:rsidR="00302071" w:rsidRPr="00D00461" w:rsidRDefault="00302071" w:rsidP="00F36001">
                                <w:pPr>
                                  <w:pStyle w:val="TableText"/>
                                </w:pPr>
                                <w:r w:rsidRPr="00D00461">
                                  <w:t>+6</w:t>
                                </w:r>
                              </w:p>
                            </w:tc>
                            <w:tc>
                              <w:tcPr>
                                <w:tcW w:w="2592" w:type="dxa"/>
                              </w:tcPr>
                              <w:p w14:paraId="5DCE4A1A" w14:textId="77777777" w:rsidR="00302071" w:rsidRPr="00D00461" w:rsidRDefault="00302071" w:rsidP="00F36001">
                                <w:pPr>
                                  <w:pStyle w:val="TableText"/>
                                </w:pPr>
                              </w:p>
                            </w:tc>
                          </w:tr>
                          <w:tr w:rsidR="00302071" w:rsidRPr="006C4C3F" w14:paraId="55D777B3" w14:textId="77777777" w:rsidTr="00E074A5">
                            <w:trPr>
                              <w:cnfStyle w:val="000000010000" w:firstRow="0" w:lastRow="0" w:firstColumn="0" w:lastColumn="0" w:oddVBand="0" w:evenVBand="0" w:oddHBand="0" w:evenHBand="1" w:firstRowFirstColumn="0" w:firstRowLastColumn="0" w:lastRowFirstColumn="0" w:lastRowLastColumn="0"/>
                            </w:trPr>
                            <w:tc>
                              <w:tcPr>
                                <w:tcW w:w="648" w:type="dxa"/>
                              </w:tcPr>
                              <w:p w14:paraId="18E17F82" w14:textId="77777777" w:rsidR="00302071" w:rsidRPr="00D00461" w:rsidRDefault="00302071" w:rsidP="00F36001">
                                <w:pPr>
                                  <w:pStyle w:val="TableText"/>
                                </w:pPr>
                                <w:r w:rsidRPr="00D00461">
                                  <w:t>19th</w:t>
                                </w:r>
                              </w:p>
                            </w:tc>
                            <w:tc>
                              <w:tcPr>
                                <w:tcW w:w="1080" w:type="dxa"/>
                              </w:tcPr>
                              <w:p w14:paraId="1DE56B68" w14:textId="77777777" w:rsidR="00302071" w:rsidRPr="00D00461" w:rsidRDefault="00302071" w:rsidP="00F36001">
                                <w:pPr>
                                  <w:pStyle w:val="TableText"/>
                                </w:pPr>
                                <w:r w:rsidRPr="00D00461">
                                  <w:t>+6</w:t>
                                </w:r>
                              </w:p>
                            </w:tc>
                            <w:tc>
                              <w:tcPr>
                                <w:tcW w:w="2592" w:type="dxa"/>
                              </w:tcPr>
                              <w:p w14:paraId="05562BB5" w14:textId="77777777" w:rsidR="00302071" w:rsidRPr="00D00461" w:rsidRDefault="00302071" w:rsidP="00F36001">
                                <w:pPr>
                                  <w:pStyle w:val="TableText"/>
                                </w:pPr>
                              </w:p>
                            </w:tc>
                          </w:tr>
                          <w:tr w:rsidR="00302071" w:rsidRPr="006C4C3F" w14:paraId="34EBB7CE" w14:textId="77777777" w:rsidTr="00E074A5">
                            <w:tc>
                              <w:tcPr>
                                <w:tcW w:w="648" w:type="dxa"/>
                              </w:tcPr>
                              <w:p w14:paraId="4617E9AA" w14:textId="77777777" w:rsidR="00302071" w:rsidRPr="00D00461" w:rsidRDefault="00302071" w:rsidP="00F36001">
                                <w:pPr>
                                  <w:pStyle w:val="TableText"/>
                                </w:pPr>
                                <w:r w:rsidRPr="00D00461">
                                  <w:t>20th</w:t>
                                </w:r>
                              </w:p>
                            </w:tc>
                            <w:tc>
                              <w:tcPr>
                                <w:tcW w:w="1080" w:type="dxa"/>
                              </w:tcPr>
                              <w:p w14:paraId="1E6BFE38" w14:textId="77777777" w:rsidR="00302071" w:rsidRPr="00D00461" w:rsidRDefault="00302071" w:rsidP="00F36001">
                                <w:pPr>
                                  <w:pStyle w:val="TableText"/>
                                </w:pPr>
                                <w:r w:rsidRPr="00D00461">
                                  <w:t>+6</w:t>
                                </w:r>
                              </w:p>
                            </w:tc>
                            <w:tc>
                              <w:tcPr>
                                <w:tcW w:w="2592" w:type="dxa"/>
                              </w:tcPr>
                              <w:p w14:paraId="30046D8E" w14:textId="77777777" w:rsidR="00302071" w:rsidRPr="00D00461" w:rsidRDefault="00302071" w:rsidP="00F36001">
                                <w:pPr>
                                  <w:pStyle w:val="TableText"/>
                                </w:pPr>
                              </w:p>
                            </w:tc>
                          </w:tr>
                        </w:tbl>
                        <w:p w14:paraId="51F71DCC" w14:textId="77777777" w:rsidR="00302071" w:rsidRPr="00522E76" w:rsidRDefault="00302071" w:rsidP="00F36001"/>
                      </w:txbxContent>
                    </v:textbox>
                  </v:shape>
                </v:group>
                <v:shape id="Picture 12" o:spid="_x0000_s1193" type="#_x0000_t75" alt="fancy-circle-sliver" style="position:absolute;left:13953;top:42691;width:5700;height:2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">
                  <v:imagedata r:id="rId79" o:title="fancy-circle-sliver" croptop="5969f" cropbottom="8634f"/>
                </v:shape>
                <v:shape id="Picture 13" o:spid="_x0000_s1194" type="#_x0000_t75" alt="fancy-circle-sliver" style="position:absolute;left:15497;top:-8966;width:5700;height:2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">
                  <v:imagedata r:id="rId79" o:title="fancy-circle-sliver" croptop="5969f" cropbottom="8634f"/>
                </v:shape>
                <w10:anchorlock/>
              </v:group>
            </w:pict>
          </mc:Fallback>
        </mc:AlternateContent>
      </w:r>
    </w:p>
    <w:p w14:paraId="564C1AF0" w14:textId="01B6BF73" w:rsidR="00466632" w:rsidRDefault="002B2BFC" w:rsidP="00F36001">
      <w:pPr>
        <w:pStyle w:val="TABLEHEADING"/>
      </w:pPr>
      <w:bookmarkStart w:id="328" w:name="_Toc50709648"/>
      <w:r w:rsidRPr="002B2BFC">
        <w:t xml:space="preserve">TABLE MASTER </w:t>
      </w:r>
      <w:r>
        <w:t>Purple</w:t>
      </w:r>
      <w:bookmarkEnd w:id="328"/>
    </w:p>
    <w:tbl>
      <w:tblPr>
        <w:tblStyle w:val="TableBestiaryBlue"/>
        <w:tblW w:w="0" w:type="auto"/>
        <w:tblInd w:w="0" w:type="dxa"/>
        <w:tblLook w:val="04A0" w:firstRow="1" w:lastRow="0" w:firstColumn="1" w:lastColumn="0" w:noHBand="0" w:noVBand="1"/>
      </w:tblPr>
      <w:tblGrid>
        <w:gridCol w:w="936"/>
        <w:gridCol w:w="2916"/>
      </w:tblGrid>
      <w:tr w:rsidR="00466632" w14:paraId="132F44CB" w14:textId="77777777" w:rsidTr="002B2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2" w:type="dxa"/>
            <w:gridSpan w:val="2"/>
          </w:tcPr>
          <w:p w14:paraId="40B24C8B" w14:textId="1986ABFA" w:rsidR="00466632" w:rsidRPr="000C20DD" w:rsidRDefault="00466632" w:rsidP="00F36001">
            <w:pPr>
              <w:pStyle w:val="SIDEBARHEADING"/>
            </w:pPr>
          </w:p>
        </w:tc>
      </w:tr>
      <w:tr w:rsidR="00466632" w14:paraId="00FFB047" w14:textId="77777777" w:rsidTr="002B2BFC">
        <w:tc>
          <w:tcPr>
            <w:cnfStyle w:val="001000000000" w:firstRow="0" w:lastRow="0" w:firstColumn="1" w:lastColumn="0" w:oddVBand="0" w:evenVBand="0" w:oddHBand="0" w:evenHBand="0" w:firstRowFirstColumn="0" w:firstRowLastColumn="0" w:lastRowFirstColumn="0" w:lastRowLastColumn="0"/>
            <w:tcW w:w="936" w:type="dxa"/>
          </w:tcPr>
          <w:p w14:paraId="176EE07D" w14:textId="77777777" w:rsidR="00466632" w:rsidRPr="00D26C1F" w:rsidRDefault="00466632" w:rsidP="00F36001">
            <w:pPr>
              <w:pStyle w:val="TableText"/>
            </w:pPr>
            <w:r w:rsidRPr="00D26C1F">
              <w:t>Column 1</w:t>
            </w:r>
          </w:p>
        </w:tc>
        <w:tc>
          <w:tcPr>
            <w:tcW w:w="2916" w:type="dxa"/>
          </w:tcPr>
          <w:p w14:paraId="13A6CC7E" w14:textId="77777777" w:rsidR="00466632" w:rsidRPr="00D26C1F" w:rsidRDefault="00466632" w:rsidP="00F36001">
            <w:pPr>
              <w:pStyle w:val="TableText"/>
              <w:cnfStyle w:val="000000000000" w:firstRow="0" w:lastRow="0" w:firstColumn="0" w:lastColumn="0" w:oddVBand="0" w:evenVBand="0" w:oddHBand="0" w:evenHBand="0" w:firstRowFirstColumn="0" w:firstRowLastColumn="0" w:lastRowFirstColumn="0" w:lastRowLastColumn="0"/>
            </w:pPr>
            <w:r w:rsidRPr="00D26C1F">
              <w:t>Column 2</w:t>
            </w:r>
          </w:p>
        </w:tc>
      </w:tr>
      <w:tr w:rsidR="00466632" w14:paraId="0A85AAC2" w14:textId="77777777" w:rsidTr="002B2B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6C1A579A" w14:textId="77777777" w:rsidR="00466632" w:rsidRPr="00671825" w:rsidRDefault="00466632" w:rsidP="00F36001">
            <w:pPr>
              <w:pStyle w:val="TableText"/>
            </w:pPr>
            <w:r>
              <w:t>1</w:t>
            </w:r>
          </w:p>
        </w:tc>
        <w:tc>
          <w:tcPr>
            <w:tcW w:w="2916" w:type="dxa"/>
          </w:tcPr>
          <w:p w14:paraId="499F978C" w14:textId="77777777" w:rsidR="00466632" w:rsidRPr="00671825" w:rsidRDefault="00466632" w:rsidP="00F36001">
            <w:pPr>
              <w:pStyle w:val="TableText"/>
              <w:cnfStyle w:val="000000010000" w:firstRow="0" w:lastRow="0" w:firstColumn="0" w:lastColumn="0" w:oddVBand="0" w:evenVBand="0" w:oddHBand="0" w:evenHBand="1" w:firstRowFirstColumn="0" w:firstRowLastColumn="0" w:lastRowFirstColumn="0" w:lastRowLastColumn="0"/>
            </w:pPr>
            <w:r>
              <w:t>This table is used in Part 1 of the DMG, which</w:t>
            </w:r>
          </w:p>
        </w:tc>
      </w:tr>
      <w:tr w:rsidR="00466632" w14:paraId="56E9D4B6" w14:textId="77777777" w:rsidTr="002B2BFC">
        <w:tc>
          <w:tcPr>
            <w:cnfStyle w:val="001000000000" w:firstRow="0" w:lastRow="0" w:firstColumn="1" w:lastColumn="0" w:oddVBand="0" w:evenVBand="0" w:oddHBand="0" w:evenHBand="0" w:firstRowFirstColumn="0" w:firstRowLastColumn="0" w:lastRowFirstColumn="0" w:lastRowLastColumn="0"/>
            <w:tcW w:w="936" w:type="dxa"/>
          </w:tcPr>
          <w:p w14:paraId="44F4803C" w14:textId="77777777" w:rsidR="00466632" w:rsidRDefault="00466632" w:rsidP="00F36001">
            <w:pPr>
              <w:pStyle w:val="TableText"/>
            </w:pPr>
            <w:r>
              <w:t>2</w:t>
            </w:r>
          </w:p>
        </w:tc>
        <w:tc>
          <w:tcPr>
            <w:tcW w:w="2916" w:type="dxa"/>
          </w:tcPr>
          <w:p w14:paraId="72E85AA1" w14:textId="77777777" w:rsidR="00466632" w:rsidRDefault="00466632" w:rsidP="00F36001">
            <w:pPr>
              <w:pStyle w:val="TableText"/>
              <w:cnfStyle w:val="000000000000" w:firstRow="0" w:lastRow="0" w:firstColumn="0" w:lastColumn="0" w:oddVBand="0" w:evenVBand="0" w:oddHBand="0" w:evenHBand="0" w:firstRowFirstColumn="0" w:firstRowLastColumn="0" w:lastRowFirstColumn="0" w:lastRowLastColumn="0"/>
            </w:pPr>
            <w:r>
              <w:t>focuses on the creation of worlds.</w:t>
            </w:r>
          </w:p>
        </w:tc>
      </w:tr>
      <w:tr w:rsidR="00466632" w14:paraId="5ED4EA50" w14:textId="77777777" w:rsidTr="002B2B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tcPr>
          <w:p w14:paraId="63923EA1" w14:textId="77777777" w:rsidR="00466632" w:rsidRDefault="00466632" w:rsidP="00F36001">
            <w:pPr>
              <w:pStyle w:val="TableText"/>
            </w:pPr>
            <w:r>
              <w:t>3</w:t>
            </w:r>
          </w:p>
        </w:tc>
        <w:tc>
          <w:tcPr>
            <w:tcW w:w="2916" w:type="dxa"/>
          </w:tcPr>
          <w:p w14:paraId="7C7991A2" w14:textId="77777777" w:rsidR="00466632" w:rsidRPr="0012143A" w:rsidRDefault="00466632" w:rsidP="00F36001">
            <w:pPr>
              <w:pStyle w:val="TableText"/>
              <w:cnfStyle w:val="000000010000" w:firstRow="0" w:lastRow="0" w:firstColumn="0" w:lastColumn="0" w:oddVBand="0" w:evenVBand="0" w:oddHBand="0" w:evenHBand="1" w:firstRowFirstColumn="0" w:firstRowLastColumn="0" w:lastRowFirstColumn="0" w:lastRowLastColumn="0"/>
            </w:pPr>
          </w:p>
        </w:tc>
      </w:tr>
    </w:tbl>
    <w:p w14:paraId="795E694F" w14:textId="12783BD4" w:rsidR="00CD32F1" w:rsidRDefault="00CD32F1" w:rsidP="00F36001">
      <w:pPr>
        <w:pStyle w:val="BasicText"/>
      </w:pPr>
    </w:p>
    <w:p w14:paraId="35FAE92C" w14:textId="77777777" w:rsidR="00CD32F1" w:rsidRDefault="00CD32F1" w:rsidP="00F36001">
      <w:pPr>
        <w:pStyle w:val="BasicText"/>
      </w:pPr>
      <w:r>
        <w:t>Rows Fill Color:</w:t>
      </w:r>
    </w:p>
    <w:p w14:paraId="292DDFA6" w14:textId="58EAFBE9" w:rsidR="00466632" w:rsidRDefault="002B2BFC" w:rsidP="00F36001">
      <w:pPr>
        <w:pStyle w:val="TABLEHEADING"/>
      </w:pPr>
      <w:bookmarkStart w:id="329" w:name="_Toc50709649"/>
      <w:r w:rsidRPr="002B2BFC">
        <w:t xml:space="preserve">TABLE MASTER </w:t>
      </w:r>
      <w:r>
        <w:t>Red</w:t>
      </w:r>
      <w:bookmarkEnd w:id="329"/>
    </w:p>
    <w:tbl>
      <w:tblPr>
        <w:tblStyle w:val="160"/>
        <w:tblW w:w="0" w:type="auto"/>
        <w:tblLook w:val="04A0" w:firstRow="1" w:lastRow="0" w:firstColumn="1" w:lastColumn="0" w:noHBand="0" w:noVBand="1"/>
      </w:tblPr>
      <w:tblGrid>
        <w:gridCol w:w="932"/>
        <w:gridCol w:w="2920"/>
      </w:tblGrid>
      <w:tr w:rsidR="00466632" w14:paraId="20109F68" w14:textId="77777777" w:rsidTr="002B2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2" w:type="dxa"/>
            <w:gridSpan w:val="2"/>
          </w:tcPr>
          <w:p w14:paraId="5FE99BF3" w14:textId="7D241F35" w:rsidR="00466632" w:rsidRPr="00E72090" w:rsidRDefault="00466632" w:rsidP="00F36001">
            <w:pPr>
              <w:pStyle w:val="TableText"/>
            </w:pPr>
          </w:p>
        </w:tc>
      </w:tr>
      <w:tr w:rsidR="00466632" w14:paraId="300CEC71" w14:textId="77777777" w:rsidTr="002B2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38C0225D" w14:textId="77777777" w:rsidR="00466632" w:rsidRPr="00D26C1F" w:rsidRDefault="00466632" w:rsidP="00F36001">
            <w:pPr>
              <w:pStyle w:val="TableText"/>
            </w:pPr>
            <w:r w:rsidRPr="00D26C1F">
              <w:t>Column 1</w:t>
            </w:r>
          </w:p>
        </w:tc>
        <w:tc>
          <w:tcPr>
            <w:tcW w:w="2920" w:type="dxa"/>
          </w:tcPr>
          <w:p w14:paraId="3DF30B7F" w14:textId="77777777" w:rsidR="00466632" w:rsidRPr="00D26C1F" w:rsidRDefault="00466632" w:rsidP="00F36001">
            <w:pPr>
              <w:pStyle w:val="TableText"/>
              <w:cnfStyle w:val="000000100000" w:firstRow="0" w:lastRow="0" w:firstColumn="0" w:lastColumn="0" w:oddVBand="0" w:evenVBand="0" w:oddHBand="1" w:evenHBand="0" w:firstRowFirstColumn="0" w:firstRowLastColumn="0" w:lastRowFirstColumn="0" w:lastRowLastColumn="0"/>
            </w:pPr>
            <w:r w:rsidRPr="00D26C1F">
              <w:t>Column 2</w:t>
            </w:r>
          </w:p>
        </w:tc>
      </w:tr>
      <w:tr w:rsidR="00466632" w14:paraId="74DADFA7" w14:textId="77777777" w:rsidTr="002B2B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7AD774B4" w14:textId="77777777" w:rsidR="00466632" w:rsidRPr="00671825" w:rsidRDefault="00466632" w:rsidP="00F36001">
            <w:pPr>
              <w:pStyle w:val="TableText"/>
            </w:pPr>
            <w:r>
              <w:t>1</w:t>
            </w:r>
          </w:p>
        </w:tc>
        <w:tc>
          <w:tcPr>
            <w:tcW w:w="2920" w:type="dxa"/>
          </w:tcPr>
          <w:p w14:paraId="36A50C6F" w14:textId="77777777" w:rsidR="00466632" w:rsidRPr="00671825" w:rsidRDefault="00466632" w:rsidP="00F36001">
            <w:pPr>
              <w:pStyle w:val="TableText"/>
              <w:cnfStyle w:val="000000010000" w:firstRow="0" w:lastRow="0" w:firstColumn="0" w:lastColumn="0" w:oddVBand="0" w:evenVBand="0" w:oddHBand="0" w:evenHBand="1" w:firstRowFirstColumn="0" w:firstRowLastColumn="0" w:lastRowFirstColumn="0" w:lastRowLastColumn="0"/>
            </w:pPr>
            <w:r>
              <w:t>This table is used in Part 2 of the DMG, which</w:t>
            </w:r>
          </w:p>
        </w:tc>
      </w:tr>
      <w:tr w:rsidR="00466632" w14:paraId="03C75871" w14:textId="77777777" w:rsidTr="002B2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0BC30800" w14:textId="77777777" w:rsidR="00466632" w:rsidRDefault="00466632" w:rsidP="00F36001">
            <w:pPr>
              <w:pStyle w:val="TableText"/>
            </w:pPr>
            <w:r>
              <w:t>2</w:t>
            </w:r>
          </w:p>
        </w:tc>
        <w:tc>
          <w:tcPr>
            <w:tcW w:w="2920" w:type="dxa"/>
          </w:tcPr>
          <w:p w14:paraId="5416A511" w14:textId="77777777" w:rsidR="00466632" w:rsidRDefault="00466632" w:rsidP="00F36001">
            <w:pPr>
              <w:pStyle w:val="TableText"/>
              <w:cnfStyle w:val="000000100000" w:firstRow="0" w:lastRow="0" w:firstColumn="0" w:lastColumn="0" w:oddVBand="0" w:evenVBand="0" w:oddHBand="1" w:evenHBand="0" w:firstRowFirstColumn="0" w:firstRowLastColumn="0" w:lastRowFirstColumn="0" w:lastRowLastColumn="0"/>
            </w:pPr>
            <w:r>
              <w:t>focuses on the creation of adventures.</w:t>
            </w:r>
          </w:p>
        </w:tc>
      </w:tr>
      <w:tr w:rsidR="00466632" w14:paraId="4C030288" w14:textId="77777777" w:rsidTr="002B2BF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 w:type="dxa"/>
          </w:tcPr>
          <w:p w14:paraId="1198A3AC" w14:textId="77777777" w:rsidR="00466632" w:rsidRDefault="00466632" w:rsidP="00F36001">
            <w:pPr>
              <w:pStyle w:val="TableText"/>
            </w:pPr>
            <w:r>
              <w:t>3</w:t>
            </w:r>
          </w:p>
        </w:tc>
        <w:tc>
          <w:tcPr>
            <w:tcW w:w="2920" w:type="dxa"/>
          </w:tcPr>
          <w:p w14:paraId="27CBAEF0" w14:textId="77777777" w:rsidR="00466632" w:rsidRPr="0012143A" w:rsidRDefault="00466632" w:rsidP="00F36001">
            <w:pPr>
              <w:pStyle w:val="TableText"/>
              <w:cnfStyle w:val="000000010000" w:firstRow="0" w:lastRow="0" w:firstColumn="0" w:lastColumn="0" w:oddVBand="0" w:evenVBand="0" w:oddHBand="0" w:evenHBand="1" w:firstRowFirstColumn="0" w:firstRowLastColumn="0" w:lastRowFirstColumn="0" w:lastRowLastColumn="0"/>
            </w:pPr>
          </w:p>
        </w:tc>
      </w:tr>
    </w:tbl>
    <w:p w14:paraId="28024A6E" w14:textId="77777777" w:rsidR="00CD32F1" w:rsidRDefault="00CD32F1" w:rsidP="00F36001">
      <w:pPr>
        <w:pStyle w:val="BasicText"/>
      </w:pPr>
    </w:p>
    <w:p w14:paraId="7AEE2A3C" w14:textId="299BFE6C" w:rsidR="00CD32F1" w:rsidRDefault="00CD32F1" w:rsidP="00F36001">
      <w:pPr>
        <w:pStyle w:val="BasicText"/>
      </w:pPr>
    </w:p>
    <w:p w14:paraId="1DD73C8E" w14:textId="7343A87D" w:rsidR="00CD32F1" w:rsidRDefault="00CD32F1" w:rsidP="00F36001">
      <w:pPr>
        <w:pStyle w:val="BasicText"/>
      </w:pPr>
      <w:r>
        <w:t>Rows Fill Color:</w:t>
      </w:r>
    </w:p>
    <w:p w14:paraId="2A84F0FA" w14:textId="2AAD221C" w:rsidR="00466632" w:rsidRDefault="002B2BFC" w:rsidP="00F36001">
      <w:pPr>
        <w:pStyle w:val="TABLEHEADING"/>
      </w:pPr>
      <w:bookmarkStart w:id="330" w:name="_Toc50709650"/>
      <w:r>
        <w:t>Table Master Gray</w:t>
      </w:r>
      <w:bookmarkEnd w:id="330"/>
    </w:p>
    <w:tbl>
      <w:tblPr>
        <w:tblStyle w:val="TableCoreBrown"/>
        <w:tblW w:w="0" w:type="auto"/>
        <w:tblLook w:val="04A0" w:firstRow="1" w:lastRow="0" w:firstColumn="1" w:lastColumn="0" w:noHBand="0" w:noVBand="1"/>
      </w:tblPr>
      <w:tblGrid>
        <w:gridCol w:w="931"/>
        <w:gridCol w:w="2921"/>
      </w:tblGrid>
      <w:tr w:rsidR="00466632" w14:paraId="089C0A93" w14:textId="77777777" w:rsidTr="002B2BFC">
        <w:trPr>
          <w:cnfStyle w:val="100000000000" w:firstRow="1" w:lastRow="0" w:firstColumn="0" w:lastColumn="0" w:oddVBand="0" w:evenVBand="0" w:oddHBand="0" w:evenHBand="0" w:firstRowFirstColumn="0" w:firstRowLastColumn="0" w:lastRowFirstColumn="0" w:lastRowLastColumn="0"/>
        </w:trPr>
        <w:tc>
          <w:tcPr>
            <w:tcW w:w="3852" w:type="dxa"/>
            <w:gridSpan w:val="2"/>
          </w:tcPr>
          <w:p w14:paraId="491D6AEE" w14:textId="0297879A" w:rsidR="00466632" w:rsidRPr="000C20DD" w:rsidRDefault="00466632" w:rsidP="00F36001">
            <w:pPr>
              <w:pStyle w:val="SIDEBARHEADING"/>
            </w:pPr>
          </w:p>
        </w:tc>
      </w:tr>
      <w:tr w:rsidR="00466632" w14:paraId="6F9A5EA9" w14:textId="77777777" w:rsidTr="002B2BFC">
        <w:trPr>
          <w:cnfStyle w:val="000000100000" w:firstRow="0" w:lastRow="0" w:firstColumn="0" w:lastColumn="0" w:oddVBand="0" w:evenVBand="0" w:oddHBand="1" w:evenHBand="0" w:firstRowFirstColumn="0" w:firstRowLastColumn="0" w:lastRowFirstColumn="0" w:lastRowLastColumn="0"/>
        </w:trPr>
        <w:tc>
          <w:tcPr>
            <w:tcW w:w="931" w:type="dxa"/>
          </w:tcPr>
          <w:p w14:paraId="654E6245" w14:textId="77777777" w:rsidR="00466632" w:rsidRPr="00D26C1F" w:rsidRDefault="00466632" w:rsidP="00F36001">
            <w:pPr>
              <w:pStyle w:val="TableText"/>
            </w:pPr>
            <w:r w:rsidRPr="00D26C1F">
              <w:t>Column 1</w:t>
            </w:r>
          </w:p>
        </w:tc>
        <w:tc>
          <w:tcPr>
            <w:tcW w:w="2921" w:type="dxa"/>
          </w:tcPr>
          <w:p w14:paraId="0B1CEC1A" w14:textId="77777777" w:rsidR="00466632" w:rsidRPr="00D26C1F" w:rsidRDefault="00466632" w:rsidP="00F36001">
            <w:pPr>
              <w:pStyle w:val="TableText"/>
            </w:pPr>
            <w:r w:rsidRPr="00D26C1F">
              <w:t>Column 2</w:t>
            </w:r>
          </w:p>
        </w:tc>
      </w:tr>
      <w:tr w:rsidR="00466632" w14:paraId="51CDFE92" w14:textId="77777777" w:rsidTr="002B2BFC">
        <w:trPr>
          <w:cnfStyle w:val="000000010000" w:firstRow="0" w:lastRow="0" w:firstColumn="0" w:lastColumn="0" w:oddVBand="0" w:evenVBand="0" w:oddHBand="0" w:evenHBand="1" w:firstRowFirstColumn="0" w:firstRowLastColumn="0" w:lastRowFirstColumn="0" w:lastRowLastColumn="0"/>
        </w:trPr>
        <w:tc>
          <w:tcPr>
            <w:tcW w:w="931" w:type="dxa"/>
          </w:tcPr>
          <w:p w14:paraId="102E6299" w14:textId="77777777" w:rsidR="00466632" w:rsidRPr="00671825" w:rsidRDefault="00466632" w:rsidP="00F36001">
            <w:pPr>
              <w:pStyle w:val="TableText"/>
            </w:pPr>
            <w:r>
              <w:t>1</w:t>
            </w:r>
          </w:p>
        </w:tc>
        <w:tc>
          <w:tcPr>
            <w:tcW w:w="2921" w:type="dxa"/>
          </w:tcPr>
          <w:p w14:paraId="5E893BF5" w14:textId="77777777" w:rsidR="00466632" w:rsidRPr="00671825" w:rsidRDefault="00466632" w:rsidP="00F36001">
            <w:pPr>
              <w:pStyle w:val="TableText"/>
            </w:pPr>
            <w:r>
              <w:t>This table is used in the Appendices of the DMG.</w:t>
            </w:r>
          </w:p>
        </w:tc>
      </w:tr>
      <w:tr w:rsidR="00466632" w14:paraId="260AA760" w14:textId="77777777" w:rsidTr="002B2BFC">
        <w:trPr>
          <w:cnfStyle w:val="000000100000" w:firstRow="0" w:lastRow="0" w:firstColumn="0" w:lastColumn="0" w:oddVBand="0" w:evenVBand="0" w:oddHBand="1" w:evenHBand="0" w:firstRowFirstColumn="0" w:firstRowLastColumn="0" w:lastRowFirstColumn="0" w:lastRowLastColumn="0"/>
        </w:trPr>
        <w:tc>
          <w:tcPr>
            <w:tcW w:w="931" w:type="dxa"/>
          </w:tcPr>
          <w:p w14:paraId="66ABF556" w14:textId="77777777" w:rsidR="00466632" w:rsidRDefault="00466632" w:rsidP="00F36001">
            <w:pPr>
              <w:pStyle w:val="TableText"/>
            </w:pPr>
            <w:r>
              <w:t>2</w:t>
            </w:r>
          </w:p>
        </w:tc>
        <w:tc>
          <w:tcPr>
            <w:tcW w:w="2921" w:type="dxa"/>
          </w:tcPr>
          <w:p w14:paraId="6DEFDD53" w14:textId="77777777" w:rsidR="00466632" w:rsidRDefault="00466632" w:rsidP="00F36001">
            <w:pPr>
              <w:pStyle w:val="TableText"/>
            </w:pPr>
          </w:p>
        </w:tc>
      </w:tr>
      <w:tr w:rsidR="00466632" w14:paraId="55EE2B9B" w14:textId="77777777" w:rsidTr="002B2BFC">
        <w:trPr>
          <w:cnfStyle w:val="000000010000" w:firstRow="0" w:lastRow="0" w:firstColumn="0" w:lastColumn="0" w:oddVBand="0" w:evenVBand="0" w:oddHBand="0" w:evenHBand="1" w:firstRowFirstColumn="0" w:firstRowLastColumn="0" w:lastRowFirstColumn="0" w:lastRowLastColumn="0"/>
        </w:trPr>
        <w:tc>
          <w:tcPr>
            <w:tcW w:w="931" w:type="dxa"/>
          </w:tcPr>
          <w:p w14:paraId="01C3C8D9" w14:textId="77777777" w:rsidR="00466632" w:rsidRDefault="00466632" w:rsidP="00F36001">
            <w:pPr>
              <w:pStyle w:val="TableText"/>
            </w:pPr>
            <w:r>
              <w:t>3</w:t>
            </w:r>
          </w:p>
        </w:tc>
        <w:tc>
          <w:tcPr>
            <w:tcW w:w="2921" w:type="dxa"/>
          </w:tcPr>
          <w:p w14:paraId="4EFCDE6F" w14:textId="77777777" w:rsidR="00466632" w:rsidRPr="0012143A" w:rsidRDefault="00466632" w:rsidP="00F36001">
            <w:pPr>
              <w:pStyle w:val="TableText"/>
            </w:pPr>
          </w:p>
        </w:tc>
      </w:tr>
    </w:tbl>
    <w:p w14:paraId="14E306AE" w14:textId="77777777" w:rsidR="00CD32F1" w:rsidRDefault="00CD32F1" w:rsidP="00F36001">
      <w:pPr>
        <w:pStyle w:val="BasicText"/>
      </w:pPr>
    </w:p>
    <w:p w14:paraId="6484040C" w14:textId="607C36DF" w:rsidR="00CD32F1" w:rsidRDefault="00CD32F1" w:rsidP="00F36001">
      <w:pPr>
        <w:pStyle w:val="BasicText"/>
      </w:pPr>
    </w:p>
    <w:p w14:paraId="379C1B19" w14:textId="77777777" w:rsidR="00CD32F1" w:rsidRDefault="00CD32F1" w:rsidP="00F36001">
      <w:pPr>
        <w:pStyle w:val="BasicText"/>
      </w:pPr>
      <w:r>
        <w:t>Rows Fill Color:</w:t>
      </w:r>
    </w:p>
    <w:p w14:paraId="2D0BBDA4" w14:textId="2BF17C2A" w:rsidR="00466632" w:rsidRDefault="002B2BFC" w:rsidP="00F36001">
      <w:pPr>
        <w:pStyle w:val="TABLEHEADING"/>
      </w:pPr>
      <w:bookmarkStart w:id="331" w:name="_Toc50709651"/>
      <w:r>
        <w:t>Table Bestiary Blue</w:t>
      </w:r>
      <w:bookmarkEnd w:id="331"/>
    </w:p>
    <w:tbl>
      <w:tblPr>
        <w:tblStyle w:val="TableBestiaryBlue"/>
        <w:tblW w:w="0" w:type="auto"/>
        <w:tblInd w:w="108" w:type="dxa"/>
        <w:tblLook w:val="04A0" w:firstRow="1" w:lastRow="0" w:firstColumn="1" w:lastColumn="0" w:noHBand="0" w:noVBand="1"/>
      </w:tblPr>
      <w:tblGrid>
        <w:gridCol w:w="936"/>
        <w:gridCol w:w="2916"/>
      </w:tblGrid>
      <w:tr w:rsidR="00444259" w14:paraId="0D232C68" w14:textId="77777777" w:rsidTr="00915D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52" w:type="dxa"/>
            <w:gridSpan w:val="2"/>
            <w:hideMark/>
          </w:tcPr>
          <w:p w14:paraId="3676F85F" w14:textId="0D0A9A12" w:rsidR="00444259" w:rsidRDefault="00444259" w:rsidP="00F36001">
            <w:pPr>
              <w:pStyle w:val="BasicText"/>
            </w:pPr>
          </w:p>
        </w:tc>
      </w:tr>
      <w:tr w:rsidR="00444259" w14:paraId="2A814E16" w14:textId="77777777" w:rsidTr="00915DA4">
        <w:tc>
          <w:tcPr>
            <w:cnfStyle w:val="001000000000" w:firstRow="0" w:lastRow="0" w:firstColumn="1" w:lastColumn="0" w:oddVBand="0" w:evenVBand="0" w:oddHBand="0" w:evenHBand="0" w:firstRowFirstColumn="0" w:firstRowLastColumn="0" w:lastRowFirstColumn="0" w:lastRowLastColumn="0"/>
            <w:tcW w:w="936" w:type="dxa"/>
            <w:hideMark/>
          </w:tcPr>
          <w:p w14:paraId="196B47BB" w14:textId="77777777" w:rsidR="00444259" w:rsidRPr="00D26C1F" w:rsidRDefault="00444259" w:rsidP="00F36001">
            <w:pPr>
              <w:pStyle w:val="TableHeader"/>
            </w:pPr>
            <w:r>
              <w:t>Column 1</w:t>
            </w:r>
          </w:p>
        </w:tc>
        <w:tc>
          <w:tcPr>
            <w:tcW w:w="2916" w:type="dxa"/>
            <w:hideMark/>
          </w:tcPr>
          <w:p w14:paraId="43ABA261" w14:textId="77777777" w:rsidR="00444259" w:rsidRDefault="00444259" w:rsidP="00F36001">
            <w:pPr>
              <w:pStyle w:val="TableHeader"/>
              <w:cnfStyle w:val="000000000000" w:firstRow="0" w:lastRow="0" w:firstColumn="0" w:lastColumn="0" w:oddVBand="0" w:evenVBand="0" w:oddHBand="0" w:evenHBand="0" w:firstRowFirstColumn="0" w:firstRowLastColumn="0" w:lastRowFirstColumn="0" w:lastRowLastColumn="0"/>
            </w:pPr>
            <w:r>
              <w:t>Column 2</w:t>
            </w:r>
          </w:p>
        </w:tc>
      </w:tr>
      <w:tr w:rsidR="00444259" w:rsidRPr="00EC183B" w14:paraId="56922B05" w14:textId="77777777" w:rsidTr="00915D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hideMark/>
          </w:tcPr>
          <w:p w14:paraId="3D9D7C95" w14:textId="77777777" w:rsidR="00444259" w:rsidRDefault="00444259" w:rsidP="00F36001">
            <w:pPr>
              <w:pStyle w:val="TableText"/>
            </w:pPr>
            <w:r>
              <w:t>1</w:t>
            </w:r>
          </w:p>
        </w:tc>
        <w:tc>
          <w:tcPr>
            <w:tcW w:w="2916" w:type="dxa"/>
            <w:hideMark/>
          </w:tcPr>
          <w:p w14:paraId="5DC12AC2" w14:textId="77777777" w:rsidR="00444259" w:rsidRDefault="00444259" w:rsidP="00F36001">
            <w:pPr>
              <w:pStyle w:val="TableText"/>
              <w:cnfStyle w:val="000000010000" w:firstRow="0" w:lastRow="0" w:firstColumn="0" w:lastColumn="0" w:oddVBand="0" w:evenVBand="0" w:oddHBand="0" w:evenHBand="1" w:firstRowFirstColumn="0" w:firstRowLastColumn="0" w:lastRowFirstColumn="0" w:lastRowLastColumn="0"/>
            </w:pPr>
            <w:r>
              <w:t>This table is used in Part 3 of the DMG, which</w:t>
            </w:r>
          </w:p>
        </w:tc>
      </w:tr>
      <w:tr w:rsidR="00444259" w:rsidRPr="00EC183B" w14:paraId="22DCA243" w14:textId="77777777" w:rsidTr="00915DA4">
        <w:tc>
          <w:tcPr>
            <w:cnfStyle w:val="001000000000" w:firstRow="0" w:lastRow="0" w:firstColumn="1" w:lastColumn="0" w:oddVBand="0" w:evenVBand="0" w:oddHBand="0" w:evenHBand="0" w:firstRowFirstColumn="0" w:firstRowLastColumn="0" w:lastRowFirstColumn="0" w:lastRowLastColumn="0"/>
            <w:tcW w:w="936" w:type="dxa"/>
            <w:hideMark/>
          </w:tcPr>
          <w:p w14:paraId="408930CA" w14:textId="77777777" w:rsidR="00444259" w:rsidRDefault="00444259" w:rsidP="00F36001">
            <w:pPr>
              <w:pStyle w:val="TableText"/>
            </w:pPr>
            <w:r>
              <w:t>2</w:t>
            </w:r>
          </w:p>
        </w:tc>
        <w:tc>
          <w:tcPr>
            <w:tcW w:w="2916" w:type="dxa"/>
            <w:hideMark/>
          </w:tcPr>
          <w:p w14:paraId="6A218448" w14:textId="77777777" w:rsidR="00444259" w:rsidRDefault="00444259" w:rsidP="00F36001">
            <w:pPr>
              <w:pStyle w:val="TableText"/>
              <w:cnfStyle w:val="000000000000" w:firstRow="0" w:lastRow="0" w:firstColumn="0" w:lastColumn="0" w:oddVBand="0" w:evenVBand="0" w:oddHBand="0" w:evenHBand="0" w:firstRowFirstColumn="0" w:firstRowLastColumn="0" w:lastRowFirstColumn="0" w:lastRowLastColumn="0"/>
            </w:pPr>
            <w:r>
              <w:t>focuses on running and altering the game.</w:t>
            </w:r>
          </w:p>
        </w:tc>
      </w:tr>
      <w:tr w:rsidR="00444259" w:rsidRPr="00EC183B" w14:paraId="5A3F575C" w14:textId="77777777" w:rsidTr="00915DA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 w:type="dxa"/>
            <w:hideMark/>
          </w:tcPr>
          <w:p w14:paraId="0549B198" w14:textId="77777777" w:rsidR="00444259" w:rsidRDefault="00444259" w:rsidP="00F36001">
            <w:pPr>
              <w:pStyle w:val="TableText"/>
            </w:pPr>
            <w:r>
              <w:t>3</w:t>
            </w:r>
          </w:p>
        </w:tc>
        <w:tc>
          <w:tcPr>
            <w:tcW w:w="2916" w:type="dxa"/>
            <w:hideMark/>
          </w:tcPr>
          <w:p w14:paraId="772ED21B" w14:textId="77777777" w:rsidR="00444259" w:rsidRDefault="00444259" w:rsidP="00F36001">
            <w:pPr>
              <w:pStyle w:val="TableText"/>
              <w:cnfStyle w:val="000000010000" w:firstRow="0" w:lastRow="0" w:firstColumn="0" w:lastColumn="0" w:oddVBand="0" w:evenVBand="0" w:oddHBand="0" w:evenHBand="1" w:firstRowFirstColumn="0" w:firstRowLastColumn="0" w:lastRowFirstColumn="0" w:lastRowLastColumn="0"/>
            </w:pPr>
            <w:r>
              <w:t>It is also used in the MM.</w:t>
            </w:r>
          </w:p>
        </w:tc>
      </w:tr>
    </w:tbl>
    <w:p w14:paraId="044E591C" w14:textId="77777777" w:rsidR="00CD32F1" w:rsidRDefault="00CD32F1" w:rsidP="00F36001">
      <w:pPr>
        <w:pStyle w:val="BasicText"/>
      </w:pPr>
    </w:p>
    <w:p w14:paraId="4CBD2FB5" w14:textId="1851E759" w:rsidR="00CD32F1" w:rsidRDefault="00CD32F1" w:rsidP="00F36001">
      <w:pPr>
        <w:pStyle w:val="BasicText"/>
      </w:pPr>
    </w:p>
    <w:p w14:paraId="10DC16DC" w14:textId="77777777" w:rsidR="00CD32F1" w:rsidRDefault="00CD32F1" w:rsidP="00F36001">
      <w:pPr>
        <w:pStyle w:val="BasicText"/>
      </w:pPr>
      <w:r>
        <w:t>Rows Fill Color:</w:t>
      </w:r>
    </w:p>
    <w:p w14:paraId="4B074082" w14:textId="77777777" w:rsidR="00444259" w:rsidRDefault="00444259" w:rsidP="00F36001">
      <w:pPr>
        <w:pStyle w:val="BasicText"/>
      </w:pPr>
    </w:p>
    <w:tbl>
      <w:tblPr>
        <w:tblStyle w:val="TableClassCoreGreen"/>
        <w:tblpPr w:leftFromText="180" w:rightFromText="180" w:vertAnchor="text" w:horzAnchor="margin" w:tblpX="108" w:tblpY="97"/>
        <w:tblW w:w="4788" w:type="dxa"/>
        <w:tblInd w:w="0" w:type="dxa"/>
        <w:tblLayout w:type="fixed"/>
        <w:tblLook w:val="0420" w:firstRow="1" w:lastRow="0" w:firstColumn="0" w:lastColumn="0" w:noHBand="0" w:noVBand="1"/>
      </w:tblPr>
      <w:tblGrid>
        <w:gridCol w:w="1008"/>
        <w:gridCol w:w="3780"/>
      </w:tblGrid>
      <w:tr w:rsidR="00EC183B" w:rsidRPr="00854B97" w14:paraId="46B94F33" w14:textId="77777777" w:rsidTr="00FC51CA">
        <w:trPr>
          <w:cnfStyle w:val="100000000000" w:firstRow="1" w:lastRow="0" w:firstColumn="0" w:lastColumn="0" w:oddVBand="0" w:evenVBand="0" w:oddHBand="0" w:evenHBand="0" w:firstRowFirstColumn="0" w:firstRowLastColumn="0" w:lastRowFirstColumn="0" w:lastRowLastColumn="0"/>
          <w:trHeight w:val="271"/>
        </w:trPr>
        <w:tc>
          <w:tcPr>
            <w:tcW w:w="4788" w:type="dxa"/>
            <w:gridSpan w:val="2"/>
          </w:tcPr>
          <w:p w14:paraId="70429E21" w14:textId="77777777" w:rsidR="00EC183B" w:rsidRPr="000C20DD" w:rsidRDefault="00EC183B" w:rsidP="00F36001">
            <w:pPr>
              <w:pStyle w:val="SIDEBARHEADING"/>
            </w:pPr>
            <w:r w:rsidRPr="000C20DD">
              <w:lastRenderedPageBreak/>
              <w:t>Scaly Sans Caps Table Title (11 pt.)</w:t>
            </w:r>
          </w:p>
        </w:tc>
      </w:tr>
      <w:tr w:rsidR="00EC183B" w:rsidRPr="00854B97" w14:paraId="63960E1D" w14:textId="77777777" w:rsidTr="00FC51CA">
        <w:tc>
          <w:tcPr>
            <w:tcW w:w="1008" w:type="dxa"/>
          </w:tcPr>
          <w:p w14:paraId="4E203111" w14:textId="77777777" w:rsidR="00EC183B" w:rsidRPr="00E0037A" w:rsidRDefault="00EC183B" w:rsidP="00F36001">
            <w:pPr>
              <w:pStyle w:val="SidebarText"/>
            </w:pPr>
            <w:r w:rsidRPr="00E0037A">
              <w:t>Scaly Sans</w:t>
            </w:r>
          </w:p>
        </w:tc>
        <w:tc>
          <w:tcPr>
            <w:tcW w:w="3780" w:type="dxa"/>
          </w:tcPr>
          <w:p w14:paraId="44073556" w14:textId="77777777" w:rsidR="00EC183B" w:rsidRPr="00E0037A" w:rsidRDefault="00EC183B" w:rsidP="00F36001">
            <w:pPr>
              <w:pStyle w:val="SidebarText"/>
            </w:pPr>
            <w:r w:rsidRPr="00E0037A">
              <w:t>Table Interior (9 pt.)</w:t>
            </w:r>
          </w:p>
        </w:tc>
      </w:tr>
      <w:tr w:rsidR="00EC183B" w:rsidRPr="00854B97" w14:paraId="1FB5A568" w14:textId="77777777" w:rsidTr="00FC51CA">
        <w:trPr>
          <w:cnfStyle w:val="000000010000" w:firstRow="0" w:lastRow="0" w:firstColumn="0" w:lastColumn="0" w:oddVBand="0" w:evenVBand="0" w:oddHBand="0" w:evenHBand="1" w:firstRowFirstColumn="0" w:firstRowLastColumn="0" w:lastRowFirstColumn="0" w:lastRowLastColumn="0"/>
        </w:trPr>
        <w:tc>
          <w:tcPr>
            <w:tcW w:w="1008" w:type="dxa"/>
          </w:tcPr>
          <w:p w14:paraId="0EA861A1" w14:textId="77777777" w:rsidR="00EC183B" w:rsidRPr="00E0037A" w:rsidRDefault="00EC183B" w:rsidP="00F36001">
            <w:pPr>
              <w:pStyle w:val="SidebarText"/>
            </w:pPr>
            <w:r w:rsidRPr="00E0037A">
              <w:t>1st</w:t>
            </w:r>
          </w:p>
        </w:tc>
        <w:tc>
          <w:tcPr>
            <w:tcW w:w="3780" w:type="dxa"/>
          </w:tcPr>
          <w:p w14:paraId="6CB610F6" w14:textId="77777777" w:rsidR="00EC183B" w:rsidRPr="00E0037A" w:rsidRDefault="00EC183B" w:rsidP="00F36001">
            <w:pPr>
              <w:pStyle w:val="SidebarText"/>
            </w:pPr>
            <w:r w:rsidRPr="00E0037A">
              <w:t>bane, ray of sickness</w:t>
            </w:r>
          </w:p>
        </w:tc>
      </w:tr>
      <w:tr w:rsidR="00EC183B" w:rsidRPr="00854B97" w14:paraId="40B85D22" w14:textId="77777777" w:rsidTr="00FC51CA">
        <w:tc>
          <w:tcPr>
            <w:tcW w:w="1008" w:type="dxa"/>
          </w:tcPr>
          <w:p w14:paraId="169739F6" w14:textId="77777777" w:rsidR="00EC183B" w:rsidRPr="00E0037A" w:rsidRDefault="00EC183B" w:rsidP="00F36001">
            <w:pPr>
              <w:pStyle w:val="SidebarText"/>
            </w:pPr>
            <w:r w:rsidRPr="00E0037A">
              <w:t>2nd</w:t>
            </w:r>
          </w:p>
        </w:tc>
        <w:tc>
          <w:tcPr>
            <w:tcW w:w="3780" w:type="dxa"/>
          </w:tcPr>
          <w:p w14:paraId="4297482A" w14:textId="77777777" w:rsidR="00EC183B" w:rsidRPr="00E0037A" w:rsidRDefault="00EC183B" w:rsidP="00F36001">
            <w:pPr>
              <w:pStyle w:val="SidebarText"/>
            </w:pPr>
            <w:r w:rsidRPr="00E0037A">
              <w:t>augury, blindness/deafness</w:t>
            </w:r>
          </w:p>
        </w:tc>
      </w:tr>
    </w:tbl>
    <w:p w14:paraId="717FB474" w14:textId="77777777" w:rsidR="00CD32F1" w:rsidRDefault="00CD32F1" w:rsidP="00F36001">
      <w:pPr>
        <w:pStyle w:val="BasicText"/>
      </w:pPr>
    </w:p>
    <w:p w14:paraId="4B3AAC31" w14:textId="19250F1C" w:rsidR="00CD32F1" w:rsidRDefault="00CD32F1" w:rsidP="00F36001">
      <w:pPr>
        <w:pStyle w:val="BasicText"/>
      </w:pPr>
    </w:p>
    <w:p w14:paraId="24ECBCED" w14:textId="77777777" w:rsidR="00CD32F1" w:rsidRDefault="00CD32F1" w:rsidP="00F36001">
      <w:pPr>
        <w:pStyle w:val="BasicText"/>
      </w:pPr>
      <w:r>
        <w:t>Rows Fill Color:</w:t>
      </w:r>
    </w:p>
    <w:p w14:paraId="7BD9AE13" w14:textId="77777777" w:rsidR="00EC183B" w:rsidRDefault="00EC183B" w:rsidP="00F36001">
      <w:pPr>
        <w:pStyle w:val="DDRegular"/>
      </w:pPr>
    </w:p>
    <w:tbl>
      <w:tblPr>
        <w:tblStyle w:val="TableCoreGreenSpelllist"/>
        <w:tblpPr w:leftFromText="180" w:rightFromText="180" w:vertAnchor="text" w:horzAnchor="margin" w:tblpX="108" w:tblpY="13"/>
        <w:tblW w:w="4788" w:type="dxa"/>
        <w:tblLayout w:type="fixed"/>
        <w:tblLook w:val="0420" w:firstRow="1" w:lastRow="0" w:firstColumn="0" w:lastColumn="0" w:noHBand="0" w:noVBand="1"/>
      </w:tblPr>
      <w:tblGrid>
        <w:gridCol w:w="571"/>
        <w:gridCol w:w="1657"/>
        <w:gridCol w:w="241"/>
        <w:gridCol w:w="552"/>
        <w:gridCol w:w="1767"/>
      </w:tblGrid>
      <w:tr w:rsidR="00EC183B" w:rsidRPr="001A6976" w14:paraId="5C149C5E" w14:textId="77777777" w:rsidTr="00FC51CA">
        <w:trPr>
          <w:cnfStyle w:val="100000000000" w:firstRow="1" w:lastRow="0" w:firstColumn="0" w:lastColumn="0" w:oddVBand="0" w:evenVBand="0" w:oddHBand="0" w:evenHBand="0" w:firstRowFirstColumn="0" w:firstRowLastColumn="0" w:lastRowFirstColumn="0" w:lastRowLastColumn="0"/>
        </w:trPr>
        <w:tc>
          <w:tcPr>
            <w:tcW w:w="571" w:type="dxa"/>
          </w:tcPr>
          <w:p w14:paraId="68F80F1A" w14:textId="77777777" w:rsidR="00EC183B" w:rsidRPr="00E0037A" w:rsidRDefault="00EC183B" w:rsidP="00F36001">
            <w:pPr>
              <w:pStyle w:val="SidebarText"/>
            </w:pPr>
            <w:r w:rsidRPr="00E0037A">
              <w:t>d10</w:t>
            </w:r>
          </w:p>
        </w:tc>
        <w:tc>
          <w:tcPr>
            <w:tcW w:w="1657" w:type="dxa"/>
          </w:tcPr>
          <w:p w14:paraId="0F68508F" w14:textId="77777777" w:rsidR="00EC183B" w:rsidRPr="00E0037A" w:rsidRDefault="00EC183B" w:rsidP="00F36001">
            <w:pPr>
              <w:pStyle w:val="SidebarText"/>
            </w:pPr>
            <w:r w:rsidRPr="00E0037A">
              <w:t>Background Types</w:t>
            </w:r>
          </w:p>
        </w:tc>
        <w:tc>
          <w:tcPr>
            <w:tcW w:w="241" w:type="dxa"/>
          </w:tcPr>
          <w:p w14:paraId="2FE737F2" w14:textId="77777777" w:rsidR="00EC183B" w:rsidRPr="00A820EB" w:rsidRDefault="00EC183B" w:rsidP="00F36001"/>
        </w:tc>
        <w:tc>
          <w:tcPr>
            <w:tcW w:w="552" w:type="dxa"/>
          </w:tcPr>
          <w:p w14:paraId="545A0904" w14:textId="77777777" w:rsidR="00EC183B" w:rsidRPr="00E0037A" w:rsidRDefault="00EC183B" w:rsidP="00F36001">
            <w:pPr>
              <w:pStyle w:val="SidebarText"/>
            </w:pPr>
            <w:r w:rsidRPr="00E0037A">
              <w:t>d10</w:t>
            </w:r>
          </w:p>
        </w:tc>
        <w:tc>
          <w:tcPr>
            <w:tcW w:w="1767" w:type="dxa"/>
          </w:tcPr>
          <w:p w14:paraId="1D18D0F2" w14:textId="77777777" w:rsidR="00EC183B" w:rsidRPr="00E0037A" w:rsidRDefault="00EC183B" w:rsidP="00F36001">
            <w:pPr>
              <w:pStyle w:val="SidebarText"/>
            </w:pPr>
            <w:r w:rsidRPr="00E0037A">
              <w:t>Background Types</w:t>
            </w:r>
          </w:p>
        </w:tc>
      </w:tr>
      <w:tr w:rsidR="00EC183B" w:rsidRPr="001A6976" w14:paraId="7D7BAC41" w14:textId="77777777" w:rsidTr="00FC51CA">
        <w:trPr>
          <w:cnfStyle w:val="000000100000" w:firstRow="0" w:lastRow="0" w:firstColumn="0" w:lastColumn="0" w:oddVBand="0" w:evenVBand="0" w:oddHBand="1" w:evenHBand="0" w:firstRowFirstColumn="0" w:firstRowLastColumn="0" w:lastRowFirstColumn="0" w:lastRowLastColumn="0"/>
        </w:trPr>
        <w:tc>
          <w:tcPr>
            <w:tcW w:w="571" w:type="dxa"/>
          </w:tcPr>
          <w:p w14:paraId="1DBFB4CB" w14:textId="77777777" w:rsidR="00EC183B" w:rsidRPr="00A820EB" w:rsidRDefault="00EC183B" w:rsidP="00F36001">
            <w:pPr>
              <w:pStyle w:val="TableText"/>
            </w:pPr>
            <w:r w:rsidRPr="00A820EB">
              <w:t>1</w:t>
            </w:r>
          </w:p>
        </w:tc>
        <w:tc>
          <w:tcPr>
            <w:tcW w:w="1657" w:type="dxa"/>
          </w:tcPr>
          <w:p w14:paraId="5E877FC6" w14:textId="77777777" w:rsidR="00EC183B" w:rsidRPr="00A820EB" w:rsidRDefault="00EC183B" w:rsidP="00F36001">
            <w:pPr>
              <w:pStyle w:val="TableText"/>
            </w:pPr>
            <w:r w:rsidRPr="00A820EB">
              <w:t>Ancestral</w:t>
            </w:r>
          </w:p>
        </w:tc>
        <w:tc>
          <w:tcPr>
            <w:tcW w:w="241" w:type="dxa"/>
          </w:tcPr>
          <w:p w14:paraId="0F3DB955" w14:textId="77777777" w:rsidR="00EC183B" w:rsidRPr="00A820EB" w:rsidRDefault="00EC183B" w:rsidP="00F36001"/>
        </w:tc>
        <w:tc>
          <w:tcPr>
            <w:tcW w:w="552" w:type="dxa"/>
          </w:tcPr>
          <w:p w14:paraId="4DFBA2A8" w14:textId="77777777" w:rsidR="00EC183B" w:rsidRPr="00A820EB" w:rsidRDefault="00EC183B" w:rsidP="00F36001">
            <w:pPr>
              <w:pStyle w:val="TableText"/>
            </w:pPr>
            <w:r w:rsidRPr="00A820EB">
              <w:t>6</w:t>
            </w:r>
          </w:p>
        </w:tc>
        <w:tc>
          <w:tcPr>
            <w:tcW w:w="1767" w:type="dxa"/>
          </w:tcPr>
          <w:p w14:paraId="499BEA63" w14:textId="77777777" w:rsidR="00EC183B" w:rsidRPr="00A820EB" w:rsidRDefault="00EC183B" w:rsidP="00F36001">
            <w:pPr>
              <w:pStyle w:val="TableText"/>
            </w:pPr>
            <w:r w:rsidRPr="00A820EB">
              <w:t>Elemental</w:t>
            </w:r>
          </w:p>
        </w:tc>
      </w:tr>
      <w:tr w:rsidR="00EC183B" w:rsidRPr="001A6976" w14:paraId="3DF20DB7" w14:textId="77777777" w:rsidTr="00FC51CA">
        <w:trPr>
          <w:cnfStyle w:val="000000010000" w:firstRow="0" w:lastRow="0" w:firstColumn="0" w:lastColumn="0" w:oddVBand="0" w:evenVBand="0" w:oddHBand="0" w:evenHBand="1" w:firstRowFirstColumn="0" w:firstRowLastColumn="0" w:lastRowFirstColumn="0" w:lastRowLastColumn="0"/>
        </w:trPr>
        <w:tc>
          <w:tcPr>
            <w:tcW w:w="571" w:type="dxa"/>
          </w:tcPr>
          <w:p w14:paraId="0C8C4715" w14:textId="77777777" w:rsidR="00EC183B" w:rsidRPr="00A820EB" w:rsidRDefault="00EC183B" w:rsidP="00F36001">
            <w:pPr>
              <w:pStyle w:val="TableText"/>
            </w:pPr>
            <w:r w:rsidRPr="00A820EB">
              <w:t>2</w:t>
            </w:r>
          </w:p>
        </w:tc>
        <w:tc>
          <w:tcPr>
            <w:tcW w:w="1657" w:type="dxa"/>
          </w:tcPr>
          <w:p w14:paraId="7C8FA1B4" w14:textId="77777777" w:rsidR="00EC183B" w:rsidRPr="00A820EB" w:rsidRDefault="00EC183B" w:rsidP="00F36001">
            <w:pPr>
              <w:pStyle w:val="TableText"/>
            </w:pPr>
            <w:r w:rsidRPr="00A820EB">
              <w:t>Fey</w:t>
            </w:r>
          </w:p>
        </w:tc>
        <w:tc>
          <w:tcPr>
            <w:tcW w:w="241" w:type="dxa"/>
          </w:tcPr>
          <w:p w14:paraId="2D3B759F" w14:textId="77777777" w:rsidR="00EC183B" w:rsidRPr="00A820EB" w:rsidRDefault="00EC183B" w:rsidP="00F36001"/>
        </w:tc>
        <w:tc>
          <w:tcPr>
            <w:tcW w:w="552" w:type="dxa"/>
          </w:tcPr>
          <w:p w14:paraId="5D1C18B8" w14:textId="77777777" w:rsidR="00EC183B" w:rsidRPr="00A820EB" w:rsidRDefault="00EC183B" w:rsidP="00F36001">
            <w:pPr>
              <w:pStyle w:val="TableText"/>
            </w:pPr>
            <w:r w:rsidRPr="00A820EB">
              <w:t>7</w:t>
            </w:r>
          </w:p>
        </w:tc>
        <w:tc>
          <w:tcPr>
            <w:tcW w:w="1767" w:type="dxa"/>
          </w:tcPr>
          <w:p w14:paraId="19ED4162" w14:textId="77777777" w:rsidR="00EC183B" w:rsidRPr="00A820EB" w:rsidRDefault="00EC183B" w:rsidP="00F36001">
            <w:pPr>
              <w:pStyle w:val="TableText"/>
            </w:pPr>
            <w:r w:rsidRPr="00A820EB">
              <w:t>Undead</w:t>
            </w:r>
          </w:p>
        </w:tc>
      </w:tr>
      <w:tr w:rsidR="00EC183B" w:rsidRPr="001A6976" w14:paraId="303999F7" w14:textId="77777777" w:rsidTr="00FC51CA">
        <w:trPr>
          <w:cnfStyle w:val="000000100000" w:firstRow="0" w:lastRow="0" w:firstColumn="0" w:lastColumn="0" w:oddVBand="0" w:evenVBand="0" w:oddHBand="1" w:evenHBand="0" w:firstRowFirstColumn="0" w:firstRowLastColumn="0" w:lastRowFirstColumn="0" w:lastRowLastColumn="0"/>
        </w:trPr>
        <w:tc>
          <w:tcPr>
            <w:tcW w:w="571" w:type="dxa"/>
          </w:tcPr>
          <w:p w14:paraId="0A04F967" w14:textId="77777777" w:rsidR="00EC183B" w:rsidRPr="00A820EB" w:rsidRDefault="00EC183B" w:rsidP="00F36001">
            <w:pPr>
              <w:pStyle w:val="TableText"/>
            </w:pPr>
            <w:r>
              <w:t>3</w:t>
            </w:r>
          </w:p>
        </w:tc>
        <w:tc>
          <w:tcPr>
            <w:tcW w:w="1657" w:type="dxa"/>
          </w:tcPr>
          <w:p w14:paraId="7BE0A8AD" w14:textId="77777777" w:rsidR="00EC183B" w:rsidRPr="00A820EB" w:rsidRDefault="00EC183B" w:rsidP="00F36001">
            <w:pPr>
              <w:pStyle w:val="TableText"/>
            </w:pPr>
            <w:r>
              <w:t>Troll</w:t>
            </w:r>
          </w:p>
        </w:tc>
        <w:tc>
          <w:tcPr>
            <w:tcW w:w="241" w:type="dxa"/>
          </w:tcPr>
          <w:p w14:paraId="74B3E0E4" w14:textId="77777777" w:rsidR="00EC183B" w:rsidRPr="00A820EB" w:rsidRDefault="00EC183B" w:rsidP="00F36001"/>
        </w:tc>
        <w:tc>
          <w:tcPr>
            <w:tcW w:w="552" w:type="dxa"/>
          </w:tcPr>
          <w:p w14:paraId="33C78856" w14:textId="77777777" w:rsidR="00EC183B" w:rsidRPr="00A820EB" w:rsidRDefault="00EC183B" w:rsidP="00F36001">
            <w:pPr>
              <w:pStyle w:val="TableText"/>
            </w:pPr>
            <w:r>
              <w:t>8</w:t>
            </w:r>
          </w:p>
        </w:tc>
        <w:tc>
          <w:tcPr>
            <w:tcW w:w="1767" w:type="dxa"/>
          </w:tcPr>
          <w:p w14:paraId="08C60850" w14:textId="77777777" w:rsidR="00EC183B" w:rsidRPr="00A820EB" w:rsidRDefault="00EC183B" w:rsidP="00F36001">
            <w:pPr>
              <w:pStyle w:val="TableText"/>
            </w:pPr>
            <w:r>
              <w:t>Merman</w:t>
            </w:r>
          </w:p>
        </w:tc>
      </w:tr>
    </w:tbl>
    <w:p w14:paraId="6570A92A" w14:textId="77777777" w:rsidR="00CD32F1" w:rsidRDefault="00CD32F1" w:rsidP="00F36001">
      <w:pPr>
        <w:pStyle w:val="BasicText"/>
      </w:pPr>
    </w:p>
    <w:p w14:paraId="2E16ACDD" w14:textId="3DC16D7A" w:rsidR="00CD32F1" w:rsidRDefault="00CD32F1" w:rsidP="00F36001">
      <w:pPr>
        <w:pStyle w:val="BasicText"/>
      </w:pPr>
    </w:p>
    <w:p w14:paraId="36F276BF" w14:textId="77777777" w:rsidR="00CD32F1" w:rsidRDefault="00CD32F1" w:rsidP="00F36001">
      <w:pPr>
        <w:pStyle w:val="BasicText"/>
      </w:pPr>
      <w:r>
        <w:t>Rows Fill Color:</w:t>
      </w:r>
    </w:p>
    <w:p w14:paraId="2CD45559" w14:textId="77777777" w:rsidR="00EC183B" w:rsidRPr="0067365D" w:rsidRDefault="00EC183B" w:rsidP="00F36001">
      <w:pPr>
        <w:pStyle w:val="DDRegular"/>
      </w:pPr>
    </w:p>
    <w:tbl>
      <w:tblPr>
        <w:tblStyle w:val="TableCoreClass"/>
        <w:tblW w:w="3852" w:type="dxa"/>
        <w:tblLayout w:type="fixed"/>
        <w:tblLook w:val="04A0" w:firstRow="1" w:lastRow="0" w:firstColumn="1" w:lastColumn="0" w:noHBand="0" w:noVBand="1"/>
      </w:tblPr>
      <w:tblGrid>
        <w:gridCol w:w="450"/>
        <w:gridCol w:w="3402"/>
      </w:tblGrid>
      <w:tr w:rsidR="00EC183B" w:rsidRPr="00854B97" w14:paraId="6FE9595F" w14:textId="77777777" w:rsidTr="00FC51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68DB0F25" w14:textId="77777777" w:rsidR="00EC183B" w:rsidRPr="00E0037A" w:rsidRDefault="00EC183B" w:rsidP="00C05F0E">
            <w:pPr>
              <w:pStyle w:val="TableHeader"/>
            </w:pPr>
            <w:r w:rsidRPr="00E0037A">
              <w:t>d6</w:t>
            </w:r>
          </w:p>
        </w:tc>
        <w:tc>
          <w:tcPr>
            <w:tcW w:w="3402" w:type="dxa"/>
          </w:tcPr>
          <w:p w14:paraId="36E0FA26" w14:textId="77777777" w:rsidR="00EC183B" w:rsidRPr="00E0037A" w:rsidRDefault="00EC183B" w:rsidP="00C05F0E">
            <w:pPr>
              <w:pStyle w:val="TableHeader"/>
              <w:cnfStyle w:val="100000000000" w:firstRow="1" w:lastRow="0" w:firstColumn="0" w:lastColumn="0" w:oddVBand="0" w:evenVBand="0" w:oddHBand="0" w:evenHBand="0" w:firstRowFirstColumn="0" w:firstRowLastColumn="0" w:lastRowFirstColumn="0" w:lastRowLastColumn="0"/>
            </w:pPr>
            <w:r w:rsidRPr="00E0037A">
              <w:t>Backgrounds Chart</w:t>
            </w:r>
          </w:p>
        </w:tc>
      </w:tr>
      <w:tr w:rsidR="00EC183B" w:rsidRPr="00854B97" w14:paraId="05E8FC24" w14:textId="77777777" w:rsidTr="00FC51CA">
        <w:tc>
          <w:tcPr>
            <w:cnfStyle w:val="001000000000" w:firstRow="0" w:lastRow="0" w:firstColumn="1" w:lastColumn="0" w:oddVBand="0" w:evenVBand="0" w:oddHBand="0" w:evenHBand="0" w:firstRowFirstColumn="0" w:firstRowLastColumn="0" w:lastRowFirstColumn="0" w:lastRowLastColumn="0"/>
            <w:tcW w:w="450" w:type="dxa"/>
          </w:tcPr>
          <w:p w14:paraId="66167BFC" w14:textId="77777777" w:rsidR="00EC183B" w:rsidRPr="006C2BB5" w:rsidRDefault="00EC183B" w:rsidP="00C05F0E">
            <w:pPr>
              <w:pStyle w:val="TableText"/>
            </w:pPr>
            <w:r w:rsidRPr="006C2BB5">
              <w:t>1</w:t>
            </w:r>
          </w:p>
        </w:tc>
        <w:tc>
          <w:tcPr>
            <w:tcW w:w="3402" w:type="dxa"/>
          </w:tcPr>
          <w:p w14:paraId="079F50BC" w14:textId="77777777" w:rsidR="00EC183B" w:rsidRPr="006C2BB5" w:rsidRDefault="00EC183B" w:rsidP="00C05F0E">
            <w:pPr>
              <w:pStyle w:val="TableText"/>
              <w:cnfStyle w:val="000000000000" w:firstRow="0" w:lastRow="0" w:firstColumn="0" w:lastColumn="0" w:oddVBand="0" w:evenVBand="0" w:oddHBand="0" w:evenHBand="0" w:firstRowFirstColumn="0" w:firstRowLastColumn="0" w:lastRowFirstColumn="0" w:lastRowLastColumn="0"/>
            </w:pPr>
            <w:r w:rsidRPr="006C2BB5">
              <w:t>Tradition. The stories, legends, and songs of the past must never be forgotten. (Neutral)</w:t>
            </w:r>
          </w:p>
        </w:tc>
      </w:tr>
      <w:tr w:rsidR="00EC183B" w:rsidRPr="00854B97" w14:paraId="776E4BEC" w14:textId="77777777" w:rsidTr="00FC51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561D9B43" w14:textId="77777777" w:rsidR="00EC183B" w:rsidRPr="006C2BB5" w:rsidRDefault="00EC183B" w:rsidP="00F36001">
            <w:pPr>
              <w:pStyle w:val="TableText"/>
            </w:pPr>
            <w:r w:rsidRPr="006C2BB5">
              <w:t>2</w:t>
            </w:r>
          </w:p>
        </w:tc>
        <w:tc>
          <w:tcPr>
            <w:tcW w:w="3402" w:type="dxa"/>
          </w:tcPr>
          <w:p w14:paraId="48DA3D4B" w14:textId="77777777" w:rsidR="00EC183B" w:rsidRPr="006C2BB5" w:rsidRDefault="00EC183B" w:rsidP="00F36001">
            <w:pPr>
              <w:pStyle w:val="TableText"/>
              <w:cnfStyle w:val="000000010000" w:firstRow="0" w:lastRow="0" w:firstColumn="0" w:lastColumn="0" w:oddVBand="0" w:evenVBand="0" w:oddHBand="0" w:evenHBand="1" w:firstRowFirstColumn="0" w:firstRowLastColumn="0" w:lastRowFirstColumn="0" w:lastRowLastColumn="0"/>
            </w:pPr>
            <w:r w:rsidRPr="006C2BB5">
              <w:t>Challenge. Life is worth living when there are obstacles to overcome, problems to face, and changes to adapt to. (Chaotic)</w:t>
            </w:r>
          </w:p>
        </w:tc>
      </w:tr>
      <w:tr w:rsidR="00EC183B" w:rsidRPr="00854B97" w14:paraId="30A12C11" w14:textId="77777777" w:rsidTr="00FC51CA">
        <w:tc>
          <w:tcPr>
            <w:cnfStyle w:val="001000000000" w:firstRow="0" w:lastRow="0" w:firstColumn="1" w:lastColumn="0" w:oddVBand="0" w:evenVBand="0" w:oddHBand="0" w:evenHBand="0" w:firstRowFirstColumn="0" w:firstRowLastColumn="0" w:lastRowFirstColumn="0" w:lastRowLastColumn="0"/>
            <w:tcW w:w="450" w:type="dxa"/>
          </w:tcPr>
          <w:p w14:paraId="5D63893B" w14:textId="77777777" w:rsidR="00EC183B" w:rsidRPr="006C2BB5" w:rsidRDefault="00EC183B" w:rsidP="00F36001">
            <w:pPr>
              <w:pStyle w:val="TableText"/>
            </w:pPr>
            <w:r w:rsidRPr="006C2BB5">
              <w:t>3</w:t>
            </w:r>
          </w:p>
        </w:tc>
        <w:tc>
          <w:tcPr>
            <w:tcW w:w="3402" w:type="dxa"/>
          </w:tcPr>
          <w:p w14:paraId="4E9476DF" w14:textId="77777777" w:rsidR="00EC183B" w:rsidRPr="006C2BB5" w:rsidRDefault="00EC183B" w:rsidP="00F36001">
            <w:pPr>
              <w:pStyle w:val="TableText"/>
              <w:cnfStyle w:val="000000000000" w:firstRow="0" w:lastRow="0" w:firstColumn="0" w:lastColumn="0" w:oddVBand="0" w:evenVBand="0" w:oddHBand="0" w:evenHBand="0" w:firstRowFirstColumn="0" w:firstRowLastColumn="0" w:lastRowFirstColumn="0" w:lastRowLastColumn="0"/>
            </w:pPr>
            <w:r w:rsidRPr="006C2BB5">
              <w:t>Expertise. True knowledge and application of a skill is a mark of maturity and greatness. (Any)</w:t>
            </w:r>
          </w:p>
        </w:tc>
      </w:tr>
      <w:tr w:rsidR="00EC183B" w:rsidRPr="00854B97" w14:paraId="33E5C2CD" w14:textId="77777777" w:rsidTr="00FC51C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322466F6" w14:textId="77777777" w:rsidR="00EC183B" w:rsidRPr="006C2BB5" w:rsidRDefault="00EC183B" w:rsidP="00F36001">
            <w:pPr>
              <w:pStyle w:val="TableText"/>
            </w:pPr>
            <w:r w:rsidRPr="006C2BB5">
              <w:t>4</w:t>
            </w:r>
          </w:p>
        </w:tc>
        <w:tc>
          <w:tcPr>
            <w:tcW w:w="3402" w:type="dxa"/>
          </w:tcPr>
          <w:p w14:paraId="398EBC97" w14:textId="77777777" w:rsidR="00EC183B" w:rsidRPr="006C2BB5" w:rsidRDefault="00EC183B" w:rsidP="00F36001">
            <w:pPr>
              <w:pStyle w:val="TableText"/>
              <w:cnfStyle w:val="000000010000" w:firstRow="0" w:lastRow="0" w:firstColumn="0" w:lastColumn="0" w:oddVBand="0" w:evenVBand="0" w:oddHBand="0" w:evenHBand="1" w:firstRowFirstColumn="0" w:firstRowLastColumn="0" w:lastRowFirstColumn="0" w:lastRowLastColumn="0"/>
            </w:pPr>
            <w:r w:rsidRPr="006C2BB5">
              <w:t xml:space="preserve">Order. Through organization, planning, and forethought great success can be achieved </w:t>
            </w:r>
            <w:r w:rsidRPr="006C2BB5">
              <w:rPr>
                <w:rFonts w:ascii="Arial" w:hAnsi="Arial" w:cs="Arial"/>
              </w:rPr>
              <w:t>–</w:t>
            </w:r>
            <w:r w:rsidRPr="006C2BB5">
              <w:t xml:space="preserve"> and I have more than enough time for all three. (Lawful)</w:t>
            </w:r>
          </w:p>
        </w:tc>
      </w:tr>
    </w:tbl>
    <w:p w14:paraId="106EF310" w14:textId="77777777" w:rsidR="00AC7A98" w:rsidRDefault="00AC7A98" w:rsidP="00F36001">
      <w:pPr>
        <w:pStyle w:val="BasicText"/>
      </w:pPr>
    </w:p>
    <w:p w14:paraId="7D717752" w14:textId="77777777" w:rsidR="00CD32F1" w:rsidRDefault="00CD32F1" w:rsidP="00F36001">
      <w:pPr>
        <w:pStyle w:val="BasicText"/>
      </w:pPr>
    </w:p>
    <w:p w14:paraId="04FB6EBE" w14:textId="4091C606" w:rsidR="00CD32F1" w:rsidRDefault="00CD32F1" w:rsidP="00F36001">
      <w:pPr>
        <w:pStyle w:val="BasicText"/>
      </w:pPr>
    </w:p>
    <w:p w14:paraId="3CD41C81" w14:textId="77777777" w:rsidR="00CD32F1" w:rsidRDefault="00CD32F1" w:rsidP="00F36001">
      <w:pPr>
        <w:pStyle w:val="BasicText"/>
      </w:pPr>
      <w:r>
        <w:t>Rows Fill Color:</w:t>
      </w:r>
    </w:p>
    <w:p w14:paraId="0B6F7652" w14:textId="77777777" w:rsidR="00AC7A98" w:rsidRDefault="00AC7A98" w:rsidP="00F36001">
      <w:pPr>
        <w:pStyle w:val="BasicText"/>
      </w:pPr>
    </w:p>
    <w:p w14:paraId="4E1AE288" w14:textId="77777777" w:rsidR="00AC7A98" w:rsidRDefault="00AC7A98" w:rsidP="00F36001">
      <w:pPr>
        <w:pStyle w:val="TABLEHEADING"/>
      </w:pPr>
      <w:bookmarkStart w:id="332" w:name="_Toc50709652"/>
      <w:r>
        <w:t>Colors used for table fill</w:t>
      </w:r>
      <w:bookmarkEnd w:id="332"/>
    </w:p>
    <w:tbl>
      <w:tblPr>
        <w:tblW w:w="0" w:type="auto"/>
        <w:tblLook w:val="04A0" w:firstRow="1" w:lastRow="0" w:firstColumn="1" w:lastColumn="0" w:noHBand="0" w:noVBand="1"/>
      </w:tblPr>
      <w:tblGrid>
        <w:gridCol w:w="1043"/>
        <w:gridCol w:w="1666"/>
        <w:gridCol w:w="1530"/>
      </w:tblGrid>
      <w:tr w:rsidR="00E30A89" w:rsidRPr="00AC7A98" w14:paraId="1FF107C0" w14:textId="77777777" w:rsidTr="00E30A89">
        <w:tc>
          <w:tcPr>
            <w:tcW w:w="1043" w:type="dxa"/>
          </w:tcPr>
          <w:p w14:paraId="787164D4" w14:textId="77777777" w:rsidR="00E30A89" w:rsidRPr="00AC7A98" w:rsidRDefault="00E30A89" w:rsidP="00F36001">
            <w:pPr>
              <w:pStyle w:val="TABLEHEADING"/>
            </w:pPr>
            <w:bookmarkStart w:id="333" w:name="_Toc50709653"/>
            <w:r w:rsidRPr="00AC7A98">
              <w:t>Color code</w:t>
            </w:r>
            <w:bookmarkEnd w:id="333"/>
          </w:p>
        </w:tc>
        <w:tc>
          <w:tcPr>
            <w:tcW w:w="1666" w:type="dxa"/>
          </w:tcPr>
          <w:p w14:paraId="313608A9" w14:textId="77777777" w:rsidR="00E30A89" w:rsidRPr="00AC7A98" w:rsidRDefault="00E30A89" w:rsidP="00F36001">
            <w:pPr>
              <w:pStyle w:val="TABLEHEADING"/>
            </w:pPr>
            <w:bookmarkStart w:id="334" w:name="_Toc50709654"/>
            <w:r w:rsidRPr="00AC7A98">
              <w:t>Color Name</w:t>
            </w:r>
            <w:bookmarkEnd w:id="334"/>
          </w:p>
        </w:tc>
        <w:tc>
          <w:tcPr>
            <w:tcW w:w="1530" w:type="dxa"/>
          </w:tcPr>
          <w:p w14:paraId="00F707C0" w14:textId="77777777" w:rsidR="00E30A89" w:rsidRPr="00AC7A98" w:rsidRDefault="00E30A89" w:rsidP="00F36001"/>
        </w:tc>
      </w:tr>
      <w:tr w:rsidR="00E30A89" w:rsidRPr="00AC7A98" w14:paraId="17CD908C" w14:textId="77777777" w:rsidTr="00E30A89">
        <w:tc>
          <w:tcPr>
            <w:tcW w:w="1043" w:type="dxa"/>
            <w:shd w:val="clear" w:color="auto" w:fill="CEE4AA"/>
          </w:tcPr>
          <w:p w14:paraId="7CC310A9" w14:textId="77777777" w:rsidR="00E30A89" w:rsidRPr="00AC7A98" w:rsidRDefault="00E30A89" w:rsidP="00F36001">
            <w:pPr>
              <w:pStyle w:val="BasicText"/>
            </w:pPr>
            <w:r w:rsidRPr="00AC7A98">
              <w:t>#CEE4AA</w:t>
            </w:r>
          </w:p>
        </w:tc>
        <w:tc>
          <w:tcPr>
            <w:tcW w:w="1666" w:type="dxa"/>
          </w:tcPr>
          <w:p w14:paraId="62632CC6" w14:textId="77777777" w:rsidR="00E30A89" w:rsidRPr="00AC7A98" w:rsidRDefault="00E30A89" w:rsidP="00F36001">
            <w:pPr>
              <w:pStyle w:val="BasicText"/>
            </w:pPr>
            <w:r>
              <w:t>Green 2</w:t>
            </w:r>
          </w:p>
        </w:tc>
        <w:tc>
          <w:tcPr>
            <w:tcW w:w="1530" w:type="dxa"/>
          </w:tcPr>
          <w:p w14:paraId="11B99674" w14:textId="77777777" w:rsidR="00E30A89" w:rsidRPr="00AC7A98" w:rsidRDefault="00E30A89" w:rsidP="00F36001">
            <w:pPr>
              <w:pStyle w:val="BasicText"/>
            </w:pPr>
          </w:p>
        </w:tc>
      </w:tr>
      <w:tr w:rsidR="00E30A89" w:rsidRPr="00AC7A98" w14:paraId="488BE690" w14:textId="77777777" w:rsidTr="00E30A89">
        <w:tc>
          <w:tcPr>
            <w:tcW w:w="1043" w:type="dxa"/>
            <w:shd w:val="clear" w:color="auto" w:fill="D7E5E0"/>
          </w:tcPr>
          <w:p w14:paraId="442F0B5F" w14:textId="77777777" w:rsidR="00E30A89" w:rsidRPr="00AC7A98" w:rsidRDefault="00E30A89" w:rsidP="00F36001">
            <w:pPr>
              <w:pStyle w:val="BasicText"/>
            </w:pPr>
            <w:r w:rsidRPr="00AC7A98">
              <w:t>#D7E5E0</w:t>
            </w:r>
          </w:p>
        </w:tc>
        <w:tc>
          <w:tcPr>
            <w:tcW w:w="1666" w:type="dxa"/>
          </w:tcPr>
          <w:p w14:paraId="5BD42469" w14:textId="77777777" w:rsidR="00E30A89" w:rsidRPr="00AC7A98" w:rsidRDefault="00E30A89" w:rsidP="00F36001">
            <w:pPr>
              <w:pStyle w:val="BasicText"/>
            </w:pPr>
            <w:r>
              <w:t>Blue</w:t>
            </w:r>
          </w:p>
        </w:tc>
        <w:tc>
          <w:tcPr>
            <w:tcW w:w="1530" w:type="dxa"/>
          </w:tcPr>
          <w:p w14:paraId="7485B55F" w14:textId="77777777" w:rsidR="00E30A89" w:rsidRPr="00AC7A98" w:rsidRDefault="00E30A89" w:rsidP="00F36001">
            <w:pPr>
              <w:pStyle w:val="BasicText"/>
            </w:pPr>
            <w:r>
              <w:t>Bestiary</w:t>
            </w:r>
          </w:p>
        </w:tc>
      </w:tr>
      <w:tr w:rsidR="00E30A89" w:rsidRPr="00AC7A98" w14:paraId="6E87BD7C" w14:textId="77777777" w:rsidTr="00E30A89">
        <w:tc>
          <w:tcPr>
            <w:tcW w:w="1043" w:type="dxa"/>
            <w:shd w:val="clear" w:color="auto" w:fill="DAE6BF"/>
          </w:tcPr>
          <w:p w14:paraId="3A18EF44" w14:textId="77777777" w:rsidR="00E30A89" w:rsidRPr="00AC7A98" w:rsidRDefault="00E30A89" w:rsidP="00F36001">
            <w:pPr>
              <w:pStyle w:val="BasicText"/>
            </w:pPr>
            <w:r w:rsidRPr="00AC7A98">
              <w:t xml:space="preserve">#DAE6BF </w:t>
            </w:r>
          </w:p>
        </w:tc>
        <w:tc>
          <w:tcPr>
            <w:tcW w:w="1666" w:type="dxa"/>
          </w:tcPr>
          <w:p w14:paraId="699FCC15" w14:textId="77777777" w:rsidR="00E30A89" w:rsidRPr="00AC7A98" w:rsidRDefault="00E30A89" w:rsidP="00F36001">
            <w:pPr>
              <w:pStyle w:val="BasicText"/>
            </w:pPr>
            <w:r>
              <w:t>Green 1</w:t>
            </w:r>
          </w:p>
        </w:tc>
        <w:tc>
          <w:tcPr>
            <w:tcW w:w="1530" w:type="dxa"/>
          </w:tcPr>
          <w:p w14:paraId="32652D4D" w14:textId="77777777" w:rsidR="00E30A89" w:rsidRPr="00AC7A98" w:rsidRDefault="00E30A89" w:rsidP="00F36001">
            <w:pPr>
              <w:pStyle w:val="BasicText"/>
            </w:pPr>
          </w:p>
        </w:tc>
      </w:tr>
      <w:tr w:rsidR="00E30A89" w:rsidRPr="00AC7A98" w14:paraId="260B20B9" w14:textId="77777777" w:rsidTr="00E30A89">
        <w:tc>
          <w:tcPr>
            <w:tcW w:w="1043" w:type="dxa"/>
            <w:shd w:val="clear" w:color="auto" w:fill="DDDDDD"/>
          </w:tcPr>
          <w:p w14:paraId="687D2811" w14:textId="77777777" w:rsidR="00E30A89" w:rsidRPr="00AC7A98" w:rsidRDefault="00E30A89" w:rsidP="00F36001">
            <w:pPr>
              <w:pStyle w:val="BasicText"/>
            </w:pPr>
            <w:r w:rsidRPr="00AC7A98">
              <w:t>#DDDDDD</w:t>
            </w:r>
          </w:p>
        </w:tc>
        <w:tc>
          <w:tcPr>
            <w:tcW w:w="1666" w:type="dxa"/>
          </w:tcPr>
          <w:p w14:paraId="24771547" w14:textId="77777777" w:rsidR="00E30A89" w:rsidRPr="00AC7A98" w:rsidRDefault="00E30A89" w:rsidP="00F36001">
            <w:pPr>
              <w:pStyle w:val="BasicText"/>
            </w:pPr>
            <w:r>
              <w:t>Grey</w:t>
            </w:r>
          </w:p>
        </w:tc>
        <w:tc>
          <w:tcPr>
            <w:tcW w:w="1530" w:type="dxa"/>
          </w:tcPr>
          <w:p w14:paraId="07781D5D" w14:textId="77777777" w:rsidR="00E30A89" w:rsidRPr="00AC7A98" w:rsidRDefault="00E30A89" w:rsidP="00F36001">
            <w:pPr>
              <w:pStyle w:val="BasicText"/>
            </w:pPr>
            <w:r>
              <w:t>GMBook Appendixes</w:t>
            </w:r>
          </w:p>
        </w:tc>
      </w:tr>
      <w:tr w:rsidR="00E30A89" w:rsidRPr="00AC7A98" w14:paraId="2360D7B9" w14:textId="77777777" w:rsidTr="00E30A89">
        <w:tc>
          <w:tcPr>
            <w:tcW w:w="1043" w:type="dxa"/>
            <w:shd w:val="clear" w:color="auto" w:fill="E0E5C1"/>
          </w:tcPr>
          <w:p w14:paraId="13F32BEE" w14:textId="77777777" w:rsidR="00E30A89" w:rsidRPr="00AC7A98" w:rsidRDefault="00E30A89" w:rsidP="00F36001">
            <w:pPr>
              <w:pStyle w:val="BasicText"/>
            </w:pPr>
            <w:r w:rsidRPr="00AC7A98">
              <w:t>#E0E5C1</w:t>
            </w:r>
          </w:p>
        </w:tc>
        <w:tc>
          <w:tcPr>
            <w:tcW w:w="1666" w:type="dxa"/>
          </w:tcPr>
          <w:p w14:paraId="72E91150" w14:textId="77777777" w:rsidR="00E30A89" w:rsidRPr="00AC7A98" w:rsidRDefault="00E30A89" w:rsidP="00F36001">
            <w:pPr>
              <w:pStyle w:val="BasicText"/>
            </w:pPr>
            <w:r>
              <w:t>Green 3</w:t>
            </w:r>
          </w:p>
        </w:tc>
        <w:tc>
          <w:tcPr>
            <w:tcW w:w="1530" w:type="dxa"/>
          </w:tcPr>
          <w:p w14:paraId="724A31AE" w14:textId="77777777" w:rsidR="00E30A89" w:rsidRPr="00AC7A98" w:rsidRDefault="00E30A89" w:rsidP="00F36001">
            <w:pPr>
              <w:pStyle w:val="BasicText"/>
            </w:pPr>
          </w:p>
        </w:tc>
      </w:tr>
      <w:tr w:rsidR="00E30A89" w:rsidRPr="00AC7A98" w14:paraId="3160E4A3" w14:textId="77777777" w:rsidTr="00E30A89">
        <w:tc>
          <w:tcPr>
            <w:tcW w:w="1043" w:type="dxa"/>
            <w:shd w:val="clear" w:color="auto" w:fill="E6DBEF"/>
          </w:tcPr>
          <w:p w14:paraId="5540A341" w14:textId="77777777" w:rsidR="00E30A89" w:rsidRPr="00AC7A98" w:rsidRDefault="00E30A89" w:rsidP="00F36001">
            <w:pPr>
              <w:pStyle w:val="BasicText"/>
            </w:pPr>
            <w:r w:rsidRPr="00AC7A98">
              <w:t>#E6DBEF</w:t>
            </w:r>
          </w:p>
        </w:tc>
        <w:tc>
          <w:tcPr>
            <w:tcW w:w="1666" w:type="dxa"/>
          </w:tcPr>
          <w:p w14:paraId="2BC3E6A8" w14:textId="77777777" w:rsidR="00E30A89" w:rsidRPr="00AC7A98" w:rsidRDefault="00E30A89" w:rsidP="00F36001">
            <w:pPr>
              <w:pStyle w:val="BasicText"/>
            </w:pPr>
            <w:r>
              <w:t>Purple</w:t>
            </w:r>
          </w:p>
        </w:tc>
        <w:tc>
          <w:tcPr>
            <w:tcW w:w="1530" w:type="dxa"/>
          </w:tcPr>
          <w:p w14:paraId="1574800B" w14:textId="77777777" w:rsidR="00E30A89" w:rsidRPr="00AC7A98" w:rsidRDefault="00E30A89" w:rsidP="00F36001">
            <w:pPr>
              <w:pStyle w:val="BasicText"/>
            </w:pPr>
            <w:r>
              <w:t>GMBook Worlds</w:t>
            </w:r>
          </w:p>
        </w:tc>
      </w:tr>
      <w:tr w:rsidR="00E30A89" w:rsidRPr="00AC7A98" w14:paraId="0728A335" w14:textId="77777777" w:rsidTr="00E30A89">
        <w:tc>
          <w:tcPr>
            <w:tcW w:w="1043" w:type="dxa"/>
            <w:shd w:val="clear" w:color="auto" w:fill="E7D6AF"/>
          </w:tcPr>
          <w:p w14:paraId="6D30155B" w14:textId="77777777" w:rsidR="00E30A89" w:rsidRPr="00AC7A98" w:rsidRDefault="00E30A89" w:rsidP="00F36001">
            <w:pPr>
              <w:pStyle w:val="BasicText"/>
            </w:pPr>
            <w:r w:rsidRPr="00AC7A98">
              <w:t>#E7D6AF</w:t>
            </w:r>
          </w:p>
        </w:tc>
        <w:tc>
          <w:tcPr>
            <w:tcW w:w="1666" w:type="dxa"/>
          </w:tcPr>
          <w:p w14:paraId="68B04396" w14:textId="77777777" w:rsidR="00E30A89" w:rsidRPr="00AC7A98" w:rsidRDefault="00E30A89" w:rsidP="00F36001">
            <w:pPr>
              <w:pStyle w:val="BasicText"/>
            </w:pPr>
          </w:p>
        </w:tc>
        <w:tc>
          <w:tcPr>
            <w:tcW w:w="1530" w:type="dxa"/>
          </w:tcPr>
          <w:p w14:paraId="4D1DB153" w14:textId="77777777" w:rsidR="00E30A89" w:rsidRPr="00AC7A98" w:rsidRDefault="00E30A89" w:rsidP="00F36001">
            <w:pPr>
              <w:pStyle w:val="BasicText"/>
            </w:pPr>
          </w:p>
        </w:tc>
      </w:tr>
      <w:tr w:rsidR="00E30A89" w:rsidRPr="00AC7A98" w14:paraId="3460E736" w14:textId="77777777" w:rsidTr="00E30A89">
        <w:tc>
          <w:tcPr>
            <w:tcW w:w="1043" w:type="dxa"/>
            <w:shd w:val="clear" w:color="auto" w:fill="F5D3D3"/>
          </w:tcPr>
          <w:p w14:paraId="3D09EADE" w14:textId="77777777" w:rsidR="00E30A89" w:rsidRPr="00AC7A98" w:rsidRDefault="00E30A89" w:rsidP="00F36001">
            <w:pPr>
              <w:pStyle w:val="BasicText"/>
            </w:pPr>
            <w:r w:rsidRPr="00AC7A98">
              <w:t>#F5D3D3</w:t>
            </w:r>
          </w:p>
        </w:tc>
        <w:tc>
          <w:tcPr>
            <w:tcW w:w="1666" w:type="dxa"/>
          </w:tcPr>
          <w:p w14:paraId="40840C7B" w14:textId="77777777" w:rsidR="00E30A89" w:rsidRPr="00AC7A98" w:rsidRDefault="00E30A89" w:rsidP="00F36001">
            <w:pPr>
              <w:pStyle w:val="BasicText"/>
            </w:pPr>
            <w:r>
              <w:t>Red</w:t>
            </w:r>
          </w:p>
        </w:tc>
        <w:tc>
          <w:tcPr>
            <w:tcW w:w="1530" w:type="dxa"/>
          </w:tcPr>
          <w:p w14:paraId="24DFAF9D" w14:textId="77777777" w:rsidR="00E30A89" w:rsidRPr="00AC7A98" w:rsidRDefault="00E30A89" w:rsidP="00F36001">
            <w:pPr>
              <w:pStyle w:val="BasicText"/>
            </w:pPr>
            <w:r>
              <w:t>GMBook Adventure</w:t>
            </w:r>
          </w:p>
        </w:tc>
      </w:tr>
    </w:tbl>
    <w:p w14:paraId="0492DFE8" w14:textId="77777777" w:rsidR="00AC7A98" w:rsidRDefault="00AC7A98" w:rsidP="00F36001">
      <w:pPr>
        <w:pStyle w:val="BasicText"/>
      </w:pPr>
    </w:p>
    <w:p w14:paraId="7C01C071" w14:textId="77777777" w:rsidR="00AC7A98" w:rsidRDefault="00AC7A98" w:rsidP="00F36001">
      <w:pPr>
        <w:pStyle w:val="BasicText"/>
      </w:pPr>
    </w:p>
    <w:p w14:paraId="6A40A450" w14:textId="77777777" w:rsidR="00AC7A98" w:rsidRDefault="00AC7A98" w:rsidP="00F36001">
      <w:pPr>
        <w:pStyle w:val="BasicText"/>
      </w:pPr>
    </w:p>
    <w:p w14:paraId="4CEC753E" w14:textId="77777777" w:rsidR="001630BD" w:rsidRDefault="001630BD" w:rsidP="00F36001">
      <w:pPr>
        <w:pStyle w:val="BasicText"/>
      </w:pPr>
    </w:p>
    <w:p w14:paraId="265A9FBF" w14:textId="77777777" w:rsidR="00846F9C" w:rsidRDefault="00846F9C" w:rsidP="00F36001">
      <w:pPr>
        <w:pStyle w:val="aff7"/>
        <w:sectPr w:rsidR="00846F9C" w:rsidSect="00800EC1">
          <w:pgSz w:w="11906" w:h="16838" w:code="9"/>
          <w:pgMar w:top="567" w:right="567" w:bottom="567" w:left="567" w:header="578" w:footer="578" w:gutter="0"/>
          <w:cols w:num="2" w:space="1466"/>
          <w:titlePg/>
          <w:docGrid w:linePitch="360"/>
        </w:sectPr>
      </w:pPr>
    </w:p>
    <w:tbl>
      <w:tblPr>
        <w:tblStyle w:val="TableCoreClass"/>
        <w:tblW w:w="9374" w:type="dxa"/>
        <w:tblLayout w:type="fixed"/>
        <w:tblLook w:val="0420" w:firstRow="1" w:lastRow="0" w:firstColumn="0" w:lastColumn="0" w:noHBand="0" w:noVBand="1"/>
      </w:tblPr>
      <w:tblGrid>
        <w:gridCol w:w="705"/>
        <w:gridCol w:w="1080"/>
        <w:gridCol w:w="2482"/>
        <w:gridCol w:w="967"/>
        <w:gridCol w:w="900"/>
        <w:gridCol w:w="1080"/>
        <w:gridCol w:w="1080"/>
        <w:gridCol w:w="1080"/>
      </w:tblGrid>
      <w:tr w:rsidR="005503A4" w14:paraId="176E9F5D" w14:textId="77777777" w:rsidTr="00E074A5">
        <w:trPr>
          <w:cnfStyle w:val="100000000000" w:firstRow="1" w:lastRow="0" w:firstColumn="0" w:lastColumn="0" w:oddVBand="0" w:evenVBand="0" w:oddHBand="0" w:evenHBand="0" w:firstRowFirstColumn="0" w:firstRowLastColumn="0" w:lastRowFirstColumn="0" w:lastRowLastColumn="0"/>
          <w:trHeight w:val="180"/>
        </w:trPr>
        <w:tc>
          <w:tcPr>
            <w:tcW w:w="9374" w:type="dxa"/>
            <w:gridSpan w:val="8"/>
          </w:tcPr>
          <w:p w14:paraId="41D80618" w14:textId="0139B264" w:rsidR="005503A4" w:rsidRDefault="005503A4" w:rsidP="00F36001">
            <w:pPr>
              <w:pStyle w:val="TABLEHEADING"/>
            </w:pPr>
            <w:r w:rsidRPr="00281DB2">
              <w:lastRenderedPageBreak/>
              <w:t xml:space="preserve"> </w:t>
            </w:r>
            <w:bookmarkStart w:id="335" w:name="_Toc50709655"/>
            <w:r w:rsidRPr="00281DB2">
              <w:t xml:space="preserve">Class Table </w:t>
            </w:r>
            <w:r w:rsidRPr="00C05F0E">
              <w:t>—</w:t>
            </w:r>
            <w:r w:rsidRPr="00281DB2">
              <w:t xml:space="preserve"> Double Column Width</w:t>
            </w:r>
            <w:bookmarkEnd w:id="335"/>
          </w:p>
        </w:tc>
      </w:tr>
      <w:tr w:rsidR="00DB5C6E" w14:paraId="391FDAE5" w14:textId="77777777" w:rsidTr="00E074A5">
        <w:tc>
          <w:tcPr>
            <w:tcW w:w="705" w:type="dxa"/>
          </w:tcPr>
          <w:p w14:paraId="09E461B2" w14:textId="77777777" w:rsidR="00BB7699" w:rsidRPr="004F5246" w:rsidRDefault="00BB7699" w:rsidP="00F36001">
            <w:pPr>
              <w:pStyle w:val="TableHeader"/>
            </w:pPr>
            <w:r w:rsidRPr="004F5246">
              <w:t xml:space="preserve">Level </w:t>
            </w:r>
          </w:p>
        </w:tc>
        <w:tc>
          <w:tcPr>
            <w:tcW w:w="1080" w:type="dxa"/>
          </w:tcPr>
          <w:p w14:paraId="198491E7" w14:textId="77777777" w:rsidR="00BB7699" w:rsidRPr="004F5246" w:rsidRDefault="006A76CC" w:rsidP="00F36001">
            <w:pPr>
              <w:pStyle w:val="TableHeader"/>
            </w:pPr>
            <w:r w:rsidRPr="004F5246">
              <w:t xml:space="preserve">Proficiency </w:t>
            </w:r>
            <w:r w:rsidR="00BB7699" w:rsidRPr="004F5246">
              <w:t>Bonus</w:t>
            </w:r>
          </w:p>
        </w:tc>
        <w:tc>
          <w:tcPr>
            <w:tcW w:w="2482" w:type="dxa"/>
          </w:tcPr>
          <w:p w14:paraId="0DDE1327" w14:textId="77777777" w:rsidR="00BB7699" w:rsidRPr="004F5246" w:rsidRDefault="00BB7699" w:rsidP="00F36001">
            <w:pPr>
              <w:pStyle w:val="TableHeader"/>
            </w:pPr>
            <w:r w:rsidRPr="004F5246">
              <w:t>Features</w:t>
            </w:r>
          </w:p>
        </w:tc>
        <w:tc>
          <w:tcPr>
            <w:tcW w:w="967" w:type="dxa"/>
          </w:tcPr>
          <w:p w14:paraId="1B91768B" w14:textId="77777777" w:rsidR="00BB7699" w:rsidRPr="004F5246" w:rsidRDefault="00454A64" w:rsidP="00F36001">
            <w:pPr>
              <w:pStyle w:val="TableHeader"/>
            </w:pPr>
            <w:r w:rsidRPr="004F5246">
              <w:t>Canrips Known</w:t>
            </w:r>
          </w:p>
        </w:tc>
        <w:tc>
          <w:tcPr>
            <w:tcW w:w="900" w:type="dxa"/>
          </w:tcPr>
          <w:p w14:paraId="367D6EE4" w14:textId="77777777" w:rsidR="00BB7699" w:rsidRPr="004F5246" w:rsidRDefault="00BB7699" w:rsidP="00F36001">
            <w:pPr>
              <w:pStyle w:val="TableHeader"/>
            </w:pPr>
            <w:r w:rsidRPr="004F5246">
              <w:t>Spells</w:t>
            </w:r>
            <w:r w:rsidR="00454A64" w:rsidRPr="004F5246">
              <w:t xml:space="preserve"> Known</w:t>
            </w:r>
          </w:p>
        </w:tc>
        <w:tc>
          <w:tcPr>
            <w:tcW w:w="1080" w:type="dxa"/>
          </w:tcPr>
          <w:p w14:paraId="0513E3BE" w14:textId="77777777" w:rsidR="00BB7699" w:rsidRPr="004F5246" w:rsidRDefault="00454A64" w:rsidP="00F36001">
            <w:pPr>
              <w:pStyle w:val="TableHeader"/>
            </w:pPr>
            <w:r w:rsidRPr="004F5246">
              <w:t>Spell Slots</w:t>
            </w:r>
          </w:p>
        </w:tc>
        <w:tc>
          <w:tcPr>
            <w:tcW w:w="1080" w:type="dxa"/>
          </w:tcPr>
          <w:p w14:paraId="6714AB5D" w14:textId="77777777" w:rsidR="00BB7699" w:rsidRPr="004F5246" w:rsidRDefault="00454A64" w:rsidP="00F36001">
            <w:pPr>
              <w:pStyle w:val="TableHeader"/>
            </w:pPr>
            <w:r w:rsidRPr="004F5246">
              <w:t>Slot Level</w:t>
            </w:r>
          </w:p>
        </w:tc>
        <w:tc>
          <w:tcPr>
            <w:tcW w:w="1080" w:type="dxa"/>
          </w:tcPr>
          <w:p w14:paraId="1EFF0998" w14:textId="77777777" w:rsidR="00BB7699" w:rsidRPr="004F5246" w:rsidRDefault="00454A64" w:rsidP="00F36001">
            <w:pPr>
              <w:pStyle w:val="TableHeader"/>
            </w:pPr>
            <w:r w:rsidRPr="004F5246">
              <w:t>Invocations Known</w:t>
            </w:r>
          </w:p>
        </w:tc>
      </w:tr>
      <w:tr w:rsidR="00BB7699" w14:paraId="38463238"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161D5265" w14:textId="77777777" w:rsidR="00BB7699" w:rsidRDefault="00BB7699" w:rsidP="00F36001">
            <w:pPr>
              <w:pStyle w:val="TableText"/>
            </w:pPr>
            <w:r>
              <w:t>1</w:t>
            </w:r>
            <w:r w:rsidRPr="002A4D33">
              <w:t>st</w:t>
            </w:r>
          </w:p>
        </w:tc>
        <w:tc>
          <w:tcPr>
            <w:tcW w:w="1080" w:type="dxa"/>
          </w:tcPr>
          <w:p w14:paraId="7DEE9FF0" w14:textId="77777777" w:rsidR="00BB7699" w:rsidRDefault="00BB7699" w:rsidP="00F36001">
            <w:pPr>
              <w:pStyle w:val="TableText"/>
            </w:pPr>
            <w:r>
              <w:t>+2</w:t>
            </w:r>
          </w:p>
        </w:tc>
        <w:tc>
          <w:tcPr>
            <w:tcW w:w="2482" w:type="dxa"/>
          </w:tcPr>
          <w:p w14:paraId="467AC3AE" w14:textId="77777777" w:rsidR="00BB7699" w:rsidRDefault="00BB7699" w:rsidP="00F36001">
            <w:pPr>
              <w:pStyle w:val="TableText"/>
            </w:pPr>
            <w:r>
              <w:t>This class table is used for classes</w:t>
            </w:r>
          </w:p>
        </w:tc>
        <w:tc>
          <w:tcPr>
            <w:tcW w:w="967" w:type="dxa"/>
          </w:tcPr>
          <w:p w14:paraId="6EB1D009" w14:textId="77777777" w:rsidR="00BB7699" w:rsidRDefault="00BB7699" w:rsidP="00F36001"/>
        </w:tc>
        <w:tc>
          <w:tcPr>
            <w:tcW w:w="900" w:type="dxa"/>
          </w:tcPr>
          <w:p w14:paraId="3686E3B4" w14:textId="77777777" w:rsidR="00BB7699" w:rsidRDefault="00BB7699" w:rsidP="00F36001"/>
        </w:tc>
        <w:tc>
          <w:tcPr>
            <w:tcW w:w="1080" w:type="dxa"/>
          </w:tcPr>
          <w:p w14:paraId="6FDA42BC" w14:textId="77777777" w:rsidR="00BB7699" w:rsidRDefault="00BB7699" w:rsidP="00F36001"/>
        </w:tc>
        <w:tc>
          <w:tcPr>
            <w:tcW w:w="1080" w:type="dxa"/>
          </w:tcPr>
          <w:p w14:paraId="233F180A" w14:textId="77777777" w:rsidR="00BB7699" w:rsidRDefault="00BB7699" w:rsidP="00F36001"/>
        </w:tc>
        <w:tc>
          <w:tcPr>
            <w:tcW w:w="1080" w:type="dxa"/>
          </w:tcPr>
          <w:p w14:paraId="468A0748" w14:textId="77777777" w:rsidR="00BB7699" w:rsidRDefault="00BB7699" w:rsidP="00F36001"/>
        </w:tc>
      </w:tr>
      <w:tr w:rsidR="00DB5C6E" w14:paraId="59F4F59F" w14:textId="77777777" w:rsidTr="00E074A5">
        <w:tc>
          <w:tcPr>
            <w:tcW w:w="705" w:type="dxa"/>
          </w:tcPr>
          <w:p w14:paraId="780158BF" w14:textId="77777777" w:rsidR="00BB7699" w:rsidRDefault="00BB7699" w:rsidP="00F36001">
            <w:pPr>
              <w:pStyle w:val="TableText"/>
            </w:pPr>
            <w:r>
              <w:t>2</w:t>
            </w:r>
            <w:r w:rsidRPr="002A4D33">
              <w:t>nd</w:t>
            </w:r>
          </w:p>
        </w:tc>
        <w:tc>
          <w:tcPr>
            <w:tcW w:w="1080" w:type="dxa"/>
          </w:tcPr>
          <w:p w14:paraId="66B67F63" w14:textId="77777777" w:rsidR="00BB7699" w:rsidRDefault="00BB7699" w:rsidP="00F36001">
            <w:pPr>
              <w:pStyle w:val="TableText"/>
            </w:pPr>
            <w:r>
              <w:t>+2</w:t>
            </w:r>
          </w:p>
        </w:tc>
        <w:tc>
          <w:tcPr>
            <w:tcW w:w="2482" w:type="dxa"/>
          </w:tcPr>
          <w:p w14:paraId="0241D74E" w14:textId="77777777" w:rsidR="00BB7699" w:rsidRDefault="00BB7699" w:rsidP="00F36001">
            <w:pPr>
              <w:pStyle w:val="TableText"/>
            </w:pPr>
            <w:r>
              <w:t xml:space="preserve">That need </w:t>
            </w:r>
            <w:r w:rsidR="007E54DE">
              <w:t>two columns</w:t>
            </w:r>
            <w:r>
              <w:t xml:space="preserve"> of space.</w:t>
            </w:r>
          </w:p>
        </w:tc>
        <w:tc>
          <w:tcPr>
            <w:tcW w:w="967" w:type="dxa"/>
          </w:tcPr>
          <w:p w14:paraId="32ED72C0" w14:textId="77777777" w:rsidR="00BB7699" w:rsidRDefault="00BB7699" w:rsidP="00F36001"/>
        </w:tc>
        <w:tc>
          <w:tcPr>
            <w:tcW w:w="900" w:type="dxa"/>
          </w:tcPr>
          <w:p w14:paraId="5A57F80F" w14:textId="77777777" w:rsidR="00BB7699" w:rsidRDefault="00BB7699" w:rsidP="00F36001"/>
        </w:tc>
        <w:tc>
          <w:tcPr>
            <w:tcW w:w="1080" w:type="dxa"/>
          </w:tcPr>
          <w:p w14:paraId="7BD42CCA" w14:textId="77777777" w:rsidR="00BB7699" w:rsidRDefault="00BB7699" w:rsidP="00F36001"/>
        </w:tc>
        <w:tc>
          <w:tcPr>
            <w:tcW w:w="1080" w:type="dxa"/>
          </w:tcPr>
          <w:p w14:paraId="15C73D51" w14:textId="77777777" w:rsidR="00BB7699" w:rsidRDefault="00BB7699" w:rsidP="00F36001"/>
        </w:tc>
        <w:tc>
          <w:tcPr>
            <w:tcW w:w="1080" w:type="dxa"/>
          </w:tcPr>
          <w:p w14:paraId="178810B0" w14:textId="77777777" w:rsidR="00BB7699" w:rsidRDefault="00BB7699" w:rsidP="00F36001"/>
        </w:tc>
      </w:tr>
      <w:tr w:rsidR="00BB7699" w14:paraId="0AF765E7"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257FABC1" w14:textId="77777777" w:rsidR="00BB7699" w:rsidRDefault="00BB7699" w:rsidP="00F36001">
            <w:pPr>
              <w:pStyle w:val="TableText"/>
            </w:pPr>
            <w:r>
              <w:t>3</w:t>
            </w:r>
            <w:r w:rsidRPr="002A4D33">
              <w:t>rd</w:t>
            </w:r>
          </w:p>
        </w:tc>
        <w:tc>
          <w:tcPr>
            <w:tcW w:w="1080" w:type="dxa"/>
          </w:tcPr>
          <w:p w14:paraId="2DECE088" w14:textId="77777777" w:rsidR="00BB7699" w:rsidRDefault="00BB7699" w:rsidP="00F36001">
            <w:pPr>
              <w:pStyle w:val="TableText"/>
            </w:pPr>
            <w:r>
              <w:t>+2</w:t>
            </w:r>
          </w:p>
        </w:tc>
        <w:tc>
          <w:tcPr>
            <w:tcW w:w="2482" w:type="dxa"/>
          </w:tcPr>
          <w:p w14:paraId="736E9DF1" w14:textId="77777777" w:rsidR="00BB7699" w:rsidRDefault="00BB7699" w:rsidP="00F36001">
            <w:pPr>
              <w:pStyle w:val="TableText"/>
            </w:pPr>
          </w:p>
        </w:tc>
        <w:tc>
          <w:tcPr>
            <w:tcW w:w="967" w:type="dxa"/>
          </w:tcPr>
          <w:p w14:paraId="75AE0CE6" w14:textId="77777777" w:rsidR="00BB7699" w:rsidRDefault="00BB7699" w:rsidP="00F36001"/>
        </w:tc>
        <w:tc>
          <w:tcPr>
            <w:tcW w:w="900" w:type="dxa"/>
          </w:tcPr>
          <w:p w14:paraId="3131D88E" w14:textId="77777777" w:rsidR="00BB7699" w:rsidRDefault="00BB7699" w:rsidP="00F36001"/>
        </w:tc>
        <w:tc>
          <w:tcPr>
            <w:tcW w:w="1080" w:type="dxa"/>
          </w:tcPr>
          <w:p w14:paraId="604D82F2" w14:textId="77777777" w:rsidR="00BB7699" w:rsidRDefault="00BB7699" w:rsidP="00F36001"/>
        </w:tc>
        <w:tc>
          <w:tcPr>
            <w:tcW w:w="1080" w:type="dxa"/>
          </w:tcPr>
          <w:p w14:paraId="18A56312" w14:textId="77777777" w:rsidR="00BB7699" w:rsidRDefault="00BB7699" w:rsidP="00F36001"/>
        </w:tc>
        <w:tc>
          <w:tcPr>
            <w:tcW w:w="1080" w:type="dxa"/>
          </w:tcPr>
          <w:p w14:paraId="1BD66542" w14:textId="77777777" w:rsidR="00BB7699" w:rsidRDefault="00BB7699" w:rsidP="00F36001"/>
        </w:tc>
      </w:tr>
      <w:tr w:rsidR="00DB5C6E" w14:paraId="0CD74FF0" w14:textId="77777777" w:rsidTr="00E074A5">
        <w:tc>
          <w:tcPr>
            <w:tcW w:w="705" w:type="dxa"/>
          </w:tcPr>
          <w:p w14:paraId="500D08FD" w14:textId="77777777" w:rsidR="00BB7699" w:rsidRDefault="00BB7699" w:rsidP="00F36001">
            <w:pPr>
              <w:pStyle w:val="TableText"/>
            </w:pPr>
            <w:r>
              <w:t>4</w:t>
            </w:r>
            <w:r w:rsidRPr="002A4D33">
              <w:t>th</w:t>
            </w:r>
          </w:p>
        </w:tc>
        <w:tc>
          <w:tcPr>
            <w:tcW w:w="1080" w:type="dxa"/>
          </w:tcPr>
          <w:p w14:paraId="1F1EA2FC" w14:textId="77777777" w:rsidR="00BB7699" w:rsidRDefault="00BB7699" w:rsidP="00F36001">
            <w:pPr>
              <w:pStyle w:val="TableText"/>
            </w:pPr>
            <w:r>
              <w:t>+2</w:t>
            </w:r>
          </w:p>
        </w:tc>
        <w:tc>
          <w:tcPr>
            <w:tcW w:w="2482" w:type="dxa"/>
          </w:tcPr>
          <w:p w14:paraId="755F658D" w14:textId="77777777" w:rsidR="00BB7699" w:rsidRDefault="00BB7699" w:rsidP="00F36001">
            <w:pPr>
              <w:pStyle w:val="TableText"/>
            </w:pPr>
            <w:r>
              <w:t>Delete columns you don</w:t>
            </w:r>
            <w:r>
              <w:rPr>
                <w:rFonts w:ascii="Arial" w:hAnsi="Arial" w:cs="Arial"/>
              </w:rPr>
              <w:t>’</w:t>
            </w:r>
            <w:r>
              <w:t>t need on the right,</w:t>
            </w:r>
          </w:p>
        </w:tc>
        <w:tc>
          <w:tcPr>
            <w:tcW w:w="967" w:type="dxa"/>
          </w:tcPr>
          <w:p w14:paraId="67C7C16A" w14:textId="77777777" w:rsidR="00BB7699" w:rsidRDefault="00BB7699" w:rsidP="00F36001"/>
        </w:tc>
        <w:tc>
          <w:tcPr>
            <w:tcW w:w="900" w:type="dxa"/>
          </w:tcPr>
          <w:p w14:paraId="7553EEA0" w14:textId="77777777" w:rsidR="00BB7699" w:rsidRDefault="00BB7699" w:rsidP="00F36001"/>
        </w:tc>
        <w:tc>
          <w:tcPr>
            <w:tcW w:w="1080" w:type="dxa"/>
          </w:tcPr>
          <w:p w14:paraId="2FF65847" w14:textId="77777777" w:rsidR="00BB7699" w:rsidRDefault="00BB7699" w:rsidP="00F36001"/>
        </w:tc>
        <w:tc>
          <w:tcPr>
            <w:tcW w:w="1080" w:type="dxa"/>
          </w:tcPr>
          <w:p w14:paraId="18A561DB" w14:textId="77777777" w:rsidR="00BB7699" w:rsidRDefault="00BB7699" w:rsidP="00F36001"/>
        </w:tc>
        <w:tc>
          <w:tcPr>
            <w:tcW w:w="1080" w:type="dxa"/>
          </w:tcPr>
          <w:p w14:paraId="1BA7BBAB" w14:textId="77777777" w:rsidR="00BB7699" w:rsidRDefault="00BB7699" w:rsidP="00F36001"/>
        </w:tc>
      </w:tr>
      <w:tr w:rsidR="00BB7699" w14:paraId="11F19DC0"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3B22623C" w14:textId="77777777" w:rsidR="00BB7699" w:rsidRDefault="00BB7699" w:rsidP="00F36001">
            <w:pPr>
              <w:pStyle w:val="TableText"/>
            </w:pPr>
            <w:r>
              <w:t>5</w:t>
            </w:r>
            <w:r w:rsidRPr="002A4D33">
              <w:t>th</w:t>
            </w:r>
          </w:p>
        </w:tc>
        <w:tc>
          <w:tcPr>
            <w:tcW w:w="1080" w:type="dxa"/>
          </w:tcPr>
          <w:p w14:paraId="311F6C8B" w14:textId="77777777" w:rsidR="00BB7699" w:rsidRDefault="00BB7699" w:rsidP="00F36001">
            <w:pPr>
              <w:pStyle w:val="TableText"/>
            </w:pPr>
            <w:r>
              <w:t>+3</w:t>
            </w:r>
          </w:p>
        </w:tc>
        <w:tc>
          <w:tcPr>
            <w:tcW w:w="2482" w:type="dxa"/>
          </w:tcPr>
          <w:p w14:paraId="1D93D4AF" w14:textId="77777777" w:rsidR="00BB7699" w:rsidRDefault="00BB7699" w:rsidP="00F36001">
            <w:pPr>
              <w:pStyle w:val="TableText"/>
            </w:pPr>
            <w:r>
              <w:t>Then select the whole right side and right click,</w:t>
            </w:r>
          </w:p>
        </w:tc>
        <w:tc>
          <w:tcPr>
            <w:tcW w:w="967" w:type="dxa"/>
          </w:tcPr>
          <w:p w14:paraId="4B52FC4A" w14:textId="77777777" w:rsidR="00BB7699" w:rsidRDefault="00BB7699" w:rsidP="00F36001"/>
        </w:tc>
        <w:tc>
          <w:tcPr>
            <w:tcW w:w="900" w:type="dxa"/>
          </w:tcPr>
          <w:p w14:paraId="49A57DFF" w14:textId="77777777" w:rsidR="00BB7699" w:rsidRDefault="00BB7699" w:rsidP="00F36001"/>
        </w:tc>
        <w:tc>
          <w:tcPr>
            <w:tcW w:w="1080" w:type="dxa"/>
          </w:tcPr>
          <w:p w14:paraId="6CDF74AE" w14:textId="77777777" w:rsidR="00BB7699" w:rsidRDefault="00BB7699" w:rsidP="00F36001"/>
        </w:tc>
        <w:tc>
          <w:tcPr>
            <w:tcW w:w="1080" w:type="dxa"/>
          </w:tcPr>
          <w:p w14:paraId="538C1745" w14:textId="77777777" w:rsidR="00BB7699" w:rsidRDefault="00BB7699" w:rsidP="00F36001"/>
        </w:tc>
        <w:tc>
          <w:tcPr>
            <w:tcW w:w="1080" w:type="dxa"/>
          </w:tcPr>
          <w:p w14:paraId="406586D0" w14:textId="77777777" w:rsidR="00BB7699" w:rsidRDefault="00BB7699" w:rsidP="00F36001"/>
        </w:tc>
      </w:tr>
      <w:tr w:rsidR="00DB5C6E" w14:paraId="3774EF50" w14:textId="77777777" w:rsidTr="00E074A5">
        <w:tc>
          <w:tcPr>
            <w:tcW w:w="705" w:type="dxa"/>
          </w:tcPr>
          <w:p w14:paraId="7D3D8D76" w14:textId="77777777" w:rsidR="00BB7699" w:rsidRDefault="00BB7699" w:rsidP="00F36001">
            <w:pPr>
              <w:pStyle w:val="TableText"/>
            </w:pPr>
            <w:r>
              <w:t>6</w:t>
            </w:r>
            <w:r w:rsidRPr="002A4D33">
              <w:t>th</w:t>
            </w:r>
          </w:p>
        </w:tc>
        <w:tc>
          <w:tcPr>
            <w:tcW w:w="1080" w:type="dxa"/>
          </w:tcPr>
          <w:p w14:paraId="3D68E958" w14:textId="77777777" w:rsidR="00BB7699" w:rsidRDefault="00BB7699" w:rsidP="00F36001">
            <w:pPr>
              <w:pStyle w:val="TableText"/>
            </w:pPr>
            <w:r>
              <w:t>+3</w:t>
            </w:r>
          </w:p>
        </w:tc>
        <w:tc>
          <w:tcPr>
            <w:tcW w:w="2482" w:type="dxa"/>
          </w:tcPr>
          <w:p w14:paraId="7CCCAA02" w14:textId="77777777" w:rsidR="00BB7699" w:rsidRDefault="00BB7699" w:rsidP="00F36001">
            <w:pPr>
              <w:pStyle w:val="TableText"/>
            </w:pPr>
            <w:r>
              <w:t xml:space="preserve">And select </w:t>
            </w:r>
            <w:r>
              <w:rPr>
                <w:rFonts w:ascii="Arial" w:hAnsi="Arial" w:cs="Arial"/>
              </w:rPr>
              <w:t>“</w:t>
            </w:r>
            <w:r>
              <w:t>Distribute Columns.</w:t>
            </w:r>
            <w:r>
              <w:rPr>
                <w:rFonts w:ascii="Calibri" w:hAnsi="Calibri"/>
              </w:rPr>
              <w:t>”</w:t>
            </w:r>
          </w:p>
        </w:tc>
        <w:tc>
          <w:tcPr>
            <w:tcW w:w="967" w:type="dxa"/>
          </w:tcPr>
          <w:p w14:paraId="52A31526" w14:textId="77777777" w:rsidR="00BB7699" w:rsidRDefault="00BB7699" w:rsidP="00F36001"/>
        </w:tc>
        <w:tc>
          <w:tcPr>
            <w:tcW w:w="900" w:type="dxa"/>
          </w:tcPr>
          <w:p w14:paraId="556F278C" w14:textId="77777777" w:rsidR="00BB7699" w:rsidRDefault="00BB7699" w:rsidP="00F36001"/>
        </w:tc>
        <w:tc>
          <w:tcPr>
            <w:tcW w:w="1080" w:type="dxa"/>
          </w:tcPr>
          <w:p w14:paraId="244D1069" w14:textId="77777777" w:rsidR="00BB7699" w:rsidRDefault="00BB7699" w:rsidP="00F36001"/>
        </w:tc>
        <w:tc>
          <w:tcPr>
            <w:tcW w:w="1080" w:type="dxa"/>
          </w:tcPr>
          <w:p w14:paraId="3B7B4ADC" w14:textId="77777777" w:rsidR="00BB7699" w:rsidRDefault="00BB7699" w:rsidP="00F36001"/>
        </w:tc>
        <w:tc>
          <w:tcPr>
            <w:tcW w:w="1080" w:type="dxa"/>
          </w:tcPr>
          <w:p w14:paraId="03F3B50A" w14:textId="77777777" w:rsidR="00BB7699" w:rsidRDefault="00BB7699" w:rsidP="00F36001"/>
        </w:tc>
      </w:tr>
      <w:tr w:rsidR="00BB7699" w14:paraId="145DEF3D"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1C0DB020" w14:textId="77777777" w:rsidR="00BB7699" w:rsidRDefault="00BB7699" w:rsidP="00F36001">
            <w:pPr>
              <w:pStyle w:val="TableText"/>
            </w:pPr>
            <w:r>
              <w:t>7</w:t>
            </w:r>
            <w:r w:rsidRPr="002A4D33">
              <w:t>th</w:t>
            </w:r>
          </w:p>
        </w:tc>
        <w:tc>
          <w:tcPr>
            <w:tcW w:w="1080" w:type="dxa"/>
          </w:tcPr>
          <w:p w14:paraId="542A69DB" w14:textId="77777777" w:rsidR="00BB7699" w:rsidRDefault="00BB7699" w:rsidP="00F36001">
            <w:pPr>
              <w:pStyle w:val="TableText"/>
            </w:pPr>
            <w:r>
              <w:t>+3</w:t>
            </w:r>
          </w:p>
        </w:tc>
        <w:tc>
          <w:tcPr>
            <w:tcW w:w="2482" w:type="dxa"/>
          </w:tcPr>
          <w:p w14:paraId="7A2BD32B" w14:textId="77777777" w:rsidR="00BB7699" w:rsidRDefault="00BB7699" w:rsidP="00F36001">
            <w:pPr>
              <w:pStyle w:val="TableText"/>
            </w:pPr>
          </w:p>
        </w:tc>
        <w:tc>
          <w:tcPr>
            <w:tcW w:w="967" w:type="dxa"/>
          </w:tcPr>
          <w:p w14:paraId="7E5105F0" w14:textId="77777777" w:rsidR="00BB7699" w:rsidRDefault="00BB7699" w:rsidP="00F36001"/>
        </w:tc>
        <w:tc>
          <w:tcPr>
            <w:tcW w:w="900" w:type="dxa"/>
          </w:tcPr>
          <w:p w14:paraId="055DC8FE" w14:textId="77777777" w:rsidR="00BB7699" w:rsidRDefault="00BB7699" w:rsidP="00F36001"/>
        </w:tc>
        <w:tc>
          <w:tcPr>
            <w:tcW w:w="1080" w:type="dxa"/>
          </w:tcPr>
          <w:p w14:paraId="79F47509" w14:textId="77777777" w:rsidR="00BB7699" w:rsidRDefault="00BB7699" w:rsidP="00F36001"/>
        </w:tc>
        <w:tc>
          <w:tcPr>
            <w:tcW w:w="1080" w:type="dxa"/>
          </w:tcPr>
          <w:p w14:paraId="323AE663" w14:textId="77777777" w:rsidR="00BB7699" w:rsidRDefault="00BB7699" w:rsidP="00F36001"/>
        </w:tc>
        <w:tc>
          <w:tcPr>
            <w:tcW w:w="1080" w:type="dxa"/>
          </w:tcPr>
          <w:p w14:paraId="18A53138" w14:textId="77777777" w:rsidR="00BB7699" w:rsidRDefault="00BB7699" w:rsidP="00F36001"/>
        </w:tc>
      </w:tr>
      <w:tr w:rsidR="00DB5C6E" w14:paraId="0CB1D3B0" w14:textId="77777777" w:rsidTr="00E074A5">
        <w:tc>
          <w:tcPr>
            <w:tcW w:w="705" w:type="dxa"/>
          </w:tcPr>
          <w:p w14:paraId="72AFABFB" w14:textId="77777777" w:rsidR="00BB7699" w:rsidRDefault="00BB7699" w:rsidP="00F36001">
            <w:pPr>
              <w:pStyle w:val="TableText"/>
            </w:pPr>
            <w:r>
              <w:t>8</w:t>
            </w:r>
            <w:r w:rsidRPr="002A4D33">
              <w:t>th</w:t>
            </w:r>
          </w:p>
        </w:tc>
        <w:tc>
          <w:tcPr>
            <w:tcW w:w="1080" w:type="dxa"/>
          </w:tcPr>
          <w:p w14:paraId="5865BE8F" w14:textId="77777777" w:rsidR="00BB7699" w:rsidRDefault="00BB7699" w:rsidP="00F36001">
            <w:pPr>
              <w:pStyle w:val="TableText"/>
            </w:pPr>
            <w:r>
              <w:t>+3</w:t>
            </w:r>
          </w:p>
        </w:tc>
        <w:tc>
          <w:tcPr>
            <w:tcW w:w="2482" w:type="dxa"/>
          </w:tcPr>
          <w:p w14:paraId="524C4FE3" w14:textId="77777777" w:rsidR="00BB7699" w:rsidRDefault="00BB7699" w:rsidP="00F36001">
            <w:pPr>
              <w:pStyle w:val="TableText"/>
            </w:pPr>
          </w:p>
        </w:tc>
        <w:tc>
          <w:tcPr>
            <w:tcW w:w="967" w:type="dxa"/>
          </w:tcPr>
          <w:p w14:paraId="54A18C6F" w14:textId="77777777" w:rsidR="00BB7699" w:rsidRDefault="00BB7699" w:rsidP="00F36001"/>
        </w:tc>
        <w:tc>
          <w:tcPr>
            <w:tcW w:w="900" w:type="dxa"/>
          </w:tcPr>
          <w:p w14:paraId="5495576A" w14:textId="77777777" w:rsidR="00BB7699" w:rsidRDefault="00BB7699" w:rsidP="00F36001"/>
        </w:tc>
        <w:tc>
          <w:tcPr>
            <w:tcW w:w="1080" w:type="dxa"/>
          </w:tcPr>
          <w:p w14:paraId="0047563A" w14:textId="77777777" w:rsidR="00BB7699" w:rsidRDefault="00BB7699" w:rsidP="00F36001"/>
        </w:tc>
        <w:tc>
          <w:tcPr>
            <w:tcW w:w="1080" w:type="dxa"/>
          </w:tcPr>
          <w:p w14:paraId="4BC3A4F2" w14:textId="77777777" w:rsidR="00BB7699" w:rsidRDefault="00BB7699" w:rsidP="00F36001"/>
        </w:tc>
        <w:tc>
          <w:tcPr>
            <w:tcW w:w="1080" w:type="dxa"/>
          </w:tcPr>
          <w:p w14:paraId="2B9BA265" w14:textId="77777777" w:rsidR="00BB7699" w:rsidRDefault="00BB7699" w:rsidP="00F36001"/>
        </w:tc>
      </w:tr>
      <w:tr w:rsidR="00BB7699" w14:paraId="1C5900D5" w14:textId="77777777" w:rsidTr="00E074A5">
        <w:trPr>
          <w:cnfStyle w:val="000000010000" w:firstRow="0" w:lastRow="0" w:firstColumn="0" w:lastColumn="0" w:oddVBand="0" w:evenVBand="0" w:oddHBand="0" w:evenHBand="1" w:firstRowFirstColumn="0" w:firstRowLastColumn="0" w:lastRowFirstColumn="0" w:lastRowLastColumn="0"/>
          <w:trHeight w:val="220"/>
        </w:trPr>
        <w:tc>
          <w:tcPr>
            <w:tcW w:w="705" w:type="dxa"/>
          </w:tcPr>
          <w:p w14:paraId="1D12B5FF" w14:textId="77777777" w:rsidR="00BB7699" w:rsidRDefault="00BB7699" w:rsidP="00F36001">
            <w:pPr>
              <w:pStyle w:val="TableText"/>
            </w:pPr>
            <w:r>
              <w:t>9</w:t>
            </w:r>
            <w:r w:rsidRPr="002A4D33">
              <w:t>th</w:t>
            </w:r>
          </w:p>
        </w:tc>
        <w:tc>
          <w:tcPr>
            <w:tcW w:w="1080" w:type="dxa"/>
          </w:tcPr>
          <w:p w14:paraId="71DCADCF" w14:textId="77777777" w:rsidR="00BB7699" w:rsidRDefault="00BB7699" w:rsidP="00F36001">
            <w:pPr>
              <w:pStyle w:val="TableText"/>
            </w:pPr>
            <w:r>
              <w:t>+4</w:t>
            </w:r>
          </w:p>
        </w:tc>
        <w:tc>
          <w:tcPr>
            <w:tcW w:w="2482" w:type="dxa"/>
          </w:tcPr>
          <w:p w14:paraId="3A04C48D" w14:textId="77777777" w:rsidR="00BB7699" w:rsidRDefault="00BB7699" w:rsidP="00F36001">
            <w:pPr>
              <w:pStyle w:val="TableText"/>
            </w:pPr>
          </w:p>
        </w:tc>
        <w:tc>
          <w:tcPr>
            <w:tcW w:w="967" w:type="dxa"/>
          </w:tcPr>
          <w:p w14:paraId="63F533DB" w14:textId="77777777" w:rsidR="00BB7699" w:rsidRDefault="00BB7699" w:rsidP="00F36001"/>
        </w:tc>
        <w:tc>
          <w:tcPr>
            <w:tcW w:w="900" w:type="dxa"/>
          </w:tcPr>
          <w:p w14:paraId="50D34235" w14:textId="77777777" w:rsidR="00BB7699" w:rsidRDefault="00BB7699" w:rsidP="00F36001"/>
        </w:tc>
        <w:tc>
          <w:tcPr>
            <w:tcW w:w="1080" w:type="dxa"/>
          </w:tcPr>
          <w:p w14:paraId="539FC970" w14:textId="77777777" w:rsidR="00BB7699" w:rsidRDefault="00BB7699" w:rsidP="00F36001"/>
        </w:tc>
        <w:tc>
          <w:tcPr>
            <w:tcW w:w="1080" w:type="dxa"/>
          </w:tcPr>
          <w:p w14:paraId="33FFB3E4" w14:textId="77777777" w:rsidR="00BB7699" w:rsidRDefault="00BB7699" w:rsidP="00F36001"/>
        </w:tc>
        <w:tc>
          <w:tcPr>
            <w:tcW w:w="1080" w:type="dxa"/>
          </w:tcPr>
          <w:p w14:paraId="73A50260" w14:textId="77777777" w:rsidR="00BB7699" w:rsidRDefault="00BB7699" w:rsidP="00F36001"/>
        </w:tc>
      </w:tr>
      <w:tr w:rsidR="00DB5C6E" w14:paraId="57176402" w14:textId="77777777" w:rsidTr="00E074A5">
        <w:tc>
          <w:tcPr>
            <w:tcW w:w="705" w:type="dxa"/>
          </w:tcPr>
          <w:p w14:paraId="1D81AAD8" w14:textId="77777777" w:rsidR="00BB7699" w:rsidRDefault="00BB7699" w:rsidP="00F36001">
            <w:pPr>
              <w:pStyle w:val="TableText"/>
            </w:pPr>
            <w:r>
              <w:t>10</w:t>
            </w:r>
            <w:r w:rsidRPr="002A4D33">
              <w:t>th</w:t>
            </w:r>
          </w:p>
        </w:tc>
        <w:tc>
          <w:tcPr>
            <w:tcW w:w="1080" w:type="dxa"/>
          </w:tcPr>
          <w:p w14:paraId="1283F48B" w14:textId="77777777" w:rsidR="00BB7699" w:rsidRDefault="00BB7699" w:rsidP="00F36001">
            <w:pPr>
              <w:pStyle w:val="TableText"/>
            </w:pPr>
            <w:r>
              <w:t>+4</w:t>
            </w:r>
          </w:p>
        </w:tc>
        <w:tc>
          <w:tcPr>
            <w:tcW w:w="2482" w:type="dxa"/>
          </w:tcPr>
          <w:p w14:paraId="6B492454" w14:textId="77777777" w:rsidR="00BB7699" w:rsidRDefault="00BB7699" w:rsidP="00F36001">
            <w:pPr>
              <w:pStyle w:val="TableText"/>
            </w:pPr>
          </w:p>
        </w:tc>
        <w:tc>
          <w:tcPr>
            <w:tcW w:w="967" w:type="dxa"/>
          </w:tcPr>
          <w:p w14:paraId="70038E51" w14:textId="77777777" w:rsidR="00BB7699" w:rsidRDefault="00BB7699" w:rsidP="00F36001"/>
        </w:tc>
        <w:tc>
          <w:tcPr>
            <w:tcW w:w="900" w:type="dxa"/>
          </w:tcPr>
          <w:p w14:paraId="5377B787" w14:textId="77777777" w:rsidR="00BB7699" w:rsidRDefault="00BB7699" w:rsidP="00F36001"/>
        </w:tc>
        <w:tc>
          <w:tcPr>
            <w:tcW w:w="1080" w:type="dxa"/>
          </w:tcPr>
          <w:p w14:paraId="32C8AADB" w14:textId="77777777" w:rsidR="00BB7699" w:rsidRDefault="00BB7699" w:rsidP="00F36001"/>
        </w:tc>
        <w:tc>
          <w:tcPr>
            <w:tcW w:w="1080" w:type="dxa"/>
          </w:tcPr>
          <w:p w14:paraId="574F7437" w14:textId="77777777" w:rsidR="00BB7699" w:rsidRDefault="00BB7699" w:rsidP="00F36001"/>
        </w:tc>
        <w:tc>
          <w:tcPr>
            <w:tcW w:w="1080" w:type="dxa"/>
          </w:tcPr>
          <w:p w14:paraId="1E2A47F6" w14:textId="77777777" w:rsidR="00BB7699" w:rsidRDefault="00BB7699" w:rsidP="00F36001"/>
        </w:tc>
      </w:tr>
      <w:tr w:rsidR="00BB7699" w14:paraId="43EC7CF7"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3764910B" w14:textId="77777777" w:rsidR="00BB7699" w:rsidRDefault="00BB7699" w:rsidP="00F36001">
            <w:pPr>
              <w:pStyle w:val="TableText"/>
            </w:pPr>
            <w:r>
              <w:t>11</w:t>
            </w:r>
            <w:r w:rsidRPr="002A4D33">
              <w:t>th</w:t>
            </w:r>
          </w:p>
        </w:tc>
        <w:tc>
          <w:tcPr>
            <w:tcW w:w="1080" w:type="dxa"/>
          </w:tcPr>
          <w:p w14:paraId="281D378D" w14:textId="77777777" w:rsidR="00BB7699" w:rsidRDefault="00BB7699" w:rsidP="00F36001">
            <w:pPr>
              <w:pStyle w:val="TableText"/>
            </w:pPr>
            <w:r>
              <w:t>+4</w:t>
            </w:r>
          </w:p>
        </w:tc>
        <w:tc>
          <w:tcPr>
            <w:tcW w:w="2482" w:type="dxa"/>
          </w:tcPr>
          <w:p w14:paraId="03E8ECED" w14:textId="77777777" w:rsidR="00BB7699" w:rsidRDefault="00BB7699" w:rsidP="00F36001">
            <w:pPr>
              <w:pStyle w:val="TableText"/>
            </w:pPr>
          </w:p>
        </w:tc>
        <w:tc>
          <w:tcPr>
            <w:tcW w:w="967" w:type="dxa"/>
          </w:tcPr>
          <w:p w14:paraId="19D5E544" w14:textId="77777777" w:rsidR="00BB7699" w:rsidRDefault="00BB7699" w:rsidP="00F36001"/>
        </w:tc>
        <w:tc>
          <w:tcPr>
            <w:tcW w:w="900" w:type="dxa"/>
          </w:tcPr>
          <w:p w14:paraId="3DC918C7" w14:textId="77777777" w:rsidR="00BB7699" w:rsidRDefault="00BB7699" w:rsidP="00F36001"/>
        </w:tc>
        <w:tc>
          <w:tcPr>
            <w:tcW w:w="1080" w:type="dxa"/>
          </w:tcPr>
          <w:p w14:paraId="66C8512C" w14:textId="77777777" w:rsidR="00BB7699" w:rsidRDefault="00BB7699" w:rsidP="00F36001"/>
        </w:tc>
        <w:tc>
          <w:tcPr>
            <w:tcW w:w="1080" w:type="dxa"/>
          </w:tcPr>
          <w:p w14:paraId="2DDEFEBF" w14:textId="77777777" w:rsidR="00BB7699" w:rsidRDefault="00BB7699" w:rsidP="00F36001"/>
        </w:tc>
        <w:tc>
          <w:tcPr>
            <w:tcW w:w="1080" w:type="dxa"/>
          </w:tcPr>
          <w:p w14:paraId="5EDF9F3B" w14:textId="77777777" w:rsidR="00BB7699" w:rsidRDefault="00BB7699" w:rsidP="00F36001"/>
        </w:tc>
      </w:tr>
      <w:tr w:rsidR="00DB5C6E" w14:paraId="44575D71" w14:textId="77777777" w:rsidTr="00E074A5">
        <w:tc>
          <w:tcPr>
            <w:tcW w:w="705" w:type="dxa"/>
          </w:tcPr>
          <w:p w14:paraId="6282E419" w14:textId="77777777" w:rsidR="00BB7699" w:rsidRDefault="00BB7699" w:rsidP="00F36001">
            <w:pPr>
              <w:pStyle w:val="TableText"/>
            </w:pPr>
            <w:r>
              <w:t>12</w:t>
            </w:r>
            <w:r w:rsidRPr="002A4D33">
              <w:t>th</w:t>
            </w:r>
          </w:p>
        </w:tc>
        <w:tc>
          <w:tcPr>
            <w:tcW w:w="1080" w:type="dxa"/>
          </w:tcPr>
          <w:p w14:paraId="52758127" w14:textId="77777777" w:rsidR="00BB7699" w:rsidRDefault="00BB7699" w:rsidP="00F36001">
            <w:pPr>
              <w:pStyle w:val="TableText"/>
            </w:pPr>
            <w:r>
              <w:t>+4</w:t>
            </w:r>
          </w:p>
        </w:tc>
        <w:tc>
          <w:tcPr>
            <w:tcW w:w="2482" w:type="dxa"/>
          </w:tcPr>
          <w:p w14:paraId="00E8887E" w14:textId="77777777" w:rsidR="00BB7699" w:rsidRDefault="00BB7699" w:rsidP="00F36001">
            <w:pPr>
              <w:pStyle w:val="TableText"/>
            </w:pPr>
          </w:p>
        </w:tc>
        <w:tc>
          <w:tcPr>
            <w:tcW w:w="967" w:type="dxa"/>
          </w:tcPr>
          <w:p w14:paraId="73C8FCA6" w14:textId="77777777" w:rsidR="00BB7699" w:rsidRDefault="00BB7699" w:rsidP="00F36001"/>
        </w:tc>
        <w:tc>
          <w:tcPr>
            <w:tcW w:w="900" w:type="dxa"/>
          </w:tcPr>
          <w:p w14:paraId="009152F6" w14:textId="77777777" w:rsidR="00BB7699" w:rsidRDefault="00BB7699" w:rsidP="00F36001"/>
        </w:tc>
        <w:tc>
          <w:tcPr>
            <w:tcW w:w="1080" w:type="dxa"/>
          </w:tcPr>
          <w:p w14:paraId="62286089" w14:textId="77777777" w:rsidR="00BB7699" w:rsidRDefault="00BB7699" w:rsidP="00F36001"/>
        </w:tc>
        <w:tc>
          <w:tcPr>
            <w:tcW w:w="1080" w:type="dxa"/>
          </w:tcPr>
          <w:p w14:paraId="420C5850" w14:textId="77777777" w:rsidR="00BB7699" w:rsidRDefault="00BB7699" w:rsidP="00F36001"/>
        </w:tc>
        <w:tc>
          <w:tcPr>
            <w:tcW w:w="1080" w:type="dxa"/>
          </w:tcPr>
          <w:p w14:paraId="6EA4D39F" w14:textId="77777777" w:rsidR="00BB7699" w:rsidRDefault="00BB7699" w:rsidP="00F36001"/>
        </w:tc>
      </w:tr>
      <w:tr w:rsidR="00BB7699" w14:paraId="35CDDCE6"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66A89A6E" w14:textId="77777777" w:rsidR="00BB7699" w:rsidRDefault="00BB7699" w:rsidP="00F36001">
            <w:pPr>
              <w:pStyle w:val="TableText"/>
            </w:pPr>
            <w:r>
              <w:t>13</w:t>
            </w:r>
            <w:r w:rsidRPr="002A4D33">
              <w:t>th</w:t>
            </w:r>
          </w:p>
        </w:tc>
        <w:tc>
          <w:tcPr>
            <w:tcW w:w="1080" w:type="dxa"/>
          </w:tcPr>
          <w:p w14:paraId="6D395AC1" w14:textId="77777777" w:rsidR="00BB7699" w:rsidRDefault="00BB7699" w:rsidP="00F36001">
            <w:pPr>
              <w:pStyle w:val="TableText"/>
            </w:pPr>
            <w:r>
              <w:t>+5</w:t>
            </w:r>
          </w:p>
        </w:tc>
        <w:tc>
          <w:tcPr>
            <w:tcW w:w="2482" w:type="dxa"/>
          </w:tcPr>
          <w:p w14:paraId="4C5B946D" w14:textId="77777777" w:rsidR="00BB7699" w:rsidRDefault="00BB7699" w:rsidP="00F36001">
            <w:pPr>
              <w:pStyle w:val="TableText"/>
            </w:pPr>
          </w:p>
        </w:tc>
        <w:tc>
          <w:tcPr>
            <w:tcW w:w="967" w:type="dxa"/>
          </w:tcPr>
          <w:p w14:paraId="7059EC3E" w14:textId="77777777" w:rsidR="00BB7699" w:rsidRDefault="00BB7699" w:rsidP="00F36001"/>
        </w:tc>
        <w:tc>
          <w:tcPr>
            <w:tcW w:w="900" w:type="dxa"/>
          </w:tcPr>
          <w:p w14:paraId="44C8EDC6" w14:textId="77777777" w:rsidR="00BB7699" w:rsidRDefault="00BB7699" w:rsidP="00F36001"/>
        </w:tc>
        <w:tc>
          <w:tcPr>
            <w:tcW w:w="1080" w:type="dxa"/>
          </w:tcPr>
          <w:p w14:paraId="6B56AA75" w14:textId="77777777" w:rsidR="00BB7699" w:rsidRDefault="00BB7699" w:rsidP="00F36001"/>
        </w:tc>
        <w:tc>
          <w:tcPr>
            <w:tcW w:w="1080" w:type="dxa"/>
          </w:tcPr>
          <w:p w14:paraId="76D6290F" w14:textId="77777777" w:rsidR="00BB7699" w:rsidRDefault="00BB7699" w:rsidP="00F36001"/>
        </w:tc>
        <w:tc>
          <w:tcPr>
            <w:tcW w:w="1080" w:type="dxa"/>
          </w:tcPr>
          <w:p w14:paraId="10F22DA5" w14:textId="77777777" w:rsidR="00BB7699" w:rsidRDefault="00BB7699" w:rsidP="00F36001"/>
        </w:tc>
      </w:tr>
      <w:tr w:rsidR="00DB5C6E" w14:paraId="50D45D8B" w14:textId="77777777" w:rsidTr="00E074A5">
        <w:tc>
          <w:tcPr>
            <w:tcW w:w="705" w:type="dxa"/>
          </w:tcPr>
          <w:p w14:paraId="35A021BF" w14:textId="77777777" w:rsidR="00BB7699" w:rsidRDefault="00BB7699" w:rsidP="00F36001">
            <w:pPr>
              <w:pStyle w:val="TableText"/>
            </w:pPr>
            <w:r>
              <w:t>14</w:t>
            </w:r>
            <w:r w:rsidRPr="002A4D33">
              <w:t>th</w:t>
            </w:r>
          </w:p>
        </w:tc>
        <w:tc>
          <w:tcPr>
            <w:tcW w:w="1080" w:type="dxa"/>
          </w:tcPr>
          <w:p w14:paraId="5B3B6D15" w14:textId="77777777" w:rsidR="00BB7699" w:rsidRDefault="00BB7699" w:rsidP="00F36001">
            <w:pPr>
              <w:pStyle w:val="TableText"/>
            </w:pPr>
            <w:r>
              <w:t>+5</w:t>
            </w:r>
          </w:p>
        </w:tc>
        <w:tc>
          <w:tcPr>
            <w:tcW w:w="2482" w:type="dxa"/>
          </w:tcPr>
          <w:p w14:paraId="11D4B086" w14:textId="77777777" w:rsidR="00BB7699" w:rsidRDefault="00BB7699" w:rsidP="00F36001">
            <w:pPr>
              <w:pStyle w:val="TableText"/>
            </w:pPr>
          </w:p>
        </w:tc>
        <w:tc>
          <w:tcPr>
            <w:tcW w:w="967" w:type="dxa"/>
          </w:tcPr>
          <w:p w14:paraId="2784BBC1" w14:textId="77777777" w:rsidR="00BB7699" w:rsidRDefault="00BB7699" w:rsidP="00F36001"/>
        </w:tc>
        <w:tc>
          <w:tcPr>
            <w:tcW w:w="900" w:type="dxa"/>
          </w:tcPr>
          <w:p w14:paraId="2A23A1FF" w14:textId="77777777" w:rsidR="00BB7699" w:rsidRDefault="00BB7699" w:rsidP="00F36001"/>
        </w:tc>
        <w:tc>
          <w:tcPr>
            <w:tcW w:w="1080" w:type="dxa"/>
          </w:tcPr>
          <w:p w14:paraId="340A8708" w14:textId="77777777" w:rsidR="00BB7699" w:rsidRDefault="00BB7699" w:rsidP="00F36001"/>
        </w:tc>
        <w:tc>
          <w:tcPr>
            <w:tcW w:w="1080" w:type="dxa"/>
          </w:tcPr>
          <w:p w14:paraId="12EB1E1E" w14:textId="77777777" w:rsidR="00BB7699" w:rsidRDefault="00BB7699" w:rsidP="00F36001"/>
        </w:tc>
        <w:tc>
          <w:tcPr>
            <w:tcW w:w="1080" w:type="dxa"/>
          </w:tcPr>
          <w:p w14:paraId="60EF2110" w14:textId="77777777" w:rsidR="00BB7699" w:rsidRDefault="00BB7699" w:rsidP="00F36001"/>
        </w:tc>
      </w:tr>
      <w:tr w:rsidR="00BB7699" w14:paraId="72680F20"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7E158B90" w14:textId="77777777" w:rsidR="00BB7699" w:rsidRDefault="00BB7699" w:rsidP="00F36001">
            <w:pPr>
              <w:pStyle w:val="TableText"/>
            </w:pPr>
            <w:r>
              <w:t>15</w:t>
            </w:r>
            <w:r w:rsidRPr="002A4D33">
              <w:t>th</w:t>
            </w:r>
          </w:p>
        </w:tc>
        <w:tc>
          <w:tcPr>
            <w:tcW w:w="1080" w:type="dxa"/>
          </w:tcPr>
          <w:p w14:paraId="1B980D00" w14:textId="77777777" w:rsidR="00BB7699" w:rsidRDefault="00BB7699" w:rsidP="00F36001">
            <w:pPr>
              <w:pStyle w:val="TableText"/>
            </w:pPr>
            <w:r>
              <w:t>+5</w:t>
            </w:r>
          </w:p>
        </w:tc>
        <w:tc>
          <w:tcPr>
            <w:tcW w:w="2482" w:type="dxa"/>
          </w:tcPr>
          <w:p w14:paraId="33376BE1" w14:textId="77777777" w:rsidR="00BB7699" w:rsidRDefault="00BB7699" w:rsidP="00F36001">
            <w:pPr>
              <w:pStyle w:val="TableText"/>
            </w:pPr>
          </w:p>
        </w:tc>
        <w:tc>
          <w:tcPr>
            <w:tcW w:w="967" w:type="dxa"/>
          </w:tcPr>
          <w:p w14:paraId="70325706" w14:textId="77777777" w:rsidR="00BB7699" w:rsidRDefault="00BB7699" w:rsidP="00F36001"/>
        </w:tc>
        <w:tc>
          <w:tcPr>
            <w:tcW w:w="900" w:type="dxa"/>
          </w:tcPr>
          <w:p w14:paraId="56417B89" w14:textId="77777777" w:rsidR="00BB7699" w:rsidRDefault="00BB7699" w:rsidP="00F36001"/>
        </w:tc>
        <w:tc>
          <w:tcPr>
            <w:tcW w:w="1080" w:type="dxa"/>
          </w:tcPr>
          <w:p w14:paraId="292D2870" w14:textId="77777777" w:rsidR="00BB7699" w:rsidRDefault="00BB7699" w:rsidP="00F36001"/>
        </w:tc>
        <w:tc>
          <w:tcPr>
            <w:tcW w:w="1080" w:type="dxa"/>
          </w:tcPr>
          <w:p w14:paraId="44751938" w14:textId="77777777" w:rsidR="00BB7699" w:rsidRDefault="00BB7699" w:rsidP="00F36001"/>
        </w:tc>
        <w:tc>
          <w:tcPr>
            <w:tcW w:w="1080" w:type="dxa"/>
          </w:tcPr>
          <w:p w14:paraId="5B554C96" w14:textId="77777777" w:rsidR="00BB7699" w:rsidRDefault="00BB7699" w:rsidP="00F36001"/>
        </w:tc>
      </w:tr>
      <w:tr w:rsidR="00DB5C6E" w14:paraId="1EE91A80" w14:textId="77777777" w:rsidTr="00E074A5">
        <w:tc>
          <w:tcPr>
            <w:tcW w:w="705" w:type="dxa"/>
          </w:tcPr>
          <w:p w14:paraId="1D192966" w14:textId="77777777" w:rsidR="00BB7699" w:rsidRDefault="00BB7699" w:rsidP="00F36001">
            <w:pPr>
              <w:pStyle w:val="TableText"/>
            </w:pPr>
            <w:r>
              <w:t>16</w:t>
            </w:r>
            <w:r w:rsidRPr="002A4D33">
              <w:t>th</w:t>
            </w:r>
          </w:p>
        </w:tc>
        <w:tc>
          <w:tcPr>
            <w:tcW w:w="1080" w:type="dxa"/>
          </w:tcPr>
          <w:p w14:paraId="695601BF" w14:textId="77777777" w:rsidR="00BB7699" w:rsidRDefault="00BB7699" w:rsidP="00F36001">
            <w:pPr>
              <w:pStyle w:val="TableText"/>
            </w:pPr>
            <w:r>
              <w:t>+5</w:t>
            </w:r>
          </w:p>
        </w:tc>
        <w:tc>
          <w:tcPr>
            <w:tcW w:w="2482" w:type="dxa"/>
          </w:tcPr>
          <w:p w14:paraId="238DF878" w14:textId="77777777" w:rsidR="00BB7699" w:rsidRDefault="00BB7699" w:rsidP="00F36001">
            <w:pPr>
              <w:pStyle w:val="TableText"/>
            </w:pPr>
          </w:p>
        </w:tc>
        <w:tc>
          <w:tcPr>
            <w:tcW w:w="967" w:type="dxa"/>
          </w:tcPr>
          <w:p w14:paraId="1881E5A5" w14:textId="77777777" w:rsidR="00BB7699" w:rsidRDefault="00BB7699" w:rsidP="00F36001"/>
        </w:tc>
        <w:tc>
          <w:tcPr>
            <w:tcW w:w="900" w:type="dxa"/>
          </w:tcPr>
          <w:p w14:paraId="4A539A72" w14:textId="77777777" w:rsidR="00BB7699" w:rsidRDefault="00BB7699" w:rsidP="00F36001"/>
        </w:tc>
        <w:tc>
          <w:tcPr>
            <w:tcW w:w="1080" w:type="dxa"/>
          </w:tcPr>
          <w:p w14:paraId="0458E767" w14:textId="77777777" w:rsidR="00BB7699" w:rsidRDefault="00BB7699" w:rsidP="00F36001"/>
        </w:tc>
        <w:tc>
          <w:tcPr>
            <w:tcW w:w="1080" w:type="dxa"/>
          </w:tcPr>
          <w:p w14:paraId="61B201AE" w14:textId="77777777" w:rsidR="00BB7699" w:rsidRDefault="00BB7699" w:rsidP="00F36001"/>
        </w:tc>
        <w:tc>
          <w:tcPr>
            <w:tcW w:w="1080" w:type="dxa"/>
          </w:tcPr>
          <w:p w14:paraId="04F750F3" w14:textId="77777777" w:rsidR="00BB7699" w:rsidRDefault="00BB7699" w:rsidP="00F36001"/>
        </w:tc>
      </w:tr>
      <w:tr w:rsidR="00BB7699" w14:paraId="42ED40A4"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6FAA5805" w14:textId="77777777" w:rsidR="00BB7699" w:rsidRDefault="00BB7699" w:rsidP="00F36001">
            <w:pPr>
              <w:pStyle w:val="TableText"/>
            </w:pPr>
            <w:r>
              <w:t>17</w:t>
            </w:r>
            <w:r w:rsidRPr="002A4D33">
              <w:t>th</w:t>
            </w:r>
          </w:p>
        </w:tc>
        <w:tc>
          <w:tcPr>
            <w:tcW w:w="1080" w:type="dxa"/>
          </w:tcPr>
          <w:p w14:paraId="74FFA881" w14:textId="77777777" w:rsidR="00BB7699" w:rsidRDefault="00BB7699" w:rsidP="00F36001">
            <w:pPr>
              <w:pStyle w:val="TableText"/>
            </w:pPr>
            <w:r>
              <w:t>+6</w:t>
            </w:r>
          </w:p>
        </w:tc>
        <w:tc>
          <w:tcPr>
            <w:tcW w:w="2482" w:type="dxa"/>
          </w:tcPr>
          <w:p w14:paraId="0EF06443" w14:textId="77777777" w:rsidR="00BB7699" w:rsidRDefault="00BB7699" w:rsidP="00F36001">
            <w:pPr>
              <w:pStyle w:val="TableText"/>
            </w:pPr>
          </w:p>
        </w:tc>
        <w:tc>
          <w:tcPr>
            <w:tcW w:w="967" w:type="dxa"/>
          </w:tcPr>
          <w:p w14:paraId="37431A82" w14:textId="77777777" w:rsidR="00BB7699" w:rsidRDefault="00BB7699" w:rsidP="00F36001"/>
        </w:tc>
        <w:tc>
          <w:tcPr>
            <w:tcW w:w="900" w:type="dxa"/>
          </w:tcPr>
          <w:p w14:paraId="245CC199" w14:textId="77777777" w:rsidR="00BB7699" w:rsidRDefault="00BB7699" w:rsidP="00F36001"/>
        </w:tc>
        <w:tc>
          <w:tcPr>
            <w:tcW w:w="1080" w:type="dxa"/>
          </w:tcPr>
          <w:p w14:paraId="157BD24B" w14:textId="77777777" w:rsidR="00BB7699" w:rsidRDefault="00BB7699" w:rsidP="00F36001"/>
        </w:tc>
        <w:tc>
          <w:tcPr>
            <w:tcW w:w="1080" w:type="dxa"/>
          </w:tcPr>
          <w:p w14:paraId="4A3F3434" w14:textId="77777777" w:rsidR="00BB7699" w:rsidRDefault="00BB7699" w:rsidP="00F36001"/>
        </w:tc>
        <w:tc>
          <w:tcPr>
            <w:tcW w:w="1080" w:type="dxa"/>
          </w:tcPr>
          <w:p w14:paraId="75C28821" w14:textId="77777777" w:rsidR="00BB7699" w:rsidRDefault="00BB7699" w:rsidP="00F36001"/>
        </w:tc>
      </w:tr>
      <w:tr w:rsidR="00DB5C6E" w14:paraId="5B0AA7DF" w14:textId="77777777" w:rsidTr="00E074A5">
        <w:tc>
          <w:tcPr>
            <w:tcW w:w="705" w:type="dxa"/>
          </w:tcPr>
          <w:p w14:paraId="22D5A7BA" w14:textId="77777777" w:rsidR="00BB7699" w:rsidRDefault="00BB7699" w:rsidP="00F36001">
            <w:pPr>
              <w:pStyle w:val="TableText"/>
            </w:pPr>
            <w:r>
              <w:t>18</w:t>
            </w:r>
            <w:r w:rsidRPr="002A4D33">
              <w:t>th</w:t>
            </w:r>
          </w:p>
        </w:tc>
        <w:tc>
          <w:tcPr>
            <w:tcW w:w="1080" w:type="dxa"/>
          </w:tcPr>
          <w:p w14:paraId="79903D5E" w14:textId="77777777" w:rsidR="00BB7699" w:rsidRDefault="00BB7699" w:rsidP="00F36001">
            <w:pPr>
              <w:pStyle w:val="TableText"/>
            </w:pPr>
            <w:r>
              <w:t>+6</w:t>
            </w:r>
          </w:p>
        </w:tc>
        <w:tc>
          <w:tcPr>
            <w:tcW w:w="2482" w:type="dxa"/>
          </w:tcPr>
          <w:p w14:paraId="2D8F4532" w14:textId="77777777" w:rsidR="00BB7699" w:rsidRDefault="00BB7699" w:rsidP="00F36001">
            <w:pPr>
              <w:pStyle w:val="TableText"/>
            </w:pPr>
          </w:p>
        </w:tc>
        <w:tc>
          <w:tcPr>
            <w:tcW w:w="967" w:type="dxa"/>
          </w:tcPr>
          <w:p w14:paraId="6C5E675A" w14:textId="77777777" w:rsidR="00BB7699" w:rsidRDefault="00BB7699" w:rsidP="00F36001"/>
        </w:tc>
        <w:tc>
          <w:tcPr>
            <w:tcW w:w="900" w:type="dxa"/>
          </w:tcPr>
          <w:p w14:paraId="7CAFDFE0" w14:textId="77777777" w:rsidR="00BB7699" w:rsidRDefault="00BB7699" w:rsidP="00F36001"/>
        </w:tc>
        <w:tc>
          <w:tcPr>
            <w:tcW w:w="1080" w:type="dxa"/>
          </w:tcPr>
          <w:p w14:paraId="022CA212" w14:textId="77777777" w:rsidR="00BB7699" w:rsidRDefault="00BB7699" w:rsidP="00F36001"/>
        </w:tc>
        <w:tc>
          <w:tcPr>
            <w:tcW w:w="1080" w:type="dxa"/>
          </w:tcPr>
          <w:p w14:paraId="05522C3D" w14:textId="77777777" w:rsidR="00BB7699" w:rsidRDefault="00BB7699" w:rsidP="00F36001"/>
        </w:tc>
        <w:tc>
          <w:tcPr>
            <w:tcW w:w="1080" w:type="dxa"/>
          </w:tcPr>
          <w:p w14:paraId="3C77CD45" w14:textId="77777777" w:rsidR="00BB7699" w:rsidRDefault="00BB7699" w:rsidP="00F36001"/>
        </w:tc>
      </w:tr>
      <w:tr w:rsidR="00BB7699" w14:paraId="10ECFE2C" w14:textId="77777777" w:rsidTr="00E074A5">
        <w:trPr>
          <w:cnfStyle w:val="000000010000" w:firstRow="0" w:lastRow="0" w:firstColumn="0" w:lastColumn="0" w:oddVBand="0" w:evenVBand="0" w:oddHBand="0" w:evenHBand="1" w:firstRowFirstColumn="0" w:firstRowLastColumn="0" w:lastRowFirstColumn="0" w:lastRowLastColumn="0"/>
        </w:trPr>
        <w:tc>
          <w:tcPr>
            <w:tcW w:w="705" w:type="dxa"/>
          </w:tcPr>
          <w:p w14:paraId="42D7026F" w14:textId="77777777" w:rsidR="00BB7699" w:rsidRDefault="00BB7699" w:rsidP="00F36001">
            <w:pPr>
              <w:pStyle w:val="TableText"/>
            </w:pPr>
            <w:r>
              <w:t>19</w:t>
            </w:r>
            <w:r w:rsidRPr="002A4D33">
              <w:t>th</w:t>
            </w:r>
          </w:p>
        </w:tc>
        <w:tc>
          <w:tcPr>
            <w:tcW w:w="1080" w:type="dxa"/>
          </w:tcPr>
          <w:p w14:paraId="4D852FCB" w14:textId="77777777" w:rsidR="00BB7699" w:rsidRDefault="00BB7699" w:rsidP="00F36001">
            <w:pPr>
              <w:pStyle w:val="TableText"/>
            </w:pPr>
            <w:r>
              <w:t>+6</w:t>
            </w:r>
          </w:p>
        </w:tc>
        <w:tc>
          <w:tcPr>
            <w:tcW w:w="2482" w:type="dxa"/>
          </w:tcPr>
          <w:p w14:paraId="098765ED" w14:textId="77777777" w:rsidR="00BB7699" w:rsidRDefault="00BB7699" w:rsidP="00F36001">
            <w:pPr>
              <w:pStyle w:val="TableText"/>
            </w:pPr>
          </w:p>
        </w:tc>
        <w:tc>
          <w:tcPr>
            <w:tcW w:w="967" w:type="dxa"/>
          </w:tcPr>
          <w:p w14:paraId="2A5DED25" w14:textId="77777777" w:rsidR="00BB7699" w:rsidRDefault="00BB7699" w:rsidP="00F36001"/>
        </w:tc>
        <w:tc>
          <w:tcPr>
            <w:tcW w:w="900" w:type="dxa"/>
          </w:tcPr>
          <w:p w14:paraId="705F792F" w14:textId="77777777" w:rsidR="00BB7699" w:rsidRDefault="00BB7699" w:rsidP="00F36001"/>
        </w:tc>
        <w:tc>
          <w:tcPr>
            <w:tcW w:w="1080" w:type="dxa"/>
          </w:tcPr>
          <w:p w14:paraId="19B8EAA0" w14:textId="77777777" w:rsidR="00BB7699" w:rsidRDefault="00BB7699" w:rsidP="00F36001"/>
        </w:tc>
        <w:tc>
          <w:tcPr>
            <w:tcW w:w="1080" w:type="dxa"/>
          </w:tcPr>
          <w:p w14:paraId="660DBAFD" w14:textId="77777777" w:rsidR="00BB7699" w:rsidRDefault="00BB7699" w:rsidP="00F36001"/>
        </w:tc>
        <w:tc>
          <w:tcPr>
            <w:tcW w:w="1080" w:type="dxa"/>
          </w:tcPr>
          <w:p w14:paraId="37CB64F6" w14:textId="77777777" w:rsidR="00BB7699" w:rsidRDefault="00BB7699" w:rsidP="00F36001"/>
        </w:tc>
      </w:tr>
      <w:tr w:rsidR="00DB5C6E" w14:paraId="7C3B0B22" w14:textId="77777777" w:rsidTr="00E074A5">
        <w:tc>
          <w:tcPr>
            <w:tcW w:w="705" w:type="dxa"/>
          </w:tcPr>
          <w:p w14:paraId="6EDF986D" w14:textId="77777777" w:rsidR="00BB7699" w:rsidRDefault="00BB7699" w:rsidP="00F36001">
            <w:pPr>
              <w:pStyle w:val="TableText"/>
            </w:pPr>
            <w:r>
              <w:t>20</w:t>
            </w:r>
            <w:r w:rsidRPr="002A4D33">
              <w:t>th</w:t>
            </w:r>
          </w:p>
        </w:tc>
        <w:tc>
          <w:tcPr>
            <w:tcW w:w="1080" w:type="dxa"/>
          </w:tcPr>
          <w:p w14:paraId="12E78184" w14:textId="77777777" w:rsidR="00BB7699" w:rsidRDefault="00BB7699" w:rsidP="00F36001">
            <w:pPr>
              <w:pStyle w:val="TableText"/>
            </w:pPr>
            <w:r>
              <w:t>+6</w:t>
            </w:r>
          </w:p>
        </w:tc>
        <w:tc>
          <w:tcPr>
            <w:tcW w:w="2482" w:type="dxa"/>
          </w:tcPr>
          <w:p w14:paraId="5660586E" w14:textId="77777777" w:rsidR="00BB7699" w:rsidRDefault="00BB7699" w:rsidP="00F36001">
            <w:pPr>
              <w:pStyle w:val="TableText"/>
            </w:pPr>
          </w:p>
        </w:tc>
        <w:tc>
          <w:tcPr>
            <w:tcW w:w="967" w:type="dxa"/>
          </w:tcPr>
          <w:p w14:paraId="492D45A2" w14:textId="77777777" w:rsidR="00BB7699" w:rsidRDefault="00BB7699" w:rsidP="00F36001"/>
        </w:tc>
        <w:tc>
          <w:tcPr>
            <w:tcW w:w="900" w:type="dxa"/>
          </w:tcPr>
          <w:p w14:paraId="68D5313D" w14:textId="77777777" w:rsidR="00BB7699" w:rsidRDefault="00BB7699" w:rsidP="00F36001"/>
        </w:tc>
        <w:tc>
          <w:tcPr>
            <w:tcW w:w="1080" w:type="dxa"/>
          </w:tcPr>
          <w:p w14:paraId="55CEE5BF" w14:textId="77777777" w:rsidR="00BB7699" w:rsidRDefault="00BB7699" w:rsidP="00F36001"/>
        </w:tc>
        <w:tc>
          <w:tcPr>
            <w:tcW w:w="1080" w:type="dxa"/>
          </w:tcPr>
          <w:p w14:paraId="7D50C280" w14:textId="77777777" w:rsidR="00BB7699" w:rsidRDefault="00BB7699" w:rsidP="00F36001"/>
        </w:tc>
        <w:tc>
          <w:tcPr>
            <w:tcW w:w="1080" w:type="dxa"/>
          </w:tcPr>
          <w:p w14:paraId="1E429AD8" w14:textId="77777777" w:rsidR="00BB7699" w:rsidRDefault="00BB7699" w:rsidP="00F36001"/>
        </w:tc>
      </w:tr>
    </w:tbl>
    <w:p w14:paraId="0027202D" w14:textId="11D1A36E" w:rsidR="00C62FAB" w:rsidRDefault="00C05F0E" w:rsidP="00C05F0E">
      <w:pPr>
        <w:pStyle w:val="TABLEHEADING"/>
      </w:pPr>
      <w:r w:rsidRPr="00281DB2">
        <w:t xml:space="preserve">Class Table </w:t>
      </w:r>
      <w:r w:rsidRPr="00C05F0E">
        <w:t>—</w:t>
      </w:r>
      <w:r w:rsidRPr="00281DB2">
        <w:t xml:space="preserve"> Double Column Width</w:t>
      </w:r>
    </w:p>
    <w:tbl>
      <w:tblPr>
        <w:tblStyle w:val="TableCoreClass"/>
        <w:tblW w:w="9567" w:type="dxa"/>
        <w:tblLayout w:type="fixed"/>
        <w:tblLook w:val="04A0" w:firstRow="1" w:lastRow="0" w:firstColumn="1" w:lastColumn="0" w:noHBand="0" w:noVBand="1"/>
      </w:tblPr>
      <w:tblGrid>
        <w:gridCol w:w="900"/>
        <w:gridCol w:w="1260"/>
        <w:gridCol w:w="2160"/>
        <w:gridCol w:w="900"/>
        <w:gridCol w:w="483"/>
        <w:gridCol w:w="483"/>
        <w:gridCol w:w="483"/>
        <w:gridCol w:w="483"/>
        <w:gridCol w:w="483"/>
        <w:gridCol w:w="483"/>
        <w:gridCol w:w="483"/>
        <w:gridCol w:w="483"/>
        <w:gridCol w:w="483"/>
      </w:tblGrid>
      <w:tr w:rsidR="000166C4" w:rsidRPr="000166C4" w14:paraId="4A71676A" w14:textId="77777777" w:rsidTr="00E0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BC87BE2" w14:textId="77777777" w:rsidR="000166C4" w:rsidRPr="000166C4" w:rsidRDefault="000166C4" w:rsidP="00C05F0E">
            <w:pPr>
              <w:pStyle w:val="TableHeader"/>
              <w:rPr>
                <w:lang w:val="ru-RU"/>
              </w:rPr>
            </w:pPr>
            <w:r w:rsidRPr="000166C4">
              <w:rPr>
                <w:lang w:val="ru-RU"/>
              </w:rPr>
              <w:t>Level</w:t>
            </w:r>
          </w:p>
        </w:tc>
        <w:tc>
          <w:tcPr>
            <w:tcW w:w="1260" w:type="dxa"/>
          </w:tcPr>
          <w:p w14:paraId="454552DC"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rPr>
                <w:lang w:val="ru-RU"/>
              </w:rPr>
            </w:pPr>
            <w:r w:rsidRPr="000166C4">
              <w:rPr>
                <w:lang w:val="ru-RU"/>
              </w:rPr>
              <w:t>Proficiency Bonus</w:t>
            </w:r>
          </w:p>
        </w:tc>
        <w:tc>
          <w:tcPr>
            <w:tcW w:w="2160" w:type="dxa"/>
          </w:tcPr>
          <w:p w14:paraId="0F889FE3"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rPr>
                <w:lang w:val="ru-RU"/>
              </w:rPr>
            </w:pPr>
            <w:r w:rsidRPr="000166C4">
              <w:rPr>
                <w:lang w:val="ru-RU"/>
              </w:rPr>
              <w:t>Features</w:t>
            </w:r>
          </w:p>
        </w:tc>
        <w:tc>
          <w:tcPr>
            <w:tcW w:w="900" w:type="dxa"/>
          </w:tcPr>
          <w:p w14:paraId="076A7267"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Cantrips Known</w:t>
            </w:r>
          </w:p>
        </w:tc>
        <w:tc>
          <w:tcPr>
            <w:tcW w:w="483" w:type="dxa"/>
          </w:tcPr>
          <w:p w14:paraId="19B38FF8"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1st</w:t>
            </w:r>
          </w:p>
        </w:tc>
        <w:tc>
          <w:tcPr>
            <w:tcW w:w="483" w:type="dxa"/>
          </w:tcPr>
          <w:p w14:paraId="18A6D990"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2nd</w:t>
            </w:r>
          </w:p>
        </w:tc>
        <w:tc>
          <w:tcPr>
            <w:tcW w:w="483" w:type="dxa"/>
          </w:tcPr>
          <w:p w14:paraId="53F53331"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3rd</w:t>
            </w:r>
          </w:p>
        </w:tc>
        <w:tc>
          <w:tcPr>
            <w:tcW w:w="483" w:type="dxa"/>
          </w:tcPr>
          <w:p w14:paraId="00B9BC64"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4th</w:t>
            </w:r>
          </w:p>
        </w:tc>
        <w:tc>
          <w:tcPr>
            <w:tcW w:w="483" w:type="dxa"/>
          </w:tcPr>
          <w:p w14:paraId="707CF6C8"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5th</w:t>
            </w:r>
          </w:p>
        </w:tc>
        <w:tc>
          <w:tcPr>
            <w:tcW w:w="483" w:type="dxa"/>
          </w:tcPr>
          <w:p w14:paraId="0514482D"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6th</w:t>
            </w:r>
          </w:p>
        </w:tc>
        <w:tc>
          <w:tcPr>
            <w:tcW w:w="483" w:type="dxa"/>
          </w:tcPr>
          <w:p w14:paraId="7621AC8D"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7th</w:t>
            </w:r>
          </w:p>
        </w:tc>
        <w:tc>
          <w:tcPr>
            <w:tcW w:w="483" w:type="dxa"/>
          </w:tcPr>
          <w:p w14:paraId="04E5A4FF"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8th</w:t>
            </w:r>
          </w:p>
        </w:tc>
        <w:tc>
          <w:tcPr>
            <w:tcW w:w="483" w:type="dxa"/>
          </w:tcPr>
          <w:p w14:paraId="78F78334" w14:textId="77777777" w:rsidR="000166C4" w:rsidRPr="000166C4" w:rsidRDefault="000166C4" w:rsidP="00C05F0E">
            <w:pPr>
              <w:pStyle w:val="TableHeader"/>
              <w:cnfStyle w:val="100000000000" w:firstRow="1" w:lastRow="0" w:firstColumn="0" w:lastColumn="0" w:oddVBand="0" w:evenVBand="0" w:oddHBand="0" w:evenHBand="0" w:firstRowFirstColumn="0" w:firstRowLastColumn="0" w:lastRowFirstColumn="0" w:lastRowLastColumn="0"/>
            </w:pPr>
            <w:r w:rsidRPr="000166C4">
              <w:t>9th</w:t>
            </w:r>
          </w:p>
        </w:tc>
      </w:tr>
      <w:tr w:rsidR="001A5472" w:rsidRPr="000166C4" w14:paraId="695A5CFB" w14:textId="77777777" w:rsidTr="00E074A5">
        <w:trPr>
          <w:trHeight w:val="184"/>
        </w:trPr>
        <w:tc>
          <w:tcPr>
            <w:cnfStyle w:val="001000000000" w:firstRow="0" w:lastRow="0" w:firstColumn="1" w:lastColumn="0" w:oddVBand="0" w:evenVBand="0" w:oddHBand="0" w:evenHBand="0" w:firstRowFirstColumn="0" w:firstRowLastColumn="0" w:lastRowFirstColumn="0" w:lastRowLastColumn="0"/>
            <w:tcW w:w="900" w:type="dxa"/>
          </w:tcPr>
          <w:p w14:paraId="7B991B5B" w14:textId="77777777" w:rsidR="000166C4" w:rsidRPr="000166C4" w:rsidRDefault="000166C4" w:rsidP="00F36001">
            <w:r w:rsidRPr="000166C4">
              <w:t>1st</w:t>
            </w:r>
          </w:p>
        </w:tc>
        <w:tc>
          <w:tcPr>
            <w:tcW w:w="1260" w:type="dxa"/>
          </w:tcPr>
          <w:p w14:paraId="3BBB67B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2160" w:type="dxa"/>
          </w:tcPr>
          <w:p w14:paraId="1F85F86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Druidic, Spellcasting</w:t>
            </w:r>
          </w:p>
        </w:tc>
        <w:tc>
          <w:tcPr>
            <w:tcW w:w="900" w:type="dxa"/>
          </w:tcPr>
          <w:p w14:paraId="719727A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4ED87619"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61378DD9"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2B49A5D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436BBAB7"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16E6CC4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2F36C849"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63AE56DC"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3247148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6BEC753C"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03B77639"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4AADEF76" w14:textId="77777777" w:rsidR="000166C4" w:rsidRPr="000166C4" w:rsidRDefault="000166C4" w:rsidP="00F36001">
            <w:r w:rsidRPr="000166C4">
              <w:t>2nd</w:t>
            </w:r>
          </w:p>
        </w:tc>
        <w:tc>
          <w:tcPr>
            <w:tcW w:w="1260" w:type="dxa"/>
          </w:tcPr>
          <w:p w14:paraId="0DC8596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2160" w:type="dxa"/>
          </w:tcPr>
          <w:p w14:paraId="5A19E46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Wild Shape, Druid Circle</w:t>
            </w:r>
          </w:p>
        </w:tc>
        <w:tc>
          <w:tcPr>
            <w:tcW w:w="900" w:type="dxa"/>
          </w:tcPr>
          <w:p w14:paraId="2E5D5C6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4EADB7D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7972EC0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48D5AD7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486CC835"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10497D8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6E60BF6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109C218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50BEC74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41EEDD95"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0A532017"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303F1B0F" w14:textId="77777777" w:rsidR="000166C4" w:rsidRPr="000166C4" w:rsidRDefault="000166C4" w:rsidP="00F36001">
            <w:r w:rsidRPr="000166C4">
              <w:t>3rd</w:t>
            </w:r>
          </w:p>
        </w:tc>
        <w:tc>
          <w:tcPr>
            <w:tcW w:w="1260" w:type="dxa"/>
          </w:tcPr>
          <w:p w14:paraId="7FFDEAA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2160" w:type="dxa"/>
          </w:tcPr>
          <w:p w14:paraId="4B212C6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52B1CDA0"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0A2A5B47"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15FC78B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11AF56E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0EA68B2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263534D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623884C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2D4B99D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485ABAFB"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5BC4072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12EA56A6"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202B952" w14:textId="77777777" w:rsidR="000166C4" w:rsidRPr="000166C4" w:rsidRDefault="000166C4" w:rsidP="00F36001">
            <w:r w:rsidRPr="000166C4">
              <w:t>4th</w:t>
            </w:r>
          </w:p>
        </w:tc>
        <w:tc>
          <w:tcPr>
            <w:tcW w:w="1260" w:type="dxa"/>
          </w:tcPr>
          <w:p w14:paraId="2D8C43A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2160" w:type="dxa"/>
          </w:tcPr>
          <w:p w14:paraId="790C0E5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Wild Shape Improvement,</w:t>
            </w:r>
          </w:p>
          <w:p w14:paraId="5E902EE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Ability Score Improvement</w:t>
            </w:r>
          </w:p>
        </w:tc>
        <w:tc>
          <w:tcPr>
            <w:tcW w:w="900" w:type="dxa"/>
          </w:tcPr>
          <w:p w14:paraId="5C64060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0448C1B2"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763B7A2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62C9A4EC"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6CC8D6A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6FE004E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002A224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6B712B4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6F96DCF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09A826E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426CAE88"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430ADE25" w14:textId="77777777" w:rsidR="000166C4" w:rsidRPr="000166C4" w:rsidRDefault="000166C4" w:rsidP="00F36001">
            <w:r w:rsidRPr="000166C4">
              <w:t>5th</w:t>
            </w:r>
          </w:p>
        </w:tc>
        <w:tc>
          <w:tcPr>
            <w:tcW w:w="1260" w:type="dxa"/>
          </w:tcPr>
          <w:p w14:paraId="12F901F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2160" w:type="dxa"/>
          </w:tcPr>
          <w:p w14:paraId="75CE2AD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014F45F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593BDAF0"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684B0A9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21E2539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02AEAB8B"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01F7B07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163A7FB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5D421A7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4BFF1A8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14A96AA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5866BE2B"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5E705D8A" w14:textId="77777777" w:rsidR="000166C4" w:rsidRPr="000166C4" w:rsidRDefault="000166C4" w:rsidP="00F36001">
            <w:r w:rsidRPr="000166C4">
              <w:t>6th</w:t>
            </w:r>
          </w:p>
        </w:tc>
        <w:tc>
          <w:tcPr>
            <w:tcW w:w="1260" w:type="dxa"/>
          </w:tcPr>
          <w:p w14:paraId="17C1519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2160" w:type="dxa"/>
          </w:tcPr>
          <w:p w14:paraId="6E633117"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Druid Circle feature</w:t>
            </w:r>
          </w:p>
        </w:tc>
        <w:tc>
          <w:tcPr>
            <w:tcW w:w="900" w:type="dxa"/>
          </w:tcPr>
          <w:p w14:paraId="6E5F4480"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57D3DA2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756533E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4684288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5713FBE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34B337C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5A7011A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18631D20"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2D61111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7FD98F9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11F4ECC4"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789A4C83" w14:textId="77777777" w:rsidR="000166C4" w:rsidRPr="000166C4" w:rsidRDefault="000166C4" w:rsidP="00F36001">
            <w:r w:rsidRPr="000166C4">
              <w:t>7th</w:t>
            </w:r>
          </w:p>
        </w:tc>
        <w:tc>
          <w:tcPr>
            <w:tcW w:w="1260" w:type="dxa"/>
          </w:tcPr>
          <w:p w14:paraId="5276361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2160" w:type="dxa"/>
          </w:tcPr>
          <w:p w14:paraId="1C0553B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136A558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715FC3A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01E2C76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7409529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24B1B12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4FE6680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5532CC1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18CC2A2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6B7A02E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42CEC8A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25A64207"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C2BC7DB" w14:textId="77777777" w:rsidR="000166C4" w:rsidRPr="000166C4" w:rsidRDefault="000166C4" w:rsidP="00F36001">
            <w:r w:rsidRPr="000166C4">
              <w:t>8th</w:t>
            </w:r>
          </w:p>
        </w:tc>
        <w:tc>
          <w:tcPr>
            <w:tcW w:w="1260" w:type="dxa"/>
          </w:tcPr>
          <w:p w14:paraId="369F26A7"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2160" w:type="dxa"/>
          </w:tcPr>
          <w:p w14:paraId="129AA585"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Wild Shape Improvement,</w:t>
            </w:r>
          </w:p>
          <w:p w14:paraId="51CC926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Ability Score Improvement</w:t>
            </w:r>
          </w:p>
        </w:tc>
        <w:tc>
          <w:tcPr>
            <w:tcW w:w="900" w:type="dxa"/>
          </w:tcPr>
          <w:p w14:paraId="3019E81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6CE89BC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32AE208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5D239EA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3A8A8047"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6E67F730"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2582CCA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25F1B87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453ECE5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157E343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551725E7"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763FDFC8" w14:textId="77777777" w:rsidR="000166C4" w:rsidRPr="000166C4" w:rsidRDefault="000166C4" w:rsidP="00F36001">
            <w:r w:rsidRPr="000166C4">
              <w:t>9th</w:t>
            </w:r>
          </w:p>
        </w:tc>
        <w:tc>
          <w:tcPr>
            <w:tcW w:w="1260" w:type="dxa"/>
          </w:tcPr>
          <w:p w14:paraId="0B78E250"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2160" w:type="dxa"/>
          </w:tcPr>
          <w:p w14:paraId="378EC4D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7B226BA1"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7288058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674930F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7DE81F4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4D043BA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36709E1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196D322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0D2976DB"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0AC178F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3B4B5C0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0B4919EA"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7415FE2F" w14:textId="77777777" w:rsidR="000166C4" w:rsidRPr="000166C4" w:rsidRDefault="000166C4" w:rsidP="00F36001">
            <w:r w:rsidRPr="000166C4">
              <w:t>10th</w:t>
            </w:r>
          </w:p>
        </w:tc>
        <w:tc>
          <w:tcPr>
            <w:tcW w:w="1260" w:type="dxa"/>
          </w:tcPr>
          <w:p w14:paraId="0AC5472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2160" w:type="dxa"/>
          </w:tcPr>
          <w:p w14:paraId="4D47D3EC"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Druid Circle feature</w:t>
            </w:r>
          </w:p>
        </w:tc>
        <w:tc>
          <w:tcPr>
            <w:tcW w:w="900" w:type="dxa"/>
          </w:tcPr>
          <w:p w14:paraId="5799F16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47CDFE9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44ADA7D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550D0F5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7113535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0D70909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32689B72"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7220380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59128005"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35C6160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2CCA7D5B"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0E73DF08" w14:textId="77777777" w:rsidR="000166C4" w:rsidRPr="000166C4" w:rsidRDefault="000166C4" w:rsidP="00F36001">
            <w:r w:rsidRPr="000166C4">
              <w:t>11th</w:t>
            </w:r>
          </w:p>
        </w:tc>
        <w:tc>
          <w:tcPr>
            <w:tcW w:w="1260" w:type="dxa"/>
          </w:tcPr>
          <w:p w14:paraId="0E3FF227"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2160" w:type="dxa"/>
          </w:tcPr>
          <w:p w14:paraId="4639772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259C8A07"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0168023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0E2AB3E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174390C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1616506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7116D49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13E6BF9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16520451"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637C4AD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324F71B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2626D96C"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F37D9E8" w14:textId="77777777" w:rsidR="000166C4" w:rsidRPr="000166C4" w:rsidRDefault="000166C4" w:rsidP="00F36001">
            <w:r w:rsidRPr="000166C4">
              <w:t>12th</w:t>
            </w:r>
          </w:p>
        </w:tc>
        <w:tc>
          <w:tcPr>
            <w:tcW w:w="1260" w:type="dxa"/>
          </w:tcPr>
          <w:p w14:paraId="4CAF8EE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2160" w:type="dxa"/>
          </w:tcPr>
          <w:p w14:paraId="060AAE1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Ability Score Improvement</w:t>
            </w:r>
          </w:p>
        </w:tc>
        <w:tc>
          <w:tcPr>
            <w:tcW w:w="900" w:type="dxa"/>
          </w:tcPr>
          <w:p w14:paraId="62C6086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623CC23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4FF3824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4BDAF1B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2978756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0D3C4ABC"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5D0BB3C2"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24FC12C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756985C7"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6C3E1E8C"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3BBF3D9C"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3B6FC1C0" w14:textId="77777777" w:rsidR="000166C4" w:rsidRPr="000166C4" w:rsidRDefault="000166C4" w:rsidP="00F36001">
            <w:r w:rsidRPr="000166C4">
              <w:t>13th</w:t>
            </w:r>
          </w:p>
        </w:tc>
        <w:tc>
          <w:tcPr>
            <w:tcW w:w="1260" w:type="dxa"/>
          </w:tcPr>
          <w:p w14:paraId="4968C17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+5</w:t>
            </w:r>
          </w:p>
        </w:tc>
        <w:tc>
          <w:tcPr>
            <w:tcW w:w="2160" w:type="dxa"/>
          </w:tcPr>
          <w:p w14:paraId="52D2961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73D5FD5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73643FB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67EDB608"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256D4DA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6D4936C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2CC7E0E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0B0B47E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4AD1F77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740F001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483" w:type="dxa"/>
          </w:tcPr>
          <w:p w14:paraId="7E847D1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50BBB8EE"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32AB5F51" w14:textId="77777777" w:rsidR="000166C4" w:rsidRPr="000166C4" w:rsidRDefault="000166C4" w:rsidP="00F36001">
            <w:r w:rsidRPr="000166C4">
              <w:t>14th</w:t>
            </w:r>
          </w:p>
        </w:tc>
        <w:tc>
          <w:tcPr>
            <w:tcW w:w="1260" w:type="dxa"/>
          </w:tcPr>
          <w:p w14:paraId="73747180"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+5</w:t>
            </w:r>
          </w:p>
        </w:tc>
        <w:tc>
          <w:tcPr>
            <w:tcW w:w="2160" w:type="dxa"/>
          </w:tcPr>
          <w:p w14:paraId="55333BD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Druid Circle feature</w:t>
            </w:r>
          </w:p>
        </w:tc>
        <w:tc>
          <w:tcPr>
            <w:tcW w:w="900" w:type="dxa"/>
          </w:tcPr>
          <w:p w14:paraId="298BF9E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79FE04D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210D106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0D3B77AC"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3D6AA7B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3FB049E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6911095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4DA18084"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47CC1D3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c>
          <w:tcPr>
            <w:tcW w:w="483" w:type="dxa"/>
          </w:tcPr>
          <w:p w14:paraId="7C89E24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47141AF2"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4CB26032" w14:textId="77777777" w:rsidR="000166C4" w:rsidRPr="000166C4" w:rsidRDefault="000166C4" w:rsidP="00F36001">
            <w:r w:rsidRPr="000166C4">
              <w:t>15th</w:t>
            </w:r>
          </w:p>
        </w:tc>
        <w:tc>
          <w:tcPr>
            <w:tcW w:w="1260" w:type="dxa"/>
          </w:tcPr>
          <w:p w14:paraId="722140EB"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+5</w:t>
            </w:r>
          </w:p>
        </w:tc>
        <w:tc>
          <w:tcPr>
            <w:tcW w:w="2160" w:type="dxa"/>
          </w:tcPr>
          <w:p w14:paraId="00C460A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08BC7BB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41E3439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46A600D1"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697A302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0F97683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3E870550"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5CE3B264"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263F887C"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6E63D4EF"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06ECD781"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r>
      <w:tr w:rsidR="000166C4" w:rsidRPr="000166C4" w14:paraId="3A63E8BA"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95AA0C2" w14:textId="77777777" w:rsidR="000166C4" w:rsidRPr="000166C4" w:rsidRDefault="000166C4" w:rsidP="00F36001">
            <w:r w:rsidRPr="000166C4">
              <w:t>16th</w:t>
            </w:r>
          </w:p>
        </w:tc>
        <w:tc>
          <w:tcPr>
            <w:tcW w:w="1260" w:type="dxa"/>
          </w:tcPr>
          <w:p w14:paraId="54D6336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+5</w:t>
            </w:r>
          </w:p>
        </w:tc>
        <w:tc>
          <w:tcPr>
            <w:tcW w:w="2160" w:type="dxa"/>
          </w:tcPr>
          <w:p w14:paraId="387FCD97"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Ability Score Improvement</w:t>
            </w:r>
          </w:p>
        </w:tc>
        <w:tc>
          <w:tcPr>
            <w:tcW w:w="900" w:type="dxa"/>
          </w:tcPr>
          <w:p w14:paraId="19FEF06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64594B0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50A01A7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2923452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4920DCC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0CC2C8E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27A26DD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1D5C6065"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7BEAB84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76ABDDA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w:t>
            </w:r>
          </w:p>
        </w:tc>
      </w:tr>
      <w:tr w:rsidR="001A5472" w:rsidRPr="000166C4" w14:paraId="34D85892"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25E3E7F0" w14:textId="77777777" w:rsidR="000166C4" w:rsidRPr="000166C4" w:rsidRDefault="000166C4" w:rsidP="00F36001">
            <w:r w:rsidRPr="000166C4">
              <w:t>17th</w:t>
            </w:r>
          </w:p>
        </w:tc>
        <w:tc>
          <w:tcPr>
            <w:tcW w:w="1260" w:type="dxa"/>
          </w:tcPr>
          <w:p w14:paraId="334596C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+6</w:t>
            </w:r>
          </w:p>
        </w:tc>
        <w:tc>
          <w:tcPr>
            <w:tcW w:w="2160" w:type="dxa"/>
          </w:tcPr>
          <w:p w14:paraId="0FB68A7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w:t>
            </w:r>
          </w:p>
        </w:tc>
        <w:tc>
          <w:tcPr>
            <w:tcW w:w="900" w:type="dxa"/>
          </w:tcPr>
          <w:p w14:paraId="68EBC5B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380CAAF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5907830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103A46FD"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26C2082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7CC00C32"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6EA0CB4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29A453F7"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20360279"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5309AA55"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r>
      <w:tr w:rsidR="000166C4" w:rsidRPr="000166C4" w14:paraId="4FA1698E"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6ACA9CC6" w14:textId="77777777" w:rsidR="000166C4" w:rsidRPr="000166C4" w:rsidRDefault="000166C4" w:rsidP="00F36001">
            <w:r w:rsidRPr="000166C4">
              <w:t>18th</w:t>
            </w:r>
          </w:p>
        </w:tc>
        <w:tc>
          <w:tcPr>
            <w:tcW w:w="1260" w:type="dxa"/>
          </w:tcPr>
          <w:p w14:paraId="79ED398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+6</w:t>
            </w:r>
          </w:p>
        </w:tc>
        <w:tc>
          <w:tcPr>
            <w:tcW w:w="2160" w:type="dxa"/>
          </w:tcPr>
          <w:p w14:paraId="1CC616D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Timeless Body, Beast Spells</w:t>
            </w:r>
          </w:p>
        </w:tc>
        <w:tc>
          <w:tcPr>
            <w:tcW w:w="900" w:type="dxa"/>
          </w:tcPr>
          <w:p w14:paraId="7667F61F"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0D59FB4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500A6C2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3AE3C9F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4FC7F29A"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44B2F109"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1FD5C01C"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6637C3D7"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04610ED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1A83DC2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r>
      <w:tr w:rsidR="001A5472" w:rsidRPr="000166C4" w14:paraId="6C3443E2" w14:textId="77777777" w:rsidTr="00E074A5">
        <w:tc>
          <w:tcPr>
            <w:cnfStyle w:val="001000000000" w:firstRow="0" w:lastRow="0" w:firstColumn="1" w:lastColumn="0" w:oddVBand="0" w:evenVBand="0" w:oddHBand="0" w:evenHBand="0" w:firstRowFirstColumn="0" w:firstRowLastColumn="0" w:lastRowFirstColumn="0" w:lastRowLastColumn="0"/>
            <w:tcW w:w="900" w:type="dxa"/>
          </w:tcPr>
          <w:p w14:paraId="7E5B5EEC" w14:textId="77777777" w:rsidR="000166C4" w:rsidRPr="000166C4" w:rsidRDefault="000166C4" w:rsidP="00F36001">
            <w:r w:rsidRPr="000166C4">
              <w:t>19th</w:t>
            </w:r>
          </w:p>
        </w:tc>
        <w:tc>
          <w:tcPr>
            <w:tcW w:w="1260" w:type="dxa"/>
          </w:tcPr>
          <w:p w14:paraId="12558AFC"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+6</w:t>
            </w:r>
          </w:p>
        </w:tc>
        <w:tc>
          <w:tcPr>
            <w:tcW w:w="2160" w:type="dxa"/>
          </w:tcPr>
          <w:p w14:paraId="76C193C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Ability Score Improvement</w:t>
            </w:r>
          </w:p>
        </w:tc>
        <w:tc>
          <w:tcPr>
            <w:tcW w:w="900" w:type="dxa"/>
          </w:tcPr>
          <w:p w14:paraId="7B4F15E7"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24082C3E"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4</w:t>
            </w:r>
          </w:p>
        </w:tc>
        <w:tc>
          <w:tcPr>
            <w:tcW w:w="483" w:type="dxa"/>
          </w:tcPr>
          <w:p w14:paraId="6895FA99"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5CBBA2A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255B2600"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34CD9F39"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3</w:t>
            </w:r>
          </w:p>
        </w:tc>
        <w:tc>
          <w:tcPr>
            <w:tcW w:w="483" w:type="dxa"/>
          </w:tcPr>
          <w:p w14:paraId="4F6223A6"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2</w:t>
            </w:r>
          </w:p>
        </w:tc>
        <w:tc>
          <w:tcPr>
            <w:tcW w:w="483" w:type="dxa"/>
          </w:tcPr>
          <w:p w14:paraId="02FE7E43"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783E737A"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c>
          <w:tcPr>
            <w:tcW w:w="483" w:type="dxa"/>
          </w:tcPr>
          <w:p w14:paraId="0EE116CC" w14:textId="77777777" w:rsidR="000166C4" w:rsidRPr="000166C4" w:rsidRDefault="000166C4" w:rsidP="00F36001">
            <w:pPr>
              <w:cnfStyle w:val="000000000000" w:firstRow="0" w:lastRow="0" w:firstColumn="0" w:lastColumn="0" w:oddVBand="0" w:evenVBand="0" w:oddHBand="0" w:evenHBand="0" w:firstRowFirstColumn="0" w:firstRowLastColumn="0" w:lastRowFirstColumn="0" w:lastRowLastColumn="0"/>
            </w:pPr>
            <w:r w:rsidRPr="000166C4">
              <w:t>1</w:t>
            </w:r>
          </w:p>
        </w:tc>
      </w:tr>
      <w:tr w:rsidR="000166C4" w:rsidRPr="000166C4" w14:paraId="57C9DA06"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tcPr>
          <w:p w14:paraId="2C1D22A6" w14:textId="77777777" w:rsidR="000166C4" w:rsidRPr="000166C4" w:rsidRDefault="000166C4" w:rsidP="00F36001">
            <w:r w:rsidRPr="000166C4">
              <w:t>20th</w:t>
            </w:r>
          </w:p>
        </w:tc>
        <w:tc>
          <w:tcPr>
            <w:tcW w:w="1260" w:type="dxa"/>
          </w:tcPr>
          <w:p w14:paraId="74C7035B"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+6</w:t>
            </w:r>
          </w:p>
        </w:tc>
        <w:tc>
          <w:tcPr>
            <w:tcW w:w="2160" w:type="dxa"/>
          </w:tcPr>
          <w:p w14:paraId="11D8BE1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Archdruid</w:t>
            </w:r>
          </w:p>
        </w:tc>
        <w:tc>
          <w:tcPr>
            <w:tcW w:w="900" w:type="dxa"/>
          </w:tcPr>
          <w:p w14:paraId="43010791"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198C1AA6"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4</w:t>
            </w:r>
          </w:p>
        </w:tc>
        <w:tc>
          <w:tcPr>
            <w:tcW w:w="483" w:type="dxa"/>
          </w:tcPr>
          <w:p w14:paraId="2EE7050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6FB8DC9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21F49C00"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4011768E"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3</w:t>
            </w:r>
          </w:p>
        </w:tc>
        <w:tc>
          <w:tcPr>
            <w:tcW w:w="483" w:type="dxa"/>
          </w:tcPr>
          <w:p w14:paraId="78FDF528"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41B2FBFD"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2</w:t>
            </w:r>
          </w:p>
        </w:tc>
        <w:tc>
          <w:tcPr>
            <w:tcW w:w="483" w:type="dxa"/>
          </w:tcPr>
          <w:p w14:paraId="0A79E78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c>
          <w:tcPr>
            <w:tcW w:w="483" w:type="dxa"/>
          </w:tcPr>
          <w:p w14:paraId="01B354D3" w14:textId="77777777" w:rsidR="000166C4" w:rsidRPr="000166C4" w:rsidRDefault="000166C4" w:rsidP="00F36001">
            <w:pPr>
              <w:cnfStyle w:val="000000010000" w:firstRow="0" w:lastRow="0" w:firstColumn="0" w:lastColumn="0" w:oddVBand="0" w:evenVBand="0" w:oddHBand="0" w:evenHBand="1" w:firstRowFirstColumn="0" w:firstRowLastColumn="0" w:lastRowFirstColumn="0" w:lastRowLastColumn="0"/>
            </w:pPr>
            <w:r w:rsidRPr="000166C4">
              <w:t>1</w:t>
            </w:r>
          </w:p>
        </w:tc>
      </w:tr>
    </w:tbl>
    <w:p w14:paraId="780A0588" w14:textId="77777777" w:rsidR="00C62FAB" w:rsidRDefault="00C62FAB" w:rsidP="00F36001">
      <w:pPr>
        <w:pStyle w:val="BasicText"/>
      </w:pPr>
    </w:p>
    <w:p w14:paraId="33833289" w14:textId="77777777" w:rsidR="00257953" w:rsidRDefault="00846F9C" w:rsidP="00F36001">
      <w:pPr>
        <w:pStyle w:val="BasicText"/>
      </w:pPr>
      <w:r w:rsidRPr="00B75C57">
        <w:rPr>
          <w:noProof/>
          <w:lang w:bidi="en-US"/>
        </w:rPr>
        <w:lastRenderedPageBreak/>
        <mc:AlternateContent>
          <mc:Choice Requires="wps">
            <w:drawing>
              <wp:inline distT="0" distB="0" distL="0" distR="0" wp14:anchorId="26898404" wp14:editId="7C41CC20">
                <wp:extent cx="6098540" cy="3703320"/>
                <wp:effectExtent l="114300" t="114300" r="168910" b="163830"/>
                <wp:docPr id="248" name="Text Box 3"/>
                <wp:cNvGraphicFramePr/>
                <a:graphic xmlns:a="http://schemas.openxmlformats.org/drawingml/2006/main">
                  <a:graphicData uri="http://schemas.microsoft.com/office/word/2010/wordprocessingShape">
                    <wps:wsp>
                      <wps:cNvSpPr txBox="1"/>
                      <wps:spPr>
                        <a:xfrm>
                          <a:off x="0" y="0"/>
                          <a:ext cx="6098540" cy="3703320"/>
                        </a:xfrm>
                        <a:custGeom>
                          <a:avLst/>
                          <a:gdLst>
                            <a:gd name="connsiteX0" fmla="*/ 0 w 6098540"/>
                            <a:gd name="connsiteY0" fmla="*/ 0 h 3703320"/>
                            <a:gd name="connsiteX1" fmla="*/ 738601 w 6098540"/>
                            <a:gd name="connsiteY1" fmla="*/ 0 h 3703320"/>
                            <a:gd name="connsiteX2" fmla="*/ 1538187 w 6098540"/>
                            <a:gd name="connsiteY2" fmla="*/ 0 h 3703320"/>
                            <a:gd name="connsiteX3" fmla="*/ 2276788 w 6098540"/>
                            <a:gd name="connsiteY3" fmla="*/ 0 h 3703320"/>
                            <a:gd name="connsiteX4" fmla="*/ 2771448 w 6098540"/>
                            <a:gd name="connsiteY4" fmla="*/ 0 h 3703320"/>
                            <a:gd name="connsiteX5" fmla="*/ 3388078 w 6098540"/>
                            <a:gd name="connsiteY5" fmla="*/ 0 h 3703320"/>
                            <a:gd name="connsiteX6" fmla="*/ 4065693 w 6098540"/>
                            <a:gd name="connsiteY6" fmla="*/ 0 h 3703320"/>
                            <a:gd name="connsiteX7" fmla="*/ 4743309 w 6098540"/>
                            <a:gd name="connsiteY7" fmla="*/ 0 h 3703320"/>
                            <a:gd name="connsiteX8" fmla="*/ 6098540 w 6098540"/>
                            <a:gd name="connsiteY8" fmla="*/ 0 h 3703320"/>
                            <a:gd name="connsiteX9" fmla="*/ 6098540 w 6098540"/>
                            <a:gd name="connsiteY9" fmla="*/ 506120 h 3703320"/>
                            <a:gd name="connsiteX10" fmla="*/ 6098540 w 6098540"/>
                            <a:gd name="connsiteY10" fmla="*/ 1086307 h 3703320"/>
                            <a:gd name="connsiteX11" fmla="*/ 6098540 w 6098540"/>
                            <a:gd name="connsiteY11" fmla="*/ 1777594 h 3703320"/>
                            <a:gd name="connsiteX12" fmla="*/ 6098540 w 6098540"/>
                            <a:gd name="connsiteY12" fmla="*/ 2283714 h 3703320"/>
                            <a:gd name="connsiteX13" fmla="*/ 6098540 w 6098540"/>
                            <a:gd name="connsiteY13" fmla="*/ 2900934 h 3703320"/>
                            <a:gd name="connsiteX14" fmla="*/ 6098540 w 6098540"/>
                            <a:gd name="connsiteY14" fmla="*/ 3703320 h 3703320"/>
                            <a:gd name="connsiteX15" fmla="*/ 5603881 w 6098540"/>
                            <a:gd name="connsiteY15" fmla="*/ 3703320 h 3703320"/>
                            <a:gd name="connsiteX16" fmla="*/ 4926265 w 6098540"/>
                            <a:gd name="connsiteY16" fmla="*/ 3703320 h 3703320"/>
                            <a:gd name="connsiteX17" fmla="*/ 4248650 w 6098540"/>
                            <a:gd name="connsiteY17" fmla="*/ 3703320 h 3703320"/>
                            <a:gd name="connsiteX18" fmla="*/ 3693005 w 6098540"/>
                            <a:gd name="connsiteY18" fmla="*/ 3703320 h 3703320"/>
                            <a:gd name="connsiteX19" fmla="*/ 2954404 w 6098540"/>
                            <a:gd name="connsiteY19" fmla="*/ 3703320 h 3703320"/>
                            <a:gd name="connsiteX20" fmla="*/ 2398759 w 6098540"/>
                            <a:gd name="connsiteY20" fmla="*/ 3703320 h 3703320"/>
                            <a:gd name="connsiteX21" fmla="*/ 1721144 w 6098540"/>
                            <a:gd name="connsiteY21" fmla="*/ 3703320 h 3703320"/>
                            <a:gd name="connsiteX22" fmla="*/ 982543 w 6098540"/>
                            <a:gd name="connsiteY22" fmla="*/ 3703320 h 3703320"/>
                            <a:gd name="connsiteX23" fmla="*/ 0 w 6098540"/>
                            <a:gd name="connsiteY23" fmla="*/ 3703320 h 3703320"/>
                            <a:gd name="connsiteX24" fmla="*/ 0 w 6098540"/>
                            <a:gd name="connsiteY24" fmla="*/ 3123133 h 3703320"/>
                            <a:gd name="connsiteX25" fmla="*/ 0 w 6098540"/>
                            <a:gd name="connsiteY25" fmla="*/ 2617013 h 3703320"/>
                            <a:gd name="connsiteX26" fmla="*/ 0 w 6098540"/>
                            <a:gd name="connsiteY26" fmla="*/ 1962760 h 3703320"/>
                            <a:gd name="connsiteX27" fmla="*/ 0 w 6098540"/>
                            <a:gd name="connsiteY27" fmla="*/ 1382573 h 3703320"/>
                            <a:gd name="connsiteX28" fmla="*/ 0 w 6098540"/>
                            <a:gd name="connsiteY28" fmla="*/ 765353 h 3703320"/>
                            <a:gd name="connsiteX29" fmla="*/ 0 w 6098540"/>
                            <a:gd name="connsiteY29" fmla="*/ 0 h 37033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Lst>
                          <a:rect l="l" t="t" r="r" b="b"/>
                          <a:pathLst>
                            <a:path w="6098540" h="3703320" fill="none" extrusionOk="0">
                              <a:moveTo>
                                <a:pt x="0" y="0"/>
                              </a:moveTo>
                              <a:cubicBezTo>
                                <a:pt x="181638" y="-13825"/>
                                <a:pt x="457023" y="8658"/>
                                <a:pt x="738601" y="0"/>
                              </a:cubicBezTo>
                              <a:cubicBezTo>
                                <a:pt x="1020179" y="-8658"/>
                                <a:pt x="1142089" y="37104"/>
                                <a:pt x="1538187" y="0"/>
                              </a:cubicBezTo>
                              <a:cubicBezTo>
                                <a:pt x="1934285" y="-37104"/>
                                <a:pt x="2018928" y="-4788"/>
                                <a:pt x="2276788" y="0"/>
                              </a:cubicBezTo>
                              <a:cubicBezTo>
                                <a:pt x="2534648" y="4788"/>
                                <a:pt x="2632567" y="-9927"/>
                                <a:pt x="2771448" y="0"/>
                              </a:cubicBezTo>
                              <a:cubicBezTo>
                                <a:pt x="2910329" y="9927"/>
                                <a:pt x="3216349" y="-9344"/>
                                <a:pt x="3388078" y="0"/>
                              </a:cubicBezTo>
                              <a:cubicBezTo>
                                <a:pt x="3559807" y="9344"/>
                                <a:pt x="3882995" y="7291"/>
                                <a:pt x="4065693" y="0"/>
                              </a:cubicBezTo>
                              <a:cubicBezTo>
                                <a:pt x="4248392" y="-7291"/>
                                <a:pt x="4452102" y="-20050"/>
                                <a:pt x="4743309" y="0"/>
                              </a:cubicBezTo>
                              <a:cubicBezTo>
                                <a:pt x="5034516" y="20050"/>
                                <a:pt x="5708771" y="63707"/>
                                <a:pt x="6098540" y="0"/>
                              </a:cubicBezTo>
                              <a:cubicBezTo>
                                <a:pt x="6112131" y="248260"/>
                                <a:pt x="6089619" y="373888"/>
                                <a:pt x="6098540" y="506120"/>
                              </a:cubicBezTo>
                              <a:cubicBezTo>
                                <a:pt x="6107461" y="638352"/>
                                <a:pt x="6104288" y="877225"/>
                                <a:pt x="6098540" y="1086307"/>
                              </a:cubicBezTo>
                              <a:cubicBezTo>
                                <a:pt x="6092792" y="1295389"/>
                                <a:pt x="6113010" y="1449645"/>
                                <a:pt x="6098540" y="1777594"/>
                              </a:cubicBezTo>
                              <a:cubicBezTo>
                                <a:pt x="6084070" y="2105543"/>
                                <a:pt x="6115119" y="2167308"/>
                                <a:pt x="6098540" y="2283714"/>
                              </a:cubicBezTo>
                              <a:cubicBezTo>
                                <a:pt x="6081961" y="2400120"/>
                                <a:pt x="6076316" y="2624469"/>
                                <a:pt x="6098540" y="2900934"/>
                              </a:cubicBezTo>
                              <a:cubicBezTo>
                                <a:pt x="6120764" y="3177399"/>
                                <a:pt x="6109751" y="3325506"/>
                                <a:pt x="6098540" y="3703320"/>
                              </a:cubicBezTo>
                              <a:cubicBezTo>
                                <a:pt x="5866015" y="3717500"/>
                                <a:pt x="5789349" y="3727977"/>
                                <a:pt x="5603881" y="3703320"/>
                              </a:cubicBezTo>
                              <a:cubicBezTo>
                                <a:pt x="5418413" y="3678663"/>
                                <a:pt x="5186942" y="3722942"/>
                                <a:pt x="4926265" y="3703320"/>
                              </a:cubicBezTo>
                              <a:cubicBezTo>
                                <a:pt x="4665588" y="3683698"/>
                                <a:pt x="4521723" y="3731820"/>
                                <a:pt x="4248650" y="3703320"/>
                              </a:cubicBezTo>
                              <a:cubicBezTo>
                                <a:pt x="3975578" y="3674820"/>
                                <a:pt x="3831465" y="3689827"/>
                                <a:pt x="3693005" y="3703320"/>
                              </a:cubicBezTo>
                              <a:cubicBezTo>
                                <a:pt x="3554546" y="3716813"/>
                                <a:pt x="3191816" y="3705310"/>
                                <a:pt x="2954404" y="3703320"/>
                              </a:cubicBezTo>
                              <a:cubicBezTo>
                                <a:pt x="2716992" y="3701330"/>
                                <a:pt x="2661117" y="3686412"/>
                                <a:pt x="2398759" y="3703320"/>
                              </a:cubicBezTo>
                              <a:cubicBezTo>
                                <a:pt x="2136402" y="3720228"/>
                                <a:pt x="1954943" y="3695933"/>
                                <a:pt x="1721144" y="3703320"/>
                              </a:cubicBezTo>
                              <a:cubicBezTo>
                                <a:pt x="1487346" y="3710707"/>
                                <a:pt x="1254221" y="3700765"/>
                                <a:pt x="982543" y="3703320"/>
                              </a:cubicBezTo>
                              <a:cubicBezTo>
                                <a:pt x="710865" y="3705875"/>
                                <a:pt x="224318" y="3655783"/>
                                <a:pt x="0" y="3703320"/>
                              </a:cubicBezTo>
                              <a:cubicBezTo>
                                <a:pt x="19467" y="3420753"/>
                                <a:pt x="17386" y="3346244"/>
                                <a:pt x="0" y="3123133"/>
                              </a:cubicBezTo>
                              <a:cubicBezTo>
                                <a:pt x="-17386" y="2900022"/>
                                <a:pt x="-18899" y="2791218"/>
                                <a:pt x="0" y="2617013"/>
                              </a:cubicBezTo>
                              <a:cubicBezTo>
                                <a:pt x="18899" y="2442808"/>
                                <a:pt x="23755" y="2257636"/>
                                <a:pt x="0" y="1962760"/>
                              </a:cubicBezTo>
                              <a:cubicBezTo>
                                <a:pt x="-23755" y="1667884"/>
                                <a:pt x="7873" y="1507282"/>
                                <a:pt x="0" y="1382573"/>
                              </a:cubicBezTo>
                              <a:cubicBezTo>
                                <a:pt x="-7873" y="1257864"/>
                                <a:pt x="-20228" y="895316"/>
                                <a:pt x="0" y="765353"/>
                              </a:cubicBezTo>
                              <a:cubicBezTo>
                                <a:pt x="20228" y="635390"/>
                                <a:pt x="36968" y="276767"/>
                                <a:pt x="0" y="0"/>
                              </a:cubicBezTo>
                              <a:close/>
                            </a:path>
                            <a:path w="6098540" h="3703320" stroke="0" extrusionOk="0">
                              <a:moveTo>
                                <a:pt x="0" y="0"/>
                              </a:moveTo>
                              <a:cubicBezTo>
                                <a:pt x="242067" y="28038"/>
                                <a:pt x="499114" y="-1243"/>
                                <a:pt x="677616" y="0"/>
                              </a:cubicBezTo>
                              <a:cubicBezTo>
                                <a:pt x="856118" y="1243"/>
                                <a:pt x="1147676" y="37108"/>
                                <a:pt x="1477202" y="0"/>
                              </a:cubicBezTo>
                              <a:cubicBezTo>
                                <a:pt x="1806728" y="-37108"/>
                                <a:pt x="1822245" y="23229"/>
                                <a:pt x="2032847" y="0"/>
                              </a:cubicBezTo>
                              <a:cubicBezTo>
                                <a:pt x="2243450" y="-23229"/>
                                <a:pt x="2551819" y="-15219"/>
                                <a:pt x="2832433" y="0"/>
                              </a:cubicBezTo>
                              <a:cubicBezTo>
                                <a:pt x="3113047" y="15219"/>
                                <a:pt x="3329074" y="-12062"/>
                                <a:pt x="3632019" y="0"/>
                              </a:cubicBezTo>
                              <a:cubicBezTo>
                                <a:pt x="3934964" y="12062"/>
                                <a:pt x="3988608" y="-10175"/>
                                <a:pt x="4187664" y="0"/>
                              </a:cubicBezTo>
                              <a:cubicBezTo>
                                <a:pt x="4386721" y="10175"/>
                                <a:pt x="4521660" y="8649"/>
                                <a:pt x="4804294" y="0"/>
                              </a:cubicBezTo>
                              <a:cubicBezTo>
                                <a:pt x="5086928" y="-8649"/>
                                <a:pt x="5509023" y="-33953"/>
                                <a:pt x="6098540" y="0"/>
                              </a:cubicBezTo>
                              <a:cubicBezTo>
                                <a:pt x="6124701" y="325945"/>
                                <a:pt x="6115225" y="361470"/>
                                <a:pt x="6098540" y="691286"/>
                              </a:cubicBezTo>
                              <a:cubicBezTo>
                                <a:pt x="6081855" y="1021102"/>
                                <a:pt x="6125483" y="1107407"/>
                                <a:pt x="6098540" y="1234440"/>
                              </a:cubicBezTo>
                              <a:cubicBezTo>
                                <a:pt x="6071597" y="1361473"/>
                                <a:pt x="6083103" y="1603884"/>
                                <a:pt x="6098540" y="1888693"/>
                              </a:cubicBezTo>
                              <a:cubicBezTo>
                                <a:pt x="6113977" y="2173502"/>
                                <a:pt x="6082577" y="2313472"/>
                                <a:pt x="6098540" y="2505913"/>
                              </a:cubicBezTo>
                              <a:cubicBezTo>
                                <a:pt x="6114503" y="2698354"/>
                                <a:pt x="6076184" y="2877161"/>
                                <a:pt x="6098540" y="3123133"/>
                              </a:cubicBezTo>
                              <a:cubicBezTo>
                                <a:pt x="6120896" y="3369105"/>
                                <a:pt x="6070706" y="3537482"/>
                                <a:pt x="6098540" y="3703320"/>
                              </a:cubicBezTo>
                              <a:cubicBezTo>
                                <a:pt x="5823846" y="3724119"/>
                                <a:pt x="5624232" y="3677894"/>
                                <a:pt x="5359939" y="3703320"/>
                              </a:cubicBezTo>
                              <a:cubicBezTo>
                                <a:pt x="5095646" y="3728746"/>
                                <a:pt x="4778107" y="3725392"/>
                                <a:pt x="4560353" y="3703320"/>
                              </a:cubicBezTo>
                              <a:cubicBezTo>
                                <a:pt x="4342599" y="3681248"/>
                                <a:pt x="4217805" y="3710131"/>
                                <a:pt x="4065693" y="3703320"/>
                              </a:cubicBezTo>
                              <a:cubicBezTo>
                                <a:pt x="3913581" y="3696509"/>
                                <a:pt x="3688830" y="3714345"/>
                                <a:pt x="3571034" y="3703320"/>
                              </a:cubicBezTo>
                              <a:cubicBezTo>
                                <a:pt x="3453238" y="3692295"/>
                                <a:pt x="3102709" y="3709905"/>
                                <a:pt x="2893418" y="3703320"/>
                              </a:cubicBezTo>
                              <a:cubicBezTo>
                                <a:pt x="2684127" y="3696735"/>
                                <a:pt x="2446669" y="3669343"/>
                                <a:pt x="2093832" y="3703320"/>
                              </a:cubicBezTo>
                              <a:cubicBezTo>
                                <a:pt x="1740995" y="3737297"/>
                                <a:pt x="1670282" y="3684200"/>
                                <a:pt x="1294246" y="3703320"/>
                              </a:cubicBezTo>
                              <a:cubicBezTo>
                                <a:pt x="918210" y="3722440"/>
                                <a:pt x="1041557" y="3683141"/>
                                <a:pt x="799586" y="3703320"/>
                              </a:cubicBezTo>
                              <a:cubicBezTo>
                                <a:pt x="557615" y="3723499"/>
                                <a:pt x="320628" y="3709888"/>
                                <a:pt x="0" y="3703320"/>
                              </a:cubicBezTo>
                              <a:cubicBezTo>
                                <a:pt x="-3452" y="3471744"/>
                                <a:pt x="-5088" y="3374972"/>
                                <a:pt x="0" y="3160166"/>
                              </a:cubicBezTo>
                              <a:cubicBezTo>
                                <a:pt x="5088" y="2945360"/>
                                <a:pt x="14613" y="2712117"/>
                                <a:pt x="0" y="2468880"/>
                              </a:cubicBezTo>
                              <a:cubicBezTo>
                                <a:pt x="-14613" y="2225643"/>
                                <a:pt x="24168" y="2102556"/>
                                <a:pt x="0" y="1962760"/>
                              </a:cubicBezTo>
                              <a:cubicBezTo>
                                <a:pt x="-24168" y="1822964"/>
                                <a:pt x="16481" y="1578957"/>
                                <a:pt x="0" y="1419606"/>
                              </a:cubicBezTo>
                              <a:cubicBezTo>
                                <a:pt x="-16481" y="1260255"/>
                                <a:pt x="-2875" y="1041402"/>
                                <a:pt x="0" y="913486"/>
                              </a:cubicBezTo>
                              <a:cubicBezTo>
                                <a:pt x="2875" y="785570"/>
                                <a:pt x="-36282" y="435348"/>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58D510A2" w14:textId="77777777" w:rsidR="00302071" w:rsidRPr="002C1527" w:rsidRDefault="00302071" w:rsidP="00C05F0E">
                            <w:pPr>
                              <w:pStyle w:val="TABLEHEADING"/>
                            </w:pPr>
                            <w:r>
                              <w:t>Full-Width Class Table</w:t>
                            </w:r>
                          </w:p>
                          <w:tbl>
                            <w:tblPr>
                              <w:tblStyle w:val="TableCoreClass"/>
                              <w:tblW w:w="9202" w:type="dxa"/>
                              <w:tblLayout w:type="fixed"/>
                              <w:tblLook w:val="04A0" w:firstRow="1" w:lastRow="0" w:firstColumn="1" w:lastColumn="0" w:noHBand="0" w:noVBand="1"/>
                            </w:tblPr>
                            <w:tblGrid>
                              <w:gridCol w:w="540"/>
                              <w:gridCol w:w="1080"/>
                              <w:gridCol w:w="2335"/>
                              <w:gridCol w:w="900"/>
                              <w:gridCol w:w="483"/>
                              <w:gridCol w:w="483"/>
                              <w:gridCol w:w="483"/>
                              <w:gridCol w:w="483"/>
                              <w:gridCol w:w="483"/>
                              <w:gridCol w:w="483"/>
                              <w:gridCol w:w="483"/>
                              <w:gridCol w:w="483"/>
                              <w:gridCol w:w="483"/>
                            </w:tblGrid>
                            <w:tr w:rsidR="00302071" w:rsidRPr="00C6067D" w14:paraId="4B6516A7" w14:textId="77777777" w:rsidTr="00E0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0EBEAC7" w14:textId="77777777" w:rsidR="00302071" w:rsidRPr="00D26C1F" w:rsidRDefault="00302071" w:rsidP="00F36001">
                                  <w:pPr>
                                    <w:pStyle w:val="TableHeader"/>
                                  </w:pPr>
                                  <w:r w:rsidRPr="00D26C1F">
                                    <w:t>Level</w:t>
                                  </w:r>
                                </w:p>
                              </w:tc>
                              <w:tc>
                                <w:tcPr>
                                  <w:tcW w:w="1080" w:type="dxa"/>
                                </w:tcPr>
                                <w:p w14:paraId="759A7230" w14:textId="77777777" w:rsidR="00302071" w:rsidRPr="00D26C1F"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D26C1F">
                                    <w:t>Proficiency Bonus</w:t>
                                  </w:r>
                                </w:p>
                              </w:tc>
                              <w:tc>
                                <w:tcPr>
                                  <w:tcW w:w="2335" w:type="dxa"/>
                                </w:tcPr>
                                <w:p w14:paraId="411B877C" w14:textId="77777777" w:rsidR="00302071" w:rsidRPr="00D26C1F"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D26C1F">
                                    <w:t>Features</w:t>
                                  </w:r>
                                </w:p>
                              </w:tc>
                              <w:tc>
                                <w:tcPr>
                                  <w:tcW w:w="900" w:type="dxa"/>
                                </w:tcPr>
                                <w:p w14:paraId="58298294"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Cantrips Known</w:t>
                                  </w:r>
                                </w:p>
                              </w:tc>
                              <w:tc>
                                <w:tcPr>
                                  <w:tcW w:w="483" w:type="dxa"/>
                                </w:tcPr>
                                <w:p w14:paraId="4B833C22"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1st</w:t>
                                  </w:r>
                                </w:p>
                              </w:tc>
                              <w:tc>
                                <w:tcPr>
                                  <w:tcW w:w="483" w:type="dxa"/>
                                </w:tcPr>
                                <w:p w14:paraId="04A6D26D"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2nd</w:t>
                                  </w:r>
                                </w:p>
                              </w:tc>
                              <w:tc>
                                <w:tcPr>
                                  <w:tcW w:w="483" w:type="dxa"/>
                                </w:tcPr>
                                <w:p w14:paraId="0EE34C8F"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3rd</w:t>
                                  </w:r>
                                </w:p>
                              </w:tc>
                              <w:tc>
                                <w:tcPr>
                                  <w:tcW w:w="483" w:type="dxa"/>
                                </w:tcPr>
                                <w:p w14:paraId="40FCBCD3"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4th</w:t>
                                  </w:r>
                                </w:p>
                              </w:tc>
                              <w:tc>
                                <w:tcPr>
                                  <w:tcW w:w="483" w:type="dxa"/>
                                </w:tcPr>
                                <w:p w14:paraId="3AE4D14E"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5th</w:t>
                                  </w:r>
                                </w:p>
                              </w:tc>
                              <w:tc>
                                <w:tcPr>
                                  <w:tcW w:w="483" w:type="dxa"/>
                                </w:tcPr>
                                <w:p w14:paraId="773E7154"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6th</w:t>
                                  </w:r>
                                </w:p>
                              </w:tc>
                              <w:tc>
                                <w:tcPr>
                                  <w:tcW w:w="483" w:type="dxa"/>
                                </w:tcPr>
                                <w:p w14:paraId="318E951C"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7th</w:t>
                                  </w:r>
                                </w:p>
                              </w:tc>
                              <w:tc>
                                <w:tcPr>
                                  <w:tcW w:w="483" w:type="dxa"/>
                                </w:tcPr>
                                <w:p w14:paraId="45FB14BC"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8th</w:t>
                                  </w:r>
                                </w:p>
                              </w:tc>
                              <w:tc>
                                <w:tcPr>
                                  <w:tcW w:w="483" w:type="dxa"/>
                                </w:tcPr>
                                <w:p w14:paraId="4C5747AA"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9th</w:t>
                                  </w:r>
                                </w:p>
                              </w:tc>
                            </w:tr>
                            <w:tr w:rsidR="00302071" w:rsidRPr="00D65FAF" w14:paraId="278A56B8" w14:textId="77777777" w:rsidTr="00E074A5">
                              <w:trPr>
                                <w:trHeight w:val="184"/>
                              </w:trPr>
                              <w:tc>
                                <w:tcPr>
                                  <w:cnfStyle w:val="001000000000" w:firstRow="0" w:lastRow="0" w:firstColumn="1" w:lastColumn="0" w:oddVBand="0" w:evenVBand="0" w:oddHBand="0" w:evenHBand="0" w:firstRowFirstColumn="0" w:firstRowLastColumn="0" w:lastRowFirstColumn="0" w:lastRowLastColumn="0"/>
                                  <w:tcW w:w="540" w:type="dxa"/>
                                </w:tcPr>
                                <w:p w14:paraId="0022F2F7" w14:textId="77777777" w:rsidR="00302071" w:rsidRPr="00D65FAF" w:rsidRDefault="00302071" w:rsidP="00F36001">
                                  <w:pPr>
                                    <w:pStyle w:val="TableText"/>
                                  </w:pPr>
                                  <w:r w:rsidRPr="00D65FAF">
                                    <w:t>1st</w:t>
                                  </w:r>
                                </w:p>
                              </w:tc>
                              <w:tc>
                                <w:tcPr>
                                  <w:tcW w:w="1080" w:type="dxa"/>
                                </w:tcPr>
                                <w:p w14:paraId="57CFAF9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2335" w:type="dxa"/>
                                </w:tcPr>
                                <w:p w14:paraId="5590271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FA32B5">
                                    <w:t>Druidic</w:t>
                                  </w:r>
                                  <w:r w:rsidRPr="00D65FAF">
                                    <w:t>, Spellcasting</w:t>
                                  </w:r>
                                </w:p>
                              </w:tc>
                              <w:tc>
                                <w:tcPr>
                                  <w:tcW w:w="900" w:type="dxa"/>
                                </w:tcPr>
                                <w:p w14:paraId="1638B9E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193FD7B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41442FD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FEB740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36CF7AE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50ABA11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350357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171FF9F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0C5232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5E1EE9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2703DF6C"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12D981B" w14:textId="77777777" w:rsidR="00302071" w:rsidRPr="00D65FAF" w:rsidRDefault="00302071" w:rsidP="00F36001">
                                  <w:pPr>
                                    <w:pStyle w:val="TableText"/>
                                  </w:pPr>
                                  <w:r w:rsidRPr="00D65FAF">
                                    <w:t>2nd</w:t>
                                  </w:r>
                                </w:p>
                              </w:tc>
                              <w:tc>
                                <w:tcPr>
                                  <w:tcW w:w="1080" w:type="dxa"/>
                                </w:tcPr>
                                <w:p w14:paraId="4D30ED5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2335" w:type="dxa"/>
                                </w:tcPr>
                                <w:p w14:paraId="690D2E6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Wild Shape, Druid Circle</w:t>
                                  </w:r>
                                </w:p>
                              </w:tc>
                              <w:tc>
                                <w:tcPr>
                                  <w:tcW w:w="900" w:type="dxa"/>
                                </w:tcPr>
                                <w:p w14:paraId="39B9A23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190394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4F1F57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163AC0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27CC614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6BD234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010055D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04EA895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4A31C0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0772CF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4C9BAC61"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5A9F0794" w14:textId="77777777" w:rsidR="00302071" w:rsidRPr="00D65FAF" w:rsidRDefault="00302071" w:rsidP="00F36001">
                                  <w:pPr>
                                    <w:pStyle w:val="TableText"/>
                                  </w:pPr>
                                  <w:r w:rsidRPr="00D65FAF">
                                    <w:t>3</w:t>
                                  </w:r>
                                  <w:r>
                                    <w:t>r</w:t>
                                  </w:r>
                                  <w:r w:rsidRPr="00D65FAF">
                                    <w:t>d</w:t>
                                  </w:r>
                                </w:p>
                              </w:tc>
                              <w:tc>
                                <w:tcPr>
                                  <w:tcW w:w="1080" w:type="dxa"/>
                                </w:tcPr>
                                <w:p w14:paraId="21F28E56"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2335" w:type="dxa"/>
                                </w:tcPr>
                                <w:p w14:paraId="714B3D5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6E7D83C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6036551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1F6A684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502F7CB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8CFEA7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B62D8B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A206CC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58FAAE3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3FB5C1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7D08907B"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0C0ECABD"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B30DC15" w14:textId="77777777" w:rsidR="00302071" w:rsidRPr="00D65FAF" w:rsidRDefault="00302071" w:rsidP="00F36001">
                                  <w:pPr>
                                    <w:pStyle w:val="TableText"/>
                                  </w:pPr>
                                  <w:r w:rsidRPr="00D65FAF">
                                    <w:t>4th</w:t>
                                  </w:r>
                                </w:p>
                              </w:tc>
                              <w:tc>
                                <w:tcPr>
                                  <w:tcW w:w="1080" w:type="dxa"/>
                                </w:tcPr>
                                <w:p w14:paraId="6C77D91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2335" w:type="dxa"/>
                                </w:tcPr>
                                <w:p w14:paraId="4CD0EBF3"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Wild Shape Improvement,</w:t>
                                  </w:r>
                                </w:p>
                                <w:p w14:paraId="05F8AEF5"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Ability Score Improvement</w:t>
                                  </w:r>
                                </w:p>
                              </w:tc>
                              <w:tc>
                                <w:tcPr>
                                  <w:tcW w:w="900" w:type="dxa"/>
                                </w:tcPr>
                                <w:p w14:paraId="305CB32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F51202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64B5B3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3F778A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27DC0AB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F94C25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8F12B1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7102D1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29E834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61E1B6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11E12175"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2E847998" w14:textId="77777777" w:rsidR="00302071" w:rsidRPr="00D65FAF" w:rsidRDefault="00302071" w:rsidP="00F36001">
                                  <w:pPr>
                                    <w:pStyle w:val="TableText"/>
                                  </w:pPr>
                                  <w:r w:rsidRPr="00D65FAF">
                                    <w:t>5th</w:t>
                                  </w:r>
                                </w:p>
                              </w:tc>
                              <w:tc>
                                <w:tcPr>
                                  <w:tcW w:w="1080" w:type="dxa"/>
                                </w:tcPr>
                                <w:p w14:paraId="2B399A41"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2335" w:type="dxa"/>
                                </w:tcPr>
                                <w:p w14:paraId="5BDF87E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296C9B8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6976D3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A46F69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F6F87A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04B3E85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04E5F15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0468108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74F3CA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5D58C5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0C757A4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34AB8931"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4CD3E4E" w14:textId="77777777" w:rsidR="00302071" w:rsidRPr="00D65FAF" w:rsidRDefault="00302071" w:rsidP="00F36001">
                                  <w:pPr>
                                    <w:pStyle w:val="TableText"/>
                                  </w:pPr>
                                  <w:r w:rsidRPr="00D65FAF">
                                    <w:t>6th</w:t>
                                  </w:r>
                                </w:p>
                              </w:tc>
                              <w:tc>
                                <w:tcPr>
                                  <w:tcW w:w="1080" w:type="dxa"/>
                                </w:tcPr>
                                <w:p w14:paraId="50DBDDA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2335" w:type="dxa"/>
                                </w:tcPr>
                                <w:p w14:paraId="1DD3F73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Druid Circle feature</w:t>
                                  </w:r>
                                </w:p>
                              </w:tc>
                              <w:tc>
                                <w:tcPr>
                                  <w:tcW w:w="900" w:type="dxa"/>
                                </w:tcPr>
                                <w:p w14:paraId="67BEAEE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19488BD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0F2897B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2351D3B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1534448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11361DE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426E4F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32B9A3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AC84E2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16B190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5DADAC07"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33BAF571" w14:textId="77777777" w:rsidR="00302071" w:rsidRPr="00D65FAF" w:rsidRDefault="00302071" w:rsidP="00F36001">
                                  <w:pPr>
                                    <w:pStyle w:val="TableText"/>
                                  </w:pPr>
                                  <w:r w:rsidRPr="00D65FAF">
                                    <w:t>7th</w:t>
                                  </w:r>
                                </w:p>
                              </w:tc>
                              <w:tc>
                                <w:tcPr>
                                  <w:tcW w:w="1080" w:type="dxa"/>
                                </w:tcPr>
                                <w:p w14:paraId="2666C552"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2335" w:type="dxa"/>
                                </w:tcPr>
                                <w:p w14:paraId="4FACA96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2DEB298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1A630B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4FA68C5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3625BC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2F68361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4BEFE4C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D295B2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69A900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934FFB"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58700CF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3B333399"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AD7C01" w14:textId="77777777" w:rsidR="00302071" w:rsidRPr="00D65FAF" w:rsidRDefault="00302071" w:rsidP="00F36001">
                                  <w:pPr>
                                    <w:pStyle w:val="TableText"/>
                                  </w:pPr>
                                  <w:r w:rsidRPr="00D65FAF">
                                    <w:t>8th</w:t>
                                  </w:r>
                                </w:p>
                              </w:tc>
                              <w:tc>
                                <w:tcPr>
                                  <w:tcW w:w="1080" w:type="dxa"/>
                                </w:tcPr>
                                <w:p w14:paraId="1C7B2F0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2335" w:type="dxa"/>
                                </w:tcPr>
                                <w:p w14:paraId="3CC89C6D"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Wild Shape Improvement,</w:t>
                                  </w:r>
                                </w:p>
                                <w:p w14:paraId="7725DCDB"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Ability Score Improvement</w:t>
                                  </w:r>
                                </w:p>
                              </w:tc>
                              <w:tc>
                                <w:tcPr>
                                  <w:tcW w:w="900" w:type="dxa"/>
                                </w:tcPr>
                                <w:p w14:paraId="0296C6E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D5963C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956D88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3BD021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7506FB4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7E2F6D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923549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B7011B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563BD6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1E659C8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31EF815D"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364F49C7" w14:textId="77777777" w:rsidR="00302071" w:rsidRPr="00D65FAF" w:rsidRDefault="00302071" w:rsidP="00F36001">
                                  <w:pPr>
                                    <w:pStyle w:val="TableText"/>
                                  </w:pPr>
                                  <w:r w:rsidRPr="00D65FAF">
                                    <w:t>9th</w:t>
                                  </w:r>
                                </w:p>
                              </w:tc>
                              <w:tc>
                                <w:tcPr>
                                  <w:tcW w:w="1080" w:type="dxa"/>
                                </w:tcPr>
                                <w:p w14:paraId="1ACE1EED"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2335" w:type="dxa"/>
                                </w:tcPr>
                                <w:p w14:paraId="7085367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4186B72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682CA02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13086A8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4EBBAF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2271AF7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7E643D9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669CBFB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674EB3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E7054E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675028B"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639C5AF3"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4291B8" w14:textId="77777777" w:rsidR="00302071" w:rsidRPr="00D65FAF" w:rsidRDefault="00302071" w:rsidP="00F36001">
                                  <w:pPr>
                                    <w:pStyle w:val="TableText"/>
                                  </w:pPr>
                                  <w:r w:rsidRPr="00D65FAF">
                                    <w:t>10th</w:t>
                                  </w:r>
                                </w:p>
                              </w:tc>
                              <w:tc>
                                <w:tcPr>
                                  <w:tcW w:w="1080" w:type="dxa"/>
                                </w:tcPr>
                                <w:p w14:paraId="30DD1DE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2335" w:type="dxa"/>
                                </w:tcPr>
                                <w:p w14:paraId="2DD0190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Druid Circle feature</w:t>
                                  </w:r>
                                </w:p>
                              </w:tc>
                              <w:tc>
                                <w:tcPr>
                                  <w:tcW w:w="900" w:type="dxa"/>
                                </w:tcPr>
                                <w:p w14:paraId="235C142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E7DFF6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62BACC3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339E2C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4EBDC2F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0EE1D7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9ECD82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E2D81B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2D768F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0CE2607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44462943"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0059F752" w14:textId="77777777" w:rsidR="00302071" w:rsidRPr="00D65FAF" w:rsidRDefault="00302071" w:rsidP="00F36001">
                                  <w:pPr>
                                    <w:pStyle w:val="TableText"/>
                                  </w:pPr>
                                  <w:r w:rsidRPr="00D65FAF">
                                    <w:t>11th</w:t>
                                  </w:r>
                                </w:p>
                              </w:tc>
                              <w:tc>
                                <w:tcPr>
                                  <w:tcW w:w="1080" w:type="dxa"/>
                                </w:tcPr>
                                <w:p w14:paraId="1671AC81"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2335" w:type="dxa"/>
                                </w:tcPr>
                                <w:p w14:paraId="21F38EA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17B58BC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2AC0F45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47698DC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771210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0A0BD3B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02C50D3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5C98974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64F03D4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F6BF6B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1BE53C4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31EFA925"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2A9D564" w14:textId="77777777" w:rsidR="00302071" w:rsidRPr="00D65FAF" w:rsidRDefault="00302071" w:rsidP="00F36001">
                                  <w:pPr>
                                    <w:pStyle w:val="TableText"/>
                                  </w:pPr>
                                  <w:r w:rsidRPr="00D65FAF">
                                    <w:t>12th</w:t>
                                  </w:r>
                                </w:p>
                              </w:tc>
                              <w:tc>
                                <w:tcPr>
                                  <w:tcW w:w="1080" w:type="dxa"/>
                                </w:tcPr>
                                <w:p w14:paraId="586C464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2335" w:type="dxa"/>
                                </w:tcPr>
                                <w:p w14:paraId="4CD1E42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Ability Score Improvement</w:t>
                                  </w:r>
                                </w:p>
                              </w:tc>
                              <w:tc>
                                <w:tcPr>
                                  <w:tcW w:w="900" w:type="dxa"/>
                                </w:tcPr>
                                <w:p w14:paraId="2B2B2A8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320C306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8A9965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CF966E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46EDFAA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2B56B6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74E611A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393F24B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66FF7B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507EF7A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68AA073F"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5238C45C" w14:textId="77777777" w:rsidR="00302071" w:rsidRPr="00D65FAF" w:rsidRDefault="00302071" w:rsidP="00F36001">
                                  <w:pPr>
                                    <w:pStyle w:val="TableText"/>
                                  </w:pPr>
                                  <w:r w:rsidRPr="00D65FAF">
                                    <w:t>13th</w:t>
                                  </w:r>
                                </w:p>
                              </w:tc>
                              <w:tc>
                                <w:tcPr>
                                  <w:tcW w:w="1080" w:type="dxa"/>
                                </w:tcPr>
                                <w:p w14:paraId="66D1E80B"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+5</w:t>
                                  </w:r>
                                </w:p>
                              </w:tc>
                              <w:tc>
                                <w:tcPr>
                                  <w:tcW w:w="2335" w:type="dxa"/>
                                </w:tcPr>
                                <w:p w14:paraId="1DBFDA0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641CAEF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B71F55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1DDD740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53B9FD1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212EA06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14CBD1A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6A37C04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77D822E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39BF0FB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71C9E02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421C5B6E"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E4E11D" w14:textId="77777777" w:rsidR="00302071" w:rsidRPr="00D65FAF" w:rsidRDefault="00302071" w:rsidP="00F36001">
                                  <w:pPr>
                                    <w:pStyle w:val="TableText"/>
                                  </w:pPr>
                                  <w:r w:rsidRPr="00D65FAF">
                                    <w:t>14th</w:t>
                                  </w:r>
                                </w:p>
                              </w:tc>
                              <w:tc>
                                <w:tcPr>
                                  <w:tcW w:w="1080" w:type="dxa"/>
                                </w:tcPr>
                                <w:p w14:paraId="309CFE9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+5</w:t>
                                  </w:r>
                                </w:p>
                              </w:tc>
                              <w:tc>
                                <w:tcPr>
                                  <w:tcW w:w="2335" w:type="dxa"/>
                                </w:tcPr>
                                <w:p w14:paraId="11DF8D4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Druid Circle feature</w:t>
                                  </w:r>
                                </w:p>
                              </w:tc>
                              <w:tc>
                                <w:tcPr>
                                  <w:tcW w:w="900" w:type="dxa"/>
                                </w:tcPr>
                                <w:p w14:paraId="483C570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4DE481A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524E23F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1AC71EE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3F8C7F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A1C8FA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14C088C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394B5B0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1AF12D7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169C7A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7424B3C7"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54EC7309" w14:textId="77777777" w:rsidR="00302071" w:rsidRPr="00D65FAF" w:rsidRDefault="00302071" w:rsidP="00F36001">
                                  <w:pPr>
                                    <w:pStyle w:val="TableText"/>
                                  </w:pPr>
                                  <w:r w:rsidRPr="00D65FAF">
                                    <w:t>15th</w:t>
                                  </w:r>
                                </w:p>
                              </w:tc>
                              <w:tc>
                                <w:tcPr>
                                  <w:tcW w:w="1080" w:type="dxa"/>
                                </w:tcPr>
                                <w:p w14:paraId="0E060593"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+5</w:t>
                                  </w:r>
                                </w:p>
                              </w:tc>
                              <w:tc>
                                <w:tcPr>
                                  <w:tcW w:w="2335" w:type="dxa"/>
                                </w:tcPr>
                                <w:p w14:paraId="1810A20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5125E22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560ED2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62777B0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1CB70D9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5920C9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EFAAEF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3216071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121B491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3BCFA64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282A26F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6F7C44F1"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F11DD64" w14:textId="77777777" w:rsidR="00302071" w:rsidRPr="00D65FAF" w:rsidRDefault="00302071" w:rsidP="00F36001">
                                  <w:pPr>
                                    <w:pStyle w:val="TableText"/>
                                  </w:pPr>
                                  <w:r w:rsidRPr="00D65FAF">
                                    <w:t>16th</w:t>
                                  </w:r>
                                </w:p>
                              </w:tc>
                              <w:tc>
                                <w:tcPr>
                                  <w:tcW w:w="1080" w:type="dxa"/>
                                </w:tcPr>
                                <w:p w14:paraId="2B67282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+5</w:t>
                                  </w:r>
                                </w:p>
                              </w:tc>
                              <w:tc>
                                <w:tcPr>
                                  <w:tcW w:w="2335" w:type="dxa"/>
                                </w:tcPr>
                                <w:p w14:paraId="2F7C76C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Ability Score Improvement</w:t>
                                  </w:r>
                                </w:p>
                              </w:tc>
                              <w:tc>
                                <w:tcPr>
                                  <w:tcW w:w="900" w:type="dxa"/>
                                </w:tcPr>
                                <w:p w14:paraId="54E5678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7FC107C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2B54021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0E0C0A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94BF5D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223799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35FCAE6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39BBC51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7384E01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4B96B3C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134C4F2B"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0D6DB55C" w14:textId="77777777" w:rsidR="00302071" w:rsidRPr="00D65FAF" w:rsidRDefault="00302071" w:rsidP="00F36001">
                                  <w:pPr>
                                    <w:pStyle w:val="TableText"/>
                                  </w:pPr>
                                  <w:r w:rsidRPr="00D65FAF">
                                    <w:t>17th</w:t>
                                  </w:r>
                                </w:p>
                              </w:tc>
                              <w:tc>
                                <w:tcPr>
                                  <w:tcW w:w="1080" w:type="dxa"/>
                                </w:tcPr>
                                <w:p w14:paraId="44D33BCD"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+6</w:t>
                                  </w:r>
                                </w:p>
                              </w:tc>
                              <w:tc>
                                <w:tcPr>
                                  <w:tcW w:w="2335" w:type="dxa"/>
                                </w:tcPr>
                                <w:p w14:paraId="76A9F5D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71495F85"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26E25B7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54DCB31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1CF235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728AA97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C9478F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76F2BA2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58DC837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1EAC850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5B77859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r>
                            <w:tr w:rsidR="00302071" w:rsidRPr="00D65FAF" w14:paraId="37764899"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85D446" w14:textId="77777777" w:rsidR="00302071" w:rsidRPr="00D65FAF" w:rsidRDefault="00302071" w:rsidP="00F36001">
                                  <w:pPr>
                                    <w:pStyle w:val="TableText"/>
                                  </w:pPr>
                                  <w:r w:rsidRPr="00D65FAF">
                                    <w:t>18th</w:t>
                                  </w:r>
                                </w:p>
                              </w:tc>
                              <w:tc>
                                <w:tcPr>
                                  <w:tcW w:w="1080" w:type="dxa"/>
                                </w:tcPr>
                                <w:p w14:paraId="362D6F5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+6</w:t>
                                  </w:r>
                                </w:p>
                              </w:tc>
                              <w:tc>
                                <w:tcPr>
                                  <w:tcW w:w="2335" w:type="dxa"/>
                                </w:tcPr>
                                <w:p w14:paraId="0815952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Timeless Body, Beast Spells</w:t>
                                  </w:r>
                                </w:p>
                              </w:tc>
                              <w:tc>
                                <w:tcPr>
                                  <w:tcW w:w="900" w:type="dxa"/>
                                </w:tcPr>
                                <w:p w14:paraId="3F07E19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2C674C2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1E25C2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3F5022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9616E4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09D0BC9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27E0A19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6FA2D29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5475334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2F3C4D8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r>
                            <w:tr w:rsidR="00302071" w:rsidRPr="00D65FAF" w14:paraId="4024BBD8"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4FCBDD4A" w14:textId="77777777" w:rsidR="00302071" w:rsidRPr="00D65FAF" w:rsidRDefault="00302071" w:rsidP="00F36001">
                                  <w:pPr>
                                    <w:pStyle w:val="TableText"/>
                                  </w:pPr>
                                  <w:r w:rsidRPr="00D65FAF">
                                    <w:t>19th</w:t>
                                  </w:r>
                                </w:p>
                              </w:tc>
                              <w:tc>
                                <w:tcPr>
                                  <w:tcW w:w="1080" w:type="dxa"/>
                                </w:tcPr>
                                <w:p w14:paraId="5AF5333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+6</w:t>
                                  </w:r>
                                </w:p>
                              </w:tc>
                              <w:tc>
                                <w:tcPr>
                                  <w:tcW w:w="2335" w:type="dxa"/>
                                </w:tcPr>
                                <w:p w14:paraId="0BBA2B2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Ability Score Improvement</w:t>
                                  </w:r>
                                </w:p>
                              </w:tc>
                              <w:tc>
                                <w:tcPr>
                                  <w:tcW w:w="900" w:type="dxa"/>
                                </w:tcPr>
                                <w:p w14:paraId="001577A5"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529BA29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7B8ACA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2C3920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63C6D65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5E19845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13F8164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2F7AFBC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1C1AE42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4EAF8F9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r>
                            <w:tr w:rsidR="00302071" w:rsidRPr="00D65FAF" w14:paraId="5A3EE2DA"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C473073" w14:textId="77777777" w:rsidR="00302071" w:rsidRPr="00D65FAF" w:rsidRDefault="00302071" w:rsidP="00F36001">
                                  <w:pPr>
                                    <w:pStyle w:val="TableText"/>
                                  </w:pPr>
                                  <w:r w:rsidRPr="00D65FAF">
                                    <w:t>20th</w:t>
                                  </w:r>
                                </w:p>
                              </w:tc>
                              <w:tc>
                                <w:tcPr>
                                  <w:tcW w:w="1080" w:type="dxa"/>
                                </w:tcPr>
                                <w:p w14:paraId="321A839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+6</w:t>
                                  </w:r>
                                </w:p>
                              </w:tc>
                              <w:tc>
                                <w:tcPr>
                                  <w:tcW w:w="2335" w:type="dxa"/>
                                </w:tcPr>
                                <w:p w14:paraId="3E37339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Archdruid</w:t>
                                  </w:r>
                                </w:p>
                              </w:tc>
                              <w:tc>
                                <w:tcPr>
                                  <w:tcW w:w="900" w:type="dxa"/>
                                </w:tcPr>
                                <w:p w14:paraId="66C1F0E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3942D23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53873FB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06A4A1C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74E0308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7B1A87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597E05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3E85B1D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A05195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20AAF9D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r>
                          </w:tbl>
                          <w:p w14:paraId="39919ECF" w14:textId="77777777" w:rsidR="00302071" w:rsidRDefault="00302071" w:rsidP="00F36001">
                            <w:pPr>
                              <w:pStyle w:val="BasicText"/>
                            </w:pPr>
                          </w:p>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26898404" id="_x0000_s1195" type="#_x0000_t202" style="width:480.2pt;height:2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" fillcolor="#f2f2f2" strokecolor="#f2f2f2" strokeweight="6pt">
                <v:shadow on="t" color="#5f4939" opacity="47841f" offset=".74836mm,.74836mm"/>
                <v:textbox inset=",1.44pt">
                  <w:txbxContent>
                    <w:p w14:paraId="58D510A2" w14:textId="77777777" w:rsidR="00302071" w:rsidRPr="002C1527" w:rsidRDefault="00302071" w:rsidP="00C05F0E">
                      <w:pPr>
                        <w:pStyle w:val="TABLEHEADING"/>
                      </w:pPr>
                      <w:r>
                        <w:t>Full-Width Class Table</w:t>
                      </w:r>
                    </w:p>
                    <w:tbl>
                      <w:tblPr>
                        <w:tblStyle w:val="TableCoreClass"/>
                        <w:tblW w:w="9202" w:type="dxa"/>
                        <w:tblLayout w:type="fixed"/>
                        <w:tblLook w:val="04A0" w:firstRow="1" w:lastRow="0" w:firstColumn="1" w:lastColumn="0" w:noHBand="0" w:noVBand="1"/>
                      </w:tblPr>
                      <w:tblGrid>
                        <w:gridCol w:w="540"/>
                        <w:gridCol w:w="1080"/>
                        <w:gridCol w:w="2335"/>
                        <w:gridCol w:w="900"/>
                        <w:gridCol w:w="483"/>
                        <w:gridCol w:w="483"/>
                        <w:gridCol w:w="483"/>
                        <w:gridCol w:w="483"/>
                        <w:gridCol w:w="483"/>
                        <w:gridCol w:w="483"/>
                        <w:gridCol w:w="483"/>
                        <w:gridCol w:w="483"/>
                        <w:gridCol w:w="483"/>
                      </w:tblGrid>
                      <w:tr w:rsidR="00302071" w:rsidRPr="00C6067D" w14:paraId="4B6516A7" w14:textId="77777777" w:rsidTr="00E074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0EBEAC7" w14:textId="77777777" w:rsidR="00302071" w:rsidRPr="00D26C1F" w:rsidRDefault="00302071" w:rsidP="00F36001">
                            <w:pPr>
                              <w:pStyle w:val="TableHeader"/>
                            </w:pPr>
                            <w:r w:rsidRPr="00D26C1F">
                              <w:t>Level</w:t>
                            </w:r>
                          </w:p>
                        </w:tc>
                        <w:tc>
                          <w:tcPr>
                            <w:tcW w:w="1080" w:type="dxa"/>
                          </w:tcPr>
                          <w:p w14:paraId="759A7230" w14:textId="77777777" w:rsidR="00302071" w:rsidRPr="00D26C1F"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D26C1F">
                              <w:t>Proficiency Bonus</w:t>
                            </w:r>
                          </w:p>
                        </w:tc>
                        <w:tc>
                          <w:tcPr>
                            <w:tcW w:w="2335" w:type="dxa"/>
                          </w:tcPr>
                          <w:p w14:paraId="411B877C" w14:textId="77777777" w:rsidR="00302071" w:rsidRPr="00D26C1F"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D26C1F">
                              <w:t>Features</w:t>
                            </w:r>
                          </w:p>
                        </w:tc>
                        <w:tc>
                          <w:tcPr>
                            <w:tcW w:w="900" w:type="dxa"/>
                          </w:tcPr>
                          <w:p w14:paraId="58298294"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Cantrips Known</w:t>
                            </w:r>
                          </w:p>
                        </w:tc>
                        <w:tc>
                          <w:tcPr>
                            <w:tcW w:w="483" w:type="dxa"/>
                          </w:tcPr>
                          <w:p w14:paraId="4B833C22"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1st</w:t>
                            </w:r>
                          </w:p>
                        </w:tc>
                        <w:tc>
                          <w:tcPr>
                            <w:tcW w:w="483" w:type="dxa"/>
                          </w:tcPr>
                          <w:p w14:paraId="04A6D26D"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2nd</w:t>
                            </w:r>
                          </w:p>
                        </w:tc>
                        <w:tc>
                          <w:tcPr>
                            <w:tcW w:w="483" w:type="dxa"/>
                          </w:tcPr>
                          <w:p w14:paraId="0EE34C8F"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3rd</w:t>
                            </w:r>
                          </w:p>
                        </w:tc>
                        <w:tc>
                          <w:tcPr>
                            <w:tcW w:w="483" w:type="dxa"/>
                          </w:tcPr>
                          <w:p w14:paraId="40FCBCD3"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4th</w:t>
                            </w:r>
                          </w:p>
                        </w:tc>
                        <w:tc>
                          <w:tcPr>
                            <w:tcW w:w="483" w:type="dxa"/>
                          </w:tcPr>
                          <w:p w14:paraId="3AE4D14E"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5th</w:t>
                            </w:r>
                          </w:p>
                        </w:tc>
                        <w:tc>
                          <w:tcPr>
                            <w:tcW w:w="483" w:type="dxa"/>
                          </w:tcPr>
                          <w:p w14:paraId="773E7154"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6th</w:t>
                            </w:r>
                          </w:p>
                        </w:tc>
                        <w:tc>
                          <w:tcPr>
                            <w:tcW w:w="483" w:type="dxa"/>
                          </w:tcPr>
                          <w:p w14:paraId="318E951C"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7th</w:t>
                            </w:r>
                          </w:p>
                        </w:tc>
                        <w:tc>
                          <w:tcPr>
                            <w:tcW w:w="483" w:type="dxa"/>
                          </w:tcPr>
                          <w:p w14:paraId="45FB14BC"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8th</w:t>
                            </w:r>
                          </w:p>
                        </w:tc>
                        <w:tc>
                          <w:tcPr>
                            <w:tcW w:w="483" w:type="dxa"/>
                          </w:tcPr>
                          <w:p w14:paraId="4C5747AA" w14:textId="77777777" w:rsidR="00302071" w:rsidRPr="0063177C" w:rsidRDefault="00302071" w:rsidP="00F36001">
                            <w:pPr>
                              <w:pStyle w:val="TableHeader"/>
                              <w:cnfStyle w:val="100000000000" w:firstRow="1" w:lastRow="0" w:firstColumn="0" w:lastColumn="0" w:oddVBand="0" w:evenVBand="0" w:oddHBand="0" w:evenHBand="0" w:firstRowFirstColumn="0" w:firstRowLastColumn="0" w:lastRowFirstColumn="0" w:lastRowLastColumn="0"/>
                            </w:pPr>
                            <w:r w:rsidRPr="0063177C">
                              <w:t>9th</w:t>
                            </w:r>
                          </w:p>
                        </w:tc>
                      </w:tr>
                      <w:tr w:rsidR="00302071" w:rsidRPr="00D65FAF" w14:paraId="278A56B8" w14:textId="77777777" w:rsidTr="00E074A5">
                        <w:trPr>
                          <w:trHeight w:val="184"/>
                        </w:trPr>
                        <w:tc>
                          <w:tcPr>
                            <w:cnfStyle w:val="001000000000" w:firstRow="0" w:lastRow="0" w:firstColumn="1" w:lastColumn="0" w:oddVBand="0" w:evenVBand="0" w:oddHBand="0" w:evenHBand="0" w:firstRowFirstColumn="0" w:firstRowLastColumn="0" w:lastRowFirstColumn="0" w:lastRowLastColumn="0"/>
                            <w:tcW w:w="540" w:type="dxa"/>
                          </w:tcPr>
                          <w:p w14:paraId="0022F2F7" w14:textId="77777777" w:rsidR="00302071" w:rsidRPr="00D65FAF" w:rsidRDefault="00302071" w:rsidP="00F36001">
                            <w:pPr>
                              <w:pStyle w:val="TableText"/>
                            </w:pPr>
                            <w:r w:rsidRPr="00D65FAF">
                              <w:t>1st</w:t>
                            </w:r>
                          </w:p>
                        </w:tc>
                        <w:tc>
                          <w:tcPr>
                            <w:tcW w:w="1080" w:type="dxa"/>
                          </w:tcPr>
                          <w:p w14:paraId="57CFAF9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2335" w:type="dxa"/>
                          </w:tcPr>
                          <w:p w14:paraId="5590271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FA32B5">
                              <w:t>Druidic</w:t>
                            </w:r>
                            <w:r w:rsidRPr="00D65FAF">
                              <w:t>, Spellcasting</w:t>
                            </w:r>
                          </w:p>
                        </w:tc>
                        <w:tc>
                          <w:tcPr>
                            <w:tcW w:w="900" w:type="dxa"/>
                          </w:tcPr>
                          <w:p w14:paraId="1638B9E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193FD7B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41442FD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FEB740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36CF7AE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50ABA11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350357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171FF9F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0C5232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5E1EE9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2703DF6C"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12D981B" w14:textId="77777777" w:rsidR="00302071" w:rsidRPr="00D65FAF" w:rsidRDefault="00302071" w:rsidP="00F36001">
                            <w:pPr>
                              <w:pStyle w:val="TableText"/>
                            </w:pPr>
                            <w:r w:rsidRPr="00D65FAF">
                              <w:t>2nd</w:t>
                            </w:r>
                          </w:p>
                        </w:tc>
                        <w:tc>
                          <w:tcPr>
                            <w:tcW w:w="1080" w:type="dxa"/>
                          </w:tcPr>
                          <w:p w14:paraId="4D30ED5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2335" w:type="dxa"/>
                          </w:tcPr>
                          <w:p w14:paraId="690D2E6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Wild Shape, Druid Circle</w:t>
                            </w:r>
                          </w:p>
                        </w:tc>
                        <w:tc>
                          <w:tcPr>
                            <w:tcW w:w="900" w:type="dxa"/>
                          </w:tcPr>
                          <w:p w14:paraId="39B9A23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190394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4F1F57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163AC0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27CC614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6BD234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010055D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04EA895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4A31C0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0772CF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4C9BAC61"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5A9F0794" w14:textId="77777777" w:rsidR="00302071" w:rsidRPr="00D65FAF" w:rsidRDefault="00302071" w:rsidP="00F36001">
                            <w:pPr>
                              <w:pStyle w:val="TableText"/>
                            </w:pPr>
                            <w:r w:rsidRPr="00D65FAF">
                              <w:t>3</w:t>
                            </w:r>
                            <w:r>
                              <w:t>r</w:t>
                            </w:r>
                            <w:r w:rsidRPr="00D65FAF">
                              <w:t>d</w:t>
                            </w:r>
                          </w:p>
                        </w:tc>
                        <w:tc>
                          <w:tcPr>
                            <w:tcW w:w="1080" w:type="dxa"/>
                          </w:tcPr>
                          <w:p w14:paraId="21F28E56"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2335" w:type="dxa"/>
                          </w:tcPr>
                          <w:p w14:paraId="714B3D5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6E7D83C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6036551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1F6A684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502F7CB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8CFEA7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B62D8B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A206CC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58FAAE3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3FB5C1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7D08907B"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0C0ECABD"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B30DC15" w14:textId="77777777" w:rsidR="00302071" w:rsidRPr="00D65FAF" w:rsidRDefault="00302071" w:rsidP="00F36001">
                            <w:pPr>
                              <w:pStyle w:val="TableText"/>
                            </w:pPr>
                            <w:r w:rsidRPr="00D65FAF">
                              <w:t>4th</w:t>
                            </w:r>
                          </w:p>
                        </w:tc>
                        <w:tc>
                          <w:tcPr>
                            <w:tcW w:w="1080" w:type="dxa"/>
                          </w:tcPr>
                          <w:p w14:paraId="6C77D91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2335" w:type="dxa"/>
                          </w:tcPr>
                          <w:p w14:paraId="4CD0EBF3"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Wild Shape Improvement,</w:t>
                            </w:r>
                          </w:p>
                          <w:p w14:paraId="05F8AEF5"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Ability Score Improvement</w:t>
                            </w:r>
                          </w:p>
                        </w:tc>
                        <w:tc>
                          <w:tcPr>
                            <w:tcW w:w="900" w:type="dxa"/>
                          </w:tcPr>
                          <w:p w14:paraId="305CB32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F51202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64B5B3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3F778A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27DC0AB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F94C25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8F12B1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7102D1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29E834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61E1B6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11E12175"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2E847998" w14:textId="77777777" w:rsidR="00302071" w:rsidRPr="00D65FAF" w:rsidRDefault="00302071" w:rsidP="00F36001">
                            <w:pPr>
                              <w:pStyle w:val="TableText"/>
                            </w:pPr>
                            <w:r w:rsidRPr="00D65FAF">
                              <w:t>5th</w:t>
                            </w:r>
                          </w:p>
                        </w:tc>
                        <w:tc>
                          <w:tcPr>
                            <w:tcW w:w="1080" w:type="dxa"/>
                          </w:tcPr>
                          <w:p w14:paraId="2B399A41"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2335" w:type="dxa"/>
                          </w:tcPr>
                          <w:p w14:paraId="5BDF87E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296C9B8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6976D3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A46F69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F6F87A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04B3E85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04E5F15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0468108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74F3CA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5D58C5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0C757A4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34AB8931"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4CD3E4E" w14:textId="77777777" w:rsidR="00302071" w:rsidRPr="00D65FAF" w:rsidRDefault="00302071" w:rsidP="00F36001">
                            <w:pPr>
                              <w:pStyle w:val="TableText"/>
                            </w:pPr>
                            <w:r w:rsidRPr="00D65FAF">
                              <w:t>6th</w:t>
                            </w:r>
                          </w:p>
                        </w:tc>
                        <w:tc>
                          <w:tcPr>
                            <w:tcW w:w="1080" w:type="dxa"/>
                          </w:tcPr>
                          <w:p w14:paraId="50DBDDA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2335" w:type="dxa"/>
                          </w:tcPr>
                          <w:p w14:paraId="1DD3F73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Druid Circle feature</w:t>
                            </w:r>
                          </w:p>
                        </w:tc>
                        <w:tc>
                          <w:tcPr>
                            <w:tcW w:w="900" w:type="dxa"/>
                          </w:tcPr>
                          <w:p w14:paraId="67BEAEE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19488BD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0F2897B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2351D3B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1534448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11361DE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426E4F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32B9A3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AC84E2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16B190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5DADAC07"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33BAF571" w14:textId="77777777" w:rsidR="00302071" w:rsidRPr="00D65FAF" w:rsidRDefault="00302071" w:rsidP="00F36001">
                            <w:pPr>
                              <w:pStyle w:val="TableText"/>
                            </w:pPr>
                            <w:r w:rsidRPr="00D65FAF">
                              <w:t>7th</w:t>
                            </w:r>
                          </w:p>
                        </w:tc>
                        <w:tc>
                          <w:tcPr>
                            <w:tcW w:w="1080" w:type="dxa"/>
                          </w:tcPr>
                          <w:p w14:paraId="2666C552"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2335" w:type="dxa"/>
                          </w:tcPr>
                          <w:p w14:paraId="4FACA96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2DEB298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1A630B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4FA68C5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3625BC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2F68361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4BEFE4C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D295B2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469A900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934FFB"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58700CF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3B333399"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AAD7C01" w14:textId="77777777" w:rsidR="00302071" w:rsidRPr="00D65FAF" w:rsidRDefault="00302071" w:rsidP="00F36001">
                            <w:pPr>
                              <w:pStyle w:val="TableText"/>
                            </w:pPr>
                            <w:r w:rsidRPr="00D65FAF">
                              <w:t>8th</w:t>
                            </w:r>
                          </w:p>
                        </w:tc>
                        <w:tc>
                          <w:tcPr>
                            <w:tcW w:w="1080" w:type="dxa"/>
                          </w:tcPr>
                          <w:p w14:paraId="1C7B2F0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2335" w:type="dxa"/>
                          </w:tcPr>
                          <w:p w14:paraId="3CC89C6D"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Wild Shape Improvement,</w:t>
                            </w:r>
                          </w:p>
                          <w:p w14:paraId="7725DCDB" w14:textId="77777777" w:rsidR="00302071" w:rsidRPr="00CF7AAA"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CF7AAA">
                              <w:t>Ability Score Improvement</w:t>
                            </w:r>
                          </w:p>
                        </w:tc>
                        <w:tc>
                          <w:tcPr>
                            <w:tcW w:w="900" w:type="dxa"/>
                          </w:tcPr>
                          <w:p w14:paraId="0296C6E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D5963C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956D88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3BD021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7506FB4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7E2F6D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923549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6B7011B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563BD6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1E659C8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31EF815D"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364F49C7" w14:textId="77777777" w:rsidR="00302071" w:rsidRPr="00D65FAF" w:rsidRDefault="00302071" w:rsidP="00F36001">
                            <w:pPr>
                              <w:pStyle w:val="TableText"/>
                            </w:pPr>
                            <w:r w:rsidRPr="00D65FAF">
                              <w:t>9th</w:t>
                            </w:r>
                          </w:p>
                        </w:tc>
                        <w:tc>
                          <w:tcPr>
                            <w:tcW w:w="1080" w:type="dxa"/>
                          </w:tcPr>
                          <w:p w14:paraId="1ACE1EED"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2335" w:type="dxa"/>
                          </w:tcPr>
                          <w:p w14:paraId="7085367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4186B72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682CA02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13086A8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4EBBAF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2271AF7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7E643D9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669CBFB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2674EB3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E7054E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675028B"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639C5AF3"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4C4291B8" w14:textId="77777777" w:rsidR="00302071" w:rsidRPr="00D65FAF" w:rsidRDefault="00302071" w:rsidP="00F36001">
                            <w:pPr>
                              <w:pStyle w:val="TableText"/>
                            </w:pPr>
                            <w:r w:rsidRPr="00D65FAF">
                              <w:t>10th</w:t>
                            </w:r>
                          </w:p>
                        </w:tc>
                        <w:tc>
                          <w:tcPr>
                            <w:tcW w:w="1080" w:type="dxa"/>
                          </w:tcPr>
                          <w:p w14:paraId="30DD1DE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2335" w:type="dxa"/>
                          </w:tcPr>
                          <w:p w14:paraId="2DD0190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Druid Circle feature</w:t>
                            </w:r>
                          </w:p>
                        </w:tc>
                        <w:tc>
                          <w:tcPr>
                            <w:tcW w:w="900" w:type="dxa"/>
                          </w:tcPr>
                          <w:p w14:paraId="235C142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E7DFF6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62BACC3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339E2C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4EBDC2F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0EE1D7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9ECD82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7E2D81B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2D768F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0CE2607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44462943"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0059F752" w14:textId="77777777" w:rsidR="00302071" w:rsidRPr="00D65FAF" w:rsidRDefault="00302071" w:rsidP="00F36001">
                            <w:pPr>
                              <w:pStyle w:val="TableText"/>
                            </w:pPr>
                            <w:r w:rsidRPr="00D65FAF">
                              <w:t>11th</w:t>
                            </w:r>
                          </w:p>
                        </w:tc>
                        <w:tc>
                          <w:tcPr>
                            <w:tcW w:w="1080" w:type="dxa"/>
                          </w:tcPr>
                          <w:p w14:paraId="1671AC81"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2335" w:type="dxa"/>
                          </w:tcPr>
                          <w:p w14:paraId="21F38EA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17B58BC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2AC0F45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47698DC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771210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0A0BD3B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02C50D3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5C98974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64F03D4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6F6BF6B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1BE53C4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31EFA925"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2A9D564" w14:textId="77777777" w:rsidR="00302071" w:rsidRPr="00D65FAF" w:rsidRDefault="00302071" w:rsidP="00F36001">
                            <w:pPr>
                              <w:pStyle w:val="TableText"/>
                            </w:pPr>
                            <w:r w:rsidRPr="00D65FAF">
                              <w:t>12th</w:t>
                            </w:r>
                          </w:p>
                        </w:tc>
                        <w:tc>
                          <w:tcPr>
                            <w:tcW w:w="1080" w:type="dxa"/>
                          </w:tcPr>
                          <w:p w14:paraId="586C464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2335" w:type="dxa"/>
                          </w:tcPr>
                          <w:p w14:paraId="4CD1E42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Ability Score Improvement</w:t>
                            </w:r>
                          </w:p>
                        </w:tc>
                        <w:tc>
                          <w:tcPr>
                            <w:tcW w:w="900" w:type="dxa"/>
                          </w:tcPr>
                          <w:p w14:paraId="2B2B2A8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320C306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8A9965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CF966E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46EDFAA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2B56B6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74E611A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393F24B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466FF7B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507EF7A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68AA073F"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5238C45C" w14:textId="77777777" w:rsidR="00302071" w:rsidRPr="00D65FAF" w:rsidRDefault="00302071" w:rsidP="00F36001">
                            <w:pPr>
                              <w:pStyle w:val="TableText"/>
                            </w:pPr>
                            <w:r w:rsidRPr="00D65FAF">
                              <w:t>13th</w:t>
                            </w:r>
                          </w:p>
                        </w:tc>
                        <w:tc>
                          <w:tcPr>
                            <w:tcW w:w="1080" w:type="dxa"/>
                          </w:tcPr>
                          <w:p w14:paraId="66D1E80B"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+5</w:t>
                            </w:r>
                          </w:p>
                        </w:tc>
                        <w:tc>
                          <w:tcPr>
                            <w:tcW w:w="2335" w:type="dxa"/>
                          </w:tcPr>
                          <w:p w14:paraId="1DBFDA0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641CAEF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B71F55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1DDD740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53B9FD1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212EA06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14CBD1A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6A37C04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77D822E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39BF0FB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483" w:type="dxa"/>
                          </w:tcPr>
                          <w:p w14:paraId="71C9E02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421C5B6E"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DE4E11D" w14:textId="77777777" w:rsidR="00302071" w:rsidRPr="00D65FAF" w:rsidRDefault="00302071" w:rsidP="00F36001">
                            <w:pPr>
                              <w:pStyle w:val="TableText"/>
                            </w:pPr>
                            <w:r w:rsidRPr="00D65FAF">
                              <w:t>14th</w:t>
                            </w:r>
                          </w:p>
                        </w:tc>
                        <w:tc>
                          <w:tcPr>
                            <w:tcW w:w="1080" w:type="dxa"/>
                          </w:tcPr>
                          <w:p w14:paraId="309CFE9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+5</w:t>
                            </w:r>
                          </w:p>
                        </w:tc>
                        <w:tc>
                          <w:tcPr>
                            <w:tcW w:w="2335" w:type="dxa"/>
                          </w:tcPr>
                          <w:p w14:paraId="11DF8D4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Druid Circle feature</w:t>
                            </w:r>
                          </w:p>
                        </w:tc>
                        <w:tc>
                          <w:tcPr>
                            <w:tcW w:w="900" w:type="dxa"/>
                          </w:tcPr>
                          <w:p w14:paraId="483C570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4DE481A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524E23F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1AC71EE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63F8C7F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A1C8FA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14C088C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394B5B0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1AF12D7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c>
                          <w:tcPr>
                            <w:tcW w:w="483" w:type="dxa"/>
                          </w:tcPr>
                          <w:p w14:paraId="3169C7A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7424B3C7"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54EC7309" w14:textId="77777777" w:rsidR="00302071" w:rsidRPr="00D65FAF" w:rsidRDefault="00302071" w:rsidP="00F36001">
                            <w:pPr>
                              <w:pStyle w:val="TableText"/>
                            </w:pPr>
                            <w:r w:rsidRPr="00D65FAF">
                              <w:t>15th</w:t>
                            </w:r>
                          </w:p>
                        </w:tc>
                        <w:tc>
                          <w:tcPr>
                            <w:tcW w:w="1080" w:type="dxa"/>
                          </w:tcPr>
                          <w:p w14:paraId="0E060593"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+5</w:t>
                            </w:r>
                          </w:p>
                        </w:tc>
                        <w:tc>
                          <w:tcPr>
                            <w:tcW w:w="2335" w:type="dxa"/>
                          </w:tcPr>
                          <w:p w14:paraId="1810A20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5125E22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560ED2C"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62777B0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1CB70D9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5920C9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EFAAEF0"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3216071A"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121B4917"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3BCFA64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282A26F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r>
                      <w:tr w:rsidR="00302071" w:rsidRPr="00D65FAF" w14:paraId="6F7C44F1"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F11DD64" w14:textId="77777777" w:rsidR="00302071" w:rsidRPr="00D65FAF" w:rsidRDefault="00302071" w:rsidP="00F36001">
                            <w:pPr>
                              <w:pStyle w:val="TableText"/>
                            </w:pPr>
                            <w:r w:rsidRPr="00D65FAF">
                              <w:t>16th</w:t>
                            </w:r>
                          </w:p>
                        </w:tc>
                        <w:tc>
                          <w:tcPr>
                            <w:tcW w:w="1080" w:type="dxa"/>
                          </w:tcPr>
                          <w:p w14:paraId="2B67282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+5</w:t>
                            </w:r>
                          </w:p>
                        </w:tc>
                        <w:tc>
                          <w:tcPr>
                            <w:tcW w:w="2335" w:type="dxa"/>
                          </w:tcPr>
                          <w:p w14:paraId="2F7C76C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Ability Score Improvement</w:t>
                            </w:r>
                          </w:p>
                        </w:tc>
                        <w:tc>
                          <w:tcPr>
                            <w:tcW w:w="900" w:type="dxa"/>
                          </w:tcPr>
                          <w:p w14:paraId="54E56784"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7FC107C5"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2B54021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0E0C0A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94BF5D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223799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35FCAE6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39BBC517"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7384E01D"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4B96B3CB"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t>—</w:t>
                            </w:r>
                          </w:p>
                        </w:tc>
                      </w:tr>
                      <w:tr w:rsidR="00302071" w:rsidRPr="00D65FAF" w14:paraId="134C4F2B"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0D6DB55C" w14:textId="77777777" w:rsidR="00302071" w:rsidRPr="00D65FAF" w:rsidRDefault="00302071" w:rsidP="00F36001">
                            <w:pPr>
                              <w:pStyle w:val="TableText"/>
                            </w:pPr>
                            <w:r w:rsidRPr="00D65FAF">
                              <w:t>17th</w:t>
                            </w:r>
                          </w:p>
                        </w:tc>
                        <w:tc>
                          <w:tcPr>
                            <w:tcW w:w="1080" w:type="dxa"/>
                          </w:tcPr>
                          <w:p w14:paraId="44D33BCD" w14:textId="77777777" w:rsidR="00302071"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+6</w:t>
                            </w:r>
                          </w:p>
                        </w:tc>
                        <w:tc>
                          <w:tcPr>
                            <w:tcW w:w="2335" w:type="dxa"/>
                          </w:tcPr>
                          <w:p w14:paraId="76A9F5D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t>—</w:t>
                            </w:r>
                          </w:p>
                        </w:tc>
                        <w:tc>
                          <w:tcPr>
                            <w:tcW w:w="900" w:type="dxa"/>
                          </w:tcPr>
                          <w:p w14:paraId="71495F85"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26E25B7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54DCB31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31CF2351"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728AA97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C9478F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76F2BA2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58DC837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1EAC850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5B778593"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r>
                      <w:tr w:rsidR="00302071" w:rsidRPr="00D65FAF" w14:paraId="37764899"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85D446" w14:textId="77777777" w:rsidR="00302071" w:rsidRPr="00D65FAF" w:rsidRDefault="00302071" w:rsidP="00F36001">
                            <w:pPr>
                              <w:pStyle w:val="TableText"/>
                            </w:pPr>
                            <w:r w:rsidRPr="00D65FAF">
                              <w:t>18th</w:t>
                            </w:r>
                          </w:p>
                        </w:tc>
                        <w:tc>
                          <w:tcPr>
                            <w:tcW w:w="1080" w:type="dxa"/>
                          </w:tcPr>
                          <w:p w14:paraId="362D6F5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+6</w:t>
                            </w:r>
                          </w:p>
                        </w:tc>
                        <w:tc>
                          <w:tcPr>
                            <w:tcW w:w="2335" w:type="dxa"/>
                          </w:tcPr>
                          <w:p w14:paraId="0815952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Timeless Body, Beast Spells</w:t>
                            </w:r>
                          </w:p>
                        </w:tc>
                        <w:tc>
                          <w:tcPr>
                            <w:tcW w:w="900" w:type="dxa"/>
                          </w:tcPr>
                          <w:p w14:paraId="3F07E19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2C674C2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11E25C2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33F5022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9616E49"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09D0BC9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27E0A19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6FA2D29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5475334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2F3C4D82"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r>
                      <w:tr w:rsidR="00302071" w:rsidRPr="00D65FAF" w14:paraId="4024BBD8" w14:textId="77777777" w:rsidTr="00E074A5">
                        <w:tc>
                          <w:tcPr>
                            <w:cnfStyle w:val="001000000000" w:firstRow="0" w:lastRow="0" w:firstColumn="1" w:lastColumn="0" w:oddVBand="0" w:evenVBand="0" w:oddHBand="0" w:evenHBand="0" w:firstRowFirstColumn="0" w:firstRowLastColumn="0" w:lastRowFirstColumn="0" w:lastRowLastColumn="0"/>
                            <w:tcW w:w="540" w:type="dxa"/>
                          </w:tcPr>
                          <w:p w14:paraId="4FCBDD4A" w14:textId="77777777" w:rsidR="00302071" w:rsidRPr="00D65FAF" w:rsidRDefault="00302071" w:rsidP="00F36001">
                            <w:pPr>
                              <w:pStyle w:val="TableText"/>
                            </w:pPr>
                            <w:r w:rsidRPr="00D65FAF">
                              <w:t>19th</w:t>
                            </w:r>
                          </w:p>
                        </w:tc>
                        <w:tc>
                          <w:tcPr>
                            <w:tcW w:w="1080" w:type="dxa"/>
                          </w:tcPr>
                          <w:p w14:paraId="5AF5333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+6</w:t>
                            </w:r>
                          </w:p>
                        </w:tc>
                        <w:tc>
                          <w:tcPr>
                            <w:tcW w:w="2335" w:type="dxa"/>
                          </w:tcPr>
                          <w:p w14:paraId="0BBA2B2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Ability Score Improvement</w:t>
                            </w:r>
                          </w:p>
                        </w:tc>
                        <w:tc>
                          <w:tcPr>
                            <w:tcW w:w="900" w:type="dxa"/>
                          </w:tcPr>
                          <w:p w14:paraId="001577A5"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529BA29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4</w:t>
                            </w:r>
                          </w:p>
                        </w:tc>
                        <w:tc>
                          <w:tcPr>
                            <w:tcW w:w="483" w:type="dxa"/>
                          </w:tcPr>
                          <w:p w14:paraId="37B8ACA2"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42C3920D"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63C6D656"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5E19845F"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3</w:t>
                            </w:r>
                          </w:p>
                        </w:tc>
                        <w:tc>
                          <w:tcPr>
                            <w:tcW w:w="483" w:type="dxa"/>
                          </w:tcPr>
                          <w:p w14:paraId="13F81644"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2</w:t>
                            </w:r>
                          </w:p>
                        </w:tc>
                        <w:tc>
                          <w:tcPr>
                            <w:tcW w:w="483" w:type="dxa"/>
                          </w:tcPr>
                          <w:p w14:paraId="2F7AFBCE"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1C1AE428"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c>
                          <w:tcPr>
                            <w:tcW w:w="483" w:type="dxa"/>
                          </w:tcPr>
                          <w:p w14:paraId="4EAF8F99" w14:textId="77777777" w:rsidR="00302071" w:rsidRPr="00D65FAF" w:rsidRDefault="00302071" w:rsidP="00F36001">
                            <w:pPr>
                              <w:pStyle w:val="TableText"/>
                              <w:cnfStyle w:val="000000000000" w:firstRow="0" w:lastRow="0" w:firstColumn="0" w:lastColumn="0" w:oddVBand="0" w:evenVBand="0" w:oddHBand="0" w:evenHBand="0" w:firstRowFirstColumn="0" w:firstRowLastColumn="0" w:lastRowFirstColumn="0" w:lastRowLastColumn="0"/>
                            </w:pPr>
                            <w:r w:rsidRPr="00D65FAF">
                              <w:t>1</w:t>
                            </w:r>
                          </w:p>
                        </w:tc>
                      </w:tr>
                      <w:tr w:rsidR="00302071" w:rsidRPr="00D65FAF" w14:paraId="5A3EE2DA" w14:textId="77777777" w:rsidTr="00E074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C473073" w14:textId="77777777" w:rsidR="00302071" w:rsidRPr="00D65FAF" w:rsidRDefault="00302071" w:rsidP="00F36001">
                            <w:pPr>
                              <w:pStyle w:val="TableText"/>
                            </w:pPr>
                            <w:r w:rsidRPr="00D65FAF">
                              <w:t>20th</w:t>
                            </w:r>
                          </w:p>
                        </w:tc>
                        <w:tc>
                          <w:tcPr>
                            <w:tcW w:w="1080" w:type="dxa"/>
                          </w:tcPr>
                          <w:p w14:paraId="321A8398"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+6</w:t>
                            </w:r>
                          </w:p>
                        </w:tc>
                        <w:tc>
                          <w:tcPr>
                            <w:tcW w:w="2335" w:type="dxa"/>
                          </w:tcPr>
                          <w:p w14:paraId="3E373390"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Archdruid</w:t>
                            </w:r>
                          </w:p>
                        </w:tc>
                        <w:tc>
                          <w:tcPr>
                            <w:tcW w:w="900" w:type="dxa"/>
                          </w:tcPr>
                          <w:p w14:paraId="66C1F0E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3942D236"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4</w:t>
                            </w:r>
                          </w:p>
                        </w:tc>
                        <w:tc>
                          <w:tcPr>
                            <w:tcW w:w="483" w:type="dxa"/>
                          </w:tcPr>
                          <w:p w14:paraId="53873FBA"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06A4A1CF"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74E0308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7B1A871"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3</w:t>
                            </w:r>
                          </w:p>
                        </w:tc>
                        <w:tc>
                          <w:tcPr>
                            <w:tcW w:w="483" w:type="dxa"/>
                          </w:tcPr>
                          <w:p w14:paraId="5597E05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3E85B1DC"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2</w:t>
                            </w:r>
                          </w:p>
                        </w:tc>
                        <w:tc>
                          <w:tcPr>
                            <w:tcW w:w="483" w:type="dxa"/>
                          </w:tcPr>
                          <w:p w14:paraId="2A05195E"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c>
                          <w:tcPr>
                            <w:tcW w:w="483" w:type="dxa"/>
                          </w:tcPr>
                          <w:p w14:paraId="20AAF9D3" w14:textId="77777777" w:rsidR="00302071" w:rsidRPr="00D65FAF" w:rsidRDefault="00302071" w:rsidP="00F36001">
                            <w:pPr>
                              <w:pStyle w:val="TableText"/>
                              <w:cnfStyle w:val="000000010000" w:firstRow="0" w:lastRow="0" w:firstColumn="0" w:lastColumn="0" w:oddVBand="0" w:evenVBand="0" w:oddHBand="0" w:evenHBand="1" w:firstRowFirstColumn="0" w:firstRowLastColumn="0" w:lastRowFirstColumn="0" w:lastRowLastColumn="0"/>
                            </w:pPr>
                            <w:r w:rsidRPr="00D65FAF">
                              <w:t>1</w:t>
                            </w:r>
                          </w:p>
                        </w:tc>
                      </w:tr>
                    </w:tbl>
                    <w:p w14:paraId="39919ECF" w14:textId="77777777" w:rsidR="00302071" w:rsidRDefault="00302071" w:rsidP="00F36001">
                      <w:pPr>
                        <w:pStyle w:val="BasicText"/>
                      </w:pPr>
                    </w:p>
                  </w:txbxContent>
                </v:textbox>
                <w10:anchorlock/>
              </v:shape>
            </w:pict>
          </mc:Fallback>
        </mc:AlternateContent>
      </w:r>
    </w:p>
    <w:p w14:paraId="4B368ADC" w14:textId="77777777" w:rsidR="00257953" w:rsidRDefault="00257953" w:rsidP="00F36001">
      <w:pPr>
        <w:pStyle w:val="BasicText"/>
      </w:pPr>
    </w:p>
    <w:p w14:paraId="0679F2A4" w14:textId="77777777" w:rsidR="00257953" w:rsidRDefault="00257953" w:rsidP="00F36001">
      <w:pPr>
        <w:pStyle w:val="BasicText"/>
      </w:pPr>
    </w:p>
    <w:p w14:paraId="0F5E3374" w14:textId="30822142" w:rsidR="00257953" w:rsidRDefault="00663B4A" w:rsidP="00F36001">
      <w:pPr>
        <w:pStyle w:val="BasicText"/>
        <w:sectPr w:rsidR="00257953" w:rsidSect="00800EC1">
          <w:pgSz w:w="11906" w:h="16838" w:code="9"/>
          <w:pgMar w:top="567" w:right="567" w:bottom="567" w:left="567" w:header="578" w:footer="578" w:gutter="0"/>
          <w:cols w:space="709"/>
          <w:titlePg/>
          <w:docGrid w:linePitch="360"/>
        </w:sectPr>
      </w:pPr>
      <w:r>
        <w:rPr>
          <w:noProof/>
          <w:lang w:eastAsia="zh-CN"/>
        </w:rPr>
        <mc:AlternateContent>
          <mc:Choice Requires="wpg">
            <w:drawing>
              <wp:inline distT="0" distB="0" distL="0" distR="0" wp14:anchorId="61981CAF" wp14:editId="6E86B2C9">
                <wp:extent cx="6513195" cy="4008120"/>
                <wp:effectExtent l="0" t="0" r="1905" b="0"/>
                <wp:docPr id="281" name="Групувати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3195" cy="4008120"/>
                          <a:chOff x="0" y="285"/>
                          <a:chExt cx="73980" cy="52142"/>
                        </a:xfrm>
                      </wpg:grpSpPr>
                      <pic:pic xmlns:pic="http://schemas.openxmlformats.org/drawingml/2006/picture">
                        <pic:nvPicPr>
                          <pic:cNvPr id="282" name="Picture 11" descr="fancy-circle-sliver"/>
                          <pic:cNvPicPr>
                            <a:picLocks noChangeAspect="1" noChangeArrowheads="1"/>
                          </pic:cNvPicPr>
                        </pic:nvPicPr>
                        <pic:blipFill>
                          <a:blip r:embed="rId80" cstate="print">
                            <a:extLst>
                              <a:ext uri="{28A0092B-C50C-407E-A947-70E740481C1C}">
                                <a14:useLocalDpi xmlns:a14="http://schemas.microsoft.com/office/drawing/2010/main" val="0"/>
                              </a:ext>
                            </a:extLst>
                          </a:blip>
                          <a:srcRect t="9108" b="13174"/>
                          <a:stretch>
                            <a:fillRect/>
                          </a:stretch>
                        </pic:blipFill>
                        <pic:spPr bwMode="auto">
                          <a:xfrm>
                            <a:off x="0" y="12231"/>
                            <a:ext cx="5700" cy="2363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3" name="Picture 10" descr="fancy-circle-sliver"/>
                          <pic:cNvPicPr>
                            <a:picLocks noChangeAspect="1" noChangeArrowheads="1"/>
                          </pic:cNvPicPr>
                        </pic:nvPicPr>
                        <pic:blipFill>
                          <a:blip r:embed="rId80" cstate="print">
                            <a:extLst>
                              <a:ext uri="{28A0092B-C50C-407E-A947-70E740481C1C}">
                                <a14:useLocalDpi xmlns:a14="http://schemas.microsoft.com/office/drawing/2010/main" val="0"/>
                              </a:ext>
                            </a:extLst>
                          </a:blip>
                          <a:srcRect t="9108" b="13174"/>
                          <a:stretch>
                            <a:fillRect/>
                          </a:stretch>
                        </pic:blipFill>
                        <pic:spPr bwMode="auto">
                          <a:xfrm rot="10800000">
                            <a:off x="68280" y="14955"/>
                            <a:ext cx="5700" cy="23631"/>
                          </a:xfrm>
                          <a:prstGeom prst="rect">
                            <a:avLst/>
                          </a:prstGeom>
                          <a:noFill/>
                          <a:extLst>
                            <a:ext uri="{909E8E84-426E-40DD-AFC4-6F175D3DCCD1}">
                              <a14:hiddenFill xmlns:a14="http://schemas.microsoft.com/office/drawing/2010/main">
                                <a:solidFill>
                                  <a:srgbClr val="FFFFFF"/>
                                </a:solidFill>
                              </a14:hiddenFill>
                            </a:ext>
                          </a:extLst>
                        </pic:spPr>
                      </pic:pic>
                      <wpg:grpSp>
                        <wpg:cNvPr id="83" name="Group 20"/>
                        <wpg:cNvGrpSpPr>
                          <a:grpSpLocks/>
                        </wpg:cNvGrpSpPr>
                        <wpg:grpSpPr bwMode="auto">
                          <a:xfrm>
                            <a:off x="381" y="285"/>
                            <a:ext cx="72216" cy="52143"/>
                            <a:chOff x="-1756" y="285"/>
                            <a:chExt cx="72216" cy="52142"/>
                          </a:xfrm>
                        </wpg:grpSpPr>
                        <pic:pic xmlns:pic="http://schemas.openxmlformats.org/drawingml/2006/picture">
                          <pic:nvPicPr>
                            <pic:cNvPr id="84" name="Picture 8"/>
                            <pic:cNvPicPr preferRelativeResize="0">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1756" y="285"/>
                              <a:ext cx="72215" cy="52143"/>
                            </a:xfrm>
                            <a:prstGeom prst="rect">
                              <a:avLst/>
                            </a:prstGeom>
                            <a:noFill/>
                            <a:extLst>
                              <a:ext uri="{909E8E84-426E-40DD-AFC4-6F175D3DCCD1}">
                                <a14:hiddenFill xmlns:a14="http://schemas.microsoft.com/office/drawing/2010/main">
                                  <a:solidFill>
                                    <a:srgbClr val="FFFFFF"/>
                                  </a:solidFill>
                                </a14:hiddenFill>
                              </a:ext>
                            </a:extLst>
                          </pic:spPr>
                        </pic:pic>
                        <wps:wsp>
                          <wps:cNvPr id="85" name="Text Box 2"/>
                          <wps:cNvSpPr txBox="1">
                            <a:spLocks noChangeArrowheads="1"/>
                          </wps:cNvSpPr>
                          <wps:spPr bwMode="auto">
                            <a:xfrm>
                              <a:off x="1291" y="3151"/>
                              <a:ext cx="66015" cy="46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CoreClass"/>
                                  <w:tblW w:w="8280" w:type="dxa"/>
                                  <w:tblLayout w:type="fixed"/>
                                  <w:tblLook w:val="0420" w:firstRow="1" w:lastRow="0" w:firstColumn="0" w:lastColumn="0" w:noHBand="0" w:noVBand="1"/>
                                </w:tblPr>
                                <w:tblGrid>
                                  <w:gridCol w:w="647"/>
                                  <w:gridCol w:w="1079"/>
                                  <w:gridCol w:w="3314"/>
                                  <w:gridCol w:w="1080"/>
                                  <w:gridCol w:w="1080"/>
                                  <w:gridCol w:w="1080"/>
                                </w:tblGrid>
                                <w:tr w:rsidR="00302071" w:rsidRPr="000166C4" w14:paraId="3686BABB" w14:textId="77777777" w:rsidTr="00E074A5">
                                  <w:trPr>
                                    <w:gridAfter w:val="3"/>
                                    <w:cnfStyle w:val="100000000000" w:firstRow="1" w:lastRow="0" w:firstColumn="0" w:lastColumn="0" w:oddVBand="0" w:evenVBand="0" w:oddHBand="0" w:evenHBand="0" w:firstRowFirstColumn="0" w:firstRowLastColumn="0" w:lastRowFirstColumn="0" w:lastRowLastColumn="0"/>
                                    <w:wAfter w:w="3240" w:type="dxa"/>
                                  </w:trPr>
                                  <w:tc>
                                    <w:tcPr>
                                      <w:tcW w:w="5040" w:type="dxa"/>
                                      <w:gridSpan w:val="3"/>
                                      <w:hideMark/>
                                    </w:tcPr>
                                    <w:p w14:paraId="1B9B793C" w14:textId="77777777" w:rsidR="00302071" w:rsidRDefault="00302071" w:rsidP="00C05F0E">
                                      <w:pPr>
                                        <w:pStyle w:val="TABLEHEADING"/>
                                        <w:rPr>
                                          <w:rFonts w:ascii="Scaly Sans" w:hAnsi="Scaly Sans"/>
                                          <w:sz w:val="17"/>
                                          <w:szCs w:val="17"/>
                                        </w:rPr>
                                      </w:pPr>
                                      <w:r>
                                        <w:t>Class Table – Two Columns Width</w:t>
                                      </w:r>
                                    </w:p>
                                  </w:tc>
                                </w:tr>
                                <w:tr w:rsidR="00302071" w14:paraId="4502D328" w14:textId="77777777" w:rsidTr="00E074A5">
                                  <w:tc>
                                    <w:tcPr>
                                      <w:tcW w:w="647" w:type="dxa"/>
                                      <w:hideMark/>
                                    </w:tcPr>
                                    <w:p w14:paraId="69B659CB" w14:textId="77777777" w:rsidR="00302071" w:rsidRDefault="00302071" w:rsidP="00F36001">
                                      <w:pPr>
                                        <w:pStyle w:val="TableHeader"/>
                                        <w:rPr>
                                          <w:rFonts w:eastAsiaTheme="minorHAnsi"/>
                                          <w:lang w:eastAsia="ru-RU"/>
                                        </w:rPr>
                                      </w:pPr>
                                      <w:r>
                                        <w:rPr>
                                          <w:lang w:eastAsia="ru-RU"/>
                                        </w:rPr>
                                        <w:t>Level</w:t>
                                      </w:r>
                                    </w:p>
                                  </w:tc>
                                  <w:tc>
                                    <w:tcPr>
                                      <w:tcW w:w="1079" w:type="dxa"/>
                                      <w:hideMark/>
                                    </w:tcPr>
                                    <w:p w14:paraId="139FB3FD" w14:textId="77777777" w:rsidR="00302071" w:rsidRDefault="00302071" w:rsidP="00F36001">
                                      <w:pPr>
                                        <w:pStyle w:val="TableHeader"/>
                                        <w:rPr>
                                          <w:lang w:eastAsia="ru-RU"/>
                                        </w:rPr>
                                      </w:pPr>
                                      <w:r>
                                        <w:rPr>
                                          <w:lang w:eastAsia="ru-RU"/>
                                        </w:rPr>
                                        <w:t>Proficiency Bonus</w:t>
                                      </w:r>
                                    </w:p>
                                  </w:tc>
                                  <w:tc>
                                    <w:tcPr>
                                      <w:tcW w:w="3314" w:type="dxa"/>
                                      <w:hideMark/>
                                    </w:tcPr>
                                    <w:p w14:paraId="70C8B252" w14:textId="77777777" w:rsidR="00302071" w:rsidRDefault="00302071" w:rsidP="00F36001">
                                      <w:pPr>
                                        <w:pStyle w:val="TableHeader"/>
                                        <w:rPr>
                                          <w:lang w:eastAsia="ru-RU"/>
                                        </w:rPr>
                                      </w:pPr>
                                      <w:r>
                                        <w:rPr>
                                          <w:lang w:eastAsia="ru-RU"/>
                                        </w:rPr>
                                        <w:t>Features</w:t>
                                      </w:r>
                                    </w:p>
                                  </w:tc>
                                  <w:tc>
                                    <w:tcPr>
                                      <w:tcW w:w="1080" w:type="dxa"/>
                                      <w:hideMark/>
                                    </w:tcPr>
                                    <w:p w14:paraId="5E6DE395" w14:textId="77777777" w:rsidR="00302071" w:rsidRDefault="00302071" w:rsidP="00F36001">
                                      <w:pPr>
                                        <w:pStyle w:val="TableHeader"/>
                                        <w:rPr>
                                          <w:lang w:eastAsia="ru-RU"/>
                                        </w:rPr>
                                      </w:pPr>
                                      <w:r>
                                        <w:rPr>
                                          <w:lang w:eastAsia="ru-RU"/>
                                        </w:rPr>
                                        <w:t>Column One</w:t>
                                      </w:r>
                                    </w:p>
                                  </w:tc>
                                  <w:tc>
                                    <w:tcPr>
                                      <w:tcW w:w="1080" w:type="dxa"/>
                                      <w:hideMark/>
                                    </w:tcPr>
                                    <w:p w14:paraId="38C0A545" w14:textId="77777777" w:rsidR="00302071" w:rsidRDefault="00302071" w:rsidP="00F36001">
                                      <w:pPr>
                                        <w:pStyle w:val="TableHeader"/>
                                        <w:rPr>
                                          <w:lang w:eastAsia="ru-RU"/>
                                        </w:rPr>
                                      </w:pPr>
                                      <w:r>
                                        <w:rPr>
                                          <w:lang w:eastAsia="ru-RU"/>
                                        </w:rPr>
                                        <w:t>Column Two</w:t>
                                      </w:r>
                                    </w:p>
                                  </w:tc>
                                  <w:tc>
                                    <w:tcPr>
                                      <w:tcW w:w="1080" w:type="dxa"/>
                                      <w:hideMark/>
                                    </w:tcPr>
                                    <w:p w14:paraId="51910F3F" w14:textId="77777777" w:rsidR="00302071" w:rsidRDefault="00302071" w:rsidP="00F36001">
                                      <w:pPr>
                                        <w:pStyle w:val="TableHeader"/>
                                        <w:rPr>
                                          <w:lang w:eastAsia="ru-RU"/>
                                        </w:rPr>
                                      </w:pPr>
                                      <w:r>
                                        <w:rPr>
                                          <w:lang w:eastAsia="ru-RU"/>
                                        </w:rPr>
                                        <w:t>Column Three</w:t>
                                      </w:r>
                                    </w:p>
                                  </w:tc>
                                </w:tr>
                                <w:tr w:rsidR="00302071" w:rsidRPr="00663B4A" w14:paraId="64D7B3D1"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186B7542" w14:textId="77777777" w:rsidR="00302071" w:rsidRDefault="00302071" w:rsidP="00F36001">
                                      <w:pPr>
                                        <w:pStyle w:val="TableText"/>
                                        <w:rPr>
                                          <w:lang w:eastAsia="ru-RU"/>
                                        </w:rPr>
                                      </w:pPr>
                                      <w:r>
                                        <w:rPr>
                                          <w:lang w:eastAsia="ru-RU"/>
                                        </w:rPr>
                                        <w:t>1st</w:t>
                                      </w:r>
                                    </w:p>
                                  </w:tc>
                                  <w:tc>
                                    <w:tcPr>
                                      <w:tcW w:w="1079" w:type="dxa"/>
                                      <w:hideMark/>
                                    </w:tcPr>
                                    <w:p w14:paraId="6D7E22A4" w14:textId="77777777" w:rsidR="00302071" w:rsidRDefault="00302071" w:rsidP="00F36001">
                                      <w:pPr>
                                        <w:pStyle w:val="TableText"/>
                                        <w:rPr>
                                          <w:lang w:eastAsia="ru-RU"/>
                                        </w:rPr>
                                      </w:pPr>
                                      <w:r>
                                        <w:rPr>
                                          <w:lang w:eastAsia="ru-RU"/>
                                        </w:rPr>
                                        <w:t>+2</w:t>
                                      </w:r>
                                    </w:p>
                                  </w:tc>
                                  <w:tc>
                                    <w:tcPr>
                                      <w:tcW w:w="3314" w:type="dxa"/>
                                      <w:hideMark/>
                                    </w:tcPr>
                                    <w:p w14:paraId="1B03DA3A" w14:textId="77777777" w:rsidR="00302071" w:rsidRDefault="00302071" w:rsidP="00F36001">
                                      <w:pPr>
                                        <w:pStyle w:val="TableText"/>
                                        <w:rPr>
                                          <w:lang w:eastAsia="ru-RU"/>
                                        </w:rPr>
                                      </w:pPr>
                                      <w:r>
                                        <w:rPr>
                                          <w:lang w:eastAsia="ru-RU"/>
                                        </w:rPr>
                                        <w:t xml:space="preserve">When you fill in a table, it can help to check the </w:t>
                                      </w:r>
                                    </w:p>
                                  </w:tc>
                                  <w:tc>
                                    <w:tcPr>
                                      <w:tcW w:w="1080" w:type="dxa"/>
                                    </w:tcPr>
                                    <w:p w14:paraId="7DD7A53B" w14:textId="77777777" w:rsidR="00302071" w:rsidRDefault="00302071" w:rsidP="00F36001">
                                      <w:pPr>
                                        <w:pStyle w:val="TableText"/>
                                        <w:rPr>
                                          <w:lang w:eastAsia="ru-RU"/>
                                        </w:rPr>
                                      </w:pPr>
                                    </w:p>
                                  </w:tc>
                                  <w:tc>
                                    <w:tcPr>
                                      <w:tcW w:w="1080" w:type="dxa"/>
                                    </w:tcPr>
                                    <w:p w14:paraId="54EAB12F" w14:textId="77777777" w:rsidR="00302071" w:rsidRDefault="00302071" w:rsidP="00F36001">
                                      <w:pPr>
                                        <w:pStyle w:val="TableText"/>
                                        <w:rPr>
                                          <w:lang w:eastAsia="ru-RU"/>
                                        </w:rPr>
                                      </w:pPr>
                                    </w:p>
                                  </w:tc>
                                  <w:tc>
                                    <w:tcPr>
                                      <w:tcW w:w="1080" w:type="dxa"/>
                                    </w:tcPr>
                                    <w:p w14:paraId="4A9C2F84" w14:textId="77777777" w:rsidR="00302071" w:rsidRDefault="00302071" w:rsidP="00F36001">
                                      <w:pPr>
                                        <w:pStyle w:val="TableText"/>
                                        <w:rPr>
                                          <w:lang w:eastAsia="ru-RU"/>
                                        </w:rPr>
                                      </w:pPr>
                                    </w:p>
                                  </w:tc>
                                </w:tr>
                                <w:tr w:rsidR="00302071" w:rsidRPr="000166C4" w14:paraId="4923BEEE" w14:textId="77777777" w:rsidTr="00E074A5">
                                  <w:tc>
                                    <w:tcPr>
                                      <w:tcW w:w="647" w:type="dxa"/>
                                      <w:hideMark/>
                                    </w:tcPr>
                                    <w:p w14:paraId="421A4319" w14:textId="77777777" w:rsidR="00302071" w:rsidRDefault="00302071" w:rsidP="00F36001">
                                      <w:pPr>
                                        <w:pStyle w:val="TableText"/>
                                        <w:rPr>
                                          <w:lang w:eastAsia="ru-RU"/>
                                        </w:rPr>
                                      </w:pPr>
                                      <w:r>
                                        <w:rPr>
                                          <w:lang w:eastAsia="ru-RU"/>
                                        </w:rPr>
                                        <w:t>2nd</w:t>
                                      </w:r>
                                    </w:p>
                                  </w:tc>
                                  <w:tc>
                                    <w:tcPr>
                                      <w:tcW w:w="1079" w:type="dxa"/>
                                      <w:hideMark/>
                                    </w:tcPr>
                                    <w:p w14:paraId="048CFEB0" w14:textId="77777777" w:rsidR="00302071" w:rsidRDefault="00302071" w:rsidP="00F36001">
                                      <w:pPr>
                                        <w:pStyle w:val="TableText"/>
                                        <w:rPr>
                                          <w:lang w:eastAsia="ru-RU"/>
                                        </w:rPr>
                                      </w:pPr>
                                      <w:r>
                                        <w:rPr>
                                          <w:lang w:eastAsia="ru-RU"/>
                                        </w:rPr>
                                        <w:t>+2</w:t>
                                      </w:r>
                                    </w:p>
                                  </w:tc>
                                  <w:tc>
                                    <w:tcPr>
                                      <w:tcW w:w="3314" w:type="dxa"/>
                                      <w:hideMark/>
                                    </w:tcPr>
                                    <w:p w14:paraId="301348EE" w14:textId="77777777" w:rsidR="00302071" w:rsidRDefault="00302071" w:rsidP="00F36001">
                                      <w:pPr>
                                        <w:pStyle w:val="TableText"/>
                                        <w:rPr>
                                          <w:lang w:eastAsia="ru-RU"/>
                                        </w:rPr>
                                      </w:pPr>
                                      <w:r>
                                        <w:rPr>
                                          <w:lang w:eastAsia="ru-RU"/>
                                        </w:rPr>
                                        <w:t>‘View Gridlines’ option under Table Tools-Layout.</w:t>
                                      </w:r>
                                    </w:p>
                                  </w:tc>
                                  <w:tc>
                                    <w:tcPr>
                                      <w:tcW w:w="1080" w:type="dxa"/>
                                    </w:tcPr>
                                    <w:p w14:paraId="6EE1A5A1" w14:textId="77777777" w:rsidR="00302071" w:rsidRDefault="00302071" w:rsidP="00F36001">
                                      <w:pPr>
                                        <w:pStyle w:val="TableText"/>
                                        <w:rPr>
                                          <w:lang w:eastAsia="ru-RU"/>
                                        </w:rPr>
                                      </w:pPr>
                                    </w:p>
                                  </w:tc>
                                  <w:tc>
                                    <w:tcPr>
                                      <w:tcW w:w="1080" w:type="dxa"/>
                                    </w:tcPr>
                                    <w:p w14:paraId="619C0327" w14:textId="77777777" w:rsidR="00302071" w:rsidRDefault="00302071" w:rsidP="00F36001">
                                      <w:pPr>
                                        <w:pStyle w:val="TableText"/>
                                        <w:rPr>
                                          <w:lang w:eastAsia="ru-RU"/>
                                        </w:rPr>
                                      </w:pPr>
                                    </w:p>
                                  </w:tc>
                                  <w:tc>
                                    <w:tcPr>
                                      <w:tcW w:w="1080" w:type="dxa"/>
                                    </w:tcPr>
                                    <w:p w14:paraId="3931DE23" w14:textId="77777777" w:rsidR="00302071" w:rsidRDefault="00302071" w:rsidP="00F36001">
                                      <w:pPr>
                                        <w:pStyle w:val="TableText"/>
                                        <w:rPr>
                                          <w:lang w:eastAsia="ru-RU"/>
                                        </w:rPr>
                                      </w:pPr>
                                    </w:p>
                                  </w:tc>
                                </w:tr>
                                <w:tr w:rsidR="00302071" w14:paraId="47C98430"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7B607E9C" w14:textId="77777777" w:rsidR="00302071" w:rsidRDefault="00302071" w:rsidP="00F36001">
                                      <w:pPr>
                                        <w:pStyle w:val="TableText"/>
                                        <w:rPr>
                                          <w:lang w:eastAsia="ru-RU"/>
                                        </w:rPr>
                                      </w:pPr>
                                      <w:r>
                                        <w:rPr>
                                          <w:lang w:eastAsia="ru-RU"/>
                                        </w:rPr>
                                        <w:t>3rd</w:t>
                                      </w:r>
                                    </w:p>
                                  </w:tc>
                                  <w:tc>
                                    <w:tcPr>
                                      <w:tcW w:w="1079" w:type="dxa"/>
                                      <w:hideMark/>
                                    </w:tcPr>
                                    <w:p w14:paraId="3FE611D2" w14:textId="77777777" w:rsidR="00302071" w:rsidRDefault="00302071" w:rsidP="00F36001">
                                      <w:pPr>
                                        <w:pStyle w:val="TableText"/>
                                        <w:rPr>
                                          <w:lang w:eastAsia="ru-RU"/>
                                        </w:rPr>
                                      </w:pPr>
                                      <w:r>
                                        <w:rPr>
                                          <w:lang w:eastAsia="ru-RU"/>
                                        </w:rPr>
                                        <w:t>+2</w:t>
                                      </w:r>
                                    </w:p>
                                  </w:tc>
                                  <w:tc>
                                    <w:tcPr>
                                      <w:tcW w:w="3314" w:type="dxa"/>
                                    </w:tcPr>
                                    <w:p w14:paraId="78467589" w14:textId="77777777" w:rsidR="00302071" w:rsidRDefault="00302071" w:rsidP="00F36001">
                                      <w:pPr>
                                        <w:pStyle w:val="TableText"/>
                                        <w:rPr>
                                          <w:lang w:eastAsia="ru-RU"/>
                                        </w:rPr>
                                      </w:pPr>
                                    </w:p>
                                  </w:tc>
                                  <w:tc>
                                    <w:tcPr>
                                      <w:tcW w:w="1080" w:type="dxa"/>
                                    </w:tcPr>
                                    <w:p w14:paraId="4217F737" w14:textId="77777777" w:rsidR="00302071" w:rsidRDefault="00302071" w:rsidP="00F36001">
                                      <w:pPr>
                                        <w:pStyle w:val="TableText"/>
                                        <w:rPr>
                                          <w:lang w:eastAsia="ru-RU"/>
                                        </w:rPr>
                                      </w:pPr>
                                    </w:p>
                                  </w:tc>
                                  <w:tc>
                                    <w:tcPr>
                                      <w:tcW w:w="1080" w:type="dxa"/>
                                    </w:tcPr>
                                    <w:p w14:paraId="2C73C8EE" w14:textId="77777777" w:rsidR="00302071" w:rsidRDefault="00302071" w:rsidP="00F36001">
                                      <w:pPr>
                                        <w:pStyle w:val="TableText"/>
                                        <w:rPr>
                                          <w:lang w:eastAsia="ru-RU"/>
                                        </w:rPr>
                                      </w:pPr>
                                    </w:p>
                                  </w:tc>
                                  <w:tc>
                                    <w:tcPr>
                                      <w:tcW w:w="1080" w:type="dxa"/>
                                    </w:tcPr>
                                    <w:p w14:paraId="70F02507" w14:textId="77777777" w:rsidR="00302071" w:rsidRDefault="00302071" w:rsidP="00F36001">
                                      <w:pPr>
                                        <w:pStyle w:val="TableText"/>
                                        <w:rPr>
                                          <w:lang w:eastAsia="ru-RU"/>
                                        </w:rPr>
                                      </w:pPr>
                                    </w:p>
                                  </w:tc>
                                </w:tr>
                                <w:tr w:rsidR="00302071" w14:paraId="141E469E" w14:textId="77777777" w:rsidTr="00E074A5">
                                  <w:tc>
                                    <w:tcPr>
                                      <w:tcW w:w="647" w:type="dxa"/>
                                      <w:hideMark/>
                                    </w:tcPr>
                                    <w:p w14:paraId="18E10F04" w14:textId="77777777" w:rsidR="00302071" w:rsidRDefault="00302071" w:rsidP="00F36001">
                                      <w:pPr>
                                        <w:pStyle w:val="TableText"/>
                                        <w:rPr>
                                          <w:lang w:eastAsia="ru-RU"/>
                                        </w:rPr>
                                      </w:pPr>
                                      <w:r>
                                        <w:rPr>
                                          <w:lang w:eastAsia="ru-RU"/>
                                        </w:rPr>
                                        <w:t>4th</w:t>
                                      </w:r>
                                    </w:p>
                                  </w:tc>
                                  <w:tc>
                                    <w:tcPr>
                                      <w:tcW w:w="1079" w:type="dxa"/>
                                      <w:hideMark/>
                                    </w:tcPr>
                                    <w:p w14:paraId="0D09BD4F" w14:textId="77777777" w:rsidR="00302071" w:rsidRDefault="00302071" w:rsidP="00F36001">
                                      <w:pPr>
                                        <w:pStyle w:val="TableText"/>
                                        <w:rPr>
                                          <w:lang w:eastAsia="ru-RU"/>
                                        </w:rPr>
                                      </w:pPr>
                                      <w:r>
                                        <w:rPr>
                                          <w:lang w:eastAsia="ru-RU"/>
                                        </w:rPr>
                                        <w:t>+2</w:t>
                                      </w:r>
                                    </w:p>
                                  </w:tc>
                                  <w:tc>
                                    <w:tcPr>
                                      <w:tcW w:w="3314" w:type="dxa"/>
                                    </w:tcPr>
                                    <w:p w14:paraId="49B043A9" w14:textId="77777777" w:rsidR="00302071" w:rsidRDefault="00302071" w:rsidP="00F36001">
                                      <w:pPr>
                                        <w:pStyle w:val="TableText"/>
                                        <w:rPr>
                                          <w:lang w:eastAsia="ru-RU"/>
                                        </w:rPr>
                                      </w:pPr>
                                    </w:p>
                                  </w:tc>
                                  <w:tc>
                                    <w:tcPr>
                                      <w:tcW w:w="1080" w:type="dxa"/>
                                    </w:tcPr>
                                    <w:p w14:paraId="0A207A92" w14:textId="77777777" w:rsidR="00302071" w:rsidRDefault="00302071" w:rsidP="00F36001">
                                      <w:pPr>
                                        <w:pStyle w:val="TableText"/>
                                        <w:rPr>
                                          <w:lang w:eastAsia="ru-RU"/>
                                        </w:rPr>
                                      </w:pPr>
                                    </w:p>
                                  </w:tc>
                                  <w:tc>
                                    <w:tcPr>
                                      <w:tcW w:w="1080" w:type="dxa"/>
                                    </w:tcPr>
                                    <w:p w14:paraId="1B0AF428" w14:textId="77777777" w:rsidR="00302071" w:rsidRDefault="00302071" w:rsidP="00F36001">
                                      <w:pPr>
                                        <w:pStyle w:val="TableText"/>
                                        <w:rPr>
                                          <w:lang w:eastAsia="ru-RU"/>
                                        </w:rPr>
                                      </w:pPr>
                                    </w:p>
                                  </w:tc>
                                  <w:tc>
                                    <w:tcPr>
                                      <w:tcW w:w="1080" w:type="dxa"/>
                                    </w:tcPr>
                                    <w:p w14:paraId="0E455017" w14:textId="77777777" w:rsidR="00302071" w:rsidRDefault="00302071" w:rsidP="00F36001">
                                      <w:pPr>
                                        <w:pStyle w:val="TableText"/>
                                        <w:rPr>
                                          <w:lang w:eastAsia="ru-RU"/>
                                        </w:rPr>
                                      </w:pPr>
                                    </w:p>
                                  </w:tc>
                                </w:tr>
                                <w:tr w:rsidR="00302071" w:rsidRPr="00AD6DB4" w14:paraId="083EA1A8"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6887E114" w14:textId="77777777" w:rsidR="00302071" w:rsidRDefault="00302071" w:rsidP="00F36001">
                                      <w:pPr>
                                        <w:pStyle w:val="TableText"/>
                                        <w:rPr>
                                          <w:lang w:eastAsia="ru-RU"/>
                                        </w:rPr>
                                      </w:pPr>
                                      <w:r>
                                        <w:rPr>
                                          <w:lang w:eastAsia="ru-RU"/>
                                        </w:rPr>
                                        <w:t>5th</w:t>
                                      </w:r>
                                    </w:p>
                                  </w:tc>
                                  <w:tc>
                                    <w:tcPr>
                                      <w:tcW w:w="1079" w:type="dxa"/>
                                      <w:hideMark/>
                                    </w:tcPr>
                                    <w:p w14:paraId="3FD2B99F" w14:textId="77777777" w:rsidR="00302071" w:rsidRDefault="00302071" w:rsidP="00F36001">
                                      <w:pPr>
                                        <w:pStyle w:val="TableText"/>
                                        <w:rPr>
                                          <w:lang w:eastAsia="ru-RU"/>
                                        </w:rPr>
                                      </w:pPr>
                                      <w:r>
                                        <w:rPr>
                                          <w:lang w:eastAsia="ru-RU"/>
                                        </w:rPr>
                                        <w:t>+3</w:t>
                                      </w:r>
                                    </w:p>
                                  </w:tc>
                                  <w:tc>
                                    <w:tcPr>
                                      <w:tcW w:w="3314" w:type="dxa"/>
                                      <w:hideMark/>
                                    </w:tcPr>
                                    <w:p w14:paraId="1227DE2F" w14:textId="77777777" w:rsidR="00302071" w:rsidRDefault="00302071" w:rsidP="00F36001">
                                      <w:pPr>
                                        <w:pStyle w:val="TableText"/>
                                        <w:rPr>
                                          <w:lang w:eastAsia="ru-RU"/>
                                        </w:rPr>
                                      </w:pPr>
                                      <w:r>
                                        <w:rPr>
                                          <w:lang w:eastAsia="ru-RU"/>
                                        </w:rPr>
                                        <w:t xml:space="preserve">Those diagram things on the sides – don’t forget </w:t>
                                      </w:r>
                                    </w:p>
                                  </w:tc>
                                  <w:tc>
                                    <w:tcPr>
                                      <w:tcW w:w="1080" w:type="dxa"/>
                                    </w:tcPr>
                                    <w:p w14:paraId="1E836740" w14:textId="77777777" w:rsidR="00302071" w:rsidRDefault="00302071" w:rsidP="00F36001">
                                      <w:pPr>
                                        <w:pStyle w:val="TableText"/>
                                        <w:rPr>
                                          <w:lang w:eastAsia="ru-RU"/>
                                        </w:rPr>
                                      </w:pPr>
                                    </w:p>
                                  </w:tc>
                                  <w:tc>
                                    <w:tcPr>
                                      <w:tcW w:w="1080" w:type="dxa"/>
                                    </w:tcPr>
                                    <w:p w14:paraId="321CC23D" w14:textId="77777777" w:rsidR="00302071" w:rsidRDefault="00302071" w:rsidP="00F36001">
                                      <w:pPr>
                                        <w:pStyle w:val="TableText"/>
                                        <w:rPr>
                                          <w:lang w:eastAsia="ru-RU"/>
                                        </w:rPr>
                                      </w:pPr>
                                    </w:p>
                                  </w:tc>
                                  <w:tc>
                                    <w:tcPr>
                                      <w:tcW w:w="1080" w:type="dxa"/>
                                    </w:tcPr>
                                    <w:p w14:paraId="14547CA6" w14:textId="77777777" w:rsidR="00302071" w:rsidRDefault="00302071" w:rsidP="00F36001">
                                      <w:pPr>
                                        <w:pStyle w:val="TableText"/>
                                        <w:rPr>
                                          <w:lang w:eastAsia="ru-RU"/>
                                        </w:rPr>
                                      </w:pPr>
                                    </w:p>
                                  </w:tc>
                                </w:tr>
                                <w:tr w:rsidR="00302071" w14:paraId="1E36342B" w14:textId="77777777" w:rsidTr="00E074A5">
                                  <w:tc>
                                    <w:tcPr>
                                      <w:tcW w:w="647" w:type="dxa"/>
                                      <w:hideMark/>
                                    </w:tcPr>
                                    <w:p w14:paraId="65CC6A18" w14:textId="77777777" w:rsidR="00302071" w:rsidRDefault="00302071" w:rsidP="00F36001">
                                      <w:pPr>
                                        <w:pStyle w:val="TableText"/>
                                        <w:rPr>
                                          <w:lang w:eastAsia="ru-RU"/>
                                        </w:rPr>
                                      </w:pPr>
                                      <w:r>
                                        <w:rPr>
                                          <w:lang w:eastAsia="ru-RU"/>
                                        </w:rPr>
                                        <w:t>6th</w:t>
                                      </w:r>
                                    </w:p>
                                  </w:tc>
                                  <w:tc>
                                    <w:tcPr>
                                      <w:tcW w:w="1079" w:type="dxa"/>
                                      <w:hideMark/>
                                    </w:tcPr>
                                    <w:p w14:paraId="6E0F002B" w14:textId="77777777" w:rsidR="00302071" w:rsidRDefault="00302071" w:rsidP="00F36001">
                                      <w:pPr>
                                        <w:pStyle w:val="TableText"/>
                                        <w:rPr>
                                          <w:lang w:eastAsia="ru-RU"/>
                                        </w:rPr>
                                      </w:pPr>
                                      <w:r>
                                        <w:rPr>
                                          <w:lang w:eastAsia="ru-RU"/>
                                        </w:rPr>
                                        <w:t>+3</w:t>
                                      </w:r>
                                    </w:p>
                                  </w:tc>
                                  <w:tc>
                                    <w:tcPr>
                                      <w:tcW w:w="3314" w:type="dxa"/>
                                      <w:hideMark/>
                                    </w:tcPr>
                                    <w:p w14:paraId="50866F93" w14:textId="77777777" w:rsidR="00302071" w:rsidRDefault="00302071" w:rsidP="00F36001">
                                      <w:pPr>
                                        <w:pStyle w:val="TableText"/>
                                        <w:rPr>
                                          <w:lang w:eastAsia="ru-RU"/>
                                        </w:rPr>
                                      </w:pPr>
                                      <w:r>
                                        <w:rPr>
                                          <w:lang w:eastAsia="ru-RU"/>
                                        </w:rPr>
                                        <w:t>them.</w:t>
                                      </w:r>
                                    </w:p>
                                  </w:tc>
                                  <w:tc>
                                    <w:tcPr>
                                      <w:tcW w:w="1080" w:type="dxa"/>
                                    </w:tcPr>
                                    <w:p w14:paraId="50734147" w14:textId="77777777" w:rsidR="00302071" w:rsidRDefault="00302071" w:rsidP="00F36001">
                                      <w:pPr>
                                        <w:pStyle w:val="TableText"/>
                                        <w:rPr>
                                          <w:lang w:eastAsia="ru-RU"/>
                                        </w:rPr>
                                      </w:pPr>
                                    </w:p>
                                  </w:tc>
                                  <w:tc>
                                    <w:tcPr>
                                      <w:tcW w:w="1080" w:type="dxa"/>
                                    </w:tcPr>
                                    <w:p w14:paraId="709C29B1" w14:textId="77777777" w:rsidR="00302071" w:rsidRDefault="00302071" w:rsidP="00F36001">
                                      <w:pPr>
                                        <w:pStyle w:val="TableText"/>
                                        <w:rPr>
                                          <w:lang w:eastAsia="ru-RU"/>
                                        </w:rPr>
                                      </w:pPr>
                                    </w:p>
                                  </w:tc>
                                  <w:tc>
                                    <w:tcPr>
                                      <w:tcW w:w="1080" w:type="dxa"/>
                                    </w:tcPr>
                                    <w:p w14:paraId="31F85088" w14:textId="77777777" w:rsidR="00302071" w:rsidRDefault="00302071" w:rsidP="00F36001">
                                      <w:pPr>
                                        <w:pStyle w:val="TableText"/>
                                        <w:rPr>
                                          <w:lang w:eastAsia="ru-RU"/>
                                        </w:rPr>
                                      </w:pPr>
                                    </w:p>
                                  </w:tc>
                                </w:tr>
                                <w:tr w:rsidR="00302071" w14:paraId="7D40BE41"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207C2965" w14:textId="77777777" w:rsidR="00302071" w:rsidRDefault="00302071" w:rsidP="00F36001">
                                      <w:pPr>
                                        <w:pStyle w:val="TableText"/>
                                        <w:rPr>
                                          <w:lang w:eastAsia="ru-RU"/>
                                        </w:rPr>
                                      </w:pPr>
                                      <w:r>
                                        <w:rPr>
                                          <w:lang w:eastAsia="ru-RU"/>
                                        </w:rPr>
                                        <w:t>7th</w:t>
                                      </w:r>
                                    </w:p>
                                  </w:tc>
                                  <w:tc>
                                    <w:tcPr>
                                      <w:tcW w:w="1079" w:type="dxa"/>
                                      <w:hideMark/>
                                    </w:tcPr>
                                    <w:p w14:paraId="564CBE03" w14:textId="77777777" w:rsidR="00302071" w:rsidRDefault="00302071" w:rsidP="00F36001">
                                      <w:pPr>
                                        <w:pStyle w:val="TableText"/>
                                        <w:rPr>
                                          <w:lang w:eastAsia="ru-RU"/>
                                        </w:rPr>
                                      </w:pPr>
                                      <w:r>
                                        <w:rPr>
                                          <w:lang w:eastAsia="ru-RU"/>
                                        </w:rPr>
                                        <w:t>+3</w:t>
                                      </w:r>
                                    </w:p>
                                  </w:tc>
                                  <w:tc>
                                    <w:tcPr>
                                      <w:tcW w:w="3314" w:type="dxa"/>
                                    </w:tcPr>
                                    <w:p w14:paraId="59226D61" w14:textId="77777777" w:rsidR="00302071" w:rsidRDefault="00302071" w:rsidP="00F36001">
                                      <w:pPr>
                                        <w:pStyle w:val="TableText"/>
                                        <w:rPr>
                                          <w:lang w:eastAsia="ru-RU"/>
                                        </w:rPr>
                                      </w:pPr>
                                    </w:p>
                                  </w:tc>
                                  <w:tc>
                                    <w:tcPr>
                                      <w:tcW w:w="1080" w:type="dxa"/>
                                    </w:tcPr>
                                    <w:p w14:paraId="18CAF87C" w14:textId="77777777" w:rsidR="00302071" w:rsidRDefault="00302071" w:rsidP="00F36001">
                                      <w:pPr>
                                        <w:pStyle w:val="TableText"/>
                                        <w:rPr>
                                          <w:lang w:eastAsia="ru-RU"/>
                                        </w:rPr>
                                      </w:pPr>
                                    </w:p>
                                  </w:tc>
                                  <w:tc>
                                    <w:tcPr>
                                      <w:tcW w:w="1080" w:type="dxa"/>
                                    </w:tcPr>
                                    <w:p w14:paraId="3DAB6325" w14:textId="77777777" w:rsidR="00302071" w:rsidRDefault="00302071" w:rsidP="00F36001">
                                      <w:pPr>
                                        <w:pStyle w:val="TableText"/>
                                        <w:rPr>
                                          <w:lang w:eastAsia="ru-RU"/>
                                        </w:rPr>
                                      </w:pPr>
                                    </w:p>
                                  </w:tc>
                                  <w:tc>
                                    <w:tcPr>
                                      <w:tcW w:w="1080" w:type="dxa"/>
                                    </w:tcPr>
                                    <w:p w14:paraId="730761D3" w14:textId="77777777" w:rsidR="00302071" w:rsidRDefault="00302071" w:rsidP="00F36001">
                                      <w:pPr>
                                        <w:pStyle w:val="TableText"/>
                                        <w:rPr>
                                          <w:lang w:eastAsia="ru-RU"/>
                                        </w:rPr>
                                      </w:pPr>
                                    </w:p>
                                  </w:tc>
                                </w:tr>
                                <w:tr w:rsidR="00302071" w14:paraId="1BD13DA7" w14:textId="77777777" w:rsidTr="00E074A5">
                                  <w:tc>
                                    <w:tcPr>
                                      <w:tcW w:w="647" w:type="dxa"/>
                                      <w:hideMark/>
                                    </w:tcPr>
                                    <w:p w14:paraId="37CFC551" w14:textId="77777777" w:rsidR="00302071" w:rsidRDefault="00302071" w:rsidP="00F36001">
                                      <w:pPr>
                                        <w:pStyle w:val="TableText"/>
                                        <w:rPr>
                                          <w:lang w:eastAsia="ru-RU"/>
                                        </w:rPr>
                                      </w:pPr>
                                      <w:r>
                                        <w:rPr>
                                          <w:lang w:eastAsia="ru-RU"/>
                                        </w:rPr>
                                        <w:t>8th</w:t>
                                      </w:r>
                                    </w:p>
                                  </w:tc>
                                  <w:tc>
                                    <w:tcPr>
                                      <w:tcW w:w="1079" w:type="dxa"/>
                                      <w:hideMark/>
                                    </w:tcPr>
                                    <w:p w14:paraId="38D17816" w14:textId="77777777" w:rsidR="00302071" w:rsidRDefault="00302071" w:rsidP="00F36001">
                                      <w:pPr>
                                        <w:pStyle w:val="TableText"/>
                                        <w:rPr>
                                          <w:lang w:eastAsia="ru-RU"/>
                                        </w:rPr>
                                      </w:pPr>
                                      <w:r>
                                        <w:rPr>
                                          <w:lang w:eastAsia="ru-RU"/>
                                        </w:rPr>
                                        <w:t>+3</w:t>
                                      </w:r>
                                    </w:p>
                                  </w:tc>
                                  <w:tc>
                                    <w:tcPr>
                                      <w:tcW w:w="3314" w:type="dxa"/>
                                    </w:tcPr>
                                    <w:p w14:paraId="56F8BEA8" w14:textId="77777777" w:rsidR="00302071" w:rsidRDefault="00302071" w:rsidP="00F36001">
                                      <w:pPr>
                                        <w:pStyle w:val="TableText"/>
                                        <w:rPr>
                                          <w:lang w:eastAsia="ru-RU"/>
                                        </w:rPr>
                                      </w:pPr>
                                    </w:p>
                                  </w:tc>
                                  <w:tc>
                                    <w:tcPr>
                                      <w:tcW w:w="1080" w:type="dxa"/>
                                    </w:tcPr>
                                    <w:p w14:paraId="1FB704A1" w14:textId="77777777" w:rsidR="00302071" w:rsidRDefault="00302071" w:rsidP="00F36001">
                                      <w:pPr>
                                        <w:pStyle w:val="TableText"/>
                                        <w:rPr>
                                          <w:lang w:eastAsia="ru-RU"/>
                                        </w:rPr>
                                      </w:pPr>
                                    </w:p>
                                  </w:tc>
                                  <w:tc>
                                    <w:tcPr>
                                      <w:tcW w:w="1080" w:type="dxa"/>
                                    </w:tcPr>
                                    <w:p w14:paraId="4B3966E9" w14:textId="77777777" w:rsidR="00302071" w:rsidRDefault="00302071" w:rsidP="00F36001">
                                      <w:pPr>
                                        <w:pStyle w:val="TableText"/>
                                        <w:rPr>
                                          <w:lang w:eastAsia="ru-RU"/>
                                        </w:rPr>
                                      </w:pPr>
                                    </w:p>
                                  </w:tc>
                                  <w:tc>
                                    <w:tcPr>
                                      <w:tcW w:w="1080" w:type="dxa"/>
                                    </w:tcPr>
                                    <w:p w14:paraId="742DCAFD" w14:textId="77777777" w:rsidR="00302071" w:rsidRDefault="00302071" w:rsidP="00F36001">
                                      <w:pPr>
                                        <w:pStyle w:val="TableText"/>
                                        <w:rPr>
                                          <w:lang w:eastAsia="ru-RU"/>
                                        </w:rPr>
                                      </w:pPr>
                                    </w:p>
                                  </w:tc>
                                </w:tr>
                                <w:tr w:rsidR="00302071" w14:paraId="4B7080EF"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4536FF51" w14:textId="77777777" w:rsidR="00302071" w:rsidRDefault="00302071" w:rsidP="00F36001">
                                      <w:pPr>
                                        <w:pStyle w:val="TableText"/>
                                        <w:rPr>
                                          <w:lang w:eastAsia="ru-RU"/>
                                        </w:rPr>
                                      </w:pPr>
                                      <w:r>
                                        <w:rPr>
                                          <w:lang w:eastAsia="ru-RU"/>
                                        </w:rPr>
                                        <w:t>9th</w:t>
                                      </w:r>
                                    </w:p>
                                  </w:tc>
                                  <w:tc>
                                    <w:tcPr>
                                      <w:tcW w:w="1079" w:type="dxa"/>
                                      <w:hideMark/>
                                    </w:tcPr>
                                    <w:p w14:paraId="69EDA37C" w14:textId="77777777" w:rsidR="00302071" w:rsidRDefault="00302071" w:rsidP="00F36001">
                                      <w:pPr>
                                        <w:pStyle w:val="TableText"/>
                                        <w:rPr>
                                          <w:lang w:eastAsia="ru-RU"/>
                                        </w:rPr>
                                      </w:pPr>
                                      <w:r>
                                        <w:rPr>
                                          <w:lang w:eastAsia="ru-RU"/>
                                        </w:rPr>
                                        <w:t>+4</w:t>
                                      </w:r>
                                    </w:p>
                                  </w:tc>
                                  <w:tc>
                                    <w:tcPr>
                                      <w:tcW w:w="3314" w:type="dxa"/>
                                    </w:tcPr>
                                    <w:p w14:paraId="5CA5BCD0" w14:textId="77777777" w:rsidR="00302071" w:rsidRDefault="00302071" w:rsidP="00F36001">
                                      <w:pPr>
                                        <w:pStyle w:val="TableText"/>
                                        <w:rPr>
                                          <w:lang w:eastAsia="ru-RU"/>
                                        </w:rPr>
                                      </w:pPr>
                                    </w:p>
                                  </w:tc>
                                  <w:tc>
                                    <w:tcPr>
                                      <w:tcW w:w="1080" w:type="dxa"/>
                                    </w:tcPr>
                                    <w:p w14:paraId="5D495F90" w14:textId="77777777" w:rsidR="00302071" w:rsidRDefault="00302071" w:rsidP="00F36001">
                                      <w:pPr>
                                        <w:pStyle w:val="TableText"/>
                                        <w:rPr>
                                          <w:lang w:eastAsia="ru-RU"/>
                                        </w:rPr>
                                      </w:pPr>
                                    </w:p>
                                  </w:tc>
                                  <w:tc>
                                    <w:tcPr>
                                      <w:tcW w:w="1080" w:type="dxa"/>
                                    </w:tcPr>
                                    <w:p w14:paraId="62E3F5A5" w14:textId="77777777" w:rsidR="00302071" w:rsidRDefault="00302071" w:rsidP="00F36001">
                                      <w:pPr>
                                        <w:pStyle w:val="TableText"/>
                                        <w:rPr>
                                          <w:lang w:eastAsia="ru-RU"/>
                                        </w:rPr>
                                      </w:pPr>
                                    </w:p>
                                  </w:tc>
                                  <w:tc>
                                    <w:tcPr>
                                      <w:tcW w:w="1080" w:type="dxa"/>
                                    </w:tcPr>
                                    <w:p w14:paraId="5E53AF14" w14:textId="77777777" w:rsidR="00302071" w:rsidRDefault="00302071" w:rsidP="00F36001">
                                      <w:pPr>
                                        <w:pStyle w:val="TableText"/>
                                        <w:rPr>
                                          <w:lang w:eastAsia="ru-RU"/>
                                        </w:rPr>
                                      </w:pPr>
                                    </w:p>
                                  </w:tc>
                                </w:tr>
                                <w:tr w:rsidR="00302071" w14:paraId="3E423786" w14:textId="77777777" w:rsidTr="00E074A5">
                                  <w:tc>
                                    <w:tcPr>
                                      <w:tcW w:w="647" w:type="dxa"/>
                                      <w:hideMark/>
                                    </w:tcPr>
                                    <w:p w14:paraId="360F3587" w14:textId="77777777" w:rsidR="00302071" w:rsidRDefault="00302071" w:rsidP="00F36001">
                                      <w:pPr>
                                        <w:pStyle w:val="TableText"/>
                                        <w:rPr>
                                          <w:lang w:eastAsia="ru-RU"/>
                                        </w:rPr>
                                      </w:pPr>
                                      <w:r>
                                        <w:rPr>
                                          <w:lang w:eastAsia="ru-RU"/>
                                        </w:rPr>
                                        <w:t>10th</w:t>
                                      </w:r>
                                    </w:p>
                                  </w:tc>
                                  <w:tc>
                                    <w:tcPr>
                                      <w:tcW w:w="1079" w:type="dxa"/>
                                      <w:hideMark/>
                                    </w:tcPr>
                                    <w:p w14:paraId="00855AAE" w14:textId="77777777" w:rsidR="00302071" w:rsidRDefault="00302071" w:rsidP="00F36001">
                                      <w:pPr>
                                        <w:pStyle w:val="TableText"/>
                                        <w:rPr>
                                          <w:lang w:eastAsia="ru-RU"/>
                                        </w:rPr>
                                      </w:pPr>
                                      <w:r>
                                        <w:rPr>
                                          <w:lang w:eastAsia="ru-RU"/>
                                        </w:rPr>
                                        <w:t>+4</w:t>
                                      </w:r>
                                    </w:p>
                                  </w:tc>
                                  <w:tc>
                                    <w:tcPr>
                                      <w:tcW w:w="3314" w:type="dxa"/>
                                    </w:tcPr>
                                    <w:p w14:paraId="16F48880" w14:textId="77777777" w:rsidR="00302071" w:rsidRDefault="00302071" w:rsidP="00F36001">
                                      <w:pPr>
                                        <w:pStyle w:val="TableText"/>
                                        <w:rPr>
                                          <w:lang w:eastAsia="ru-RU"/>
                                        </w:rPr>
                                      </w:pPr>
                                    </w:p>
                                  </w:tc>
                                  <w:tc>
                                    <w:tcPr>
                                      <w:tcW w:w="1080" w:type="dxa"/>
                                    </w:tcPr>
                                    <w:p w14:paraId="3E254E53" w14:textId="77777777" w:rsidR="00302071" w:rsidRDefault="00302071" w:rsidP="00F36001">
                                      <w:pPr>
                                        <w:pStyle w:val="TableText"/>
                                        <w:rPr>
                                          <w:lang w:eastAsia="ru-RU"/>
                                        </w:rPr>
                                      </w:pPr>
                                    </w:p>
                                  </w:tc>
                                  <w:tc>
                                    <w:tcPr>
                                      <w:tcW w:w="1080" w:type="dxa"/>
                                    </w:tcPr>
                                    <w:p w14:paraId="383A917E" w14:textId="77777777" w:rsidR="00302071" w:rsidRDefault="00302071" w:rsidP="00F36001">
                                      <w:pPr>
                                        <w:pStyle w:val="TableText"/>
                                        <w:rPr>
                                          <w:lang w:eastAsia="ru-RU"/>
                                        </w:rPr>
                                      </w:pPr>
                                    </w:p>
                                  </w:tc>
                                  <w:tc>
                                    <w:tcPr>
                                      <w:tcW w:w="1080" w:type="dxa"/>
                                    </w:tcPr>
                                    <w:p w14:paraId="39EC6DEF" w14:textId="77777777" w:rsidR="00302071" w:rsidRDefault="00302071" w:rsidP="00F36001">
                                      <w:pPr>
                                        <w:pStyle w:val="TableText"/>
                                        <w:rPr>
                                          <w:lang w:eastAsia="ru-RU"/>
                                        </w:rPr>
                                      </w:pPr>
                                    </w:p>
                                  </w:tc>
                                </w:tr>
                                <w:tr w:rsidR="00302071" w14:paraId="659C2CB3"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0D58F762" w14:textId="77777777" w:rsidR="00302071" w:rsidRDefault="00302071" w:rsidP="00F36001">
                                      <w:pPr>
                                        <w:pStyle w:val="TableText"/>
                                        <w:rPr>
                                          <w:lang w:eastAsia="ru-RU"/>
                                        </w:rPr>
                                      </w:pPr>
                                      <w:r>
                                        <w:rPr>
                                          <w:lang w:eastAsia="ru-RU"/>
                                        </w:rPr>
                                        <w:t>11th</w:t>
                                      </w:r>
                                    </w:p>
                                  </w:tc>
                                  <w:tc>
                                    <w:tcPr>
                                      <w:tcW w:w="1079" w:type="dxa"/>
                                      <w:hideMark/>
                                    </w:tcPr>
                                    <w:p w14:paraId="29172D11" w14:textId="77777777" w:rsidR="00302071" w:rsidRDefault="00302071" w:rsidP="00F36001">
                                      <w:pPr>
                                        <w:pStyle w:val="TableText"/>
                                        <w:rPr>
                                          <w:lang w:eastAsia="ru-RU"/>
                                        </w:rPr>
                                      </w:pPr>
                                      <w:r>
                                        <w:rPr>
                                          <w:lang w:eastAsia="ru-RU"/>
                                        </w:rPr>
                                        <w:t>+4</w:t>
                                      </w:r>
                                    </w:p>
                                  </w:tc>
                                  <w:tc>
                                    <w:tcPr>
                                      <w:tcW w:w="3314" w:type="dxa"/>
                                    </w:tcPr>
                                    <w:p w14:paraId="79289D12" w14:textId="77777777" w:rsidR="00302071" w:rsidRDefault="00302071" w:rsidP="00F36001">
                                      <w:pPr>
                                        <w:pStyle w:val="TableText"/>
                                        <w:rPr>
                                          <w:lang w:eastAsia="ru-RU"/>
                                        </w:rPr>
                                      </w:pPr>
                                    </w:p>
                                  </w:tc>
                                  <w:tc>
                                    <w:tcPr>
                                      <w:tcW w:w="1080" w:type="dxa"/>
                                    </w:tcPr>
                                    <w:p w14:paraId="261EA8B6" w14:textId="77777777" w:rsidR="00302071" w:rsidRDefault="00302071" w:rsidP="00F36001">
                                      <w:pPr>
                                        <w:pStyle w:val="TableText"/>
                                        <w:rPr>
                                          <w:lang w:eastAsia="ru-RU"/>
                                        </w:rPr>
                                      </w:pPr>
                                    </w:p>
                                  </w:tc>
                                  <w:tc>
                                    <w:tcPr>
                                      <w:tcW w:w="1080" w:type="dxa"/>
                                    </w:tcPr>
                                    <w:p w14:paraId="013B1AA0" w14:textId="77777777" w:rsidR="00302071" w:rsidRDefault="00302071" w:rsidP="00F36001">
                                      <w:pPr>
                                        <w:pStyle w:val="TableText"/>
                                        <w:rPr>
                                          <w:lang w:eastAsia="ru-RU"/>
                                        </w:rPr>
                                      </w:pPr>
                                    </w:p>
                                  </w:tc>
                                  <w:tc>
                                    <w:tcPr>
                                      <w:tcW w:w="1080" w:type="dxa"/>
                                    </w:tcPr>
                                    <w:p w14:paraId="53790AB2" w14:textId="77777777" w:rsidR="00302071" w:rsidRDefault="00302071" w:rsidP="00F36001">
                                      <w:pPr>
                                        <w:pStyle w:val="TableText"/>
                                        <w:rPr>
                                          <w:lang w:eastAsia="ru-RU"/>
                                        </w:rPr>
                                      </w:pPr>
                                    </w:p>
                                  </w:tc>
                                </w:tr>
                                <w:tr w:rsidR="00302071" w14:paraId="4493FA50" w14:textId="77777777" w:rsidTr="00E074A5">
                                  <w:tc>
                                    <w:tcPr>
                                      <w:tcW w:w="647" w:type="dxa"/>
                                      <w:hideMark/>
                                    </w:tcPr>
                                    <w:p w14:paraId="336BB2C2" w14:textId="77777777" w:rsidR="00302071" w:rsidRDefault="00302071" w:rsidP="00F36001">
                                      <w:pPr>
                                        <w:pStyle w:val="TableText"/>
                                        <w:rPr>
                                          <w:lang w:eastAsia="ru-RU"/>
                                        </w:rPr>
                                      </w:pPr>
                                      <w:r>
                                        <w:rPr>
                                          <w:lang w:eastAsia="ru-RU"/>
                                        </w:rPr>
                                        <w:t>12th</w:t>
                                      </w:r>
                                    </w:p>
                                  </w:tc>
                                  <w:tc>
                                    <w:tcPr>
                                      <w:tcW w:w="1079" w:type="dxa"/>
                                      <w:hideMark/>
                                    </w:tcPr>
                                    <w:p w14:paraId="45B58D40" w14:textId="77777777" w:rsidR="00302071" w:rsidRDefault="00302071" w:rsidP="00F36001">
                                      <w:pPr>
                                        <w:pStyle w:val="TableText"/>
                                        <w:rPr>
                                          <w:lang w:eastAsia="ru-RU"/>
                                        </w:rPr>
                                      </w:pPr>
                                      <w:r>
                                        <w:rPr>
                                          <w:lang w:eastAsia="ru-RU"/>
                                        </w:rPr>
                                        <w:t>+4</w:t>
                                      </w:r>
                                    </w:p>
                                  </w:tc>
                                  <w:tc>
                                    <w:tcPr>
                                      <w:tcW w:w="3314" w:type="dxa"/>
                                    </w:tcPr>
                                    <w:p w14:paraId="60F8A2BF" w14:textId="77777777" w:rsidR="00302071" w:rsidRDefault="00302071" w:rsidP="00F36001">
                                      <w:pPr>
                                        <w:pStyle w:val="TableText"/>
                                        <w:rPr>
                                          <w:lang w:eastAsia="ru-RU"/>
                                        </w:rPr>
                                      </w:pPr>
                                    </w:p>
                                  </w:tc>
                                  <w:tc>
                                    <w:tcPr>
                                      <w:tcW w:w="1080" w:type="dxa"/>
                                    </w:tcPr>
                                    <w:p w14:paraId="3D8852B4" w14:textId="77777777" w:rsidR="00302071" w:rsidRDefault="00302071" w:rsidP="00F36001">
                                      <w:pPr>
                                        <w:pStyle w:val="TableText"/>
                                        <w:rPr>
                                          <w:lang w:eastAsia="ru-RU"/>
                                        </w:rPr>
                                      </w:pPr>
                                    </w:p>
                                  </w:tc>
                                  <w:tc>
                                    <w:tcPr>
                                      <w:tcW w:w="1080" w:type="dxa"/>
                                    </w:tcPr>
                                    <w:p w14:paraId="31D98AA6" w14:textId="77777777" w:rsidR="00302071" w:rsidRDefault="00302071" w:rsidP="00F36001">
                                      <w:pPr>
                                        <w:pStyle w:val="TableText"/>
                                        <w:rPr>
                                          <w:lang w:eastAsia="ru-RU"/>
                                        </w:rPr>
                                      </w:pPr>
                                    </w:p>
                                  </w:tc>
                                  <w:tc>
                                    <w:tcPr>
                                      <w:tcW w:w="1080" w:type="dxa"/>
                                    </w:tcPr>
                                    <w:p w14:paraId="01A8D22F" w14:textId="77777777" w:rsidR="00302071" w:rsidRDefault="00302071" w:rsidP="00F36001">
                                      <w:pPr>
                                        <w:pStyle w:val="TableText"/>
                                        <w:rPr>
                                          <w:lang w:eastAsia="ru-RU"/>
                                        </w:rPr>
                                      </w:pPr>
                                    </w:p>
                                  </w:tc>
                                </w:tr>
                                <w:tr w:rsidR="00302071" w14:paraId="13B40945"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7BF6B377" w14:textId="77777777" w:rsidR="00302071" w:rsidRDefault="00302071" w:rsidP="00F36001">
                                      <w:pPr>
                                        <w:pStyle w:val="TableText"/>
                                        <w:rPr>
                                          <w:lang w:eastAsia="ru-RU"/>
                                        </w:rPr>
                                      </w:pPr>
                                      <w:r>
                                        <w:rPr>
                                          <w:lang w:eastAsia="ru-RU"/>
                                        </w:rPr>
                                        <w:t>13th</w:t>
                                      </w:r>
                                    </w:p>
                                  </w:tc>
                                  <w:tc>
                                    <w:tcPr>
                                      <w:tcW w:w="1079" w:type="dxa"/>
                                      <w:hideMark/>
                                    </w:tcPr>
                                    <w:p w14:paraId="424FD0D2" w14:textId="77777777" w:rsidR="00302071" w:rsidRDefault="00302071" w:rsidP="00F36001">
                                      <w:pPr>
                                        <w:pStyle w:val="TableText"/>
                                        <w:rPr>
                                          <w:lang w:eastAsia="ru-RU"/>
                                        </w:rPr>
                                      </w:pPr>
                                      <w:r>
                                        <w:rPr>
                                          <w:lang w:eastAsia="ru-RU"/>
                                        </w:rPr>
                                        <w:t>+5</w:t>
                                      </w:r>
                                    </w:p>
                                  </w:tc>
                                  <w:tc>
                                    <w:tcPr>
                                      <w:tcW w:w="3314" w:type="dxa"/>
                                    </w:tcPr>
                                    <w:p w14:paraId="0B0AD40C" w14:textId="77777777" w:rsidR="00302071" w:rsidRDefault="00302071" w:rsidP="00F36001">
                                      <w:pPr>
                                        <w:pStyle w:val="TableText"/>
                                        <w:rPr>
                                          <w:lang w:eastAsia="ru-RU"/>
                                        </w:rPr>
                                      </w:pPr>
                                    </w:p>
                                  </w:tc>
                                  <w:tc>
                                    <w:tcPr>
                                      <w:tcW w:w="1080" w:type="dxa"/>
                                    </w:tcPr>
                                    <w:p w14:paraId="397575F9" w14:textId="77777777" w:rsidR="00302071" w:rsidRDefault="00302071" w:rsidP="00F36001">
                                      <w:pPr>
                                        <w:pStyle w:val="TableText"/>
                                        <w:rPr>
                                          <w:lang w:eastAsia="ru-RU"/>
                                        </w:rPr>
                                      </w:pPr>
                                    </w:p>
                                  </w:tc>
                                  <w:tc>
                                    <w:tcPr>
                                      <w:tcW w:w="1080" w:type="dxa"/>
                                    </w:tcPr>
                                    <w:p w14:paraId="6A3BB256" w14:textId="77777777" w:rsidR="00302071" w:rsidRDefault="00302071" w:rsidP="00F36001">
                                      <w:pPr>
                                        <w:pStyle w:val="TableText"/>
                                        <w:rPr>
                                          <w:lang w:eastAsia="ru-RU"/>
                                        </w:rPr>
                                      </w:pPr>
                                    </w:p>
                                  </w:tc>
                                  <w:tc>
                                    <w:tcPr>
                                      <w:tcW w:w="1080" w:type="dxa"/>
                                    </w:tcPr>
                                    <w:p w14:paraId="0F358821" w14:textId="77777777" w:rsidR="00302071" w:rsidRDefault="00302071" w:rsidP="00F36001">
                                      <w:pPr>
                                        <w:pStyle w:val="TableText"/>
                                        <w:rPr>
                                          <w:lang w:eastAsia="ru-RU"/>
                                        </w:rPr>
                                      </w:pPr>
                                    </w:p>
                                  </w:tc>
                                </w:tr>
                                <w:tr w:rsidR="00302071" w14:paraId="70DC550B" w14:textId="77777777" w:rsidTr="00E074A5">
                                  <w:tc>
                                    <w:tcPr>
                                      <w:tcW w:w="647" w:type="dxa"/>
                                      <w:hideMark/>
                                    </w:tcPr>
                                    <w:p w14:paraId="7CD46724" w14:textId="77777777" w:rsidR="00302071" w:rsidRDefault="00302071" w:rsidP="00F36001">
                                      <w:pPr>
                                        <w:pStyle w:val="TableText"/>
                                        <w:rPr>
                                          <w:lang w:eastAsia="ru-RU"/>
                                        </w:rPr>
                                      </w:pPr>
                                      <w:r>
                                        <w:rPr>
                                          <w:lang w:eastAsia="ru-RU"/>
                                        </w:rPr>
                                        <w:t>14th</w:t>
                                      </w:r>
                                    </w:p>
                                  </w:tc>
                                  <w:tc>
                                    <w:tcPr>
                                      <w:tcW w:w="1079" w:type="dxa"/>
                                      <w:hideMark/>
                                    </w:tcPr>
                                    <w:p w14:paraId="7B85D06D" w14:textId="77777777" w:rsidR="00302071" w:rsidRDefault="00302071" w:rsidP="00F36001">
                                      <w:pPr>
                                        <w:pStyle w:val="TableText"/>
                                        <w:rPr>
                                          <w:lang w:eastAsia="ru-RU"/>
                                        </w:rPr>
                                      </w:pPr>
                                      <w:r>
                                        <w:rPr>
                                          <w:lang w:eastAsia="ru-RU"/>
                                        </w:rPr>
                                        <w:t>+5</w:t>
                                      </w:r>
                                    </w:p>
                                  </w:tc>
                                  <w:tc>
                                    <w:tcPr>
                                      <w:tcW w:w="3314" w:type="dxa"/>
                                    </w:tcPr>
                                    <w:p w14:paraId="5799EBA5" w14:textId="77777777" w:rsidR="00302071" w:rsidRDefault="00302071" w:rsidP="00F36001">
                                      <w:pPr>
                                        <w:pStyle w:val="TableText"/>
                                        <w:rPr>
                                          <w:lang w:eastAsia="ru-RU"/>
                                        </w:rPr>
                                      </w:pPr>
                                    </w:p>
                                  </w:tc>
                                  <w:tc>
                                    <w:tcPr>
                                      <w:tcW w:w="1080" w:type="dxa"/>
                                    </w:tcPr>
                                    <w:p w14:paraId="46F1F122" w14:textId="77777777" w:rsidR="00302071" w:rsidRDefault="00302071" w:rsidP="00F36001">
                                      <w:pPr>
                                        <w:pStyle w:val="TableText"/>
                                        <w:rPr>
                                          <w:lang w:eastAsia="ru-RU"/>
                                        </w:rPr>
                                      </w:pPr>
                                    </w:p>
                                  </w:tc>
                                  <w:tc>
                                    <w:tcPr>
                                      <w:tcW w:w="1080" w:type="dxa"/>
                                    </w:tcPr>
                                    <w:p w14:paraId="4ABC772C" w14:textId="77777777" w:rsidR="00302071" w:rsidRDefault="00302071" w:rsidP="00F36001">
                                      <w:pPr>
                                        <w:pStyle w:val="TableText"/>
                                        <w:rPr>
                                          <w:lang w:eastAsia="ru-RU"/>
                                        </w:rPr>
                                      </w:pPr>
                                    </w:p>
                                  </w:tc>
                                  <w:tc>
                                    <w:tcPr>
                                      <w:tcW w:w="1080" w:type="dxa"/>
                                    </w:tcPr>
                                    <w:p w14:paraId="3B34BA50" w14:textId="77777777" w:rsidR="00302071" w:rsidRDefault="00302071" w:rsidP="00F36001">
                                      <w:pPr>
                                        <w:pStyle w:val="TableText"/>
                                        <w:rPr>
                                          <w:lang w:eastAsia="ru-RU"/>
                                        </w:rPr>
                                      </w:pPr>
                                    </w:p>
                                  </w:tc>
                                </w:tr>
                                <w:tr w:rsidR="00302071" w14:paraId="281053A4"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4FB779DC" w14:textId="77777777" w:rsidR="00302071" w:rsidRDefault="00302071" w:rsidP="00F36001">
                                      <w:pPr>
                                        <w:pStyle w:val="TableText"/>
                                        <w:rPr>
                                          <w:lang w:eastAsia="ru-RU"/>
                                        </w:rPr>
                                      </w:pPr>
                                      <w:r>
                                        <w:rPr>
                                          <w:lang w:eastAsia="ru-RU"/>
                                        </w:rPr>
                                        <w:t>15th</w:t>
                                      </w:r>
                                    </w:p>
                                  </w:tc>
                                  <w:tc>
                                    <w:tcPr>
                                      <w:tcW w:w="1079" w:type="dxa"/>
                                      <w:hideMark/>
                                    </w:tcPr>
                                    <w:p w14:paraId="4CCAD84B" w14:textId="77777777" w:rsidR="00302071" w:rsidRDefault="00302071" w:rsidP="00F36001">
                                      <w:pPr>
                                        <w:pStyle w:val="TableText"/>
                                        <w:rPr>
                                          <w:lang w:eastAsia="ru-RU"/>
                                        </w:rPr>
                                      </w:pPr>
                                      <w:r>
                                        <w:rPr>
                                          <w:lang w:eastAsia="ru-RU"/>
                                        </w:rPr>
                                        <w:t>+5</w:t>
                                      </w:r>
                                    </w:p>
                                  </w:tc>
                                  <w:tc>
                                    <w:tcPr>
                                      <w:tcW w:w="3314" w:type="dxa"/>
                                    </w:tcPr>
                                    <w:p w14:paraId="1CD89A40" w14:textId="77777777" w:rsidR="00302071" w:rsidRDefault="00302071" w:rsidP="00F36001">
                                      <w:pPr>
                                        <w:pStyle w:val="TableText"/>
                                        <w:rPr>
                                          <w:lang w:eastAsia="ru-RU"/>
                                        </w:rPr>
                                      </w:pPr>
                                    </w:p>
                                  </w:tc>
                                  <w:tc>
                                    <w:tcPr>
                                      <w:tcW w:w="1080" w:type="dxa"/>
                                    </w:tcPr>
                                    <w:p w14:paraId="3CA25D65" w14:textId="77777777" w:rsidR="00302071" w:rsidRDefault="00302071" w:rsidP="00F36001">
                                      <w:pPr>
                                        <w:pStyle w:val="TableText"/>
                                        <w:rPr>
                                          <w:lang w:eastAsia="ru-RU"/>
                                        </w:rPr>
                                      </w:pPr>
                                    </w:p>
                                  </w:tc>
                                  <w:tc>
                                    <w:tcPr>
                                      <w:tcW w:w="1080" w:type="dxa"/>
                                    </w:tcPr>
                                    <w:p w14:paraId="3BE5C4DB" w14:textId="77777777" w:rsidR="00302071" w:rsidRDefault="00302071" w:rsidP="00F36001">
                                      <w:pPr>
                                        <w:pStyle w:val="TableText"/>
                                        <w:rPr>
                                          <w:lang w:eastAsia="ru-RU"/>
                                        </w:rPr>
                                      </w:pPr>
                                    </w:p>
                                  </w:tc>
                                  <w:tc>
                                    <w:tcPr>
                                      <w:tcW w:w="1080" w:type="dxa"/>
                                    </w:tcPr>
                                    <w:p w14:paraId="78BDE53D" w14:textId="77777777" w:rsidR="00302071" w:rsidRDefault="00302071" w:rsidP="00F36001">
                                      <w:pPr>
                                        <w:pStyle w:val="TableText"/>
                                        <w:rPr>
                                          <w:lang w:eastAsia="ru-RU"/>
                                        </w:rPr>
                                      </w:pPr>
                                    </w:p>
                                  </w:tc>
                                </w:tr>
                                <w:tr w:rsidR="00302071" w14:paraId="0602A803" w14:textId="77777777" w:rsidTr="00E074A5">
                                  <w:tc>
                                    <w:tcPr>
                                      <w:tcW w:w="647" w:type="dxa"/>
                                      <w:hideMark/>
                                    </w:tcPr>
                                    <w:p w14:paraId="1565856F" w14:textId="77777777" w:rsidR="00302071" w:rsidRDefault="00302071" w:rsidP="00F36001">
                                      <w:pPr>
                                        <w:pStyle w:val="TableText"/>
                                        <w:rPr>
                                          <w:lang w:eastAsia="ru-RU"/>
                                        </w:rPr>
                                      </w:pPr>
                                      <w:r>
                                        <w:rPr>
                                          <w:lang w:eastAsia="ru-RU"/>
                                        </w:rPr>
                                        <w:t>16th</w:t>
                                      </w:r>
                                    </w:p>
                                  </w:tc>
                                  <w:tc>
                                    <w:tcPr>
                                      <w:tcW w:w="1079" w:type="dxa"/>
                                      <w:hideMark/>
                                    </w:tcPr>
                                    <w:p w14:paraId="72BCB868" w14:textId="77777777" w:rsidR="00302071" w:rsidRDefault="00302071" w:rsidP="00F36001">
                                      <w:pPr>
                                        <w:pStyle w:val="TableText"/>
                                        <w:rPr>
                                          <w:lang w:eastAsia="ru-RU"/>
                                        </w:rPr>
                                      </w:pPr>
                                      <w:r>
                                        <w:rPr>
                                          <w:lang w:eastAsia="ru-RU"/>
                                        </w:rPr>
                                        <w:t>+5</w:t>
                                      </w:r>
                                    </w:p>
                                  </w:tc>
                                  <w:tc>
                                    <w:tcPr>
                                      <w:tcW w:w="3314" w:type="dxa"/>
                                    </w:tcPr>
                                    <w:p w14:paraId="4CFB59C1" w14:textId="77777777" w:rsidR="00302071" w:rsidRDefault="00302071" w:rsidP="00F36001">
                                      <w:pPr>
                                        <w:pStyle w:val="TableText"/>
                                        <w:rPr>
                                          <w:lang w:eastAsia="ru-RU"/>
                                        </w:rPr>
                                      </w:pPr>
                                    </w:p>
                                  </w:tc>
                                  <w:tc>
                                    <w:tcPr>
                                      <w:tcW w:w="1080" w:type="dxa"/>
                                    </w:tcPr>
                                    <w:p w14:paraId="61AF1136" w14:textId="77777777" w:rsidR="00302071" w:rsidRDefault="00302071" w:rsidP="00F36001">
                                      <w:pPr>
                                        <w:pStyle w:val="TableText"/>
                                        <w:rPr>
                                          <w:lang w:eastAsia="ru-RU"/>
                                        </w:rPr>
                                      </w:pPr>
                                    </w:p>
                                  </w:tc>
                                  <w:tc>
                                    <w:tcPr>
                                      <w:tcW w:w="1080" w:type="dxa"/>
                                    </w:tcPr>
                                    <w:p w14:paraId="14342521" w14:textId="77777777" w:rsidR="00302071" w:rsidRDefault="00302071" w:rsidP="00F36001">
                                      <w:pPr>
                                        <w:pStyle w:val="TableText"/>
                                        <w:rPr>
                                          <w:lang w:eastAsia="ru-RU"/>
                                        </w:rPr>
                                      </w:pPr>
                                    </w:p>
                                  </w:tc>
                                  <w:tc>
                                    <w:tcPr>
                                      <w:tcW w:w="1080" w:type="dxa"/>
                                    </w:tcPr>
                                    <w:p w14:paraId="2F8114AB" w14:textId="77777777" w:rsidR="00302071" w:rsidRDefault="00302071" w:rsidP="00F36001">
                                      <w:pPr>
                                        <w:pStyle w:val="TableText"/>
                                        <w:rPr>
                                          <w:lang w:eastAsia="ru-RU"/>
                                        </w:rPr>
                                      </w:pPr>
                                    </w:p>
                                  </w:tc>
                                </w:tr>
                                <w:tr w:rsidR="00302071" w14:paraId="056495E7"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2EF41DEF" w14:textId="77777777" w:rsidR="00302071" w:rsidRDefault="00302071" w:rsidP="00F36001">
                                      <w:pPr>
                                        <w:pStyle w:val="TableText"/>
                                        <w:rPr>
                                          <w:lang w:eastAsia="ru-RU"/>
                                        </w:rPr>
                                      </w:pPr>
                                      <w:r>
                                        <w:rPr>
                                          <w:lang w:eastAsia="ru-RU"/>
                                        </w:rPr>
                                        <w:t>17th</w:t>
                                      </w:r>
                                    </w:p>
                                  </w:tc>
                                  <w:tc>
                                    <w:tcPr>
                                      <w:tcW w:w="1079" w:type="dxa"/>
                                      <w:hideMark/>
                                    </w:tcPr>
                                    <w:p w14:paraId="662D1F0E" w14:textId="77777777" w:rsidR="00302071" w:rsidRDefault="00302071" w:rsidP="00F36001">
                                      <w:pPr>
                                        <w:pStyle w:val="TableText"/>
                                        <w:rPr>
                                          <w:lang w:eastAsia="ru-RU"/>
                                        </w:rPr>
                                      </w:pPr>
                                      <w:r>
                                        <w:rPr>
                                          <w:lang w:eastAsia="ru-RU"/>
                                        </w:rPr>
                                        <w:t>+6</w:t>
                                      </w:r>
                                    </w:p>
                                  </w:tc>
                                  <w:tc>
                                    <w:tcPr>
                                      <w:tcW w:w="3314" w:type="dxa"/>
                                    </w:tcPr>
                                    <w:p w14:paraId="6C0D55FE" w14:textId="77777777" w:rsidR="00302071" w:rsidRDefault="00302071" w:rsidP="00F36001">
                                      <w:pPr>
                                        <w:pStyle w:val="TableText"/>
                                        <w:rPr>
                                          <w:lang w:eastAsia="ru-RU"/>
                                        </w:rPr>
                                      </w:pPr>
                                    </w:p>
                                  </w:tc>
                                  <w:tc>
                                    <w:tcPr>
                                      <w:tcW w:w="1080" w:type="dxa"/>
                                    </w:tcPr>
                                    <w:p w14:paraId="56A8DF6B" w14:textId="77777777" w:rsidR="00302071" w:rsidRDefault="00302071" w:rsidP="00F36001">
                                      <w:pPr>
                                        <w:pStyle w:val="TableText"/>
                                        <w:rPr>
                                          <w:lang w:eastAsia="ru-RU"/>
                                        </w:rPr>
                                      </w:pPr>
                                    </w:p>
                                  </w:tc>
                                  <w:tc>
                                    <w:tcPr>
                                      <w:tcW w:w="1080" w:type="dxa"/>
                                    </w:tcPr>
                                    <w:p w14:paraId="278FE650" w14:textId="77777777" w:rsidR="00302071" w:rsidRDefault="00302071" w:rsidP="00F36001">
                                      <w:pPr>
                                        <w:pStyle w:val="TableText"/>
                                        <w:rPr>
                                          <w:lang w:eastAsia="ru-RU"/>
                                        </w:rPr>
                                      </w:pPr>
                                    </w:p>
                                  </w:tc>
                                  <w:tc>
                                    <w:tcPr>
                                      <w:tcW w:w="1080" w:type="dxa"/>
                                    </w:tcPr>
                                    <w:p w14:paraId="568347C1" w14:textId="77777777" w:rsidR="00302071" w:rsidRDefault="00302071" w:rsidP="00F36001">
                                      <w:pPr>
                                        <w:pStyle w:val="TableText"/>
                                        <w:rPr>
                                          <w:lang w:eastAsia="ru-RU"/>
                                        </w:rPr>
                                      </w:pPr>
                                    </w:p>
                                  </w:tc>
                                </w:tr>
                                <w:tr w:rsidR="00302071" w14:paraId="4296C9B7" w14:textId="77777777" w:rsidTr="00E074A5">
                                  <w:tc>
                                    <w:tcPr>
                                      <w:tcW w:w="647" w:type="dxa"/>
                                      <w:hideMark/>
                                    </w:tcPr>
                                    <w:p w14:paraId="7ED769C6" w14:textId="77777777" w:rsidR="00302071" w:rsidRDefault="00302071" w:rsidP="00F36001">
                                      <w:pPr>
                                        <w:pStyle w:val="TableText"/>
                                        <w:rPr>
                                          <w:lang w:eastAsia="ru-RU"/>
                                        </w:rPr>
                                      </w:pPr>
                                      <w:r>
                                        <w:rPr>
                                          <w:lang w:eastAsia="ru-RU"/>
                                        </w:rPr>
                                        <w:t>18th</w:t>
                                      </w:r>
                                    </w:p>
                                  </w:tc>
                                  <w:tc>
                                    <w:tcPr>
                                      <w:tcW w:w="1079" w:type="dxa"/>
                                      <w:hideMark/>
                                    </w:tcPr>
                                    <w:p w14:paraId="2901CD3D" w14:textId="77777777" w:rsidR="00302071" w:rsidRDefault="00302071" w:rsidP="00F36001">
                                      <w:pPr>
                                        <w:pStyle w:val="TableText"/>
                                        <w:rPr>
                                          <w:lang w:eastAsia="ru-RU"/>
                                        </w:rPr>
                                      </w:pPr>
                                      <w:r>
                                        <w:rPr>
                                          <w:lang w:eastAsia="ru-RU"/>
                                        </w:rPr>
                                        <w:t>+6</w:t>
                                      </w:r>
                                    </w:p>
                                  </w:tc>
                                  <w:tc>
                                    <w:tcPr>
                                      <w:tcW w:w="3314" w:type="dxa"/>
                                    </w:tcPr>
                                    <w:p w14:paraId="452B5DD3" w14:textId="77777777" w:rsidR="00302071" w:rsidRDefault="00302071" w:rsidP="00F36001">
                                      <w:pPr>
                                        <w:pStyle w:val="TableText"/>
                                        <w:rPr>
                                          <w:lang w:eastAsia="ru-RU"/>
                                        </w:rPr>
                                      </w:pPr>
                                    </w:p>
                                  </w:tc>
                                  <w:tc>
                                    <w:tcPr>
                                      <w:tcW w:w="1080" w:type="dxa"/>
                                    </w:tcPr>
                                    <w:p w14:paraId="2BBB3820" w14:textId="77777777" w:rsidR="00302071" w:rsidRDefault="00302071" w:rsidP="00F36001">
                                      <w:pPr>
                                        <w:pStyle w:val="TableText"/>
                                        <w:rPr>
                                          <w:lang w:eastAsia="ru-RU"/>
                                        </w:rPr>
                                      </w:pPr>
                                    </w:p>
                                  </w:tc>
                                  <w:tc>
                                    <w:tcPr>
                                      <w:tcW w:w="1080" w:type="dxa"/>
                                    </w:tcPr>
                                    <w:p w14:paraId="4865009C" w14:textId="77777777" w:rsidR="00302071" w:rsidRDefault="00302071" w:rsidP="00F36001">
                                      <w:pPr>
                                        <w:pStyle w:val="TableText"/>
                                        <w:rPr>
                                          <w:lang w:eastAsia="ru-RU"/>
                                        </w:rPr>
                                      </w:pPr>
                                    </w:p>
                                  </w:tc>
                                  <w:tc>
                                    <w:tcPr>
                                      <w:tcW w:w="1080" w:type="dxa"/>
                                    </w:tcPr>
                                    <w:p w14:paraId="65D54A78" w14:textId="77777777" w:rsidR="00302071" w:rsidRDefault="00302071" w:rsidP="00F36001">
                                      <w:pPr>
                                        <w:pStyle w:val="TableText"/>
                                        <w:rPr>
                                          <w:lang w:eastAsia="ru-RU"/>
                                        </w:rPr>
                                      </w:pPr>
                                    </w:p>
                                  </w:tc>
                                </w:tr>
                                <w:tr w:rsidR="00302071" w14:paraId="4AA29582"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2DC54F71" w14:textId="77777777" w:rsidR="00302071" w:rsidRDefault="00302071" w:rsidP="00F36001">
                                      <w:pPr>
                                        <w:pStyle w:val="TableText"/>
                                        <w:rPr>
                                          <w:lang w:eastAsia="ru-RU"/>
                                        </w:rPr>
                                      </w:pPr>
                                      <w:r>
                                        <w:rPr>
                                          <w:lang w:eastAsia="ru-RU"/>
                                        </w:rPr>
                                        <w:t>19th</w:t>
                                      </w:r>
                                    </w:p>
                                  </w:tc>
                                  <w:tc>
                                    <w:tcPr>
                                      <w:tcW w:w="1079" w:type="dxa"/>
                                      <w:hideMark/>
                                    </w:tcPr>
                                    <w:p w14:paraId="0585735A" w14:textId="77777777" w:rsidR="00302071" w:rsidRDefault="00302071" w:rsidP="00F36001">
                                      <w:pPr>
                                        <w:pStyle w:val="TableText"/>
                                        <w:rPr>
                                          <w:lang w:eastAsia="ru-RU"/>
                                        </w:rPr>
                                      </w:pPr>
                                      <w:r>
                                        <w:rPr>
                                          <w:lang w:eastAsia="ru-RU"/>
                                        </w:rPr>
                                        <w:t>+6</w:t>
                                      </w:r>
                                    </w:p>
                                  </w:tc>
                                  <w:tc>
                                    <w:tcPr>
                                      <w:tcW w:w="3314" w:type="dxa"/>
                                    </w:tcPr>
                                    <w:p w14:paraId="6BA6FA3E" w14:textId="77777777" w:rsidR="00302071" w:rsidRDefault="00302071" w:rsidP="00F36001">
                                      <w:pPr>
                                        <w:pStyle w:val="TableText"/>
                                        <w:rPr>
                                          <w:lang w:eastAsia="ru-RU"/>
                                        </w:rPr>
                                      </w:pPr>
                                    </w:p>
                                  </w:tc>
                                  <w:tc>
                                    <w:tcPr>
                                      <w:tcW w:w="1080" w:type="dxa"/>
                                    </w:tcPr>
                                    <w:p w14:paraId="7FDAFF5A" w14:textId="77777777" w:rsidR="00302071" w:rsidRDefault="00302071" w:rsidP="00F36001">
                                      <w:pPr>
                                        <w:pStyle w:val="TableText"/>
                                        <w:rPr>
                                          <w:lang w:eastAsia="ru-RU"/>
                                        </w:rPr>
                                      </w:pPr>
                                    </w:p>
                                  </w:tc>
                                  <w:tc>
                                    <w:tcPr>
                                      <w:tcW w:w="1080" w:type="dxa"/>
                                    </w:tcPr>
                                    <w:p w14:paraId="0F831004" w14:textId="77777777" w:rsidR="00302071" w:rsidRDefault="00302071" w:rsidP="00F36001">
                                      <w:pPr>
                                        <w:pStyle w:val="TableText"/>
                                        <w:rPr>
                                          <w:lang w:eastAsia="ru-RU"/>
                                        </w:rPr>
                                      </w:pPr>
                                    </w:p>
                                  </w:tc>
                                  <w:tc>
                                    <w:tcPr>
                                      <w:tcW w:w="1080" w:type="dxa"/>
                                    </w:tcPr>
                                    <w:p w14:paraId="320A27B8" w14:textId="77777777" w:rsidR="00302071" w:rsidRDefault="00302071" w:rsidP="00F36001">
                                      <w:pPr>
                                        <w:pStyle w:val="TableText"/>
                                        <w:rPr>
                                          <w:lang w:eastAsia="ru-RU"/>
                                        </w:rPr>
                                      </w:pPr>
                                    </w:p>
                                  </w:tc>
                                </w:tr>
                                <w:tr w:rsidR="00302071" w14:paraId="03D1E8DE" w14:textId="77777777" w:rsidTr="00E074A5">
                                  <w:tc>
                                    <w:tcPr>
                                      <w:tcW w:w="647" w:type="dxa"/>
                                      <w:hideMark/>
                                    </w:tcPr>
                                    <w:p w14:paraId="5A4E89FF" w14:textId="77777777" w:rsidR="00302071" w:rsidRDefault="00302071" w:rsidP="00F36001">
                                      <w:pPr>
                                        <w:pStyle w:val="TableText"/>
                                        <w:rPr>
                                          <w:lang w:eastAsia="ru-RU"/>
                                        </w:rPr>
                                      </w:pPr>
                                      <w:r>
                                        <w:rPr>
                                          <w:lang w:eastAsia="ru-RU"/>
                                        </w:rPr>
                                        <w:t>20th</w:t>
                                      </w:r>
                                    </w:p>
                                  </w:tc>
                                  <w:tc>
                                    <w:tcPr>
                                      <w:tcW w:w="1079" w:type="dxa"/>
                                      <w:hideMark/>
                                    </w:tcPr>
                                    <w:p w14:paraId="1210D973" w14:textId="77777777" w:rsidR="00302071" w:rsidRDefault="00302071" w:rsidP="00F36001">
                                      <w:pPr>
                                        <w:pStyle w:val="TableText"/>
                                        <w:rPr>
                                          <w:lang w:eastAsia="ru-RU"/>
                                        </w:rPr>
                                      </w:pPr>
                                      <w:r>
                                        <w:rPr>
                                          <w:lang w:eastAsia="ru-RU"/>
                                        </w:rPr>
                                        <w:t>+6</w:t>
                                      </w:r>
                                    </w:p>
                                  </w:tc>
                                  <w:tc>
                                    <w:tcPr>
                                      <w:tcW w:w="3314" w:type="dxa"/>
                                    </w:tcPr>
                                    <w:p w14:paraId="2B72D424" w14:textId="77777777" w:rsidR="00302071" w:rsidRDefault="00302071" w:rsidP="00F36001">
                                      <w:pPr>
                                        <w:pStyle w:val="TableText"/>
                                        <w:rPr>
                                          <w:lang w:eastAsia="ru-RU"/>
                                        </w:rPr>
                                      </w:pPr>
                                    </w:p>
                                  </w:tc>
                                  <w:tc>
                                    <w:tcPr>
                                      <w:tcW w:w="1080" w:type="dxa"/>
                                    </w:tcPr>
                                    <w:p w14:paraId="6F4127DE" w14:textId="77777777" w:rsidR="00302071" w:rsidRDefault="00302071" w:rsidP="00F36001">
                                      <w:pPr>
                                        <w:pStyle w:val="TableText"/>
                                        <w:rPr>
                                          <w:lang w:eastAsia="ru-RU"/>
                                        </w:rPr>
                                      </w:pPr>
                                    </w:p>
                                  </w:tc>
                                  <w:tc>
                                    <w:tcPr>
                                      <w:tcW w:w="1080" w:type="dxa"/>
                                    </w:tcPr>
                                    <w:p w14:paraId="31A351BB" w14:textId="77777777" w:rsidR="00302071" w:rsidRDefault="00302071" w:rsidP="00F36001">
                                      <w:pPr>
                                        <w:pStyle w:val="TableText"/>
                                        <w:rPr>
                                          <w:lang w:eastAsia="ru-RU"/>
                                        </w:rPr>
                                      </w:pPr>
                                    </w:p>
                                  </w:tc>
                                  <w:tc>
                                    <w:tcPr>
                                      <w:tcW w:w="1080" w:type="dxa"/>
                                    </w:tcPr>
                                    <w:p w14:paraId="618343EE" w14:textId="77777777" w:rsidR="00302071" w:rsidRDefault="00302071" w:rsidP="00F36001">
                                      <w:pPr>
                                        <w:pStyle w:val="TableText"/>
                                        <w:rPr>
                                          <w:lang w:eastAsia="ru-RU"/>
                                        </w:rPr>
                                      </w:pPr>
                                    </w:p>
                                  </w:tc>
                                </w:tr>
                              </w:tbl>
                              <w:p w14:paraId="26DF333D" w14:textId="77777777" w:rsidR="00302071" w:rsidRDefault="00302071" w:rsidP="00F36001">
                                <w:pPr>
                                  <w:rPr>
                                    <w:lang w:eastAsia="zh-CN"/>
                                  </w:rPr>
                                </w:pPr>
                              </w:p>
                            </w:txbxContent>
                          </wps:txbx>
                          <wps:bodyPr rot="0" vert="horz" wrap="square" lIns="91440" tIns="45720" rIns="91440" bIns="45720" anchor="t" anchorCtr="0" upright="1">
                            <a:noAutofit/>
                          </wps:bodyPr>
                        </wps:wsp>
                      </wpg:grpSp>
                    </wpg:wgp>
                  </a:graphicData>
                </a:graphic>
              </wp:inline>
            </w:drawing>
          </mc:Choice>
          <mc:Fallback>
            <w:pict>
              <v:group w14:anchorId="61981CAF" id="Групувати 281" o:spid="_x0000_s1196" style="width:512.85pt;height:315.6pt;mso-position-horizontal-relative:char;mso-position-vertical-relative:line" coordorigin=",285" coordsize="73980,52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">
                <v:shape id="Picture 11" o:spid="_x0000_s1197" type="#_x0000_t75" alt="fancy-circle-sliver" style="position:absolute;top:12231;width:5700;height:2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">
                  <v:imagedata r:id="rId82" o:title="fancy-circle-sliver" croptop="5969f" cropbottom="8634f"/>
                </v:shape>
                <v:shape id="Picture 10" o:spid="_x0000_s1198" type="#_x0000_t75" alt="fancy-circle-sliver" style="position:absolute;left:68280;top:14955;width:5700;height:23631;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">
                  <v:imagedata r:id="rId82" o:title="fancy-circle-sliver" croptop="5969f" cropbottom="8634f"/>
                </v:shape>
                <v:group id="Group 20" o:spid="_x0000_s1199" style="position:absolute;left:381;top:285;width:72216;height:52143" coordorigin="-1756,285" coordsize="72216,52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Picture 8" o:spid="_x0000_s1200" type="#_x0000_t75" style="position:absolute;left:-1756;top:285;width:72215;height:5214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">
                    <v:imagedata r:id="rId83" o:title=""/>
                  </v:shape>
                  <v:shape id="_x0000_s1201" type="#_x0000_t202" style="position:absolute;left:1291;top:3151;width:66015;height:4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tbl>
                          <w:tblPr>
                            <w:tblStyle w:val="TableCoreClass"/>
                            <w:tblW w:w="8280" w:type="dxa"/>
                            <w:tblLayout w:type="fixed"/>
                            <w:tblLook w:val="0420" w:firstRow="1" w:lastRow="0" w:firstColumn="0" w:lastColumn="0" w:noHBand="0" w:noVBand="1"/>
                          </w:tblPr>
                          <w:tblGrid>
                            <w:gridCol w:w="647"/>
                            <w:gridCol w:w="1079"/>
                            <w:gridCol w:w="3314"/>
                            <w:gridCol w:w="1080"/>
                            <w:gridCol w:w="1080"/>
                            <w:gridCol w:w="1080"/>
                          </w:tblGrid>
                          <w:tr w:rsidR="00302071" w:rsidRPr="000166C4" w14:paraId="3686BABB" w14:textId="77777777" w:rsidTr="00E074A5">
                            <w:trPr>
                              <w:gridAfter w:val="3"/>
                              <w:cnfStyle w:val="100000000000" w:firstRow="1" w:lastRow="0" w:firstColumn="0" w:lastColumn="0" w:oddVBand="0" w:evenVBand="0" w:oddHBand="0" w:evenHBand="0" w:firstRowFirstColumn="0" w:firstRowLastColumn="0" w:lastRowFirstColumn="0" w:lastRowLastColumn="0"/>
                              <w:wAfter w:w="3240" w:type="dxa"/>
                            </w:trPr>
                            <w:tc>
                              <w:tcPr>
                                <w:tcW w:w="5040" w:type="dxa"/>
                                <w:gridSpan w:val="3"/>
                                <w:hideMark/>
                              </w:tcPr>
                              <w:p w14:paraId="1B9B793C" w14:textId="77777777" w:rsidR="00302071" w:rsidRDefault="00302071" w:rsidP="00C05F0E">
                                <w:pPr>
                                  <w:pStyle w:val="TABLEHEADING"/>
                                  <w:rPr>
                                    <w:rFonts w:ascii="Scaly Sans" w:hAnsi="Scaly Sans"/>
                                    <w:sz w:val="17"/>
                                    <w:szCs w:val="17"/>
                                  </w:rPr>
                                </w:pPr>
                                <w:r>
                                  <w:t>Class Table – Two Columns Width</w:t>
                                </w:r>
                              </w:p>
                            </w:tc>
                          </w:tr>
                          <w:tr w:rsidR="00302071" w14:paraId="4502D328" w14:textId="77777777" w:rsidTr="00E074A5">
                            <w:tc>
                              <w:tcPr>
                                <w:tcW w:w="647" w:type="dxa"/>
                                <w:hideMark/>
                              </w:tcPr>
                              <w:p w14:paraId="69B659CB" w14:textId="77777777" w:rsidR="00302071" w:rsidRDefault="00302071" w:rsidP="00F36001">
                                <w:pPr>
                                  <w:pStyle w:val="TableHeader"/>
                                  <w:rPr>
                                    <w:rFonts w:eastAsiaTheme="minorHAnsi"/>
                                    <w:lang w:eastAsia="ru-RU"/>
                                  </w:rPr>
                                </w:pPr>
                                <w:r>
                                  <w:rPr>
                                    <w:lang w:eastAsia="ru-RU"/>
                                  </w:rPr>
                                  <w:t>Level</w:t>
                                </w:r>
                              </w:p>
                            </w:tc>
                            <w:tc>
                              <w:tcPr>
                                <w:tcW w:w="1079" w:type="dxa"/>
                                <w:hideMark/>
                              </w:tcPr>
                              <w:p w14:paraId="139FB3FD" w14:textId="77777777" w:rsidR="00302071" w:rsidRDefault="00302071" w:rsidP="00F36001">
                                <w:pPr>
                                  <w:pStyle w:val="TableHeader"/>
                                  <w:rPr>
                                    <w:lang w:eastAsia="ru-RU"/>
                                  </w:rPr>
                                </w:pPr>
                                <w:r>
                                  <w:rPr>
                                    <w:lang w:eastAsia="ru-RU"/>
                                  </w:rPr>
                                  <w:t>Proficiency Bonus</w:t>
                                </w:r>
                              </w:p>
                            </w:tc>
                            <w:tc>
                              <w:tcPr>
                                <w:tcW w:w="3314" w:type="dxa"/>
                                <w:hideMark/>
                              </w:tcPr>
                              <w:p w14:paraId="70C8B252" w14:textId="77777777" w:rsidR="00302071" w:rsidRDefault="00302071" w:rsidP="00F36001">
                                <w:pPr>
                                  <w:pStyle w:val="TableHeader"/>
                                  <w:rPr>
                                    <w:lang w:eastAsia="ru-RU"/>
                                  </w:rPr>
                                </w:pPr>
                                <w:r>
                                  <w:rPr>
                                    <w:lang w:eastAsia="ru-RU"/>
                                  </w:rPr>
                                  <w:t>Features</w:t>
                                </w:r>
                              </w:p>
                            </w:tc>
                            <w:tc>
                              <w:tcPr>
                                <w:tcW w:w="1080" w:type="dxa"/>
                                <w:hideMark/>
                              </w:tcPr>
                              <w:p w14:paraId="5E6DE395" w14:textId="77777777" w:rsidR="00302071" w:rsidRDefault="00302071" w:rsidP="00F36001">
                                <w:pPr>
                                  <w:pStyle w:val="TableHeader"/>
                                  <w:rPr>
                                    <w:lang w:eastAsia="ru-RU"/>
                                  </w:rPr>
                                </w:pPr>
                                <w:r>
                                  <w:rPr>
                                    <w:lang w:eastAsia="ru-RU"/>
                                  </w:rPr>
                                  <w:t>Column One</w:t>
                                </w:r>
                              </w:p>
                            </w:tc>
                            <w:tc>
                              <w:tcPr>
                                <w:tcW w:w="1080" w:type="dxa"/>
                                <w:hideMark/>
                              </w:tcPr>
                              <w:p w14:paraId="38C0A545" w14:textId="77777777" w:rsidR="00302071" w:rsidRDefault="00302071" w:rsidP="00F36001">
                                <w:pPr>
                                  <w:pStyle w:val="TableHeader"/>
                                  <w:rPr>
                                    <w:lang w:eastAsia="ru-RU"/>
                                  </w:rPr>
                                </w:pPr>
                                <w:r>
                                  <w:rPr>
                                    <w:lang w:eastAsia="ru-RU"/>
                                  </w:rPr>
                                  <w:t>Column Two</w:t>
                                </w:r>
                              </w:p>
                            </w:tc>
                            <w:tc>
                              <w:tcPr>
                                <w:tcW w:w="1080" w:type="dxa"/>
                                <w:hideMark/>
                              </w:tcPr>
                              <w:p w14:paraId="51910F3F" w14:textId="77777777" w:rsidR="00302071" w:rsidRDefault="00302071" w:rsidP="00F36001">
                                <w:pPr>
                                  <w:pStyle w:val="TableHeader"/>
                                  <w:rPr>
                                    <w:lang w:eastAsia="ru-RU"/>
                                  </w:rPr>
                                </w:pPr>
                                <w:r>
                                  <w:rPr>
                                    <w:lang w:eastAsia="ru-RU"/>
                                  </w:rPr>
                                  <w:t>Column Three</w:t>
                                </w:r>
                              </w:p>
                            </w:tc>
                          </w:tr>
                          <w:tr w:rsidR="00302071" w:rsidRPr="00663B4A" w14:paraId="64D7B3D1"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186B7542" w14:textId="77777777" w:rsidR="00302071" w:rsidRDefault="00302071" w:rsidP="00F36001">
                                <w:pPr>
                                  <w:pStyle w:val="TableText"/>
                                  <w:rPr>
                                    <w:lang w:eastAsia="ru-RU"/>
                                  </w:rPr>
                                </w:pPr>
                                <w:r>
                                  <w:rPr>
                                    <w:lang w:eastAsia="ru-RU"/>
                                  </w:rPr>
                                  <w:t>1st</w:t>
                                </w:r>
                              </w:p>
                            </w:tc>
                            <w:tc>
                              <w:tcPr>
                                <w:tcW w:w="1079" w:type="dxa"/>
                                <w:hideMark/>
                              </w:tcPr>
                              <w:p w14:paraId="6D7E22A4" w14:textId="77777777" w:rsidR="00302071" w:rsidRDefault="00302071" w:rsidP="00F36001">
                                <w:pPr>
                                  <w:pStyle w:val="TableText"/>
                                  <w:rPr>
                                    <w:lang w:eastAsia="ru-RU"/>
                                  </w:rPr>
                                </w:pPr>
                                <w:r>
                                  <w:rPr>
                                    <w:lang w:eastAsia="ru-RU"/>
                                  </w:rPr>
                                  <w:t>+2</w:t>
                                </w:r>
                              </w:p>
                            </w:tc>
                            <w:tc>
                              <w:tcPr>
                                <w:tcW w:w="3314" w:type="dxa"/>
                                <w:hideMark/>
                              </w:tcPr>
                              <w:p w14:paraId="1B03DA3A" w14:textId="77777777" w:rsidR="00302071" w:rsidRDefault="00302071" w:rsidP="00F36001">
                                <w:pPr>
                                  <w:pStyle w:val="TableText"/>
                                  <w:rPr>
                                    <w:lang w:eastAsia="ru-RU"/>
                                  </w:rPr>
                                </w:pPr>
                                <w:r>
                                  <w:rPr>
                                    <w:lang w:eastAsia="ru-RU"/>
                                  </w:rPr>
                                  <w:t xml:space="preserve">When you fill in a table, it can help to check the </w:t>
                                </w:r>
                              </w:p>
                            </w:tc>
                            <w:tc>
                              <w:tcPr>
                                <w:tcW w:w="1080" w:type="dxa"/>
                              </w:tcPr>
                              <w:p w14:paraId="7DD7A53B" w14:textId="77777777" w:rsidR="00302071" w:rsidRDefault="00302071" w:rsidP="00F36001">
                                <w:pPr>
                                  <w:pStyle w:val="TableText"/>
                                  <w:rPr>
                                    <w:lang w:eastAsia="ru-RU"/>
                                  </w:rPr>
                                </w:pPr>
                              </w:p>
                            </w:tc>
                            <w:tc>
                              <w:tcPr>
                                <w:tcW w:w="1080" w:type="dxa"/>
                              </w:tcPr>
                              <w:p w14:paraId="54EAB12F" w14:textId="77777777" w:rsidR="00302071" w:rsidRDefault="00302071" w:rsidP="00F36001">
                                <w:pPr>
                                  <w:pStyle w:val="TableText"/>
                                  <w:rPr>
                                    <w:lang w:eastAsia="ru-RU"/>
                                  </w:rPr>
                                </w:pPr>
                              </w:p>
                            </w:tc>
                            <w:tc>
                              <w:tcPr>
                                <w:tcW w:w="1080" w:type="dxa"/>
                              </w:tcPr>
                              <w:p w14:paraId="4A9C2F84" w14:textId="77777777" w:rsidR="00302071" w:rsidRDefault="00302071" w:rsidP="00F36001">
                                <w:pPr>
                                  <w:pStyle w:val="TableText"/>
                                  <w:rPr>
                                    <w:lang w:eastAsia="ru-RU"/>
                                  </w:rPr>
                                </w:pPr>
                              </w:p>
                            </w:tc>
                          </w:tr>
                          <w:tr w:rsidR="00302071" w:rsidRPr="000166C4" w14:paraId="4923BEEE" w14:textId="77777777" w:rsidTr="00E074A5">
                            <w:tc>
                              <w:tcPr>
                                <w:tcW w:w="647" w:type="dxa"/>
                                <w:hideMark/>
                              </w:tcPr>
                              <w:p w14:paraId="421A4319" w14:textId="77777777" w:rsidR="00302071" w:rsidRDefault="00302071" w:rsidP="00F36001">
                                <w:pPr>
                                  <w:pStyle w:val="TableText"/>
                                  <w:rPr>
                                    <w:lang w:eastAsia="ru-RU"/>
                                  </w:rPr>
                                </w:pPr>
                                <w:r>
                                  <w:rPr>
                                    <w:lang w:eastAsia="ru-RU"/>
                                  </w:rPr>
                                  <w:t>2nd</w:t>
                                </w:r>
                              </w:p>
                            </w:tc>
                            <w:tc>
                              <w:tcPr>
                                <w:tcW w:w="1079" w:type="dxa"/>
                                <w:hideMark/>
                              </w:tcPr>
                              <w:p w14:paraId="048CFEB0" w14:textId="77777777" w:rsidR="00302071" w:rsidRDefault="00302071" w:rsidP="00F36001">
                                <w:pPr>
                                  <w:pStyle w:val="TableText"/>
                                  <w:rPr>
                                    <w:lang w:eastAsia="ru-RU"/>
                                  </w:rPr>
                                </w:pPr>
                                <w:r>
                                  <w:rPr>
                                    <w:lang w:eastAsia="ru-RU"/>
                                  </w:rPr>
                                  <w:t>+2</w:t>
                                </w:r>
                              </w:p>
                            </w:tc>
                            <w:tc>
                              <w:tcPr>
                                <w:tcW w:w="3314" w:type="dxa"/>
                                <w:hideMark/>
                              </w:tcPr>
                              <w:p w14:paraId="301348EE" w14:textId="77777777" w:rsidR="00302071" w:rsidRDefault="00302071" w:rsidP="00F36001">
                                <w:pPr>
                                  <w:pStyle w:val="TableText"/>
                                  <w:rPr>
                                    <w:lang w:eastAsia="ru-RU"/>
                                  </w:rPr>
                                </w:pPr>
                                <w:r>
                                  <w:rPr>
                                    <w:lang w:eastAsia="ru-RU"/>
                                  </w:rPr>
                                  <w:t>‘View Gridlines’ option under Table Tools-Layout.</w:t>
                                </w:r>
                              </w:p>
                            </w:tc>
                            <w:tc>
                              <w:tcPr>
                                <w:tcW w:w="1080" w:type="dxa"/>
                              </w:tcPr>
                              <w:p w14:paraId="6EE1A5A1" w14:textId="77777777" w:rsidR="00302071" w:rsidRDefault="00302071" w:rsidP="00F36001">
                                <w:pPr>
                                  <w:pStyle w:val="TableText"/>
                                  <w:rPr>
                                    <w:lang w:eastAsia="ru-RU"/>
                                  </w:rPr>
                                </w:pPr>
                              </w:p>
                            </w:tc>
                            <w:tc>
                              <w:tcPr>
                                <w:tcW w:w="1080" w:type="dxa"/>
                              </w:tcPr>
                              <w:p w14:paraId="619C0327" w14:textId="77777777" w:rsidR="00302071" w:rsidRDefault="00302071" w:rsidP="00F36001">
                                <w:pPr>
                                  <w:pStyle w:val="TableText"/>
                                  <w:rPr>
                                    <w:lang w:eastAsia="ru-RU"/>
                                  </w:rPr>
                                </w:pPr>
                              </w:p>
                            </w:tc>
                            <w:tc>
                              <w:tcPr>
                                <w:tcW w:w="1080" w:type="dxa"/>
                              </w:tcPr>
                              <w:p w14:paraId="3931DE23" w14:textId="77777777" w:rsidR="00302071" w:rsidRDefault="00302071" w:rsidP="00F36001">
                                <w:pPr>
                                  <w:pStyle w:val="TableText"/>
                                  <w:rPr>
                                    <w:lang w:eastAsia="ru-RU"/>
                                  </w:rPr>
                                </w:pPr>
                              </w:p>
                            </w:tc>
                          </w:tr>
                          <w:tr w:rsidR="00302071" w14:paraId="47C98430"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7B607E9C" w14:textId="77777777" w:rsidR="00302071" w:rsidRDefault="00302071" w:rsidP="00F36001">
                                <w:pPr>
                                  <w:pStyle w:val="TableText"/>
                                  <w:rPr>
                                    <w:lang w:eastAsia="ru-RU"/>
                                  </w:rPr>
                                </w:pPr>
                                <w:r>
                                  <w:rPr>
                                    <w:lang w:eastAsia="ru-RU"/>
                                  </w:rPr>
                                  <w:t>3rd</w:t>
                                </w:r>
                              </w:p>
                            </w:tc>
                            <w:tc>
                              <w:tcPr>
                                <w:tcW w:w="1079" w:type="dxa"/>
                                <w:hideMark/>
                              </w:tcPr>
                              <w:p w14:paraId="3FE611D2" w14:textId="77777777" w:rsidR="00302071" w:rsidRDefault="00302071" w:rsidP="00F36001">
                                <w:pPr>
                                  <w:pStyle w:val="TableText"/>
                                  <w:rPr>
                                    <w:lang w:eastAsia="ru-RU"/>
                                  </w:rPr>
                                </w:pPr>
                                <w:r>
                                  <w:rPr>
                                    <w:lang w:eastAsia="ru-RU"/>
                                  </w:rPr>
                                  <w:t>+2</w:t>
                                </w:r>
                              </w:p>
                            </w:tc>
                            <w:tc>
                              <w:tcPr>
                                <w:tcW w:w="3314" w:type="dxa"/>
                              </w:tcPr>
                              <w:p w14:paraId="78467589" w14:textId="77777777" w:rsidR="00302071" w:rsidRDefault="00302071" w:rsidP="00F36001">
                                <w:pPr>
                                  <w:pStyle w:val="TableText"/>
                                  <w:rPr>
                                    <w:lang w:eastAsia="ru-RU"/>
                                  </w:rPr>
                                </w:pPr>
                              </w:p>
                            </w:tc>
                            <w:tc>
                              <w:tcPr>
                                <w:tcW w:w="1080" w:type="dxa"/>
                              </w:tcPr>
                              <w:p w14:paraId="4217F737" w14:textId="77777777" w:rsidR="00302071" w:rsidRDefault="00302071" w:rsidP="00F36001">
                                <w:pPr>
                                  <w:pStyle w:val="TableText"/>
                                  <w:rPr>
                                    <w:lang w:eastAsia="ru-RU"/>
                                  </w:rPr>
                                </w:pPr>
                              </w:p>
                            </w:tc>
                            <w:tc>
                              <w:tcPr>
                                <w:tcW w:w="1080" w:type="dxa"/>
                              </w:tcPr>
                              <w:p w14:paraId="2C73C8EE" w14:textId="77777777" w:rsidR="00302071" w:rsidRDefault="00302071" w:rsidP="00F36001">
                                <w:pPr>
                                  <w:pStyle w:val="TableText"/>
                                  <w:rPr>
                                    <w:lang w:eastAsia="ru-RU"/>
                                  </w:rPr>
                                </w:pPr>
                              </w:p>
                            </w:tc>
                            <w:tc>
                              <w:tcPr>
                                <w:tcW w:w="1080" w:type="dxa"/>
                              </w:tcPr>
                              <w:p w14:paraId="70F02507" w14:textId="77777777" w:rsidR="00302071" w:rsidRDefault="00302071" w:rsidP="00F36001">
                                <w:pPr>
                                  <w:pStyle w:val="TableText"/>
                                  <w:rPr>
                                    <w:lang w:eastAsia="ru-RU"/>
                                  </w:rPr>
                                </w:pPr>
                              </w:p>
                            </w:tc>
                          </w:tr>
                          <w:tr w:rsidR="00302071" w14:paraId="141E469E" w14:textId="77777777" w:rsidTr="00E074A5">
                            <w:tc>
                              <w:tcPr>
                                <w:tcW w:w="647" w:type="dxa"/>
                                <w:hideMark/>
                              </w:tcPr>
                              <w:p w14:paraId="18E10F04" w14:textId="77777777" w:rsidR="00302071" w:rsidRDefault="00302071" w:rsidP="00F36001">
                                <w:pPr>
                                  <w:pStyle w:val="TableText"/>
                                  <w:rPr>
                                    <w:lang w:eastAsia="ru-RU"/>
                                  </w:rPr>
                                </w:pPr>
                                <w:r>
                                  <w:rPr>
                                    <w:lang w:eastAsia="ru-RU"/>
                                  </w:rPr>
                                  <w:t>4th</w:t>
                                </w:r>
                              </w:p>
                            </w:tc>
                            <w:tc>
                              <w:tcPr>
                                <w:tcW w:w="1079" w:type="dxa"/>
                                <w:hideMark/>
                              </w:tcPr>
                              <w:p w14:paraId="0D09BD4F" w14:textId="77777777" w:rsidR="00302071" w:rsidRDefault="00302071" w:rsidP="00F36001">
                                <w:pPr>
                                  <w:pStyle w:val="TableText"/>
                                  <w:rPr>
                                    <w:lang w:eastAsia="ru-RU"/>
                                  </w:rPr>
                                </w:pPr>
                                <w:r>
                                  <w:rPr>
                                    <w:lang w:eastAsia="ru-RU"/>
                                  </w:rPr>
                                  <w:t>+2</w:t>
                                </w:r>
                              </w:p>
                            </w:tc>
                            <w:tc>
                              <w:tcPr>
                                <w:tcW w:w="3314" w:type="dxa"/>
                              </w:tcPr>
                              <w:p w14:paraId="49B043A9" w14:textId="77777777" w:rsidR="00302071" w:rsidRDefault="00302071" w:rsidP="00F36001">
                                <w:pPr>
                                  <w:pStyle w:val="TableText"/>
                                  <w:rPr>
                                    <w:lang w:eastAsia="ru-RU"/>
                                  </w:rPr>
                                </w:pPr>
                              </w:p>
                            </w:tc>
                            <w:tc>
                              <w:tcPr>
                                <w:tcW w:w="1080" w:type="dxa"/>
                              </w:tcPr>
                              <w:p w14:paraId="0A207A92" w14:textId="77777777" w:rsidR="00302071" w:rsidRDefault="00302071" w:rsidP="00F36001">
                                <w:pPr>
                                  <w:pStyle w:val="TableText"/>
                                  <w:rPr>
                                    <w:lang w:eastAsia="ru-RU"/>
                                  </w:rPr>
                                </w:pPr>
                              </w:p>
                            </w:tc>
                            <w:tc>
                              <w:tcPr>
                                <w:tcW w:w="1080" w:type="dxa"/>
                              </w:tcPr>
                              <w:p w14:paraId="1B0AF428" w14:textId="77777777" w:rsidR="00302071" w:rsidRDefault="00302071" w:rsidP="00F36001">
                                <w:pPr>
                                  <w:pStyle w:val="TableText"/>
                                  <w:rPr>
                                    <w:lang w:eastAsia="ru-RU"/>
                                  </w:rPr>
                                </w:pPr>
                              </w:p>
                            </w:tc>
                            <w:tc>
                              <w:tcPr>
                                <w:tcW w:w="1080" w:type="dxa"/>
                              </w:tcPr>
                              <w:p w14:paraId="0E455017" w14:textId="77777777" w:rsidR="00302071" w:rsidRDefault="00302071" w:rsidP="00F36001">
                                <w:pPr>
                                  <w:pStyle w:val="TableText"/>
                                  <w:rPr>
                                    <w:lang w:eastAsia="ru-RU"/>
                                  </w:rPr>
                                </w:pPr>
                              </w:p>
                            </w:tc>
                          </w:tr>
                          <w:tr w:rsidR="00302071" w:rsidRPr="00AD6DB4" w14:paraId="083EA1A8"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6887E114" w14:textId="77777777" w:rsidR="00302071" w:rsidRDefault="00302071" w:rsidP="00F36001">
                                <w:pPr>
                                  <w:pStyle w:val="TableText"/>
                                  <w:rPr>
                                    <w:lang w:eastAsia="ru-RU"/>
                                  </w:rPr>
                                </w:pPr>
                                <w:r>
                                  <w:rPr>
                                    <w:lang w:eastAsia="ru-RU"/>
                                  </w:rPr>
                                  <w:t>5th</w:t>
                                </w:r>
                              </w:p>
                            </w:tc>
                            <w:tc>
                              <w:tcPr>
                                <w:tcW w:w="1079" w:type="dxa"/>
                                <w:hideMark/>
                              </w:tcPr>
                              <w:p w14:paraId="3FD2B99F" w14:textId="77777777" w:rsidR="00302071" w:rsidRDefault="00302071" w:rsidP="00F36001">
                                <w:pPr>
                                  <w:pStyle w:val="TableText"/>
                                  <w:rPr>
                                    <w:lang w:eastAsia="ru-RU"/>
                                  </w:rPr>
                                </w:pPr>
                                <w:r>
                                  <w:rPr>
                                    <w:lang w:eastAsia="ru-RU"/>
                                  </w:rPr>
                                  <w:t>+3</w:t>
                                </w:r>
                              </w:p>
                            </w:tc>
                            <w:tc>
                              <w:tcPr>
                                <w:tcW w:w="3314" w:type="dxa"/>
                                <w:hideMark/>
                              </w:tcPr>
                              <w:p w14:paraId="1227DE2F" w14:textId="77777777" w:rsidR="00302071" w:rsidRDefault="00302071" w:rsidP="00F36001">
                                <w:pPr>
                                  <w:pStyle w:val="TableText"/>
                                  <w:rPr>
                                    <w:lang w:eastAsia="ru-RU"/>
                                  </w:rPr>
                                </w:pPr>
                                <w:r>
                                  <w:rPr>
                                    <w:lang w:eastAsia="ru-RU"/>
                                  </w:rPr>
                                  <w:t xml:space="preserve">Those diagram things on the sides – don’t forget </w:t>
                                </w:r>
                              </w:p>
                            </w:tc>
                            <w:tc>
                              <w:tcPr>
                                <w:tcW w:w="1080" w:type="dxa"/>
                              </w:tcPr>
                              <w:p w14:paraId="1E836740" w14:textId="77777777" w:rsidR="00302071" w:rsidRDefault="00302071" w:rsidP="00F36001">
                                <w:pPr>
                                  <w:pStyle w:val="TableText"/>
                                  <w:rPr>
                                    <w:lang w:eastAsia="ru-RU"/>
                                  </w:rPr>
                                </w:pPr>
                              </w:p>
                            </w:tc>
                            <w:tc>
                              <w:tcPr>
                                <w:tcW w:w="1080" w:type="dxa"/>
                              </w:tcPr>
                              <w:p w14:paraId="321CC23D" w14:textId="77777777" w:rsidR="00302071" w:rsidRDefault="00302071" w:rsidP="00F36001">
                                <w:pPr>
                                  <w:pStyle w:val="TableText"/>
                                  <w:rPr>
                                    <w:lang w:eastAsia="ru-RU"/>
                                  </w:rPr>
                                </w:pPr>
                              </w:p>
                            </w:tc>
                            <w:tc>
                              <w:tcPr>
                                <w:tcW w:w="1080" w:type="dxa"/>
                              </w:tcPr>
                              <w:p w14:paraId="14547CA6" w14:textId="77777777" w:rsidR="00302071" w:rsidRDefault="00302071" w:rsidP="00F36001">
                                <w:pPr>
                                  <w:pStyle w:val="TableText"/>
                                  <w:rPr>
                                    <w:lang w:eastAsia="ru-RU"/>
                                  </w:rPr>
                                </w:pPr>
                              </w:p>
                            </w:tc>
                          </w:tr>
                          <w:tr w:rsidR="00302071" w14:paraId="1E36342B" w14:textId="77777777" w:rsidTr="00E074A5">
                            <w:tc>
                              <w:tcPr>
                                <w:tcW w:w="647" w:type="dxa"/>
                                <w:hideMark/>
                              </w:tcPr>
                              <w:p w14:paraId="65CC6A18" w14:textId="77777777" w:rsidR="00302071" w:rsidRDefault="00302071" w:rsidP="00F36001">
                                <w:pPr>
                                  <w:pStyle w:val="TableText"/>
                                  <w:rPr>
                                    <w:lang w:eastAsia="ru-RU"/>
                                  </w:rPr>
                                </w:pPr>
                                <w:r>
                                  <w:rPr>
                                    <w:lang w:eastAsia="ru-RU"/>
                                  </w:rPr>
                                  <w:t>6th</w:t>
                                </w:r>
                              </w:p>
                            </w:tc>
                            <w:tc>
                              <w:tcPr>
                                <w:tcW w:w="1079" w:type="dxa"/>
                                <w:hideMark/>
                              </w:tcPr>
                              <w:p w14:paraId="6E0F002B" w14:textId="77777777" w:rsidR="00302071" w:rsidRDefault="00302071" w:rsidP="00F36001">
                                <w:pPr>
                                  <w:pStyle w:val="TableText"/>
                                  <w:rPr>
                                    <w:lang w:eastAsia="ru-RU"/>
                                  </w:rPr>
                                </w:pPr>
                                <w:r>
                                  <w:rPr>
                                    <w:lang w:eastAsia="ru-RU"/>
                                  </w:rPr>
                                  <w:t>+3</w:t>
                                </w:r>
                              </w:p>
                            </w:tc>
                            <w:tc>
                              <w:tcPr>
                                <w:tcW w:w="3314" w:type="dxa"/>
                                <w:hideMark/>
                              </w:tcPr>
                              <w:p w14:paraId="50866F93" w14:textId="77777777" w:rsidR="00302071" w:rsidRDefault="00302071" w:rsidP="00F36001">
                                <w:pPr>
                                  <w:pStyle w:val="TableText"/>
                                  <w:rPr>
                                    <w:lang w:eastAsia="ru-RU"/>
                                  </w:rPr>
                                </w:pPr>
                                <w:r>
                                  <w:rPr>
                                    <w:lang w:eastAsia="ru-RU"/>
                                  </w:rPr>
                                  <w:t>them.</w:t>
                                </w:r>
                              </w:p>
                            </w:tc>
                            <w:tc>
                              <w:tcPr>
                                <w:tcW w:w="1080" w:type="dxa"/>
                              </w:tcPr>
                              <w:p w14:paraId="50734147" w14:textId="77777777" w:rsidR="00302071" w:rsidRDefault="00302071" w:rsidP="00F36001">
                                <w:pPr>
                                  <w:pStyle w:val="TableText"/>
                                  <w:rPr>
                                    <w:lang w:eastAsia="ru-RU"/>
                                  </w:rPr>
                                </w:pPr>
                              </w:p>
                            </w:tc>
                            <w:tc>
                              <w:tcPr>
                                <w:tcW w:w="1080" w:type="dxa"/>
                              </w:tcPr>
                              <w:p w14:paraId="709C29B1" w14:textId="77777777" w:rsidR="00302071" w:rsidRDefault="00302071" w:rsidP="00F36001">
                                <w:pPr>
                                  <w:pStyle w:val="TableText"/>
                                  <w:rPr>
                                    <w:lang w:eastAsia="ru-RU"/>
                                  </w:rPr>
                                </w:pPr>
                              </w:p>
                            </w:tc>
                            <w:tc>
                              <w:tcPr>
                                <w:tcW w:w="1080" w:type="dxa"/>
                              </w:tcPr>
                              <w:p w14:paraId="31F85088" w14:textId="77777777" w:rsidR="00302071" w:rsidRDefault="00302071" w:rsidP="00F36001">
                                <w:pPr>
                                  <w:pStyle w:val="TableText"/>
                                  <w:rPr>
                                    <w:lang w:eastAsia="ru-RU"/>
                                  </w:rPr>
                                </w:pPr>
                              </w:p>
                            </w:tc>
                          </w:tr>
                          <w:tr w:rsidR="00302071" w14:paraId="7D40BE41"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207C2965" w14:textId="77777777" w:rsidR="00302071" w:rsidRDefault="00302071" w:rsidP="00F36001">
                                <w:pPr>
                                  <w:pStyle w:val="TableText"/>
                                  <w:rPr>
                                    <w:lang w:eastAsia="ru-RU"/>
                                  </w:rPr>
                                </w:pPr>
                                <w:r>
                                  <w:rPr>
                                    <w:lang w:eastAsia="ru-RU"/>
                                  </w:rPr>
                                  <w:t>7th</w:t>
                                </w:r>
                              </w:p>
                            </w:tc>
                            <w:tc>
                              <w:tcPr>
                                <w:tcW w:w="1079" w:type="dxa"/>
                                <w:hideMark/>
                              </w:tcPr>
                              <w:p w14:paraId="564CBE03" w14:textId="77777777" w:rsidR="00302071" w:rsidRDefault="00302071" w:rsidP="00F36001">
                                <w:pPr>
                                  <w:pStyle w:val="TableText"/>
                                  <w:rPr>
                                    <w:lang w:eastAsia="ru-RU"/>
                                  </w:rPr>
                                </w:pPr>
                                <w:r>
                                  <w:rPr>
                                    <w:lang w:eastAsia="ru-RU"/>
                                  </w:rPr>
                                  <w:t>+3</w:t>
                                </w:r>
                              </w:p>
                            </w:tc>
                            <w:tc>
                              <w:tcPr>
                                <w:tcW w:w="3314" w:type="dxa"/>
                              </w:tcPr>
                              <w:p w14:paraId="59226D61" w14:textId="77777777" w:rsidR="00302071" w:rsidRDefault="00302071" w:rsidP="00F36001">
                                <w:pPr>
                                  <w:pStyle w:val="TableText"/>
                                  <w:rPr>
                                    <w:lang w:eastAsia="ru-RU"/>
                                  </w:rPr>
                                </w:pPr>
                              </w:p>
                            </w:tc>
                            <w:tc>
                              <w:tcPr>
                                <w:tcW w:w="1080" w:type="dxa"/>
                              </w:tcPr>
                              <w:p w14:paraId="18CAF87C" w14:textId="77777777" w:rsidR="00302071" w:rsidRDefault="00302071" w:rsidP="00F36001">
                                <w:pPr>
                                  <w:pStyle w:val="TableText"/>
                                  <w:rPr>
                                    <w:lang w:eastAsia="ru-RU"/>
                                  </w:rPr>
                                </w:pPr>
                              </w:p>
                            </w:tc>
                            <w:tc>
                              <w:tcPr>
                                <w:tcW w:w="1080" w:type="dxa"/>
                              </w:tcPr>
                              <w:p w14:paraId="3DAB6325" w14:textId="77777777" w:rsidR="00302071" w:rsidRDefault="00302071" w:rsidP="00F36001">
                                <w:pPr>
                                  <w:pStyle w:val="TableText"/>
                                  <w:rPr>
                                    <w:lang w:eastAsia="ru-RU"/>
                                  </w:rPr>
                                </w:pPr>
                              </w:p>
                            </w:tc>
                            <w:tc>
                              <w:tcPr>
                                <w:tcW w:w="1080" w:type="dxa"/>
                              </w:tcPr>
                              <w:p w14:paraId="730761D3" w14:textId="77777777" w:rsidR="00302071" w:rsidRDefault="00302071" w:rsidP="00F36001">
                                <w:pPr>
                                  <w:pStyle w:val="TableText"/>
                                  <w:rPr>
                                    <w:lang w:eastAsia="ru-RU"/>
                                  </w:rPr>
                                </w:pPr>
                              </w:p>
                            </w:tc>
                          </w:tr>
                          <w:tr w:rsidR="00302071" w14:paraId="1BD13DA7" w14:textId="77777777" w:rsidTr="00E074A5">
                            <w:tc>
                              <w:tcPr>
                                <w:tcW w:w="647" w:type="dxa"/>
                                <w:hideMark/>
                              </w:tcPr>
                              <w:p w14:paraId="37CFC551" w14:textId="77777777" w:rsidR="00302071" w:rsidRDefault="00302071" w:rsidP="00F36001">
                                <w:pPr>
                                  <w:pStyle w:val="TableText"/>
                                  <w:rPr>
                                    <w:lang w:eastAsia="ru-RU"/>
                                  </w:rPr>
                                </w:pPr>
                                <w:r>
                                  <w:rPr>
                                    <w:lang w:eastAsia="ru-RU"/>
                                  </w:rPr>
                                  <w:t>8th</w:t>
                                </w:r>
                              </w:p>
                            </w:tc>
                            <w:tc>
                              <w:tcPr>
                                <w:tcW w:w="1079" w:type="dxa"/>
                                <w:hideMark/>
                              </w:tcPr>
                              <w:p w14:paraId="38D17816" w14:textId="77777777" w:rsidR="00302071" w:rsidRDefault="00302071" w:rsidP="00F36001">
                                <w:pPr>
                                  <w:pStyle w:val="TableText"/>
                                  <w:rPr>
                                    <w:lang w:eastAsia="ru-RU"/>
                                  </w:rPr>
                                </w:pPr>
                                <w:r>
                                  <w:rPr>
                                    <w:lang w:eastAsia="ru-RU"/>
                                  </w:rPr>
                                  <w:t>+3</w:t>
                                </w:r>
                              </w:p>
                            </w:tc>
                            <w:tc>
                              <w:tcPr>
                                <w:tcW w:w="3314" w:type="dxa"/>
                              </w:tcPr>
                              <w:p w14:paraId="56F8BEA8" w14:textId="77777777" w:rsidR="00302071" w:rsidRDefault="00302071" w:rsidP="00F36001">
                                <w:pPr>
                                  <w:pStyle w:val="TableText"/>
                                  <w:rPr>
                                    <w:lang w:eastAsia="ru-RU"/>
                                  </w:rPr>
                                </w:pPr>
                              </w:p>
                            </w:tc>
                            <w:tc>
                              <w:tcPr>
                                <w:tcW w:w="1080" w:type="dxa"/>
                              </w:tcPr>
                              <w:p w14:paraId="1FB704A1" w14:textId="77777777" w:rsidR="00302071" w:rsidRDefault="00302071" w:rsidP="00F36001">
                                <w:pPr>
                                  <w:pStyle w:val="TableText"/>
                                  <w:rPr>
                                    <w:lang w:eastAsia="ru-RU"/>
                                  </w:rPr>
                                </w:pPr>
                              </w:p>
                            </w:tc>
                            <w:tc>
                              <w:tcPr>
                                <w:tcW w:w="1080" w:type="dxa"/>
                              </w:tcPr>
                              <w:p w14:paraId="4B3966E9" w14:textId="77777777" w:rsidR="00302071" w:rsidRDefault="00302071" w:rsidP="00F36001">
                                <w:pPr>
                                  <w:pStyle w:val="TableText"/>
                                  <w:rPr>
                                    <w:lang w:eastAsia="ru-RU"/>
                                  </w:rPr>
                                </w:pPr>
                              </w:p>
                            </w:tc>
                            <w:tc>
                              <w:tcPr>
                                <w:tcW w:w="1080" w:type="dxa"/>
                              </w:tcPr>
                              <w:p w14:paraId="742DCAFD" w14:textId="77777777" w:rsidR="00302071" w:rsidRDefault="00302071" w:rsidP="00F36001">
                                <w:pPr>
                                  <w:pStyle w:val="TableText"/>
                                  <w:rPr>
                                    <w:lang w:eastAsia="ru-RU"/>
                                  </w:rPr>
                                </w:pPr>
                              </w:p>
                            </w:tc>
                          </w:tr>
                          <w:tr w:rsidR="00302071" w14:paraId="4B7080EF"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4536FF51" w14:textId="77777777" w:rsidR="00302071" w:rsidRDefault="00302071" w:rsidP="00F36001">
                                <w:pPr>
                                  <w:pStyle w:val="TableText"/>
                                  <w:rPr>
                                    <w:lang w:eastAsia="ru-RU"/>
                                  </w:rPr>
                                </w:pPr>
                                <w:r>
                                  <w:rPr>
                                    <w:lang w:eastAsia="ru-RU"/>
                                  </w:rPr>
                                  <w:t>9th</w:t>
                                </w:r>
                              </w:p>
                            </w:tc>
                            <w:tc>
                              <w:tcPr>
                                <w:tcW w:w="1079" w:type="dxa"/>
                                <w:hideMark/>
                              </w:tcPr>
                              <w:p w14:paraId="69EDA37C" w14:textId="77777777" w:rsidR="00302071" w:rsidRDefault="00302071" w:rsidP="00F36001">
                                <w:pPr>
                                  <w:pStyle w:val="TableText"/>
                                  <w:rPr>
                                    <w:lang w:eastAsia="ru-RU"/>
                                  </w:rPr>
                                </w:pPr>
                                <w:r>
                                  <w:rPr>
                                    <w:lang w:eastAsia="ru-RU"/>
                                  </w:rPr>
                                  <w:t>+4</w:t>
                                </w:r>
                              </w:p>
                            </w:tc>
                            <w:tc>
                              <w:tcPr>
                                <w:tcW w:w="3314" w:type="dxa"/>
                              </w:tcPr>
                              <w:p w14:paraId="5CA5BCD0" w14:textId="77777777" w:rsidR="00302071" w:rsidRDefault="00302071" w:rsidP="00F36001">
                                <w:pPr>
                                  <w:pStyle w:val="TableText"/>
                                  <w:rPr>
                                    <w:lang w:eastAsia="ru-RU"/>
                                  </w:rPr>
                                </w:pPr>
                              </w:p>
                            </w:tc>
                            <w:tc>
                              <w:tcPr>
                                <w:tcW w:w="1080" w:type="dxa"/>
                              </w:tcPr>
                              <w:p w14:paraId="5D495F90" w14:textId="77777777" w:rsidR="00302071" w:rsidRDefault="00302071" w:rsidP="00F36001">
                                <w:pPr>
                                  <w:pStyle w:val="TableText"/>
                                  <w:rPr>
                                    <w:lang w:eastAsia="ru-RU"/>
                                  </w:rPr>
                                </w:pPr>
                              </w:p>
                            </w:tc>
                            <w:tc>
                              <w:tcPr>
                                <w:tcW w:w="1080" w:type="dxa"/>
                              </w:tcPr>
                              <w:p w14:paraId="62E3F5A5" w14:textId="77777777" w:rsidR="00302071" w:rsidRDefault="00302071" w:rsidP="00F36001">
                                <w:pPr>
                                  <w:pStyle w:val="TableText"/>
                                  <w:rPr>
                                    <w:lang w:eastAsia="ru-RU"/>
                                  </w:rPr>
                                </w:pPr>
                              </w:p>
                            </w:tc>
                            <w:tc>
                              <w:tcPr>
                                <w:tcW w:w="1080" w:type="dxa"/>
                              </w:tcPr>
                              <w:p w14:paraId="5E53AF14" w14:textId="77777777" w:rsidR="00302071" w:rsidRDefault="00302071" w:rsidP="00F36001">
                                <w:pPr>
                                  <w:pStyle w:val="TableText"/>
                                  <w:rPr>
                                    <w:lang w:eastAsia="ru-RU"/>
                                  </w:rPr>
                                </w:pPr>
                              </w:p>
                            </w:tc>
                          </w:tr>
                          <w:tr w:rsidR="00302071" w14:paraId="3E423786" w14:textId="77777777" w:rsidTr="00E074A5">
                            <w:tc>
                              <w:tcPr>
                                <w:tcW w:w="647" w:type="dxa"/>
                                <w:hideMark/>
                              </w:tcPr>
                              <w:p w14:paraId="360F3587" w14:textId="77777777" w:rsidR="00302071" w:rsidRDefault="00302071" w:rsidP="00F36001">
                                <w:pPr>
                                  <w:pStyle w:val="TableText"/>
                                  <w:rPr>
                                    <w:lang w:eastAsia="ru-RU"/>
                                  </w:rPr>
                                </w:pPr>
                                <w:r>
                                  <w:rPr>
                                    <w:lang w:eastAsia="ru-RU"/>
                                  </w:rPr>
                                  <w:t>10th</w:t>
                                </w:r>
                              </w:p>
                            </w:tc>
                            <w:tc>
                              <w:tcPr>
                                <w:tcW w:w="1079" w:type="dxa"/>
                                <w:hideMark/>
                              </w:tcPr>
                              <w:p w14:paraId="00855AAE" w14:textId="77777777" w:rsidR="00302071" w:rsidRDefault="00302071" w:rsidP="00F36001">
                                <w:pPr>
                                  <w:pStyle w:val="TableText"/>
                                  <w:rPr>
                                    <w:lang w:eastAsia="ru-RU"/>
                                  </w:rPr>
                                </w:pPr>
                                <w:r>
                                  <w:rPr>
                                    <w:lang w:eastAsia="ru-RU"/>
                                  </w:rPr>
                                  <w:t>+4</w:t>
                                </w:r>
                              </w:p>
                            </w:tc>
                            <w:tc>
                              <w:tcPr>
                                <w:tcW w:w="3314" w:type="dxa"/>
                              </w:tcPr>
                              <w:p w14:paraId="16F48880" w14:textId="77777777" w:rsidR="00302071" w:rsidRDefault="00302071" w:rsidP="00F36001">
                                <w:pPr>
                                  <w:pStyle w:val="TableText"/>
                                  <w:rPr>
                                    <w:lang w:eastAsia="ru-RU"/>
                                  </w:rPr>
                                </w:pPr>
                              </w:p>
                            </w:tc>
                            <w:tc>
                              <w:tcPr>
                                <w:tcW w:w="1080" w:type="dxa"/>
                              </w:tcPr>
                              <w:p w14:paraId="3E254E53" w14:textId="77777777" w:rsidR="00302071" w:rsidRDefault="00302071" w:rsidP="00F36001">
                                <w:pPr>
                                  <w:pStyle w:val="TableText"/>
                                  <w:rPr>
                                    <w:lang w:eastAsia="ru-RU"/>
                                  </w:rPr>
                                </w:pPr>
                              </w:p>
                            </w:tc>
                            <w:tc>
                              <w:tcPr>
                                <w:tcW w:w="1080" w:type="dxa"/>
                              </w:tcPr>
                              <w:p w14:paraId="383A917E" w14:textId="77777777" w:rsidR="00302071" w:rsidRDefault="00302071" w:rsidP="00F36001">
                                <w:pPr>
                                  <w:pStyle w:val="TableText"/>
                                  <w:rPr>
                                    <w:lang w:eastAsia="ru-RU"/>
                                  </w:rPr>
                                </w:pPr>
                              </w:p>
                            </w:tc>
                            <w:tc>
                              <w:tcPr>
                                <w:tcW w:w="1080" w:type="dxa"/>
                              </w:tcPr>
                              <w:p w14:paraId="39EC6DEF" w14:textId="77777777" w:rsidR="00302071" w:rsidRDefault="00302071" w:rsidP="00F36001">
                                <w:pPr>
                                  <w:pStyle w:val="TableText"/>
                                  <w:rPr>
                                    <w:lang w:eastAsia="ru-RU"/>
                                  </w:rPr>
                                </w:pPr>
                              </w:p>
                            </w:tc>
                          </w:tr>
                          <w:tr w:rsidR="00302071" w14:paraId="659C2CB3"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0D58F762" w14:textId="77777777" w:rsidR="00302071" w:rsidRDefault="00302071" w:rsidP="00F36001">
                                <w:pPr>
                                  <w:pStyle w:val="TableText"/>
                                  <w:rPr>
                                    <w:lang w:eastAsia="ru-RU"/>
                                  </w:rPr>
                                </w:pPr>
                                <w:r>
                                  <w:rPr>
                                    <w:lang w:eastAsia="ru-RU"/>
                                  </w:rPr>
                                  <w:t>11th</w:t>
                                </w:r>
                              </w:p>
                            </w:tc>
                            <w:tc>
                              <w:tcPr>
                                <w:tcW w:w="1079" w:type="dxa"/>
                                <w:hideMark/>
                              </w:tcPr>
                              <w:p w14:paraId="29172D11" w14:textId="77777777" w:rsidR="00302071" w:rsidRDefault="00302071" w:rsidP="00F36001">
                                <w:pPr>
                                  <w:pStyle w:val="TableText"/>
                                  <w:rPr>
                                    <w:lang w:eastAsia="ru-RU"/>
                                  </w:rPr>
                                </w:pPr>
                                <w:r>
                                  <w:rPr>
                                    <w:lang w:eastAsia="ru-RU"/>
                                  </w:rPr>
                                  <w:t>+4</w:t>
                                </w:r>
                              </w:p>
                            </w:tc>
                            <w:tc>
                              <w:tcPr>
                                <w:tcW w:w="3314" w:type="dxa"/>
                              </w:tcPr>
                              <w:p w14:paraId="79289D12" w14:textId="77777777" w:rsidR="00302071" w:rsidRDefault="00302071" w:rsidP="00F36001">
                                <w:pPr>
                                  <w:pStyle w:val="TableText"/>
                                  <w:rPr>
                                    <w:lang w:eastAsia="ru-RU"/>
                                  </w:rPr>
                                </w:pPr>
                              </w:p>
                            </w:tc>
                            <w:tc>
                              <w:tcPr>
                                <w:tcW w:w="1080" w:type="dxa"/>
                              </w:tcPr>
                              <w:p w14:paraId="261EA8B6" w14:textId="77777777" w:rsidR="00302071" w:rsidRDefault="00302071" w:rsidP="00F36001">
                                <w:pPr>
                                  <w:pStyle w:val="TableText"/>
                                  <w:rPr>
                                    <w:lang w:eastAsia="ru-RU"/>
                                  </w:rPr>
                                </w:pPr>
                              </w:p>
                            </w:tc>
                            <w:tc>
                              <w:tcPr>
                                <w:tcW w:w="1080" w:type="dxa"/>
                              </w:tcPr>
                              <w:p w14:paraId="013B1AA0" w14:textId="77777777" w:rsidR="00302071" w:rsidRDefault="00302071" w:rsidP="00F36001">
                                <w:pPr>
                                  <w:pStyle w:val="TableText"/>
                                  <w:rPr>
                                    <w:lang w:eastAsia="ru-RU"/>
                                  </w:rPr>
                                </w:pPr>
                              </w:p>
                            </w:tc>
                            <w:tc>
                              <w:tcPr>
                                <w:tcW w:w="1080" w:type="dxa"/>
                              </w:tcPr>
                              <w:p w14:paraId="53790AB2" w14:textId="77777777" w:rsidR="00302071" w:rsidRDefault="00302071" w:rsidP="00F36001">
                                <w:pPr>
                                  <w:pStyle w:val="TableText"/>
                                  <w:rPr>
                                    <w:lang w:eastAsia="ru-RU"/>
                                  </w:rPr>
                                </w:pPr>
                              </w:p>
                            </w:tc>
                          </w:tr>
                          <w:tr w:rsidR="00302071" w14:paraId="4493FA50" w14:textId="77777777" w:rsidTr="00E074A5">
                            <w:tc>
                              <w:tcPr>
                                <w:tcW w:w="647" w:type="dxa"/>
                                <w:hideMark/>
                              </w:tcPr>
                              <w:p w14:paraId="336BB2C2" w14:textId="77777777" w:rsidR="00302071" w:rsidRDefault="00302071" w:rsidP="00F36001">
                                <w:pPr>
                                  <w:pStyle w:val="TableText"/>
                                  <w:rPr>
                                    <w:lang w:eastAsia="ru-RU"/>
                                  </w:rPr>
                                </w:pPr>
                                <w:r>
                                  <w:rPr>
                                    <w:lang w:eastAsia="ru-RU"/>
                                  </w:rPr>
                                  <w:t>12th</w:t>
                                </w:r>
                              </w:p>
                            </w:tc>
                            <w:tc>
                              <w:tcPr>
                                <w:tcW w:w="1079" w:type="dxa"/>
                                <w:hideMark/>
                              </w:tcPr>
                              <w:p w14:paraId="45B58D40" w14:textId="77777777" w:rsidR="00302071" w:rsidRDefault="00302071" w:rsidP="00F36001">
                                <w:pPr>
                                  <w:pStyle w:val="TableText"/>
                                  <w:rPr>
                                    <w:lang w:eastAsia="ru-RU"/>
                                  </w:rPr>
                                </w:pPr>
                                <w:r>
                                  <w:rPr>
                                    <w:lang w:eastAsia="ru-RU"/>
                                  </w:rPr>
                                  <w:t>+4</w:t>
                                </w:r>
                              </w:p>
                            </w:tc>
                            <w:tc>
                              <w:tcPr>
                                <w:tcW w:w="3314" w:type="dxa"/>
                              </w:tcPr>
                              <w:p w14:paraId="60F8A2BF" w14:textId="77777777" w:rsidR="00302071" w:rsidRDefault="00302071" w:rsidP="00F36001">
                                <w:pPr>
                                  <w:pStyle w:val="TableText"/>
                                  <w:rPr>
                                    <w:lang w:eastAsia="ru-RU"/>
                                  </w:rPr>
                                </w:pPr>
                              </w:p>
                            </w:tc>
                            <w:tc>
                              <w:tcPr>
                                <w:tcW w:w="1080" w:type="dxa"/>
                              </w:tcPr>
                              <w:p w14:paraId="3D8852B4" w14:textId="77777777" w:rsidR="00302071" w:rsidRDefault="00302071" w:rsidP="00F36001">
                                <w:pPr>
                                  <w:pStyle w:val="TableText"/>
                                  <w:rPr>
                                    <w:lang w:eastAsia="ru-RU"/>
                                  </w:rPr>
                                </w:pPr>
                              </w:p>
                            </w:tc>
                            <w:tc>
                              <w:tcPr>
                                <w:tcW w:w="1080" w:type="dxa"/>
                              </w:tcPr>
                              <w:p w14:paraId="31D98AA6" w14:textId="77777777" w:rsidR="00302071" w:rsidRDefault="00302071" w:rsidP="00F36001">
                                <w:pPr>
                                  <w:pStyle w:val="TableText"/>
                                  <w:rPr>
                                    <w:lang w:eastAsia="ru-RU"/>
                                  </w:rPr>
                                </w:pPr>
                              </w:p>
                            </w:tc>
                            <w:tc>
                              <w:tcPr>
                                <w:tcW w:w="1080" w:type="dxa"/>
                              </w:tcPr>
                              <w:p w14:paraId="01A8D22F" w14:textId="77777777" w:rsidR="00302071" w:rsidRDefault="00302071" w:rsidP="00F36001">
                                <w:pPr>
                                  <w:pStyle w:val="TableText"/>
                                  <w:rPr>
                                    <w:lang w:eastAsia="ru-RU"/>
                                  </w:rPr>
                                </w:pPr>
                              </w:p>
                            </w:tc>
                          </w:tr>
                          <w:tr w:rsidR="00302071" w14:paraId="13B40945"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7BF6B377" w14:textId="77777777" w:rsidR="00302071" w:rsidRDefault="00302071" w:rsidP="00F36001">
                                <w:pPr>
                                  <w:pStyle w:val="TableText"/>
                                  <w:rPr>
                                    <w:lang w:eastAsia="ru-RU"/>
                                  </w:rPr>
                                </w:pPr>
                                <w:r>
                                  <w:rPr>
                                    <w:lang w:eastAsia="ru-RU"/>
                                  </w:rPr>
                                  <w:t>13th</w:t>
                                </w:r>
                              </w:p>
                            </w:tc>
                            <w:tc>
                              <w:tcPr>
                                <w:tcW w:w="1079" w:type="dxa"/>
                                <w:hideMark/>
                              </w:tcPr>
                              <w:p w14:paraId="424FD0D2" w14:textId="77777777" w:rsidR="00302071" w:rsidRDefault="00302071" w:rsidP="00F36001">
                                <w:pPr>
                                  <w:pStyle w:val="TableText"/>
                                  <w:rPr>
                                    <w:lang w:eastAsia="ru-RU"/>
                                  </w:rPr>
                                </w:pPr>
                                <w:r>
                                  <w:rPr>
                                    <w:lang w:eastAsia="ru-RU"/>
                                  </w:rPr>
                                  <w:t>+5</w:t>
                                </w:r>
                              </w:p>
                            </w:tc>
                            <w:tc>
                              <w:tcPr>
                                <w:tcW w:w="3314" w:type="dxa"/>
                              </w:tcPr>
                              <w:p w14:paraId="0B0AD40C" w14:textId="77777777" w:rsidR="00302071" w:rsidRDefault="00302071" w:rsidP="00F36001">
                                <w:pPr>
                                  <w:pStyle w:val="TableText"/>
                                  <w:rPr>
                                    <w:lang w:eastAsia="ru-RU"/>
                                  </w:rPr>
                                </w:pPr>
                              </w:p>
                            </w:tc>
                            <w:tc>
                              <w:tcPr>
                                <w:tcW w:w="1080" w:type="dxa"/>
                              </w:tcPr>
                              <w:p w14:paraId="397575F9" w14:textId="77777777" w:rsidR="00302071" w:rsidRDefault="00302071" w:rsidP="00F36001">
                                <w:pPr>
                                  <w:pStyle w:val="TableText"/>
                                  <w:rPr>
                                    <w:lang w:eastAsia="ru-RU"/>
                                  </w:rPr>
                                </w:pPr>
                              </w:p>
                            </w:tc>
                            <w:tc>
                              <w:tcPr>
                                <w:tcW w:w="1080" w:type="dxa"/>
                              </w:tcPr>
                              <w:p w14:paraId="6A3BB256" w14:textId="77777777" w:rsidR="00302071" w:rsidRDefault="00302071" w:rsidP="00F36001">
                                <w:pPr>
                                  <w:pStyle w:val="TableText"/>
                                  <w:rPr>
                                    <w:lang w:eastAsia="ru-RU"/>
                                  </w:rPr>
                                </w:pPr>
                              </w:p>
                            </w:tc>
                            <w:tc>
                              <w:tcPr>
                                <w:tcW w:w="1080" w:type="dxa"/>
                              </w:tcPr>
                              <w:p w14:paraId="0F358821" w14:textId="77777777" w:rsidR="00302071" w:rsidRDefault="00302071" w:rsidP="00F36001">
                                <w:pPr>
                                  <w:pStyle w:val="TableText"/>
                                  <w:rPr>
                                    <w:lang w:eastAsia="ru-RU"/>
                                  </w:rPr>
                                </w:pPr>
                              </w:p>
                            </w:tc>
                          </w:tr>
                          <w:tr w:rsidR="00302071" w14:paraId="70DC550B" w14:textId="77777777" w:rsidTr="00E074A5">
                            <w:tc>
                              <w:tcPr>
                                <w:tcW w:w="647" w:type="dxa"/>
                                <w:hideMark/>
                              </w:tcPr>
                              <w:p w14:paraId="7CD46724" w14:textId="77777777" w:rsidR="00302071" w:rsidRDefault="00302071" w:rsidP="00F36001">
                                <w:pPr>
                                  <w:pStyle w:val="TableText"/>
                                  <w:rPr>
                                    <w:lang w:eastAsia="ru-RU"/>
                                  </w:rPr>
                                </w:pPr>
                                <w:r>
                                  <w:rPr>
                                    <w:lang w:eastAsia="ru-RU"/>
                                  </w:rPr>
                                  <w:t>14th</w:t>
                                </w:r>
                              </w:p>
                            </w:tc>
                            <w:tc>
                              <w:tcPr>
                                <w:tcW w:w="1079" w:type="dxa"/>
                                <w:hideMark/>
                              </w:tcPr>
                              <w:p w14:paraId="7B85D06D" w14:textId="77777777" w:rsidR="00302071" w:rsidRDefault="00302071" w:rsidP="00F36001">
                                <w:pPr>
                                  <w:pStyle w:val="TableText"/>
                                  <w:rPr>
                                    <w:lang w:eastAsia="ru-RU"/>
                                  </w:rPr>
                                </w:pPr>
                                <w:r>
                                  <w:rPr>
                                    <w:lang w:eastAsia="ru-RU"/>
                                  </w:rPr>
                                  <w:t>+5</w:t>
                                </w:r>
                              </w:p>
                            </w:tc>
                            <w:tc>
                              <w:tcPr>
                                <w:tcW w:w="3314" w:type="dxa"/>
                              </w:tcPr>
                              <w:p w14:paraId="5799EBA5" w14:textId="77777777" w:rsidR="00302071" w:rsidRDefault="00302071" w:rsidP="00F36001">
                                <w:pPr>
                                  <w:pStyle w:val="TableText"/>
                                  <w:rPr>
                                    <w:lang w:eastAsia="ru-RU"/>
                                  </w:rPr>
                                </w:pPr>
                              </w:p>
                            </w:tc>
                            <w:tc>
                              <w:tcPr>
                                <w:tcW w:w="1080" w:type="dxa"/>
                              </w:tcPr>
                              <w:p w14:paraId="46F1F122" w14:textId="77777777" w:rsidR="00302071" w:rsidRDefault="00302071" w:rsidP="00F36001">
                                <w:pPr>
                                  <w:pStyle w:val="TableText"/>
                                  <w:rPr>
                                    <w:lang w:eastAsia="ru-RU"/>
                                  </w:rPr>
                                </w:pPr>
                              </w:p>
                            </w:tc>
                            <w:tc>
                              <w:tcPr>
                                <w:tcW w:w="1080" w:type="dxa"/>
                              </w:tcPr>
                              <w:p w14:paraId="4ABC772C" w14:textId="77777777" w:rsidR="00302071" w:rsidRDefault="00302071" w:rsidP="00F36001">
                                <w:pPr>
                                  <w:pStyle w:val="TableText"/>
                                  <w:rPr>
                                    <w:lang w:eastAsia="ru-RU"/>
                                  </w:rPr>
                                </w:pPr>
                              </w:p>
                            </w:tc>
                            <w:tc>
                              <w:tcPr>
                                <w:tcW w:w="1080" w:type="dxa"/>
                              </w:tcPr>
                              <w:p w14:paraId="3B34BA50" w14:textId="77777777" w:rsidR="00302071" w:rsidRDefault="00302071" w:rsidP="00F36001">
                                <w:pPr>
                                  <w:pStyle w:val="TableText"/>
                                  <w:rPr>
                                    <w:lang w:eastAsia="ru-RU"/>
                                  </w:rPr>
                                </w:pPr>
                              </w:p>
                            </w:tc>
                          </w:tr>
                          <w:tr w:rsidR="00302071" w14:paraId="281053A4"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4FB779DC" w14:textId="77777777" w:rsidR="00302071" w:rsidRDefault="00302071" w:rsidP="00F36001">
                                <w:pPr>
                                  <w:pStyle w:val="TableText"/>
                                  <w:rPr>
                                    <w:lang w:eastAsia="ru-RU"/>
                                  </w:rPr>
                                </w:pPr>
                                <w:r>
                                  <w:rPr>
                                    <w:lang w:eastAsia="ru-RU"/>
                                  </w:rPr>
                                  <w:t>15th</w:t>
                                </w:r>
                              </w:p>
                            </w:tc>
                            <w:tc>
                              <w:tcPr>
                                <w:tcW w:w="1079" w:type="dxa"/>
                                <w:hideMark/>
                              </w:tcPr>
                              <w:p w14:paraId="4CCAD84B" w14:textId="77777777" w:rsidR="00302071" w:rsidRDefault="00302071" w:rsidP="00F36001">
                                <w:pPr>
                                  <w:pStyle w:val="TableText"/>
                                  <w:rPr>
                                    <w:lang w:eastAsia="ru-RU"/>
                                  </w:rPr>
                                </w:pPr>
                                <w:r>
                                  <w:rPr>
                                    <w:lang w:eastAsia="ru-RU"/>
                                  </w:rPr>
                                  <w:t>+5</w:t>
                                </w:r>
                              </w:p>
                            </w:tc>
                            <w:tc>
                              <w:tcPr>
                                <w:tcW w:w="3314" w:type="dxa"/>
                              </w:tcPr>
                              <w:p w14:paraId="1CD89A40" w14:textId="77777777" w:rsidR="00302071" w:rsidRDefault="00302071" w:rsidP="00F36001">
                                <w:pPr>
                                  <w:pStyle w:val="TableText"/>
                                  <w:rPr>
                                    <w:lang w:eastAsia="ru-RU"/>
                                  </w:rPr>
                                </w:pPr>
                              </w:p>
                            </w:tc>
                            <w:tc>
                              <w:tcPr>
                                <w:tcW w:w="1080" w:type="dxa"/>
                              </w:tcPr>
                              <w:p w14:paraId="3CA25D65" w14:textId="77777777" w:rsidR="00302071" w:rsidRDefault="00302071" w:rsidP="00F36001">
                                <w:pPr>
                                  <w:pStyle w:val="TableText"/>
                                  <w:rPr>
                                    <w:lang w:eastAsia="ru-RU"/>
                                  </w:rPr>
                                </w:pPr>
                              </w:p>
                            </w:tc>
                            <w:tc>
                              <w:tcPr>
                                <w:tcW w:w="1080" w:type="dxa"/>
                              </w:tcPr>
                              <w:p w14:paraId="3BE5C4DB" w14:textId="77777777" w:rsidR="00302071" w:rsidRDefault="00302071" w:rsidP="00F36001">
                                <w:pPr>
                                  <w:pStyle w:val="TableText"/>
                                  <w:rPr>
                                    <w:lang w:eastAsia="ru-RU"/>
                                  </w:rPr>
                                </w:pPr>
                              </w:p>
                            </w:tc>
                            <w:tc>
                              <w:tcPr>
                                <w:tcW w:w="1080" w:type="dxa"/>
                              </w:tcPr>
                              <w:p w14:paraId="78BDE53D" w14:textId="77777777" w:rsidR="00302071" w:rsidRDefault="00302071" w:rsidP="00F36001">
                                <w:pPr>
                                  <w:pStyle w:val="TableText"/>
                                  <w:rPr>
                                    <w:lang w:eastAsia="ru-RU"/>
                                  </w:rPr>
                                </w:pPr>
                              </w:p>
                            </w:tc>
                          </w:tr>
                          <w:tr w:rsidR="00302071" w14:paraId="0602A803" w14:textId="77777777" w:rsidTr="00E074A5">
                            <w:tc>
                              <w:tcPr>
                                <w:tcW w:w="647" w:type="dxa"/>
                                <w:hideMark/>
                              </w:tcPr>
                              <w:p w14:paraId="1565856F" w14:textId="77777777" w:rsidR="00302071" w:rsidRDefault="00302071" w:rsidP="00F36001">
                                <w:pPr>
                                  <w:pStyle w:val="TableText"/>
                                  <w:rPr>
                                    <w:lang w:eastAsia="ru-RU"/>
                                  </w:rPr>
                                </w:pPr>
                                <w:r>
                                  <w:rPr>
                                    <w:lang w:eastAsia="ru-RU"/>
                                  </w:rPr>
                                  <w:t>16th</w:t>
                                </w:r>
                              </w:p>
                            </w:tc>
                            <w:tc>
                              <w:tcPr>
                                <w:tcW w:w="1079" w:type="dxa"/>
                                <w:hideMark/>
                              </w:tcPr>
                              <w:p w14:paraId="72BCB868" w14:textId="77777777" w:rsidR="00302071" w:rsidRDefault="00302071" w:rsidP="00F36001">
                                <w:pPr>
                                  <w:pStyle w:val="TableText"/>
                                  <w:rPr>
                                    <w:lang w:eastAsia="ru-RU"/>
                                  </w:rPr>
                                </w:pPr>
                                <w:r>
                                  <w:rPr>
                                    <w:lang w:eastAsia="ru-RU"/>
                                  </w:rPr>
                                  <w:t>+5</w:t>
                                </w:r>
                              </w:p>
                            </w:tc>
                            <w:tc>
                              <w:tcPr>
                                <w:tcW w:w="3314" w:type="dxa"/>
                              </w:tcPr>
                              <w:p w14:paraId="4CFB59C1" w14:textId="77777777" w:rsidR="00302071" w:rsidRDefault="00302071" w:rsidP="00F36001">
                                <w:pPr>
                                  <w:pStyle w:val="TableText"/>
                                  <w:rPr>
                                    <w:lang w:eastAsia="ru-RU"/>
                                  </w:rPr>
                                </w:pPr>
                              </w:p>
                            </w:tc>
                            <w:tc>
                              <w:tcPr>
                                <w:tcW w:w="1080" w:type="dxa"/>
                              </w:tcPr>
                              <w:p w14:paraId="61AF1136" w14:textId="77777777" w:rsidR="00302071" w:rsidRDefault="00302071" w:rsidP="00F36001">
                                <w:pPr>
                                  <w:pStyle w:val="TableText"/>
                                  <w:rPr>
                                    <w:lang w:eastAsia="ru-RU"/>
                                  </w:rPr>
                                </w:pPr>
                              </w:p>
                            </w:tc>
                            <w:tc>
                              <w:tcPr>
                                <w:tcW w:w="1080" w:type="dxa"/>
                              </w:tcPr>
                              <w:p w14:paraId="14342521" w14:textId="77777777" w:rsidR="00302071" w:rsidRDefault="00302071" w:rsidP="00F36001">
                                <w:pPr>
                                  <w:pStyle w:val="TableText"/>
                                  <w:rPr>
                                    <w:lang w:eastAsia="ru-RU"/>
                                  </w:rPr>
                                </w:pPr>
                              </w:p>
                            </w:tc>
                            <w:tc>
                              <w:tcPr>
                                <w:tcW w:w="1080" w:type="dxa"/>
                              </w:tcPr>
                              <w:p w14:paraId="2F8114AB" w14:textId="77777777" w:rsidR="00302071" w:rsidRDefault="00302071" w:rsidP="00F36001">
                                <w:pPr>
                                  <w:pStyle w:val="TableText"/>
                                  <w:rPr>
                                    <w:lang w:eastAsia="ru-RU"/>
                                  </w:rPr>
                                </w:pPr>
                              </w:p>
                            </w:tc>
                          </w:tr>
                          <w:tr w:rsidR="00302071" w14:paraId="056495E7"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2EF41DEF" w14:textId="77777777" w:rsidR="00302071" w:rsidRDefault="00302071" w:rsidP="00F36001">
                                <w:pPr>
                                  <w:pStyle w:val="TableText"/>
                                  <w:rPr>
                                    <w:lang w:eastAsia="ru-RU"/>
                                  </w:rPr>
                                </w:pPr>
                                <w:r>
                                  <w:rPr>
                                    <w:lang w:eastAsia="ru-RU"/>
                                  </w:rPr>
                                  <w:t>17th</w:t>
                                </w:r>
                              </w:p>
                            </w:tc>
                            <w:tc>
                              <w:tcPr>
                                <w:tcW w:w="1079" w:type="dxa"/>
                                <w:hideMark/>
                              </w:tcPr>
                              <w:p w14:paraId="662D1F0E" w14:textId="77777777" w:rsidR="00302071" w:rsidRDefault="00302071" w:rsidP="00F36001">
                                <w:pPr>
                                  <w:pStyle w:val="TableText"/>
                                  <w:rPr>
                                    <w:lang w:eastAsia="ru-RU"/>
                                  </w:rPr>
                                </w:pPr>
                                <w:r>
                                  <w:rPr>
                                    <w:lang w:eastAsia="ru-RU"/>
                                  </w:rPr>
                                  <w:t>+6</w:t>
                                </w:r>
                              </w:p>
                            </w:tc>
                            <w:tc>
                              <w:tcPr>
                                <w:tcW w:w="3314" w:type="dxa"/>
                              </w:tcPr>
                              <w:p w14:paraId="6C0D55FE" w14:textId="77777777" w:rsidR="00302071" w:rsidRDefault="00302071" w:rsidP="00F36001">
                                <w:pPr>
                                  <w:pStyle w:val="TableText"/>
                                  <w:rPr>
                                    <w:lang w:eastAsia="ru-RU"/>
                                  </w:rPr>
                                </w:pPr>
                              </w:p>
                            </w:tc>
                            <w:tc>
                              <w:tcPr>
                                <w:tcW w:w="1080" w:type="dxa"/>
                              </w:tcPr>
                              <w:p w14:paraId="56A8DF6B" w14:textId="77777777" w:rsidR="00302071" w:rsidRDefault="00302071" w:rsidP="00F36001">
                                <w:pPr>
                                  <w:pStyle w:val="TableText"/>
                                  <w:rPr>
                                    <w:lang w:eastAsia="ru-RU"/>
                                  </w:rPr>
                                </w:pPr>
                              </w:p>
                            </w:tc>
                            <w:tc>
                              <w:tcPr>
                                <w:tcW w:w="1080" w:type="dxa"/>
                              </w:tcPr>
                              <w:p w14:paraId="278FE650" w14:textId="77777777" w:rsidR="00302071" w:rsidRDefault="00302071" w:rsidP="00F36001">
                                <w:pPr>
                                  <w:pStyle w:val="TableText"/>
                                  <w:rPr>
                                    <w:lang w:eastAsia="ru-RU"/>
                                  </w:rPr>
                                </w:pPr>
                              </w:p>
                            </w:tc>
                            <w:tc>
                              <w:tcPr>
                                <w:tcW w:w="1080" w:type="dxa"/>
                              </w:tcPr>
                              <w:p w14:paraId="568347C1" w14:textId="77777777" w:rsidR="00302071" w:rsidRDefault="00302071" w:rsidP="00F36001">
                                <w:pPr>
                                  <w:pStyle w:val="TableText"/>
                                  <w:rPr>
                                    <w:lang w:eastAsia="ru-RU"/>
                                  </w:rPr>
                                </w:pPr>
                              </w:p>
                            </w:tc>
                          </w:tr>
                          <w:tr w:rsidR="00302071" w14:paraId="4296C9B7" w14:textId="77777777" w:rsidTr="00E074A5">
                            <w:tc>
                              <w:tcPr>
                                <w:tcW w:w="647" w:type="dxa"/>
                                <w:hideMark/>
                              </w:tcPr>
                              <w:p w14:paraId="7ED769C6" w14:textId="77777777" w:rsidR="00302071" w:rsidRDefault="00302071" w:rsidP="00F36001">
                                <w:pPr>
                                  <w:pStyle w:val="TableText"/>
                                  <w:rPr>
                                    <w:lang w:eastAsia="ru-RU"/>
                                  </w:rPr>
                                </w:pPr>
                                <w:r>
                                  <w:rPr>
                                    <w:lang w:eastAsia="ru-RU"/>
                                  </w:rPr>
                                  <w:t>18th</w:t>
                                </w:r>
                              </w:p>
                            </w:tc>
                            <w:tc>
                              <w:tcPr>
                                <w:tcW w:w="1079" w:type="dxa"/>
                                <w:hideMark/>
                              </w:tcPr>
                              <w:p w14:paraId="2901CD3D" w14:textId="77777777" w:rsidR="00302071" w:rsidRDefault="00302071" w:rsidP="00F36001">
                                <w:pPr>
                                  <w:pStyle w:val="TableText"/>
                                  <w:rPr>
                                    <w:lang w:eastAsia="ru-RU"/>
                                  </w:rPr>
                                </w:pPr>
                                <w:r>
                                  <w:rPr>
                                    <w:lang w:eastAsia="ru-RU"/>
                                  </w:rPr>
                                  <w:t>+6</w:t>
                                </w:r>
                              </w:p>
                            </w:tc>
                            <w:tc>
                              <w:tcPr>
                                <w:tcW w:w="3314" w:type="dxa"/>
                              </w:tcPr>
                              <w:p w14:paraId="452B5DD3" w14:textId="77777777" w:rsidR="00302071" w:rsidRDefault="00302071" w:rsidP="00F36001">
                                <w:pPr>
                                  <w:pStyle w:val="TableText"/>
                                  <w:rPr>
                                    <w:lang w:eastAsia="ru-RU"/>
                                  </w:rPr>
                                </w:pPr>
                              </w:p>
                            </w:tc>
                            <w:tc>
                              <w:tcPr>
                                <w:tcW w:w="1080" w:type="dxa"/>
                              </w:tcPr>
                              <w:p w14:paraId="2BBB3820" w14:textId="77777777" w:rsidR="00302071" w:rsidRDefault="00302071" w:rsidP="00F36001">
                                <w:pPr>
                                  <w:pStyle w:val="TableText"/>
                                  <w:rPr>
                                    <w:lang w:eastAsia="ru-RU"/>
                                  </w:rPr>
                                </w:pPr>
                              </w:p>
                            </w:tc>
                            <w:tc>
                              <w:tcPr>
                                <w:tcW w:w="1080" w:type="dxa"/>
                              </w:tcPr>
                              <w:p w14:paraId="4865009C" w14:textId="77777777" w:rsidR="00302071" w:rsidRDefault="00302071" w:rsidP="00F36001">
                                <w:pPr>
                                  <w:pStyle w:val="TableText"/>
                                  <w:rPr>
                                    <w:lang w:eastAsia="ru-RU"/>
                                  </w:rPr>
                                </w:pPr>
                              </w:p>
                            </w:tc>
                            <w:tc>
                              <w:tcPr>
                                <w:tcW w:w="1080" w:type="dxa"/>
                              </w:tcPr>
                              <w:p w14:paraId="65D54A78" w14:textId="77777777" w:rsidR="00302071" w:rsidRDefault="00302071" w:rsidP="00F36001">
                                <w:pPr>
                                  <w:pStyle w:val="TableText"/>
                                  <w:rPr>
                                    <w:lang w:eastAsia="ru-RU"/>
                                  </w:rPr>
                                </w:pPr>
                              </w:p>
                            </w:tc>
                          </w:tr>
                          <w:tr w:rsidR="00302071" w14:paraId="4AA29582" w14:textId="77777777" w:rsidTr="00E074A5">
                            <w:trPr>
                              <w:cnfStyle w:val="000000010000" w:firstRow="0" w:lastRow="0" w:firstColumn="0" w:lastColumn="0" w:oddVBand="0" w:evenVBand="0" w:oddHBand="0" w:evenHBand="1" w:firstRowFirstColumn="0" w:firstRowLastColumn="0" w:lastRowFirstColumn="0" w:lastRowLastColumn="0"/>
                            </w:trPr>
                            <w:tc>
                              <w:tcPr>
                                <w:tcW w:w="647" w:type="dxa"/>
                                <w:hideMark/>
                              </w:tcPr>
                              <w:p w14:paraId="2DC54F71" w14:textId="77777777" w:rsidR="00302071" w:rsidRDefault="00302071" w:rsidP="00F36001">
                                <w:pPr>
                                  <w:pStyle w:val="TableText"/>
                                  <w:rPr>
                                    <w:lang w:eastAsia="ru-RU"/>
                                  </w:rPr>
                                </w:pPr>
                                <w:r>
                                  <w:rPr>
                                    <w:lang w:eastAsia="ru-RU"/>
                                  </w:rPr>
                                  <w:t>19th</w:t>
                                </w:r>
                              </w:p>
                            </w:tc>
                            <w:tc>
                              <w:tcPr>
                                <w:tcW w:w="1079" w:type="dxa"/>
                                <w:hideMark/>
                              </w:tcPr>
                              <w:p w14:paraId="0585735A" w14:textId="77777777" w:rsidR="00302071" w:rsidRDefault="00302071" w:rsidP="00F36001">
                                <w:pPr>
                                  <w:pStyle w:val="TableText"/>
                                  <w:rPr>
                                    <w:lang w:eastAsia="ru-RU"/>
                                  </w:rPr>
                                </w:pPr>
                                <w:r>
                                  <w:rPr>
                                    <w:lang w:eastAsia="ru-RU"/>
                                  </w:rPr>
                                  <w:t>+6</w:t>
                                </w:r>
                              </w:p>
                            </w:tc>
                            <w:tc>
                              <w:tcPr>
                                <w:tcW w:w="3314" w:type="dxa"/>
                              </w:tcPr>
                              <w:p w14:paraId="6BA6FA3E" w14:textId="77777777" w:rsidR="00302071" w:rsidRDefault="00302071" w:rsidP="00F36001">
                                <w:pPr>
                                  <w:pStyle w:val="TableText"/>
                                  <w:rPr>
                                    <w:lang w:eastAsia="ru-RU"/>
                                  </w:rPr>
                                </w:pPr>
                              </w:p>
                            </w:tc>
                            <w:tc>
                              <w:tcPr>
                                <w:tcW w:w="1080" w:type="dxa"/>
                              </w:tcPr>
                              <w:p w14:paraId="7FDAFF5A" w14:textId="77777777" w:rsidR="00302071" w:rsidRDefault="00302071" w:rsidP="00F36001">
                                <w:pPr>
                                  <w:pStyle w:val="TableText"/>
                                  <w:rPr>
                                    <w:lang w:eastAsia="ru-RU"/>
                                  </w:rPr>
                                </w:pPr>
                              </w:p>
                            </w:tc>
                            <w:tc>
                              <w:tcPr>
                                <w:tcW w:w="1080" w:type="dxa"/>
                              </w:tcPr>
                              <w:p w14:paraId="0F831004" w14:textId="77777777" w:rsidR="00302071" w:rsidRDefault="00302071" w:rsidP="00F36001">
                                <w:pPr>
                                  <w:pStyle w:val="TableText"/>
                                  <w:rPr>
                                    <w:lang w:eastAsia="ru-RU"/>
                                  </w:rPr>
                                </w:pPr>
                              </w:p>
                            </w:tc>
                            <w:tc>
                              <w:tcPr>
                                <w:tcW w:w="1080" w:type="dxa"/>
                              </w:tcPr>
                              <w:p w14:paraId="320A27B8" w14:textId="77777777" w:rsidR="00302071" w:rsidRDefault="00302071" w:rsidP="00F36001">
                                <w:pPr>
                                  <w:pStyle w:val="TableText"/>
                                  <w:rPr>
                                    <w:lang w:eastAsia="ru-RU"/>
                                  </w:rPr>
                                </w:pPr>
                              </w:p>
                            </w:tc>
                          </w:tr>
                          <w:tr w:rsidR="00302071" w14:paraId="03D1E8DE" w14:textId="77777777" w:rsidTr="00E074A5">
                            <w:tc>
                              <w:tcPr>
                                <w:tcW w:w="647" w:type="dxa"/>
                                <w:hideMark/>
                              </w:tcPr>
                              <w:p w14:paraId="5A4E89FF" w14:textId="77777777" w:rsidR="00302071" w:rsidRDefault="00302071" w:rsidP="00F36001">
                                <w:pPr>
                                  <w:pStyle w:val="TableText"/>
                                  <w:rPr>
                                    <w:lang w:eastAsia="ru-RU"/>
                                  </w:rPr>
                                </w:pPr>
                                <w:r>
                                  <w:rPr>
                                    <w:lang w:eastAsia="ru-RU"/>
                                  </w:rPr>
                                  <w:t>20th</w:t>
                                </w:r>
                              </w:p>
                            </w:tc>
                            <w:tc>
                              <w:tcPr>
                                <w:tcW w:w="1079" w:type="dxa"/>
                                <w:hideMark/>
                              </w:tcPr>
                              <w:p w14:paraId="1210D973" w14:textId="77777777" w:rsidR="00302071" w:rsidRDefault="00302071" w:rsidP="00F36001">
                                <w:pPr>
                                  <w:pStyle w:val="TableText"/>
                                  <w:rPr>
                                    <w:lang w:eastAsia="ru-RU"/>
                                  </w:rPr>
                                </w:pPr>
                                <w:r>
                                  <w:rPr>
                                    <w:lang w:eastAsia="ru-RU"/>
                                  </w:rPr>
                                  <w:t>+6</w:t>
                                </w:r>
                              </w:p>
                            </w:tc>
                            <w:tc>
                              <w:tcPr>
                                <w:tcW w:w="3314" w:type="dxa"/>
                              </w:tcPr>
                              <w:p w14:paraId="2B72D424" w14:textId="77777777" w:rsidR="00302071" w:rsidRDefault="00302071" w:rsidP="00F36001">
                                <w:pPr>
                                  <w:pStyle w:val="TableText"/>
                                  <w:rPr>
                                    <w:lang w:eastAsia="ru-RU"/>
                                  </w:rPr>
                                </w:pPr>
                              </w:p>
                            </w:tc>
                            <w:tc>
                              <w:tcPr>
                                <w:tcW w:w="1080" w:type="dxa"/>
                              </w:tcPr>
                              <w:p w14:paraId="6F4127DE" w14:textId="77777777" w:rsidR="00302071" w:rsidRDefault="00302071" w:rsidP="00F36001">
                                <w:pPr>
                                  <w:pStyle w:val="TableText"/>
                                  <w:rPr>
                                    <w:lang w:eastAsia="ru-RU"/>
                                  </w:rPr>
                                </w:pPr>
                              </w:p>
                            </w:tc>
                            <w:tc>
                              <w:tcPr>
                                <w:tcW w:w="1080" w:type="dxa"/>
                              </w:tcPr>
                              <w:p w14:paraId="31A351BB" w14:textId="77777777" w:rsidR="00302071" w:rsidRDefault="00302071" w:rsidP="00F36001">
                                <w:pPr>
                                  <w:pStyle w:val="TableText"/>
                                  <w:rPr>
                                    <w:lang w:eastAsia="ru-RU"/>
                                  </w:rPr>
                                </w:pPr>
                              </w:p>
                            </w:tc>
                            <w:tc>
                              <w:tcPr>
                                <w:tcW w:w="1080" w:type="dxa"/>
                              </w:tcPr>
                              <w:p w14:paraId="618343EE" w14:textId="77777777" w:rsidR="00302071" w:rsidRDefault="00302071" w:rsidP="00F36001">
                                <w:pPr>
                                  <w:pStyle w:val="TableText"/>
                                  <w:rPr>
                                    <w:lang w:eastAsia="ru-RU"/>
                                  </w:rPr>
                                </w:pPr>
                              </w:p>
                            </w:tc>
                          </w:tr>
                        </w:tbl>
                        <w:p w14:paraId="26DF333D" w14:textId="77777777" w:rsidR="00302071" w:rsidRDefault="00302071" w:rsidP="00F36001">
                          <w:pPr>
                            <w:rPr>
                              <w:lang w:eastAsia="zh-CN"/>
                            </w:rPr>
                          </w:pPr>
                        </w:p>
                      </w:txbxContent>
                    </v:textbox>
                  </v:shape>
                </v:group>
                <w10:anchorlock/>
              </v:group>
            </w:pict>
          </mc:Fallback>
        </mc:AlternateContent>
      </w:r>
    </w:p>
    <w:p w14:paraId="2BE8B39F" w14:textId="6D8B6956" w:rsidR="004C46F5" w:rsidRDefault="004C46F5" w:rsidP="00F36001">
      <w:pPr>
        <w:pStyle w:val="Headline2"/>
      </w:pPr>
      <w:bookmarkStart w:id="336" w:name="_Toc38960190"/>
      <w:bookmarkStart w:id="337" w:name="_Toc42419479"/>
      <w:r>
        <w:lastRenderedPageBreak/>
        <w:t>Sample List</w:t>
      </w:r>
      <w:bookmarkEnd w:id="336"/>
      <w:bookmarkEnd w:id="337"/>
    </w:p>
    <w:tbl>
      <w:tblPr>
        <w:tblStyle w:val="MonsterStatsRegular"/>
        <w:tblpPr w:leftFromText="187" w:rightFromText="187" w:bottomFromText="72" w:vertAnchor="text" w:horzAnchor="margin" w:tblpY="715"/>
        <w:tblW w:w="5000" w:type="pct"/>
        <w:tblLook w:val="04A0" w:firstRow="1" w:lastRow="0" w:firstColumn="1" w:lastColumn="0" w:noHBand="0" w:noVBand="1"/>
      </w:tblPr>
      <w:tblGrid>
        <w:gridCol w:w="2514"/>
        <w:gridCol w:w="2517"/>
      </w:tblGrid>
      <w:tr w:rsidR="0014092D" w14:paraId="311D0436" w14:textId="77777777" w:rsidTr="00E074A5">
        <w:tc>
          <w:tcPr>
            <w:tcW w:w="2499" w:type="pct"/>
            <w:hideMark/>
          </w:tcPr>
          <w:p w14:paraId="193FA35F" w14:textId="77777777" w:rsidR="0014092D" w:rsidRPr="00314E09" w:rsidRDefault="0014092D" w:rsidP="00F36001">
            <w:pPr>
              <w:pStyle w:val="ListHeading"/>
              <w:framePr w:hSpace="0" w:wrap="auto" w:vAnchor="margin" w:hAnchor="text" w:yAlign="inline"/>
            </w:pPr>
            <w:bookmarkStart w:id="338" w:name="_Hlk36405667"/>
            <w:r w:rsidRPr="00314E09">
              <w:t>List Title</w:t>
            </w:r>
          </w:p>
          <w:p w14:paraId="396B275D" w14:textId="77777777" w:rsidR="0014092D" w:rsidRDefault="0014092D" w:rsidP="00F36001">
            <w:pPr>
              <w:pStyle w:val="ListItem"/>
            </w:pPr>
            <w:r>
              <w:t>List item</w:t>
            </w:r>
          </w:p>
          <w:p w14:paraId="5ED1E8EF" w14:textId="77777777" w:rsidR="0014092D" w:rsidRPr="002B2BFC" w:rsidRDefault="0014092D" w:rsidP="00F36001">
            <w:pPr>
              <w:pStyle w:val="ListItem"/>
            </w:pPr>
            <w:r w:rsidRPr="002B2BFC">
              <w:t>List item</w:t>
            </w:r>
          </w:p>
          <w:p w14:paraId="35E203F9" w14:textId="77777777" w:rsidR="0014092D" w:rsidRPr="002B2BFC" w:rsidRDefault="0014092D" w:rsidP="00F36001">
            <w:pPr>
              <w:pStyle w:val="ListHeading"/>
              <w:framePr w:hSpace="0" w:wrap="auto" w:vAnchor="margin" w:hAnchor="text" w:yAlign="inline"/>
            </w:pPr>
            <w:r>
              <w:t>List Title</w:t>
            </w:r>
          </w:p>
          <w:p w14:paraId="3ABF378E" w14:textId="77777777" w:rsidR="0014092D" w:rsidRDefault="0014092D" w:rsidP="00F36001">
            <w:pPr>
              <w:pStyle w:val="ListItem"/>
            </w:pPr>
            <w:r>
              <w:t>List item</w:t>
            </w:r>
          </w:p>
          <w:p w14:paraId="54C32318" w14:textId="67332D98" w:rsidR="0014092D" w:rsidRDefault="0014092D" w:rsidP="00F36001">
            <w:pPr>
              <w:pStyle w:val="ListItem"/>
            </w:pPr>
            <w:r>
              <w:t>List item</w:t>
            </w:r>
            <w:bookmarkEnd w:id="338"/>
          </w:p>
        </w:tc>
        <w:tc>
          <w:tcPr>
            <w:tcW w:w="2501" w:type="pct"/>
          </w:tcPr>
          <w:p w14:paraId="5D2627C2" w14:textId="77777777" w:rsidR="0014092D" w:rsidRDefault="0014092D" w:rsidP="00F36001">
            <w:pPr>
              <w:pStyle w:val="ListHeading"/>
              <w:framePr w:hSpace="0" w:wrap="auto" w:vAnchor="margin" w:hAnchor="text" w:yAlign="inline"/>
            </w:pPr>
            <w:r>
              <w:t>List Title</w:t>
            </w:r>
          </w:p>
          <w:p w14:paraId="1BD027BA" w14:textId="77777777" w:rsidR="0014092D" w:rsidRDefault="0014092D" w:rsidP="00F36001">
            <w:pPr>
              <w:pStyle w:val="ListItem"/>
            </w:pPr>
            <w:r>
              <w:t>List item</w:t>
            </w:r>
          </w:p>
          <w:p w14:paraId="1B90D3C7" w14:textId="77777777" w:rsidR="0014092D" w:rsidRDefault="0014092D" w:rsidP="00F36001">
            <w:pPr>
              <w:pStyle w:val="ListItem"/>
            </w:pPr>
            <w:r>
              <w:t>List item</w:t>
            </w:r>
          </w:p>
          <w:p w14:paraId="1E193E87" w14:textId="77777777" w:rsidR="0014092D" w:rsidRDefault="0014092D" w:rsidP="00F36001">
            <w:pPr>
              <w:pStyle w:val="ListHeading"/>
              <w:framePr w:hSpace="0" w:wrap="auto" w:vAnchor="margin" w:hAnchor="text" w:yAlign="inline"/>
            </w:pPr>
            <w:r>
              <w:t>List Title</w:t>
            </w:r>
          </w:p>
          <w:p w14:paraId="49809496" w14:textId="77777777" w:rsidR="0014092D" w:rsidRPr="004C46F5" w:rsidRDefault="0014092D" w:rsidP="00F36001">
            <w:pPr>
              <w:pStyle w:val="ListItem"/>
            </w:pPr>
            <w:r w:rsidRPr="004C46F5">
              <w:t>List item</w:t>
            </w:r>
          </w:p>
          <w:p w14:paraId="64D12CA3" w14:textId="77777777" w:rsidR="0014092D" w:rsidRPr="004C46F5" w:rsidRDefault="0014092D" w:rsidP="00F36001">
            <w:pPr>
              <w:pStyle w:val="ListItem"/>
            </w:pPr>
            <w:r w:rsidRPr="004C46F5">
              <w:t>List item</w:t>
            </w:r>
          </w:p>
          <w:p w14:paraId="47AA4381" w14:textId="77777777" w:rsidR="0014092D" w:rsidRPr="004C46F5" w:rsidRDefault="0014092D" w:rsidP="00F36001">
            <w:pPr>
              <w:pStyle w:val="ListItem"/>
            </w:pPr>
            <w:r w:rsidRPr="004C46F5">
              <w:t>List item</w:t>
            </w:r>
          </w:p>
          <w:p w14:paraId="69EC80FB" w14:textId="77777777" w:rsidR="0014092D" w:rsidRPr="004C46F5" w:rsidRDefault="0014092D" w:rsidP="00F36001">
            <w:pPr>
              <w:pStyle w:val="ListItem"/>
            </w:pPr>
          </w:p>
        </w:tc>
      </w:tr>
    </w:tbl>
    <w:p w14:paraId="03E12E2F" w14:textId="77777777" w:rsidR="00DE531F" w:rsidRDefault="00DE531F" w:rsidP="00F36001">
      <w:pPr>
        <w:pStyle w:val="BasicText"/>
        <w:sectPr w:rsidR="00DE531F" w:rsidSect="00800EC1">
          <w:pgSz w:w="11906" w:h="16838" w:code="9"/>
          <w:pgMar w:top="567" w:right="567" w:bottom="567" w:left="567" w:header="340" w:footer="340" w:gutter="0"/>
          <w:cols w:num="2" w:space="709"/>
          <w:titlePg/>
          <w:docGrid w:linePitch="360"/>
        </w:sectPr>
      </w:pPr>
    </w:p>
    <w:p w14:paraId="41375C17" w14:textId="70B56DE1" w:rsidR="004C46F5" w:rsidRDefault="004C46F5" w:rsidP="00F36001">
      <w:pPr>
        <w:pStyle w:val="BasicText"/>
      </w:pPr>
    </w:p>
    <w:p w14:paraId="7B454267" w14:textId="2B115863" w:rsidR="00DE531F" w:rsidRDefault="00DE531F" w:rsidP="00F36001">
      <w:pPr>
        <w:pStyle w:val="BasicText"/>
      </w:pPr>
    </w:p>
    <w:p w14:paraId="5378A841" w14:textId="56DB9ABB" w:rsidR="00DE531F" w:rsidRDefault="00DE531F" w:rsidP="00F36001">
      <w:pPr>
        <w:pStyle w:val="BasicText"/>
      </w:pPr>
    </w:p>
    <w:p w14:paraId="41CBDEF6" w14:textId="453553D7" w:rsidR="00DE531F" w:rsidRDefault="00DE531F" w:rsidP="00F36001">
      <w:pPr>
        <w:pStyle w:val="BasicText"/>
      </w:pPr>
    </w:p>
    <w:p w14:paraId="29DE3C18" w14:textId="4DB42827" w:rsidR="00DE531F" w:rsidRDefault="00DE531F" w:rsidP="00F36001">
      <w:pPr>
        <w:pStyle w:val="BasicText"/>
      </w:pPr>
    </w:p>
    <w:p w14:paraId="13754C4B" w14:textId="15FC90D9" w:rsidR="00DE531F" w:rsidRDefault="00DE531F" w:rsidP="00F36001">
      <w:pPr>
        <w:pStyle w:val="BasicText"/>
      </w:pPr>
    </w:p>
    <w:p w14:paraId="6FECBE5D" w14:textId="77777777" w:rsidR="00DE531F" w:rsidRDefault="00DE531F" w:rsidP="00F36001">
      <w:pPr>
        <w:pStyle w:val="BasicText"/>
        <w:sectPr w:rsidR="00DE531F" w:rsidSect="00800EC1">
          <w:type w:val="continuous"/>
          <w:pgSz w:w="11906" w:h="16838" w:code="9"/>
          <w:pgMar w:top="567" w:right="567" w:bottom="567" w:left="567" w:header="340" w:footer="340" w:gutter="0"/>
          <w:cols w:space="709"/>
          <w:titlePg/>
          <w:docGrid w:linePitch="360"/>
        </w:sectPr>
      </w:pPr>
    </w:p>
    <w:p w14:paraId="154D7FC5" w14:textId="42800643" w:rsidR="00DE531F" w:rsidRDefault="00DE531F" w:rsidP="00F36001">
      <w:pPr>
        <w:pStyle w:val="BasicText"/>
      </w:pPr>
    </w:p>
    <w:p w14:paraId="6B11DECD" w14:textId="279D4CEB" w:rsidR="00174DA9" w:rsidRDefault="00174DA9" w:rsidP="00F36001">
      <w:pPr>
        <w:pStyle w:val="BasicText"/>
      </w:pPr>
    </w:p>
    <w:p w14:paraId="589CA352" w14:textId="0C32535D" w:rsidR="00174DA9" w:rsidRDefault="00174DA9" w:rsidP="00F36001">
      <w:pPr>
        <w:pStyle w:val="BasicText"/>
      </w:pPr>
    </w:p>
    <w:p w14:paraId="01B4D0B5" w14:textId="4236F198" w:rsidR="00174DA9" w:rsidRDefault="00CD32F1" w:rsidP="00F36001">
      <w:pPr>
        <w:pStyle w:val="BasicText"/>
      </w:pPr>
      <w:r>
        <w:rPr>
          <w:noProof/>
        </w:rPr>
        <mc:AlternateContent>
          <mc:Choice Requires="wps">
            <w:drawing>
              <wp:anchor distT="0" distB="0" distL="114300" distR="114300" simplePos="0" relativeHeight="251753472" behindDoc="0" locked="0" layoutInCell="1" allowOverlap="1" wp14:anchorId="5FE5F4B1" wp14:editId="6C74B6E9">
                <wp:simplePos x="0" y="0"/>
                <wp:positionH relativeFrom="column">
                  <wp:posOffset>242545</wp:posOffset>
                </wp:positionH>
                <wp:positionV relativeFrom="paragraph">
                  <wp:posOffset>105163</wp:posOffset>
                </wp:positionV>
                <wp:extent cx="252456" cy="238712"/>
                <wp:effectExtent l="0" t="0" r="0" b="0"/>
                <wp:wrapNone/>
                <wp:docPr id="178" name="Rectangle: Diagonal Corners Snipped 27"/>
                <wp:cNvGraphicFramePr/>
                <a:graphic xmlns:a="http://schemas.openxmlformats.org/drawingml/2006/main">
                  <a:graphicData uri="http://schemas.microsoft.com/office/word/2010/wordprocessingShape">
                    <wps:wsp>
                      <wps:cNvSpPr/>
                      <wps:spPr>
                        <a:xfrm>
                          <a:off x="0" y="0"/>
                          <a:ext cx="252456" cy="238712"/>
                        </a:xfrm>
                        <a:prstGeom prst="snip2DiagRect">
                          <a:avLst/>
                        </a:prstGeom>
                        <a:solidFill>
                          <a:srgbClr val="FFF2CC"/>
                        </a:solidFill>
                        <a:ln w="25400" cap="flat" cmpd="dbl" algn="ctr">
                          <a:solidFill>
                            <a:srgbClr val="F2F2F2">
                              <a:lumMod val="50000"/>
                            </a:srgbClr>
                          </a:solidFill>
                          <a:prstDash val="solid"/>
                        </a:ln>
                        <a:effectLst>
                          <a:outerShdw blurRad="50800" dist="38100" dir="14700000" algn="t" rotWithShape="0">
                            <a:srgbClr val="000000">
                              <a:alpha val="60000"/>
                            </a:srgbClr>
                          </a:outerShdw>
                        </a:effectLst>
                      </wps:spPr>
                      <wps:txbx>
                        <w:txbxContent>
                          <w:p w14:paraId="071379D4" w14:textId="77777777" w:rsidR="00302071" w:rsidRPr="00174DA9" w:rsidRDefault="00302071" w:rsidP="00F36001">
                            <w:pPr>
                              <w:pStyle w:val="SIDEBARHEADING"/>
                            </w:pPr>
                            <w:r w:rsidRPr="00174DA9">
                              <w:rPr>
                                <w:highlight w:val="yellow"/>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FE5F4B1" id="Rectangle: Diagonal Corners Snipped 27" o:spid="_x0000_s1202" style="position:absolute;left:0;text-align:left;margin-left:19.1pt;margin-top:8.3pt;width:19.9pt;height:18.8pt;z-index:251753472;visibility:visible;mso-wrap-style:square;mso-wrap-distance-left:9pt;mso-wrap-distance-top:0;mso-wrap-distance-right:9pt;mso-wrap-distance-bottom:0;mso-position-horizontal:absolute;mso-position-horizontal-relative:text;mso-position-vertical:absolute;mso-position-vertical-relative:text;v-text-anchor:middle" coordsize="252456,238712"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" adj="-11796480,,5400" path="m,l212670,r39786,39786l252456,238712r,l39786,238712,,198926,,xe" fillcolor="#fff2cc" strokecolor="#797979" strokeweight="2pt">
                <v:stroke linestyle="thinThin" joinstyle="miter"/>
                <v:shadow on="t" color="black" opacity="39321f" origin=",-.5" offset="-.44728mm,-.95917mm"/>
                <v:formulas/>
                <v:path arrowok="t" o:connecttype="custom" o:connectlocs="0,0;212670,0;252456,39786;252456,238712;252456,238712;39786,238712;0,198926;0,0" o:connectangles="0,0,0,0,0,0,0,0" textboxrect="0,0,252456,238712"/>
                <v:textbox inset="0,0,0,0">
                  <w:txbxContent>
                    <w:p w14:paraId="071379D4" w14:textId="77777777" w:rsidR="00302071" w:rsidRPr="00174DA9" w:rsidRDefault="00302071" w:rsidP="00F36001">
                      <w:pPr>
                        <w:pStyle w:val="SIDEBARHEADING"/>
                      </w:pPr>
                      <w:r w:rsidRPr="00174DA9">
                        <w:rPr>
                          <w:highlight w:val="yellow"/>
                        </w:rPr>
                        <w:t>A</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5665DB66" wp14:editId="6EC2247A">
                <wp:simplePos x="0" y="0"/>
                <wp:positionH relativeFrom="column">
                  <wp:posOffset>809477</wp:posOffset>
                </wp:positionH>
                <wp:positionV relativeFrom="paragraph">
                  <wp:posOffset>72085</wp:posOffset>
                </wp:positionV>
                <wp:extent cx="1303020" cy="661035"/>
                <wp:effectExtent l="0" t="0" r="11430" b="24765"/>
                <wp:wrapNone/>
                <wp:docPr id="443" name="Rectangle: Rounded Corners 26"/>
                <wp:cNvGraphicFramePr/>
                <a:graphic xmlns:a="http://schemas.openxmlformats.org/drawingml/2006/main">
                  <a:graphicData uri="http://schemas.microsoft.com/office/word/2010/wordprocessingShape">
                    <wps:wsp>
                      <wps:cNvSpPr/>
                      <wps:spPr>
                        <a:xfrm>
                          <a:off x="0" y="0"/>
                          <a:ext cx="1303020" cy="661035"/>
                        </a:xfrm>
                        <a:prstGeom prst="roundRect">
                          <a:avLst/>
                        </a:prstGeom>
                        <a:solidFill>
                          <a:srgbClr val="FFF2CC"/>
                        </a:solidFill>
                        <a:ln w="25400" cap="flat" cmpd="dbl" algn="ctr">
                          <a:solidFill>
                            <a:srgbClr val="000000"/>
                          </a:solidFill>
                          <a:prstDash val="solid"/>
                        </a:ln>
                        <a:effectLst/>
                      </wps:spPr>
                      <wps:txbx>
                        <w:txbxContent>
                          <w:p w14:paraId="2BA3A77D" w14:textId="77777777" w:rsidR="00302071" w:rsidRPr="00174DA9" w:rsidRDefault="00302071" w:rsidP="00F36001">
                            <w:pPr>
                              <w:pStyle w:val="FlowchartText"/>
                            </w:pPr>
                            <w:r w:rsidRPr="009F203A">
                              <w:rPr>
                                <w:w w:val="102"/>
                                <w:lang w:eastAsia="zh-TW"/>
                                <w14:textOutline w14:w="0" w14:cap="rnd" w14:cmpd="sng" w14:algn="ctr">
                                  <w14:noFill/>
                                  <w14:prstDash w14:val="solid"/>
                                  <w14:bevel/>
                                </w14:textOutline>
                              </w:rPr>
                              <w:t>Optional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65DB66" id="Rectangle: Rounded Corners 26" o:spid="_x0000_s1203" style="position:absolute;left:0;text-align:left;margin-left:63.75pt;margin-top:5.7pt;width:102.6pt;height:52.05pt;z-index:251754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" fillcolor="#fff2cc" strokeweight="2pt">
                <v:stroke linestyle="thinThin"/>
                <v:textbox>
                  <w:txbxContent>
                    <w:p w14:paraId="2BA3A77D" w14:textId="77777777" w:rsidR="00302071" w:rsidRPr="00174DA9" w:rsidRDefault="00302071" w:rsidP="00F36001">
                      <w:pPr>
                        <w:pStyle w:val="FlowchartText"/>
                      </w:pPr>
                      <w:r w:rsidRPr="009F203A">
                        <w:rPr>
                          <w:w w:val="102"/>
                          <w:lang w:eastAsia="zh-TW"/>
                          <w14:textOutline w14:w="0" w14:cap="rnd" w14:cmpd="sng" w14:algn="ctr">
                            <w14:noFill/>
                            <w14:prstDash w14:val="solid"/>
                            <w14:bevel/>
                          </w14:textOutline>
                        </w:rPr>
                        <w:t>Optional A</w:t>
                      </w:r>
                    </w:p>
                  </w:txbxContent>
                </v:textbox>
              </v:roundrect>
            </w:pict>
          </mc:Fallback>
        </mc:AlternateContent>
      </w:r>
    </w:p>
    <w:p w14:paraId="31A9366E" w14:textId="77777777" w:rsidR="00174DA9" w:rsidRDefault="00174DA9" w:rsidP="00F36001">
      <w:pPr>
        <w:pStyle w:val="BasicText"/>
        <w:sectPr w:rsidR="00174DA9" w:rsidSect="00800EC1">
          <w:type w:val="continuous"/>
          <w:pgSz w:w="11906" w:h="16838" w:code="9"/>
          <w:pgMar w:top="567" w:right="567" w:bottom="567" w:left="567" w:header="340" w:footer="340" w:gutter="0"/>
          <w:cols w:num="2" w:space="709"/>
          <w:titlePg/>
          <w:docGrid w:linePitch="360"/>
        </w:sectPr>
      </w:pPr>
    </w:p>
    <w:p w14:paraId="6B09C59E" w14:textId="77777777" w:rsidR="00B62A74" w:rsidRDefault="00B62A74" w:rsidP="00B62A74">
      <w:pPr>
        <w:pStyle w:val="BasicText"/>
      </w:pPr>
    </w:p>
    <w:p w14:paraId="239ADEA1" w14:textId="77777777" w:rsidR="00B62A74" w:rsidRDefault="00B62A74" w:rsidP="00B62A74">
      <w:pPr>
        <w:pStyle w:val="BasicText"/>
      </w:pPr>
    </w:p>
    <w:p w14:paraId="2556E454" w14:textId="70EF3395" w:rsidR="00174DA9" w:rsidRDefault="00174DA9" w:rsidP="00F36001">
      <w:pPr>
        <w:pStyle w:val="Headline2"/>
      </w:pPr>
      <w:r>
        <w:t>Episode Flowchart</w:t>
      </w:r>
    </w:p>
    <w:p w14:paraId="11823D51" w14:textId="3940723A" w:rsidR="00174DA9" w:rsidRPr="004428EE" w:rsidRDefault="00174DA9" w:rsidP="00F36001">
      <w:pPr>
        <w:pStyle w:val="BasicText"/>
      </w:pPr>
      <w:r w:rsidRPr="004428EE">
        <w:t xml:space="preserve">This section provides a basic understanding of not only the flow of the episode, but also the outline of the different paths that your players may take in reaching their stated objective. </w:t>
      </w:r>
    </w:p>
    <w:p w14:paraId="2D738C41" w14:textId="77777777" w:rsidR="0071462C" w:rsidRPr="004428EE" w:rsidRDefault="009F203A" w:rsidP="00F36001">
      <w:pPr>
        <w:pStyle w:val="BasicText"/>
      </w:pPr>
      <w:r w:rsidRPr="004428EE">
        <w:t xml:space="preserve">Standard element of episode flowchart is </w:t>
      </w:r>
      <w:r w:rsidR="008F6169" w:rsidRPr="004428EE">
        <w:t>below.</w:t>
      </w:r>
      <w:r w:rsidR="00CD32F1" w:rsidRPr="004428EE">
        <w:t xml:space="preserve"> </w:t>
      </w:r>
    </w:p>
    <w:p w14:paraId="3B48838D" w14:textId="77777777" w:rsidR="0071462C" w:rsidRDefault="0071462C" w:rsidP="00F36001">
      <w:pPr>
        <w:pStyle w:val="BasicText"/>
        <w:rPr>
          <w:noProof/>
        </w:rPr>
      </w:pPr>
    </w:p>
    <w:p w14:paraId="524F6CFE" w14:textId="3DEBB5E8" w:rsidR="0071462C" w:rsidRDefault="0071462C" w:rsidP="00F36001">
      <w:pPr>
        <w:pStyle w:val="Heading3ToC"/>
        <w:rPr>
          <w:noProof/>
        </w:rPr>
      </w:pPr>
      <w:bookmarkStart w:id="339" w:name="_Toc50747866"/>
      <w:r>
        <w:rPr>
          <w:noProof/>
        </w:rPr>
        <w:t xml:space="preserve">How to create Flowchart </w:t>
      </w:r>
      <w:r w:rsidRPr="004428EE">
        <w:rPr>
          <w:rStyle w:val="ng-scope"/>
        </w:rPr>
        <w:t>element</w:t>
      </w:r>
      <w:r>
        <w:rPr>
          <w:noProof/>
        </w:rPr>
        <w:t>?</w:t>
      </w:r>
      <w:bookmarkEnd w:id="339"/>
    </w:p>
    <w:p w14:paraId="16AE5289" w14:textId="38A10FA9" w:rsidR="0071462C" w:rsidRDefault="0071462C" w:rsidP="00F36001">
      <w:pPr>
        <w:pStyle w:val="BasicTextParagraph1"/>
      </w:pPr>
    </w:p>
    <w:p w14:paraId="15E2A196" w14:textId="77777777" w:rsidR="0071462C" w:rsidRPr="0071462C" w:rsidRDefault="0071462C" w:rsidP="00F36001">
      <w:pPr>
        <w:pStyle w:val="BasicTextParagraph2"/>
      </w:pPr>
    </w:p>
    <w:p w14:paraId="0DAD424C" w14:textId="658BB3DD" w:rsidR="009F203A" w:rsidRDefault="00CD32F1" w:rsidP="00F36001">
      <w:pPr>
        <w:pStyle w:val="BasicText"/>
      </w:pPr>
      <w:r w:rsidRPr="00D94406">
        <w:rPr>
          <w:noProof/>
        </w:rPr>
        <mc:AlternateContent>
          <mc:Choice Requires="wpg">
            <w:drawing>
              <wp:inline distT="0" distB="0" distL="0" distR="0" wp14:anchorId="073141D7" wp14:editId="07B78FA1">
                <wp:extent cx="1391920" cy="736600"/>
                <wp:effectExtent l="76200" t="95250" r="17780" b="25400"/>
                <wp:docPr id="180" name="Group 25"/>
                <wp:cNvGraphicFramePr/>
                <a:graphic xmlns:a="http://schemas.openxmlformats.org/drawingml/2006/main">
                  <a:graphicData uri="http://schemas.microsoft.com/office/word/2010/wordprocessingGroup">
                    <wpg:wgp>
                      <wpg:cNvGrpSpPr/>
                      <wpg:grpSpPr>
                        <a:xfrm>
                          <a:off x="0" y="0"/>
                          <a:ext cx="1391920" cy="736600"/>
                          <a:chOff x="0" y="0"/>
                          <a:chExt cx="1392072" cy="736979"/>
                        </a:xfrm>
                      </wpg:grpSpPr>
                      <wps:wsp>
                        <wps:cNvPr id="182" name="Rectangle: Rounded Corners 26"/>
                        <wps:cNvSpPr/>
                        <wps:spPr>
                          <a:xfrm>
                            <a:off x="88711" y="75062"/>
                            <a:ext cx="1303361" cy="661917"/>
                          </a:xfrm>
                          <a:prstGeom prst="roundRect">
                            <a:avLst/>
                          </a:prstGeom>
                          <a:solidFill>
                            <a:srgbClr val="FFF2CC"/>
                          </a:solidFill>
                          <a:ln w="25400" cap="flat" cmpd="dbl" algn="ctr">
                            <a:solidFill>
                              <a:srgbClr val="000000"/>
                            </a:solidFill>
                            <a:prstDash val="solid"/>
                          </a:ln>
                          <a:effectLst/>
                        </wps:spPr>
                        <wps:txbx>
                          <w:txbxContent>
                            <w:p w14:paraId="16AA78C5" w14:textId="77777777" w:rsidR="00302071" w:rsidRPr="00174DA9" w:rsidRDefault="00302071" w:rsidP="00F36001">
                              <w:pPr>
                                <w:pStyle w:val="FlowchartText"/>
                              </w:pPr>
                              <w:r w:rsidRPr="009F203A">
                                <w:rPr>
                                  <w:w w:val="102"/>
                                  <w:lang w:eastAsia="zh-TW"/>
                                  <w14:textOutline w14:w="0" w14:cap="rnd" w14:cmpd="sng" w14:algn="ctr">
                                    <w14:noFill/>
                                    <w14:prstDash w14:val="solid"/>
                                    <w14:bevel/>
                                  </w14:textOutline>
                                </w:rPr>
                                <w:t>Optional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Diagonal Corners Snipped 27"/>
                        <wps:cNvSpPr/>
                        <wps:spPr>
                          <a:xfrm>
                            <a:off x="0" y="0"/>
                            <a:ext cx="252484" cy="238835"/>
                          </a:xfrm>
                          <a:prstGeom prst="snip2DiagRect">
                            <a:avLst/>
                          </a:prstGeom>
                          <a:solidFill>
                            <a:srgbClr val="FFF2CC"/>
                          </a:solidFill>
                          <a:ln w="25400" cap="flat" cmpd="dbl" algn="ctr">
                            <a:solidFill>
                              <a:srgbClr val="F2F2F2">
                                <a:lumMod val="50000"/>
                              </a:srgbClr>
                            </a:solidFill>
                            <a:prstDash val="solid"/>
                          </a:ln>
                          <a:effectLst>
                            <a:outerShdw blurRad="50800" dist="38100" dir="14700000" algn="t" rotWithShape="0">
                              <a:srgbClr val="000000">
                                <a:alpha val="60000"/>
                              </a:srgbClr>
                            </a:outerShdw>
                          </a:effectLst>
                        </wps:spPr>
                        <wps:txbx>
                          <w:txbxContent>
                            <w:p w14:paraId="6C374592" w14:textId="77777777" w:rsidR="00302071" w:rsidRPr="00174DA9" w:rsidRDefault="00302071" w:rsidP="00B62A74">
                              <w:pPr>
                                <w:pStyle w:val="SidebarText"/>
                              </w:pPr>
                              <w:r w:rsidRPr="00174DA9">
                                <w:rPr>
                                  <w:highlight w:val="yellow"/>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073141D7" id="Group 25" o:spid="_x0000_s1204" style="width:109.6pt;height:58pt;mso-position-horizontal-relative:char;mso-position-vertical-relative:line" coordsize="13920,7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">
                <v:roundrect id="_x0000_s1205" style="position:absolute;left:887;top:750;width:13033;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" fillcolor="#fff2cc" strokeweight="2pt">
                  <v:stroke linestyle="thinThin"/>
                  <v:textbox>
                    <w:txbxContent>
                      <w:p w14:paraId="16AA78C5" w14:textId="77777777" w:rsidR="00302071" w:rsidRPr="00174DA9" w:rsidRDefault="00302071" w:rsidP="00F36001">
                        <w:pPr>
                          <w:pStyle w:val="FlowchartText"/>
                        </w:pPr>
                        <w:r w:rsidRPr="009F203A">
                          <w:rPr>
                            <w:w w:val="102"/>
                            <w:lang w:eastAsia="zh-TW"/>
                            <w14:textOutline w14:w="0" w14:cap="rnd" w14:cmpd="sng" w14:algn="ctr">
                              <w14:noFill/>
                              <w14:prstDash w14:val="solid"/>
                              <w14:bevel/>
                            </w14:textOutline>
                          </w:rPr>
                          <w:t>Optional A</w:t>
                        </w:r>
                      </w:p>
                    </w:txbxContent>
                  </v:textbox>
                </v:roundrect>
                <v:shape id="_x0000_s1206" style="position:absolute;width:2524;height:2388;visibility:visible;mso-wrap-style:square;v-text-anchor:middle" coordsize="252484,2388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" adj="-11796480,,5400" path="m,l212677,r39807,39807l252484,238835r,l39807,238835,,199028,,xe" fillcolor="#fff2cc" strokecolor="#797979" strokeweight="2pt">
                  <v:stroke linestyle="thinThin" joinstyle="miter"/>
                  <v:shadow on="t" color="black" opacity="39321f" origin=",-.5" offset="-.44728mm,-.95917mm"/>
                  <v:formulas/>
                  <v:path arrowok="t" o:connecttype="custom" o:connectlocs="0,0;212677,0;252484,39807;252484,238835;252484,238835;39807,238835;0,199028;0,0" o:connectangles="0,0,0,0,0,0,0,0" textboxrect="0,0,252484,238835"/>
                  <v:textbox inset="0,0,0,0">
                    <w:txbxContent>
                      <w:p w14:paraId="6C374592" w14:textId="77777777" w:rsidR="00302071" w:rsidRPr="00174DA9" w:rsidRDefault="00302071" w:rsidP="00B62A74">
                        <w:pPr>
                          <w:pStyle w:val="SidebarText"/>
                        </w:pPr>
                        <w:r w:rsidRPr="00174DA9">
                          <w:rPr>
                            <w:highlight w:val="yellow"/>
                          </w:rPr>
                          <w:t>A</w:t>
                        </w:r>
                      </w:p>
                    </w:txbxContent>
                  </v:textbox>
                </v:shape>
                <w10:anchorlock/>
              </v:group>
            </w:pict>
          </mc:Fallback>
        </mc:AlternateContent>
      </w:r>
    </w:p>
    <w:p w14:paraId="4C76F4E3" w14:textId="077591B9" w:rsidR="00174DA9" w:rsidRPr="00CD32F1" w:rsidRDefault="00174DA9" w:rsidP="00422679">
      <w:pPr>
        <w:pStyle w:val="af2"/>
      </w:pPr>
    </w:p>
    <w:p w14:paraId="5953EB73" w14:textId="06B4948B" w:rsidR="00174DA9" w:rsidRDefault="008F6169" w:rsidP="00F36001">
      <w:pPr>
        <w:pStyle w:val="BasicText"/>
      </w:pPr>
      <w:r>
        <w:rPr>
          <w:noProof/>
        </w:rPr>
        <mc:AlternateContent>
          <mc:Choice Requires="wpg">
            <w:drawing>
              <wp:anchor distT="0" distB="0" distL="114300" distR="114300" simplePos="0" relativeHeight="251725824" behindDoc="0" locked="0" layoutInCell="1" allowOverlap="1" wp14:anchorId="41CD8D5C" wp14:editId="74489A9F">
                <wp:simplePos x="0" y="0"/>
                <wp:positionH relativeFrom="column">
                  <wp:posOffset>126365</wp:posOffset>
                </wp:positionH>
                <wp:positionV relativeFrom="paragraph">
                  <wp:posOffset>53340</wp:posOffset>
                </wp:positionV>
                <wp:extent cx="5582920" cy="2708275"/>
                <wp:effectExtent l="76200" t="95250" r="17780" b="15875"/>
                <wp:wrapNone/>
                <wp:docPr id="446" name="Групувати 446"/>
                <wp:cNvGraphicFramePr/>
                <a:graphic xmlns:a="http://schemas.openxmlformats.org/drawingml/2006/main">
                  <a:graphicData uri="http://schemas.microsoft.com/office/word/2010/wordprocessingGroup">
                    <wpg:wgp>
                      <wpg:cNvGrpSpPr/>
                      <wpg:grpSpPr>
                        <a:xfrm>
                          <a:off x="0" y="0"/>
                          <a:ext cx="5582920" cy="2708275"/>
                          <a:chOff x="0" y="0"/>
                          <a:chExt cx="5583072" cy="2708275"/>
                        </a:xfrm>
                      </wpg:grpSpPr>
                      <wpg:grpSp>
                        <wpg:cNvPr id="280" name="Group 13"/>
                        <wpg:cNvGrpSpPr/>
                        <wpg:grpSpPr>
                          <a:xfrm>
                            <a:off x="2095500" y="1971675"/>
                            <a:ext cx="1391920" cy="736600"/>
                            <a:chOff x="0" y="0"/>
                            <a:chExt cx="1392072" cy="736979"/>
                          </a:xfrm>
                        </wpg:grpSpPr>
                        <wps:wsp>
                          <wps:cNvPr id="86" name="Rectangle: Rounded Corners 14"/>
                          <wps:cNvSpPr/>
                          <wps:spPr>
                            <a:xfrm>
                              <a:off x="88711" y="75062"/>
                              <a:ext cx="1303361" cy="661917"/>
                            </a:xfrm>
                            <a:prstGeom prst="roundRect">
                              <a:avLst/>
                            </a:prstGeom>
                            <a:solidFill>
                              <a:schemeClr val="bg1"/>
                            </a:solidFill>
                            <a:ln w="254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037C8687" w14:textId="77777777" w:rsidR="00302071" w:rsidRPr="00174DA9" w:rsidRDefault="00302071" w:rsidP="00B62A74">
                                <w:pPr>
                                  <w:pStyle w:val="SidebarText"/>
                                </w:pPr>
                                <w:r w:rsidRPr="00174DA9">
                                  <w:t>Episode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Diagonal Corners Snipped 15"/>
                          <wps:cNvSpPr/>
                          <wps:spPr>
                            <a:xfrm>
                              <a:off x="0" y="0"/>
                              <a:ext cx="252484" cy="238835"/>
                            </a:xfrm>
                            <a:prstGeom prst="snip2DiagRect">
                              <a:avLst/>
                            </a:prstGeom>
                            <a:solidFill>
                              <a:schemeClr val="bg1"/>
                            </a:solidFill>
                            <a:ln w="25400">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B41A429" w14:textId="77777777" w:rsidR="00302071" w:rsidRPr="000D79D2" w:rsidRDefault="00302071" w:rsidP="00B62A74">
                                <w:pPr>
                                  <w:pStyle w:val="SidebarText"/>
                                  <w:rPr>
                                    <w:rStyle w:val="InlineSubhead"/>
                                    <w:rFonts w:ascii="Andada SC" w:hAnsi="Andada SC" w:cstheme="majorHAnsi"/>
                                    <w:b w:val="0"/>
                                    <w:i w:val="0"/>
                                  </w:rPr>
                                </w:pPr>
                                <w:r>
                                  <w:rPr>
                                    <w:rStyle w:val="InlineSubhead"/>
                                    <w:rFonts w:ascii="Andada SC" w:hAnsi="Andada SC" w:cstheme="majorHAnsi"/>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40" name="Group 16"/>
                        <wpg:cNvGrpSpPr/>
                        <wpg:grpSpPr>
                          <a:xfrm>
                            <a:off x="4191000" y="942975"/>
                            <a:ext cx="1392072" cy="736979"/>
                            <a:chOff x="0" y="0"/>
                            <a:chExt cx="1392072" cy="736979"/>
                          </a:xfrm>
                        </wpg:grpSpPr>
                        <wps:wsp>
                          <wps:cNvPr id="341" name="Rectangle: Rounded Corners 17"/>
                          <wps:cNvSpPr/>
                          <wps:spPr>
                            <a:xfrm>
                              <a:off x="88711" y="75062"/>
                              <a:ext cx="1303361" cy="661917"/>
                            </a:xfrm>
                            <a:prstGeom prst="roundRect">
                              <a:avLst/>
                            </a:prstGeom>
                            <a:solidFill>
                              <a:schemeClr val="bg1"/>
                            </a:solidFill>
                            <a:ln w="25400" cmpd="dbl">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70973BF0" w14:textId="77777777" w:rsidR="00302071" w:rsidRPr="00174DA9" w:rsidRDefault="00302071" w:rsidP="00B62A74">
                                <w:pPr>
                                  <w:pStyle w:val="SidebarText"/>
                                </w:pPr>
                                <w:r w:rsidRPr="00174DA9">
                                  <w:t>Optional 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2" name="Rectangle: Diagonal Corners Snipped 18"/>
                          <wps:cNvSpPr/>
                          <wps:spPr>
                            <a:xfrm>
                              <a:off x="0" y="0"/>
                              <a:ext cx="252484" cy="238835"/>
                            </a:xfrm>
                            <a:prstGeom prst="snip2DiagRect">
                              <a:avLst/>
                            </a:prstGeom>
                            <a:solidFill>
                              <a:schemeClr val="bg1"/>
                            </a:solidFill>
                            <a:ln w="25400" cmpd="dbl">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52D33C63" w14:textId="77777777" w:rsidR="00302071" w:rsidRPr="00174DA9" w:rsidRDefault="00302071" w:rsidP="00B62A74">
                                <w:pPr>
                                  <w:pStyle w:val="SidebarText"/>
                                  <w:rPr>
                                    <w:highlight w:val="yellow"/>
                                  </w:rPr>
                                </w:pPr>
                                <w:r w:rsidRPr="00174DA9">
                                  <w:rPr>
                                    <w:highlight w:val="yellow"/>
                                  </w:rPr>
                                  <w:t>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43" name="Straight Arrow Connector 20"/>
                        <wps:cNvCnPr/>
                        <wps:spPr>
                          <a:xfrm>
                            <a:off x="2847975" y="1733550"/>
                            <a:ext cx="0" cy="321062"/>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39" name="Straight Arrow Connector 22"/>
                        <wps:cNvCnPr/>
                        <wps:spPr>
                          <a:xfrm>
                            <a:off x="3495675" y="1323975"/>
                            <a:ext cx="792281" cy="0"/>
                          </a:xfrm>
                          <a:prstGeom prst="straightConnector1">
                            <a:avLst/>
                          </a:prstGeom>
                          <a:ln w="19050" cmpd="dbl">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s:wsp>
                        <wps:cNvPr id="338" name="Connector: Elbow 24"/>
                        <wps:cNvCnPr/>
                        <wps:spPr>
                          <a:xfrm flipV="1">
                            <a:off x="3486150" y="1676400"/>
                            <a:ext cx="1419225" cy="692150"/>
                          </a:xfrm>
                          <a:prstGeom prst="bentConnector3">
                            <a:avLst>
                              <a:gd name="adj1" fmla="val 99664"/>
                            </a:avLst>
                          </a:prstGeom>
                          <a:ln w="19050" cmpd="dbl">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445" name="Групувати 445"/>
                        <wpg:cNvGrpSpPr/>
                        <wpg:grpSpPr>
                          <a:xfrm>
                            <a:off x="0" y="0"/>
                            <a:ext cx="3497097" cy="1718054"/>
                            <a:chOff x="0" y="0"/>
                            <a:chExt cx="3497097" cy="1718054"/>
                          </a:xfrm>
                        </wpg:grpSpPr>
                        <wpg:grpSp>
                          <wpg:cNvPr id="351" name="Group 9"/>
                          <wpg:cNvGrpSpPr/>
                          <wpg:grpSpPr>
                            <a:xfrm>
                              <a:off x="2066925" y="0"/>
                              <a:ext cx="1392072" cy="736979"/>
                              <a:chOff x="0" y="0"/>
                              <a:chExt cx="1392072" cy="736979"/>
                            </a:xfrm>
                          </wpg:grpSpPr>
                          <wps:wsp>
                            <wps:cNvPr id="109" name="Rectangle: Rounded Corners 7"/>
                            <wps:cNvSpPr/>
                            <wps:spPr>
                              <a:xfrm>
                                <a:off x="88711" y="75062"/>
                                <a:ext cx="1303361" cy="661917"/>
                              </a:xfrm>
                              <a:prstGeom prst="roundRect">
                                <a:avLst/>
                              </a:prstGeom>
                              <a:solidFill>
                                <a:schemeClr val="bg1"/>
                              </a:solidFill>
                              <a:ln w="254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A67ABBF" w14:textId="77777777" w:rsidR="00302071" w:rsidRPr="000D79D2" w:rsidRDefault="00302071" w:rsidP="00B62A74">
                                  <w:pPr>
                                    <w:pStyle w:val="SidebarText"/>
                                  </w:pPr>
                                  <w:r>
                                    <w:t>Episode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Diagonal Corners Snipped 8"/>
                            <wps:cNvSpPr/>
                            <wps:spPr>
                              <a:xfrm>
                                <a:off x="0" y="0"/>
                                <a:ext cx="252484" cy="238835"/>
                              </a:xfrm>
                              <a:prstGeom prst="snip2DiagRect">
                                <a:avLst/>
                              </a:prstGeom>
                              <a:solidFill>
                                <a:schemeClr val="bg1"/>
                              </a:solidFill>
                              <a:ln w="25400">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1ABAFB01" w14:textId="77777777" w:rsidR="00302071" w:rsidRPr="00174DA9" w:rsidRDefault="00302071" w:rsidP="00B62A74">
                                  <w:pPr>
                                    <w:pStyle w:val="SidebarText"/>
                                    <w:rPr>
                                      <w:highlight w:val="yellow"/>
                                    </w:rPr>
                                  </w:pPr>
                                  <w:r w:rsidRPr="00174DA9">
                                    <w:rPr>
                                      <w:highlight w:val="yellow"/>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g:grpSp>
                          <wpg:cNvPr id="345" name="Group 10"/>
                          <wpg:cNvGrpSpPr/>
                          <wpg:grpSpPr>
                            <a:xfrm>
                              <a:off x="2105025" y="981075"/>
                              <a:ext cx="1392072" cy="736979"/>
                              <a:chOff x="0" y="0"/>
                              <a:chExt cx="1392072" cy="736979"/>
                            </a:xfrm>
                          </wpg:grpSpPr>
                          <wps:wsp>
                            <wps:cNvPr id="349" name="Rectangle: Rounded Corners 11"/>
                            <wps:cNvSpPr/>
                            <wps:spPr>
                              <a:xfrm>
                                <a:off x="88711" y="75062"/>
                                <a:ext cx="1303361" cy="661917"/>
                              </a:xfrm>
                              <a:prstGeom prst="roundRect">
                                <a:avLst/>
                              </a:prstGeom>
                              <a:solidFill>
                                <a:schemeClr val="bg1"/>
                              </a:solidFill>
                              <a:ln w="25400" cmpd="sng">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51264AD1" w14:textId="77777777" w:rsidR="00302071" w:rsidRPr="009F203A" w:rsidRDefault="00302071" w:rsidP="00B62A74">
                                  <w:pPr>
                                    <w:pStyle w:val="SidebarText"/>
                                  </w:pPr>
                                  <w:r w:rsidRPr="009F203A">
                                    <w:t>Episode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0" name="Rectangle: Diagonal Corners Snipped 12"/>
                            <wps:cNvSpPr/>
                            <wps:spPr>
                              <a:xfrm>
                                <a:off x="0" y="0"/>
                                <a:ext cx="252484" cy="238835"/>
                              </a:xfrm>
                              <a:prstGeom prst="snip2DiagRect">
                                <a:avLst/>
                              </a:prstGeom>
                              <a:solidFill>
                                <a:schemeClr val="bg1"/>
                              </a:solidFill>
                              <a:ln w="25400">
                                <a:solidFill>
                                  <a:schemeClr val="tx1"/>
                                </a:solidFill>
                              </a:ln>
                            </wps:spPr>
                            <wps:style>
                              <a:lnRef idx="1">
                                <a:schemeClr val="accent1"/>
                              </a:lnRef>
                              <a:fillRef idx="3">
                                <a:schemeClr val="accent1"/>
                              </a:fillRef>
                              <a:effectRef idx="2">
                                <a:schemeClr val="accent1"/>
                              </a:effectRef>
                              <a:fontRef idx="minor">
                                <a:schemeClr val="lt1"/>
                              </a:fontRef>
                            </wps:style>
                            <wps:txbx>
                              <w:txbxContent>
                                <w:p w14:paraId="3924B711" w14:textId="77777777" w:rsidR="00302071" w:rsidRPr="000D79D2" w:rsidRDefault="00302071" w:rsidP="00B62A74">
                                  <w:pPr>
                                    <w:pStyle w:val="SidebarText"/>
                                    <w:rPr>
                                      <w:rStyle w:val="InlineSubhead"/>
                                      <w:rFonts w:ascii="Andada SC" w:hAnsi="Andada SC" w:cstheme="majorHAnsi"/>
                                      <w:b w:val="0"/>
                                      <w:i w:val="0"/>
                                    </w:rPr>
                                  </w:pPr>
                                  <w:r>
                                    <w:rPr>
                                      <w:rStyle w:val="InlineSubhead"/>
                                      <w:rFonts w:ascii="Andada SC" w:hAnsi="Andada SC" w:cstheme="majorHAnsi"/>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344" name="Straight Arrow Connector 19"/>
                          <wps:cNvCnPr/>
                          <wps:spPr>
                            <a:xfrm>
                              <a:off x="2819400" y="733425"/>
                              <a:ext cx="0" cy="321062"/>
                            </a:xfrm>
                            <a:prstGeom prst="straightConnector1">
                              <a:avLst/>
                            </a:prstGeom>
                            <a:ln w="19050">
                              <a:solidFill>
                                <a:schemeClr val="tx1"/>
                              </a:solidFill>
                              <a:tailEnd type="triangle"/>
                            </a:ln>
                            <a:effectLst/>
                          </wps:spPr>
                          <wps:style>
                            <a:lnRef idx="2">
                              <a:schemeClr val="accent1"/>
                            </a:lnRef>
                            <a:fillRef idx="0">
                              <a:schemeClr val="accent1"/>
                            </a:fillRef>
                            <a:effectRef idx="1">
                              <a:schemeClr val="accent1"/>
                            </a:effectRef>
                            <a:fontRef idx="minor">
                              <a:schemeClr val="tx1"/>
                            </a:fontRef>
                          </wps:style>
                          <wps:bodyPr/>
                        </wps:wsp>
                        <wpg:grpSp>
                          <wpg:cNvPr id="91" name="Group 25"/>
                          <wpg:cNvGrpSpPr/>
                          <wpg:grpSpPr>
                            <a:xfrm>
                              <a:off x="0" y="981075"/>
                              <a:ext cx="1391920" cy="736600"/>
                              <a:chOff x="0" y="0"/>
                              <a:chExt cx="1392072" cy="736979"/>
                            </a:xfrm>
                          </wpg:grpSpPr>
                          <wps:wsp>
                            <wps:cNvPr id="92" name="Rectangle: Rounded Corners 26"/>
                            <wps:cNvSpPr/>
                            <wps:spPr>
                              <a:xfrm>
                                <a:off x="88711" y="75062"/>
                                <a:ext cx="1303361" cy="661917"/>
                              </a:xfrm>
                              <a:prstGeom prst="roundRect">
                                <a:avLst/>
                              </a:prstGeom>
                              <a:solidFill>
                                <a:schemeClr val="bg1"/>
                              </a:solidFill>
                              <a:ln w="25400" cmpd="dbl">
                                <a:solidFill>
                                  <a:schemeClr val="tx1"/>
                                </a:solidFill>
                              </a:ln>
                              <a:effectLst/>
                            </wps:spPr>
                            <wps:style>
                              <a:lnRef idx="1">
                                <a:schemeClr val="accent1"/>
                              </a:lnRef>
                              <a:fillRef idx="3">
                                <a:schemeClr val="accent1"/>
                              </a:fillRef>
                              <a:effectRef idx="2">
                                <a:schemeClr val="accent1"/>
                              </a:effectRef>
                              <a:fontRef idx="minor">
                                <a:schemeClr val="lt1"/>
                              </a:fontRef>
                            </wps:style>
                            <wps:txbx>
                              <w:txbxContent>
                                <w:p w14:paraId="3D2FD326" w14:textId="77777777" w:rsidR="00302071" w:rsidRPr="00174DA9" w:rsidRDefault="00302071" w:rsidP="00B62A74">
                                  <w:pPr>
                                    <w:pStyle w:val="SidebarText"/>
                                  </w:pPr>
                                  <w:r w:rsidRPr="009F203A">
                                    <w:t>Optional 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ectangle: Diagonal Corners Snipped 27"/>
                            <wps:cNvSpPr/>
                            <wps:spPr>
                              <a:xfrm>
                                <a:off x="0" y="0"/>
                                <a:ext cx="252484" cy="238835"/>
                              </a:xfrm>
                              <a:prstGeom prst="snip2DiagRect">
                                <a:avLst/>
                              </a:prstGeom>
                              <a:solidFill>
                                <a:schemeClr val="bg1"/>
                              </a:solidFill>
                              <a:ln w="25400" cmpd="dbl">
                                <a:solidFill>
                                  <a:schemeClr val="accent6">
                                    <a:lumMod val="50000"/>
                                  </a:schemeClr>
                                </a:solidFill>
                              </a:ln>
                            </wps:spPr>
                            <wps:style>
                              <a:lnRef idx="1">
                                <a:schemeClr val="accent1"/>
                              </a:lnRef>
                              <a:fillRef idx="3">
                                <a:schemeClr val="accent1"/>
                              </a:fillRef>
                              <a:effectRef idx="2">
                                <a:schemeClr val="accent1"/>
                              </a:effectRef>
                              <a:fontRef idx="minor">
                                <a:schemeClr val="lt1"/>
                              </a:fontRef>
                            </wps:style>
                            <wps:txbx>
                              <w:txbxContent>
                                <w:p w14:paraId="7614784D" w14:textId="77777777" w:rsidR="00302071" w:rsidRPr="00174DA9" w:rsidRDefault="00302071" w:rsidP="00B62A74">
                                  <w:pPr>
                                    <w:pStyle w:val="SidebarText"/>
                                  </w:pPr>
                                  <w:r w:rsidRPr="00174DA9">
                                    <w:rPr>
                                      <w:highlight w:val="yellow"/>
                                    </w:rPr>
                                    <w:t>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wps:wsp>
                          <wps:cNvPr id="94" name="Straight Arrow Connector 28"/>
                          <wps:cNvCnPr/>
                          <wps:spPr>
                            <a:xfrm>
                              <a:off x="1390650" y="1371600"/>
                              <a:ext cx="791845" cy="0"/>
                            </a:xfrm>
                            <a:prstGeom prst="straightConnector1">
                              <a:avLst/>
                            </a:prstGeom>
                            <a:ln w="19050" cmpd="dbl">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grpSp>
                      <wps:wsp>
                        <wps:cNvPr id="95" name="Connector: Elbow 29"/>
                        <wps:cNvCnPr/>
                        <wps:spPr>
                          <a:xfrm flipH="1" flipV="1">
                            <a:off x="704850" y="1733550"/>
                            <a:ext cx="1479352" cy="609600"/>
                          </a:xfrm>
                          <a:prstGeom prst="bentConnector3">
                            <a:avLst>
                              <a:gd name="adj1" fmla="val 99664"/>
                            </a:avLst>
                          </a:prstGeom>
                          <a:ln w="19050" cmpd="dbl">
                            <a:solidFill>
                              <a:schemeClr val="tx1"/>
                            </a:solidFill>
                            <a:headEnd type="triangle"/>
                            <a:tailEnd type="triangle"/>
                          </a:ln>
                          <a:effectLst/>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41CD8D5C" id="Групувати 446" o:spid="_x0000_s1207" style="position:absolute;left:0;text-align:left;margin-left:9.95pt;margin-top:4.2pt;width:439.6pt;height:213.25pt;z-index:251725824;mso-position-horizontal-relative:text;mso-position-vertical-relative:text" coordsize="55830,27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">
                <v:group id="Group 13" o:spid="_x0000_s1208" style="position:absolute;left:20955;top:19716;width:13919;height:7366" coordsize="139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roundrect id="Rectangle: Rounded Corners 14" o:spid="_x0000_s1209" style="position:absolute;left:887;top:750;width:13033;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" fillcolor="#fff2cc [3212]" strokecolor="black [3213]" strokeweight="2pt">
                    <v:textbox>
                      <w:txbxContent>
                        <w:p w14:paraId="037C8687" w14:textId="77777777" w:rsidR="00302071" w:rsidRPr="00174DA9" w:rsidRDefault="00302071" w:rsidP="00B62A74">
                          <w:pPr>
                            <w:pStyle w:val="SidebarText"/>
                          </w:pPr>
                          <w:r w:rsidRPr="00174DA9">
                            <w:t>Episode 3</w:t>
                          </w:r>
                        </w:p>
                      </w:txbxContent>
                    </v:textbox>
                  </v:roundrect>
                  <v:shape id="Rectangle: Diagonal Corners Snipped 15" o:spid="_x0000_s1210" style="position:absolute;width:2524;height:2388;visibility:visible;mso-wrap-style:square;v-text-anchor:middle" coordsize="252484,2388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" adj="-11796480,,5400" path="m,l212677,r39807,39807l252484,238835r,l39807,238835,,199028,,xe" fillcolor="#fff2cc [3212]" strokecolor="black [3213]" strokeweight="2pt">
                    <v:stroke joinstyle="miter"/>
                    <v:shadow on="t" color="black" opacity="39321f" origin=",-.5" offset="-.44728mm,-.95917mm"/>
                    <v:formulas/>
                    <v:path arrowok="t" o:connecttype="custom" o:connectlocs="0,0;212677,0;252484,39807;252484,238835;252484,238835;39807,238835;0,199028;0,0" o:connectangles="0,0,0,0,0,0,0,0" textboxrect="0,0,252484,238835"/>
                    <v:textbox inset="0,0,0,0">
                      <w:txbxContent>
                        <w:p w14:paraId="5B41A429" w14:textId="77777777" w:rsidR="00302071" w:rsidRPr="000D79D2" w:rsidRDefault="00302071" w:rsidP="00B62A74">
                          <w:pPr>
                            <w:pStyle w:val="SidebarText"/>
                            <w:rPr>
                              <w:rStyle w:val="InlineSubhead"/>
                              <w:rFonts w:ascii="Andada SC" w:hAnsi="Andada SC" w:cstheme="majorHAnsi"/>
                              <w:b w:val="0"/>
                              <w:i w:val="0"/>
                            </w:rPr>
                          </w:pPr>
                          <w:r>
                            <w:rPr>
                              <w:rStyle w:val="InlineSubhead"/>
                              <w:rFonts w:ascii="Andada SC" w:hAnsi="Andada SC" w:cstheme="majorHAnsi"/>
                            </w:rPr>
                            <w:t>3</w:t>
                          </w:r>
                        </w:p>
                      </w:txbxContent>
                    </v:textbox>
                  </v:shape>
                </v:group>
                <v:group id="Group 16" o:spid="_x0000_s1211" style="position:absolute;left:41910;top:9429;width:13920;height:7370" coordsize="139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roundrect id="Rectangle: Rounded Corners 17" o:spid="_x0000_s1212" style="position:absolute;left:887;top:750;width:13033;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" fillcolor="#fff2cc [3212]" strokecolor="black [3213]" strokeweight="2pt">
                    <v:stroke linestyle="thinThin"/>
                    <v:textbox>
                      <w:txbxContent>
                        <w:p w14:paraId="70973BF0" w14:textId="77777777" w:rsidR="00302071" w:rsidRPr="00174DA9" w:rsidRDefault="00302071" w:rsidP="00B62A74">
                          <w:pPr>
                            <w:pStyle w:val="SidebarText"/>
                          </w:pPr>
                          <w:r w:rsidRPr="00174DA9">
                            <w:t>Optional B</w:t>
                          </w:r>
                        </w:p>
                      </w:txbxContent>
                    </v:textbox>
                  </v:roundrect>
                  <v:shape id="Rectangle: Diagonal Corners Snipped 18" o:spid="_x0000_s1213" style="position:absolute;width:2524;height:2388;visibility:visible;mso-wrap-style:square;v-text-anchor:middle" coordsize="252484,2388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" adj="-11796480,,5400" path="m,l212677,r39807,39807l252484,238835r,l39807,238835,,199028,,xe" fillcolor="#fff2cc [3212]" strokecolor="black [3213]" strokeweight="2pt">
                    <v:stroke linestyle="thinThin" joinstyle="miter"/>
                    <v:shadow on="t" color="black" opacity="39321f" origin=",-.5" offset="-.44728mm,-.95917mm"/>
                    <v:formulas/>
                    <v:path arrowok="t" o:connecttype="custom" o:connectlocs="0,0;212677,0;252484,39807;252484,238835;252484,238835;39807,238835;0,199028;0,0" o:connectangles="0,0,0,0,0,0,0,0" textboxrect="0,0,252484,238835"/>
                    <v:textbox inset="0,0,0,0">
                      <w:txbxContent>
                        <w:p w14:paraId="52D33C63" w14:textId="77777777" w:rsidR="00302071" w:rsidRPr="00174DA9" w:rsidRDefault="00302071" w:rsidP="00B62A74">
                          <w:pPr>
                            <w:pStyle w:val="SidebarText"/>
                            <w:rPr>
                              <w:highlight w:val="yellow"/>
                            </w:rPr>
                          </w:pPr>
                          <w:r w:rsidRPr="00174DA9">
                            <w:rPr>
                              <w:highlight w:val="yellow"/>
                            </w:rPr>
                            <w:t>B</w:t>
                          </w:r>
                        </w:p>
                      </w:txbxContent>
                    </v:textbox>
                  </v:shape>
                </v:group>
                <v:shape id="Straight Arrow Connector 20" o:spid="_x0000_s1214" type="#_x0000_t32" style="position:absolute;left:28479;top:17335;width:0;height:32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" strokecolor="black [3213]" strokeweight="1.5pt">
                  <v:stroke endarrow="block"/>
                </v:shape>
                <v:shape id="Straight Arrow Connector 22" o:spid="_x0000_s1215" type="#_x0000_t32" style="position:absolute;left:34956;top:13239;width:792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" strokecolor="black [3213]" strokeweight="1.5pt">
                  <v:stroke startarrow="block" endarrow="block" linestyle="thinThi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4" o:spid="_x0000_s1216" type="#_x0000_t34" style="position:absolute;left:34861;top:16764;width:14192;height:692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" adj="21527" strokecolor="black [3213]" strokeweight="1.5pt">
                  <v:stroke startarrow="block" endarrow="block" linestyle="thinThin"/>
                </v:shape>
                <v:group id="Групувати 445" o:spid="_x0000_s1217" style="position:absolute;width:34970;height:17180" coordsize="34970,1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group id="Group 9" o:spid="_x0000_s1218" style="position:absolute;left:20669;width:13920;height:7369" coordsize="139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roundrect id="Rectangle: Rounded Corners 7" o:spid="_x0000_s1219" style="position:absolute;left:887;top:750;width:13033;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" fillcolor="#fff2cc [3212]" strokecolor="black [3213]" strokeweight="2pt">
                      <v:textbox>
                        <w:txbxContent>
                          <w:p w14:paraId="3A67ABBF" w14:textId="77777777" w:rsidR="00302071" w:rsidRPr="000D79D2" w:rsidRDefault="00302071" w:rsidP="00B62A74">
                            <w:pPr>
                              <w:pStyle w:val="SidebarText"/>
                            </w:pPr>
                            <w:r>
                              <w:t>Episode 1</w:t>
                            </w:r>
                          </w:p>
                        </w:txbxContent>
                      </v:textbox>
                    </v:roundrect>
                    <v:shape id="Rectangle: Diagonal Corners Snipped 8" o:spid="_x0000_s1220" style="position:absolute;width:2524;height:2388;visibility:visible;mso-wrap-style:square;v-text-anchor:middle" coordsize="252484,2388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" adj="-11796480,,5400" path="m,l212677,r39807,39807l252484,238835r,l39807,238835,,199028,,xe" fillcolor="#fff2cc [3212]" strokecolor="black [3213]" strokeweight="2pt">
                      <v:stroke joinstyle="miter"/>
                      <v:shadow on="t" color="black" opacity="39321f" origin=",-.5" offset="-.44728mm,-.95917mm"/>
                      <v:formulas/>
                      <v:path arrowok="t" o:connecttype="custom" o:connectlocs="0,0;212677,0;252484,39807;252484,238835;252484,238835;39807,238835;0,199028;0,0" o:connectangles="0,0,0,0,0,0,0,0" textboxrect="0,0,252484,238835"/>
                      <v:textbox inset="0,0,0,0">
                        <w:txbxContent>
                          <w:p w14:paraId="1ABAFB01" w14:textId="77777777" w:rsidR="00302071" w:rsidRPr="00174DA9" w:rsidRDefault="00302071" w:rsidP="00B62A74">
                            <w:pPr>
                              <w:pStyle w:val="SidebarText"/>
                              <w:rPr>
                                <w:highlight w:val="yellow"/>
                              </w:rPr>
                            </w:pPr>
                            <w:r w:rsidRPr="00174DA9">
                              <w:rPr>
                                <w:highlight w:val="yellow"/>
                              </w:rPr>
                              <w:t>1</w:t>
                            </w:r>
                          </w:p>
                        </w:txbxContent>
                      </v:textbox>
                    </v:shape>
                  </v:group>
                  <v:group id="Group 10" o:spid="_x0000_s1221" style="position:absolute;left:21050;top:9810;width:13920;height:7370" coordsize="139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roundrect id="Rectangle: Rounded Corners 11" o:spid="_x0000_s1222" style="position:absolute;left:887;top:750;width:13033;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" fillcolor="#fff2cc [3212]" strokecolor="black [3213]" strokeweight="2pt">
                      <v:textbox>
                        <w:txbxContent>
                          <w:p w14:paraId="51264AD1" w14:textId="77777777" w:rsidR="00302071" w:rsidRPr="009F203A" w:rsidRDefault="00302071" w:rsidP="00B62A74">
                            <w:pPr>
                              <w:pStyle w:val="SidebarText"/>
                            </w:pPr>
                            <w:r w:rsidRPr="009F203A">
                              <w:t>Episode 2</w:t>
                            </w:r>
                          </w:p>
                        </w:txbxContent>
                      </v:textbox>
                    </v:roundrect>
                    <v:shape id="Rectangle: Diagonal Corners Snipped 12" o:spid="_x0000_s1223" style="position:absolute;width:2524;height:2388;visibility:visible;mso-wrap-style:square;v-text-anchor:middle" coordsize="252484,2388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" adj="-11796480,,5400" path="m,l212677,r39807,39807l252484,238835r,l39807,238835,,199028,,xe" fillcolor="#fff2cc [3212]" strokecolor="black [3213]" strokeweight="2pt">
                      <v:stroke joinstyle="miter"/>
                      <v:shadow on="t" color="black" opacity="39321f" origin=",-.5" offset="-.44728mm,-.95917mm"/>
                      <v:formulas/>
                      <v:path arrowok="t" o:connecttype="custom" o:connectlocs="0,0;212677,0;252484,39807;252484,238835;252484,238835;39807,238835;0,199028;0,0" o:connectangles="0,0,0,0,0,0,0,0" textboxrect="0,0,252484,238835"/>
                      <v:textbox inset="0,0,0,0">
                        <w:txbxContent>
                          <w:p w14:paraId="3924B711" w14:textId="77777777" w:rsidR="00302071" w:rsidRPr="000D79D2" w:rsidRDefault="00302071" w:rsidP="00B62A74">
                            <w:pPr>
                              <w:pStyle w:val="SidebarText"/>
                              <w:rPr>
                                <w:rStyle w:val="InlineSubhead"/>
                                <w:rFonts w:ascii="Andada SC" w:hAnsi="Andada SC" w:cstheme="majorHAnsi"/>
                                <w:b w:val="0"/>
                                <w:i w:val="0"/>
                              </w:rPr>
                            </w:pPr>
                            <w:r>
                              <w:rPr>
                                <w:rStyle w:val="InlineSubhead"/>
                                <w:rFonts w:ascii="Andada SC" w:hAnsi="Andada SC" w:cstheme="majorHAnsi"/>
                              </w:rPr>
                              <w:t>2</w:t>
                            </w:r>
                          </w:p>
                        </w:txbxContent>
                      </v:textbox>
                    </v:shape>
                  </v:group>
                  <v:shape id="Straight Arrow Connector 19" o:spid="_x0000_s1224" type="#_x0000_t32" style="position:absolute;left:28194;top:7334;width:0;height:32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" strokecolor="black [3213]" strokeweight="1.5pt">
                    <v:stroke endarrow="block"/>
                  </v:shape>
                  <v:group id="_x0000_s1225" style="position:absolute;top:9810;width:13919;height:7366" coordsize="13920,7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oundrect id="_x0000_s1226" style="position:absolute;left:887;top:750;width:13033;height:6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" fillcolor="#fff2cc [3212]" strokecolor="black [3213]" strokeweight="2pt">
                      <v:stroke linestyle="thinThin"/>
                      <v:textbox>
                        <w:txbxContent>
                          <w:p w14:paraId="3D2FD326" w14:textId="77777777" w:rsidR="00302071" w:rsidRPr="00174DA9" w:rsidRDefault="00302071" w:rsidP="00B62A74">
                            <w:pPr>
                              <w:pStyle w:val="SidebarText"/>
                            </w:pPr>
                            <w:r w:rsidRPr="009F203A">
                              <w:t>Optional A</w:t>
                            </w:r>
                          </w:p>
                        </w:txbxContent>
                      </v:textbox>
                    </v:roundrect>
                    <v:shape id="_x0000_s1227" style="position:absolute;width:2524;height:2388;visibility:visible;mso-wrap-style:square;v-text-anchor:middle" coordsize="252484,23883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" adj="-11796480,,5400" path="m,l212677,r39807,39807l252484,238835r,l39807,238835,,199028,,xe" fillcolor="#fff2cc [3212]" strokecolor="#787878 [1609]" strokeweight="2pt">
                      <v:stroke linestyle="thinThin" joinstyle="miter"/>
                      <v:shadow on="t" color="black" opacity="39321f" origin=",-.5" offset="-.44728mm,-.95917mm"/>
                      <v:formulas/>
                      <v:path arrowok="t" o:connecttype="custom" o:connectlocs="0,0;212677,0;252484,39807;252484,238835;252484,238835;39807,238835;0,199028;0,0" o:connectangles="0,0,0,0,0,0,0,0" textboxrect="0,0,252484,238835"/>
                      <v:textbox inset="0,0,0,0">
                        <w:txbxContent>
                          <w:p w14:paraId="7614784D" w14:textId="77777777" w:rsidR="00302071" w:rsidRPr="00174DA9" w:rsidRDefault="00302071" w:rsidP="00B62A74">
                            <w:pPr>
                              <w:pStyle w:val="SidebarText"/>
                            </w:pPr>
                            <w:r w:rsidRPr="00174DA9">
                              <w:rPr>
                                <w:highlight w:val="yellow"/>
                              </w:rPr>
                              <w:t>A</w:t>
                            </w:r>
                          </w:p>
                        </w:txbxContent>
                      </v:textbox>
                    </v:shape>
                  </v:group>
                  <v:shape id="Straight Arrow Connector 28" o:spid="_x0000_s1228" type="#_x0000_t32" style="position:absolute;left:13906;top:13716;width:79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" strokecolor="black [3213]" strokeweight="1.5pt">
                    <v:stroke startarrow="block" endarrow="block" linestyle="thinThin"/>
                  </v:shape>
                </v:group>
                <v:shape id="Connector: Elbow 29" o:spid="_x0000_s1229" type="#_x0000_t34" style="position:absolute;left:7048;top:17335;width:14794;height:609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" adj="21527" strokecolor="black [3213]" strokeweight="1.5pt">
                  <v:stroke startarrow="block" endarrow="block" linestyle="thinThin"/>
                </v:shape>
              </v:group>
            </w:pict>
          </mc:Fallback>
        </mc:AlternateContent>
      </w:r>
    </w:p>
    <w:p w14:paraId="03D4BB58" w14:textId="53A4C4D7" w:rsidR="0014092D" w:rsidRPr="00A637CD" w:rsidRDefault="00EA34B7" w:rsidP="00F36001">
      <w:pPr>
        <w:pStyle w:val="BasicText"/>
      </w:pPr>
      <w:r>
        <w:rPr>
          <w:noProof/>
        </w:rPr>
        <mc:AlternateContent>
          <mc:Choice Requires="wps">
            <w:drawing>
              <wp:anchor distT="0" distB="0" distL="114300" distR="114300" simplePos="0" relativeHeight="251727872" behindDoc="0" locked="0" layoutInCell="1" allowOverlap="1" wp14:anchorId="73206017" wp14:editId="271C3155">
                <wp:simplePos x="198120" y="8600440"/>
                <wp:positionH relativeFrom="margin">
                  <wp:align>center</wp:align>
                </wp:positionH>
                <wp:positionV relativeFrom="margin">
                  <wp:align>bottom</wp:align>
                </wp:positionV>
                <wp:extent cx="6676390" cy="1465580"/>
                <wp:effectExtent l="0" t="0" r="0" b="1270"/>
                <wp:wrapSquare wrapText="bothSides"/>
                <wp:docPr id="126" name="Text Box 2"/>
                <wp:cNvGraphicFramePr/>
                <a:graphic xmlns:a="http://schemas.openxmlformats.org/drawingml/2006/main">
                  <a:graphicData uri="http://schemas.microsoft.com/office/word/2010/wordprocessingShape">
                    <wps:wsp>
                      <wps:cNvSpPr txBox="1"/>
                      <wps:spPr>
                        <a:xfrm>
                          <a:off x="0" y="0"/>
                          <a:ext cx="6676390" cy="1465580"/>
                        </a:xfrm>
                        <a:prstGeom prst="rect">
                          <a:avLst/>
                        </a:prstGeom>
                        <a:ln w="12700" cap="rnd" cmpd="sng">
                          <a:noFill/>
                        </a:ln>
                      </wps:spPr>
                      <wps:style>
                        <a:lnRef idx="2">
                          <a:schemeClr val="dk1"/>
                        </a:lnRef>
                        <a:fillRef idx="1">
                          <a:schemeClr val="lt1"/>
                        </a:fillRef>
                        <a:effectRef idx="0">
                          <a:schemeClr val="dk1"/>
                        </a:effectRef>
                        <a:fontRef idx="minor">
                          <a:schemeClr val="dk1"/>
                        </a:fontRef>
                      </wps:style>
                      <wps:txbx>
                        <w:txbxContent>
                          <w:p w14:paraId="7D1D33F2" w14:textId="77777777" w:rsidR="00302071" w:rsidRPr="00EA34B7" w:rsidRDefault="00302071" w:rsidP="00F36001">
                            <w:pPr>
                              <w:pStyle w:val="Pillars"/>
                            </w:pPr>
                            <w:r w:rsidRPr="00EA34B7">
                              <w:t>Playing the Pillars</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7"/>
                              <w:gridCol w:w="3187"/>
                              <w:gridCol w:w="3188"/>
                            </w:tblGrid>
                            <w:tr w:rsidR="00302071" w14:paraId="23F75B0F" w14:textId="77777777" w:rsidTr="005929C4">
                              <w:tc>
                                <w:tcPr>
                                  <w:tcW w:w="3187" w:type="dxa"/>
                                </w:tcPr>
                                <w:p w14:paraId="645EC233" w14:textId="77777777" w:rsidR="00302071" w:rsidRDefault="00302071" w:rsidP="00F36001">
                                  <w:pPr>
                                    <w:pStyle w:val="PlayingthePillarsHeader"/>
                                  </w:pPr>
                                  <w:r>
                                    <w:t>COMBAT</w:t>
                                  </w:r>
                                </w:p>
                              </w:tc>
                              <w:tc>
                                <w:tcPr>
                                  <w:tcW w:w="3187" w:type="dxa"/>
                                </w:tcPr>
                                <w:p w14:paraId="224CFEF6" w14:textId="77777777" w:rsidR="00302071" w:rsidRDefault="00302071" w:rsidP="00F36001">
                                  <w:pPr>
                                    <w:pStyle w:val="PlayingthePillarsHeader"/>
                                  </w:pPr>
                                  <w:r>
                                    <w:t>EXPLORATION</w:t>
                                  </w:r>
                                </w:p>
                              </w:tc>
                              <w:tc>
                                <w:tcPr>
                                  <w:tcW w:w="3188" w:type="dxa"/>
                                </w:tcPr>
                                <w:p w14:paraId="7EDDF470" w14:textId="77777777" w:rsidR="00302071" w:rsidRDefault="00302071" w:rsidP="00F36001">
                                  <w:pPr>
                                    <w:pStyle w:val="PlayingthePillarsHeader"/>
                                  </w:pPr>
                                  <w:r>
                                    <w:t>SOCIAL</w:t>
                                  </w:r>
                                </w:p>
                              </w:tc>
                            </w:tr>
                            <w:tr w:rsidR="00302071" w14:paraId="5268074B" w14:textId="77777777" w:rsidTr="005929C4">
                              <w:tc>
                                <w:tcPr>
                                  <w:tcW w:w="3187" w:type="dxa"/>
                                </w:tcPr>
                                <w:p w14:paraId="636D175A" w14:textId="77777777" w:rsidR="00302071" w:rsidRDefault="00302071" w:rsidP="00F36001">
                                  <w:pPr>
                                    <w:pStyle w:val="PlayingthePillarsBody"/>
                                  </w:pPr>
                                  <w:r>
                                    <w:t>The characters fight like they might. It’s their right.</w:t>
                                  </w:r>
                                </w:p>
                              </w:tc>
                              <w:tc>
                                <w:tcPr>
                                  <w:tcW w:w="3187" w:type="dxa"/>
                                </w:tcPr>
                                <w:p w14:paraId="6B25CDC8" w14:textId="77777777" w:rsidR="00302071" w:rsidRDefault="00302071" w:rsidP="00F36001">
                                  <w:pPr>
                                    <w:pStyle w:val="PlayingthePillarsBody"/>
                                  </w:pPr>
                                  <w:r>
                                    <w:t>The players can explore if they choose this option.</w:t>
                                  </w:r>
                                </w:p>
                              </w:tc>
                              <w:tc>
                                <w:tcPr>
                                  <w:tcW w:w="3188" w:type="dxa"/>
                                </w:tcPr>
                                <w:p w14:paraId="245455B0" w14:textId="77777777" w:rsidR="00302071" w:rsidRDefault="00302071" w:rsidP="00F36001">
                                  <w:pPr>
                                    <w:pStyle w:val="PlayingthePillarsBody"/>
                                  </w:pPr>
                                  <w:r>
                                    <w:t>The players can talk to the walls. They may talk back!</w:t>
                                  </w:r>
                                </w:p>
                              </w:tc>
                            </w:tr>
                          </w:tbl>
                          <w:p w14:paraId="2122ABAE" w14:textId="0E03DB0C" w:rsidR="00302071" w:rsidRDefault="00302071" w:rsidP="00F36001">
                            <w:pPr>
                              <w:pStyle w:val="PlayingthePillarsBody"/>
                            </w:pPr>
                            <w:r>
                              <w:t xml:space="preserve">Background Fill: </w:t>
                            </w:r>
                          </w:p>
                          <w:p w14:paraId="44F717E7" w14:textId="60657164" w:rsidR="00302071" w:rsidRDefault="00302071" w:rsidP="00F36001">
                            <w:pPr>
                              <w:pStyle w:val="PlayingthePillarsBody"/>
                            </w:pPr>
                            <w:r>
                              <w:t>Header Color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06017" id="_x0000_s1230" type="#_x0000_t202" style="position:absolute;left:0;text-align:left;margin-left:0;margin-top:0;width:525.7pt;height:115.4pt;z-index:251727872;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" fillcolor="#fff2cc [3201]" stroked="f" strokeweight="1pt">
                <v:stroke endcap="round"/>
                <v:textbox>
                  <w:txbxContent>
                    <w:p w14:paraId="7D1D33F2" w14:textId="77777777" w:rsidR="00302071" w:rsidRPr="00EA34B7" w:rsidRDefault="00302071" w:rsidP="00F36001">
                      <w:pPr>
                        <w:pStyle w:val="Pillars"/>
                      </w:pPr>
                      <w:r w:rsidRPr="00EA34B7">
                        <w:t>Playing the Pillars</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7"/>
                        <w:gridCol w:w="3187"/>
                        <w:gridCol w:w="3188"/>
                      </w:tblGrid>
                      <w:tr w:rsidR="00302071" w14:paraId="23F75B0F" w14:textId="77777777" w:rsidTr="005929C4">
                        <w:tc>
                          <w:tcPr>
                            <w:tcW w:w="3187" w:type="dxa"/>
                          </w:tcPr>
                          <w:p w14:paraId="645EC233" w14:textId="77777777" w:rsidR="00302071" w:rsidRDefault="00302071" w:rsidP="00F36001">
                            <w:pPr>
                              <w:pStyle w:val="PlayingthePillarsHeader"/>
                            </w:pPr>
                            <w:r>
                              <w:t>COMBAT</w:t>
                            </w:r>
                          </w:p>
                        </w:tc>
                        <w:tc>
                          <w:tcPr>
                            <w:tcW w:w="3187" w:type="dxa"/>
                          </w:tcPr>
                          <w:p w14:paraId="224CFEF6" w14:textId="77777777" w:rsidR="00302071" w:rsidRDefault="00302071" w:rsidP="00F36001">
                            <w:pPr>
                              <w:pStyle w:val="PlayingthePillarsHeader"/>
                            </w:pPr>
                            <w:r>
                              <w:t>EXPLORATION</w:t>
                            </w:r>
                          </w:p>
                        </w:tc>
                        <w:tc>
                          <w:tcPr>
                            <w:tcW w:w="3188" w:type="dxa"/>
                          </w:tcPr>
                          <w:p w14:paraId="7EDDF470" w14:textId="77777777" w:rsidR="00302071" w:rsidRDefault="00302071" w:rsidP="00F36001">
                            <w:pPr>
                              <w:pStyle w:val="PlayingthePillarsHeader"/>
                            </w:pPr>
                            <w:r>
                              <w:t>SOCIAL</w:t>
                            </w:r>
                          </w:p>
                        </w:tc>
                      </w:tr>
                      <w:tr w:rsidR="00302071" w14:paraId="5268074B" w14:textId="77777777" w:rsidTr="005929C4">
                        <w:tc>
                          <w:tcPr>
                            <w:tcW w:w="3187" w:type="dxa"/>
                          </w:tcPr>
                          <w:p w14:paraId="636D175A" w14:textId="77777777" w:rsidR="00302071" w:rsidRDefault="00302071" w:rsidP="00F36001">
                            <w:pPr>
                              <w:pStyle w:val="PlayingthePillarsBody"/>
                            </w:pPr>
                            <w:r>
                              <w:t>The characters fight like they might. It’s their right.</w:t>
                            </w:r>
                          </w:p>
                        </w:tc>
                        <w:tc>
                          <w:tcPr>
                            <w:tcW w:w="3187" w:type="dxa"/>
                          </w:tcPr>
                          <w:p w14:paraId="6B25CDC8" w14:textId="77777777" w:rsidR="00302071" w:rsidRDefault="00302071" w:rsidP="00F36001">
                            <w:pPr>
                              <w:pStyle w:val="PlayingthePillarsBody"/>
                            </w:pPr>
                            <w:r>
                              <w:t>The players can explore if they choose this option.</w:t>
                            </w:r>
                          </w:p>
                        </w:tc>
                        <w:tc>
                          <w:tcPr>
                            <w:tcW w:w="3188" w:type="dxa"/>
                          </w:tcPr>
                          <w:p w14:paraId="245455B0" w14:textId="77777777" w:rsidR="00302071" w:rsidRDefault="00302071" w:rsidP="00F36001">
                            <w:pPr>
                              <w:pStyle w:val="PlayingthePillarsBody"/>
                            </w:pPr>
                            <w:r>
                              <w:t>The players can talk to the walls. They may talk back!</w:t>
                            </w:r>
                          </w:p>
                        </w:tc>
                      </w:tr>
                    </w:tbl>
                    <w:p w14:paraId="2122ABAE" w14:textId="0E03DB0C" w:rsidR="00302071" w:rsidRDefault="00302071" w:rsidP="00F36001">
                      <w:pPr>
                        <w:pStyle w:val="PlayingthePillarsBody"/>
                      </w:pPr>
                      <w:r>
                        <w:t xml:space="preserve">Background Fill: </w:t>
                      </w:r>
                    </w:p>
                    <w:p w14:paraId="44F717E7" w14:textId="60657164" w:rsidR="00302071" w:rsidRDefault="00302071" w:rsidP="00F36001">
                      <w:pPr>
                        <w:pStyle w:val="PlayingthePillarsBody"/>
                      </w:pPr>
                      <w:r>
                        <w:t>Header Color</w:t>
                      </w:r>
                    </w:p>
                  </w:txbxContent>
                </v:textbox>
                <w10:wrap type="square" anchorx="margin" anchory="margin"/>
              </v:shape>
            </w:pict>
          </mc:Fallback>
        </mc:AlternateContent>
      </w:r>
      <w:r w:rsidR="0014092D">
        <w:br w:type="page"/>
      </w:r>
    </w:p>
    <w:p w14:paraId="1323E268" w14:textId="722096AE" w:rsidR="002377C1" w:rsidRDefault="00D86E8C" w:rsidP="00F36001">
      <w:pPr>
        <w:pStyle w:val="Heading1ToC"/>
      </w:pPr>
      <w:bookmarkStart w:id="340" w:name="_Toc50747867"/>
      <w:r>
        <w:lastRenderedPageBreak/>
        <w:t>Other Blocks</w:t>
      </w:r>
      <w:bookmarkEnd w:id="340"/>
    </w:p>
    <w:p w14:paraId="62B1758A" w14:textId="77777777" w:rsidR="003A1912" w:rsidRDefault="003A1912" w:rsidP="00F36001">
      <w:pPr>
        <w:pStyle w:val="BasicTextParagraph1"/>
        <w:sectPr w:rsidR="003A1912" w:rsidSect="00800EC1">
          <w:type w:val="continuous"/>
          <w:pgSz w:w="11906" w:h="16838" w:code="9"/>
          <w:pgMar w:top="567" w:right="567" w:bottom="567" w:left="567" w:header="340" w:footer="340" w:gutter="0"/>
          <w:cols w:num="2" w:space="709"/>
          <w:titlePg/>
          <w:docGrid w:linePitch="360"/>
        </w:sectPr>
      </w:pPr>
    </w:p>
    <w:p w14:paraId="4CF70D18" w14:textId="77777777" w:rsidR="003A1912" w:rsidRPr="003A1912" w:rsidRDefault="003A1912" w:rsidP="00F36001">
      <w:pPr>
        <w:pStyle w:val="BasicTextParagraph1"/>
      </w:pPr>
    </w:p>
    <w:p w14:paraId="3CBE2304" w14:textId="77777777" w:rsidR="0014092D" w:rsidRDefault="0014092D" w:rsidP="00F36001">
      <w:pPr>
        <w:pStyle w:val="BasicText"/>
        <w:rPr>
          <w:noProof/>
        </w:rPr>
      </w:pPr>
      <w:r>
        <w:rPr>
          <w:noProof/>
        </w:rPr>
        <mc:AlternateContent>
          <mc:Choice Requires="wpg">
            <w:drawing>
              <wp:inline distT="0" distB="0" distL="0" distR="0" wp14:anchorId="2F885BCD" wp14:editId="2CE49FD5">
                <wp:extent cx="2779395" cy="1874520"/>
                <wp:effectExtent l="0" t="19050" r="1905" b="0"/>
                <wp:docPr id="347" name="Групувати 347"/>
                <wp:cNvGraphicFramePr/>
                <a:graphic xmlns:a="http://schemas.openxmlformats.org/drawingml/2006/main">
                  <a:graphicData uri="http://schemas.microsoft.com/office/word/2010/wordprocessingGroup">
                    <wpg:wgp>
                      <wpg:cNvGrpSpPr/>
                      <wpg:grpSpPr>
                        <a:xfrm>
                          <a:off x="0" y="0"/>
                          <a:ext cx="2779395" cy="1874520"/>
                          <a:chOff x="0" y="0"/>
                          <a:chExt cx="2778826" cy="1876301"/>
                        </a:xfrm>
                      </wpg:grpSpPr>
                      <pic:pic xmlns:pic="http://schemas.openxmlformats.org/drawingml/2006/picture">
                        <pic:nvPicPr>
                          <pic:cNvPr id="96" name="Picture 346"/>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78826" cy="1876301"/>
                          </a:xfrm>
                          <a:prstGeom prst="rect">
                            <a:avLst/>
                          </a:prstGeom>
                          <a:noFill/>
                          <a:ln>
                            <a:noFill/>
                          </a:ln>
                        </pic:spPr>
                      </pic:pic>
                      <wps:wsp>
                        <wps:cNvPr id="98" name="Text Box 2"/>
                        <wps:cNvSpPr txBox="1">
                          <a:spLocks noChangeArrowheads="1"/>
                        </wps:cNvSpPr>
                        <wps:spPr bwMode="auto">
                          <a:xfrm rot="20691671">
                            <a:off x="237507" y="273133"/>
                            <a:ext cx="2265045" cy="1209675"/>
                          </a:xfrm>
                          <a:prstGeom prst="rect">
                            <a:avLst/>
                          </a:prstGeom>
                          <a:noFill/>
                          <a:ln w="9525">
                            <a:noFill/>
                            <a:miter lim="800000"/>
                            <a:headEnd/>
                            <a:tailEnd/>
                          </a:ln>
                        </wps:spPr>
                        <wps:txbx>
                          <w:txbxContent>
                            <w:p w14:paraId="1577D245" w14:textId="77777777" w:rsidR="00302071" w:rsidRDefault="00302071" w:rsidP="00B62A74">
                              <w:pPr>
                                <w:pStyle w:val="BasicText"/>
                              </w:pPr>
                              <w:r>
                                <w:t>Flavor Text 1!</w:t>
                              </w:r>
                            </w:p>
                            <w:p w14:paraId="30CA6E2B" w14:textId="77777777" w:rsidR="00302071" w:rsidRDefault="00302071" w:rsidP="00B62A74">
                              <w:pPr>
                                <w:pStyle w:val="BasicText"/>
                              </w:pPr>
                              <w:r>
                                <w:t>…</w:t>
                              </w:r>
                            </w:p>
                            <w:p w14:paraId="60F13DF0" w14:textId="77777777" w:rsidR="00302071" w:rsidRDefault="00302071" w:rsidP="00B62A74">
                              <w:pPr>
                                <w:pStyle w:val="BasicText"/>
                              </w:pPr>
                              <w:r>
                                <w:t>…</w:t>
                              </w:r>
                            </w:p>
                            <w:p w14:paraId="21E2039F" w14:textId="77777777" w:rsidR="00302071" w:rsidRDefault="00302071" w:rsidP="00B62A74">
                              <w:pPr>
                                <w:pStyle w:val="BasicText"/>
                              </w:pPr>
                              <w:r>
                                <w:t>…</w:t>
                              </w:r>
                            </w:p>
                            <w:p w14:paraId="76B19FA8" w14:textId="77777777" w:rsidR="00302071" w:rsidRDefault="00302071" w:rsidP="00B62A74">
                              <w:pPr>
                                <w:pStyle w:val="BasicText"/>
                              </w:pPr>
                              <w:r>
                                <w:t>…</w:t>
                              </w:r>
                            </w:p>
                            <w:p w14:paraId="1746F961" w14:textId="77777777" w:rsidR="00302071" w:rsidRDefault="00302071" w:rsidP="00B62A74">
                              <w:pPr>
                                <w:pStyle w:val="BasicText"/>
                              </w:pPr>
                              <w:r>
                                <w:t>…</w:t>
                              </w:r>
                            </w:p>
                            <w:p w14:paraId="18D9AFC5" w14:textId="77777777" w:rsidR="00302071" w:rsidRDefault="00302071" w:rsidP="00B62A74">
                              <w:pPr>
                                <w:pStyle w:val="BasicText"/>
                              </w:pPr>
                              <w:r>
                                <w:t>…</w:t>
                              </w:r>
                            </w:p>
                            <w:p w14:paraId="7238CE83" w14:textId="77777777" w:rsidR="00302071" w:rsidRDefault="00302071" w:rsidP="00B62A74">
                              <w:pPr>
                                <w:pStyle w:val="BasicText"/>
                              </w:pPr>
                            </w:p>
                            <w:p w14:paraId="08576F67" w14:textId="77777777" w:rsidR="00302071" w:rsidRDefault="00302071" w:rsidP="00B62A74">
                              <w:pPr>
                                <w:pStyle w:val="BasicText"/>
                              </w:pPr>
                            </w:p>
                          </w:txbxContent>
                        </wps:txbx>
                        <wps:bodyPr rot="0" vert="horz" wrap="square" lIns="91440" tIns="45720" rIns="91440" bIns="45720" anchor="t" anchorCtr="0">
                          <a:noAutofit/>
                        </wps:bodyPr>
                      </wps:wsp>
                    </wpg:wgp>
                  </a:graphicData>
                </a:graphic>
              </wp:inline>
            </w:drawing>
          </mc:Choice>
          <mc:Fallback>
            <w:pict>
              <v:group w14:anchorId="2F885BCD" id="Групувати 347" o:spid="_x0000_s1231" style="width:218.85pt;height:147.6pt;mso-position-horizontal-relative:char;mso-position-vertical-relative:line" coordsize="27788,1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">
                <v:shape id="Picture 346" o:spid="_x0000_s1232" type="#_x0000_t75" style="position:absolute;width:27788;height:1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">
                  <v:imagedata r:id="rId85" o:title=""/>
                </v:shape>
                <v:shape id="_x0000_s1233" type="#_x0000_t202" style="position:absolute;left:2375;top:2731;width:22650;height:12097;rotation:-9921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" filled="f" stroked="f">
                  <v:textbox>
                    <w:txbxContent>
                      <w:p w14:paraId="1577D245" w14:textId="77777777" w:rsidR="00302071" w:rsidRDefault="00302071" w:rsidP="00B62A74">
                        <w:pPr>
                          <w:pStyle w:val="BasicText"/>
                        </w:pPr>
                        <w:r>
                          <w:t>Flavor Text 1!</w:t>
                        </w:r>
                      </w:p>
                      <w:p w14:paraId="30CA6E2B" w14:textId="77777777" w:rsidR="00302071" w:rsidRDefault="00302071" w:rsidP="00B62A74">
                        <w:pPr>
                          <w:pStyle w:val="BasicText"/>
                        </w:pPr>
                        <w:r>
                          <w:t>…</w:t>
                        </w:r>
                      </w:p>
                      <w:p w14:paraId="60F13DF0" w14:textId="77777777" w:rsidR="00302071" w:rsidRDefault="00302071" w:rsidP="00B62A74">
                        <w:pPr>
                          <w:pStyle w:val="BasicText"/>
                        </w:pPr>
                        <w:r>
                          <w:t>…</w:t>
                        </w:r>
                      </w:p>
                      <w:p w14:paraId="21E2039F" w14:textId="77777777" w:rsidR="00302071" w:rsidRDefault="00302071" w:rsidP="00B62A74">
                        <w:pPr>
                          <w:pStyle w:val="BasicText"/>
                        </w:pPr>
                        <w:r>
                          <w:t>…</w:t>
                        </w:r>
                      </w:p>
                      <w:p w14:paraId="76B19FA8" w14:textId="77777777" w:rsidR="00302071" w:rsidRDefault="00302071" w:rsidP="00B62A74">
                        <w:pPr>
                          <w:pStyle w:val="BasicText"/>
                        </w:pPr>
                        <w:r>
                          <w:t>…</w:t>
                        </w:r>
                      </w:p>
                      <w:p w14:paraId="1746F961" w14:textId="77777777" w:rsidR="00302071" w:rsidRDefault="00302071" w:rsidP="00B62A74">
                        <w:pPr>
                          <w:pStyle w:val="BasicText"/>
                        </w:pPr>
                        <w:r>
                          <w:t>…</w:t>
                        </w:r>
                      </w:p>
                      <w:p w14:paraId="18D9AFC5" w14:textId="77777777" w:rsidR="00302071" w:rsidRDefault="00302071" w:rsidP="00B62A74">
                        <w:pPr>
                          <w:pStyle w:val="BasicText"/>
                        </w:pPr>
                        <w:r>
                          <w:t>…</w:t>
                        </w:r>
                      </w:p>
                      <w:p w14:paraId="7238CE83" w14:textId="77777777" w:rsidR="00302071" w:rsidRDefault="00302071" w:rsidP="00B62A74">
                        <w:pPr>
                          <w:pStyle w:val="BasicText"/>
                        </w:pPr>
                      </w:p>
                      <w:p w14:paraId="08576F67" w14:textId="77777777" w:rsidR="00302071" w:rsidRDefault="00302071" w:rsidP="00B62A74">
                        <w:pPr>
                          <w:pStyle w:val="BasicText"/>
                        </w:pPr>
                      </w:p>
                    </w:txbxContent>
                  </v:textbox>
                </v:shape>
                <w10:anchorlock/>
              </v:group>
            </w:pict>
          </mc:Fallback>
        </mc:AlternateContent>
      </w:r>
      <w:r w:rsidRPr="0014092D">
        <w:rPr>
          <w:noProof/>
        </w:rPr>
        <w:t xml:space="preserve"> </w:t>
      </w:r>
      <w:r w:rsidRPr="00807722">
        <w:rPr>
          <w:noProof/>
        </w:rPr>
        <mc:AlternateContent>
          <mc:Choice Requires="wpg">
            <w:drawing>
              <wp:inline distT="0" distB="0" distL="0" distR="0" wp14:anchorId="549AC2F0" wp14:editId="59D47483">
                <wp:extent cx="2823845" cy="1940560"/>
                <wp:effectExtent l="0" t="0" r="0" b="0"/>
                <wp:docPr id="239" name="Групувати 239"/>
                <wp:cNvGraphicFramePr/>
                <a:graphic xmlns:a="http://schemas.openxmlformats.org/drawingml/2006/main">
                  <a:graphicData uri="http://schemas.microsoft.com/office/word/2010/wordprocessingGroup">
                    <wpg:wgp>
                      <wpg:cNvGrpSpPr/>
                      <wpg:grpSpPr>
                        <a:xfrm>
                          <a:off x="0" y="0"/>
                          <a:ext cx="2823845" cy="1940560"/>
                          <a:chOff x="0" y="0"/>
                          <a:chExt cx="3632323" cy="2433099"/>
                        </a:xfrm>
                      </wpg:grpSpPr>
                      <pic:pic xmlns:pic="http://schemas.openxmlformats.org/drawingml/2006/picture">
                        <pic:nvPicPr>
                          <pic:cNvPr id="99" name="Picture 17"/>
                          <pic:cNvPicPr>
                            <a:picLocks noChangeAspect="1"/>
                          </pic:cNvPicPr>
                        </pic:nvPicPr>
                        <pic:blipFill rotWithShape="1">
                          <a:blip r:embed="rId86" cstate="print">
                            <a:extLst>
                              <a:ext uri="{28A0092B-C50C-407E-A947-70E740481C1C}">
                                <a14:useLocalDpi xmlns:a14="http://schemas.microsoft.com/office/drawing/2010/main" val="0"/>
                              </a:ext>
                            </a:extLst>
                          </a:blip>
                          <a:srcRect r="48732" b="65634"/>
                          <a:stretch/>
                        </pic:blipFill>
                        <pic:spPr bwMode="auto">
                          <a:xfrm>
                            <a:off x="0" y="0"/>
                            <a:ext cx="3632323" cy="2433099"/>
                          </a:xfrm>
                          <a:prstGeom prst="rect">
                            <a:avLst/>
                          </a:prstGeom>
                          <a:noFill/>
                          <a:ln>
                            <a:noFill/>
                          </a:ln>
                          <a:extLst>
                            <a:ext uri="{53640926-AAD7-44D8-BBD7-CCE9431645EC}">
                              <a14:shadowObscured xmlns:a14="http://schemas.microsoft.com/office/drawing/2010/main"/>
                            </a:ext>
                          </a:extLst>
                        </pic:spPr>
                      </pic:pic>
                      <wps:wsp>
                        <wps:cNvPr id="100" name="Text Box 2"/>
                        <wps:cNvSpPr txBox="1">
                          <a:spLocks noChangeArrowheads="1"/>
                        </wps:cNvSpPr>
                        <wps:spPr bwMode="auto">
                          <a:xfrm rot="344592">
                            <a:off x="339518" y="398255"/>
                            <a:ext cx="2863407" cy="1795627"/>
                          </a:xfrm>
                          <a:prstGeom prst="rect">
                            <a:avLst/>
                          </a:prstGeom>
                          <a:noFill/>
                          <a:ln w="9525">
                            <a:noFill/>
                            <a:miter lim="800000"/>
                            <a:headEnd/>
                            <a:tailEnd/>
                          </a:ln>
                        </wps:spPr>
                        <wps:txbx>
                          <w:txbxContent>
                            <w:p w14:paraId="0E9C0661" w14:textId="77777777" w:rsidR="00302071" w:rsidRDefault="00302071" w:rsidP="00B62A74">
                              <w:pPr>
                                <w:pStyle w:val="BasicText"/>
                              </w:pPr>
                              <w:r>
                                <w:t>Flavor Text! 2</w:t>
                              </w:r>
                            </w:p>
                            <w:p w14:paraId="12AD7DC0" w14:textId="77777777" w:rsidR="00302071" w:rsidRPr="00B62A74" w:rsidRDefault="00302071" w:rsidP="00B62A74">
                              <w:pPr>
                                <w:pStyle w:val="BasicText"/>
                              </w:pPr>
                              <w:r>
                                <w:t>…</w:t>
                              </w:r>
                            </w:p>
                            <w:p w14:paraId="24BDDF4E" w14:textId="77777777" w:rsidR="00302071" w:rsidRDefault="00302071" w:rsidP="00B62A74">
                              <w:pPr>
                                <w:pStyle w:val="BasicText"/>
                              </w:pPr>
                            </w:p>
                            <w:p w14:paraId="232C81CA" w14:textId="77777777" w:rsidR="00302071" w:rsidRDefault="00302071" w:rsidP="00B62A74">
                              <w:pPr>
                                <w:pStyle w:val="BasicText"/>
                              </w:pPr>
                              <w:r>
                                <w:t>…</w:t>
                              </w:r>
                            </w:p>
                            <w:p w14:paraId="7D7BDCAC" w14:textId="77777777" w:rsidR="00302071" w:rsidRDefault="00302071" w:rsidP="00B62A74">
                              <w:pPr>
                                <w:pStyle w:val="BasicText"/>
                              </w:pPr>
                            </w:p>
                            <w:p w14:paraId="13CDBED4" w14:textId="77777777" w:rsidR="00302071" w:rsidRDefault="00302071" w:rsidP="00B62A74">
                              <w:pPr>
                                <w:pStyle w:val="BasicText"/>
                              </w:pPr>
                              <w:r>
                                <w:t>…</w:t>
                              </w:r>
                            </w:p>
                            <w:p w14:paraId="571E86BB" w14:textId="77777777" w:rsidR="00302071" w:rsidRDefault="00302071" w:rsidP="00B62A74">
                              <w:pPr>
                                <w:pStyle w:val="BasicText"/>
                              </w:pPr>
                            </w:p>
                          </w:txbxContent>
                        </wps:txbx>
                        <wps:bodyPr rot="0" vert="horz" wrap="square" lIns="91440" tIns="45720" rIns="91440" bIns="45720" anchor="t" anchorCtr="0">
                          <a:noAutofit/>
                        </wps:bodyPr>
                      </wps:wsp>
                    </wpg:wgp>
                  </a:graphicData>
                </a:graphic>
              </wp:inline>
            </w:drawing>
          </mc:Choice>
          <mc:Fallback>
            <w:pict>
              <v:group w14:anchorId="549AC2F0" id="Групувати 239" o:spid="_x0000_s1234" style="width:222.35pt;height:152.8pt;mso-position-horizontal-relative:char;mso-position-vertical-relative:line" coordsize="36323,24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">
                <v:shape id="Picture 17" o:spid="_x0000_s1235" type="#_x0000_t75" style="position:absolute;width:36323;height:2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">
                  <v:imagedata r:id="rId87" o:title="" cropbottom="43014f" cropright="31937f"/>
                </v:shape>
                <v:shape id="_x0000_s1236" type="#_x0000_t202" style="position:absolute;left:3395;top:3982;width:28634;height:17956;rotation:3763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" filled="f" stroked="f">
                  <v:textbox>
                    <w:txbxContent>
                      <w:p w14:paraId="0E9C0661" w14:textId="77777777" w:rsidR="00302071" w:rsidRDefault="00302071" w:rsidP="00B62A74">
                        <w:pPr>
                          <w:pStyle w:val="BasicText"/>
                        </w:pPr>
                        <w:r>
                          <w:t>Flavor Text! 2</w:t>
                        </w:r>
                      </w:p>
                      <w:p w14:paraId="12AD7DC0" w14:textId="77777777" w:rsidR="00302071" w:rsidRPr="00B62A74" w:rsidRDefault="00302071" w:rsidP="00B62A74">
                        <w:pPr>
                          <w:pStyle w:val="BasicText"/>
                        </w:pPr>
                        <w:r>
                          <w:t>…</w:t>
                        </w:r>
                      </w:p>
                      <w:p w14:paraId="24BDDF4E" w14:textId="77777777" w:rsidR="00302071" w:rsidRDefault="00302071" w:rsidP="00B62A74">
                        <w:pPr>
                          <w:pStyle w:val="BasicText"/>
                        </w:pPr>
                      </w:p>
                      <w:p w14:paraId="232C81CA" w14:textId="77777777" w:rsidR="00302071" w:rsidRDefault="00302071" w:rsidP="00B62A74">
                        <w:pPr>
                          <w:pStyle w:val="BasicText"/>
                        </w:pPr>
                        <w:r>
                          <w:t>…</w:t>
                        </w:r>
                      </w:p>
                      <w:p w14:paraId="7D7BDCAC" w14:textId="77777777" w:rsidR="00302071" w:rsidRDefault="00302071" w:rsidP="00B62A74">
                        <w:pPr>
                          <w:pStyle w:val="BasicText"/>
                        </w:pPr>
                      </w:p>
                      <w:p w14:paraId="13CDBED4" w14:textId="77777777" w:rsidR="00302071" w:rsidRDefault="00302071" w:rsidP="00B62A74">
                        <w:pPr>
                          <w:pStyle w:val="BasicText"/>
                        </w:pPr>
                        <w:r>
                          <w:t>…</w:t>
                        </w:r>
                      </w:p>
                      <w:p w14:paraId="571E86BB" w14:textId="77777777" w:rsidR="00302071" w:rsidRDefault="00302071" w:rsidP="00B62A74">
                        <w:pPr>
                          <w:pStyle w:val="BasicText"/>
                        </w:pPr>
                      </w:p>
                    </w:txbxContent>
                  </v:textbox>
                </v:shape>
                <w10:anchorlock/>
              </v:group>
            </w:pict>
          </mc:Fallback>
        </mc:AlternateContent>
      </w:r>
    </w:p>
    <w:p w14:paraId="65522D5D" w14:textId="77777777" w:rsidR="0014092D" w:rsidRDefault="0014092D" w:rsidP="00F36001">
      <w:pPr>
        <w:pStyle w:val="BasicText"/>
      </w:pPr>
      <w:r>
        <w:rPr>
          <w:noProof/>
        </w:rPr>
        <mc:AlternateContent>
          <mc:Choice Requires="wpg">
            <w:drawing>
              <wp:inline distT="0" distB="0" distL="0" distR="0" wp14:anchorId="2B7A2FF4" wp14:editId="4686A007">
                <wp:extent cx="6057900" cy="681951"/>
                <wp:effectExtent l="0" t="0" r="0" b="0"/>
                <wp:docPr id="56" name="Групувати 56"/>
                <wp:cNvGraphicFramePr/>
                <a:graphic xmlns:a="http://schemas.openxmlformats.org/drawingml/2006/main">
                  <a:graphicData uri="http://schemas.microsoft.com/office/word/2010/wordprocessingGroup">
                    <wpg:wgp>
                      <wpg:cNvGrpSpPr/>
                      <wpg:grpSpPr>
                        <a:xfrm>
                          <a:off x="0" y="0"/>
                          <a:ext cx="6057900" cy="681951"/>
                          <a:chOff x="0" y="55726"/>
                          <a:chExt cx="6057900" cy="681990"/>
                        </a:xfrm>
                      </wpg:grpSpPr>
                      <pic:pic xmlns:pic="http://schemas.openxmlformats.org/drawingml/2006/picture">
                        <pic:nvPicPr>
                          <pic:cNvPr id="255" name="Рисунок 25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55726"/>
                            <a:ext cx="6057900" cy="681990"/>
                          </a:xfrm>
                          <a:prstGeom prst="rect">
                            <a:avLst/>
                          </a:prstGeom>
                        </pic:spPr>
                      </pic:pic>
                      <wps:wsp>
                        <wps:cNvPr id="106" name="Поле 35"/>
                        <wps:cNvSpPr txBox="1"/>
                        <wps:spPr>
                          <a:xfrm>
                            <a:off x="76200" y="153050"/>
                            <a:ext cx="5831337" cy="457311"/>
                          </a:xfrm>
                          <a:custGeom>
                            <a:avLst/>
                            <a:gdLst>
                              <a:gd name="connsiteX0" fmla="*/ 0 w 5831337"/>
                              <a:gd name="connsiteY0" fmla="*/ 0 h 456885"/>
                              <a:gd name="connsiteX1" fmla="*/ 5831337 w 5831337"/>
                              <a:gd name="connsiteY1" fmla="*/ 0 h 456885"/>
                              <a:gd name="connsiteX2" fmla="*/ 5831337 w 5831337"/>
                              <a:gd name="connsiteY2" fmla="*/ 456885 h 456885"/>
                              <a:gd name="connsiteX3" fmla="*/ 0 w 5831337"/>
                              <a:gd name="connsiteY3" fmla="*/ 456885 h 456885"/>
                              <a:gd name="connsiteX4" fmla="*/ 0 w 5831337"/>
                              <a:gd name="connsiteY4" fmla="*/ 0 h 456885"/>
                              <a:gd name="connsiteX0" fmla="*/ 42858 w 5831337"/>
                              <a:gd name="connsiteY0" fmla="*/ 170 h 456885"/>
                              <a:gd name="connsiteX1" fmla="*/ 5831337 w 5831337"/>
                              <a:gd name="connsiteY1" fmla="*/ 0 h 456885"/>
                              <a:gd name="connsiteX2" fmla="*/ 5831337 w 5831337"/>
                              <a:gd name="connsiteY2" fmla="*/ 456885 h 456885"/>
                              <a:gd name="connsiteX3" fmla="*/ 0 w 5831337"/>
                              <a:gd name="connsiteY3" fmla="*/ 456885 h 456885"/>
                              <a:gd name="connsiteX4" fmla="*/ 42858 w 5831337"/>
                              <a:gd name="connsiteY4" fmla="*/ 170 h 456885"/>
                              <a:gd name="connsiteX0" fmla="*/ 42858 w 5831337"/>
                              <a:gd name="connsiteY0" fmla="*/ 1986 h 458701"/>
                              <a:gd name="connsiteX1" fmla="*/ 210047 w 5831337"/>
                              <a:gd name="connsiteY1" fmla="*/ 0 h 458701"/>
                              <a:gd name="connsiteX2" fmla="*/ 5831337 w 5831337"/>
                              <a:gd name="connsiteY2" fmla="*/ 1816 h 458701"/>
                              <a:gd name="connsiteX3" fmla="*/ 5831337 w 5831337"/>
                              <a:gd name="connsiteY3" fmla="*/ 458701 h 458701"/>
                              <a:gd name="connsiteX4" fmla="*/ 0 w 5831337"/>
                              <a:gd name="connsiteY4" fmla="*/ 458701 h 458701"/>
                              <a:gd name="connsiteX5" fmla="*/ 42858 w 5831337"/>
                              <a:gd name="connsiteY5" fmla="*/ 1986 h 458701"/>
                              <a:gd name="connsiteX0" fmla="*/ 42858 w 5831337"/>
                              <a:gd name="connsiteY0" fmla="*/ 170 h 456885"/>
                              <a:gd name="connsiteX1" fmla="*/ 5831337 w 5831337"/>
                              <a:gd name="connsiteY1" fmla="*/ 0 h 456885"/>
                              <a:gd name="connsiteX2" fmla="*/ 5831337 w 5831337"/>
                              <a:gd name="connsiteY2" fmla="*/ 456885 h 456885"/>
                              <a:gd name="connsiteX3" fmla="*/ 0 w 5831337"/>
                              <a:gd name="connsiteY3" fmla="*/ 456885 h 456885"/>
                              <a:gd name="connsiteX4" fmla="*/ 42858 w 5831337"/>
                              <a:gd name="connsiteY4" fmla="*/ 170 h 45688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831337" h="456885">
                                <a:moveTo>
                                  <a:pt x="42858" y="170"/>
                                </a:moveTo>
                                <a:lnTo>
                                  <a:pt x="5831337" y="0"/>
                                </a:lnTo>
                                <a:lnTo>
                                  <a:pt x="5831337" y="456885"/>
                                </a:lnTo>
                                <a:lnTo>
                                  <a:pt x="0" y="456885"/>
                                </a:lnTo>
                                <a:lnTo>
                                  <a:pt x="42858" y="170"/>
                                </a:lnTo>
                                <a:close/>
                              </a:path>
                            </a:pathLst>
                          </a:custGeom>
                          <a:noFill/>
                          <a:ln w="6350">
                            <a:noFill/>
                          </a:ln>
                        </wps:spPr>
                        <wps:txbx>
                          <w:txbxContent>
                            <w:p w14:paraId="786C63C6" w14:textId="7F22AAB5" w:rsidR="00302071" w:rsidRDefault="00302071" w:rsidP="00B62A74">
                              <w:pPr>
                                <w:pStyle w:val="Headline1"/>
                              </w:pPr>
                              <w:r w:rsidRPr="00B62A74">
                                <w:t>Header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B7A2FF4" id="Групувати 56" o:spid="_x0000_s1237" style="width:477pt;height:53.7pt;mso-position-horizontal-relative:char;mso-position-vertical-relative:line" coordorigin=",557" coordsize="60579,6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">
                <v:shape id="Рисунок 255" o:spid="_x0000_s1238" type="#_x0000_t75" style="position:absolute;top:557;width:60579;height:6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">
                  <v:imagedata r:id="rId89" o:title=""/>
                </v:shape>
                <v:shape id="Поле 35" o:spid="_x0000_s1239" style="position:absolute;left:762;top:1530;width:58313;height:4573;visibility:visible;mso-wrap-style:square;v-text-anchor:top" coordsize="5831337,45688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" adj="-11796480,,5400" path="m42858,170l5831337,r,456885l,456885,42858,170xe" filled="f" stroked="f" strokeweight=".5pt">
                  <v:stroke joinstyle="miter"/>
                  <v:formulas/>
                  <v:path arrowok="t" o:connecttype="custom" o:connectlocs="42858,170;5831337,0;5831337,457311;0,457311;42858,170" o:connectangles="0,0,0,0,0" textboxrect="0,0,5831337,456885"/>
                  <v:textbox>
                    <w:txbxContent>
                      <w:p w14:paraId="786C63C6" w14:textId="7F22AAB5" w:rsidR="00302071" w:rsidRDefault="00302071" w:rsidP="00B62A74">
                        <w:pPr>
                          <w:pStyle w:val="Headline1"/>
                        </w:pPr>
                        <w:r w:rsidRPr="00B62A74">
                          <w:t>Header</w:t>
                        </w:r>
                      </w:p>
                    </w:txbxContent>
                  </v:textbox>
                </v:shape>
                <w10:anchorlock/>
              </v:group>
            </w:pict>
          </mc:Fallback>
        </mc:AlternateContent>
      </w:r>
      <w:r w:rsidRPr="00A637CD">
        <w:rPr>
          <w:noProof/>
        </w:rPr>
        <mc:AlternateContent>
          <mc:Choice Requires="wpg">
            <w:drawing>
              <wp:inline distT="0" distB="0" distL="0" distR="0" wp14:anchorId="36EFD1B5" wp14:editId="35B60F99">
                <wp:extent cx="2823845" cy="1730083"/>
                <wp:effectExtent l="0" t="0" r="0" b="0"/>
                <wp:docPr id="240" name="Групувати 240"/>
                <wp:cNvGraphicFramePr/>
                <a:graphic xmlns:a="http://schemas.openxmlformats.org/drawingml/2006/main">
                  <a:graphicData uri="http://schemas.microsoft.com/office/word/2010/wordprocessingGroup">
                    <wpg:wgp>
                      <wpg:cNvGrpSpPr/>
                      <wpg:grpSpPr>
                        <a:xfrm>
                          <a:off x="0" y="0"/>
                          <a:ext cx="2823845" cy="1730083"/>
                          <a:chOff x="0" y="0"/>
                          <a:chExt cx="3324860" cy="2042556"/>
                        </a:xfrm>
                      </wpg:grpSpPr>
                      <pic:pic xmlns:pic="http://schemas.openxmlformats.org/drawingml/2006/picture">
                        <pic:nvPicPr>
                          <pic:cNvPr id="107" name="Picture 4" descr="small paper slip"/>
                          <pic:cNvPicPr>
                            <a:picLocks noChangeAspect="1"/>
                          </pic:cNvPicPr>
                        </pic:nvPicPr>
                        <pic:blipFill rotWithShape="1">
                          <a:blip r:embed="rId90">
                            <a:extLst>
                              <a:ext uri="{28A0092B-C50C-407E-A947-70E740481C1C}">
                                <a14:useLocalDpi xmlns:a14="http://schemas.microsoft.com/office/drawing/2010/main" val="0"/>
                              </a:ext>
                            </a:extLst>
                          </a:blip>
                          <a:srcRect l="13314" t="9335" r="7372" b="14221"/>
                          <a:stretch/>
                        </pic:blipFill>
                        <pic:spPr bwMode="auto">
                          <a:xfrm>
                            <a:off x="0" y="0"/>
                            <a:ext cx="3324860" cy="2042556"/>
                          </a:xfrm>
                          <a:prstGeom prst="rect">
                            <a:avLst/>
                          </a:prstGeom>
                          <a:noFill/>
                        </pic:spPr>
                      </pic:pic>
                      <wps:wsp>
                        <wps:cNvPr id="115" name="Text Box 2"/>
                        <wps:cNvSpPr txBox="1">
                          <a:spLocks noChangeArrowheads="1"/>
                        </wps:cNvSpPr>
                        <wps:spPr bwMode="auto">
                          <a:xfrm rot="873708">
                            <a:off x="391886" y="688769"/>
                            <a:ext cx="2446897" cy="837436"/>
                          </a:xfrm>
                          <a:prstGeom prst="rect">
                            <a:avLst/>
                          </a:prstGeom>
                          <a:noFill/>
                          <a:ln w="9525">
                            <a:noFill/>
                            <a:miter lim="800000"/>
                            <a:headEnd/>
                            <a:tailEnd/>
                          </a:ln>
                        </wps:spPr>
                        <wps:txbx>
                          <w:txbxContent>
                            <w:p w14:paraId="3CFAD04E" w14:textId="77777777" w:rsidR="00302071" w:rsidRPr="00A637CD" w:rsidRDefault="00302071" w:rsidP="00F36001">
                              <w:pPr>
                                <w:pStyle w:val="BasicText"/>
                              </w:pPr>
                              <w:r w:rsidRPr="00A637CD">
                                <w:t>Flavor Text!</w:t>
                              </w:r>
                              <w:r>
                                <w:t xml:space="preserve"> 3</w:t>
                              </w:r>
                            </w:p>
                            <w:p w14:paraId="7D16172D" w14:textId="77777777" w:rsidR="00302071" w:rsidRPr="00A637CD" w:rsidRDefault="00302071" w:rsidP="00F36001">
                              <w:pPr>
                                <w:pStyle w:val="BasicText"/>
                              </w:pPr>
                              <w:r w:rsidRPr="00B62A74">
                                <w:t>…</w:t>
                              </w:r>
                              <w:r>
                                <w:t xml:space="preserve"> 3</w:t>
                              </w:r>
                            </w:p>
                            <w:p w14:paraId="53840731" w14:textId="77777777" w:rsidR="00302071" w:rsidRPr="00A637CD" w:rsidRDefault="00302071" w:rsidP="00F36001">
                              <w:pPr>
                                <w:pStyle w:val="BasicText"/>
                              </w:pPr>
                              <w:r w:rsidRPr="00A637CD">
                                <w:t>…</w:t>
                              </w:r>
                            </w:p>
                            <w:p w14:paraId="0B14C7BC" w14:textId="77777777" w:rsidR="00302071" w:rsidRPr="00A637CD" w:rsidRDefault="00302071" w:rsidP="00F36001">
                              <w:pPr>
                                <w:pStyle w:val="BasicText"/>
                              </w:pPr>
                              <w:r w:rsidRPr="00A637CD">
                                <w:t>…</w:t>
                              </w:r>
                            </w:p>
                            <w:p w14:paraId="373F1E1C" w14:textId="77777777" w:rsidR="00302071" w:rsidRPr="00A637CD" w:rsidRDefault="00302071" w:rsidP="00F36001">
                              <w:pPr>
                                <w:pStyle w:val="BasicText"/>
                              </w:pPr>
                              <w:r w:rsidRPr="00A637CD">
                                <w:t>…</w:t>
                              </w:r>
                            </w:p>
                          </w:txbxContent>
                        </wps:txbx>
                        <wps:bodyPr rot="0" vert="horz" wrap="square" lIns="91440" tIns="45720" rIns="91440" bIns="45720" anchor="t" anchorCtr="0">
                          <a:noAutofit/>
                        </wps:bodyPr>
                      </wps:wsp>
                    </wpg:wgp>
                  </a:graphicData>
                </a:graphic>
              </wp:inline>
            </w:drawing>
          </mc:Choice>
          <mc:Fallback>
            <w:pict>
              <v:group w14:anchorId="36EFD1B5" id="Групувати 240" o:spid="_x0000_s1240" style="width:222.35pt;height:136.25pt;mso-position-horizontal-relative:char;mso-position-vertical-relative:line" coordsize="33248,20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">
                <v:shape id="Picture 4" o:spid="_x0000_s1241" type="#_x0000_t75" alt="small paper slip" style="position:absolute;width:33248;height:2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">
                  <v:imagedata r:id="rId91" o:title="small paper slip" croptop="6118f" cropbottom="9320f" cropleft="8725f" cropright="4831f"/>
                </v:shape>
                <v:shape id="_x0000_s1242" type="#_x0000_t202" style="position:absolute;left:3918;top:6887;width:24469;height:8375;rotation:954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" filled="f" stroked="f">
                  <v:textbox>
                    <w:txbxContent>
                      <w:p w14:paraId="3CFAD04E" w14:textId="77777777" w:rsidR="00302071" w:rsidRPr="00A637CD" w:rsidRDefault="00302071" w:rsidP="00F36001">
                        <w:pPr>
                          <w:pStyle w:val="BasicText"/>
                        </w:pPr>
                        <w:r w:rsidRPr="00A637CD">
                          <w:t>Flavor Text!</w:t>
                        </w:r>
                        <w:r>
                          <w:t xml:space="preserve"> 3</w:t>
                        </w:r>
                      </w:p>
                      <w:p w14:paraId="7D16172D" w14:textId="77777777" w:rsidR="00302071" w:rsidRPr="00A637CD" w:rsidRDefault="00302071" w:rsidP="00F36001">
                        <w:pPr>
                          <w:pStyle w:val="BasicText"/>
                        </w:pPr>
                        <w:r w:rsidRPr="00B62A74">
                          <w:t>…</w:t>
                        </w:r>
                        <w:r>
                          <w:t xml:space="preserve"> 3</w:t>
                        </w:r>
                      </w:p>
                      <w:p w14:paraId="53840731" w14:textId="77777777" w:rsidR="00302071" w:rsidRPr="00A637CD" w:rsidRDefault="00302071" w:rsidP="00F36001">
                        <w:pPr>
                          <w:pStyle w:val="BasicText"/>
                        </w:pPr>
                        <w:r w:rsidRPr="00A637CD">
                          <w:t>…</w:t>
                        </w:r>
                      </w:p>
                      <w:p w14:paraId="0B14C7BC" w14:textId="77777777" w:rsidR="00302071" w:rsidRPr="00A637CD" w:rsidRDefault="00302071" w:rsidP="00F36001">
                        <w:pPr>
                          <w:pStyle w:val="BasicText"/>
                        </w:pPr>
                        <w:r w:rsidRPr="00A637CD">
                          <w:t>…</w:t>
                        </w:r>
                      </w:p>
                      <w:p w14:paraId="373F1E1C" w14:textId="77777777" w:rsidR="00302071" w:rsidRPr="00A637CD" w:rsidRDefault="00302071" w:rsidP="00F36001">
                        <w:pPr>
                          <w:pStyle w:val="BasicText"/>
                        </w:pPr>
                        <w:r w:rsidRPr="00A637CD">
                          <w:t>…</w:t>
                        </w:r>
                      </w:p>
                    </w:txbxContent>
                  </v:textbox>
                </v:shape>
                <w10:anchorlock/>
              </v:group>
            </w:pict>
          </mc:Fallback>
        </mc:AlternateContent>
      </w:r>
    </w:p>
    <w:p w14:paraId="1CA32B9E" w14:textId="77777777" w:rsidR="000F2021" w:rsidRPr="0014092D" w:rsidRDefault="00206748" w:rsidP="00F36001">
      <w:pPr>
        <w:pStyle w:val="Headline30"/>
      </w:pPr>
      <w:r>
        <w:t>Cover Red Stripe</w:t>
      </w:r>
    </w:p>
    <w:p w14:paraId="3ACD1647" w14:textId="6F3606B2" w:rsidR="000F2021" w:rsidRDefault="003D38E7" w:rsidP="00F36001">
      <w:pPr>
        <w:pStyle w:val="BasicText"/>
      </w:pPr>
      <w:r w:rsidRPr="000B7B20">
        <w:rPr>
          <w:noProof/>
        </w:rPr>
        <w:drawing>
          <wp:inline distT="0" distB="0" distL="0" distR="0" wp14:anchorId="035D07BE" wp14:editId="0654F24D">
            <wp:extent cx="3622692" cy="822960"/>
            <wp:effectExtent l="76200" t="0" r="53975" b="0"/>
            <wp:docPr id="4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2" cstate="print">
                      <a:extLst>
                        <a:ext uri="{BEBA8EAE-BF5A-486C-A8C5-ECC9F3942E4B}">
                          <a14:imgProps xmlns:a14="http://schemas.microsoft.com/office/drawing/2010/main">
                            <a14:imgLayer r:embed="rId93">
                              <a14:imgEffect>
                                <a14:colorTemperature colorTemp="4700"/>
                              </a14:imgEffect>
                            </a14:imgLayer>
                          </a14:imgProps>
                        </a:ext>
                        <a:ext uri="{28A0092B-C50C-407E-A947-70E740481C1C}">
                          <a14:useLocalDpi xmlns:a14="http://schemas.microsoft.com/office/drawing/2010/main" val="0"/>
                        </a:ext>
                      </a:extLst>
                    </a:blip>
                    <a:stretch>
                      <a:fillRect/>
                    </a:stretch>
                  </pic:blipFill>
                  <pic:spPr bwMode="auto">
                    <a:xfrm>
                      <a:off x="0" y="0"/>
                      <a:ext cx="3647402" cy="828573"/>
                    </a:xfrm>
                    <a:prstGeom prst="rect">
                      <a:avLst/>
                    </a:prstGeom>
                    <a:noFill/>
                    <a:ln>
                      <a:noFill/>
                    </a:ln>
                    <a:effectLst>
                      <a:outerShdw blurRad="76200" dist="25400" dir="2700000" algn="tl" rotWithShape="0">
                        <a:prstClr val="black">
                          <a:alpha val="30000"/>
                        </a:prstClr>
                      </a:outerShdw>
                    </a:effectLst>
                  </pic:spPr>
                </pic:pic>
              </a:graphicData>
            </a:graphic>
          </wp:inline>
        </w:drawing>
      </w:r>
      <w:r w:rsidR="00143109" w:rsidRPr="00A637CD">
        <w:t xml:space="preserve"> </w:t>
      </w:r>
      <w:r w:rsidR="00A105F3">
        <w:rPr>
          <w:noProof/>
        </w:rPr>
        <w:drawing>
          <wp:inline distT="0" distB="0" distL="0" distR="0" wp14:anchorId="3896D881" wp14:editId="0D68CA60">
            <wp:extent cx="3885565" cy="621836"/>
            <wp:effectExtent l="0" t="0" r="635" b="6985"/>
            <wp:docPr id="154" name="Рисунок 154" descr="Зображення, що містить вода, гравець, м’яч, ракет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Рисунок 154" descr="Зображення, що містить вода, гравець, м’яч, ракетка&#10;&#10;Автоматично згенерований опис"/>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35892" cy="629890"/>
                    </a:xfrm>
                    <a:prstGeom prst="rect">
                      <a:avLst/>
                    </a:prstGeom>
                  </pic:spPr>
                </pic:pic>
              </a:graphicData>
            </a:graphic>
          </wp:inline>
        </w:drawing>
      </w:r>
    </w:p>
    <w:p w14:paraId="68DC7F60" w14:textId="4F0B761F" w:rsidR="000F2021" w:rsidRDefault="00206748" w:rsidP="00F36001">
      <w:pPr>
        <w:pStyle w:val="Headline30"/>
      </w:pPr>
      <w:r>
        <w:t>Stat Block Margin</w:t>
      </w:r>
    </w:p>
    <w:p w14:paraId="56D64A6D" w14:textId="77777777" w:rsidR="0071462C" w:rsidRDefault="0071462C" w:rsidP="00F36001">
      <w:pPr>
        <w:pStyle w:val="Headline30"/>
      </w:pPr>
      <w:r>
        <w:rPr>
          <w:noProof/>
        </w:rPr>
        <w:drawing>
          <wp:inline distT="0" distB="0" distL="0" distR="0" wp14:anchorId="2264E911" wp14:editId="4D37327D">
            <wp:extent cx="5918200" cy="50165"/>
            <wp:effectExtent l="0" t="0" r="6350" b="6985"/>
            <wp:docPr id="284" name="Picture 323" descr="C:\Users\byronb\AppData\Local\Microsoft\Windows\INetCache\Content.Word\Half Size Bar.png"/>
            <wp:cNvGraphicFramePr/>
            <a:graphic xmlns:a="http://schemas.openxmlformats.org/drawingml/2006/main">
              <a:graphicData uri="http://schemas.openxmlformats.org/drawingml/2006/picture">
                <pic:pic xmlns:pic="http://schemas.openxmlformats.org/drawingml/2006/picture">
                  <pic:nvPicPr>
                    <pic:cNvPr id="323" name="Picture 323" descr="C:\Users\byronb\AppData\Local\Microsoft\Windows\INetCache\Content.Word\Half Size Bar.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18200" cy="50165"/>
                    </a:xfrm>
                    <a:prstGeom prst="rect">
                      <a:avLst/>
                    </a:prstGeom>
                    <a:noFill/>
                    <a:ln>
                      <a:noFill/>
                    </a:ln>
                  </pic:spPr>
                </pic:pic>
              </a:graphicData>
            </a:graphic>
          </wp:inline>
        </w:drawing>
      </w:r>
    </w:p>
    <w:p w14:paraId="63881C5D" w14:textId="77777777" w:rsidR="0071462C" w:rsidRPr="0071462C" w:rsidRDefault="0071462C" w:rsidP="00F36001">
      <w:pPr>
        <w:pStyle w:val="BasicText"/>
      </w:pPr>
    </w:p>
    <w:p w14:paraId="6E0F810E" w14:textId="75F217CD" w:rsidR="000F2021" w:rsidRDefault="00206748" w:rsidP="00F36001">
      <w:pPr>
        <w:pStyle w:val="Headline30"/>
      </w:pPr>
      <w:r>
        <w:t>Red Divider</w:t>
      </w:r>
    </w:p>
    <w:p w14:paraId="63D6E79A" w14:textId="77777777" w:rsidR="00923E7B" w:rsidRDefault="00143109" w:rsidP="00F36001">
      <w:pPr>
        <w:pStyle w:val="BasicText"/>
      </w:pPr>
      <w:r w:rsidRPr="00A637CD">
        <w:rPr>
          <w:noProof/>
        </w:rPr>
        <w:drawing>
          <wp:inline distT="0" distB="0" distL="0" distR="0" wp14:anchorId="10BEAD7E" wp14:editId="13086D18">
            <wp:extent cx="2823845" cy="323491"/>
            <wp:effectExtent l="0" t="0" r="0" b="0"/>
            <wp:docPr id="250" name="Picture 5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56119" cy="327188"/>
                    </a:xfrm>
                    <a:prstGeom prst="rect">
                      <a:avLst/>
                    </a:prstGeom>
                    <a:noFill/>
                    <a:ln>
                      <a:noFill/>
                    </a:ln>
                    <a:effectLst>
                      <a:outerShdw blurRad="63500" dist="25400" dir="2700000" algn="tl" rotWithShape="0">
                        <a:prstClr val="black">
                          <a:alpha val="15000"/>
                        </a:prstClr>
                      </a:outerShdw>
                    </a:effectLst>
                  </pic:spPr>
                </pic:pic>
              </a:graphicData>
            </a:graphic>
          </wp:inline>
        </w:drawing>
      </w:r>
    </w:p>
    <w:p w14:paraId="467FDFFA" w14:textId="77777777" w:rsidR="000F2021" w:rsidRDefault="000F2021" w:rsidP="00F36001">
      <w:pPr>
        <w:pStyle w:val="BasicText"/>
      </w:pPr>
    </w:p>
    <w:p w14:paraId="32C05C47" w14:textId="77777777" w:rsidR="000F2021" w:rsidRDefault="00206748" w:rsidP="00F36001">
      <w:pPr>
        <w:pStyle w:val="Headline30"/>
      </w:pPr>
      <w:r>
        <w:t>Stat Block Divider</w:t>
      </w:r>
    </w:p>
    <w:p w14:paraId="18A0DD32" w14:textId="77777777" w:rsidR="008873D2" w:rsidRDefault="008873D2" w:rsidP="00F36001">
      <w:pPr>
        <w:pStyle w:val="BasicText"/>
      </w:pPr>
      <w:r>
        <w:rPr>
          <w:noProof/>
        </w:rPr>
        <w:drawing>
          <wp:inline distT="0" distB="0" distL="0" distR="0" wp14:anchorId="22DA6D69" wp14:editId="454DFB39">
            <wp:extent cx="2959100" cy="53340"/>
            <wp:effectExtent l="0" t="0" r="0" b="3810"/>
            <wp:docPr id="285" name="Picture 326" descr="statblock horizontal rule"/>
            <wp:cNvGraphicFramePr/>
            <a:graphic xmlns:a="http://schemas.openxmlformats.org/drawingml/2006/main">
              <a:graphicData uri="http://schemas.openxmlformats.org/drawingml/2006/picture">
                <pic:pic xmlns:pic="http://schemas.openxmlformats.org/drawingml/2006/picture">
                  <pic:nvPicPr>
                    <pic:cNvPr id="326" name="Picture 326" descr="statblock horizontal rule"/>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59100" cy="53340"/>
                    </a:xfrm>
                    <a:prstGeom prst="rect">
                      <a:avLst/>
                    </a:prstGeom>
                    <a:noFill/>
                    <a:ln>
                      <a:noFill/>
                    </a:ln>
                  </pic:spPr>
                </pic:pic>
              </a:graphicData>
            </a:graphic>
          </wp:inline>
        </w:drawing>
      </w:r>
    </w:p>
    <w:p w14:paraId="6E5292FD" w14:textId="77777777" w:rsidR="000F2021" w:rsidRDefault="000F2021" w:rsidP="00F36001">
      <w:pPr>
        <w:pStyle w:val="BasicText"/>
      </w:pPr>
    </w:p>
    <w:p w14:paraId="70DDED37" w14:textId="77777777" w:rsidR="003D38E7" w:rsidRPr="003D38E7" w:rsidRDefault="00206748" w:rsidP="00F36001">
      <w:pPr>
        <w:pStyle w:val="Headline30"/>
      </w:pPr>
      <w:r>
        <w:t>Chapter Header Image</w:t>
      </w:r>
    </w:p>
    <w:p w14:paraId="0CE25A2F" w14:textId="77777777" w:rsidR="00923E7B" w:rsidRDefault="00923E7B" w:rsidP="00F36001">
      <w:pPr>
        <w:pStyle w:val="BasicText"/>
      </w:pPr>
      <w:r w:rsidRPr="00923E7B">
        <w:rPr>
          <w:noProof/>
        </w:rPr>
        <w:drawing>
          <wp:inline distT="0" distB="0" distL="0" distR="0" wp14:anchorId="200E0BE2" wp14:editId="5BAB9AD0">
            <wp:extent cx="6057900" cy="682484"/>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37211" cy="747749"/>
                    </a:xfrm>
                    <a:prstGeom prst="rect">
                      <a:avLst/>
                    </a:prstGeom>
                  </pic:spPr>
                </pic:pic>
              </a:graphicData>
            </a:graphic>
          </wp:inline>
        </w:drawing>
      </w:r>
    </w:p>
    <w:p w14:paraId="62AA72A5" w14:textId="77777777" w:rsidR="000F2021" w:rsidRPr="00923E7B" w:rsidRDefault="000F2021" w:rsidP="00F36001">
      <w:pPr>
        <w:pStyle w:val="BasicText"/>
      </w:pPr>
    </w:p>
    <w:p w14:paraId="3FFD1F46" w14:textId="77777777" w:rsidR="008C7073" w:rsidRDefault="008C7073" w:rsidP="00F36001">
      <w:pPr>
        <w:pStyle w:val="Headline2"/>
      </w:pPr>
      <w:r>
        <w:t>Dungeons &amp; Dragons License</w:t>
      </w:r>
    </w:p>
    <w:p w14:paraId="6CA59984" w14:textId="77777777" w:rsidR="008C7073" w:rsidRDefault="008C7073" w:rsidP="00F36001">
      <w:pPr>
        <w:pStyle w:val="BasicText"/>
      </w:pPr>
    </w:p>
    <w:p w14:paraId="27FF5C09" w14:textId="77777777" w:rsidR="002377C1" w:rsidRDefault="002377C1" w:rsidP="00F36001">
      <w:pPr>
        <w:pStyle w:val="BasicText"/>
      </w:pPr>
      <w:r>
        <w:rPr>
          <w:noProof/>
        </w:rPr>
        <mc:AlternateContent>
          <mc:Choice Requires="wps">
            <w:drawing>
              <wp:inline distT="0" distB="0" distL="0" distR="0" wp14:anchorId="26BE6124" wp14:editId="615F06FC">
                <wp:extent cx="6058535" cy="766445"/>
                <wp:effectExtent l="0" t="0" r="0" b="0"/>
                <wp:docPr id="241" name="Поле 241"/>
                <wp:cNvGraphicFramePr/>
                <a:graphic xmlns:a="http://schemas.openxmlformats.org/drawingml/2006/main">
                  <a:graphicData uri="http://schemas.microsoft.com/office/word/2010/wordprocessingShape">
                    <wps:wsp>
                      <wps:cNvSpPr txBox="1"/>
                      <wps:spPr>
                        <a:xfrm>
                          <a:off x="0" y="0"/>
                          <a:ext cx="6058535" cy="766445"/>
                        </a:xfrm>
                        <a:prstGeom prst="rect">
                          <a:avLst/>
                        </a:prstGeom>
                        <a:noFill/>
                        <a:ln w="6350">
                          <a:noFill/>
                        </a:ln>
                      </wps:spPr>
                      <wps:txbx>
                        <w:txbxContent>
                          <w:p w14:paraId="543F68D0"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1FA4CF34" w14:textId="77777777" w:rsidR="00302071" w:rsidRPr="00744887" w:rsidRDefault="00302071" w:rsidP="00F36001">
                            <w:pPr>
                              <w:pStyle w:val="DocumentLegalese"/>
                            </w:pPr>
                          </w:p>
                          <w:p w14:paraId="10ADB6FD" w14:textId="77777777" w:rsidR="00302071" w:rsidRDefault="00302071" w:rsidP="00F36001">
                            <w:pPr>
                              <w:pStyle w:val="DocumentLegalese"/>
                            </w:pPr>
                            <w:r>
                              <w:t xml:space="preserve">copyright </w:t>
                            </w:r>
                            <w:r w:rsidRPr="00744887">
                              <w:t>2016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BE6124" id="Поле 241" o:spid="_x0000_s1243" type="#_x0000_t202" style="width:477.05pt;height:6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" filled="f" stroked="f" strokeweight=".5pt">
                <v:textbox>
                  <w:txbxContent>
                    <w:p w14:paraId="543F68D0"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1FA4CF34" w14:textId="77777777" w:rsidR="00302071" w:rsidRPr="00744887" w:rsidRDefault="00302071" w:rsidP="00F36001">
                      <w:pPr>
                        <w:pStyle w:val="DocumentLegalese"/>
                      </w:pPr>
                    </w:p>
                    <w:p w14:paraId="10ADB6FD" w14:textId="77777777" w:rsidR="00302071" w:rsidRDefault="00302071" w:rsidP="00F36001">
                      <w:pPr>
                        <w:pStyle w:val="DocumentLegalese"/>
                      </w:pPr>
                      <w:r>
                        <w:t xml:space="preserve">copyright </w:t>
                      </w:r>
                      <w:r w:rsidRPr="00744887">
                        <w:t>2016 Wizards of the Coast LLC, PO Box 707, Renton, WA 98057-0707, USA. Manufactured by Hasbro SA, Rue Emile-Boéchat 31, 2800 Delémont, CH. Represented by Hasbro Europe, 4 The Square, Stockley Park, Uxbridge, Middlesex, UB11 1ET, UK.</w:t>
                      </w:r>
                    </w:p>
                  </w:txbxContent>
                </v:textbox>
                <w10:anchorlock/>
              </v:shape>
            </w:pict>
          </mc:Fallback>
        </mc:AlternateContent>
      </w:r>
    </w:p>
    <w:p w14:paraId="0A7A7B26" w14:textId="77777777" w:rsidR="00162F9C" w:rsidRDefault="008C7073" w:rsidP="00F36001">
      <w:pPr>
        <w:pStyle w:val="Headline2"/>
      </w:pPr>
      <w:r>
        <w:t>Author Copyright</w:t>
      </w:r>
    </w:p>
    <w:p w14:paraId="17D304EC" w14:textId="77777777" w:rsidR="00162F9C" w:rsidRDefault="00162F9C" w:rsidP="00F36001">
      <w:pPr>
        <w:pStyle w:val="BasicText"/>
      </w:pPr>
      <w:r>
        <w:rPr>
          <w:noProof/>
        </w:rPr>
        <mc:AlternateContent>
          <mc:Choice Requires="wps">
            <w:drawing>
              <wp:inline distT="0" distB="0" distL="0" distR="0" wp14:anchorId="7B69D714" wp14:editId="159BE131">
                <wp:extent cx="5942358" cy="410994"/>
                <wp:effectExtent l="0" t="0" r="0" b="0"/>
                <wp:docPr id="324" name="Поле 324"/>
                <wp:cNvGraphicFramePr/>
                <a:graphic xmlns:a="http://schemas.openxmlformats.org/drawingml/2006/main">
                  <a:graphicData uri="http://schemas.microsoft.com/office/word/2010/wordprocessingShape">
                    <wps:wsp>
                      <wps:cNvSpPr txBox="1"/>
                      <wps:spPr>
                        <a:xfrm>
                          <a:off x="0" y="0"/>
                          <a:ext cx="5942358" cy="410994"/>
                        </a:xfrm>
                        <a:prstGeom prst="rect">
                          <a:avLst/>
                        </a:prstGeom>
                        <a:noFill/>
                        <a:ln w="6350">
                          <a:noFill/>
                        </a:ln>
                      </wps:spPr>
                      <wps:txbx>
                        <w:txbxContent>
                          <w:p w14:paraId="23EA3B7B" w14:textId="77777777" w:rsidR="00302071" w:rsidRDefault="00302071" w:rsidP="00F36001">
                            <w:pPr>
                              <w:pStyle w:val="DocumentLegalese"/>
                            </w:pPr>
                            <w:r w:rsidRPr="00B167DE">
                              <w:t>All other original mate</w:t>
                            </w:r>
                            <w:r>
                              <w:t xml:space="preserve">rial in this work is copyright 2020 </w:t>
                            </w:r>
                            <w:r w:rsidRPr="00B167DE">
                              <w:t xml:space="preserve"> by </w:t>
                            </w:r>
                            <w:sdt>
                              <w:sdtPr>
                                <w:id w:val="1562207767"/>
                              </w:sdtPr>
                              <w:sdtEndPr>
                                <w:rPr>
                                  <w:highlight w:val="yellow"/>
                                </w:rPr>
                              </w:sdtEndPr>
                              <w:sdtContent>
                                <w:r w:rsidRPr="002123BC">
                                  <w:rPr>
                                    <w:highlight w:val="yellow"/>
                                  </w:rPr>
                                  <w:t>Author</w:t>
                                </w:r>
                              </w:sdtContent>
                            </w:sdt>
                            <w:r>
                              <w:t xml:space="preserve"> </w:t>
                            </w:r>
                            <w:r w:rsidRPr="00B167DE">
                              <w:t>and published under the Community Content Agreement for Dungeon Masters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69D714" id="Поле 324" o:spid="_x0000_s1244" type="#_x0000_t202" style="width:467.9pt;height:3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" filled="f" stroked="f" strokeweight=".5pt">
                <v:textbox>
                  <w:txbxContent>
                    <w:p w14:paraId="23EA3B7B" w14:textId="77777777" w:rsidR="00302071" w:rsidRDefault="00302071" w:rsidP="00F36001">
                      <w:pPr>
                        <w:pStyle w:val="DocumentLegalese"/>
                      </w:pPr>
                      <w:r w:rsidRPr="00B167DE">
                        <w:t>All other original mate</w:t>
                      </w:r>
                      <w:r>
                        <w:t xml:space="preserve">rial in this work is copyright 2020 </w:t>
                      </w:r>
                      <w:r w:rsidRPr="00B167DE">
                        <w:t xml:space="preserve"> by </w:t>
                      </w:r>
                      <w:sdt>
                        <w:sdtPr>
                          <w:id w:val="1562207767"/>
                        </w:sdtPr>
                        <w:sdtEndPr>
                          <w:rPr>
                            <w:highlight w:val="yellow"/>
                          </w:rPr>
                        </w:sdtEndPr>
                        <w:sdtContent>
                          <w:r w:rsidRPr="002123BC">
                            <w:rPr>
                              <w:highlight w:val="yellow"/>
                            </w:rPr>
                            <w:t>Author</w:t>
                          </w:r>
                        </w:sdtContent>
                      </w:sdt>
                      <w:r>
                        <w:t xml:space="preserve"> </w:t>
                      </w:r>
                      <w:r w:rsidRPr="00B167DE">
                        <w:t>and published under the Community Content Agreement for Dungeon Masters Guild.</w:t>
                      </w:r>
                    </w:p>
                  </w:txbxContent>
                </v:textbox>
                <w10:anchorlock/>
              </v:shape>
            </w:pict>
          </mc:Fallback>
        </mc:AlternateContent>
      </w:r>
    </w:p>
    <w:p w14:paraId="15709A58" w14:textId="77777777" w:rsidR="00EF75D5" w:rsidRDefault="00EF75D5" w:rsidP="00F36001">
      <w:pPr>
        <w:pStyle w:val="BasicText"/>
      </w:pPr>
    </w:p>
    <w:p w14:paraId="1BDDD5D2" w14:textId="77777777" w:rsidR="003A1912" w:rsidRDefault="003A1912" w:rsidP="00F36001">
      <w:pPr>
        <w:pStyle w:val="BasicText"/>
      </w:pPr>
    </w:p>
    <w:p w14:paraId="2860A771" w14:textId="77777777" w:rsidR="003A1912" w:rsidRPr="005612F7" w:rsidRDefault="003A1912" w:rsidP="00F36001">
      <w:pPr>
        <w:pStyle w:val="BasicText"/>
        <w:rPr>
          <w:lang w:val="ru-RU"/>
        </w:rPr>
      </w:pPr>
      <w:r w:rsidRPr="005612F7">
        <w:rPr>
          <w:lang w:val="ru-RU"/>
        </w:rPr>
        <w:t>.</w:t>
      </w:r>
      <w:r w:rsidR="00E30911" w:rsidRPr="005612F7">
        <w:rPr>
          <w:noProof/>
          <w:lang w:val="ru-RU"/>
        </w:rPr>
        <w:t xml:space="preserve"> </w:t>
      </w:r>
      <w:r w:rsidR="00E30911">
        <w:rPr>
          <w:noProof/>
        </w:rPr>
        <w:drawing>
          <wp:inline distT="0" distB="0" distL="0" distR="0" wp14:anchorId="414FCE58" wp14:editId="181AE101">
            <wp:extent cx="1421655" cy="2132483"/>
            <wp:effectExtent l="0" t="0" r="0" b="0"/>
            <wp:docPr id="119" name="Рисунок 119" descr="Зображення, що містить каністра, їжа, знак, люди&#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Рисунок 245" descr="Зображення, що містить каністра, їжа, знак, люди&#10;&#10;Автоматично згенерований опис"/>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37324" cy="2155986"/>
                    </a:xfrm>
                    <a:prstGeom prst="rect">
                      <a:avLst/>
                    </a:prstGeom>
                  </pic:spPr>
                </pic:pic>
              </a:graphicData>
            </a:graphic>
          </wp:inline>
        </w:drawing>
      </w:r>
    </w:p>
    <w:p w14:paraId="1F045ED6" w14:textId="77777777" w:rsidR="003A1912" w:rsidRPr="005612F7" w:rsidRDefault="003A1912" w:rsidP="00F36001">
      <w:pPr>
        <w:pStyle w:val="BasicText"/>
        <w:rPr>
          <w:lang w:val="ru-RU"/>
        </w:rPr>
      </w:pPr>
    </w:p>
    <w:p w14:paraId="05B707D8" w14:textId="77777777" w:rsidR="003A1912" w:rsidRPr="005612F7" w:rsidRDefault="003A1912" w:rsidP="00F36001">
      <w:pPr>
        <w:pStyle w:val="BasicText"/>
        <w:rPr>
          <w:lang w:val="ru-RU"/>
        </w:rPr>
      </w:pPr>
    </w:p>
    <w:p w14:paraId="59B4A39D" w14:textId="77777777" w:rsidR="00913A6C" w:rsidRPr="005612F7" w:rsidRDefault="00913A6C" w:rsidP="00F36001">
      <w:pPr>
        <w:pStyle w:val="BasicText"/>
        <w:rPr>
          <w:lang w:val="ru-RU"/>
        </w:rPr>
        <w:sectPr w:rsidR="00913A6C" w:rsidRPr="005612F7" w:rsidSect="00800EC1">
          <w:type w:val="continuous"/>
          <w:pgSz w:w="11906" w:h="16838" w:code="9"/>
          <w:pgMar w:top="567" w:right="567" w:bottom="567" w:left="567" w:header="340" w:footer="340" w:gutter="0"/>
          <w:cols w:space="709"/>
          <w:titlePg/>
          <w:docGrid w:linePitch="360"/>
        </w:sectPr>
      </w:pPr>
    </w:p>
    <w:p w14:paraId="01F59614" w14:textId="77777777" w:rsidR="00787999" w:rsidRPr="005612F7" w:rsidRDefault="00117642" w:rsidP="00F36001">
      <w:pPr>
        <w:pStyle w:val="BasicText"/>
        <w:rPr>
          <w:lang w:val="ru-RU"/>
        </w:rPr>
      </w:pPr>
      <w:r w:rsidRPr="005612F7">
        <w:rPr>
          <w:lang w:val="ru-RU"/>
        </w:rPr>
        <w:br w:type="page"/>
      </w:r>
    </w:p>
    <w:p w14:paraId="19BE5ED0" w14:textId="06C136EE" w:rsidR="005E3B39" w:rsidRPr="005612F7" w:rsidRDefault="005E3B39" w:rsidP="00F36001">
      <w:pPr>
        <w:pStyle w:val="Heading1ToC"/>
        <w:rPr>
          <w:lang w:val="ru-RU"/>
        </w:rPr>
      </w:pPr>
      <w:bookmarkStart w:id="341" w:name="_Toc50747868"/>
      <w:r>
        <w:rPr>
          <w:lang w:val="ru-RU"/>
        </w:rPr>
        <w:lastRenderedPageBreak/>
        <w:t>Использование</w:t>
      </w:r>
      <w:r w:rsidRPr="005612F7">
        <w:rPr>
          <w:lang w:val="ru-RU"/>
        </w:rPr>
        <w:t xml:space="preserve"> </w:t>
      </w:r>
      <w:r w:rsidR="00A1727B">
        <w:rPr>
          <w:lang w:val="ru-RU"/>
        </w:rPr>
        <w:t>возможностей</w:t>
      </w:r>
      <w:r w:rsidRPr="005612F7">
        <w:rPr>
          <w:lang w:val="ru-RU"/>
        </w:rPr>
        <w:t xml:space="preserve"> </w:t>
      </w:r>
      <w:r>
        <w:t>Microsoft</w:t>
      </w:r>
      <w:r w:rsidRPr="005612F7">
        <w:rPr>
          <w:lang w:val="ru-RU"/>
        </w:rPr>
        <w:t xml:space="preserve"> </w:t>
      </w:r>
      <w:r>
        <w:t>Word</w:t>
      </w:r>
      <w:bookmarkEnd w:id="341"/>
    </w:p>
    <w:p w14:paraId="493EB3CE" w14:textId="77777777" w:rsidR="005E3B39" w:rsidRPr="005612F7" w:rsidRDefault="005E3B39" w:rsidP="00F36001">
      <w:pPr>
        <w:rPr>
          <w:lang w:val="ru-RU" w:eastAsia="zh-CN"/>
        </w:rPr>
        <w:sectPr w:rsidR="005E3B39" w:rsidRPr="005612F7" w:rsidSect="00800EC1">
          <w:type w:val="continuous"/>
          <w:pgSz w:w="11906" w:h="16838" w:code="9"/>
          <w:pgMar w:top="567" w:right="567" w:bottom="567" w:left="567" w:header="340" w:footer="340" w:gutter="0"/>
          <w:cols w:space="709"/>
          <w:titlePg/>
          <w:docGrid w:linePitch="360"/>
        </w:sectPr>
      </w:pPr>
    </w:p>
    <w:p w14:paraId="72E5F4DA" w14:textId="0584C12D" w:rsidR="005E3B39" w:rsidRPr="005612F7" w:rsidRDefault="005E3B39" w:rsidP="00F36001">
      <w:pPr>
        <w:rPr>
          <w:lang w:val="ru-RU" w:eastAsia="zh-CN"/>
        </w:rPr>
      </w:pPr>
    </w:p>
    <w:p w14:paraId="50F39EEF" w14:textId="4BCD33FD" w:rsidR="005E3B39" w:rsidRDefault="00443376" w:rsidP="00F36001">
      <w:pPr>
        <w:pStyle w:val="Headline2"/>
        <w:rPr>
          <w:lang w:val="ru-RU" w:eastAsia="zh-CN"/>
        </w:rPr>
      </w:pPr>
      <w:r>
        <w:rPr>
          <w:lang w:val="ru-RU" w:eastAsia="zh-CN"/>
        </w:rPr>
        <w:t>Шрифты темы</w:t>
      </w:r>
    </w:p>
    <w:p w14:paraId="09F97C84" w14:textId="2CC5CE60" w:rsidR="005612F7" w:rsidRPr="0071462C" w:rsidRDefault="005612F7" w:rsidP="00F36001">
      <w:pPr>
        <w:pStyle w:val="BasicText"/>
        <w:rPr>
          <w:lang w:val="ru-RU"/>
        </w:rPr>
      </w:pPr>
    </w:p>
    <w:p w14:paraId="3B8B1676" w14:textId="268726DB" w:rsidR="006E6B39" w:rsidRPr="0071462C" w:rsidRDefault="006E6B39" w:rsidP="00C05F0E">
      <w:pPr>
        <w:pStyle w:val="BasicText"/>
        <w:rPr>
          <w:lang w:val="ru-RU"/>
        </w:rPr>
      </w:pPr>
      <w:r w:rsidRPr="00CD32F1">
        <w:t>Microsoft</w:t>
      </w:r>
      <w:r w:rsidRPr="0071462C">
        <w:rPr>
          <w:lang w:val="ru-RU"/>
        </w:rPr>
        <w:t xml:space="preserve"> </w:t>
      </w:r>
      <w:r w:rsidRPr="00CD32F1">
        <w:t>Word</w:t>
      </w:r>
      <w:r w:rsidRPr="0071462C">
        <w:rPr>
          <w:lang w:val="ru-RU"/>
        </w:rPr>
        <w:t xml:space="preserve"> позволяет использовать (что и было нами сделано) при определении стилей значение не конкретного шрифта, а указание на его использование – Заголовки или Основной текст.</w:t>
      </w:r>
    </w:p>
    <w:p w14:paraId="29EA6D7C" w14:textId="2177044B" w:rsidR="006E6B39" w:rsidRPr="0071462C" w:rsidRDefault="006E6B39" w:rsidP="00C05F0E">
      <w:pPr>
        <w:pStyle w:val="BasicText"/>
        <w:rPr>
          <w:lang w:val="ru-RU"/>
        </w:rPr>
      </w:pPr>
    </w:p>
    <w:p w14:paraId="6DEC6758" w14:textId="3032BDD9" w:rsidR="006E6B39" w:rsidRPr="0071462C" w:rsidRDefault="005C2A68" w:rsidP="00C05F0E">
      <w:pPr>
        <w:pStyle w:val="BasicText"/>
        <w:rPr>
          <w:lang w:val="ru-RU"/>
        </w:rPr>
      </w:pPr>
      <w:r w:rsidRPr="0071462C">
        <w:rPr>
          <w:lang w:val="ru-RU"/>
        </w:rPr>
        <w:t>Можно использовать различные наборы сочетаний шрифтов и будет происходить изменение документа.</w:t>
      </w:r>
    </w:p>
    <w:p w14:paraId="25A9F730" w14:textId="77777777" w:rsidR="005C2A68" w:rsidRPr="006E6B39" w:rsidRDefault="005C2A68" w:rsidP="00F36001">
      <w:pPr>
        <w:rPr>
          <w:lang w:val="ru-RU" w:eastAsia="zh-CN"/>
        </w:rPr>
      </w:pPr>
    </w:p>
    <w:p w14:paraId="45F41325" w14:textId="6658DFA8" w:rsidR="005612F7" w:rsidRDefault="00443376" w:rsidP="00F36001">
      <w:pPr>
        <w:pStyle w:val="Headline2"/>
        <w:rPr>
          <w:lang w:val="ru-RU" w:eastAsia="zh-CN"/>
        </w:rPr>
      </w:pPr>
      <w:r>
        <w:rPr>
          <w:lang w:val="ru-RU" w:eastAsia="zh-CN"/>
        </w:rPr>
        <w:t>Цветовые схемы</w:t>
      </w:r>
    </w:p>
    <w:p w14:paraId="40CF8EFA" w14:textId="75ACD559" w:rsidR="005C2A68" w:rsidRDefault="005C2A68" w:rsidP="00F36001">
      <w:pPr>
        <w:rPr>
          <w:lang w:val="ru-RU" w:eastAsia="zh-CN"/>
        </w:rPr>
      </w:pPr>
    </w:p>
    <w:p w14:paraId="0281B0F2" w14:textId="35C957F2" w:rsidR="005C2A68" w:rsidRPr="001E4652" w:rsidRDefault="005C2A68" w:rsidP="00F36001">
      <w:pPr>
        <w:pStyle w:val="BasicText"/>
        <w:rPr>
          <w:lang w:val="ru-RU"/>
        </w:rPr>
      </w:pPr>
      <w:r w:rsidRPr="001E4652">
        <w:rPr>
          <w:lang w:val="ru-RU"/>
        </w:rPr>
        <w:t xml:space="preserve">Помимо </w:t>
      </w:r>
      <w:r w:rsidRPr="0071462C">
        <w:rPr>
          <w:lang w:val="ru-RU"/>
        </w:rPr>
        <w:t>задания</w:t>
      </w:r>
      <w:r w:rsidRPr="001E4652">
        <w:rPr>
          <w:lang w:val="ru-RU"/>
        </w:rPr>
        <w:t xml:space="preserve"> шрифтов темы также возможно задавать цветовую схему</w:t>
      </w:r>
      <w:r w:rsidR="000B79D3" w:rsidRPr="001E4652">
        <w:rPr>
          <w:lang w:val="ru-RU"/>
        </w:rPr>
        <w:t>, которая также используется при определении стилей (в данном случае мы далеко не всегда использовали встроенные в тему варианты цветов, поэтому поддержка изменения цветовой темы пока не полная).</w:t>
      </w:r>
    </w:p>
    <w:p w14:paraId="19CE6191" w14:textId="1AA49F84" w:rsidR="000B79D3" w:rsidRPr="001E4652" w:rsidRDefault="000B79D3" w:rsidP="00F36001">
      <w:pPr>
        <w:pStyle w:val="BasicText"/>
        <w:rPr>
          <w:lang w:val="ru-RU"/>
        </w:rPr>
      </w:pPr>
      <w:r w:rsidRPr="001E4652">
        <w:rPr>
          <w:lang w:val="ru-RU"/>
        </w:rPr>
        <w:t xml:space="preserve">Можно легко </w:t>
      </w:r>
      <w:r w:rsidRPr="0071462C">
        <w:rPr>
          <w:lang w:val="ru-RU"/>
        </w:rPr>
        <w:t>переходить</w:t>
      </w:r>
      <w:r w:rsidRPr="001E4652">
        <w:rPr>
          <w:lang w:val="ru-RU"/>
        </w:rPr>
        <w:t xml:space="preserve"> от черно-фиолетовой цветовой схемы к бело-красной.</w:t>
      </w:r>
    </w:p>
    <w:p w14:paraId="1CC97196" w14:textId="77174D19" w:rsidR="005C2A68" w:rsidRDefault="005C2A68" w:rsidP="00F36001">
      <w:pPr>
        <w:rPr>
          <w:lang w:val="ru-RU" w:eastAsia="zh-CN"/>
        </w:rPr>
      </w:pPr>
    </w:p>
    <w:p w14:paraId="53F5AE78" w14:textId="32F17469" w:rsidR="005C2A68" w:rsidRDefault="00171F5F" w:rsidP="00F36001">
      <w:pPr>
        <w:pStyle w:val="Headline2"/>
        <w:rPr>
          <w:lang w:val="ru-RU" w:eastAsia="zh-CN"/>
        </w:rPr>
      </w:pPr>
      <w:r>
        <w:rPr>
          <w:lang w:val="ru-RU" w:eastAsia="zh-CN"/>
        </w:rPr>
        <w:t>Сохранение стилей документа</w:t>
      </w:r>
    </w:p>
    <w:p w14:paraId="740BAAFF" w14:textId="7EABE415" w:rsidR="00171F5F" w:rsidRPr="001E4652" w:rsidRDefault="00171F5F" w:rsidP="00F36001">
      <w:pPr>
        <w:pStyle w:val="BasicText"/>
        <w:rPr>
          <w:lang w:val="ru-RU"/>
        </w:rPr>
      </w:pPr>
    </w:p>
    <w:p w14:paraId="2359E5C1" w14:textId="3D64ED40" w:rsidR="00171F5F" w:rsidRDefault="00171F5F" w:rsidP="00F36001">
      <w:pPr>
        <w:pStyle w:val="Headline2"/>
        <w:rPr>
          <w:lang w:val="ru-RU" w:eastAsia="zh-CN"/>
        </w:rPr>
      </w:pPr>
      <w:r>
        <w:rPr>
          <w:lang w:val="ru-RU" w:eastAsia="zh-CN"/>
        </w:rPr>
        <w:t>Использование стилей этого шаблона в других документах</w:t>
      </w:r>
    </w:p>
    <w:p w14:paraId="63EE9135" w14:textId="09662AF2" w:rsidR="00A1727B" w:rsidRPr="0071462C" w:rsidRDefault="00A1727B" w:rsidP="00F36001">
      <w:pPr>
        <w:pStyle w:val="BasicText"/>
        <w:rPr>
          <w:lang w:val="ru-RU"/>
        </w:rPr>
      </w:pPr>
    </w:p>
    <w:p w14:paraId="2F8A34BF" w14:textId="64164B04" w:rsidR="00A1727B" w:rsidRPr="0071462C" w:rsidRDefault="00A1727B" w:rsidP="00F36001">
      <w:pPr>
        <w:pStyle w:val="BasicText"/>
        <w:rPr>
          <w:lang w:val="ru-RU"/>
        </w:rPr>
      </w:pPr>
    </w:p>
    <w:p w14:paraId="4648CB2B" w14:textId="7FBF110E" w:rsidR="00A1727B" w:rsidRDefault="00A1727B" w:rsidP="00F36001">
      <w:pPr>
        <w:pStyle w:val="Headline2"/>
        <w:rPr>
          <w:lang w:val="ru-RU" w:eastAsia="zh-CN"/>
        </w:rPr>
      </w:pPr>
      <w:r>
        <w:rPr>
          <w:lang w:val="ru-RU" w:eastAsia="zh-CN"/>
        </w:rPr>
        <w:t>Экспресс блоки</w:t>
      </w:r>
    </w:p>
    <w:p w14:paraId="5FFE404B" w14:textId="37F560FA" w:rsidR="00A1727B" w:rsidRPr="001E4652" w:rsidRDefault="00A1727B" w:rsidP="00F36001">
      <w:pPr>
        <w:pStyle w:val="BasicText"/>
        <w:rPr>
          <w:lang w:val="ru-RU"/>
        </w:rPr>
      </w:pPr>
    </w:p>
    <w:p w14:paraId="5B962797" w14:textId="154D5CFF" w:rsidR="00A1727B" w:rsidRPr="001E4652" w:rsidRDefault="00A1727B" w:rsidP="00F36001">
      <w:pPr>
        <w:pStyle w:val="BasicText"/>
        <w:rPr>
          <w:lang w:val="ru-RU"/>
        </w:rPr>
      </w:pPr>
      <w:r w:rsidRPr="00DB5474">
        <w:rPr>
          <w:lang w:val="ru-RU"/>
        </w:rPr>
        <w:t>Также</w:t>
      </w:r>
      <w:r w:rsidRPr="001E4652">
        <w:rPr>
          <w:lang w:val="ru-RU"/>
        </w:rPr>
        <w:t xml:space="preserve"> существует возможность сохранить в коллекцию быстрого доступа часто используемые элементы или заготовки – такие как блоки статистики, стандартные шаблоны для описания </w:t>
      </w:r>
      <w:r w:rsidRPr="00DB5474">
        <w:rPr>
          <w:lang w:val="ru-RU"/>
        </w:rPr>
        <w:t>класса</w:t>
      </w:r>
      <w:r w:rsidR="00CC739D" w:rsidRPr="001E4652">
        <w:rPr>
          <w:lang w:val="ru-RU"/>
        </w:rPr>
        <w:t>, расы или предсытосрии, таблицы и т.п.</w:t>
      </w:r>
    </w:p>
    <w:p w14:paraId="53F568C5" w14:textId="08C12802" w:rsidR="00CC739D" w:rsidRPr="001E4652" w:rsidRDefault="00CC739D" w:rsidP="00F36001">
      <w:pPr>
        <w:pStyle w:val="BasicText"/>
        <w:rPr>
          <w:lang w:val="ru-RU"/>
        </w:rPr>
      </w:pPr>
    </w:p>
    <w:p w14:paraId="7528916A" w14:textId="13E1839F" w:rsidR="00CC739D" w:rsidRDefault="0025243F" w:rsidP="00F36001">
      <w:pPr>
        <w:pStyle w:val="Headline2"/>
        <w:rPr>
          <w:lang w:val="ru-RU" w:eastAsia="zh-CN"/>
        </w:rPr>
      </w:pPr>
      <w:r>
        <w:rPr>
          <w:lang w:val="ru-RU" w:eastAsia="zh-CN"/>
        </w:rPr>
        <w:t>Создание шаблона титульной страницы</w:t>
      </w:r>
    </w:p>
    <w:p w14:paraId="4D83140C" w14:textId="0AD5161C" w:rsidR="0025243F" w:rsidRPr="0071462C" w:rsidRDefault="0025243F" w:rsidP="00F36001">
      <w:pPr>
        <w:pStyle w:val="BasicText"/>
        <w:rPr>
          <w:lang w:val="ru-RU"/>
        </w:rPr>
      </w:pPr>
    </w:p>
    <w:p w14:paraId="2BBDE9F1" w14:textId="2FC49E1D" w:rsidR="0025243F" w:rsidRPr="0071462C" w:rsidRDefault="0025243F" w:rsidP="00F36001">
      <w:pPr>
        <w:pStyle w:val="BasicText"/>
        <w:rPr>
          <w:lang w:val="ru-RU"/>
        </w:rPr>
      </w:pPr>
    </w:p>
    <w:p w14:paraId="24F29707" w14:textId="77777777" w:rsidR="0025243F" w:rsidRPr="0071462C" w:rsidRDefault="0025243F" w:rsidP="00F36001">
      <w:pPr>
        <w:pStyle w:val="BasicText"/>
        <w:rPr>
          <w:lang w:val="ru-RU"/>
        </w:rPr>
      </w:pPr>
    </w:p>
    <w:p w14:paraId="2A3512A4" w14:textId="0998AEE1" w:rsidR="0025243F" w:rsidRDefault="0025243F" w:rsidP="00F36001">
      <w:pPr>
        <w:pStyle w:val="Headline2"/>
        <w:rPr>
          <w:lang w:val="ru-RU" w:eastAsia="zh-CN"/>
        </w:rPr>
      </w:pPr>
      <w:r>
        <w:rPr>
          <w:lang w:val="ru-RU" w:eastAsia="zh-CN"/>
        </w:rPr>
        <w:t>Создание шаблона последней страницы</w:t>
      </w:r>
    </w:p>
    <w:p w14:paraId="41799E38" w14:textId="71B791D3" w:rsidR="0025243F" w:rsidRPr="001E4652" w:rsidRDefault="0025243F" w:rsidP="00F36001">
      <w:pPr>
        <w:pStyle w:val="BasicText"/>
        <w:rPr>
          <w:lang w:val="ru-RU"/>
        </w:rPr>
      </w:pPr>
    </w:p>
    <w:p w14:paraId="2A62306F" w14:textId="13E8D1A4" w:rsidR="0025243F" w:rsidRPr="0071462C" w:rsidRDefault="0025243F" w:rsidP="00F36001">
      <w:pPr>
        <w:pStyle w:val="BasicText"/>
        <w:rPr>
          <w:lang w:val="ru-RU"/>
        </w:rPr>
      </w:pPr>
    </w:p>
    <w:p w14:paraId="65BF46B6" w14:textId="77777777" w:rsidR="0025243F" w:rsidRPr="0071462C" w:rsidRDefault="0025243F" w:rsidP="00F36001">
      <w:pPr>
        <w:pStyle w:val="BasicText"/>
        <w:rPr>
          <w:lang w:val="ru-RU"/>
        </w:rPr>
      </w:pPr>
    </w:p>
    <w:p w14:paraId="04E22A56" w14:textId="55FD21B9" w:rsidR="005E3B39" w:rsidRPr="00663B4A" w:rsidRDefault="005612F7" w:rsidP="00F36001">
      <w:pPr>
        <w:pStyle w:val="BoxedtextV1"/>
        <w:sectPr w:rsidR="005E3B39" w:rsidRPr="00663B4A" w:rsidSect="00800EC1">
          <w:type w:val="continuous"/>
          <w:pgSz w:w="11906" w:h="16838" w:code="9"/>
          <w:pgMar w:top="567" w:right="567" w:bottom="567" w:left="567" w:header="340" w:footer="340" w:gutter="0"/>
          <w:cols w:num="2" w:space="709"/>
          <w:titlePg/>
          <w:docGrid w:linePitch="360"/>
        </w:sectPr>
      </w:pPr>
      <w:r>
        <w:t>asad</w:t>
      </w:r>
    </w:p>
    <w:p w14:paraId="0111660A" w14:textId="2F6D083F" w:rsidR="005E3B39" w:rsidRPr="00663B4A" w:rsidRDefault="005E3B39" w:rsidP="00F36001">
      <w:pPr>
        <w:pStyle w:val="BasicText"/>
        <w:rPr>
          <w:lang w:eastAsia="zh-CN"/>
        </w:rPr>
      </w:pPr>
    </w:p>
    <w:p w14:paraId="56F94225" w14:textId="0DC5A8B6" w:rsidR="005E3B39" w:rsidRPr="00663B4A" w:rsidRDefault="005E3B39" w:rsidP="00F36001">
      <w:pPr>
        <w:rPr>
          <w:lang w:eastAsia="zh-CN"/>
        </w:rPr>
      </w:pPr>
      <w:r w:rsidRPr="00663B4A">
        <w:rPr>
          <w:lang w:eastAsia="zh-CN"/>
        </w:rPr>
        <w:br w:type="page"/>
      </w:r>
    </w:p>
    <w:p w14:paraId="3AEAEB0B" w14:textId="77777777" w:rsidR="005E3B39" w:rsidRPr="00663B4A" w:rsidRDefault="005E3B39" w:rsidP="00F36001">
      <w:pPr>
        <w:pStyle w:val="BasicTextParagraph1"/>
        <w:rPr>
          <w:lang w:eastAsia="zh-CN"/>
        </w:rPr>
      </w:pPr>
    </w:p>
    <w:p w14:paraId="458B4127" w14:textId="7572E428" w:rsidR="00030739" w:rsidRPr="005E3B39" w:rsidRDefault="000F2021" w:rsidP="00F36001">
      <w:pPr>
        <w:pStyle w:val="DocumentChapterTitleToC"/>
        <w:sectPr w:rsidR="00030739" w:rsidRPr="005E3B39" w:rsidSect="00800EC1">
          <w:type w:val="continuous"/>
          <w:pgSz w:w="11906" w:h="16838" w:code="9"/>
          <w:pgMar w:top="567" w:right="567" w:bottom="567" w:left="567" w:header="340" w:footer="340" w:gutter="0"/>
          <w:cols w:space="709"/>
          <w:titlePg/>
          <w:docGrid w:linePitch="360"/>
        </w:sectPr>
      </w:pPr>
      <w:bookmarkStart w:id="342" w:name="_Toc50747869"/>
      <w:r>
        <w:t>Race</w:t>
      </w:r>
      <w:r w:rsidRPr="005E3B39">
        <w:t xml:space="preserve"> </w:t>
      </w:r>
      <w:r w:rsidR="00D86E8C">
        <w:t>Ex</w:t>
      </w:r>
      <w:r>
        <w:t>ample</w:t>
      </w:r>
      <w:bookmarkEnd w:id="342"/>
    </w:p>
    <w:p w14:paraId="0A4F3E61" w14:textId="77777777" w:rsidR="000A0260" w:rsidRPr="00815CE6" w:rsidRDefault="000A0260" w:rsidP="00F36001">
      <w:pPr>
        <w:pStyle w:val="DROPCAP"/>
        <w:framePr w:wrap="around"/>
        <w:rPr>
          <w:lang w:val="en-US"/>
        </w:rPr>
      </w:pPr>
      <w:r w:rsidRPr="00815CE6">
        <w:rPr>
          <w:lang w:val="en-US"/>
        </w:rPr>
        <w:t>K</w:t>
      </w:r>
    </w:p>
    <w:p w14:paraId="1D18C51D" w14:textId="77777777" w:rsidR="00B91C7C" w:rsidRDefault="00B91C7C" w:rsidP="00F36001">
      <w:pPr>
        <w:pStyle w:val="BasicText"/>
      </w:pPr>
      <w:r>
        <w:t>ingdoms rich in ancient grandeur, halls carved into the roots of mountains, the echoing of picks and hammers in deep mines and blazing forges, a commitment to clan and tradition, and a burning hatred of goblins and orcs-these common threads unite all dwarves.</w:t>
      </w:r>
    </w:p>
    <w:p w14:paraId="5A4EB403" w14:textId="77777777" w:rsidR="00B91C7C" w:rsidRDefault="00B91C7C" w:rsidP="00F36001">
      <w:pPr>
        <w:pStyle w:val="Headline30"/>
      </w:pPr>
      <w:r>
        <w:t>Short and Stout</w:t>
      </w:r>
    </w:p>
    <w:p w14:paraId="185CC610" w14:textId="77777777" w:rsidR="00B91C7C" w:rsidRDefault="00B91C7C" w:rsidP="00C05F0E">
      <w:pPr>
        <w:pStyle w:val="BasicTextParagraph1"/>
      </w:pPr>
      <w:r>
        <w:t>Bold and hardy, dwarves are known as skilled warriors, miners, and workers of stone and metal. Though they stand well under 5 feet tall, dwarves are so broad and compact that they can weigh as much as a human standing nearly two feet taller. Their courage and endurance are also easily a match for any of the larger folk.</w:t>
      </w:r>
    </w:p>
    <w:p w14:paraId="3A2707AA" w14:textId="77777777" w:rsidR="00B91C7C" w:rsidRDefault="00B91C7C" w:rsidP="00F36001">
      <w:pPr>
        <w:pStyle w:val="BasicTextParagraph2"/>
      </w:pPr>
      <w:r>
        <w:t>Dwarven skin ranges from deep brown to a paler hue tinged with red, but the most common shades are light brown or deep tan, like certain tones of earth.</w:t>
      </w:r>
    </w:p>
    <w:p w14:paraId="065DD2E9" w14:textId="77777777" w:rsidR="00B91C7C" w:rsidRDefault="00B91C7C" w:rsidP="00F36001">
      <w:pPr>
        <w:pStyle w:val="BasicTextParagraph2"/>
      </w:pPr>
      <w:r>
        <w:t>Their hair, worn long but in simple styles, is usually black, gray, or brown, though paler dwarves often have red hair. Male dwarves value their beards highly and groom them carefully.</w:t>
      </w:r>
    </w:p>
    <w:p w14:paraId="5870F96D" w14:textId="77777777" w:rsidR="00B91C7C" w:rsidRDefault="00B91C7C" w:rsidP="00F36001">
      <w:pPr>
        <w:pStyle w:val="Headline30"/>
      </w:pPr>
      <w:r>
        <w:t>Long Memory, Long Grudges</w:t>
      </w:r>
    </w:p>
    <w:p w14:paraId="011DC110" w14:textId="77777777" w:rsidR="00B91C7C" w:rsidRDefault="00B91C7C" w:rsidP="00F36001">
      <w:pPr>
        <w:pStyle w:val="BasicTextParagraph1"/>
      </w:pPr>
      <w:r>
        <w:t>Dwarves can live to be more than 400 years old, so the oldest living dwarves often remember a very different world. For example, some of the oldest dwarves living in Citadel Felbarr (in the world of the Forgotten Realms) can recall the day, more than three centuries ago, when orcs conquered the fortress and drove them into an exile that lasted over 250 years. This longevity grants them a perspective on the world that shorter-lived races such as humans and halflings lack.</w:t>
      </w:r>
    </w:p>
    <w:p w14:paraId="6D843CF4" w14:textId="77777777" w:rsidR="00B91C7C" w:rsidRDefault="00B91C7C" w:rsidP="00F36001">
      <w:pPr>
        <w:pStyle w:val="BasicTextParagraph2"/>
      </w:pPr>
      <w:r>
        <w:t>Dwarves are solid and enduring like the mountains they love, weathering the passage of centuries with stoic endurance and little change. They respect the traditions of their clans, tracing their ancestry back to the founding of their most ancient strongholds in the youth of the world, and don't abandon those traditions lightly. Part of those traditions is devotion to the gods of the dwarves, who uphold the dwarven ideals of industrious labor, skill in battle, and devotion to the forge.</w:t>
      </w:r>
    </w:p>
    <w:p w14:paraId="05235B0D" w14:textId="77777777" w:rsidR="00B91C7C" w:rsidRDefault="00B91C7C" w:rsidP="00F36001">
      <w:pPr>
        <w:pStyle w:val="BasicTextParagraph2"/>
      </w:pPr>
      <w:r>
        <w:t>Individual dwarves are determined and loyal, true to their word and decisive in action, sometimes to the point of stubbornness. Many dwarves have a strong sense of justice, and they are slow to forget wrongs they have suffered. A wrong done to one dwarf is a wrong done to the dwarf's entire clan, so what begins as one dwarf's hunt for vengeance can become a full-blown clan feud.</w:t>
      </w:r>
    </w:p>
    <w:p w14:paraId="3868AADC" w14:textId="77777777" w:rsidR="00B91C7C" w:rsidRDefault="00B91C7C" w:rsidP="00F36001">
      <w:pPr>
        <w:pStyle w:val="Headline30"/>
      </w:pPr>
      <w:r>
        <w:t>Clans and Kingdoms</w:t>
      </w:r>
    </w:p>
    <w:p w14:paraId="226F890C" w14:textId="77777777" w:rsidR="00B91C7C" w:rsidRDefault="00B91C7C" w:rsidP="00C05F0E">
      <w:pPr>
        <w:pStyle w:val="BasicTextParagraph1"/>
      </w:pPr>
      <w:r>
        <w:t>Dwarven kingdoms stretch deep beneath the mountains where the dwarves mine gems and precious metals and forge items of wonder. They love the beauty and artistry of precious metals and fine jewelry, and in some dwarves this love festers into avarice. Whatever wealth they can't find in their mountains, they gain through trade. They dislike boats, so enterprising humans and halflings frequently handle trade in dwarven goods along water routes. Trustworthy members of other races are welcome in dwarf settlements, though some areas are off limits even to them.</w:t>
      </w:r>
    </w:p>
    <w:p w14:paraId="2BE96402" w14:textId="77777777" w:rsidR="00B91C7C" w:rsidRDefault="00B91C7C" w:rsidP="00F36001">
      <w:pPr>
        <w:pStyle w:val="BasicTextParagraph2"/>
      </w:pPr>
      <w:r>
        <w:t>The chief unit of dwarven society is the clan, and dwarves highly value social standing. Even dwarves who live far from their own kingdoms cherish their clan identities and affiliations, recognize related dwarves, and invoke their ancestors' names in oaths and curses. To be clanless is the worst fate that can befall a dwarf.</w:t>
      </w:r>
    </w:p>
    <w:p w14:paraId="33AE619E" w14:textId="77777777" w:rsidR="00B91C7C" w:rsidRDefault="00B91C7C" w:rsidP="00F36001">
      <w:pPr>
        <w:pStyle w:val="BasicTextParagraph2"/>
      </w:pPr>
      <w:r>
        <w:t>Dwarves in other lands are typically artisans, especially weaponsmiths, armorers, and jewelers. Some become mercenaries or bodyguards, highly sought after for their courage and loyalty.</w:t>
      </w:r>
    </w:p>
    <w:p w14:paraId="43E3A96A" w14:textId="77777777" w:rsidR="00B91C7C" w:rsidRDefault="00B91C7C" w:rsidP="00F36001">
      <w:pPr>
        <w:pStyle w:val="Headline30"/>
      </w:pPr>
      <w:r>
        <w:t>Gods, Gold, and Clan</w:t>
      </w:r>
    </w:p>
    <w:p w14:paraId="0FE71822" w14:textId="77777777" w:rsidR="000A0260" w:rsidRDefault="00B91C7C" w:rsidP="00F36001">
      <w:pPr>
        <w:pStyle w:val="BasicText"/>
        <w:rPr>
          <w:noProof/>
          <w:lang w:eastAsia="uk-UA"/>
        </w:rPr>
      </w:pPr>
      <w:r>
        <w:t>Dwarves who take up the adventuring life might be motivated by a desire for treasure-for its own sake, for a specific purpose, or even out of an altruistic desire to help others. Other dwarves are driven by the command or inspiration of a deity, a direct calling or simply a desire to bring glory to one of the dwarf gods. Clan and ancestry are also important motivators. A dwarf might seek to restore a clan's lost honor, avenge an ancient wrong the clan suffered, or earn a new place within the clan after having been exiled. Or a dwarf might search for the axe wielded by a mighty ancestor, lost on the field of battle centuries ago.</w:t>
      </w:r>
      <w:r w:rsidR="000A0260" w:rsidRPr="000A0260">
        <w:rPr>
          <w:noProof/>
          <w:lang w:val="uk-UA" w:eastAsia="uk-UA"/>
        </w:rPr>
        <w:t xml:space="preserve"> </w:t>
      </w:r>
    </w:p>
    <w:p w14:paraId="2F9594EA" w14:textId="77777777" w:rsidR="00B91C7C" w:rsidRDefault="000A0260" w:rsidP="00F36001">
      <w:pPr>
        <w:pStyle w:val="BasicText"/>
      </w:pPr>
      <w:r>
        <w:rPr>
          <w:noProof/>
          <w:lang w:val="uk-UA" w:eastAsia="uk-UA"/>
        </w:rPr>
        <mc:AlternateContent>
          <mc:Choice Requires="wpg">
            <w:drawing>
              <wp:inline distT="0" distB="0" distL="0" distR="0" wp14:anchorId="3DA81C52" wp14:editId="34FD4D4F">
                <wp:extent cx="3160395" cy="3601461"/>
                <wp:effectExtent l="38100" t="38100" r="59055" b="56515"/>
                <wp:docPr id="247" name="Групувати 247"/>
                <wp:cNvGraphicFramePr/>
                <a:graphic xmlns:a="http://schemas.openxmlformats.org/drawingml/2006/main">
                  <a:graphicData uri="http://schemas.microsoft.com/office/word/2010/wordprocessingGroup">
                    <wpg:wgp>
                      <wpg:cNvGrpSpPr/>
                      <wpg:grpSpPr>
                        <a:xfrm>
                          <a:off x="0" y="0"/>
                          <a:ext cx="3160395" cy="3601461"/>
                          <a:chOff x="107079" y="236574"/>
                          <a:chExt cx="3204652" cy="1600200"/>
                        </a:xfrm>
                        <a:solidFill>
                          <a:srgbClr val="F2F2F2">
                            <a:lumMod val="20000"/>
                            <a:lumOff val="80000"/>
                          </a:srgbClr>
                        </a:solidFill>
                      </wpg:grpSpPr>
                      <wps:wsp>
                        <wps:cNvPr id="251" name="Прямокутник 76"/>
                        <wps:cNvSpPr/>
                        <wps:spPr>
                          <a:xfrm>
                            <a:off x="108984" y="236574"/>
                            <a:ext cx="3202747" cy="1600085"/>
                          </a:xfrm>
                          <a:prstGeom prst="rect">
                            <a:avLst/>
                          </a:prstGeom>
                          <a:solidFill>
                            <a:srgbClr val="FFFFCC">
                              <a:alpha val="49804"/>
                            </a:srgbClr>
                          </a:solidFill>
                          <a:ln w="6350" cap="flat" cmpd="sng" algn="ctr">
                            <a:solidFill>
                              <a:srgbClr val="53170D">
                                <a:shade val="50000"/>
                              </a:srgbClr>
                            </a:solidFill>
                            <a:prstDash val="solid"/>
                          </a:ln>
                          <a:effectLst/>
                        </wps:spPr>
                        <wps:txbx>
                          <w:txbxContent>
                            <w:p w14:paraId="09D5C5C1" w14:textId="77777777" w:rsidR="00302071" w:rsidRPr="000A0260" w:rsidRDefault="00302071" w:rsidP="00F36001">
                              <w:pPr>
                                <w:pStyle w:val="SIDEBARHEADING"/>
                                <w:rPr>
                                  <w:rFonts w:eastAsiaTheme="minorHAnsi"/>
                                </w:rPr>
                              </w:pPr>
                              <w:r w:rsidRPr="000A0260">
                                <w:rPr>
                                  <w:rFonts w:eastAsiaTheme="minorHAnsi"/>
                                </w:rPr>
                                <w:t>Slow to Trust</w:t>
                              </w:r>
                            </w:p>
                            <w:p w14:paraId="69103947" w14:textId="77777777" w:rsidR="00302071" w:rsidRPr="000A0260" w:rsidRDefault="00302071" w:rsidP="00F36001">
                              <w:pPr>
                                <w:pStyle w:val="SidebarTextParagraph1"/>
                                <w:rPr>
                                  <w:rFonts w:eastAsiaTheme="minorHAnsi"/>
                                  <w:w w:val="100"/>
                                </w:rPr>
                              </w:pPr>
                              <w:r w:rsidRPr="000A0260">
                                <w:rPr>
                                  <w:rFonts w:eastAsiaTheme="minorHAnsi"/>
                                  <w:w w:val="100"/>
                                </w:rPr>
                                <w:t>Dwarves get along passably well with most other races. "The difference between an acquaintance and a friend is about a hundred years," is a dwarf saying that might be hyperbole, but certainly points to how difficult it can be for a member of a short-lived race like humans to earn a dwarf's trust.</w:t>
                              </w:r>
                            </w:p>
                            <w:p w14:paraId="2E725387" w14:textId="77777777" w:rsidR="00302071" w:rsidRPr="000A0260" w:rsidRDefault="00302071" w:rsidP="00F36001">
                              <w:pPr>
                                <w:pStyle w:val="SidebarTextParagraph2"/>
                                <w:rPr>
                                  <w:rFonts w:eastAsiaTheme="minorHAnsi"/>
                                  <w:w w:val="100"/>
                                </w:rPr>
                              </w:pPr>
                              <w:r w:rsidRPr="000A0260">
                                <w:rPr>
                                  <w:lang w:eastAsia="en-US"/>
                                </w:rPr>
                                <w:t>Elves.</w:t>
                              </w:r>
                              <w:r w:rsidRPr="000A0260">
                                <w:rPr>
                                  <w:rFonts w:eastAsiaTheme="minorHAnsi"/>
                                  <w:w w:val="100"/>
                                </w:rPr>
                                <w:t xml:space="preserve"> "It's not wise to depend on the elves. No telling what an elf will do next; when the hammer meets the orc's head, they're as apt to start singing as to pull out a sword. They're flighty and frivolous. Two things to be said for them, though: They don't have many smiths, but the ones they have do very fine work. And when orcs or goblins come streaming down out of the mountains, an elf's good to have at your back. Not as good as a dwarf, maybe, but no doubt they hate the orcs as much as we do."</w:t>
                              </w:r>
                            </w:p>
                            <w:p w14:paraId="72FB29BF" w14:textId="77777777" w:rsidR="00302071" w:rsidRPr="000A0260" w:rsidRDefault="00302071" w:rsidP="00F36001">
                              <w:pPr>
                                <w:pStyle w:val="SidebarTextParagraph2"/>
                                <w:rPr>
                                  <w:rFonts w:eastAsiaTheme="minorHAnsi"/>
                                  <w:w w:val="100"/>
                                </w:rPr>
                              </w:pPr>
                              <w:r w:rsidRPr="000A0260">
                                <w:rPr>
                                  <w:lang w:eastAsia="en-US"/>
                                </w:rPr>
                                <w:t>Halflings.</w:t>
                              </w:r>
                              <w:r w:rsidRPr="000A0260">
                                <w:rPr>
                                  <w:rFonts w:eastAsiaTheme="minorHAnsi"/>
                                  <w:w w:val="100"/>
                                </w:rPr>
                                <w:t xml:space="preserve"> "Sure, they're pleasant folk. But show me a halfling hero. An empire, a triumphant army. Even a treasure for the ages made by halfling hands. Nothing. How can you take them seriously?"</w:t>
                              </w:r>
                            </w:p>
                            <w:p w14:paraId="287D7E12" w14:textId="77777777" w:rsidR="00302071" w:rsidRPr="000A0260" w:rsidRDefault="00302071" w:rsidP="00F36001">
                              <w:pPr>
                                <w:pStyle w:val="SidebarTextParagraph2"/>
                              </w:pPr>
                              <w:r w:rsidRPr="000A0260">
                                <w:rPr>
                                  <w:lang w:eastAsia="en-US"/>
                                </w:rPr>
                                <w:t>Humans.</w:t>
                              </w:r>
                              <w:r w:rsidRPr="000A0260">
                                <w:rPr>
                                  <w:rFonts w:eastAsiaTheme="minorHAnsi"/>
                                  <w:w w:val="100"/>
                                </w:rPr>
                                <w:t xml:space="preserve"> "You take the time to get to know a human, and by then the human's on her deathbed. If you're lucky, she's got kin-a daughter or granddaughter, maybe-who's got hands and heart as good as hers. That's when you can make a human friend. And watch them go!. They set their hearts on something, they'll get it whether it's a dragon's hoard or an empire's throne. You have to admire that kind of dedication, even if it gets them in trouble more often than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2" name="Пряма зі стрілкою 77"/>
                        <wps:cNvCnPr/>
                        <wps:spPr>
                          <a:xfrm>
                            <a:off x="3309384" y="236574"/>
                            <a:ext cx="2347" cy="1600200"/>
                          </a:xfrm>
                          <a:prstGeom prst="straightConnector1">
                            <a:avLst/>
                          </a:prstGeom>
                          <a:grpFill/>
                          <a:ln w="12700" cap="flat" cmpd="sng" algn="ctr">
                            <a:solidFill>
                              <a:srgbClr val="9C2B1B">
                                <a:lumMod val="50000"/>
                              </a:srgbClr>
                            </a:solidFill>
                            <a:prstDash val="solid"/>
                            <a:headEnd type="diamond"/>
                            <a:tailEnd type="diamond"/>
                          </a:ln>
                          <a:effectLst/>
                        </wps:spPr>
                        <wps:bodyPr/>
                      </wps:wsp>
                      <wps:wsp>
                        <wps:cNvPr id="263" name="Пряма зі стрілкою 83"/>
                        <wps:cNvCnPr/>
                        <wps:spPr>
                          <a:xfrm>
                            <a:off x="107079" y="236574"/>
                            <a:ext cx="1905" cy="1600200"/>
                          </a:xfrm>
                          <a:prstGeom prst="straightConnector1">
                            <a:avLst/>
                          </a:prstGeom>
                          <a:grpFill/>
                          <a:ln w="12700" cap="flat" cmpd="sng" algn="ctr">
                            <a:solidFill>
                              <a:srgbClr val="9C2B1B">
                                <a:lumMod val="50000"/>
                              </a:srgbClr>
                            </a:solidFill>
                            <a:prstDash val="solid"/>
                            <a:headEnd type="diamond"/>
                            <a:tailEnd type="diamond"/>
                          </a:ln>
                          <a:effectLst/>
                        </wps:spPr>
                        <wps:bodyPr/>
                      </wps:wsp>
                    </wpg:wgp>
                  </a:graphicData>
                </a:graphic>
              </wp:inline>
            </w:drawing>
          </mc:Choice>
          <mc:Fallback>
            <w:pict>
              <v:group w14:anchorId="3DA81C52" id="Групувати 247" o:spid="_x0000_s1245" style="width:248.85pt;height:283.6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">
                <v:rect id="Прямокутник 76" o:spid="_x0000_s1246" style="position:absolute;left:1089;top:2365;width:32028;height:1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" fillcolor="#ffc" strokecolor="#3b0e07" strokeweight=".5pt">
                  <v:fill opacity="32639f"/>
                  <v:textbox>
                    <w:txbxContent>
                      <w:p w14:paraId="09D5C5C1" w14:textId="77777777" w:rsidR="00302071" w:rsidRPr="000A0260" w:rsidRDefault="00302071" w:rsidP="00F36001">
                        <w:pPr>
                          <w:pStyle w:val="SIDEBARHEADING"/>
                          <w:rPr>
                            <w:rFonts w:eastAsiaTheme="minorHAnsi"/>
                          </w:rPr>
                        </w:pPr>
                        <w:r w:rsidRPr="000A0260">
                          <w:rPr>
                            <w:rFonts w:eastAsiaTheme="minorHAnsi"/>
                          </w:rPr>
                          <w:t>Slow to Trust</w:t>
                        </w:r>
                      </w:p>
                      <w:p w14:paraId="69103947" w14:textId="77777777" w:rsidR="00302071" w:rsidRPr="000A0260" w:rsidRDefault="00302071" w:rsidP="00F36001">
                        <w:pPr>
                          <w:pStyle w:val="SidebarTextParagraph1"/>
                          <w:rPr>
                            <w:rFonts w:eastAsiaTheme="minorHAnsi"/>
                            <w:w w:val="100"/>
                          </w:rPr>
                        </w:pPr>
                        <w:r w:rsidRPr="000A0260">
                          <w:rPr>
                            <w:rFonts w:eastAsiaTheme="minorHAnsi"/>
                            <w:w w:val="100"/>
                          </w:rPr>
                          <w:t>Dwarves get along passably well with most other races. "The difference between an acquaintance and a friend is about a hundred years," is a dwarf saying that might be hyperbole, but certainly points to how difficult it can be for a member of a short-lived race like humans to earn a dwarf's trust.</w:t>
                        </w:r>
                      </w:p>
                      <w:p w14:paraId="2E725387" w14:textId="77777777" w:rsidR="00302071" w:rsidRPr="000A0260" w:rsidRDefault="00302071" w:rsidP="00F36001">
                        <w:pPr>
                          <w:pStyle w:val="SidebarTextParagraph2"/>
                          <w:rPr>
                            <w:rFonts w:eastAsiaTheme="minorHAnsi"/>
                            <w:w w:val="100"/>
                          </w:rPr>
                        </w:pPr>
                        <w:r w:rsidRPr="000A0260">
                          <w:rPr>
                            <w:lang w:eastAsia="en-US"/>
                          </w:rPr>
                          <w:t>Elves.</w:t>
                        </w:r>
                        <w:r w:rsidRPr="000A0260">
                          <w:rPr>
                            <w:rFonts w:eastAsiaTheme="minorHAnsi"/>
                            <w:w w:val="100"/>
                          </w:rPr>
                          <w:t xml:space="preserve"> "It's not wise to depend on the elves. No telling what an elf will do next; when the hammer meets the orc's head, they're as apt to start singing as to pull out a sword. They're flighty and frivolous. Two things to be said for them, though: They don't have many smiths, but the ones they have do very fine work. And when orcs or goblins come streaming down out of the mountains, an elf's good to have at your back. Not as good as a dwarf, maybe, but no doubt they hate the orcs as much as we do."</w:t>
                        </w:r>
                      </w:p>
                      <w:p w14:paraId="72FB29BF" w14:textId="77777777" w:rsidR="00302071" w:rsidRPr="000A0260" w:rsidRDefault="00302071" w:rsidP="00F36001">
                        <w:pPr>
                          <w:pStyle w:val="SidebarTextParagraph2"/>
                          <w:rPr>
                            <w:rFonts w:eastAsiaTheme="minorHAnsi"/>
                            <w:w w:val="100"/>
                          </w:rPr>
                        </w:pPr>
                        <w:r w:rsidRPr="000A0260">
                          <w:rPr>
                            <w:lang w:eastAsia="en-US"/>
                          </w:rPr>
                          <w:t>Halflings.</w:t>
                        </w:r>
                        <w:r w:rsidRPr="000A0260">
                          <w:rPr>
                            <w:rFonts w:eastAsiaTheme="minorHAnsi"/>
                            <w:w w:val="100"/>
                          </w:rPr>
                          <w:t xml:space="preserve"> "Sure, they're pleasant folk. But show me a halfling hero. An empire, a triumphant army. Even a treasure for the ages made by halfling hands. Nothing. How can you take them seriously?"</w:t>
                        </w:r>
                      </w:p>
                      <w:p w14:paraId="287D7E12" w14:textId="77777777" w:rsidR="00302071" w:rsidRPr="000A0260" w:rsidRDefault="00302071" w:rsidP="00F36001">
                        <w:pPr>
                          <w:pStyle w:val="SidebarTextParagraph2"/>
                        </w:pPr>
                        <w:r w:rsidRPr="000A0260">
                          <w:rPr>
                            <w:lang w:eastAsia="en-US"/>
                          </w:rPr>
                          <w:t>Humans.</w:t>
                        </w:r>
                        <w:r w:rsidRPr="000A0260">
                          <w:rPr>
                            <w:rFonts w:eastAsiaTheme="minorHAnsi"/>
                            <w:w w:val="100"/>
                          </w:rPr>
                          <w:t xml:space="preserve"> "You take the time to get to know a human, and by then the human's on her deathbed. If you're lucky, she's got kin-a daughter or granddaughter, maybe-who's got hands and heart as good as hers. That's when you can make a human friend. And watch them go!. They set their hearts on something, they'll get it whether it's a dragon's hoard or an empire's throne. You have to admire that kind of dedication, even if it gets them in trouble more often than not."</w:t>
                        </w:r>
                      </w:p>
                    </w:txbxContent>
                  </v:textbox>
                </v:rect>
                <v:shape id="Пряма зі стрілкою 77" o:spid="_x0000_s1247"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" strokecolor="#4e160e" strokeweight="1pt">
                  <v:stroke startarrow="diamond" endarrow="diamond"/>
                </v:shape>
                <v:shape id="Пряма зі стрілкою 83" o:spid="_x0000_s1248"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" strokecolor="#4e160e" strokeweight="1pt">
                  <v:stroke startarrow="diamond" endarrow="diamond"/>
                </v:shape>
                <w10:anchorlock/>
              </v:group>
            </w:pict>
          </mc:Fallback>
        </mc:AlternateContent>
      </w:r>
    </w:p>
    <w:p w14:paraId="187E9034" w14:textId="77777777" w:rsidR="00B91C7C" w:rsidRDefault="00B91C7C" w:rsidP="00F36001">
      <w:pPr>
        <w:pStyle w:val="Headline30"/>
      </w:pPr>
      <w:r>
        <w:t xml:space="preserve">Dwarf </w:t>
      </w:r>
      <w:r w:rsidRPr="00D60F0C">
        <w:t>Names</w:t>
      </w:r>
    </w:p>
    <w:p w14:paraId="4A6EE166" w14:textId="77777777" w:rsidR="00B91C7C" w:rsidRDefault="00B91C7C" w:rsidP="00F36001">
      <w:pPr>
        <w:pStyle w:val="BasicTextParagraph1"/>
      </w:pPr>
      <w:r>
        <w:t>A dwarf's name is granted by a clan elder, in accordance with tradition. Every proper dwarven name has been used and reused down through the generations. A dwarf's name belongs to the clan, not to the individual.</w:t>
      </w:r>
    </w:p>
    <w:p w14:paraId="1AC9DCF9" w14:textId="77777777" w:rsidR="00B91C7C" w:rsidRDefault="00B91C7C" w:rsidP="00F36001">
      <w:pPr>
        <w:pStyle w:val="BasicTextParagraph2"/>
      </w:pPr>
      <w:r>
        <w:t>A dwarf who misuses or brings shame to a clan name is stripped of the name and forbidden by law to use any dwarven name in its place.</w:t>
      </w:r>
    </w:p>
    <w:p w14:paraId="4D2F0AE8" w14:textId="77777777" w:rsidR="00B91C7C" w:rsidRDefault="00B91C7C" w:rsidP="00F36001">
      <w:pPr>
        <w:pStyle w:val="BasicTextHanging"/>
      </w:pPr>
      <w:r w:rsidRPr="00C05F0E">
        <w:rPr>
          <w:rStyle w:val="aff"/>
        </w:rPr>
        <w:t>Male Names:</w:t>
      </w:r>
      <w:r>
        <w:t xml:space="preserve"> Adrik, Alberich, Baern, Barendd, Brottor, Bruenor, Dain, Darrak, Delg, Eberk, Einkil, Fargrim, Flint, Gardain, Harbek, Kildrak, Morgran, Orsik, Oskar, Rangrim, Rurik, Taklinn, Thoradin, Thorin, Tordek, Traubon, Travok, Ulfgar, Veit, Vondal</w:t>
      </w:r>
    </w:p>
    <w:p w14:paraId="20C246F1" w14:textId="77777777" w:rsidR="00B91C7C" w:rsidRDefault="00B91C7C" w:rsidP="00F36001">
      <w:pPr>
        <w:pStyle w:val="BasicTextHanging"/>
      </w:pPr>
      <w:r w:rsidRPr="00C05F0E">
        <w:rPr>
          <w:rStyle w:val="aff"/>
        </w:rPr>
        <w:t>Female Names:</w:t>
      </w:r>
      <w:r>
        <w:t xml:space="preserve"> Amber, Artin, Audhild, Bardryn, Dagnal, Diesa, Eldeth, Falkrunn, Finellen, Gunnloda, Gurdis, Helja, Hlin, Kathra, Kristryd, Ilde, Liftrasa, Mardred, Riswynn, Sannl, Torbera, Torgga, Vistra</w:t>
      </w:r>
    </w:p>
    <w:p w14:paraId="58284B2A" w14:textId="77777777" w:rsidR="00B91C7C" w:rsidRDefault="00B91C7C" w:rsidP="00F36001">
      <w:pPr>
        <w:pStyle w:val="BasicTextHanging"/>
      </w:pPr>
      <w:r w:rsidRPr="00C05F0E">
        <w:rPr>
          <w:rStyle w:val="aff"/>
        </w:rPr>
        <w:lastRenderedPageBreak/>
        <w:t>Clan Names</w:t>
      </w:r>
      <w:r>
        <w:t xml:space="preserve"> Balderk, Battlehammer, Brawnanvil, Dankil, Fireforge, Frostbeard, Gorunn, Holderhek, Ironfist, Loderr, Lutgehr, Rumnaheim, Strakeln, Torunn, Ungart</w:t>
      </w:r>
    </w:p>
    <w:p w14:paraId="1CD86C44" w14:textId="77777777" w:rsidR="00D60F0C" w:rsidRDefault="00D60F0C" w:rsidP="00F36001">
      <w:pPr>
        <w:pStyle w:val="BasicTextHanging"/>
      </w:pPr>
      <w:r w:rsidRPr="00D60F0C">
        <w:rPr>
          <w:noProof/>
          <w:lang w:val="uk-UA" w:eastAsia="uk-UA"/>
        </w:rPr>
        <mc:AlternateContent>
          <mc:Choice Requires="wpg">
            <w:drawing>
              <wp:inline distT="0" distB="0" distL="0" distR="0" wp14:anchorId="1808C654" wp14:editId="5A44264D">
                <wp:extent cx="3160395" cy="1179195"/>
                <wp:effectExtent l="38100" t="38100" r="59055" b="59055"/>
                <wp:docPr id="18" name="Групувати 18"/>
                <wp:cNvGraphicFramePr/>
                <a:graphic xmlns:a="http://schemas.openxmlformats.org/drawingml/2006/main">
                  <a:graphicData uri="http://schemas.microsoft.com/office/word/2010/wordprocessingGroup">
                    <wpg:wgp>
                      <wpg:cNvGrpSpPr/>
                      <wpg:grpSpPr>
                        <a:xfrm>
                          <a:off x="0" y="0"/>
                          <a:ext cx="3160395" cy="1179195"/>
                          <a:chOff x="107079" y="236574"/>
                          <a:chExt cx="3204652" cy="1600200"/>
                        </a:xfrm>
                        <a:solidFill>
                          <a:srgbClr val="F2F2F2">
                            <a:lumMod val="20000"/>
                            <a:lumOff val="80000"/>
                          </a:srgbClr>
                        </a:solidFill>
                      </wpg:grpSpPr>
                      <wps:wsp>
                        <wps:cNvPr id="117" name="Прямокутник 105"/>
                        <wps:cNvSpPr/>
                        <wps:spPr>
                          <a:xfrm>
                            <a:off x="108984" y="236574"/>
                            <a:ext cx="3202747" cy="1600085"/>
                          </a:xfrm>
                          <a:prstGeom prst="rect">
                            <a:avLst/>
                          </a:prstGeom>
                          <a:solidFill>
                            <a:srgbClr val="FFFFCC">
                              <a:alpha val="49804"/>
                            </a:srgbClr>
                          </a:solidFill>
                          <a:ln w="6350" cap="flat" cmpd="sng" algn="ctr">
                            <a:solidFill>
                              <a:srgbClr val="53170D">
                                <a:shade val="50000"/>
                              </a:srgbClr>
                            </a:solidFill>
                            <a:prstDash val="solid"/>
                          </a:ln>
                          <a:effectLst/>
                        </wps:spPr>
                        <wps:txbx>
                          <w:txbxContent>
                            <w:p w14:paraId="310025F2" w14:textId="77777777" w:rsidR="00302071" w:rsidRPr="00D60F0C" w:rsidRDefault="00302071" w:rsidP="00F36001">
                              <w:pPr>
                                <w:pStyle w:val="SIDEBARHEADING"/>
                                <w:rPr>
                                  <w:rFonts w:eastAsiaTheme="minorHAnsi" w:cstheme="minorHAnsi"/>
                                  <w:color w:val="0D0D0D" w:themeColor="text1" w:themeTint="F2"/>
                                  <w:sz w:val="16"/>
                                  <w:lang w:eastAsia="en-US"/>
                                </w:rPr>
                              </w:pPr>
                              <w:r w:rsidRPr="00D60F0C">
                                <w:rPr>
                                  <w:rFonts w:eastAsiaTheme="minorHAnsi"/>
                                </w:rPr>
                                <w:t>Duergar</w:t>
                              </w:r>
                            </w:p>
                            <w:p w14:paraId="6DBC890E" w14:textId="77777777" w:rsidR="00302071" w:rsidRPr="000A0260" w:rsidRDefault="00302071" w:rsidP="00F36001">
                              <w:pPr>
                                <w:pStyle w:val="SidebarTextRegular"/>
                                <w:rPr>
                                  <w:color w:val="000000" w:themeColor="text1"/>
                                </w:rPr>
                              </w:pPr>
                              <w:r w:rsidRPr="00D60F0C">
                                <w:rPr>
                                  <w:rFonts w:eastAsiaTheme="minorHAnsi"/>
                                  <w:w w:val="100"/>
                                </w:rPr>
                                <w:t>In cities deep in the Underdark live the duergar, or gray dwarves. These vicious, stealthy slave traders raid the surface world for captives, then sell their prey to the other races of the Underdark. They have innate magical abilities to become invisible and to temporarily grow to giant size.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4" name="Пряма зі стрілкою 106"/>
                        <wps:cNvCnPr/>
                        <wps:spPr>
                          <a:xfrm>
                            <a:off x="3309384" y="236574"/>
                            <a:ext cx="2347" cy="1600200"/>
                          </a:xfrm>
                          <a:prstGeom prst="straightConnector1">
                            <a:avLst/>
                          </a:prstGeom>
                          <a:grpFill/>
                          <a:ln w="12700" cap="flat" cmpd="sng" algn="ctr">
                            <a:solidFill>
                              <a:srgbClr val="9C2B1B">
                                <a:lumMod val="50000"/>
                              </a:srgbClr>
                            </a:solidFill>
                            <a:prstDash val="solid"/>
                            <a:headEnd type="diamond"/>
                            <a:tailEnd type="diamond"/>
                          </a:ln>
                          <a:effectLst/>
                        </wps:spPr>
                        <wps:bodyPr/>
                      </wps:wsp>
                      <wps:wsp>
                        <wps:cNvPr id="118" name="Пряма зі стрілкою 107"/>
                        <wps:cNvCnPr/>
                        <wps:spPr>
                          <a:xfrm>
                            <a:off x="107079" y="236574"/>
                            <a:ext cx="1905" cy="1600200"/>
                          </a:xfrm>
                          <a:prstGeom prst="straightConnector1">
                            <a:avLst/>
                          </a:prstGeom>
                          <a:grpFill/>
                          <a:ln w="12700" cap="flat" cmpd="sng" algn="ctr">
                            <a:solidFill>
                              <a:srgbClr val="9C2B1B">
                                <a:lumMod val="50000"/>
                              </a:srgbClr>
                            </a:solidFill>
                            <a:prstDash val="solid"/>
                            <a:headEnd type="diamond"/>
                            <a:tailEnd type="diamond"/>
                          </a:ln>
                          <a:effectLst/>
                        </wps:spPr>
                        <wps:bodyPr/>
                      </wps:wsp>
                    </wpg:wgp>
                  </a:graphicData>
                </a:graphic>
              </wp:inline>
            </w:drawing>
          </mc:Choice>
          <mc:Fallback>
            <w:pict>
              <v:group w14:anchorId="1808C654" id="Групувати 18" o:spid="_x0000_s1249" style="width:248.85pt;height:92.8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">
                <v:rect id="Прямокутник 105" o:spid="_x0000_s1250" style="position:absolute;left:1089;top:2365;width:32028;height:1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" fillcolor="#ffc" strokecolor="#3b0e07" strokeweight=".5pt">
                  <v:fill opacity="32639f"/>
                  <v:textbox>
                    <w:txbxContent>
                      <w:p w14:paraId="310025F2" w14:textId="77777777" w:rsidR="00302071" w:rsidRPr="00D60F0C" w:rsidRDefault="00302071" w:rsidP="00F36001">
                        <w:pPr>
                          <w:pStyle w:val="SIDEBARHEADING"/>
                          <w:rPr>
                            <w:rFonts w:eastAsiaTheme="minorHAnsi" w:cstheme="minorHAnsi"/>
                            <w:color w:val="0D0D0D" w:themeColor="text1" w:themeTint="F2"/>
                            <w:sz w:val="16"/>
                            <w:lang w:eastAsia="en-US"/>
                          </w:rPr>
                        </w:pPr>
                        <w:r w:rsidRPr="00D60F0C">
                          <w:rPr>
                            <w:rFonts w:eastAsiaTheme="minorHAnsi"/>
                          </w:rPr>
                          <w:t>Duergar</w:t>
                        </w:r>
                      </w:p>
                      <w:p w14:paraId="6DBC890E" w14:textId="77777777" w:rsidR="00302071" w:rsidRPr="000A0260" w:rsidRDefault="00302071" w:rsidP="00F36001">
                        <w:pPr>
                          <w:pStyle w:val="SidebarTextRegular"/>
                          <w:rPr>
                            <w:color w:val="000000" w:themeColor="text1"/>
                          </w:rPr>
                        </w:pPr>
                        <w:r w:rsidRPr="00D60F0C">
                          <w:rPr>
                            <w:rFonts w:eastAsiaTheme="minorHAnsi"/>
                            <w:w w:val="100"/>
                          </w:rPr>
                          <w:t>In cities deep in the Underdark live the duergar, or gray dwarves. These vicious, stealthy slave traders raid the surface world for captives, then sell their prey to the other races of the Underdark. They have innate magical abilities to become invisible and to temporarily grow to giant size.</w:t>
                        </w:r>
                      </w:p>
                    </w:txbxContent>
                  </v:textbox>
                </v:rect>
                <v:shape id="Пряма зі стрілкою 106" o:spid="_x0000_s1251"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" strokecolor="#4e160e" strokeweight="1pt">
                  <v:stroke startarrow="diamond" endarrow="diamond"/>
                </v:shape>
                <v:shape id="Пряма зі стрілкою 107" o:spid="_x0000_s1252"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" strokecolor="#4e160e" strokeweight="1pt">
                  <v:stroke startarrow="diamond" endarrow="diamond"/>
                </v:shape>
                <w10:anchorlock/>
              </v:group>
            </w:pict>
          </mc:Fallback>
        </mc:AlternateContent>
      </w:r>
    </w:p>
    <w:p w14:paraId="35BE36A9" w14:textId="77777777" w:rsidR="004C1E3D" w:rsidRDefault="004C1E3D" w:rsidP="00F36001">
      <w:pPr>
        <w:pStyle w:val="Headline30"/>
      </w:pPr>
      <w:r>
        <w:t>Dwarf Traits</w:t>
      </w:r>
    </w:p>
    <w:p w14:paraId="5D43AF95" w14:textId="77777777" w:rsidR="004C1E3D" w:rsidRDefault="004C1E3D" w:rsidP="00F36001">
      <w:pPr>
        <w:pStyle w:val="BasicTextParagraph1"/>
      </w:pPr>
      <w:r>
        <w:t>Your dwarf character has an assortment of inborn abilities, part and parcel of dwarven nature.</w:t>
      </w:r>
    </w:p>
    <w:p w14:paraId="08B3DE32" w14:textId="77777777" w:rsidR="004C1E3D" w:rsidRPr="004C1E3D" w:rsidRDefault="004C1E3D" w:rsidP="00F36001">
      <w:pPr>
        <w:pStyle w:val="BasicTextParagraph2"/>
      </w:pPr>
      <w:r w:rsidRPr="004C1E3D">
        <w:t>Ability Score Increase.</w:t>
      </w:r>
      <w:r>
        <w:t xml:space="preserve"> Your Constitution score increases by 2.</w:t>
      </w:r>
    </w:p>
    <w:p w14:paraId="775FC953" w14:textId="77777777" w:rsidR="000A0260" w:rsidRDefault="000A0260" w:rsidP="00F36001">
      <w:pPr>
        <w:pStyle w:val="BasicTextParagraph2"/>
      </w:pPr>
      <w:r w:rsidRPr="000A0260">
        <w:t>Age.</w:t>
      </w:r>
      <w:r>
        <w:t xml:space="preserve"> Dwarves mature at the same rate as humans, but they're considered young until they reach the age of 50. On average, they live about 350 years.</w:t>
      </w:r>
    </w:p>
    <w:p w14:paraId="30BB78F4" w14:textId="77777777" w:rsidR="000A0260" w:rsidRDefault="000A0260" w:rsidP="00F36001">
      <w:pPr>
        <w:pStyle w:val="BasicTextParagraph2"/>
      </w:pPr>
      <w:r w:rsidRPr="000A0260">
        <w:t>Alignment.</w:t>
      </w:r>
      <w:r>
        <w:t xml:space="preserve"> Most dwarves are lawful, believing firmly in the benefits of a well-ordered society. They tend toward good as well, with a strong sense of fair play and a belief that everyone deserves to share in the benefits of a just order.</w:t>
      </w:r>
    </w:p>
    <w:p w14:paraId="231BEF9A" w14:textId="77777777" w:rsidR="000A0260" w:rsidRDefault="000A0260" w:rsidP="00F36001">
      <w:pPr>
        <w:pStyle w:val="BasicTextParagraph2"/>
      </w:pPr>
      <w:r w:rsidRPr="00D60F0C">
        <w:t>Size.</w:t>
      </w:r>
      <w:r>
        <w:t xml:space="preserve"> Dwarves stand between 4 and 5 feet tall and average about 150 pounds. Your size is Medium.</w:t>
      </w:r>
    </w:p>
    <w:p w14:paraId="01C39AF3" w14:textId="77777777" w:rsidR="004C1E3D" w:rsidRDefault="000A0260" w:rsidP="00F36001">
      <w:pPr>
        <w:pStyle w:val="BasicTextParagraph2"/>
      </w:pPr>
      <w:r w:rsidRPr="004C1E3D">
        <w:t>Speed.</w:t>
      </w:r>
      <w:r>
        <w:t xml:space="preserve"> </w:t>
      </w:r>
      <w:r w:rsidR="004C1E3D" w:rsidRPr="004C1E3D">
        <w:t>Your base walking speed is 25 feet. Your speed is not reduced by wearing heavy armor.</w:t>
      </w:r>
    </w:p>
    <w:p w14:paraId="481C1200" w14:textId="77777777" w:rsidR="000A0260" w:rsidRDefault="000A0260" w:rsidP="00F36001">
      <w:pPr>
        <w:pStyle w:val="BasicTextParagraph2"/>
      </w:pPr>
      <w:r w:rsidRPr="00D60F0C">
        <w:t>Darkvision.</w:t>
      </w:r>
      <w:r>
        <w:t xml:space="preserve"> Accustomed to life underground, you have superior vision in dark and dim conditions. You can see in dim light within 60 feet of you as if it were bright light, and in darkness as if it were dim light. You can't discern color in darkness, only shades of gray.</w:t>
      </w:r>
    </w:p>
    <w:p w14:paraId="77EB6CE8" w14:textId="77777777" w:rsidR="000A0260" w:rsidRDefault="000A0260" w:rsidP="00F36001">
      <w:pPr>
        <w:pStyle w:val="BasicTextParagraph2"/>
      </w:pPr>
      <w:r w:rsidRPr="000A0260">
        <w:t>Dwarven Resilience.</w:t>
      </w:r>
      <w:r>
        <w:t xml:space="preserve"> You have advantage on saving throws against poison, and you have resistance against poison damage.</w:t>
      </w:r>
    </w:p>
    <w:p w14:paraId="1DBDE822" w14:textId="77777777" w:rsidR="000A0260" w:rsidRDefault="000A0260" w:rsidP="00F36001">
      <w:pPr>
        <w:pStyle w:val="BasicTextParagraph2"/>
      </w:pPr>
      <w:r w:rsidRPr="000A0260">
        <w:t>Dwarven Combat Training.</w:t>
      </w:r>
      <w:r>
        <w:t xml:space="preserve"> You have proficiency with the battleaxe, handaxe, light hammer, and warhammer.</w:t>
      </w:r>
    </w:p>
    <w:p w14:paraId="197F30E7" w14:textId="77777777" w:rsidR="000A0260" w:rsidRDefault="000A0260" w:rsidP="00F36001">
      <w:pPr>
        <w:pStyle w:val="BasicTextParagraph2"/>
      </w:pPr>
      <w:r w:rsidRPr="00D60F0C">
        <w:t>Tool Proficiency.</w:t>
      </w:r>
      <w:r>
        <w:t xml:space="preserve"> You gain proficiency with the artisan's tools of your choice: Smith's tools, brewer's supplies, or mason's tools.</w:t>
      </w:r>
    </w:p>
    <w:p w14:paraId="3F83CB82" w14:textId="77777777" w:rsidR="000A0260" w:rsidRDefault="000A0260" w:rsidP="00F36001">
      <w:pPr>
        <w:pStyle w:val="BasicTextParagraph2"/>
      </w:pPr>
      <w:r w:rsidRPr="000A0260">
        <w:t>Stonecunning.</w:t>
      </w:r>
      <w:r>
        <w:t xml:space="preserve"> Whenever you make an Intelligence (History) check related to the origin of stonework, you are considered proficient in the History skill and add double your proficiency bonus to the check, instead of your normal proficiency bonus.</w:t>
      </w:r>
    </w:p>
    <w:p w14:paraId="3E231FE8" w14:textId="77777777" w:rsidR="000A0260" w:rsidRDefault="000A0260" w:rsidP="00F36001">
      <w:pPr>
        <w:pStyle w:val="BasicTextParagraph2"/>
      </w:pPr>
      <w:r w:rsidRPr="00D60F0C">
        <w:t>Languages.</w:t>
      </w:r>
      <w:r>
        <w:t xml:space="preserve"> You can speak, read, and write Common and </w:t>
      </w:r>
      <w:r w:rsidRPr="004C1E3D">
        <w:t>Dwarvish</w:t>
      </w:r>
      <w:r w:rsidRPr="000A0260">
        <w:t xml:space="preserve">. </w:t>
      </w:r>
      <w:r>
        <w:t>Dwarvish is full of hard consonants and guttural sounds, and those characteristics spill over into whatever other language a dwarf might speak.</w:t>
      </w:r>
    </w:p>
    <w:p w14:paraId="648BCD6A" w14:textId="77777777" w:rsidR="002724B1" w:rsidRDefault="000A0260" w:rsidP="00F36001">
      <w:pPr>
        <w:pStyle w:val="BasicTextParagraph2"/>
      </w:pPr>
      <w:r>
        <w:t>You may roll for your character's height and weight on the Random Height and Weight table. The roll in the Height Modifier column adds a number (in inches) to the character's base height. To get a weight, multiply the number you rolled for height by the roll in the Weight Modifier column and add the result (in pounds) to the base weight.</w:t>
      </w:r>
    </w:p>
    <w:p w14:paraId="625435F2" w14:textId="77777777" w:rsidR="004C1E3D" w:rsidRDefault="004C1E3D" w:rsidP="00F36001">
      <w:pPr>
        <w:pStyle w:val="Headline2"/>
      </w:pPr>
      <w:r>
        <w:t>Dwarf (Mountain)</w:t>
      </w:r>
    </w:p>
    <w:p w14:paraId="53A667F8" w14:textId="77777777" w:rsidR="004C1E3D" w:rsidRDefault="004C1E3D" w:rsidP="00F36001">
      <w:pPr>
        <w:pStyle w:val="BasicText"/>
      </w:pPr>
      <w:r>
        <w:t>As a mountain dwarf, you're strong and hardy, accustomed to a difficult life in rugged terrain. You're probably on the tall side (for a dwarf), and tend toward lighter coloration. The shield dwarves of northern Faerun, as well as the ruling Hylar clan and the noble Daewar clan of Dragonlance, are mountain dwarves.</w:t>
      </w:r>
    </w:p>
    <w:p w14:paraId="31EF73E1" w14:textId="77777777" w:rsidR="004C1E3D" w:rsidRDefault="004C1E3D" w:rsidP="00F36001">
      <w:pPr>
        <w:pStyle w:val="BasicTextParagraph2"/>
      </w:pPr>
      <w:r w:rsidRPr="004C1E3D">
        <w:t>Ability Score Increase. Your Strength score increases by 2.</w:t>
      </w:r>
    </w:p>
    <w:p w14:paraId="4A3D4FF6" w14:textId="28EB4172" w:rsidR="004C1E3D" w:rsidRDefault="004C1E3D" w:rsidP="00F36001">
      <w:pPr>
        <w:pStyle w:val="BasicTextParagraph2"/>
      </w:pPr>
      <w:r w:rsidRPr="000A0260">
        <w:t>Dwarven Armor Training.</w:t>
      </w:r>
      <w:r>
        <w:t xml:space="preserve"> You have proficiency with light and medium armor.</w:t>
      </w:r>
      <w:r w:rsidR="00C05F0E">
        <w:br w:type="column"/>
      </w:r>
    </w:p>
    <w:p w14:paraId="5B2ECBA6" w14:textId="77777777" w:rsidR="004C1E3D" w:rsidRPr="004C1E3D" w:rsidRDefault="004C1E3D" w:rsidP="00F36001">
      <w:pPr>
        <w:pStyle w:val="Headline1"/>
      </w:pPr>
      <w:r w:rsidRPr="004C1E3D">
        <w:t>RACE TEMPLATE</w:t>
      </w:r>
    </w:p>
    <w:p w14:paraId="2D478F2D" w14:textId="77777777" w:rsidR="004C1E3D" w:rsidRDefault="004C1E3D" w:rsidP="00F36001">
      <w:pPr>
        <w:pStyle w:val="Headline2"/>
      </w:pPr>
      <w:r>
        <w:t>Choosing a Race</w:t>
      </w:r>
    </w:p>
    <w:p w14:paraId="2D4C6C18" w14:textId="77777777" w:rsidR="004C1E3D" w:rsidRDefault="004C1E3D" w:rsidP="00F36001">
      <w:pPr>
        <w:pStyle w:val="BasicTextParagraph1"/>
      </w:pPr>
      <w:r>
        <w:t>Humans are the most common people in the worlds of D&amp;D, but they live and work alongside dwarves, elves, halflings, and countless other fantastic species. Your character belongs to one of these peoples.</w:t>
      </w:r>
    </w:p>
    <w:p w14:paraId="67DB97C7" w14:textId="77777777" w:rsidR="004C1E3D" w:rsidRDefault="004C1E3D" w:rsidP="00F36001">
      <w:pPr>
        <w:pStyle w:val="BasicTextParagraph2"/>
      </w:pPr>
      <w:r>
        <w:t>Not every intelligent race of the multiverse is appropriate for a player-controlled adventurer. Dwarves, elves, halflings, and humans are the most common races to produce the sort of adventurers who make up typical parties. Dragonborn, gnomes, half-elves, half-orcs, and tieflings are less common as adventurers. Drow, a subrace of elves, are also uncommon.</w:t>
      </w:r>
    </w:p>
    <w:p w14:paraId="25436F64" w14:textId="77777777" w:rsidR="004C1E3D" w:rsidRDefault="004C1E3D" w:rsidP="00C05F0E">
      <w:pPr>
        <w:pStyle w:val="BasicTextParagraph2"/>
      </w:pPr>
      <w:r>
        <w:t>Your character race not only affects your ability scores and traits but also provides the cues for building your character</w:t>
      </w:r>
      <w:r w:rsidRPr="00C05F0E">
        <w:t>’</w:t>
      </w:r>
      <w:r>
        <w:t>s story. Each race</w:t>
      </w:r>
      <w:r w:rsidRPr="00C05F0E">
        <w:t>’</w:t>
      </w:r>
      <w:r>
        <w:t>s description in this section includes information to help you roleplay a character of that race, including personality, physical appearance, features of society, and racial alignment tendencies. These details are suggestions to help you think about your character; adventurers can deviate widely from the norm for their race. It</w:t>
      </w:r>
      <w:r w:rsidRPr="00C05F0E">
        <w:t>’</w:t>
      </w:r>
      <w:r>
        <w:t>s worthwhile to consider why your character is different, as a helpful way to think about your character’s background and personality.</w:t>
      </w:r>
    </w:p>
    <w:p w14:paraId="27151ED4" w14:textId="77777777" w:rsidR="004C1E3D" w:rsidRDefault="004C1E3D" w:rsidP="00F36001">
      <w:pPr>
        <w:pStyle w:val="Headline30"/>
      </w:pPr>
      <w:r>
        <w:t>Racial Traits</w:t>
      </w:r>
    </w:p>
    <w:p w14:paraId="704C7A23" w14:textId="77777777" w:rsidR="004C1E3D" w:rsidRDefault="004C1E3D" w:rsidP="00F36001">
      <w:pPr>
        <w:pStyle w:val="BasicTextParagraph1"/>
      </w:pPr>
      <w:r>
        <w:t>The description of each race includes racial traits that are common to members of that race. The following entries appear among the traits of most races.</w:t>
      </w:r>
    </w:p>
    <w:p w14:paraId="40F689B9" w14:textId="77777777" w:rsidR="004C1E3D" w:rsidRDefault="004C1E3D" w:rsidP="00C05F0E">
      <w:pPr>
        <w:pStyle w:val="BasicTextParagraph2"/>
      </w:pPr>
      <w:r w:rsidRPr="004C1E3D">
        <w:t>Ability Score Increase.</w:t>
      </w:r>
      <w:r>
        <w:t xml:space="preserve"> Every race increases one or more of a character’s ability scores.</w:t>
      </w:r>
    </w:p>
    <w:p w14:paraId="4D0E6588" w14:textId="77777777" w:rsidR="004C1E3D" w:rsidRDefault="004C1E3D" w:rsidP="00C05F0E">
      <w:pPr>
        <w:pStyle w:val="BasicTextParagraph2"/>
      </w:pPr>
      <w:r w:rsidRPr="004C1E3D">
        <w:t>Age.</w:t>
      </w:r>
      <w:r>
        <w:t xml:space="preserve"> The age entry notes the age when a member of the race is considered an adult, as well as the race’s expected lifespan. This information can help you decide how old your character is at the start of the game. You can choose any age for your character, which could provide an explanation for some of your ability scores. For example, if you play a young or very old character, your age could explain a particularly low Strength or Constitution score, while advanced age could account for a high Intelligence or Wisdom.</w:t>
      </w:r>
    </w:p>
    <w:p w14:paraId="3C59FEC1" w14:textId="77777777" w:rsidR="004C1E3D" w:rsidRDefault="004C1E3D" w:rsidP="00F36001">
      <w:pPr>
        <w:pStyle w:val="BasicTextParagraph2"/>
      </w:pPr>
      <w:r w:rsidRPr="004C1E3D">
        <w:t>Alignment.</w:t>
      </w:r>
      <w:r>
        <w:t xml:space="preserve"> Most races have tendencies toward certain alignments, described in this entry. These are not binding for player characters, but considering why your dwarf is chaotic, for example, in defiance of lawful dwarf society can help you better define your character.</w:t>
      </w:r>
    </w:p>
    <w:p w14:paraId="638EFE9D" w14:textId="77777777" w:rsidR="004C1E3D" w:rsidRDefault="004C1E3D" w:rsidP="00F36001">
      <w:pPr>
        <w:pStyle w:val="BasicTextParagraph2"/>
      </w:pPr>
      <w:r w:rsidRPr="004C1E3D">
        <w:t>Size.</w:t>
      </w:r>
      <w:r>
        <w:t xml:space="preserve"> Characters of most races are Medium, a size category including creatures that are roughly 4 to 8 feet tall. Members of a few races are Small (between 2 and 4 feet tall), which means that certain rules of the game affect them differently. The most important of these rules is that Small characters have trouble wielding heavy weapons, as explained in the Equipment section.</w:t>
      </w:r>
    </w:p>
    <w:p w14:paraId="7FCAB854" w14:textId="77777777" w:rsidR="004C1E3D" w:rsidRDefault="004C1E3D" w:rsidP="00C05F0E">
      <w:pPr>
        <w:pStyle w:val="BasicTextParagraph2"/>
      </w:pPr>
      <w:r w:rsidRPr="004C1E3D">
        <w:t>Speed.</w:t>
      </w:r>
      <w:r>
        <w:t xml:space="preserve"> Your speed determines how far you can move when traveling (</w:t>
      </w:r>
      <w:r w:rsidRPr="00C05F0E">
        <w:t>“</w:t>
      </w:r>
      <w:r>
        <w:t>Adventuring</w:t>
      </w:r>
      <w:r w:rsidRPr="00C05F0E">
        <w:t>”</w:t>
      </w:r>
      <w:r>
        <w:t>) and fighting (</w:t>
      </w:r>
      <w:r w:rsidRPr="00C05F0E">
        <w:t>“</w:t>
      </w:r>
      <w:r>
        <w:t>Combat”).</w:t>
      </w:r>
    </w:p>
    <w:p w14:paraId="1F0E72EB" w14:textId="77777777" w:rsidR="004C1E3D" w:rsidRDefault="004C1E3D" w:rsidP="00C05F0E">
      <w:pPr>
        <w:pStyle w:val="BasicTextParagraph2"/>
      </w:pPr>
      <w:r>
        <w:t>Languages. By virtue of your race, your character can speak, read, and write certain languages. “Personality and Background</w:t>
      </w:r>
      <w:r w:rsidRPr="00C05F0E">
        <w:t>”</w:t>
      </w:r>
      <w:r>
        <w:t xml:space="preserve"> lists the most common languages of the D&amp;D multiverse.</w:t>
      </w:r>
    </w:p>
    <w:p w14:paraId="085B535A" w14:textId="77777777" w:rsidR="004C1E3D" w:rsidRDefault="004C1E3D" w:rsidP="00F36001">
      <w:pPr>
        <w:pStyle w:val="Headline30"/>
      </w:pPr>
      <w:r>
        <w:t>Subraces</w:t>
      </w:r>
    </w:p>
    <w:p w14:paraId="32995D17" w14:textId="77777777" w:rsidR="004C1E3D" w:rsidRDefault="004C1E3D" w:rsidP="00F36001">
      <w:pPr>
        <w:pStyle w:val="BasicText"/>
      </w:pPr>
      <w:r>
        <w:t>Some races have subraces. Members of a subrace have the traits of the parent race in addition to the traits specified for their subrace. Relationships among subraces vary significantly from race to race and world to world. In the Dragonlance campaign setting, for example, mountain dwarves and hill dwarves live together as different clans of the same people, but in the Forgotten Realms, they live far apart in separate kingdoms and call themselves shield dwarves and gold dwarves, respectively.</w:t>
      </w:r>
    </w:p>
    <w:p w14:paraId="40951A71" w14:textId="77777777" w:rsidR="00787999" w:rsidRDefault="00787999" w:rsidP="00F36001">
      <w:pPr>
        <w:pStyle w:val="BasicText"/>
      </w:pPr>
      <w:r>
        <w:br w:type="page"/>
      </w:r>
    </w:p>
    <w:p w14:paraId="0D170F7B" w14:textId="11259C50" w:rsidR="00030739" w:rsidRDefault="000F2021" w:rsidP="00F36001">
      <w:pPr>
        <w:pStyle w:val="DocumentChapterTitleToC"/>
        <w:sectPr w:rsidR="00030739" w:rsidSect="00800EC1">
          <w:type w:val="continuous"/>
          <w:pgSz w:w="11906" w:h="16838" w:code="9"/>
          <w:pgMar w:top="567" w:right="567" w:bottom="567" w:left="567" w:header="340" w:footer="340" w:gutter="0"/>
          <w:cols w:num="2" w:space="709"/>
          <w:titlePg/>
          <w:docGrid w:linePitch="360"/>
        </w:sectPr>
      </w:pPr>
      <w:bookmarkStart w:id="343" w:name="_Toc50747870"/>
      <w:r>
        <w:lastRenderedPageBreak/>
        <w:t xml:space="preserve">Background </w:t>
      </w:r>
      <w:r w:rsidR="00D86E8C">
        <w:t>Example</w:t>
      </w:r>
      <w:bookmarkEnd w:id="343"/>
    </w:p>
    <w:p w14:paraId="48B9A3C5" w14:textId="77777777" w:rsidR="00206748" w:rsidRDefault="00206748" w:rsidP="00F36001">
      <w:pPr>
        <w:pStyle w:val="Headline1"/>
      </w:pPr>
      <w:r>
        <w:t>Bounty Hunter</w:t>
      </w:r>
    </w:p>
    <w:p w14:paraId="14CC9E5A" w14:textId="77777777" w:rsidR="00206748" w:rsidRDefault="00206748" w:rsidP="00F36001">
      <w:pPr>
        <w:pStyle w:val="BasicText"/>
      </w:pPr>
    </w:p>
    <w:p w14:paraId="08E397C0" w14:textId="77777777" w:rsidR="00A343E2" w:rsidRPr="00815CE6" w:rsidRDefault="00A343E2" w:rsidP="00F36001">
      <w:pPr>
        <w:pStyle w:val="DROPCAP"/>
        <w:framePr w:wrap="around"/>
        <w:rPr>
          <w:lang w:val="en-US"/>
        </w:rPr>
      </w:pPr>
      <w:r w:rsidRPr="00815CE6">
        <w:rPr>
          <w:lang w:val="en-US"/>
        </w:rPr>
        <w:t>H</w:t>
      </w:r>
    </w:p>
    <w:p w14:paraId="1E4144F1" w14:textId="77777777" w:rsidR="002556D0" w:rsidRDefault="002556D0" w:rsidP="00C05F0E">
      <w:pPr>
        <w:pStyle w:val="BasicTextParagraph1"/>
      </w:pPr>
      <w:r>
        <w:t>owever fine and noble the world might have seemed at first glance, once you dug a little deeper beneath the facade, a deeper truth revealed itself to you. Conflict and strife are the only real constants in "civilized" lands, and for you, therein lay the opportunity for profit. As a bounty hunter you had plied your trade well, offering dubious (if effective) services and skills to all manner of client for myriad reasons- superficial or otherwise. Regardless of the cause, the justification, or the moral impunity associated with locating your mark. Every job finished brought the clink of coin between your purse strings at the expense of another poor soul fated to endure consequences dire, and often foul.</w:t>
      </w:r>
    </w:p>
    <w:p w14:paraId="48FEA120" w14:textId="77777777" w:rsidR="002556D0" w:rsidRDefault="002556D0" w:rsidP="00C05F0E">
      <w:pPr>
        <w:pStyle w:val="BasicTextParagraph2"/>
      </w:pPr>
      <w:r>
        <w:t>Though the time spent in this line of work has left you grim and jilted, your reputation for ruthlessness and cunning precedes you. More often than not, you found yourself sought after and petitioned to ferret a mark, never needing to eke out the work on your own. From the lowly debtor owing the wrong merchant guild, to the misguided runaway offspring of a minor noble, or the thieving murderer eluding the city guard, none could evade your dogged pursuit, and many more dared not try once your involvement was learned.</w:t>
      </w:r>
    </w:p>
    <w:p w14:paraId="6B781EB7" w14:textId="77777777" w:rsidR="002556D0" w:rsidRDefault="002556D0" w:rsidP="00C05F0E">
      <w:pPr>
        <w:pStyle w:val="BoxedtextAloud"/>
      </w:pPr>
      <w:r w:rsidRPr="00C05F0E">
        <w:rPr>
          <w:rStyle w:val="aff"/>
        </w:rPr>
        <w:t>Skill Proficiencies:</w:t>
      </w:r>
      <w:r>
        <w:t xml:space="preserve">  Deception, Intimidation</w:t>
      </w:r>
    </w:p>
    <w:p w14:paraId="7A3F475E" w14:textId="77777777" w:rsidR="002556D0" w:rsidRDefault="002556D0" w:rsidP="00C05F0E">
      <w:pPr>
        <w:pStyle w:val="BoxedtextAloud"/>
      </w:pPr>
      <w:r w:rsidRPr="00C05F0E">
        <w:rPr>
          <w:rStyle w:val="aff"/>
        </w:rPr>
        <w:t>Tool Proficiencies:</w:t>
      </w:r>
      <w:r>
        <w:t xml:space="preserve"> Thieves' Tools</w:t>
      </w:r>
    </w:p>
    <w:p w14:paraId="68A1C8C6" w14:textId="77777777" w:rsidR="002556D0" w:rsidRDefault="002556D0" w:rsidP="00C05F0E">
      <w:pPr>
        <w:pStyle w:val="BoxedtextAloud"/>
      </w:pPr>
      <w:r w:rsidRPr="00C05F0E">
        <w:rPr>
          <w:rStyle w:val="aff"/>
        </w:rPr>
        <w:t>Equipment:</w:t>
      </w:r>
      <w:r>
        <w:t xml:space="preserve">  Ink bottle, a set of traveler's clothes, ink pen, 6 pages of parchment, 4 hunting traps, thieves' tools, 5 rare trinkets from previous bounties, and a belt pouch containing 30 gold</w:t>
      </w:r>
    </w:p>
    <w:p w14:paraId="21A035DD" w14:textId="77777777" w:rsidR="002556D0" w:rsidRDefault="002556D0" w:rsidP="00C05F0E">
      <w:pPr>
        <w:pStyle w:val="BoxedtextAloud"/>
      </w:pPr>
      <w:r w:rsidRPr="00C05F0E">
        <w:rPr>
          <w:rStyle w:val="aff"/>
        </w:rPr>
        <w:t>Lifestyle:</w:t>
      </w:r>
      <w:r>
        <w:t xml:space="preserve"> modest</w:t>
      </w:r>
    </w:p>
    <w:p w14:paraId="1A3F2246" w14:textId="77777777" w:rsidR="002556D0" w:rsidRDefault="00206748" w:rsidP="00F36001">
      <w:pPr>
        <w:pStyle w:val="Headline30"/>
      </w:pPr>
      <w:r>
        <w:t>Feature: Names, Faces, and Places</w:t>
      </w:r>
    </w:p>
    <w:p w14:paraId="031299BF" w14:textId="77777777" w:rsidR="00206748" w:rsidRDefault="002556D0" w:rsidP="00C05F0E">
      <w:pPr>
        <w:pStyle w:val="BasicTextParagraph1"/>
      </w:pPr>
      <w:r>
        <w:t xml:space="preserve">Though many claim the role of a bounty hunter, few actually excel at the profession save those with a keen eye for observation. Among the adept are those who are truly gifted, having an almost preternatural talent for anticipating the behavior of their targeted mark. Being among their ranks, you have an uncanny ability to recall specific details of conversation and names you overhear or participate in as it relates to your bounty, or otherwise see written, even if only for a moment or two. </w:t>
      </w:r>
    </w:p>
    <w:p w14:paraId="7BA0DE58" w14:textId="77777777" w:rsidR="002556D0" w:rsidRDefault="002556D0" w:rsidP="00C05F0E">
      <w:pPr>
        <w:pStyle w:val="BasicTextParagraph2"/>
      </w:pPr>
      <w:r>
        <w:t>You can also sketch out faces and general locations you've seen with accuracy, possessing exceptional recollection. In addition, you often effortlessly identify clues when tracking your bounty's movements and disposition that would be otherwise lost on lesser pursuers.</w:t>
      </w:r>
    </w:p>
    <w:p w14:paraId="657ECB62" w14:textId="77777777" w:rsidR="002556D0" w:rsidRDefault="00206748" w:rsidP="00F36001">
      <w:pPr>
        <w:pStyle w:val="Headline2"/>
      </w:pPr>
      <w:r>
        <w:t>Suggested Characteristics</w:t>
      </w:r>
    </w:p>
    <w:p w14:paraId="4C4D5148" w14:textId="77777777" w:rsidR="002556D0" w:rsidRDefault="00206748" w:rsidP="00F36001">
      <w:pPr>
        <w:pStyle w:val="Headline30"/>
      </w:pPr>
      <w:r>
        <w:t>Personality Traits</w:t>
      </w:r>
    </w:p>
    <w:tbl>
      <w:tblPr>
        <w:tblStyle w:val="TableCoreGreen1"/>
        <w:tblW w:w="0" w:type="auto"/>
        <w:tblLook w:val="04A0" w:firstRow="1" w:lastRow="0" w:firstColumn="1" w:lastColumn="0" w:noHBand="0" w:noVBand="1"/>
      </w:tblPr>
      <w:tblGrid>
        <w:gridCol w:w="404"/>
        <w:gridCol w:w="3736"/>
      </w:tblGrid>
      <w:tr w:rsidR="00D10367" w:rsidRPr="00D10367" w14:paraId="3A97E5BC"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4D341976" w14:textId="77777777" w:rsidR="00D10367" w:rsidRPr="00D10367" w:rsidRDefault="00D10367" w:rsidP="00F36001">
            <w:pPr>
              <w:pStyle w:val="BasicText"/>
            </w:pPr>
            <w:r w:rsidRPr="00D10367">
              <w:t>d8</w:t>
            </w:r>
          </w:p>
        </w:tc>
        <w:tc>
          <w:tcPr>
            <w:tcW w:w="3736" w:type="dxa"/>
          </w:tcPr>
          <w:p w14:paraId="62C1A9B1" w14:textId="77777777" w:rsidR="00D10367" w:rsidRPr="00D10367" w:rsidRDefault="00D10367" w:rsidP="00F36001">
            <w:pPr>
              <w:pStyle w:val="BasicText"/>
            </w:pPr>
            <w:r w:rsidRPr="00D10367">
              <w:t>Personality Trait</w:t>
            </w:r>
          </w:p>
        </w:tc>
      </w:tr>
      <w:tr w:rsidR="00D10367" w:rsidRPr="00D10367" w14:paraId="54807D81"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70552F7E" w14:textId="77777777" w:rsidR="00D10367" w:rsidRPr="00D10367" w:rsidRDefault="00D10367" w:rsidP="00F36001">
            <w:pPr>
              <w:pStyle w:val="BasicText"/>
            </w:pPr>
            <w:r w:rsidRPr="00D10367">
              <w:t>1</w:t>
            </w:r>
          </w:p>
        </w:tc>
        <w:tc>
          <w:tcPr>
            <w:tcW w:w="3736" w:type="dxa"/>
          </w:tcPr>
          <w:p w14:paraId="0F0BD895" w14:textId="77777777" w:rsidR="00D10367" w:rsidRPr="00D10367" w:rsidRDefault="00D10367" w:rsidP="00F36001">
            <w:pPr>
              <w:pStyle w:val="BasicText"/>
            </w:pPr>
            <w:r w:rsidRPr="00D10367">
              <w:t>I tend to approach conversation with people I've just met as though it were an interrogation.</w:t>
            </w:r>
          </w:p>
        </w:tc>
      </w:tr>
      <w:tr w:rsidR="00D10367" w:rsidRPr="00D10367" w14:paraId="74C90BF2" w14:textId="77777777" w:rsidTr="00C05F0E">
        <w:tc>
          <w:tcPr>
            <w:tcW w:w="0" w:type="auto"/>
          </w:tcPr>
          <w:p w14:paraId="605BB29A" w14:textId="77777777" w:rsidR="00D10367" w:rsidRPr="00D10367" w:rsidRDefault="00D10367" w:rsidP="00F36001">
            <w:pPr>
              <w:pStyle w:val="BasicText"/>
            </w:pPr>
            <w:r w:rsidRPr="00D10367">
              <w:t>2</w:t>
            </w:r>
          </w:p>
        </w:tc>
        <w:tc>
          <w:tcPr>
            <w:tcW w:w="3736" w:type="dxa"/>
          </w:tcPr>
          <w:p w14:paraId="38DF97A3" w14:textId="77777777" w:rsidR="00D10367" w:rsidRPr="00D10367" w:rsidRDefault="00D10367" w:rsidP="00F36001">
            <w:pPr>
              <w:pStyle w:val="BasicText"/>
            </w:pPr>
            <w:r w:rsidRPr="00D10367">
              <w:t>I project arrogance and conceit at times, especially after turning in a troublesome target.</w:t>
            </w:r>
          </w:p>
        </w:tc>
      </w:tr>
      <w:tr w:rsidR="00D10367" w:rsidRPr="00D10367" w14:paraId="2D5249EE"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5FDC4AE8" w14:textId="77777777" w:rsidR="00D10367" w:rsidRPr="00D10367" w:rsidRDefault="00D10367" w:rsidP="00F36001">
            <w:pPr>
              <w:pStyle w:val="BasicText"/>
            </w:pPr>
            <w:r w:rsidRPr="00D10367">
              <w:t>3</w:t>
            </w:r>
          </w:p>
        </w:tc>
        <w:tc>
          <w:tcPr>
            <w:tcW w:w="3736" w:type="dxa"/>
          </w:tcPr>
          <w:p w14:paraId="21329A33" w14:textId="77777777" w:rsidR="00D10367" w:rsidRPr="00D10367" w:rsidRDefault="00D10367" w:rsidP="00F36001">
            <w:pPr>
              <w:pStyle w:val="BasicText"/>
            </w:pPr>
            <w:r w:rsidRPr="00D10367">
              <w:t>I'll accept the help of others with a bounty, so long as they can prove their skill to me first.</w:t>
            </w:r>
          </w:p>
        </w:tc>
      </w:tr>
      <w:tr w:rsidR="00D10367" w:rsidRPr="00D10367" w14:paraId="0A20256C" w14:textId="77777777" w:rsidTr="00C05F0E">
        <w:tc>
          <w:tcPr>
            <w:tcW w:w="0" w:type="auto"/>
          </w:tcPr>
          <w:p w14:paraId="48EAFA2A" w14:textId="77777777" w:rsidR="00D10367" w:rsidRPr="00D10367" w:rsidRDefault="00D10367" w:rsidP="00F36001">
            <w:pPr>
              <w:pStyle w:val="BasicText"/>
            </w:pPr>
            <w:r w:rsidRPr="00D10367">
              <w:t>4</w:t>
            </w:r>
          </w:p>
        </w:tc>
        <w:tc>
          <w:tcPr>
            <w:tcW w:w="3736" w:type="dxa"/>
          </w:tcPr>
          <w:p w14:paraId="798BFAC4" w14:textId="77777777" w:rsidR="00D10367" w:rsidRPr="00D10367" w:rsidRDefault="00D10367" w:rsidP="00F36001">
            <w:pPr>
              <w:pStyle w:val="BasicText"/>
            </w:pPr>
            <w:r w:rsidRPr="00D10367">
              <w:t>It needn't be hunting down a mark - I'll chop firewood for an old woman if there's pay involved.</w:t>
            </w:r>
          </w:p>
        </w:tc>
      </w:tr>
      <w:tr w:rsidR="00D10367" w:rsidRPr="00D10367" w14:paraId="26B3BC15"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0E484939" w14:textId="77777777" w:rsidR="00D10367" w:rsidRPr="00D10367" w:rsidRDefault="00D10367" w:rsidP="00F36001">
            <w:pPr>
              <w:pStyle w:val="BasicText"/>
            </w:pPr>
            <w:r w:rsidRPr="00D10367">
              <w:t>5</w:t>
            </w:r>
          </w:p>
        </w:tc>
        <w:tc>
          <w:tcPr>
            <w:tcW w:w="3736" w:type="dxa"/>
          </w:tcPr>
          <w:p w14:paraId="062DD0E6" w14:textId="77777777" w:rsidR="00D10367" w:rsidRPr="00D10367" w:rsidRDefault="00D10367" w:rsidP="00F36001">
            <w:pPr>
              <w:pStyle w:val="BasicText"/>
            </w:pPr>
            <w:r w:rsidRPr="00D10367">
              <w:t>I'm not prone to idle chatter, and prefer keeping to myself unless the topic's business.</w:t>
            </w:r>
          </w:p>
        </w:tc>
      </w:tr>
      <w:tr w:rsidR="00D10367" w:rsidRPr="00D10367" w14:paraId="37928599" w14:textId="77777777" w:rsidTr="00C05F0E">
        <w:tc>
          <w:tcPr>
            <w:tcW w:w="0" w:type="auto"/>
          </w:tcPr>
          <w:p w14:paraId="584331C4" w14:textId="77777777" w:rsidR="00D10367" w:rsidRPr="00D10367" w:rsidRDefault="00D10367" w:rsidP="00F36001">
            <w:pPr>
              <w:pStyle w:val="BasicText"/>
            </w:pPr>
            <w:r w:rsidRPr="00D10367">
              <w:t>6</w:t>
            </w:r>
          </w:p>
        </w:tc>
        <w:tc>
          <w:tcPr>
            <w:tcW w:w="3736" w:type="dxa"/>
          </w:tcPr>
          <w:p w14:paraId="24D918A0" w14:textId="77777777" w:rsidR="00D10367" w:rsidRPr="00E30911" w:rsidRDefault="00D10367" w:rsidP="00F36001">
            <w:pPr>
              <w:pStyle w:val="BasicText"/>
            </w:pPr>
            <w:r w:rsidRPr="00D10367">
              <w:t>I've a great deal of practical experience from hunting bounties, and can relate to almost any situation.</w:t>
            </w:r>
          </w:p>
        </w:tc>
      </w:tr>
      <w:tr w:rsidR="00D10367" w:rsidRPr="00D10367" w14:paraId="41A14E30"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0B1BFF66" w14:textId="77777777" w:rsidR="00D10367" w:rsidRPr="00D10367" w:rsidRDefault="00D10367" w:rsidP="00F36001">
            <w:pPr>
              <w:pStyle w:val="BasicText"/>
            </w:pPr>
            <w:r w:rsidRPr="00D10367">
              <w:t>7</w:t>
            </w:r>
          </w:p>
        </w:tc>
        <w:tc>
          <w:tcPr>
            <w:tcW w:w="3736" w:type="dxa"/>
          </w:tcPr>
          <w:p w14:paraId="4C21A41A" w14:textId="77777777" w:rsidR="00D10367" w:rsidRPr="00D10367" w:rsidRDefault="00D10367" w:rsidP="00F36001">
            <w:pPr>
              <w:pStyle w:val="BasicText"/>
            </w:pPr>
            <w:r w:rsidRPr="00D10367">
              <w:t>I'm rather adept at games of skill like darts, or five-finger fillet.</w:t>
            </w:r>
          </w:p>
        </w:tc>
      </w:tr>
      <w:tr w:rsidR="00D10367" w:rsidRPr="00D10367" w14:paraId="584A963D" w14:textId="77777777" w:rsidTr="00C05F0E">
        <w:tc>
          <w:tcPr>
            <w:tcW w:w="0" w:type="auto"/>
          </w:tcPr>
          <w:p w14:paraId="644171FC" w14:textId="77777777" w:rsidR="00D10367" w:rsidRPr="00D10367" w:rsidRDefault="00D10367" w:rsidP="00F36001">
            <w:pPr>
              <w:pStyle w:val="BasicText"/>
            </w:pPr>
            <w:r w:rsidRPr="00D10367">
              <w:t>8</w:t>
            </w:r>
          </w:p>
        </w:tc>
        <w:tc>
          <w:tcPr>
            <w:tcW w:w="3736" w:type="dxa"/>
          </w:tcPr>
          <w:p w14:paraId="3DBEB5A0" w14:textId="77777777" w:rsidR="00D10367" w:rsidRPr="00D10367" w:rsidRDefault="00D10367" w:rsidP="00F36001">
            <w:pPr>
              <w:pStyle w:val="BasicText"/>
            </w:pPr>
            <w:r w:rsidRPr="00D10367">
              <w:t>I frequently move from town to town, eager to pursue new marks and seek new contacts.</w:t>
            </w:r>
          </w:p>
        </w:tc>
      </w:tr>
    </w:tbl>
    <w:p w14:paraId="40727734" w14:textId="77777777" w:rsidR="002556D0" w:rsidRDefault="00206748" w:rsidP="00F36001">
      <w:pPr>
        <w:pStyle w:val="Headline30"/>
      </w:pPr>
      <w:r>
        <w:t>Ideals</w:t>
      </w:r>
    </w:p>
    <w:tbl>
      <w:tblPr>
        <w:tblStyle w:val="TableCoreGreen1"/>
        <w:tblW w:w="0" w:type="auto"/>
        <w:tblLook w:val="04A0" w:firstRow="1" w:lastRow="0" w:firstColumn="1" w:lastColumn="0" w:noHBand="0" w:noVBand="1"/>
      </w:tblPr>
      <w:tblGrid>
        <w:gridCol w:w="404"/>
        <w:gridCol w:w="3736"/>
      </w:tblGrid>
      <w:tr w:rsidR="00D10367" w:rsidRPr="00D10367" w14:paraId="6A359AA0"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0253E5F4" w14:textId="77777777" w:rsidR="00D10367" w:rsidRPr="00D10367" w:rsidRDefault="00D10367" w:rsidP="00F36001">
            <w:pPr>
              <w:pStyle w:val="BasicText"/>
            </w:pPr>
            <w:r w:rsidRPr="00D10367">
              <w:t>d6</w:t>
            </w:r>
          </w:p>
        </w:tc>
        <w:tc>
          <w:tcPr>
            <w:tcW w:w="3736" w:type="dxa"/>
          </w:tcPr>
          <w:p w14:paraId="67A96FDF" w14:textId="77777777" w:rsidR="00D10367" w:rsidRPr="00D10367" w:rsidRDefault="00D10367" w:rsidP="00F36001">
            <w:pPr>
              <w:pStyle w:val="BasicText"/>
            </w:pPr>
            <w:r w:rsidRPr="00D10367">
              <w:t>Ideal</w:t>
            </w:r>
          </w:p>
        </w:tc>
      </w:tr>
      <w:tr w:rsidR="00D10367" w:rsidRPr="00D10367" w14:paraId="610216CB"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2579CA16" w14:textId="77777777" w:rsidR="00D10367" w:rsidRPr="00D10367" w:rsidRDefault="00D10367" w:rsidP="00F36001">
            <w:pPr>
              <w:pStyle w:val="BasicText"/>
            </w:pPr>
            <w:r w:rsidRPr="00D10367">
              <w:t>1</w:t>
            </w:r>
          </w:p>
        </w:tc>
        <w:tc>
          <w:tcPr>
            <w:tcW w:w="3736" w:type="dxa"/>
          </w:tcPr>
          <w:p w14:paraId="4C4A7F4A" w14:textId="77777777" w:rsidR="00D10367" w:rsidRPr="00D10367" w:rsidRDefault="00D10367" w:rsidP="00F36001">
            <w:pPr>
              <w:pStyle w:val="BasicText"/>
            </w:pPr>
            <w:r w:rsidRPr="00D10367">
              <w:t>Justice These people have violated the law once. I won't let it happen twice. (Lawful)</w:t>
            </w:r>
          </w:p>
        </w:tc>
      </w:tr>
      <w:tr w:rsidR="00D10367" w:rsidRPr="00D10367" w14:paraId="4F53FE87" w14:textId="77777777" w:rsidTr="00C05F0E">
        <w:tc>
          <w:tcPr>
            <w:tcW w:w="0" w:type="auto"/>
          </w:tcPr>
          <w:p w14:paraId="28314C94" w14:textId="77777777" w:rsidR="00D10367" w:rsidRPr="00D10367" w:rsidRDefault="00D10367" w:rsidP="00F36001">
            <w:pPr>
              <w:pStyle w:val="BasicText"/>
            </w:pPr>
            <w:r w:rsidRPr="00D10367">
              <w:t>2</w:t>
            </w:r>
          </w:p>
        </w:tc>
        <w:tc>
          <w:tcPr>
            <w:tcW w:w="3736" w:type="dxa"/>
          </w:tcPr>
          <w:p w14:paraId="065393A6" w14:textId="77777777" w:rsidR="00D10367" w:rsidRPr="00D10367" w:rsidRDefault="00D10367" w:rsidP="00F36001">
            <w:pPr>
              <w:pStyle w:val="BasicText"/>
            </w:pPr>
            <w:r w:rsidRPr="00D10367">
              <w:t>Wealth The only path to true freedom is having gold enough to do as you will. (Chaotic)</w:t>
            </w:r>
          </w:p>
        </w:tc>
      </w:tr>
      <w:tr w:rsidR="00D10367" w:rsidRPr="00D10367" w14:paraId="367D0BA5"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645855DC" w14:textId="77777777" w:rsidR="00D10367" w:rsidRPr="00D10367" w:rsidRDefault="00D10367" w:rsidP="00F36001">
            <w:pPr>
              <w:pStyle w:val="BasicText"/>
            </w:pPr>
            <w:r w:rsidRPr="00D10367">
              <w:t>3</w:t>
            </w:r>
          </w:p>
        </w:tc>
        <w:tc>
          <w:tcPr>
            <w:tcW w:w="3736" w:type="dxa"/>
          </w:tcPr>
          <w:p w14:paraId="2BE2CA71" w14:textId="77777777" w:rsidR="00D10367" w:rsidRPr="00D10367" w:rsidRDefault="00D10367" w:rsidP="00F36001">
            <w:pPr>
              <w:pStyle w:val="BasicText"/>
            </w:pPr>
            <w:r w:rsidRPr="00D10367">
              <w:t>Brutality Gold pales to the brilliance of the life draining from their eyes. (Evil)</w:t>
            </w:r>
          </w:p>
        </w:tc>
      </w:tr>
      <w:tr w:rsidR="00D10367" w:rsidRPr="00D10367" w14:paraId="5ABE8D80" w14:textId="77777777" w:rsidTr="00C05F0E">
        <w:tc>
          <w:tcPr>
            <w:tcW w:w="0" w:type="auto"/>
          </w:tcPr>
          <w:p w14:paraId="7634946D" w14:textId="77777777" w:rsidR="00D10367" w:rsidRPr="00D10367" w:rsidRDefault="00D10367" w:rsidP="00F36001">
            <w:pPr>
              <w:pStyle w:val="BasicText"/>
            </w:pPr>
            <w:r w:rsidRPr="00D10367">
              <w:t>4</w:t>
            </w:r>
          </w:p>
        </w:tc>
        <w:tc>
          <w:tcPr>
            <w:tcW w:w="3736" w:type="dxa"/>
          </w:tcPr>
          <w:p w14:paraId="5A2F117B" w14:textId="77777777" w:rsidR="00D10367" w:rsidRPr="00D10367" w:rsidRDefault="00D10367" w:rsidP="00F36001">
            <w:pPr>
              <w:pStyle w:val="BasicText"/>
            </w:pPr>
            <w:r w:rsidRPr="00D10367">
              <w:t>Morality It's not enough to hunt them down. They have to understand what they've done is reprehensible. (Good)</w:t>
            </w:r>
          </w:p>
        </w:tc>
      </w:tr>
      <w:tr w:rsidR="00D10367" w:rsidRPr="00D10367" w14:paraId="2C8C781B"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5B473DF7" w14:textId="77777777" w:rsidR="00D10367" w:rsidRPr="00D10367" w:rsidRDefault="00D10367" w:rsidP="00F36001">
            <w:pPr>
              <w:pStyle w:val="BasicText"/>
            </w:pPr>
            <w:r w:rsidRPr="00D10367">
              <w:t>5</w:t>
            </w:r>
          </w:p>
        </w:tc>
        <w:tc>
          <w:tcPr>
            <w:tcW w:w="3736" w:type="dxa"/>
          </w:tcPr>
          <w:p w14:paraId="57211E19" w14:textId="77777777" w:rsidR="00D10367" w:rsidRPr="00D10367" w:rsidRDefault="00D10367" w:rsidP="00F36001">
            <w:pPr>
              <w:pStyle w:val="BasicText"/>
            </w:pPr>
            <w:r w:rsidRPr="00D10367">
              <w:t>Ambiguity This job's just a job, like any other. Nothing personal against my targets. (Neutral)</w:t>
            </w:r>
          </w:p>
        </w:tc>
      </w:tr>
      <w:tr w:rsidR="00D10367" w:rsidRPr="00D10367" w14:paraId="787793C1" w14:textId="77777777" w:rsidTr="00C05F0E">
        <w:tc>
          <w:tcPr>
            <w:tcW w:w="0" w:type="auto"/>
          </w:tcPr>
          <w:p w14:paraId="23E8612D" w14:textId="77777777" w:rsidR="00D10367" w:rsidRPr="00D10367" w:rsidRDefault="00D10367" w:rsidP="00F36001">
            <w:pPr>
              <w:pStyle w:val="BasicText"/>
            </w:pPr>
            <w:r w:rsidRPr="00D10367">
              <w:t>6</w:t>
            </w:r>
          </w:p>
        </w:tc>
        <w:tc>
          <w:tcPr>
            <w:tcW w:w="3736" w:type="dxa"/>
          </w:tcPr>
          <w:p w14:paraId="24E4CC1F" w14:textId="77777777" w:rsidR="00D10367" w:rsidRPr="00D10367" w:rsidRDefault="00D10367" w:rsidP="00F36001">
            <w:pPr>
              <w:pStyle w:val="BasicText"/>
            </w:pPr>
            <w:r w:rsidRPr="00D10367">
              <w:t>Endurance In no other line of work could anyone expect to test their limits so completely. (Any)</w:t>
            </w:r>
          </w:p>
        </w:tc>
      </w:tr>
    </w:tbl>
    <w:p w14:paraId="1E6C52CB" w14:textId="77777777" w:rsidR="002556D0" w:rsidRDefault="00206748" w:rsidP="00F36001">
      <w:pPr>
        <w:pStyle w:val="Headline30"/>
      </w:pPr>
      <w:r>
        <w:t>Bonds</w:t>
      </w:r>
    </w:p>
    <w:tbl>
      <w:tblPr>
        <w:tblStyle w:val="TableCoreGreen1"/>
        <w:tblW w:w="0" w:type="auto"/>
        <w:tblLook w:val="04A0" w:firstRow="1" w:lastRow="0" w:firstColumn="1" w:lastColumn="0" w:noHBand="0" w:noVBand="1"/>
      </w:tblPr>
      <w:tblGrid>
        <w:gridCol w:w="404"/>
        <w:gridCol w:w="3736"/>
      </w:tblGrid>
      <w:tr w:rsidR="00D10367" w:rsidRPr="00D10367" w14:paraId="700EF2C3"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3CB0FD01" w14:textId="77777777" w:rsidR="00D10367" w:rsidRPr="00D10367" w:rsidRDefault="00D10367" w:rsidP="00F36001">
            <w:pPr>
              <w:pStyle w:val="BasicText"/>
            </w:pPr>
            <w:r w:rsidRPr="00D10367">
              <w:t>d6</w:t>
            </w:r>
          </w:p>
        </w:tc>
        <w:tc>
          <w:tcPr>
            <w:tcW w:w="3736" w:type="dxa"/>
          </w:tcPr>
          <w:p w14:paraId="6CE6DF3C" w14:textId="77777777" w:rsidR="00D10367" w:rsidRPr="00D10367" w:rsidRDefault="00D10367" w:rsidP="00F36001">
            <w:pPr>
              <w:pStyle w:val="BasicText"/>
            </w:pPr>
            <w:r w:rsidRPr="00D10367">
              <w:t>Bond</w:t>
            </w:r>
          </w:p>
        </w:tc>
      </w:tr>
      <w:tr w:rsidR="00D10367" w:rsidRPr="00D10367" w14:paraId="0DE603D7"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08840753" w14:textId="77777777" w:rsidR="00D10367" w:rsidRPr="00D10367" w:rsidRDefault="00D10367" w:rsidP="00F36001">
            <w:pPr>
              <w:pStyle w:val="BasicText"/>
            </w:pPr>
            <w:r w:rsidRPr="00D10367">
              <w:t>1</w:t>
            </w:r>
          </w:p>
        </w:tc>
        <w:tc>
          <w:tcPr>
            <w:tcW w:w="3736" w:type="dxa"/>
          </w:tcPr>
          <w:p w14:paraId="4C199E98" w14:textId="77777777" w:rsidR="00D10367" w:rsidRPr="00D10367" w:rsidRDefault="00D10367" w:rsidP="00F36001">
            <w:pPr>
              <w:pStyle w:val="BasicText"/>
            </w:pPr>
            <w:r w:rsidRPr="00D10367">
              <w:t>Once a solider, my comrade's grave betrayal forced me from my home, and into this life.</w:t>
            </w:r>
          </w:p>
        </w:tc>
      </w:tr>
      <w:tr w:rsidR="00D10367" w:rsidRPr="00D10367" w14:paraId="48BA9E2D" w14:textId="77777777" w:rsidTr="00C05F0E">
        <w:tc>
          <w:tcPr>
            <w:tcW w:w="0" w:type="auto"/>
          </w:tcPr>
          <w:p w14:paraId="4C2E01AF" w14:textId="77777777" w:rsidR="00D10367" w:rsidRPr="00D10367" w:rsidRDefault="00D10367" w:rsidP="00F36001">
            <w:pPr>
              <w:pStyle w:val="BasicText"/>
            </w:pPr>
            <w:r w:rsidRPr="00D10367">
              <w:t>2</w:t>
            </w:r>
          </w:p>
        </w:tc>
        <w:tc>
          <w:tcPr>
            <w:tcW w:w="3736" w:type="dxa"/>
          </w:tcPr>
          <w:p w14:paraId="1C03615B" w14:textId="77777777" w:rsidR="00D10367" w:rsidRPr="00D10367" w:rsidRDefault="00D10367" w:rsidP="00F36001">
            <w:pPr>
              <w:pStyle w:val="BasicText"/>
            </w:pPr>
            <w:r w:rsidRPr="00D10367">
              <w:t>Though my friends are few, I owe them my life many times over, and would happily die for them.</w:t>
            </w:r>
          </w:p>
        </w:tc>
      </w:tr>
      <w:tr w:rsidR="00D10367" w:rsidRPr="00D10367" w14:paraId="5F54A211"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3A52EE14" w14:textId="77777777" w:rsidR="00D10367" w:rsidRPr="00D10367" w:rsidRDefault="00D10367" w:rsidP="00F36001">
            <w:pPr>
              <w:pStyle w:val="BasicText"/>
            </w:pPr>
            <w:r w:rsidRPr="00D10367">
              <w:t>3</w:t>
            </w:r>
          </w:p>
        </w:tc>
        <w:tc>
          <w:tcPr>
            <w:tcW w:w="3736" w:type="dxa"/>
          </w:tcPr>
          <w:p w14:paraId="1A8444EB" w14:textId="77777777" w:rsidR="00D10367" w:rsidRPr="00D10367" w:rsidRDefault="00D10367" w:rsidP="00F36001">
            <w:pPr>
              <w:pStyle w:val="BasicText"/>
            </w:pPr>
            <w:r w:rsidRPr="00D10367">
              <w:t>Horrendous tales and vile rumor destroyed my family's good name, and this path is the only recourse to find the truth.</w:t>
            </w:r>
          </w:p>
        </w:tc>
      </w:tr>
      <w:tr w:rsidR="00D10367" w:rsidRPr="00D10367" w14:paraId="759A568E" w14:textId="77777777" w:rsidTr="00C05F0E">
        <w:tc>
          <w:tcPr>
            <w:tcW w:w="0" w:type="auto"/>
          </w:tcPr>
          <w:p w14:paraId="4CDA56F1" w14:textId="77777777" w:rsidR="00D10367" w:rsidRPr="00D10367" w:rsidRDefault="00D10367" w:rsidP="00F36001">
            <w:pPr>
              <w:pStyle w:val="BasicText"/>
            </w:pPr>
            <w:r w:rsidRPr="00D10367">
              <w:t>4</w:t>
            </w:r>
          </w:p>
        </w:tc>
        <w:tc>
          <w:tcPr>
            <w:tcW w:w="3736" w:type="dxa"/>
          </w:tcPr>
          <w:p w14:paraId="6F46438C" w14:textId="77777777" w:rsidR="00D10367" w:rsidRPr="00D10367" w:rsidRDefault="00D10367" w:rsidP="00F36001">
            <w:pPr>
              <w:pStyle w:val="BasicText"/>
            </w:pPr>
            <w:r w:rsidRPr="00D10367">
              <w:t>The contract turned sour, and now I find myself yoked to dangerously twisted employers.</w:t>
            </w:r>
          </w:p>
        </w:tc>
      </w:tr>
      <w:tr w:rsidR="00D10367" w:rsidRPr="00D10367" w14:paraId="49A96BD7"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3CF779CD" w14:textId="77777777" w:rsidR="00D10367" w:rsidRPr="00D10367" w:rsidRDefault="00D10367" w:rsidP="00F36001">
            <w:pPr>
              <w:pStyle w:val="BasicText"/>
            </w:pPr>
            <w:r w:rsidRPr="00D10367">
              <w:t>5</w:t>
            </w:r>
          </w:p>
        </w:tc>
        <w:tc>
          <w:tcPr>
            <w:tcW w:w="3736" w:type="dxa"/>
          </w:tcPr>
          <w:p w14:paraId="7D087CD1" w14:textId="77777777" w:rsidR="00D10367" w:rsidRPr="00D10367" w:rsidRDefault="00D10367" w:rsidP="00F36001">
            <w:pPr>
              <w:pStyle w:val="BasicText"/>
            </w:pPr>
            <w:r w:rsidRPr="00D10367">
              <w:t>All my deeds would surely consign me to prison - only by servicing officials do I stay free.</w:t>
            </w:r>
          </w:p>
        </w:tc>
      </w:tr>
      <w:tr w:rsidR="00D10367" w:rsidRPr="00D10367" w14:paraId="71530321" w14:textId="77777777" w:rsidTr="00C05F0E">
        <w:tc>
          <w:tcPr>
            <w:tcW w:w="0" w:type="auto"/>
          </w:tcPr>
          <w:p w14:paraId="039AF226" w14:textId="77777777" w:rsidR="00D10367" w:rsidRPr="00D10367" w:rsidRDefault="00D10367" w:rsidP="00F36001">
            <w:pPr>
              <w:pStyle w:val="BasicText"/>
            </w:pPr>
            <w:r w:rsidRPr="00D10367">
              <w:t>6</w:t>
            </w:r>
          </w:p>
        </w:tc>
        <w:tc>
          <w:tcPr>
            <w:tcW w:w="3736" w:type="dxa"/>
          </w:tcPr>
          <w:p w14:paraId="6A484384" w14:textId="77777777" w:rsidR="00D10367" w:rsidRPr="00D10367" w:rsidRDefault="00D10367" w:rsidP="00F36001">
            <w:pPr>
              <w:pStyle w:val="BasicText"/>
            </w:pPr>
            <w:r w:rsidRPr="00D10367">
              <w:t>Mindless thuggery stole the life of one I cherished, and the price they must pay is one I will collect.</w:t>
            </w:r>
          </w:p>
        </w:tc>
      </w:tr>
    </w:tbl>
    <w:p w14:paraId="18AC0393" w14:textId="77777777" w:rsidR="002556D0" w:rsidRDefault="00206748" w:rsidP="00F36001">
      <w:pPr>
        <w:pStyle w:val="Headline30"/>
      </w:pPr>
      <w:r>
        <w:t>Flaws</w:t>
      </w:r>
    </w:p>
    <w:tbl>
      <w:tblPr>
        <w:tblStyle w:val="TableCoreGreen1"/>
        <w:tblW w:w="0" w:type="auto"/>
        <w:tblLook w:val="04A0" w:firstRow="1" w:lastRow="0" w:firstColumn="1" w:lastColumn="0" w:noHBand="0" w:noVBand="1"/>
      </w:tblPr>
      <w:tblGrid>
        <w:gridCol w:w="404"/>
        <w:gridCol w:w="3736"/>
      </w:tblGrid>
      <w:tr w:rsidR="00D10367" w:rsidRPr="00D10367" w14:paraId="20BF325A"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1A11D82D" w14:textId="77777777" w:rsidR="00D10367" w:rsidRPr="00D10367" w:rsidRDefault="00D10367" w:rsidP="00F36001">
            <w:pPr>
              <w:pStyle w:val="BasicText"/>
            </w:pPr>
            <w:r w:rsidRPr="00D10367">
              <w:t>d6</w:t>
            </w:r>
          </w:p>
        </w:tc>
        <w:tc>
          <w:tcPr>
            <w:tcW w:w="3736" w:type="dxa"/>
          </w:tcPr>
          <w:p w14:paraId="399EEB8C" w14:textId="77777777" w:rsidR="00D10367" w:rsidRPr="00D10367" w:rsidRDefault="00D10367" w:rsidP="00F36001">
            <w:pPr>
              <w:pStyle w:val="BasicText"/>
            </w:pPr>
            <w:r w:rsidRPr="00D10367">
              <w:t>Flaw</w:t>
            </w:r>
          </w:p>
        </w:tc>
      </w:tr>
      <w:tr w:rsidR="00D10367" w:rsidRPr="00D10367" w14:paraId="1F787273"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61FB6E06" w14:textId="77777777" w:rsidR="00D10367" w:rsidRPr="00D10367" w:rsidRDefault="00D10367" w:rsidP="00F36001">
            <w:pPr>
              <w:pStyle w:val="BasicText"/>
            </w:pPr>
            <w:r w:rsidRPr="00D10367">
              <w:t>1</w:t>
            </w:r>
          </w:p>
        </w:tc>
        <w:tc>
          <w:tcPr>
            <w:tcW w:w="3736" w:type="dxa"/>
          </w:tcPr>
          <w:p w14:paraId="05B8D964" w14:textId="77777777" w:rsidR="00D10367" w:rsidRPr="00D10367" w:rsidRDefault="00D10367" w:rsidP="00F36001">
            <w:pPr>
              <w:pStyle w:val="BasicText"/>
            </w:pPr>
            <w:r w:rsidRPr="00D10367">
              <w:t>Sleep, when it comes, is no sleep at all. The time spent tracking marks has left me skittish and paranoid.</w:t>
            </w:r>
          </w:p>
        </w:tc>
      </w:tr>
      <w:tr w:rsidR="00D10367" w:rsidRPr="00D10367" w14:paraId="110A01F3" w14:textId="77777777" w:rsidTr="00C05F0E">
        <w:tc>
          <w:tcPr>
            <w:tcW w:w="0" w:type="auto"/>
          </w:tcPr>
          <w:p w14:paraId="6ACB6431" w14:textId="77777777" w:rsidR="00D10367" w:rsidRPr="00D10367" w:rsidRDefault="00D10367" w:rsidP="00F36001">
            <w:pPr>
              <w:pStyle w:val="BasicText"/>
            </w:pPr>
            <w:r w:rsidRPr="00D10367">
              <w:lastRenderedPageBreak/>
              <w:t>2</w:t>
            </w:r>
          </w:p>
        </w:tc>
        <w:tc>
          <w:tcPr>
            <w:tcW w:w="3736" w:type="dxa"/>
          </w:tcPr>
          <w:p w14:paraId="17CF9168" w14:textId="77777777" w:rsidR="00D10367" w:rsidRPr="00D10367" w:rsidRDefault="00D10367" w:rsidP="00F36001">
            <w:pPr>
              <w:pStyle w:val="BasicText"/>
            </w:pPr>
            <w:r w:rsidRPr="00D10367">
              <w:t>Not only am I good at what I do, but I love what I do - and I hate myself for it.</w:t>
            </w:r>
          </w:p>
        </w:tc>
      </w:tr>
      <w:tr w:rsidR="00D10367" w:rsidRPr="00D10367" w14:paraId="06A97A86"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47F97F79" w14:textId="77777777" w:rsidR="00D10367" w:rsidRPr="00D10367" w:rsidRDefault="00D10367" w:rsidP="00F36001">
            <w:pPr>
              <w:pStyle w:val="BasicText"/>
            </w:pPr>
            <w:r w:rsidRPr="00D10367">
              <w:t>3</w:t>
            </w:r>
          </w:p>
        </w:tc>
        <w:tc>
          <w:tcPr>
            <w:tcW w:w="3736" w:type="dxa"/>
          </w:tcPr>
          <w:p w14:paraId="499C27A3" w14:textId="77777777" w:rsidR="00D10367" w:rsidRPr="00D10367" w:rsidRDefault="00D10367" w:rsidP="00F36001">
            <w:pPr>
              <w:pStyle w:val="BasicText"/>
            </w:pPr>
            <w:r w:rsidRPr="00D10367">
              <w:t>I refuse to believe anyone can be trusted, and will root through their life until I'm satisfied they can be.</w:t>
            </w:r>
          </w:p>
        </w:tc>
      </w:tr>
      <w:tr w:rsidR="00D10367" w:rsidRPr="00D10367" w14:paraId="76D0CCC8" w14:textId="77777777" w:rsidTr="00C05F0E">
        <w:tc>
          <w:tcPr>
            <w:tcW w:w="0" w:type="auto"/>
          </w:tcPr>
          <w:p w14:paraId="2ECE2625" w14:textId="77777777" w:rsidR="00D10367" w:rsidRPr="00D10367" w:rsidRDefault="00D10367" w:rsidP="00F36001">
            <w:pPr>
              <w:pStyle w:val="BasicText"/>
            </w:pPr>
            <w:r w:rsidRPr="00D10367">
              <w:t>4</w:t>
            </w:r>
          </w:p>
        </w:tc>
        <w:tc>
          <w:tcPr>
            <w:tcW w:w="3736" w:type="dxa"/>
          </w:tcPr>
          <w:p w14:paraId="359A2D83" w14:textId="77777777" w:rsidR="00D10367" w:rsidRPr="00D10367" w:rsidRDefault="00D10367" w:rsidP="00F36001">
            <w:pPr>
              <w:pStyle w:val="BasicText"/>
            </w:pPr>
            <w:r w:rsidRPr="00D10367">
              <w:t>At a younger age my actions earned me the brand of a criminal, those mistakes haunting me and my fellows even today.</w:t>
            </w:r>
          </w:p>
        </w:tc>
      </w:tr>
      <w:tr w:rsidR="00D10367" w:rsidRPr="00D10367" w14:paraId="3C795D11" w14:textId="77777777" w:rsidTr="00C05F0E">
        <w:trPr>
          <w:cnfStyle w:val="000000100000" w:firstRow="0" w:lastRow="0" w:firstColumn="0" w:lastColumn="0" w:oddVBand="0" w:evenVBand="0" w:oddHBand="1" w:evenHBand="0" w:firstRowFirstColumn="0" w:firstRowLastColumn="0" w:lastRowFirstColumn="0" w:lastRowLastColumn="0"/>
        </w:trPr>
        <w:tc>
          <w:tcPr>
            <w:tcW w:w="0" w:type="auto"/>
          </w:tcPr>
          <w:p w14:paraId="434D1ED3" w14:textId="77777777" w:rsidR="00D10367" w:rsidRPr="00D10367" w:rsidRDefault="00D10367" w:rsidP="00F36001">
            <w:pPr>
              <w:pStyle w:val="BasicText"/>
            </w:pPr>
            <w:r w:rsidRPr="00D10367">
              <w:t>5</w:t>
            </w:r>
          </w:p>
        </w:tc>
        <w:tc>
          <w:tcPr>
            <w:tcW w:w="3736" w:type="dxa"/>
          </w:tcPr>
          <w:p w14:paraId="00A45C66" w14:textId="77777777" w:rsidR="00D10367" w:rsidRPr="00D10367" w:rsidRDefault="00D10367" w:rsidP="00F36001">
            <w:pPr>
              <w:pStyle w:val="BasicText"/>
            </w:pPr>
            <w:r w:rsidRPr="00D10367">
              <w:t>It is only for my own selfish need to be the best at what I do that I abandon my team to bring the bounty in first.</w:t>
            </w:r>
          </w:p>
        </w:tc>
      </w:tr>
      <w:tr w:rsidR="00D10367" w:rsidRPr="00D10367" w14:paraId="6F6A6372" w14:textId="77777777" w:rsidTr="00C05F0E">
        <w:tc>
          <w:tcPr>
            <w:tcW w:w="0" w:type="auto"/>
          </w:tcPr>
          <w:p w14:paraId="16F42EDE" w14:textId="77777777" w:rsidR="00D10367" w:rsidRPr="00D10367" w:rsidRDefault="00D10367" w:rsidP="00F36001">
            <w:pPr>
              <w:pStyle w:val="BasicText"/>
            </w:pPr>
            <w:r w:rsidRPr="00D10367">
              <w:t>6</w:t>
            </w:r>
          </w:p>
        </w:tc>
        <w:tc>
          <w:tcPr>
            <w:tcW w:w="3736" w:type="dxa"/>
          </w:tcPr>
          <w:p w14:paraId="30B6C9D9" w14:textId="77777777" w:rsidR="00D10367" w:rsidRPr="00D10367" w:rsidRDefault="00D10367" w:rsidP="00F36001">
            <w:pPr>
              <w:pStyle w:val="BasicText"/>
            </w:pPr>
            <w:r w:rsidRPr="00D10367">
              <w:t>Contract or not, I never bring murder bounties back alive. They showed no mercy, and so neither will I.</w:t>
            </w:r>
          </w:p>
        </w:tc>
      </w:tr>
    </w:tbl>
    <w:p w14:paraId="5F75EF8B" w14:textId="77777777" w:rsidR="002556D0" w:rsidRDefault="002556D0" w:rsidP="00F36001">
      <w:pPr>
        <w:pStyle w:val="BasicText"/>
      </w:pPr>
    </w:p>
    <w:p w14:paraId="4A738D53" w14:textId="77777777" w:rsidR="005D1CE8" w:rsidRDefault="005D1CE8" w:rsidP="00F36001">
      <w:pPr>
        <w:pStyle w:val="Headline1"/>
      </w:pPr>
      <w:r>
        <w:t>Background example</w:t>
      </w:r>
    </w:p>
    <w:p w14:paraId="390E12B9" w14:textId="4C721A33" w:rsidR="005D1CE8" w:rsidRDefault="00DD60DF" w:rsidP="00F36001">
      <w:pPr>
        <w:pStyle w:val="BasicText"/>
      </w:pPr>
      <w:r>
        <w:t>B</w:t>
      </w:r>
      <w:r w:rsidR="005D1CE8">
        <w:t xml:space="preserve">ackground example description for </w:t>
      </w:r>
      <w:r w:rsidR="00303BBA">
        <w:t>two or three paragraphs.</w:t>
      </w:r>
    </w:p>
    <w:p w14:paraId="6BF11AF2" w14:textId="77777777" w:rsidR="005D1CE8" w:rsidRDefault="005D1CE8" w:rsidP="00C05F0E">
      <w:pPr>
        <w:pStyle w:val="BoxedtextAloud"/>
      </w:pPr>
      <w:r w:rsidRPr="00C05F0E">
        <w:rPr>
          <w:rStyle w:val="aff"/>
        </w:rPr>
        <w:t xml:space="preserve">Skill Proficiencies:  </w:t>
      </w:r>
      <w:r w:rsidR="00303BBA">
        <w:t>Any two skills</w:t>
      </w:r>
    </w:p>
    <w:p w14:paraId="1BA3AAA8" w14:textId="5560BEDB" w:rsidR="005D1CE8" w:rsidRDefault="005D1CE8" w:rsidP="00C05F0E">
      <w:pPr>
        <w:pStyle w:val="BoxedtextAloud"/>
      </w:pPr>
      <w:r w:rsidRPr="00C05F0E">
        <w:rPr>
          <w:rStyle w:val="aff"/>
        </w:rPr>
        <w:t>Tool Proficiencies:</w:t>
      </w:r>
      <w:r>
        <w:t xml:space="preserve"> </w:t>
      </w:r>
      <w:r w:rsidR="00303BBA" w:rsidRPr="00303BBA">
        <w:t>Thieves' Tools</w:t>
      </w:r>
    </w:p>
    <w:p w14:paraId="70D6A281" w14:textId="77777777" w:rsidR="00303BBA" w:rsidRDefault="00303BBA" w:rsidP="00C05F0E">
      <w:pPr>
        <w:pStyle w:val="BoxedtextAloud"/>
      </w:pPr>
      <w:r w:rsidRPr="00C05F0E">
        <w:rPr>
          <w:rStyle w:val="aff"/>
        </w:rPr>
        <w:t xml:space="preserve">Languages: </w:t>
      </w:r>
      <w:r>
        <w:t>Any combination of two</w:t>
      </w:r>
    </w:p>
    <w:p w14:paraId="752526E5" w14:textId="77777777" w:rsidR="005D1CE8" w:rsidRDefault="005D1CE8" w:rsidP="00C05F0E">
      <w:pPr>
        <w:pStyle w:val="BoxedtextAloud"/>
      </w:pPr>
      <w:r w:rsidRPr="00C05F0E">
        <w:rPr>
          <w:rStyle w:val="aff"/>
        </w:rPr>
        <w:t>Equipment:</w:t>
      </w:r>
      <w:r>
        <w:t xml:space="preserve">  </w:t>
      </w:r>
      <w:r w:rsidR="00303BBA">
        <w:t>some items related to background example</w:t>
      </w:r>
      <w:r>
        <w:t xml:space="preserve">, </w:t>
      </w:r>
      <w:r w:rsidR="00303BBA">
        <w:t xml:space="preserve">some appropriate clothes, </w:t>
      </w:r>
      <w:r>
        <w:t>and a belt pouch containing 30 gold</w:t>
      </w:r>
    </w:p>
    <w:p w14:paraId="2D521F18" w14:textId="77777777" w:rsidR="005D1CE8" w:rsidRDefault="005D1CE8" w:rsidP="00C05F0E">
      <w:pPr>
        <w:pStyle w:val="BoxedtextAloud"/>
      </w:pPr>
      <w:r w:rsidRPr="00C05F0E">
        <w:rPr>
          <w:rStyle w:val="aff"/>
        </w:rPr>
        <w:t>Lifestyle:</w:t>
      </w:r>
      <w:r>
        <w:t xml:space="preserve"> modest</w:t>
      </w:r>
    </w:p>
    <w:p w14:paraId="38C0FC7C" w14:textId="77777777" w:rsidR="005D1CE8" w:rsidRDefault="005D1CE8" w:rsidP="00F36001">
      <w:pPr>
        <w:pStyle w:val="Headline30"/>
      </w:pPr>
      <w:r>
        <w:t>Feature: Background Feature Name</w:t>
      </w:r>
    </w:p>
    <w:p w14:paraId="5EA2E9A7" w14:textId="77777777" w:rsidR="005D1CE8" w:rsidRDefault="005D1CE8" w:rsidP="00F36001">
      <w:pPr>
        <w:pStyle w:val="BasicText"/>
      </w:pPr>
      <w:r>
        <w:t>Description of Background Feature Name.</w:t>
      </w:r>
    </w:p>
    <w:p w14:paraId="2AEA85E2" w14:textId="77777777" w:rsidR="005D1CE8" w:rsidRDefault="005D1CE8" w:rsidP="00F36001">
      <w:pPr>
        <w:pStyle w:val="BasicText"/>
      </w:pPr>
      <w:r>
        <w:t>You can also sketch out faces and general locations you've seen with accuracy, possessing exceptional recollection. In addition, you often effortlessly identify clues when tracking your bounty's movements and disposition that would be otherwise lost on lesser pursuers.</w:t>
      </w:r>
    </w:p>
    <w:p w14:paraId="021EFD42" w14:textId="77777777" w:rsidR="005D1CE8" w:rsidRDefault="005D1CE8" w:rsidP="00F36001">
      <w:pPr>
        <w:pStyle w:val="Headline2"/>
      </w:pPr>
      <w:r>
        <w:t>Suggested Characteristics</w:t>
      </w:r>
    </w:p>
    <w:p w14:paraId="79E66B65" w14:textId="77777777" w:rsidR="005D1CE8" w:rsidRDefault="005D1CE8" w:rsidP="00F36001">
      <w:pPr>
        <w:pStyle w:val="Headline30"/>
      </w:pPr>
      <w:r>
        <w:t>Personality Traits</w:t>
      </w:r>
    </w:p>
    <w:tbl>
      <w:tblPr>
        <w:tblStyle w:val="TableClassCoreGreen"/>
        <w:tblW w:w="0" w:type="auto"/>
        <w:tblInd w:w="0" w:type="dxa"/>
        <w:tblLook w:val="04A0" w:firstRow="1" w:lastRow="0" w:firstColumn="1" w:lastColumn="0" w:noHBand="0" w:noVBand="1"/>
      </w:tblPr>
      <w:tblGrid>
        <w:gridCol w:w="416"/>
        <w:gridCol w:w="3736"/>
      </w:tblGrid>
      <w:tr w:rsidR="005D1CE8" w:rsidRPr="00D10367" w14:paraId="0052CD31"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17B2F828" w14:textId="77777777" w:rsidR="005D1CE8" w:rsidRPr="00D10367" w:rsidRDefault="005D1CE8" w:rsidP="00C05F0E">
            <w:pPr>
              <w:pStyle w:val="TableHeader"/>
            </w:pPr>
            <w:r w:rsidRPr="00D10367">
              <w:t>d8</w:t>
            </w:r>
          </w:p>
        </w:tc>
        <w:tc>
          <w:tcPr>
            <w:tcW w:w="3736" w:type="dxa"/>
          </w:tcPr>
          <w:p w14:paraId="47E6E7AE" w14:textId="77777777" w:rsidR="005D1CE8" w:rsidRPr="00D10367" w:rsidRDefault="005D1CE8" w:rsidP="00C05F0E">
            <w:pPr>
              <w:pStyle w:val="TableHeader"/>
            </w:pPr>
            <w:r w:rsidRPr="00D10367">
              <w:t>Personality Trait</w:t>
            </w:r>
          </w:p>
        </w:tc>
      </w:tr>
      <w:tr w:rsidR="005D1CE8" w:rsidRPr="00D10367" w14:paraId="61133CD3" w14:textId="77777777" w:rsidTr="00C05F0E">
        <w:tc>
          <w:tcPr>
            <w:tcW w:w="0" w:type="auto"/>
          </w:tcPr>
          <w:p w14:paraId="03966F27" w14:textId="77777777" w:rsidR="005D1CE8" w:rsidRPr="00D10367" w:rsidRDefault="005D1CE8" w:rsidP="00F36001">
            <w:pPr>
              <w:pStyle w:val="BasicText"/>
            </w:pPr>
            <w:r w:rsidRPr="00D10367">
              <w:t>1</w:t>
            </w:r>
          </w:p>
        </w:tc>
        <w:tc>
          <w:tcPr>
            <w:tcW w:w="3736" w:type="dxa"/>
          </w:tcPr>
          <w:p w14:paraId="3D32CDF0" w14:textId="77777777" w:rsidR="005D1CE8" w:rsidRPr="00D10367" w:rsidRDefault="005D1CE8" w:rsidP="00F36001">
            <w:pPr>
              <w:pStyle w:val="BasicText"/>
            </w:pPr>
          </w:p>
        </w:tc>
      </w:tr>
      <w:tr w:rsidR="005D1CE8" w:rsidRPr="00D10367" w14:paraId="58518157"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3A114D09" w14:textId="77777777" w:rsidR="005D1CE8" w:rsidRPr="00D10367" w:rsidRDefault="005D1CE8" w:rsidP="00F36001">
            <w:pPr>
              <w:pStyle w:val="BasicText"/>
            </w:pPr>
            <w:r w:rsidRPr="00D10367">
              <w:t>2</w:t>
            </w:r>
          </w:p>
        </w:tc>
        <w:tc>
          <w:tcPr>
            <w:tcW w:w="3736" w:type="dxa"/>
          </w:tcPr>
          <w:p w14:paraId="44C518B4" w14:textId="77777777" w:rsidR="005D1CE8" w:rsidRPr="00D10367" w:rsidRDefault="005D1CE8" w:rsidP="00F36001">
            <w:pPr>
              <w:pStyle w:val="BasicText"/>
            </w:pPr>
          </w:p>
        </w:tc>
      </w:tr>
      <w:tr w:rsidR="005D1CE8" w:rsidRPr="00D10367" w14:paraId="16D2B0FD" w14:textId="77777777" w:rsidTr="00C05F0E">
        <w:tc>
          <w:tcPr>
            <w:tcW w:w="0" w:type="auto"/>
          </w:tcPr>
          <w:p w14:paraId="49DBB92D" w14:textId="77777777" w:rsidR="005D1CE8" w:rsidRPr="00D10367" w:rsidRDefault="005D1CE8" w:rsidP="00F36001">
            <w:pPr>
              <w:pStyle w:val="BasicText"/>
            </w:pPr>
            <w:r w:rsidRPr="00D10367">
              <w:t>3</w:t>
            </w:r>
          </w:p>
        </w:tc>
        <w:tc>
          <w:tcPr>
            <w:tcW w:w="3736" w:type="dxa"/>
          </w:tcPr>
          <w:p w14:paraId="0D5BD3A2" w14:textId="77777777" w:rsidR="005D1CE8" w:rsidRPr="00D10367" w:rsidRDefault="005D1CE8" w:rsidP="00F36001">
            <w:pPr>
              <w:pStyle w:val="BasicText"/>
            </w:pPr>
          </w:p>
        </w:tc>
      </w:tr>
      <w:tr w:rsidR="005D1CE8" w:rsidRPr="00D10367" w14:paraId="6FDD7C9E"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2BDCAA29" w14:textId="77777777" w:rsidR="005D1CE8" w:rsidRPr="00D10367" w:rsidRDefault="005D1CE8" w:rsidP="00F36001">
            <w:pPr>
              <w:pStyle w:val="BasicText"/>
            </w:pPr>
            <w:r w:rsidRPr="00D10367">
              <w:t>4</w:t>
            </w:r>
          </w:p>
        </w:tc>
        <w:tc>
          <w:tcPr>
            <w:tcW w:w="3736" w:type="dxa"/>
          </w:tcPr>
          <w:p w14:paraId="4B78AEFA" w14:textId="77777777" w:rsidR="005D1CE8" w:rsidRPr="00D10367" w:rsidRDefault="005D1CE8" w:rsidP="00F36001">
            <w:pPr>
              <w:pStyle w:val="BasicText"/>
            </w:pPr>
          </w:p>
        </w:tc>
      </w:tr>
      <w:tr w:rsidR="005D1CE8" w:rsidRPr="00D10367" w14:paraId="460DE9BB" w14:textId="77777777" w:rsidTr="00C05F0E">
        <w:tc>
          <w:tcPr>
            <w:tcW w:w="0" w:type="auto"/>
          </w:tcPr>
          <w:p w14:paraId="1F02A466" w14:textId="77777777" w:rsidR="005D1CE8" w:rsidRPr="00D10367" w:rsidRDefault="005D1CE8" w:rsidP="00F36001">
            <w:pPr>
              <w:pStyle w:val="BasicText"/>
            </w:pPr>
            <w:r w:rsidRPr="00D10367">
              <w:t>5</w:t>
            </w:r>
          </w:p>
        </w:tc>
        <w:tc>
          <w:tcPr>
            <w:tcW w:w="3736" w:type="dxa"/>
          </w:tcPr>
          <w:p w14:paraId="43699F37" w14:textId="77777777" w:rsidR="005D1CE8" w:rsidRPr="00D10367" w:rsidRDefault="005D1CE8" w:rsidP="00F36001">
            <w:pPr>
              <w:pStyle w:val="BasicText"/>
            </w:pPr>
          </w:p>
        </w:tc>
      </w:tr>
      <w:tr w:rsidR="005D1CE8" w:rsidRPr="00D10367" w14:paraId="4ACEEA0D"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1ECC823A" w14:textId="77777777" w:rsidR="005D1CE8" w:rsidRPr="00D10367" w:rsidRDefault="005D1CE8" w:rsidP="00F36001">
            <w:pPr>
              <w:pStyle w:val="BasicText"/>
            </w:pPr>
            <w:r w:rsidRPr="00D10367">
              <w:t>6</w:t>
            </w:r>
          </w:p>
        </w:tc>
        <w:tc>
          <w:tcPr>
            <w:tcW w:w="3736" w:type="dxa"/>
          </w:tcPr>
          <w:p w14:paraId="26ACB600" w14:textId="77777777" w:rsidR="005D1CE8" w:rsidRPr="00E30911" w:rsidRDefault="005D1CE8" w:rsidP="00F36001">
            <w:pPr>
              <w:pStyle w:val="BasicText"/>
            </w:pPr>
          </w:p>
        </w:tc>
      </w:tr>
      <w:tr w:rsidR="005D1CE8" w:rsidRPr="00D10367" w14:paraId="79336590" w14:textId="77777777" w:rsidTr="00C05F0E">
        <w:tc>
          <w:tcPr>
            <w:tcW w:w="0" w:type="auto"/>
          </w:tcPr>
          <w:p w14:paraId="7EF5DC92" w14:textId="77777777" w:rsidR="005D1CE8" w:rsidRPr="00D10367" w:rsidRDefault="005D1CE8" w:rsidP="00F36001">
            <w:pPr>
              <w:pStyle w:val="BasicText"/>
            </w:pPr>
            <w:r w:rsidRPr="00D10367">
              <w:t>7</w:t>
            </w:r>
          </w:p>
        </w:tc>
        <w:tc>
          <w:tcPr>
            <w:tcW w:w="3736" w:type="dxa"/>
          </w:tcPr>
          <w:p w14:paraId="391BC3CD" w14:textId="77777777" w:rsidR="005D1CE8" w:rsidRPr="00D10367" w:rsidRDefault="005D1CE8" w:rsidP="00F36001">
            <w:pPr>
              <w:pStyle w:val="BasicText"/>
            </w:pPr>
          </w:p>
        </w:tc>
      </w:tr>
      <w:tr w:rsidR="005D1CE8" w:rsidRPr="00D10367" w14:paraId="467D2006"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43CC3A33" w14:textId="77777777" w:rsidR="005D1CE8" w:rsidRPr="00D10367" w:rsidRDefault="005D1CE8" w:rsidP="00F36001">
            <w:pPr>
              <w:pStyle w:val="BasicText"/>
            </w:pPr>
            <w:r w:rsidRPr="00D10367">
              <w:t>8</w:t>
            </w:r>
          </w:p>
        </w:tc>
        <w:tc>
          <w:tcPr>
            <w:tcW w:w="3736" w:type="dxa"/>
          </w:tcPr>
          <w:p w14:paraId="0CE19E28" w14:textId="77777777" w:rsidR="005D1CE8" w:rsidRPr="00D10367" w:rsidRDefault="005D1CE8" w:rsidP="00F36001">
            <w:pPr>
              <w:pStyle w:val="BasicText"/>
            </w:pPr>
          </w:p>
        </w:tc>
      </w:tr>
    </w:tbl>
    <w:p w14:paraId="4942688F" w14:textId="77777777" w:rsidR="005D1CE8" w:rsidRDefault="005D1CE8" w:rsidP="00F36001">
      <w:pPr>
        <w:pStyle w:val="Headline30"/>
      </w:pPr>
      <w:r>
        <w:t>Ideals</w:t>
      </w:r>
    </w:p>
    <w:tbl>
      <w:tblPr>
        <w:tblStyle w:val="TableClassCoreGreen"/>
        <w:tblW w:w="0" w:type="auto"/>
        <w:tblInd w:w="0" w:type="dxa"/>
        <w:tblLook w:val="04A0" w:firstRow="1" w:lastRow="0" w:firstColumn="1" w:lastColumn="0" w:noHBand="0" w:noVBand="1"/>
      </w:tblPr>
      <w:tblGrid>
        <w:gridCol w:w="416"/>
        <w:gridCol w:w="3736"/>
      </w:tblGrid>
      <w:tr w:rsidR="005D1CE8" w:rsidRPr="00D10367" w14:paraId="7797BACF"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13B222C0" w14:textId="77777777" w:rsidR="005D1CE8" w:rsidRPr="00D10367" w:rsidRDefault="005D1CE8" w:rsidP="00C05F0E">
            <w:pPr>
              <w:pStyle w:val="TableHeader"/>
            </w:pPr>
            <w:r w:rsidRPr="00D10367">
              <w:t>d6</w:t>
            </w:r>
          </w:p>
        </w:tc>
        <w:tc>
          <w:tcPr>
            <w:tcW w:w="3736" w:type="dxa"/>
          </w:tcPr>
          <w:p w14:paraId="33EBC956" w14:textId="77777777" w:rsidR="005D1CE8" w:rsidRPr="00D10367" w:rsidRDefault="005D1CE8" w:rsidP="00C05F0E">
            <w:pPr>
              <w:pStyle w:val="TableHeader"/>
            </w:pPr>
            <w:r w:rsidRPr="00D10367">
              <w:t>Ideal</w:t>
            </w:r>
          </w:p>
        </w:tc>
      </w:tr>
      <w:tr w:rsidR="005D1CE8" w:rsidRPr="00D10367" w14:paraId="6F2BEA36" w14:textId="77777777" w:rsidTr="00C05F0E">
        <w:tc>
          <w:tcPr>
            <w:tcW w:w="0" w:type="auto"/>
          </w:tcPr>
          <w:p w14:paraId="12E69DD9" w14:textId="77777777" w:rsidR="005D1CE8" w:rsidRPr="00D10367" w:rsidRDefault="005D1CE8" w:rsidP="00F36001">
            <w:pPr>
              <w:pStyle w:val="BasicText"/>
            </w:pPr>
            <w:r w:rsidRPr="00D10367">
              <w:t>1</w:t>
            </w:r>
          </w:p>
        </w:tc>
        <w:tc>
          <w:tcPr>
            <w:tcW w:w="3736" w:type="dxa"/>
          </w:tcPr>
          <w:p w14:paraId="3442510B" w14:textId="77777777" w:rsidR="005D1CE8" w:rsidRPr="00D10367" w:rsidRDefault="005D1CE8" w:rsidP="00F36001">
            <w:pPr>
              <w:pStyle w:val="BasicText"/>
            </w:pPr>
            <w:r w:rsidRPr="00D10367">
              <w:t>(Lawful)</w:t>
            </w:r>
          </w:p>
        </w:tc>
      </w:tr>
      <w:tr w:rsidR="005D1CE8" w:rsidRPr="00D10367" w14:paraId="1C05F48F"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02C503F2" w14:textId="77777777" w:rsidR="005D1CE8" w:rsidRPr="00D10367" w:rsidRDefault="005D1CE8" w:rsidP="00F36001">
            <w:pPr>
              <w:pStyle w:val="BasicText"/>
            </w:pPr>
            <w:r w:rsidRPr="00D10367">
              <w:t>2</w:t>
            </w:r>
          </w:p>
        </w:tc>
        <w:tc>
          <w:tcPr>
            <w:tcW w:w="3736" w:type="dxa"/>
          </w:tcPr>
          <w:p w14:paraId="5B3504CC" w14:textId="77777777" w:rsidR="005D1CE8" w:rsidRPr="00D10367" w:rsidRDefault="005D1CE8" w:rsidP="00F36001">
            <w:pPr>
              <w:pStyle w:val="BasicText"/>
            </w:pPr>
            <w:r w:rsidRPr="00D10367">
              <w:t>(Chaotic)</w:t>
            </w:r>
          </w:p>
        </w:tc>
      </w:tr>
      <w:tr w:rsidR="005D1CE8" w:rsidRPr="00D10367" w14:paraId="3BF4978B" w14:textId="77777777" w:rsidTr="00C05F0E">
        <w:tc>
          <w:tcPr>
            <w:tcW w:w="0" w:type="auto"/>
          </w:tcPr>
          <w:p w14:paraId="2B83D264" w14:textId="77777777" w:rsidR="005D1CE8" w:rsidRPr="00D10367" w:rsidRDefault="005D1CE8" w:rsidP="00F36001">
            <w:pPr>
              <w:pStyle w:val="BasicText"/>
            </w:pPr>
            <w:r w:rsidRPr="00D10367">
              <w:t>3</w:t>
            </w:r>
          </w:p>
        </w:tc>
        <w:tc>
          <w:tcPr>
            <w:tcW w:w="3736" w:type="dxa"/>
          </w:tcPr>
          <w:p w14:paraId="7B2B01E5" w14:textId="77777777" w:rsidR="005D1CE8" w:rsidRPr="00D10367" w:rsidRDefault="005D1CE8" w:rsidP="00F36001">
            <w:pPr>
              <w:pStyle w:val="BasicText"/>
            </w:pPr>
            <w:r w:rsidRPr="00D10367">
              <w:t>(Evil)</w:t>
            </w:r>
          </w:p>
        </w:tc>
      </w:tr>
      <w:tr w:rsidR="005D1CE8" w:rsidRPr="00D10367" w14:paraId="1213D183"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316671F5" w14:textId="77777777" w:rsidR="005D1CE8" w:rsidRPr="00D10367" w:rsidRDefault="005D1CE8" w:rsidP="00F36001">
            <w:pPr>
              <w:pStyle w:val="BasicText"/>
            </w:pPr>
            <w:r w:rsidRPr="00D10367">
              <w:t>4</w:t>
            </w:r>
          </w:p>
        </w:tc>
        <w:tc>
          <w:tcPr>
            <w:tcW w:w="3736" w:type="dxa"/>
          </w:tcPr>
          <w:p w14:paraId="422EA244" w14:textId="77777777" w:rsidR="005D1CE8" w:rsidRPr="00D10367" w:rsidRDefault="005D1CE8" w:rsidP="00F36001">
            <w:pPr>
              <w:pStyle w:val="BasicText"/>
            </w:pPr>
            <w:r w:rsidRPr="00D10367">
              <w:t>(Good)</w:t>
            </w:r>
          </w:p>
        </w:tc>
      </w:tr>
      <w:tr w:rsidR="005D1CE8" w:rsidRPr="00D10367" w14:paraId="57F6B6D0" w14:textId="77777777" w:rsidTr="00C05F0E">
        <w:tc>
          <w:tcPr>
            <w:tcW w:w="0" w:type="auto"/>
          </w:tcPr>
          <w:p w14:paraId="1D595B05" w14:textId="77777777" w:rsidR="005D1CE8" w:rsidRPr="00D10367" w:rsidRDefault="005D1CE8" w:rsidP="00F36001">
            <w:pPr>
              <w:pStyle w:val="BasicText"/>
            </w:pPr>
            <w:r w:rsidRPr="00D10367">
              <w:t>5</w:t>
            </w:r>
          </w:p>
        </w:tc>
        <w:tc>
          <w:tcPr>
            <w:tcW w:w="3736" w:type="dxa"/>
          </w:tcPr>
          <w:p w14:paraId="08058CC9" w14:textId="77777777" w:rsidR="005D1CE8" w:rsidRPr="00D10367" w:rsidRDefault="005D1CE8" w:rsidP="00F36001">
            <w:pPr>
              <w:pStyle w:val="BasicText"/>
            </w:pPr>
            <w:r w:rsidRPr="00D10367">
              <w:t>(Neutral)</w:t>
            </w:r>
          </w:p>
        </w:tc>
      </w:tr>
      <w:tr w:rsidR="005D1CE8" w:rsidRPr="00D10367" w14:paraId="7B15A296"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2ED02174" w14:textId="77777777" w:rsidR="005D1CE8" w:rsidRPr="00D10367" w:rsidRDefault="005D1CE8" w:rsidP="00F36001">
            <w:pPr>
              <w:pStyle w:val="BasicText"/>
            </w:pPr>
            <w:r w:rsidRPr="00D10367">
              <w:t>6</w:t>
            </w:r>
          </w:p>
        </w:tc>
        <w:tc>
          <w:tcPr>
            <w:tcW w:w="3736" w:type="dxa"/>
          </w:tcPr>
          <w:p w14:paraId="01A03B75" w14:textId="77777777" w:rsidR="005D1CE8" w:rsidRPr="00D10367" w:rsidRDefault="005D1CE8" w:rsidP="00F36001">
            <w:pPr>
              <w:pStyle w:val="BasicText"/>
            </w:pPr>
            <w:r w:rsidRPr="00D10367">
              <w:t>(Any)</w:t>
            </w:r>
          </w:p>
        </w:tc>
      </w:tr>
    </w:tbl>
    <w:p w14:paraId="080B3F58" w14:textId="77777777" w:rsidR="005D1CE8" w:rsidRDefault="005D1CE8" w:rsidP="00F36001">
      <w:pPr>
        <w:pStyle w:val="Headline30"/>
      </w:pPr>
      <w:r>
        <w:t>Bonds</w:t>
      </w:r>
    </w:p>
    <w:tbl>
      <w:tblPr>
        <w:tblStyle w:val="TableClassCoreGreen"/>
        <w:tblW w:w="0" w:type="auto"/>
        <w:tblInd w:w="0" w:type="dxa"/>
        <w:tblLook w:val="04A0" w:firstRow="1" w:lastRow="0" w:firstColumn="1" w:lastColumn="0" w:noHBand="0" w:noVBand="1"/>
      </w:tblPr>
      <w:tblGrid>
        <w:gridCol w:w="416"/>
        <w:gridCol w:w="3736"/>
      </w:tblGrid>
      <w:tr w:rsidR="005D1CE8" w:rsidRPr="00D10367" w14:paraId="29AD5C74"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3289D2BC" w14:textId="77777777" w:rsidR="005D1CE8" w:rsidRPr="00D10367" w:rsidRDefault="005D1CE8" w:rsidP="00C05F0E">
            <w:pPr>
              <w:pStyle w:val="TableHeader"/>
            </w:pPr>
            <w:r w:rsidRPr="00D10367">
              <w:t>d6</w:t>
            </w:r>
          </w:p>
        </w:tc>
        <w:tc>
          <w:tcPr>
            <w:tcW w:w="3736" w:type="dxa"/>
          </w:tcPr>
          <w:p w14:paraId="6C663FE0" w14:textId="77777777" w:rsidR="005D1CE8" w:rsidRPr="00D10367" w:rsidRDefault="005D1CE8" w:rsidP="00C05F0E">
            <w:pPr>
              <w:pStyle w:val="TableHeader"/>
            </w:pPr>
            <w:r w:rsidRPr="00D10367">
              <w:t>Bond</w:t>
            </w:r>
          </w:p>
        </w:tc>
      </w:tr>
      <w:tr w:rsidR="005D1CE8" w:rsidRPr="00D10367" w14:paraId="77E9AB16" w14:textId="77777777" w:rsidTr="00C05F0E">
        <w:tc>
          <w:tcPr>
            <w:tcW w:w="0" w:type="auto"/>
          </w:tcPr>
          <w:p w14:paraId="7AC08D27" w14:textId="77777777" w:rsidR="005D1CE8" w:rsidRPr="00D10367" w:rsidRDefault="005D1CE8" w:rsidP="00F36001">
            <w:pPr>
              <w:pStyle w:val="BasicText"/>
            </w:pPr>
            <w:r w:rsidRPr="00D10367">
              <w:t>1</w:t>
            </w:r>
          </w:p>
        </w:tc>
        <w:tc>
          <w:tcPr>
            <w:tcW w:w="3736" w:type="dxa"/>
          </w:tcPr>
          <w:p w14:paraId="47F40827" w14:textId="77777777" w:rsidR="005D1CE8" w:rsidRPr="00D10367" w:rsidRDefault="005D1CE8" w:rsidP="00F36001">
            <w:pPr>
              <w:pStyle w:val="BasicText"/>
            </w:pPr>
          </w:p>
        </w:tc>
      </w:tr>
      <w:tr w:rsidR="005D1CE8" w:rsidRPr="00D10367" w14:paraId="25B1FB9D"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5A5572E9" w14:textId="77777777" w:rsidR="005D1CE8" w:rsidRPr="00D10367" w:rsidRDefault="005D1CE8" w:rsidP="00F36001">
            <w:pPr>
              <w:pStyle w:val="BasicText"/>
            </w:pPr>
            <w:r w:rsidRPr="00D10367">
              <w:t>2</w:t>
            </w:r>
          </w:p>
        </w:tc>
        <w:tc>
          <w:tcPr>
            <w:tcW w:w="3736" w:type="dxa"/>
          </w:tcPr>
          <w:p w14:paraId="1B2641AB" w14:textId="77777777" w:rsidR="005D1CE8" w:rsidRPr="00D10367" w:rsidRDefault="005D1CE8" w:rsidP="00F36001">
            <w:pPr>
              <w:pStyle w:val="BasicText"/>
            </w:pPr>
          </w:p>
        </w:tc>
      </w:tr>
      <w:tr w:rsidR="005D1CE8" w:rsidRPr="00D10367" w14:paraId="758B8464" w14:textId="77777777" w:rsidTr="00C05F0E">
        <w:tc>
          <w:tcPr>
            <w:tcW w:w="0" w:type="auto"/>
          </w:tcPr>
          <w:p w14:paraId="380E7C3E" w14:textId="77777777" w:rsidR="005D1CE8" w:rsidRPr="00D10367" w:rsidRDefault="005D1CE8" w:rsidP="00F36001">
            <w:pPr>
              <w:pStyle w:val="BasicText"/>
            </w:pPr>
            <w:r w:rsidRPr="00D10367">
              <w:t>3</w:t>
            </w:r>
          </w:p>
        </w:tc>
        <w:tc>
          <w:tcPr>
            <w:tcW w:w="3736" w:type="dxa"/>
          </w:tcPr>
          <w:p w14:paraId="1EC137EF" w14:textId="77777777" w:rsidR="005D1CE8" w:rsidRPr="00D10367" w:rsidRDefault="005D1CE8" w:rsidP="00F36001">
            <w:pPr>
              <w:pStyle w:val="BasicText"/>
            </w:pPr>
          </w:p>
        </w:tc>
      </w:tr>
      <w:tr w:rsidR="005D1CE8" w:rsidRPr="00D10367" w14:paraId="061CEDA3"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0462F5DB" w14:textId="77777777" w:rsidR="005D1CE8" w:rsidRPr="00D10367" w:rsidRDefault="005D1CE8" w:rsidP="00F36001">
            <w:pPr>
              <w:pStyle w:val="BasicText"/>
            </w:pPr>
            <w:r w:rsidRPr="00D10367">
              <w:t>4</w:t>
            </w:r>
          </w:p>
        </w:tc>
        <w:tc>
          <w:tcPr>
            <w:tcW w:w="3736" w:type="dxa"/>
          </w:tcPr>
          <w:p w14:paraId="637E7A0B" w14:textId="77777777" w:rsidR="005D1CE8" w:rsidRPr="00D10367" w:rsidRDefault="005D1CE8" w:rsidP="00F36001">
            <w:pPr>
              <w:pStyle w:val="BasicText"/>
            </w:pPr>
          </w:p>
        </w:tc>
      </w:tr>
      <w:tr w:rsidR="005D1CE8" w:rsidRPr="00D10367" w14:paraId="3BA6C002" w14:textId="77777777" w:rsidTr="00C05F0E">
        <w:tc>
          <w:tcPr>
            <w:tcW w:w="0" w:type="auto"/>
          </w:tcPr>
          <w:p w14:paraId="1ED54070" w14:textId="77777777" w:rsidR="005D1CE8" w:rsidRPr="00D10367" w:rsidRDefault="005D1CE8" w:rsidP="00F36001">
            <w:pPr>
              <w:pStyle w:val="BasicText"/>
            </w:pPr>
            <w:r w:rsidRPr="00D10367">
              <w:t>5</w:t>
            </w:r>
          </w:p>
        </w:tc>
        <w:tc>
          <w:tcPr>
            <w:tcW w:w="3736" w:type="dxa"/>
          </w:tcPr>
          <w:p w14:paraId="7615C155" w14:textId="77777777" w:rsidR="005D1CE8" w:rsidRPr="00D10367" w:rsidRDefault="005D1CE8" w:rsidP="00F36001">
            <w:pPr>
              <w:pStyle w:val="BasicText"/>
            </w:pPr>
          </w:p>
        </w:tc>
      </w:tr>
      <w:tr w:rsidR="005D1CE8" w:rsidRPr="00D10367" w14:paraId="08A84958"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0720D663" w14:textId="77777777" w:rsidR="005D1CE8" w:rsidRPr="00D10367" w:rsidRDefault="005D1CE8" w:rsidP="00F36001">
            <w:pPr>
              <w:pStyle w:val="BasicText"/>
            </w:pPr>
            <w:r w:rsidRPr="00D10367">
              <w:t>6</w:t>
            </w:r>
          </w:p>
        </w:tc>
        <w:tc>
          <w:tcPr>
            <w:tcW w:w="3736" w:type="dxa"/>
          </w:tcPr>
          <w:p w14:paraId="11CD3649" w14:textId="77777777" w:rsidR="005D1CE8" w:rsidRPr="00D10367" w:rsidRDefault="005D1CE8" w:rsidP="00F36001">
            <w:pPr>
              <w:pStyle w:val="BasicText"/>
            </w:pPr>
          </w:p>
        </w:tc>
      </w:tr>
    </w:tbl>
    <w:p w14:paraId="3B1258A3" w14:textId="77777777" w:rsidR="005D1CE8" w:rsidRDefault="005D1CE8" w:rsidP="00F36001">
      <w:pPr>
        <w:pStyle w:val="Headline30"/>
      </w:pPr>
      <w:r>
        <w:t>Flaws</w:t>
      </w:r>
    </w:p>
    <w:tbl>
      <w:tblPr>
        <w:tblStyle w:val="TableClassCoreGreen"/>
        <w:tblW w:w="0" w:type="auto"/>
        <w:tblInd w:w="0" w:type="dxa"/>
        <w:tblLook w:val="04A0" w:firstRow="1" w:lastRow="0" w:firstColumn="1" w:lastColumn="0" w:noHBand="0" w:noVBand="1"/>
      </w:tblPr>
      <w:tblGrid>
        <w:gridCol w:w="416"/>
        <w:gridCol w:w="3736"/>
      </w:tblGrid>
      <w:tr w:rsidR="005D1CE8" w:rsidRPr="00D10367" w14:paraId="15323B0C" w14:textId="77777777" w:rsidTr="00C05F0E">
        <w:trPr>
          <w:cnfStyle w:val="100000000000" w:firstRow="1" w:lastRow="0" w:firstColumn="0" w:lastColumn="0" w:oddVBand="0" w:evenVBand="0" w:oddHBand="0" w:evenHBand="0" w:firstRowFirstColumn="0" w:firstRowLastColumn="0" w:lastRowFirstColumn="0" w:lastRowLastColumn="0"/>
        </w:trPr>
        <w:tc>
          <w:tcPr>
            <w:tcW w:w="0" w:type="auto"/>
          </w:tcPr>
          <w:p w14:paraId="49DF2A60" w14:textId="77777777" w:rsidR="005D1CE8" w:rsidRPr="00D10367" w:rsidRDefault="005D1CE8" w:rsidP="00C05F0E">
            <w:pPr>
              <w:pStyle w:val="TableHeader"/>
            </w:pPr>
            <w:r w:rsidRPr="00D10367">
              <w:t>d6</w:t>
            </w:r>
          </w:p>
        </w:tc>
        <w:tc>
          <w:tcPr>
            <w:tcW w:w="3736" w:type="dxa"/>
          </w:tcPr>
          <w:p w14:paraId="11697174" w14:textId="77777777" w:rsidR="005D1CE8" w:rsidRPr="00D10367" w:rsidRDefault="005D1CE8" w:rsidP="00C05F0E">
            <w:pPr>
              <w:pStyle w:val="TableHeader"/>
            </w:pPr>
            <w:r w:rsidRPr="00D10367">
              <w:t>Flaw</w:t>
            </w:r>
          </w:p>
        </w:tc>
      </w:tr>
      <w:tr w:rsidR="005D1CE8" w:rsidRPr="00D10367" w14:paraId="0E9B7ACB" w14:textId="77777777" w:rsidTr="00C05F0E">
        <w:tc>
          <w:tcPr>
            <w:tcW w:w="0" w:type="auto"/>
          </w:tcPr>
          <w:p w14:paraId="430FEEE9" w14:textId="77777777" w:rsidR="005D1CE8" w:rsidRPr="00D10367" w:rsidRDefault="005D1CE8" w:rsidP="00F36001">
            <w:pPr>
              <w:pStyle w:val="BasicText"/>
            </w:pPr>
            <w:r w:rsidRPr="00D10367">
              <w:t>1</w:t>
            </w:r>
          </w:p>
        </w:tc>
        <w:tc>
          <w:tcPr>
            <w:tcW w:w="3736" w:type="dxa"/>
          </w:tcPr>
          <w:p w14:paraId="554D3949" w14:textId="77777777" w:rsidR="005D1CE8" w:rsidRPr="00D10367" w:rsidRDefault="005D1CE8" w:rsidP="00F36001">
            <w:pPr>
              <w:pStyle w:val="BasicText"/>
            </w:pPr>
          </w:p>
        </w:tc>
      </w:tr>
      <w:tr w:rsidR="005D1CE8" w:rsidRPr="00D10367" w14:paraId="1A5B7C08"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7DC265FB" w14:textId="77777777" w:rsidR="005D1CE8" w:rsidRPr="00D10367" w:rsidRDefault="005D1CE8" w:rsidP="00F36001">
            <w:pPr>
              <w:pStyle w:val="BasicText"/>
            </w:pPr>
            <w:r w:rsidRPr="00D10367">
              <w:t>2</w:t>
            </w:r>
          </w:p>
        </w:tc>
        <w:tc>
          <w:tcPr>
            <w:tcW w:w="3736" w:type="dxa"/>
          </w:tcPr>
          <w:p w14:paraId="25CF3CC8" w14:textId="77777777" w:rsidR="005D1CE8" w:rsidRPr="00D10367" w:rsidRDefault="005D1CE8" w:rsidP="00F36001">
            <w:pPr>
              <w:pStyle w:val="BasicText"/>
            </w:pPr>
          </w:p>
        </w:tc>
      </w:tr>
      <w:tr w:rsidR="005D1CE8" w:rsidRPr="00D10367" w14:paraId="17576ED0" w14:textId="77777777" w:rsidTr="00C05F0E">
        <w:tc>
          <w:tcPr>
            <w:tcW w:w="0" w:type="auto"/>
          </w:tcPr>
          <w:p w14:paraId="42B1FB4C" w14:textId="77777777" w:rsidR="005D1CE8" w:rsidRPr="00D10367" w:rsidRDefault="005D1CE8" w:rsidP="00F36001">
            <w:pPr>
              <w:pStyle w:val="BasicText"/>
            </w:pPr>
            <w:r w:rsidRPr="00D10367">
              <w:t>3</w:t>
            </w:r>
          </w:p>
        </w:tc>
        <w:tc>
          <w:tcPr>
            <w:tcW w:w="3736" w:type="dxa"/>
          </w:tcPr>
          <w:p w14:paraId="41027BE2" w14:textId="77777777" w:rsidR="005D1CE8" w:rsidRPr="00D10367" w:rsidRDefault="005D1CE8" w:rsidP="00F36001">
            <w:pPr>
              <w:pStyle w:val="BasicText"/>
            </w:pPr>
          </w:p>
        </w:tc>
      </w:tr>
      <w:tr w:rsidR="005D1CE8" w:rsidRPr="00D10367" w14:paraId="123E6B9A"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1042CFA6" w14:textId="77777777" w:rsidR="005D1CE8" w:rsidRPr="00D10367" w:rsidRDefault="005D1CE8" w:rsidP="00F36001">
            <w:pPr>
              <w:pStyle w:val="BasicText"/>
            </w:pPr>
            <w:r w:rsidRPr="00D10367">
              <w:t>4</w:t>
            </w:r>
          </w:p>
        </w:tc>
        <w:tc>
          <w:tcPr>
            <w:tcW w:w="3736" w:type="dxa"/>
          </w:tcPr>
          <w:p w14:paraId="6E24BB9D" w14:textId="77777777" w:rsidR="005D1CE8" w:rsidRPr="00D10367" w:rsidRDefault="005D1CE8" w:rsidP="00F36001">
            <w:pPr>
              <w:pStyle w:val="BasicText"/>
            </w:pPr>
          </w:p>
        </w:tc>
      </w:tr>
      <w:tr w:rsidR="005D1CE8" w:rsidRPr="00D10367" w14:paraId="67FE1FE3" w14:textId="77777777" w:rsidTr="00C05F0E">
        <w:tc>
          <w:tcPr>
            <w:tcW w:w="0" w:type="auto"/>
          </w:tcPr>
          <w:p w14:paraId="7FB2A645" w14:textId="77777777" w:rsidR="005D1CE8" w:rsidRPr="00D10367" w:rsidRDefault="005D1CE8" w:rsidP="00F36001">
            <w:pPr>
              <w:pStyle w:val="BasicText"/>
            </w:pPr>
            <w:r w:rsidRPr="00D10367">
              <w:t>5</w:t>
            </w:r>
          </w:p>
        </w:tc>
        <w:tc>
          <w:tcPr>
            <w:tcW w:w="3736" w:type="dxa"/>
          </w:tcPr>
          <w:p w14:paraId="03A18F2B" w14:textId="77777777" w:rsidR="005D1CE8" w:rsidRPr="00D10367" w:rsidRDefault="005D1CE8" w:rsidP="00F36001">
            <w:pPr>
              <w:pStyle w:val="BasicText"/>
            </w:pPr>
          </w:p>
        </w:tc>
      </w:tr>
      <w:tr w:rsidR="005D1CE8" w:rsidRPr="00D10367" w14:paraId="4092D12D" w14:textId="77777777" w:rsidTr="00C05F0E">
        <w:trPr>
          <w:cnfStyle w:val="000000010000" w:firstRow="0" w:lastRow="0" w:firstColumn="0" w:lastColumn="0" w:oddVBand="0" w:evenVBand="0" w:oddHBand="0" w:evenHBand="1" w:firstRowFirstColumn="0" w:firstRowLastColumn="0" w:lastRowFirstColumn="0" w:lastRowLastColumn="0"/>
        </w:trPr>
        <w:tc>
          <w:tcPr>
            <w:tcW w:w="0" w:type="auto"/>
          </w:tcPr>
          <w:p w14:paraId="1B1A3B4E" w14:textId="77777777" w:rsidR="005D1CE8" w:rsidRPr="00D10367" w:rsidRDefault="005D1CE8" w:rsidP="00F36001">
            <w:pPr>
              <w:pStyle w:val="BasicText"/>
            </w:pPr>
            <w:r w:rsidRPr="00D10367">
              <w:t>6</w:t>
            </w:r>
          </w:p>
        </w:tc>
        <w:tc>
          <w:tcPr>
            <w:tcW w:w="3736" w:type="dxa"/>
          </w:tcPr>
          <w:p w14:paraId="5861F221" w14:textId="77777777" w:rsidR="005D1CE8" w:rsidRPr="00D10367" w:rsidRDefault="005D1CE8" w:rsidP="00F36001">
            <w:pPr>
              <w:pStyle w:val="BasicText"/>
            </w:pPr>
          </w:p>
        </w:tc>
      </w:tr>
    </w:tbl>
    <w:p w14:paraId="5B6F887B" w14:textId="77777777" w:rsidR="002724B1" w:rsidRDefault="002724B1" w:rsidP="00F36001">
      <w:pPr>
        <w:pStyle w:val="BasicText"/>
      </w:pPr>
    </w:p>
    <w:p w14:paraId="60D3CE6B" w14:textId="77777777" w:rsidR="005D1CE8" w:rsidRDefault="005D1CE8" w:rsidP="00F36001">
      <w:pPr>
        <w:pStyle w:val="BasicText"/>
      </w:pPr>
    </w:p>
    <w:p w14:paraId="38A2C2C0" w14:textId="32F1378F" w:rsidR="001A5472" w:rsidRDefault="001A5472" w:rsidP="00F36001">
      <w:r>
        <w:br w:type="page"/>
      </w:r>
    </w:p>
    <w:p w14:paraId="6AED24AA" w14:textId="77777777" w:rsidR="005D1CE8" w:rsidRDefault="005D1CE8" w:rsidP="00F36001">
      <w:pPr>
        <w:pStyle w:val="BasicText"/>
        <w:sectPr w:rsidR="005D1CE8" w:rsidSect="00800EC1">
          <w:type w:val="continuous"/>
          <w:pgSz w:w="11906" w:h="16838" w:code="9"/>
          <w:pgMar w:top="567" w:right="567" w:bottom="567" w:left="567" w:header="340" w:footer="340" w:gutter="0"/>
          <w:cols w:num="2" w:space="709"/>
          <w:titlePg/>
          <w:docGrid w:linePitch="360"/>
        </w:sectPr>
      </w:pPr>
    </w:p>
    <w:p w14:paraId="119D0254" w14:textId="1B8B6A24" w:rsidR="00787999" w:rsidRPr="00AD73D6" w:rsidRDefault="000F2021" w:rsidP="00C05F0E">
      <w:pPr>
        <w:pStyle w:val="DocumentChapterTitleToC"/>
      </w:pPr>
      <w:bookmarkStart w:id="344" w:name="_Toc50747871"/>
      <w:r>
        <w:lastRenderedPageBreak/>
        <w:t>Class</w:t>
      </w:r>
      <w:r w:rsidRPr="00AD73D6">
        <w:t xml:space="preserve"> </w:t>
      </w:r>
      <w:r w:rsidR="00D86E8C">
        <w:t>Ex</w:t>
      </w:r>
      <w:r>
        <w:t>ample</w:t>
      </w:r>
      <w:bookmarkEnd w:id="344"/>
    </w:p>
    <w:p w14:paraId="4F6F10BB" w14:textId="77777777" w:rsidR="00030739" w:rsidRPr="00AD73D6" w:rsidRDefault="00030739" w:rsidP="00F36001">
      <w:pPr>
        <w:pStyle w:val="BasicTextParagraph1"/>
        <w:sectPr w:rsidR="00030739" w:rsidRPr="00AD73D6" w:rsidSect="00800EC1">
          <w:type w:val="continuous"/>
          <w:pgSz w:w="11906" w:h="16838" w:code="9"/>
          <w:pgMar w:top="567" w:right="567" w:bottom="567" w:left="567" w:header="340" w:footer="340" w:gutter="0"/>
          <w:cols w:space="709"/>
          <w:titlePg/>
          <w:docGrid w:linePitch="360"/>
        </w:sectPr>
      </w:pPr>
    </w:p>
    <w:p w14:paraId="2896DC89" w14:textId="221B89C0" w:rsidR="00650C3F" w:rsidRPr="00CC739D" w:rsidRDefault="00650C3F" w:rsidP="00F36001">
      <w:pPr>
        <w:pStyle w:val="DROPCAP"/>
        <w:framePr w:wrap="around"/>
      </w:pPr>
      <w:r w:rsidRPr="00CC739D">
        <w:t>C</w:t>
      </w:r>
    </w:p>
    <w:p w14:paraId="67DE69B5" w14:textId="45CB44CF" w:rsidR="00C17EA6" w:rsidRPr="00C17EA6" w:rsidRDefault="00C17EA6" w:rsidP="00F36001">
      <w:pPr>
        <w:pStyle w:val="BasicText"/>
      </w:pPr>
      <w:r w:rsidRPr="00C17EA6">
        <w:t>ivilization may have entrenched itself upon the Known Lands for millennia, but there are still vast tracts of unspoiled land that few humans or humanoids have ever set foot upon. Rangers are those who feel the tug of wanderlust pushing them to go into these primordial forests and see what no one has ever seen - or at least not for a very long time.</w:t>
      </w:r>
    </w:p>
    <w:p w14:paraId="017E021C" w14:textId="04C0C579" w:rsidR="002724B1" w:rsidRPr="00C17EA6" w:rsidRDefault="00C17EA6" w:rsidP="00F36001">
      <w:pPr>
        <w:pStyle w:val="BasicText"/>
      </w:pPr>
      <w:r w:rsidRPr="00C17EA6">
        <w:t>By traveling beyond the comforts of civilization and into the wilderness, you have joined an elite group that call the pristine wilderness their home. There you have learned skills and tricks that others can only dream of, such as tracking a beast that leaves nary a trace or walking across a field of dry leaves without making a sound. Rangers are always traveling and learning about new people and cultures - never happy until they know what</w:t>
      </w:r>
      <w:r w:rsidRPr="00DB6ECA">
        <w:t>’</w:t>
      </w:r>
      <w:r w:rsidRPr="00C17EA6">
        <w:t>s beyond the next hill.</w:t>
      </w:r>
    </w:p>
    <w:p w14:paraId="6EC55F12" w14:textId="77777777" w:rsidR="00C17EA6" w:rsidRDefault="00C17EA6" w:rsidP="00F36001">
      <w:pPr>
        <w:pStyle w:val="Headline1"/>
      </w:pPr>
      <w:r>
        <w:t>Class Features</w:t>
      </w:r>
    </w:p>
    <w:p w14:paraId="24DD1C91" w14:textId="77777777" w:rsidR="00C17EA6" w:rsidRDefault="00C17EA6" w:rsidP="00F36001">
      <w:pPr>
        <w:pStyle w:val="BasicText"/>
      </w:pPr>
      <w:r>
        <w:t>As a ranger, you gain the following class features:</w:t>
      </w:r>
    </w:p>
    <w:p w14:paraId="2A8AE9AA" w14:textId="1A3D9D36" w:rsidR="00C17EA6" w:rsidRDefault="00C17EA6" w:rsidP="00F36001">
      <w:pPr>
        <w:pStyle w:val="Headline30"/>
      </w:pPr>
      <w:r>
        <w:t>Hit Points</w:t>
      </w:r>
    </w:p>
    <w:p w14:paraId="2E32DE13" w14:textId="77777777" w:rsidR="00C17EA6" w:rsidRPr="00B9631B" w:rsidRDefault="00C17EA6" w:rsidP="00F36001">
      <w:pPr>
        <w:pStyle w:val="BasicText"/>
      </w:pPr>
      <w:r w:rsidRPr="00B9631B">
        <w:t>Hit Dice: 1d10 per ranger level</w:t>
      </w:r>
    </w:p>
    <w:p w14:paraId="707E4508" w14:textId="1869C03A" w:rsidR="00C17EA6" w:rsidRPr="00B9631B" w:rsidRDefault="00C17EA6" w:rsidP="00F36001">
      <w:pPr>
        <w:pStyle w:val="BasicText"/>
      </w:pPr>
      <w:r w:rsidRPr="00B9631B">
        <w:t>Hit Points at 1st level: 10 + your Constitution modifier Hit Points at Higher levels: 1d10 (or 6) + your Constitution modifier per ranger level after 1st</w:t>
      </w:r>
    </w:p>
    <w:p w14:paraId="038A0D36" w14:textId="77777777" w:rsidR="00C17EA6" w:rsidRPr="00C17EA6" w:rsidRDefault="00C17EA6" w:rsidP="00F36001">
      <w:pPr>
        <w:pStyle w:val="Headline30"/>
      </w:pPr>
      <w:r w:rsidRPr="00C17EA6">
        <w:t xml:space="preserve">Proficiencies </w:t>
      </w:r>
    </w:p>
    <w:p w14:paraId="7309A2C6" w14:textId="77777777" w:rsidR="00987B67" w:rsidRDefault="00C17EA6" w:rsidP="00F36001">
      <w:pPr>
        <w:pStyle w:val="BasicText"/>
      </w:pPr>
      <w:r w:rsidRPr="00A14CC7">
        <w:t>Armor:</w:t>
      </w:r>
      <w:r>
        <w:t xml:space="preserve"> Light armor, medium armor, shields</w:t>
      </w:r>
    </w:p>
    <w:p w14:paraId="372B44B5" w14:textId="0D4D8C3C" w:rsidR="00C17EA6" w:rsidRDefault="00C17EA6" w:rsidP="00F36001">
      <w:pPr>
        <w:pStyle w:val="BasicText"/>
      </w:pPr>
      <w:r w:rsidRPr="00A14CC7">
        <w:t>Weapons:</w:t>
      </w:r>
      <w:r>
        <w:t xml:space="preserve"> Simple weapons, martial weapons</w:t>
      </w:r>
    </w:p>
    <w:p w14:paraId="11F7B6E3" w14:textId="46DAF9D5" w:rsidR="00C17EA6" w:rsidRDefault="00C17EA6" w:rsidP="00F36001">
      <w:pPr>
        <w:pStyle w:val="BasicText"/>
      </w:pPr>
      <w:r w:rsidRPr="00A14CC7">
        <w:t>Tools:</w:t>
      </w:r>
      <w:r>
        <w:t xml:space="preserve"> </w:t>
      </w:r>
      <w:r w:rsidR="00987B67">
        <w:t xml:space="preserve">Select one from </w:t>
      </w:r>
      <w:r>
        <w:t>Herbalist Kit</w:t>
      </w:r>
      <w:r w:rsidR="00987B67">
        <w:t>, Poisoner</w:t>
      </w:r>
      <w:r w:rsidR="00987B67" w:rsidRPr="00DB6ECA">
        <w:t>’</w:t>
      </w:r>
      <w:r w:rsidR="00987B67">
        <w:t>s Kit, Alchemist Supplies or any artisan tools</w:t>
      </w:r>
    </w:p>
    <w:p w14:paraId="672FE1DA" w14:textId="77777777" w:rsidR="00C17EA6" w:rsidRDefault="00C17EA6" w:rsidP="00F36001">
      <w:pPr>
        <w:pStyle w:val="BasicText"/>
      </w:pPr>
      <w:r w:rsidRPr="00A14CC7">
        <w:t xml:space="preserve">Saving Throws: </w:t>
      </w:r>
      <w:r w:rsidRPr="00987B67">
        <w:t>Strength</w:t>
      </w:r>
      <w:r>
        <w:t>, Dexterity</w:t>
      </w:r>
    </w:p>
    <w:p w14:paraId="32F85BA9" w14:textId="12349936" w:rsidR="00C17EA6" w:rsidRDefault="00C17EA6" w:rsidP="00F36001">
      <w:pPr>
        <w:pStyle w:val="BasicText"/>
      </w:pPr>
      <w:r w:rsidRPr="00A14CC7">
        <w:t>Skills:</w:t>
      </w:r>
      <w:r>
        <w:t xml:space="preserve"> Choose</w:t>
      </w:r>
      <w:r w:rsidR="00866D60">
        <w:rPr>
          <w:lang w:val="uk-UA"/>
        </w:rPr>
        <w:t xml:space="preserve"> </w:t>
      </w:r>
      <w:r w:rsidR="00866D60">
        <w:t>three</w:t>
      </w:r>
      <w:r>
        <w:t xml:space="preserve"> from Animal Handling, Athletics, Insight, Investigation, Nature, Perception, Stealth, and Survival.</w:t>
      </w:r>
    </w:p>
    <w:p w14:paraId="6749818C" w14:textId="77777777" w:rsidR="00C17EA6" w:rsidRDefault="00C17EA6" w:rsidP="00F36001">
      <w:pPr>
        <w:pStyle w:val="Headline30"/>
      </w:pPr>
      <w:r>
        <w:t>Equipment</w:t>
      </w:r>
    </w:p>
    <w:p w14:paraId="6F216B0B" w14:textId="77777777" w:rsidR="000D1422" w:rsidRPr="000D1422" w:rsidRDefault="000D1422" w:rsidP="00F36001">
      <w:pPr>
        <w:pStyle w:val="BasicText"/>
      </w:pPr>
      <w:r w:rsidRPr="000D1422">
        <w:t>You start with the following items, plus anything provided by your background.</w:t>
      </w:r>
    </w:p>
    <w:p w14:paraId="70148306" w14:textId="77777777" w:rsidR="000D1422" w:rsidRPr="000D1422" w:rsidRDefault="000D1422" w:rsidP="00F36001">
      <w:pPr>
        <w:pStyle w:val="BasicText"/>
      </w:pPr>
      <w:r w:rsidRPr="000D1422">
        <w:t>(a) scale mail or (b) leather armor</w:t>
      </w:r>
    </w:p>
    <w:p w14:paraId="5DF36B19" w14:textId="77777777" w:rsidR="000D1422" w:rsidRPr="000D1422" w:rsidRDefault="000D1422" w:rsidP="00F36001">
      <w:pPr>
        <w:pStyle w:val="BasicText"/>
      </w:pPr>
      <w:r w:rsidRPr="000D1422">
        <w:t>(a) two shortswords or (b) two simple melee weapons</w:t>
      </w:r>
    </w:p>
    <w:p w14:paraId="5E6089E7" w14:textId="77777777" w:rsidR="000D1422" w:rsidRPr="000D1422" w:rsidRDefault="000D1422" w:rsidP="00F36001">
      <w:pPr>
        <w:pStyle w:val="BasicText"/>
      </w:pPr>
      <w:r w:rsidRPr="000D1422">
        <w:t>(a) a dungeoneer's pack or (b) an explorer's pack</w:t>
      </w:r>
    </w:p>
    <w:p w14:paraId="38974B5E" w14:textId="77777777" w:rsidR="000D1422" w:rsidRPr="000D1422" w:rsidRDefault="000D1422" w:rsidP="00F36001">
      <w:pPr>
        <w:pStyle w:val="BasicText"/>
      </w:pPr>
      <w:r w:rsidRPr="000D1422">
        <w:t>A longbow and a quiver of 20 arrows</w:t>
      </w:r>
    </w:p>
    <w:p w14:paraId="05E5E1C7" w14:textId="784125DF" w:rsidR="000D1422" w:rsidRDefault="000D1422" w:rsidP="00F36001">
      <w:pPr>
        <w:pStyle w:val="BasicText"/>
      </w:pPr>
      <w:r w:rsidRPr="000D1422">
        <w:t>Alternatively, you may start with 5d4 × 10 gp to buy your own equipment.</w:t>
      </w:r>
    </w:p>
    <w:p w14:paraId="7656E474" w14:textId="6A9CDBBF" w:rsidR="00737C46" w:rsidRDefault="00737C46" w:rsidP="00F36001">
      <w:pPr>
        <w:pStyle w:val="Headline2"/>
      </w:pPr>
      <w:r>
        <w:t>Tools of Trade</w:t>
      </w:r>
    </w:p>
    <w:p w14:paraId="1EA73051" w14:textId="10127480" w:rsidR="00737C46" w:rsidRDefault="00737C46" w:rsidP="00F36001">
      <w:pPr>
        <w:pStyle w:val="Headline30"/>
      </w:pPr>
      <w:r>
        <w:t>Traps</w:t>
      </w:r>
    </w:p>
    <w:p w14:paraId="2F0C1257" w14:textId="083E829E" w:rsidR="00737C46" w:rsidRPr="00737C46" w:rsidRDefault="00737C46" w:rsidP="00F36001">
      <w:pPr>
        <w:pStyle w:val="BasicTextParagraph1"/>
      </w:pPr>
      <w:r>
        <w:t>You gain proficiency with thieve</w:t>
      </w:r>
      <w:r w:rsidRPr="00C05F0E">
        <w:t>’</w:t>
      </w:r>
      <w:r>
        <w:t>s tools.</w:t>
      </w:r>
    </w:p>
    <w:p w14:paraId="70725288" w14:textId="7F571E4E" w:rsidR="00737C46" w:rsidRDefault="00737C46" w:rsidP="00F36001">
      <w:pPr>
        <w:pStyle w:val="Headline30"/>
      </w:pPr>
      <w:r>
        <w:t>Poultices</w:t>
      </w:r>
    </w:p>
    <w:p w14:paraId="4C328DD9" w14:textId="4C42D3DF" w:rsidR="00737C46" w:rsidRPr="00737C46" w:rsidRDefault="00737C46" w:rsidP="00F36001">
      <w:pPr>
        <w:pStyle w:val="BasicTextParagraph1"/>
      </w:pPr>
      <w:r>
        <w:t>You gain proficiency with herbalist kit.</w:t>
      </w:r>
    </w:p>
    <w:p w14:paraId="704B033C" w14:textId="59D1F761" w:rsidR="00737C46" w:rsidRDefault="00737C46" w:rsidP="00F36001">
      <w:pPr>
        <w:pStyle w:val="Headline30"/>
      </w:pPr>
      <w:r>
        <w:t>Poisons</w:t>
      </w:r>
    </w:p>
    <w:p w14:paraId="670C396D" w14:textId="71ACC5A1" w:rsidR="00737C46" w:rsidRPr="00737C46" w:rsidRDefault="00737C46" w:rsidP="00F36001">
      <w:pPr>
        <w:pStyle w:val="BasicTextParagraph1"/>
      </w:pPr>
      <w:r>
        <w:t>You gain proficiency with poisoner</w:t>
      </w:r>
      <w:r w:rsidRPr="00C05F0E">
        <w:t>’</w:t>
      </w:r>
      <w:r>
        <w:t>s kit.</w:t>
      </w:r>
    </w:p>
    <w:p w14:paraId="2FC76455" w14:textId="6CB7CC8F" w:rsidR="00875B07" w:rsidRDefault="00875B07" w:rsidP="00F36001">
      <w:pPr>
        <w:pStyle w:val="Headline2"/>
      </w:pPr>
      <w:r>
        <w:t xml:space="preserve">Explorer. </w:t>
      </w:r>
    </w:p>
    <w:p w14:paraId="78EB779B" w14:textId="77FE716B" w:rsidR="00BD7534" w:rsidRDefault="00BD7534" w:rsidP="00F36001">
      <w:pPr>
        <w:pStyle w:val="BasicText"/>
      </w:pPr>
      <w:r>
        <w:t>You are an unsurpassed explorer and survivor. Choose one of the following benefits, and then choose another one at 6th and 10th level.</w:t>
      </w:r>
    </w:p>
    <w:p w14:paraId="6795A070" w14:textId="77777777" w:rsidR="00BD7534" w:rsidRDefault="00BD7534" w:rsidP="00F36001">
      <w:pPr>
        <w:pStyle w:val="Headline30"/>
      </w:pPr>
      <w:r>
        <w:t>Canny</w:t>
      </w:r>
    </w:p>
    <w:p w14:paraId="7238CFB6" w14:textId="77777777" w:rsidR="00BD7534" w:rsidRDefault="00BD7534" w:rsidP="00F36001">
      <w:pPr>
        <w:pStyle w:val="BasicText"/>
      </w:pPr>
      <w:r>
        <w:t>Choose one skill: Animal Handling, Athletics, History, Insight, Investigation, Medicine, Nature, Perception, Stealth, or Survival. You gain proficiency in the chosen skill if you don't already have it, and you can add double your proficiency bonus to ability checks using that skill.</w:t>
      </w:r>
    </w:p>
    <w:p w14:paraId="0224C0C8" w14:textId="77777777" w:rsidR="00BD7534" w:rsidRDefault="00BD7534" w:rsidP="00F36001">
      <w:pPr>
        <w:pStyle w:val="BasicText"/>
      </w:pPr>
      <w:r>
        <w:t>In addition, thanks to your extensive wandering, you are able to speak, read, and write two languages of your choice.</w:t>
      </w:r>
    </w:p>
    <w:p w14:paraId="5E7054A3" w14:textId="77777777" w:rsidR="00BD7534" w:rsidRDefault="00BD7534" w:rsidP="00F36001">
      <w:pPr>
        <w:pStyle w:val="Headline30"/>
      </w:pPr>
      <w:r>
        <w:t>Roving</w:t>
      </w:r>
    </w:p>
    <w:p w14:paraId="166BE6EE" w14:textId="77777777" w:rsidR="00BD7534" w:rsidRDefault="00BD7534" w:rsidP="00F36001">
      <w:pPr>
        <w:pStyle w:val="BasicText"/>
      </w:pPr>
      <w:r>
        <w:t>Your walking speed increases by 5, and you gain a climbing speed and a swimming speed equal to your walking speed.</w:t>
      </w:r>
    </w:p>
    <w:p w14:paraId="09243032" w14:textId="77777777" w:rsidR="00BD7534" w:rsidRDefault="00BD7534" w:rsidP="00F36001">
      <w:pPr>
        <w:pStyle w:val="Headline30"/>
      </w:pPr>
      <w:r>
        <w:t>Tireless</w:t>
      </w:r>
    </w:p>
    <w:p w14:paraId="4C59AE4D" w14:textId="77777777" w:rsidR="00BD7534" w:rsidRDefault="00BD7534" w:rsidP="00F36001">
      <w:pPr>
        <w:pStyle w:val="BasicText"/>
      </w:pPr>
      <w:r>
        <w:t>As an action, you can give yourself a number of temporary hit points equal to 1d10 + your Wisdom modifier. You can use this special action a number of times equal to your Wisdom modifier (a minimum of once), and you regain all expended uses when you finish a long rest.</w:t>
      </w:r>
    </w:p>
    <w:p w14:paraId="622F82F5" w14:textId="6CB15A6C" w:rsidR="00875B07" w:rsidRDefault="00BD7534" w:rsidP="00F36001">
      <w:pPr>
        <w:pStyle w:val="BasicText"/>
      </w:pPr>
      <w:r>
        <w:t>In addition, whenever you finish a short rest, your exhaustion level, if any, is decreased by 1.</w:t>
      </w:r>
      <w:r w:rsidR="00D31A7C">
        <w:t xml:space="preserve"> </w:t>
      </w:r>
    </w:p>
    <w:p w14:paraId="6AE6E40F" w14:textId="2B2AE7AA" w:rsidR="00F8111A" w:rsidRDefault="00F8111A" w:rsidP="00F36001">
      <w:pPr>
        <w:pStyle w:val="Headline30"/>
      </w:pPr>
      <w:r>
        <w:t>Fast reaction</w:t>
      </w:r>
    </w:p>
    <w:p w14:paraId="28063E26" w14:textId="567E33BC" w:rsidR="00F8111A" w:rsidRDefault="00F8111A" w:rsidP="00F36001">
      <w:pPr>
        <w:pStyle w:val="BasicText"/>
      </w:pPr>
      <w:r>
        <w:t>You can take Dash as bonus action</w:t>
      </w:r>
    </w:p>
    <w:p w14:paraId="7E93F533" w14:textId="77777777" w:rsidR="00737C46" w:rsidRDefault="00737C46" w:rsidP="00F36001">
      <w:pPr>
        <w:pStyle w:val="Headline2"/>
      </w:pPr>
      <w:r>
        <w:t xml:space="preserve">Hunter’s Quarry. </w:t>
      </w:r>
    </w:p>
    <w:p w14:paraId="0D329E9E" w14:textId="77777777" w:rsidR="00737C46" w:rsidRDefault="00737C46" w:rsidP="00F36001">
      <w:pPr>
        <w:pStyle w:val="BasicText"/>
      </w:pPr>
      <w:r w:rsidRPr="00E51E66">
        <w:t>When you are attacking your favored enemies, you can use Hunter's Quarry</w:t>
      </w:r>
      <w:r>
        <w:t xml:space="preserve"> to mark your enemy</w:t>
      </w:r>
      <w:r w:rsidRPr="00E51E66">
        <w:t xml:space="preserve"> to get bonus 1d6 damage to your damage rolls. After death of original target, you can use your bonus action to transfer Hunter's Quarry to another favored enemy target</w:t>
      </w:r>
      <w:r>
        <w:t>.</w:t>
      </w:r>
    </w:p>
    <w:p w14:paraId="69FBCBF8" w14:textId="77777777" w:rsidR="00737C46" w:rsidRDefault="00737C46" w:rsidP="00F36001">
      <w:pPr>
        <w:pStyle w:val="BasicText"/>
      </w:pPr>
      <w:r>
        <w:t>Bonus damage of Hunter</w:t>
      </w:r>
      <w:r w:rsidRPr="00DB6ECA">
        <w:t>’</w:t>
      </w:r>
      <w:r>
        <w:t>s quarry increases to 2d6 on 11</w:t>
      </w:r>
      <w:r w:rsidRPr="00A14CC7">
        <w:t>th</w:t>
      </w:r>
      <w:r>
        <w:t xml:space="preserve"> level.</w:t>
      </w:r>
    </w:p>
    <w:p w14:paraId="7BCCC840" w14:textId="77777777" w:rsidR="00737C46" w:rsidRDefault="00737C46" w:rsidP="00F36001">
      <w:pPr>
        <w:pStyle w:val="BasicText"/>
      </w:pPr>
      <w:r w:rsidRPr="00E51E66">
        <w:t>You can use this feature number of times equal 1+Wisdom modifier (min 2). You regain all expanded uses after short or long rest.</w:t>
      </w:r>
    </w:p>
    <w:p w14:paraId="31641C14" w14:textId="77777777" w:rsidR="00987B67" w:rsidRDefault="00987B67" w:rsidP="00F36001">
      <w:pPr>
        <w:pStyle w:val="Headline2"/>
      </w:pPr>
      <w:r>
        <w:t>Fighting style.</w:t>
      </w:r>
    </w:p>
    <w:p w14:paraId="0D4F1706" w14:textId="77777777" w:rsidR="00DD05FD" w:rsidRDefault="00DD05FD" w:rsidP="00F36001">
      <w:pPr>
        <w:pStyle w:val="BasicText"/>
      </w:pPr>
      <w:r>
        <w:t>At 2nd level, you adopt a particular style of fighting as your specialty. Choose one of the following options. You can't take a Fighting Style option more than once, even if you later get to choose again.</w:t>
      </w:r>
    </w:p>
    <w:p w14:paraId="7467BC9F" w14:textId="77777777" w:rsidR="00DD05FD" w:rsidRDefault="00DD05FD" w:rsidP="00F36001">
      <w:pPr>
        <w:pStyle w:val="Headline30"/>
      </w:pPr>
      <w:r>
        <w:t>Archery</w:t>
      </w:r>
    </w:p>
    <w:p w14:paraId="2DC9FC6A" w14:textId="77777777" w:rsidR="00DD05FD" w:rsidRDefault="00DD05FD" w:rsidP="00F36001">
      <w:pPr>
        <w:pStyle w:val="BasicText"/>
        <w:rPr>
          <w:lang w:eastAsia="en-US"/>
        </w:rPr>
      </w:pPr>
      <w:r>
        <w:rPr>
          <w:lang w:eastAsia="en-US"/>
        </w:rPr>
        <w:t>You gain a +2 bonus to attack rolls you make with ranged weapons.</w:t>
      </w:r>
    </w:p>
    <w:p w14:paraId="4B2A1D23" w14:textId="77777777" w:rsidR="00DD05FD" w:rsidRPr="00EC128F" w:rsidRDefault="00DD05FD" w:rsidP="00F36001">
      <w:pPr>
        <w:pStyle w:val="Headline30"/>
      </w:pPr>
      <w:r w:rsidRPr="00EC128F">
        <w:t>Defense</w:t>
      </w:r>
    </w:p>
    <w:p w14:paraId="617ED692" w14:textId="77777777" w:rsidR="00DD05FD" w:rsidRDefault="00DD05FD" w:rsidP="00F36001">
      <w:pPr>
        <w:pStyle w:val="BasicText"/>
        <w:rPr>
          <w:lang w:eastAsia="en-US"/>
        </w:rPr>
      </w:pPr>
      <w:r>
        <w:rPr>
          <w:lang w:eastAsia="en-US"/>
        </w:rPr>
        <w:t>While you are wearing armor, you gain a +1 bonus to AC.</w:t>
      </w:r>
    </w:p>
    <w:p w14:paraId="7CD6150C" w14:textId="77777777" w:rsidR="00DD05FD" w:rsidRDefault="00DD05FD" w:rsidP="00F36001">
      <w:pPr>
        <w:pStyle w:val="Headline30"/>
      </w:pPr>
      <w:r>
        <w:t>Dueling</w:t>
      </w:r>
    </w:p>
    <w:p w14:paraId="5F33D58B" w14:textId="77777777" w:rsidR="00DD05FD" w:rsidRDefault="00DD05FD" w:rsidP="00F36001">
      <w:pPr>
        <w:pStyle w:val="BasicText"/>
        <w:rPr>
          <w:lang w:eastAsia="en-US"/>
        </w:rPr>
      </w:pPr>
      <w:r>
        <w:rPr>
          <w:lang w:eastAsia="en-US"/>
        </w:rPr>
        <w:t>When you are wielding a melee weapon in one hand and no other weapons, you gain a +2 bonus to damage rolls with that weapon.</w:t>
      </w:r>
    </w:p>
    <w:p w14:paraId="65F4BE36" w14:textId="77777777" w:rsidR="00DD05FD" w:rsidRDefault="00DD05FD" w:rsidP="00F36001">
      <w:pPr>
        <w:pStyle w:val="Headline30"/>
      </w:pPr>
      <w:r>
        <w:t>Two-Weapon Fighting</w:t>
      </w:r>
    </w:p>
    <w:p w14:paraId="33FB9693" w14:textId="1F99787B" w:rsidR="003F1A6C" w:rsidRDefault="00DD05FD" w:rsidP="00F36001">
      <w:pPr>
        <w:pStyle w:val="BasicText"/>
        <w:rPr>
          <w:lang w:eastAsia="en-US"/>
        </w:rPr>
      </w:pPr>
      <w:r>
        <w:rPr>
          <w:lang w:eastAsia="en-US"/>
        </w:rPr>
        <w:t>When you engage in two-weapon fighting, you can add your ability modifier to the damage of the second attack.</w:t>
      </w:r>
    </w:p>
    <w:p w14:paraId="4CF1C398" w14:textId="5DAFC5C6" w:rsidR="00987B67" w:rsidRDefault="001A5472" w:rsidP="00F36001">
      <w:pPr>
        <w:pStyle w:val="Headline30"/>
      </w:pPr>
      <w:r>
        <w:rPr>
          <w:noProof/>
        </w:rPr>
        <w:lastRenderedPageBreak/>
        <mc:AlternateContent>
          <mc:Choice Requires="wpg">
            <w:drawing>
              <wp:anchor distT="0" distB="0" distL="114300" distR="114300" simplePos="0" relativeHeight="251711488" behindDoc="0" locked="0" layoutInCell="1" allowOverlap="1" wp14:anchorId="007361C4" wp14:editId="2BDD7D23">
                <wp:simplePos x="0" y="0"/>
                <wp:positionH relativeFrom="column">
                  <wp:posOffset>-160020</wp:posOffset>
                </wp:positionH>
                <wp:positionV relativeFrom="paragraph">
                  <wp:posOffset>61595</wp:posOffset>
                </wp:positionV>
                <wp:extent cx="3589020" cy="5570220"/>
                <wp:effectExtent l="0" t="0" r="0" b="0"/>
                <wp:wrapThrough wrapText="bothSides">
                  <wp:wrapPolygon edited="0">
                    <wp:start x="10662" y="0"/>
                    <wp:lineTo x="8255" y="222"/>
                    <wp:lineTo x="5503" y="886"/>
                    <wp:lineTo x="5503" y="1182"/>
                    <wp:lineTo x="1834" y="1625"/>
                    <wp:lineTo x="344" y="1921"/>
                    <wp:lineTo x="229" y="19650"/>
                    <wp:lineTo x="2178" y="20093"/>
                    <wp:lineTo x="5159" y="20093"/>
                    <wp:lineTo x="5159" y="20536"/>
                    <wp:lineTo x="8025" y="21275"/>
                    <wp:lineTo x="10433" y="21497"/>
                    <wp:lineTo x="10892" y="21497"/>
                    <wp:lineTo x="13299" y="21275"/>
                    <wp:lineTo x="16510" y="20462"/>
                    <wp:lineTo x="16395" y="20093"/>
                    <wp:lineTo x="19146" y="20093"/>
                    <wp:lineTo x="21096" y="19576"/>
                    <wp:lineTo x="20637" y="17729"/>
                    <wp:lineTo x="20981" y="1995"/>
                    <wp:lineTo x="19490" y="1625"/>
                    <wp:lineTo x="16280" y="1182"/>
                    <wp:lineTo x="16395" y="886"/>
                    <wp:lineTo x="13529" y="222"/>
                    <wp:lineTo x="11121" y="0"/>
                    <wp:lineTo x="10662" y="0"/>
                  </wp:wrapPolygon>
                </wp:wrapThrough>
                <wp:docPr id="58" name="Group 18"/>
                <wp:cNvGraphicFramePr/>
                <a:graphic xmlns:a="http://schemas.openxmlformats.org/drawingml/2006/main">
                  <a:graphicData uri="http://schemas.microsoft.com/office/word/2010/wordprocessingGroup">
                    <wpg:wgp>
                      <wpg:cNvGrpSpPr/>
                      <wpg:grpSpPr>
                        <a:xfrm>
                          <a:off x="0" y="0"/>
                          <a:ext cx="3589020" cy="5570220"/>
                          <a:chOff x="0" y="0"/>
                          <a:chExt cx="3503221" cy="5735786"/>
                        </a:xfrm>
                      </wpg:grpSpPr>
                      <wpg:grpSp>
                        <wpg:cNvPr id="121" name="Group 17"/>
                        <wpg:cNvGrpSpPr/>
                        <wpg:grpSpPr>
                          <a:xfrm>
                            <a:off x="0" y="391886"/>
                            <a:ext cx="3503221" cy="4987636"/>
                            <a:chOff x="0" y="0"/>
                            <a:chExt cx="3503221" cy="4987636"/>
                          </a:xfrm>
                        </wpg:grpSpPr>
                        <pic:pic xmlns:pic="http://schemas.openxmlformats.org/drawingml/2006/picture">
                          <pic:nvPicPr>
                            <pic:cNvPr id="122" name="Picture 4"/>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3221" cy="4987636"/>
                            </a:xfrm>
                            <a:prstGeom prst="rect">
                              <a:avLst/>
                            </a:prstGeom>
                            <a:noFill/>
                            <a:ln>
                              <a:noFill/>
                            </a:ln>
                          </pic:spPr>
                        </pic:pic>
                        <wps:wsp>
                          <wps:cNvPr id="123" name="Text Box 7"/>
                          <wps:cNvSpPr txBox="1">
                            <a:spLocks noChangeArrowheads="1"/>
                          </wps:cNvSpPr>
                          <wps:spPr bwMode="auto">
                            <a:xfrm>
                              <a:off x="178130" y="190005"/>
                              <a:ext cx="3126740" cy="4631055"/>
                            </a:xfrm>
                            <a:prstGeom prst="rect">
                              <a:avLst/>
                            </a:prstGeom>
                            <a:noFill/>
                            <a:ln w="9525">
                              <a:noFill/>
                              <a:miter lim="800000"/>
                              <a:headEnd/>
                              <a:tailEnd/>
                            </a:ln>
                          </wps:spPr>
                          <wps:txbx>
                            <w:txbxContent>
                              <w:tbl>
                                <w:tblPr>
                                  <w:tblStyle w:val="TableCoreGreen1"/>
                                  <w:tblW w:w="4320" w:type="dxa"/>
                                  <w:tblLayout w:type="fixed"/>
                                  <w:tblLook w:val="0420" w:firstRow="1" w:lastRow="0" w:firstColumn="0" w:lastColumn="0" w:noHBand="0" w:noVBand="1"/>
                                </w:tblPr>
                                <w:tblGrid>
                                  <w:gridCol w:w="648"/>
                                  <w:gridCol w:w="1080"/>
                                  <w:gridCol w:w="2592"/>
                                </w:tblGrid>
                                <w:tr w:rsidR="00302071" w:rsidRPr="00C05F0E" w14:paraId="70C7D32A" w14:textId="77777777" w:rsidTr="00986710">
                                  <w:trPr>
                                    <w:cnfStyle w:val="100000000000" w:firstRow="1" w:lastRow="0" w:firstColumn="0" w:lastColumn="0" w:oddVBand="0" w:evenVBand="0" w:oddHBand="0" w:evenHBand="0" w:firstRowFirstColumn="0" w:firstRowLastColumn="0" w:lastRowFirstColumn="0" w:lastRowLastColumn="0"/>
                                  </w:trPr>
                                  <w:tc>
                                    <w:tcPr>
                                      <w:tcW w:w="4320" w:type="dxa"/>
                                      <w:gridSpan w:val="3"/>
                                    </w:tcPr>
                                    <w:p w14:paraId="2CAFD695" w14:textId="0E9560C4" w:rsidR="00302071" w:rsidRPr="00C05F0E" w:rsidRDefault="00302071" w:rsidP="00986710">
                                      <w:pPr>
                                        <w:pStyle w:val="TABLEHEADING"/>
                                      </w:pPr>
                                      <w:bookmarkStart w:id="345" w:name="_Toc50709656"/>
                                      <w:r w:rsidRPr="00C05F0E">
                                        <w:t xml:space="preserve">Yet another </w:t>
                                      </w:r>
                                      <w:r w:rsidRPr="00986710">
                                        <w:t>ranger</w:t>
                                      </w:r>
                                      <w:bookmarkEnd w:id="345"/>
                                    </w:p>
                                  </w:tc>
                                </w:tr>
                                <w:tr w:rsidR="00302071" w:rsidRPr="00C05F0E" w14:paraId="3ACCAEEC"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3CFCE593" w14:textId="77777777" w:rsidR="00302071" w:rsidRPr="00C05F0E" w:rsidRDefault="00302071" w:rsidP="00F36001">
                                      <w:pPr>
                                        <w:pStyle w:val="TableColumnHeader"/>
                                        <w:rPr>
                                          <w:sz w:val="20"/>
                                          <w:szCs w:val="18"/>
                                        </w:rPr>
                                      </w:pPr>
                                      <w:r w:rsidRPr="00C05F0E">
                                        <w:rPr>
                                          <w:sz w:val="20"/>
                                          <w:szCs w:val="18"/>
                                        </w:rPr>
                                        <w:t>Level</w:t>
                                      </w:r>
                                    </w:p>
                                  </w:tc>
                                  <w:tc>
                                    <w:tcPr>
                                      <w:tcW w:w="1080" w:type="dxa"/>
                                    </w:tcPr>
                                    <w:p w14:paraId="4D0000DC" w14:textId="77777777" w:rsidR="00302071" w:rsidRPr="00C05F0E" w:rsidRDefault="00302071" w:rsidP="00F36001">
                                      <w:pPr>
                                        <w:pStyle w:val="TableColumnHeader"/>
                                        <w:rPr>
                                          <w:sz w:val="20"/>
                                          <w:szCs w:val="18"/>
                                        </w:rPr>
                                      </w:pPr>
                                      <w:r w:rsidRPr="00C05F0E">
                                        <w:rPr>
                                          <w:sz w:val="20"/>
                                          <w:szCs w:val="18"/>
                                        </w:rPr>
                                        <w:t>Proficiency Bonus</w:t>
                                      </w:r>
                                    </w:p>
                                  </w:tc>
                                  <w:tc>
                                    <w:tcPr>
                                      <w:tcW w:w="2592" w:type="dxa"/>
                                    </w:tcPr>
                                    <w:p w14:paraId="142DC434" w14:textId="77777777" w:rsidR="00302071" w:rsidRPr="00C05F0E" w:rsidRDefault="00302071" w:rsidP="00F36001">
                                      <w:pPr>
                                        <w:pStyle w:val="TableColumnHeader"/>
                                        <w:rPr>
                                          <w:sz w:val="20"/>
                                          <w:szCs w:val="18"/>
                                        </w:rPr>
                                      </w:pPr>
                                      <w:r w:rsidRPr="00C05F0E">
                                        <w:rPr>
                                          <w:sz w:val="20"/>
                                          <w:szCs w:val="18"/>
                                        </w:rPr>
                                        <w:t>Features</w:t>
                                      </w:r>
                                    </w:p>
                                  </w:tc>
                                </w:tr>
                                <w:tr w:rsidR="00302071" w:rsidRPr="00C05F0E" w14:paraId="170F0C78" w14:textId="77777777" w:rsidTr="00986710">
                                  <w:tc>
                                    <w:tcPr>
                                      <w:tcW w:w="648" w:type="dxa"/>
                                    </w:tcPr>
                                    <w:p w14:paraId="595F57C5" w14:textId="77777777" w:rsidR="00302071" w:rsidRPr="00C05F0E" w:rsidRDefault="00302071" w:rsidP="00F36001">
                                      <w:pPr>
                                        <w:pStyle w:val="TableText"/>
                                        <w:rPr>
                                          <w:sz w:val="20"/>
                                          <w:szCs w:val="18"/>
                                        </w:rPr>
                                      </w:pPr>
                                      <w:r w:rsidRPr="00C05F0E">
                                        <w:rPr>
                                          <w:sz w:val="20"/>
                                          <w:szCs w:val="18"/>
                                        </w:rPr>
                                        <w:t>1st</w:t>
                                      </w:r>
                                    </w:p>
                                  </w:tc>
                                  <w:tc>
                                    <w:tcPr>
                                      <w:tcW w:w="1080" w:type="dxa"/>
                                    </w:tcPr>
                                    <w:p w14:paraId="39B6F7B5" w14:textId="77777777" w:rsidR="00302071" w:rsidRPr="00C05F0E" w:rsidRDefault="00302071" w:rsidP="00F36001">
                                      <w:pPr>
                                        <w:pStyle w:val="TableText"/>
                                        <w:rPr>
                                          <w:sz w:val="20"/>
                                          <w:szCs w:val="18"/>
                                        </w:rPr>
                                      </w:pPr>
                                      <w:r w:rsidRPr="00C05F0E">
                                        <w:rPr>
                                          <w:sz w:val="20"/>
                                          <w:szCs w:val="18"/>
                                        </w:rPr>
                                        <w:t>+2</w:t>
                                      </w:r>
                                    </w:p>
                                  </w:tc>
                                  <w:tc>
                                    <w:tcPr>
                                      <w:tcW w:w="2592" w:type="dxa"/>
                                    </w:tcPr>
                                    <w:p w14:paraId="3B49BE1C" w14:textId="1EAE38C4" w:rsidR="00302071" w:rsidRPr="00C05F0E" w:rsidRDefault="00302071" w:rsidP="00F36001">
                                      <w:pPr>
                                        <w:pStyle w:val="TableText"/>
                                        <w:rPr>
                                          <w:sz w:val="20"/>
                                          <w:szCs w:val="18"/>
                                        </w:rPr>
                                      </w:pPr>
                                      <w:r w:rsidRPr="00C05F0E">
                                        <w:rPr>
                                          <w:sz w:val="20"/>
                                          <w:szCs w:val="18"/>
                                        </w:rPr>
                                        <w:t>Fighting Style, Explorer</w:t>
                                      </w:r>
                                    </w:p>
                                  </w:tc>
                                </w:tr>
                                <w:tr w:rsidR="00302071" w:rsidRPr="00C05F0E" w14:paraId="2342F6D8"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375E1855" w14:textId="77777777" w:rsidR="00302071" w:rsidRPr="00C05F0E" w:rsidRDefault="00302071" w:rsidP="00F36001">
                                      <w:pPr>
                                        <w:pStyle w:val="TableText"/>
                                        <w:rPr>
                                          <w:sz w:val="20"/>
                                          <w:szCs w:val="18"/>
                                        </w:rPr>
                                      </w:pPr>
                                      <w:r w:rsidRPr="00C05F0E">
                                        <w:rPr>
                                          <w:sz w:val="20"/>
                                          <w:szCs w:val="18"/>
                                        </w:rPr>
                                        <w:t>2nd</w:t>
                                      </w:r>
                                    </w:p>
                                  </w:tc>
                                  <w:tc>
                                    <w:tcPr>
                                      <w:tcW w:w="1080" w:type="dxa"/>
                                    </w:tcPr>
                                    <w:p w14:paraId="2FD84C52" w14:textId="77777777" w:rsidR="00302071" w:rsidRPr="00C05F0E" w:rsidRDefault="00302071" w:rsidP="00F36001">
                                      <w:pPr>
                                        <w:pStyle w:val="TableText"/>
                                        <w:rPr>
                                          <w:sz w:val="20"/>
                                          <w:szCs w:val="18"/>
                                        </w:rPr>
                                      </w:pPr>
                                      <w:r w:rsidRPr="00C05F0E">
                                        <w:rPr>
                                          <w:sz w:val="20"/>
                                          <w:szCs w:val="18"/>
                                        </w:rPr>
                                        <w:t>+2</w:t>
                                      </w:r>
                                    </w:p>
                                  </w:tc>
                                  <w:tc>
                                    <w:tcPr>
                                      <w:tcW w:w="2592" w:type="dxa"/>
                                    </w:tcPr>
                                    <w:p w14:paraId="17F4BEA8" w14:textId="5124FC7B" w:rsidR="00302071" w:rsidRPr="00C05F0E" w:rsidRDefault="00302071" w:rsidP="00F36001">
                                      <w:pPr>
                                        <w:pStyle w:val="TableText"/>
                                        <w:rPr>
                                          <w:sz w:val="20"/>
                                          <w:szCs w:val="18"/>
                                        </w:rPr>
                                      </w:pPr>
                                      <w:r w:rsidRPr="00C05F0E">
                                        <w:rPr>
                                          <w:sz w:val="20"/>
                                          <w:szCs w:val="18"/>
                                        </w:rPr>
                                        <w:t>Hunter</w:t>
                                      </w:r>
                                      <w:r w:rsidRPr="00C05F0E">
                                        <w:rPr>
                                          <w:rFonts w:ascii="Arial" w:hAnsi="Arial" w:cs="Arial"/>
                                          <w:sz w:val="20"/>
                                          <w:szCs w:val="18"/>
                                        </w:rPr>
                                        <w:t>’</w:t>
                                      </w:r>
                                      <w:r w:rsidRPr="00C05F0E">
                                        <w:rPr>
                                          <w:sz w:val="20"/>
                                          <w:szCs w:val="18"/>
                                        </w:rPr>
                                        <w:t>s Quarry</w:t>
                                      </w:r>
                                    </w:p>
                                  </w:tc>
                                </w:tr>
                                <w:tr w:rsidR="00302071" w:rsidRPr="00C05F0E" w14:paraId="3AE83346" w14:textId="77777777" w:rsidTr="00986710">
                                  <w:tc>
                                    <w:tcPr>
                                      <w:tcW w:w="648" w:type="dxa"/>
                                    </w:tcPr>
                                    <w:p w14:paraId="5B047EB4" w14:textId="77777777" w:rsidR="00302071" w:rsidRPr="00C05F0E" w:rsidRDefault="00302071" w:rsidP="00F36001">
                                      <w:pPr>
                                        <w:pStyle w:val="TableText"/>
                                        <w:rPr>
                                          <w:sz w:val="20"/>
                                          <w:szCs w:val="18"/>
                                        </w:rPr>
                                      </w:pPr>
                                      <w:r w:rsidRPr="00C05F0E">
                                        <w:rPr>
                                          <w:sz w:val="20"/>
                                          <w:szCs w:val="18"/>
                                        </w:rPr>
                                        <w:t>3rd</w:t>
                                      </w:r>
                                    </w:p>
                                  </w:tc>
                                  <w:tc>
                                    <w:tcPr>
                                      <w:tcW w:w="1080" w:type="dxa"/>
                                    </w:tcPr>
                                    <w:p w14:paraId="567DAF1C" w14:textId="77777777" w:rsidR="00302071" w:rsidRPr="00C05F0E" w:rsidRDefault="00302071" w:rsidP="00F36001">
                                      <w:pPr>
                                        <w:pStyle w:val="TableText"/>
                                        <w:rPr>
                                          <w:sz w:val="20"/>
                                          <w:szCs w:val="18"/>
                                        </w:rPr>
                                      </w:pPr>
                                      <w:r w:rsidRPr="00C05F0E">
                                        <w:rPr>
                                          <w:sz w:val="20"/>
                                          <w:szCs w:val="18"/>
                                        </w:rPr>
                                        <w:t>+2</w:t>
                                      </w:r>
                                    </w:p>
                                  </w:tc>
                                  <w:tc>
                                    <w:tcPr>
                                      <w:tcW w:w="2592" w:type="dxa"/>
                                    </w:tcPr>
                                    <w:p w14:paraId="2EB39858" w14:textId="055E1E79" w:rsidR="00302071" w:rsidRPr="00C05F0E" w:rsidRDefault="00302071" w:rsidP="00F36001">
                                      <w:pPr>
                                        <w:pStyle w:val="TableText"/>
                                        <w:rPr>
                                          <w:sz w:val="20"/>
                                          <w:szCs w:val="18"/>
                                        </w:rPr>
                                      </w:pPr>
                                      <w:r w:rsidRPr="00C05F0E">
                                        <w:rPr>
                                          <w:sz w:val="20"/>
                                          <w:szCs w:val="18"/>
                                        </w:rPr>
                                        <w:t>Ranger archetype</w:t>
                                      </w:r>
                                    </w:p>
                                  </w:tc>
                                </w:tr>
                                <w:tr w:rsidR="00302071" w:rsidRPr="00C05F0E" w14:paraId="2DEBFBFB"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7903CCF5" w14:textId="77777777" w:rsidR="00302071" w:rsidRPr="00C05F0E" w:rsidRDefault="00302071" w:rsidP="00F36001">
                                      <w:pPr>
                                        <w:pStyle w:val="TableText"/>
                                        <w:rPr>
                                          <w:sz w:val="20"/>
                                          <w:szCs w:val="18"/>
                                        </w:rPr>
                                      </w:pPr>
                                      <w:r w:rsidRPr="00C05F0E">
                                        <w:rPr>
                                          <w:sz w:val="20"/>
                                          <w:szCs w:val="18"/>
                                        </w:rPr>
                                        <w:t>4th</w:t>
                                      </w:r>
                                    </w:p>
                                  </w:tc>
                                  <w:tc>
                                    <w:tcPr>
                                      <w:tcW w:w="1080" w:type="dxa"/>
                                    </w:tcPr>
                                    <w:p w14:paraId="21DACC9D" w14:textId="77777777" w:rsidR="00302071" w:rsidRPr="00C05F0E" w:rsidRDefault="00302071" w:rsidP="00F36001">
                                      <w:pPr>
                                        <w:pStyle w:val="TableText"/>
                                        <w:rPr>
                                          <w:sz w:val="20"/>
                                          <w:szCs w:val="18"/>
                                        </w:rPr>
                                      </w:pPr>
                                      <w:r w:rsidRPr="00C05F0E">
                                        <w:rPr>
                                          <w:sz w:val="20"/>
                                          <w:szCs w:val="18"/>
                                        </w:rPr>
                                        <w:t>+2</w:t>
                                      </w:r>
                                    </w:p>
                                  </w:tc>
                                  <w:tc>
                                    <w:tcPr>
                                      <w:tcW w:w="2592" w:type="dxa"/>
                                    </w:tcPr>
                                    <w:p w14:paraId="61E87561" w14:textId="5DE3F28A" w:rsidR="00302071" w:rsidRPr="00C05F0E" w:rsidRDefault="00302071" w:rsidP="00F36001">
                                      <w:pPr>
                                        <w:pStyle w:val="TableText"/>
                                        <w:rPr>
                                          <w:sz w:val="20"/>
                                          <w:szCs w:val="18"/>
                                        </w:rPr>
                                      </w:pPr>
                                      <w:r w:rsidRPr="00C05F0E">
                                        <w:rPr>
                                          <w:sz w:val="20"/>
                                          <w:szCs w:val="18"/>
                                        </w:rPr>
                                        <w:t>Ability Score Improvement</w:t>
                                      </w:r>
                                    </w:p>
                                  </w:tc>
                                </w:tr>
                                <w:tr w:rsidR="00302071" w:rsidRPr="00C05F0E" w14:paraId="3599EDBD" w14:textId="77777777" w:rsidTr="00986710">
                                  <w:tc>
                                    <w:tcPr>
                                      <w:tcW w:w="648" w:type="dxa"/>
                                    </w:tcPr>
                                    <w:p w14:paraId="512E9BAF" w14:textId="77777777" w:rsidR="00302071" w:rsidRPr="00C05F0E" w:rsidRDefault="00302071" w:rsidP="00F36001">
                                      <w:pPr>
                                        <w:pStyle w:val="TableText"/>
                                        <w:rPr>
                                          <w:sz w:val="20"/>
                                          <w:szCs w:val="18"/>
                                        </w:rPr>
                                      </w:pPr>
                                      <w:r w:rsidRPr="00C05F0E">
                                        <w:rPr>
                                          <w:sz w:val="20"/>
                                          <w:szCs w:val="18"/>
                                        </w:rPr>
                                        <w:t>5th</w:t>
                                      </w:r>
                                    </w:p>
                                  </w:tc>
                                  <w:tc>
                                    <w:tcPr>
                                      <w:tcW w:w="1080" w:type="dxa"/>
                                    </w:tcPr>
                                    <w:p w14:paraId="041757B4" w14:textId="77777777" w:rsidR="00302071" w:rsidRPr="00C05F0E" w:rsidRDefault="00302071" w:rsidP="00F36001">
                                      <w:pPr>
                                        <w:pStyle w:val="TableText"/>
                                        <w:rPr>
                                          <w:sz w:val="20"/>
                                          <w:szCs w:val="18"/>
                                        </w:rPr>
                                      </w:pPr>
                                      <w:r w:rsidRPr="00C05F0E">
                                        <w:rPr>
                                          <w:sz w:val="20"/>
                                          <w:szCs w:val="18"/>
                                        </w:rPr>
                                        <w:t>+3</w:t>
                                      </w:r>
                                    </w:p>
                                  </w:tc>
                                  <w:tc>
                                    <w:tcPr>
                                      <w:tcW w:w="2592" w:type="dxa"/>
                                    </w:tcPr>
                                    <w:p w14:paraId="0E8C40AD" w14:textId="6D045BF7" w:rsidR="00302071" w:rsidRPr="00C05F0E" w:rsidRDefault="00302071" w:rsidP="00F36001">
                                      <w:pPr>
                                        <w:pStyle w:val="TableText"/>
                                        <w:rPr>
                                          <w:sz w:val="20"/>
                                          <w:szCs w:val="18"/>
                                        </w:rPr>
                                      </w:pPr>
                                      <w:r w:rsidRPr="00C05F0E">
                                        <w:rPr>
                                          <w:sz w:val="20"/>
                                          <w:szCs w:val="18"/>
                                        </w:rPr>
                                        <w:t>Extra attack</w:t>
                                      </w:r>
                                    </w:p>
                                  </w:tc>
                                </w:tr>
                                <w:tr w:rsidR="00302071" w:rsidRPr="00C05F0E" w14:paraId="6A8C6E82"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6D422AAC" w14:textId="77777777" w:rsidR="00302071" w:rsidRPr="00C05F0E" w:rsidRDefault="00302071" w:rsidP="00F36001">
                                      <w:pPr>
                                        <w:pStyle w:val="TableText"/>
                                        <w:rPr>
                                          <w:sz w:val="20"/>
                                          <w:szCs w:val="18"/>
                                        </w:rPr>
                                      </w:pPr>
                                      <w:r w:rsidRPr="00C05F0E">
                                        <w:rPr>
                                          <w:sz w:val="20"/>
                                          <w:szCs w:val="18"/>
                                        </w:rPr>
                                        <w:t>6th</w:t>
                                      </w:r>
                                    </w:p>
                                  </w:tc>
                                  <w:tc>
                                    <w:tcPr>
                                      <w:tcW w:w="1080" w:type="dxa"/>
                                    </w:tcPr>
                                    <w:p w14:paraId="1E6BFF79" w14:textId="77777777" w:rsidR="00302071" w:rsidRPr="00C05F0E" w:rsidRDefault="00302071" w:rsidP="00F36001">
                                      <w:pPr>
                                        <w:pStyle w:val="TableText"/>
                                        <w:rPr>
                                          <w:sz w:val="20"/>
                                          <w:szCs w:val="18"/>
                                        </w:rPr>
                                      </w:pPr>
                                      <w:r w:rsidRPr="00C05F0E">
                                        <w:rPr>
                                          <w:sz w:val="20"/>
                                          <w:szCs w:val="18"/>
                                        </w:rPr>
                                        <w:t>+3</w:t>
                                      </w:r>
                                    </w:p>
                                  </w:tc>
                                  <w:tc>
                                    <w:tcPr>
                                      <w:tcW w:w="2592" w:type="dxa"/>
                                    </w:tcPr>
                                    <w:p w14:paraId="30348985" w14:textId="25B3458D" w:rsidR="00302071" w:rsidRPr="00C05F0E" w:rsidRDefault="00302071" w:rsidP="00F36001">
                                      <w:pPr>
                                        <w:pStyle w:val="TableText"/>
                                        <w:rPr>
                                          <w:sz w:val="20"/>
                                          <w:szCs w:val="18"/>
                                        </w:rPr>
                                      </w:pPr>
                                      <w:r w:rsidRPr="00C05F0E">
                                        <w:rPr>
                                          <w:sz w:val="20"/>
                                          <w:szCs w:val="18"/>
                                        </w:rPr>
                                        <w:t>Hunter</w:t>
                                      </w:r>
                                      <w:r w:rsidRPr="00C05F0E">
                                        <w:rPr>
                                          <w:rFonts w:ascii="Arial" w:hAnsi="Arial" w:cs="Arial"/>
                                          <w:sz w:val="20"/>
                                          <w:szCs w:val="18"/>
                                        </w:rPr>
                                        <w:t>’</w:t>
                                      </w:r>
                                      <w:r w:rsidRPr="00C05F0E">
                                        <w:rPr>
                                          <w:sz w:val="20"/>
                                          <w:szCs w:val="18"/>
                                        </w:rPr>
                                        <w:t xml:space="preserve">s Quarry Improvement,  </w:t>
                                      </w:r>
                                    </w:p>
                                  </w:tc>
                                </w:tr>
                                <w:tr w:rsidR="00302071" w:rsidRPr="00C05F0E" w14:paraId="0BE68E70" w14:textId="77777777" w:rsidTr="00986710">
                                  <w:tc>
                                    <w:tcPr>
                                      <w:tcW w:w="648" w:type="dxa"/>
                                    </w:tcPr>
                                    <w:p w14:paraId="28785E19" w14:textId="77777777" w:rsidR="00302071" w:rsidRPr="00C05F0E" w:rsidRDefault="00302071" w:rsidP="00F36001">
                                      <w:pPr>
                                        <w:pStyle w:val="TableText"/>
                                        <w:rPr>
                                          <w:sz w:val="20"/>
                                          <w:szCs w:val="18"/>
                                        </w:rPr>
                                      </w:pPr>
                                      <w:r w:rsidRPr="00C05F0E">
                                        <w:rPr>
                                          <w:sz w:val="20"/>
                                          <w:szCs w:val="18"/>
                                        </w:rPr>
                                        <w:t>7th</w:t>
                                      </w:r>
                                    </w:p>
                                  </w:tc>
                                  <w:tc>
                                    <w:tcPr>
                                      <w:tcW w:w="1080" w:type="dxa"/>
                                    </w:tcPr>
                                    <w:p w14:paraId="2CBEBC00" w14:textId="77777777" w:rsidR="00302071" w:rsidRPr="00C05F0E" w:rsidRDefault="00302071" w:rsidP="00F36001">
                                      <w:pPr>
                                        <w:pStyle w:val="TableText"/>
                                        <w:rPr>
                                          <w:sz w:val="20"/>
                                          <w:szCs w:val="18"/>
                                        </w:rPr>
                                      </w:pPr>
                                      <w:r w:rsidRPr="00C05F0E">
                                        <w:rPr>
                                          <w:sz w:val="20"/>
                                          <w:szCs w:val="18"/>
                                        </w:rPr>
                                        <w:t>+3</w:t>
                                      </w:r>
                                    </w:p>
                                  </w:tc>
                                  <w:tc>
                                    <w:tcPr>
                                      <w:tcW w:w="2592" w:type="dxa"/>
                                    </w:tcPr>
                                    <w:p w14:paraId="2C3F1A74" w14:textId="7B97B9B9" w:rsidR="00302071" w:rsidRPr="00C05F0E" w:rsidRDefault="00302071" w:rsidP="00F36001">
                                      <w:pPr>
                                        <w:pStyle w:val="TableText"/>
                                        <w:rPr>
                                          <w:sz w:val="20"/>
                                          <w:szCs w:val="18"/>
                                        </w:rPr>
                                      </w:pPr>
                                      <w:r w:rsidRPr="00C05F0E">
                                        <w:rPr>
                                          <w:sz w:val="20"/>
                                          <w:szCs w:val="18"/>
                                        </w:rPr>
                                        <w:t>Ranger Archetype</w:t>
                                      </w:r>
                                    </w:p>
                                  </w:tc>
                                </w:tr>
                                <w:tr w:rsidR="00302071" w:rsidRPr="00C05F0E" w14:paraId="06062746"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26F31E4E" w14:textId="77777777" w:rsidR="00302071" w:rsidRPr="00C05F0E" w:rsidRDefault="00302071" w:rsidP="00F36001">
                                      <w:pPr>
                                        <w:pStyle w:val="TableText"/>
                                        <w:rPr>
                                          <w:sz w:val="20"/>
                                          <w:szCs w:val="18"/>
                                        </w:rPr>
                                      </w:pPr>
                                      <w:r w:rsidRPr="00C05F0E">
                                        <w:rPr>
                                          <w:sz w:val="20"/>
                                          <w:szCs w:val="18"/>
                                        </w:rPr>
                                        <w:t>8th</w:t>
                                      </w:r>
                                    </w:p>
                                  </w:tc>
                                  <w:tc>
                                    <w:tcPr>
                                      <w:tcW w:w="1080" w:type="dxa"/>
                                    </w:tcPr>
                                    <w:p w14:paraId="57DE51FA" w14:textId="77777777" w:rsidR="00302071" w:rsidRPr="00C05F0E" w:rsidRDefault="00302071" w:rsidP="00F36001">
                                      <w:pPr>
                                        <w:pStyle w:val="TableText"/>
                                        <w:rPr>
                                          <w:sz w:val="20"/>
                                          <w:szCs w:val="18"/>
                                        </w:rPr>
                                      </w:pPr>
                                      <w:r w:rsidRPr="00C05F0E">
                                        <w:rPr>
                                          <w:sz w:val="20"/>
                                          <w:szCs w:val="18"/>
                                        </w:rPr>
                                        <w:t>+3</w:t>
                                      </w:r>
                                    </w:p>
                                  </w:tc>
                                  <w:tc>
                                    <w:tcPr>
                                      <w:tcW w:w="2592" w:type="dxa"/>
                                    </w:tcPr>
                                    <w:p w14:paraId="06FBD424" w14:textId="38D96521" w:rsidR="00302071" w:rsidRPr="00C05F0E" w:rsidRDefault="00302071" w:rsidP="00F36001">
                                      <w:pPr>
                                        <w:pStyle w:val="TableText"/>
                                        <w:rPr>
                                          <w:sz w:val="20"/>
                                          <w:szCs w:val="18"/>
                                        </w:rPr>
                                      </w:pPr>
                                      <w:r w:rsidRPr="00C05F0E">
                                        <w:rPr>
                                          <w:sz w:val="20"/>
                                          <w:szCs w:val="18"/>
                                        </w:rPr>
                                        <w:t>Ability Score Improvement</w:t>
                                      </w:r>
                                    </w:p>
                                  </w:tc>
                                </w:tr>
                                <w:tr w:rsidR="00302071" w:rsidRPr="00C05F0E" w14:paraId="5D670E64" w14:textId="77777777" w:rsidTr="00986710">
                                  <w:tc>
                                    <w:tcPr>
                                      <w:tcW w:w="648" w:type="dxa"/>
                                    </w:tcPr>
                                    <w:p w14:paraId="351D52C4" w14:textId="77777777" w:rsidR="00302071" w:rsidRPr="00C05F0E" w:rsidRDefault="00302071" w:rsidP="00F36001">
                                      <w:pPr>
                                        <w:pStyle w:val="TableText"/>
                                        <w:rPr>
                                          <w:sz w:val="20"/>
                                          <w:szCs w:val="18"/>
                                        </w:rPr>
                                      </w:pPr>
                                      <w:r w:rsidRPr="00C05F0E">
                                        <w:rPr>
                                          <w:sz w:val="20"/>
                                          <w:szCs w:val="18"/>
                                        </w:rPr>
                                        <w:t>9th</w:t>
                                      </w:r>
                                    </w:p>
                                  </w:tc>
                                  <w:tc>
                                    <w:tcPr>
                                      <w:tcW w:w="1080" w:type="dxa"/>
                                    </w:tcPr>
                                    <w:p w14:paraId="40FCF4BB" w14:textId="77777777" w:rsidR="00302071" w:rsidRPr="00C05F0E" w:rsidRDefault="00302071" w:rsidP="00F36001">
                                      <w:pPr>
                                        <w:pStyle w:val="TableText"/>
                                        <w:rPr>
                                          <w:sz w:val="20"/>
                                          <w:szCs w:val="18"/>
                                        </w:rPr>
                                      </w:pPr>
                                      <w:r w:rsidRPr="00C05F0E">
                                        <w:rPr>
                                          <w:sz w:val="20"/>
                                          <w:szCs w:val="18"/>
                                        </w:rPr>
                                        <w:t>+4</w:t>
                                      </w:r>
                                    </w:p>
                                  </w:tc>
                                  <w:tc>
                                    <w:tcPr>
                                      <w:tcW w:w="2592" w:type="dxa"/>
                                    </w:tcPr>
                                    <w:p w14:paraId="4345875F" w14:textId="77777777" w:rsidR="00302071" w:rsidRPr="00C05F0E" w:rsidRDefault="00302071" w:rsidP="00F36001">
                                      <w:pPr>
                                        <w:pStyle w:val="TableText"/>
                                        <w:rPr>
                                          <w:sz w:val="20"/>
                                          <w:szCs w:val="18"/>
                                        </w:rPr>
                                      </w:pPr>
                                    </w:p>
                                  </w:tc>
                                </w:tr>
                                <w:tr w:rsidR="00302071" w:rsidRPr="00C05F0E" w14:paraId="1B3CE6E5"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55A00C16" w14:textId="77777777" w:rsidR="00302071" w:rsidRPr="00C05F0E" w:rsidRDefault="00302071" w:rsidP="00F36001">
                                      <w:pPr>
                                        <w:pStyle w:val="TableText"/>
                                        <w:rPr>
                                          <w:sz w:val="20"/>
                                          <w:szCs w:val="18"/>
                                        </w:rPr>
                                      </w:pPr>
                                      <w:r w:rsidRPr="00C05F0E">
                                        <w:rPr>
                                          <w:sz w:val="20"/>
                                          <w:szCs w:val="18"/>
                                        </w:rPr>
                                        <w:t>10th</w:t>
                                      </w:r>
                                    </w:p>
                                  </w:tc>
                                  <w:tc>
                                    <w:tcPr>
                                      <w:tcW w:w="1080" w:type="dxa"/>
                                    </w:tcPr>
                                    <w:p w14:paraId="77FC8832" w14:textId="77777777" w:rsidR="00302071" w:rsidRPr="00C05F0E" w:rsidRDefault="00302071" w:rsidP="00F36001">
                                      <w:pPr>
                                        <w:pStyle w:val="TableText"/>
                                        <w:rPr>
                                          <w:sz w:val="20"/>
                                          <w:szCs w:val="18"/>
                                        </w:rPr>
                                      </w:pPr>
                                      <w:r w:rsidRPr="00C05F0E">
                                        <w:rPr>
                                          <w:sz w:val="20"/>
                                          <w:szCs w:val="18"/>
                                        </w:rPr>
                                        <w:t>+4</w:t>
                                      </w:r>
                                    </w:p>
                                  </w:tc>
                                  <w:tc>
                                    <w:tcPr>
                                      <w:tcW w:w="2592" w:type="dxa"/>
                                    </w:tcPr>
                                    <w:p w14:paraId="2E01EF0F" w14:textId="6B1A8656" w:rsidR="00302071" w:rsidRPr="00C05F0E" w:rsidRDefault="00302071" w:rsidP="00F36001">
                                      <w:pPr>
                                        <w:pStyle w:val="TableText"/>
                                        <w:rPr>
                                          <w:sz w:val="20"/>
                                          <w:szCs w:val="18"/>
                                        </w:rPr>
                                      </w:pPr>
                                      <w:r w:rsidRPr="00C05F0E">
                                        <w:rPr>
                                          <w:sz w:val="20"/>
                                          <w:szCs w:val="18"/>
                                        </w:rPr>
                                        <w:t>Explorer</w:t>
                                      </w:r>
                                      <w:r w:rsidRPr="00C05F0E">
                                        <w:rPr>
                                          <w:rFonts w:ascii="Arial" w:hAnsi="Arial" w:cs="Arial"/>
                                          <w:sz w:val="20"/>
                                          <w:szCs w:val="18"/>
                                        </w:rPr>
                                        <w:t>’</w:t>
                                      </w:r>
                                      <w:r w:rsidRPr="00C05F0E">
                                        <w:rPr>
                                          <w:sz w:val="20"/>
                                          <w:szCs w:val="18"/>
                                        </w:rPr>
                                        <w:t>s Improvement</w:t>
                                      </w:r>
                                    </w:p>
                                  </w:tc>
                                </w:tr>
                                <w:tr w:rsidR="00302071" w:rsidRPr="00C05F0E" w14:paraId="21266A8C" w14:textId="77777777" w:rsidTr="00986710">
                                  <w:tc>
                                    <w:tcPr>
                                      <w:tcW w:w="648" w:type="dxa"/>
                                    </w:tcPr>
                                    <w:p w14:paraId="0A72ADDF" w14:textId="77777777" w:rsidR="00302071" w:rsidRPr="00C05F0E" w:rsidRDefault="00302071" w:rsidP="00F36001">
                                      <w:pPr>
                                        <w:pStyle w:val="TableText"/>
                                        <w:rPr>
                                          <w:sz w:val="20"/>
                                          <w:szCs w:val="18"/>
                                        </w:rPr>
                                      </w:pPr>
                                      <w:r w:rsidRPr="00C05F0E">
                                        <w:rPr>
                                          <w:sz w:val="20"/>
                                          <w:szCs w:val="18"/>
                                        </w:rPr>
                                        <w:t>11th</w:t>
                                      </w:r>
                                    </w:p>
                                  </w:tc>
                                  <w:tc>
                                    <w:tcPr>
                                      <w:tcW w:w="1080" w:type="dxa"/>
                                    </w:tcPr>
                                    <w:p w14:paraId="6C84ECD8" w14:textId="77777777" w:rsidR="00302071" w:rsidRPr="00C05F0E" w:rsidRDefault="00302071" w:rsidP="00F36001">
                                      <w:pPr>
                                        <w:pStyle w:val="TableText"/>
                                        <w:rPr>
                                          <w:sz w:val="20"/>
                                          <w:szCs w:val="18"/>
                                        </w:rPr>
                                      </w:pPr>
                                      <w:r w:rsidRPr="00C05F0E">
                                        <w:rPr>
                                          <w:sz w:val="20"/>
                                          <w:szCs w:val="18"/>
                                        </w:rPr>
                                        <w:t>+4</w:t>
                                      </w:r>
                                    </w:p>
                                  </w:tc>
                                  <w:tc>
                                    <w:tcPr>
                                      <w:tcW w:w="2592" w:type="dxa"/>
                                    </w:tcPr>
                                    <w:p w14:paraId="427F1A72" w14:textId="5DB66491" w:rsidR="00302071" w:rsidRPr="00C05F0E" w:rsidRDefault="00302071" w:rsidP="00F36001">
                                      <w:pPr>
                                        <w:pStyle w:val="TableText"/>
                                        <w:rPr>
                                          <w:sz w:val="20"/>
                                          <w:szCs w:val="18"/>
                                        </w:rPr>
                                      </w:pPr>
                                      <w:r w:rsidRPr="00C05F0E">
                                        <w:rPr>
                                          <w:sz w:val="20"/>
                                          <w:szCs w:val="18"/>
                                        </w:rPr>
                                        <w:t>Ranger Archetype</w:t>
                                      </w:r>
                                    </w:p>
                                  </w:tc>
                                </w:tr>
                                <w:tr w:rsidR="00302071" w:rsidRPr="00C05F0E" w14:paraId="38532D85"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59D23C3F" w14:textId="77777777" w:rsidR="00302071" w:rsidRPr="00C05F0E" w:rsidRDefault="00302071" w:rsidP="00F36001">
                                      <w:pPr>
                                        <w:pStyle w:val="TableText"/>
                                        <w:rPr>
                                          <w:sz w:val="20"/>
                                          <w:szCs w:val="18"/>
                                        </w:rPr>
                                      </w:pPr>
                                      <w:r w:rsidRPr="00C05F0E">
                                        <w:rPr>
                                          <w:sz w:val="20"/>
                                          <w:szCs w:val="18"/>
                                        </w:rPr>
                                        <w:t>12th</w:t>
                                      </w:r>
                                    </w:p>
                                  </w:tc>
                                  <w:tc>
                                    <w:tcPr>
                                      <w:tcW w:w="1080" w:type="dxa"/>
                                    </w:tcPr>
                                    <w:p w14:paraId="715E3059" w14:textId="77777777" w:rsidR="00302071" w:rsidRPr="00C05F0E" w:rsidRDefault="00302071" w:rsidP="00F36001">
                                      <w:pPr>
                                        <w:pStyle w:val="TableText"/>
                                        <w:rPr>
                                          <w:sz w:val="20"/>
                                          <w:szCs w:val="18"/>
                                        </w:rPr>
                                      </w:pPr>
                                      <w:r w:rsidRPr="00C05F0E">
                                        <w:rPr>
                                          <w:sz w:val="20"/>
                                          <w:szCs w:val="18"/>
                                        </w:rPr>
                                        <w:t>+4</w:t>
                                      </w:r>
                                    </w:p>
                                  </w:tc>
                                  <w:tc>
                                    <w:tcPr>
                                      <w:tcW w:w="2592" w:type="dxa"/>
                                    </w:tcPr>
                                    <w:p w14:paraId="4571C303" w14:textId="3AD5AC0C" w:rsidR="00302071" w:rsidRPr="00C05F0E" w:rsidRDefault="00302071" w:rsidP="00F36001">
                                      <w:pPr>
                                        <w:pStyle w:val="TableText"/>
                                        <w:rPr>
                                          <w:sz w:val="20"/>
                                          <w:szCs w:val="18"/>
                                        </w:rPr>
                                      </w:pPr>
                                      <w:r w:rsidRPr="00C05F0E">
                                        <w:rPr>
                                          <w:sz w:val="20"/>
                                          <w:szCs w:val="18"/>
                                        </w:rPr>
                                        <w:t>Ability Score Improvement</w:t>
                                      </w:r>
                                    </w:p>
                                  </w:tc>
                                </w:tr>
                                <w:tr w:rsidR="00302071" w:rsidRPr="00C05F0E" w14:paraId="24D5153C" w14:textId="77777777" w:rsidTr="00986710">
                                  <w:tc>
                                    <w:tcPr>
                                      <w:tcW w:w="648" w:type="dxa"/>
                                    </w:tcPr>
                                    <w:p w14:paraId="6A062294" w14:textId="77777777" w:rsidR="00302071" w:rsidRPr="00C05F0E" w:rsidRDefault="00302071" w:rsidP="00F36001">
                                      <w:pPr>
                                        <w:pStyle w:val="TableText"/>
                                        <w:rPr>
                                          <w:sz w:val="20"/>
                                          <w:szCs w:val="18"/>
                                        </w:rPr>
                                      </w:pPr>
                                      <w:r w:rsidRPr="00C05F0E">
                                        <w:rPr>
                                          <w:sz w:val="20"/>
                                          <w:szCs w:val="18"/>
                                        </w:rPr>
                                        <w:t>13th</w:t>
                                      </w:r>
                                    </w:p>
                                  </w:tc>
                                  <w:tc>
                                    <w:tcPr>
                                      <w:tcW w:w="1080" w:type="dxa"/>
                                    </w:tcPr>
                                    <w:p w14:paraId="08696AC0" w14:textId="77777777" w:rsidR="00302071" w:rsidRPr="00C05F0E" w:rsidRDefault="00302071" w:rsidP="00F36001">
                                      <w:pPr>
                                        <w:pStyle w:val="TableText"/>
                                        <w:rPr>
                                          <w:sz w:val="20"/>
                                          <w:szCs w:val="18"/>
                                        </w:rPr>
                                      </w:pPr>
                                      <w:r w:rsidRPr="00C05F0E">
                                        <w:rPr>
                                          <w:sz w:val="20"/>
                                          <w:szCs w:val="18"/>
                                        </w:rPr>
                                        <w:t>+5</w:t>
                                      </w:r>
                                    </w:p>
                                  </w:tc>
                                  <w:tc>
                                    <w:tcPr>
                                      <w:tcW w:w="2592" w:type="dxa"/>
                                    </w:tcPr>
                                    <w:p w14:paraId="4F30F934" w14:textId="77777777" w:rsidR="00302071" w:rsidRPr="00C05F0E" w:rsidRDefault="00302071" w:rsidP="00F36001">
                                      <w:pPr>
                                        <w:pStyle w:val="TableText"/>
                                        <w:rPr>
                                          <w:sz w:val="20"/>
                                          <w:szCs w:val="18"/>
                                        </w:rPr>
                                      </w:pPr>
                                    </w:p>
                                  </w:tc>
                                </w:tr>
                                <w:tr w:rsidR="00302071" w:rsidRPr="00C05F0E" w14:paraId="7ED61339"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1D9C745E" w14:textId="77777777" w:rsidR="00302071" w:rsidRPr="00C05F0E" w:rsidRDefault="00302071" w:rsidP="00F36001">
                                      <w:pPr>
                                        <w:pStyle w:val="TableText"/>
                                        <w:rPr>
                                          <w:sz w:val="20"/>
                                          <w:szCs w:val="18"/>
                                        </w:rPr>
                                      </w:pPr>
                                      <w:r w:rsidRPr="00C05F0E">
                                        <w:rPr>
                                          <w:sz w:val="20"/>
                                          <w:szCs w:val="18"/>
                                        </w:rPr>
                                        <w:t>14th</w:t>
                                      </w:r>
                                    </w:p>
                                  </w:tc>
                                  <w:tc>
                                    <w:tcPr>
                                      <w:tcW w:w="1080" w:type="dxa"/>
                                    </w:tcPr>
                                    <w:p w14:paraId="1628FE43" w14:textId="77777777" w:rsidR="00302071" w:rsidRPr="00C05F0E" w:rsidRDefault="00302071" w:rsidP="00F36001">
                                      <w:pPr>
                                        <w:pStyle w:val="TableText"/>
                                        <w:rPr>
                                          <w:sz w:val="20"/>
                                          <w:szCs w:val="18"/>
                                        </w:rPr>
                                      </w:pPr>
                                      <w:r w:rsidRPr="00C05F0E">
                                        <w:rPr>
                                          <w:sz w:val="20"/>
                                          <w:szCs w:val="18"/>
                                        </w:rPr>
                                        <w:t>+5</w:t>
                                      </w:r>
                                    </w:p>
                                  </w:tc>
                                  <w:tc>
                                    <w:tcPr>
                                      <w:tcW w:w="2592" w:type="dxa"/>
                                    </w:tcPr>
                                    <w:p w14:paraId="3DAF0816" w14:textId="77777777" w:rsidR="00302071" w:rsidRPr="00C05F0E" w:rsidRDefault="00302071" w:rsidP="00F36001">
                                      <w:pPr>
                                        <w:pStyle w:val="TableText"/>
                                        <w:rPr>
                                          <w:sz w:val="20"/>
                                          <w:szCs w:val="18"/>
                                        </w:rPr>
                                      </w:pPr>
                                    </w:p>
                                  </w:tc>
                                </w:tr>
                                <w:tr w:rsidR="00302071" w:rsidRPr="00C05F0E" w14:paraId="239292E4" w14:textId="77777777" w:rsidTr="00986710">
                                  <w:tc>
                                    <w:tcPr>
                                      <w:tcW w:w="648" w:type="dxa"/>
                                    </w:tcPr>
                                    <w:p w14:paraId="75AC6CBD" w14:textId="77777777" w:rsidR="00302071" w:rsidRPr="00C05F0E" w:rsidRDefault="00302071" w:rsidP="00F36001">
                                      <w:pPr>
                                        <w:pStyle w:val="TableText"/>
                                        <w:rPr>
                                          <w:sz w:val="20"/>
                                          <w:szCs w:val="18"/>
                                        </w:rPr>
                                      </w:pPr>
                                      <w:r w:rsidRPr="00C05F0E">
                                        <w:rPr>
                                          <w:sz w:val="20"/>
                                          <w:szCs w:val="18"/>
                                        </w:rPr>
                                        <w:t>15th</w:t>
                                      </w:r>
                                    </w:p>
                                  </w:tc>
                                  <w:tc>
                                    <w:tcPr>
                                      <w:tcW w:w="1080" w:type="dxa"/>
                                    </w:tcPr>
                                    <w:p w14:paraId="72D47263" w14:textId="77777777" w:rsidR="00302071" w:rsidRPr="00C05F0E" w:rsidRDefault="00302071" w:rsidP="00F36001">
                                      <w:pPr>
                                        <w:pStyle w:val="TableText"/>
                                        <w:rPr>
                                          <w:sz w:val="20"/>
                                          <w:szCs w:val="18"/>
                                        </w:rPr>
                                      </w:pPr>
                                      <w:r w:rsidRPr="00C05F0E">
                                        <w:rPr>
                                          <w:sz w:val="20"/>
                                          <w:szCs w:val="18"/>
                                        </w:rPr>
                                        <w:t>+5</w:t>
                                      </w:r>
                                    </w:p>
                                  </w:tc>
                                  <w:tc>
                                    <w:tcPr>
                                      <w:tcW w:w="2592" w:type="dxa"/>
                                    </w:tcPr>
                                    <w:p w14:paraId="5B35372D" w14:textId="3365186A" w:rsidR="00302071" w:rsidRPr="00C05F0E" w:rsidRDefault="00302071" w:rsidP="00F36001">
                                      <w:pPr>
                                        <w:pStyle w:val="TableText"/>
                                        <w:rPr>
                                          <w:sz w:val="20"/>
                                          <w:szCs w:val="18"/>
                                        </w:rPr>
                                      </w:pPr>
                                      <w:r w:rsidRPr="00C05F0E">
                                        <w:rPr>
                                          <w:sz w:val="20"/>
                                          <w:szCs w:val="18"/>
                                        </w:rPr>
                                        <w:t>Ranger Archetype</w:t>
                                      </w:r>
                                    </w:p>
                                  </w:tc>
                                </w:tr>
                                <w:tr w:rsidR="00302071" w:rsidRPr="00C05F0E" w14:paraId="07B36B6A"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4919EAA0" w14:textId="77777777" w:rsidR="00302071" w:rsidRPr="00C05F0E" w:rsidRDefault="00302071" w:rsidP="00F36001">
                                      <w:pPr>
                                        <w:pStyle w:val="TableText"/>
                                        <w:rPr>
                                          <w:sz w:val="20"/>
                                          <w:szCs w:val="18"/>
                                        </w:rPr>
                                      </w:pPr>
                                      <w:r w:rsidRPr="00C05F0E">
                                        <w:rPr>
                                          <w:sz w:val="20"/>
                                          <w:szCs w:val="18"/>
                                        </w:rPr>
                                        <w:t>16th</w:t>
                                      </w:r>
                                    </w:p>
                                  </w:tc>
                                  <w:tc>
                                    <w:tcPr>
                                      <w:tcW w:w="1080" w:type="dxa"/>
                                    </w:tcPr>
                                    <w:p w14:paraId="024AE601" w14:textId="77777777" w:rsidR="00302071" w:rsidRPr="00C05F0E" w:rsidRDefault="00302071" w:rsidP="00F36001">
                                      <w:pPr>
                                        <w:pStyle w:val="TableText"/>
                                        <w:rPr>
                                          <w:sz w:val="20"/>
                                          <w:szCs w:val="18"/>
                                        </w:rPr>
                                      </w:pPr>
                                      <w:r w:rsidRPr="00C05F0E">
                                        <w:rPr>
                                          <w:sz w:val="20"/>
                                          <w:szCs w:val="18"/>
                                        </w:rPr>
                                        <w:t>+5</w:t>
                                      </w:r>
                                    </w:p>
                                  </w:tc>
                                  <w:tc>
                                    <w:tcPr>
                                      <w:tcW w:w="2592" w:type="dxa"/>
                                    </w:tcPr>
                                    <w:p w14:paraId="0E665ABB" w14:textId="0CF76BC8" w:rsidR="00302071" w:rsidRPr="00C05F0E" w:rsidRDefault="00302071" w:rsidP="00F36001">
                                      <w:pPr>
                                        <w:pStyle w:val="TableText"/>
                                        <w:rPr>
                                          <w:sz w:val="20"/>
                                          <w:szCs w:val="18"/>
                                        </w:rPr>
                                      </w:pPr>
                                      <w:r w:rsidRPr="00C05F0E">
                                        <w:rPr>
                                          <w:sz w:val="20"/>
                                          <w:szCs w:val="18"/>
                                        </w:rPr>
                                        <w:t>Ability Score Improvement</w:t>
                                      </w:r>
                                    </w:p>
                                  </w:tc>
                                </w:tr>
                                <w:tr w:rsidR="00302071" w:rsidRPr="00C05F0E" w14:paraId="082A6CAC" w14:textId="77777777" w:rsidTr="00986710">
                                  <w:tc>
                                    <w:tcPr>
                                      <w:tcW w:w="648" w:type="dxa"/>
                                    </w:tcPr>
                                    <w:p w14:paraId="092C83D3" w14:textId="77777777" w:rsidR="00302071" w:rsidRPr="00C05F0E" w:rsidRDefault="00302071" w:rsidP="00F36001">
                                      <w:pPr>
                                        <w:pStyle w:val="TableText"/>
                                        <w:rPr>
                                          <w:sz w:val="20"/>
                                          <w:szCs w:val="18"/>
                                        </w:rPr>
                                      </w:pPr>
                                      <w:r w:rsidRPr="00C05F0E">
                                        <w:rPr>
                                          <w:sz w:val="20"/>
                                          <w:szCs w:val="18"/>
                                        </w:rPr>
                                        <w:t>17th</w:t>
                                      </w:r>
                                    </w:p>
                                  </w:tc>
                                  <w:tc>
                                    <w:tcPr>
                                      <w:tcW w:w="1080" w:type="dxa"/>
                                    </w:tcPr>
                                    <w:p w14:paraId="0BC9DF9E" w14:textId="77777777" w:rsidR="00302071" w:rsidRPr="00C05F0E" w:rsidRDefault="00302071" w:rsidP="00F36001">
                                      <w:pPr>
                                        <w:pStyle w:val="TableText"/>
                                        <w:rPr>
                                          <w:sz w:val="20"/>
                                          <w:szCs w:val="18"/>
                                        </w:rPr>
                                      </w:pPr>
                                      <w:r w:rsidRPr="00C05F0E">
                                        <w:rPr>
                                          <w:sz w:val="20"/>
                                          <w:szCs w:val="18"/>
                                        </w:rPr>
                                        <w:t>+6</w:t>
                                      </w:r>
                                    </w:p>
                                  </w:tc>
                                  <w:tc>
                                    <w:tcPr>
                                      <w:tcW w:w="2592" w:type="dxa"/>
                                    </w:tcPr>
                                    <w:p w14:paraId="5A945915" w14:textId="77777777" w:rsidR="00302071" w:rsidRPr="00C05F0E" w:rsidRDefault="00302071" w:rsidP="00F36001">
                                      <w:pPr>
                                        <w:pStyle w:val="TableText"/>
                                        <w:rPr>
                                          <w:sz w:val="20"/>
                                          <w:szCs w:val="18"/>
                                        </w:rPr>
                                      </w:pPr>
                                    </w:p>
                                  </w:tc>
                                </w:tr>
                                <w:tr w:rsidR="00302071" w:rsidRPr="00C05F0E" w14:paraId="3ACF48EE"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5E97C77E" w14:textId="77777777" w:rsidR="00302071" w:rsidRPr="00C05F0E" w:rsidRDefault="00302071" w:rsidP="00F36001">
                                      <w:pPr>
                                        <w:pStyle w:val="TableText"/>
                                        <w:rPr>
                                          <w:sz w:val="20"/>
                                          <w:szCs w:val="18"/>
                                        </w:rPr>
                                      </w:pPr>
                                      <w:r w:rsidRPr="00C05F0E">
                                        <w:rPr>
                                          <w:sz w:val="20"/>
                                          <w:szCs w:val="18"/>
                                        </w:rPr>
                                        <w:t>18th</w:t>
                                      </w:r>
                                    </w:p>
                                  </w:tc>
                                  <w:tc>
                                    <w:tcPr>
                                      <w:tcW w:w="1080" w:type="dxa"/>
                                    </w:tcPr>
                                    <w:p w14:paraId="7FCD11C6" w14:textId="77777777" w:rsidR="00302071" w:rsidRPr="00C05F0E" w:rsidRDefault="00302071" w:rsidP="00F36001">
                                      <w:pPr>
                                        <w:pStyle w:val="TableText"/>
                                        <w:rPr>
                                          <w:sz w:val="20"/>
                                          <w:szCs w:val="18"/>
                                        </w:rPr>
                                      </w:pPr>
                                      <w:r w:rsidRPr="00C05F0E">
                                        <w:rPr>
                                          <w:sz w:val="20"/>
                                          <w:szCs w:val="18"/>
                                        </w:rPr>
                                        <w:t>+6</w:t>
                                      </w:r>
                                    </w:p>
                                  </w:tc>
                                  <w:tc>
                                    <w:tcPr>
                                      <w:tcW w:w="2592" w:type="dxa"/>
                                    </w:tcPr>
                                    <w:p w14:paraId="792FD36F" w14:textId="77777777" w:rsidR="00302071" w:rsidRPr="00C05F0E" w:rsidRDefault="00302071" w:rsidP="00F36001">
                                      <w:pPr>
                                        <w:pStyle w:val="TableText"/>
                                        <w:rPr>
                                          <w:sz w:val="20"/>
                                          <w:szCs w:val="18"/>
                                        </w:rPr>
                                      </w:pPr>
                                    </w:p>
                                  </w:tc>
                                </w:tr>
                                <w:tr w:rsidR="00302071" w:rsidRPr="00C05F0E" w14:paraId="74CA3C29" w14:textId="77777777" w:rsidTr="00986710">
                                  <w:tc>
                                    <w:tcPr>
                                      <w:tcW w:w="648" w:type="dxa"/>
                                    </w:tcPr>
                                    <w:p w14:paraId="3D2D92D3" w14:textId="77777777" w:rsidR="00302071" w:rsidRPr="00C05F0E" w:rsidRDefault="00302071" w:rsidP="00F36001">
                                      <w:pPr>
                                        <w:pStyle w:val="TableText"/>
                                        <w:rPr>
                                          <w:sz w:val="20"/>
                                          <w:szCs w:val="18"/>
                                        </w:rPr>
                                      </w:pPr>
                                      <w:r w:rsidRPr="00C05F0E">
                                        <w:rPr>
                                          <w:sz w:val="20"/>
                                          <w:szCs w:val="18"/>
                                        </w:rPr>
                                        <w:t>19th</w:t>
                                      </w:r>
                                    </w:p>
                                  </w:tc>
                                  <w:tc>
                                    <w:tcPr>
                                      <w:tcW w:w="1080" w:type="dxa"/>
                                    </w:tcPr>
                                    <w:p w14:paraId="1866839E" w14:textId="77777777" w:rsidR="00302071" w:rsidRPr="00C05F0E" w:rsidRDefault="00302071" w:rsidP="00F36001">
                                      <w:pPr>
                                        <w:pStyle w:val="TableText"/>
                                        <w:rPr>
                                          <w:sz w:val="20"/>
                                          <w:szCs w:val="18"/>
                                        </w:rPr>
                                      </w:pPr>
                                      <w:r w:rsidRPr="00C05F0E">
                                        <w:rPr>
                                          <w:sz w:val="20"/>
                                          <w:szCs w:val="18"/>
                                        </w:rPr>
                                        <w:t>+6</w:t>
                                      </w:r>
                                    </w:p>
                                  </w:tc>
                                  <w:tc>
                                    <w:tcPr>
                                      <w:tcW w:w="2592" w:type="dxa"/>
                                    </w:tcPr>
                                    <w:p w14:paraId="2FD40B82" w14:textId="15E0C086" w:rsidR="00302071" w:rsidRPr="00C05F0E" w:rsidRDefault="00302071" w:rsidP="00F36001">
                                      <w:pPr>
                                        <w:pStyle w:val="TableText"/>
                                        <w:rPr>
                                          <w:sz w:val="20"/>
                                          <w:szCs w:val="18"/>
                                        </w:rPr>
                                      </w:pPr>
                                      <w:r w:rsidRPr="00C05F0E">
                                        <w:rPr>
                                          <w:sz w:val="20"/>
                                          <w:szCs w:val="18"/>
                                        </w:rPr>
                                        <w:t>Ability Score Improvement</w:t>
                                      </w:r>
                                    </w:p>
                                  </w:tc>
                                </w:tr>
                                <w:tr w:rsidR="00302071" w:rsidRPr="00C05F0E" w14:paraId="2FCFD2C2"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0D72EB1B" w14:textId="77777777" w:rsidR="00302071" w:rsidRPr="00C05F0E" w:rsidRDefault="00302071" w:rsidP="00F36001">
                                      <w:pPr>
                                        <w:pStyle w:val="TableText"/>
                                        <w:rPr>
                                          <w:sz w:val="20"/>
                                          <w:szCs w:val="18"/>
                                        </w:rPr>
                                      </w:pPr>
                                      <w:r w:rsidRPr="00C05F0E">
                                        <w:rPr>
                                          <w:sz w:val="20"/>
                                          <w:szCs w:val="18"/>
                                        </w:rPr>
                                        <w:t>20th</w:t>
                                      </w:r>
                                    </w:p>
                                  </w:tc>
                                  <w:tc>
                                    <w:tcPr>
                                      <w:tcW w:w="1080" w:type="dxa"/>
                                    </w:tcPr>
                                    <w:p w14:paraId="0CB2282E" w14:textId="77777777" w:rsidR="00302071" w:rsidRPr="00C05F0E" w:rsidRDefault="00302071" w:rsidP="00F36001">
                                      <w:pPr>
                                        <w:pStyle w:val="TableText"/>
                                        <w:rPr>
                                          <w:sz w:val="20"/>
                                          <w:szCs w:val="18"/>
                                        </w:rPr>
                                      </w:pPr>
                                      <w:r w:rsidRPr="00C05F0E">
                                        <w:rPr>
                                          <w:sz w:val="20"/>
                                          <w:szCs w:val="18"/>
                                        </w:rPr>
                                        <w:t>+6</w:t>
                                      </w:r>
                                    </w:p>
                                  </w:tc>
                                  <w:tc>
                                    <w:tcPr>
                                      <w:tcW w:w="2592" w:type="dxa"/>
                                    </w:tcPr>
                                    <w:p w14:paraId="29BC171F" w14:textId="43883D70" w:rsidR="00302071" w:rsidRPr="00C05F0E" w:rsidRDefault="00302071" w:rsidP="00F36001">
                                      <w:pPr>
                                        <w:pStyle w:val="TableText"/>
                                        <w:rPr>
                                          <w:sz w:val="20"/>
                                          <w:szCs w:val="18"/>
                                        </w:rPr>
                                      </w:pPr>
                                      <w:r w:rsidRPr="00C05F0E">
                                        <w:rPr>
                                          <w:sz w:val="20"/>
                                          <w:szCs w:val="18"/>
                                        </w:rPr>
                                        <w:t>Foe Slayer</w:t>
                                      </w:r>
                                    </w:p>
                                  </w:tc>
                                </w:tr>
                              </w:tbl>
                              <w:p w14:paraId="52D535CA" w14:textId="77777777" w:rsidR="00302071" w:rsidRPr="00522E76" w:rsidRDefault="00302071" w:rsidP="00F36001"/>
                            </w:txbxContent>
                          </wps:txbx>
                          <wps:bodyPr rot="0" vert="horz" wrap="square" lIns="91440" tIns="45720" rIns="91440" bIns="45720" anchor="t" anchorCtr="0">
                            <a:noAutofit/>
                          </wps:bodyPr>
                        </wps:wsp>
                      </wpg:grpSp>
                      <pic:pic xmlns:pic="http://schemas.openxmlformats.org/drawingml/2006/picture">
                        <pic:nvPicPr>
                          <pic:cNvPr id="145" name="Picture 12" descr="fancy-circle-sliver"/>
                          <pic:cNvPicPr>
                            <a:picLocks noChangeAspect="1"/>
                          </pic:cNvPicPr>
                        </pic:nvPicPr>
                        <pic:blipFill>
                          <a:blip r:embed="rId77" cstate="print">
                            <a:extLst>
                              <a:ext uri="{28A0092B-C50C-407E-A947-70E740481C1C}">
                                <a14:useLocalDpi xmlns:a14="http://schemas.microsoft.com/office/drawing/2010/main" val="0"/>
                              </a:ext>
                            </a:extLst>
                          </a:blip>
                          <a:srcRect t="9108" b="13174"/>
                          <a:stretch>
                            <a:fillRect/>
                          </a:stretch>
                        </pic:blipFill>
                        <pic:spPr bwMode="auto">
                          <a:xfrm rot="16200000">
                            <a:off x="1395350" y="4269184"/>
                            <a:ext cx="570015" cy="2363190"/>
                          </a:xfrm>
                          <a:prstGeom prst="rect">
                            <a:avLst/>
                          </a:prstGeom>
                          <a:noFill/>
                        </pic:spPr>
                      </pic:pic>
                      <pic:pic xmlns:pic="http://schemas.openxmlformats.org/drawingml/2006/picture">
                        <pic:nvPicPr>
                          <pic:cNvPr id="146" name="Picture 13" descr="fancy-circle-sliver"/>
                          <pic:cNvPicPr>
                            <a:picLocks noChangeAspect="1"/>
                          </pic:cNvPicPr>
                        </pic:nvPicPr>
                        <pic:blipFill>
                          <a:blip r:embed="rId77" cstate="print">
                            <a:extLst>
                              <a:ext uri="{28A0092B-C50C-407E-A947-70E740481C1C}">
                                <a14:useLocalDpi xmlns:a14="http://schemas.microsoft.com/office/drawing/2010/main" val="0"/>
                              </a:ext>
                            </a:extLst>
                          </a:blip>
                          <a:srcRect t="9108" b="13174"/>
                          <a:stretch>
                            <a:fillRect/>
                          </a:stretch>
                        </pic:blipFill>
                        <pic:spPr bwMode="auto">
                          <a:xfrm rot="5400000">
                            <a:off x="1549726" y="-896587"/>
                            <a:ext cx="570016" cy="23631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07361C4" id="_x0000_s1253" style="position:absolute;left:0;text-align:left;margin-left:-12.6pt;margin-top:4.85pt;width:282.6pt;height:438.6pt;z-index:251711488;mso-position-horizontal-relative:text;mso-position-vertical-relative:text;mso-width-relative:margin;mso-height-relative:margin" coordsize="35032,5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">
                <v:group id="Group 17" o:spid="_x0000_s1254" style="position:absolute;top:3918;width:35032;height:49877" coordsize="35032,4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shape id="Picture 4" o:spid="_x0000_s1255" type="#_x0000_t75" style="position:absolute;width:35032;height:4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">
                    <v:imagedata r:id="rId78" o:title=""/>
                  </v:shape>
                  <v:shape id="Text Box 7" o:spid="_x0000_s1256" type="#_x0000_t202" style="position:absolute;left:1781;top:1900;width:31267;height:4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tbl>
                          <w:tblPr>
                            <w:tblStyle w:val="TableCoreGreen1"/>
                            <w:tblW w:w="4320" w:type="dxa"/>
                            <w:tblLayout w:type="fixed"/>
                            <w:tblLook w:val="0420" w:firstRow="1" w:lastRow="0" w:firstColumn="0" w:lastColumn="0" w:noHBand="0" w:noVBand="1"/>
                          </w:tblPr>
                          <w:tblGrid>
                            <w:gridCol w:w="648"/>
                            <w:gridCol w:w="1080"/>
                            <w:gridCol w:w="2592"/>
                          </w:tblGrid>
                          <w:tr w:rsidR="00302071" w:rsidRPr="00C05F0E" w14:paraId="70C7D32A" w14:textId="77777777" w:rsidTr="00986710">
                            <w:trPr>
                              <w:cnfStyle w:val="100000000000" w:firstRow="1" w:lastRow="0" w:firstColumn="0" w:lastColumn="0" w:oddVBand="0" w:evenVBand="0" w:oddHBand="0" w:evenHBand="0" w:firstRowFirstColumn="0" w:firstRowLastColumn="0" w:lastRowFirstColumn="0" w:lastRowLastColumn="0"/>
                            </w:trPr>
                            <w:tc>
                              <w:tcPr>
                                <w:tcW w:w="4320" w:type="dxa"/>
                                <w:gridSpan w:val="3"/>
                              </w:tcPr>
                              <w:p w14:paraId="2CAFD695" w14:textId="0E9560C4" w:rsidR="00302071" w:rsidRPr="00C05F0E" w:rsidRDefault="00302071" w:rsidP="00986710">
                                <w:pPr>
                                  <w:pStyle w:val="TABLEHEADING"/>
                                </w:pPr>
                                <w:bookmarkStart w:id="346" w:name="_Toc50709656"/>
                                <w:r w:rsidRPr="00C05F0E">
                                  <w:t xml:space="preserve">Yet another </w:t>
                                </w:r>
                                <w:r w:rsidRPr="00986710">
                                  <w:t>ranger</w:t>
                                </w:r>
                                <w:bookmarkEnd w:id="346"/>
                              </w:p>
                            </w:tc>
                          </w:tr>
                          <w:tr w:rsidR="00302071" w:rsidRPr="00C05F0E" w14:paraId="3ACCAEEC"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3CFCE593" w14:textId="77777777" w:rsidR="00302071" w:rsidRPr="00C05F0E" w:rsidRDefault="00302071" w:rsidP="00F36001">
                                <w:pPr>
                                  <w:pStyle w:val="TableColumnHeader"/>
                                  <w:rPr>
                                    <w:sz w:val="20"/>
                                    <w:szCs w:val="18"/>
                                  </w:rPr>
                                </w:pPr>
                                <w:r w:rsidRPr="00C05F0E">
                                  <w:rPr>
                                    <w:sz w:val="20"/>
                                    <w:szCs w:val="18"/>
                                  </w:rPr>
                                  <w:t>Level</w:t>
                                </w:r>
                              </w:p>
                            </w:tc>
                            <w:tc>
                              <w:tcPr>
                                <w:tcW w:w="1080" w:type="dxa"/>
                              </w:tcPr>
                              <w:p w14:paraId="4D0000DC" w14:textId="77777777" w:rsidR="00302071" w:rsidRPr="00C05F0E" w:rsidRDefault="00302071" w:rsidP="00F36001">
                                <w:pPr>
                                  <w:pStyle w:val="TableColumnHeader"/>
                                  <w:rPr>
                                    <w:sz w:val="20"/>
                                    <w:szCs w:val="18"/>
                                  </w:rPr>
                                </w:pPr>
                                <w:r w:rsidRPr="00C05F0E">
                                  <w:rPr>
                                    <w:sz w:val="20"/>
                                    <w:szCs w:val="18"/>
                                  </w:rPr>
                                  <w:t>Proficiency Bonus</w:t>
                                </w:r>
                              </w:p>
                            </w:tc>
                            <w:tc>
                              <w:tcPr>
                                <w:tcW w:w="2592" w:type="dxa"/>
                              </w:tcPr>
                              <w:p w14:paraId="142DC434" w14:textId="77777777" w:rsidR="00302071" w:rsidRPr="00C05F0E" w:rsidRDefault="00302071" w:rsidP="00F36001">
                                <w:pPr>
                                  <w:pStyle w:val="TableColumnHeader"/>
                                  <w:rPr>
                                    <w:sz w:val="20"/>
                                    <w:szCs w:val="18"/>
                                  </w:rPr>
                                </w:pPr>
                                <w:r w:rsidRPr="00C05F0E">
                                  <w:rPr>
                                    <w:sz w:val="20"/>
                                    <w:szCs w:val="18"/>
                                  </w:rPr>
                                  <w:t>Features</w:t>
                                </w:r>
                              </w:p>
                            </w:tc>
                          </w:tr>
                          <w:tr w:rsidR="00302071" w:rsidRPr="00C05F0E" w14:paraId="170F0C78" w14:textId="77777777" w:rsidTr="00986710">
                            <w:tc>
                              <w:tcPr>
                                <w:tcW w:w="648" w:type="dxa"/>
                              </w:tcPr>
                              <w:p w14:paraId="595F57C5" w14:textId="77777777" w:rsidR="00302071" w:rsidRPr="00C05F0E" w:rsidRDefault="00302071" w:rsidP="00F36001">
                                <w:pPr>
                                  <w:pStyle w:val="TableText"/>
                                  <w:rPr>
                                    <w:sz w:val="20"/>
                                    <w:szCs w:val="18"/>
                                  </w:rPr>
                                </w:pPr>
                                <w:r w:rsidRPr="00C05F0E">
                                  <w:rPr>
                                    <w:sz w:val="20"/>
                                    <w:szCs w:val="18"/>
                                  </w:rPr>
                                  <w:t>1st</w:t>
                                </w:r>
                              </w:p>
                            </w:tc>
                            <w:tc>
                              <w:tcPr>
                                <w:tcW w:w="1080" w:type="dxa"/>
                              </w:tcPr>
                              <w:p w14:paraId="39B6F7B5" w14:textId="77777777" w:rsidR="00302071" w:rsidRPr="00C05F0E" w:rsidRDefault="00302071" w:rsidP="00F36001">
                                <w:pPr>
                                  <w:pStyle w:val="TableText"/>
                                  <w:rPr>
                                    <w:sz w:val="20"/>
                                    <w:szCs w:val="18"/>
                                  </w:rPr>
                                </w:pPr>
                                <w:r w:rsidRPr="00C05F0E">
                                  <w:rPr>
                                    <w:sz w:val="20"/>
                                    <w:szCs w:val="18"/>
                                  </w:rPr>
                                  <w:t>+2</w:t>
                                </w:r>
                              </w:p>
                            </w:tc>
                            <w:tc>
                              <w:tcPr>
                                <w:tcW w:w="2592" w:type="dxa"/>
                              </w:tcPr>
                              <w:p w14:paraId="3B49BE1C" w14:textId="1EAE38C4" w:rsidR="00302071" w:rsidRPr="00C05F0E" w:rsidRDefault="00302071" w:rsidP="00F36001">
                                <w:pPr>
                                  <w:pStyle w:val="TableText"/>
                                  <w:rPr>
                                    <w:sz w:val="20"/>
                                    <w:szCs w:val="18"/>
                                  </w:rPr>
                                </w:pPr>
                                <w:r w:rsidRPr="00C05F0E">
                                  <w:rPr>
                                    <w:sz w:val="20"/>
                                    <w:szCs w:val="18"/>
                                  </w:rPr>
                                  <w:t>Fighting Style, Explorer</w:t>
                                </w:r>
                              </w:p>
                            </w:tc>
                          </w:tr>
                          <w:tr w:rsidR="00302071" w:rsidRPr="00C05F0E" w14:paraId="2342F6D8"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375E1855" w14:textId="77777777" w:rsidR="00302071" w:rsidRPr="00C05F0E" w:rsidRDefault="00302071" w:rsidP="00F36001">
                                <w:pPr>
                                  <w:pStyle w:val="TableText"/>
                                  <w:rPr>
                                    <w:sz w:val="20"/>
                                    <w:szCs w:val="18"/>
                                  </w:rPr>
                                </w:pPr>
                                <w:r w:rsidRPr="00C05F0E">
                                  <w:rPr>
                                    <w:sz w:val="20"/>
                                    <w:szCs w:val="18"/>
                                  </w:rPr>
                                  <w:t>2nd</w:t>
                                </w:r>
                              </w:p>
                            </w:tc>
                            <w:tc>
                              <w:tcPr>
                                <w:tcW w:w="1080" w:type="dxa"/>
                              </w:tcPr>
                              <w:p w14:paraId="2FD84C52" w14:textId="77777777" w:rsidR="00302071" w:rsidRPr="00C05F0E" w:rsidRDefault="00302071" w:rsidP="00F36001">
                                <w:pPr>
                                  <w:pStyle w:val="TableText"/>
                                  <w:rPr>
                                    <w:sz w:val="20"/>
                                    <w:szCs w:val="18"/>
                                  </w:rPr>
                                </w:pPr>
                                <w:r w:rsidRPr="00C05F0E">
                                  <w:rPr>
                                    <w:sz w:val="20"/>
                                    <w:szCs w:val="18"/>
                                  </w:rPr>
                                  <w:t>+2</w:t>
                                </w:r>
                              </w:p>
                            </w:tc>
                            <w:tc>
                              <w:tcPr>
                                <w:tcW w:w="2592" w:type="dxa"/>
                              </w:tcPr>
                              <w:p w14:paraId="17F4BEA8" w14:textId="5124FC7B" w:rsidR="00302071" w:rsidRPr="00C05F0E" w:rsidRDefault="00302071" w:rsidP="00F36001">
                                <w:pPr>
                                  <w:pStyle w:val="TableText"/>
                                  <w:rPr>
                                    <w:sz w:val="20"/>
                                    <w:szCs w:val="18"/>
                                  </w:rPr>
                                </w:pPr>
                                <w:r w:rsidRPr="00C05F0E">
                                  <w:rPr>
                                    <w:sz w:val="20"/>
                                    <w:szCs w:val="18"/>
                                  </w:rPr>
                                  <w:t>Hunter</w:t>
                                </w:r>
                                <w:r w:rsidRPr="00C05F0E">
                                  <w:rPr>
                                    <w:rFonts w:ascii="Arial" w:hAnsi="Arial" w:cs="Arial"/>
                                    <w:sz w:val="20"/>
                                    <w:szCs w:val="18"/>
                                  </w:rPr>
                                  <w:t>’</w:t>
                                </w:r>
                                <w:r w:rsidRPr="00C05F0E">
                                  <w:rPr>
                                    <w:sz w:val="20"/>
                                    <w:szCs w:val="18"/>
                                  </w:rPr>
                                  <w:t>s Quarry</w:t>
                                </w:r>
                              </w:p>
                            </w:tc>
                          </w:tr>
                          <w:tr w:rsidR="00302071" w:rsidRPr="00C05F0E" w14:paraId="3AE83346" w14:textId="77777777" w:rsidTr="00986710">
                            <w:tc>
                              <w:tcPr>
                                <w:tcW w:w="648" w:type="dxa"/>
                              </w:tcPr>
                              <w:p w14:paraId="5B047EB4" w14:textId="77777777" w:rsidR="00302071" w:rsidRPr="00C05F0E" w:rsidRDefault="00302071" w:rsidP="00F36001">
                                <w:pPr>
                                  <w:pStyle w:val="TableText"/>
                                  <w:rPr>
                                    <w:sz w:val="20"/>
                                    <w:szCs w:val="18"/>
                                  </w:rPr>
                                </w:pPr>
                                <w:r w:rsidRPr="00C05F0E">
                                  <w:rPr>
                                    <w:sz w:val="20"/>
                                    <w:szCs w:val="18"/>
                                  </w:rPr>
                                  <w:t>3rd</w:t>
                                </w:r>
                              </w:p>
                            </w:tc>
                            <w:tc>
                              <w:tcPr>
                                <w:tcW w:w="1080" w:type="dxa"/>
                              </w:tcPr>
                              <w:p w14:paraId="567DAF1C" w14:textId="77777777" w:rsidR="00302071" w:rsidRPr="00C05F0E" w:rsidRDefault="00302071" w:rsidP="00F36001">
                                <w:pPr>
                                  <w:pStyle w:val="TableText"/>
                                  <w:rPr>
                                    <w:sz w:val="20"/>
                                    <w:szCs w:val="18"/>
                                  </w:rPr>
                                </w:pPr>
                                <w:r w:rsidRPr="00C05F0E">
                                  <w:rPr>
                                    <w:sz w:val="20"/>
                                    <w:szCs w:val="18"/>
                                  </w:rPr>
                                  <w:t>+2</w:t>
                                </w:r>
                              </w:p>
                            </w:tc>
                            <w:tc>
                              <w:tcPr>
                                <w:tcW w:w="2592" w:type="dxa"/>
                              </w:tcPr>
                              <w:p w14:paraId="2EB39858" w14:textId="055E1E79" w:rsidR="00302071" w:rsidRPr="00C05F0E" w:rsidRDefault="00302071" w:rsidP="00F36001">
                                <w:pPr>
                                  <w:pStyle w:val="TableText"/>
                                  <w:rPr>
                                    <w:sz w:val="20"/>
                                    <w:szCs w:val="18"/>
                                  </w:rPr>
                                </w:pPr>
                                <w:r w:rsidRPr="00C05F0E">
                                  <w:rPr>
                                    <w:sz w:val="20"/>
                                    <w:szCs w:val="18"/>
                                  </w:rPr>
                                  <w:t>Ranger archetype</w:t>
                                </w:r>
                              </w:p>
                            </w:tc>
                          </w:tr>
                          <w:tr w:rsidR="00302071" w:rsidRPr="00C05F0E" w14:paraId="2DEBFBFB"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7903CCF5" w14:textId="77777777" w:rsidR="00302071" w:rsidRPr="00C05F0E" w:rsidRDefault="00302071" w:rsidP="00F36001">
                                <w:pPr>
                                  <w:pStyle w:val="TableText"/>
                                  <w:rPr>
                                    <w:sz w:val="20"/>
                                    <w:szCs w:val="18"/>
                                  </w:rPr>
                                </w:pPr>
                                <w:r w:rsidRPr="00C05F0E">
                                  <w:rPr>
                                    <w:sz w:val="20"/>
                                    <w:szCs w:val="18"/>
                                  </w:rPr>
                                  <w:t>4th</w:t>
                                </w:r>
                              </w:p>
                            </w:tc>
                            <w:tc>
                              <w:tcPr>
                                <w:tcW w:w="1080" w:type="dxa"/>
                              </w:tcPr>
                              <w:p w14:paraId="21DACC9D" w14:textId="77777777" w:rsidR="00302071" w:rsidRPr="00C05F0E" w:rsidRDefault="00302071" w:rsidP="00F36001">
                                <w:pPr>
                                  <w:pStyle w:val="TableText"/>
                                  <w:rPr>
                                    <w:sz w:val="20"/>
                                    <w:szCs w:val="18"/>
                                  </w:rPr>
                                </w:pPr>
                                <w:r w:rsidRPr="00C05F0E">
                                  <w:rPr>
                                    <w:sz w:val="20"/>
                                    <w:szCs w:val="18"/>
                                  </w:rPr>
                                  <w:t>+2</w:t>
                                </w:r>
                              </w:p>
                            </w:tc>
                            <w:tc>
                              <w:tcPr>
                                <w:tcW w:w="2592" w:type="dxa"/>
                              </w:tcPr>
                              <w:p w14:paraId="61E87561" w14:textId="5DE3F28A" w:rsidR="00302071" w:rsidRPr="00C05F0E" w:rsidRDefault="00302071" w:rsidP="00F36001">
                                <w:pPr>
                                  <w:pStyle w:val="TableText"/>
                                  <w:rPr>
                                    <w:sz w:val="20"/>
                                    <w:szCs w:val="18"/>
                                  </w:rPr>
                                </w:pPr>
                                <w:r w:rsidRPr="00C05F0E">
                                  <w:rPr>
                                    <w:sz w:val="20"/>
                                    <w:szCs w:val="18"/>
                                  </w:rPr>
                                  <w:t>Ability Score Improvement</w:t>
                                </w:r>
                              </w:p>
                            </w:tc>
                          </w:tr>
                          <w:tr w:rsidR="00302071" w:rsidRPr="00C05F0E" w14:paraId="3599EDBD" w14:textId="77777777" w:rsidTr="00986710">
                            <w:tc>
                              <w:tcPr>
                                <w:tcW w:w="648" w:type="dxa"/>
                              </w:tcPr>
                              <w:p w14:paraId="512E9BAF" w14:textId="77777777" w:rsidR="00302071" w:rsidRPr="00C05F0E" w:rsidRDefault="00302071" w:rsidP="00F36001">
                                <w:pPr>
                                  <w:pStyle w:val="TableText"/>
                                  <w:rPr>
                                    <w:sz w:val="20"/>
                                    <w:szCs w:val="18"/>
                                  </w:rPr>
                                </w:pPr>
                                <w:r w:rsidRPr="00C05F0E">
                                  <w:rPr>
                                    <w:sz w:val="20"/>
                                    <w:szCs w:val="18"/>
                                  </w:rPr>
                                  <w:t>5th</w:t>
                                </w:r>
                              </w:p>
                            </w:tc>
                            <w:tc>
                              <w:tcPr>
                                <w:tcW w:w="1080" w:type="dxa"/>
                              </w:tcPr>
                              <w:p w14:paraId="041757B4" w14:textId="77777777" w:rsidR="00302071" w:rsidRPr="00C05F0E" w:rsidRDefault="00302071" w:rsidP="00F36001">
                                <w:pPr>
                                  <w:pStyle w:val="TableText"/>
                                  <w:rPr>
                                    <w:sz w:val="20"/>
                                    <w:szCs w:val="18"/>
                                  </w:rPr>
                                </w:pPr>
                                <w:r w:rsidRPr="00C05F0E">
                                  <w:rPr>
                                    <w:sz w:val="20"/>
                                    <w:szCs w:val="18"/>
                                  </w:rPr>
                                  <w:t>+3</w:t>
                                </w:r>
                              </w:p>
                            </w:tc>
                            <w:tc>
                              <w:tcPr>
                                <w:tcW w:w="2592" w:type="dxa"/>
                              </w:tcPr>
                              <w:p w14:paraId="0E8C40AD" w14:textId="6D045BF7" w:rsidR="00302071" w:rsidRPr="00C05F0E" w:rsidRDefault="00302071" w:rsidP="00F36001">
                                <w:pPr>
                                  <w:pStyle w:val="TableText"/>
                                  <w:rPr>
                                    <w:sz w:val="20"/>
                                    <w:szCs w:val="18"/>
                                  </w:rPr>
                                </w:pPr>
                                <w:r w:rsidRPr="00C05F0E">
                                  <w:rPr>
                                    <w:sz w:val="20"/>
                                    <w:szCs w:val="18"/>
                                  </w:rPr>
                                  <w:t>Extra attack</w:t>
                                </w:r>
                              </w:p>
                            </w:tc>
                          </w:tr>
                          <w:tr w:rsidR="00302071" w:rsidRPr="00C05F0E" w14:paraId="6A8C6E82"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6D422AAC" w14:textId="77777777" w:rsidR="00302071" w:rsidRPr="00C05F0E" w:rsidRDefault="00302071" w:rsidP="00F36001">
                                <w:pPr>
                                  <w:pStyle w:val="TableText"/>
                                  <w:rPr>
                                    <w:sz w:val="20"/>
                                    <w:szCs w:val="18"/>
                                  </w:rPr>
                                </w:pPr>
                                <w:r w:rsidRPr="00C05F0E">
                                  <w:rPr>
                                    <w:sz w:val="20"/>
                                    <w:szCs w:val="18"/>
                                  </w:rPr>
                                  <w:t>6th</w:t>
                                </w:r>
                              </w:p>
                            </w:tc>
                            <w:tc>
                              <w:tcPr>
                                <w:tcW w:w="1080" w:type="dxa"/>
                              </w:tcPr>
                              <w:p w14:paraId="1E6BFF79" w14:textId="77777777" w:rsidR="00302071" w:rsidRPr="00C05F0E" w:rsidRDefault="00302071" w:rsidP="00F36001">
                                <w:pPr>
                                  <w:pStyle w:val="TableText"/>
                                  <w:rPr>
                                    <w:sz w:val="20"/>
                                    <w:szCs w:val="18"/>
                                  </w:rPr>
                                </w:pPr>
                                <w:r w:rsidRPr="00C05F0E">
                                  <w:rPr>
                                    <w:sz w:val="20"/>
                                    <w:szCs w:val="18"/>
                                  </w:rPr>
                                  <w:t>+3</w:t>
                                </w:r>
                              </w:p>
                            </w:tc>
                            <w:tc>
                              <w:tcPr>
                                <w:tcW w:w="2592" w:type="dxa"/>
                              </w:tcPr>
                              <w:p w14:paraId="30348985" w14:textId="25B3458D" w:rsidR="00302071" w:rsidRPr="00C05F0E" w:rsidRDefault="00302071" w:rsidP="00F36001">
                                <w:pPr>
                                  <w:pStyle w:val="TableText"/>
                                  <w:rPr>
                                    <w:sz w:val="20"/>
                                    <w:szCs w:val="18"/>
                                  </w:rPr>
                                </w:pPr>
                                <w:r w:rsidRPr="00C05F0E">
                                  <w:rPr>
                                    <w:sz w:val="20"/>
                                    <w:szCs w:val="18"/>
                                  </w:rPr>
                                  <w:t>Hunter</w:t>
                                </w:r>
                                <w:r w:rsidRPr="00C05F0E">
                                  <w:rPr>
                                    <w:rFonts w:ascii="Arial" w:hAnsi="Arial" w:cs="Arial"/>
                                    <w:sz w:val="20"/>
                                    <w:szCs w:val="18"/>
                                  </w:rPr>
                                  <w:t>’</w:t>
                                </w:r>
                                <w:r w:rsidRPr="00C05F0E">
                                  <w:rPr>
                                    <w:sz w:val="20"/>
                                    <w:szCs w:val="18"/>
                                  </w:rPr>
                                  <w:t xml:space="preserve">s Quarry Improvement,  </w:t>
                                </w:r>
                              </w:p>
                            </w:tc>
                          </w:tr>
                          <w:tr w:rsidR="00302071" w:rsidRPr="00C05F0E" w14:paraId="0BE68E70" w14:textId="77777777" w:rsidTr="00986710">
                            <w:tc>
                              <w:tcPr>
                                <w:tcW w:w="648" w:type="dxa"/>
                              </w:tcPr>
                              <w:p w14:paraId="28785E19" w14:textId="77777777" w:rsidR="00302071" w:rsidRPr="00C05F0E" w:rsidRDefault="00302071" w:rsidP="00F36001">
                                <w:pPr>
                                  <w:pStyle w:val="TableText"/>
                                  <w:rPr>
                                    <w:sz w:val="20"/>
                                    <w:szCs w:val="18"/>
                                  </w:rPr>
                                </w:pPr>
                                <w:r w:rsidRPr="00C05F0E">
                                  <w:rPr>
                                    <w:sz w:val="20"/>
                                    <w:szCs w:val="18"/>
                                  </w:rPr>
                                  <w:t>7th</w:t>
                                </w:r>
                              </w:p>
                            </w:tc>
                            <w:tc>
                              <w:tcPr>
                                <w:tcW w:w="1080" w:type="dxa"/>
                              </w:tcPr>
                              <w:p w14:paraId="2CBEBC00" w14:textId="77777777" w:rsidR="00302071" w:rsidRPr="00C05F0E" w:rsidRDefault="00302071" w:rsidP="00F36001">
                                <w:pPr>
                                  <w:pStyle w:val="TableText"/>
                                  <w:rPr>
                                    <w:sz w:val="20"/>
                                    <w:szCs w:val="18"/>
                                  </w:rPr>
                                </w:pPr>
                                <w:r w:rsidRPr="00C05F0E">
                                  <w:rPr>
                                    <w:sz w:val="20"/>
                                    <w:szCs w:val="18"/>
                                  </w:rPr>
                                  <w:t>+3</w:t>
                                </w:r>
                              </w:p>
                            </w:tc>
                            <w:tc>
                              <w:tcPr>
                                <w:tcW w:w="2592" w:type="dxa"/>
                              </w:tcPr>
                              <w:p w14:paraId="2C3F1A74" w14:textId="7B97B9B9" w:rsidR="00302071" w:rsidRPr="00C05F0E" w:rsidRDefault="00302071" w:rsidP="00F36001">
                                <w:pPr>
                                  <w:pStyle w:val="TableText"/>
                                  <w:rPr>
                                    <w:sz w:val="20"/>
                                    <w:szCs w:val="18"/>
                                  </w:rPr>
                                </w:pPr>
                                <w:r w:rsidRPr="00C05F0E">
                                  <w:rPr>
                                    <w:sz w:val="20"/>
                                    <w:szCs w:val="18"/>
                                  </w:rPr>
                                  <w:t>Ranger Archetype</w:t>
                                </w:r>
                              </w:p>
                            </w:tc>
                          </w:tr>
                          <w:tr w:rsidR="00302071" w:rsidRPr="00C05F0E" w14:paraId="06062746"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26F31E4E" w14:textId="77777777" w:rsidR="00302071" w:rsidRPr="00C05F0E" w:rsidRDefault="00302071" w:rsidP="00F36001">
                                <w:pPr>
                                  <w:pStyle w:val="TableText"/>
                                  <w:rPr>
                                    <w:sz w:val="20"/>
                                    <w:szCs w:val="18"/>
                                  </w:rPr>
                                </w:pPr>
                                <w:r w:rsidRPr="00C05F0E">
                                  <w:rPr>
                                    <w:sz w:val="20"/>
                                    <w:szCs w:val="18"/>
                                  </w:rPr>
                                  <w:t>8th</w:t>
                                </w:r>
                              </w:p>
                            </w:tc>
                            <w:tc>
                              <w:tcPr>
                                <w:tcW w:w="1080" w:type="dxa"/>
                              </w:tcPr>
                              <w:p w14:paraId="57DE51FA" w14:textId="77777777" w:rsidR="00302071" w:rsidRPr="00C05F0E" w:rsidRDefault="00302071" w:rsidP="00F36001">
                                <w:pPr>
                                  <w:pStyle w:val="TableText"/>
                                  <w:rPr>
                                    <w:sz w:val="20"/>
                                    <w:szCs w:val="18"/>
                                  </w:rPr>
                                </w:pPr>
                                <w:r w:rsidRPr="00C05F0E">
                                  <w:rPr>
                                    <w:sz w:val="20"/>
                                    <w:szCs w:val="18"/>
                                  </w:rPr>
                                  <w:t>+3</w:t>
                                </w:r>
                              </w:p>
                            </w:tc>
                            <w:tc>
                              <w:tcPr>
                                <w:tcW w:w="2592" w:type="dxa"/>
                              </w:tcPr>
                              <w:p w14:paraId="06FBD424" w14:textId="38D96521" w:rsidR="00302071" w:rsidRPr="00C05F0E" w:rsidRDefault="00302071" w:rsidP="00F36001">
                                <w:pPr>
                                  <w:pStyle w:val="TableText"/>
                                  <w:rPr>
                                    <w:sz w:val="20"/>
                                    <w:szCs w:val="18"/>
                                  </w:rPr>
                                </w:pPr>
                                <w:r w:rsidRPr="00C05F0E">
                                  <w:rPr>
                                    <w:sz w:val="20"/>
                                    <w:szCs w:val="18"/>
                                  </w:rPr>
                                  <w:t>Ability Score Improvement</w:t>
                                </w:r>
                              </w:p>
                            </w:tc>
                          </w:tr>
                          <w:tr w:rsidR="00302071" w:rsidRPr="00C05F0E" w14:paraId="5D670E64" w14:textId="77777777" w:rsidTr="00986710">
                            <w:tc>
                              <w:tcPr>
                                <w:tcW w:w="648" w:type="dxa"/>
                              </w:tcPr>
                              <w:p w14:paraId="351D52C4" w14:textId="77777777" w:rsidR="00302071" w:rsidRPr="00C05F0E" w:rsidRDefault="00302071" w:rsidP="00F36001">
                                <w:pPr>
                                  <w:pStyle w:val="TableText"/>
                                  <w:rPr>
                                    <w:sz w:val="20"/>
                                    <w:szCs w:val="18"/>
                                  </w:rPr>
                                </w:pPr>
                                <w:r w:rsidRPr="00C05F0E">
                                  <w:rPr>
                                    <w:sz w:val="20"/>
                                    <w:szCs w:val="18"/>
                                  </w:rPr>
                                  <w:t>9th</w:t>
                                </w:r>
                              </w:p>
                            </w:tc>
                            <w:tc>
                              <w:tcPr>
                                <w:tcW w:w="1080" w:type="dxa"/>
                              </w:tcPr>
                              <w:p w14:paraId="40FCF4BB" w14:textId="77777777" w:rsidR="00302071" w:rsidRPr="00C05F0E" w:rsidRDefault="00302071" w:rsidP="00F36001">
                                <w:pPr>
                                  <w:pStyle w:val="TableText"/>
                                  <w:rPr>
                                    <w:sz w:val="20"/>
                                    <w:szCs w:val="18"/>
                                  </w:rPr>
                                </w:pPr>
                                <w:r w:rsidRPr="00C05F0E">
                                  <w:rPr>
                                    <w:sz w:val="20"/>
                                    <w:szCs w:val="18"/>
                                  </w:rPr>
                                  <w:t>+4</w:t>
                                </w:r>
                              </w:p>
                            </w:tc>
                            <w:tc>
                              <w:tcPr>
                                <w:tcW w:w="2592" w:type="dxa"/>
                              </w:tcPr>
                              <w:p w14:paraId="4345875F" w14:textId="77777777" w:rsidR="00302071" w:rsidRPr="00C05F0E" w:rsidRDefault="00302071" w:rsidP="00F36001">
                                <w:pPr>
                                  <w:pStyle w:val="TableText"/>
                                  <w:rPr>
                                    <w:sz w:val="20"/>
                                    <w:szCs w:val="18"/>
                                  </w:rPr>
                                </w:pPr>
                              </w:p>
                            </w:tc>
                          </w:tr>
                          <w:tr w:rsidR="00302071" w:rsidRPr="00C05F0E" w14:paraId="1B3CE6E5"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55A00C16" w14:textId="77777777" w:rsidR="00302071" w:rsidRPr="00C05F0E" w:rsidRDefault="00302071" w:rsidP="00F36001">
                                <w:pPr>
                                  <w:pStyle w:val="TableText"/>
                                  <w:rPr>
                                    <w:sz w:val="20"/>
                                    <w:szCs w:val="18"/>
                                  </w:rPr>
                                </w:pPr>
                                <w:r w:rsidRPr="00C05F0E">
                                  <w:rPr>
                                    <w:sz w:val="20"/>
                                    <w:szCs w:val="18"/>
                                  </w:rPr>
                                  <w:t>10th</w:t>
                                </w:r>
                              </w:p>
                            </w:tc>
                            <w:tc>
                              <w:tcPr>
                                <w:tcW w:w="1080" w:type="dxa"/>
                              </w:tcPr>
                              <w:p w14:paraId="77FC8832" w14:textId="77777777" w:rsidR="00302071" w:rsidRPr="00C05F0E" w:rsidRDefault="00302071" w:rsidP="00F36001">
                                <w:pPr>
                                  <w:pStyle w:val="TableText"/>
                                  <w:rPr>
                                    <w:sz w:val="20"/>
                                    <w:szCs w:val="18"/>
                                  </w:rPr>
                                </w:pPr>
                                <w:r w:rsidRPr="00C05F0E">
                                  <w:rPr>
                                    <w:sz w:val="20"/>
                                    <w:szCs w:val="18"/>
                                  </w:rPr>
                                  <w:t>+4</w:t>
                                </w:r>
                              </w:p>
                            </w:tc>
                            <w:tc>
                              <w:tcPr>
                                <w:tcW w:w="2592" w:type="dxa"/>
                              </w:tcPr>
                              <w:p w14:paraId="2E01EF0F" w14:textId="6B1A8656" w:rsidR="00302071" w:rsidRPr="00C05F0E" w:rsidRDefault="00302071" w:rsidP="00F36001">
                                <w:pPr>
                                  <w:pStyle w:val="TableText"/>
                                  <w:rPr>
                                    <w:sz w:val="20"/>
                                    <w:szCs w:val="18"/>
                                  </w:rPr>
                                </w:pPr>
                                <w:r w:rsidRPr="00C05F0E">
                                  <w:rPr>
                                    <w:sz w:val="20"/>
                                    <w:szCs w:val="18"/>
                                  </w:rPr>
                                  <w:t>Explorer</w:t>
                                </w:r>
                                <w:r w:rsidRPr="00C05F0E">
                                  <w:rPr>
                                    <w:rFonts w:ascii="Arial" w:hAnsi="Arial" w:cs="Arial"/>
                                    <w:sz w:val="20"/>
                                    <w:szCs w:val="18"/>
                                  </w:rPr>
                                  <w:t>’</w:t>
                                </w:r>
                                <w:r w:rsidRPr="00C05F0E">
                                  <w:rPr>
                                    <w:sz w:val="20"/>
                                    <w:szCs w:val="18"/>
                                  </w:rPr>
                                  <w:t>s Improvement</w:t>
                                </w:r>
                              </w:p>
                            </w:tc>
                          </w:tr>
                          <w:tr w:rsidR="00302071" w:rsidRPr="00C05F0E" w14:paraId="21266A8C" w14:textId="77777777" w:rsidTr="00986710">
                            <w:tc>
                              <w:tcPr>
                                <w:tcW w:w="648" w:type="dxa"/>
                              </w:tcPr>
                              <w:p w14:paraId="0A72ADDF" w14:textId="77777777" w:rsidR="00302071" w:rsidRPr="00C05F0E" w:rsidRDefault="00302071" w:rsidP="00F36001">
                                <w:pPr>
                                  <w:pStyle w:val="TableText"/>
                                  <w:rPr>
                                    <w:sz w:val="20"/>
                                    <w:szCs w:val="18"/>
                                  </w:rPr>
                                </w:pPr>
                                <w:r w:rsidRPr="00C05F0E">
                                  <w:rPr>
                                    <w:sz w:val="20"/>
                                    <w:szCs w:val="18"/>
                                  </w:rPr>
                                  <w:t>11th</w:t>
                                </w:r>
                              </w:p>
                            </w:tc>
                            <w:tc>
                              <w:tcPr>
                                <w:tcW w:w="1080" w:type="dxa"/>
                              </w:tcPr>
                              <w:p w14:paraId="6C84ECD8" w14:textId="77777777" w:rsidR="00302071" w:rsidRPr="00C05F0E" w:rsidRDefault="00302071" w:rsidP="00F36001">
                                <w:pPr>
                                  <w:pStyle w:val="TableText"/>
                                  <w:rPr>
                                    <w:sz w:val="20"/>
                                    <w:szCs w:val="18"/>
                                  </w:rPr>
                                </w:pPr>
                                <w:r w:rsidRPr="00C05F0E">
                                  <w:rPr>
                                    <w:sz w:val="20"/>
                                    <w:szCs w:val="18"/>
                                  </w:rPr>
                                  <w:t>+4</w:t>
                                </w:r>
                              </w:p>
                            </w:tc>
                            <w:tc>
                              <w:tcPr>
                                <w:tcW w:w="2592" w:type="dxa"/>
                              </w:tcPr>
                              <w:p w14:paraId="427F1A72" w14:textId="5DB66491" w:rsidR="00302071" w:rsidRPr="00C05F0E" w:rsidRDefault="00302071" w:rsidP="00F36001">
                                <w:pPr>
                                  <w:pStyle w:val="TableText"/>
                                  <w:rPr>
                                    <w:sz w:val="20"/>
                                    <w:szCs w:val="18"/>
                                  </w:rPr>
                                </w:pPr>
                                <w:r w:rsidRPr="00C05F0E">
                                  <w:rPr>
                                    <w:sz w:val="20"/>
                                    <w:szCs w:val="18"/>
                                  </w:rPr>
                                  <w:t>Ranger Archetype</w:t>
                                </w:r>
                              </w:p>
                            </w:tc>
                          </w:tr>
                          <w:tr w:rsidR="00302071" w:rsidRPr="00C05F0E" w14:paraId="38532D85"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59D23C3F" w14:textId="77777777" w:rsidR="00302071" w:rsidRPr="00C05F0E" w:rsidRDefault="00302071" w:rsidP="00F36001">
                                <w:pPr>
                                  <w:pStyle w:val="TableText"/>
                                  <w:rPr>
                                    <w:sz w:val="20"/>
                                    <w:szCs w:val="18"/>
                                  </w:rPr>
                                </w:pPr>
                                <w:r w:rsidRPr="00C05F0E">
                                  <w:rPr>
                                    <w:sz w:val="20"/>
                                    <w:szCs w:val="18"/>
                                  </w:rPr>
                                  <w:t>12th</w:t>
                                </w:r>
                              </w:p>
                            </w:tc>
                            <w:tc>
                              <w:tcPr>
                                <w:tcW w:w="1080" w:type="dxa"/>
                              </w:tcPr>
                              <w:p w14:paraId="715E3059" w14:textId="77777777" w:rsidR="00302071" w:rsidRPr="00C05F0E" w:rsidRDefault="00302071" w:rsidP="00F36001">
                                <w:pPr>
                                  <w:pStyle w:val="TableText"/>
                                  <w:rPr>
                                    <w:sz w:val="20"/>
                                    <w:szCs w:val="18"/>
                                  </w:rPr>
                                </w:pPr>
                                <w:r w:rsidRPr="00C05F0E">
                                  <w:rPr>
                                    <w:sz w:val="20"/>
                                    <w:szCs w:val="18"/>
                                  </w:rPr>
                                  <w:t>+4</w:t>
                                </w:r>
                              </w:p>
                            </w:tc>
                            <w:tc>
                              <w:tcPr>
                                <w:tcW w:w="2592" w:type="dxa"/>
                              </w:tcPr>
                              <w:p w14:paraId="4571C303" w14:textId="3AD5AC0C" w:rsidR="00302071" w:rsidRPr="00C05F0E" w:rsidRDefault="00302071" w:rsidP="00F36001">
                                <w:pPr>
                                  <w:pStyle w:val="TableText"/>
                                  <w:rPr>
                                    <w:sz w:val="20"/>
                                    <w:szCs w:val="18"/>
                                  </w:rPr>
                                </w:pPr>
                                <w:r w:rsidRPr="00C05F0E">
                                  <w:rPr>
                                    <w:sz w:val="20"/>
                                    <w:szCs w:val="18"/>
                                  </w:rPr>
                                  <w:t>Ability Score Improvement</w:t>
                                </w:r>
                              </w:p>
                            </w:tc>
                          </w:tr>
                          <w:tr w:rsidR="00302071" w:rsidRPr="00C05F0E" w14:paraId="24D5153C" w14:textId="77777777" w:rsidTr="00986710">
                            <w:tc>
                              <w:tcPr>
                                <w:tcW w:w="648" w:type="dxa"/>
                              </w:tcPr>
                              <w:p w14:paraId="6A062294" w14:textId="77777777" w:rsidR="00302071" w:rsidRPr="00C05F0E" w:rsidRDefault="00302071" w:rsidP="00F36001">
                                <w:pPr>
                                  <w:pStyle w:val="TableText"/>
                                  <w:rPr>
                                    <w:sz w:val="20"/>
                                    <w:szCs w:val="18"/>
                                  </w:rPr>
                                </w:pPr>
                                <w:r w:rsidRPr="00C05F0E">
                                  <w:rPr>
                                    <w:sz w:val="20"/>
                                    <w:szCs w:val="18"/>
                                  </w:rPr>
                                  <w:t>13th</w:t>
                                </w:r>
                              </w:p>
                            </w:tc>
                            <w:tc>
                              <w:tcPr>
                                <w:tcW w:w="1080" w:type="dxa"/>
                              </w:tcPr>
                              <w:p w14:paraId="08696AC0" w14:textId="77777777" w:rsidR="00302071" w:rsidRPr="00C05F0E" w:rsidRDefault="00302071" w:rsidP="00F36001">
                                <w:pPr>
                                  <w:pStyle w:val="TableText"/>
                                  <w:rPr>
                                    <w:sz w:val="20"/>
                                    <w:szCs w:val="18"/>
                                  </w:rPr>
                                </w:pPr>
                                <w:r w:rsidRPr="00C05F0E">
                                  <w:rPr>
                                    <w:sz w:val="20"/>
                                    <w:szCs w:val="18"/>
                                  </w:rPr>
                                  <w:t>+5</w:t>
                                </w:r>
                              </w:p>
                            </w:tc>
                            <w:tc>
                              <w:tcPr>
                                <w:tcW w:w="2592" w:type="dxa"/>
                              </w:tcPr>
                              <w:p w14:paraId="4F30F934" w14:textId="77777777" w:rsidR="00302071" w:rsidRPr="00C05F0E" w:rsidRDefault="00302071" w:rsidP="00F36001">
                                <w:pPr>
                                  <w:pStyle w:val="TableText"/>
                                  <w:rPr>
                                    <w:sz w:val="20"/>
                                    <w:szCs w:val="18"/>
                                  </w:rPr>
                                </w:pPr>
                              </w:p>
                            </w:tc>
                          </w:tr>
                          <w:tr w:rsidR="00302071" w:rsidRPr="00C05F0E" w14:paraId="7ED61339"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1D9C745E" w14:textId="77777777" w:rsidR="00302071" w:rsidRPr="00C05F0E" w:rsidRDefault="00302071" w:rsidP="00F36001">
                                <w:pPr>
                                  <w:pStyle w:val="TableText"/>
                                  <w:rPr>
                                    <w:sz w:val="20"/>
                                    <w:szCs w:val="18"/>
                                  </w:rPr>
                                </w:pPr>
                                <w:r w:rsidRPr="00C05F0E">
                                  <w:rPr>
                                    <w:sz w:val="20"/>
                                    <w:szCs w:val="18"/>
                                  </w:rPr>
                                  <w:t>14th</w:t>
                                </w:r>
                              </w:p>
                            </w:tc>
                            <w:tc>
                              <w:tcPr>
                                <w:tcW w:w="1080" w:type="dxa"/>
                              </w:tcPr>
                              <w:p w14:paraId="1628FE43" w14:textId="77777777" w:rsidR="00302071" w:rsidRPr="00C05F0E" w:rsidRDefault="00302071" w:rsidP="00F36001">
                                <w:pPr>
                                  <w:pStyle w:val="TableText"/>
                                  <w:rPr>
                                    <w:sz w:val="20"/>
                                    <w:szCs w:val="18"/>
                                  </w:rPr>
                                </w:pPr>
                                <w:r w:rsidRPr="00C05F0E">
                                  <w:rPr>
                                    <w:sz w:val="20"/>
                                    <w:szCs w:val="18"/>
                                  </w:rPr>
                                  <w:t>+5</w:t>
                                </w:r>
                              </w:p>
                            </w:tc>
                            <w:tc>
                              <w:tcPr>
                                <w:tcW w:w="2592" w:type="dxa"/>
                              </w:tcPr>
                              <w:p w14:paraId="3DAF0816" w14:textId="77777777" w:rsidR="00302071" w:rsidRPr="00C05F0E" w:rsidRDefault="00302071" w:rsidP="00F36001">
                                <w:pPr>
                                  <w:pStyle w:val="TableText"/>
                                  <w:rPr>
                                    <w:sz w:val="20"/>
                                    <w:szCs w:val="18"/>
                                  </w:rPr>
                                </w:pPr>
                              </w:p>
                            </w:tc>
                          </w:tr>
                          <w:tr w:rsidR="00302071" w:rsidRPr="00C05F0E" w14:paraId="239292E4" w14:textId="77777777" w:rsidTr="00986710">
                            <w:tc>
                              <w:tcPr>
                                <w:tcW w:w="648" w:type="dxa"/>
                              </w:tcPr>
                              <w:p w14:paraId="75AC6CBD" w14:textId="77777777" w:rsidR="00302071" w:rsidRPr="00C05F0E" w:rsidRDefault="00302071" w:rsidP="00F36001">
                                <w:pPr>
                                  <w:pStyle w:val="TableText"/>
                                  <w:rPr>
                                    <w:sz w:val="20"/>
                                    <w:szCs w:val="18"/>
                                  </w:rPr>
                                </w:pPr>
                                <w:r w:rsidRPr="00C05F0E">
                                  <w:rPr>
                                    <w:sz w:val="20"/>
                                    <w:szCs w:val="18"/>
                                  </w:rPr>
                                  <w:t>15th</w:t>
                                </w:r>
                              </w:p>
                            </w:tc>
                            <w:tc>
                              <w:tcPr>
                                <w:tcW w:w="1080" w:type="dxa"/>
                              </w:tcPr>
                              <w:p w14:paraId="72D47263" w14:textId="77777777" w:rsidR="00302071" w:rsidRPr="00C05F0E" w:rsidRDefault="00302071" w:rsidP="00F36001">
                                <w:pPr>
                                  <w:pStyle w:val="TableText"/>
                                  <w:rPr>
                                    <w:sz w:val="20"/>
                                    <w:szCs w:val="18"/>
                                  </w:rPr>
                                </w:pPr>
                                <w:r w:rsidRPr="00C05F0E">
                                  <w:rPr>
                                    <w:sz w:val="20"/>
                                    <w:szCs w:val="18"/>
                                  </w:rPr>
                                  <w:t>+5</w:t>
                                </w:r>
                              </w:p>
                            </w:tc>
                            <w:tc>
                              <w:tcPr>
                                <w:tcW w:w="2592" w:type="dxa"/>
                              </w:tcPr>
                              <w:p w14:paraId="5B35372D" w14:textId="3365186A" w:rsidR="00302071" w:rsidRPr="00C05F0E" w:rsidRDefault="00302071" w:rsidP="00F36001">
                                <w:pPr>
                                  <w:pStyle w:val="TableText"/>
                                  <w:rPr>
                                    <w:sz w:val="20"/>
                                    <w:szCs w:val="18"/>
                                  </w:rPr>
                                </w:pPr>
                                <w:r w:rsidRPr="00C05F0E">
                                  <w:rPr>
                                    <w:sz w:val="20"/>
                                    <w:szCs w:val="18"/>
                                  </w:rPr>
                                  <w:t>Ranger Archetype</w:t>
                                </w:r>
                              </w:p>
                            </w:tc>
                          </w:tr>
                          <w:tr w:rsidR="00302071" w:rsidRPr="00C05F0E" w14:paraId="07B36B6A"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4919EAA0" w14:textId="77777777" w:rsidR="00302071" w:rsidRPr="00C05F0E" w:rsidRDefault="00302071" w:rsidP="00F36001">
                                <w:pPr>
                                  <w:pStyle w:val="TableText"/>
                                  <w:rPr>
                                    <w:sz w:val="20"/>
                                    <w:szCs w:val="18"/>
                                  </w:rPr>
                                </w:pPr>
                                <w:r w:rsidRPr="00C05F0E">
                                  <w:rPr>
                                    <w:sz w:val="20"/>
                                    <w:szCs w:val="18"/>
                                  </w:rPr>
                                  <w:t>16th</w:t>
                                </w:r>
                              </w:p>
                            </w:tc>
                            <w:tc>
                              <w:tcPr>
                                <w:tcW w:w="1080" w:type="dxa"/>
                              </w:tcPr>
                              <w:p w14:paraId="024AE601" w14:textId="77777777" w:rsidR="00302071" w:rsidRPr="00C05F0E" w:rsidRDefault="00302071" w:rsidP="00F36001">
                                <w:pPr>
                                  <w:pStyle w:val="TableText"/>
                                  <w:rPr>
                                    <w:sz w:val="20"/>
                                    <w:szCs w:val="18"/>
                                  </w:rPr>
                                </w:pPr>
                                <w:r w:rsidRPr="00C05F0E">
                                  <w:rPr>
                                    <w:sz w:val="20"/>
                                    <w:szCs w:val="18"/>
                                  </w:rPr>
                                  <w:t>+5</w:t>
                                </w:r>
                              </w:p>
                            </w:tc>
                            <w:tc>
                              <w:tcPr>
                                <w:tcW w:w="2592" w:type="dxa"/>
                              </w:tcPr>
                              <w:p w14:paraId="0E665ABB" w14:textId="0CF76BC8" w:rsidR="00302071" w:rsidRPr="00C05F0E" w:rsidRDefault="00302071" w:rsidP="00F36001">
                                <w:pPr>
                                  <w:pStyle w:val="TableText"/>
                                  <w:rPr>
                                    <w:sz w:val="20"/>
                                    <w:szCs w:val="18"/>
                                  </w:rPr>
                                </w:pPr>
                                <w:r w:rsidRPr="00C05F0E">
                                  <w:rPr>
                                    <w:sz w:val="20"/>
                                    <w:szCs w:val="18"/>
                                  </w:rPr>
                                  <w:t>Ability Score Improvement</w:t>
                                </w:r>
                              </w:p>
                            </w:tc>
                          </w:tr>
                          <w:tr w:rsidR="00302071" w:rsidRPr="00C05F0E" w14:paraId="082A6CAC" w14:textId="77777777" w:rsidTr="00986710">
                            <w:tc>
                              <w:tcPr>
                                <w:tcW w:w="648" w:type="dxa"/>
                              </w:tcPr>
                              <w:p w14:paraId="092C83D3" w14:textId="77777777" w:rsidR="00302071" w:rsidRPr="00C05F0E" w:rsidRDefault="00302071" w:rsidP="00F36001">
                                <w:pPr>
                                  <w:pStyle w:val="TableText"/>
                                  <w:rPr>
                                    <w:sz w:val="20"/>
                                    <w:szCs w:val="18"/>
                                  </w:rPr>
                                </w:pPr>
                                <w:r w:rsidRPr="00C05F0E">
                                  <w:rPr>
                                    <w:sz w:val="20"/>
                                    <w:szCs w:val="18"/>
                                  </w:rPr>
                                  <w:t>17th</w:t>
                                </w:r>
                              </w:p>
                            </w:tc>
                            <w:tc>
                              <w:tcPr>
                                <w:tcW w:w="1080" w:type="dxa"/>
                              </w:tcPr>
                              <w:p w14:paraId="0BC9DF9E" w14:textId="77777777" w:rsidR="00302071" w:rsidRPr="00C05F0E" w:rsidRDefault="00302071" w:rsidP="00F36001">
                                <w:pPr>
                                  <w:pStyle w:val="TableText"/>
                                  <w:rPr>
                                    <w:sz w:val="20"/>
                                    <w:szCs w:val="18"/>
                                  </w:rPr>
                                </w:pPr>
                                <w:r w:rsidRPr="00C05F0E">
                                  <w:rPr>
                                    <w:sz w:val="20"/>
                                    <w:szCs w:val="18"/>
                                  </w:rPr>
                                  <w:t>+6</w:t>
                                </w:r>
                              </w:p>
                            </w:tc>
                            <w:tc>
                              <w:tcPr>
                                <w:tcW w:w="2592" w:type="dxa"/>
                              </w:tcPr>
                              <w:p w14:paraId="5A945915" w14:textId="77777777" w:rsidR="00302071" w:rsidRPr="00C05F0E" w:rsidRDefault="00302071" w:rsidP="00F36001">
                                <w:pPr>
                                  <w:pStyle w:val="TableText"/>
                                  <w:rPr>
                                    <w:sz w:val="20"/>
                                    <w:szCs w:val="18"/>
                                  </w:rPr>
                                </w:pPr>
                              </w:p>
                            </w:tc>
                          </w:tr>
                          <w:tr w:rsidR="00302071" w:rsidRPr="00C05F0E" w14:paraId="3ACF48EE"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5E97C77E" w14:textId="77777777" w:rsidR="00302071" w:rsidRPr="00C05F0E" w:rsidRDefault="00302071" w:rsidP="00F36001">
                                <w:pPr>
                                  <w:pStyle w:val="TableText"/>
                                  <w:rPr>
                                    <w:sz w:val="20"/>
                                    <w:szCs w:val="18"/>
                                  </w:rPr>
                                </w:pPr>
                                <w:r w:rsidRPr="00C05F0E">
                                  <w:rPr>
                                    <w:sz w:val="20"/>
                                    <w:szCs w:val="18"/>
                                  </w:rPr>
                                  <w:t>18th</w:t>
                                </w:r>
                              </w:p>
                            </w:tc>
                            <w:tc>
                              <w:tcPr>
                                <w:tcW w:w="1080" w:type="dxa"/>
                              </w:tcPr>
                              <w:p w14:paraId="7FCD11C6" w14:textId="77777777" w:rsidR="00302071" w:rsidRPr="00C05F0E" w:rsidRDefault="00302071" w:rsidP="00F36001">
                                <w:pPr>
                                  <w:pStyle w:val="TableText"/>
                                  <w:rPr>
                                    <w:sz w:val="20"/>
                                    <w:szCs w:val="18"/>
                                  </w:rPr>
                                </w:pPr>
                                <w:r w:rsidRPr="00C05F0E">
                                  <w:rPr>
                                    <w:sz w:val="20"/>
                                    <w:szCs w:val="18"/>
                                  </w:rPr>
                                  <w:t>+6</w:t>
                                </w:r>
                              </w:p>
                            </w:tc>
                            <w:tc>
                              <w:tcPr>
                                <w:tcW w:w="2592" w:type="dxa"/>
                              </w:tcPr>
                              <w:p w14:paraId="792FD36F" w14:textId="77777777" w:rsidR="00302071" w:rsidRPr="00C05F0E" w:rsidRDefault="00302071" w:rsidP="00F36001">
                                <w:pPr>
                                  <w:pStyle w:val="TableText"/>
                                  <w:rPr>
                                    <w:sz w:val="20"/>
                                    <w:szCs w:val="18"/>
                                  </w:rPr>
                                </w:pPr>
                              </w:p>
                            </w:tc>
                          </w:tr>
                          <w:tr w:rsidR="00302071" w:rsidRPr="00C05F0E" w14:paraId="74CA3C29" w14:textId="77777777" w:rsidTr="00986710">
                            <w:tc>
                              <w:tcPr>
                                <w:tcW w:w="648" w:type="dxa"/>
                              </w:tcPr>
                              <w:p w14:paraId="3D2D92D3" w14:textId="77777777" w:rsidR="00302071" w:rsidRPr="00C05F0E" w:rsidRDefault="00302071" w:rsidP="00F36001">
                                <w:pPr>
                                  <w:pStyle w:val="TableText"/>
                                  <w:rPr>
                                    <w:sz w:val="20"/>
                                    <w:szCs w:val="18"/>
                                  </w:rPr>
                                </w:pPr>
                                <w:r w:rsidRPr="00C05F0E">
                                  <w:rPr>
                                    <w:sz w:val="20"/>
                                    <w:szCs w:val="18"/>
                                  </w:rPr>
                                  <w:t>19th</w:t>
                                </w:r>
                              </w:p>
                            </w:tc>
                            <w:tc>
                              <w:tcPr>
                                <w:tcW w:w="1080" w:type="dxa"/>
                              </w:tcPr>
                              <w:p w14:paraId="1866839E" w14:textId="77777777" w:rsidR="00302071" w:rsidRPr="00C05F0E" w:rsidRDefault="00302071" w:rsidP="00F36001">
                                <w:pPr>
                                  <w:pStyle w:val="TableText"/>
                                  <w:rPr>
                                    <w:sz w:val="20"/>
                                    <w:szCs w:val="18"/>
                                  </w:rPr>
                                </w:pPr>
                                <w:r w:rsidRPr="00C05F0E">
                                  <w:rPr>
                                    <w:sz w:val="20"/>
                                    <w:szCs w:val="18"/>
                                  </w:rPr>
                                  <w:t>+6</w:t>
                                </w:r>
                              </w:p>
                            </w:tc>
                            <w:tc>
                              <w:tcPr>
                                <w:tcW w:w="2592" w:type="dxa"/>
                              </w:tcPr>
                              <w:p w14:paraId="2FD40B82" w14:textId="15E0C086" w:rsidR="00302071" w:rsidRPr="00C05F0E" w:rsidRDefault="00302071" w:rsidP="00F36001">
                                <w:pPr>
                                  <w:pStyle w:val="TableText"/>
                                  <w:rPr>
                                    <w:sz w:val="20"/>
                                    <w:szCs w:val="18"/>
                                  </w:rPr>
                                </w:pPr>
                                <w:r w:rsidRPr="00C05F0E">
                                  <w:rPr>
                                    <w:sz w:val="20"/>
                                    <w:szCs w:val="18"/>
                                  </w:rPr>
                                  <w:t>Ability Score Improvement</w:t>
                                </w:r>
                              </w:p>
                            </w:tc>
                          </w:tr>
                          <w:tr w:rsidR="00302071" w:rsidRPr="00C05F0E" w14:paraId="2FCFD2C2" w14:textId="77777777" w:rsidTr="00986710">
                            <w:trPr>
                              <w:cnfStyle w:val="000000100000" w:firstRow="0" w:lastRow="0" w:firstColumn="0" w:lastColumn="0" w:oddVBand="0" w:evenVBand="0" w:oddHBand="1" w:evenHBand="0" w:firstRowFirstColumn="0" w:firstRowLastColumn="0" w:lastRowFirstColumn="0" w:lastRowLastColumn="0"/>
                            </w:trPr>
                            <w:tc>
                              <w:tcPr>
                                <w:tcW w:w="648" w:type="dxa"/>
                              </w:tcPr>
                              <w:p w14:paraId="0D72EB1B" w14:textId="77777777" w:rsidR="00302071" w:rsidRPr="00C05F0E" w:rsidRDefault="00302071" w:rsidP="00F36001">
                                <w:pPr>
                                  <w:pStyle w:val="TableText"/>
                                  <w:rPr>
                                    <w:sz w:val="20"/>
                                    <w:szCs w:val="18"/>
                                  </w:rPr>
                                </w:pPr>
                                <w:r w:rsidRPr="00C05F0E">
                                  <w:rPr>
                                    <w:sz w:val="20"/>
                                    <w:szCs w:val="18"/>
                                  </w:rPr>
                                  <w:t>20th</w:t>
                                </w:r>
                              </w:p>
                            </w:tc>
                            <w:tc>
                              <w:tcPr>
                                <w:tcW w:w="1080" w:type="dxa"/>
                              </w:tcPr>
                              <w:p w14:paraId="0CB2282E" w14:textId="77777777" w:rsidR="00302071" w:rsidRPr="00C05F0E" w:rsidRDefault="00302071" w:rsidP="00F36001">
                                <w:pPr>
                                  <w:pStyle w:val="TableText"/>
                                  <w:rPr>
                                    <w:sz w:val="20"/>
                                    <w:szCs w:val="18"/>
                                  </w:rPr>
                                </w:pPr>
                                <w:r w:rsidRPr="00C05F0E">
                                  <w:rPr>
                                    <w:sz w:val="20"/>
                                    <w:szCs w:val="18"/>
                                  </w:rPr>
                                  <w:t>+6</w:t>
                                </w:r>
                              </w:p>
                            </w:tc>
                            <w:tc>
                              <w:tcPr>
                                <w:tcW w:w="2592" w:type="dxa"/>
                              </w:tcPr>
                              <w:p w14:paraId="29BC171F" w14:textId="43883D70" w:rsidR="00302071" w:rsidRPr="00C05F0E" w:rsidRDefault="00302071" w:rsidP="00F36001">
                                <w:pPr>
                                  <w:pStyle w:val="TableText"/>
                                  <w:rPr>
                                    <w:sz w:val="20"/>
                                    <w:szCs w:val="18"/>
                                  </w:rPr>
                                </w:pPr>
                                <w:r w:rsidRPr="00C05F0E">
                                  <w:rPr>
                                    <w:sz w:val="20"/>
                                    <w:szCs w:val="18"/>
                                  </w:rPr>
                                  <w:t>Foe Slayer</w:t>
                                </w:r>
                              </w:p>
                            </w:tc>
                          </w:tr>
                        </w:tbl>
                        <w:p w14:paraId="52D535CA" w14:textId="77777777" w:rsidR="00302071" w:rsidRPr="00522E76" w:rsidRDefault="00302071" w:rsidP="00F36001"/>
                      </w:txbxContent>
                    </v:textbox>
                  </v:shape>
                </v:group>
                <v:shape id="Picture 12" o:spid="_x0000_s1257" type="#_x0000_t75" alt="fancy-circle-sliver" style="position:absolute;left:13953;top:42691;width:5700;height:2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">
                  <v:imagedata r:id="rId79" o:title="fancy-circle-sliver" croptop="5969f" cropbottom="8634f"/>
                </v:shape>
                <v:shape id="Picture 13" o:spid="_x0000_s1258" type="#_x0000_t75" alt="fancy-circle-sliver" style="position:absolute;left:15497;top:-8966;width:5700;height:2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">
                  <v:imagedata r:id="rId79" o:title="fancy-circle-sliver" croptop="5969f" cropbottom="8634f"/>
                </v:shape>
                <w10:wrap type="through"/>
              </v:group>
            </w:pict>
          </mc:Fallback>
        </mc:AlternateContent>
      </w:r>
      <w:r w:rsidR="00987B67">
        <w:t xml:space="preserve">Ranger </w:t>
      </w:r>
      <w:r w:rsidR="00987B67">
        <w:t>Archetype.</w:t>
      </w:r>
    </w:p>
    <w:p w14:paraId="5B3C66F7" w14:textId="1F1B6360" w:rsidR="00987B67" w:rsidRDefault="006D60F6" w:rsidP="00F36001">
      <w:pPr>
        <w:pStyle w:val="BasicText"/>
      </w:pPr>
      <w:r>
        <w:t>At 3</w:t>
      </w:r>
      <w:r w:rsidRPr="00EC128F">
        <w:t>rd</w:t>
      </w:r>
      <w:r>
        <w:t xml:space="preserve"> level, you choose a specialty of your ranger. You can choose</w:t>
      </w:r>
      <w:r w:rsidR="00AD373A">
        <w:t xml:space="preserve"> </w:t>
      </w:r>
      <w:r w:rsidR="0048771F">
        <w:t xml:space="preserve">from </w:t>
      </w:r>
      <w:r w:rsidR="004D2753">
        <w:t>Hunter</w:t>
      </w:r>
      <w:r w:rsidR="0048771F">
        <w:t xml:space="preserve">, Beast Master, Eldritch Ranger, </w:t>
      </w:r>
      <w:r w:rsidR="004D2753">
        <w:t xml:space="preserve">Monster Hunter, </w:t>
      </w:r>
      <w:r w:rsidR="00AD373A">
        <w:t>.</w:t>
      </w:r>
      <w:r w:rsidR="003F1A6C">
        <w:t xml:space="preserve"> </w:t>
      </w:r>
      <w:r w:rsidR="00AD373A">
        <w:t>Your choice grants you features at 3</w:t>
      </w:r>
      <w:r w:rsidR="00AD373A" w:rsidRPr="00EC128F">
        <w:t>rd</w:t>
      </w:r>
      <w:r w:rsidR="00AD373A">
        <w:t xml:space="preserve"> level and again at 7</w:t>
      </w:r>
      <w:r w:rsidR="00AD373A" w:rsidRPr="00EC128F">
        <w:t>th</w:t>
      </w:r>
      <w:r w:rsidR="00AD373A">
        <w:t>, 11</w:t>
      </w:r>
      <w:r w:rsidR="00AD373A" w:rsidRPr="00EC128F">
        <w:t>th</w:t>
      </w:r>
      <w:r w:rsidR="00AD373A">
        <w:t xml:space="preserve"> and 15</w:t>
      </w:r>
      <w:r w:rsidR="00AD373A" w:rsidRPr="00EC128F">
        <w:t>th</w:t>
      </w:r>
      <w:r w:rsidR="00AD373A">
        <w:t xml:space="preserve"> levels.</w:t>
      </w:r>
    </w:p>
    <w:p w14:paraId="63A6D7D4" w14:textId="35E9F0D8" w:rsidR="00987B67" w:rsidRDefault="00987B67" w:rsidP="00F36001">
      <w:pPr>
        <w:pStyle w:val="Headline30"/>
      </w:pPr>
      <w:r>
        <w:t>Ability Score Improvement</w:t>
      </w:r>
      <w:r w:rsidR="006139DA">
        <w:t>.</w:t>
      </w:r>
    </w:p>
    <w:p w14:paraId="16FADCDD" w14:textId="0A66F393" w:rsidR="006139DA" w:rsidRDefault="006139DA" w:rsidP="00F36001">
      <w:pPr>
        <w:pStyle w:val="BasicText"/>
      </w:pPr>
      <w:r>
        <w:t>When you reach 4th level, you can increase one ability score of your choice by 2, or you can increase two ability scores of your choice by 1. As normal, you can't increase an ability score above 20 using this feature.</w:t>
      </w:r>
    </w:p>
    <w:p w14:paraId="70720556" w14:textId="58610F76" w:rsidR="006139DA" w:rsidRDefault="006139DA" w:rsidP="00F36001">
      <w:pPr>
        <w:pStyle w:val="BasicText"/>
      </w:pPr>
      <w:r>
        <w:t>If your DM allows the use of feats, you may instead take a feat.</w:t>
      </w:r>
    </w:p>
    <w:p w14:paraId="623B8C0D" w14:textId="146AB20A" w:rsidR="003C641A" w:rsidRDefault="003C641A" w:rsidP="00F36001">
      <w:pPr>
        <w:pStyle w:val="BasicText"/>
      </w:pPr>
    </w:p>
    <w:p w14:paraId="1BEB7032" w14:textId="3E38146A" w:rsidR="00987B67" w:rsidRDefault="00987B67" w:rsidP="00F36001">
      <w:pPr>
        <w:pStyle w:val="Headline2"/>
      </w:pPr>
      <w:r>
        <w:t>Extra Attack</w:t>
      </w:r>
    </w:p>
    <w:p w14:paraId="0873EC45" w14:textId="6C530CF5" w:rsidR="00104715" w:rsidRDefault="006139DA" w:rsidP="00F36001">
      <w:pPr>
        <w:pStyle w:val="BasicText"/>
      </w:pPr>
      <w:r w:rsidRPr="006139DA">
        <w:t>Beginning at 5th level, you can attack twice, instead of once, whenever you take the Attack action on your turn.</w:t>
      </w:r>
    </w:p>
    <w:p w14:paraId="16FAF88B" w14:textId="3680A14C" w:rsidR="00C17EA6" w:rsidRDefault="003F1A6C" w:rsidP="00F36001">
      <w:pPr>
        <w:pStyle w:val="BasicText"/>
      </w:pPr>
      <w:r>
        <w:t>S</w:t>
      </w:r>
    </w:p>
    <w:p w14:paraId="792B3F99" w14:textId="3620DCEE" w:rsidR="008562D7" w:rsidRDefault="003F1A6C" w:rsidP="00F36001">
      <w:pPr>
        <w:pStyle w:val="Headline2"/>
      </w:pPr>
      <w:r>
        <w:t>Killer Instinct</w:t>
      </w:r>
    </w:p>
    <w:p w14:paraId="6EF2E821" w14:textId="77777777" w:rsidR="008562D7" w:rsidRDefault="008562D7" w:rsidP="00F36001">
      <w:pPr>
        <w:pStyle w:val="BasicText"/>
      </w:pPr>
      <w:r>
        <w:t xml:space="preserve">At 20th level, you become an unparalleled hunter of your enemies. </w:t>
      </w:r>
    </w:p>
    <w:p w14:paraId="09C060A6" w14:textId="77777777" w:rsidR="003F1A6C" w:rsidRDefault="00D44CFA" w:rsidP="00F36001">
      <w:pPr>
        <w:pStyle w:val="BasicText"/>
      </w:pPr>
      <w:r>
        <w:t>Y</w:t>
      </w:r>
      <w:r w:rsidR="008562D7">
        <w:t xml:space="preserve">ou add your Wisdom modifier to the attack roll </w:t>
      </w:r>
      <w:r>
        <w:t>and damage roll</w:t>
      </w:r>
      <w:r w:rsidR="0096206E">
        <w:t xml:space="preserve"> </w:t>
      </w:r>
      <w:r w:rsidR="003F1A6C">
        <w:t>against target marked by Hunter</w:t>
      </w:r>
      <w:r w:rsidR="003F1A6C" w:rsidRPr="00DB6ECA">
        <w:t>’</w:t>
      </w:r>
      <w:r w:rsidR="003F1A6C">
        <w:t>s Quarry.</w:t>
      </w:r>
    </w:p>
    <w:p w14:paraId="60451B2A" w14:textId="5F4E478F" w:rsidR="00AA7EE7" w:rsidRPr="00AA7EE7" w:rsidRDefault="00AA7EE7" w:rsidP="00F36001">
      <w:pPr>
        <w:pStyle w:val="BasicText"/>
      </w:pPr>
    </w:p>
    <w:p w14:paraId="0154F010" w14:textId="77777777" w:rsidR="00FB08BE" w:rsidRPr="00314E09" w:rsidRDefault="00FB08BE" w:rsidP="00986710">
      <w:pPr>
        <w:pStyle w:val="Headline1"/>
      </w:pPr>
      <w:r>
        <w:t>Eldritch Ranger</w:t>
      </w:r>
    </w:p>
    <w:p w14:paraId="328A48B1" w14:textId="77777777" w:rsidR="00FB08BE" w:rsidRDefault="00FB08BE" w:rsidP="00F36001">
      <w:pPr>
        <w:pStyle w:val="Headline2"/>
      </w:pPr>
      <w:r>
        <w:t>Spellcasting</w:t>
      </w:r>
    </w:p>
    <w:p w14:paraId="7E136E96" w14:textId="77777777" w:rsidR="00FB08BE" w:rsidRDefault="00FB08BE" w:rsidP="00F36001">
      <w:pPr>
        <w:pStyle w:val="BasicText"/>
      </w:pPr>
      <w:r>
        <w:t xml:space="preserve">Beginning at 3rd level you start to learn how to cast a small number of arcane spells. </w:t>
      </w:r>
      <w:r>
        <w:rPr>
          <w:lang w:eastAsia="en-US"/>
        </w:rPr>
        <w:t>You</w:t>
      </w:r>
      <w:r>
        <w:t xml:space="preserve"> also learn how to manipulate the power of Creation and bend it to your will.</w:t>
      </w:r>
    </w:p>
    <w:p w14:paraId="237734B0" w14:textId="77777777" w:rsidR="00FB08BE" w:rsidRDefault="00FB08BE" w:rsidP="00F36001">
      <w:pPr>
        <w:pStyle w:val="Headline30"/>
      </w:pPr>
      <w:r>
        <w:t>Arcane Flexibility</w:t>
      </w:r>
    </w:p>
    <w:p w14:paraId="2F2CFD2F" w14:textId="77777777" w:rsidR="00FB08BE" w:rsidRDefault="00FB08BE" w:rsidP="00F36001">
      <w:pPr>
        <w:pStyle w:val="BasicText"/>
      </w:pPr>
      <w:r>
        <w:t xml:space="preserve">You gain 1 </w:t>
      </w:r>
      <w:r>
        <w:rPr>
          <w:lang w:eastAsia="en-US"/>
        </w:rPr>
        <w:t>arcane</w:t>
      </w:r>
      <w:r>
        <w:t xml:space="preserve"> point and gain more arcane points as you reach higher levels in this class, as shown in the Arcane Points column of the Eldritch Ranger table.</w:t>
      </w:r>
    </w:p>
    <w:p w14:paraId="680FEAAE" w14:textId="77777777" w:rsidR="00FB08BE" w:rsidRDefault="00FB08BE" w:rsidP="00F36001">
      <w:pPr>
        <w:pStyle w:val="BasicText"/>
      </w:pPr>
      <w:r>
        <w:t xml:space="preserve">You can </w:t>
      </w:r>
      <w:r>
        <w:rPr>
          <w:lang w:eastAsia="en-US"/>
        </w:rPr>
        <w:t>never</w:t>
      </w:r>
      <w:r>
        <w:t xml:space="preserve"> have more arcane points than shown on the table for your level. You regain all spent arcane points when you finish a long rest.</w:t>
      </w:r>
    </w:p>
    <w:p w14:paraId="4C3C7964" w14:textId="77777777" w:rsidR="00FB08BE" w:rsidRDefault="00FB08BE" w:rsidP="00F36001">
      <w:pPr>
        <w:pStyle w:val="Headline30"/>
      </w:pPr>
      <w:r>
        <w:t>Cantrips</w:t>
      </w:r>
    </w:p>
    <w:p w14:paraId="4709CDB7" w14:textId="77777777" w:rsidR="00FB08BE" w:rsidRDefault="00FB08BE" w:rsidP="00F36001">
      <w:pPr>
        <w:pStyle w:val="BasicText"/>
      </w:pPr>
      <w:r>
        <w:t>You know two cantrips of your choice from the wizard spell list. You learn an additional cantrip once you reach 11th level.</w:t>
      </w:r>
    </w:p>
    <w:p w14:paraId="68F2E0EA" w14:textId="77777777" w:rsidR="00FB08BE" w:rsidRDefault="00FB08BE" w:rsidP="00F36001">
      <w:pPr>
        <w:pStyle w:val="Headline30"/>
      </w:pPr>
      <w:r>
        <w:t>Metamagic</w:t>
      </w:r>
    </w:p>
    <w:p w14:paraId="48AB7255" w14:textId="173E17F1" w:rsidR="00FB08BE" w:rsidRDefault="00FB08BE" w:rsidP="00F36001">
      <w:pPr>
        <w:pStyle w:val="BasicText"/>
      </w:pPr>
      <w:r>
        <w:t>One of the first lessons you were taught was how to properly hde your spell casting.</w:t>
      </w:r>
    </w:p>
    <w:p w14:paraId="33341FC6" w14:textId="77777777" w:rsidR="00B9631B" w:rsidRDefault="00FB08BE" w:rsidP="00F36001">
      <w:pPr>
        <w:pStyle w:val="BasicText"/>
      </w:pPr>
      <w:r>
        <w:t>You gain the Subtle Spell Metamagic option.</w:t>
      </w:r>
    </w:p>
    <w:p w14:paraId="24051465" w14:textId="10CA127E" w:rsidR="00FB08BE" w:rsidRDefault="00FB08BE" w:rsidP="00F36001">
      <w:pPr>
        <w:pStyle w:val="BasicText"/>
      </w:pPr>
      <w:r>
        <w:t>You gain an additional Metamagic option at 11th level and again at 15th level.</w:t>
      </w:r>
    </w:p>
    <w:p w14:paraId="0E18A2BB" w14:textId="77777777" w:rsidR="00FB08BE" w:rsidRDefault="00FB08BE" w:rsidP="00F36001">
      <w:pPr>
        <w:pStyle w:val="BasicText"/>
      </w:pPr>
      <w:r>
        <w:t>You can only use one Metamagic option on a spell when you cast it, unless otherwise noted.</w:t>
      </w:r>
    </w:p>
    <w:p w14:paraId="110B87D8" w14:textId="720762BB" w:rsidR="00FB08BE" w:rsidRPr="00FB08BE" w:rsidRDefault="00FB08BE" w:rsidP="00F36001">
      <w:pPr>
        <w:pStyle w:val="Headline30"/>
      </w:pPr>
      <w:r w:rsidRPr="00FB08BE">
        <w:t>Spells Known of 1st Level and Higher</w:t>
      </w:r>
    </w:p>
    <w:p w14:paraId="02671D8C" w14:textId="77777777" w:rsidR="00FB08BE" w:rsidRPr="00FB08BE" w:rsidRDefault="00FB08BE" w:rsidP="00F36001">
      <w:pPr>
        <w:pStyle w:val="BasicText"/>
      </w:pPr>
      <w:r w:rsidRPr="00FB08BE">
        <w:t>You know two 1st-level spells of your choice from the wizard spell list.</w:t>
      </w:r>
    </w:p>
    <w:p w14:paraId="1DEA4003" w14:textId="77777777" w:rsidR="00FB08BE" w:rsidRPr="00FB08BE" w:rsidRDefault="00FB08BE" w:rsidP="00F36001">
      <w:pPr>
        <w:pStyle w:val="BasicText"/>
      </w:pPr>
      <w:r w:rsidRPr="00FB08BE">
        <w:t>The Spells Known column of Eldritch Ranger table shows when you learn more Eldritch Ranger spells of your choice. Each of these spells must be of a level for which you have spell slots. For instance, when you reach 7th level in this class, you can learn one new spell of 1st or 2nd level.</w:t>
      </w:r>
    </w:p>
    <w:p w14:paraId="12E18185" w14:textId="77777777" w:rsidR="00FB08BE" w:rsidRPr="00FB08BE" w:rsidRDefault="00FB08BE" w:rsidP="00F36001">
      <w:pPr>
        <w:pStyle w:val="BasicText"/>
      </w:pPr>
      <w:r w:rsidRPr="00FB08BE">
        <w:t>Additionally, when you gain a level in this class, you can choose one of the Eldritch Ranger spells you know and replace it with another spell from the Eldritch Ranger spell list, which also must be of a level for which you have spell slots.</w:t>
      </w:r>
    </w:p>
    <w:p w14:paraId="5E4DAB5D" w14:textId="77777777" w:rsidR="00FB08BE" w:rsidRPr="00FB08BE" w:rsidRDefault="00FB08BE" w:rsidP="00F36001">
      <w:pPr>
        <w:pStyle w:val="Headline30"/>
      </w:pPr>
      <w:r w:rsidRPr="00FB08BE">
        <w:t>Spellcasting Ability</w:t>
      </w:r>
    </w:p>
    <w:p w14:paraId="64B3E8EC" w14:textId="40618B44" w:rsidR="00FB08BE" w:rsidRPr="00FB08BE" w:rsidRDefault="00FB08BE" w:rsidP="00F36001">
      <w:pPr>
        <w:pStyle w:val="BasicText"/>
      </w:pPr>
      <w:r w:rsidRPr="00FB08BE">
        <w:t>If you choose your Eldritch Ranger spells from</w:t>
      </w:r>
      <w:r w:rsidR="003F1A6C">
        <w:t xml:space="preserve"> wizard</w:t>
      </w:r>
      <w:r w:rsidRPr="00FB08BE">
        <w:t xml:space="preserve"> spell list, your spellcasting ability is Intelligence.</w:t>
      </w:r>
    </w:p>
    <w:p w14:paraId="224DFA10" w14:textId="77777777" w:rsidR="00FB08BE" w:rsidRPr="00FB08BE" w:rsidRDefault="00FB08BE" w:rsidP="00F36001">
      <w:pPr>
        <w:pStyle w:val="BasicText"/>
      </w:pPr>
      <w:r w:rsidRPr="00FB08BE">
        <w:t>If you choose your Eldritch Ranger spells from sorcerer spell list, your spellcasting ability is Charisma. You use your Intelligence or Charisma whenever a spell refers to your spellcasting ability. In addition, you use your spellcasting ability modifier when setting the saving throw DC for a Eldritch Ranger spell cast and when making an attack roll with one.</w:t>
      </w:r>
    </w:p>
    <w:p w14:paraId="247F078A" w14:textId="77777777" w:rsidR="00FB08BE" w:rsidRPr="00FB08BE" w:rsidRDefault="00FB08BE" w:rsidP="00F36001">
      <w:pPr>
        <w:pStyle w:val="BasicTextDnDSaveDC"/>
      </w:pPr>
      <w:r w:rsidRPr="00FB08BE">
        <w:t>Spell save DC = 8 + your proficiency bonus + your spellcasting ability modifier</w:t>
      </w:r>
    </w:p>
    <w:p w14:paraId="3850F6CD" w14:textId="77777777" w:rsidR="00FB08BE" w:rsidRPr="00FB08BE" w:rsidRDefault="00FB08BE" w:rsidP="00F36001">
      <w:pPr>
        <w:pStyle w:val="BasicTextDnDSaveDC"/>
      </w:pPr>
      <w:r w:rsidRPr="00FB08BE">
        <w:t>Spell attack modifier = your proficiency bonus + your spellcasting ability modifier</w:t>
      </w:r>
    </w:p>
    <w:p w14:paraId="75D9C07C" w14:textId="77777777" w:rsidR="00FB08BE" w:rsidRPr="00FB08BE" w:rsidRDefault="00FB08BE" w:rsidP="00F36001">
      <w:pPr>
        <w:pStyle w:val="Headline30"/>
      </w:pPr>
      <w:r w:rsidRPr="00FB08BE">
        <w:t>Spellcasting Focus</w:t>
      </w:r>
    </w:p>
    <w:p w14:paraId="3DBA5639" w14:textId="77777777" w:rsidR="00FB08BE" w:rsidRPr="00FB08BE" w:rsidRDefault="00FB08BE" w:rsidP="00F36001">
      <w:pPr>
        <w:pStyle w:val="BasicText"/>
      </w:pPr>
      <w:r w:rsidRPr="00FB08BE">
        <w:t>You can use an arcane focus as a spellcasting focus for your Eldritch Ranger spells.</w:t>
      </w:r>
    </w:p>
    <w:p w14:paraId="52651CB4" w14:textId="77777777" w:rsidR="00FB08BE" w:rsidRPr="00FB08BE" w:rsidRDefault="00FB08BE" w:rsidP="00F36001">
      <w:pPr>
        <w:pStyle w:val="Headline30"/>
      </w:pPr>
      <w:r w:rsidRPr="00FB08BE">
        <w:t>Spell Slots</w:t>
      </w:r>
    </w:p>
    <w:p w14:paraId="0C0AF87D" w14:textId="77777777" w:rsidR="00FB08BE" w:rsidRPr="00FB08BE" w:rsidRDefault="00FB08BE" w:rsidP="00F36001">
      <w:pPr>
        <w:pStyle w:val="BasicText"/>
      </w:pPr>
      <w:r w:rsidRPr="00FB08BE">
        <w:t>The Eldritch Ranger table shows how many spell slots you have to cast your spells of 1st level and higher. To cast one of these spells, you must expend a slot of the spell</w:t>
      </w:r>
      <w:r w:rsidRPr="00DB6ECA">
        <w:t>’</w:t>
      </w:r>
      <w:r w:rsidRPr="00FB08BE">
        <w:t>s level or higher. You regain all expended spell slots when you finish a long rest.</w:t>
      </w:r>
    </w:p>
    <w:p w14:paraId="3829470A" w14:textId="3B1BE451" w:rsidR="00FB08BE" w:rsidRPr="00FB08BE" w:rsidRDefault="00FB08BE" w:rsidP="00F36001">
      <w:pPr>
        <w:pStyle w:val="BasicText"/>
      </w:pPr>
      <w:r w:rsidRPr="00FB08BE">
        <w:t>For example, if you know the 1st- level spell burning hands and have a 1st-level and a 2nd-level spell slot available, you can cast burning hands using either slot.</w:t>
      </w:r>
    </w:p>
    <w:p w14:paraId="22971D81" w14:textId="77777777" w:rsidR="00FB08BE" w:rsidRPr="00FB08BE" w:rsidRDefault="00FB08BE" w:rsidP="00F36001">
      <w:pPr>
        <w:pStyle w:val="Headline2"/>
      </w:pPr>
      <w:r w:rsidRPr="00FB08BE">
        <w:t>Instinctive Counterspell</w:t>
      </w:r>
    </w:p>
    <w:p w14:paraId="18200D0C" w14:textId="3FD3B2B2" w:rsidR="00FB08BE" w:rsidRPr="00FB08BE" w:rsidRDefault="00FB08BE" w:rsidP="00F36001">
      <w:pPr>
        <w:pStyle w:val="BasicText"/>
      </w:pPr>
      <w:r w:rsidRPr="00FB08BE">
        <w:lastRenderedPageBreak/>
        <w:t xml:space="preserve">At 3rd level, you can cast counterspell once without expending a spell </w:t>
      </w:r>
      <w:r w:rsidR="003F1A6C" w:rsidRPr="00FB08BE">
        <w:t>slot and</w:t>
      </w:r>
      <w:r w:rsidRPr="00FB08BE">
        <w:t xml:space="preserve"> regain the ability to do so after finishing a short or long rest.</w:t>
      </w:r>
    </w:p>
    <w:p w14:paraId="20A1571C" w14:textId="77777777" w:rsidR="00FB08BE" w:rsidRPr="00FB08BE" w:rsidRDefault="00FB08BE" w:rsidP="00F36001">
      <w:pPr>
        <w:pStyle w:val="Headline2"/>
      </w:pPr>
      <w:r w:rsidRPr="00FB08BE">
        <w:t>Mage Slayer</w:t>
      </w:r>
    </w:p>
    <w:p w14:paraId="182946BA" w14:textId="709EDDB5" w:rsidR="00FB08BE" w:rsidRPr="00FB08BE" w:rsidRDefault="00FB08BE" w:rsidP="00F36001">
      <w:pPr>
        <w:pStyle w:val="BasicText"/>
      </w:pPr>
      <w:r w:rsidRPr="00FB08BE">
        <w:t>At 7th level, while engaged in combat with spellcasters, you know the best moment to strike. Any time a creature casts a spell within your reach they provoke opportunity attack.</w:t>
      </w:r>
    </w:p>
    <w:p w14:paraId="028B19B4" w14:textId="77777777" w:rsidR="00FB08BE" w:rsidRPr="00FB08BE" w:rsidRDefault="00FB08BE" w:rsidP="00F36001">
      <w:pPr>
        <w:pStyle w:val="Headline2"/>
      </w:pPr>
      <w:r w:rsidRPr="00FB08BE">
        <w:t>Combat Caster</w:t>
      </w:r>
    </w:p>
    <w:p w14:paraId="31305154" w14:textId="4679E0E8" w:rsidR="00FB08BE" w:rsidRPr="00FB08BE" w:rsidRDefault="00FB08BE" w:rsidP="00F36001">
      <w:pPr>
        <w:pStyle w:val="BasicText"/>
      </w:pPr>
      <w:r w:rsidRPr="00FB08BE">
        <w:t>At 1</w:t>
      </w:r>
      <w:r w:rsidR="00963E1E">
        <w:t>1</w:t>
      </w:r>
      <w:r w:rsidRPr="00FB08BE">
        <w:t>th level you have learned how to combine weapons and spells to devastating effect. When you take the Attack action you may cast a cantrip as a bonus action.</w:t>
      </w:r>
    </w:p>
    <w:p w14:paraId="25ACCA8D" w14:textId="77777777" w:rsidR="00FB08BE" w:rsidRPr="00FB08BE" w:rsidRDefault="00FB08BE" w:rsidP="00F36001">
      <w:pPr>
        <w:pStyle w:val="Headline2"/>
      </w:pPr>
      <w:r w:rsidRPr="00FB08BE">
        <w:t>Enhanced Counterspell</w:t>
      </w:r>
    </w:p>
    <w:p w14:paraId="5D04E470" w14:textId="274D2467" w:rsidR="00AA7EE7" w:rsidRDefault="00FB08BE" w:rsidP="00F36001">
      <w:pPr>
        <w:pStyle w:val="BasicText"/>
      </w:pPr>
      <w:r w:rsidRPr="00FB08BE">
        <w:t>At 15th level, you have become adept at rapidly gathering power to quickly interrupt spells. Any time you are required to make an ability check to successfully dispel or counter a spell, you may add half your proficiency bonus to the ability check.</w:t>
      </w:r>
    </w:p>
    <w:p w14:paraId="5DC28FB2" w14:textId="77777777" w:rsidR="00787999" w:rsidRPr="00FB08BE" w:rsidRDefault="00787999" w:rsidP="00F36001">
      <w:pPr>
        <w:pStyle w:val="BasicText"/>
      </w:pPr>
      <w:bookmarkStart w:id="347" w:name="_Toc38960192"/>
      <w:r w:rsidRPr="00FB08BE">
        <w:br w:type="page"/>
      </w:r>
    </w:p>
    <w:p w14:paraId="0C0F8771" w14:textId="4B9FB625" w:rsidR="00A60122" w:rsidRPr="009759F8" w:rsidRDefault="00D86E8C" w:rsidP="00C05F0E">
      <w:pPr>
        <w:pStyle w:val="Heading1ToC"/>
        <w:rPr>
          <w:lang w:val="ru-RU"/>
        </w:rPr>
      </w:pPr>
      <w:bookmarkStart w:id="348" w:name="_Toc50747872"/>
      <w:r>
        <w:rPr>
          <w:lang w:val="ru-RU"/>
        </w:rPr>
        <w:lastRenderedPageBreak/>
        <w:t>Поддержка двух языков</w:t>
      </w:r>
      <w:bookmarkEnd w:id="348"/>
    </w:p>
    <w:p w14:paraId="4ACBC37B" w14:textId="77777777" w:rsidR="002724B1" w:rsidRPr="009759F8" w:rsidRDefault="002724B1" w:rsidP="00F36001">
      <w:pPr>
        <w:pStyle w:val="BasicTextParagraph1"/>
        <w:rPr>
          <w:lang w:val="ru-RU"/>
        </w:rPr>
        <w:sectPr w:rsidR="002724B1" w:rsidRPr="009759F8" w:rsidSect="00800EC1">
          <w:type w:val="continuous"/>
          <w:pgSz w:w="11906" w:h="16838" w:code="9"/>
          <w:pgMar w:top="567" w:right="567" w:bottom="567" w:left="567" w:header="340" w:footer="340" w:gutter="0"/>
          <w:cols w:num="2" w:space="709"/>
          <w:titlePg/>
          <w:docGrid w:linePitch="360"/>
        </w:sectPr>
      </w:pPr>
    </w:p>
    <w:p w14:paraId="06171FD4" w14:textId="77777777" w:rsidR="009759F8" w:rsidRPr="00CC739D" w:rsidRDefault="009759F8" w:rsidP="00F36001">
      <w:pPr>
        <w:pStyle w:val="DROPCAP"/>
        <w:framePr w:wrap="around"/>
      </w:pPr>
      <w:r w:rsidRPr="00CC739D">
        <w:t>Э</w:t>
      </w:r>
    </w:p>
    <w:p w14:paraId="402CA8D6" w14:textId="77777777" w:rsidR="002724B1" w:rsidRDefault="009759F8" w:rsidP="00F36001">
      <w:pPr>
        <w:pStyle w:val="BasicTextParagraph1"/>
        <w:rPr>
          <w:lang w:val="ru-RU"/>
        </w:rPr>
      </w:pPr>
      <w:r>
        <w:rPr>
          <w:lang w:val="ru-RU"/>
        </w:rPr>
        <w:t xml:space="preserve">та страница </w:t>
      </w:r>
      <w:r w:rsidRPr="009F3DB3">
        <w:rPr>
          <w:lang w:val="ru-RU"/>
        </w:rPr>
        <w:t>–</w:t>
      </w:r>
      <w:r>
        <w:rPr>
          <w:lang w:val="ru-RU"/>
        </w:rPr>
        <w:t xml:space="preserve"> наглядная демонстрация поддержки как кириллицы, так и латиницы этим шаблоном.</w:t>
      </w:r>
    </w:p>
    <w:p w14:paraId="0C55E2A7" w14:textId="77777777" w:rsidR="009759F8" w:rsidRPr="009759F8" w:rsidRDefault="009759F8" w:rsidP="00F36001">
      <w:pPr>
        <w:pStyle w:val="BasicTextIndent"/>
        <w:rPr>
          <w:lang w:val="ru-RU"/>
        </w:rPr>
      </w:pPr>
    </w:p>
    <w:p w14:paraId="545CED23" w14:textId="77777777" w:rsidR="00B544F4" w:rsidRDefault="00B544F4" w:rsidP="00F36001">
      <w:pPr>
        <w:pStyle w:val="Headline2"/>
        <w:rPr>
          <w:lang w:val="ru-RU"/>
        </w:rPr>
      </w:pPr>
    </w:p>
    <w:p w14:paraId="4A620FB3" w14:textId="77777777" w:rsidR="00B544F4" w:rsidRDefault="00B544F4" w:rsidP="00F36001">
      <w:pPr>
        <w:pStyle w:val="Headline2"/>
        <w:rPr>
          <w:lang w:val="ru-RU"/>
        </w:rPr>
      </w:pPr>
    </w:p>
    <w:p w14:paraId="55E4CA07" w14:textId="0C022C16" w:rsidR="00A60122" w:rsidRDefault="009759F8" w:rsidP="00F36001">
      <w:pPr>
        <w:pStyle w:val="Headline2"/>
        <w:rPr>
          <w:lang w:val="ru-RU"/>
        </w:rPr>
      </w:pPr>
      <w:r>
        <w:rPr>
          <w:lang w:val="ru-RU"/>
        </w:rPr>
        <w:t>Стат блоки</w:t>
      </w:r>
    </w:p>
    <w:p w14:paraId="45275292" w14:textId="0608D9C0" w:rsidR="00A60122" w:rsidRDefault="009759F8" w:rsidP="00F36001">
      <w:pPr>
        <w:pStyle w:val="BasicText"/>
        <w:rPr>
          <w:lang w:val="ru-RU"/>
        </w:rPr>
      </w:pPr>
      <w:r w:rsidRPr="00663B4A">
        <w:rPr>
          <w:lang w:val="ru-RU"/>
        </w:rPr>
        <w:t>Помимо</w:t>
      </w:r>
      <w:r w:rsidRPr="009759F8">
        <w:rPr>
          <w:lang w:val="ru-RU"/>
        </w:rPr>
        <w:t xml:space="preserve"> </w:t>
      </w:r>
      <w:r w:rsidRPr="00663B4A">
        <w:rPr>
          <w:lang w:val="ru-RU"/>
        </w:rPr>
        <w:t>обычных</w:t>
      </w:r>
      <w:r w:rsidRPr="009759F8">
        <w:rPr>
          <w:lang w:val="ru-RU"/>
        </w:rPr>
        <w:t xml:space="preserve"> </w:t>
      </w:r>
      <w:r w:rsidRPr="00663B4A">
        <w:rPr>
          <w:lang w:val="ru-RU"/>
        </w:rPr>
        <w:t>блоков</w:t>
      </w:r>
      <w:r w:rsidRPr="009759F8">
        <w:rPr>
          <w:lang w:val="ru-RU"/>
        </w:rPr>
        <w:t xml:space="preserve"> </w:t>
      </w:r>
      <w:r w:rsidRPr="00663B4A">
        <w:rPr>
          <w:lang w:val="ru-RU"/>
        </w:rPr>
        <w:t>статистики</w:t>
      </w:r>
      <w:r>
        <w:rPr>
          <w:lang w:val="uk-UA"/>
        </w:rPr>
        <w:t xml:space="preserve">, </w:t>
      </w:r>
      <w:r w:rsidRPr="00663B4A">
        <w:rPr>
          <w:lang w:val="ru-RU"/>
        </w:rPr>
        <w:t>в</w:t>
      </w:r>
      <w:r>
        <w:rPr>
          <w:lang w:val="uk-UA"/>
        </w:rPr>
        <w:t xml:space="preserve"> </w:t>
      </w:r>
      <w:r>
        <w:t>D</w:t>
      </w:r>
      <w:r w:rsidRPr="009759F8">
        <w:rPr>
          <w:lang w:val="ru-RU"/>
        </w:rPr>
        <w:t>&amp;</w:t>
      </w:r>
      <w:r>
        <w:t>D</w:t>
      </w:r>
      <w:r w:rsidRPr="009759F8">
        <w:rPr>
          <w:lang w:val="ru-RU"/>
        </w:rPr>
        <w:t xml:space="preserve"> 5</w:t>
      </w:r>
      <w:r>
        <w:t>ed</w:t>
      </w:r>
      <w:r w:rsidRPr="009759F8">
        <w:rPr>
          <w:lang w:val="ru-RU"/>
        </w:rPr>
        <w:t xml:space="preserve"> </w:t>
      </w:r>
      <w:r w:rsidRPr="00663B4A">
        <w:rPr>
          <w:lang w:val="ru-RU"/>
        </w:rPr>
        <w:t>также</w:t>
      </w:r>
      <w:r>
        <w:rPr>
          <w:lang w:val="ru-RU"/>
        </w:rPr>
        <w:t xml:space="preserve"> </w:t>
      </w:r>
      <w:r w:rsidRPr="00663B4A">
        <w:rPr>
          <w:lang w:val="ru-RU"/>
        </w:rPr>
        <w:t>используются</w:t>
      </w:r>
      <w:r>
        <w:rPr>
          <w:lang w:val="ru-RU"/>
        </w:rPr>
        <w:t xml:space="preserve"> </w:t>
      </w:r>
      <w:r w:rsidRPr="00663B4A">
        <w:rPr>
          <w:lang w:val="ru-RU"/>
        </w:rPr>
        <w:t>блоки</w:t>
      </w:r>
      <w:r>
        <w:rPr>
          <w:lang w:val="ru-RU"/>
        </w:rPr>
        <w:t xml:space="preserve"> </w:t>
      </w:r>
      <w:r w:rsidRPr="00663B4A">
        <w:rPr>
          <w:lang w:val="ru-RU"/>
        </w:rPr>
        <w:t>статистики</w:t>
      </w:r>
      <w:r>
        <w:rPr>
          <w:lang w:val="ru-RU"/>
        </w:rPr>
        <w:t xml:space="preserve"> </w:t>
      </w:r>
      <w:r w:rsidRPr="00663B4A">
        <w:rPr>
          <w:lang w:val="ru-RU"/>
        </w:rPr>
        <w:t>для</w:t>
      </w:r>
      <w:r>
        <w:rPr>
          <w:lang w:val="ru-RU"/>
        </w:rPr>
        <w:t xml:space="preserve"> </w:t>
      </w:r>
      <w:r w:rsidRPr="00663B4A">
        <w:rPr>
          <w:lang w:val="ru-RU"/>
        </w:rPr>
        <w:t>кораблей</w:t>
      </w:r>
      <w:r>
        <w:rPr>
          <w:lang w:val="ru-RU"/>
        </w:rPr>
        <w:t xml:space="preserve">, </w:t>
      </w:r>
      <w:r w:rsidRPr="00663B4A">
        <w:rPr>
          <w:lang w:val="ru-RU"/>
        </w:rPr>
        <w:t>наземного</w:t>
      </w:r>
      <w:r>
        <w:rPr>
          <w:lang w:val="ru-RU"/>
        </w:rPr>
        <w:t xml:space="preserve"> транспорта</w:t>
      </w:r>
      <w:r w:rsidR="002F586D">
        <w:rPr>
          <w:lang w:val="ru-RU"/>
        </w:rPr>
        <w:t>.</w:t>
      </w:r>
    </w:p>
    <w:p w14:paraId="1C96551F" w14:textId="4E4C4CD8" w:rsidR="002F586D" w:rsidRDefault="002F586D" w:rsidP="00F36001">
      <w:pPr>
        <w:pStyle w:val="BasicText"/>
        <w:rPr>
          <w:lang w:val="ru-RU"/>
        </w:rPr>
      </w:pPr>
    </w:p>
    <w:p w14:paraId="602CD85A" w14:textId="77777777" w:rsidR="002F586D" w:rsidRPr="002F586D" w:rsidRDefault="002F586D" w:rsidP="00F36001">
      <w:pPr>
        <w:pStyle w:val="BasicText"/>
        <w:rPr>
          <w:lang w:val="ru-RU"/>
        </w:rPr>
      </w:pPr>
    </w:p>
    <w:p w14:paraId="109797B0" w14:textId="2E7C15C8" w:rsidR="00A60122" w:rsidRDefault="00A60122" w:rsidP="00F36001">
      <w:pPr>
        <w:pStyle w:val="Headline30"/>
        <w:rPr>
          <w:lang w:val="ru-RU"/>
        </w:rPr>
      </w:pPr>
      <w:r>
        <w:rPr>
          <w:lang w:val="ru-RU"/>
        </w:rPr>
        <w:t>Заголов</w:t>
      </w:r>
      <w:r w:rsidR="005E0BF6">
        <w:rPr>
          <w:lang w:val="ru-RU"/>
        </w:rPr>
        <w:t>о</w:t>
      </w:r>
      <w:r>
        <w:rPr>
          <w:lang w:val="ru-RU"/>
        </w:rPr>
        <w:t>к 3</w:t>
      </w:r>
    </w:p>
    <w:p w14:paraId="22A2FCF4" w14:textId="77777777" w:rsidR="00A60122" w:rsidRDefault="00A60122" w:rsidP="00F36001">
      <w:pPr>
        <w:pStyle w:val="BasicText"/>
        <w:rPr>
          <w:lang w:val="ru-RU"/>
        </w:rPr>
      </w:pPr>
      <w:r w:rsidRPr="00663B4A">
        <w:rPr>
          <w:lang w:val="ru-RU"/>
        </w:rPr>
        <w:t>Файл</w:t>
      </w:r>
      <w:r>
        <w:rPr>
          <w:lang w:val="ru-RU"/>
        </w:rPr>
        <w:t xml:space="preserve"> </w:t>
      </w:r>
      <w:r w:rsidRPr="00663B4A">
        <w:rPr>
          <w:lang w:val="ru-RU"/>
        </w:rPr>
        <w:t>предназначен</w:t>
      </w:r>
      <w:r>
        <w:rPr>
          <w:lang w:val="ru-RU"/>
        </w:rPr>
        <w:t xml:space="preserve"> </w:t>
      </w:r>
      <w:r w:rsidRPr="00663B4A">
        <w:rPr>
          <w:lang w:val="ru-RU"/>
        </w:rPr>
        <w:t>для</w:t>
      </w:r>
      <w:r>
        <w:rPr>
          <w:lang w:val="ru-RU"/>
        </w:rPr>
        <w:t xml:space="preserve"> </w:t>
      </w:r>
      <w:r w:rsidRPr="00663B4A">
        <w:rPr>
          <w:lang w:val="ru-RU"/>
        </w:rPr>
        <w:t>широкого</w:t>
      </w:r>
      <w:r>
        <w:rPr>
          <w:lang w:val="ru-RU"/>
        </w:rPr>
        <w:t xml:space="preserve"> </w:t>
      </w:r>
      <w:r w:rsidRPr="00663B4A">
        <w:rPr>
          <w:lang w:val="ru-RU"/>
        </w:rPr>
        <w:t>круга</w:t>
      </w:r>
      <w:r>
        <w:rPr>
          <w:lang w:val="ru-RU"/>
        </w:rPr>
        <w:t xml:space="preserve"> </w:t>
      </w:r>
      <w:r w:rsidRPr="00663B4A">
        <w:rPr>
          <w:lang w:val="ru-RU"/>
        </w:rPr>
        <w:t>пользователей</w:t>
      </w:r>
      <w:r>
        <w:rPr>
          <w:lang w:val="ru-RU"/>
        </w:rPr>
        <w:t xml:space="preserve"> </w:t>
      </w:r>
      <w:r w:rsidRPr="00663B4A">
        <w:rPr>
          <w:lang w:val="ru-RU"/>
        </w:rPr>
        <w:t>–</w:t>
      </w:r>
      <w:r>
        <w:rPr>
          <w:lang w:val="ru-RU"/>
        </w:rPr>
        <w:t xml:space="preserve"> </w:t>
      </w:r>
      <w:r w:rsidRPr="00663B4A">
        <w:rPr>
          <w:lang w:val="ru-RU"/>
        </w:rPr>
        <w:t>в</w:t>
      </w:r>
      <w:r>
        <w:rPr>
          <w:lang w:val="ru-RU"/>
        </w:rPr>
        <w:t xml:space="preserve"> </w:t>
      </w:r>
      <w:r w:rsidRPr="00663B4A">
        <w:rPr>
          <w:lang w:val="ru-RU"/>
        </w:rPr>
        <w:t>первую</w:t>
      </w:r>
      <w:r>
        <w:rPr>
          <w:lang w:val="ru-RU"/>
        </w:rPr>
        <w:t xml:space="preserve"> </w:t>
      </w:r>
      <w:r w:rsidRPr="00663B4A">
        <w:rPr>
          <w:lang w:val="ru-RU"/>
        </w:rPr>
        <w:t>очередь</w:t>
      </w:r>
      <w:r>
        <w:rPr>
          <w:lang w:val="ru-RU"/>
        </w:rPr>
        <w:t xml:space="preserve"> </w:t>
      </w:r>
      <w:r w:rsidRPr="00663B4A">
        <w:rPr>
          <w:lang w:val="ru-RU"/>
        </w:rPr>
        <w:t>для</w:t>
      </w:r>
      <w:r>
        <w:rPr>
          <w:lang w:val="ru-RU"/>
        </w:rPr>
        <w:t xml:space="preserve"> </w:t>
      </w:r>
      <w:r w:rsidRPr="00362A89">
        <w:rPr>
          <w:lang w:val="ru-RU"/>
        </w:rPr>
        <w:t>переводчиков</w:t>
      </w:r>
    </w:p>
    <w:p w14:paraId="61CED117" w14:textId="77777777" w:rsidR="009759F8" w:rsidRPr="00370F88" w:rsidRDefault="009759F8" w:rsidP="00F36001">
      <w:pPr>
        <w:pStyle w:val="BoxedtextV1"/>
        <w:rPr>
          <w:rStyle w:val="aff"/>
        </w:rPr>
      </w:pPr>
      <w:r w:rsidRPr="00370F88">
        <w:rPr>
          <w:rStyle w:val="aff"/>
        </w:rPr>
        <w:t>Boxed set can also be useful</w:t>
      </w:r>
    </w:p>
    <w:p w14:paraId="56383EE3" w14:textId="77777777" w:rsidR="009759F8" w:rsidRPr="0014092D" w:rsidRDefault="009759F8" w:rsidP="00F36001">
      <w:pPr>
        <w:pStyle w:val="BoxedtextV1"/>
        <w:rPr>
          <w:lang w:val="ru-RU"/>
        </w:rPr>
      </w:pPr>
      <w:r w:rsidRPr="00663B4A">
        <w:rPr>
          <w:lang w:val="ru-RU"/>
        </w:rPr>
        <w:t>В</w:t>
      </w:r>
      <w:r w:rsidRPr="002259F6">
        <w:rPr>
          <w:lang w:val="ru-RU"/>
        </w:rPr>
        <w:t xml:space="preserve"> </w:t>
      </w:r>
      <w:r w:rsidRPr="00663B4A">
        <w:rPr>
          <w:lang w:val="ru-RU"/>
        </w:rPr>
        <w:t>этом</w:t>
      </w:r>
      <w:r w:rsidRPr="002259F6">
        <w:rPr>
          <w:lang w:val="ru-RU"/>
        </w:rPr>
        <w:t xml:space="preserve"> </w:t>
      </w:r>
      <w:r w:rsidRPr="00663B4A">
        <w:rPr>
          <w:lang w:val="ru-RU"/>
        </w:rPr>
        <w:t>шаблоне</w:t>
      </w:r>
      <w:r w:rsidRPr="002259F6">
        <w:rPr>
          <w:lang w:val="ru-RU"/>
        </w:rPr>
        <w:t xml:space="preserve"> </w:t>
      </w:r>
      <w:r w:rsidRPr="00663B4A">
        <w:rPr>
          <w:lang w:val="ru-RU"/>
        </w:rPr>
        <w:t>работают</w:t>
      </w:r>
      <w:r w:rsidRPr="002259F6">
        <w:rPr>
          <w:lang w:val="ru-RU"/>
        </w:rPr>
        <w:t xml:space="preserve"> </w:t>
      </w:r>
      <w:r w:rsidRPr="00663B4A">
        <w:rPr>
          <w:lang w:val="ru-RU"/>
        </w:rPr>
        <w:t>и</w:t>
      </w:r>
      <w:r w:rsidRPr="002259F6">
        <w:rPr>
          <w:lang w:val="ru-RU"/>
        </w:rPr>
        <w:t xml:space="preserve"> </w:t>
      </w:r>
      <w:r w:rsidRPr="00663B4A">
        <w:rPr>
          <w:lang w:val="ru-RU"/>
        </w:rPr>
        <w:t>русский</w:t>
      </w:r>
      <w:r w:rsidRPr="002259F6">
        <w:rPr>
          <w:lang w:val="ru-RU"/>
        </w:rPr>
        <w:t xml:space="preserve"> </w:t>
      </w:r>
      <w:r w:rsidRPr="00663B4A">
        <w:rPr>
          <w:lang w:val="ru-RU"/>
        </w:rPr>
        <w:t>и</w:t>
      </w:r>
      <w:r w:rsidRPr="002259F6">
        <w:rPr>
          <w:lang w:val="ru-RU"/>
        </w:rPr>
        <w:t xml:space="preserve"> </w:t>
      </w:r>
      <w:r w:rsidRPr="00663B4A">
        <w:rPr>
          <w:lang w:val="ru-RU"/>
        </w:rPr>
        <w:t>английский</w:t>
      </w:r>
      <w:r w:rsidRPr="002259F6">
        <w:rPr>
          <w:lang w:val="ru-RU"/>
        </w:rPr>
        <w:t xml:space="preserve"> </w:t>
      </w:r>
      <w:r w:rsidRPr="00663B4A">
        <w:rPr>
          <w:lang w:val="ru-RU"/>
        </w:rPr>
        <w:t>языки</w:t>
      </w:r>
      <w:r>
        <w:rPr>
          <w:lang w:val="ru-RU"/>
        </w:rPr>
        <w:t xml:space="preserve">, </w:t>
      </w:r>
      <w:r w:rsidRPr="00663B4A">
        <w:rPr>
          <w:lang w:val="ru-RU"/>
        </w:rPr>
        <w:t>поскольку</w:t>
      </w:r>
      <w:r>
        <w:rPr>
          <w:lang w:val="ru-RU"/>
        </w:rPr>
        <w:t xml:space="preserve"> </w:t>
      </w:r>
      <w:r w:rsidRPr="00663B4A">
        <w:rPr>
          <w:lang w:val="ru-RU"/>
        </w:rPr>
        <w:t>базовые</w:t>
      </w:r>
      <w:r>
        <w:rPr>
          <w:lang w:val="ru-RU"/>
        </w:rPr>
        <w:t xml:space="preserve"> </w:t>
      </w:r>
      <w:r w:rsidRPr="00663B4A">
        <w:rPr>
          <w:lang w:val="ru-RU"/>
        </w:rPr>
        <w:t>шрифты</w:t>
      </w:r>
      <w:r>
        <w:rPr>
          <w:lang w:val="ru-RU"/>
        </w:rPr>
        <w:t xml:space="preserve"> </w:t>
      </w:r>
      <w:r w:rsidRPr="00663B4A">
        <w:rPr>
          <w:lang w:val="ru-RU"/>
        </w:rPr>
        <w:t>подбирались</w:t>
      </w:r>
      <w:r>
        <w:rPr>
          <w:lang w:val="ru-RU"/>
        </w:rPr>
        <w:t xml:space="preserve"> </w:t>
      </w:r>
      <w:r w:rsidRPr="00663B4A">
        <w:rPr>
          <w:lang w:val="ru-RU"/>
        </w:rPr>
        <w:t>исходя</w:t>
      </w:r>
      <w:r>
        <w:rPr>
          <w:lang w:val="ru-RU"/>
        </w:rPr>
        <w:t xml:space="preserve"> </w:t>
      </w:r>
      <w:r w:rsidRPr="00663B4A">
        <w:rPr>
          <w:lang w:val="ru-RU"/>
        </w:rPr>
        <w:t>из</w:t>
      </w:r>
      <w:r>
        <w:rPr>
          <w:lang w:val="ru-RU"/>
        </w:rPr>
        <w:t xml:space="preserve"> </w:t>
      </w:r>
      <w:r w:rsidRPr="00663B4A">
        <w:rPr>
          <w:lang w:val="ru-RU"/>
        </w:rPr>
        <w:t>наличия</w:t>
      </w:r>
      <w:r>
        <w:rPr>
          <w:lang w:val="ru-RU"/>
        </w:rPr>
        <w:t xml:space="preserve"> </w:t>
      </w:r>
      <w:r w:rsidRPr="00663B4A">
        <w:rPr>
          <w:lang w:val="ru-RU"/>
        </w:rPr>
        <w:t>и</w:t>
      </w:r>
      <w:r>
        <w:rPr>
          <w:lang w:val="ru-RU"/>
        </w:rPr>
        <w:t xml:space="preserve"> </w:t>
      </w:r>
      <w:r w:rsidRPr="00663B4A">
        <w:rPr>
          <w:lang w:val="ru-RU"/>
        </w:rPr>
        <w:t>кириллических</w:t>
      </w:r>
      <w:r>
        <w:rPr>
          <w:lang w:val="ru-RU"/>
        </w:rPr>
        <w:t xml:space="preserve"> </w:t>
      </w:r>
      <w:r w:rsidRPr="00663B4A">
        <w:rPr>
          <w:lang w:val="ru-RU"/>
        </w:rPr>
        <w:t>и</w:t>
      </w:r>
      <w:r>
        <w:rPr>
          <w:lang w:val="ru-RU"/>
        </w:rPr>
        <w:t xml:space="preserve"> </w:t>
      </w:r>
      <w:r w:rsidRPr="00663B4A">
        <w:rPr>
          <w:lang w:val="ru-RU"/>
        </w:rPr>
        <w:t>латинских</w:t>
      </w:r>
      <w:r>
        <w:rPr>
          <w:lang w:val="ru-RU"/>
        </w:rPr>
        <w:t xml:space="preserve"> </w:t>
      </w:r>
      <w:r w:rsidRPr="00663B4A">
        <w:rPr>
          <w:lang w:val="ru-RU"/>
        </w:rPr>
        <w:t>символов</w:t>
      </w:r>
      <w:r>
        <w:rPr>
          <w:lang w:val="ru-RU"/>
        </w:rPr>
        <w:t xml:space="preserve">, </w:t>
      </w:r>
      <w:r w:rsidRPr="00663B4A">
        <w:rPr>
          <w:lang w:val="ru-RU"/>
        </w:rPr>
        <w:t>что</w:t>
      </w:r>
      <w:r>
        <w:rPr>
          <w:lang w:val="ru-RU"/>
        </w:rPr>
        <w:t xml:space="preserve"> </w:t>
      </w:r>
      <w:r w:rsidRPr="00663B4A">
        <w:rPr>
          <w:lang w:val="ru-RU"/>
        </w:rPr>
        <w:t>выгодно</w:t>
      </w:r>
      <w:r>
        <w:rPr>
          <w:lang w:val="ru-RU"/>
        </w:rPr>
        <w:t xml:space="preserve"> </w:t>
      </w:r>
      <w:r w:rsidRPr="00663B4A">
        <w:rPr>
          <w:lang w:val="ru-RU"/>
        </w:rPr>
        <w:t>его</w:t>
      </w:r>
      <w:r>
        <w:rPr>
          <w:lang w:val="ru-RU"/>
        </w:rPr>
        <w:t xml:space="preserve"> </w:t>
      </w:r>
      <w:r w:rsidRPr="00663B4A">
        <w:rPr>
          <w:lang w:val="ru-RU"/>
        </w:rPr>
        <w:t>отличает</w:t>
      </w:r>
      <w:r>
        <w:rPr>
          <w:lang w:val="ru-RU"/>
        </w:rPr>
        <w:t xml:space="preserve"> </w:t>
      </w:r>
      <w:r w:rsidRPr="00663B4A">
        <w:rPr>
          <w:lang w:val="ru-RU"/>
        </w:rPr>
        <w:t>от</w:t>
      </w:r>
      <w:r>
        <w:rPr>
          <w:lang w:val="ru-RU"/>
        </w:rPr>
        <w:t xml:space="preserve"> </w:t>
      </w:r>
      <w:r w:rsidRPr="00663B4A">
        <w:rPr>
          <w:lang w:val="ru-RU"/>
        </w:rPr>
        <w:t>других</w:t>
      </w:r>
      <w:r>
        <w:rPr>
          <w:lang w:val="ru-RU"/>
        </w:rPr>
        <w:t xml:space="preserve"> </w:t>
      </w:r>
      <w:r w:rsidRPr="00663B4A">
        <w:rPr>
          <w:lang w:val="ru-RU"/>
        </w:rPr>
        <w:t>шаблонов</w:t>
      </w:r>
      <w:r>
        <w:rPr>
          <w:lang w:val="ru-RU"/>
        </w:rPr>
        <w:t xml:space="preserve">, </w:t>
      </w:r>
      <w:r w:rsidRPr="00663B4A">
        <w:rPr>
          <w:lang w:val="ru-RU"/>
        </w:rPr>
        <w:t>которые</w:t>
      </w:r>
      <w:r>
        <w:rPr>
          <w:lang w:val="ru-RU"/>
        </w:rPr>
        <w:t xml:space="preserve"> </w:t>
      </w:r>
      <w:r w:rsidRPr="00663B4A">
        <w:rPr>
          <w:lang w:val="ru-RU"/>
        </w:rPr>
        <w:t>доступны</w:t>
      </w:r>
      <w:r>
        <w:rPr>
          <w:lang w:val="ru-RU"/>
        </w:rPr>
        <w:t xml:space="preserve"> </w:t>
      </w:r>
      <w:r w:rsidRPr="00663B4A">
        <w:rPr>
          <w:lang w:val="ru-RU"/>
        </w:rPr>
        <w:t>для</w:t>
      </w:r>
      <w:r>
        <w:rPr>
          <w:lang w:val="ru-RU"/>
        </w:rPr>
        <w:t xml:space="preserve"> </w:t>
      </w:r>
      <w:r w:rsidRPr="00663B4A">
        <w:rPr>
          <w:lang w:val="ru-RU"/>
        </w:rPr>
        <w:t>покупки</w:t>
      </w:r>
      <w:r>
        <w:rPr>
          <w:lang w:val="ru-RU"/>
        </w:rPr>
        <w:t xml:space="preserve"> </w:t>
      </w:r>
      <w:r w:rsidRPr="00663B4A">
        <w:rPr>
          <w:lang w:val="ru-RU"/>
        </w:rPr>
        <w:t>на</w:t>
      </w:r>
      <w:r>
        <w:rPr>
          <w:lang w:val="ru-RU"/>
        </w:rPr>
        <w:t xml:space="preserve"> </w:t>
      </w:r>
      <w:r>
        <w:t>DMSGUILD</w:t>
      </w:r>
      <w:r w:rsidRPr="0014092D">
        <w:rPr>
          <w:lang w:val="ru-RU"/>
        </w:rPr>
        <w:t xml:space="preserve"> </w:t>
      </w:r>
      <w:r w:rsidRPr="00663B4A">
        <w:rPr>
          <w:lang w:val="ru-RU"/>
        </w:rPr>
        <w:t>и</w:t>
      </w:r>
      <w:r>
        <w:rPr>
          <w:lang w:val="ru-RU"/>
        </w:rPr>
        <w:t xml:space="preserve"> </w:t>
      </w:r>
      <w:r>
        <w:t>DRIVETHRURPG</w:t>
      </w:r>
    </w:p>
    <w:p w14:paraId="46D17B02" w14:textId="77777777" w:rsidR="00A60122" w:rsidRPr="00743F24" w:rsidRDefault="00A60122" w:rsidP="00F36001">
      <w:pPr>
        <w:pStyle w:val="BoxedtextNotesBW"/>
        <w:rPr>
          <w:rStyle w:val="afd"/>
        </w:rPr>
      </w:pPr>
      <w:r w:rsidRPr="00743F24">
        <w:rPr>
          <w:rStyle w:val="afd"/>
        </w:rPr>
        <w:t>X</w:t>
      </w:r>
      <w:r w:rsidRPr="00743F24">
        <w:rPr>
          <w:rStyle w:val="afd"/>
          <w:rFonts w:ascii="Segoe UI Emoji" w:hAnsi="Segoe UI Emoji" w:cs="Segoe UI Emoji"/>
        </w:rPr>
        <w:t>🛡</w:t>
      </w:r>
      <w:r w:rsidRPr="00743F24">
        <w:rPr>
          <w:rStyle w:val="afd"/>
        </w:rPr>
        <w:t xml:space="preserve">Y </w:t>
      </w:r>
      <w:r w:rsidRPr="00743F24">
        <w:rPr>
          <w:rStyle w:val="afd"/>
          <w:rFonts w:ascii="Arial" w:hAnsi="Arial" w:cs="Arial"/>
        </w:rPr>
        <w:t>–</w:t>
      </w:r>
      <w:r w:rsidRPr="00743F24">
        <w:rPr>
          <w:rStyle w:val="afd"/>
        </w:rPr>
        <w:t xml:space="preserve"> NPC has AC Y with equipped shield, without it NPC has AC X.</w:t>
      </w:r>
    </w:p>
    <w:p w14:paraId="6D68CED2" w14:textId="77777777" w:rsidR="00A60122" w:rsidRPr="00743F24" w:rsidRDefault="00A60122" w:rsidP="00F36001">
      <w:pPr>
        <w:pStyle w:val="BoxedtextNotesBW"/>
        <w:rPr>
          <w:rStyle w:val="afd"/>
        </w:rPr>
      </w:pPr>
      <w:r w:rsidRPr="00743F24">
        <w:rPr>
          <w:rStyle w:val="afd"/>
        </w:rPr>
        <w:t xml:space="preserve">+ X something </w:t>
      </w:r>
      <w:r w:rsidRPr="00743F24">
        <w:rPr>
          <w:rStyle w:val="afd"/>
          <w:rFonts w:ascii="Arial" w:hAnsi="Arial" w:cs="Arial"/>
        </w:rPr>
        <w:t>–</w:t>
      </w:r>
      <w:r w:rsidRPr="00743F24">
        <w:rPr>
          <w:rStyle w:val="afd"/>
        </w:rPr>
        <w:t xml:space="preserve"> number of ammunition</w:t>
      </w:r>
    </w:p>
    <w:p w14:paraId="68D338FC" w14:textId="3374E563" w:rsidR="00CD32F1" w:rsidRDefault="00A60122" w:rsidP="00F36001">
      <w:r>
        <w:br w:type="page"/>
      </w:r>
    </w:p>
    <w:p w14:paraId="65BEC84F" w14:textId="77777777" w:rsidR="00CD32F1" w:rsidRDefault="00CD32F1" w:rsidP="00C05F0E">
      <w:pPr>
        <w:pStyle w:val="Heading1ToC"/>
      </w:pPr>
      <w:bookmarkStart w:id="349" w:name="_Toc50747873"/>
      <w:r>
        <w:lastRenderedPageBreak/>
        <w:t>Supplemental materials</w:t>
      </w:r>
      <w:bookmarkEnd w:id="349"/>
    </w:p>
    <w:p w14:paraId="63176007" w14:textId="77777777" w:rsidR="00CD32F1" w:rsidRDefault="00CD32F1" w:rsidP="00C05F0E">
      <w:pPr>
        <w:pStyle w:val="Headline30"/>
      </w:pPr>
      <w:bookmarkStart w:id="350" w:name="_Toc50553835"/>
      <w:r>
        <w:t>Page Backgrounds</w:t>
      </w:r>
      <w:bookmarkEnd w:id="350"/>
    </w:p>
    <w:p w14:paraId="12CBEAE0" w14:textId="77777777" w:rsidR="00CD32F1" w:rsidRDefault="00604303" w:rsidP="00F36001">
      <w:pPr>
        <w:pStyle w:val="BoxedtextV1"/>
        <w:rPr>
          <w:rStyle w:val="ad"/>
        </w:rPr>
      </w:pPr>
      <w:hyperlink r:id="rId99" w:history="1">
        <w:r w:rsidR="00CD32F1" w:rsidRPr="00972E2D">
          <w:rPr>
            <w:rStyle w:val="ad"/>
          </w:rPr>
          <w:t>Link to Secret Chest of Palant</w:t>
        </w:r>
      </w:hyperlink>
    </w:p>
    <w:p w14:paraId="48173E43" w14:textId="77777777" w:rsidR="00CD32F1" w:rsidRDefault="00CD32F1" w:rsidP="00C05F0E">
      <w:pPr>
        <w:pStyle w:val="Headline30"/>
      </w:pPr>
      <w:bookmarkStart w:id="351" w:name="_Toc50553836"/>
      <w:r>
        <w:t>Header elements</w:t>
      </w:r>
      <w:bookmarkEnd w:id="351"/>
    </w:p>
    <w:p w14:paraId="3EBC6768" w14:textId="77777777" w:rsidR="00CD32F1" w:rsidRDefault="00CD32F1" w:rsidP="00F36001">
      <w:pPr>
        <w:pStyle w:val="BoxedtextV1"/>
      </w:pPr>
      <w:r w:rsidRPr="005161FC">
        <w:t>Link to Secret Chest of Palant</w:t>
      </w:r>
    </w:p>
    <w:p w14:paraId="74B1A6FE" w14:textId="77777777" w:rsidR="00CD32F1" w:rsidRDefault="00CD32F1" w:rsidP="00C05F0E">
      <w:pPr>
        <w:pStyle w:val="Headline30"/>
      </w:pPr>
      <w:bookmarkStart w:id="352" w:name="_Toc50553837"/>
      <w:r>
        <w:t>Footer elements</w:t>
      </w:r>
      <w:bookmarkEnd w:id="352"/>
    </w:p>
    <w:p w14:paraId="5E605F99" w14:textId="77777777" w:rsidR="00CD32F1" w:rsidRDefault="00CD32F1" w:rsidP="00F36001">
      <w:pPr>
        <w:pStyle w:val="BoxedtextV1"/>
      </w:pPr>
      <w:r w:rsidRPr="005161FC">
        <w:t>Link to Secret Chest of Palant</w:t>
      </w:r>
    </w:p>
    <w:p w14:paraId="1C71EACF" w14:textId="77777777" w:rsidR="00CD32F1" w:rsidRDefault="00CD32F1" w:rsidP="00C05F0E">
      <w:pPr>
        <w:pStyle w:val="Headline30"/>
      </w:pPr>
      <w:bookmarkStart w:id="353" w:name="_Toc50553838"/>
      <w:r>
        <w:t>Dividers</w:t>
      </w:r>
      <w:bookmarkEnd w:id="353"/>
    </w:p>
    <w:p w14:paraId="5949C53D" w14:textId="77777777" w:rsidR="00CD32F1" w:rsidRDefault="00CD32F1" w:rsidP="00F36001">
      <w:pPr>
        <w:pStyle w:val="BoxedtextV1"/>
      </w:pPr>
      <w:r w:rsidRPr="005161FC">
        <w:t>Link to Secret Chest of Palant</w:t>
      </w:r>
    </w:p>
    <w:p w14:paraId="781435B7" w14:textId="77777777" w:rsidR="00CD32F1" w:rsidRDefault="00CD32F1" w:rsidP="00C05F0E">
      <w:pPr>
        <w:pStyle w:val="Headline30"/>
      </w:pPr>
      <w:bookmarkStart w:id="354" w:name="_Toc50553839"/>
      <w:r>
        <w:t>Graphic primitives</w:t>
      </w:r>
      <w:bookmarkEnd w:id="354"/>
    </w:p>
    <w:p w14:paraId="3A5DAFB5" w14:textId="77777777" w:rsidR="00CD32F1" w:rsidRDefault="00CD32F1" w:rsidP="00F36001">
      <w:pPr>
        <w:pStyle w:val="BoxedtextV1"/>
      </w:pPr>
      <w:r w:rsidRPr="005161FC">
        <w:t>Link to Secret Chest of Palant</w:t>
      </w:r>
    </w:p>
    <w:p w14:paraId="3A88A146" w14:textId="77777777" w:rsidR="00CD32F1" w:rsidRDefault="00CD32F1" w:rsidP="00C05F0E">
      <w:pPr>
        <w:pStyle w:val="Headline30"/>
      </w:pPr>
      <w:bookmarkStart w:id="355" w:name="_Toc50553840"/>
      <w:r>
        <w:t>Stat block templates</w:t>
      </w:r>
      <w:bookmarkEnd w:id="355"/>
    </w:p>
    <w:p w14:paraId="269FDB04" w14:textId="77777777" w:rsidR="00CD32F1" w:rsidRDefault="00604303" w:rsidP="00F36001">
      <w:pPr>
        <w:pStyle w:val="BoxedtextV1"/>
        <w:rPr>
          <w:rStyle w:val="ad"/>
        </w:rPr>
      </w:pPr>
      <w:hyperlink r:id="rId100" w:history="1">
        <w:r w:rsidR="00CD32F1" w:rsidRPr="005B7410">
          <w:rPr>
            <w:rStyle w:val="ad"/>
          </w:rPr>
          <w:t>Link to Secret Chest of Palant</w:t>
        </w:r>
      </w:hyperlink>
    </w:p>
    <w:p w14:paraId="4ED57B32" w14:textId="77777777" w:rsidR="00CD32F1" w:rsidRDefault="00CD32F1" w:rsidP="00C05F0E">
      <w:pPr>
        <w:pStyle w:val="Headline30"/>
      </w:pPr>
      <w:bookmarkStart w:id="356" w:name="_Toc50553841"/>
      <w:r>
        <w:t xml:space="preserve">Stat block </w:t>
      </w:r>
      <w:r w:rsidRPr="005E3B39">
        <w:t>templates</w:t>
      </w:r>
      <w:r>
        <w:t xml:space="preserve"> in Markdown format</w:t>
      </w:r>
      <w:bookmarkEnd w:id="356"/>
    </w:p>
    <w:p w14:paraId="6EE4153D" w14:textId="77777777" w:rsidR="00CD32F1" w:rsidRDefault="00CD32F1" w:rsidP="00F36001">
      <w:pPr>
        <w:pStyle w:val="BoxedtextV1"/>
      </w:pPr>
      <w:r w:rsidRPr="005161FC">
        <w:t>Link to Secret Chest of Palant</w:t>
      </w:r>
    </w:p>
    <w:p w14:paraId="6A90AD25" w14:textId="77777777" w:rsidR="00CD32F1" w:rsidRPr="00461056" w:rsidRDefault="00CD32F1" w:rsidP="00C05F0E">
      <w:pPr>
        <w:pStyle w:val="Headline30"/>
        <w:rPr>
          <w:rStyle w:val="ad"/>
        </w:rPr>
      </w:pPr>
      <w:bookmarkStart w:id="357" w:name="_Toc50553842"/>
      <w:r>
        <w:t>Logo 5 edition</w:t>
      </w:r>
      <w:bookmarkEnd w:id="357"/>
      <w:r>
        <w:rPr>
          <w:b/>
          <w:smallCaps/>
          <w:szCs w:val="30"/>
        </w:rPr>
        <w:fldChar w:fldCharType="begin"/>
      </w:r>
      <w:r>
        <w:instrText xml:space="preserve"> HYPERLINK "https://1drv.ms/u/s!Atcrhwwo1lBAy8kkRiO2tKmLINjPkA?e=dQHIy2" </w:instrText>
      </w:r>
      <w:r>
        <w:rPr>
          <w:b/>
          <w:smallCaps/>
          <w:szCs w:val="30"/>
        </w:rPr>
        <w:fldChar w:fldCharType="separate"/>
      </w:r>
    </w:p>
    <w:p w14:paraId="4B4F459F" w14:textId="77777777" w:rsidR="00CD32F1" w:rsidRDefault="00CD32F1" w:rsidP="00F36001">
      <w:pPr>
        <w:pStyle w:val="BoxedtextV1"/>
      </w:pPr>
      <w:r w:rsidRPr="00461056">
        <w:rPr>
          <w:rStyle w:val="ad"/>
        </w:rPr>
        <w:t>Link to Secret Chest of Palant</w:t>
      </w:r>
      <w:r>
        <w:fldChar w:fldCharType="end"/>
      </w:r>
    </w:p>
    <w:p w14:paraId="2FF066E1" w14:textId="77777777" w:rsidR="00CD32F1" w:rsidRDefault="00CD32F1" w:rsidP="00C05F0E">
      <w:pPr>
        <w:pStyle w:val="Headline30"/>
      </w:pPr>
      <w:bookmarkStart w:id="358" w:name="_Toc50553843"/>
      <w:r>
        <w:t>Simplified templates</w:t>
      </w:r>
      <w:bookmarkEnd w:id="358"/>
    </w:p>
    <w:p w14:paraId="34A791A4" w14:textId="77777777" w:rsidR="00CD32F1" w:rsidRPr="00461056" w:rsidRDefault="00CD32F1" w:rsidP="00F36001">
      <w:pPr>
        <w:pStyle w:val="BasicTextParagraph1"/>
      </w:pPr>
      <w:r>
        <w:t>Simplified templates for AL, UA</w:t>
      </w:r>
    </w:p>
    <w:p w14:paraId="1B8B1A7F" w14:textId="77777777" w:rsidR="00CD32F1" w:rsidRDefault="00CD32F1" w:rsidP="00F36001">
      <w:pPr>
        <w:pStyle w:val="BoxedtextV1"/>
      </w:pPr>
      <w:r w:rsidRPr="005161FC">
        <w:t>Link to Secret Chest of Palant</w:t>
      </w:r>
    </w:p>
    <w:p w14:paraId="5A05A7E4" w14:textId="77777777" w:rsidR="00CD32F1" w:rsidRDefault="00CD32F1" w:rsidP="00C05F0E">
      <w:pPr>
        <w:pStyle w:val="Headline30"/>
      </w:pPr>
      <w:bookmarkStart w:id="359" w:name="_Toc50553844"/>
      <w:r>
        <w:t>OSR Template</w:t>
      </w:r>
      <w:bookmarkEnd w:id="359"/>
    </w:p>
    <w:p w14:paraId="2606C46D" w14:textId="77777777" w:rsidR="00CD32F1" w:rsidRDefault="00CD32F1" w:rsidP="00F36001">
      <w:pPr>
        <w:pStyle w:val="BoxedtextV1"/>
      </w:pPr>
      <w:r w:rsidRPr="005161FC">
        <w:t>Link to Secret Chest of Palant</w:t>
      </w:r>
    </w:p>
    <w:bookmarkEnd w:id="347"/>
    <w:p w14:paraId="41A773CB" w14:textId="77777777" w:rsidR="00CD32F1" w:rsidRDefault="00CD32F1" w:rsidP="00F36001">
      <w:pPr>
        <w:pStyle w:val="BasicText"/>
      </w:pPr>
    </w:p>
    <w:p w14:paraId="29C9B5EC" w14:textId="77777777" w:rsidR="00CD32F1" w:rsidRDefault="00CD32F1" w:rsidP="00F36001">
      <w:pPr>
        <w:rPr>
          <w:rFonts w:ascii="Mrs Eaves Serif Cyrillic" w:hAnsi="Mrs Eaves Serif Cyrillic"/>
          <w:color w:val="53170D"/>
          <w:sz w:val="48"/>
          <w:szCs w:val="24"/>
        </w:rPr>
      </w:pPr>
      <w:r>
        <w:br w:type="page"/>
      </w:r>
    </w:p>
    <w:p w14:paraId="4B26BBA8" w14:textId="0811B141" w:rsidR="00342B75" w:rsidRPr="00314E09" w:rsidRDefault="00B355E8" w:rsidP="00F36001">
      <w:pPr>
        <w:pStyle w:val="HEADINGDDTITLE"/>
      </w:pPr>
      <w:r>
        <w:lastRenderedPageBreak/>
        <w:t>USEFUL LINKS</w:t>
      </w:r>
    </w:p>
    <w:p w14:paraId="27F9EE01" w14:textId="77777777" w:rsidR="00FA3F6E" w:rsidRDefault="00FA3F6E" w:rsidP="00F36001">
      <w:pPr>
        <w:pStyle w:val="Headline2"/>
      </w:pPr>
      <w:r>
        <w:t>DMSGUILD.COM</w:t>
      </w:r>
    </w:p>
    <w:p w14:paraId="3A2C6B43" w14:textId="77777777" w:rsidR="00FA3F6E" w:rsidRPr="00C16253" w:rsidRDefault="00604303" w:rsidP="00F36001">
      <w:pPr>
        <w:pStyle w:val="BasicText"/>
      </w:pPr>
      <w:hyperlink r:id="rId101" w:history="1">
        <w:r w:rsidR="00FA3F6E" w:rsidRPr="00807722">
          <w:rPr>
            <w:color w:val="48A0FA" w:themeColor="accent5" w:themeTint="99"/>
            <w:u w:val="single"/>
          </w:rPr>
          <w:t>InDesign Templates and Beginner's Guide</w:t>
        </w:r>
      </w:hyperlink>
      <w:r w:rsidR="00FA3F6E" w:rsidRPr="005F5BEF">
        <w:rPr>
          <w:rFonts w:ascii="Calibri" w:hAnsi="Calibri"/>
        </w:rPr>
        <w:t> </w:t>
      </w:r>
      <w:r w:rsidR="00FA3F6E" w:rsidRPr="00C16253">
        <w:t>by</w:t>
      </w:r>
      <w:r w:rsidR="00FA3F6E" w:rsidRPr="005F5BEF">
        <w:rPr>
          <w:rFonts w:ascii="Calibri" w:hAnsi="Calibri"/>
        </w:rPr>
        <w:t> </w:t>
      </w:r>
      <w:hyperlink r:id="rId102" w:history="1">
        <w:r w:rsidR="00FA3F6E" w:rsidRPr="00807722">
          <w:rPr>
            <w:color w:val="48A0FA" w:themeColor="accent5" w:themeTint="99"/>
            <w:u w:val="single"/>
          </w:rPr>
          <w:t>Nathanael Roux</w:t>
        </w:r>
      </w:hyperlink>
    </w:p>
    <w:p w14:paraId="551BCD71" w14:textId="77777777" w:rsidR="00FA3F6E" w:rsidRPr="00C16253" w:rsidRDefault="00604303" w:rsidP="00F36001">
      <w:pPr>
        <w:pStyle w:val="BasicText"/>
      </w:pPr>
      <w:hyperlink r:id="rId103" w:history="1">
        <w:r w:rsidR="00FA3F6E" w:rsidRPr="00807722">
          <w:rPr>
            <w:color w:val="48A0FA" w:themeColor="accent5" w:themeTint="99"/>
            <w:u w:val="single"/>
          </w:rPr>
          <w:t>Simple 5E Microsoft Word Template &amp; Beginner's Guide</w:t>
        </w:r>
      </w:hyperlink>
      <w:r w:rsidR="00FA3F6E" w:rsidRPr="005F5BEF">
        <w:rPr>
          <w:rFonts w:ascii="Calibri" w:hAnsi="Calibri"/>
        </w:rPr>
        <w:t> </w:t>
      </w:r>
      <w:r w:rsidR="00FA3F6E" w:rsidRPr="00C16253">
        <w:t>by</w:t>
      </w:r>
      <w:r w:rsidR="00FA3F6E" w:rsidRPr="005F5BEF">
        <w:rPr>
          <w:rFonts w:ascii="Calibri" w:hAnsi="Calibri"/>
        </w:rPr>
        <w:t> </w:t>
      </w:r>
      <w:hyperlink r:id="rId104" w:history="1">
        <w:r w:rsidR="00FA3F6E" w:rsidRPr="00807722">
          <w:rPr>
            <w:color w:val="48A0FA" w:themeColor="accent5" w:themeTint="99"/>
            <w:u w:val="single"/>
          </w:rPr>
          <w:t>Laura Hirsbrunner</w:t>
        </w:r>
      </w:hyperlink>
    </w:p>
    <w:p w14:paraId="26A55BAB" w14:textId="77777777" w:rsidR="00FA3F6E" w:rsidRPr="007B1C19" w:rsidRDefault="007B1C19" w:rsidP="00F36001">
      <w:pPr>
        <w:pStyle w:val="Headline2"/>
      </w:pPr>
      <w:r>
        <w:t>Microsoft Word links</w:t>
      </w:r>
    </w:p>
    <w:p w14:paraId="30BA6D03" w14:textId="77777777" w:rsidR="00CD242A" w:rsidRPr="00C16253" w:rsidRDefault="00604303" w:rsidP="00F36001">
      <w:pPr>
        <w:pStyle w:val="BasicText"/>
      </w:pPr>
      <w:hyperlink r:id="rId105" w:history="1">
        <w:r w:rsidR="00CD242A" w:rsidRPr="00807722">
          <w:rPr>
            <w:color w:val="48A0FA" w:themeColor="accent5" w:themeTint="99"/>
            <w:u w:val="single"/>
          </w:rPr>
          <w:t>ABOUT STYLES</w:t>
        </w:r>
      </w:hyperlink>
    </w:p>
    <w:p w14:paraId="7AF4E746" w14:textId="77777777" w:rsidR="00FA3F6E" w:rsidRPr="00C16253" w:rsidRDefault="00604303" w:rsidP="00F36001">
      <w:pPr>
        <w:pStyle w:val="BasicText"/>
      </w:pPr>
      <w:hyperlink r:id="rId106" w:history="1">
        <w:r w:rsidR="00FA3F6E" w:rsidRPr="00807722">
          <w:rPr>
            <w:color w:val="48A0FA" w:themeColor="accent5" w:themeTint="99"/>
            <w:u w:val="single"/>
          </w:rPr>
          <w:t>Use Quick Parts and AutoText in Word</w:t>
        </w:r>
      </w:hyperlink>
      <w:r w:rsidR="00FA3F6E" w:rsidRPr="005F5BEF">
        <w:rPr>
          <w:rFonts w:ascii="Calibri" w:hAnsi="Calibri"/>
        </w:rPr>
        <w:t> </w:t>
      </w:r>
      <w:hyperlink r:id="rId107" w:anchor="bm4" w:history="1">
        <w:r w:rsidR="00FA3F6E" w:rsidRPr="00807722">
          <w:rPr>
            <w:color w:val="48A0FA" w:themeColor="accent5" w:themeTint="99"/>
            <w:u w:val="single"/>
          </w:rPr>
          <w:t>Quick Parts</w:t>
        </w:r>
      </w:hyperlink>
      <w:r w:rsidR="00FA3F6E" w:rsidRPr="005F5BEF">
        <w:rPr>
          <w:rFonts w:ascii="Calibri" w:hAnsi="Calibri"/>
        </w:rPr>
        <w:t> </w:t>
      </w:r>
      <w:r w:rsidR="00FA3F6E" w:rsidRPr="00C16253">
        <w:t>ABOUT</w:t>
      </w:r>
      <w:r w:rsidR="00FA3F6E" w:rsidRPr="005F5BEF">
        <w:rPr>
          <w:rFonts w:ascii="Calibri" w:hAnsi="Calibri"/>
        </w:rPr>
        <w:t> </w:t>
      </w:r>
      <w:hyperlink r:id="rId108" w:history="1">
        <w:r w:rsidR="00FA3F6E" w:rsidRPr="00807722">
          <w:rPr>
            <w:color w:val="48A0FA" w:themeColor="accent5" w:themeTint="99"/>
            <w:u w:val="single"/>
          </w:rPr>
          <w:t>Using Building Blocks in Word</w:t>
        </w:r>
      </w:hyperlink>
    </w:p>
    <w:p w14:paraId="20596ACF" w14:textId="77777777" w:rsidR="003D33BE" w:rsidRPr="00C16253" w:rsidRDefault="00604303" w:rsidP="00F36001">
      <w:pPr>
        <w:pStyle w:val="BasicText"/>
      </w:pPr>
      <w:hyperlink r:id="rId109" w:history="1">
        <w:r w:rsidR="003D33BE" w:rsidRPr="003D33BE">
          <w:rPr>
            <w:rStyle w:val="ad"/>
          </w:rPr>
          <w:t>Building Blocks in Word</w:t>
        </w:r>
      </w:hyperlink>
    </w:p>
    <w:p w14:paraId="21633CC6" w14:textId="77777777" w:rsidR="00FA3F6E" w:rsidRPr="00C16253" w:rsidRDefault="00604303" w:rsidP="00F36001">
      <w:pPr>
        <w:pStyle w:val="BasicText"/>
      </w:pPr>
      <w:hyperlink r:id="rId110" w:history="1">
        <w:r w:rsidR="00FA3F6E" w:rsidRPr="00807722">
          <w:rPr>
            <w:color w:val="48A0FA" w:themeColor="accent5" w:themeTint="99"/>
            <w:u w:val="single"/>
          </w:rPr>
          <w:t>Change a theme and make it the default in Word or Excel</w:t>
        </w:r>
      </w:hyperlink>
    </w:p>
    <w:p w14:paraId="771F4CE5" w14:textId="77777777" w:rsidR="00FA3F6E" w:rsidRPr="00C16253" w:rsidRDefault="00604303" w:rsidP="00F36001">
      <w:pPr>
        <w:pStyle w:val="BasicText"/>
      </w:pPr>
      <w:hyperlink r:id="rId111" w:anchor="bkmk_create" w:history="1">
        <w:r w:rsidR="00FA3F6E" w:rsidRPr="00807722">
          <w:rPr>
            <w:color w:val="48A0FA" w:themeColor="accent5" w:themeTint="99"/>
            <w:u w:val="single"/>
          </w:rPr>
          <w:t>Create my own color theme</w:t>
        </w:r>
      </w:hyperlink>
    </w:p>
    <w:p w14:paraId="06D5ECA6" w14:textId="77777777" w:rsidR="00FA3F6E" w:rsidRPr="00C16253" w:rsidRDefault="00604303" w:rsidP="00F36001">
      <w:pPr>
        <w:pStyle w:val="BasicText"/>
      </w:pPr>
      <w:hyperlink r:id="rId112" w:anchor="_effects" w:history="1">
        <w:r w:rsidR="00FA3F6E" w:rsidRPr="00807722">
          <w:rPr>
            <w:color w:val="48A0FA" w:themeColor="accent5" w:themeTint="99"/>
            <w:u w:val="single"/>
          </w:rPr>
          <w:t>Change theme effects</w:t>
        </w:r>
      </w:hyperlink>
    </w:p>
    <w:p w14:paraId="57E44EBB" w14:textId="77777777" w:rsidR="00FA3F6E" w:rsidRPr="00C16253" w:rsidRDefault="00604303" w:rsidP="00F36001">
      <w:pPr>
        <w:pStyle w:val="BasicText"/>
      </w:pPr>
      <w:hyperlink r:id="rId113" w:history="1">
        <w:r w:rsidR="00FA3F6E" w:rsidRPr="00807722">
          <w:rPr>
            <w:color w:val="48A0FA" w:themeColor="accent5" w:themeTint="99"/>
            <w:u w:val="single"/>
          </w:rPr>
          <w:t>Change the theme fonts</w:t>
        </w:r>
      </w:hyperlink>
    </w:p>
    <w:p w14:paraId="6CAD3F23" w14:textId="77777777" w:rsidR="00A74EE7" w:rsidRPr="00C16253" w:rsidRDefault="00604303" w:rsidP="00F36001">
      <w:pPr>
        <w:pStyle w:val="BasicText"/>
      </w:pPr>
      <w:hyperlink r:id="rId114" w:history="1">
        <w:r w:rsidR="0016160D" w:rsidRPr="0016160D">
          <w:rPr>
            <w:rStyle w:val="ad"/>
          </w:rPr>
          <w:t>Change a theme and make it the default in Word or Excel</w:t>
        </w:r>
      </w:hyperlink>
    </w:p>
    <w:p w14:paraId="4D5C0E6F" w14:textId="77777777" w:rsidR="006913CE" w:rsidRPr="00C16253" w:rsidRDefault="00604303" w:rsidP="00F36001">
      <w:pPr>
        <w:pStyle w:val="BasicText"/>
      </w:pPr>
      <w:hyperlink r:id="rId115" w:history="1">
        <w:r w:rsidR="006913CE" w:rsidRPr="006913CE">
          <w:rPr>
            <w:rStyle w:val="ad"/>
          </w:rPr>
          <w:t>10 Microsoft Word Style Secrets</w:t>
        </w:r>
      </w:hyperlink>
    </w:p>
    <w:p w14:paraId="5FA2A7BE" w14:textId="77777777" w:rsidR="00FA3F6E" w:rsidRPr="007B1C19" w:rsidRDefault="00FA3F6E" w:rsidP="00F36001">
      <w:pPr>
        <w:pStyle w:val="Headline2"/>
      </w:pPr>
      <w:r w:rsidRPr="007B1C19">
        <w:t>FONTS</w:t>
      </w:r>
    </w:p>
    <w:p w14:paraId="7E0A01AE" w14:textId="77777777" w:rsidR="00FA3F6E" w:rsidRPr="00C16253" w:rsidRDefault="00604303" w:rsidP="00F36001">
      <w:pPr>
        <w:pStyle w:val="BasicText"/>
      </w:pPr>
      <w:hyperlink r:id="rId116" w:history="1">
        <w:r w:rsidR="00FA3F6E" w:rsidRPr="00807722">
          <w:rPr>
            <w:color w:val="48A0FA" w:themeColor="accent5" w:themeTint="99"/>
            <w:u w:val="single"/>
          </w:rPr>
          <w:t>Rosario</w:t>
        </w:r>
      </w:hyperlink>
    </w:p>
    <w:p w14:paraId="60EF725C" w14:textId="77777777" w:rsidR="00FA3F6E" w:rsidRPr="00C16253" w:rsidRDefault="00604303" w:rsidP="00F36001">
      <w:pPr>
        <w:pStyle w:val="BasicText"/>
      </w:pPr>
      <w:hyperlink r:id="rId117" w:history="1">
        <w:r w:rsidR="00FA3F6E" w:rsidRPr="00807722">
          <w:rPr>
            <w:color w:val="48A0FA" w:themeColor="accent5" w:themeTint="99"/>
            <w:u w:val="single"/>
          </w:rPr>
          <w:t>Crimson Roman</w:t>
        </w:r>
      </w:hyperlink>
    </w:p>
    <w:p w14:paraId="5D0320E4" w14:textId="77777777" w:rsidR="00FA3F6E" w:rsidRPr="00C16253" w:rsidRDefault="00604303" w:rsidP="00F36001">
      <w:pPr>
        <w:pStyle w:val="BasicText"/>
      </w:pPr>
      <w:hyperlink r:id="rId118" w:history="1">
        <w:r w:rsidR="00FA3F6E" w:rsidRPr="00807722">
          <w:rPr>
            <w:color w:val="48A0FA" w:themeColor="accent5" w:themeTint="99"/>
            <w:u w:val="single"/>
          </w:rPr>
          <w:t>Vollkorn</w:t>
        </w:r>
      </w:hyperlink>
    </w:p>
    <w:p w14:paraId="5C11B320" w14:textId="77777777" w:rsidR="00FA3F6E" w:rsidRPr="00C16253" w:rsidRDefault="00604303" w:rsidP="00F36001">
      <w:pPr>
        <w:pStyle w:val="BasicText"/>
      </w:pPr>
      <w:hyperlink r:id="rId119" w:history="1">
        <w:r w:rsidR="00FA3F6E" w:rsidRPr="00807722">
          <w:rPr>
            <w:color w:val="48A0FA" w:themeColor="accent5" w:themeTint="99"/>
            <w:u w:val="single"/>
          </w:rPr>
          <w:t>Andada</w:t>
        </w:r>
      </w:hyperlink>
    </w:p>
    <w:p w14:paraId="2E11CCD6" w14:textId="77777777" w:rsidR="00FA3F6E" w:rsidRPr="00C16253" w:rsidRDefault="00604303" w:rsidP="00F36001">
      <w:pPr>
        <w:pStyle w:val="BasicText"/>
      </w:pPr>
      <w:hyperlink r:id="rId120" w:history="1">
        <w:r w:rsidR="00FA3F6E" w:rsidRPr="00807722">
          <w:rPr>
            <w:color w:val="48A0FA" w:themeColor="accent5" w:themeTint="99"/>
            <w:u w:val="single"/>
          </w:rPr>
          <w:t>Merriweather</w:t>
        </w:r>
      </w:hyperlink>
    </w:p>
    <w:p w14:paraId="7BEBEB08" w14:textId="77777777" w:rsidR="00FA3F6E" w:rsidRPr="00C16253" w:rsidRDefault="00604303" w:rsidP="00F36001">
      <w:pPr>
        <w:pStyle w:val="BasicText"/>
      </w:pPr>
      <w:hyperlink r:id="rId121" w:history="1">
        <w:r w:rsidR="00FA3F6E" w:rsidRPr="00807722">
          <w:rPr>
            <w:color w:val="48A0FA" w:themeColor="accent5" w:themeTint="99"/>
            <w:u w:val="single"/>
          </w:rPr>
          <w:t>Merriweather sans</w:t>
        </w:r>
      </w:hyperlink>
    </w:p>
    <w:p w14:paraId="24A48213" w14:textId="77777777" w:rsidR="00FA3F6E" w:rsidRPr="00C16253" w:rsidRDefault="00604303" w:rsidP="00F36001">
      <w:pPr>
        <w:pStyle w:val="BasicText"/>
      </w:pPr>
      <w:hyperlink r:id="rId122" w:history="1">
        <w:r w:rsidR="00FA3F6E" w:rsidRPr="00807722">
          <w:rPr>
            <w:color w:val="48A0FA" w:themeColor="accent5" w:themeTint="99"/>
            <w:u w:val="single"/>
          </w:rPr>
          <w:t>Lora</w:t>
        </w:r>
      </w:hyperlink>
    </w:p>
    <w:p w14:paraId="561EE998" w14:textId="77777777" w:rsidR="00FA3F6E" w:rsidRPr="00C16253" w:rsidRDefault="00604303" w:rsidP="00F36001">
      <w:pPr>
        <w:pStyle w:val="BasicText"/>
      </w:pPr>
      <w:hyperlink r:id="rId123" w:history="1">
        <w:r w:rsidR="00FA3F6E" w:rsidRPr="00807722">
          <w:t>Varela Round</w:t>
        </w:r>
      </w:hyperlink>
    </w:p>
    <w:p w14:paraId="7AF44C20" w14:textId="77777777" w:rsidR="00FA3F6E" w:rsidRPr="00C16253" w:rsidRDefault="00FA3F6E" w:rsidP="00F36001">
      <w:pPr>
        <w:pStyle w:val="BasicText"/>
      </w:pPr>
      <w:r w:rsidRPr="00C16253">
        <w:t>Commercial</w:t>
      </w:r>
      <w:r w:rsidRPr="005F5BEF">
        <w:rPr>
          <w:rFonts w:ascii="Calibri" w:hAnsi="Calibri"/>
        </w:rPr>
        <w:t> </w:t>
      </w:r>
      <w:hyperlink r:id="rId124" w:history="1">
        <w:r w:rsidRPr="00807722">
          <w:t>Mrs Eaves Small Caps</w:t>
        </w:r>
      </w:hyperlink>
    </w:p>
    <w:p w14:paraId="091954A6" w14:textId="77777777" w:rsidR="00FA3F6E" w:rsidRPr="00C16253" w:rsidRDefault="00FA3F6E" w:rsidP="00F36001">
      <w:pPr>
        <w:pStyle w:val="BasicText"/>
      </w:pPr>
      <w:r w:rsidRPr="00C16253">
        <w:t>Also:</w:t>
      </w:r>
      <w:r w:rsidRPr="005F5BEF">
        <w:rPr>
          <w:rFonts w:ascii="Calibri" w:hAnsi="Calibri"/>
        </w:rPr>
        <w:t> </w:t>
      </w:r>
      <w:hyperlink r:id="rId125" w:history="1">
        <w:r w:rsidRPr="00807722">
          <w:t>a lot of handwritten fonts</w:t>
        </w:r>
      </w:hyperlink>
    </w:p>
    <w:p w14:paraId="2BD122DF" w14:textId="77777777" w:rsidR="00FA3F6E" w:rsidRPr="00C16253" w:rsidRDefault="00604303" w:rsidP="00F36001">
      <w:pPr>
        <w:pStyle w:val="BasicText"/>
      </w:pPr>
      <w:hyperlink r:id="rId126" w:history="1">
        <w:r w:rsidR="00FA3F6E" w:rsidRPr="00807722">
          <w:t>Trickster Font</w:t>
        </w:r>
      </w:hyperlink>
    </w:p>
    <w:p w14:paraId="11339231" w14:textId="77777777" w:rsidR="00FA3F6E" w:rsidRPr="00C16253" w:rsidRDefault="00FA3F6E" w:rsidP="00F36001">
      <w:pPr>
        <w:pStyle w:val="BasicText"/>
      </w:pPr>
      <w:r w:rsidRPr="00C16253">
        <w:t>Free for personal use</w:t>
      </w:r>
      <w:r w:rsidRPr="005F5BEF">
        <w:rPr>
          <w:rFonts w:ascii="Calibri" w:hAnsi="Calibri"/>
        </w:rPr>
        <w:t> </w:t>
      </w:r>
      <w:hyperlink r:id="rId127" w:history="1">
        <w:r w:rsidRPr="00807722">
          <w:t>Enchanted Land Font</w:t>
        </w:r>
      </w:hyperlink>
    </w:p>
    <w:p w14:paraId="027C18BA" w14:textId="77777777" w:rsidR="00FA3F6E" w:rsidRPr="00C16253" w:rsidRDefault="00FA3F6E" w:rsidP="00F36001">
      <w:pPr>
        <w:pStyle w:val="BasicText"/>
      </w:pPr>
      <w:r w:rsidRPr="00C16253">
        <w:t>Free for personal use</w:t>
      </w:r>
      <w:r w:rsidRPr="005F5BEF">
        <w:rPr>
          <w:rFonts w:ascii="Calibri" w:hAnsi="Calibri"/>
        </w:rPr>
        <w:t> </w:t>
      </w:r>
      <w:hyperlink r:id="rId128" w:history="1">
        <w:r w:rsidRPr="00807722">
          <w:t>Cup and Talon Font</w:t>
        </w:r>
      </w:hyperlink>
    </w:p>
    <w:p w14:paraId="6DCD5083" w14:textId="77777777" w:rsidR="00FA3F6E" w:rsidRPr="00C16253" w:rsidRDefault="00FA3F6E" w:rsidP="00F36001">
      <w:pPr>
        <w:pStyle w:val="BasicText"/>
      </w:pPr>
      <w:r w:rsidRPr="00C16253">
        <w:t>Free for personal use</w:t>
      </w:r>
      <w:r w:rsidRPr="005F5BEF">
        <w:rPr>
          <w:rFonts w:ascii="Calibri" w:hAnsi="Calibri"/>
        </w:rPr>
        <w:t> </w:t>
      </w:r>
      <w:hyperlink r:id="rId129" w:history="1">
        <w:r w:rsidRPr="00807722">
          <w:t>seven swordsman</w:t>
        </w:r>
      </w:hyperlink>
    </w:p>
    <w:p w14:paraId="68BFB1D9" w14:textId="77777777" w:rsidR="00CD32F1" w:rsidRDefault="00CD32F1" w:rsidP="00F36001">
      <w:pPr>
        <w:rPr>
          <w:rFonts w:ascii="Mrs Eaves Serif Cyrillic" w:hAnsi="Mrs Eaves Serif Cyrillic"/>
          <w:color w:val="53170D"/>
          <w:sz w:val="48"/>
          <w:szCs w:val="24"/>
        </w:rPr>
      </w:pPr>
      <w:r>
        <w:br w:type="page"/>
      </w:r>
    </w:p>
    <w:p w14:paraId="296CD848" w14:textId="3A54F820" w:rsidR="000F50E9" w:rsidRDefault="00342B75" w:rsidP="00F36001">
      <w:pPr>
        <w:pStyle w:val="HEADINGDDTITLE"/>
      </w:pPr>
      <w:r>
        <w:lastRenderedPageBreak/>
        <w:t>CHANGELOG</w:t>
      </w:r>
    </w:p>
    <w:p w14:paraId="4FB20EBB" w14:textId="77777777" w:rsidR="000069A3" w:rsidRDefault="000069A3" w:rsidP="00F36001">
      <w:pPr>
        <w:pStyle w:val="BasicText"/>
      </w:pPr>
    </w:p>
    <w:tbl>
      <w:tblPr>
        <w:tblW w:w="0" w:type="auto"/>
        <w:tblLook w:val="04A0" w:firstRow="1" w:lastRow="0" w:firstColumn="1" w:lastColumn="0" w:noHBand="0" w:noVBand="1"/>
      </w:tblPr>
      <w:tblGrid>
        <w:gridCol w:w="2218"/>
        <w:gridCol w:w="2219"/>
      </w:tblGrid>
      <w:tr w:rsidR="005161FC" w:rsidRPr="005161FC" w14:paraId="3095C35C" w14:textId="77777777" w:rsidTr="005161FC">
        <w:tc>
          <w:tcPr>
            <w:tcW w:w="2218" w:type="dxa"/>
          </w:tcPr>
          <w:p w14:paraId="0A080E5E" w14:textId="77777777" w:rsidR="005161FC" w:rsidRPr="005161FC" w:rsidRDefault="005161FC" w:rsidP="00F36001">
            <w:pPr>
              <w:pStyle w:val="BasicText"/>
            </w:pPr>
            <w:r w:rsidRPr="005161FC">
              <w:t>07.06.2020</w:t>
            </w:r>
          </w:p>
        </w:tc>
        <w:tc>
          <w:tcPr>
            <w:tcW w:w="2219" w:type="dxa"/>
          </w:tcPr>
          <w:p w14:paraId="721BD3B5" w14:textId="77777777" w:rsidR="005161FC" w:rsidRPr="005161FC" w:rsidRDefault="005161FC" w:rsidP="00F36001">
            <w:pPr>
              <w:pStyle w:val="BasicText"/>
            </w:pPr>
            <w:r w:rsidRPr="005161FC">
              <w:t xml:space="preserve"> Version 0.2 Initial Release</w:t>
            </w:r>
          </w:p>
        </w:tc>
      </w:tr>
      <w:tr w:rsidR="005161FC" w:rsidRPr="005161FC" w14:paraId="146FE6B2" w14:textId="77777777" w:rsidTr="005161FC">
        <w:tc>
          <w:tcPr>
            <w:tcW w:w="2218" w:type="dxa"/>
          </w:tcPr>
          <w:p w14:paraId="7C747CF4" w14:textId="77777777" w:rsidR="005161FC" w:rsidRPr="005161FC" w:rsidRDefault="005161FC" w:rsidP="00F36001">
            <w:pPr>
              <w:pStyle w:val="BasicText"/>
            </w:pPr>
            <w:r w:rsidRPr="005161FC">
              <w:t>09.07.2020</w:t>
            </w:r>
          </w:p>
        </w:tc>
        <w:tc>
          <w:tcPr>
            <w:tcW w:w="2219" w:type="dxa"/>
          </w:tcPr>
          <w:p w14:paraId="1BEAA95C" w14:textId="77777777" w:rsidR="005161FC" w:rsidRPr="005161FC" w:rsidRDefault="005161FC" w:rsidP="00F36001">
            <w:pPr>
              <w:pStyle w:val="BasicText"/>
            </w:pPr>
            <w:r w:rsidRPr="005161FC">
              <w:t xml:space="preserve"> Version 0.22 Styles minor edit. </w:t>
            </w:r>
          </w:p>
        </w:tc>
      </w:tr>
      <w:tr w:rsidR="005161FC" w:rsidRPr="005161FC" w14:paraId="707E6211" w14:textId="77777777" w:rsidTr="005161FC">
        <w:tc>
          <w:tcPr>
            <w:tcW w:w="2218" w:type="dxa"/>
          </w:tcPr>
          <w:p w14:paraId="23F1FDF4" w14:textId="77777777" w:rsidR="005161FC" w:rsidRPr="005161FC" w:rsidRDefault="005161FC" w:rsidP="00F36001">
            <w:pPr>
              <w:pStyle w:val="BasicText"/>
            </w:pPr>
            <w:r w:rsidRPr="005161FC">
              <w:t>22.07.202</w:t>
            </w:r>
            <w:r w:rsidRPr="005161FC">
              <w:rPr>
                <w:lang w:val="ru-RU"/>
              </w:rPr>
              <w:t>0</w:t>
            </w:r>
          </w:p>
        </w:tc>
        <w:tc>
          <w:tcPr>
            <w:tcW w:w="2219" w:type="dxa"/>
          </w:tcPr>
          <w:p w14:paraId="15A83177" w14:textId="77777777" w:rsidR="005161FC" w:rsidRPr="005161FC" w:rsidRDefault="005161FC" w:rsidP="00F36001">
            <w:pPr>
              <w:pStyle w:val="BasicText"/>
            </w:pPr>
            <w:r w:rsidRPr="005161FC">
              <w:t xml:space="preserve"> Version 0.3. Added styles, rework, added blocks, added hotkeys</w:t>
            </w:r>
          </w:p>
        </w:tc>
      </w:tr>
      <w:tr w:rsidR="005161FC" w:rsidRPr="005161FC" w14:paraId="7BFBE176" w14:textId="77777777" w:rsidTr="005161FC">
        <w:tc>
          <w:tcPr>
            <w:tcW w:w="2218" w:type="dxa"/>
          </w:tcPr>
          <w:p w14:paraId="3B851D16" w14:textId="77777777" w:rsidR="005161FC" w:rsidRPr="005161FC" w:rsidRDefault="005161FC" w:rsidP="00F36001">
            <w:pPr>
              <w:pStyle w:val="BasicText"/>
            </w:pPr>
            <w:r w:rsidRPr="005161FC">
              <w:t>14.08.2020</w:t>
            </w:r>
          </w:p>
        </w:tc>
        <w:tc>
          <w:tcPr>
            <w:tcW w:w="2219" w:type="dxa"/>
          </w:tcPr>
          <w:p w14:paraId="7CB9B905" w14:textId="212373DF" w:rsidR="0048027F" w:rsidRPr="005161FC" w:rsidRDefault="005161FC" w:rsidP="00F36001">
            <w:pPr>
              <w:pStyle w:val="BasicText"/>
            </w:pPr>
            <w:r w:rsidRPr="005161FC">
              <w:t>Version 0.4 -Statblocks edi, added examples of basic stat block of water and land vehicles</w:t>
            </w:r>
          </w:p>
        </w:tc>
      </w:tr>
      <w:tr w:rsidR="0048027F" w:rsidRPr="005161FC" w14:paraId="7734D8D2" w14:textId="77777777" w:rsidTr="005161FC">
        <w:tc>
          <w:tcPr>
            <w:tcW w:w="2218" w:type="dxa"/>
          </w:tcPr>
          <w:p w14:paraId="54EE087A" w14:textId="2FD248BF" w:rsidR="0048027F" w:rsidRPr="00277DB9" w:rsidRDefault="00D41042" w:rsidP="00F36001">
            <w:pPr>
              <w:pStyle w:val="BasicText"/>
            </w:pPr>
            <w:r w:rsidRPr="00277DB9">
              <w:t>04.09.2020</w:t>
            </w:r>
          </w:p>
        </w:tc>
        <w:tc>
          <w:tcPr>
            <w:tcW w:w="2219" w:type="dxa"/>
          </w:tcPr>
          <w:p w14:paraId="4AC80A02" w14:textId="314B5588" w:rsidR="0048027F" w:rsidRPr="00D41042" w:rsidRDefault="00D41042" w:rsidP="00F36001">
            <w:pPr>
              <w:pStyle w:val="BasicText"/>
            </w:pPr>
            <w:r>
              <w:t xml:space="preserve">Version 0.5 – Added Flowchart, edited and rearranging styles, </w:t>
            </w:r>
          </w:p>
        </w:tc>
      </w:tr>
    </w:tbl>
    <w:p w14:paraId="296CE1A4" w14:textId="77777777" w:rsidR="00DB64E1" w:rsidRDefault="00DB64E1" w:rsidP="00F36001">
      <w:pPr>
        <w:pStyle w:val="Headline2"/>
      </w:pPr>
      <w:r>
        <w:t>To-do</w:t>
      </w:r>
    </w:p>
    <w:p w14:paraId="511918CF" w14:textId="77777777" w:rsidR="00DB64E1" w:rsidRDefault="00DB64E1" w:rsidP="00F36001">
      <w:pPr>
        <w:pStyle w:val="BasicText"/>
      </w:pPr>
      <w:r>
        <w:t xml:space="preserve">Description of </w:t>
      </w:r>
      <w:r>
        <w:rPr>
          <w:lang w:eastAsia="en-US"/>
        </w:rPr>
        <w:t>Quick</w:t>
      </w:r>
      <w:r>
        <w:t xml:space="preserve"> Parts</w:t>
      </w:r>
    </w:p>
    <w:p w14:paraId="4AD99AEF" w14:textId="77777777" w:rsidR="00DB64E1" w:rsidRDefault="00DB64E1" w:rsidP="00F36001">
      <w:pPr>
        <w:pStyle w:val="BasicText"/>
        <w:rPr>
          <w:lang w:eastAsia="en-US"/>
        </w:rPr>
      </w:pPr>
      <w:r>
        <w:rPr>
          <w:lang w:eastAsia="en-US"/>
        </w:rPr>
        <w:t>Description of Color Theme</w:t>
      </w:r>
    </w:p>
    <w:p w14:paraId="1919A595" w14:textId="77777777" w:rsidR="00DB64E1" w:rsidRDefault="00DB64E1" w:rsidP="00F36001">
      <w:pPr>
        <w:pStyle w:val="BasicText"/>
        <w:rPr>
          <w:lang w:eastAsia="en-US"/>
        </w:rPr>
      </w:pPr>
      <w:r>
        <w:rPr>
          <w:lang w:eastAsia="en-US"/>
        </w:rPr>
        <w:t>Descri</w:t>
      </w:r>
      <w:r w:rsidR="00637D8E">
        <w:rPr>
          <w:lang w:eastAsia="en-US"/>
        </w:rPr>
        <w:t>ption of Using Styles</w:t>
      </w:r>
    </w:p>
    <w:p w14:paraId="07F2080B" w14:textId="77777777" w:rsidR="00637D8E" w:rsidRDefault="00637D8E" w:rsidP="00F36001">
      <w:pPr>
        <w:pStyle w:val="BasicText"/>
        <w:rPr>
          <w:lang w:eastAsia="en-US"/>
        </w:rPr>
      </w:pPr>
      <w:r>
        <w:rPr>
          <w:lang w:eastAsia="en-US"/>
        </w:rPr>
        <w:t>Description of Font Themes</w:t>
      </w:r>
    </w:p>
    <w:p w14:paraId="76A9630C" w14:textId="77777777" w:rsidR="00D43792" w:rsidRDefault="00D43792" w:rsidP="00F36001">
      <w:pPr>
        <w:pStyle w:val="BasicText"/>
        <w:rPr>
          <w:lang w:eastAsia="en-US"/>
        </w:rPr>
      </w:pPr>
      <w:r>
        <w:rPr>
          <w:lang w:eastAsia="en-US"/>
        </w:rPr>
        <w:t>Examples of Styled Statblocks</w:t>
      </w:r>
    </w:p>
    <w:p w14:paraId="5B49B879" w14:textId="77777777" w:rsidR="00D43792" w:rsidRDefault="00D43792" w:rsidP="00F36001">
      <w:pPr>
        <w:pStyle w:val="BasicText"/>
        <w:rPr>
          <w:lang w:eastAsia="en-US"/>
        </w:rPr>
      </w:pPr>
      <w:r>
        <w:rPr>
          <w:lang w:eastAsia="en-US"/>
        </w:rPr>
        <w:t xml:space="preserve">Useful links on dmsguild.com to </w:t>
      </w:r>
      <w:r w:rsidR="009428B4">
        <w:rPr>
          <w:lang w:eastAsia="en-US"/>
        </w:rPr>
        <w:t>Art for page layouts</w:t>
      </w:r>
    </w:p>
    <w:p w14:paraId="3636D033" w14:textId="77777777" w:rsidR="009428B4" w:rsidRDefault="009428B4" w:rsidP="00F36001">
      <w:pPr>
        <w:pStyle w:val="BasicText"/>
        <w:rPr>
          <w:lang w:eastAsia="en-US"/>
        </w:rPr>
      </w:pPr>
      <w:r>
        <w:rPr>
          <w:lang w:eastAsia="en-US"/>
        </w:rPr>
        <w:t>How-to create simple handouts</w:t>
      </w:r>
    </w:p>
    <w:p w14:paraId="6FDE10FC" w14:textId="77777777" w:rsidR="009428B4" w:rsidRDefault="009428B4" w:rsidP="00F36001">
      <w:pPr>
        <w:pStyle w:val="BasicText"/>
        <w:rPr>
          <w:lang w:eastAsia="en-US"/>
        </w:rPr>
      </w:pPr>
      <w:r>
        <w:rPr>
          <w:lang w:eastAsia="en-US"/>
        </w:rPr>
        <w:t>How-to create simple sidebars</w:t>
      </w:r>
    </w:p>
    <w:p w14:paraId="353E994B" w14:textId="77777777" w:rsidR="009428B4" w:rsidRDefault="009428B4" w:rsidP="00F36001">
      <w:pPr>
        <w:pStyle w:val="BasicText"/>
        <w:rPr>
          <w:lang w:eastAsia="en-US"/>
        </w:rPr>
      </w:pPr>
      <w:r>
        <w:rPr>
          <w:lang w:eastAsia="en-US"/>
        </w:rPr>
        <w:t>More color themes</w:t>
      </w:r>
    </w:p>
    <w:p w14:paraId="3D8BB4ED" w14:textId="77777777" w:rsidR="009428B4" w:rsidRDefault="009428B4" w:rsidP="00F36001">
      <w:pPr>
        <w:pStyle w:val="BasicText"/>
        <w:rPr>
          <w:lang w:eastAsia="en-US"/>
        </w:rPr>
      </w:pPr>
      <w:r>
        <w:rPr>
          <w:lang w:eastAsia="en-US"/>
        </w:rPr>
        <w:t xml:space="preserve">Simplified </w:t>
      </w:r>
      <w:r w:rsidR="00B6478D">
        <w:rPr>
          <w:lang w:eastAsia="en-US"/>
        </w:rPr>
        <w:t>similar to Adventurers League Black &amp; White Template</w:t>
      </w:r>
    </w:p>
    <w:p w14:paraId="33A8CA68" w14:textId="77777777" w:rsidR="00B6478D" w:rsidRDefault="00B6478D" w:rsidP="00F36001">
      <w:pPr>
        <w:pStyle w:val="BasicText"/>
        <w:rPr>
          <w:lang w:eastAsia="en-US"/>
        </w:rPr>
      </w:pPr>
      <w:r>
        <w:rPr>
          <w:lang w:eastAsia="en-US"/>
        </w:rPr>
        <w:t>Backcover page</w:t>
      </w:r>
    </w:p>
    <w:p w14:paraId="6D69B73E" w14:textId="77777777" w:rsidR="00B6478D" w:rsidRDefault="00B6478D" w:rsidP="00F36001">
      <w:pPr>
        <w:pStyle w:val="BasicText"/>
        <w:rPr>
          <w:lang w:eastAsia="en-US"/>
        </w:rPr>
      </w:pPr>
      <w:r>
        <w:rPr>
          <w:lang w:eastAsia="en-US"/>
        </w:rPr>
        <w:t>Cover page</w:t>
      </w:r>
    </w:p>
    <w:p w14:paraId="56270412" w14:textId="77777777" w:rsidR="00205D17" w:rsidRDefault="00205D17" w:rsidP="00F36001">
      <w:pPr>
        <w:pStyle w:val="Headline2"/>
      </w:pPr>
      <w:r>
        <w:t>ABOUT COLORS CODES</w:t>
      </w:r>
    </w:p>
    <w:p w14:paraId="31D41C67" w14:textId="77777777" w:rsidR="00205D17" w:rsidRDefault="00205D17" w:rsidP="00F36001">
      <w:pPr>
        <w:pStyle w:val="BasicText"/>
        <w:rPr>
          <w:lang w:eastAsia="en-US"/>
        </w:rPr>
      </w:pPr>
    </w:p>
    <w:p w14:paraId="31526A8B" w14:textId="77777777" w:rsidR="00A746E3" w:rsidRPr="00A14CC7" w:rsidRDefault="00604303" w:rsidP="00F36001">
      <w:pPr>
        <w:pStyle w:val="BasicText"/>
      </w:pPr>
      <w:hyperlink r:id="rId130" w:history="1">
        <w:r w:rsidR="00A746E3" w:rsidRPr="00492329">
          <w:rPr>
            <w:b/>
            <w:color w:val="0574E5" w:themeColor="background2" w:themeShade="80"/>
            <w:lang w:eastAsia="en-US"/>
          </w:rPr>
          <w:t>COLORS HEX RGB TABLE.xlsx</w:t>
        </w:r>
      </w:hyperlink>
    </w:p>
    <w:p w14:paraId="41CE2924" w14:textId="77777777" w:rsidR="00FB54B4" w:rsidRDefault="00FB54B4" w:rsidP="00F36001">
      <w:pPr>
        <w:pStyle w:val="BasicText"/>
      </w:pPr>
    </w:p>
    <w:p w14:paraId="1D0D3155" w14:textId="77777777" w:rsidR="00492329" w:rsidRDefault="00492329" w:rsidP="00F36001">
      <w:pPr>
        <w:pStyle w:val="BasicText"/>
      </w:pPr>
    </w:p>
    <w:p w14:paraId="1E2A48E5" w14:textId="77777777" w:rsidR="00FB54B4" w:rsidRDefault="00FB54B4" w:rsidP="00F36001">
      <w:pPr>
        <w:pStyle w:val="BasicText"/>
      </w:pPr>
      <w:r>
        <w:br w:type="page"/>
      </w:r>
    </w:p>
    <w:p w14:paraId="573B49D0" w14:textId="5B38233E" w:rsidR="00D93FB4" w:rsidRDefault="00D93FB4" w:rsidP="00F36001">
      <w:pPr>
        <w:pStyle w:val="DocumentChapterTitleToC"/>
      </w:pPr>
      <w:bookmarkStart w:id="360" w:name="_Toc50747874"/>
      <w:r w:rsidRPr="00D93FB4">
        <w:lastRenderedPageBreak/>
        <w:t>LEGAL</w:t>
      </w:r>
      <w:bookmarkEnd w:id="360"/>
    </w:p>
    <w:p w14:paraId="13ACE1BC" w14:textId="29BBBC52" w:rsidR="00302071" w:rsidRDefault="00302071" w:rsidP="00302071">
      <w:pPr>
        <w:pStyle w:val="BasicTextParagraph1"/>
        <w:rPr>
          <w:lang w:eastAsia="zh-CN"/>
        </w:rPr>
      </w:pPr>
      <w:r>
        <w:rPr>
          <w:lang w:eastAsia="zh-CN"/>
        </w:rPr>
        <w:br w:type="column"/>
      </w:r>
    </w:p>
    <w:p w14:paraId="46F6EF33" w14:textId="77777777" w:rsidR="00302071" w:rsidRPr="00302071" w:rsidRDefault="00302071" w:rsidP="00302071">
      <w:pPr>
        <w:pStyle w:val="Heading1ToC"/>
      </w:pPr>
      <w:bookmarkStart w:id="361" w:name="_Toc50747875"/>
      <w:r w:rsidRPr="00302071">
        <w:t xml:space="preserve">Киборги и </w:t>
      </w:r>
      <w:r w:rsidRPr="00302071">
        <w:rPr>
          <w:rStyle w:val="HeadingTitle"/>
        </w:rPr>
        <w:t>Чародеи</w:t>
      </w:r>
      <w:bookmarkEnd w:id="361"/>
    </w:p>
    <w:p w14:paraId="0A436394" w14:textId="77777777" w:rsidR="00302071" w:rsidRPr="00D42B33" w:rsidRDefault="00302071" w:rsidP="00302071">
      <w:pPr>
        <w:pStyle w:val="BasicText"/>
      </w:pPr>
      <w:r w:rsidRPr="00D42B33">
        <w:t>Cyborgs&amp;Mages is Russian speaking RPG Community which unites players and Dungeon Masters from Belarus, Russia and Ukraine.</w:t>
      </w:r>
    </w:p>
    <w:p w14:paraId="564FD565" w14:textId="77777777" w:rsidR="00302071" w:rsidRDefault="00302071" w:rsidP="00302071">
      <w:pPr>
        <w:pStyle w:val="BasicText"/>
        <w:rPr>
          <w:rStyle w:val="CHARFONTAWESOME"/>
        </w:rPr>
      </w:pPr>
    </w:p>
    <w:p w14:paraId="4FBA591C" w14:textId="77777777" w:rsidR="00302071" w:rsidRPr="00E20BBC" w:rsidRDefault="00302071" w:rsidP="00302071">
      <w:pPr>
        <w:pStyle w:val="BoxedtextAloud"/>
        <w:rPr>
          <w:rStyle w:val="CHARFONTAWESOME"/>
          <w:rFonts w:ascii="Calibri" w:hAnsi="Calibri"/>
          <w:lang w:val="uk-UA"/>
        </w:rPr>
      </w:pPr>
      <w:r>
        <w:rPr>
          <w:rStyle w:val="CHARFONTAWESOME"/>
          <w:rFonts w:ascii="Calibri" w:hAnsi="Calibri"/>
          <w:lang w:val="ru-RU"/>
        </w:rPr>
        <w:t>Живе Беларусь! Живе в</w:t>
      </w:r>
      <w:r>
        <w:rPr>
          <w:rStyle w:val="CHARFONTAWESOME"/>
          <w:rFonts w:ascii="Calibri" w:hAnsi="Calibri"/>
          <w:lang w:val="uk-UA"/>
        </w:rPr>
        <w:t>ічно!</w:t>
      </w:r>
    </w:p>
    <w:p w14:paraId="3AF963B5" w14:textId="77777777" w:rsidR="00302071" w:rsidRPr="00E20BBC" w:rsidRDefault="00302071" w:rsidP="00302071">
      <w:pPr>
        <w:pStyle w:val="BoxedTextNotes"/>
        <w:rPr>
          <w:rStyle w:val="CHARFONTAWESOME"/>
          <w:rFonts w:ascii="Calibri" w:hAnsi="Calibri"/>
          <w:lang w:val="uk-UA"/>
        </w:rPr>
      </w:pPr>
      <w:r>
        <w:rPr>
          <w:rStyle w:val="CHARFONTAWESOME"/>
          <w:rFonts w:ascii="Calibri" w:hAnsi="Calibri"/>
          <w:lang w:val="ru-RU"/>
        </w:rPr>
        <w:t>Слава Укра</w:t>
      </w:r>
      <w:r>
        <w:rPr>
          <w:rStyle w:val="CHARFONTAWESOME"/>
          <w:rFonts w:ascii="Calibri" w:hAnsi="Calibri"/>
          <w:lang w:val="uk-UA"/>
        </w:rPr>
        <w:t>їні! Героям Слава!</w:t>
      </w:r>
    </w:p>
    <w:p w14:paraId="0C72FD1C" w14:textId="77777777" w:rsidR="00302071" w:rsidRPr="00DE531F" w:rsidRDefault="00302071" w:rsidP="00302071">
      <w:pPr>
        <w:pStyle w:val="BasicText"/>
        <w:rPr>
          <w:rStyle w:val="CHARFONTAWESOME"/>
          <w:lang w:val="uk-UA"/>
        </w:rPr>
      </w:pPr>
    </w:p>
    <w:p w14:paraId="3264D34B" w14:textId="77777777" w:rsidR="00302071" w:rsidRPr="00663B4A" w:rsidRDefault="00604303" w:rsidP="00302071">
      <w:pPr>
        <w:pStyle w:val="BasicText"/>
        <w:rPr>
          <w:rStyle w:val="CHARFONTAWESOME"/>
          <w:sz w:val="44"/>
          <w:szCs w:val="44"/>
          <w:lang w:val="uk-UA"/>
        </w:rPr>
      </w:pPr>
      <w:hyperlink r:id="rId131" w:history="1">
        <w:r w:rsidR="00302071" w:rsidRPr="00D42B33">
          <w:rPr>
            <w:rStyle w:val="CHARFONTAWESOME"/>
            <w:sz w:val="44"/>
            <w:szCs w:val="44"/>
          </w:rPr>
          <w:t></w:t>
        </w:r>
      </w:hyperlink>
      <w:r w:rsidR="00302071" w:rsidRPr="00663B4A">
        <w:rPr>
          <w:rStyle w:val="CHARFONTAWESOME"/>
          <w:sz w:val="44"/>
          <w:szCs w:val="44"/>
          <w:lang w:val="uk-UA"/>
        </w:rPr>
        <w:t xml:space="preserve"> | </w:t>
      </w:r>
      <w:hyperlink r:id="rId132" w:history="1">
        <w:r w:rsidR="00302071" w:rsidRPr="00D42B33">
          <w:rPr>
            <w:rStyle w:val="CHARFONTAWESOME"/>
            <w:sz w:val="44"/>
            <w:szCs w:val="44"/>
          </w:rPr>
          <w:t></w:t>
        </w:r>
      </w:hyperlink>
      <w:r w:rsidR="00302071" w:rsidRPr="00663B4A">
        <w:rPr>
          <w:rStyle w:val="CHARFONTAWESOME"/>
          <w:sz w:val="44"/>
          <w:szCs w:val="44"/>
          <w:lang w:val="uk-UA"/>
        </w:rPr>
        <w:t xml:space="preserve"> | </w:t>
      </w:r>
      <w:hyperlink r:id="rId133" w:history="1">
        <w:r w:rsidR="00302071" w:rsidRPr="00D42B33">
          <w:rPr>
            <w:rStyle w:val="CHARFONTAWESOME"/>
            <w:sz w:val="44"/>
            <w:szCs w:val="44"/>
          </w:rPr>
          <w:t></w:t>
        </w:r>
      </w:hyperlink>
      <w:r w:rsidR="00302071" w:rsidRPr="00663B4A">
        <w:rPr>
          <w:rStyle w:val="CHARFONTAWESOME"/>
          <w:sz w:val="44"/>
          <w:szCs w:val="44"/>
          <w:lang w:val="uk-UA"/>
        </w:rPr>
        <w:t xml:space="preserve"> | </w:t>
      </w:r>
      <w:hyperlink r:id="rId134" w:history="1">
        <w:r w:rsidR="00302071" w:rsidRPr="00D42B33">
          <w:rPr>
            <w:rStyle w:val="CHARFONTAWESOME"/>
            <w:sz w:val="44"/>
            <w:szCs w:val="44"/>
          </w:rPr>
          <w:t>Discord</w:t>
        </w:r>
      </w:hyperlink>
    </w:p>
    <w:p w14:paraId="610ABFF5" w14:textId="77777777" w:rsidR="00302071" w:rsidRPr="00DE531F" w:rsidRDefault="00302071" w:rsidP="00302071">
      <w:pPr>
        <w:pStyle w:val="BasicText"/>
        <w:rPr>
          <w:rStyle w:val="CHAR22Pt"/>
          <w:iCs w:val="0"/>
          <w:color w:val="auto"/>
          <w:sz w:val="18"/>
          <w:lang w:val="uk-UA"/>
        </w:rPr>
      </w:pPr>
    </w:p>
    <w:p w14:paraId="7473006E" w14:textId="77777777" w:rsidR="00302071" w:rsidRPr="00DE531F" w:rsidRDefault="00302071" w:rsidP="00302071">
      <w:pPr>
        <w:pStyle w:val="Headline30"/>
        <w:rPr>
          <w:rStyle w:val="CHARFONTAWESOME"/>
          <w:rFonts w:ascii="Calibri" w:hAnsi="Calibri"/>
          <w:lang w:val="uk-UA"/>
        </w:rPr>
      </w:pPr>
      <w:r w:rsidRPr="00DE531F">
        <w:rPr>
          <w:rStyle w:val="CHARFONTAWESOME"/>
          <w:rFonts w:ascii="Calibri" w:hAnsi="Calibri"/>
          <w:lang w:val="uk-UA"/>
        </w:rPr>
        <w:t xml:space="preserve">Антон Палихов </w:t>
      </w:r>
      <w:r>
        <w:rPr>
          <w:rStyle w:val="CHARFONTAWESOME"/>
          <w:rFonts w:ascii="Calibri" w:hAnsi="Calibri"/>
        </w:rPr>
        <w:t>aka</w:t>
      </w:r>
      <w:r w:rsidRPr="00DE531F">
        <w:rPr>
          <w:rStyle w:val="CHARFONTAWESOME"/>
          <w:rFonts w:ascii="Calibri" w:hAnsi="Calibri"/>
          <w:lang w:val="uk-UA"/>
        </w:rPr>
        <w:t xml:space="preserve"> </w:t>
      </w:r>
      <w:r>
        <w:rPr>
          <w:rStyle w:val="CHARFONTAWESOME"/>
          <w:rFonts w:ascii="Calibri" w:hAnsi="Calibri"/>
        </w:rPr>
        <w:t>Palant</w:t>
      </w:r>
    </w:p>
    <w:p w14:paraId="7AE46169" w14:textId="77777777" w:rsidR="00302071" w:rsidRDefault="00302071" w:rsidP="00302071">
      <w:pPr>
        <w:pStyle w:val="BasicText"/>
        <w:rPr>
          <w:rStyle w:val="CHARFONTAWESOME"/>
          <w:rFonts w:ascii="Calibri" w:hAnsi="Calibri"/>
        </w:rPr>
      </w:pPr>
      <w:r>
        <w:rPr>
          <w:rStyle w:val="CHARFONTAWESOME"/>
          <w:rFonts w:ascii="Calibri" w:hAnsi="Calibri"/>
        </w:rPr>
        <w:t xml:space="preserve">e-mail: </w:t>
      </w:r>
      <w:hyperlink r:id="rId135" w:history="1">
        <w:r w:rsidRPr="00295099">
          <w:rPr>
            <w:rStyle w:val="ad"/>
            <w:rFonts w:ascii="Calibri" w:hAnsi="Calibri"/>
          </w:rPr>
          <w:t>palant.stagar@outlook.com</w:t>
        </w:r>
      </w:hyperlink>
      <w:r>
        <w:rPr>
          <w:rStyle w:val="CHARFONTAWESOME"/>
          <w:rFonts w:ascii="Calibri" w:hAnsi="Calibri"/>
        </w:rPr>
        <w:t xml:space="preserve"> </w:t>
      </w:r>
    </w:p>
    <w:p w14:paraId="2679F740" w14:textId="77777777" w:rsidR="00302071" w:rsidRDefault="00302071" w:rsidP="00302071">
      <w:pPr>
        <w:pStyle w:val="BasicText"/>
        <w:rPr>
          <w:rStyle w:val="CHARFONTAWESOME"/>
          <w:rFonts w:ascii="Calibri" w:hAnsi="Calibri"/>
        </w:rPr>
      </w:pPr>
      <w:r>
        <w:rPr>
          <w:rStyle w:val="CHARFONTAWESOME"/>
          <w:rFonts w:ascii="Calibri" w:hAnsi="Calibri"/>
        </w:rPr>
        <w:t xml:space="preserve">Wordpress: </w:t>
      </w:r>
      <w:hyperlink r:id="rId136" w:history="1">
        <w:r w:rsidRPr="00295099">
          <w:rPr>
            <w:rStyle w:val="ad"/>
            <w:rFonts w:ascii="Calibri" w:hAnsi="Calibri"/>
          </w:rPr>
          <w:t>https://palikhov.wordpress.com</w:t>
        </w:r>
      </w:hyperlink>
    </w:p>
    <w:p w14:paraId="300F20B4" w14:textId="77777777" w:rsidR="00302071" w:rsidRDefault="00302071" w:rsidP="00302071">
      <w:pPr>
        <w:pStyle w:val="BasicText"/>
        <w:rPr>
          <w:rStyle w:val="CHARFONTAWESOME"/>
          <w:rFonts w:ascii="Calibri" w:hAnsi="Calibri"/>
        </w:rPr>
      </w:pPr>
      <w:r>
        <w:rPr>
          <w:rStyle w:val="CHARFONTAWESOME"/>
          <w:rFonts w:ascii="Calibri" w:hAnsi="Calibri"/>
        </w:rPr>
        <w:t xml:space="preserve">Facebook: </w:t>
      </w:r>
      <w:hyperlink r:id="rId137" w:history="1">
        <w:r>
          <w:rPr>
            <w:rStyle w:val="ad"/>
          </w:rPr>
          <w:t>https://www.facebook.com/a.v.palikhov</w:t>
        </w:r>
      </w:hyperlink>
      <w:r>
        <w:t xml:space="preserve"> </w:t>
      </w:r>
    </w:p>
    <w:p w14:paraId="4F6653AF" w14:textId="77777777" w:rsidR="00302071" w:rsidRDefault="00302071" w:rsidP="00302071">
      <w:pPr>
        <w:pStyle w:val="BasicText"/>
        <w:rPr>
          <w:rStyle w:val="CHARFONTAWESOME"/>
          <w:rFonts w:ascii="Calibri" w:hAnsi="Calibri"/>
        </w:rPr>
      </w:pPr>
      <w:r>
        <w:rPr>
          <w:rStyle w:val="CHARFONTAWESOME"/>
          <w:rFonts w:ascii="Calibri" w:hAnsi="Calibri"/>
        </w:rPr>
        <w:t xml:space="preserve">Patreon: </w:t>
      </w:r>
      <w:hyperlink r:id="rId138" w:history="1">
        <w:r>
          <w:rPr>
            <w:rStyle w:val="ad"/>
          </w:rPr>
          <w:t>https://www.patreon.com/palikhov</w:t>
        </w:r>
      </w:hyperlink>
    </w:p>
    <w:p w14:paraId="23A5468E" w14:textId="77777777" w:rsidR="00302071" w:rsidRDefault="00302071" w:rsidP="00302071">
      <w:pPr>
        <w:pStyle w:val="BasicText"/>
      </w:pPr>
      <w:r>
        <w:rPr>
          <w:rStyle w:val="CHARFONTAWESOME"/>
          <w:rFonts w:ascii="Calibri" w:hAnsi="Calibri"/>
        </w:rPr>
        <w:t xml:space="preserve">Twitch: </w:t>
      </w:r>
      <w:hyperlink r:id="rId139" w:history="1">
        <w:r>
          <w:rPr>
            <w:rStyle w:val="ad"/>
          </w:rPr>
          <w:t>https://www.twitch.tv/palikhov</w:t>
        </w:r>
      </w:hyperlink>
    </w:p>
    <w:p w14:paraId="1690713B" w14:textId="77777777" w:rsidR="00302071" w:rsidRDefault="00302071" w:rsidP="00302071">
      <w:pPr>
        <w:pStyle w:val="BasicText"/>
      </w:pPr>
      <w:r>
        <w:t xml:space="preserve">Youtube: </w:t>
      </w:r>
    </w:p>
    <w:p w14:paraId="3E54AE63" w14:textId="77777777" w:rsidR="00302071" w:rsidRDefault="00604303" w:rsidP="00302071">
      <w:pPr>
        <w:pStyle w:val="BasicText"/>
      </w:pPr>
      <w:hyperlink r:id="rId140" w:history="1">
        <w:r w:rsidR="00302071" w:rsidRPr="007C3129">
          <w:rPr>
            <w:rStyle w:val="ad"/>
            <w:rFonts w:ascii="Calibri" w:hAnsi="Calibri"/>
          </w:rPr>
          <w:t>Products on dmsguild.com</w:t>
        </w:r>
      </w:hyperlink>
    </w:p>
    <w:p w14:paraId="51B2F085" w14:textId="77777777" w:rsidR="00302071" w:rsidRDefault="00302071" w:rsidP="00302071">
      <w:pPr>
        <w:pStyle w:val="BasicText"/>
      </w:pPr>
      <w:r>
        <w:t>Products on drivethrurpg.com</w:t>
      </w:r>
    </w:p>
    <w:p w14:paraId="7F449A99" w14:textId="0EFE25A5" w:rsidR="00302071" w:rsidRPr="00302071" w:rsidRDefault="00302071" w:rsidP="00302071">
      <w:pPr>
        <w:pStyle w:val="BasicTextParagraph2"/>
        <w:rPr>
          <w:lang w:eastAsia="zh-CN"/>
        </w:rPr>
      </w:pPr>
    </w:p>
    <w:p w14:paraId="188B9B7D" w14:textId="33E4AFE4" w:rsidR="000F2762" w:rsidRDefault="000F2762" w:rsidP="00F36001">
      <w:pPr>
        <w:rPr>
          <w:rFonts w:ascii="FontAwesome" w:hAnsi="FontAwesome"/>
        </w:rPr>
      </w:pPr>
      <w:r>
        <w:br w:type="page"/>
      </w:r>
    </w:p>
    <w:p w14:paraId="673C7B31" w14:textId="48F4648D" w:rsidR="00D93FB4" w:rsidRDefault="000F2762" w:rsidP="00F36001">
      <w:pPr>
        <w:pStyle w:val="DocumentChapterTitleToC"/>
      </w:pPr>
      <w:bookmarkStart w:id="362" w:name="_Toc50747876"/>
      <w:r>
        <w:lastRenderedPageBreak/>
        <w:t>HOT KEYS</w:t>
      </w:r>
      <w:bookmarkEnd w:id="362"/>
    </w:p>
    <w:p w14:paraId="2C7F2972" w14:textId="180C6F6D" w:rsidR="000F2762" w:rsidRDefault="00BD6773" w:rsidP="00F36001">
      <w:pPr>
        <w:pStyle w:val="HeadingSubHeaderGold"/>
      </w:pPr>
      <w:r>
        <w:t>General Microsoft Word Hot Keys</w:t>
      </w:r>
    </w:p>
    <w:tbl>
      <w:tblPr>
        <w:tblW w:w="0" w:type="auto"/>
        <w:tblLook w:val="0480" w:firstRow="0" w:lastRow="0" w:firstColumn="1" w:lastColumn="0" w:noHBand="0" w:noVBand="1"/>
      </w:tblPr>
      <w:tblGrid>
        <w:gridCol w:w="2119"/>
        <w:gridCol w:w="2120"/>
      </w:tblGrid>
      <w:tr w:rsidR="00BD6773" w:rsidRPr="0090637E" w14:paraId="1C26B377" w14:textId="77777777" w:rsidTr="005929C4">
        <w:tc>
          <w:tcPr>
            <w:tcW w:w="2119" w:type="dxa"/>
          </w:tcPr>
          <w:p w14:paraId="47A232C7" w14:textId="77777777" w:rsidR="00BD6773" w:rsidRPr="0090637E" w:rsidRDefault="00BD6773" w:rsidP="00F36001">
            <w:pPr>
              <w:pStyle w:val="BasicText"/>
            </w:pPr>
            <w:r w:rsidRPr="0090637E">
              <w:t>Insert a field</w:t>
            </w:r>
          </w:p>
        </w:tc>
        <w:tc>
          <w:tcPr>
            <w:tcW w:w="2120" w:type="dxa"/>
          </w:tcPr>
          <w:p w14:paraId="3482E20C" w14:textId="77777777" w:rsidR="00BD6773" w:rsidRPr="0090637E" w:rsidRDefault="00BD6773" w:rsidP="00F36001">
            <w:pPr>
              <w:pStyle w:val="BasicText"/>
            </w:pPr>
            <w:r w:rsidRPr="0090637E">
              <w:t>Ctrl + F9</w:t>
            </w:r>
          </w:p>
        </w:tc>
      </w:tr>
      <w:tr w:rsidR="00BD6773" w:rsidRPr="0090637E" w14:paraId="46729220" w14:textId="77777777" w:rsidTr="005929C4">
        <w:tc>
          <w:tcPr>
            <w:tcW w:w="2119" w:type="dxa"/>
          </w:tcPr>
          <w:p w14:paraId="13BF8C30" w14:textId="77777777" w:rsidR="00BD6773" w:rsidRPr="0090637E" w:rsidRDefault="00BD6773" w:rsidP="00F36001">
            <w:pPr>
              <w:pStyle w:val="BasicText"/>
            </w:pPr>
            <w:r w:rsidRPr="0090637E">
              <w:t>Row break</w:t>
            </w:r>
          </w:p>
        </w:tc>
        <w:tc>
          <w:tcPr>
            <w:tcW w:w="2120" w:type="dxa"/>
          </w:tcPr>
          <w:p w14:paraId="3671CA81" w14:textId="77777777" w:rsidR="00BD6773" w:rsidRPr="0090637E" w:rsidRDefault="00BD6773" w:rsidP="00F36001">
            <w:pPr>
              <w:pStyle w:val="BasicText"/>
            </w:pPr>
            <w:r w:rsidRPr="0090637E">
              <w:t>Shift+Enter</w:t>
            </w:r>
          </w:p>
        </w:tc>
      </w:tr>
      <w:tr w:rsidR="00BD6773" w:rsidRPr="0090637E" w14:paraId="2A7CA2F8" w14:textId="77777777" w:rsidTr="005929C4">
        <w:tc>
          <w:tcPr>
            <w:tcW w:w="2119" w:type="dxa"/>
          </w:tcPr>
          <w:p w14:paraId="345CB89B" w14:textId="77777777" w:rsidR="00BD6773" w:rsidRPr="0090637E" w:rsidRDefault="00BD6773" w:rsidP="00F36001">
            <w:pPr>
              <w:pStyle w:val="BasicText"/>
            </w:pPr>
            <w:r w:rsidRPr="0090637E">
              <w:t>Page break</w:t>
            </w:r>
          </w:p>
        </w:tc>
        <w:tc>
          <w:tcPr>
            <w:tcW w:w="2120" w:type="dxa"/>
          </w:tcPr>
          <w:p w14:paraId="6422EA1F" w14:textId="77777777" w:rsidR="00BD6773" w:rsidRPr="0090637E" w:rsidRDefault="00BD6773" w:rsidP="00F36001">
            <w:pPr>
              <w:pStyle w:val="BasicText"/>
            </w:pPr>
            <w:r w:rsidRPr="0090637E">
              <w:t>Ctrl+Enter</w:t>
            </w:r>
          </w:p>
        </w:tc>
      </w:tr>
      <w:tr w:rsidR="00BD6773" w:rsidRPr="0090637E" w14:paraId="62A3ACC2" w14:textId="77777777" w:rsidTr="005929C4">
        <w:tc>
          <w:tcPr>
            <w:tcW w:w="2119" w:type="dxa"/>
          </w:tcPr>
          <w:p w14:paraId="0A84D9AA" w14:textId="77777777" w:rsidR="00BD6773" w:rsidRPr="0090637E" w:rsidRDefault="00BD6773" w:rsidP="00F36001">
            <w:pPr>
              <w:pStyle w:val="BasicText"/>
            </w:pPr>
            <w:r w:rsidRPr="0090637E">
              <w:t>Column break</w:t>
            </w:r>
          </w:p>
        </w:tc>
        <w:tc>
          <w:tcPr>
            <w:tcW w:w="2120" w:type="dxa"/>
          </w:tcPr>
          <w:p w14:paraId="259F12DF" w14:textId="77777777" w:rsidR="00BD6773" w:rsidRPr="0090637E" w:rsidRDefault="00BD6773" w:rsidP="00F36001">
            <w:pPr>
              <w:pStyle w:val="BasicText"/>
            </w:pPr>
            <w:r w:rsidRPr="0090637E">
              <w:t>Shift+Ctrl+Enter</w:t>
            </w:r>
          </w:p>
        </w:tc>
      </w:tr>
      <w:tr w:rsidR="00BD6773" w:rsidRPr="0090637E" w14:paraId="1606099A" w14:textId="77777777" w:rsidTr="005929C4">
        <w:tc>
          <w:tcPr>
            <w:tcW w:w="2119" w:type="dxa"/>
          </w:tcPr>
          <w:p w14:paraId="3C276DB6" w14:textId="77777777" w:rsidR="00BD6773" w:rsidRPr="0090637E" w:rsidRDefault="00BD6773" w:rsidP="00F36001">
            <w:pPr>
              <w:pStyle w:val="BasicText"/>
            </w:pPr>
            <w:r w:rsidRPr="0090637E">
              <w:t>Tab</w:t>
            </w:r>
          </w:p>
        </w:tc>
        <w:tc>
          <w:tcPr>
            <w:tcW w:w="2120" w:type="dxa"/>
          </w:tcPr>
          <w:p w14:paraId="4FA8B3C9" w14:textId="77777777" w:rsidR="00BD6773" w:rsidRPr="0090637E" w:rsidRDefault="00BD6773" w:rsidP="00F36001">
            <w:pPr>
              <w:pStyle w:val="BasicText"/>
            </w:pPr>
            <w:r w:rsidRPr="0090637E">
              <w:t>Ctrl+Tab</w:t>
            </w:r>
          </w:p>
        </w:tc>
      </w:tr>
      <w:tr w:rsidR="00BD6773" w:rsidRPr="0090637E" w14:paraId="5343D542" w14:textId="77777777" w:rsidTr="005929C4">
        <w:tc>
          <w:tcPr>
            <w:tcW w:w="2119" w:type="dxa"/>
          </w:tcPr>
          <w:p w14:paraId="00AB1BC9" w14:textId="77777777" w:rsidR="00BD6773" w:rsidRPr="0090637E" w:rsidRDefault="00BD6773" w:rsidP="00F36001">
            <w:pPr>
              <w:pStyle w:val="BasicText"/>
            </w:pPr>
            <w:r w:rsidRPr="0090637E">
              <w:t>Copy formatting</w:t>
            </w:r>
          </w:p>
        </w:tc>
        <w:tc>
          <w:tcPr>
            <w:tcW w:w="2120" w:type="dxa"/>
          </w:tcPr>
          <w:p w14:paraId="3F55A265" w14:textId="77777777" w:rsidR="00BD6773" w:rsidRPr="0090637E" w:rsidRDefault="00BD6773" w:rsidP="00F36001">
            <w:pPr>
              <w:pStyle w:val="BasicText"/>
            </w:pPr>
            <w:r w:rsidRPr="0090637E">
              <w:t>Shift+Ctrl+C</w:t>
            </w:r>
          </w:p>
        </w:tc>
      </w:tr>
      <w:tr w:rsidR="00BD6773" w:rsidRPr="0090637E" w14:paraId="5836A228" w14:textId="77777777" w:rsidTr="005929C4">
        <w:tc>
          <w:tcPr>
            <w:tcW w:w="2119" w:type="dxa"/>
          </w:tcPr>
          <w:p w14:paraId="6C591EBD" w14:textId="77777777" w:rsidR="00BD6773" w:rsidRPr="0090637E" w:rsidRDefault="00BD6773" w:rsidP="00F36001">
            <w:pPr>
              <w:pStyle w:val="BasicText"/>
            </w:pPr>
            <w:r w:rsidRPr="0090637E">
              <w:t>Paste formatting</w:t>
            </w:r>
          </w:p>
        </w:tc>
        <w:tc>
          <w:tcPr>
            <w:tcW w:w="2120" w:type="dxa"/>
          </w:tcPr>
          <w:p w14:paraId="31FD29BA" w14:textId="77777777" w:rsidR="00BD6773" w:rsidRPr="0090637E" w:rsidRDefault="00BD6773" w:rsidP="00F36001">
            <w:pPr>
              <w:pStyle w:val="BasicText"/>
            </w:pPr>
            <w:r w:rsidRPr="0090637E">
              <w:t>Shift+Ctrl+V</w:t>
            </w:r>
          </w:p>
        </w:tc>
      </w:tr>
      <w:tr w:rsidR="00BD6773" w:rsidRPr="0090637E" w14:paraId="5C7305CA" w14:textId="77777777" w:rsidTr="005929C4">
        <w:tc>
          <w:tcPr>
            <w:tcW w:w="2119" w:type="dxa"/>
          </w:tcPr>
          <w:p w14:paraId="42F7AD5A" w14:textId="77777777" w:rsidR="00BD6773" w:rsidRPr="0090637E" w:rsidRDefault="00BD6773" w:rsidP="00F36001">
            <w:pPr>
              <w:pStyle w:val="BasicText"/>
            </w:pPr>
            <w:r w:rsidRPr="0090637E">
              <w:t>Clear additional formatting</w:t>
            </w:r>
          </w:p>
        </w:tc>
        <w:tc>
          <w:tcPr>
            <w:tcW w:w="2120" w:type="dxa"/>
          </w:tcPr>
          <w:p w14:paraId="32C220D9" w14:textId="77777777" w:rsidR="00BD6773" w:rsidRPr="0090637E" w:rsidRDefault="00BD6773" w:rsidP="00F36001">
            <w:pPr>
              <w:pStyle w:val="BasicText"/>
            </w:pPr>
            <w:r w:rsidRPr="0090637E">
              <w:t>Ctrl+Space</w:t>
            </w:r>
          </w:p>
        </w:tc>
      </w:tr>
      <w:tr w:rsidR="00BD6773" w:rsidRPr="0090637E" w14:paraId="2C785839" w14:textId="77777777" w:rsidTr="005929C4">
        <w:tc>
          <w:tcPr>
            <w:tcW w:w="2119" w:type="dxa"/>
          </w:tcPr>
          <w:p w14:paraId="43B1F1DF" w14:textId="77777777" w:rsidR="00BD6773" w:rsidRPr="0090637E" w:rsidRDefault="00BD6773" w:rsidP="00F36001">
            <w:pPr>
              <w:pStyle w:val="BasicText"/>
            </w:pPr>
            <w:r w:rsidRPr="0090637E">
              <w:t>Apply Symbol font to selected text</w:t>
            </w:r>
          </w:p>
        </w:tc>
        <w:tc>
          <w:tcPr>
            <w:tcW w:w="2120" w:type="dxa"/>
          </w:tcPr>
          <w:p w14:paraId="1C98C989" w14:textId="77777777" w:rsidR="00BD6773" w:rsidRPr="0090637E" w:rsidRDefault="00BD6773" w:rsidP="00F36001">
            <w:pPr>
              <w:pStyle w:val="BasicText"/>
            </w:pPr>
            <w:r w:rsidRPr="0090637E">
              <w:t>Shift+Ctrl+Q</w:t>
            </w:r>
          </w:p>
        </w:tc>
      </w:tr>
      <w:tr w:rsidR="00BD6773" w:rsidRPr="0090637E" w14:paraId="2E08F5B8" w14:textId="77777777" w:rsidTr="005929C4">
        <w:tc>
          <w:tcPr>
            <w:tcW w:w="2119" w:type="dxa"/>
          </w:tcPr>
          <w:p w14:paraId="1FDD592D" w14:textId="77777777" w:rsidR="00BD6773" w:rsidRPr="0090637E" w:rsidRDefault="00BD6773" w:rsidP="00F36001">
            <w:pPr>
              <w:pStyle w:val="BasicText"/>
            </w:pPr>
            <w:r w:rsidRPr="0090637E">
              <w:t>Applying styles</w:t>
            </w:r>
          </w:p>
        </w:tc>
        <w:tc>
          <w:tcPr>
            <w:tcW w:w="2120" w:type="dxa"/>
          </w:tcPr>
          <w:p w14:paraId="09B2DE5B" w14:textId="77777777" w:rsidR="00BD6773" w:rsidRPr="0090637E" w:rsidRDefault="00BD6773" w:rsidP="00F36001">
            <w:pPr>
              <w:pStyle w:val="BasicText"/>
            </w:pPr>
            <w:r w:rsidRPr="0090637E">
              <w:t>Ctrl+Shift+S</w:t>
            </w:r>
          </w:p>
        </w:tc>
      </w:tr>
      <w:tr w:rsidR="00BD6773" w:rsidRPr="0090637E" w14:paraId="266FAFD3" w14:textId="77777777" w:rsidTr="005929C4">
        <w:tc>
          <w:tcPr>
            <w:tcW w:w="2119" w:type="dxa"/>
          </w:tcPr>
          <w:p w14:paraId="28C75136" w14:textId="77777777" w:rsidR="00BD6773" w:rsidRPr="0090637E" w:rsidRDefault="00BD6773" w:rsidP="00F36001">
            <w:pPr>
              <w:pStyle w:val="BasicText"/>
            </w:pPr>
            <w:r w:rsidRPr="0090637E">
              <w:t>Style</w:t>
            </w:r>
          </w:p>
        </w:tc>
        <w:tc>
          <w:tcPr>
            <w:tcW w:w="2120" w:type="dxa"/>
          </w:tcPr>
          <w:p w14:paraId="01835565" w14:textId="77777777" w:rsidR="00BD6773" w:rsidRPr="0090637E" w:rsidRDefault="00BD6773" w:rsidP="00F36001">
            <w:pPr>
              <w:pStyle w:val="BasicText"/>
            </w:pPr>
            <w:r w:rsidRPr="0090637E">
              <w:t>Alt+Ctrl+Shift+S</w:t>
            </w:r>
          </w:p>
        </w:tc>
      </w:tr>
      <w:tr w:rsidR="00BD6773" w:rsidRPr="0090637E" w14:paraId="1868EFB8" w14:textId="77777777" w:rsidTr="005929C4">
        <w:tc>
          <w:tcPr>
            <w:tcW w:w="2119" w:type="dxa"/>
          </w:tcPr>
          <w:p w14:paraId="25B90AF8" w14:textId="77777777" w:rsidR="00BD6773" w:rsidRPr="0090637E" w:rsidRDefault="00BD6773" w:rsidP="00F36001">
            <w:pPr>
              <w:pStyle w:val="BasicText"/>
            </w:pPr>
            <w:r w:rsidRPr="0090637E">
              <w:t>Autoformat</w:t>
            </w:r>
          </w:p>
        </w:tc>
        <w:tc>
          <w:tcPr>
            <w:tcW w:w="2120" w:type="dxa"/>
          </w:tcPr>
          <w:p w14:paraId="46E69EDA" w14:textId="77777777" w:rsidR="00BD6773" w:rsidRPr="0090637E" w:rsidRDefault="00BD6773" w:rsidP="00F36001">
            <w:pPr>
              <w:pStyle w:val="BasicText"/>
            </w:pPr>
            <w:r w:rsidRPr="0090637E">
              <w:t>Alt+Ctrl+K</w:t>
            </w:r>
          </w:p>
        </w:tc>
      </w:tr>
      <w:tr w:rsidR="00BD6773" w:rsidRPr="0090637E" w14:paraId="43423A81" w14:textId="77777777" w:rsidTr="005929C4">
        <w:tc>
          <w:tcPr>
            <w:tcW w:w="2119" w:type="dxa"/>
          </w:tcPr>
          <w:p w14:paraId="0CC131D3" w14:textId="77777777" w:rsidR="00BD6773" w:rsidRPr="0090637E" w:rsidRDefault="00BD6773" w:rsidP="00F36001">
            <w:pPr>
              <w:pStyle w:val="BasicText"/>
            </w:pPr>
            <w:r w:rsidRPr="0090637E">
              <w:t>Normal</w:t>
            </w:r>
          </w:p>
        </w:tc>
        <w:tc>
          <w:tcPr>
            <w:tcW w:w="2120" w:type="dxa"/>
          </w:tcPr>
          <w:p w14:paraId="6AA1262B" w14:textId="77777777" w:rsidR="00BD6773" w:rsidRPr="0090637E" w:rsidRDefault="00BD6773" w:rsidP="00F36001">
            <w:pPr>
              <w:pStyle w:val="BasicText"/>
            </w:pPr>
            <w:r w:rsidRPr="0090637E">
              <w:t>Ctrl+Shift+N</w:t>
            </w:r>
          </w:p>
        </w:tc>
      </w:tr>
      <w:tr w:rsidR="00BD6773" w:rsidRPr="0090637E" w14:paraId="7D141452" w14:textId="77777777" w:rsidTr="005929C4">
        <w:tc>
          <w:tcPr>
            <w:tcW w:w="2119" w:type="dxa"/>
          </w:tcPr>
          <w:p w14:paraId="5ECB3C81" w14:textId="77777777" w:rsidR="00BD6773" w:rsidRPr="0090637E" w:rsidRDefault="00BD6773" w:rsidP="00F36001">
            <w:pPr>
              <w:pStyle w:val="BasicText"/>
            </w:pPr>
            <w:r w:rsidRPr="0090637E">
              <w:t>Heading 1</w:t>
            </w:r>
          </w:p>
        </w:tc>
        <w:tc>
          <w:tcPr>
            <w:tcW w:w="2120" w:type="dxa"/>
          </w:tcPr>
          <w:p w14:paraId="35DD124E" w14:textId="77777777" w:rsidR="00BD6773" w:rsidRPr="0090637E" w:rsidRDefault="00BD6773" w:rsidP="00F36001">
            <w:pPr>
              <w:pStyle w:val="BasicText"/>
            </w:pPr>
            <w:r w:rsidRPr="0090637E">
              <w:t>Alt+Ctrl+1</w:t>
            </w:r>
          </w:p>
        </w:tc>
      </w:tr>
    </w:tbl>
    <w:p w14:paraId="50A6E2EB" w14:textId="2D5C3EFE" w:rsidR="00FF6B18" w:rsidRDefault="00FF6B18" w:rsidP="00F36001">
      <w:pPr>
        <w:pStyle w:val="BasicTextParagraph1"/>
      </w:pPr>
    </w:p>
    <w:p w14:paraId="46E96626" w14:textId="3C36B4B1" w:rsidR="00FF6B18" w:rsidRDefault="00607B76" w:rsidP="00F36001">
      <w:pPr>
        <w:pStyle w:val="BasicTextParagraph2"/>
      </w:pPr>
      <w:r>
        <w:br w:type="column"/>
      </w:r>
    </w:p>
    <w:p w14:paraId="46F0F92F" w14:textId="325E2645" w:rsidR="00FF6B18" w:rsidRPr="00FF6B18" w:rsidRDefault="00FF6B18" w:rsidP="00F36001">
      <w:pPr>
        <w:pStyle w:val="HeadingSubHeaderGold"/>
      </w:pPr>
      <w:r>
        <w:t>Built in styles hot keys</w:t>
      </w:r>
    </w:p>
    <w:p w14:paraId="5BE84464" w14:textId="77777777" w:rsidR="000F2762" w:rsidRPr="000F2762" w:rsidRDefault="000F2762" w:rsidP="00F36001">
      <w:pPr>
        <w:pStyle w:val="BasicTextParagraph2"/>
        <w:rPr>
          <w:lang w:eastAsia="zh-CN"/>
        </w:rPr>
      </w:pPr>
    </w:p>
    <w:p w14:paraId="4A2B941C" w14:textId="77777777" w:rsidR="000F2762" w:rsidRPr="000F2762" w:rsidRDefault="000F2762" w:rsidP="00F36001">
      <w:pPr>
        <w:pStyle w:val="BasicTextParagraph2"/>
        <w:rPr>
          <w:lang w:eastAsia="zh-CN"/>
        </w:rPr>
      </w:pPr>
    </w:p>
    <w:p w14:paraId="3ED8C59B" w14:textId="77777777" w:rsidR="00D93FB4" w:rsidRDefault="00D93FB4" w:rsidP="00F36001">
      <w:pPr>
        <w:pStyle w:val="BasicText"/>
      </w:pPr>
      <w:r>
        <w:br w:type="page"/>
      </w:r>
    </w:p>
    <w:p w14:paraId="1D2191D2" w14:textId="77777777" w:rsidR="00FB54B4" w:rsidRPr="00C16253" w:rsidRDefault="00FB54B4" w:rsidP="00F36001">
      <w:pPr>
        <w:pStyle w:val="BasicText"/>
      </w:pPr>
    </w:p>
    <w:p w14:paraId="2BE3D5D8" w14:textId="77777777" w:rsidR="00A746E3" w:rsidRDefault="00C83D35" w:rsidP="00F36001">
      <w:pPr>
        <w:pStyle w:val="BasicText"/>
        <w:rPr>
          <w:lang w:eastAsia="en-US"/>
        </w:rPr>
      </w:pPr>
      <w:r>
        <w:rPr>
          <w:noProof/>
        </w:rPr>
        <w:drawing>
          <wp:inline distT="0" distB="0" distL="0" distR="0" wp14:anchorId="2218DF1A" wp14:editId="0C9508C7">
            <wp:extent cx="7078240" cy="9152519"/>
            <wp:effectExtent l="0" t="0" r="0" b="0"/>
            <wp:docPr id="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084692" cy="9160862"/>
                    </a:xfrm>
                    <a:prstGeom prst="rect">
                      <a:avLst/>
                    </a:prstGeom>
                    <a:noFill/>
                    <a:ln>
                      <a:noFill/>
                    </a:ln>
                  </pic:spPr>
                </pic:pic>
              </a:graphicData>
            </a:graphic>
          </wp:inline>
        </w:drawing>
      </w:r>
    </w:p>
    <w:p w14:paraId="5E8F8DEB" w14:textId="77777777" w:rsidR="00B67C89" w:rsidRPr="00677420" w:rsidRDefault="0014590E" w:rsidP="00F36001">
      <w:pPr>
        <w:pStyle w:val="BasicText"/>
      </w:pPr>
      <w:r>
        <w:rPr>
          <w:noProof/>
        </w:rPr>
        <w:drawing>
          <wp:inline distT="0" distB="0" distL="0" distR="0" wp14:anchorId="6DB752F3" wp14:editId="78440641">
            <wp:extent cx="4866180" cy="6292174"/>
            <wp:effectExtent l="0" t="0" r="0" b="0"/>
            <wp:docPr id="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74566" cy="6303018"/>
                    </a:xfrm>
                    <a:prstGeom prst="rect">
                      <a:avLst/>
                    </a:prstGeom>
                    <a:noFill/>
                    <a:ln>
                      <a:noFill/>
                    </a:ln>
                  </pic:spPr>
                </pic:pic>
              </a:graphicData>
            </a:graphic>
          </wp:inline>
        </w:drawing>
      </w:r>
      <w:r w:rsidR="00B67C89">
        <w:br w:type="page"/>
      </w:r>
    </w:p>
    <w:p w14:paraId="44445107" w14:textId="1359816D" w:rsidR="000069A3" w:rsidRPr="00BF6AB8" w:rsidRDefault="00527699" w:rsidP="00F36001">
      <w:pPr>
        <w:pStyle w:val="DocumentChapterTitleToC"/>
      </w:pPr>
      <w:bookmarkStart w:id="363" w:name="_Toc46338560"/>
      <w:bookmarkStart w:id="364" w:name="_Toc50141678"/>
      <w:bookmarkStart w:id="365" w:name="_Toc50141711"/>
      <w:bookmarkStart w:id="366" w:name="_Toc50747877"/>
      <w:r w:rsidRPr="00527699">
        <w:rPr>
          <w:noProof/>
        </w:rPr>
        <w:lastRenderedPageBreak/>
        <w:drawing>
          <wp:anchor distT="0" distB="0" distL="114300" distR="114300" simplePos="0" relativeHeight="251680768" behindDoc="0" locked="0" layoutInCell="1" allowOverlap="1" wp14:anchorId="7BACEB69" wp14:editId="6F59CE14">
            <wp:simplePos x="0" y="0"/>
            <wp:positionH relativeFrom="column">
              <wp:posOffset>-822919</wp:posOffset>
            </wp:positionH>
            <wp:positionV relativeFrom="paragraph">
              <wp:posOffset>-1157605</wp:posOffset>
            </wp:positionV>
            <wp:extent cx="5328285" cy="11574780"/>
            <wp:effectExtent l="0" t="0" r="5715" b="762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BEBA8EAE-BF5A-486C-A8C5-ECC9F3942E4B}">
                          <a14:imgProps xmlns:a14="http://schemas.microsoft.com/office/drawing/2010/main">
                            <a14:imgLayer r:embed="rId144">
                              <a14:imgEffect>
                                <a14:artisticBlur/>
                              </a14:imgEffect>
                            </a14:imgLayer>
                          </a14:imgProps>
                        </a:ext>
                        <a:ext uri="{28A0092B-C50C-407E-A947-70E740481C1C}">
                          <a14:useLocalDpi xmlns:a14="http://schemas.microsoft.com/office/drawing/2010/main" val="0"/>
                        </a:ext>
                      </a:extLst>
                    </a:blip>
                    <a:stretch>
                      <a:fillRect/>
                    </a:stretch>
                  </pic:blipFill>
                  <pic:spPr>
                    <a:xfrm>
                      <a:off x="0" y="0"/>
                      <a:ext cx="5328285" cy="11574780"/>
                    </a:xfrm>
                    <a:prstGeom prst="rect">
                      <a:avLst/>
                    </a:prstGeom>
                  </pic:spPr>
                </pic:pic>
              </a:graphicData>
            </a:graphic>
            <wp14:sizeRelH relativeFrom="margin">
              <wp14:pctWidth>0</wp14:pctWidth>
            </wp14:sizeRelH>
            <wp14:sizeRelV relativeFrom="margin">
              <wp14:pctHeight>0</wp14:pctHeight>
            </wp14:sizeRelV>
          </wp:anchor>
        </w:drawing>
      </w:r>
      <w:r w:rsidRPr="00BF6AB8">
        <w:rPr>
          <w:noProof/>
        </w:rPr>
        <mc:AlternateContent>
          <mc:Choice Requires="wpg">
            <w:drawing>
              <wp:anchor distT="0" distB="0" distL="114300" distR="114300" simplePos="0" relativeHeight="251598848" behindDoc="1" locked="0" layoutInCell="1" allowOverlap="1" wp14:anchorId="518AD8F1" wp14:editId="6343CD00">
                <wp:simplePos x="0" y="0"/>
                <wp:positionH relativeFrom="page">
                  <wp:posOffset>-26035</wp:posOffset>
                </wp:positionH>
                <wp:positionV relativeFrom="page">
                  <wp:posOffset>0</wp:posOffset>
                </wp:positionV>
                <wp:extent cx="7575550" cy="10744200"/>
                <wp:effectExtent l="0" t="0" r="6350" b="0"/>
                <wp:wrapNone/>
                <wp:docPr id="346" name="Група 11"/>
                <wp:cNvGraphicFramePr/>
                <a:graphic xmlns:a="http://schemas.openxmlformats.org/drawingml/2006/main">
                  <a:graphicData uri="http://schemas.microsoft.com/office/word/2010/wordprocessingGroup">
                    <wpg:wgp>
                      <wpg:cNvGrpSpPr/>
                      <wpg:grpSpPr>
                        <a:xfrm>
                          <a:off x="0" y="0"/>
                          <a:ext cx="7575550" cy="10744200"/>
                          <a:chOff x="37100" y="-97473"/>
                          <a:chExt cx="6858000" cy="9144000"/>
                        </a:xfrm>
                      </wpg:grpSpPr>
                      <wps:wsp>
                        <wps:cNvPr id="348" name="Прямокутник 121"/>
                        <wps:cNvSpPr/>
                        <wps:spPr>
                          <a:xfrm>
                            <a:off x="265700" y="-97473"/>
                            <a:ext cx="6629400" cy="9144000"/>
                          </a:xfrm>
                          <a:prstGeom prst="rect">
                            <a:avLst/>
                          </a:prstGeom>
                          <a:solidFill>
                            <a:schemeClr val="accent6">
                              <a:lumMod val="75000"/>
                            </a:schemeClr>
                          </a:solidFill>
                          <a:ln w="12700" cap="flat" cmpd="sng" algn="ctr">
                            <a:noFill/>
                            <a:prstDash val="solid"/>
                          </a:ln>
                          <a:effectLst/>
                        </wps:spPr>
                        <wps:txbx>
                          <w:txbxContent>
                            <w:p w14:paraId="4A2444DF" w14:textId="7A3D6E40" w:rsidR="00302071" w:rsidRDefault="00302071" w:rsidP="00F36001">
                              <w:pPr>
                                <w:pStyle w:val="DocumentBackTitle"/>
                              </w:pPr>
                              <w:r>
                                <w:t>as</w:t>
                              </w:r>
                            </w:p>
                            <w:p w14:paraId="6C730716" w14:textId="77777777" w:rsidR="00302071" w:rsidRDefault="00302071" w:rsidP="008C09CD">
                              <w:pPr>
                                <w:pStyle w:val="af2"/>
                                <w:rPr>
                                  <w:color w:val="FFF2CC"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149" name="Прямокутник 122"/>
                        <wps:cNvSpPr/>
                        <wps:spPr>
                          <a:xfrm>
                            <a:off x="37100" y="-97473"/>
                            <a:ext cx="228600" cy="9144000"/>
                          </a:xfrm>
                          <a:prstGeom prst="rect">
                            <a:avLst/>
                          </a:prstGeom>
                          <a:solidFill>
                            <a:srgbClr val="000000">
                              <a:lumMod val="50000"/>
                              <a:lumOff val="50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18AD8F1" id="Група 11" o:spid="_x0000_s1259" style="position:absolute;left:0;text-align:left;margin-left:-2.05pt;margin-top:0;width:596.5pt;height:846pt;z-index:-251717632;mso-position-horizontal-relative:page;mso-position-vertical-relative:page" coordorigin="371,-974"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">
                <v:rect id="Прямокутник 121" o:spid="_x0000_s1260" style="position:absolute;left:2657;top:-974;width:66294;height:914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" fillcolor="#b5b5b5 [2409]" stroked="f" strokeweight="1pt">
                  <v:textbox inset="36pt,1in,1in,208.8pt">
                    <w:txbxContent>
                      <w:p w14:paraId="4A2444DF" w14:textId="7A3D6E40" w:rsidR="00302071" w:rsidRDefault="00302071" w:rsidP="00F36001">
                        <w:pPr>
                          <w:pStyle w:val="DocumentBackTitle"/>
                        </w:pPr>
                        <w:r>
                          <w:t>as</w:t>
                        </w:r>
                      </w:p>
                      <w:p w14:paraId="6C730716" w14:textId="77777777" w:rsidR="00302071" w:rsidRDefault="00302071" w:rsidP="008C09CD">
                        <w:pPr>
                          <w:pStyle w:val="af2"/>
                          <w:rPr>
                            <w:color w:val="FFF2CC" w:themeColor="background1"/>
                            <w:sz w:val="28"/>
                            <w:szCs w:val="28"/>
                          </w:rPr>
                        </w:pPr>
                      </w:p>
                    </w:txbxContent>
                  </v:textbox>
                </v:rect>
                <v:rect id="Прямокутник 122" o:spid="_x0000_s1261" style="position:absolute;left:371;top:-974;width:2286;height:9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" fillcolor="#7f7f7f" stroked="f" strokeweight="1pt"/>
                <w10:wrap anchorx="page" anchory="page"/>
              </v:group>
            </w:pict>
          </mc:Fallback>
        </mc:AlternateContent>
      </w:r>
      <w:r w:rsidR="000A6AE1" w:rsidRPr="00BF6AB8">
        <w:rPr>
          <w:noProof/>
        </w:rPr>
        <mc:AlternateContent>
          <mc:Choice Requires="wps">
            <w:drawing>
              <wp:anchor distT="0" distB="0" distL="114300" distR="114300" simplePos="0" relativeHeight="251685888" behindDoc="0" locked="0" layoutInCell="1" allowOverlap="1" wp14:anchorId="737D994B" wp14:editId="3B1C5D08">
                <wp:simplePos x="0" y="0"/>
                <wp:positionH relativeFrom="column">
                  <wp:posOffset>117775</wp:posOffset>
                </wp:positionH>
                <wp:positionV relativeFrom="paragraph">
                  <wp:posOffset>-244607</wp:posOffset>
                </wp:positionV>
                <wp:extent cx="264160" cy="914400"/>
                <wp:effectExtent l="0" t="0" r="0" b="0"/>
                <wp:wrapNone/>
                <wp:docPr id="19" name="Поле 19"/>
                <wp:cNvGraphicFramePr/>
                <a:graphic xmlns:a="http://schemas.openxmlformats.org/drawingml/2006/main">
                  <a:graphicData uri="http://schemas.microsoft.com/office/word/2010/wordprocessingShape">
                    <wps:wsp>
                      <wps:cNvSpPr txBox="1"/>
                      <wps:spPr>
                        <a:xfrm>
                          <a:off x="0" y="0"/>
                          <a:ext cx="264160" cy="914400"/>
                        </a:xfrm>
                        <a:prstGeom prst="rect">
                          <a:avLst/>
                        </a:prstGeom>
                        <a:noFill/>
                        <a:ln w="6350">
                          <a:noFill/>
                        </a:ln>
                      </wps:spPr>
                      <wps:txbx>
                        <w:txbxContent>
                          <w:p w14:paraId="22BB7944" w14:textId="77777777" w:rsidR="00302071" w:rsidRDefault="00302071" w:rsidP="00F36001">
                            <w:pPr>
                              <w:pStyle w:val="DocumentBackTitle"/>
                            </w:pPr>
                            <w:r>
                              <w:t>Palant Word Template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7D994B" id="Поле 19" o:spid="_x0000_s1262" type="#_x0000_t202" style="position:absolute;left:0;text-align:left;margin-left:9.25pt;margin-top:-19.25pt;width:20.8pt;height:1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" filled="f" stroked="f" strokeweight=".5pt">
                <v:textbox>
                  <w:txbxContent>
                    <w:p w14:paraId="22BB7944" w14:textId="77777777" w:rsidR="00302071" w:rsidRDefault="00302071" w:rsidP="00F36001">
                      <w:pPr>
                        <w:pStyle w:val="DocumentBackTitle"/>
                      </w:pPr>
                      <w:r>
                        <w:t>Palant Word Template</w:t>
                      </w:r>
                    </w:p>
                  </w:txbxContent>
                </v:textbox>
              </v:shape>
            </w:pict>
          </mc:Fallback>
        </mc:AlternateContent>
      </w:r>
      <w:bookmarkEnd w:id="363"/>
      <w:r w:rsidR="004F0372">
        <w:t>****</w:t>
      </w:r>
      <w:bookmarkEnd w:id="364"/>
      <w:bookmarkEnd w:id="365"/>
      <w:bookmarkEnd w:id="366"/>
    </w:p>
    <w:sectPr w:rsidR="000069A3" w:rsidRPr="00BF6AB8" w:rsidSect="00800EC1">
      <w:type w:val="continuous"/>
      <w:pgSz w:w="11906" w:h="16838" w:code="9"/>
      <w:pgMar w:top="567" w:right="567" w:bottom="567" w:left="567" w:header="340" w:footer="340" w:gutter="0"/>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57B3B2" w14:textId="77777777" w:rsidR="00604303" w:rsidRDefault="00604303" w:rsidP="00F36001">
      <w:r>
        <w:separator/>
      </w:r>
    </w:p>
  </w:endnote>
  <w:endnote w:type="continuationSeparator" w:id="0">
    <w:p w14:paraId="009C8AFE" w14:textId="77777777" w:rsidR="00604303" w:rsidRDefault="00604303" w:rsidP="00F36001">
      <w:r>
        <w:continuationSeparator/>
      </w:r>
    </w:p>
  </w:endnote>
  <w:endnote w:type="continuationNotice" w:id="1">
    <w:p w14:paraId="08CF8E7E" w14:textId="77777777" w:rsidR="00604303" w:rsidRDefault="00604303" w:rsidP="00F36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ヒラギノ角ゴ Pro W3">
    <w:altName w:val="Yu Gothic"/>
    <w:charset w:val="80"/>
    <w:family w:val="auto"/>
    <w:pitch w:val="variable"/>
    <w:sig w:usb0="E00002FF" w:usb1="7AC7FFFF" w:usb2="00000012" w:usb3="00000000" w:csb0="0002000D" w:csb1="00000000"/>
  </w:font>
  <w:font w:name="Garamond">
    <w:panose1 w:val="020204040303010108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Black Chancery">
    <w:panose1 w:val="00000000000000000000"/>
    <w:charset w:val="00"/>
    <w:family w:val="auto"/>
    <w:pitch w:val="variable"/>
    <w:sig w:usb0="00000087" w:usb1="00000000" w:usb2="00000000" w:usb3="00000000" w:csb0="0000001B" w:csb1="00000000"/>
  </w:font>
  <w:font w:name="EB Garamond SemiBold">
    <w:panose1 w:val="00000700000000000000"/>
    <w:charset w:val="CC"/>
    <w:family w:val="auto"/>
    <w:pitch w:val="variable"/>
    <w:sig w:usb0="E00002FF" w:usb1="5201E4FB" w:usb2="00000028" w:usb3="00000000" w:csb0="0000019F" w:csb1="00000000"/>
  </w:font>
  <w:font w:name="Philosopher">
    <w:panose1 w:val="00000500000000000000"/>
    <w:charset w:val="CC"/>
    <w:family w:val="auto"/>
    <w:pitch w:val="variable"/>
    <w:sig w:usb0="20000207" w:usb1="00000000" w:usb2="00000000" w:usb3="00000000" w:csb0="00000115"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EB Garamond ExtraBold">
    <w:panose1 w:val="00000900000000000000"/>
    <w:charset w:val="CC"/>
    <w:family w:val="auto"/>
    <w:pitch w:val="variable"/>
    <w:sig w:usb0="E00002FF" w:usb1="5201E4FB" w:usb2="00000028" w:usb3="00000000" w:csb0="0000019F" w:csb1="00000000"/>
  </w:font>
  <w:font w:name="Alegreya Sans">
    <w:panose1 w:val="00000500000000000000"/>
    <w:charset w:val="CC"/>
    <w:family w:val="auto"/>
    <w:pitch w:val="variable"/>
    <w:sig w:usb0="6000028F"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alligrapher">
    <w:panose1 w:val="00000000000000000000"/>
    <w:charset w:val="00"/>
    <w:family w:val="auto"/>
    <w:pitch w:val="variable"/>
    <w:sig w:usb0="00000083" w:usb1="00000000" w:usb2="00000000" w:usb3="00000000" w:csb0="00000009" w:csb1="00000000"/>
  </w:font>
  <w:font w:name="Monotype Corsiva">
    <w:panose1 w:val="03010101010201010101"/>
    <w:charset w:val="CC"/>
    <w:family w:val="script"/>
    <w:pitch w:val="variable"/>
    <w:sig w:usb0="00000287" w:usb1="00000000" w:usb2="00000000" w:usb3="00000000" w:csb0="0000009F" w:csb1="00000000"/>
  </w:font>
  <w:font w:name="Source Sans Pro">
    <w:panose1 w:val="020B0503030403020204"/>
    <w:charset w:val="CC"/>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Lombardina Initial Two">
    <w:panose1 w:val="02000400000000000000"/>
    <w:charset w:val="CC"/>
    <w:family w:val="auto"/>
    <w:pitch w:val="variable"/>
    <w:sig w:usb0="80000203" w:usb1="10002048" w:usb2="00000000" w:usb3="00000000" w:csb0="00000005" w:csb1="00000000"/>
  </w:font>
  <w:font w:name="Book Antiqua">
    <w:panose1 w:val="02040602050305030304"/>
    <w:charset w:val="CC"/>
    <w:family w:val="roman"/>
    <w:pitch w:val="variable"/>
    <w:sig w:usb0="00000287" w:usb1="00000000" w:usb2="00000000" w:usb3="00000000" w:csb0="0000009F" w:csb1="00000000"/>
  </w:font>
  <w:font w:name="Fourth-Edition Dings">
    <w:panose1 w:val="02000500000000000000"/>
    <w:charset w:val="00"/>
    <w:family w:val="auto"/>
    <w:pitch w:val="variable"/>
    <w:sig w:usb0="800000A7" w:usb1="5000004A" w:usb2="00000000" w:usb3="00000000" w:csb0="00000001" w:csb1="00000000"/>
  </w:font>
  <w:font w:name="Gill Sans">
    <w:altName w:val="Times New Roman"/>
    <w:charset w:val="00"/>
    <w:family w:val="auto"/>
    <w:pitch w:val="variable"/>
    <w:sig w:usb0="00000000" w:usb1="00000000" w:usb2="00000000" w:usb3="00000000" w:csb0="000001F7" w:csb1="00000000"/>
  </w:font>
  <w:font w:name="Segoe UI Emoji">
    <w:panose1 w:val="020B0502040204020203"/>
    <w:charset w:val="00"/>
    <w:family w:val="swiss"/>
    <w:pitch w:val="variable"/>
    <w:sig w:usb0="00000003" w:usb1="02000000" w:usb2="00000000" w:usb3="00000000" w:csb0="00000001" w:csb1="00000000"/>
  </w:font>
  <w:font w:name="Alegreya SC">
    <w:panose1 w:val="00000500000000000000"/>
    <w:charset w:val="CC"/>
    <w:family w:val="auto"/>
    <w:pitch w:val="variable"/>
    <w:sig w:usb0="6000028F" w:usb1="00000003" w:usb2="00000000" w:usb3="00000000" w:csb0="0000019F" w:csb1="00000000"/>
  </w:font>
  <w:font w:name="Scala Sans Cyrillic">
    <w:panose1 w:val="020B0504030101020102"/>
    <w:charset w:val="00"/>
    <w:family w:val="swiss"/>
    <w:pitch w:val="variable"/>
    <w:sig w:usb0="A00002FF" w:usb1="4000E05B" w:usb2="00000000" w:usb3="00000000" w:csb0="00000093" w:csb1="00000000"/>
  </w:font>
  <w:font w:name="ScalaSans Caps">
    <w:panose1 w:val="02000503040000020004"/>
    <w:charset w:val="00"/>
    <w:family w:val="auto"/>
    <w:pitch w:val="variable"/>
    <w:sig w:usb0="80000023" w:usb1="00000000" w:usb2="00000000" w:usb3="00000000" w:csb0="00000001" w:csb1="00000000"/>
  </w:font>
  <w:font w:name="Bookmania">
    <w:panose1 w:val="02000503070000020003"/>
    <w:charset w:val="00"/>
    <w:family w:val="auto"/>
    <w:pitch w:val="variable"/>
    <w:sig w:usb0="A00000EF" w:usb1="5000204B" w:usb2="00000000" w:usb3="00000000" w:csb0="00000093" w:csb1="00000000"/>
  </w:font>
  <w:font w:name="FontAwesome">
    <w:panose1 w:val="00000000000000000000"/>
    <w:charset w:val="00"/>
    <w:family w:val="auto"/>
    <w:pitch w:val="variable"/>
    <w:sig w:usb0="00000003" w:usb1="00000000" w:usb2="00000000" w:usb3="00000000" w:csb0="00000001" w:csb1="00000000"/>
  </w:font>
  <w:font w:name="Mrs Eaves Serif Cyrillic">
    <w:panose1 w:val="02000603080000020004"/>
    <w:charset w:val="00"/>
    <w:family w:val="auto"/>
    <w:pitch w:val="variable"/>
    <w:sig w:usb0="800002AF" w:usb1="5000204A" w:usb2="00000000" w:usb3="00000000" w:csb0="00000001" w:csb1="00000000"/>
  </w:font>
  <w:font w:name="Lato">
    <w:panose1 w:val="020F0502020204030203"/>
    <w:charset w:val="00"/>
    <w:family w:val="swiss"/>
    <w:pitch w:val="variable"/>
    <w:sig w:usb0="E10002FF" w:usb1="5000ECFF" w:usb2="00000021" w:usb3="00000000" w:csb0="0000019F" w:csb1="00000000"/>
  </w:font>
  <w:font w:name="Herculanum">
    <w:panose1 w:val="02000505000000020004"/>
    <w:charset w:val="00"/>
    <w:family w:val="auto"/>
    <w:pitch w:val="variable"/>
    <w:sig w:usb0="A0000067" w:usb1="00000000" w:usb2="00000000" w:usb3="00000000" w:csb0="00000193" w:csb1="00000000"/>
  </w:font>
  <w:font w:name="Bookinsanity Remake">
    <w:panose1 w:val="00000000000000000000"/>
    <w:charset w:val="00"/>
    <w:family w:val="modern"/>
    <w:notTrueType/>
    <w:pitch w:val="variable"/>
    <w:sig w:usb0="80000007" w:usb1="0000000A"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panose1 w:val="02000000000000000000"/>
    <w:charset w:val="CC"/>
    <w:family w:val="auto"/>
    <w:pitch w:val="variable"/>
    <w:sig w:usb0="A000026F" w:usb1="1000204A" w:usb2="00000000" w:usb3="00000000" w:csb0="00000097" w:csb1="00000000"/>
  </w:font>
  <w:font w:name="Scala Sans Offc">
    <w:altName w:val="Segoe Script"/>
    <w:panose1 w:val="00000000000000000000"/>
    <w:charset w:val="00"/>
    <w:family w:val="swiss"/>
    <w:notTrueType/>
    <w:pitch w:val="default"/>
    <w:sig w:usb0="00000003" w:usb1="00000000" w:usb2="00000000" w:usb3="00000000" w:csb0="00000001"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Andada SC">
    <w:panose1 w:val="02000000000000000000"/>
    <w:charset w:val="00"/>
    <w:family w:val="auto"/>
    <w:pitch w:val="variable"/>
    <w:sig w:usb0="A000006F" w:usb1="4000204B" w:usb2="00000000" w:usb3="00000000" w:csb0="00000093" w:csb1="00000000"/>
  </w:font>
  <w:font w:name="Cormorant">
    <w:panose1 w:val="00000500000000000000"/>
    <w:charset w:val="CC"/>
    <w:family w:val="auto"/>
    <w:pitch w:val="variable"/>
    <w:sig w:usb0="20000207" w:usb1="00000001" w:usb2="00000000" w:usb3="00000000" w:csb0="00000197" w:csb1="00000000"/>
  </w:font>
  <w:font w:name="ScalaSans">
    <w:altName w:val="Calibri"/>
    <w:panose1 w:val="00000000000000000000"/>
    <w:charset w:val="00"/>
    <w:family w:val="modern"/>
    <w:notTrueType/>
    <w:pitch w:val="variable"/>
    <w:sig w:usb0="800000AF" w:usb1="40000048" w:usb2="00000000" w:usb3="00000000" w:csb0="0000011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C7553D" w14:textId="77777777" w:rsidR="00302071" w:rsidRDefault="00302071" w:rsidP="00800EC1">
    <w:pPr>
      <w:pStyle w:val="LayoutFooter"/>
    </w:pPr>
    <w:r>
      <w:rPr>
        <w:noProof/>
      </w:rPr>
      <w:drawing>
        <wp:inline distT="0" distB="0" distL="0" distR="0" wp14:anchorId="2BD91904" wp14:editId="42A16899">
          <wp:extent cx="6876000" cy="120473"/>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png"/>
                  <pic:cNvPicPr/>
                </pic:nvPicPr>
                <pic:blipFill>
                  <a:blip r:embed="rId1">
                    <a:biLevel thresh="75000"/>
                    <a:extLst>
                      <a:ext uri="{28A0092B-C50C-407E-A947-70E740481C1C}">
                        <a14:useLocalDpi xmlns:a14="http://schemas.microsoft.com/office/drawing/2010/main" val="0"/>
                      </a:ext>
                    </a:extLst>
                  </a:blip>
                  <a:stretch>
                    <a:fillRect/>
                  </a:stretch>
                </pic:blipFill>
                <pic:spPr>
                  <a:xfrm flipV="1">
                    <a:off x="0" y="0"/>
                    <a:ext cx="6876000" cy="120473"/>
                  </a:xfrm>
                  <a:prstGeom prst="rect">
                    <a:avLst/>
                  </a:prstGeom>
                </pic:spPr>
              </pic:pic>
            </a:graphicData>
          </a:graphic>
        </wp:inline>
      </w:drawing>
    </w:r>
  </w:p>
  <w:p w14:paraId="1EB24A57" w14:textId="4CBCB2CB" w:rsidR="00302071" w:rsidRDefault="00604303" w:rsidP="00800EC1">
    <w:pPr>
      <w:pStyle w:val="LayoutFooter"/>
      <w:rPr>
        <w:noProof/>
      </w:rPr>
    </w:pPr>
    <w:sdt>
      <w:sdtPr>
        <w:alias w:val="Назва"/>
        <w:tag w:val=""/>
        <w:id w:val="-1593462832"/>
        <w:placeholder>
          <w:docPart w:val="D7394B1F9D6B404E96A82BDF505CE844"/>
        </w:placeholder>
        <w:dataBinding w:prefixMappings="xmlns:ns0='http://purl.org/dc/elements/1.1/' xmlns:ns1='http://schemas.openxmlformats.org/package/2006/metadata/core-properties' " w:xpath="/ns1:coreProperties[1]/ns0:title[1]" w:storeItemID="{6C3C8BC8-F283-45AE-878A-BAB7291924A1}"/>
        <w:text/>
      </w:sdtPr>
      <w:sdtEndPr/>
      <w:sdtContent>
        <w:r w:rsidR="00302071" w:rsidRPr="00607781">
          <w:t>Palant Word Template</w:t>
        </w:r>
      </w:sdtContent>
    </w:sdt>
    <w:r w:rsidR="00302071" w:rsidRPr="00740679">
      <w:t xml:space="preserve"> | </w:t>
    </w:r>
    <w:sdt>
      <w:sdtPr>
        <w:alias w:val="Дата публікації"/>
        <w:tag w:val=""/>
        <w:id w:val="298962157"/>
        <w:placeholder>
          <w:docPart w:val="E6E39889D7DB4415B328A1842B4FADEF"/>
        </w:placeholder>
        <w:dataBinding w:prefixMappings="xmlns:ns0='http://schemas.microsoft.com/office/2006/coverPageProps' " w:xpath="/ns0:CoverPageProperties[1]/ns0:PublishDate[1]" w:storeItemID="{55AF091B-3C7A-41E3-B477-F2FDAA23CFDA}"/>
        <w:date w:fullDate="2020-09-11T00:00:00Z">
          <w:dateFormat w:val="dd.MM.yyyy"/>
          <w:lid w:val="ru-RU"/>
          <w:storeMappedDataAs w:val="dateTime"/>
          <w:calendar w:val="gregorian"/>
        </w:date>
      </w:sdtPr>
      <w:sdtEndPr/>
      <w:sdtContent>
        <w:r w:rsidR="00302071" w:rsidRPr="00787E94">
          <w:t>11.09.2020</w:t>
        </w:r>
      </w:sdtContent>
    </w:sdt>
    <w:r w:rsidR="00302071" w:rsidRPr="00740679">
      <w:tab/>
    </w:r>
    <w:r w:rsidR="00302071" w:rsidRPr="00740679">
      <w:tab/>
    </w:r>
    <w:r w:rsidR="00302071">
      <w:t xml:space="preserve">Page </w:t>
    </w:r>
    <w:r w:rsidR="00302071">
      <w:fldChar w:fldCharType="begin"/>
    </w:r>
    <w:r w:rsidR="00302071" w:rsidRPr="00740679">
      <w:instrText xml:space="preserve"> PAGE  \* Arabic  \* MERGEFORMAT </w:instrText>
    </w:r>
    <w:r w:rsidR="00302071">
      <w:fldChar w:fldCharType="separate"/>
    </w:r>
    <w:r w:rsidR="00302071">
      <w:t>37</w:t>
    </w:r>
    <w:r w:rsidR="00302071">
      <w:fldChar w:fldCharType="end"/>
    </w:r>
    <w:r w:rsidR="00302071" w:rsidRPr="00740679">
      <w:t xml:space="preserve"> | </w:t>
    </w:r>
    <w:r w:rsidR="00302071">
      <w:t xml:space="preserve">Total Pages: </w:t>
    </w:r>
    <w:r w:rsidR="00302071">
      <w:fldChar w:fldCharType="begin"/>
    </w:r>
    <w:r w:rsidR="00302071" w:rsidRPr="00740679">
      <w:instrText xml:space="preserve"> NUMPAGES  \* Arabic  \* MERGEFORMAT </w:instrText>
    </w:r>
    <w:r w:rsidR="00302071">
      <w:fldChar w:fldCharType="separate"/>
    </w:r>
    <w:r w:rsidR="00302071">
      <w:t>68</w:t>
    </w:r>
    <w:r w:rsidR="0030207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317500" w14:textId="77777777" w:rsidR="00302071" w:rsidRDefault="00302071" w:rsidP="00F36001">
    <w:pPr>
      <w:pStyle w:val="LayoutFooter"/>
    </w:pPr>
    <w:r>
      <w:rPr>
        <w:noProof/>
      </w:rPr>
      <w:drawing>
        <wp:inline distT="0" distB="0" distL="0" distR="0" wp14:anchorId="35A8B8DA" wp14:editId="4B9E4F78">
          <wp:extent cx="6876000" cy="120473"/>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png"/>
                  <pic:cNvPicPr/>
                </pic:nvPicPr>
                <pic:blipFill>
                  <a:blip r:embed="rId1">
                    <a:biLevel thresh="75000"/>
                    <a:extLst>
                      <a:ext uri="{28A0092B-C50C-407E-A947-70E740481C1C}">
                        <a14:useLocalDpi xmlns:a14="http://schemas.microsoft.com/office/drawing/2010/main" val="0"/>
                      </a:ext>
                    </a:extLst>
                  </a:blip>
                  <a:stretch>
                    <a:fillRect/>
                  </a:stretch>
                </pic:blipFill>
                <pic:spPr>
                  <a:xfrm flipV="1">
                    <a:off x="0" y="0"/>
                    <a:ext cx="6876000" cy="120473"/>
                  </a:xfrm>
                  <a:prstGeom prst="rect">
                    <a:avLst/>
                  </a:prstGeom>
                </pic:spPr>
              </pic:pic>
            </a:graphicData>
          </a:graphic>
        </wp:inline>
      </w:drawing>
    </w:r>
  </w:p>
  <w:p w14:paraId="6A623EF7" w14:textId="72E1BD53" w:rsidR="00302071" w:rsidRPr="00740679" w:rsidRDefault="00604303" w:rsidP="00F36001">
    <w:pPr>
      <w:pStyle w:val="LayoutFooter"/>
      <w:rPr>
        <w:noProof/>
      </w:rPr>
    </w:pPr>
    <w:sdt>
      <w:sdtPr>
        <w:alias w:val="Назва"/>
        <w:tag w:val=""/>
        <w:id w:val="-1583908611"/>
        <w:placeholder>
          <w:docPart w:val="3A2F8E395C2D497288CB7FFE1A467E8B"/>
        </w:placeholder>
        <w:dataBinding w:prefixMappings="xmlns:ns0='http://purl.org/dc/elements/1.1/' xmlns:ns1='http://schemas.openxmlformats.org/package/2006/metadata/core-properties' " w:xpath="/ns1:coreProperties[1]/ns0:title[1]" w:storeItemID="{6C3C8BC8-F283-45AE-878A-BAB7291924A1}"/>
        <w:text/>
      </w:sdtPr>
      <w:sdtEndPr/>
      <w:sdtContent>
        <w:r w:rsidR="00302071" w:rsidRPr="00607781">
          <w:t>Palant Word Template</w:t>
        </w:r>
      </w:sdtContent>
    </w:sdt>
    <w:r w:rsidR="00302071" w:rsidRPr="00740679">
      <w:t xml:space="preserve"> | </w:t>
    </w:r>
    <w:sdt>
      <w:sdtPr>
        <w:alias w:val="Дата публікації"/>
        <w:tag w:val=""/>
        <w:id w:val="1920905923"/>
        <w:placeholder>
          <w:docPart w:val="6CD9254DE6A24FAB82FAC281F3AE571F"/>
        </w:placeholder>
        <w:dataBinding w:prefixMappings="xmlns:ns0='http://schemas.microsoft.com/office/2006/coverPageProps' " w:xpath="/ns0:CoverPageProperties[1]/ns0:PublishDate[1]" w:storeItemID="{55AF091B-3C7A-41E3-B477-F2FDAA23CFDA}"/>
        <w:date w:fullDate="2020-09-11T00:00:00Z">
          <w:dateFormat w:val="dd.MM.yyyy"/>
          <w:lid w:val="ru-RU"/>
          <w:storeMappedDataAs w:val="dateTime"/>
          <w:calendar w:val="gregorian"/>
        </w:date>
      </w:sdtPr>
      <w:sdtEndPr/>
      <w:sdtContent>
        <w:r w:rsidR="00302071">
          <w:rPr>
            <w:lang w:val="ru-RU"/>
          </w:rPr>
          <w:t>11.09.2020</w:t>
        </w:r>
      </w:sdtContent>
    </w:sdt>
    <w:r w:rsidR="00302071" w:rsidRPr="00740679">
      <w:tab/>
    </w:r>
    <w:r w:rsidR="00302071" w:rsidRPr="00740679">
      <w:tab/>
    </w:r>
    <w:r w:rsidR="00302071">
      <w:fldChar w:fldCharType="begin"/>
    </w:r>
    <w:r w:rsidR="00302071" w:rsidRPr="00740679">
      <w:instrText xml:space="preserve"> PAGE  \* Arabic  \* MERGEFORMAT </w:instrText>
    </w:r>
    <w:r w:rsidR="00302071">
      <w:fldChar w:fldCharType="separate"/>
    </w:r>
    <w:r w:rsidR="00302071" w:rsidRPr="00740679">
      <w:rPr>
        <w:noProof/>
      </w:rPr>
      <w:t>1</w:t>
    </w:r>
    <w:r w:rsidR="00302071">
      <w:fldChar w:fldCharType="end"/>
    </w:r>
    <w:r w:rsidR="00302071" w:rsidRPr="00740679">
      <w:t xml:space="preserve"> | </w:t>
    </w:r>
    <w:r w:rsidR="00302071">
      <w:fldChar w:fldCharType="begin"/>
    </w:r>
    <w:r w:rsidR="00302071" w:rsidRPr="00740679">
      <w:instrText xml:space="preserve"> NUMPAGES  \* Arabic  \* MERGEFORMAT </w:instrText>
    </w:r>
    <w:r w:rsidR="00302071">
      <w:fldChar w:fldCharType="separate"/>
    </w:r>
    <w:r w:rsidR="00302071" w:rsidRPr="00740679">
      <w:rPr>
        <w:noProof/>
      </w:rPr>
      <w:t>19</w:t>
    </w:r>
    <w:r w:rsidR="0030207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DF1C9A" w14:textId="77777777" w:rsidR="00604303" w:rsidRDefault="00604303" w:rsidP="00F36001">
      <w:r>
        <w:separator/>
      </w:r>
    </w:p>
  </w:footnote>
  <w:footnote w:type="continuationSeparator" w:id="0">
    <w:p w14:paraId="5A4B07B4" w14:textId="77777777" w:rsidR="00604303" w:rsidRDefault="00604303" w:rsidP="00F36001">
      <w:r>
        <w:continuationSeparator/>
      </w:r>
    </w:p>
  </w:footnote>
  <w:footnote w:type="continuationNotice" w:id="1">
    <w:p w14:paraId="65545F32" w14:textId="77777777" w:rsidR="00604303" w:rsidRDefault="00604303" w:rsidP="00F360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4504F" w14:textId="7BF1CCF1" w:rsidR="00302071" w:rsidRDefault="00302071">
    <w:pPr>
      <w:pStyle w:val="a9"/>
    </w:pPr>
    <w:r>
      <w:rPr>
        <w:noProof/>
      </w:rPr>
      <w:drawing>
        <wp:inline distT="0" distB="0" distL="0" distR="0" wp14:anchorId="0650254D" wp14:editId="4BB3B63E">
          <wp:extent cx="6769735" cy="362585"/>
          <wp:effectExtent l="0" t="0" r="0" b="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775878" cy="36291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87B04" w14:textId="2727678D" w:rsidR="00302071" w:rsidRPr="00BD3C84" w:rsidRDefault="00302071" w:rsidP="00F36001">
    <w:pPr>
      <w:rPr>
        <w:rStyle w:val="LayoutHeader"/>
        <w:b/>
        <w:bCs w:val="0"/>
        <w:lang w:val="ru-RU"/>
      </w:rPr>
    </w:pPr>
    <w:r w:rsidRPr="00BD3C84">
      <w:rPr>
        <w:rStyle w:val="LayoutHeader"/>
        <w:b/>
        <w:bCs w:val="0"/>
      </w:rPr>
      <w:t>Cyborgs</w:t>
    </w:r>
    <w:r w:rsidRPr="00BD3C84">
      <w:rPr>
        <w:rStyle w:val="LayoutHeader"/>
        <w:b/>
        <w:bCs w:val="0"/>
        <w:lang w:val="ru-RU"/>
      </w:rPr>
      <w:t xml:space="preserve"> &amp; </w:t>
    </w:r>
    <w:r w:rsidRPr="00BD3C84">
      <w:rPr>
        <w:rStyle w:val="LayoutHeader"/>
        <w:b/>
        <w:bCs w:val="0"/>
      </w:rPr>
      <w:t>Mages</w:t>
    </w:r>
    <w:r w:rsidRPr="00BD3C84">
      <w:rPr>
        <w:rStyle w:val="LayoutHeader"/>
        <w:b/>
        <w:bCs w:val="0"/>
        <w:lang w:val="ru-RU"/>
      </w:rPr>
      <w:t xml:space="preserve"> – Русскоязычное НРИ сообщество |</w:t>
    </w:r>
  </w:p>
  <w:p w14:paraId="20C44DE7" w14:textId="53C03961" w:rsidR="00302071" w:rsidRDefault="00302071" w:rsidP="00F36001">
    <w:r>
      <w:rPr>
        <w:noProof/>
      </w:rPr>
      <w:drawing>
        <wp:inline distT="0" distB="0" distL="0" distR="0" wp14:anchorId="69616E5E" wp14:editId="72BBB474">
          <wp:extent cx="6769735" cy="362585"/>
          <wp:effectExtent l="0" t="0" r="0"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775878" cy="36291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17EC22" w14:textId="266664DD" w:rsidR="00302071" w:rsidRPr="00ED5843" w:rsidRDefault="00302071" w:rsidP="00ED5843">
    <w:pPr>
      <w:pStyle w:val="a9"/>
    </w:pPr>
    <w:r>
      <w:rPr>
        <w:noProof/>
      </w:rPr>
      <w:drawing>
        <wp:inline distT="0" distB="0" distL="0" distR="0" wp14:anchorId="41384BC0" wp14:editId="27BED9F2">
          <wp:extent cx="6769735" cy="36258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775878" cy="3629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B7ED04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6CA2B6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03C459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5A45C0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364A5B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7D4B3C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8EE366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DEE235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90F4C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076AEC2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8CF2539"/>
    <w:multiLevelType w:val="hybridMultilevel"/>
    <w:tmpl w:val="53CC2290"/>
    <w:lvl w:ilvl="0" w:tplc="46523A2C">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D912584"/>
    <w:multiLevelType w:val="multilevel"/>
    <w:tmpl w:val="00A0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923286"/>
    <w:multiLevelType w:val="hybridMultilevel"/>
    <w:tmpl w:val="F8C08F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48310D0"/>
    <w:multiLevelType w:val="multilevel"/>
    <w:tmpl w:val="3F98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AE7578"/>
    <w:multiLevelType w:val="hybridMultilevel"/>
    <w:tmpl w:val="13668662"/>
    <w:lvl w:ilvl="0" w:tplc="F416700A">
      <w:start w:val="1"/>
      <w:numFmt w:val="decimal"/>
      <w:lvlText w:val="%1."/>
      <w:lvlJc w:val="left"/>
      <w:pPr>
        <w:ind w:left="10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BF7688"/>
    <w:multiLevelType w:val="hybridMultilevel"/>
    <w:tmpl w:val="7FA8E08C"/>
    <w:lvl w:ilvl="0" w:tplc="D7CC5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8" w15:restartNumberingAfterBreak="0">
    <w:nsid w:val="29B40B4C"/>
    <w:multiLevelType w:val="hybridMultilevel"/>
    <w:tmpl w:val="212AC0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B407EC4"/>
    <w:multiLevelType w:val="hybridMultilevel"/>
    <w:tmpl w:val="DA382B34"/>
    <w:lvl w:ilvl="0" w:tplc="BE7ADDBE">
      <w:start w:val="1"/>
      <w:numFmt w:val="bullet"/>
      <w:pStyle w:val="PlaytestStatBlock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C7C4789"/>
    <w:multiLevelType w:val="hybridMultilevel"/>
    <w:tmpl w:val="232824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D2C3CD2"/>
    <w:multiLevelType w:val="hybridMultilevel"/>
    <w:tmpl w:val="282210C8"/>
    <w:lvl w:ilvl="0" w:tplc="20A022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4CC249E"/>
    <w:multiLevelType w:val="hybridMultilevel"/>
    <w:tmpl w:val="E4F41C52"/>
    <w:lvl w:ilvl="0" w:tplc="860C143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7F7844"/>
    <w:multiLevelType w:val="multilevel"/>
    <w:tmpl w:val="04190023"/>
    <w:lvl w:ilvl="0">
      <w:start w:val="1"/>
      <w:numFmt w:val="upperRoman"/>
      <w:lvlText w:val="Стаття %1."/>
      <w:lvlJc w:val="left"/>
      <w:pPr>
        <w:ind w:left="0" w:firstLine="0"/>
      </w:pPr>
    </w:lvl>
    <w:lvl w:ilvl="1">
      <w:start w:val="1"/>
      <w:numFmt w:val="decimalZero"/>
      <w:isLgl/>
      <w:lvlText w:val="Розділ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4" w15:restartNumberingAfterBreak="0">
    <w:nsid w:val="3E630F48"/>
    <w:multiLevelType w:val="hybridMultilevel"/>
    <w:tmpl w:val="32680D22"/>
    <w:lvl w:ilvl="0" w:tplc="2DE0385E">
      <w:start w:val="1"/>
      <w:numFmt w:val="bullet"/>
      <w:lvlText w:val=""/>
      <w:lvlJc w:val="left"/>
      <w:pPr>
        <w:ind w:left="720" w:hanging="360"/>
      </w:pPr>
      <w:rPr>
        <w:rFonts w:ascii="Symbol" w:hAnsi="Symbol" w:hint="default"/>
        <w:position w:val="2"/>
        <w:sz w:val="14"/>
        <w:szCs w:val="1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08B4E1B"/>
    <w:multiLevelType w:val="hybridMultilevel"/>
    <w:tmpl w:val="4A4A5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7" w15:restartNumberingAfterBreak="0">
    <w:nsid w:val="4F0952BE"/>
    <w:multiLevelType w:val="hybridMultilevel"/>
    <w:tmpl w:val="A7D2A954"/>
    <w:lvl w:ilvl="0" w:tplc="51FA6058">
      <w:numFmt w:val="bullet"/>
      <w:lvlText w:val="-"/>
      <w:lvlJc w:val="left"/>
      <w:pPr>
        <w:ind w:left="504" w:hanging="360"/>
      </w:pPr>
      <w:rPr>
        <w:rFonts w:ascii="Calibri" w:eastAsiaTheme="minorHAnsi" w:hAnsi="Calibri" w:cs="Calibri" w:hint="default"/>
      </w:rPr>
    </w:lvl>
    <w:lvl w:ilvl="1" w:tplc="04190003" w:tentative="1">
      <w:start w:val="1"/>
      <w:numFmt w:val="bullet"/>
      <w:lvlText w:val="o"/>
      <w:lvlJc w:val="left"/>
      <w:pPr>
        <w:ind w:left="1224" w:hanging="360"/>
      </w:pPr>
      <w:rPr>
        <w:rFonts w:ascii="Courier New" w:hAnsi="Courier New" w:cs="Courier New" w:hint="default"/>
      </w:rPr>
    </w:lvl>
    <w:lvl w:ilvl="2" w:tplc="04190005" w:tentative="1">
      <w:start w:val="1"/>
      <w:numFmt w:val="bullet"/>
      <w:lvlText w:val=""/>
      <w:lvlJc w:val="left"/>
      <w:pPr>
        <w:ind w:left="1944" w:hanging="360"/>
      </w:pPr>
      <w:rPr>
        <w:rFonts w:ascii="Wingdings" w:hAnsi="Wingdings" w:hint="default"/>
      </w:rPr>
    </w:lvl>
    <w:lvl w:ilvl="3" w:tplc="04190001" w:tentative="1">
      <w:start w:val="1"/>
      <w:numFmt w:val="bullet"/>
      <w:lvlText w:val=""/>
      <w:lvlJc w:val="left"/>
      <w:pPr>
        <w:ind w:left="2664" w:hanging="360"/>
      </w:pPr>
      <w:rPr>
        <w:rFonts w:ascii="Symbol" w:hAnsi="Symbol" w:hint="default"/>
      </w:rPr>
    </w:lvl>
    <w:lvl w:ilvl="4" w:tplc="04190003" w:tentative="1">
      <w:start w:val="1"/>
      <w:numFmt w:val="bullet"/>
      <w:lvlText w:val="o"/>
      <w:lvlJc w:val="left"/>
      <w:pPr>
        <w:ind w:left="3384" w:hanging="360"/>
      </w:pPr>
      <w:rPr>
        <w:rFonts w:ascii="Courier New" w:hAnsi="Courier New" w:cs="Courier New" w:hint="default"/>
      </w:rPr>
    </w:lvl>
    <w:lvl w:ilvl="5" w:tplc="04190005" w:tentative="1">
      <w:start w:val="1"/>
      <w:numFmt w:val="bullet"/>
      <w:lvlText w:val=""/>
      <w:lvlJc w:val="left"/>
      <w:pPr>
        <w:ind w:left="4104" w:hanging="360"/>
      </w:pPr>
      <w:rPr>
        <w:rFonts w:ascii="Wingdings" w:hAnsi="Wingdings" w:hint="default"/>
      </w:rPr>
    </w:lvl>
    <w:lvl w:ilvl="6" w:tplc="04190001" w:tentative="1">
      <w:start w:val="1"/>
      <w:numFmt w:val="bullet"/>
      <w:lvlText w:val=""/>
      <w:lvlJc w:val="left"/>
      <w:pPr>
        <w:ind w:left="4824" w:hanging="360"/>
      </w:pPr>
      <w:rPr>
        <w:rFonts w:ascii="Symbol" w:hAnsi="Symbol" w:hint="default"/>
      </w:rPr>
    </w:lvl>
    <w:lvl w:ilvl="7" w:tplc="04190003" w:tentative="1">
      <w:start w:val="1"/>
      <w:numFmt w:val="bullet"/>
      <w:lvlText w:val="o"/>
      <w:lvlJc w:val="left"/>
      <w:pPr>
        <w:ind w:left="5544" w:hanging="360"/>
      </w:pPr>
      <w:rPr>
        <w:rFonts w:ascii="Courier New" w:hAnsi="Courier New" w:cs="Courier New" w:hint="default"/>
      </w:rPr>
    </w:lvl>
    <w:lvl w:ilvl="8" w:tplc="04190005" w:tentative="1">
      <w:start w:val="1"/>
      <w:numFmt w:val="bullet"/>
      <w:lvlText w:val=""/>
      <w:lvlJc w:val="left"/>
      <w:pPr>
        <w:ind w:left="6264" w:hanging="360"/>
      </w:pPr>
      <w:rPr>
        <w:rFonts w:ascii="Wingdings" w:hAnsi="Wingdings" w:hint="default"/>
      </w:rPr>
    </w:lvl>
  </w:abstractNum>
  <w:abstractNum w:abstractNumId="28" w15:restartNumberingAfterBreak="0">
    <w:nsid w:val="57CC7CB7"/>
    <w:multiLevelType w:val="hybridMultilevel"/>
    <w:tmpl w:val="890C1D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8836BC7"/>
    <w:multiLevelType w:val="hybridMultilevel"/>
    <w:tmpl w:val="1828F9CA"/>
    <w:lvl w:ilvl="0" w:tplc="826ABC64">
      <w:start w:val="1"/>
      <w:numFmt w:val="bullet"/>
      <w:pStyle w:val="StatBlockBasic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176C9C"/>
    <w:multiLevelType w:val="hybridMultilevel"/>
    <w:tmpl w:val="3288D212"/>
    <w:lvl w:ilvl="0" w:tplc="25D60348">
      <w:start w:val="1"/>
      <w:numFmt w:val="bullet"/>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F73AF2"/>
    <w:multiLevelType w:val="hybridMultilevel"/>
    <w:tmpl w:val="9E2A6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1112274"/>
    <w:multiLevelType w:val="multilevel"/>
    <w:tmpl w:val="E4A2A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3E11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0082D84"/>
    <w:multiLevelType w:val="hybridMultilevel"/>
    <w:tmpl w:val="9620C8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70484B23"/>
    <w:multiLevelType w:val="hybridMultilevel"/>
    <w:tmpl w:val="1F369B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76C666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446717"/>
    <w:multiLevelType w:val="hybridMultilevel"/>
    <w:tmpl w:val="C41C225E"/>
    <w:lvl w:ilvl="0" w:tplc="DDBC321C">
      <w:start w:val="1"/>
      <w:numFmt w:val="decimal"/>
      <w:lvlText w:val="%1."/>
      <w:lvlJc w:val="left"/>
      <w:pPr>
        <w:ind w:left="1020" w:hanging="360"/>
      </w:pPr>
    </w:lvl>
    <w:lvl w:ilvl="1" w:tplc="04190019" w:tentative="1">
      <w:start w:val="1"/>
      <w:numFmt w:val="lowerLetter"/>
      <w:lvlText w:val="%2."/>
      <w:lvlJc w:val="left"/>
      <w:pPr>
        <w:ind w:left="1740" w:hanging="360"/>
      </w:pPr>
    </w:lvl>
    <w:lvl w:ilvl="2" w:tplc="0419001B" w:tentative="1">
      <w:start w:val="1"/>
      <w:numFmt w:val="lowerRoman"/>
      <w:lvlText w:val="%3."/>
      <w:lvlJc w:val="right"/>
      <w:pPr>
        <w:ind w:left="2460" w:hanging="180"/>
      </w:pPr>
    </w:lvl>
    <w:lvl w:ilvl="3" w:tplc="0419000F" w:tentative="1">
      <w:start w:val="1"/>
      <w:numFmt w:val="decimal"/>
      <w:lvlText w:val="%4."/>
      <w:lvlJc w:val="left"/>
      <w:pPr>
        <w:ind w:left="3180" w:hanging="360"/>
      </w:pPr>
    </w:lvl>
    <w:lvl w:ilvl="4" w:tplc="04190019" w:tentative="1">
      <w:start w:val="1"/>
      <w:numFmt w:val="lowerLetter"/>
      <w:lvlText w:val="%5."/>
      <w:lvlJc w:val="left"/>
      <w:pPr>
        <w:ind w:left="3900" w:hanging="360"/>
      </w:pPr>
    </w:lvl>
    <w:lvl w:ilvl="5" w:tplc="0419001B" w:tentative="1">
      <w:start w:val="1"/>
      <w:numFmt w:val="lowerRoman"/>
      <w:lvlText w:val="%6."/>
      <w:lvlJc w:val="right"/>
      <w:pPr>
        <w:ind w:left="4620" w:hanging="180"/>
      </w:pPr>
    </w:lvl>
    <w:lvl w:ilvl="6" w:tplc="0419000F" w:tentative="1">
      <w:start w:val="1"/>
      <w:numFmt w:val="decimal"/>
      <w:lvlText w:val="%7."/>
      <w:lvlJc w:val="left"/>
      <w:pPr>
        <w:ind w:left="5340" w:hanging="360"/>
      </w:pPr>
    </w:lvl>
    <w:lvl w:ilvl="7" w:tplc="04190019" w:tentative="1">
      <w:start w:val="1"/>
      <w:numFmt w:val="lowerLetter"/>
      <w:lvlText w:val="%8."/>
      <w:lvlJc w:val="left"/>
      <w:pPr>
        <w:ind w:left="6060" w:hanging="360"/>
      </w:pPr>
    </w:lvl>
    <w:lvl w:ilvl="8" w:tplc="0419001B" w:tentative="1">
      <w:start w:val="1"/>
      <w:numFmt w:val="lowerRoman"/>
      <w:lvlText w:val="%9."/>
      <w:lvlJc w:val="right"/>
      <w:pPr>
        <w:ind w:left="6780" w:hanging="180"/>
      </w:pPr>
    </w:lvl>
  </w:abstractNum>
  <w:num w:numId="1">
    <w:abstractNumId w:val="28"/>
  </w:num>
  <w:num w:numId="2">
    <w:abstractNumId w:val="2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8"/>
  </w:num>
  <w:num w:numId="14">
    <w:abstractNumId w:val="37"/>
  </w:num>
  <w:num w:numId="15">
    <w:abstractNumId w:val="29"/>
  </w:num>
  <w:num w:numId="16">
    <w:abstractNumId w:val="14"/>
  </w:num>
  <w:num w:numId="17">
    <w:abstractNumId w:val="15"/>
  </w:num>
  <w:num w:numId="18">
    <w:abstractNumId w:val="21"/>
  </w:num>
  <w:num w:numId="19">
    <w:abstractNumId w:val="13"/>
  </w:num>
  <w:num w:numId="20">
    <w:abstractNumId w:val="30"/>
  </w:num>
  <w:num w:numId="21">
    <w:abstractNumId w:val="31"/>
  </w:num>
  <w:num w:numId="22">
    <w:abstractNumId w:val="35"/>
  </w:num>
  <w:num w:numId="23">
    <w:abstractNumId w:val="22"/>
  </w:num>
  <w:num w:numId="24">
    <w:abstractNumId w:val="30"/>
    <w:lvlOverride w:ilvl="0">
      <w:startOverride w:val="1"/>
    </w:lvlOverride>
  </w:num>
  <w:num w:numId="25">
    <w:abstractNumId w:val="23"/>
  </w:num>
  <w:num w:numId="26">
    <w:abstractNumId w:val="24"/>
  </w:num>
  <w:num w:numId="27">
    <w:abstractNumId w:val="10"/>
  </w:num>
  <w:num w:numId="28">
    <w:abstractNumId w:val="25"/>
  </w:num>
  <w:num w:numId="29">
    <w:abstractNumId w:val="33"/>
  </w:num>
  <w:num w:numId="30">
    <w:abstractNumId w:val="26"/>
  </w:num>
  <w:num w:numId="31">
    <w:abstractNumId w:val="17"/>
  </w:num>
  <w:num w:numId="32">
    <w:abstractNumId w:val="16"/>
  </w:num>
  <w:num w:numId="33">
    <w:abstractNumId w:val="27"/>
  </w:num>
  <w:num w:numId="34">
    <w:abstractNumId w:val="34"/>
  </w:num>
  <w:num w:numId="35">
    <w:abstractNumId w:val="20"/>
  </w:num>
  <w:num w:numId="36">
    <w:abstractNumId w:val="29"/>
  </w:num>
  <w:num w:numId="37">
    <w:abstractNumId w:val="12"/>
  </w:num>
  <w:num w:numId="38">
    <w:abstractNumId w:val="36"/>
  </w:num>
  <w:num w:numId="39">
    <w:abstractNumId w:val="19"/>
  </w:num>
  <w:num w:numId="40">
    <w:abstractNumId w:val="29"/>
  </w:num>
  <w:num w:numId="41">
    <w:abstractNumId w:val="29"/>
  </w:num>
  <w:num w:numId="42">
    <w:abstractNumId w:val="11"/>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attachedTemplate r:id="rId1"/>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576"/>
  <w:defaultTableStyle w:val="TableCoreGreen1"/>
  <w:evenAndOddHeaders/>
  <w:characterSpacingControl w:val="doNotCompress"/>
  <w:hdrShapeDefaults>
    <o:shapedefaults v:ext="edit" spidmax="2049">
      <o:colormru v:ext="edit" colors="#ffc,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76E"/>
    <w:rsid w:val="00000AC6"/>
    <w:rsid w:val="00001AA6"/>
    <w:rsid w:val="000030D2"/>
    <w:rsid w:val="000031F0"/>
    <w:rsid w:val="000046BD"/>
    <w:rsid w:val="00006009"/>
    <w:rsid w:val="000069A3"/>
    <w:rsid w:val="0000797C"/>
    <w:rsid w:val="000102DE"/>
    <w:rsid w:val="00010CB6"/>
    <w:rsid w:val="00011434"/>
    <w:rsid w:val="00011539"/>
    <w:rsid w:val="00012166"/>
    <w:rsid w:val="000125B2"/>
    <w:rsid w:val="00012FDD"/>
    <w:rsid w:val="00013006"/>
    <w:rsid w:val="000138F5"/>
    <w:rsid w:val="00013C1D"/>
    <w:rsid w:val="00013E08"/>
    <w:rsid w:val="00015236"/>
    <w:rsid w:val="00015C89"/>
    <w:rsid w:val="000166C4"/>
    <w:rsid w:val="00017E8E"/>
    <w:rsid w:val="00017E9D"/>
    <w:rsid w:val="000200B0"/>
    <w:rsid w:val="000204F9"/>
    <w:rsid w:val="00020CC9"/>
    <w:rsid w:val="00020ECB"/>
    <w:rsid w:val="000225E8"/>
    <w:rsid w:val="00023C96"/>
    <w:rsid w:val="00024057"/>
    <w:rsid w:val="00024098"/>
    <w:rsid w:val="00024617"/>
    <w:rsid w:val="00025579"/>
    <w:rsid w:val="000255FF"/>
    <w:rsid w:val="00025683"/>
    <w:rsid w:val="00025DAB"/>
    <w:rsid w:val="00026081"/>
    <w:rsid w:val="000261D1"/>
    <w:rsid w:val="000266CF"/>
    <w:rsid w:val="000267BC"/>
    <w:rsid w:val="000276FB"/>
    <w:rsid w:val="00027B9E"/>
    <w:rsid w:val="00027DE5"/>
    <w:rsid w:val="000305FF"/>
    <w:rsid w:val="00030739"/>
    <w:rsid w:val="00030CD2"/>
    <w:rsid w:val="00031322"/>
    <w:rsid w:val="000322F9"/>
    <w:rsid w:val="00034BF5"/>
    <w:rsid w:val="000379EC"/>
    <w:rsid w:val="000405ED"/>
    <w:rsid w:val="00042EC4"/>
    <w:rsid w:val="00044730"/>
    <w:rsid w:val="00045C8E"/>
    <w:rsid w:val="00047174"/>
    <w:rsid w:val="00047AF5"/>
    <w:rsid w:val="0005018F"/>
    <w:rsid w:val="0005168E"/>
    <w:rsid w:val="00052328"/>
    <w:rsid w:val="0005462F"/>
    <w:rsid w:val="00055656"/>
    <w:rsid w:val="00055809"/>
    <w:rsid w:val="00055948"/>
    <w:rsid w:val="00055A3C"/>
    <w:rsid w:val="000561E0"/>
    <w:rsid w:val="0005659A"/>
    <w:rsid w:val="00056857"/>
    <w:rsid w:val="00056FA0"/>
    <w:rsid w:val="00057B33"/>
    <w:rsid w:val="00057BAE"/>
    <w:rsid w:val="00057E0F"/>
    <w:rsid w:val="00061EE5"/>
    <w:rsid w:val="00062192"/>
    <w:rsid w:val="00062AB4"/>
    <w:rsid w:val="00064290"/>
    <w:rsid w:val="00064443"/>
    <w:rsid w:val="000647F3"/>
    <w:rsid w:val="00064AA9"/>
    <w:rsid w:val="00064BD3"/>
    <w:rsid w:val="000652E1"/>
    <w:rsid w:val="0006532C"/>
    <w:rsid w:val="000668F5"/>
    <w:rsid w:val="00070349"/>
    <w:rsid w:val="000705B7"/>
    <w:rsid w:val="00071022"/>
    <w:rsid w:val="000718D2"/>
    <w:rsid w:val="0007266A"/>
    <w:rsid w:val="00074236"/>
    <w:rsid w:val="000743DB"/>
    <w:rsid w:val="00074B88"/>
    <w:rsid w:val="00074BD6"/>
    <w:rsid w:val="000750BA"/>
    <w:rsid w:val="00076FF4"/>
    <w:rsid w:val="000770DE"/>
    <w:rsid w:val="00077756"/>
    <w:rsid w:val="00081A85"/>
    <w:rsid w:val="0008243B"/>
    <w:rsid w:val="00082551"/>
    <w:rsid w:val="0008285C"/>
    <w:rsid w:val="0008286F"/>
    <w:rsid w:val="0008303A"/>
    <w:rsid w:val="00084341"/>
    <w:rsid w:val="00084B10"/>
    <w:rsid w:val="00084F42"/>
    <w:rsid w:val="000851B0"/>
    <w:rsid w:val="000862CD"/>
    <w:rsid w:val="0008744A"/>
    <w:rsid w:val="00087F70"/>
    <w:rsid w:val="00091670"/>
    <w:rsid w:val="000928E9"/>
    <w:rsid w:val="00094BC2"/>
    <w:rsid w:val="00094ED6"/>
    <w:rsid w:val="00095843"/>
    <w:rsid w:val="00095BC5"/>
    <w:rsid w:val="00096A3A"/>
    <w:rsid w:val="00097E08"/>
    <w:rsid w:val="00097FA8"/>
    <w:rsid w:val="000A015E"/>
    <w:rsid w:val="000A0260"/>
    <w:rsid w:val="000A07BC"/>
    <w:rsid w:val="000A1340"/>
    <w:rsid w:val="000A154E"/>
    <w:rsid w:val="000A23D8"/>
    <w:rsid w:val="000A2817"/>
    <w:rsid w:val="000A2F66"/>
    <w:rsid w:val="000A33B2"/>
    <w:rsid w:val="000A3BA4"/>
    <w:rsid w:val="000A4250"/>
    <w:rsid w:val="000A562E"/>
    <w:rsid w:val="000A5E1E"/>
    <w:rsid w:val="000A5F25"/>
    <w:rsid w:val="000A608B"/>
    <w:rsid w:val="000A6AE1"/>
    <w:rsid w:val="000A7FA6"/>
    <w:rsid w:val="000B0061"/>
    <w:rsid w:val="000B0597"/>
    <w:rsid w:val="000B0AEB"/>
    <w:rsid w:val="000B14B3"/>
    <w:rsid w:val="000B16D0"/>
    <w:rsid w:val="000B2005"/>
    <w:rsid w:val="000B2761"/>
    <w:rsid w:val="000B39CB"/>
    <w:rsid w:val="000B3EF6"/>
    <w:rsid w:val="000B4191"/>
    <w:rsid w:val="000B5184"/>
    <w:rsid w:val="000B63D6"/>
    <w:rsid w:val="000B79D3"/>
    <w:rsid w:val="000C0CA0"/>
    <w:rsid w:val="000C1231"/>
    <w:rsid w:val="000C132D"/>
    <w:rsid w:val="000C1E38"/>
    <w:rsid w:val="000C20DD"/>
    <w:rsid w:val="000C23BE"/>
    <w:rsid w:val="000C273D"/>
    <w:rsid w:val="000C34F7"/>
    <w:rsid w:val="000C3ED8"/>
    <w:rsid w:val="000C5C47"/>
    <w:rsid w:val="000C5DA0"/>
    <w:rsid w:val="000C5E9A"/>
    <w:rsid w:val="000C6B8D"/>
    <w:rsid w:val="000C7220"/>
    <w:rsid w:val="000C7551"/>
    <w:rsid w:val="000C7D04"/>
    <w:rsid w:val="000D07D5"/>
    <w:rsid w:val="000D1422"/>
    <w:rsid w:val="000D1525"/>
    <w:rsid w:val="000D1800"/>
    <w:rsid w:val="000D28EF"/>
    <w:rsid w:val="000D2A82"/>
    <w:rsid w:val="000D2B1C"/>
    <w:rsid w:val="000D3AA5"/>
    <w:rsid w:val="000D3AD4"/>
    <w:rsid w:val="000D6028"/>
    <w:rsid w:val="000D6A23"/>
    <w:rsid w:val="000D6F99"/>
    <w:rsid w:val="000D71FC"/>
    <w:rsid w:val="000E0127"/>
    <w:rsid w:val="000E017E"/>
    <w:rsid w:val="000E134F"/>
    <w:rsid w:val="000E1696"/>
    <w:rsid w:val="000E397B"/>
    <w:rsid w:val="000E408C"/>
    <w:rsid w:val="000E4290"/>
    <w:rsid w:val="000E45A6"/>
    <w:rsid w:val="000E574E"/>
    <w:rsid w:val="000E645A"/>
    <w:rsid w:val="000E6EEF"/>
    <w:rsid w:val="000F105C"/>
    <w:rsid w:val="000F11D0"/>
    <w:rsid w:val="000F14C0"/>
    <w:rsid w:val="000F18BE"/>
    <w:rsid w:val="000F1F11"/>
    <w:rsid w:val="000F2021"/>
    <w:rsid w:val="000F2762"/>
    <w:rsid w:val="000F3076"/>
    <w:rsid w:val="000F50E9"/>
    <w:rsid w:val="000F511F"/>
    <w:rsid w:val="000F54F5"/>
    <w:rsid w:val="000F657F"/>
    <w:rsid w:val="000F684C"/>
    <w:rsid w:val="000F763E"/>
    <w:rsid w:val="000F78A1"/>
    <w:rsid w:val="000F7BE1"/>
    <w:rsid w:val="0010172C"/>
    <w:rsid w:val="00101C42"/>
    <w:rsid w:val="00102F25"/>
    <w:rsid w:val="00103494"/>
    <w:rsid w:val="00103C7A"/>
    <w:rsid w:val="00104715"/>
    <w:rsid w:val="00104C7B"/>
    <w:rsid w:val="00106516"/>
    <w:rsid w:val="001068CB"/>
    <w:rsid w:val="00106AAD"/>
    <w:rsid w:val="00111FAD"/>
    <w:rsid w:val="00112672"/>
    <w:rsid w:val="0011280E"/>
    <w:rsid w:val="00112BE6"/>
    <w:rsid w:val="00113A18"/>
    <w:rsid w:val="0011403D"/>
    <w:rsid w:val="00115C26"/>
    <w:rsid w:val="001171C5"/>
    <w:rsid w:val="001172C6"/>
    <w:rsid w:val="00117642"/>
    <w:rsid w:val="0012003E"/>
    <w:rsid w:val="00120091"/>
    <w:rsid w:val="001217B7"/>
    <w:rsid w:val="00121D4B"/>
    <w:rsid w:val="001225C0"/>
    <w:rsid w:val="00122E73"/>
    <w:rsid w:val="001233C0"/>
    <w:rsid w:val="00123C28"/>
    <w:rsid w:val="001245E2"/>
    <w:rsid w:val="00124C48"/>
    <w:rsid w:val="001257AD"/>
    <w:rsid w:val="00125B64"/>
    <w:rsid w:val="00125F05"/>
    <w:rsid w:val="0012626F"/>
    <w:rsid w:val="00126896"/>
    <w:rsid w:val="00126F13"/>
    <w:rsid w:val="00127379"/>
    <w:rsid w:val="0012771E"/>
    <w:rsid w:val="00127E24"/>
    <w:rsid w:val="00130342"/>
    <w:rsid w:val="001309D1"/>
    <w:rsid w:val="00132835"/>
    <w:rsid w:val="00133408"/>
    <w:rsid w:val="00134413"/>
    <w:rsid w:val="00134972"/>
    <w:rsid w:val="00136467"/>
    <w:rsid w:val="001365FE"/>
    <w:rsid w:val="001368F8"/>
    <w:rsid w:val="00137F4B"/>
    <w:rsid w:val="0014092D"/>
    <w:rsid w:val="00140A20"/>
    <w:rsid w:val="00140BB2"/>
    <w:rsid w:val="00141419"/>
    <w:rsid w:val="00141493"/>
    <w:rsid w:val="001415D9"/>
    <w:rsid w:val="00141DCA"/>
    <w:rsid w:val="00143109"/>
    <w:rsid w:val="00143735"/>
    <w:rsid w:val="00143801"/>
    <w:rsid w:val="0014402C"/>
    <w:rsid w:val="0014590E"/>
    <w:rsid w:val="00145A61"/>
    <w:rsid w:val="00147309"/>
    <w:rsid w:val="001501F6"/>
    <w:rsid w:val="001513ED"/>
    <w:rsid w:val="00151B12"/>
    <w:rsid w:val="00151CD8"/>
    <w:rsid w:val="001527D5"/>
    <w:rsid w:val="00152A50"/>
    <w:rsid w:val="001538F2"/>
    <w:rsid w:val="001546F6"/>
    <w:rsid w:val="001548E8"/>
    <w:rsid w:val="00154C4B"/>
    <w:rsid w:val="0015544E"/>
    <w:rsid w:val="0015546A"/>
    <w:rsid w:val="001572C2"/>
    <w:rsid w:val="0015759C"/>
    <w:rsid w:val="00157793"/>
    <w:rsid w:val="00157BFE"/>
    <w:rsid w:val="00157C43"/>
    <w:rsid w:val="00157CB5"/>
    <w:rsid w:val="00157E2F"/>
    <w:rsid w:val="001605EF"/>
    <w:rsid w:val="00160DB0"/>
    <w:rsid w:val="001613C8"/>
    <w:rsid w:val="00161421"/>
    <w:rsid w:val="0016160D"/>
    <w:rsid w:val="0016163E"/>
    <w:rsid w:val="00161E15"/>
    <w:rsid w:val="00161E57"/>
    <w:rsid w:val="0016256A"/>
    <w:rsid w:val="00162F9C"/>
    <w:rsid w:val="001630BD"/>
    <w:rsid w:val="00164598"/>
    <w:rsid w:val="00164EE2"/>
    <w:rsid w:val="001653F3"/>
    <w:rsid w:val="00165423"/>
    <w:rsid w:val="001705EB"/>
    <w:rsid w:val="001709F2"/>
    <w:rsid w:val="00170B3D"/>
    <w:rsid w:val="00170C59"/>
    <w:rsid w:val="00171F5F"/>
    <w:rsid w:val="00173023"/>
    <w:rsid w:val="00173086"/>
    <w:rsid w:val="00173E38"/>
    <w:rsid w:val="0017401F"/>
    <w:rsid w:val="00174A0A"/>
    <w:rsid w:val="00174DA9"/>
    <w:rsid w:val="001750D6"/>
    <w:rsid w:val="001754D7"/>
    <w:rsid w:val="0017736A"/>
    <w:rsid w:val="001803F3"/>
    <w:rsid w:val="00181F63"/>
    <w:rsid w:val="001826B0"/>
    <w:rsid w:val="00182887"/>
    <w:rsid w:val="00182A0D"/>
    <w:rsid w:val="00182BC6"/>
    <w:rsid w:val="00182D8F"/>
    <w:rsid w:val="00183D60"/>
    <w:rsid w:val="00183EA2"/>
    <w:rsid w:val="001843D6"/>
    <w:rsid w:val="00186226"/>
    <w:rsid w:val="00186239"/>
    <w:rsid w:val="001869BC"/>
    <w:rsid w:val="0018781A"/>
    <w:rsid w:val="00187BC1"/>
    <w:rsid w:val="00187C54"/>
    <w:rsid w:val="00191219"/>
    <w:rsid w:val="00192796"/>
    <w:rsid w:val="001938C0"/>
    <w:rsid w:val="001944D5"/>
    <w:rsid w:val="001945A5"/>
    <w:rsid w:val="00195572"/>
    <w:rsid w:val="00195FBC"/>
    <w:rsid w:val="00196D94"/>
    <w:rsid w:val="001A06A1"/>
    <w:rsid w:val="001A06DE"/>
    <w:rsid w:val="001A12B0"/>
    <w:rsid w:val="001A1BEA"/>
    <w:rsid w:val="001A1C42"/>
    <w:rsid w:val="001A2905"/>
    <w:rsid w:val="001A4549"/>
    <w:rsid w:val="001A4611"/>
    <w:rsid w:val="001A545D"/>
    <w:rsid w:val="001A5472"/>
    <w:rsid w:val="001A62F1"/>
    <w:rsid w:val="001A68CA"/>
    <w:rsid w:val="001A6B4C"/>
    <w:rsid w:val="001A71EB"/>
    <w:rsid w:val="001A766E"/>
    <w:rsid w:val="001B0454"/>
    <w:rsid w:val="001B0C79"/>
    <w:rsid w:val="001B1868"/>
    <w:rsid w:val="001B1D7F"/>
    <w:rsid w:val="001B23EF"/>
    <w:rsid w:val="001B33A4"/>
    <w:rsid w:val="001B5B8B"/>
    <w:rsid w:val="001B5F56"/>
    <w:rsid w:val="001B648B"/>
    <w:rsid w:val="001B694F"/>
    <w:rsid w:val="001C023E"/>
    <w:rsid w:val="001C06CA"/>
    <w:rsid w:val="001C118F"/>
    <w:rsid w:val="001C1F62"/>
    <w:rsid w:val="001C25B4"/>
    <w:rsid w:val="001C25D3"/>
    <w:rsid w:val="001C2A46"/>
    <w:rsid w:val="001C34A7"/>
    <w:rsid w:val="001C3F8C"/>
    <w:rsid w:val="001C438E"/>
    <w:rsid w:val="001C469D"/>
    <w:rsid w:val="001C4A98"/>
    <w:rsid w:val="001C4FA0"/>
    <w:rsid w:val="001C54EC"/>
    <w:rsid w:val="001C5559"/>
    <w:rsid w:val="001C6122"/>
    <w:rsid w:val="001C6CC6"/>
    <w:rsid w:val="001C6F8A"/>
    <w:rsid w:val="001C7484"/>
    <w:rsid w:val="001C7A32"/>
    <w:rsid w:val="001D04FD"/>
    <w:rsid w:val="001D0AF8"/>
    <w:rsid w:val="001D1C4A"/>
    <w:rsid w:val="001D1EC5"/>
    <w:rsid w:val="001D2456"/>
    <w:rsid w:val="001D26D3"/>
    <w:rsid w:val="001D2E96"/>
    <w:rsid w:val="001D2FBE"/>
    <w:rsid w:val="001D3119"/>
    <w:rsid w:val="001D3771"/>
    <w:rsid w:val="001D40E7"/>
    <w:rsid w:val="001D4380"/>
    <w:rsid w:val="001D6451"/>
    <w:rsid w:val="001D6644"/>
    <w:rsid w:val="001D699A"/>
    <w:rsid w:val="001D6AA4"/>
    <w:rsid w:val="001D71B2"/>
    <w:rsid w:val="001D7DC2"/>
    <w:rsid w:val="001E04E4"/>
    <w:rsid w:val="001E071C"/>
    <w:rsid w:val="001E09A7"/>
    <w:rsid w:val="001E149F"/>
    <w:rsid w:val="001E37CF"/>
    <w:rsid w:val="001E3E69"/>
    <w:rsid w:val="001E4567"/>
    <w:rsid w:val="001E4652"/>
    <w:rsid w:val="001E4865"/>
    <w:rsid w:val="001E4FAE"/>
    <w:rsid w:val="001E58D1"/>
    <w:rsid w:val="001E7C9D"/>
    <w:rsid w:val="001F0186"/>
    <w:rsid w:val="001F041A"/>
    <w:rsid w:val="001F06AD"/>
    <w:rsid w:val="001F191A"/>
    <w:rsid w:val="001F1945"/>
    <w:rsid w:val="001F1DC5"/>
    <w:rsid w:val="001F1E02"/>
    <w:rsid w:val="001F22A0"/>
    <w:rsid w:val="001F256F"/>
    <w:rsid w:val="001F38A7"/>
    <w:rsid w:val="001F520B"/>
    <w:rsid w:val="001F555E"/>
    <w:rsid w:val="001F5C19"/>
    <w:rsid w:val="001F5E6C"/>
    <w:rsid w:val="001F622A"/>
    <w:rsid w:val="001F6240"/>
    <w:rsid w:val="001F70B0"/>
    <w:rsid w:val="001F7376"/>
    <w:rsid w:val="001F78E8"/>
    <w:rsid w:val="002006A5"/>
    <w:rsid w:val="00200D9E"/>
    <w:rsid w:val="00202FA2"/>
    <w:rsid w:val="002039DD"/>
    <w:rsid w:val="00205D17"/>
    <w:rsid w:val="00206001"/>
    <w:rsid w:val="00206748"/>
    <w:rsid w:val="00206A90"/>
    <w:rsid w:val="00207674"/>
    <w:rsid w:val="00211342"/>
    <w:rsid w:val="0021162D"/>
    <w:rsid w:val="00211C08"/>
    <w:rsid w:val="0021287D"/>
    <w:rsid w:val="002136B7"/>
    <w:rsid w:val="00215181"/>
    <w:rsid w:val="00215C04"/>
    <w:rsid w:val="00217AE8"/>
    <w:rsid w:val="00217ED7"/>
    <w:rsid w:val="00220C78"/>
    <w:rsid w:val="00220D3E"/>
    <w:rsid w:val="00223B03"/>
    <w:rsid w:val="0022436E"/>
    <w:rsid w:val="0022483A"/>
    <w:rsid w:val="00224FF5"/>
    <w:rsid w:val="002259F6"/>
    <w:rsid w:val="00225A35"/>
    <w:rsid w:val="00225FF4"/>
    <w:rsid w:val="00226079"/>
    <w:rsid w:val="002263AC"/>
    <w:rsid w:val="00227530"/>
    <w:rsid w:val="002302A6"/>
    <w:rsid w:val="00230E7E"/>
    <w:rsid w:val="0023214B"/>
    <w:rsid w:val="00232B3F"/>
    <w:rsid w:val="00233682"/>
    <w:rsid w:val="0023381A"/>
    <w:rsid w:val="00233ED7"/>
    <w:rsid w:val="002342B0"/>
    <w:rsid w:val="00234A5B"/>
    <w:rsid w:val="00236225"/>
    <w:rsid w:val="002377C1"/>
    <w:rsid w:val="002379DD"/>
    <w:rsid w:val="00237E04"/>
    <w:rsid w:val="00237F90"/>
    <w:rsid w:val="0024086C"/>
    <w:rsid w:val="00240F45"/>
    <w:rsid w:val="002417AE"/>
    <w:rsid w:val="0024199F"/>
    <w:rsid w:val="0024253C"/>
    <w:rsid w:val="002430CF"/>
    <w:rsid w:val="00245303"/>
    <w:rsid w:val="002469C3"/>
    <w:rsid w:val="002475B5"/>
    <w:rsid w:val="00250127"/>
    <w:rsid w:val="0025243F"/>
    <w:rsid w:val="00254665"/>
    <w:rsid w:val="002547DA"/>
    <w:rsid w:val="002548DF"/>
    <w:rsid w:val="00254B7C"/>
    <w:rsid w:val="00255315"/>
    <w:rsid w:val="00255606"/>
    <w:rsid w:val="002556D0"/>
    <w:rsid w:val="00255B2E"/>
    <w:rsid w:val="00256F1C"/>
    <w:rsid w:val="00257953"/>
    <w:rsid w:val="00257D3F"/>
    <w:rsid w:val="00257F13"/>
    <w:rsid w:val="002603F9"/>
    <w:rsid w:val="002611B8"/>
    <w:rsid w:val="002612BC"/>
    <w:rsid w:val="00262F3B"/>
    <w:rsid w:val="002631C5"/>
    <w:rsid w:val="00265015"/>
    <w:rsid w:val="00265082"/>
    <w:rsid w:val="00265317"/>
    <w:rsid w:val="00265A2F"/>
    <w:rsid w:val="00265C3C"/>
    <w:rsid w:val="00266235"/>
    <w:rsid w:val="002667AE"/>
    <w:rsid w:val="00266A99"/>
    <w:rsid w:val="00266AB0"/>
    <w:rsid w:val="00266B1B"/>
    <w:rsid w:val="00267130"/>
    <w:rsid w:val="002673F1"/>
    <w:rsid w:val="00267918"/>
    <w:rsid w:val="00267CBD"/>
    <w:rsid w:val="0027063E"/>
    <w:rsid w:val="00272437"/>
    <w:rsid w:val="002724B1"/>
    <w:rsid w:val="0027251E"/>
    <w:rsid w:val="00272616"/>
    <w:rsid w:val="00272FDC"/>
    <w:rsid w:val="002736E4"/>
    <w:rsid w:val="00273CD4"/>
    <w:rsid w:val="002742D6"/>
    <w:rsid w:val="00274417"/>
    <w:rsid w:val="00274D25"/>
    <w:rsid w:val="00275756"/>
    <w:rsid w:val="00275A4D"/>
    <w:rsid w:val="00275A56"/>
    <w:rsid w:val="00275E96"/>
    <w:rsid w:val="00276030"/>
    <w:rsid w:val="002764C1"/>
    <w:rsid w:val="00276F77"/>
    <w:rsid w:val="00276FB4"/>
    <w:rsid w:val="00277617"/>
    <w:rsid w:val="0027773D"/>
    <w:rsid w:val="002778FE"/>
    <w:rsid w:val="00277DB9"/>
    <w:rsid w:val="00277E66"/>
    <w:rsid w:val="0028083A"/>
    <w:rsid w:val="00281005"/>
    <w:rsid w:val="00281DB2"/>
    <w:rsid w:val="00282488"/>
    <w:rsid w:val="00283218"/>
    <w:rsid w:val="00285D08"/>
    <w:rsid w:val="00285D89"/>
    <w:rsid w:val="002861D3"/>
    <w:rsid w:val="002862F9"/>
    <w:rsid w:val="00287E5C"/>
    <w:rsid w:val="002906FF"/>
    <w:rsid w:val="00291DB5"/>
    <w:rsid w:val="00292092"/>
    <w:rsid w:val="0029271A"/>
    <w:rsid w:val="00292DAB"/>
    <w:rsid w:val="002932A2"/>
    <w:rsid w:val="00293434"/>
    <w:rsid w:val="00293999"/>
    <w:rsid w:val="00293A1F"/>
    <w:rsid w:val="00293AA9"/>
    <w:rsid w:val="002949B9"/>
    <w:rsid w:val="00294CC9"/>
    <w:rsid w:val="00294D64"/>
    <w:rsid w:val="002962B2"/>
    <w:rsid w:val="00296B75"/>
    <w:rsid w:val="002A25C0"/>
    <w:rsid w:val="002A27B9"/>
    <w:rsid w:val="002A2F28"/>
    <w:rsid w:val="002A4D33"/>
    <w:rsid w:val="002A52D8"/>
    <w:rsid w:val="002A559D"/>
    <w:rsid w:val="002A6C1D"/>
    <w:rsid w:val="002B01C7"/>
    <w:rsid w:val="002B2BDC"/>
    <w:rsid w:val="002B2BFC"/>
    <w:rsid w:val="002B369A"/>
    <w:rsid w:val="002B42EF"/>
    <w:rsid w:val="002B5608"/>
    <w:rsid w:val="002B5A3F"/>
    <w:rsid w:val="002B60BE"/>
    <w:rsid w:val="002B6870"/>
    <w:rsid w:val="002B7A5F"/>
    <w:rsid w:val="002B7A66"/>
    <w:rsid w:val="002C077E"/>
    <w:rsid w:val="002C1DD1"/>
    <w:rsid w:val="002C367F"/>
    <w:rsid w:val="002C3B85"/>
    <w:rsid w:val="002C484C"/>
    <w:rsid w:val="002C48A8"/>
    <w:rsid w:val="002C4CD0"/>
    <w:rsid w:val="002C5E7F"/>
    <w:rsid w:val="002C6D5D"/>
    <w:rsid w:val="002C72D4"/>
    <w:rsid w:val="002C7847"/>
    <w:rsid w:val="002D1CC4"/>
    <w:rsid w:val="002D23D1"/>
    <w:rsid w:val="002D32D3"/>
    <w:rsid w:val="002D3424"/>
    <w:rsid w:val="002D3EA6"/>
    <w:rsid w:val="002D4166"/>
    <w:rsid w:val="002D43E8"/>
    <w:rsid w:val="002D4BF9"/>
    <w:rsid w:val="002D51D6"/>
    <w:rsid w:val="002D61A7"/>
    <w:rsid w:val="002D6270"/>
    <w:rsid w:val="002D6EB9"/>
    <w:rsid w:val="002D7C99"/>
    <w:rsid w:val="002E010A"/>
    <w:rsid w:val="002E0659"/>
    <w:rsid w:val="002E0F29"/>
    <w:rsid w:val="002E0FFF"/>
    <w:rsid w:val="002E1E65"/>
    <w:rsid w:val="002E2224"/>
    <w:rsid w:val="002E289A"/>
    <w:rsid w:val="002E3496"/>
    <w:rsid w:val="002E4A09"/>
    <w:rsid w:val="002E52C0"/>
    <w:rsid w:val="002E6E86"/>
    <w:rsid w:val="002F1D80"/>
    <w:rsid w:val="002F1E77"/>
    <w:rsid w:val="002F2248"/>
    <w:rsid w:val="002F3029"/>
    <w:rsid w:val="002F3264"/>
    <w:rsid w:val="002F385B"/>
    <w:rsid w:val="002F39A8"/>
    <w:rsid w:val="002F3FB2"/>
    <w:rsid w:val="002F461F"/>
    <w:rsid w:val="002F516A"/>
    <w:rsid w:val="002F5331"/>
    <w:rsid w:val="002F586D"/>
    <w:rsid w:val="002F5D39"/>
    <w:rsid w:val="002F5DB3"/>
    <w:rsid w:val="002F6B67"/>
    <w:rsid w:val="002F741C"/>
    <w:rsid w:val="002F7F4D"/>
    <w:rsid w:val="00302071"/>
    <w:rsid w:val="003030CB"/>
    <w:rsid w:val="00303BBA"/>
    <w:rsid w:val="00304384"/>
    <w:rsid w:val="0030441D"/>
    <w:rsid w:val="003050CA"/>
    <w:rsid w:val="00305E7D"/>
    <w:rsid w:val="00307378"/>
    <w:rsid w:val="00311357"/>
    <w:rsid w:val="003115C5"/>
    <w:rsid w:val="0031261F"/>
    <w:rsid w:val="00312999"/>
    <w:rsid w:val="00314E09"/>
    <w:rsid w:val="00315195"/>
    <w:rsid w:val="003153F9"/>
    <w:rsid w:val="00315481"/>
    <w:rsid w:val="00317C78"/>
    <w:rsid w:val="003234BF"/>
    <w:rsid w:val="003239FA"/>
    <w:rsid w:val="00323D5D"/>
    <w:rsid w:val="0032413B"/>
    <w:rsid w:val="00324487"/>
    <w:rsid w:val="003246EB"/>
    <w:rsid w:val="00325D1A"/>
    <w:rsid w:val="003304C7"/>
    <w:rsid w:val="00331185"/>
    <w:rsid w:val="00331EBD"/>
    <w:rsid w:val="003321C1"/>
    <w:rsid w:val="003323FC"/>
    <w:rsid w:val="00333EA1"/>
    <w:rsid w:val="003348BE"/>
    <w:rsid w:val="003353FB"/>
    <w:rsid w:val="003379BD"/>
    <w:rsid w:val="0034130A"/>
    <w:rsid w:val="003414C2"/>
    <w:rsid w:val="0034156D"/>
    <w:rsid w:val="00341B80"/>
    <w:rsid w:val="00341FE5"/>
    <w:rsid w:val="0034299A"/>
    <w:rsid w:val="00342B75"/>
    <w:rsid w:val="003436E6"/>
    <w:rsid w:val="00343A4F"/>
    <w:rsid w:val="00344422"/>
    <w:rsid w:val="00344CA2"/>
    <w:rsid w:val="00345E2C"/>
    <w:rsid w:val="00346484"/>
    <w:rsid w:val="0034758D"/>
    <w:rsid w:val="00347656"/>
    <w:rsid w:val="00347F3A"/>
    <w:rsid w:val="00350F9A"/>
    <w:rsid w:val="0035101E"/>
    <w:rsid w:val="00351623"/>
    <w:rsid w:val="00353C76"/>
    <w:rsid w:val="00353FE4"/>
    <w:rsid w:val="00354529"/>
    <w:rsid w:val="00354F6B"/>
    <w:rsid w:val="003556DD"/>
    <w:rsid w:val="003560FF"/>
    <w:rsid w:val="00357925"/>
    <w:rsid w:val="003611FB"/>
    <w:rsid w:val="00362890"/>
    <w:rsid w:val="00362A89"/>
    <w:rsid w:val="00363660"/>
    <w:rsid w:val="00363866"/>
    <w:rsid w:val="00363B75"/>
    <w:rsid w:val="00364538"/>
    <w:rsid w:val="003654F7"/>
    <w:rsid w:val="0036563A"/>
    <w:rsid w:val="00365BE7"/>
    <w:rsid w:val="00365C2C"/>
    <w:rsid w:val="003662E2"/>
    <w:rsid w:val="00367297"/>
    <w:rsid w:val="00367403"/>
    <w:rsid w:val="00367F39"/>
    <w:rsid w:val="00370F88"/>
    <w:rsid w:val="00371043"/>
    <w:rsid w:val="0037211E"/>
    <w:rsid w:val="00373DB4"/>
    <w:rsid w:val="00373F00"/>
    <w:rsid w:val="00374114"/>
    <w:rsid w:val="00374BBB"/>
    <w:rsid w:val="00375D20"/>
    <w:rsid w:val="00376ECE"/>
    <w:rsid w:val="00377216"/>
    <w:rsid w:val="00380A4D"/>
    <w:rsid w:val="00381167"/>
    <w:rsid w:val="003812AA"/>
    <w:rsid w:val="0038276E"/>
    <w:rsid w:val="0038439B"/>
    <w:rsid w:val="003845BE"/>
    <w:rsid w:val="00384AC0"/>
    <w:rsid w:val="003853F4"/>
    <w:rsid w:val="00385DF2"/>
    <w:rsid w:val="00386961"/>
    <w:rsid w:val="0038780D"/>
    <w:rsid w:val="00390194"/>
    <w:rsid w:val="003909B6"/>
    <w:rsid w:val="00390EFB"/>
    <w:rsid w:val="00391203"/>
    <w:rsid w:val="003916F1"/>
    <w:rsid w:val="003919B8"/>
    <w:rsid w:val="00392B39"/>
    <w:rsid w:val="00393603"/>
    <w:rsid w:val="00394275"/>
    <w:rsid w:val="003953D2"/>
    <w:rsid w:val="00395860"/>
    <w:rsid w:val="00397874"/>
    <w:rsid w:val="003978DE"/>
    <w:rsid w:val="003A01F7"/>
    <w:rsid w:val="003A0CAE"/>
    <w:rsid w:val="003A0F8D"/>
    <w:rsid w:val="003A16D8"/>
    <w:rsid w:val="003A1912"/>
    <w:rsid w:val="003A1D01"/>
    <w:rsid w:val="003A29D2"/>
    <w:rsid w:val="003A2ACD"/>
    <w:rsid w:val="003A2DB2"/>
    <w:rsid w:val="003A2DF2"/>
    <w:rsid w:val="003A3C3C"/>
    <w:rsid w:val="003A3C4A"/>
    <w:rsid w:val="003A3C71"/>
    <w:rsid w:val="003A3F50"/>
    <w:rsid w:val="003A5333"/>
    <w:rsid w:val="003B04CE"/>
    <w:rsid w:val="003B3DF3"/>
    <w:rsid w:val="003B41E2"/>
    <w:rsid w:val="003B47A0"/>
    <w:rsid w:val="003B612D"/>
    <w:rsid w:val="003B719A"/>
    <w:rsid w:val="003B7424"/>
    <w:rsid w:val="003C1FCD"/>
    <w:rsid w:val="003C236F"/>
    <w:rsid w:val="003C32BE"/>
    <w:rsid w:val="003C38E6"/>
    <w:rsid w:val="003C641A"/>
    <w:rsid w:val="003C662A"/>
    <w:rsid w:val="003C68BC"/>
    <w:rsid w:val="003C6B45"/>
    <w:rsid w:val="003C7A78"/>
    <w:rsid w:val="003D0802"/>
    <w:rsid w:val="003D08F8"/>
    <w:rsid w:val="003D0D4B"/>
    <w:rsid w:val="003D0E39"/>
    <w:rsid w:val="003D11D2"/>
    <w:rsid w:val="003D1C96"/>
    <w:rsid w:val="003D1FF1"/>
    <w:rsid w:val="003D2702"/>
    <w:rsid w:val="003D272D"/>
    <w:rsid w:val="003D2F13"/>
    <w:rsid w:val="003D33BE"/>
    <w:rsid w:val="003D38E7"/>
    <w:rsid w:val="003D4EAB"/>
    <w:rsid w:val="003D5139"/>
    <w:rsid w:val="003D5673"/>
    <w:rsid w:val="003D5ED7"/>
    <w:rsid w:val="003D73D1"/>
    <w:rsid w:val="003D7763"/>
    <w:rsid w:val="003E0347"/>
    <w:rsid w:val="003E17E9"/>
    <w:rsid w:val="003E18C3"/>
    <w:rsid w:val="003E1D1C"/>
    <w:rsid w:val="003E2528"/>
    <w:rsid w:val="003E2808"/>
    <w:rsid w:val="003E2D16"/>
    <w:rsid w:val="003E2F70"/>
    <w:rsid w:val="003E2FA0"/>
    <w:rsid w:val="003E3930"/>
    <w:rsid w:val="003E3AF4"/>
    <w:rsid w:val="003E467B"/>
    <w:rsid w:val="003E4760"/>
    <w:rsid w:val="003E49AB"/>
    <w:rsid w:val="003E522F"/>
    <w:rsid w:val="003E5B82"/>
    <w:rsid w:val="003E6107"/>
    <w:rsid w:val="003E783A"/>
    <w:rsid w:val="003E797D"/>
    <w:rsid w:val="003F00F3"/>
    <w:rsid w:val="003F0CD6"/>
    <w:rsid w:val="003F1A6C"/>
    <w:rsid w:val="003F25B3"/>
    <w:rsid w:val="003F2B32"/>
    <w:rsid w:val="003F3237"/>
    <w:rsid w:val="003F3357"/>
    <w:rsid w:val="003F4686"/>
    <w:rsid w:val="003F4893"/>
    <w:rsid w:val="003F5D1E"/>
    <w:rsid w:val="003F6436"/>
    <w:rsid w:val="003F6472"/>
    <w:rsid w:val="003F6DB3"/>
    <w:rsid w:val="003F6EC7"/>
    <w:rsid w:val="003F7748"/>
    <w:rsid w:val="003F78E9"/>
    <w:rsid w:val="003F7A3A"/>
    <w:rsid w:val="003F7D5F"/>
    <w:rsid w:val="004004D9"/>
    <w:rsid w:val="00401050"/>
    <w:rsid w:val="004010D1"/>
    <w:rsid w:val="004016CC"/>
    <w:rsid w:val="00401B5F"/>
    <w:rsid w:val="00401E08"/>
    <w:rsid w:val="00402116"/>
    <w:rsid w:val="004022AB"/>
    <w:rsid w:val="004022E9"/>
    <w:rsid w:val="00402A26"/>
    <w:rsid w:val="0040307A"/>
    <w:rsid w:val="00403EE8"/>
    <w:rsid w:val="004043A2"/>
    <w:rsid w:val="004043AB"/>
    <w:rsid w:val="00404DEF"/>
    <w:rsid w:val="004057A7"/>
    <w:rsid w:val="00410C91"/>
    <w:rsid w:val="00411497"/>
    <w:rsid w:val="00411A7A"/>
    <w:rsid w:val="004130B7"/>
    <w:rsid w:val="00413DF0"/>
    <w:rsid w:val="004143FF"/>
    <w:rsid w:val="00415191"/>
    <w:rsid w:val="00415FD3"/>
    <w:rsid w:val="0041627D"/>
    <w:rsid w:val="0041665C"/>
    <w:rsid w:val="00416E3A"/>
    <w:rsid w:val="004205BA"/>
    <w:rsid w:val="00422679"/>
    <w:rsid w:val="00422CAA"/>
    <w:rsid w:val="00423C3E"/>
    <w:rsid w:val="00423F0D"/>
    <w:rsid w:val="00425CAE"/>
    <w:rsid w:val="0042654A"/>
    <w:rsid w:val="00430F6C"/>
    <w:rsid w:val="004319DE"/>
    <w:rsid w:val="00431C89"/>
    <w:rsid w:val="004338CC"/>
    <w:rsid w:val="0043390B"/>
    <w:rsid w:val="00434BE2"/>
    <w:rsid w:val="00436548"/>
    <w:rsid w:val="00437481"/>
    <w:rsid w:val="0043766F"/>
    <w:rsid w:val="00440002"/>
    <w:rsid w:val="0044052F"/>
    <w:rsid w:val="0044083C"/>
    <w:rsid w:val="004416C2"/>
    <w:rsid w:val="00441A57"/>
    <w:rsid w:val="00441CE8"/>
    <w:rsid w:val="00442863"/>
    <w:rsid w:val="004428EE"/>
    <w:rsid w:val="00442CB5"/>
    <w:rsid w:val="00443376"/>
    <w:rsid w:val="00444259"/>
    <w:rsid w:val="00445BBA"/>
    <w:rsid w:val="004466B2"/>
    <w:rsid w:val="00450058"/>
    <w:rsid w:val="004501BC"/>
    <w:rsid w:val="00451F07"/>
    <w:rsid w:val="00451F68"/>
    <w:rsid w:val="004521A1"/>
    <w:rsid w:val="0045224F"/>
    <w:rsid w:val="00452A06"/>
    <w:rsid w:val="00453192"/>
    <w:rsid w:val="00453808"/>
    <w:rsid w:val="00454A64"/>
    <w:rsid w:val="004551A7"/>
    <w:rsid w:val="0045531D"/>
    <w:rsid w:val="00455E1C"/>
    <w:rsid w:val="004564A3"/>
    <w:rsid w:val="0045727D"/>
    <w:rsid w:val="004577C0"/>
    <w:rsid w:val="00461056"/>
    <w:rsid w:val="0046144E"/>
    <w:rsid w:val="00462586"/>
    <w:rsid w:val="004632DE"/>
    <w:rsid w:val="004645BB"/>
    <w:rsid w:val="004658C9"/>
    <w:rsid w:val="00466632"/>
    <w:rsid w:val="00466795"/>
    <w:rsid w:val="00466D36"/>
    <w:rsid w:val="00467C6F"/>
    <w:rsid w:val="00471252"/>
    <w:rsid w:val="004716A6"/>
    <w:rsid w:val="00471B7C"/>
    <w:rsid w:val="00471E73"/>
    <w:rsid w:val="00472781"/>
    <w:rsid w:val="004737AC"/>
    <w:rsid w:val="00473C8D"/>
    <w:rsid w:val="0047401B"/>
    <w:rsid w:val="0047430B"/>
    <w:rsid w:val="004753E5"/>
    <w:rsid w:val="00476598"/>
    <w:rsid w:val="004768CC"/>
    <w:rsid w:val="00476B51"/>
    <w:rsid w:val="00477878"/>
    <w:rsid w:val="00477990"/>
    <w:rsid w:val="0048027F"/>
    <w:rsid w:val="00480579"/>
    <w:rsid w:val="004815E4"/>
    <w:rsid w:val="0048291B"/>
    <w:rsid w:val="004830A7"/>
    <w:rsid w:val="004837CE"/>
    <w:rsid w:val="004844B8"/>
    <w:rsid w:val="0048487E"/>
    <w:rsid w:val="004857D9"/>
    <w:rsid w:val="00485818"/>
    <w:rsid w:val="00485DB8"/>
    <w:rsid w:val="004863EA"/>
    <w:rsid w:val="00487331"/>
    <w:rsid w:val="0048771F"/>
    <w:rsid w:val="00487BE0"/>
    <w:rsid w:val="0049029A"/>
    <w:rsid w:val="00492329"/>
    <w:rsid w:val="00492A8F"/>
    <w:rsid w:val="00492BF9"/>
    <w:rsid w:val="00492D8A"/>
    <w:rsid w:val="00493BF1"/>
    <w:rsid w:val="00494D0D"/>
    <w:rsid w:val="0049517C"/>
    <w:rsid w:val="00497B3C"/>
    <w:rsid w:val="004A0D31"/>
    <w:rsid w:val="004A280C"/>
    <w:rsid w:val="004A3CD9"/>
    <w:rsid w:val="004A3F99"/>
    <w:rsid w:val="004A42E5"/>
    <w:rsid w:val="004A4738"/>
    <w:rsid w:val="004A4B67"/>
    <w:rsid w:val="004A4D5A"/>
    <w:rsid w:val="004A54E2"/>
    <w:rsid w:val="004A5AF6"/>
    <w:rsid w:val="004A5DCE"/>
    <w:rsid w:val="004A7005"/>
    <w:rsid w:val="004A71A6"/>
    <w:rsid w:val="004B0399"/>
    <w:rsid w:val="004B265F"/>
    <w:rsid w:val="004B2AB9"/>
    <w:rsid w:val="004B32AB"/>
    <w:rsid w:val="004B3CC9"/>
    <w:rsid w:val="004B41D6"/>
    <w:rsid w:val="004B56FE"/>
    <w:rsid w:val="004B5EA4"/>
    <w:rsid w:val="004B6601"/>
    <w:rsid w:val="004B6F4E"/>
    <w:rsid w:val="004C0008"/>
    <w:rsid w:val="004C02E2"/>
    <w:rsid w:val="004C04A7"/>
    <w:rsid w:val="004C1957"/>
    <w:rsid w:val="004C1E3D"/>
    <w:rsid w:val="004C1F3A"/>
    <w:rsid w:val="004C2B36"/>
    <w:rsid w:val="004C2F90"/>
    <w:rsid w:val="004C3632"/>
    <w:rsid w:val="004C3A4A"/>
    <w:rsid w:val="004C3EF3"/>
    <w:rsid w:val="004C3F71"/>
    <w:rsid w:val="004C46F5"/>
    <w:rsid w:val="004C4D1A"/>
    <w:rsid w:val="004C648C"/>
    <w:rsid w:val="004C6862"/>
    <w:rsid w:val="004C7D32"/>
    <w:rsid w:val="004D1BFB"/>
    <w:rsid w:val="004D2753"/>
    <w:rsid w:val="004D2810"/>
    <w:rsid w:val="004D2F8E"/>
    <w:rsid w:val="004D3152"/>
    <w:rsid w:val="004D3643"/>
    <w:rsid w:val="004D542D"/>
    <w:rsid w:val="004D5A9A"/>
    <w:rsid w:val="004E01CE"/>
    <w:rsid w:val="004E1ACC"/>
    <w:rsid w:val="004E1B8C"/>
    <w:rsid w:val="004E2910"/>
    <w:rsid w:val="004E3095"/>
    <w:rsid w:val="004E38D5"/>
    <w:rsid w:val="004E4387"/>
    <w:rsid w:val="004E43BF"/>
    <w:rsid w:val="004E5416"/>
    <w:rsid w:val="004F0372"/>
    <w:rsid w:val="004F1A8D"/>
    <w:rsid w:val="004F23CC"/>
    <w:rsid w:val="004F332B"/>
    <w:rsid w:val="004F362C"/>
    <w:rsid w:val="004F4B11"/>
    <w:rsid w:val="004F4CB0"/>
    <w:rsid w:val="004F4D5E"/>
    <w:rsid w:val="004F4EBB"/>
    <w:rsid w:val="004F5246"/>
    <w:rsid w:val="004F582E"/>
    <w:rsid w:val="004F6A2D"/>
    <w:rsid w:val="00500ADB"/>
    <w:rsid w:val="00501121"/>
    <w:rsid w:val="00501C62"/>
    <w:rsid w:val="00502260"/>
    <w:rsid w:val="00502514"/>
    <w:rsid w:val="00502587"/>
    <w:rsid w:val="00502B7B"/>
    <w:rsid w:val="00502D1F"/>
    <w:rsid w:val="0050389E"/>
    <w:rsid w:val="005045F8"/>
    <w:rsid w:val="0050480E"/>
    <w:rsid w:val="00505026"/>
    <w:rsid w:val="005053DC"/>
    <w:rsid w:val="0050598B"/>
    <w:rsid w:val="00505D3C"/>
    <w:rsid w:val="00507760"/>
    <w:rsid w:val="00507B45"/>
    <w:rsid w:val="0051143D"/>
    <w:rsid w:val="005116E9"/>
    <w:rsid w:val="00512D5F"/>
    <w:rsid w:val="00515912"/>
    <w:rsid w:val="00515B0F"/>
    <w:rsid w:val="00515CD0"/>
    <w:rsid w:val="005161FC"/>
    <w:rsid w:val="005166F3"/>
    <w:rsid w:val="00516702"/>
    <w:rsid w:val="0051690C"/>
    <w:rsid w:val="00516A36"/>
    <w:rsid w:val="00520455"/>
    <w:rsid w:val="00521A9A"/>
    <w:rsid w:val="00522186"/>
    <w:rsid w:val="00526356"/>
    <w:rsid w:val="00526658"/>
    <w:rsid w:val="00527699"/>
    <w:rsid w:val="00530A3F"/>
    <w:rsid w:val="00532643"/>
    <w:rsid w:val="00532AA1"/>
    <w:rsid w:val="00532AF1"/>
    <w:rsid w:val="005340D1"/>
    <w:rsid w:val="00534E5B"/>
    <w:rsid w:val="00536AE8"/>
    <w:rsid w:val="00541435"/>
    <w:rsid w:val="0054218E"/>
    <w:rsid w:val="005421CA"/>
    <w:rsid w:val="00546FEA"/>
    <w:rsid w:val="005471AC"/>
    <w:rsid w:val="0055032B"/>
    <w:rsid w:val="005503A4"/>
    <w:rsid w:val="00550952"/>
    <w:rsid w:val="00550FC2"/>
    <w:rsid w:val="00551015"/>
    <w:rsid w:val="0055175D"/>
    <w:rsid w:val="0055205D"/>
    <w:rsid w:val="00553088"/>
    <w:rsid w:val="00554787"/>
    <w:rsid w:val="00554AA6"/>
    <w:rsid w:val="005552B3"/>
    <w:rsid w:val="0055583A"/>
    <w:rsid w:val="005566BF"/>
    <w:rsid w:val="00556F19"/>
    <w:rsid w:val="00557B55"/>
    <w:rsid w:val="00557DE3"/>
    <w:rsid w:val="00557E7A"/>
    <w:rsid w:val="00560516"/>
    <w:rsid w:val="005608B7"/>
    <w:rsid w:val="005612EE"/>
    <w:rsid w:val="005612F7"/>
    <w:rsid w:val="005615F7"/>
    <w:rsid w:val="00562578"/>
    <w:rsid w:val="00562694"/>
    <w:rsid w:val="00562CD6"/>
    <w:rsid w:val="00562F95"/>
    <w:rsid w:val="005632E5"/>
    <w:rsid w:val="00563F53"/>
    <w:rsid w:val="00563FAF"/>
    <w:rsid w:val="005647F7"/>
    <w:rsid w:val="0056485F"/>
    <w:rsid w:val="005648A5"/>
    <w:rsid w:val="005659E6"/>
    <w:rsid w:val="00566BCC"/>
    <w:rsid w:val="005674BC"/>
    <w:rsid w:val="00567E74"/>
    <w:rsid w:val="00571FE0"/>
    <w:rsid w:val="00572368"/>
    <w:rsid w:val="00572725"/>
    <w:rsid w:val="005739F1"/>
    <w:rsid w:val="00573AE5"/>
    <w:rsid w:val="005750C5"/>
    <w:rsid w:val="00575CC7"/>
    <w:rsid w:val="005768D0"/>
    <w:rsid w:val="00576E7A"/>
    <w:rsid w:val="00577CCE"/>
    <w:rsid w:val="00581025"/>
    <w:rsid w:val="0058186A"/>
    <w:rsid w:val="00582B29"/>
    <w:rsid w:val="00582CA6"/>
    <w:rsid w:val="00582EA6"/>
    <w:rsid w:val="00583047"/>
    <w:rsid w:val="0058375C"/>
    <w:rsid w:val="00584737"/>
    <w:rsid w:val="00584A8F"/>
    <w:rsid w:val="00584BCF"/>
    <w:rsid w:val="00585C71"/>
    <w:rsid w:val="00586875"/>
    <w:rsid w:val="00586D93"/>
    <w:rsid w:val="00587467"/>
    <w:rsid w:val="00587688"/>
    <w:rsid w:val="00590F59"/>
    <w:rsid w:val="00591EC6"/>
    <w:rsid w:val="00592960"/>
    <w:rsid w:val="005929C4"/>
    <w:rsid w:val="00592DA9"/>
    <w:rsid w:val="005935CA"/>
    <w:rsid w:val="00593733"/>
    <w:rsid w:val="005944CF"/>
    <w:rsid w:val="00594B69"/>
    <w:rsid w:val="00594C8B"/>
    <w:rsid w:val="005960C0"/>
    <w:rsid w:val="0059633E"/>
    <w:rsid w:val="00596D4F"/>
    <w:rsid w:val="00596D60"/>
    <w:rsid w:val="005973C7"/>
    <w:rsid w:val="00597C46"/>
    <w:rsid w:val="005A0A34"/>
    <w:rsid w:val="005A192A"/>
    <w:rsid w:val="005A245F"/>
    <w:rsid w:val="005A3549"/>
    <w:rsid w:val="005A359A"/>
    <w:rsid w:val="005A5F56"/>
    <w:rsid w:val="005A6C59"/>
    <w:rsid w:val="005A7B78"/>
    <w:rsid w:val="005B093C"/>
    <w:rsid w:val="005B110B"/>
    <w:rsid w:val="005B16CF"/>
    <w:rsid w:val="005B183C"/>
    <w:rsid w:val="005B3526"/>
    <w:rsid w:val="005B36B1"/>
    <w:rsid w:val="005B4617"/>
    <w:rsid w:val="005B546E"/>
    <w:rsid w:val="005B58B3"/>
    <w:rsid w:val="005B58EE"/>
    <w:rsid w:val="005B7410"/>
    <w:rsid w:val="005B77C2"/>
    <w:rsid w:val="005C005C"/>
    <w:rsid w:val="005C0721"/>
    <w:rsid w:val="005C2A68"/>
    <w:rsid w:val="005C2D27"/>
    <w:rsid w:val="005C2F3C"/>
    <w:rsid w:val="005C3963"/>
    <w:rsid w:val="005C4B05"/>
    <w:rsid w:val="005C4B81"/>
    <w:rsid w:val="005C4E27"/>
    <w:rsid w:val="005C5F67"/>
    <w:rsid w:val="005C60E0"/>
    <w:rsid w:val="005C66DA"/>
    <w:rsid w:val="005C687C"/>
    <w:rsid w:val="005C7F91"/>
    <w:rsid w:val="005D0C18"/>
    <w:rsid w:val="005D1CE8"/>
    <w:rsid w:val="005D2B8D"/>
    <w:rsid w:val="005D2C58"/>
    <w:rsid w:val="005D2E3C"/>
    <w:rsid w:val="005D3E20"/>
    <w:rsid w:val="005D4267"/>
    <w:rsid w:val="005D44A8"/>
    <w:rsid w:val="005D535C"/>
    <w:rsid w:val="005D5478"/>
    <w:rsid w:val="005D58AA"/>
    <w:rsid w:val="005D63AE"/>
    <w:rsid w:val="005D6BF9"/>
    <w:rsid w:val="005E0BF6"/>
    <w:rsid w:val="005E0C15"/>
    <w:rsid w:val="005E11B3"/>
    <w:rsid w:val="005E15CD"/>
    <w:rsid w:val="005E20E5"/>
    <w:rsid w:val="005E2157"/>
    <w:rsid w:val="005E22A6"/>
    <w:rsid w:val="005E2DB8"/>
    <w:rsid w:val="005E3B39"/>
    <w:rsid w:val="005E3C5E"/>
    <w:rsid w:val="005E5D17"/>
    <w:rsid w:val="005E62E0"/>
    <w:rsid w:val="005E7EE9"/>
    <w:rsid w:val="005F111D"/>
    <w:rsid w:val="005F1953"/>
    <w:rsid w:val="005F27EE"/>
    <w:rsid w:val="005F411E"/>
    <w:rsid w:val="005F4177"/>
    <w:rsid w:val="005F48C6"/>
    <w:rsid w:val="005F53B1"/>
    <w:rsid w:val="005F5BEF"/>
    <w:rsid w:val="005F5C1F"/>
    <w:rsid w:val="005F5D95"/>
    <w:rsid w:val="005F70F9"/>
    <w:rsid w:val="005F72D6"/>
    <w:rsid w:val="005F74F4"/>
    <w:rsid w:val="0060245A"/>
    <w:rsid w:val="006041DB"/>
    <w:rsid w:val="00604303"/>
    <w:rsid w:val="00604685"/>
    <w:rsid w:val="006046AE"/>
    <w:rsid w:val="00604773"/>
    <w:rsid w:val="00605968"/>
    <w:rsid w:val="006064D4"/>
    <w:rsid w:val="006067D2"/>
    <w:rsid w:val="00607781"/>
    <w:rsid w:val="00607B76"/>
    <w:rsid w:val="00610B7C"/>
    <w:rsid w:val="00611FD6"/>
    <w:rsid w:val="0061234F"/>
    <w:rsid w:val="00612EF3"/>
    <w:rsid w:val="0061338C"/>
    <w:rsid w:val="006139DA"/>
    <w:rsid w:val="00613C5E"/>
    <w:rsid w:val="00614630"/>
    <w:rsid w:val="00614E2F"/>
    <w:rsid w:val="00615107"/>
    <w:rsid w:val="00615505"/>
    <w:rsid w:val="006176B5"/>
    <w:rsid w:val="00617FA2"/>
    <w:rsid w:val="00623B8F"/>
    <w:rsid w:val="00623C25"/>
    <w:rsid w:val="00624393"/>
    <w:rsid w:val="006243C2"/>
    <w:rsid w:val="0062486E"/>
    <w:rsid w:val="006248D7"/>
    <w:rsid w:val="00624BFF"/>
    <w:rsid w:val="006274BD"/>
    <w:rsid w:val="00627CD1"/>
    <w:rsid w:val="00631017"/>
    <w:rsid w:val="00632056"/>
    <w:rsid w:val="00632932"/>
    <w:rsid w:val="00633AB6"/>
    <w:rsid w:val="00633B9A"/>
    <w:rsid w:val="006347F1"/>
    <w:rsid w:val="0063481E"/>
    <w:rsid w:val="006358F9"/>
    <w:rsid w:val="00635D8B"/>
    <w:rsid w:val="00635F44"/>
    <w:rsid w:val="0063736C"/>
    <w:rsid w:val="00637456"/>
    <w:rsid w:val="00637D8E"/>
    <w:rsid w:val="00641A83"/>
    <w:rsid w:val="00641CA0"/>
    <w:rsid w:val="00641E56"/>
    <w:rsid w:val="006424AB"/>
    <w:rsid w:val="0064254A"/>
    <w:rsid w:val="00642AEF"/>
    <w:rsid w:val="00642EE8"/>
    <w:rsid w:val="00644917"/>
    <w:rsid w:val="00644BB9"/>
    <w:rsid w:val="00644F69"/>
    <w:rsid w:val="0064515C"/>
    <w:rsid w:val="0064663F"/>
    <w:rsid w:val="00646657"/>
    <w:rsid w:val="0064692F"/>
    <w:rsid w:val="00646997"/>
    <w:rsid w:val="00646A0B"/>
    <w:rsid w:val="0064777C"/>
    <w:rsid w:val="00647801"/>
    <w:rsid w:val="00647E0C"/>
    <w:rsid w:val="00650951"/>
    <w:rsid w:val="00650C3F"/>
    <w:rsid w:val="00650C48"/>
    <w:rsid w:val="00650FFA"/>
    <w:rsid w:val="00651667"/>
    <w:rsid w:val="006517C0"/>
    <w:rsid w:val="00652158"/>
    <w:rsid w:val="006528C7"/>
    <w:rsid w:val="00652A87"/>
    <w:rsid w:val="00652E6B"/>
    <w:rsid w:val="006530CD"/>
    <w:rsid w:val="006539AC"/>
    <w:rsid w:val="006553F6"/>
    <w:rsid w:val="00655C5D"/>
    <w:rsid w:val="00655D10"/>
    <w:rsid w:val="0065607C"/>
    <w:rsid w:val="006562D4"/>
    <w:rsid w:val="006573C9"/>
    <w:rsid w:val="00661F61"/>
    <w:rsid w:val="00662B63"/>
    <w:rsid w:val="00662BF1"/>
    <w:rsid w:val="00663966"/>
    <w:rsid w:val="00663B4A"/>
    <w:rsid w:val="00664462"/>
    <w:rsid w:val="00664A46"/>
    <w:rsid w:val="006674C8"/>
    <w:rsid w:val="00670A7B"/>
    <w:rsid w:val="006717D5"/>
    <w:rsid w:val="00673381"/>
    <w:rsid w:val="00674492"/>
    <w:rsid w:val="0067450F"/>
    <w:rsid w:val="006745E7"/>
    <w:rsid w:val="00674C62"/>
    <w:rsid w:val="00674D4C"/>
    <w:rsid w:val="00675A51"/>
    <w:rsid w:val="00676A9C"/>
    <w:rsid w:val="006771DB"/>
    <w:rsid w:val="00677420"/>
    <w:rsid w:val="00680442"/>
    <w:rsid w:val="0068080A"/>
    <w:rsid w:val="00680D39"/>
    <w:rsid w:val="0068142D"/>
    <w:rsid w:val="00681C7C"/>
    <w:rsid w:val="00681E8C"/>
    <w:rsid w:val="00682977"/>
    <w:rsid w:val="00682FCC"/>
    <w:rsid w:val="00683025"/>
    <w:rsid w:val="00684A73"/>
    <w:rsid w:val="00684C45"/>
    <w:rsid w:val="00684DEF"/>
    <w:rsid w:val="00686AB7"/>
    <w:rsid w:val="00686D96"/>
    <w:rsid w:val="00690060"/>
    <w:rsid w:val="006913CE"/>
    <w:rsid w:val="0069146B"/>
    <w:rsid w:val="00691830"/>
    <w:rsid w:val="00692210"/>
    <w:rsid w:val="006923CC"/>
    <w:rsid w:val="00692BBB"/>
    <w:rsid w:val="00692E81"/>
    <w:rsid w:val="006936C0"/>
    <w:rsid w:val="0069378F"/>
    <w:rsid w:val="00694856"/>
    <w:rsid w:val="006961C1"/>
    <w:rsid w:val="006968A3"/>
    <w:rsid w:val="00696A4F"/>
    <w:rsid w:val="0069777A"/>
    <w:rsid w:val="00697891"/>
    <w:rsid w:val="00697AE7"/>
    <w:rsid w:val="00697F2C"/>
    <w:rsid w:val="006A0651"/>
    <w:rsid w:val="006A0686"/>
    <w:rsid w:val="006A0C84"/>
    <w:rsid w:val="006A0E8D"/>
    <w:rsid w:val="006A19CB"/>
    <w:rsid w:val="006A1D4C"/>
    <w:rsid w:val="006A39DE"/>
    <w:rsid w:val="006A4977"/>
    <w:rsid w:val="006A5A05"/>
    <w:rsid w:val="006A5BD2"/>
    <w:rsid w:val="006A76CC"/>
    <w:rsid w:val="006B05A8"/>
    <w:rsid w:val="006B3282"/>
    <w:rsid w:val="006B34EC"/>
    <w:rsid w:val="006B42CA"/>
    <w:rsid w:val="006B47BA"/>
    <w:rsid w:val="006B4BB5"/>
    <w:rsid w:val="006B4CE7"/>
    <w:rsid w:val="006B512C"/>
    <w:rsid w:val="006B5379"/>
    <w:rsid w:val="006B74EC"/>
    <w:rsid w:val="006C2430"/>
    <w:rsid w:val="006C2D49"/>
    <w:rsid w:val="006C3A12"/>
    <w:rsid w:val="006C3F25"/>
    <w:rsid w:val="006C571F"/>
    <w:rsid w:val="006C6024"/>
    <w:rsid w:val="006C66D4"/>
    <w:rsid w:val="006C7F7F"/>
    <w:rsid w:val="006D054A"/>
    <w:rsid w:val="006D0D32"/>
    <w:rsid w:val="006D20E8"/>
    <w:rsid w:val="006D2635"/>
    <w:rsid w:val="006D3204"/>
    <w:rsid w:val="006D3E1F"/>
    <w:rsid w:val="006D44F6"/>
    <w:rsid w:val="006D60F6"/>
    <w:rsid w:val="006D70EC"/>
    <w:rsid w:val="006D798B"/>
    <w:rsid w:val="006D7DDC"/>
    <w:rsid w:val="006E2118"/>
    <w:rsid w:val="006E2153"/>
    <w:rsid w:val="006E2606"/>
    <w:rsid w:val="006E2E52"/>
    <w:rsid w:val="006E30ED"/>
    <w:rsid w:val="006E310E"/>
    <w:rsid w:val="006E519E"/>
    <w:rsid w:val="006E6B39"/>
    <w:rsid w:val="006E6E96"/>
    <w:rsid w:val="006E75C7"/>
    <w:rsid w:val="006F0BFF"/>
    <w:rsid w:val="006F1ABD"/>
    <w:rsid w:val="006F33D7"/>
    <w:rsid w:val="006F34CD"/>
    <w:rsid w:val="006F55DB"/>
    <w:rsid w:val="006F5F5F"/>
    <w:rsid w:val="006F631E"/>
    <w:rsid w:val="006F6565"/>
    <w:rsid w:val="006F6DBE"/>
    <w:rsid w:val="006F758C"/>
    <w:rsid w:val="006F7A3B"/>
    <w:rsid w:val="00700149"/>
    <w:rsid w:val="007007DC"/>
    <w:rsid w:val="00700A49"/>
    <w:rsid w:val="00700CBA"/>
    <w:rsid w:val="00701E71"/>
    <w:rsid w:val="00702199"/>
    <w:rsid w:val="00703407"/>
    <w:rsid w:val="0070566A"/>
    <w:rsid w:val="00705F37"/>
    <w:rsid w:val="00706A3C"/>
    <w:rsid w:val="0070745A"/>
    <w:rsid w:val="00710156"/>
    <w:rsid w:val="00710646"/>
    <w:rsid w:val="007127B3"/>
    <w:rsid w:val="007128E0"/>
    <w:rsid w:val="00713114"/>
    <w:rsid w:val="0071319F"/>
    <w:rsid w:val="00713B65"/>
    <w:rsid w:val="00713F1F"/>
    <w:rsid w:val="007140C3"/>
    <w:rsid w:val="0071462C"/>
    <w:rsid w:val="00714DC2"/>
    <w:rsid w:val="0071637D"/>
    <w:rsid w:val="0071739E"/>
    <w:rsid w:val="00717483"/>
    <w:rsid w:val="007175DE"/>
    <w:rsid w:val="007206A2"/>
    <w:rsid w:val="00720A30"/>
    <w:rsid w:val="007210FD"/>
    <w:rsid w:val="007227E0"/>
    <w:rsid w:val="00722FA6"/>
    <w:rsid w:val="0072310F"/>
    <w:rsid w:val="00723366"/>
    <w:rsid w:val="007237EF"/>
    <w:rsid w:val="00724147"/>
    <w:rsid w:val="007244AD"/>
    <w:rsid w:val="0072539A"/>
    <w:rsid w:val="00726BC2"/>
    <w:rsid w:val="00726C83"/>
    <w:rsid w:val="007274AC"/>
    <w:rsid w:val="00727558"/>
    <w:rsid w:val="007312BD"/>
    <w:rsid w:val="007312E8"/>
    <w:rsid w:val="007328AC"/>
    <w:rsid w:val="007329C5"/>
    <w:rsid w:val="00732C27"/>
    <w:rsid w:val="00732DEB"/>
    <w:rsid w:val="00732F09"/>
    <w:rsid w:val="00733D1A"/>
    <w:rsid w:val="007364D2"/>
    <w:rsid w:val="00736587"/>
    <w:rsid w:val="007367B3"/>
    <w:rsid w:val="00737471"/>
    <w:rsid w:val="007378E3"/>
    <w:rsid w:val="0073798E"/>
    <w:rsid w:val="00737C46"/>
    <w:rsid w:val="00737DD6"/>
    <w:rsid w:val="007402A6"/>
    <w:rsid w:val="00740679"/>
    <w:rsid w:val="00743F24"/>
    <w:rsid w:val="007446FC"/>
    <w:rsid w:val="00744CF7"/>
    <w:rsid w:val="00744D57"/>
    <w:rsid w:val="00745170"/>
    <w:rsid w:val="0074575B"/>
    <w:rsid w:val="00745A7A"/>
    <w:rsid w:val="00746AC4"/>
    <w:rsid w:val="007474D6"/>
    <w:rsid w:val="007478DB"/>
    <w:rsid w:val="00751FAC"/>
    <w:rsid w:val="00752276"/>
    <w:rsid w:val="0075227C"/>
    <w:rsid w:val="00752B3B"/>
    <w:rsid w:val="00752F9B"/>
    <w:rsid w:val="007535E3"/>
    <w:rsid w:val="00753E5C"/>
    <w:rsid w:val="007542B7"/>
    <w:rsid w:val="007565B6"/>
    <w:rsid w:val="007574F6"/>
    <w:rsid w:val="0076038C"/>
    <w:rsid w:val="007619C3"/>
    <w:rsid w:val="00761F0A"/>
    <w:rsid w:val="007623DA"/>
    <w:rsid w:val="00762A7F"/>
    <w:rsid w:val="00764019"/>
    <w:rsid w:val="007656F8"/>
    <w:rsid w:val="00766B0F"/>
    <w:rsid w:val="00767EBC"/>
    <w:rsid w:val="007707A5"/>
    <w:rsid w:val="0077171D"/>
    <w:rsid w:val="00772A47"/>
    <w:rsid w:val="00772BEE"/>
    <w:rsid w:val="00773A86"/>
    <w:rsid w:val="00773F38"/>
    <w:rsid w:val="007748E2"/>
    <w:rsid w:val="00774A45"/>
    <w:rsid w:val="007771A4"/>
    <w:rsid w:val="00777EEB"/>
    <w:rsid w:val="0078082F"/>
    <w:rsid w:val="00780C34"/>
    <w:rsid w:val="007811A3"/>
    <w:rsid w:val="00781231"/>
    <w:rsid w:val="00782379"/>
    <w:rsid w:val="00782924"/>
    <w:rsid w:val="007830F0"/>
    <w:rsid w:val="007837DF"/>
    <w:rsid w:val="00783C89"/>
    <w:rsid w:val="00784081"/>
    <w:rsid w:val="0078425E"/>
    <w:rsid w:val="0078499F"/>
    <w:rsid w:val="0078587E"/>
    <w:rsid w:val="00785A0B"/>
    <w:rsid w:val="00786112"/>
    <w:rsid w:val="00787168"/>
    <w:rsid w:val="00787999"/>
    <w:rsid w:val="007879BD"/>
    <w:rsid w:val="00787E94"/>
    <w:rsid w:val="00790146"/>
    <w:rsid w:val="007907D7"/>
    <w:rsid w:val="00792E7A"/>
    <w:rsid w:val="0079508C"/>
    <w:rsid w:val="0079517F"/>
    <w:rsid w:val="00795498"/>
    <w:rsid w:val="00795812"/>
    <w:rsid w:val="00795ADB"/>
    <w:rsid w:val="00796A08"/>
    <w:rsid w:val="00796D65"/>
    <w:rsid w:val="00796EA6"/>
    <w:rsid w:val="007A00A9"/>
    <w:rsid w:val="007A2E88"/>
    <w:rsid w:val="007A306C"/>
    <w:rsid w:val="007A33F0"/>
    <w:rsid w:val="007A3AC2"/>
    <w:rsid w:val="007A5F3A"/>
    <w:rsid w:val="007A6E2C"/>
    <w:rsid w:val="007A756A"/>
    <w:rsid w:val="007A79CB"/>
    <w:rsid w:val="007B1C19"/>
    <w:rsid w:val="007B238E"/>
    <w:rsid w:val="007B2424"/>
    <w:rsid w:val="007B267C"/>
    <w:rsid w:val="007B2705"/>
    <w:rsid w:val="007B3FDC"/>
    <w:rsid w:val="007B4E40"/>
    <w:rsid w:val="007B542E"/>
    <w:rsid w:val="007B5B1A"/>
    <w:rsid w:val="007B6353"/>
    <w:rsid w:val="007B6E38"/>
    <w:rsid w:val="007C0317"/>
    <w:rsid w:val="007C0AEC"/>
    <w:rsid w:val="007C1543"/>
    <w:rsid w:val="007C2017"/>
    <w:rsid w:val="007C246B"/>
    <w:rsid w:val="007C2AF5"/>
    <w:rsid w:val="007C3129"/>
    <w:rsid w:val="007C4EA2"/>
    <w:rsid w:val="007C6FD1"/>
    <w:rsid w:val="007C776F"/>
    <w:rsid w:val="007C7C0C"/>
    <w:rsid w:val="007D17A5"/>
    <w:rsid w:val="007D1C72"/>
    <w:rsid w:val="007D36ED"/>
    <w:rsid w:val="007D397E"/>
    <w:rsid w:val="007D3C9A"/>
    <w:rsid w:val="007D6738"/>
    <w:rsid w:val="007D75FB"/>
    <w:rsid w:val="007D7A55"/>
    <w:rsid w:val="007D7B69"/>
    <w:rsid w:val="007D7C85"/>
    <w:rsid w:val="007E024F"/>
    <w:rsid w:val="007E18FC"/>
    <w:rsid w:val="007E1C44"/>
    <w:rsid w:val="007E2067"/>
    <w:rsid w:val="007E2383"/>
    <w:rsid w:val="007E34C4"/>
    <w:rsid w:val="007E54DE"/>
    <w:rsid w:val="007E6746"/>
    <w:rsid w:val="007F0921"/>
    <w:rsid w:val="007F2EBB"/>
    <w:rsid w:val="007F3296"/>
    <w:rsid w:val="007F33B8"/>
    <w:rsid w:val="007F3AC7"/>
    <w:rsid w:val="007F3C63"/>
    <w:rsid w:val="007F40B8"/>
    <w:rsid w:val="007F4755"/>
    <w:rsid w:val="007F4BCA"/>
    <w:rsid w:val="007F5370"/>
    <w:rsid w:val="007F62A4"/>
    <w:rsid w:val="007F6CF4"/>
    <w:rsid w:val="007F737E"/>
    <w:rsid w:val="007F7571"/>
    <w:rsid w:val="00800EB5"/>
    <w:rsid w:val="00800EC1"/>
    <w:rsid w:val="0080164E"/>
    <w:rsid w:val="008018FA"/>
    <w:rsid w:val="008021EF"/>
    <w:rsid w:val="008023FD"/>
    <w:rsid w:val="00802A05"/>
    <w:rsid w:val="00803801"/>
    <w:rsid w:val="00803AC2"/>
    <w:rsid w:val="008052E8"/>
    <w:rsid w:val="00805768"/>
    <w:rsid w:val="00805E00"/>
    <w:rsid w:val="008065ED"/>
    <w:rsid w:val="008067D2"/>
    <w:rsid w:val="0080707C"/>
    <w:rsid w:val="00807442"/>
    <w:rsid w:val="00807722"/>
    <w:rsid w:val="00807F78"/>
    <w:rsid w:val="00810D98"/>
    <w:rsid w:val="00811193"/>
    <w:rsid w:val="00811F2E"/>
    <w:rsid w:val="00812088"/>
    <w:rsid w:val="00812648"/>
    <w:rsid w:val="008126DC"/>
    <w:rsid w:val="00812768"/>
    <w:rsid w:val="00813859"/>
    <w:rsid w:val="00813E59"/>
    <w:rsid w:val="00814250"/>
    <w:rsid w:val="00815CE6"/>
    <w:rsid w:val="00816112"/>
    <w:rsid w:val="00816755"/>
    <w:rsid w:val="00816F14"/>
    <w:rsid w:val="008171B9"/>
    <w:rsid w:val="008207F6"/>
    <w:rsid w:val="00820E11"/>
    <w:rsid w:val="008217C9"/>
    <w:rsid w:val="00821CB4"/>
    <w:rsid w:val="00821FC4"/>
    <w:rsid w:val="00822C1A"/>
    <w:rsid w:val="00823817"/>
    <w:rsid w:val="00823911"/>
    <w:rsid w:val="00824202"/>
    <w:rsid w:val="00824EDB"/>
    <w:rsid w:val="00825D32"/>
    <w:rsid w:val="00825ED7"/>
    <w:rsid w:val="00826C49"/>
    <w:rsid w:val="00826E4F"/>
    <w:rsid w:val="00826E55"/>
    <w:rsid w:val="008278EF"/>
    <w:rsid w:val="00830B71"/>
    <w:rsid w:val="008318B7"/>
    <w:rsid w:val="00831E5E"/>
    <w:rsid w:val="00832F0B"/>
    <w:rsid w:val="00832FA1"/>
    <w:rsid w:val="00833E29"/>
    <w:rsid w:val="008340D7"/>
    <w:rsid w:val="0083446A"/>
    <w:rsid w:val="00834D52"/>
    <w:rsid w:val="00841732"/>
    <w:rsid w:val="00841C87"/>
    <w:rsid w:val="00842AB8"/>
    <w:rsid w:val="00842FAC"/>
    <w:rsid w:val="008444C0"/>
    <w:rsid w:val="008449C4"/>
    <w:rsid w:val="008457D5"/>
    <w:rsid w:val="00845D47"/>
    <w:rsid w:val="008462FD"/>
    <w:rsid w:val="0084642B"/>
    <w:rsid w:val="00846F9C"/>
    <w:rsid w:val="008502F4"/>
    <w:rsid w:val="00851E96"/>
    <w:rsid w:val="00852633"/>
    <w:rsid w:val="0085265A"/>
    <w:rsid w:val="00852FFD"/>
    <w:rsid w:val="00853A1E"/>
    <w:rsid w:val="00853B3D"/>
    <w:rsid w:val="00854769"/>
    <w:rsid w:val="008551FC"/>
    <w:rsid w:val="008559E9"/>
    <w:rsid w:val="00855A74"/>
    <w:rsid w:val="00855FDC"/>
    <w:rsid w:val="008562D7"/>
    <w:rsid w:val="0085659A"/>
    <w:rsid w:val="0085781D"/>
    <w:rsid w:val="008579C9"/>
    <w:rsid w:val="00857ABF"/>
    <w:rsid w:val="00857D07"/>
    <w:rsid w:val="008601BA"/>
    <w:rsid w:val="00860C8C"/>
    <w:rsid w:val="0086134A"/>
    <w:rsid w:val="00862C63"/>
    <w:rsid w:val="00863013"/>
    <w:rsid w:val="00863156"/>
    <w:rsid w:val="00864569"/>
    <w:rsid w:val="008648AD"/>
    <w:rsid w:val="00864F1B"/>
    <w:rsid w:val="00865FFE"/>
    <w:rsid w:val="00866148"/>
    <w:rsid w:val="00866D60"/>
    <w:rsid w:val="0087084B"/>
    <w:rsid w:val="00871086"/>
    <w:rsid w:val="00871DDD"/>
    <w:rsid w:val="008723DB"/>
    <w:rsid w:val="00873487"/>
    <w:rsid w:val="008735AD"/>
    <w:rsid w:val="0087377B"/>
    <w:rsid w:val="0087448E"/>
    <w:rsid w:val="008745C9"/>
    <w:rsid w:val="00874ABD"/>
    <w:rsid w:val="008753E0"/>
    <w:rsid w:val="008756C7"/>
    <w:rsid w:val="00875B07"/>
    <w:rsid w:val="00876228"/>
    <w:rsid w:val="00876C22"/>
    <w:rsid w:val="00876D3C"/>
    <w:rsid w:val="00877218"/>
    <w:rsid w:val="00877B8B"/>
    <w:rsid w:val="008804C2"/>
    <w:rsid w:val="0088068D"/>
    <w:rsid w:val="00880751"/>
    <w:rsid w:val="0088108C"/>
    <w:rsid w:val="0088205F"/>
    <w:rsid w:val="0088211B"/>
    <w:rsid w:val="00884678"/>
    <w:rsid w:val="00884802"/>
    <w:rsid w:val="00885A5E"/>
    <w:rsid w:val="00886EEE"/>
    <w:rsid w:val="008873D2"/>
    <w:rsid w:val="008909B4"/>
    <w:rsid w:val="008910EF"/>
    <w:rsid w:val="008915EB"/>
    <w:rsid w:val="008916FE"/>
    <w:rsid w:val="00891E8D"/>
    <w:rsid w:val="00892B09"/>
    <w:rsid w:val="00892FB1"/>
    <w:rsid w:val="0089424B"/>
    <w:rsid w:val="0089475B"/>
    <w:rsid w:val="00894BD7"/>
    <w:rsid w:val="00894E20"/>
    <w:rsid w:val="0089543D"/>
    <w:rsid w:val="0089554A"/>
    <w:rsid w:val="008956CC"/>
    <w:rsid w:val="0089695F"/>
    <w:rsid w:val="0089715D"/>
    <w:rsid w:val="00897E48"/>
    <w:rsid w:val="008A07F7"/>
    <w:rsid w:val="008A0EA6"/>
    <w:rsid w:val="008A1262"/>
    <w:rsid w:val="008A1848"/>
    <w:rsid w:val="008A2439"/>
    <w:rsid w:val="008A28DD"/>
    <w:rsid w:val="008A2D1B"/>
    <w:rsid w:val="008A456B"/>
    <w:rsid w:val="008A4743"/>
    <w:rsid w:val="008A5B04"/>
    <w:rsid w:val="008A6123"/>
    <w:rsid w:val="008A676E"/>
    <w:rsid w:val="008A7A3B"/>
    <w:rsid w:val="008A7C49"/>
    <w:rsid w:val="008B0803"/>
    <w:rsid w:val="008B0D84"/>
    <w:rsid w:val="008B2896"/>
    <w:rsid w:val="008B458F"/>
    <w:rsid w:val="008B4949"/>
    <w:rsid w:val="008B5ABB"/>
    <w:rsid w:val="008B5B61"/>
    <w:rsid w:val="008B6970"/>
    <w:rsid w:val="008B6AB9"/>
    <w:rsid w:val="008B71D2"/>
    <w:rsid w:val="008B7EDA"/>
    <w:rsid w:val="008C0052"/>
    <w:rsid w:val="008C09CD"/>
    <w:rsid w:val="008C0A23"/>
    <w:rsid w:val="008C0F1E"/>
    <w:rsid w:val="008C2222"/>
    <w:rsid w:val="008C2A7C"/>
    <w:rsid w:val="008C2C69"/>
    <w:rsid w:val="008C4B5A"/>
    <w:rsid w:val="008C51F5"/>
    <w:rsid w:val="008C57E9"/>
    <w:rsid w:val="008C68A9"/>
    <w:rsid w:val="008C6925"/>
    <w:rsid w:val="008C6C15"/>
    <w:rsid w:val="008C7073"/>
    <w:rsid w:val="008C7104"/>
    <w:rsid w:val="008C7190"/>
    <w:rsid w:val="008D27FF"/>
    <w:rsid w:val="008D3091"/>
    <w:rsid w:val="008D327F"/>
    <w:rsid w:val="008D3575"/>
    <w:rsid w:val="008D3BDD"/>
    <w:rsid w:val="008D4338"/>
    <w:rsid w:val="008D48F9"/>
    <w:rsid w:val="008D4D38"/>
    <w:rsid w:val="008D575C"/>
    <w:rsid w:val="008D6741"/>
    <w:rsid w:val="008D7198"/>
    <w:rsid w:val="008D79B3"/>
    <w:rsid w:val="008E0691"/>
    <w:rsid w:val="008E097A"/>
    <w:rsid w:val="008E0D23"/>
    <w:rsid w:val="008E1753"/>
    <w:rsid w:val="008E338E"/>
    <w:rsid w:val="008E3F61"/>
    <w:rsid w:val="008E4206"/>
    <w:rsid w:val="008E45A3"/>
    <w:rsid w:val="008E59C5"/>
    <w:rsid w:val="008E61B9"/>
    <w:rsid w:val="008E7E07"/>
    <w:rsid w:val="008F0C04"/>
    <w:rsid w:val="008F1CBF"/>
    <w:rsid w:val="008F2E0F"/>
    <w:rsid w:val="008F2ED1"/>
    <w:rsid w:val="008F40D0"/>
    <w:rsid w:val="008F6169"/>
    <w:rsid w:val="008F7995"/>
    <w:rsid w:val="008F7FEB"/>
    <w:rsid w:val="00900714"/>
    <w:rsid w:val="009016AC"/>
    <w:rsid w:val="009023FA"/>
    <w:rsid w:val="009030E8"/>
    <w:rsid w:val="00903A7C"/>
    <w:rsid w:val="00903E3C"/>
    <w:rsid w:val="00904703"/>
    <w:rsid w:val="00904960"/>
    <w:rsid w:val="00905C86"/>
    <w:rsid w:val="0090637E"/>
    <w:rsid w:val="00906D9C"/>
    <w:rsid w:val="00906F1E"/>
    <w:rsid w:val="0090735C"/>
    <w:rsid w:val="00907588"/>
    <w:rsid w:val="00911A18"/>
    <w:rsid w:val="00911B24"/>
    <w:rsid w:val="0091276B"/>
    <w:rsid w:val="00913238"/>
    <w:rsid w:val="00913A6C"/>
    <w:rsid w:val="00913D2F"/>
    <w:rsid w:val="009152BC"/>
    <w:rsid w:val="00915867"/>
    <w:rsid w:val="00915DA4"/>
    <w:rsid w:val="00916903"/>
    <w:rsid w:val="00916AE5"/>
    <w:rsid w:val="00916BC8"/>
    <w:rsid w:val="00916D30"/>
    <w:rsid w:val="009170E4"/>
    <w:rsid w:val="0091762E"/>
    <w:rsid w:val="0091780F"/>
    <w:rsid w:val="00920BA0"/>
    <w:rsid w:val="00921D07"/>
    <w:rsid w:val="00922DF5"/>
    <w:rsid w:val="00923ABD"/>
    <w:rsid w:val="00923AD5"/>
    <w:rsid w:val="00923ADB"/>
    <w:rsid w:val="00923E7B"/>
    <w:rsid w:val="009244A2"/>
    <w:rsid w:val="00924AEC"/>
    <w:rsid w:val="00924E4C"/>
    <w:rsid w:val="00926499"/>
    <w:rsid w:val="00927612"/>
    <w:rsid w:val="0092781D"/>
    <w:rsid w:val="00927B3D"/>
    <w:rsid w:val="00927C87"/>
    <w:rsid w:val="00930671"/>
    <w:rsid w:val="0093186F"/>
    <w:rsid w:val="009323BD"/>
    <w:rsid w:val="009339CB"/>
    <w:rsid w:val="00933CDB"/>
    <w:rsid w:val="00934526"/>
    <w:rsid w:val="009345EC"/>
    <w:rsid w:val="00934859"/>
    <w:rsid w:val="00935383"/>
    <w:rsid w:val="009355E4"/>
    <w:rsid w:val="00936557"/>
    <w:rsid w:val="009365DB"/>
    <w:rsid w:val="009374DF"/>
    <w:rsid w:val="00940CCB"/>
    <w:rsid w:val="00941B1F"/>
    <w:rsid w:val="00941FB2"/>
    <w:rsid w:val="009428B4"/>
    <w:rsid w:val="00943816"/>
    <w:rsid w:val="00944664"/>
    <w:rsid w:val="00944C01"/>
    <w:rsid w:val="00945B08"/>
    <w:rsid w:val="00945FA6"/>
    <w:rsid w:val="00946018"/>
    <w:rsid w:val="0094697E"/>
    <w:rsid w:val="00950030"/>
    <w:rsid w:val="00950483"/>
    <w:rsid w:val="00950B14"/>
    <w:rsid w:val="009519D9"/>
    <w:rsid w:val="009535A0"/>
    <w:rsid w:val="00953924"/>
    <w:rsid w:val="00953AD8"/>
    <w:rsid w:val="0095433C"/>
    <w:rsid w:val="0095445E"/>
    <w:rsid w:val="00955531"/>
    <w:rsid w:val="00956A23"/>
    <w:rsid w:val="0095724E"/>
    <w:rsid w:val="00957322"/>
    <w:rsid w:val="0095780B"/>
    <w:rsid w:val="0096136F"/>
    <w:rsid w:val="009618B1"/>
    <w:rsid w:val="0096206E"/>
    <w:rsid w:val="00962634"/>
    <w:rsid w:val="00962BBC"/>
    <w:rsid w:val="00963164"/>
    <w:rsid w:val="0096333C"/>
    <w:rsid w:val="00963E1E"/>
    <w:rsid w:val="009644E2"/>
    <w:rsid w:val="009648FB"/>
    <w:rsid w:val="00965439"/>
    <w:rsid w:val="00965664"/>
    <w:rsid w:val="00965FC3"/>
    <w:rsid w:val="009674E2"/>
    <w:rsid w:val="00967C1B"/>
    <w:rsid w:val="009703ED"/>
    <w:rsid w:val="0097045D"/>
    <w:rsid w:val="00970A80"/>
    <w:rsid w:val="00971767"/>
    <w:rsid w:val="00971B4A"/>
    <w:rsid w:val="00972188"/>
    <w:rsid w:val="009724AE"/>
    <w:rsid w:val="00972E2D"/>
    <w:rsid w:val="009746DE"/>
    <w:rsid w:val="00975642"/>
    <w:rsid w:val="0097570E"/>
    <w:rsid w:val="009759F8"/>
    <w:rsid w:val="00976114"/>
    <w:rsid w:val="00976163"/>
    <w:rsid w:val="0097634A"/>
    <w:rsid w:val="009763D1"/>
    <w:rsid w:val="00976AEE"/>
    <w:rsid w:val="00977984"/>
    <w:rsid w:val="00977985"/>
    <w:rsid w:val="00980075"/>
    <w:rsid w:val="00980151"/>
    <w:rsid w:val="00980F14"/>
    <w:rsid w:val="00980FF8"/>
    <w:rsid w:val="00982D16"/>
    <w:rsid w:val="00983E56"/>
    <w:rsid w:val="00985A25"/>
    <w:rsid w:val="00986118"/>
    <w:rsid w:val="00986710"/>
    <w:rsid w:val="0098707E"/>
    <w:rsid w:val="00987562"/>
    <w:rsid w:val="00987B67"/>
    <w:rsid w:val="0099057D"/>
    <w:rsid w:val="00990AE1"/>
    <w:rsid w:val="00991816"/>
    <w:rsid w:val="00991AEE"/>
    <w:rsid w:val="00993C3C"/>
    <w:rsid w:val="00993EBA"/>
    <w:rsid w:val="00993F84"/>
    <w:rsid w:val="00995D16"/>
    <w:rsid w:val="00996121"/>
    <w:rsid w:val="009962B6"/>
    <w:rsid w:val="009965F1"/>
    <w:rsid w:val="009979AF"/>
    <w:rsid w:val="00997F0E"/>
    <w:rsid w:val="00997F75"/>
    <w:rsid w:val="009A113C"/>
    <w:rsid w:val="009A20FB"/>
    <w:rsid w:val="009A27A9"/>
    <w:rsid w:val="009A2D6E"/>
    <w:rsid w:val="009A2DFE"/>
    <w:rsid w:val="009A345B"/>
    <w:rsid w:val="009A4A76"/>
    <w:rsid w:val="009A4EC3"/>
    <w:rsid w:val="009A6731"/>
    <w:rsid w:val="009A69FC"/>
    <w:rsid w:val="009A6AC8"/>
    <w:rsid w:val="009B0108"/>
    <w:rsid w:val="009B04A6"/>
    <w:rsid w:val="009B07F8"/>
    <w:rsid w:val="009B094A"/>
    <w:rsid w:val="009B0D52"/>
    <w:rsid w:val="009B1B4A"/>
    <w:rsid w:val="009B37F8"/>
    <w:rsid w:val="009B3B77"/>
    <w:rsid w:val="009B4B70"/>
    <w:rsid w:val="009B5287"/>
    <w:rsid w:val="009B5F43"/>
    <w:rsid w:val="009B6245"/>
    <w:rsid w:val="009B686B"/>
    <w:rsid w:val="009B6E19"/>
    <w:rsid w:val="009B759F"/>
    <w:rsid w:val="009B7904"/>
    <w:rsid w:val="009C0721"/>
    <w:rsid w:val="009C18A4"/>
    <w:rsid w:val="009C1C77"/>
    <w:rsid w:val="009C3414"/>
    <w:rsid w:val="009C3FDB"/>
    <w:rsid w:val="009C49ED"/>
    <w:rsid w:val="009C611E"/>
    <w:rsid w:val="009C70CC"/>
    <w:rsid w:val="009D01CC"/>
    <w:rsid w:val="009D08A7"/>
    <w:rsid w:val="009D0BC2"/>
    <w:rsid w:val="009D0DD2"/>
    <w:rsid w:val="009D0EA5"/>
    <w:rsid w:val="009D120A"/>
    <w:rsid w:val="009D2C0C"/>
    <w:rsid w:val="009D3BDA"/>
    <w:rsid w:val="009D3EDB"/>
    <w:rsid w:val="009D6139"/>
    <w:rsid w:val="009D635E"/>
    <w:rsid w:val="009D63EC"/>
    <w:rsid w:val="009D6657"/>
    <w:rsid w:val="009D68AC"/>
    <w:rsid w:val="009D7979"/>
    <w:rsid w:val="009E0D60"/>
    <w:rsid w:val="009E13AB"/>
    <w:rsid w:val="009E28E6"/>
    <w:rsid w:val="009E3160"/>
    <w:rsid w:val="009E4EA6"/>
    <w:rsid w:val="009E5489"/>
    <w:rsid w:val="009E646E"/>
    <w:rsid w:val="009E6B69"/>
    <w:rsid w:val="009E7801"/>
    <w:rsid w:val="009E79DB"/>
    <w:rsid w:val="009F0744"/>
    <w:rsid w:val="009F1BDF"/>
    <w:rsid w:val="009F203A"/>
    <w:rsid w:val="009F2C66"/>
    <w:rsid w:val="009F3B77"/>
    <w:rsid w:val="009F3DB3"/>
    <w:rsid w:val="009F3EA6"/>
    <w:rsid w:val="009F48E5"/>
    <w:rsid w:val="009F4978"/>
    <w:rsid w:val="009F50F8"/>
    <w:rsid w:val="009F5228"/>
    <w:rsid w:val="009F5381"/>
    <w:rsid w:val="009F584C"/>
    <w:rsid w:val="009F65E3"/>
    <w:rsid w:val="009F7CDF"/>
    <w:rsid w:val="00A00D3F"/>
    <w:rsid w:val="00A00E2F"/>
    <w:rsid w:val="00A01BEA"/>
    <w:rsid w:val="00A0220E"/>
    <w:rsid w:val="00A02288"/>
    <w:rsid w:val="00A0256C"/>
    <w:rsid w:val="00A03195"/>
    <w:rsid w:val="00A033FB"/>
    <w:rsid w:val="00A06245"/>
    <w:rsid w:val="00A06AF4"/>
    <w:rsid w:val="00A06E73"/>
    <w:rsid w:val="00A071EA"/>
    <w:rsid w:val="00A07396"/>
    <w:rsid w:val="00A07C90"/>
    <w:rsid w:val="00A105F3"/>
    <w:rsid w:val="00A113A0"/>
    <w:rsid w:val="00A118F4"/>
    <w:rsid w:val="00A11B09"/>
    <w:rsid w:val="00A11C2D"/>
    <w:rsid w:val="00A11DF7"/>
    <w:rsid w:val="00A11F2C"/>
    <w:rsid w:val="00A12B19"/>
    <w:rsid w:val="00A12EDD"/>
    <w:rsid w:val="00A14430"/>
    <w:rsid w:val="00A14CC7"/>
    <w:rsid w:val="00A154E6"/>
    <w:rsid w:val="00A159C6"/>
    <w:rsid w:val="00A1637C"/>
    <w:rsid w:val="00A1727B"/>
    <w:rsid w:val="00A20E0D"/>
    <w:rsid w:val="00A218DF"/>
    <w:rsid w:val="00A21AB8"/>
    <w:rsid w:val="00A21D6B"/>
    <w:rsid w:val="00A21E28"/>
    <w:rsid w:val="00A21F12"/>
    <w:rsid w:val="00A2229D"/>
    <w:rsid w:val="00A22917"/>
    <w:rsid w:val="00A23A96"/>
    <w:rsid w:val="00A23BA9"/>
    <w:rsid w:val="00A24118"/>
    <w:rsid w:val="00A2420E"/>
    <w:rsid w:val="00A24822"/>
    <w:rsid w:val="00A25744"/>
    <w:rsid w:val="00A25949"/>
    <w:rsid w:val="00A2674B"/>
    <w:rsid w:val="00A267C2"/>
    <w:rsid w:val="00A27022"/>
    <w:rsid w:val="00A31C46"/>
    <w:rsid w:val="00A3204A"/>
    <w:rsid w:val="00A323E5"/>
    <w:rsid w:val="00A333CE"/>
    <w:rsid w:val="00A336E2"/>
    <w:rsid w:val="00A343E2"/>
    <w:rsid w:val="00A34B79"/>
    <w:rsid w:val="00A35877"/>
    <w:rsid w:val="00A35A82"/>
    <w:rsid w:val="00A35DB6"/>
    <w:rsid w:val="00A361BC"/>
    <w:rsid w:val="00A36A68"/>
    <w:rsid w:val="00A36EF2"/>
    <w:rsid w:val="00A37C94"/>
    <w:rsid w:val="00A4143A"/>
    <w:rsid w:val="00A43E24"/>
    <w:rsid w:val="00A44597"/>
    <w:rsid w:val="00A446F6"/>
    <w:rsid w:val="00A44A03"/>
    <w:rsid w:val="00A46A3E"/>
    <w:rsid w:val="00A501E9"/>
    <w:rsid w:val="00A51314"/>
    <w:rsid w:val="00A513A6"/>
    <w:rsid w:val="00A523CC"/>
    <w:rsid w:val="00A53AB0"/>
    <w:rsid w:val="00A55D28"/>
    <w:rsid w:val="00A60122"/>
    <w:rsid w:val="00A603F8"/>
    <w:rsid w:val="00A60711"/>
    <w:rsid w:val="00A60E9F"/>
    <w:rsid w:val="00A61A61"/>
    <w:rsid w:val="00A621C7"/>
    <w:rsid w:val="00A623C1"/>
    <w:rsid w:val="00A6271E"/>
    <w:rsid w:val="00A63263"/>
    <w:rsid w:val="00A637CD"/>
    <w:rsid w:val="00A64246"/>
    <w:rsid w:val="00A64688"/>
    <w:rsid w:val="00A666A2"/>
    <w:rsid w:val="00A66AB5"/>
    <w:rsid w:val="00A671D1"/>
    <w:rsid w:val="00A678CE"/>
    <w:rsid w:val="00A67D69"/>
    <w:rsid w:val="00A67E1D"/>
    <w:rsid w:val="00A70B8A"/>
    <w:rsid w:val="00A71166"/>
    <w:rsid w:val="00A72A67"/>
    <w:rsid w:val="00A72EF8"/>
    <w:rsid w:val="00A734A3"/>
    <w:rsid w:val="00A735C1"/>
    <w:rsid w:val="00A73EB2"/>
    <w:rsid w:val="00A7439F"/>
    <w:rsid w:val="00A746E3"/>
    <w:rsid w:val="00A74EE7"/>
    <w:rsid w:val="00A76280"/>
    <w:rsid w:val="00A765AC"/>
    <w:rsid w:val="00A777FD"/>
    <w:rsid w:val="00A804DE"/>
    <w:rsid w:val="00A80670"/>
    <w:rsid w:val="00A8075B"/>
    <w:rsid w:val="00A80F12"/>
    <w:rsid w:val="00A81659"/>
    <w:rsid w:val="00A81815"/>
    <w:rsid w:val="00A8229D"/>
    <w:rsid w:val="00A83277"/>
    <w:rsid w:val="00A832C1"/>
    <w:rsid w:val="00A84CAA"/>
    <w:rsid w:val="00A84DAB"/>
    <w:rsid w:val="00A850CB"/>
    <w:rsid w:val="00A85761"/>
    <w:rsid w:val="00A86D39"/>
    <w:rsid w:val="00A86E34"/>
    <w:rsid w:val="00A87534"/>
    <w:rsid w:val="00A90056"/>
    <w:rsid w:val="00A90680"/>
    <w:rsid w:val="00A9091A"/>
    <w:rsid w:val="00A91337"/>
    <w:rsid w:val="00A920AB"/>
    <w:rsid w:val="00A921EC"/>
    <w:rsid w:val="00A9250B"/>
    <w:rsid w:val="00A92E0A"/>
    <w:rsid w:val="00A936FE"/>
    <w:rsid w:val="00A93F90"/>
    <w:rsid w:val="00A94FC7"/>
    <w:rsid w:val="00A9584C"/>
    <w:rsid w:val="00A9616C"/>
    <w:rsid w:val="00A96D63"/>
    <w:rsid w:val="00A9701A"/>
    <w:rsid w:val="00A975C1"/>
    <w:rsid w:val="00A97E9E"/>
    <w:rsid w:val="00AA149F"/>
    <w:rsid w:val="00AA235E"/>
    <w:rsid w:val="00AA32A1"/>
    <w:rsid w:val="00AA3610"/>
    <w:rsid w:val="00AA444D"/>
    <w:rsid w:val="00AA44D6"/>
    <w:rsid w:val="00AA5399"/>
    <w:rsid w:val="00AA7C61"/>
    <w:rsid w:val="00AA7EE7"/>
    <w:rsid w:val="00AB008F"/>
    <w:rsid w:val="00AB0CC0"/>
    <w:rsid w:val="00AB2237"/>
    <w:rsid w:val="00AB2AEE"/>
    <w:rsid w:val="00AB37FE"/>
    <w:rsid w:val="00AB3FF9"/>
    <w:rsid w:val="00AB6118"/>
    <w:rsid w:val="00AB66C8"/>
    <w:rsid w:val="00AB75A0"/>
    <w:rsid w:val="00AB764D"/>
    <w:rsid w:val="00AC05E1"/>
    <w:rsid w:val="00AC06A7"/>
    <w:rsid w:val="00AC1629"/>
    <w:rsid w:val="00AC2020"/>
    <w:rsid w:val="00AC232B"/>
    <w:rsid w:val="00AC2752"/>
    <w:rsid w:val="00AC293F"/>
    <w:rsid w:val="00AC2B94"/>
    <w:rsid w:val="00AC35EB"/>
    <w:rsid w:val="00AC3D01"/>
    <w:rsid w:val="00AC489E"/>
    <w:rsid w:val="00AC4DB3"/>
    <w:rsid w:val="00AC5026"/>
    <w:rsid w:val="00AC5A93"/>
    <w:rsid w:val="00AC6496"/>
    <w:rsid w:val="00AC6C63"/>
    <w:rsid w:val="00AC7A98"/>
    <w:rsid w:val="00AD0ABD"/>
    <w:rsid w:val="00AD0AC9"/>
    <w:rsid w:val="00AD11A7"/>
    <w:rsid w:val="00AD147D"/>
    <w:rsid w:val="00AD1B6C"/>
    <w:rsid w:val="00AD20A8"/>
    <w:rsid w:val="00AD267C"/>
    <w:rsid w:val="00AD2CA9"/>
    <w:rsid w:val="00AD2F40"/>
    <w:rsid w:val="00AD373A"/>
    <w:rsid w:val="00AD451E"/>
    <w:rsid w:val="00AD4D22"/>
    <w:rsid w:val="00AD528D"/>
    <w:rsid w:val="00AD5BD1"/>
    <w:rsid w:val="00AD5DC4"/>
    <w:rsid w:val="00AD6DB4"/>
    <w:rsid w:val="00AD71FF"/>
    <w:rsid w:val="00AD73D6"/>
    <w:rsid w:val="00AE0011"/>
    <w:rsid w:val="00AE036F"/>
    <w:rsid w:val="00AE03B7"/>
    <w:rsid w:val="00AE048D"/>
    <w:rsid w:val="00AE1944"/>
    <w:rsid w:val="00AE2485"/>
    <w:rsid w:val="00AE264A"/>
    <w:rsid w:val="00AE349B"/>
    <w:rsid w:val="00AE5ED9"/>
    <w:rsid w:val="00AF186D"/>
    <w:rsid w:val="00AF1CE9"/>
    <w:rsid w:val="00AF24F1"/>
    <w:rsid w:val="00AF330C"/>
    <w:rsid w:val="00AF4314"/>
    <w:rsid w:val="00AF493F"/>
    <w:rsid w:val="00AF4B13"/>
    <w:rsid w:val="00AF4F67"/>
    <w:rsid w:val="00AF54CE"/>
    <w:rsid w:val="00AF62E4"/>
    <w:rsid w:val="00AF6623"/>
    <w:rsid w:val="00B000CD"/>
    <w:rsid w:val="00B007C4"/>
    <w:rsid w:val="00B02408"/>
    <w:rsid w:val="00B02750"/>
    <w:rsid w:val="00B03B85"/>
    <w:rsid w:val="00B03F91"/>
    <w:rsid w:val="00B05253"/>
    <w:rsid w:val="00B05708"/>
    <w:rsid w:val="00B05BDC"/>
    <w:rsid w:val="00B06220"/>
    <w:rsid w:val="00B0652E"/>
    <w:rsid w:val="00B1016B"/>
    <w:rsid w:val="00B110C7"/>
    <w:rsid w:val="00B1146E"/>
    <w:rsid w:val="00B11723"/>
    <w:rsid w:val="00B11860"/>
    <w:rsid w:val="00B131C9"/>
    <w:rsid w:val="00B14501"/>
    <w:rsid w:val="00B15C7A"/>
    <w:rsid w:val="00B167D2"/>
    <w:rsid w:val="00B17C46"/>
    <w:rsid w:val="00B20347"/>
    <w:rsid w:val="00B2122A"/>
    <w:rsid w:val="00B21523"/>
    <w:rsid w:val="00B219B5"/>
    <w:rsid w:val="00B2241C"/>
    <w:rsid w:val="00B22783"/>
    <w:rsid w:val="00B22BCA"/>
    <w:rsid w:val="00B2500B"/>
    <w:rsid w:val="00B253F6"/>
    <w:rsid w:val="00B25908"/>
    <w:rsid w:val="00B25D46"/>
    <w:rsid w:val="00B25F01"/>
    <w:rsid w:val="00B26164"/>
    <w:rsid w:val="00B267FA"/>
    <w:rsid w:val="00B27D6B"/>
    <w:rsid w:val="00B303AD"/>
    <w:rsid w:val="00B31CF7"/>
    <w:rsid w:val="00B34B00"/>
    <w:rsid w:val="00B355E8"/>
    <w:rsid w:val="00B35CDE"/>
    <w:rsid w:val="00B3655C"/>
    <w:rsid w:val="00B36FDB"/>
    <w:rsid w:val="00B37D01"/>
    <w:rsid w:val="00B37E73"/>
    <w:rsid w:val="00B4024D"/>
    <w:rsid w:val="00B40767"/>
    <w:rsid w:val="00B40E4E"/>
    <w:rsid w:val="00B414F5"/>
    <w:rsid w:val="00B41D81"/>
    <w:rsid w:val="00B43048"/>
    <w:rsid w:val="00B43804"/>
    <w:rsid w:val="00B45145"/>
    <w:rsid w:val="00B4520E"/>
    <w:rsid w:val="00B46E91"/>
    <w:rsid w:val="00B47076"/>
    <w:rsid w:val="00B470E2"/>
    <w:rsid w:val="00B47A6E"/>
    <w:rsid w:val="00B50B74"/>
    <w:rsid w:val="00B512BC"/>
    <w:rsid w:val="00B52B30"/>
    <w:rsid w:val="00B52CCE"/>
    <w:rsid w:val="00B52DF4"/>
    <w:rsid w:val="00B53021"/>
    <w:rsid w:val="00B53B14"/>
    <w:rsid w:val="00B53DDC"/>
    <w:rsid w:val="00B544F4"/>
    <w:rsid w:val="00B54835"/>
    <w:rsid w:val="00B5483E"/>
    <w:rsid w:val="00B548F9"/>
    <w:rsid w:val="00B568E0"/>
    <w:rsid w:val="00B56927"/>
    <w:rsid w:val="00B569F4"/>
    <w:rsid w:val="00B57208"/>
    <w:rsid w:val="00B577A3"/>
    <w:rsid w:val="00B57E0B"/>
    <w:rsid w:val="00B57EFC"/>
    <w:rsid w:val="00B602D5"/>
    <w:rsid w:val="00B61039"/>
    <w:rsid w:val="00B61490"/>
    <w:rsid w:val="00B62A74"/>
    <w:rsid w:val="00B6376B"/>
    <w:rsid w:val="00B6478D"/>
    <w:rsid w:val="00B66EDF"/>
    <w:rsid w:val="00B67C89"/>
    <w:rsid w:val="00B70053"/>
    <w:rsid w:val="00B7025D"/>
    <w:rsid w:val="00B70740"/>
    <w:rsid w:val="00B72D58"/>
    <w:rsid w:val="00B74196"/>
    <w:rsid w:val="00B74B21"/>
    <w:rsid w:val="00B76456"/>
    <w:rsid w:val="00B76795"/>
    <w:rsid w:val="00B8019C"/>
    <w:rsid w:val="00B801BB"/>
    <w:rsid w:val="00B807D9"/>
    <w:rsid w:val="00B8124E"/>
    <w:rsid w:val="00B813A6"/>
    <w:rsid w:val="00B81FB0"/>
    <w:rsid w:val="00B828A2"/>
    <w:rsid w:val="00B83733"/>
    <w:rsid w:val="00B83BBF"/>
    <w:rsid w:val="00B84787"/>
    <w:rsid w:val="00B849CE"/>
    <w:rsid w:val="00B84A00"/>
    <w:rsid w:val="00B84E9B"/>
    <w:rsid w:val="00B85B37"/>
    <w:rsid w:val="00B91C7C"/>
    <w:rsid w:val="00B91DD3"/>
    <w:rsid w:val="00B9226E"/>
    <w:rsid w:val="00B92A2A"/>
    <w:rsid w:val="00B94A3A"/>
    <w:rsid w:val="00B95788"/>
    <w:rsid w:val="00B95840"/>
    <w:rsid w:val="00B95B66"/>
    <w:rsid w:val="00B9631B"/>
    <w:rsid w:val="00B965CF"/>
    <w:rsid w:val="00B96B59"/>
    <w:rsid w:val="00B96E38"/>
    <w:rsid w:val="00B97521"/>
    <w:rsid w:val="00B9758A"/>
    <w:rsid w:val="00B97AB4"/>
    <w:rsid w:val="00B97DD7"/>
    <w:rsid w:val="00BA065E"/>
    <w:rsid w:val="00BA157D"/>
    <w:rsid w:val="00BA1B72"/>
    <w:rsid w:val="00BA1DC4"/>
    <w:rsid w:val="00BA2B60"/>
    <w:rsid w:val="00BA3663"/>
    <w:rsid w:val="00BA5CCE"/>
    <w:rsid w:val="00BA65A7"/>
    <w:rsid w:val="00BA6812"/>
    <w:rsid w:val="00BB021E"/>
    <w:rsid w:val="00BB1B6F"/>
    <w:rsid w:val="00BB2B9B"/>
    <w:rsid w:val="00BB4AD0"/>
    <w:rsid w:val="00BB586F"/>
    <w:rsid w:val="00BB5C51"/>
    <w:rsid w:val="00BB5C71"/>
    <w:rsid w:val="00BB637C"/>
    <w:rsid w:val="00BB7138"/>
    <w:rsid w:val="00BB7699"/>
    <w:rsid w:val="00BB769A"/>
    <w:rsid w:val="00BC1C3E"/>
    <w:rsid w:val="00BC1ECF"/>
    <w:rsid w:val="00BC2F8A"/>
    <w:rsid w:val="00BC411B"/>
    <w:rsid w:val="00BC6572"/>
    <w:rsid w:val="00BC7C07"/>
    <w:rsid w:val="00BD16F0"/>
    <w:rsid w:val="00BD1E50"/>
    <w:rsid w:val="00BD278B"/>
    <w:rsid w:val="00BD295F"/>
    <w:rsid w:val="00BD31F5"/>
    <w:rsid w:val="00BD332B"/>
    <w:rsid w:val="00BD35CD"/>
    <w:rsid w:val="00BD3C84"/>
    <w:rsid w:val="00BD42B9"/>
    <w:rsid w:val="00BD4555"/>
    <w:rsid w:val="00BD5022"/>
    <w:rsid w:val="00BD5467"/>
    <w:rsid w:val="00BD6773"/>
    <w:rsid w:val="00BD7534"/>
    <w:rsid w:val="00BD79A6"/>
    <w:rsid w:val="00BD7A4F"/>
    <w:rsid w:val="00BE00FA"/>
    <w:rsid w:val="00BE0268"/>
    <w:rsid w:val="00BE0916"/>
    <w:rsid w:val="00BE1592"/>
    <w:rsid w:val="00BE2017"/>
    <w:rsid w:val="00BE22EE"/>
    <w:rsid w:val="00BE34B5"/>
    <w:rsid w:val="00BE5A78"/>
    <w:rsid w:val="00BE5CC7"/>
    <w:rsid w:val="00BE5F80"/>
    <w:rsid w:val="00BE671C"/>
    <w:rsid w:val="00BF1F1D"/>
    <w:rsid w:val="00BF20E0"/>
    <w:rsid w:val="00BF2480"/>
    <w:rsid w:val="00BF2C3D"/>
    <w:rsid w:val="00BF3203"/>
    <w:rsid w:val="00BF3414"/>
    <w:rsid w:val="00BF4940"/>
    <w:rsid w:val="00BF4944"/>
    <w:rsid w:val="00BF51C5"/>
    <w:rsid w:val="00BF54CB"/>
    <w:rsid w:val="00BF5A47"/>
    <w:rsid w:val="00BF6146"/>
    <w:rsid w:val="00BF6AB8"/>
    <w:rsid w:val="00BF7D41"/>
    <w:rsid w:val="00C006B0"/>
    <w:rsid w:val="00C00781"/>
    <w:rsid w:val="00C00EB4"/>
    <w:rsid w:val="00C014EA"/>
    <w:rsid w:val="00C01950"/>
    <w:rsid w:val="00C03C2F"/>
    <w:rsid w:val="00C04DC0"/>
    <w:rsid w:val="00C04EF4"/>
    <w:rsid w:val="00C0504B"/>
    <w:rsid w:val="00C05269"/>
    <w:rsid w:val="00C0535C"/>
    <w:rsid w:val="00C057EA"/>
    <w:rsid w:val="00C05A97"/>
    <w:rsid w:val="00C05F0E"/>
    <w:rsid w:val="00C0761B"/>
    <w:rsid w:val="00C07808"/>
    <w:rsid w:val="00C07C4E"/>
    <w:rsid w:val="00C103BC"/>
    <w:rsid w:val="00C1081E"/>
    <w:rsid w:val="00C10F5A"/>
    <w:rsid w:val="00C114D4"/>
    <w:rsid w:val="00C1202A"/>
    <w:rsid w:val="00C129D2"/>
    <w:rsid w:val="00C130E5"/>
    <w:rsid w:val="00C158AC"/>
    <w:rsid w:val="00C16253"/>
    <w:rsid w:val="00C166C8"/>
    <w:rsid w:val="00C17D03"/>
    <w:rsid w:val="00C17EA6"/>
    <w:rsid w:val="00C20064"/>
    <w:rsid w:val="00C20219"/>
    <w:rsid w:val="00C217CD"/>
    <w:rsid w:val="00C2189D"/>
    <w:rsid w:val="00C22153"/>
    <w:rsid w:val="00C22E66"/>
    <w:rsid w:val="00C22E71"/>
    <w:rsid w:val="00C23970"/>
    <w:rsid w:val="00C23C24"/>
    <w:rsid w:val="00C25244"/>
    <w:rsid w:val="00C3048F"/>
    <w:rsid w:val="00C30A2F"/>
    <w:rsid w:val="00C30A40"/>
    <w:rsid w:val="00C32527"/>
    <w:rsid w:val="00C33EDE"/>
    <w:rsid w:val="00C34A92"/>
    <w:rsid w:val="00C34F85"/>
    <w:rsid w:val="00C35641"/>
    <w:rsid w:val="00C35D85"/>
    <w:rsid w:val="00C3678A"/>
    <w:rsid w:val="00C36A88"/>
    <w:rsid w:val="00C36E56"/>
    <w:rsid w:val="00C3701D"/>
    <w:rsid w:val="00C4021E"/>
    <w:rsid w:val="00C40C9F"/>
    <w:rsid w:val="00C40FC6"/>
    <w:rsid w:val="00C41143"/>
    <w:rsid w:val="00C413D7"/>
    <w:rsid w:val="00C41C80"/>
    <w:rsid w:val="00C432FF"/>
    <w:rsid w:val="00C4351D"/>
    <w:rsid w:val="00C44424"/>
    <w:rsid w:val="00C45675"/>
    <w:rsid w:val="00C45713"/>
    <w:rsid w:val="00C45F16"/>
    <w:rsid w:val="00C46846"/>
    <w:rsid w:val="00C46C9A"/>
    <w:rsid w:val="00C46E8A"/>
    <w:rsid w:val="00C47006"/>
    <w:rsid w:val="00C501F7"/>
    <w:rsid w:val="00C529E3"/>
    <w:rsid w:val="00C533A1"/>
    <w:rsid w:val="00C55446"/>
    <w:rsid w:val="00C555E1"/>
    <w:rsid w:val="00C55667"/>
    <w:rsid w:val="00C55ACD"/>
    <w:rsid w:val="00C56096"/>
    <w:rsid w:val="00C56597"/>
    <w:rsid w:val="00C56666"/>
    <w:rsid w:val="00C57C32"/>
    <w:rsid w:val="00C622D5"/>
    <w:rsid w:val="00C62DF5"/>
    <w:rsid w:val="00C62FAB"/>
    <w:rsid w:val="00C630D9"/>
    <w:rsid w:val="00C64A86"/>
    <w:rsid w:val="00C64C22"/>
    <w:rsid w:val="00C651A0"/>
    <w:rsid w:val="00C65577"/>
    <w:rsid w:val="00C6579C"/>
    <w:rsid w:val="00C65E89"/>
    <w:rsid w:val="00C6684D"/>
    <w:rsid w:val="00C6694A"/>
    <w:rsid w:val="00C66EF2"/>
    <w:rsid w:val="00C675C4"/>
    <w:rsid w:val="00C67D7D"/>
    <w:rsid w:val="00C70DB4"/>
    <w:rsid w:val="00C717EA"/>
    <w:rsid w:val="00C71AF2"/>
    <w:rsid w:val="00C71FF0"/>
    <w:rsid w:val="00C72DB5"/>
    <w:rsid w:val="00C73B68"/>
    <w:rsid w:val="00C73CD6"/>
    <w:rsid w:val="00C74113"/>
    <w:rsid w:val="00C74D4B"/>
    <w:rsid w:val="00C75311"/>
    <w:rsid w:val="00C767AF"/>
    <w:rsid w:val="00C774CA"/>
    <w:rsid w:val="00C775E7"/>
    <w:rsid w:val="00C77841"/>
    <w:rsid w:val="00C83317"/>
    <w:rsid w:val="00C83784"/>
    <w:rsid w:val="00C83C84"/>
    <w:rsid w:val="00C83D35"/>
    <w:rsid w:val="00C85524"/>
    <w:rsid w:val="00C85D0E"/>
    <w:rsid w:val="00C87398"/>
    <w:rsid w:val="00C8743B"/>
    <w:rsid w:val="00C877D6"/>
    <w:rsid w:val="00C879C4"/>
    <w:rsid w:val="00C90077"/>
    <w:rsid w:val="00C902B2"/>
    <w:rsid w:val="00C9099A"/>
    <w:rsid w:val="00C912CF"/>
    <w:rsid w:val="00C916AB"/>
    <w:rsid w:val="00C91A7A"/>
    <w:rsid w:val="00C92BFA"/>
    <w:rsid w:val="00C93120"/>
    <w:rsid w:val="00C9320D"/>
    <w:rsid w:val="00C95318"/>
    <w:rsid w:val="00C95B29"/>
    <w:rsid w:val="00C97BD6"/>
    <w:rsid w:val="00CA0BBB"/>
    <w:rsid w:val="00CA16EC"/>
    <w:rsid w:val="00CA2000"/>
    <w:rsid w:val="00CA2A1C"/>
    <w:rsid w:val="00CA3AE7"/>
    <w:rsid w:val="00CA4665"/>
    <w:rsid w:val="00CA5F27"/>
    <w:rsid w:val="00CA73A2"/>
    <w:rsid w:val="00CA7660"/>
    <w:rsid w:val="00CA79FA"/>
    <w:rsid w:val="00CA7FC3"/>
    <w:rsid w:val="00CB0EBC"/>
    <w:rsid w:val="00CB1695"/>
    <w:rsid w:val="00CB18AF"/>
    <w:rsid w:val="00CB1A92"/>
    <w:rsid w:val="00CB1DA7"/>
    <w:rsid w:val="00CB2132"/>
    <w:rsid w:val="00CB3842"/>
    <w:rsid w:val="00CB446B"/>
    <w:rsid w:val="00CB49E0"/>
    <w:rsid w:val="00CB5B6F"/>
    <w:rsid w:val="00CB5E46"/>
    <w:rsid w:val="00CB7577"/>
    <w:rsid w:val="00CB7817"/>
    <w:rsid w:val="00CB7E3C"/>
    <w:rsid w:val="00CB7FDD"/>
    <w:rsid w:val="00CC16B0"/>
    <w:rsid w:val="00CC2BE7"/>
    <w:rsid w:val="00CC3290"/>
    <w:rsid w:val="00CC3869"/>
    <w:rsid w:val="00CC4839"/>
    <w:rsid w:val="00CC4C38"/>
    <w:rsid w:val="00CC601A"/>
    <w:rsid w:val="00CC66EF"/>
    <w:rsid w:val="00CC6D56"/>
    <w:rsid w:val="00CC739D"/>
    <w:rsid w:val="00CD07DE"/>
    <w:rsid w:val="00CD19BA"/>
    <w:rsid w:val="00CD242A"/>
    <w:rsid w:val="00CD32F1"/>
    <w:rsid w:val="00CD3917"/>
    <w:rsid w:val="00CD4344"/>
    <w:rsid w:val="00CD4C4D"/>
    <w:rsid w:val="00CD4CC2"/>
    <w:rsid w:val="00CD575F"/>
    <w:rsid w:val="00CD588F"/>
    <w:rsid w:val="00CD607A"/>
    <w:rsid w:val="00CD630A"/>
    <w:rsid w:val="00CD72F8"/>
    <w:rsid w:val="00CD7536"/>
    <w:rsid w:val="00CE054E"/>
    <w:rsid w:val="00CE0869"/>
    <w:rsid w:val="00CE1F01"/>
    <w:rsid w:val="00CE3137"/>
    <w:rsid w:val="00CE35A7"/>
    <w:rsid w:val="00CE39CF"/>
    <w:rsid w:val="00CE4604"/>
    <w:rsid w:val="00CE587E"/>
    <w:rsid w:val="00CE7E76"/>
    <w:rsid w:val="00CF0299"/>
    <w:rsid w:val="00CF02C9"/>
    <w:rsid w:val="00CF0E16"/>
    <w:rsid w:val="00CF1877"/>
    <w:rsid w:val="00CF2BA8"/>
    <w:rsid w:val="00CF2F5F"/>
    <w:rsid w:val="00CF3097"/>
    <w:rsid w:val="00CF4DDE"/>
    <w:rsid w:val="00CF4F52"/>
    <w:rsid w:val="00CF5B3B"/>
    <w:rsid w:val="00CF6012"/>
    <w:rsid w:val="00CF6EF3"/>
    <w:rsid w:val="00CF6F32"/>
    <w:rsid w:val="00CF7006"/>
    <w:rsid w:val="00D00354"/>
    <w:rsid w:val="00D009D2"/>
    <w:rsid w:val="00D00AAB"/>
    <w:rsid w:val="00D00E46"/>
    <w:rsid w:val="00D0112C"/>
    <w:rsid w:val="00D013AD"/>
    <w:rsid w:val="00D01498"/>
    <w:rsid w:val="00D016B3"/>
    <w:rsid w:val="00D01B2F"/>
    <w:rsid w:val="00D02F87"/>
    <w:rsid w:val="00D03BF1"/>
    <w:rsid w:val="00D06172"/>
    <w:rsid w:val="00D0680F"/>
    <w:rsid w:val="00D06A6A"/>
    <w:rsid w:val="00D0730D"/>
    <w:rsid w:val="00D074D4"/>
    <w:rsid w:val="00D07DDC"/>
    <w:rsid w:val="00D07E75"/>
    <w:rsid w:val="00D10367"/>
    <w:rsid w:val="00D10676"/>
    <w:rsid w:val="00D109D2"/>
    <w:rsid w:val="00D12513"/>
    <w:rsid w:val="00D13BC4"/>
    <w:rsid w:val="00D13CC8"/>
    <w:rsid w:val="00D1592B"/>
    <w:rsid w:val="00D16BA8"/>
    <w:rsid w:val="00D16FD6"/>
    <w:rsid w:val="00D17412"/>
    <w:rsid w:val="00D17EFB"/>
    <w:rsid w:val="00D21486"/>
    <w:rsid w:val="00D2327B"/>
    <w:rsid w:val="00D23B1D"/>
    <w:rsid w:val="00D23C5E"/>
    <w:rsid w:val="00D25D65"/>
    <w:rsid w:val="00D26ADE"/>
    <w:rsid w:val="00D26C1F"/>
    <w:rsid w:val="00D301FF"/>
    <w:rsid w:val="00D30284"/>
    <w:rsid w:val="00D308F1"/>
    <w:rsid w:val="00D31A38"/>
    <w:rsid w:val="00D31A7C"/>
    <w:rsid w:val="00D32D9C"/>
    <w:rsid w:val="00D32EDA"/>
    <w:rsid w:val="00D332BF"/>
    <w:rsid w:val="00D33E16"/>
    <w:rsid w:val="00D33E73"/>
    <w:rsid w:val="00D34FF4"/>
    <w:rsid w:val="00D35CDF"/>
    <w:rsid w:val="00D364F7"/>
    <w:rsid w:val="00D365E8"/>
    <w:rsid w:val="00D3687A"/>
    <w:rsid w:val="00D368BF"/>
    <w:rsid w:val="00D36BA6"/>
    <w:rsid w:val="00D36FF5"/>
    <w:rsid w:val="00D37DC7"/>
    <w:rsid w:val="00D4028E"/>
    <w:rsid w:val="00D41042"/>
    <w:rsid w:val="00D412D5"/>
    <w:rsid w:val="00D421B0"/>
    <w:rsid w:val="00D428D7"/>
    <w:rsid w:val="00D42B33"/>
    <w:rsid w:val="00D43267"/>
    <w:rsid w:val="00D43792"/>
    <w:rsid w:val="00D443E2"/>
    <w:rsid w:val="00D44CFA"/>
    <w:rsid w:val="00D45138"/>
    <w:rsid w:val="00D452E3"/>
    <w:rsid w:val="00D45D94"/>
    <w:rsid w:val="00D466FF"/>
    <w:rsid w:val="00D46715"/>
    <w:rsid w:val="00D46EAF"/>
    <w:rsid w:val="00D47089"/>
    <w:rsid w:val="00D470D3"/>
    <w:rsid w:val="00D50542"/>
    <w:rsid w:val="00D50CF3"/>
    <w:rsid w:val="00D5195A"/>
    <w:rsid w:val="00D51A07"/>
    <w:rsid w:val="00D51EEE"/>
    <w:rsid w:val="00D56606"/>
    <w:rsid w:val="00D579CA"/>
    <w:rsid w:val="00D60649"/>
    <w:rsid w:val="00D60ED1"/>
    <w:rsid w:val="00D60F0C"/>
    <w:rsid w:val="00D6230E"/>
    <w:rsid w:val="00D62B57"/>
    <w:rsid w:val="00D62D03"/>
    <w:rsid w:val="00D62E12"/>
    <w:rsid w:val="00D63AEB"/>
    <w:rsid w:val="00D63EB9"/>
    <w:rsid w:val="00D64D0F"/>
    <w:rsid w:val="00D66117"/>
    <w:rsid w:val="00D6657C"/>
    <w:rsid w:val="00D67C12"/>
    <w:rsid w:val="00D67E3D"/>
    <w:rsid w:val="00D72378"/>
    <w:rsid w:val="00D72548"/>
    <w:rsid w:val="00D72959"/>
    <w:rsid w:val="00D72A02"/>
    <w:rsid w:val="00D72B1A"/>
    <w:rsid w:val="00D73998"/>
    <w:rsid w:val="00D7413A"/>
    <w:rsid w:val="00D7421E"/>
    <w:rsid w:val="00D748F6"/>
    <w:rsid w:val="00D75216"/>
    <w:rsid w:val="00D75578"/>
    <w:rsid w:val="00D76AD5"/>
    <w:rsid w:val="00D76FE7"/>
    <w:rsid w:val="00D80110"/>
    <w:rsid w:val="00D8059F"/>
    <w:rsid w:val="00D82D8E"/>
    <w:rsid w:val="00D833F7"/>
    <w:rsid w:val="00D847AC"/>
    <w:rsid w:val="00D85E6F"/>
    <w:rsid w:val="00D86AB1"/>
    <w:rsid w:val="00D86E8C"/>
    <w:rsid w:val="00D9023C"/>
    <w:rsid w:val="00D90B2D"/>
    <w:rsid w:val="00D90EBD"/>
    <w:rsid w:val="00D90F0A"/>
    <w:rsid w:val="00D917BD"/>
    <w:rsid w:val="00D91F3B"/>
    <w:rsid w:val="00D9219A"/>
    <w:rsid w:val="00D92221"/>
    <w:rsid w:val="00D92AF8"/>
    <w:rsid w:val="00D92F04"/>
    <w:rsid w:val="00D92F23"/>
    <w:rsid w:val="00D92FEC"/>
    <w:rsid w:val="00D93086"/>
    <w:rsid w:val="00D934D3"/>
    <w:rsid w:val="00D93D1C"/>
    <w:rsid w:val="00D93FB4"/>
    <w:rsid w:val="00D9400A"/>
    <w:rsid w:val="00D942A5"/>
    <w:rsid w:val="00D944E4"/>
    <w:rsid w:val="00D9463B"/>
    <w:rsid w:val="00D9587E"/>
    <w:rsid w:val="00D965BD"/>
    <w:rsid w:val="00D975D8"/>
    <w:rsid w:val="00DA254E"/>
    <w:rsid w:val="00DA2F95"/>
    <w:rsid w:val="00DA3C47"/>
    <w:rsid w:val="00DA4215"/>
    <w:rsid w:val="00DA6620"/>
    <w:rsid w:val="00DA67DD"/>
    <w:rsid w:val="00DA7854"/>
    <w:rsid w:val="00DA7BCD"/>
    <w:rsid w:val="00DB07FA"/>
    <w:rsid w:val="00DB283E"/>
    <w:rsid w:val="00DB37DE"/>
    <w:rsid w:val="00DB4433"/>
    <w:rsid w:val="00DB5041"/>
    <w:rsid w:val="00DB5474"/>
    <w:rsid w:val="00DB558B"/>
    <w:rsid w:val="00DB5604"/>
    <w:rsid w:val="00DB5C6E"/>
    <w:rsid w:val="00DB64E1"/>
    <w:rsid w:val="00DB6624"/>
    <w:rsid w:val="00DB6ECA"/>
    <w:rsid w:val="00DB7E3B"/>
    <w:rsid w:val="00DB7ED3"/>
    <w:rsid w:val="00DB7EF8"/>
    <w:rsid w:val="00DC0C73"/>
    <w:rsid w:val="00DC1311"/>
    <w:rsid w:val="00DC1E3F"/>
    <w:rsid w:val="00DC1E62"/>
    <w:rsid w:val="00DC2450"/>
    <w:rsid w:val="00DC25A4"/>
    <w:rsid w:val="00DC2B88"/>
    <w:rsid w:val="00DC2D77"/>
    <w:rsid w:val="00DC4623"/>
    <w:rsid w:val="00DC4866"/>
    <w:rsid w:val="00DC4D6D"/>
    <w:rsid w:val="00DC64D4"/>
    <w:rsid w:val="00DD05FD"/>
    <w:rsid w:val="00DD09BA"/>
    <w:rsid w:val="00DD0D8A"/>
    <w:rsid w:val="00DD24F0"/>
    <w:rsid w:val="00DD2636"/>
    <w:rsid w:val="00DD3238"/>
    <w:rsid w:val="00DD3FF4"/>
    <w:rsid w:val="00DD5C7E"/>
    <w:rsid w:val="00DD5F1F"/>
    <w:rsid w:val="00DD60DF"/>
    <w:rsid w:val="00DD69CD"/>
    <w:rsid w:val="00DE198D"/>
    <w:rsid w:val="00DE25F1"/>
    <w:rsid w:val="00DE2788"/>
    <w:rsid w:val="00DE2D73"/>
    <w:rsid w:val="00DE396C"/>
    <w:rsid w:val="00DE3DC4"/>
    <w:rsid w:val="00DE4EDE"/>
    <w:rsid w:val="00DE531F"/>
    <w:rsid w:val="00DE56C8"/>
    <w:rsid w:val="00DE6224"/>
    <w:rsid w:val="00DE640F"/>
    <w:rsid w:val="00DE6D81"/>
    <w:rsid w:val="00DE7C36"/>
    <w:rsid w:val="00DF0C16"/>
    <w:rsid w:val="00DF1847"/>
    <w:rsid w:val="00DF319E"/>
    <w:rsid w:val="00DF3F8E"/>
    <w:rsid w:val="00DF4790"/>
    <w:rsid w:val="00DF67DC"/>
    <w:rsid w:val="00DF6947"/>
    <w:rsid w:val="00DF71C4"/>
    <w:rsid w:val="00DF742B"/>
    <w:rsid w:val="00DF7753"/>
    <w:rsid w:val="00DF79A6"/>
    <w:rsid w:val="00DF7C65"/>
    <w:rsid w:val="00E0037A"/>
    <w:rsid w:val="00E009AE"/>
    <w:rsid w:val="00E00FAE"/>
    <w:rsid w:val="00E01AE7"/>
    <w:rsid w:val="00E02B22"/>
    <w:rsid w:val="00E038BE"/>
    <w:rsid w:val="00E03EC9"/>
    <w:rsid w:val="00E05E01"/>
    <w:rsid w:val="00E06A4F"/>
    <w:rsid w:val="00E074A5"/>
    <w:rsid w:val="00E07CB1"/>
    <w:rsid w:val="00E07DAE"/>
    <w:rsid w:val="00E07FF1"/>
    <w:rsid w:val="00E10182"/>
    <w:rsid w:val="00E10210"/>
    <w:rsid w:val="00E10307"/>
    <w:rsid w:val="00E103CA"/>
    <w:rsid w:val="00E1096D"/>
    <w:rsid w:val="00E10DC5"/>
    <w:rsid w:val="00E12BEC"/>
    <w:rsid w:val="00E13400"/>
    <w:rsid w:val="00E14D72"/>
    <w:rsid w:val="00E14F84"/>
    <w:rsid w:val="00E1636F"/>
    <w:rsid w:val="00E16759"/>
    <w:rsid w:val="00E16CE9"/>
    <w:rsid w:val="00E16E13"/>
    <w:rsid w:val="00E17660"/>
    <w:rsid w:val="00E177FF"/>
    <w:rsid w:val="00E20B8E"/>
    <w:rsid w:val="00E20B98"/>
    <w:rsid w:val="00E20BBC"/>
    <w:rsid w:val="00E21CB5"/>
    <w:rsid w:val="00E220DA"/>
    <w:rsid w:val="00E22764"/>
    <w:rsid w:val="00E23ADA"/>
    <w:rsid w:val="00E252C0"/>
    <w:rsid w:val="00E253FE"/>
    <w:rsid w:val="00E25A09"/>
    <w:rsid w:val="00E26916"/>
    <w:rsid w:val="00E27541"/>
    <w:rsid w:val="00E30911"/>
    <w:rsid w:val="00E30A89"/>
    <w:rsid w:val="00E31BE6"/>
    <w:rsid w:val="00E31E36"/>
    <w:rsid w:val="00E32791"/>
    <w:rsid w:val="00E32A22"/>
    <w:rsid w:val="00E33154"/>
    <w:rsid w:val="00E333EF"/>
    <w:rsid w:val="00E344DE"/>
    <w:rsid w:val="00E344EA"/>
    <w:rsid w:val="00E36D94"/>
    <w:rsid w:val="00E372BA"/>
    <w:rsid w:val="00E377D2"/>
    <w:rsid w:val="00E40162"/>
    <w:rsid w:val="00E40349"/>
    <w:rsid w:val="00E40796"/>
    <w:rsid w:val="00E40AB0"/>
    <w:rsid w:val="00E40B95"/>
    <w:rsid w:val="00E40D0C"/>
    <w:rsid w:val="00E41AF2"/>
    <w:rsid w:val="00E42013"/>
    <w:rsid w:val="00E43019"/>
    <w:rsid w:val="00E43237"/>
    <w:rsid w:val="00E43717"/>
    <w:rsid w:val="00E44A41"/>
    <w:rsid w:val="00E454B0"/>
    <w:rsid w:val="00E45741"/>
    <w:rsid w:val="00E45985"/>
    <w:rsid w:val="00E46631"/>
    <w:rsid w:val="00E469A4"/>
    <w:rsid w:val="00E50035"/>
    <w:rsid w:val="00E50117"/>
    <w:rsid w:val="00E507AF"/>
    <w:rsid w:val="00E51531"/>
    <w:rsid w:val="00E51CA1"/>
    <w:rsid w:val="00E51E66"/>
    <w:rsid w:val="00E53006"/>
    <w:rsid w:val="00E53251"/>
    <w:rsid w:val="00E53979"/>
    <w:rsid w:val="00E53DFC"/>
    <w:rsid w:val="00E552B7"/>
    <w:rsid w:val="00E568C6"/>
    <w:rsid w:val="00E57012"/>
    <w:rsid w:val="00E57501"/>
    <w:rsid w:val="00E57A4B"/>
    <w:rsid w:val="00E6003E"/>
    <w:rsid w:val="00E606C4"/>
    <w:rsid w:val="00E61DD7"/>
    <w:rsid w:val="00E620EF"/>
    <w:rsid w:val="00E62824"/>
    <w:rsid w:val="00E62DA4"/>
    <w:rsid w:val="00E632F7"/>
    <w:rsid w:val="00E6359A"/>
    <w:rsid w:val="00E63A2E"/>
    <w:rsid w:val="00E64A50"/>
    <w:rsid w:val="00E64AFC"/>
    <w:rsid w:val="00E6562F"/>
    <w:rsid w:val="00E6567A"/>
    <w:rsid w:val="00E65BB9"/>
    <w:rsid w:val="00E66AD1"/>
    <w:rsid w:val="00E672F5"/>
    <w:rsid w:val="00E67D44"/>
    <w:rsid w:val="00E70026"/>
    <w:rsid w:val="00E716CB"/>
    <w:rsid w:val="00E71828"/>
    <w:rsid w:val="00E71C15"/>
    <w:rsid w:val="00E72090"/>
    <w:rsid w:val="00E72826"/>
    <w:rsid w:val="00E7429B"/>
    <w:rsid w:val="00E7511C"/>
    <w:rsid w:val="00E75780"/>
    <w:rsid w:val="00E75AAC"/>
    <w:rsid w:val="00E765D3"/>
    <w:rsid w:val="00E766D2"/>
    <w:rsid w:val="00E76FC7"/>
    <w:rsid w:val="00E77F91"/>
    <w:rsid w:val="00E809B7"/>
    <w:rsid w:val="00E81B4F"/>
    <w:rsid w:val="00E8248F"/>
    <w:rsid w:val="00E83402"/>
    <w:rsid w:val="00E84FDB"/>
    <w:rsid w:val="00E85B1A"/>
    <w:rsid w:val="00E86890"/>
    <w:rsid w:val="00E87876"/>
    <w:rsid w:val="00E87AE0"/>
    <w:rsid w:val="00E90851"/>
    <w:rsid w:val="00E91792"/>
    <w:rsid w:val="00E92313"/>
    <w:rsid w:val="00E930C5"/>
    <w:rsid w:val="00E94121"/>
    <w:rsid w:val="00E96B4B"/>
    <w:rsid w:val="00E96BAD"/>
    <w:rsid w:val="00E96D50"/>
    <w:rsid w:val="00E97CB1"/>
    <w:rsid w:val="00EA09FA"/>
    <w:rsid w:val="00EA17CD"/>
    <w:rsid w:val="00EA1E78"/>
    <w:rsid w:val="00EA34B7"/>
    <w:rsid w:val="00EA34BC"/>
    <w:rsid w:val="00EA3AF6"/>
    <w:rsid w:val="00EA3F1C"/>
    <w:rsid w:val="00EA4471"/>
    <w:rsid w:val="00EA6D7B"/>
    <w:rsid w:val="00EA755E"/>
    <w:rsid w:val="00EA775B"/>
    <w:rsid w:val="00EB0422"/>
    <w:rsid w:val="00EB2082"/>
    <w:rsid w:val="00EB2532"/>
    <w:rsid w:val="00EB4921"/>
    <w:rsid w:val="00EB6544"/>
    <w:rsid w:val="00EB735F"/>
    <w:rsid w:val="00EC0D16"/>
    <w:rsid w:val="00EC1004"/>
    <w:rsid w:val="00EC128F"/>
    <w:rsid w:val="00EC1572"/>
    <w:rsid w:val="00EC183B"/>
    <w:rsid w:val="00EC1AAA"/>
    <w:rsid w:val="00EC1D0D"/>
    <w:rsid w:val="00EC3C81"/>
    <w:rsid w:val="00EC4210"/>
    <w:rsid w:val="00EC44A0"/>
    <w:rsid w:val="00EC4E1D"/>
    <w:rsid w:val="00EC604D"/>
    <w:rsid w:val="00EC6170"/>
    <w:rsid w:val="00EC67C1"/>
    <w:rsid w:val="00EC68FC"/>
    <w:rsid w:val="00EC7217"/>
    <w:rsid w:val="00EC7D20"/>
    <w:rsid w:val="00EC7DEB"/>
    <w:rsid w:val="00ED100B"/>
    <w:rsid w:val="00ED14C1"/>
    <w:rsid w:val="00ED2076"/>
    <w:rsid w:val="00ED2545"/>
    <w:rsid w:val="00ED4527"/>
    <w:rsid w:val="00ED5706"/>
    <w:rsid w:val="00ED5843"/>
    <w:rsid w:val="00ED6E7C"/>
    <w:rsid w:val="00EE0669"/>
    <w:rsid w:val="00EE1DBC"/>
    <w:rsid w:val="00EE3398"/>
    <w:rsid w:val="00EE35B6"/>
    <w:rsid w:val="00EE39EC"/>
    <w:rsid w:val="00EE4389"/>
    <w:rsid w:val="00EE4B89"/>
    <w:rsid w:val="00EE5E22"/>
    <w:rsid w:val="00EE5F0C"/>
    <w:rsid w:val="00EE5FA2"/>
    <w:rsid w:val="00EE650E"/>
    <w:rsid w:val="00EE6B04"/>
    <w:rsid w:val="00EE7AC5"/>
    <w:rsid w:val="00EE7F71"/>
    <w:rsid w:val="00EF1445"/>
    <w:rsid w:val="00EF27FF"/>
    <w:rsid w:val="00EF2B6A"/>
    <w:rsid w:val="00EF2EA6"/>
    <w:rsid w:val="00EF3379"/>
    <w:rsid w:val="00EF3501"/>
    <w:rsid w:val="00EF36BF"/>
    <w:rsid w:val="00EF36E6"/>
    <w:rsid w:val="00EF40AF"/>
    <w:rsid w:val="00EF4174"/>
    <w:rsid w:val="00EF41FC"/>
    <w:rsid w:val="00EF440A"/>
    <w:rsid w:val="00EF52DE"/>
    <w:rsid w:val="00EF5BF4"/>
    <w:rsid w:val="00EF6380"/>
    <w:rsid w:val="00EF732B"/>
    <w:rsid w:val="00EF75D5"/>
    <w:rsid w:val="00EF79D7"/>
    <w:rsid w:val="00F01301"/>
    <w:rsid w:val="00F01330"/>
    <w:rsid w:val="00F013CC"/>
    <w:rsid w:val="00F026E6"/>
    <w:rsid w:val="00F0282B"/>
    <w:rsid w:val="00F03196"/>
    <w:rsid w:val="00F03E24"/>
    <w:rsid w:val="00F042D6"/>
    <w:rsid w:val="00F04B3A"/>
    <w:rsid w:val="00F0551A"/>
    <w:rsid w:val="00F05A0C"/>
    <w:rsid w:val="00F06846"/>
    <w:rsid w:val="00F06BAA"/>
    <w:rsid w:val="00F1041C"/>
    <w:rsid w:val="00F1083E"/>
    <w:rsid w:val="00F10D12"/>
    <w:rsid w:val="00F114B9"/>
    <w:rsid w:val="00F11BCC"/>
    <w:rsid w:val="00F120F4"/>
    <w:rsid w:val="00F1282C"/>
    <w:rsid w:val="00F12E77"/>
    <w:rsid w:val="00F14163"/>
    <w:rsid w:val="00F141AA"/>
    <w:rsid w:val="00F1446C"/>
    <w:rsid w:val="00F14F0D"/>
    <w:rsid w:val="00F159EB"/>
    <w:rsid w:val="00F1604F"/>
    <w:rsid w:val="00F164C9"/>
    <w:rsid w:val="00F16805"/>
    <w:rsid w:val="00F20E98"/>
    <w:rsid w:val="00F21964"/>
    <w:rsid w:val="00F21A56"/>
    <w:rsid w:val="00F22D86"/>
    <w:rsid w:val="00F23878"/>
    <w:rsid w:val="00F23ADA"/>
    <w:rsid w:val="00F2463C"/>
    <w:rsid w:val="00F25254"/>
    <w:rsid w:val="00F25475"/>
    <w:rsid w:val="00F26327"/>
    <w:rsid w:val="00F26552"/>
    <w:rsid w:val="00F26B06"/>
    <w:rsid w:val="00F26CF6"/>
    <w:rsid w:val="00F30841"/>
    <w:rsid w:val="00F31E77"/>
    <w:rsid w:val="00F341D5"/>
    <w:rsid w:val="00F34C02"/>
    <w:rsid w:val="00F34E27"/>
    <w:rsid w:val="00F34F38"/>
    <w:rsid w:val="00F35A62"/>
    <w:rsid w:val="00F36001"/>
    <w:rsid w:val="00F36562"/>
    <w:rsid w:val="00F36A92"/>
    <w:rsid w:val="00F373DC"/>
    <w:rsid w:val="00F4030A"/>
    <w:rsid w:val="00F40DCD"/>
    <w:rsid w:val="00F421D9"/>
    <w:rsid w:val="00F4274C"/>
    <w:rsid w:val="00F427F6"/>
    <w:rsid w:val="00F43B8D"/>
    <w:rsid w:val="00F4428A"/>
    <w:rsid w:val="00F46729"/>
    <w:rsid w:val="00F47008"/>
    <w:rsid w:val="00F5121F"/>
    <w:rsid w:val="00F5162B"/>
    <w:rsid w:val="00F5198C"/>
    <w:rsid w:val="00F520BD"/>
    <w:rsid w:val="00F526FD"/>
    <w:rsid w:val="00F5404B"/>
    <w:rsid w:val="00F5425E"/>
    <w:rsid w:val="00F54BBF"/>
    <w:rsid w:val="00F54CAD"/>
    <w:rsid w:val="00F560D5"/>
    <w:rsid w:val="00F5647C"/>
    <w:rsid w:val="00F61747"/>
    <w:rsid w:val="00F61FA6"/>
    <w:rsid w:val="00F62F1B"/>
    <w:rsid w:val="00F6335D"/>
    <w:rsid w:val="00F6391F"/>
    <w:rsid w:val="00F64E8C"/>
    <w:rsid w:val="00F6633B"/>
    <w:rsid w:val="00F67600"/>
    <w:rsid w:val="00F67C51"/>
    <w:rsid w:val="00F70AA7"/>
    <w:rsid w:val="00F70B96"/>
    <w:rsid w:val="00F72405"/>
    <w:rsid w:val="00F7298B"/>
    <w:rsid w:val="00F738C8"/>
    <w:rsid w:val="00F74CB9"/>
    <w:rsid w:val="00F75B3F"/>
    <w:rsid w:val="00F76601"/>
    <w:rsid w:val="00F768DD"/>
    <w:rsid w:val="00F76FC9"/>
    <w:rsid w:val="00F77CFA"/>
    <w:rsid w:val="00F80326"/>
    <w:rsid w:val="00F80CFC"/>
    <w:rsid w:val="00F80FE2"/>
    <w:rsid w:val="00F8111A"/>
    <w:rsid w:val="00F81B39"/>
    <w:rsid w:val="00F83E30"/>
    <w:rsid w:val="00F843EC"/>
    <w:rsid w:val="00F84D36"/>
    <w:rsid w:val="00F90AD3"/>
    <w:rsid w:val="00F91437"/>
    <w:rsid w:val="00F94024"/>
    <w:rsid w:val="00F94603"/>
    <w:rsid w:val="00F9539D"/>
    <w:rsid w:val="00F95878"/>
    <w:rsid w:val="00F95DBE"/>
    <w:rsid w:val="00F978F0"/>
    <w:rsid w:val="00F97958"/>
    <w:rsid w:val="00FA1B22"/>
    <w:rsid w:val="00FA1C14"/>
    <w:rsid w:val="00FA2A73"/>
    <w:rsid w:val="00FA2F6A"/>
    <w:rsid w:val="00FA30EF"/>
    <w:rsid w:val="00FA3101"/>
    <w:rsid w:val="00FA3F6E"/>
    <w:rsid w:val="00FA40B8"/>
    <w:rsid w:val="00FA688E"/>
    <w:rsid w:val="00FA6EA5"/>
    <w:rsid w:val="00FA71DC"/>
    <w:rsid w:val="00FA772F"/>
    <w:rsid w:val="00FA786C"/>
    <w:rsid w:val="00FB0622"/>
    <w:rsid w:val="00FB0892"/>
    <w:rsid w:val="00FB08BE"/>
    <w:rsid w:val="00FB3482"/>
    <w:rsid w:val="00FB52E8"/>
    <w:rsid w:val="00FB54B4"/>
    <w:rsid w:val="00FB7343"/>
    <w:rsid w:val="00FB78A2"/>
    <w:rsid w:val="00FB7CDB"/>
    <w:rsid w:val="00FC0758"/>
    <w:rsid w:val="00FC1720"/>
    <w:rsid w:val="00FC1992"/>
    <w:rsid w:val="00FC2C25"/>
    <w:rsid w:val="00FC2FDC"/>
    <w:rsid w:val="00FC3E61"/>
    <w:rsid w:val="00FC4864"/>
    <w:rsid w:val="00FC51CA"/>
    <w:rsid w:val="00FC551C"/>
    <w:rsid w:val="00FC55B0"/>
    <w:rsid w:val="00FC55E2"/>
    <w:rsid w:val="00FC5BC3"/>
    <w:rsid w:val="00FC7866"/>
    <w:rsid w:val="00FD06D0"/>
    <w:rsid w:val="00FD0780"/>
    <w:rsid w:val="00FD083A"/>
    <w:rsid w:val="00FD1386"/>
    <w:rsid w:val="00FD224D"/>
    <w:rsid w:val="00FD3969"/>
    <w:rsid w:val="00FD622E"/>
    <w:rsid w:val="00FE0911"/>
    <w:rsid w:val="00FE1CD9"/>
    <w:rsid w:val="00FE503F"/>
    <w:rsid w:val="00FE53D5"/>
    <w:rsid w:val="00FE6A6C"/>
    <w:rsid w:val="00FE6D39"/>
    <w:rsid w:val="00FE7BA8"/>
    <w:rsid w:val="00FE7E9C"/>
    <w:rsid w:val="00FF05E9"/>
    <w:rsid w:val="00FF1A02"/>
    <w:rsid w:val="00FF245B"/>
    <w:rsid w:val="00FF27B1"/>
    <w:rsid w:val="00FF38A0"/>
    <w:rsid w:val="00FF4565"/>
    <w:rsid w:val="00FF4B84"/>
    <w:rsid w:val="00FF4F4B"/>
    <w:rsid w:val="00FF55C7"/>
    <w:rsid w:val="00FF6B18"/>
    <w:rsid w:val="00FF6CD9"/>
    <w:rsid w:val="00FF7AD9"/>
    <w:rsid w:val="00FF7DAF"/>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c,white"/>
    </o:shapedefaults>
    <o:shapelayout v:ext="edit">
      <o:idmap v:ext="edit" data="1"/>
    </o:shapelayout>
  </w:shapeDefaults>
  <w:decimalSymbol w:val=","/>
  <w:listSeparator w:val=";"/>
  <w14:docId w14:val="60FD2857"/>
  <w15:chartTrackingRefBased/>
  <w15:docId w15:val="{F9CCCB28-E2DF-48F8-A8EB-48EAC3998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HAnsi"/>
        <w:sz w:val="21"/>
        <w:szCs w:val="21"/>
        <w:lang w:val="ru-RU" w:eastAsia="en-US" w:bidi="ar-SA"/>
      </w:rPr>
    </w:rPrDefault>
    <w:pPrDefault>
      <w:pPr>
        <w:spacing w:after="168"/>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CF5B3B"/>
    <w:pPr>
      <w:tabs>
        <w:tab w:val="left" w:pos="187"/>
      </w:tabs>
      <w:spacing w:after="72"/>
      <w:contextualSpacing/>
      <w:jc w:val="both"/>
    </w:pPr>
    <w:rPr>
      <w:rFonts w:eastAsia="ヒラギノ角ゴ Pro W3" w:cs="Calibri"/>
      <w:bCs/>
      <w:sz w:val="18"/>
      <w:szCs w:val="20"/>
      <w:lang w:val="en-US" w:eastAsia="ja-JP"/>
    </w:rPr>
  </w:style>
  <w:style w:type="paragraph" w:styleId="1">
    <w:name w:val="heading 1"/>
    <w:basedOn w:val="a1"/>
    <w:next w:val="a1"/>
    <w:link w:val="10"/>
    <w:uiPriority w:val="9"/>
    <w:rsid w:val="00453192"/>
    <w:pPr>
      <w:spacing w:before="96" w:after="96"/>
      <w:outlineLvl w:val="0"/>
    </w:pPr>
    <w:rPr>
      <w:rFonts w:ascii="Garamond" w:hAnsi="Garamond"/>
      <w:b/>
      <w:bCs w:val="0"/>
      <w:smallCaps/>
      <w:color w:val="4D0000"/>
      <w:sz w:val="36"/>
      <w:szCs w:val="36"/>
    </w:rPr>
  </w:style>
  <w:style w:type="paragraph" w:styleId="2">
    <w:name w:val="heading 2"/>
    <w:basedOn w:val="a1"/>
    <w:next w:val="a1"/>
    <w:link w:val="20"/>
    <w:uiPriority w:val="9"/>
    <w:unhideWhenUsed/>
    <w:qFormat/>
    <w:rsid w:val="00453192"/>
    <w:pPr>
      <w:pBdr>
        <w:bottom w:val="threeDEngrave" w:sz="12" w:space="1" w:color="C9AD6A"/>
      </w:pBdr>
      <w:spacing w:before="96" w:after="96"/>
      <w:outlineLvl w:val="1"/>
    </w:pPr>
    <w:rPr>
      <w:rFonts w:ascii="Garamond" w:hAnsi="Garamond"/>
      <w:b/>
      <w:bCs w:val="0"/>
      <w:smallCaps/>
      <w:color w:val="4D0000"/>
      <w:sz w:val="30"/>
      <w:szCs w:val="30"/>
    </w:rPr>
  </w:style>
  <w:style w:type="paragraph" w:styleId="3">
    <w:name w:val="heading 3"/>
    <w:basedOn w:val="a1"/>
    <w:next w:val="a1"/>
    <w:link w:val="30"/>
    <w:uiPriority w:val="9"/>
    <w:unhideWhenUsed/>
    <w:qFormat/>
    <w:rsid w:val="00453192"/>
    <w:pPr>
      <w:outlineLvl w:val="2"/>
    </w:pPr>
    <w:rPr>
      <w:rFonts w:ascii="Garamond" w:hAnsi="Garamond"/>
      <w:b/>
      <w:bCs w:val="0"/>
      <w:color w:val="4D0000"/>
      <w:sz w:val="24"/>
      <w:szCs w:val="21"/>
    </w:rPr>
  </w:style>
  <w:style w:type="paragraph" w:styleId="4">
    <w:name w:val="heading 4"/>
    <w:basedOn w:val="a1"/>
    <w:next w:val="a1"/>
    <w:link w:val="40"/>
    <w:uiPriority w:val="9"/>
    <w:unhideWhenUsed/>
    <w:qFormat/>
    <w:rsid w:val="00A21E28"/>
    <w:pPr>
      <w:keepNext/>
      <w:keepLines/>
      <w:numPr>
        <w:ilvl w:val="3"/>
        <w:numId w:val="25"/>
      </w:numPr>
      <w:spacing w:before="40"/>
      <w:outlineLvl w:val="3"/>
    </w:pPr>
    <w:rPr>
      <w:rFonts w:asciiTheme="majorHAnsi" w:eastAsiaTheme="majorEastAsia" w:hAnsiTheme="majorHAnsi" w:cstheme="majorBidi"/>
      <w:i/>
      <w:iCs/>
      <w:color w:val="3D1109" w:themeColor="accent1" w:themeShade="BF"/>
    </w:rPr>
  </w:style>
  <w:style w:type="paragraph" w:styleId="5">
    <w:name w:val="heading 5"/>
    <w:basedOn w:val="a1"/>
    <w:next w:val="a1"/>
    <w:link w:val="50"/>
    <w:uiPriority w:val="9"/>
    <w:semiHidden/>
    <w:unhideWhenUsed/>
    <w:qFormat/>
    <w:rsid w:val="006F34CD"/>
    <w:pPr>
      <w:keepNext/>
      <w:keepLines/>
      <w:spacing w:before="40" w:after="0"/>
      <w:outlineLvl w:val="4"/>
    </w:pPr>
    <w:rPr>
      <w:rFonts w:asciiTheme="majorHAnsi" w:eastAsiaTheme="majorEastAsia" w:hAnsiTheme="majorHAnsi" w:cstheme="majorBidi"/>
      <w:color w:val="3D1109"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453192"/>
    <w:rPr>
      <w:rFonts w:ascii="Garamond" w:hAnsi="Garamond"/>
      <w:b/>
      <w:bCs/>
      <w:smallCaps/>
      <w:color w:val="4D0000"/>
      <w:sz w:val="36"/>
      <w:szCs w:val="36"/>
      <w:lang w:val="en-US"/>
    </w:rPr>
  </w:style>
  <w:style w:type="character" w:customStyle="1" w:styleId="20">
    <w:name w:val="Заголовок 2 Знак"/>
    <w:basedOn w:val="a2"/>
    <w:link w:val="2"/>
    <w:uiPriority w:val="9"/>
    <w:rsid w:val="00453192"/>
    <w:rPr>
      <w:rFonts w:ascii="Garamond" w:hAnsi="Garamond"/>
      <w:b/>
      <w:bCs/>
      <w:smallCaps/>
      <w:color w:val="4D0000"/>
      <w:sz w:val="30"/>
      <w:szCs w:val="30"/>
      <w:lang w:val="en-US"/>
    </w:rPr>
  </w:style>
  <w:style w:type="character" w:customStyle="1" w:styleId="30">
    <w:name w:val="Заголовок 3 Знак"/>
    <w:basedOn w:val="a2"/>
    <w:link w:val="3"/>
    <w:uiPriority w:val="9"/>
    <w:rsid w:val="00453192"/>
    <w:rPr>
      <w:rFonts w:ascii="Garamond" w:hAnsi="Garamond"/>
      <w:b/>
      <w:bCs/>
      <w:color w:val="4D0000"/>
      <w:sz w:val="24"/>
      <w:lang w:val="en-US"/>
    </w:rPr>
  </w:style>
  <w:style w:type="character" w:customStyle="1" w:styleId="40">
    <w:name w:val="Заголовок 4 Знак"/>
    <w:basedOn w:val="a2"/>
    <w:link w:val="4"/>
    <w:uiPriority w:val="9"/>
    <w:rsid w:val="00A21E28"/>
    <w:rPr>
      <w:rFonts w:asciiTheme="majorHAnsi" w:eastAsiaTheme="majorEastAsia" w:hAnsiTheme="majorHAnsi" w:cstheme="majorBidi"/>
      <w:i/>
      <w:iCs/>
      <w:color w:val="3D1109" w:themeColor="accent1" w:themeShade="BF"/>
      <w:sz w:val="20"/>
      <w:szCs w:val="20"/>
      <w:lang w:val="en-US"/>
    </w:rPr>
  </w:style>
  <w:style w:type="character" w:customStyle="1" w:styleId="50">
    <w:name w:val="Заголовок 5 Знак"/>
    <w:basedOn w:val="a2"/>
    <w:link w:val="5"/>
    <w:uiPriority w:val="9"/>
    <w:semiHidden/>
    <w:rsid w:val="006F34CD"/>
    <w:rPr>
      <w:rFonts w:asciiTheme="majorHAnsi" w:eastAsiaTheme="majorEastAsia" w:hAnsiTheme="majorHAnsi" w:cstheme="majorBidi"/>
      <w:color w:val="3D1109" w:themeColor="accent1" w:themeShade="BF"/>
      <w:sz w:val="20"/>
      <w:szCs w:val="20"/>
      <w:lang w:val="en-US"/>
    </w:rPr>
  </w:style>
  <w:style w:type="paragraph" w:styleId="a5">
    <w:name w:val="Balloon Text"/>
    <w:basedOn w:val="a1"/>
    <w:link w:val="a6"/>
    <w:uiPriority w:val="99"/>
    <w:unhideWhenUsed/>
    <w:rsid w:val="001F1945"/>
    <w:rPr>
      <w:rFonts w:ascii="Segoe UI" w:hAnsi="Segoe UI" w:cs="Segoe UI"/>
      <w:szCs w:val="18"/>
    </w:rPr>
  </w:style>
  <w:style w:type="character" w:customStyle="1" w:styleId="a6">
    <w:name w:val="Текст у виносці Знак"/>
    <w:basedOn w:val="a2"/>
    <w:link w:val="a5"/>
    <w:uiPriority w:val="99"/>
    <w:rsid w:val="001F1945"/>
    <w:rPr>
      <w:rFonts w:ascii="Segoe UI" w:hAnsi="Segoe UI" w:cs="Segoe UI"/>
      <w:sz w:val="18"/>
      <w:szCs w:val="18"/>
    </w:rPr>
  </w:style>
  <w:style w:type="paragraph" w:customStyle="1" w:styleId="DocumentChapterTitleToC">
    <w:name w:val="Document Chapter Title ToC"/>
    <w:basedOn w:val="Heading1ToC"/>
    <w:next w:val="BasicTextParagraph1"/>
    <w:link w:val="DocumentChapterTitleToC0"/>
    <w:autoRedefine/>
    <w:qFormat/>
    <w:rsid w:val="001709F2"/>
    <w:pPr>
      <w:spacing w:line="360" w:lineRule="auto"/>
      <w:jc w:val="center"/>
    </w:pPr>
    <w:rPr>
      <w:bCs/>
      <w:smallCaps/>
      <w:sz w:val="48"/>
      <w:szCs w:val="40"/>
    </w:rPr>
  </w:style>
  <w:style w:type="paragraph" w:customStyle="1" w:styleId="Heading1ToC">
    <w:name w:val="Heading 1 ToC"/>
    <w:basedOn w:val="1"/>
    <w:next w:val="BasicTextParagraph1"/>
    <w:link w:val="Heading1ToC0"/>
    <w:autoRedefine/>
    <w:qFormat/>
    <w:rsid w:val="00C767AF"/>
    <w:rPr>
      <w:rFonts w:asciiTheme="majorHAnsi" w:hAnsiTheme="majorHAnsi"/>
      <w:smallCaps w:val="0"/>
      <w:lang w:eastAsia="zh-CN"/>
    </w:rPr>
  </w:style>
  <w:style w:type="paragraph" w:customStyle="1" w:styleId="BasicTextParagraph1">
    <w:name w:val="Basic Text Paragraph 1"/>
    <w:basedOn w:val="BasicText"/>
    <w:next w:val="BasicTextParagraph2"/>
    <w:autoRedefine/>
    <w:qFormat/>
    <w:rsid w:val="001D04FD"/>
    <w:pPr>
      <w:spacing w:before="72" w:after="0"/>
    </w:pPr>
  </w:style>
  <w:style w:type="paragraph" w:customStyle="1" w:styleId="BasicText">
    <w:name w:val="Basic Text"/>
    <w:basedOn w:val="a1"/>
    <w:qFormat/>
    <w:rsid w:val="00D368BF"/>
    <w:rPr>
      <w:bCs w:val="0"/>
    </w:rPr>
  </w:style>
  <w:style w:type="paragraph" w:customStyle="1" w:styleId="BasicTextParagraph2">
    <w:name w:val="Basic Text Paragraph 2"/>
    <w:basedOn w:val="BasicTextIndent"/>
    <w:autoRedefine/>
    <w:qFormat/>
    <w:rsid w:val="005F5BEF"/>
    <w:pPr>
      <w:spacing w:after="36"/>
    </w:pPr>
  </w:style>
  <w:style w:type="paragraph" w:customStyle="1" w:styleId="BasicTextIndent">
    <w:name w:val="Basic Text Indent"/>
    <w:basedOn w:val="BasicText"/>
    <w:qFormat/>
    <w:rsid w:val="00FF27B1"/>
    <w:pPr>
      <w:ind w:firstLine="288"/>
    </w:pPr>
  </w:style>
  <w:style w:type="character" w:customStyle="1" w:styleId="Heading1ToC0">
    <w:name w:val="Heading 1 ToC Знак"/>
    <w:basedOn w:val="DocumentChapterTitleToC0"/>
    <w:link w:val="Heading1ToC"/>
    <w:rsid w:val="00C767AF"/>
    <w:rPr>
      <w:rFonts w:asciiTheme="majorHAnsi" w:eastAsia="ヒラギノ角ゴ Pro W3" w:hAnsiTheme="majorHAnsi" w:cstheme="minorBidi"/>
      <w:b/>
      <w:bCs/>
      <w:smallCaps w:val="0"/>
      <w:color w:val="4D0000"/>
      <w:sz w:val="36"/>
      <w:szCs w:val="36"/>
      <w:lang w:val="en-US" w:eastAsia="zh-CN"/>
    </w:rPr>
  </w:style>
  <w:style w:type="character" w:customStyle="1" w:styleId="DocumentChapterTitleToC0">
    <w:name w:val="Document Chapter Title ToC Знак"/>
    <w:basedOn w:val="a2"/>
    <w:link w:val="DocumentChapterTitleToC"/>
    <w:rsid w:val="001709F2"/>
    <w:rPr>
      <w:rFonts w:asciiTheme="majorHAnsi" w:eastAsia="ヒラギノ角ゴ Pro W3" w:hAnsiTheme="majorHAnsi" w:cstheme="minorBidi"/>
      <w:b/>
      <w:smallCaps/>
      <w:color w:val="4D0000"/>
      <w:sz w:val="48"/>
      <w:szCs w:val="40"/>
      <w:lang w:val="en-US" w:eastAsia="ja-JP"/>
    </w:rPr>
  </w:style>
  <w:style w:type="paragraph" w:customStyle="1" w:styleId="Heading2ToC">
    <w:name w:val="Heading 2 ToC"/>
    <w:basedOn w:val="2"/>
    <w:next w:val="BasicTextParagraph1"/>
    <w:autoRedefine/>
    <w:qFormat/>
    <w:rsid w:val="001709F2"/>
    <w:rPr>
      <w:rFonts w:asciiTheme="majorHAnsi" w:hAnsiTheme="majorHAnsi"/>
    </w:rPr>
  </w:style>
  <w:style w:type="paragraph" w:customStyle="1" w:styleId="HANDOUTHandwrittenNote2">
    <w:name w:val="HANDOUT Handwritten Note 2"/>
    <w:basedOn w:val="BasicText"/>
    <w:link w:val="HANDOUTHandwrittenNote20"/>
    <w:autoRedefine/>
    <w:qFormat/>
    <w:rsid w:val="003A3C4A"/>
    <w:rPr>
      <w:rFonts w:ascii="Black Chancery" w:hAnsi="Black Chancery"/>
    </w:rPr>
  </w:style>
  <w:style w:type="character" w:customStyle="1" w:styleId="HANDOUTHandwrittenNote20">
    <w:name w:val="HANDOUT Handwritten Note 2 Знак"/>
    <w:basedOn w:val="a2"/>
    <w:link w:val="HANDOUTHandwrittenNote2"/>
    <w:rsid w:val="003A3C4A"/>
    <w:rPr>
      <w:rFonts w:ascii="Black Chancery" w:eastAsia="ヒラギノ角ゴ Pro W3" w:hAnsi="Black Chancery" w:cstheme="minorBidi"/>
      <w:color w:val="000000"/>
      <w:sz w:val="18"/>
      <w:szCs w:val="20"/>
      <w:lang w:val="en-US" w:eastAsia="ja-JP"/>
    </w:rPr>
  </w:style>
  <w:style w:type="character" w:customStyle="1" w:styleId="Headline3">
    <w:name w:val="Headline 3 Знак"/>
    <w:basedOn w:val="a2"/>
    <w:link w:val="Headline30"/>
    <w:rsid w:val="00401B5F"/>
    <w:rPr>
      <w:rFonts w:asciiTheme="majorHAnsi" w:eastAsia="ヒラギノ角ゴ Pro W3" w:hAnsiTheme="majorHAnsi" w:cstheme="minorBidi"/>
      <w:color w:val="4D0000"/>
      <w:sz w:val="24"/>
      <w:szCs w:val="28"/>
      <w:lang w:val="en-US" w:eastAsia="ja-JP"/>
    </w:rPr>
  </w:style>
  <w:style w:type="paragraph" w:customStyle="1" w:styleId="Headline30">
    <w:name w:val="Headline 3"/>
    <w:basedOn w:val="Heading3ToC"/>
    <w:next w:val="BasicTextParagraph1"/>
    <w:link w:val="Headline3"/>
    <w:autoRedefine/>
    <w:qFormat/>
    <w:rsid w:val="00401B5F"/>
    <w:pPr>
      <w:keepNext/>
      <w:spacing w:before="96" w:after="96"/>
      <w:outlineLvl w:val="9"/>
    </w:pPr>
    <w:rPr>
      <w:b w:val="0"/>
      <w:bCs/>
      <w:szCs w:val="28"/>
    </w:rPr>
  </w:style>
  <w:style w:type="paragraph" w:customStyle="1" w:styleId="Heading3ToC">
    <w:name w:val="Heading 3 ToC"/>
    <w:basedOn w:val="3"/>
    <w:next w:val="BasicTextParagraph1"/>
    <w:autoRedefine/>
    <w:qFormat/>
    <w:rsid w:val="001709F2"/>
    <w:rPr>
      <w:rFonts w:asciiTheme="majorHAnsi" w:hAnsiTheme="majorHAnsi"/>
    </w:rPr>
  </w:style>
  <w:style w:type="paragraph" w:customStyle="1" w:styleId="ToCStyle1">
    <w:name w:val="ToC Style 1"/>
    <w:basedOn w:val="DocumentChapterTitleToC"/>
    <w:next w:val="BasicTextParagraph1"/>
    <w:link w:val="ToCStyle10"/>
    <w:qFormat/>
    <w:rsid w:val="005F70F9"/>
    <w:pPr>
      <w:jc w:val="right"/>
    </w:pPr>
    <w:rPr>
      <w:sz w:val="36"/>
      <w:szCs w:val="36"/>
    </w:rPr>
  </w:style>
  <w:style w:type="character" w:customStyle="1" w:styleId="ToCStyle10">
    <w:name w:val="ToC Style 1 Знак"/>
    <w:basedOn w:val="30"/>
    <w:link w:val="ToCStyle1"/>
    <w:rsid w:val="005F70F9"/>
    <w:rPr>
      <w:rFonts w:ascii="Garamond" w:hAnsi="Garamond"/>
      <w:b/>
      <w:bCs/>
      <w:color w:val="4D0000"/>
      <w:sz w:val="36"/>
      <w:szCs w:val="36"/>
      <w:lang w:val="en-US"/>
    </w:rPr>
  </w:style>
  <w:style w:type="paragraph" w:customStyle="1" w:styleId="ToCStyle2">
    <w:name w:val="ToC Style 2"/>
    <w:basedOn w:val="1"/>
    <w:next w:val="BasicTextParagraph1"/>
    <w:link w:val="ToCStyle20"/>
    <w:qFormat/>
    <w:rsid w:val="005F70F9"/>
    <w:pPr>
      <w:jc w:val="right"/>
      <w:outlineLvl w:val="1"/>
    </w:pPr>
    <w:rPr>
      <w:sz w:val="30"/>
      <w:szCs w:val="30"/>
    </w:rPr>
  </w:style>
  <w:style w:type="character" w:customStyle="1" w:styleId="ToCStyle20">
    <w:name w:val="ToC Style 2 Знак"/>
    <w:basedOn w:val="ToCStyle10"/>
    <w:link w:val="ToCStyle2"/>
    <w:rsid w:val="005F70F9"/>
    <w:rPr>
      <w:rFonts w:ascii="Garamond" w:hAnsi="Garamond"/>
      <w:b/>
      <w:bCs/>
      <w:color w:val="4D0000"/>
      <w:sz w:val="30"/>
      <w:szCs w:val="30"/>
      <w:lang w:val="en-US"/>
    </w:rPr>
  </w:style>
  <w:style w:type="paragraph" w:customStyle="1" w:styleId="DocumentAuthor">
    <w:name w:val="Document Author"/>
    <w:basedOn w:val="a1"/>
    <w:link w:val="DocumentAuthor0"/>
    <w:autoRedefine/>
    <w:qFormat/>
    <w:rsid w:val="001709F2"/>
    <w:pPr>
      <w:jc w:val="center"/>
    </w:pPr>
    <w:rPr>
      <w:rFonts w:ascii="EB Garamond SemiBold" w:hAnsi="EB Garamond SemiBold"/>
      <w:b/>
      <w:color w:val="FFF2CC" w:themeColor="background1"/>
      <w:sz w:val="28"/>
      <w:szCs w:val="28"/>
    </w:rPr>
  </w:style>
  <w:style w:type="character" w:customStyle="1" w:styleId="DocumentAuthor0">
    <w:name w:val="Document Author Знак"/>
    <w:basedOn w:val="a2"/>
    <w:link w:val="DocumentAuthor"/>
    <w:rsid w:val="001709F2"/>
    <w:rPr>
      <w:rFonts w:ascii="EB Garamond SemiBold" w:eastAsia="ヒラギノ角ゴ Pro W3" w:hAnsi="EB Garamond SemiBold" w:cstheme="minorBidi"/>
      <w:b/>
      <w:color w:val="FFF2CC" w:themeColor="background1"/>
      <w:sz w:val="28"/>
      <w:szCs w:val="28"/>
      <w:lang w:val="en-US" w:eastAsia="ja-JP"/>
    </w:rPr>
  </w:style>
  <w:style w:type="paragraph" w:styleId="a7">
    <w:name w:val="Title"/>
    <w:basedOn w:val="a1"/>
    <w:next w:val="a1"/>
    <w:link w:val="a8"/>
    <w:uiPriority w:val="10"/>
    <w:qFormat/>
    <w:rsid w:val="007535E3"/>
    <w:rPr>
      <w:rFonts w:ascii="EB Garamond SemiBold" w:hAnsi="EB Garamond SemiBold"/>
      <w:b/>
      <w:bCs w:val="0"/>
      <w:color w:val="FFF2CC" w:themeColor="background1"/>
      <w:sz w:val="72"/>
      <w:szCs w:val="72"/>
    </w:rPr>
  </w:style>
  <w:style w:type="character" w:customStyle="1" w:styleId="a8">
    <w:name w:val="Назва Знак"/>
    <w:basedOn w:val="a2"/>
    <w:link w:val="a7"/>
    <w:uiPriority w:val="10"/>
    <w:rsid w:val="007535E3"/>
    <w:rPr>
      <w:rFonts w:ascii="EB Garamond SemiBold" w:hAnsi="EB Garamond SemiBold"/>
      <w:b/>
      <w:bCs/>
      <w:color w:val="FFF2CC" w:themeColor="background1"/>
      <w:sz w:val="72"/>
      <w:szCs w:val="72"/>
      <w:lang w:val="en-US"/>
    </w:rPr>
  </w:style>
  <w:style w:type="paragraph" w:styleId="a9">
    <w:name w:val="header"/>
    <w:basedOn w:val="a1"/>
    <w:link w:val="aa"/>
    <w:uiPriority w:val="99"/>
    <w:unhideWhenUsed/>
    <w:rsid w:val="00F4030A"/>
    <w:pPr>
      <w:tabs>
        <w:tab w:val="center" w:pos="4677"/>
        <w:tab w:val="right" w:pos="9355"/>
      </w:tabs>
    </w:pPr>
    <w:rPr>
      <w:rFonts w:ascii="Garamond" w:hAnsi="Garamond"/>
      <w:smallCaps/>
      <w:color w:val="0563C1" w:themeColor="accent5"/>
    </w:rPr>
  </w:style>
  <w:style w:type="character" w:customStyle="1" w:styleId="aa">
    <w:name w:val="Верхній колонтитул Знак"/>
    <w:basedOn w:val="a2"/>
    <w:link w:val="a9"/>
    <w:uiPriority w:val="99"/>
    <w:rsid w:val="00F4030A"/>
    <w:rPr>
      <w:rFonts w:ascii="Garamond" w:hAnsi="Garamond"/>
      <w:smallCaps/>
      <w:color w:val="0563C1" w:themeColor="accent5"/>
      <w:sz w:val="20"/>
      <w:szCs w:val="20"/>
      <w:lang w:val="en-US"/>
    </w:rPr>
  </w:style>
  <w:style w:type="paragraph" w:styleId="ab">
    <w:name w:val="footer"/>
    <w:basedOn w:val="a1"/>
    <w:link w:val="11"/>
    <w:uiPriority w:val="99"/>
    <w:unhideWhenUsed/>
    <w:rsid w:val="002B369A"/>
    <w:pPr>
      <w:tabs>
        <w:tab w:val="center" w:pos="4677"/>
        <w:tab w:val="right" w:pos="9355"/>
      </w:tabs>
    </w:pPr>
  </w:style>
  <w:style w:type="character" w:customStyle="1" w:styleId="11">
    <w:name w:val="Нижній колонтитул Знак1"/>
    <w:basedOn w:val="a2"/>
    <w:link w:val="ab"/>
    <w:uiPriority w:val="99"/>
    <w:rsid w:val="006E6E96"/>
    <w:rPr>
      <w:sz w:val="20"/>
      <w:szCs w:val="20"/>
      <w:lang w:val="en-US"/>
    </w:rPr>
  </w:style>
  <w:style w:type="character" w:customStyle="1" w:styleId="ac">
    <w:name w:val="Нижній колонтитул Знак"/>
    <w:basedOn w:val="a2"/>
    <w:uiPriority w:val="99"/>
    <w:rsid w:val="007535E3"/>
  </w:style>
  <w:style w:type="character" w:styleId="ad">
    <w:name w:val="Hyperlink"/>
    <w:basedOn w:val="a2"/>
    <w:uiPriority w:val="99"/>
    <w:unhideWhenUsed/>
    <w:rsid w:val="00267918"/>
    <w:rPr>
      <w:color w:val="023160" w:themeColor="hyperlink"/>
      <w:u w:val="single"/>
    </w:rPr>
  </w:style>
  <w:style w:type="character" w:styleId="ae">
    <w:name w:val="Unresolved Mention"/>
    <w:basedOn w:val="a2"/>
    <w:uiPriority w:val="99"/>
    <w:unhideWhenUsed/>
    <w:rsid w:val="00267918"/>
    <w:rPr>
      <w:color w:val="605E5C"/>
      <w:shd w:val="clear" w:color="auto" w:fill="E1DFDD"/>
    </w:rPr>
  </w:style>
  <w:style w:type="character" w:styleId="af">
    <w:name w:val="Book Title"/>
    <w:uiPriority w:val="33"/>
    <w:qFormat/>
    <w:rsid w:val="00F4030A"/>
  </w:style>
  <w:style w:type="paragraph" w:styleId="af0">
    <w:name w:val="caption"/>
    <w:basedOn w:val="a1"/>
    <w:next w:val="a1"/>
    <w:uiPriority w:val="35"/>
    <w:unhideWhenUsed/>
    <w:qFormat/>
    <w:rsid w:val="00267918"/>
    <w:pPr>
      <w:spacing w:after="200"/>
    </w:pPr>
    <w:rPr>
      <w:i/>
      <w:iCs/>
      <w:color w:val="181818" w:themeColor="text2"/>
      <w:szCs w:val="18"/>
    </w:rPr>
  </w:style>
  <w:style w:type="paragraph" w:customStyle="1" w:styleId="Headline2">
    <w:name w:val="Headline 2"/>
    <w:basedOn w:val="Heading2ToC"/>
    <w:next w:val="BasicTextParagraph1"/>
    <w:autoRedefine/>
    <w:qFormat/>
    <w:rsid w:val="0071462C"/>
    <w:pPr>
      <w:spacing w:before="60" w:after="60"/>
      <w:ind w:left="156" w:right="156"/>
      <w:outlineLvl w:val="9"/>
    </w:pPr>
    <w:rPr>
      <w:smallCaps w:val="0"/>
    </w:rPr>
  </w:style>
  <w:style w:type="paragraph" w:styleId="af1">
    <w:name w:val="List Paragraph"/>
    <w:basedOn w:val="a1"/>
    <w:uiPriority w:val="34"/>
    <w:qFormat/>
    <w:rsid w:val="009D120A"/>
    <w:pPr>
      <w:ind w:left="720"/>
    </w:pPr>
  </w:style>
  <w:style w:type="paragraph" w:styleId="af2">
    <w:name w:val="No Spacing"/>
    <w:link w:val="af3"/>
    <w:uiPriority w:val="1"/>
    <w:qFormat/>
    <w:rsid w:val="00863156"/>
    <w:pPr>
      <w:spacing w:after="0"/>
      <w:contextualSpacing/>
    </w:pPr>
    <w:rPr>
      <w:sz w:val="20"/>
      <w:szCs w:val="20"/>
      <w:lang w:val="en-US"/>
    </w:rPr>
  </w:style>
  <w:style w:type="character" w:customStyle="1" w:styleId="af3">
    <w:name w:val="Без інтервалів Знак"/>
    <w:basedOn w:val="a2"/>
    <w:link w:val="af2"/>
    <w:uiPriority w:val="1"/>
    <w:rsid w:val="002377C1"/>
    <w:rPr>
      <w:sz w:val="20"/>
      <w:szCs w:val="20"/>
      <w:lang w:val="en-US"/>
    </w:rPr>
  </w:style>
  <w:style w:type="paragraph" w:customStyle="1" w:styleId="StatBlockBasicActionsHeaderVariant1">
    <w:name w:val="Stat Block Basic Actions Header Variant 1"/>
    <w:link w:val="StatBlockBasicActionsHeaderVariant10"/>
    <w:qFormat/>
    <w:rsid w:val="007F0921"/>
    <w:pPr>
      <w:pBdr>
        <w:bottom w:val="single" w:sz="12" w:space="1" w:color="C00000"/>
      </w:pBdr>
      <w:spacing w:after="0" w:line="259" w:lineRule="auto"/>
    </w:pPr>
    <w:rPr>
      <w:rFonts w:ascii="Philosopher" w:eastAsiaTheme="minorEastAsia" w:hAnsi="Philosopher" w:cs="Segoe UI Light"/>
      <w:noProof/>
      <w:color w:val="C00000"/>
      <w:sz w:val="24"/>
      <w:szCs w:val="24"/>
      <w:lang w:val="en-US" w:eastAsia="zh-CN"/>
    </w:rPr>
  </w:style>
  <w:style w:type="character" w:customStyle="1" w:styleId="StatBlockBasicActionsHeaderVariant10">
    <w:name w:val="Stat Block Basic Actions Header Variant 1 Знак"/>
    <w:basedOn w:val="a2"/>
    <w:link w:val="StatBlockBasicActionsHeaderVariant1"/>
    <w:rsid w:val="007F0921"/>
    <w:rPr>
      <w:rFonts w:ascii="Philosopher" w:eastAsiaTheme="minorEastAsia" w:hAnsi="Philosopher" w:cs="Segoe UI Light"/>
      <w:noProof/>
      <w:color w:val="C00000"/>
      <w:sz w:val="24"/>
      <w:szCs w:val="24"/>
      <w:lang w:val="en-US" w:eastAsia="zh-CN"/>
    </w:rPr>
  </w:style>
  <w:style w:type="table" w:customStyle="1" w:styleId="MonsterStatsRegular">
    <w:name w:val="Monster Stats Regular"/>
    <w:basedOn w:val="a3"/>
    <w:uiPriority w:val="99"/>
    <w:rsid w:val="00055A3C"/>
    <w:pPr>
      <w:spacing w:after="0"/>
    </w:pPr>
    <w:rPr>
      <w:rFonts w:ascii="Segoe UI" w:eastAsiaTheme="minorEastAsia" w:hAnsi="Segoe UI" w:cstheme="minorBidi"/>
      <w:sz w:val="20"/>
      <w:szCs w:val="22"/>
      <w:lang w:val="en-US" w:eastAsia="zh-CN"/>
    </w:rPr>
    <w:tblPr/>
  </w:style>
  <w:style w:type="table" w:customStyle="1" w:styleId="TableSimpleBlue">
    <w:name w:val="Table Simple Blue"/>
    <w:basedOn w:val="a3"/>
    <w:uiPriority w:val="99"/>
    <w:rsid w:val="00452A06"/>
    <w:pPr>
      <w:spacing w:after="0"/>
    </w:pPr>
    <w:tblPr>
      <w:tblStyleRowBandSize w:val="1"/>
    </w:tblPr>
    <w:tblStylePr w:type="firstRow">
      <w:tblPr/>
      <w:tcPr>
        <w:tcBorders>
          <w:top w:val="double" w:sz="4" w:space="0" w:color="53170D" w:themeColor="accent1"/>
          <w:left w:val="nil"/>
          <w:bottom w:val="nil"/>
          <w:right w:val="nil"/>
          <w:insideH w:val="nil"/>
          <w:insideV w:val="nil"/>
          <w:tl2br w:val="nil"/>
          <w:tr2bl w:val="nil"/>
        </w:tcBorders>
      </w:tcPr>
    </w:tblStylePr>
    <w:tblStylePr w:type="lastRow">
      <w:tblPr/>
      <w:tcPr>
        <w:tcBorders>
          <w:top w:val="nil"/>
          <w:left w:val="nil"/>
          <w:bottom w:val="double" w:sz="4" w:space="0" w:color="53170D" w:themeColor="accent1"/>
          <w:right w:val="nil"/>
          <w:insideH w:val="nil"/>
          <w:insideV w:val="nil"/>
          <w:tl2br w:val="nil"/>
          <w:tr2bl w:val="nil"/>
        </w:tcBorders>
      </w:tcPr>
    </w:tblStylePr>
    <w:tblStylePr w:type="band2Horz">
      <w:tblPr/>
      <w:tcPr>
        <w:shd w:val="clear" w:color="auto" w:fill="C8D9D8"/>
      </w:tcPr>
    </w:tblStylePr>
  </w:style>
  <w:style w:type="table" w:styleId="af4">
    <w:name w:val="Table Grid"/>
    <w:aliases w:val="Stat Block Table"/>
    <w:basedOn w:val="a3"/>
    <w:uiPriority w:val="39"/>
    <w:rsid w:val="004501BC"/>
    <w:pPr>
      <w:spacing w:after="0"/>
    </w:pPr>
    <w:rPr>
      <w:rFonts w:cstheme="minorBidi"/>
      <w:sz w:val="16"/>
      <w:szCs w:val="24"/>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idebarText">
    <w:name w:val="Sidebar Text"/>
    <w:basedOn w:val="SidebarTextRegular"/>
    <w:link w:val="SidebarText0"/>
    <w:autoRedefine/>
    <w:rsid w:val="00A81815"/>
    <w:pPr>
      <w:spacing w:before="0" w:after="0"/>
    </w:pPr>
    <w:rPr>
      <w:color w:val="000000" w:themeColor="text1"/>
    </w:rPr>
  </w:style>
  <w:style w:type="paragraph" w:customStyle="1" w:styleId="SidebarTextRegular">
    <w:name w:val="Sidebar Text Regular"/>
    <w:basedOn w:val="BasicText"/>
    <w:next w:val="SidebarTextIndent"/>
    <w:autoRedefine/>
    <w:qFormat/>
    <w:rsid w:val="001709F2"/>
    <w:pPr>
      <w:spacing w:before="60" w:line="252" w:lineRule="auto"/>
    </w:pPr>
    <w:rPr>
      <w:rFonts w:eastAsiaTheme="minorEastAsia" w:cs="Martel DemiBold"/>
      <w:bCs/>
      <w:iCs/>
      <w:w w:val="102"/>
      <w:szCs w:val="18"/>
      <w:lang w:eastAsia="zh-TW"/>
    </w:rPr>
  </w:style>
  <w:style w:type="paragraph" w:customStyle="1" w:styleId="SidebarTextIndent">
    <w:name w:val="Sidebar Text Indent"/>
    <w:basedOn w:val="SidebarTextRegular"/>
    <w:autoRedefine/>
    <w:qFormat/>
    <w:rsid w:val="00C92BFA"/>
    <w:pPr>
      <w:spacing w:before="0" w:after="40"/>
      <w:ind w:firstLine="180"/>
    </w:pPr>
  </w:style>
  <w:style w:type="character" w:customStyle="1" w:styleId="SidebarText0">
    <w:name w:val="Sidebar Text Знак"/>
    <w:basedOn w:val="a2"/>
    <w:link w:val="SidebarText"/>
    <w:rsid w:val="00A81815"/>
    <w:rPr>
      <w:rFonts w:eastAsiaTheme="minorEastAsia" w:cs="Martel DemiBold"/>
      <w:bCs/>
      <w:iCs/>
      <w:color w:val="000000" w:themeColor="text1"/>
      <w:w w:val="102"/>
      <w:sz w:val="18"/>
      <w:szCs w:val="18"/>
      <w:lang w:val="en-US" w:eastAsia="zh-TW"/>
    </w:rPr>
  </w:style>
  <w:style w:type="paragraph" w:customStyle="1" w:styleId="BasicDnDSaveDC">
    <w:name w:val="Basic DnD Save DC"/>
    <w:basedOn w:val="BasicText"/>
    <w:next w:val="BasicText"/>
    <w:link w:val="BasicDnDSaveDC0"/>
    <w:autoRedefine/>
    <w:rsid w:val="00877218"/>
    <w:pPr>
      <w:jc w:val="center"/>
    </w:pPr>
    <w:rPr>
      <w:b/>
      <w:bCs/>
    </w:rPr>
  </w:style>
  <w:style w:type="character" w:customStyle="1" w:styleId="BasicDnDSaveDC0">
    <w:name w:val="Basic DnD Save DC Знак"/>
    <w:basedOn w:val="af5"/>
    <w:link w:val="BasicDnDSaveDC"/>
    <w:rsid w:val="001709F2"/>
    <w:rPr>
      <w:rFonts w:eastAsia="ヒラギノ角ゴ Pro W3" w:cstheme="minorBidi"/>
      <w:b/>
      <w:bCs/>
      <w:color w:val="000000"/>
      <w:sz w:val="18"/>
      <w:szCs w:val="20"/>
      <w:lang w:val="en-US" w:eastAsia="ja-JP"/>
    </w:rPr>
  </w:style>
  <w:style w:type="character" w:customStyle="1" w:styleId="af5">
    <w:name w:val="Список Знак"/>
    <w:basedOn w:val="a2"/>
    <w:link w:val="af6"/>
    <w:uiPriority w:val="99"/>
    <w:rsid w:val="00877218"/>
    <w:rPr>
      <w:sz w:val="20"/>
      <w:szCs w:val="20"/>
      <w:lang w:val="en-US"/>
    </w:rPr>
  </w:style>
  <w:style w:type="paragraph" w:styleId="af6">
    <w:name w:val="List"/>
    <w:basedOn w:val="a1"/>
    <w:link w:val="af5"/>
    <w:uiPriority w:val="99"/>
    <w:unhideWhenUsed/>
    <w:rsid w:val="003F3237"/>
    <w:pPr>
      <w:ind w:left="283" w:hanging="283"/>
    </w:pPr>
  </w:style>
  <w:style w:type="paragraph" w:customStyle="1" w:styleId="12">
    <w:name w:val="Назва1"/>
    <w:basedOn w:val="a7"/>
    <w:qFormat/>
    <w:rsid w:val="004F582E"/>
    <w:pPr>
      <w:jc w:val="center"/>
    </w:pPr>
    <w:rPr>
      <w:rFonts w:ascii="EB Garamond ExtraBold" w:hAnsi="EB Garamond ExtraBold" w:cs="EB Garamond ExtraBold"/>
    </w:rPr>
  </w:style>
  <w:style w:type="paragraph" w:customStyle="1" w:styleId="BestiaryText">
    <w:name w:val="Bestiary Text"/>
    <w:basedOn w:val="SidebarText"/>
    <w:link w:val="BestiaryText0"/>
    <w:qFormat/>
    <w:rsid w:val="00D32D9C"/>
    <w:pPr>
      <w:spacing w:after="60"/>
    </w:pPr>
    <w:rPr>
      <w:rFonts w:ascii="Alegreya Sans" w:hAnsi="Alegreya Sans"/>
      <w:szCs w:val="17"/>
    </w:rPr>
  </w:style>
  <w:style w:type="character" w:customStyle="1" w:styleId="BestiaryText0">
    <w:name w:val="Bestiary Text Знак"/>
    <w:basedOn w:val="SidebarText0"/>
    <w:link w:val="BestiaryText"/>
    <w:rsid w:val="00D32D9C"/>
    <w:rPr>
      <w:rFonts w:ascii="Alegreya Sans" w:eastAsiaTheme="minorEastAsia" w:hAnsi="Alegreya Sans" w:cs="Martel DemiBold"/>
      <w:bCs w:val="0"/>
      <w:iCs/>
      <w:color w:val="000000" w:themeColor="text1"/>
      <w:w w:val="102"/>
      <w:sz w:val="18"/>
      <w:szCs w:val="17"/>
      <w:lang w:val="en-US" w:eastAsia="zh-TW"/>
    </w:rPr>
  </w:style>
  <w:style w:type="paragraph" w:customStyle="1" w:styleId="StatblockBasicActionHeader">
    <w:name w:val="Stat block Basic Action Header"/>
    <w:basedOn w:val="a1"/>
    <w:link w:val="StatblockBasicActionHeader0"/>
    <w:qFormat/>
    <w:rsid w:val="007F0921"/>
    <w:pPr>
      <w:pBdr>
        <w:bottom w:val="single" w:sz="12" w:space="1" w:color="AC2F1B" w:themeColor="accent1" w:themeTint="BF"/>
      </w:pBdr>
    </w:pPr>
    <w:rPr>
      <w:rFonts w:ascii="Philosopher" w:hAnsi="Philosopher"/>
      <w:color w:val="752012" w:themeColor="accent1" w:themeTint="E6"/>
      <w:sz w:val="24"/>
      <w:szCs w:val="24"/>
    </w:rPr>
  </w:style>
  <w:style w:type="character" w:customStyle="1" w:styleId="StatblockBasicActionHeader0">
    <w:name w:val="Stat block Basic Action Header Знак"/>
    <w:basedOn w:val="a2"/>
    <w:link w:val="StatblockBasicActionHeader"/>
    <w:rsid w:val="007F0921"/>
    <w:rPr>
      <w:rFonts w:ascii="Philosopher" w:eastAsia="ヒラギノ角ゴ Pro W3" w:hAnsi="Philosopher" w:cstheme="minorBidi"/>
      <w:color w:val="752012" w:themeColor="accent1" w:themeTint="E6"/>
      <w:sz w:val="24"/>
      <w:szCs w:val="24"/>
      <w:lang w:val="en-US" w:eastAsia="ja-JP"/>
    </w:rPr>
  </w:style>
  <w:style w:type="paragraph" w:customStyle="1" w:styleId="StatBlockBasicTitle">
    <w:name w:val="Stat Block Basic Title"/>
    <w:basedOn w:val="Heading4ToC"/>
    <w:link w:val="StatBlockBasicTitle0"/>
    <w:autoRedefine/>
    <w:qFormat/>
    <w:rsid w:val="007F0921"/>
    <w:pPr>
      <w:spacing w:before="48"/>
      <w:outlineLvl w:val="9"/>
    </w:pPr>
    <w:rPr>
      <w:rFonts w:ascii="Philosopher" w:hAnsi="Philosopher" w:cstheme="minorHAnsi"/>
      <w:b/>
      <w:bCs w:val="0"/>
      <w:i w:val="0"/>
      <w:smallCaps/>
      <w:color w:val="752012" w:themeColor="accent1" w:themeTint="E6"/>
      <w:sz w:val="24"/>
      <w:szCs w:val="34"/>
    </w:rPr>
  </w:style>
  <w:style w:type="paragraph" w:customStyle="1" w:styleId="Heading4ToC">
    <w:name w:val="Heading 4 ToC"/>
    <w:basedOn w:val="4"/>
    <w:next w:val="BasicTextParagraph1"/>
    <w:autoRedefine/>
    <w:qFormat/>
    <w:rsid w:val="006F34CD"/>
    <w:pPr>
      <w:numPr>
        <w:ilvl w:val="0"/>
        <w:numId w:val="0"/>
      </w:numPr>
    </w:pPr>
    <w:rPr>
      <w:color w:val="auto"/>
      <w:sz w:val="22"/>
    </w:rPr>
  </w:style>
  <w:style w:type="character" w:customStyle="1" w:styleId="StatBlockBasicTitle0">
    <w:name w:val="Stat Block Basic Title Знак"/>
    <w:basedOn w:val="a2"/>
    <w:link w:val="StatBlockBasicTitle"/>
    <w:rsid w:val="007F0921"/>
    <w:rPr>
      <w:rFonts w:ascii="Philosopher" w:eastAsiaTheme="majorEastAsia" w:hAnsi="Philosopher"/>
      <w:b/>
      <w:bCs/>
      <w:iCs/>
      <w:smallCaps/>
      <w:color w:val="752012" w:themeColor="accent1" w:themeTint="E6"/>
      <w:sz w:val="24"/>
      <w:szCs w:val="34"/>
      <w:lang w:val="en-US" w:eastAsia="ja-JP"/>
    </w:rPr>
  </w:style>
  <w:style w:type="paragraph" w:customStyle="1" w:styleId="StatBlockBasicColored">
    <w:name w:val="Stat Block Basic Colored"/>
    <w:basedOn w:val="a1"/>
    <w:link w:val="StatBlockBasicColored0"/>
    <w:autoRedefine/>
    <w:qFormat/>
    <w:rsid w:val="00FF245B"/>
    <w:pPr>
      <w:spacing w:after="80"/>
    </w:pPr>
    <w:rPr>
      <w:color w:val="752012" w:themeColor="accent1" w:themeTint="E6"/>
      <w:sz w:val="17"/>
      <w:szCs w:val="17"/>
    </w:rPr>
  </w:style>
  <w:style w:type="character" w:customStyle="1" w:styleId="StatBlockBasicColored0">
    <w:name w:val="Stat Block Basic Colored Знак"/>
    <w:basedOn w:val="a2"/>
    <w:link w:val="StatBlockBasicColored"/>
    <w:rsid w:val="00FF245B"/>
    <w:rPr>
      <w:rFonts w:eastAsia="ヒラギノ角ゴ Pro W3" w:cstheme="minorBidi"/>
      <w:color w:val="752012" w:themeColor="accent1" w:themeTint="E6"/>
      <w:sz w:val="17"/>
      <w:szCs w:val="17"/>
      <w:lang w:val="en-US" w:eastAsia="ja-JP"/>
    </w:rPr>
  </w:style>
  <w:style w:type="paragraph" w:customStyle="1" w:styleId="StatBlockBasic111">
    <w:name w:val="Stat Block Basic 111"/>
    <w:basedOn w:val="StatBlockBasicColored"/>
    <w:link w:val="StatBlockBasic1110"/>
    <w:rsid w:val="00FF245B"/>
    <w:pPr>
      <w:spacing w:line="264" w:lineRule="auto"/>
    </w:pPr>
    <w:rPr>
      <w:color w:val="AC2F1B" w:themeColor="accent1" w:themeTint="BF"/>
    </w:rPr>
  </w:style>
  <w:style w:type="character" w:customStyle="1" w:styleId="StatBlockBasic1110">
    <w:name w:val="Stat Block Basic 111 Знак"/>
    <w:basedOn w:val="StatBlockBasicColored0"/>
    <w:link w:val="StatBlockBasic111"/>
    <w:rsid w:val="00FF245B"/>
    <w:rPr>
      <w:rFonts w:eastAsia="ヒラギノ角ゴ Pro W3" w:cstheme="minorBidi"/>
      <w:color w:val="AC2F1B" w:themeColor="accent1" w:themeTint="BF"/>
      <w:sz w:val="17"/>
      <w:szCs w:val="17"/>
      <w:lang w:val="en-US" w:eastAsia="ja-JP"/>
    </w:rPr>
  </w:style>
  <w:style w:type="paragraph" w:customStyle="1" w:styleId="StatBlockBasicActionsHeaderVariant2">
    <w:name w:val="Stat Block Basic Actions Header Variant 2"/>
    <w:basedOn w:val="a1"/>
    <w:link w:val="StatBlockBasicActionsHeaderVariant20"/>
    <w:qFormat/>
    <w:rsid w:val="007F0921"/>
    <w:pPr>
      <w:pBdr>
        <w:bottom w:val="threeDEngrave" w:sz="12" w:space="1" w:color="752012" w:themeColor="accent1" w:themeTint="E6"/>
      </w:pBdr>
    </w:pPr>
    <w:rPr>
      <w:rFonts w:ascii="Philosopher" w:hAnsi="Philosopher"/>
      <w:color w:val="752012" w:themeColor="accent1" w:themeTint="E6"/>
      <w:sz w:val="24"/>
      <w:szCs w:val="24"/>
    </w:rPr>
  </w:style>
  <w:style w:type="character" w:customStyle="1" w:styleId="StatBlockBasicActionsHeaderVariant20">
    <w:name w:val="Stat Block Basic Actions Header Variant 2 Знак"/>
    <w:basedOn w:val="a2"/>
    <w:link w:val="StatBlockBasicActionsHeaderVariant2"/>
    <w:rsid w:val="007F0921"/>
    <w:rPr>
      <w:rFonts w:ascii="Philosopher" w:eastAsia="ヒラギノ角ゴ Pro W3" w:hAnsi="Philosopher" w:cstheme="minorBidi"/>
      <w:color w:val="752012" w:themeColor="accent1" w:themeTint="E6"/>
      <w:sz w:val="24"/>
      <w:szCs w:val="24"/>
      <w:lang w:val="en-US" w:eastAsia="ja-JP"/>
    </w:rPr>
  </w:style>
  <w:style w:type="table" w:customStyle="1" w:styleId="TableCoreGreenSpelllist">
    <w:name w:val="Table Core Green Spell list"/>
    <w:basedOn w:val="af4"/>
    <w:uiPriority w:val="99"/>
    <w:rsid w:val="00795812"/>
    <w:pPr>
      <w:spacing w:before="20" w:after="20"/>
    </w:pPr>
    <w:rPr>
      <w:sz w:val="18"/>
    </w:rPr>
    <w:tblPr>
      <w:tblStyleCol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tblStylePr w:type="firstRow">
      <w:pPr>
        <w:wordWrap/>
        <w:spacing w:beforeLines="0" w:before="0" w:beforeAutospacing="0" w:afterLines="0" w:after="0" w:afterAutospacing="0" w:line="240" w:lineRule="auto"/>
        <w:ind w:leftChars="0" w:left="0" w:rightChars="0" w:right="0" w:firstLineChars="0" w:firstLine="0"/>
        <w:jc w:val="both"/>
        <w:textboxTightWrap w:val="firstLineOnly"/>
        <w:outlineLvl w:val="9"/>
      </w:pPr>
      <w:rPr>
        <w:rFonts w:asciiTheme="minorHAnsi" w:hAnsiTheme="minorHAnsi"/>
        <w:b/>
        <w:i w:val="0"/>
        <w:caps w:val="0"/>
        <w:smallCaps w:val="0"/>
        <w:strike w:val="0"/>
        <w:dstrike w:val="0"/>
        <w:vanish w:val="0"/>
        <w:color w:val="auto"/>
        <w:sz w:val="18"/>
        <w:u w:val="none"/>
        <w:vertAlign w:val="baseline"/>
      </w:rPr>
    </w:tblStylePr>
    <w:tblStylePr w:type="band1Horz">
      <w:rPr>
        <w:sz w:val="18"/>
      </w:rPr>
    </w:tblStylePr>
    <w:tblStylePr w:type="band2Horz">
      <w:rPr>
        <w:sz w:val="18"/>
      </w:rPr>
      <w:tblPr/>
      <w:tcPr>
        <w:shd w:val="clear" w:color="auto" w:fill="A8D08D" w:themeFill="accent4" w:themeFillTint="99"/>
      </w:tcPr>
    </w:tblStylePr>
  </w:style>
  <w:style w:type="paragraph" w:customStyle="1" w:styleId="BoxedtextAloud">
    <w:name w:val="Boxed text Aloud"/>
    <w:basedOn w:val="BasicText"/>
    <w:qFormat/>
    <w:rsid w:val="001D04F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contextualSpacing w:val="0"/>
    </w:pPr>
    <w:rPr>
      <w:color w:val="000000" w:themeColor="text1"/>
      <w:szCs w:val="24"/>
    </w:rPr>
  </w:style>
  <w:style w:type="paragraph" w:customStyle="1" w:styleId="BoxedtextV1">
    <w:name w:val="Boxed text V1"/>
    <w:basedOn w:val="BasicText"/>
    <w:qFormat/>
    <w:rsid w:val="00F30841"/>
    <w:pPr>
      <w:pBdr>
        <w:left w:val="triple" w:sz="4" w:space="4" w:color="auto"/>
        <w:right w:val="triple" w:sz="4" w:space="4" w:color="auto"/>
      </w:pBdr>
      <w:shd w:val="clear" w:color="auto" w:fill="FFFFCC"/>
      <w:spacing w:after="120"/>
      <w:ind w:left="180" w:right="300"/>
    </w:pPr>
    <w:rPr>
      <w:color w:val="000000" w:themeColor="text1"/>
      <w:szCs w:val="24"/>
    </w:rPr>
  </w:style>
  <w:style w:type="paragraph" w:customStyle="1" w:styleId="StatBlockBasicRegular">
    <w:name w:val="Stat Block Basic Regular"/>
    <w:basedOn w:val="BasicText"/>
    <w:autoRedefine/>
    <w:qFormat/>
    <w:rsid w:val="00BC411B"/>
    <w:pPr>
      <w:spacing w:after="0"/>
    </w:pPr>
    <w:rPr>
      <w:rFonts w:ascii="Philosopher" w:hAnsi="Philosopher"/>
      <w:szCs w:val="16"/>
    </w:rPr>
  </w:style>
  <w:style w:type="paragraph" w:customStyle="1" w:styleId="StatBlockBasicActionsHeaderVariant3">
    <w:name w:val="Stat Block Basic Actions Header Variant 3"/>
    <w:basedOn w:val="StatBlockBasicActionsHeaderVariant2"/>
    <w:next w:val="StatBlockBasicRegular"/>
    <w:qFormat/>
    <w:rsid w:val="00BC411B"/>
    <w:pPr>
      <w:pBdr>
        <w:bottom w:val="single" w:sz="12" w:space="1" w:color="9C2B1B"/>
      </w:pBdr>
    </w:pPr>
    <w:rPr>
      <w:b/>
      <w:color w:val="C00000"/>
    </w:rPr>
  </w:style>
  <w:style w:type="paragraph" w:customStyle="1" w:styleId="StatBlockBasicBulleted">
    <w:name w:val="Stat Block Basic Bulleted"/>
    <w:basedOn w:val="StatBlockBasicRegular"/>
    <w:qFormat/>
    <w:rsid w:val="002A2F28"/>
    <w:pPr>
      <w:numPr>
        <w:numId w:val="15"/>
      </w:numPr>
      <w:tabs>
        <w:tab w:val="left" w:pos="216"/>
      </w:tabs>
    </w:pPr>
  </w:style>
  <w:style w:type="paragraph" w:customStyle="1" w:styleId="StatBlockData">
    <w:name w:val="StatBlock Data"/>
    <w:basedOn w:val="a1"/>
    <w:link w:val="StatBlockData0"/>
    <w:qFormat/>
    <w:rsid w:val="006A39DE"/>
    <w:pPr>
      <w:keepLines/>
      <w:spacing w:after="0"/>
      <w:ind w:left="192" w:hanging="192"/>
    </w:pPr>
    <w:rPr>
      <w:rFonts w:ascii="Philosopher" w:hAnsi="Philosopher"/>
      <w:sz w:val="16"/>
      <w:szCs w:val="17"/>
    </w:rPr>
  </w:style>
  <w:style w:type="character" w:customStyle="1" w:styleId="StatBlockData0">
    <w:name w:val="StatBlock Data Знак"/>
    <w:basedOn w:val="a2"/>
    <w:link w:val="StatBlockData"/>
    <w:rsid w:val="0094697E"/>
    <w:rPr>
      <w:rFonts w:ascii="Philosopher" w:eastAsia="ヒラギノ角ゴ Pro W3" w:hAnsi="Philosopher" w:cstheme="minorBidi"/>
      <w:color w:val="000000"/>
      <w:sz w:val="16"/>
      <w:szCs w:val="17"/>
      <w:lang w:val="en-US" w:eastAsia="ja-JP"/>
    </w:rPr>
  </w:style>
  <w:style w:type="character" w:customStyle="1" w:styleId="PlaytestStatBlockInlineSubhead">
    <w:name w:val="Playtest Stat Block Inline Subhead"/>
    <w:uiPriority w:val="1"/>
    <w:qFormat/>
    <w:rsid w:val="00C158AC"/>
    <w:rPr>
      <w:b/>
      <w:bCs/>
      <w:i/>
      <w:iCs/>
    </w:rPr>
  </w:style>
  <w:style w:type="paragraph" w:customStyle="1" w:styleId="StatBlockMetadata">
    <w:name w:val="StatBlock Metadata"/>
    <w:basedOn w:val="StatBlockBasicRegular"/>
    <w:next w:val="StatBlockData"/>
    <w:qFormat/>
    <w:rsid w:val="002A52D8"/>
    <w:pPr>
      <w:keepNext/>
      <w:pBdr>
        <w:bottom w:val="single" w:sz="12" w:space="1" w:color="9C2B1B"/>
      </w:pBdr>
    </w:pPr>
    <w:rPr>
      <w:i/>
      <w:sz w:val="16"/>
    </w:rPr>
  </w:style>
  <w:style w:type="paragraph" w:customStyle="1" w:styleId="StatBlockBasicActionsHeaderVariant7">
    <w:name w:val="Stat Block Basic Actions Header Variant 7"/>
    <w:basedOn w:val="StatBlockData"/>
    <w:next w:val="StatBlockBasicText1"/>
    <w:autoRedefine/>
    <w:qFormat/>
    <w:rsid w:val="0088068D"/>
    <w:rPr>
      <w:b/>
      <w:color w:val="943634"/>
      <w:sz w:val="24"/>
      <w:szCs w:val="24"/>
    </w:rPr>
  </w:style>
  <w:style w:type="paragraph" w:customStyle="1" w:styleId="StatBlockBasicText1">
    <w:name w:val="Stat Block Basic Text 1"/>
    <w:next w:val="StatBlockBasicText2"/>
    <w:uiPriority w:val="99"/>
    <w:qFormat/>
    <w:rsid w:val="00BC411B"/>
    <w:pPr>
      <w:tabs>
        <w:tab w:val="left" w:pos="187"/>
      </w:tabs>
      <w:spacing w:before="60" w:after="0" w:line="264" w:lineRule="auto"/>
    </w:pPr>
    <w:rPr>
      <w:rFonts w:ascii="Philosopher" w:eastAsia="ヒラギノ角ゴ Pro W3" w:hAnsi="Philosopher" w:cs="Arial"/>
      <w:color w:val="000000"/>
      <w:sz w:val="18"/>
      <w:szCs w:val="16"/>
      <w:lang w:val="en-US" w:eastAsia="ja-JP"/>
    </w:rPr>
  </w:style>
  <w:style w:type="paragraph" w:customStyle="1" w:styleId="StatBlockBasicText2">
    <w:name w:val="Stat Block Basic Text 2"/>
    <w:basedOn w:val="StatBlockBasicText1"/>
    <w:qFormat/>
    <w:rsid w:val="009030E8"/>
    <w:pPr>
      <w:spacing w:before="0"/>
      <w:ind w:firstLine="180"/>
    </w:pPr>
  </w:style>
  <w:style w:type="character" w:customStyle="1" w:styleId="PlaytestStatBlockInlineSubhead2">
    <w:name w:val="Playtest Stat Block Inline Subhead2"/>
    <w:basedOn w:val="a2"/>
    <w:uiPriority w:val="1"/>
    <w:qFormat/>
    <w:rsid w:val="001709F2"/>
    <w:rPr>
      <w:rFonts w:ascii="Cambria" w:hAnsi="Cambria"/>
      <w:b/>
      <w:i/>
      <w:caps w:val="0"/>
      <w:smallCaps w:val="0"/>
      <w:strike w:val="0"/>
      <w:dstrike w:val="0"/>
      <w:vanish w:val="0"/>
      <w:color w:val="auto"/>
      <w:sz w:val="20"/>
      <w:vertAlign w:val="baseline"/>
    </w:rPr>
  </w:style>
  <w:style w:type="paragraph" w:customStyle="1" w:styleId="TableText">
    <w:name w:val="Table Text"/>
    <w:basedOn w:val="BasicText"/>
    <w:link w:val="TableTextChar"/>
    <w:qFormat/>
    <w:rsid w:val="006553F6"/>
    <w:pPr>
      <w:spacing w:after="0"/>
    </w:pPr>
    <w:rPr>
      <w:sz w:val="16"/>
      <w:szCs w:val="19"/>
    </w:rPr>
  </w:style>
  <w:style w:type="character" w:customStyle="1" w:styleId="TableTextChar">
    <w:name w:val="Table Text Char"/>
    <w:basedOn w:val="a2"/>
    <w:link w:val="TableText"/>
    <w:rsid w:val="001709F2"/>
    <w:rPr>
      <w:rFonts w:eastAsia="ヒラギノ角ゴ Pro W3" w:cstheme="minorBidi"/>
      <w:color w:val="000000"/>
      <w:sz w:val="16"/>
      <w:szCs w:val="19"/>
      <w:lang w:val="en-US" w:eastAsia="ja-JP"/>
    </w:rPr>
  </w:style>
  <w:style w:type="paragraph" w:customStyle="1" w:styleId="DocumentCredits">
    <w:name w:val="Document Credits"/>
    <w:basedOn w:val="BasicText"/>
    <w:qFormat/>
    <w:rsid w:val="003A3C4A"/>
    <w:pPr>
      <w:suppressLineNumbers/>
      <w:tabs>
        <w:tab w:val="left" w:pos="567"/>
      </w:tabs>
      <w:ind w:left="396" w:hanging="396"/>
    </w:pPr>
  </w:style>
  <w:style w:type="paragraph" w:customStyle="1" w:styleId="DocumentSubchapterTitle">
    <w:name w:val="Document Subchapter Title"/>
    <w:basedOn w:val="DocumentChapterTitleToC"/>
    <w:next w:val="BasicTextParagraph1"/>
    <w:autoRedefine/>
    <w:qFormat/>
    <w:rsid w:val="00B57208"/>
    <w:pPr>
      <w:pBdr>
        <w:bottom w:val="single" w:sz="12" w:space="1" w:color="53170D"/>
      </w:pBdr>
      <w:outlineLvl w:val="1"/>
    </w:pPr>
    <w:rPr>
      <w:smallCaps w:val="0"/>
      <w:sz w:val="32"/>
      <w:szCs w:val="32"/>
    </w:rPr>
  </w:style>
  <w:style w:type="paragraph" w:customStyle="1" w:styleId="HANDOUTHandwrittenNote1">
    <w:name w:val="HANDOUT Handwritten Note 1"/>
    <w:basedOn w:val="BasicText"/>
    <w:autoRedefine/>
    <w:qFormat/>
    <w:rsid w:val="003A3C4A"/>
    <w:rPr>
      <w:rFonts w:ascii="Calligrapher" w:hAnsi="Calligrapher"/>
      <w:sz w:val="20"/>
      <w:szCs w:val="22"/>
    </w:rPr>
  </w:style>
  <w:style w:type="paragraph" w:customStyle="1" w:styleId="HANDOUTHandwrittenNote3">
    <w:name w:val="HANDOUT Handwritten Note 3"/>
    <w:basedOn w:val="HANDOUTHandwrittenNote2"/>
    <w:autoRedefine/>
    <w:qFormat/>
    <w:rsid w:val="00C85D0E"/>
    <w:rPr>
      <w:rFonts w:ascii="Monotype Corsiva" w:hAnsi="Monotype Corsiva"/>
      <w:sz w:val="22"/>
      <w:szCs w:val="22"/>
    </w:rPr>
  </w:style>
  <w:style w:type="paragraph" w:customStyle="1" w:styleId="DocumentLegalese">
    <w:name w:val="Document Legalese"/>
    <w:basedOn w:val="BasicText"/>
    <w:autoRedefine/>
    <w:qFormat/>
    <w:rsid w:val="006553F6"/>
    <w:rPr>
      <w:rFonts w:ascii="Calibri" w:hAnsi="Calibri"/>
      <w:sz w:val="12"/>
      <w:szCs w:val="12"/>
    </w:rPr>
  </w:style>
  <w:style w:type="character" w:styleId="af7">
    <w:name w:val="annotation reference"/>
    <w:basedOn w:val="a2"/>
    <w:uiPriority w:val="99"/>
    <w:unhideWhenUsed/>
    <w:rsid w:val="00CB3842"/>
    <w:rPr>
      <w:sz w:val="16"/>
      <w:szCs w:val="16"/>
    </w:rPr>
  </w:style>
  <w:style w:type="paragraph" w:styleId="af8">
    <w:name w:val="annotation text"/>
    <w:basedOn w:val="a1"/>
    <w:link w:val="af9"/>
    <w:uiPriority w:val="99"/>
    <w:unhideWhenUsed/>
    <w:rsid w:val="00CB3842"/>
  </w:style>
  <w:style w:type="character" w:customStyle="1" w:styleId="af9">
    <w:name w:val="Текст примітки Знак"/>
    <w:basedOn w:val="a2"/>
    <w:link w:val="af8"/>
    <w:uiPriority w:val="99"/>
    <w:rsid w:val="00CB3842"/>
    <w:rPr>
      <w:sz w:val="20"/>
      <w:szCs w:val="20"/>
      <w:lang w:val="en-US"/>
    </w:rPr>
  </w:style>
  <w:style w:type="paragraph" w:styleId="afa">
    <w:name w:val="annotation subject"/>
    <w:basedOn w:val="af8"/>
    <w:next w:val="af8"/>
    <w:link w:val="afb"/>
    <w:uiPriority w:val="99"/>
    <w:unhideWhenUsed/>
    <w:rsid w:val="00CB3842"/>
    <w:rPr>
      <w:b/>
      <w:bCs w:val="0"/>
    </w:rPr>
  </w:style>
  <w:style w:type="character" w:customStyle="1" w:styleId="afb">
    <w:name w:val="Тема примітки Знак"/>
    <w:basedOn w:val="af9"/>
    <w:link w:val="afa"/>
    <w:uiPriority w:val="99"/>
    <w:rsid w:val="00CB3842"/>
    <w:rPr>
      <w:b/>
      <w:bCs/>
      <w:sz w:val="20"/>
      <w:szCs w:val="20"/>
      <w:lang w:val="en-US"/>
    </w:rPr>
  </w:style>
  <w:style w:type="paragraph" w:customStyle="1" w:styleId="13">
    <w:name w:val="Стиль1"/>
    <w:basedOn w:val="a1"/>
    <w:link w:val="14"/>
    <w:qFormat/>
    <w:rsid w:val="00E620EF"/>
    <w:rPr>
      <w:rFonts w:ascii="Garamond" w:hAnsi="Garamond"/>
      <w:b/>
      <w:bCs w:val="0"/>
      <w:color w:val="4D0000"/>
      <w:sz w:val="34"/>
      <w:szCs w:val="30"/>
    </w:rPr>
  </w:style>
  <w:style w:type="character" w:customStyle="1" w:styleId="14">
    <w:name w:val="Стиль1 Знак"/>
    <w:basedOn w:val="a2"/>
    <w:link w:val="13"/>
    <w:rsid w:val="00E620EF"/>
    <w:rPr>
      <w:rFonts w:ascii="Garamond" w:hAnsi="Garamond"/>
      <w:b/>
      <w:bCs/>
      <w:color w:val="4D0000"/>
      <w:sz w:val="34"/>
      <w:szCs w:val="30"/>
      <w:lang w:val="en-US"/>
    </w:rPr>
  </w:style>
  <w:style w:type="paragraph" w:customStyle="1" w:styleId="TableHeader">
    <w:name w:val="Table Header"/>
    <w:basedOn w:val="TableText"/>
    <w:qFormat/>
    <w:rsid w:val="001709F2"/>
    <w:rPr>
      <w:b/>
      <w:sz w:val="18"/>
      <w:szCs w:val="17"/>
    </w:rPr>
  </w:style>
  <w:style w:type="paragraph" w:customStyle="1" w:styleId="ToCStyle3">
    <w:name w:val="ToC Style 3"/>
    <w:basedOn w:val="Headline30"/>
    <w:next w:val="BasicTextParagraph1"/>
    <w:qFormat/>
    <w:rsid w:val="005F70F9"/>
    <w:pPr>
      <w:jc w:val="right"/>
    </w:pPr>
  </w:style>
  <w:style w:type="character" w:styleId="afc">
    <w:name w:val="Subtle Emphasis"/>
    <w:basedOn w:val="a2"/>
    <w:uiPriority w:val="19"/>
    <w:qFormat/>
    <w:rsid w:val="003A16D8"/>
    <w:rPr>
      <w:i/>
      <w:iCs/>
      <w:color w:val="404040" w:themeColor="text1" w:themeTint="BF"/>
    </w:rPr>
  </w:style>
  <w:style w:type="character" w:styleId="afd">
    <w:name w:val="Emphasis"/>
    <w:basedOn w:val="a2"/>
    <w:uiPriority w:val="20"/>
    <w:qFormat/>
    <w:rsid w:val="003A16D8"/>
    <w:rPr>
      <w:i/>
      <w:iCs/>
    </w:rPr>
  </w:style>
  <w:style w:type="character" w:styleId="afe">
    <w:name w:val="Intense Emphasis"/>
    <w:basedOn w:val="a2"/>
    <w:uiPriority w:val="21"/>
    <w:qFormat/>
    <w:rsid w:val="003A16D8"/>
    <w:rPr>
      <w:i/>
      <w:iCs/>
      <w:color w:val="53170D" w:themeColor="accent1"/>
    </w:rPr>
  </w:style>
  <w:style w:type="character" w:styleId="aff">
    <w:name w:val="Strong"/>
    <w:basedOn w:val="a2"/>
    <w:uiPriority w:val="22"/>
    <w:qFormat/>
    <w:rsid w:val="003A16D8"/>
    <w:rPr>
      <w:b/>
      <w:bCs/>
    </w:rPr>
  </w:style>
  <w:style w:type="paragraph" w:styleId="aff0">
    <w:name w:val="Quote"/>
    <w:basedOn w:val="a1"/>
    <w:next w:val="a1"/>
    <w:link w:val="aff1"/>
    <w:uiPriority w:val="29"/>
    <w:qFormat/>
    <w:rsid w:val="003A16D8"/>
    <w:pPr>
      <w:spacing w:before="200" w:after="160"/>
      <w:ind w:left="864" w:right="864"/>
      <w:jc w:val="center"/>
    </w:pPr>
    <w:rPr>
      <w:i/>
      <w:iCs/>
      <w:color w:val="404040" w:themeColor="text1" w:themeTint="BF"/>
    </w:rPr>
  </w:style>
  <w:style w:type="character" w:customStyle="1" w:styleId="aff1">
    <w:name w:val="Цитата Знак"/>
    <w:basedOn w:val="a2"/>
    <w:link w:val="aff0"/>
    <w:uiPriority w:val="29"/>
    <w:rsid w:val="003A16D8"/>
    <w:rPr>
      <w:i/>
      <w:iCs/>
      <w:color w:val="404040" w:themeColor="text1" w:themeTint="BF"/>
      <w:sz w:val="20"/>
      <w:szCs w:val="20"/>
      <w:lang w:val="en-US"/>
    </w:rPr>
  </w:style>
  <w:style w:type="paragraph" w:styleId="aff2">
    <w:name w:val="Intense Quote"/>
    <w:basedOn w:val="a1"/>
    <w:next w:val="a1"/>
    <w:link w:val="aff3"/>
    <w:uiPriority w:val="30"/>
    <w:qFormat/>
    <w:rsid w:val="003A16D8"/>
    <w:pPr>
      <w:pBdr>
        <w:top w:val="single" w:sz="4" w:space="10" w:color="53170D" w:themeColor="accent1"/>
        <w:bottom w:val="single" w:sz="4" w:space="10" w:color="53170D" w:themeColor="accent1"/>
      </w:pBdr>
      <w:spacing w:before="360" w:after="360"/>
      <w:ind w:left="864" w:right="864"/>
      <w:jc w:val="center"/>
    </w:pPr>
    <w:rPr>
      <w:i/>
      <w:iCs/>
      <w:color w:val="53170D" w:themeColor="accent1"/>
    </w:rPr>
  </w:style>
  <w:style w:type="character" w:customStyle="1" w:styleId="aff3">
    <w:name w:val="Насичена цитата Знак"/>
    <w:basedOn w:val="a2"/>
    <w:link w:val="aff2"/>
    <w:uiPriority w:val="30"/>
    <w:rsid w:val="003A16D8"/>
    <w:rPr>
      <w:i/>
      <w:iCs/>
      <w:color w:val="53170D" w:themeColor="accent1"/>
      <w:sz w:val="20"/>
      <w:szCs w:val="20"/>
      <w:lang w:val="en-US"/>
    </w:rPr>
  </w:style>
  <w:style w:type="character" w:styleId="aff4">
    <w:name w:val="Intense Reference"/>
    <w:basedOn w:val="a2"/>
    <w:uiPriority w:val="32"/>
    <w:qFormat/>
    <w:rsid w:val="003A16D8"/>
    <w:rPr>
      <w:b/>
      <w:bCs/>
      <w:smallCaps/>
      <w:color w:val="53170D" w:themeColor="accent1"/>
      <w:spacing w:val="5"/>
    </w:rPr>
  </w:style>
  <w:style w:type="paragraph" w:styleId="aff5">
    <w:name w:val="Bibliography"/>
    <w:basedOn w:val="a1"/>
    <w:next w:val="a1"/>
    <w:uiPriority w:val="37"/>
    <w:unhideWhenUsed/>
    <w:rsid w:val="003A16D8"/>
  </w:style>
  <w:style w:type="paragraph" w:customStyle="1" w:styleId="TableColumnHeader">
    <w:name w:val="Table Column Header"/>
    <w:basedOn w:val="BasicText"/>
    <w:link w:val="TableColumnHeader0"/>
    <w:rsid w:val="001709F2"/>
    <w:pPr>
      <w:widowControl w:val="0"/>
      <w:spacing w:after="20" w:line="259" w:lineRule="auto"/>
    </w:pPr>
    <w:rPr>
      <w:rFonts w:eastAsia="Alegreya Sans" w:cs="Alegreya Sans"/>
      <w:b/>
      <w:szCs w:val="16"/>
      <w:lang w:val="ru-RU"/>
    </w:rPr>
  </w:style>
  <w:style w:type="character" w:customStyle="1" w:styleId="TableColumnHeader0">
    <w:name w:val="Table Column Header Знак"/>
    <w:basedOn w:val="a2"/>
    <w:link w:val="TableColumnHeader"/>
    <w:rsid w:val="001709F2"/>
    <w:rPr>
      <w:rFonts w:eastAsia="Alegreya Sans" w:cs="Alegreya Sans"/>
      <w:b/>
      <w:color w:val="000000"/>
      <w:sz w:val="18"/>
      <w:szCs w:val="16"/>
      <w:lang w:eastAsia="ja-JP"/>
    </w:rPr>
  </w:style>
  <w:style w:type="paragraph" w:customStyle="1" w:styleId="StatBlockBodyParagraph2">
    <w:name w:val="StatBlock Body Paragraph 2"/>
    <w:basedOn w:val="StatBlockBodyParagraph1"/>
    <w:rsid w:val="00A21E28"/>
    <w:pPr>
      <w:spacing w:before="0"/>
      <w:ind w:firstLine="180"/>
    </w:pPr>
  </w:style>
  <w:style w:type="paragraph" w:customStyle="1" w:styleId="StatBlockBodyParagraph1">
    <w:name w:val="StatBlock Body Paragraph 1"/>
    <w:next w:val="StatBlockBodyParagraph2"/>
    <w:uiPriority w:val="99"/>
    <w:qFormat/>
    <w:rsid w:val="006A39DE"/>
    <w:pPr>
      <w:tabs>
        <w:tab w:val="left" w:pos="187"/>
      </w:tabs>
      <w:spacing w:before="60" w:after="0" w:line="264" w:lineRule="auto"/>
    </w:pPr>
    <w:rPr>
      <w:rFonts w:ascii="Philosopher" w:eastAsia="ヒラギノ角ゴ Pro W3" w:hAnsi="Philosopher" w:cs="Arial"/>
      <w:color w:val="000000"/>
      <w:sz w:val="16"/>
      <w:szCs w:val="16"/>
      <w:lang w:val="en-US" w:eastAsia="ja-JP"/>
    </w:rPr>
  </w:style>
  <w:style w:type="paragraph" w:customStyle="1" w:styleId="BestiaryTitleVariant2">
    <w:name w:val="Bestiary Title Variant 2"/>
    <w:uiPriority w:val="99"/>
    <w:qFormat/>
    <w:rsid w:val="00A61A61"/>
    <w:pPr>
      <w:spacing w:after="0"/>
    </w:pPr>
    <w:rPr>
      <w:rFonts w:asciiTheme="majorHAnsi" w:hAnsiTheme="majorHAnsi" w:cs="Martel DemiBold"/>
      <w:b/>
      <w:smallCaps/>
      <w:w w:val="102"/>
      <w:sz w:val="30"/>
      <w:szCs w:val="24"/>
      <w:lang w:val="en-US" w:eastAsia="ja-JP"/>
    </w:rPr>
  </w:style>
  <w:style w:type="character" w:customStyle="1" w:styleId="CHARBOLDITALIC">
    <w:name w:val="*CHAR BOLD &amp; ITALIC"/>
    <w:basedOn w:val="CHARBOLD"/>
    <w:uiPriority w:val="1"/>
    <w:qFormat/>
    <w:rsid w:val="001709F2"/>
    <w:rPr>
      <w:b/>
      <w:bCs/>
      <w:i/>
      <w:caps w:val="0"/>
      <w:smallCaps w:val="0"/>
      <w:strike w:val="0"/>
      <w:dstrike w:val="0"/>
      <w:vanish w:val="0"/>
      <w:color w:val="auto"/>
      <w:spacing w:val="4"/>
      <w:vertAlign w:val="baseline"/>
    </w:rPr>
  </w:style>
  <w:style w:type="character" w:customStyle="1" w:styleId="CHARBOLD">
    <w:name w:val="*CHAR BOLD"/>
    <w:basedOn w:val="a2"/>
    <w:uiPriority w:val="1"/>
    <w:qFormat/>
    <w:rsid w:val="001709F2"/>
    <w:rPr>
      <w:b/>
      <w:caps w:val="0"/>
      <w:smallCaps w:val="0"/>
      <w:strike w:val="0"/>
      <w:dstrike w:val="0"/>
      <w:vanish w:val="0"/>
      <w:color w:val="auto"/>
      <w:vertAlign w:val="baseline"/>
    </w:rPr>
  </w:style>
  <w:style w:type="paragraph" w:customStyle="1" w:styleId="StatBlockBasicActionsHeaderVariant4">
    <w:name w:val="Stat Block Basic Actions Header Variant 4"/>
    <w:basedOn w:val="a1"/>
    <w:next w:val="StatBlockBasicText1"/>
    <w:uiPriority w:val="99"/>
    <w:qFormat/>
    <w:rsid w:val="00302071"/>
    <w:pPr>
      <w:keepNext/>
      <w:pBdr>
        <w:bottom w:val="single" w:sz="12" w:space="0" w:color="BF8F00" w:themeColor="accent2" w:themeShade="BF"/>
      </w:pBdr>
      <w:spacing w:before="180" w:after="60" w:line="230" w:lineRule="exact"/>
    </w:pPr>
    <w:rPr>
      <w:rFonts w:ascii="Philosopher" w:hAnsi="Philosopher" w:cs="Martel DemiBold"/>
      <w:bCs w:val="0"/>
      <w:smallCaps/>
      <w:color w:val="53170D" w:themeColor="accent1"/>
      <w:w w:val="102"/>
      <w:sz w:val="24"/>
      <w:szCs w:val="24"/>
    </w:rPr>
  </w:style>
  <w:style w:type="paragraph" w:customStyle="1" w:styleId="StatBlockPrimaryData">
    <w:name w:val="StatBlock Primary Data"/>
    <w:basedOn w:val="StatBlockBodyParagraph1"/>
    <w:link w:val="StatBlockPrimaryData0"/>
    <w:uiPriority w:val="99"/>
    <w:rsid w:val="0044083C"/>
    <w:pPr>
      <w:keepLines/>
      <w:spacing w:before="0" w:after="60"/>
      <w:ind w:left="187" w:hanging="187"/>
      <w:contextualSpacing/>
    </w:pPr>
  </w:style>
  <w:style w:type="character" w:customStyle="1" w:styleId="StatBlockPrimaryData0">
    <w:name w:val="StatBlock Primary Data Знак"/>
    <w:basedOn w:val="a2"/>
    <w:link w:val="StatBlockPrimaryData"/>
    <w:uiPriority w:val="99"/>
    <w:rsid w:val="0044083C"/>
    <w:rPr>
      <w:rFonts w:ascii="Source Sans Pro" w:eastAsia="ヒラギノ角ゴ Pro W3" w:hAnsi="Source Sans Pro" w:cs="Arial"/>
      <w:color w:val="000000"/>
      <w:sz w:val="16"/>
      <w:szCs w:val="16"/>
      <w:lang w:val="en-US" w:eastAsia="ja-JP"/>
    </w:rPr>
  </w:style>
  <w:style w:type="paragraph" w:customStyle="1" w:styleId="VariantStatBlockMetadata">
    <w:name w:val="Variant StatBlock Metadata"/>
    <w:basedOn w:val="StatBlockBodyParagraph1"/>
    <w:next w:val="StatBlockPrimaryData"/>
    <w:uiPriority w:val="99"/>
    <w:qFormat/>
    <w:rsid w:val="00D01498"/>
    <w:pPr>
      <w:keepNext/>
      <w:spacing w:before="0" w:line="240" w:lineRule="auto"/>
      <w:contextualSpacing/>
    </w:pPr>
    <w:rPr>
      <w:rFonts w:asciiTheme="minorHAnsi" w:hAnsiTheme="minorHAnsi"/>
      <w:i/>
      <w:sz w:val="17"/>
      <w:szCs w:val="17"/>
    </w:rPr>
  </w:style>
  <w:style w:type="paragraph" w:customStyle="1" w:styleId="StatBlockStatsValueVariant">
    <w:name w:val="StatBlock Stats Value Variant"/>
    <w:basedOn w:val="StatBlockBodyParagraph1"/>
    <w:next w:val="a1"/>
    <w:uiPriority w:val="99"/>
    <w:qFormat/>
    <w:rsid w:val="00A21E28"/>
    <w:pPr>
      <w:keepLines/>
      <w:widowControl w:val="0"/>
      <w:pBdr>
        <w:bottom w:val="threeDEngrave" w:sz="12" w:space="7" w:color="53170D" w:themeColor="accent1"/>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StatBlockStatsNameVariant">
    <w:name w:val="StatBlock Stats Name Variant"/>
    <w:basedOn w:val="StatBlockStatsValueVariant"/>
    <w:rsid w:val="00A21E28"/>
    <w:pPr>
      <w:pBdr>
        <w:bottom w:val="none" w:sz="0" w:space="0" w:color="auto"/>
      </w:pBdr>
      <w:tabs>
        <w:tab w:val="clear" w:pos="187"/>
      </w:tabs>
      <w:spacing w:after="0"/>
      <w:ind w:firstLine="180"/>
    </w:pPr>
    <w:rPr>
      <w:b/>
      <w:color w:val="9B3737"/>
    </w:rPr>
  </w:style>
  <w:style w:type="character" w:customStyle="1" w:styleId="StatBlockBasicLabel">
    <w:name w:val="Stat Block Basic Label"/>
    <w:basedOn w:val="a2"/>
    <w:uiPriority w:val="1"/>
    <w:qFormat/>
    <w:rsid w:val="007F0921"/>
    <w:rPr>
      <w:rFonts w:ascii="Philosopher" w:hAnsi="Philosopher"/>
      <w:b/>
      <w:color w:val="752012" w:themeColor="accent1" w:themeTint="E6"/>
      <w:sz w:val="18"/>
    </w:rPr>
  </w:style>
  <w:style w:type="character" w:styleId="aff6">
    <w:name w:val="Placeholder Text"/>
    <w:basedOn w:val="a2"/>
    <w:uiPriority w:val="99"/>
    <w:semiHidden/>
    <w:rsid w:val="00DD5C7E"/>
    <w:rPr>
      <w:color w:val="808080"/>
    </w:rPr>
  </w:style>
  <w:style w:type="table" w:customStyle="1" w:styleId="PlaytestSmallTableFormat">
    <w:name w:val="Playtest Small Table Format"/>
    <w:basedOn w:val="a3"/>
    <w:uiPriority w:val="99"/>
    <w:rsid w:val="00A0256C"/>
    <w:pPr>
      <w:spacing w:after="0"/>
      <w:jc w:val="center"/>
    </w:pPr>
    <w:rPr>
      <w:rFonts w:cstheme="minorBidi"/>
      <w:sz w:val="18"/>
      <w:szCs w:val="22"/>
      <w:lang w:val="en-US"/>
    </w:rPr>
    <w:tblPr>
      <w:tblStyleRowBandSize w:val="1"/>
    </w:tblPr>
    <w:tcPr>
      <w:shd w:val="clear" w:color="auto" w:fill="auto"/>
    </w:tcPr>
    <w:tblStylePr w:type="firstRow">
      <w:pPr>
        <w:jc w:val="center"/>
      </w:pPr>
      <w:rPr>
        <w:rFonts w:asciiTheme="minorHAnsi" w:hAnsiTheme="minorHAnsi"/>
        <w:b/>
        <w:color w:val="F2F2F2" w:themeColor="accent6"/>
        <w:sz w:val="20"/>
      </w:rPr>
      <w:tblPr/>
      <w:tcPr>
        <w:shd w:val="clear" w:color="auto" w:fill="2E2200" w:themeFill="background1" w:themeFillShade="1A"/>
      </w:tcPr>
    </w:tblStylePr>
    <w:tblStylePr w:type="firstCol">
      <w:pPr>
        <w:jc w:val="center"/>
      </w:pPr>
    </w:tblStylePr>
    <w:tblStylePr w:type="band2Horz">
      <w:tblPr/>
      <w:tcPr>
        <w:shd w:val="clear" w:color="auto" w:fill="FFF2CC" w:themeFill="background1"/>
      </w:tcPr>
    </w:tblStylePr>
    <w:tblStylePr w:type="nwCell">
      <w:pPr>
        <w:jc w:val="center"/>
      </w:pPr>
    </w:tblStylePr>
  </w:style>
  <w:style w:type="table" w:customStyle="1" w:styleId="TableCoreClass">
    <w:name w:val="Table Core Class"/>
    <w:basedOn w:val="a3"/>
    <w:uiPriority w:val="99"/>
    <w:rsid w:val="00996121"/>
    <w:pPr>
      <w:spacing w:after="0"/>
      <w:jc w:val="center"/>
    </w:pPr>
    <w:rPr>
      <w:rFonts w:cstheme="minorBidi"/>
      <w:sz w:val="18"/>
      <w:szCs w:val="22"/>
      <w:lang w:val="en-US"/>
    </w:rPr>
    <w:tblPr>
      <w:tblStyleRowBandSize w:val="1"/>
    </w:tblPr>
    <w:tcPr>
      <w:shd w:val="clear" w:color="auto" w:fill="auto"/>
    </w:tcPr>
    <w:tblStylePr w:type="firstRow">
      <w:rPr>
        <w:b w:val="0"/>
      </w:rPr>
    </w:tblStylePr>
    <w:tblStylePr w:type="firstCol">
      <w:pPr>
        <w:jc w:val="left"/>
      </w:pPr>
    </w:tblStylePr>
    <w:tblStylePr w:type="band2Horz">
      <w:tblPr/>
      <w:tcPr>
        <w:shd w:val="clear" w:color="auto" w:fill="CEE4AA"/>
      </w:tcPr>
    </w:tblStylePr>
  </w:style>
  <w:style w:type="paragraph" w:customStyle="1" w:styleId="PlaytestWarningText">
    <w:name w:val="Playtest Warning Text"/>
    <w:basedOn w:val="a1"/>
    <w:link w:val="PlaytestWarningText0"/>
    <w:autoRedefine/>
    <w:qFormat/>
    <w:rsid w:val="004F4EBB"/>
    <w:pPr>
      <w:shd w:val="clear" w:color="auto" w:fill="E6E6E6"/>
      <w:spacing w:after="120" w:line="259" w:lineRule="auto"/>
    </w:pPr>
    <w:rPr>
      <w:rFonts w:ascii="Cambria" w:hAnsi="Cambria"/>
    </w:rPr>
  </w:style>
  <w:style w:type="character" w:customStyle="1" w:styleId="PlaytestWarningText0">
    <w:name w:val="Playtest Warning Text Знак"/>
    <w:basedOn w:val="a2"/>
    <w:link w:val="PlaytestWarningText"/>
    <w:rsid w:val="004F4EBB"/>
    <w:rPr>
      <w:rFonts w:ascii="Cambria" w:hAnsi="Cambria" w:cstheme="minorBidi"/>
      <w:sz w:val="20"/>
      <w:szCs w:val="20"/>
      <w:shd w:val="clear" w:color="auto" w:fill="E6E6E6"/>
      <w:lang w:val="en-US"/>
    </w:rPr>
  </w:style>
  <w:style w:type="paragraph" w:customStyle="1" w:styleId="PlaytestHeading1">
    <w:name w:val="Playtest Heading 1"/>
    <w:basedOn w:val="Heading1ToC"/>
    <w:next w:val="BasicTextParagraph1"/>
    <w:link w:val="PlaytestHeading10"/>
    <w:autoRedefine/>
    <w:qFormat/>
    <w:rsid w:val="001709F2"/>
    <w:pPr>
      <w:shd w:val="clear" w:color="auto" w:fill="E6E6E6"/>
      <w:spacing w:before="168"/>
    </w:pPr>
    <w:rPr>
      <w:rFonts w:ascii="Cambria" w:hAnsi="Cambria" w:cstheme="minorHAnsi"/>
      <w:bCs/>
      <w:smallCaps/>
      <w:color w:val="000000"/>
    </w:rPr>
  </w:style>
  <w:style w:type="character" w:customStyle="1" w:styleId="PlaytestHeading10">
    <w:name w:val="Playtest Heading 1 Знак"/>
    <w:basedOn w:val="20"/>
    <w:link w:val="PlaytestHeading1"/>
    <w:rsid w:val="001709F2"/>
    <w:rPr>
      <w:rFonts w:ascii="Cambria" w:eastAsia="ヒラギノ角ゴ Pro W3" w:hAnsi="Cambria"/>
      <w:b/>
      <w:bCs w:val="0"/>
      <w:smallCaps/>
      <w:color w:val="000000"/>
      <w:sz w:val="36"/>
      <w:szCs w:val="36"/>
      <w:shd w:val="clear" w:color="auto" w:fill="E6E6E6"/>
      <w:lang w:val="en-US" w:eastAsia="ja-JP"/>
    </w:rPr>
  </w:style>
  <w:style w:type="paragraph" w:customStyle="1" w:styleId="BoxedTextNotes">
    <w:name w:val="Boxed Text Notes"/>
    <w:basedOn w:val="BasicText"/>
    <w:link w:val="BoxedTextNotes0"/>
    <w:qFormat/>
    <w:rsid w:val="007B5B1A"/>
    <w:pPr>
      <w:pBdr>
        <w:top w:val="threeDEmboss" w:sz="12" w:space="1" w:color="023160" w:themeColor="accent5" w:themeShade="80"/>
        <w:left w:val="threeDEmboss" w:sz="12" w:space="4" w:color="023160" w:themeColor="accent5" w:themeShade="80"/>
        <w:bottom w:val="threeDEmboss" w:sz="12" w:space="1" w:color="023160" w:themeColor="accent5" w:themeShade="80"/>
        <w:right w:val="threeDEmboss" w:sz="12" w:space="4" w:color="023160" w:themeColor="accent5" w:themeShade="80"/>
      </w:pBdr>
      <w:shd w:val="clear" w:color="auto" w:fill="DADADA" w:themeFill="accent6" w:themeFillShade="E6"/>
      <w:spacing w:before="120" w:after="120"/>
      <w:ind w:left="180" w:right="289"/>
    </w:pPr>
    <w:rPr>
      <w:rFonts w:eastAsiaTheme="minorEastAsia"/>
      <w:szCs w:val="22"/>
      <w:lang w:eastAsia="zh-CN"/>
    </w:rPr>
  </w:style>
  <w:style w:type="character" w:customStyle="1" w:styleId="BoxedTextNotes0">
    <w:name w:val="Boxed Text Notes Знак"/>
    <w:basedOn w:val="a2"/>
    <w:link w:val="BoxedTextNotes"/>
    <w:rsid w:val="007B5B1A"/>
    <w:rPr>
      <w:rFonts w:eastAsiaTheme="minorEastAsia" w:cstheme="minorBidi"/>
      <w:sz w:val="18"/>
      <w:szCs w:val="22"/>
      <w:shd w:val="clear" w:color="auto" w:fill="DADADA" w:themeFill="accent6" w:themeFillShade="E6"/>
      <w:lang w:val="en-US" w:eastAsia="zh-CN"/>
    </w:rPr>
  </w:style>
  <w:style w:type="character" w:customStyle="1" w:styleId="CHARBOLDSERIF">
    <w:name w:val="*CHAR BOLD SERIF"/>
    <w:basedOn w:val="CHARBOLDSANSSERIF"/>
    <w:uiPriority w:val="1"/>
    <w:qFormat/>
    <w:rsid w:val="001709F2"/>
    <w:rPr>
      <w:rFonts w:asciiTheme="minorHAnsi" w:hAnsiTheme="minorHAnsi"/>
      <w:b/>
      <w:color w:val="auto"/>
    </w:rPr>
  </w:style>
  <w:style w:type="character" w:customStyle="1" w:styleId="CHARBOLDSANSSERIF">
    <w:name w:val="*CHAR BOLD SANS SERIF"/>
    <w:uiPriority w:val="1"/>
    <w:qFormat/>
    <w:rsid w:val="001709F2"/>
    <w:rPr>
      <w:rFonts w:asciiTheme="majorHAnsi" w:hAnsiTheme="majorHAnsi"/>
      <w:b/>
      <w:color w:val="auto"/>
    </w:rPr>
  </w:style>
  <w:style w:type="character" w:customStyle="1" w:styleId="CHARITALICSERIF">
    <w:name w:val="*CHAR ITALIC SERIF"/>
    <w:basedOn w:val="CHARBOLDSERIF"/>
    <w:uiPriority w:val="1"/>
    <w:qFormat/>
    <w:rsid w:val="001709F2"/>
    <w:rPr>
      <w:rFonts w:asciiTheme="minorHAnsi" w:hAnsiTheme="minorHAnsi"/>
      <w:b w:val="0"/>
      <w:i/>
      <w:color w:val="auto"/>
    </w:rPr>
  </w:style>
  <w:style w:type="table" w:styleId="41">
    <w:name w:val="Plain Table 4"/>
    <w:basedOn w:val="a3"/>
    <w:uiPriority w:val="44"/>
    <w:rsid w:val="008278EF"/>
    <w:pPr>
      <w:spacing w:after="0"/>
    </w:pPr>
    <w:rPr>
      <w:rFonts w:eastAsiaTheme="minorEastAsia" w:cstheme="minorBidi"/>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BB4" w:themeFill="background1" w:themeFillShade="F2"/>
      </w:tcPr>
    </w:tblStylePr>
    <w:tblStylePr w:type="band1Horz">
      <w:tblPr/>
      <w:tcPr>
        <w:shd w:val="clear" w:color="auto" w:fill="FFEBB4" w:themeFill="background1" w:themeFillShade="F2"/>
      </w:tcPr>
    </w:tblStylePr>
  </w:style>
  <w:style w:type="paragraph" w:customStyle="1" w:styleId="Epigraph1">
    <w:name w:val="Epigraph 1"/>
    <w:basedOn w:val="BasicText"/>
    <w:next w:val="Epigraph2"/>
    <w:link w:val="Epigraph10"/>
    <w:autoRedefine/>
    <w:qFormat/>
    <w:rsid w:val="003E522F"/>
    <w:pPr>
      <w:spacing w:after="0" w:line="360" w:lineRule="auto"/>
    </w:pPr>
    <w:rPr>
      <w:i/>
    </w:rPr>
  </w:style>
  <w:style w:type="paragraph" w:customStyle="1" w:styleId="Epigraph2">
    <w:name w:val="Epigraph 2"/>
    <w:basedOn w:val="Epigraph1"/>
    <w:next w:val="EpigraphSource"/>
    <w:link w:val="Epigraph20"/>
    <w:autoRedefine/>
    <w:qFormat/>
    <w:rsid w:val="003E522F"/>
    <w:pPr>
      <w:spacing w:line="240" w:lineRule="auto"/>
      <w:ind w:firstLine="192"/>
    </w:pPr>
  </w:style>
  <w:style w:type="paragraph" w:customStyle="1" w:styleId="EpigraphSource">
    <w:name w:val="Epigraph Source"/>
    <w:basedOn w:val="Epigraph1"/>
    <w:next w:val="BasicText"/>
    <w:autoRedefine/>
    <w:qFormat/>
    <w:rsid w:val="00C32527"/>
    <w:pPr>
      <w:spacing w:before="144" w:after="72" w:line="240" w:lineRule="auto"/>
      <w:jc w:val="right"/>
    </w:pPr>
    <w:rPr>
      <w:rFonts w:ascii="Calibri" w:hAnsi="Calibri"/>
      <w:i w:val="0"/>
    </w:rPr>
  </w:style>
  <w:style w:type="character" w:customStyle="1" w:styleId="Epigraph20">
    <w:name w:val="Epigraph 2 Знак"/>
    <w:basedOn w:val="Epigraph10"/>
    <w:link w:val="Epigraph2"/>
    <w:rsid w:val="003E522F"/>
    <w:rPr>
      <w:rFonts w:eastAsia="ヒラギノ角ゴ Pro W3" w:cstheme="minorBidi"/>
      <w:i/>
      <w:color w:val="000000"/>
      <w:sz w:val="20"/>
      <w:szCs w:val="20"/>
      <w:lang w:val="en-US" w:eastAsia="ja-JP"/>
    </w:rPr>
  </w:style>
  <w:style w:type="character" w:customStyle="1" w:styleId="Epigraph10">
    <w:name w:val="Epigraph 1 Знак"/>
    <w:basedOn w:val="a2"/>
    <w:link w:val="Epigraph1"/>
    <w:rsid w:val="006553F6"/>
    <w:rPr>
      <w:rFonts w:eastAsia="ヒラギノ角ゴ Pro W3" w:cstheme="minorBidi"/>
      <w:i/>
      <w:color w:val="000000"/>
      <w:sz w:val="17"/>
      <w:szCs w:val="20"/>
      <w:lang w:val="en-US" w:eastAsia="ja-JP"/>
    </w:rPr>
  </w:style>
  <w:style w:type="paragraph" w:styleId="a0">
    <w:name w:val="List Bullet"/>
    <w:basedOn w:val="a1"/>
    <w:uiPriority w:val="99"/>
    <w:unhideWhenUsed/>
    <w:rsid w:val="003F3237"/>
    <w:pPr>
      <w:numPr>
        <w:numId w:val="3"/>
      </w:numPr>
    </w:pPr>
  </w:style>
  <w:style w:type="paragraph" w:styleId="aff7">
    <w:name w:val="Body Text"/>
    <w:basedOn w:val="a1"/>
    <w:link w:val="aff8"/>
    <w:uiPriority w:val="99"/>
    <w:unhideWhenUsed/>
    <w:rsid w:val="003F3237"/>
    <w:pPr>
      <w:spacing w:after="120"/>
    </w:pPr>
  </w:style>
  <w:style w:type="character" w:customStyle="1" w:styleId="aff8">
    <w:name w:val="Основний текст Знак"/>
    <w:basedOn w:val="a2"/>
    <w:link w:val="aff7"/>
    <w:uiPriority w:val="99"/>
    <w:rsid w:val="003F3237"/>
    <w:rPr>
      <w:sz w:val="20"/>
      <w:szCs w:val="20"/>
      <w:lang w:val="en-US"/>
    </w:rPr>
  </w:style>
  <w:style w:type="paragraph" w:styleId="aff9">
    <w:name w:val="Body Text First Indent"/>
    <w:basedOn w:val="a1"/>
    <w:link w:val="affa"/>
    <w:uiPriority w:val="99"/>
    <w:unhideWhenUsed/>
    <w:rsid w:val="00245303"/>
    <w:pPr>
      <w:keepNext/>
      <w:framePr w:wrap="around" w:vAnchor="text" w:hAnchor="text"/>
      <w:spacing w:after="0"/>
      <w:ind w:firstLine="144"/>
      <w:textAlignment w:val="baseline"/>
    </w:pPr>
    <w:rPr>
      <w:rFonts w:ascii="Lombardina Initial Two" w:hAnsi="Lombardina Initial Two"/>
      <w:color w:val="53170D" w:themeColor="accent1"/>
      <w:position w:val="-5"/>
      <w:sz w:val="120"/>
      <w:szCs w:val="96"/>
    </w:rPr>
  </w:style>
  <w:style w:type="character" w:customStyle="1" w:styleId="affa">
    <w:name w:val="Червоний рядок Знак"/>
    <w:basedOn w:val="aff8"/>
    <w:link w:val="aff9"/>
    <w:uiPriority w:val="99"/>
    <w:rsid w:val="00245303"/>
    <w:rPr>
      <w:rFonts w:ascii="Lombardina Initial Two" w:eastAsia="ヒラギノ角ゴ Pro W3" w:hAnsi="Lombardina Initial Two" w:cstheme="minorBidi"/>
      <w:color w:val="53170D" w:themeColor="accent1"/>
      <w:position w:val="-5"/>
      <w:sz w:val="120"/>
      <w:szCs w:val="96"/>
      <w:lang w:val="en-US" w:eastAsia="ja-JP"/>
    </w:rPr>
  </w:style>
  <w:style w:type="paragraph" w:styleId="affb">
    <w:name w:val="Body Text Indent"/>
    <w:basedOn w:val="a1"/>
    <w:link w:val="affc"/>
    <w:uiPriority w:val="99"/>
    <w:unhideWhenUsed/>
    <w:rsid w:val="003F3237"/>
    <w:pPr>
      <w:spacing w:after="120"/>
      <w:ind w:left="283"/>
    </w:pPr>
  </w:style>
  <w:style w:type="character" w:customStyle="1" w:styleId="affc">
    <w:name w:val="Основний текст з відступом Знак"/>
    <w:basedOn w:val="a2"/>
    <w:link w:val="affb"/>
    <w:uiPriority w:val="99"/>
    <w:rsid w:val="003F3237"/>
    <w:rPr>
      <w:sz w:val="20"/>
      <w:szCs w:val="20"/>
      <w:lang w:val="en-US"/>
    </w:rPr>
  </w:style>
  <w:style w:type="paragraph" w:styleId="21">
    <w:name w:val="Body Text First Indent 2"/>
    <w:basedOn w:val="affb"/>
    <w:link w:val="22"/>
    <w:uiPriority w:val="99"/>
    <w:unhideWhenUsed/>
    <w:rsid w:val="003F3237"/>
    <w:pPr>
      <w:spacing w:after="0"/>
      <w:ind w:left="360" w:firstLine="360"/>
    </w:pPr>
  </w:style>
  <w:style w:type="character" w:customStyle="1" w:styleId="22">
    <w:name w:val="Червоний рядок 2 Знак"/>
    <w:basedOn w:val="affc"/>
    <w:link w:val="21"/>
    <w:uiPriority w:val="99"/>
    <w:rsid w:val="003F3237"/>
    <w:rPr>
      <w:sz w:val="20"/>
      <w:szCs w:val="20"/>
      <w:lang w:val="en-US"/>
    </w:rPr>
  </w:style>
  <w:style w:type="paragraph" w:styleId="affd">
    <w:name w:val="toa heading"/>
    <w:basedOn w:val="a1"/>
    <w:next w:val="a1"/>
    <w:uiPriority w:val="99"/>
    <w:unhideWhenUsed/>
    <w:rsid w:val="003F3237"/>
    <w:pPr>
      <w:spacing w:before="120"/>
    </w:pPr>
    <w:rPr>
      <w:rFonts w:asciiTheme="majorHAnsi" w:eastAsiaTheme="majorEastAsia" w:hAnsiTheme="majorHAnsi" w:cstheme="majorBidi"/>
      <w:b/>
      <w:bCs w:val="0"/>
      <w:sz w:val="24"/>
      <w:szCs w:val="24"/>
    </w:rPr>
  </w:style>
  <w:style w:type="paragraph" w:styleId="affe">
    <w:name w:val="TOC Heading"/>
    <w:basedOn w:val="1"/>
    <w:next w:val="a1"/>
    <w:uiPriority w:val="39"/>
    <w:unhideWhenUsed/>
    <w:qFormat/>
    <w:rsid w:val="003F3237"/>
    <w:pPr>
      <w:keepNext/>
      <w:keepLines/>
      <w:spacing w:before="240" w:line="259" w:lineRule="auto"/>
      <w:outlineLvl w:val="9"/>
    </w:pPr>
    <w:rPr>
      <w:rFonts w:asciiTheme="majorHAnsi" w:eastAsiaTheme="majorEastAsia" w:hAnsiTheme="majorHAnsi" w:cstheme="majorBidi"/>
      <w:b w:val="0"/>
      <w:bCs/>
      <w:color w:val="3D1109" w:themeColor="accent1" w:themeShade="BF"/>
      <w:sz w:val="32"/>
      <w:szCs w:val="32"/>
      <w:lang w:val="ru-RU" w:eastAsia="ru-RU"/>
    </w:rPr>
  </w:style>
  <w:style w:type="paragraph" w:styleId="15">
    <w:name w:val="toc 1"/>
    <w:basedOn w:val="a1"/>
    <w:next w:val="a1"/>
    <w:autoRedefine/>
    <w:uiPriority w:val="39"/>
    <w:unhideWhenUsed/>
    <w:rsid w:val="00401B5F"/>
    <w:pPr>
      <w:tabs>
        <w:tab w:val="right" w:leader="dot" w:pos="4313"/>
      </w:tabs>
      <w:spacing w:after="100"/>
    </w:pPr>
    <w:rPr>
      <w:b/>
      <w:noProof/>
      <w:color w:val="742014" w:themeColor="accent3" w:themeShade="BF"/>
    </w:rPr>
  </w:style>
  <w:style w:type="paragraph" w:styleId="23">
    <w:name w:val="toc 2"/>
    <w:basedOn w:val="a1"/>
    <w:next w:val="a1"/>
    <w:autoRedefine/>
    <w:uiPriority w:val="39"/>
    <w:unhideWhenUsed/>
    <w:rsid w:val="003F3237"/>
    <w:pPr>
      <w:spacing w:after="100"/>
      <w:ind w:left="200"/>
    </w:pPr>
  </w:style>
  <w:style w:type="paragraph" w:styleId="31">
    <w:name w:val="toc 3"/>
    <w:basedOn w:val="a1"/>
    <w:next w:val="a1"/>
    <w:autoRedefine/>
    <w:uiPriority w:val="39"/>
    <w:unhideWhenUsed/>
    <w:rsid w:val="003F3237"/>
    <w:pPr>
      <w:spacing w:after="100"/>
      <w:ind w:left="400"/>
    </w:pPr>
  </w:style>
  <w:style w:type="paragraph" w:customStyle="1" w:styleId="LayoutFooter">
    <w:name w:val="Layout Footer"/>
    <w:basedOn w:val="ab"/>
    <w:autoRedefine/>
    <w:qFormat/>
    <w:rsid w:val="003A3C4A"/>
    <w:rPr>
      <w:b/>
      <w:bCs w:val="0"/>
      <w:smallCaps/>
      <w:color w:val="806000" w:themeColor="accent2" w:themeShade="80"/>
    </w:rPr>
  </w:style>
  <w:style w:type="paragraph" w:customStyle="1" w:styleId="VariantStatBlockTitle">
    <w:name w:val="VariantStatBlock Title"/>
    <w:basedOn w:val="af2"/>
    <w:qFormat/>
    <w:rsid w:val="00A64688"/>
    <w:pPr>
      <w:contextualSpacing w:val="0"/>
    </w:pPr>
    <w:rPr>
      <w:rFonts w:asciiTheme="majorHAnsi" w:hAnsiTheme="majorHAnsi" w:cstheme="minorBidi"/>
      <w:b/>
      <w:bCs/>
      <w:color w:val="002060"/>
      <w:sz w:val="30"/>
      <w:szCs w:val="22"/>
    </w:rPr>
  </w:style>
  <w:style w:type="paragraph" w:customStyle="1" w:styleId="VariantStatBlockMetadataUnderlined">
    <w:name w:val="Variant StatBlock Metadata Underlined"/>
    <w:basedOn w:val="af2"/>
    <w:qFormat/>
    <w:rsid w:val="00953AD8"/>
    <w:pPr>
      <w:pBdr>
        <w:bottom w:val="threeDEngrave" w:sz="12" w:space="1" w:color="0563C1" w:themeColor="accent5"/>
      </w:pBdr>
      <w:contextualSpacing w:val="0"/>
    </w:pPr>
    <w:rPr>
      <w:rFonts w:asciiTheme="majorHAnsi" w:hAnsiTheme="majorHAnsi" w:cstheme="minorBidi"/>
      <w:i/>
      <w:sz w:val="16"/>
      <w:szCs w:val="18"/>
    </w:rPr>
  </w:style>
  <w:style w:type="paragraph" w:customStyle="1" w:styleId="VariantStatBlockDataStatsVariant2">
    <w:name w:val="Variant StatBlock Data Stats Variant 2"/>
    <w:basedOn w:val="af2"/>
    <w:qFormat/>
    <w:rsid w:val="00953AD8"/>
    <w:pPr>
      <w:contextualSpacing w:val="0"/>
    </w:pPr>
    <w:rPr>
      <w:rFonts w:cstheme="minorBidi"/>
      <w:bCs/>
      <w:sz w:val="18"/>
      <w:szCs w:val="18"/>
    </w:rPr>
  </w:style>
  <w:style w:type="paragraph" w:customStyle="1" w:styleId="VariantStatBlockActionsHeaderUnderlined">
    <w:name w:val="Variant StatBlock Actions Header Underlined"/>
    <w:basedOn w:val="af2"/>
    <w:qFormat/>
    <w:rsid w:val="00A64688"/>
    <w:pPr>
      <w:pBdr>
        <w:bottom w:val="threeDEmboss" w:sz="12" w:space="1" w:color="034990" w:themeColor="accent5" w:themeShade="BF"/>
      </w:pBdr>
      <w:contextualSpacing w:val="0"/>
    </w:pPr>
    <w:rPr>
      <w:rFonts w:asciiTheme="majorHAnsi" w:hAnsiTheme="majorHAnsi" w:cstheme="minorBidi"/>
      <w:b/>
      <w:bCs/>
      <w:color w:val="023160" w:themeColor="accent5" w:themeShade="80"/>
      <w:sz w:val="24"/>
      <w:szCs w:val="22"/>
    </w:rPr>
  </w:style>
  <w:style w:type="paragraph" w:customStyle="1" w:styleId="VariantStatBlockDataNameVariant1">
    <w:name w:val="Variant StatBlock Data Name Variant 1"/>
    <w:basedOn w:val="af2"/>
    <w:qFormat/>
    <w:rsid w:val="00024617"/>
    <w:pPr>
      <w:contextualSpacing w:val="0"/>
      <w:jc w:val="center"/>
    </w:pPr>
    <w:rPr>
      <w:rFonts w:cstheme="minorBidi"/>
      <w:b/>
      <w:bCs/>
      <w:sz w:val="18"/>
      <w:szCs w:val="18"/>
    </w:rPr>
  </w:style>
  <w:style w:type="paragraph" w:customStyle="1" w:styleId="VariantStatBlockNameFILLED">
    <w:name w:val="Variant StatBlock Name FILLED"/>
    <w:basedOn w:val="af2"/>
    <w:qFormat/>
    <w:rsid w:val="00831E5E"/>
    <w:pPr>
      <w:shd w:val="clear" w:color="auto" w:fill="023160" w:themeFill="accent5" w:themeFillShade="80"/>
      <w:contextualSpacing w:val="0"/>
      <w:jc w:val="center"/>
    </w:pPr>
    <w:rPr>
      <w:rFonts w:cstheme="minorBidi"/>
      <w:b/>
      <w:color w:val="FFFFFF"/>
      <w:szCs w:val="22"/>
    </w:rPr>
  </w:style>
  <w:style w:type="paragraph" w:customStyle="1" w:styleId="VariantStatBlockTitleVariant">
    <w:name w:val="Variant StatBlock Title Variant"/>
    <w:basedOn w:val="af2"/>
    <w:qFormat/>
    <w:rsid w:val="00953AD8"/>
    <w:pPr>
      <w:contextualSpacing w:val="0"/>
    </w:pPr>
    <w:rPr>
      <w:rFonts w:asciiTheme="majorHAnsi" w:hAnsiTheme="majorHAnsi" w:cstheme="minorBidi"/>
      <w:b/>
      <w:bCs/>
      <w:sz w:val="30"/>
      <w:szCs w:val="18"/>
    </w:rPr>
  </w:style>
  <w:style w:type="paragraph" w:customStyle="1" w:styleId="ToCHeader">
    <w:name w:val="ToC Header"/>
    <w:basedOn w:val="a1"/>
    <w:next w:val="BasicTextParagraph1"/>
    <w:qFormat/>
    <w:rsid w:val="00975642"/>
    <w:rPr>
      <w:rFonts w:ascii="Book Antiqua" w:hAnsi="Book Antiqua"/>
      <w:b/>
      <w:bCs w:val="0"/>
      <w:smallCaps/>
      <w:color w:val="4D0000"/>
      <w:sz w:val="44"/>
      <w:szCs w:val="48"/>
    </w:rPr>
  </w:style>
  <w:style w:type="character" w:customStyle="1" w:styleId="CHARFONTICON4E">
    <w:name w:val="*CHAR FONT ICON4E"/>
    <w:basedOn w:val="a2"/>
    <w:uiPriority w:val="1"/>
    <w:qFormat/>
    <w:rsid w:val="005C2F3C"/>
    <w:rPr>
      <w:rFonts w:ascii="Fourth-Edition Dings" w:hAnsi="Fourth-Edition Dings" w:cs="Calibri"/>
      <w:b/>
      <w:color w:val="FFF2CC" w:themeColor="background1"/>
      <w:sz w:val="28"/>
      <w:bdr w:val="none" w:sz="0" w:space="0" w:color="auto"/>
      <w:shd w:val="clear" w:color="auto" w:fill="000000" w:themeFill="text1"/>
    </w:rPr>
  </w:style>
  <w:style w:type="character" w:customStyle="1" w:styleId="BasicTextAccented">
    <w:name w:val="Basic Text Accented"/>
    <w:basedOn w:val="a2"/>
    <w:uiPriority w:val="1"/>
    <w:qFormat/>
    <w:rsid w:val="001709F2"/>
    <w:rPr>
      <w:rFonts w:asciiTheme="minorHAnsi" w:hAnsiTheme="minorHAnsi"/>
      <w:b/>
    </w:rPr>
  </w:style>
  <w:style w:type="paragraph" w:customStyle="1" w:styleId="TableCell">
    <w:name w:val="Table Cell"/>
    <w:basedOn w:val="TableText"/>
    <w:qFormat/>
    <w:rsid w:val="00740679"/>
    <w:rPr>
      <w:bCs/>
    </w:rPr>
  </w:style>
  <w:style w:type="paragraph" w:customStyle="1" w:styleId="VariantStatBlockInlineSubheading">
    <w:name w:val="Variant StatBlock Inline Subheading"/>
    <w:basedOn w:val="af2"/>
    <w:qFormat/>
    <w:rsid w:val="00353FE4"/>
    <w:pPr>
      <w:spacing w:line="276" w:lineRule="auto"/>
    </w:pPr>
    <w:rPr>
      <w:rFonts w:cstheme="minorBidi"/>
      <w:b/>
      <w:bCs/>
      <w:sz w:val="16"/>
    </w:rPr>
  </w:style>
  <w:style w:type="character" w:customStyle="1" w:styleId="LayoutFooterBasic">
    <w:name w:val="Layout Footer Basic"/>
    <w:basedOn w:val="a2"/>
    <w:rsid w:val="001709F2"/>
    <w:rPr>
      <w:rFonts w:asciiTheme="minorHAnsi" w:hAnsiTheme="minorHAnsi"/>
      <w:smallCaps/>
      <w:color w:val="A98C31"/>
      <w:sz w:val="20"/>
      <w:lang w:val="en-US"/>
    </w:rPr>
  </w:style>
  <w:style w:type="character" w:customStyle="1" w:styleId="HeadingTitle">
    <w:name w:val="Heading Title"/>
    <w:rsid w:val="000125B2"/>
  </w:style>
  <w:style w:type="paragraph" w:customStyle="1" w:styleId="LayoutFooterVariant">
    <w:name w:val="Layout Footer Variant"/>
    <w:basedOn w:val="LayoutFooter"/>
    <w:autoRedefine/>
    <w:uiPriority w:val="99"/>
    <w:unhideWhenUsed/>
    <w:qFormat/>
    <w:rsid w:val="006553F6"/>
    <w:rPr>
      <w:color w:val="000000" w:themeColor="text1"/>
    </w:rPr>
  </w:style>
  <w:style w:type="character" w:customStyle="1" w:styleId="16">
    <w:name w:val="Підзаголовок1"/>
    <w:rsid w:val="00F4030A"/>
  </w:style>
  <w:style w:type="character" w:customStyle="1" w:styleId="LayoutHeader">
    <w:name w:val="Layout Header"/>
    <w:basedOn w:val="aa"/>
    <w:rsid w:val="001709F2"/>
    <w:rPr>
      <w:rFonts w:asciiTheme="minorHAnsi" w:hAnsiTheme="minorHAnsi" w:cstheme="minorBidi"/>
      <w:smallCaps/>
      <w:color w:val="53170D"/>
      <w:sz w:val="20"/>
      <w:szCs w:val="24"/>
      <w:lang w:val="en-US"/>
    </w:rPr>
  </w:style>
  <w:style w:type="paragraph" w:customStyle="1" w:styleId="VariantStatBlockRegular">
    <w:name w:val="Variant StatBlock Regular"/>
    <w:basedOn w:val="af2"/>
    <w:qFormat/>
    <w:rsid w:val="003353FB"/>
    <w:rPr>
      <w:rFonts w:cstheme="minorBidi"/>
      <w:sz w:val="16"/>
    </w:rPr>
  </w:style>
  <w:style w:type="paragraph" w:customStyle="1" w:styleId="VariantStatBlockDataStats">
    <w:name w:val="Variant StatBlock Data Stats"/>
    <w:basedOn w:val="VariantStatBlockDataNameVariant1"/>
    <w:qFormat/>
    <w:rsid w:val="003353FB"/>
    <w:pPr>
      <w:spacing w:line="276" w:lineRule="auto"/>
    </w:pPr>
  </w:style>
  <w:style w:type="paragraph" w:customStyle="1" w:styleId="VariantStatBlockHanging">
    <w:name w:val="Variant StatBlock Hanging"/>
    <w:basedOn w:val="VariantStatBlockRegular"/>
    <w:qFormat/>
    <w:rsid w:val="00BD5022"/>
    <w:pPr>
      <w:ind w:left="192" w:hanging="192"/>
    </w:pPr>
  </w:style>
  <w:style w:type="character" w:customStyle="1" w:styleId="CHARSUP">
    <w:name w:val="*CHAR SUP"/>
    <w:basedOn w:val="a2"/>
    <w:uiPriority w:val="1"/>
    <w:qFormat/>
    <w:rsid w:val="001709F2"/>
    <w:rPr>
      <w:rFonts w:asciiTheme="minorHAnsi" w:hAnsiTheme="minorHAnsi"/>
      <w:caps w:val="0"/>
      <w:smallCaps w:val="0"/>
      <w:strike w:val="0"/>
      <w:dstrike w:val="0"/>
      <w:vanish w:val="0"/>
      <w:color w:val="auto"/>
      <w:vertAlign w:val="superscript"/>
    </w:rPr>
  </w:style>
  <w:style w:type="paragraph" w:customStyle="1" w:styleId="StatBlockBasicSubheadinline">
    <w:name w:val="Stat Block Basic Subhead inline"/>
    <w:basedOn w:val="a1"/>
    <w:qFormat/>
    <w:rsid w:val="00BC411B"/>
    <w:pPr>
      <w:ind w:firstLine="192"/>
    </w:pPr>
    <w:rPr>
      <w:rFonts w:ascii="Philosopher" w:hAnsi="Philosopher"/>
      <w:b/>
      <w:bCs w:val="0"/>
    </w:rPr>
  </w:style>
  <w:style w:type="paragraph" w:customStyle="1" w:styleId="DocumentTitle">
    <w:name w:val="Document Title"/>
    <w:basedOn w:val="DocumentBookTitle"/>
    <w:autoRedefine/>
    <w:qFormat/>
    <w:rsid w:val="001709F2"/>
    <w:pPr>
      <w:pBdr>
        <w:top w:val="single" w:sz="6" w:space="6" w:color="53170D" w:themeColor="accent1"/>
        <w:bottom w:val="single" w:sz="6" w:space="6" w:color="53170D" w:themeColor="accent1"/>
      </w:pBdr>
      <w:spacing w:after="240"/>
    </w:pPr>
    <w:rPr>
      <w:rFonts w:asciiTheme="majorHAnsi" w:eastAsiaTheme="majorEastAsia" w:hAnsiTheme="majorHAnsi" w:cstheme="majorBidi"/>
      <w:smallCaps/>
      <w:color w:val="53170D" w:themeColor="accent1"/>
      <w14:textOutline w14:w="9525" w14:cap="rnd" w14:cmpd="sng" w14:algn="ctr">
        <w14:solidFill>
          <w14:schemeClr w14:val="bg1"/>
        </w14:solidFill>
        <w14:prstDash w14:val="solid"/>
        <w14:bevel/>
      </w14:textOutline>
    </w:rPr>
  </w:style>
  <w:style w:type="paragraph" w:customStyle="1" w:styleId="DocumentBookTitle">
    <w:name w:val="Document Book Title"/>
    <w:link w:val="DocumentBookTitle0"/>
    <w:autoRedefine/>
    <w:qFormat/>
    <w:rsid w:val="00302071"/>
    <w:pPr>
      <w:spacing w:after="0"/>
      <w:jc w:val="center"/>
    </w:pPr>
    <w:rPr>
      <w:rFonts w:ascii="EB Garamond SemiBold" w:eastAsia="Times New Roman" w:hAnsi="EB Garamond SemiBold" w:cs="Gill Sans"/>
      <w:b/>
      <w:noProof/>
      <w:color w:val="F2F2F2" w:themeColor="accent6"/>
      <w:sz w:val="72"/>
      <w:szCs w:val="72"/>
      <w:lang w:val="en-US"/>
    </w:rPr>
  </w:style>
  <w:style w:type="character" w:customStyle="1" w:styleId="DocumentBookTitle0">
    <w:name w:val="Document Book Title Знак"/>
    <w:basedOn w:val="a2"/>
    <w:link w:val="DocumentBookTitle"/>
    <w:rsid w:val="00302071"/>
    <w:rPr>
      <w:rFonts w:ascii="EB Garamond SemiBold" w:eastAsia="Times New Roman" w:hAnsi="EB Garamond SemiBold" w:cs="Gill Sans"/>
      <w:b/>
      <w:noProof/>
      <w:color w:val="F2F2F2" w:themeColor="accent6"/>
      <w:sz w:val="72"/>
      <w:szCs w:val="72"/>
      <w:lang w:val="en-US"/>
    </w:rPr>
  </w:style>
  <w:style w:type="character" w:customStyle="1" w:styleId="CHARFONTSEGOEEMOJI">
    <w:name w:val="*CHAR FONT SEGOEEMOJI"/>
    <w:basedOn w:val="a2"/>
    <w:uiPriority w:val="1"/>
    <w:qFormat/>
    <w:rsid w:val="00A113A0"/>
    <w:rPr>
      <w:rFonts w:ascii="Segoe UI Emoji" w:hAnsi="Segoe UI Emoji" w:cs="Segoe UI Emoji"/>
      <w:b/>
      <w:sz w:val="20"/>
    </w:rPr>
  </w:style>
  <w:style w:type="paragraph" w:customStyle="1" w:styleId="SubheadHanging">
    <w:name w:val="Subhead Hanging"/>
    <w:basedOn w:val="a1"/>
    <w:link w:val="SubheadHanging0"/>
    <w:qFormat/>
    <w:rsid w:val="006553F6"/>
    <w:pPr>
      <w:widowControl w:val="0"/>
      <w:ind w:left="300" w:hanging="300"/>
    </w:pPr>
    <w:rPr>
      <w:b/>
      <w:bCs w:val="0"/>
    </w:rPr>
  </w:style>
  <w:style w:type="character" w:customStyle="1" w:styleId="SubheadHanging0">
    <w:name w:val="Subhead Hanging Знак"/>
    <w:basedOn w:val="a2"/>
    <w:link w:val="SubheadHanging"/>
    <w:rsid w:val="006553F6"/>
    <w:rPr>
      <w:rFonts w:eastAsia="ヒラギノ角ゴ Pro W3" w:cstheme="minorBidi"/>
      <w:b/>
      <w:bCs/>
      <w:color w:val="000000"/>
      <w:sz w:val="20"/>
      <w:szCs w:val="20"/>
      <w:lang w:val="en-US" w:eastAsia="ja-JP"/>
    </w:rPr>
  </w:style>
  <w:style w:type="paragraph" w:customStyle="1" w:styleId="ListHeading">
    <w:name w:val="List Heading"/>
    <w:basedOn w:val="BasicText"/>
    <w:next w:val="a1"/>
    <w:link w:val="ListHeading0"/>
    <w:autoRedefine/>
    <w:qFormat/>
    <w:rsid w:val="00E074A5"/>
    <w:pPr>
      <w:framePr w:hSpace="187" w:wrap="around" w:vAnchor="text" w:hAnchor="margin" w:y="715"/>
      <w:jc w:val="left"/>
    </w:pPr>
    <w:rPr>
      <w:rFonts w:asciiTheme="majorHAnsi" w:hAnsiTheme="majorHAnsi"/>
      <w:b/>
      <w:sz w:val="21"/>
    </w:rPr>
  </w:style>
  <w:style w:type="character" w:customStyle="1" w:styleId="ListHeading0">
    <w:name w:val="List Heading Знак"/>
    <w:basedOn w:val="af5"/>
    <w:link w:val="ListHeading"/>
    <w:rsid w:val="00E074A5"/>
    <w:rPr>
      <w:rFonts w:asciiTheme="majorHAnsi" w:eastAsia="ヒラギノ角ゴ Pro W3" w:hAnsiTheme="majorHAnsi" w:cs="Calibri"/>
      <w:b/>
      <w:bCs/>
      <w:sz w:val="20"/>
      <w:szCs w:val="20"/>
      <w:lang w:val="en-US" w:eastAsia="ja-JP"/>
    </w:rPr>
  </w:style>
  <w:style w:type="paragraph" w:customStyle="1" w:styleId="ListItem">
    <w:name w:val="List Item"/>
    <w:basedOn w:val="BasicText"/>
    <w:autoRedefine/>
    <w:qFormat/>
    <w:rsid w:val="00A81815"/>
    <w:pPr>
      <w:ind w:left="288" w:hanging="288"/>
    </w:pPr>
    <w:rPr>
      <w:rFonts w:asciiTheme="majorHAnsi" w:hAnsiTheme="majorHAnsi"/>
      <w:sz w:val="17"/>
      <w:szCs w:val="17"/>
    </w:rPr>
  </w:style>
  <w:style w:type="paragraph" w:customStyle="1" w:styleId="TableHeaderCentered">
    <w:name w:val="Table Header Centered"/>
    <w:basedOn w:val="TableCell"/>
    <w:rsid w:val="001709F2"/>
    <w:pPr>
      <w:jc w:val="center"/>
    </w:pPr>
    <w:rPr>
      <w:b/>
      <w:sz w:val="18"/>
    </w:rPr>
  </w:style>
  <w:style w:type="paragraph" w:customStyle="1" w:styleId="StatBlockBasicDataStats">
    <w:name w:val="Stat Block Basic Data Stats"/>
    <w:basedOn w:val="StatBlockStatsValueVariant"/>
    <w:qFormat/>
    <w:rsid w:val="007F0921"/>
    <w:pPr>
      <w:pBdr>
        <w:bottom w:val="single" w:sz="12" w:space="7" w:color="AC2F1B" w:themeColor="accent1" w:themeTint="BF"/>
      </w:pBdr>
    </w:pPr>
    <w:rPr>
      <w:rFonts w:asciiTheme="minorHAnsi" w:hAnsiTheme="minorHAnsi"/>
      <w:sz w:val="18"/>
    </w:rPr>
  </w:style>
  <w:style w:type="paragraph" w:customStyle="1" w:styleId="StatBlockBasicRegularIndent">
    <w:name w:val="Stat Block Basic Regular Indent"/>
    <w:basedOn w:val="StatBlockBasicRegular"/>
    <w:qFormat/>
    <w:rsid w:val="00E10DC5"/>
    <w:pPr>
      <w:ind w:firstLine="192"/>
    </w:pPr>
  </w:style>
  <w:style w:type="paragraph" w:customStyle="1" w:styleId="StatBlockBasicSubheading">
    <w:name w:val="Stat Block Basic Subheading"/>
    <w:basedOn w:val="StatBlockBasicActionsHeaderVariant2"/>
    <w:qFormat/>
    <w:rsid w:val="00FF245B"/>
    <w:pPr>
      <w:pBdr>
        <w:bottom w:val="none" w:sz="0" w:space="0" w:color="auto"/>
      </w:pBdr>
      <w:spacing w:after="0"/>
      <w:ind w:left="192" w:hanging="192"/>
    </w:pPr>
    <w:rPr>
      <w:b/>
      <w:bCs w:val="0"/>
      <w:color w:val="AC2F1B" w:themeColor="accent1" w:themeTint="BF"/>
      <w:sz w:val="22"/>
      <w:szCs w:val="17"/>
    </w:rPr>
  </w:style>
  <w:style w:type="paragraph" w:customStyle="1" w:styleId="VariantStatblockSubheadLegendary">
    <w:name w:val="Variant Statblock Subhead Legendary"/>
    <w:basedOn w:val="StatBlockBasicActionsHeaderVariant3"/>
    <w:qFormat/>
    <w:rsid w:val="00703407"/>
    <w:pPr>
      <w:pBdr>
        <w:bottom w:val="single" w:sz="12" w:space="1" w:color="2E2200" w:themeColor="background1" w:themeShade="1A"/>
      </w:pBdr>
    </w:pPr>
    <w:rPr>
      <w:rFonts w:asciiTheme="majorHAnsi" w:hAnsiTheme="majorHAnsi"/>
      <w:color w:val="023160" w:themeColor="accent5" w:themeShade="80"/>
    </w:rPr>
  </w:style>
  <w:style w:type="paragraph" w:customStyle="1" w:styleId="StatBlockBasicSpellList">
    <w:name w:val="Stat Block Basic Spell List"/>
    <w:basedOn w:val="StatBlockBasicRegular"/>
    <w:qFormat/>
    <w:rsid w:val="00057E0F"/>
  </w:style>
  <w:style w:type="paragraph" w:customStyle="1" w:styleId="BestiaryDataStats">
    <w:name w:val="Bestiary Data Stats"/>
    <w:basedOn w:val="StatBlockBasicColored"/>
    <w:qFormat/>
    <w:rsid w:val="00D32D9C"/>
    <w:pPr>
      <w:spacing w:line="264" w:lineRule="auto"/>
      <w:jc w:val="center"/>
    </w:pPr>
    <w:rPr>
      <w:rFonts w:ascii="Alegreya SC" w:hAnsi="Alegreya SC"/>
    </w:rPr>
  </w:style>
  <w:style w:type="paragraph" w:customStyle="1" w:styleId="BestiaryDataName">
    <w:name w:val="Bestiary Data Name"/>
    <w:basedOn w:val="BestiaryDataStats"/>
    <w:qFormat/>
    <w:rsid w:val="00D32D9C"/>
    <w:rPr>
      <w:b/>
      <w:bCs w:val="0"/>
      <w:sz w:val="18"/>
    </w:rPr>
  </w:style>
  <w:style w:type="paragraph" w:customStyle="1" w:styleId="17">
    <w:name w:val="Підзаголовок1"/>
    <w:basedOn w:val="Heading2ToC"/>
    <w:qFormat/>
    <w:rsid w:val="00057E0F"/>
  </w:style>
  <w:style w:type="paragraph" w:customStyle="1" w:styleId="BestiaryMetadata">
    <w:name w:val="Bestiary Metadata"/>
    <w:basedOn w:val="a1"/>
    <w:rsid w:val="00D01498"/>
    <w:rPr>
      <w:i/>
      <w:sz w:val="16"/>
    </w:rPr>
  </w:style>
  <w:style w:type="paragraph" w:customStyle="1" w:styleId="SIDEBARHEADING">
    <w:name w:val="SIDEBAR HEADING"/>
    <w:basedOn w:val="a1"/>
    <w:next w:val="SidebarTextParagraph1"/>
    <w:autoRedefine/>
    <w:rsid w:val="006553F6"/>
    <w:pPr>
      <w:spacing w:before="36" w:after="36"/>
    </w:pPr>
    <w:rPr>
      <w:rFonts w:eastAsiaTheme="minorEastAsia" w:cs="Martel DemiBold"/>
      <w:b/>
      <w:iCs/>
      <w:smallCaps/>
      <w:spacing w:val="2"/>
      <w:w w:val="102"/>
      <w:sz w:val="21"/>
      <w:szCs w:val="19"/>
      <w:lang w:eastAsia="zh-TW"/>
    </w:rPr>
  </w:style>
  <w:style w:type="paragraph" w:customStyle="1" w:styleId="Headline5">
    <w:name w:val="Headline 5"/>
    <w:basedOn w:val="Heading5ToC"/>
    <w:next w:val="BasicTextParagraph1"/>
    <w:autoRedefine/>
    <w:qFormat/>
    <w:rsid w:val="00237E04"/>
    <w:pPr>
      <w:outlineLvl w:val="9"/>
    </w:pPr>
  </w:style>
  <w:style w:type="paragraph" w:customStyle="1" w:styleId="Heading5ToC">
    <w:name w:val="Heading 5 ToC"/>
    <w:basedOn w:val="5"/>
    <w:next w:val="BasicTextParagraph1"/>
    <w:autoRedefine/>
    <w:qFormat/>
    <w:rsid w:val="005F27EE"/>
    <w:rPr>
      <w:b/>
    </w:rPr>
  </w:style>
  <w:style w:type="paragraph" w:customStyle="1" w:styleId="Headline4">
    <w:name w:val="Headline 4"/>
    <w:basedOn w:val="Heading4ToC"/>
    <w:next w:val="BasicTextParagraph1"/>
    <w:autoRedefine/>
    <w:qFormat/>
    <w:rsid w:val="004B6F4E"/>
    <w:pPr>
      <w:outlineLvl w:val="9"/>
    </w:pPr>
  </w:style>
  <w:style w:type="table" w:customStyle="1" w:styleId="TableFill">
    <w:name w:val="Table Fill"/>
    <w:basedOn w:val="-11"/>
    <w:uiPriority w:val="99"/>
    <w:rsid w:val="000E6EEF"/>
    <w:tblPr/>
    <w:tcPr>
      <w:shd w:val="clear" w:color="auto" w:fill="auto"/>
    </w:tcPr>
    <w:tblStylePr w:type="firstRow">
      <w:rPr>
        <w:rFonts w:asciiTheme="minorHAnsi" w:hAnsiTheme="minorHAnsi"/>
        <w:b/>
        <w:bCs/>
        <w:sz w:val="18"/>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CFCFC" w:themeFill="accent6" w:themeFillTint="33"/>
      </w:tcPr>
    </w:tblStylePr>
    <w:tblStylePr w:type="band2Horz">
      <w:tblPr/>
      <w:tcPr>
        <w:shd w:val="clear" w:color="auto" w:fill="FFF2CC" w:themeFill="accent2" w:themeFillTint="33"/>
      </w:tcPr>
    </w:tblStylePr>
  </w:style>
  <w:style w:type="table" w:styleId="-11">
    <w:name w:val="List Table 1 Light Accent 1"/>
    <w:basedOn w:val="a3"/>
    <w:uiPriority w:val="46"/>
    <w:rsid w:val="00740679"/>
    <w:pPr>
      <w:spacing w:after="0"/>
    </w:pPr>
    <w:tblPr>
      <w:tblStyleRowBandSize w:val="1"/>
      <w:tblStyleColBandSize w:val="1"/>
    </w:tblPr>
    <w:tblStylePr w:type="firstRow">
      <w:rPr>
        <w:b/>
        <w:bCs/>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3BFB7" w:themeFill="accent1" w:themeFillTint="33"/>
      </w:tcPr>
    </w:tblStylePr>
  </w:style>
  <w:style w:type="table" w:customStyle="1" w:styleId="TableCorePink">
    <w:name w:val="Table Core Pink"/>
    <w:basedOn w:val="a3"/>
    <w:uiPriority w:val="99"/>
    <w:rsid w:val="00057BAE"/>
    <w:tblPr>
      <w:tblStyleRowBandSize w:val="1"/>
      <w:tblStyleColBandSize w:val="1"/>
    </w:tblPr>
    <w:tcPr>
      <w:shd w:val="clear" w:color="auto" w:fill="auto"/>
    </w:tcPr>
    <w:tblStylePr w:type="firstRow">
      <w:rPr>
        <w:rFonts w:asciiTheme="majorHAnsi" w:eastAsiaTheme="majorEastAsia" w:hAnsiTheme="majorHAnsi" w:cstheme="majorBidi"/>
        <w:b w:val="0"/>
        <w:color w:val="F2F2F2" w:themeColor="accent6"/>
        <w:sz w:val="20"/>
      </w:rPr>
    </w:tblStylePr>
    <w:tblStylePr w:type="lastRow">
      <w:rPr>
        <w:b w:val="0"/>
        <w:bCs/>
        <w:color w:val="181818" w:themeColor="text2"/>
      </w:rPr>
    </w:tblStylePr>
    <w:tblStylePr w:type="firstCol">
      <w:rPr>
        <w:b w:val="0"/>
        <w:bCs/>
      </w:rPr>
      <w:tblPr/>
      <w:tcPr>
        <w:tcBorders>
          <w:top w:val="nil"/>
          <w:left w:val="nil"/>
          <w:bottom w:val="nil"/>
          <w:right w:val="nil"/>
          <w:insideH w:val="nil"/>
          <w:insideV w:val="nil"/>
          <w:tl2br w:val="nil"/>
          <w:tr2bl w:val="nil"/>
        </w:tcBorders>
        <w:shd w:val="clear" w:color="auto" w:fill="auto"/>
      </w:tcPr>
    </w:tblStylePr>
    <w:tblStylePr w:type="lastCol">
      <w:rPr>
        <w:b w:val="0"/>
        <w:bCs/>
      </w:rPr>
      <w:tblPr/>
      <w:tcPr>
        <w:tcBorders>
          <w:top w:val="nil"/>
          <w:left w:val="nil"/>
          <w:bottom w:val="nil"/>
          <w:right w:val="nil"/>
          <w:insideH w:val="nil"/>
          <w:insideV w:val="nil"/>
          <w:tl2br w:val="nil"/>
          <w:tr2bl w:val="nil"/>
        </w:tcBorders>
        <w:shd w:val="clear" w:color="auto" w:fill="auto"/>
      </w:tcPr>
    </w:tblStylePr>
    <w:tblStylePr w:type="band1Horz">
      <w:rPr>
        <w:rFonts w:asciiTheme="minorHAnsi" w:hAnsiTheme="minorHAnsi"/>
        <w:b w:val="0"/>
        <w:color w:val="auto"/>
        <w:sz w:val="16"/>
      </w:rPr>
    </w:tblStylePr>
    <w:tblStylePr w:type="band2Horz">
      <w:rPr>
        <w:rFonts w:asciiTheme="minorHAnsi" w:hAnsiTheme="minorHAnsi"/>
        <w:b w:val="0"/>
        <w:color w:val="000000" w:themeColor="text1"/>
        <w:sz w:val="16"/>
      </w:rPr>
      <w:tblPr/>
      <w:tcPr>
        <w:shd w:val="clear" w:color="auto" w:fill="F5CCC7" w:themeFill="accent3" w:themeFillTint="33"/>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line1">
    <w:name w:val="Headline 1"/>
    <w:basedOn w:val="Heading1ToC"/>
    <w:next w:val="BasicTextParagraph1"/>
    <w:autoRedefine/>
    <w:qFormat/>
    <w:rsid w:val="00B62A74"/>
    <w:pPr>
      <w:outlineLvl w:val="9"/>
    </w:pPr>
  </w:style>
  <w:style w:type="table" w:styleId="110">
    <w:name w:val="Medium List 1 Accent 1"/>
    <w:basedOn w:val="a3"/>
    <w:uiPriority w:val="65"/>
    <w:semiHidden/>
    <w:unhideWhenUsed/>
    <w:rsid w:val="00493BF1"/>
    <w:pPr>
      <w:spacing w:after="0"/>
    </w:pPr>
    <w:rPr>
      <w:color w:val="000000" w:themeColor="text1"/>
    </w:rPr>
    <w:tblPr>
      <w:tblStyleRowBandSize w:val="1"/>
      <w:tblStyleColBandSize w:val="1"/>
      <w:tblBorders>
        <w:top w:val="single" w:sz="8" w:space="0" w:color="53170D" w:themeColor="accent1"/>
        <w:bottom w:val="single" w:sz="8" w:space="0" w:color="53170D" w:themeColor="accent1"/>
      </w:tblBorders>
    </w:tblPr>
    <w:tblStylePr w:type="firstRow">
      <w:rPr>
        <w:rFonts w:asciiTheme="majorHAnsi" w:eastAsiaTheme="majorEastAsia" w:hAnsiTheme="majorHAnsi" w:cstheme="majorBidi"/>
      </w:rPr>
      <w:tblPr/>
      <w:tcPr>
        <w:tcBorders>
          <w:top w:val="nil"/>
          <w:bottom w:val="single" w:sz="8" w:space="0" w:color="53170D" w:themeColor="accent1"/>
        </w:tcBorders>
      </w:tcPr>
    </w:tblStylePr>
    <w:tblStylePr w:type="lastRow">
      <w:rPr>
        <w:b/>
        <w:bCs/>
        <w:color w:val="181818" w:themeColor="text2"/>
      </w:rPr>
      <w:tblPr/>
      <w:tcPr>
        <w:tcBorders>
          <w:top w:val="single" w:sz="8" w:space="0" w:color="53170D" w:themeColor="accent1"/>
          <w:bottom w:val="single" w:sz="8" w:space="0" w:color="53170D" w:themeColor="accent1"/>
        </w:tcBorders>
      </w:tcPr>
    </w:tblStylePr>
    <w:tblStylePr w:type="firstCol">
      <w:rPr>
        <w:b/>
        <w:bCs/>
      </w:rPr>
    </w:tblStylePr>
    <w:tblStylePr w:type="lastCol">
      <w:rPr>
        <w:b/>
        <w:bCs/>
      </w:rPr>
      <w:tblPr/>
      <w:tcPr>
        <w:tcBorders>
          <w:top w:val="single" w:sz="8" w:space="0" w:color="53170D" w:themeColor="accent1"/>
          <w:bottom w:val="single" w:sz="8" w:space="0" w:color="53170D" w:themeColor="accent1"/>
        </w:tcBorders>
      </w:tcPr>
    </w:tblStylePr>
    <w:tblStylePr w:type="band1Vert">
      <w:tblPr/>
      <w:tcPr>
        <w:shd w:val="clear" w:color="auto" w:fill="F1B1A6" w:themeFill="accent1" w:themeFillTint="3F"/>
      </w:tcPr>
    </w:tblStylePr>
    <w:tblStylePr w:type="band1Horz">
      <w:tblPr/>
      <w:tcPr>
        <w:shd w:val="clear" w:color="auto" w:fill="F1B1A6" w:themeFill="accent1" w:themeFillTint="3F"/>
      </w:tcPr>
    </w:tblStylePr>
  </w:style>
  <w:style w:type="paragraph" w:customStyle="1" w:styleId="PlaytestStatBlockTitle">
    <w:name w:val="Playtest Stat BlockTitle"/>
    <w:next w:val="PlaytestStatBlockMetadata"/>
    <w:qFormat/>
    <w:rsid w:val="00FF245B"/>
    <w:pPr>
      <w:keepNext/>
      <w:keepLines/>
      <w:shd w:val="clear" w:color="auto" w:fill="E6E6E6"/>
      <w:spacing w:after="0"/>
    </w:pPr>
    <w:rPr>
      <w:rFonts w:asciiTheme="majorHAnsi" w:eastAsia="ヒラギノ角ゴ Pro W3" w:hAnsiTheme="majorHAnsi" w:cstheme="minorBidi"/>
      <w:b/>
      <w:color w:val="000000"/>
      <w:sz w:val="28"/>
      <w:szCs w:val="28"/>
      <w:lang w:val="en-US" w:eastAsia="ja-JP"/>
    </w:rPr>
  </w:style>
  <w:style w:type="paragraph" w:customStyle="1" w:styleId="PlaytestStatBlockMetadata">
    <w:name w:val="Playtest Stat Block Metadata"/>
    <w:basedOn w:val="PlaytestStatBlockBody"/>
    <w:next w:val="PlaytestStatBlockData"/>
    <w:qFormat/>
    <w:rsid w:val="0058186A"/>
    <w:pPr>
      <w:keepNext/>
    </w:pPr>
    <w:rPr>
      <w:i/>
    </w:rPr>
  </w:style>
  <w:style w:type="paragraph" w:customStyle="1" w:styleId="PlaytestStatBlockBody">
    <w:name w:val="Playtest Stat Block Body"/>
    <w:basedOn w:val="BasicText"/>
    <w:qFormat/>
    <w:rsid w:val="002F6B67"/>
    <w:pPr>
      <w:adjustRightInd w:val="0"/>
      <w:spacing w:after="0"/>
    </w:pPr>
  </w:style>
  <w:style w:type="paragraph" w:customStyle="1" w:styleId="PlaytestStatBlockData">
    <w:name w:val="Playtest Stat Block Data"/>
    <w:basedOn w:val="PlaytestStatBlockBody"/>
    <w:qFormat/>
    <w:rsid w:val="0058186A"/>
    <w:pPr>
      <w:keepLines/>
      <w:ind w:left="187" w:hanging="187"/>
    </w:pPr>
  </w:style>
  <w:style w:type="paragraph" w:customStyle="1" w:styleId="QuoteCore">
    <w:name w:val="Quote Core"/>
    <w:basedOn w:val="BasicText"/>
    <w:autoRedefine/>
    <w:qFormat/>
    <w:rsid w:val="001709F2"/>
    <w:pPr>
      <w:pBdr>
        <w:top w:val="single" w:sz="12" w:space="1" w:color="auto"/>
        <w:bottom w:val="single" w:sz="12" w:space="1" w:color="auto"/>
      </w:pBdr>
    </w:pPr>
    <w:rPr>
      <w:sz w:val="20"/>
    </w:rPr>
  </w:style>
  <w:style w:type="paragraph" w:customStyle="1" w:styleId="QuoteCoreSource">
    <w:name w:val="Quote Core Source"/>
    <w:basedOn w:val="QuoteCore"/>
    <w:autoRedefine/>
    <w:qFormat/>
    <w:rsid w:val="00A81815"/>
    <w:pPr>
      <w:jc w:val="right"/>
    </w:pPr>
  </w:style>
  <w:style w:type="paragraph" w:customStyle="1" w:styleId="DDStatblocktext">
    <w:name w:val="DD Statblock text"/>
    <w:basedOn w:val="a1"/>
    <w:link w:val="DDStatblocktext0"/>
    <w:qFormat/>
    <w:rsid w:val="009E4EA6"/>
    <w:pPr>
      <w:tabs>
        <w:tab w:val="left" w:pos="360"/>
      </w:tabs>
      <w:spacing w:before="60" w:after="60"/>
    </w:pPr>
    <w:rPr>
      <w:rFonts w:eastAsiaTheme="majorEastAsia" w:cstheme="majorBidi"/>
      <w:color w:val="000000" w:themeColor="text1"/>
      <w:sz w:val="17"/>
      <w:szCs w:val="17"/>
    </w:rPr>
  </w:style>
  <w:style w:type="character" w:customStyle="1" w:styleId="DDStatblocktext0">
    <w:name w:val="DD Statblock text Знак"/>
    <w:basedOn w:val="a2"/>
    <w:link w:val="DDStatblocktext"/>
    <w:rsid w:val="009E4EA6"/>
    <w:rPr>
      <w:rFonts w:eastAsiaTheme="majorEastAsia" w:cstheme="majorBidi"/>
      <w:color w:val="000000" w:themeColor="text1"/>
      <w:sz w:val="17"/>
      <w:szCs w:val="17"/>
      <w:lang w:val="en-US" w:eastAsia="ja-JP"/>
    </w:rPr>
  </w:style>
  <w:style w:type="paragraph" w:customStyle="1" w:styleId="DDActionHeader">
    <w:name w:val="DD Action Header"/>
    <w:basedOn w:val="a1"/>
    <w:next w:val="DDActionsText"/>
    <w:link w:val="DDActionHeader0"/>
    <w:qFormat/>
    <w:rsid w:val="002A52D8"/>
    <w:pPr>
      <w:pBdr>
        <w:bottom w:val="single" w:sz="6" w:space="1" w:color="53170D"/>
      </w:pBdr>
      <w:spacing w:after="0"/>
    </w:pPr>
    <w:rPr>
      <w:rFonts w:ascii="Scala Sans Cyrillic" w:hAnsi="Scala Sans Cyrillic"/>
      <w:color w:val="53170D"/>
      <w:sz w:val="24"/>
      <w:szCs w:val="24"/>
    </w:rPr>
  </w:style>
  <w:style w:type="paragraph" w:customStyle="1" w:styleId="DDActionsText">
    <w:name w:val="DD Actions Text"/>
    <w:basedOn w:val="DDAction"/>
    <w:next w:val="DDBottomBorder"/>
    <w:link w:val="DDActionsText0"/>
    <w:rsid w:val="00462586"/>
    <w:pPr>
      <w:pBdr>
        <w:bottom w:val="none" w:sz="0" w:space="0" w:color="auto"/>
      </w:pBdr>
      <w:tabs>
        <w:tab w:val="clear" w:pos="360"/>
      </w:tabs>
      <w:spacing w:before="60" w:after="0" w:line="240" w:lineRule="auto"/>
    </w:pPr>
    <w:rPr>
      <w:rFonts w:ascii="Scala Sans Cyrillic" w:hAnsi="Scala Sans Cyrillic"/>
      <w:color w:val="000000" w:themeColor="text1"/>
    </w:rPr>
  </w:style>
  <w:style w:type="paragraph" w:customStyle="1" w:styleId="DDAction">
    <w:name w:val="DD Action"/>
    <w:basedOn w:val="DDTraits"/>
    <w:next w:val="DDActionsText"/>
    <w:link w:val="DDAction0"/>
    <w:rsid w:val="00266235"/>
    <w:pPr>
      <w:pBdr>
        <w:top w:val="none" w:sz="0" w:space="0" w:color="auto"/>
        <w:bottom w:val="single" w:sz="6" w:space="1" w:color="53170D"/>
      </w:pBdr>
    </w:pPr>
    <w:rPr>
      <w:rFonts w:ascii="ScalaSans Caps" w:hAnsi="ScalaSans Caps"/>
    </w:rPr>
  </w:style>
  <w:style w:type="paragraph" w:customStyle="1" w:styleId="DDTraits">
    <w:name w:val="DD Traits"/>
    <w:basedOn w:val="DDSpeed"/>
    <w:link w:val="DDTraits0"/>
    <w:rsid w:val="002A52D8"/>
    <w:pPr>
      <w:pBdr>
        <w:top w:val="single" w:sz="18" w:space="6" w:color="53170D"/>
        <w:bottom w:val="none" w:sz="0" w:space="0" w:color="auto"/>
      </w:pBdr>
      <w:spacing w:after="80"/>
    </w:pPr>
    <w:rPr>
      <w:b w:val="0"/>
      <w:color w:val="auto"/>
      <w:sz w:val="16"/>
    </w:rPr>
  </w:style>
  <w:style w:type="paragraph" w:customStyle="1" w:styleId="DDSpeed">
    <w:name w:val="DD Speed"/>
    <w:basedOn w:val="DDAC"/>
    <w:link w:val="DDSpeed0"/>
    <w:rsid w:val="00266235"/>
    <w:pPr>
      <w:pBdr>
        <w:bottom w:val="single" w:sz="18" w:space="3" w:color="53170D"/>
      </w:pBdr>
      <w:spacing w:before="0"/>
    </w:pPr>
  </w:style>
  <w:style w:type="paragraph" w:customStyle="1" w:styleId="DDAC">
    <w:name w:val="DD AC"/>
    <w:basedOn w:val="DDStatblockTitle"/>
    <w:next w:val="DDHitPoints"/>
    <w:link w:val="DDAC0"/>
    <w:rsid w:val="002A52D8"/>
    <w:pPr>
      <w:pBdr>
        <w:top w:val="none" w:sz="0" w:space="0" w:color="auto"/>
      </w:pBdr>
    </w:pPr>
    <w:rPr>
      <w:b/>
      <w:sz w:val="17"/>
    </w:rPr>
  </w:style>
  <w:style w:type="paragraph" w:customStyle="1" w:styleId="DDStatblockTitle">
    <w:name w:val="DD Statblock Title"/>
    <w:basedOn w:val="a1"/>
    <w:next w:val="DDMetadata"/>
    <w:link w:val="DDStatblockTitle0"/>
    <w:rsid w:val="009D0BC2"/>
    <w:pPr>
      <w:pBdr>
        <w:top w:val="thickThinSmallGap" w:sz="24" w:space="3" w:color="D2B17D"/>
      </w:pBdr>
      <w:tabs>
        <w:tab w:val="left" w:pos="360"/>
      </w:tabs>
      <w:spacing w:before="20" w:after="0" w:line="288" w:lineRule="auto"/>
    </w:pPr>
    <w:rPr>
      <w:rFonts w:ascii="Scala Sans Cyrillic" w:hAnsi="Scala Sans Cyrillic"/>
      <w:color w:val="53170D"/>
      <w:sz w:val="30"/>
      <w:szCs w:val="24"/>
    </w:rPr>
  </w:style>
  <w:style w:type="paragraph" w:customStyle="1" w:styleId="DDMetadata">
    <w:name w:val="DD Metadata"/>
    <w:basedOn w:val="HeadingSubHeaderGold"/>
    <w:next w:val="DDAC"/>
    <w:link w:val="DDMetadata0"/>
    <w:rsid w:val="009D0BC2"/>
    <w:pPr>
      <w:pBdr>
        <w:bottom w:val="single" w:sz="18" w:space="3" w:color="53170D"/>
      </w:pBdr>
    </w:pPr>
    <w:rPr>
      <w:rFonts w:ascii="Scala Sans Cyrillic" w:hAnsi="Scala Sans Cyrillic"/>
      <w:b w:val="0"/>
      <w:i/>
      <w:color w:val="000000" w:themeColor="text1"/>
      <w:sz w:val="16"/>
    </w:rPr>
  </w:style>
  <w:style w:type="paragraph" w:customStyle="1" w:styleId="HeadingSubHeaderGold">
    <w:name w:val="Heading SubHeader Gold"/>
    <w:basedOn w:val="BasicText"/>
    <w:next w:val="BasicTextParagraph1"/>
    <w:link w:val="HeadingSubHeaderGold0"/>
    <w:autoRedefine/>
    <w:qFormat/>
    <w:rsid w:val="002F586D"/>
    <w:pPr>
      <w:pBdr>
        <w:bottom w:val="single" w:sz="12" w:space="0" w:color="D2B17D"/>
      </w:pBdr>
      <w:spacing w:after="80"/>
      <w:jc w:val="center"/>
    </w:pPr>
    <w:rPr>
      <w:rFonts w:asciiTheme="majorHAnsi" w:hAnsiTheme="majorHAnsi"/>
      <w:b/>
      <w:color w:val="53170D"/>
      <w:sz w:val="32"/>
      <w:szCs w:val="24"/>
    </w:rPr>
  </w:style>
  <w:style w:type="character" w:customStyle="1" w:styleId="HeadingSubHeaderGold0">
    <w:name w:val="Heading SubHeader Gold Знак"/>
    <w:basedOn w:val="a2"/>
    <w:link w:val="HeadingSubHeaderGold"/>
    <w:rsid w:val="002F586D"/>
    <w:rPr>
      <w:rFonts w:asciiTheme="majorHAnsi" w:eastAsia="ヒラギノ角ゴ Pro W3" w:hAnsiTheme="majorHAnsi" w:cs="Calibri"/>
      <w:b/>
      <w:bCs/>
      <w:color w:val="53170D"/>
      <w:sz w:val="32"/>
      <w:szCs w:val="24"/>
      <w:lang w:val="en-US" w:eastAsia="ja-JP"/>
    </w:rPr>
  </w:style>
  <w:style w:type="character" w:customStyle="1" w:styleId="DDMetadata0">
    <w:name w:val="DD Metadata Знак"/>
    <w:basedOn w:val="DDStatblockTitle0"/>
    <w:link w:val="DDMetadata"/>
    <w:rsid w:val="009D0BC2"/>
    <w:rPr>
      <w:rFonts w:ascii="Scala Sans Cyrillic" w:eastAsia="ヒラギノ角ゴ Pro W3" w:hAnsi="Scala Sans Cyrillic" w:cs="Calibri"/>
      <w:bCs/>
      <w:i/>
      <w:color w:val="000000" w:themeColor="text1"/>
      <w:sz w:val="16"/>
      <w:szCs w:val="24"/>
      <w:lang w:val="en-US" w:eastAsia="ja-JP"/>
    </w:rPr>
  </w:style>
  <w:style w:type="character" w:customStyle="1" w:styleId="DDStatblockTitle0">
    <w:name w:val="DD Statblock Title Знак"/>
    <w:basedOn w:val="a2"/>
    <w:link w:val="DDStatblockTitle"/>
    <w:rsid w:val="009D0BC2"/>
    <w:rPr>
      <w:rFonts w:ascii="Scala Sans Cyrillic" w:eastAsia="ヒラギノ角ゴ Pro W3" w:hAnsi="Scala Sans Cyrillic" w:cstheme="minorBidi"/>
      <w:color w:val="53170D"/>
      <w:sz w:val="30"/>
      <w:szCs w:val="24"/>
      <w:lang w:val="en-US" w:eastAsia="ja-JP"/>
    </w:rPr>
  </w:style>
  <w:style w:type="paragraph" w:customStyle="1" w:styleId="DDHitPoints">
    <w:name w:val="DD HitPoints"/>
    <w:basedOn w:val="DDAC"/>
    <w:next w:val="DDSpeed"/>
    <w:link w:val="DDHitPoints0"/>
    <w:rsid w:val="00266235"/>
    <w:pPr>
      <w:spacing w:before="0"/>
    </w:pPr>
  </w:style>
  <w:style w:type="character" w:customStyle="1" w:styleId="DDHitPoints0">
    <w:name w:val="DD HitPoints Знак"/>
    <w:basedOn w:val="DDAC0"/>
    <w:link w:val="DDHitPoints"/>
    <w:rsid w:val="00266235"/>
    <w:rPr>
      <w:rFonts w:ascii="Bookmania" w:eastAsia="ヒラギノ角ゴ Pro W3" w:hAnsi="Bookmania" w:cstheme="minorBidi"/>
      <w:b/>
      <w:color w:val="53170D"/>
      <w:sz w:val="17"/>
      <w:szCs w:val="24"/>
      <w:lang w:val="en-US" w:eastAsia="ja-JP"/>
    </w:rPr>
  </w:style>
  <w:style w:type="character" w:customStyle="1" w:styleId="DDAC0">
    <w:name w:val="DD AC Знак"/>
    <w:basedOn w:val="DDStatblockTitle0"/>
    <w:link w:val="DDAC"/>
    <w:rsid w:val="002A52D8"/>
    <w:rPr>
      <w:rFonts w:ascii="Scala Sans Cyrillic" w:eastAsia="ヒラギノ角ゴ Pro W3" w:hAnsi="Scala Sans Cyrillic" w:cstheme="minorBidi"/>
      <w:b/>
      <w:color w:val="53170D"/>
      <w:sz w:val="17"/>
      <w:szCs w:val="24"/>
      <w:lang w:val="en-US" w:eastAsia="ja-JP"/>
    </w:rPr>
  </w:style>
  <w:style w:type="character" w:customStyle="1" w:styleId="DDSpeed0">
    <w:name w:val="DD Speed Знак"/>
    <w:basedOn w:val="DDAC0"/>
    <w:link w:val="DDSpeed"/>
    <w:rsid w:val="00266235"/>
    <w:rPr>
      <w:rFonts w:ascii="Bookmania" w:eastAsia="ヒラギノ角ゴ Pro W3" w:hAnsi="Bookmania" w:cstheme="minorBidi"/>
      <w:b/>
      <w:color w:val="53170D"/>
      <w:sz w:val="17"/>
      <w:szCs w:val="24"/>
      <w:lang w:val="en-US" w:eastAsia="ja-JP"/>
    </w:rPr>
  </w:style>
  <w:style w:type="character" w:customStyle="1" w:styleId="DDTraits0">
    <w:name w:val="DD Traits Знак"/>
    <w:basedOn w:val="DDSpeed0"/>
    <w:link w:val="DDTraits"/>
    <w:rsid w:val="002A52D8"/>
    <w:rPr>
      <w:rFonts w:ascii="Scala Sans Cyrillic" w:eastAsia="ヒラギノ角ゴ Pro W3" w:hAnsi="Scala Sans Cyrillic" w:cstheme="minorBidi"/>
      <w:b w:val="0"/>
      <w:color w:val="53170D"/>
      <w:sz w:val="16"/>
      <w:szCs w:val="24"/>
      <w:lang w:val="en-US" w:eastAsia="ja-JP"/>
    </w:rPr>
  </w:style>
  <w:style w:type="character" w:customStyle="1" w:styleId="DDAction0">
    <w:name w:val="DD Action Знак"/>
    <w:basedOn w:val="DDTraits0"/>
    <w:link w:val="DDAction"/>
    <w:rsid w:val="00266235"/>
    <w:rPr>
      <w:rFonts w:ascii="ScalaSans Caps" w:eastAsia="ヒラギノ角ゴ Pro W3" w:hAnsi="ScalaSans Caps" w:cstheme="minorBidi"/>
      <w:b w:val="0"/>
      <w:color w:val="53170D"/>
      <w:sz w:val="16"/>
      <w:szCs w:val="24"/>
      <w:lang w:val="en-US" w:eastAsia="ja-JP"/>
    </w:rPr>
  </w:style>
  <w:style w:type="paragraph" w:customStyle="1" w:styleId="DDBottomBorder">
    <w:name w:val="DD Bottom Border"/>
    <w:basedOn w:val="DDActionsText"/>
    <w:link w:val="DDBottomBorder0"/>
    <w:rsid w:val="002A52D8"/>
    <w:pPr>
      <w:pBdr>
        <w:bottom w:val="thinThickSmallGap" w:sz="18" w:space="1" w:color="D2B17D"/>
      </w:pBdr>
    </w:pPr>
  </w:style>
  <w:style w:type="character" w:customStyle="1" w:styleId="DDBottomBorder0">
    <w:name w:val="DD Bottom Border Знак"/>
    <w:basedOn w:val="DDActionsText0"/>
    <w:link w:val="DDBottomBorder"/>
    <w:rsid w:val="002A52D8"/>
    <w:rPr>
      <w:rFonts w:ascii="Scala Sans Cyrillic" w:eastAsia="ヒラギノ角ゴ Pro W3" w:hAnsi="Scala Sans Cyrillic" w:cstheme="minorBidi"/>
      <w:b w:val="0"/>
      <w:color w:val="000000" w:themeColor="text1"/>
      <w:sz w:val="16"/>
      <w:szCs w:val="24"/>
      <w:lang w:val="en-US" w:eastAsia="ja-JP"/>
    </w:rPr>
  </w:style>
  <w:style w:type="character" w:customStyle="1" w:styleId="DDActionsText0">
    <w:name w:val="DD Actions Text Знак"/>
    <w:basedOn w:val="DDAction0"/>
    <w:link w:val="DDActionsText"/>
    <w:rsid w:val="00462586"/>
    <w:rPr>
      <w:rFonts w:ascii="Scala Sans Cyrillic" w:eastAsia="ヒラギノ角ゴ Pro W3" w:hAnsi="Scala Sans Cyrillic" w:cstheme="minorBidi"/>
      <w:b w:val="0"/>
      <w:color w:val="000000" w:themeColor="text1"/>
      <w:sz w:val="16"/>
      <w:szCs w:val="24"/>
      <w:lang w:val="en-US" w:eastAsia="ja-JP"/>
    </w:rPr>
  </w:style>
  <w:style w:type="character" w:customStyle="1" w:styleId="DDActionHeader0">
    <w:name w:val="DD Action Header Знак"/>
    <w:basedOn w:val="a2"/>
    <w:link w:val="DDActionHeader"/>
    <w:rsid w:val="002A52D8"/>
    <w:rPr>
      <w:rFonts w:ascii="Scala Sans Cyrillic" w:eastAsia="ヒラギノ角ゴ Pro W3" w:hAnsi="Scala Sans Cyrillic" w:cstheme="minorBidi"/>
      <w:color w:val="53170D"/>
      <w:sz w:val="24"/>
      <w:szCs w:val="24"/>
      <w:lang w:val="en-US" w:eastAsia="ja-JP"/>
    </w:rPr>
  </w:style>
  <w:style w:type="character" w:customStyle="1" w:styleId="CHARFONTAWESOME">
    <w:name w:val="*CHAR FONT AWESOME"/>
    <w:basedOn w:val="a2"/>
    <w:uiPriority w:val="1"/>
    <w:qFormat/>
    <w:rsid w:val="00EE5E22"/>
    <w:rPr>
      <w:rFonts w:ascii="FontAwesome" w:hAnsi="FontAwesome"/>
    </w:rPr>
  </w:style>
  <w:style w:type="character" w:customStyle="1" w:styleId="COLORRED">
    <w:name w:val="*COLOR RED"/>
    <w:uiPriority w:val="1"/>
    <w:qFormat/>
    <w:rsid w:val="005F27EE"/>
    <w:rPr>
      <w:color w:val="FF0000"/>
    </w:rPr>
  </w:style>
  <w:style w:type="character" w:customStyle="1" w:styleId="CHARITALIC">
    <w:name w:val="*CHAR ITALIC"/>
    <w:uiPriority w:val="1"/>
    <w:qFormat/>
    <w:rsid w:val="001709F2"/>
    <w:rPr>
      <w:i/>
      <w:color w:val="auto"/>
      <w:spacing w:val="1"/>
    </w:rPr>
  </w:style>
  <w:style w:type="paragraph" w:customStyle="1" w:styleId="StatBlockBasicDataName">
    <w:name w:val="Stat Block Basic Data Name"/>
    <w:basedOn w:val="StatBlockStatsNameVariant"/>
    <w:next w:val="StatBlockBasicDataStats"/>
    <w:qFormat/>
    <w:rsid w:val="007F0921"/>
    <w:pPr>
      <w:pBdr>
        <w:top w:val="single" w:sz="12" w:space="7" w:color="AC2F1B" w:themeColor="accent1" w:themeTint="BF"/>
      </w:pBdr>
    </w:pPr>
    <w:rPr>
      <w:rFonts w:asciiTheme="majorHAnsi" w:hAnsiTheme="majorHAnsi"/>
      <w:color w:val="AC2F1B" w:themeColor="accent1" w:themeTint="BF"/>
      <w:sz w:val="18"/>
    </w:rPr>
  </w:style>
  <w:style w:type="character" w:customStyle="1" w:styleId="COLORBLUE">
    <w:name w:val="*COLOR BLUE"/>
    <w:basedOn w:val="a2"/>
    <w:uiPriority w:val="1"/>
    <w:qFormat/>
    <w:rsid w:val="005F27EE"/>
    <w:rPr>
      <w:color w:val="0070C0"/>
    </w:rPr>
  </w:style>
  <w:style w:type="character" w:customStyle="1" w:styleId="BoxedWordAttention">
    <w:name w:val="Boxed Word Attention"/>
    <w:basedOn w:val="a2"/>
    <w:uiPriority w:val="1"/>
    <w:qFormat/>
    <w:rsid w:val="00A00E2F"/>
    <w:rPr>
      <w:b/>
      <w:color w:val="C00000"/>
      <w:spacing w:val="0"/>
      <w:w w:val="100"/>
      <w:position w:val="0"/>
      <w:u w:color="C00000"/>
      <w:bdr w:val="double" w:sz="4" w:space="0" w:color="C00000"/>
      <w:shd w:val="clear" w:color="auto" w:fill="F5CCC7" w:themeFill="accent3" w:themeFillTint="33"/>
      <w14:cntxtAlts w14:val="0"/>
    </w:rPr>
  </w:style>
  <w:style w:type="paragraph" w:customStyle="1" w:styleId="Heading4ToC0">
    <w:name w:val="Стиль Heading 4 ToC + курсив"/>
    <w:basedOn w:val="Heading4ToC"/>
    <w:rsid w:val="00A623C1"/>
    <w:rPr>
      <w:i w:val="0"/>
      <w:iCs w:val="0"/>
    </w:rPr>
  </w:style>
  <w:style w:type="character" w:customStyle="1" w:styleId="COLORGREEN">
    <w:name w:val="*COLOR GREEN"/>
    <w:basedOn w:val="a2"/>
    <w:uiPriority w:val="1"/>
    <w:qFormat/>
    <w:rsid w:val="005F27EE"/>
    <w:rPr>
      <w:color w:val="00B050"/>
    </w:rPr>
  </w:style>
  <w:style w:type="paragraph" w:customStyle="1" w:styleId="BestiaryMetadataVariant3">
    <w:name w:val="Bestiary Metadata Variant 3"/>
    <w:basedOn w:val="VariantStatBlockMetadataUnderlined"/>
    <w:next w:val="BestiaryMetadata"/>
    <w:qFormat/>
    <w:rsid w:val="005F27EE"/>
    <w:pPr>
      <w:pBdr>
        <w:bottom w:val="none" w:sz="0" w:space="0" w:color="auto"/>
      </w:pBdr>
    </w:pPr>
  </w:style>
  <w:style w:type="paragraph" w:customStyle="1" w:styleId="StatBlockBasicMetadata">
    <w:name w:val="Stat Block Basic Metadata"/>
    <w:basedOn w:val="StatBlockMetadata"/>
    <w:qFormat/>
    <w:rsid w:val="007F0921"/>
    <w:pPr>
      <w:pBdr>
        <w:bottom w:val="single" w:sz="12" w:space="1" w:color="C00000"/>
      </w:pBdr>
    </w:pPr>
  </w:style>
  <w:style w:type="paragraph" w:styleId="afff">
    <w:name w:val="Normal (Web)"/>
    <w:basedOn w:val="a1"/>
    <w:uiPriority w:val="99"/>
    <w:unhideWhenUsed/>
    <w:rsid w:val="00CD242A"/>
    <w:pPr>
      <w:spacing w:before="100" w:beforeAutospacing="1" w:after="100" w:afterAutospacing="1"/>
    </w:pPr>
    <w:rPr>
      <w:rFonts w:ascii="Times New Roman" w:eastAsia="Times New Roman" w:hAnsi="Times New Roman" w:cs="Times New Roman"/>
      <w:sz w:val="24"/>
      <w:szCs w:val="24"/>
      <w:lang w:val="ru-RU" w:eastAsia="ru-RU"/>
    </w:rPr>
  </w:style>
  <w:style w:type="paragraph" w:customStyle="1" w:styleId="VariantStatBlockData">
    <w:name w:val="Variant StatBlock Data"/>
    <w:basedOn w:val="StatBlockData"/>
    <w:link w:val="VariantStatBlockData0"/>
    <w:qFormat/>
    <w:rsid w:val="00831E5E"/>
    <w:pPr>
      <w:ind w:left="180" w:right="108" w:firstLine="0"/>
    </w:pPr>
    <w:rPr>
      <w:rFonts w:asciiTheme="minorHAnsi" w:hAnsiTheme="minorHAnsi"/>
      <w:sz w:val="17"/>
    </w:rPr>
  </w:style>
  <w:style w:type="character" w:customStyle="1" w:styleId="VariantStatBlockData0">
    <w:name w:val="Variant StatBlock Data Знак"/>
    <w:basedOn w:val="StatBlockData0"/>
    <w:link w:val="VariantStatBlockData"/>
    <w:rsid w:val="00831E5E"/>
    <w:rPr>
      <w:rFonts w:ascii="Philosopher" w:eastAsia="ヒラギノ角ゴ Pro W3" w:hAnsi="Philosopher" w:cstheme="minorBidi"/>
      <w:color w:val="000000"/>
      <w:sz w:val="17"/>
      <w:szCs w:val="17"/>
      <w:lang w:val="en-US" w:eastAsia="ja-JP"/>
    </w:rPr>
  </w:style>
  <w:style w:type="paragraph" w:customStyle="1" w:styleId="VariantStatBlockDataName">
    <w:name w:val="Variant StatBlock Data Name"/>
    <w:basedOn w:val="BestiaryDataName"/>
    <w:qFormat/>
    <w:rsid w:val="00A64688"/>
    <w:rPr>
      <w:rFonts w:asciiTheme="majorHAnsi" w:hAnsiTheme="majorHAnsi"/>
      <w:color w:val="01172E" w:themeColor="background2" w:themeShade="1A"/>
    </w:rPr>
  </w:style>
  <w:style w:type="paragraph" w:customStyle="1" w:styleId="StatBlockStatsValue">
    <w:name w:val="StatBlock Stats Value"/>
    <w:basedOn w:val="StatBlockStatsName"/>
    <w:qFormat/>
    <w:rsid w:val="006A39DE"/>
  </w:style>
  <w:style w:type="paragraph" w:customStyle="1" w:styleId="StatBlockStatsName">
    <w:name w:val="StatBlock Stats Name"/>
    <w:basedOn w:val="BestiaryDataName"/>
    <w:next w:val="StatBlockStatsValue"/>
    <w:qFormat/>
    <w:rsid w:val="006A39DE"/>
    <w:rPr>
      <w:rFonts w:ascii="Philosopher" w:hAnsi="Philosopher"/>
    </w:rPr>
  </w:style>
  <w:style w:type="paragraph" w:customStyle="1" w:styleId="BestiaryTitleVariant3">
    <w:name w:val="Bestiary Title Variant 3"/>
    <w:next w:val="BestiaryMetadataVariant3"/>
    <w:qFormat/>
    <w:rsid w:val="004016CC"/>
    <w:rPr>
      <w:rFonts w:asciiTheme="majorHAnsi" w:hAnsiTheme="majorHAnsi" w:cstheme="minorBidi"/>
      <w:b/>
      <w:bCs/>
      <w:color w:val="4E150D" w:themeColor="accent3" w:themeShade="80"/>
      <w:sz w:val="30"/>
      <w:szCs w:val="30"/>
      <w:lang w:val="en-US"/>
    </w:rPr>
  </w:style>
  <w:style w:type="paragraph" w:customStyle="1" w:styleId="BestiaryInlineSubheading">
    <w:name w:val="Bestiary Inline Subheading"/>
    <w:basedOn w:val="VariantStatBlockInlineSubheading"/>
    <w:qFormat/>
    <w:rsid w:val="005D2E3C"/>
    <w:rPr>
      <w:szCs w:val="16"/>
    </w:rPr>
  </w:style>
  <w:style w:type="paragraph" w:customStyle="1" w:styleId="BestiaryRegular">
    <w:name w:val="Bestiary Regular"/>
    <w:basedOn w:val="VariantStatBlockRegular"/>
    <w:qFormat/>
    <w:rsid w:val="005D2E3C"/>
  </w:style>
  <w:style w:type="paragraph" w:customStyle="1" w:styleId="BestiaryAbility1">
    <w:name w:val="Bestiary Ability1"/>
    <w:basedOn w:val="VariantStatBlockDataStats"/>
    <w:qFormat/>
    <w:rsid w:val="00A61A61"/>
    <w:pPr>
      <w:spacing w:line="240" w:lineRule="auto"/>
      <w:contextualSpacing/>
      <w:jc w:val="left"/>
    </w:pPr>
  </w:style>
  <w:style w:type="paragraph" w:customStyle="1" w:styleId="BestiaryHanging">
    <w:name w:val="Bestiary Hanging"/>
    <w:basedOn w:val="VariantStatBlockHanging"/>
    <w:qFormat/>
    <w:rsid w:val="005D2E3C"/>
  </w:style>
  <w:style w:type="paragraph" w:customStyle="1" w:styleId="PlaytestStatBlockHeading">
    <w:name w:val="Playtest Stat Block Heading"/>
    <w:basedOn w:val="PlaytestStatBlockBody"/>
    <w:next w:val="PlaytestStatBlockBody"/>
    <w:qFormat/>
    <w:rsid w:val="00FF245B"/>
    <w:pPr>
      <w:keepNext/>
      <w:keepLines/>
      <w:pBdr>
        <w:bottom w:val="single" w:sz="18" w:space="1" w:color="auto"/>
      </w:pBdr>
      <w:shd w:val="clear" w:color="auto" w:fill="E6E6E6"/>
      <w:tabs>
        <w:tab w:val="left" w:pos="216"/>
      </w:tabs>
      <w:spacing w:before="36" w:after="36"/>
      <w:jc w:val="left"/>
    </w:pPr>
    <w:rPr>
      <w:b/>
      <w:bCs/>
      <w:sz w:val="22"/>
      <w:szCs w:val="24"/>
    </w:rPr>
  </w:style>
  <w:style w:type="paragraph" w:customStyle="1" w:styleId="PlaytestStatBlockBulleted">
    <w:name w:val="Playtest Stat Block Bulleted"/>
    <w:basedOn w:val="PlaytestStatBlockBody"/>
    <w:autoRedefine/>
    <w:qFormat/>
    <w:rsid w:val="00D50542"/>
    <w:pPr>
      <w:numPr>
        <w:numId w:val="39"/>
      </w:numPr>
      <w:tabs>
        <w:tab w:val="left" w:pos="216"/>
      </w:tabs>
      <w:spacing w:before="120"/>
    </w:pPr>
  </w:style>
  <w:style w:type="paragraph" w:customStyle="1" w:styleId="HeadingHeader">
    <w:name w:val="Heading Header"/>
    <w:basedOn w:val="a1"/>
    <w:next w:val="BasicTextParagraph1"/>
    <w:link w:val="HeadingHeader0"/>
    <w:qFormat/>
    <w:rsid w:val="0005659A"/>
    <w:pPr>
      <w:spacing w:after="0"/>
    </w:pPr>
    <w:rPr>
      <w:rFonts w:ascii="Mrs Eaves Serif Cyrillic" w:hAnsi="Mrs Eaves Serif Cyrillic"/>
      <w:color w:val="53170D"/>
      <w:sz w:val="40"/>
      <w:szCs w:val="24"/>
    </w:rPr>
  </w:style>
  <w:style w:type="character" w:customStyle="1" w:styleId="HeadingHeader0">
    <w:name w:val="Heading Header Знак"/>
    <w:basedOn w:val="a2"/>
    <w:link w:val="HeadingHeader"/>
    <w:rsid w:val="0005659A"/>
    <w:rPr>
      <w:rFonts w:ascii="Mrs Eaves Serif Cyrillic" w:hAnsi="Mrs Eaves Serif Cyrillic" w:cstheme="minorBidi"/>
      <w:color w:val="53170D"/>
      <w:sz w:val="40"/>
      <w:szCs w:val="24"/>
      <w:lang w:val="en-US"/>
    </w:rPr>
  </w:style>
  <w:style w:type="paragraph" w:customStyle="1" w:styleId="PlaytestStatBlockHanging">
    <w:name w:val="Playtest Stat Block Hanging"/>
    <w:basedOn w:val="PlaytestStatBlockBody"/>
    <w:qFormat/>
    <w:rsid w:val="00C767AF"/>
    <w:pPr>
      <w:ind w:left="192" w:hanging="192"/>
    </w:pPr>
  </w:style>
  <w:style w:type="paragraph" w:customStyle="1" w:styleId="PlaytestStatBlockDataStats">
    <w:name w:val="Playtest Stat Block Data Stats"/>
    <w:basedOn w:val="BasicText"/>
    <w:qFormat/>
    <w:rsid w:val="00BF54CB"/>
    <w:pPr>
      <w:keepNext/>
      <w:keepLines/>
      <w:pBdr>
        <w:top w:val="single" w:sz="4" w:space="1" w:color="auto"/>
        <w:bottom w:val="single" w:sz="4" w:space="1" w:color="auto"/>
      </w:pBdr>
      <w:tabs>
        <w:tab w:val="center" w:pos="360"/>
        <w:tab w:val="center" w:pos="1120"/>
        <w:tab w:val="center" w:pos="1860"/>
        <w:tab w:val="center" w:pos="2621"/>
        <w:tab w:val="center" w:pos="3341"/>
        <w:tab w:val="center" w:pos="4075"/>
      </w:tabs>
      <w:adjustRightInd w:val="0"/>
      <w:ind w:left="192" w:hanging="192"/>
    </w:pPr>
    <w:rPr>
      <w:rFonts w:asciiTheme="majorHAnsi" w:hAnsiTheme="majorHAnsi"/>
    </w:rPr>
  </w:style>
  <w:style w:type="paragraph" w:customStyle="1" w:styleId="BestiaryTitle">
    <w:name w:val="Bestiary Title"/>
    <w:basedOn w:val="VariantStatBlockTitle"/>
    <w:qFormat/>
    <w:rsid w:val="007B6353"/>
    <w:rPr>
      <w:color w:val="53170D"/>
      <w:szCs w:val="30"/>
    </w:rPr>
  </w:style>
  <w:style w:type="paragraph" w:customStyle="1" w:styleId="BestiaryActionHeader">
    <w:name w:val="Bestiary Action Header"/>
    <w:basedOn w:val="a1"/>
    <w:qFormat/>
    <w:rsid w:val="00D32D9C"/>
    <w:pPr>
      <w:pBdr>
        <w:bottom w:val="single" w:sz="6" w:space="1" w:color="53170D"/>
      </w:pBdr>
      <w:spacing w:after="0"/>
    </w:pPr>
    <w:rPr>
      <w:rFonts w:ascii="Alegreya SC" w:hAnsi="Alegreya SC"/>
      <w:b/>
      <w:color w:val="53170D"/>
      <w:sz w:val="24"/>
      <w:szCs w:val="24"/>
    </w:rPr>
  </w:style>
  <w:style w:type="paragraph" w:customStyle="1" w:styleId="BestiaryTitleVariant1">
    <w:name w:val="Bestiary Title Variant 1"/>
    <w:basedOn w:val="a1"/>
    <w:uiPriority w:val="99"/>
    <w:rsid w:val="00A61A61"/>
    <w:pPr>
      <w:pBdr>
        <w:bottom w:val="single" w:sz="8" w:space="4" w:color="000000"/>
      </w:pBdr>
      <w:suppressAutoHyphens/>
      <w:autoSpaceDE w:val="0"/>
      <w:autoSpaceDN w:val="0"/>
      <w:adjustRightInd w:val="0"/>
      <w:spacing w:before="36" w:after="36"/>
      <w:jc w:val="center"/>
      <w:textAlignment w:val="center"/>
    </w:pPr>
    <w:rPr>
      <w:rFonts w:ascii="Lato" w:hAnsi="Lato" w:cs="Herculanum"/>
      <w:b/>
      <w:spacing w:val="-15"/>
      <w:sz w:val="30"/>
      <w:szCs w:val="60"/>
    </w:rPr>
  </w:style>
  <w:style w:type="paragraph" w:customStyle="1" w:styleId="BestiaryTrait">
    <w:name w:val="Bestiary Trait"/>
    <w:basedOn w:val="BestiaryRegular"/>
    <w:uiPriority w:val="99"/>
    <w:rsid w:val="004016CC"/>
    <w:pPr>
      <w:spacing w:before="48" w:after="48"/>
    </w:pPr>
    <w:rPr>
      <w:sz w:val="18"/>
    </w:rPr>
  </w:style>
  <w:style w:type="paragraph" w:customStyle="1" w:styleId="DDRegular">
    <w:name w:val="DD Regular"/>
    <w:basedOn w:val="a1"/>
    <w:link w:val="DDRegular0"/>
    <w:qFormat/>
    <w:rsid w:val="00EC183B"/>
    <w:pPr>
      <w:tabs>
        <w:tab w:val="left" w:pos="360"/>
      </w:tabs>
      <w:spacing w:before="24" w:after="108" w:line="288" w:lineRule="auto"/>
    </w:pPr>
    <w:rPr>
      <w:rFonts w:ascii="Bookinsanity Remake" w:hAnsi="Bookinsanity Remake"/>
      <w:color w:val="000000" w:themeColor="text1"/>
      <w:szCs w:val="24"/>
    </w:rPr>
  </w:style>
  <w:style w:type="character" w:customStyle="1" w:styleId="DDRegular0">
    <w:name w:val="DD Regular Знак"/>
    <w:basedOn w:val="a2"/>
    <w:link w:val="DDRegular"/>
    <w:rsid w:val="00EC183B"/>
    <w:rPr>
      <w:rFonts w:ascii="Bookinsanity Remake" w:hAnsi="Bookinsanity Remake" w:cstheme="minorBidi"/>
      <w:color w:val="000000" w:themeColor="text1"/>
      <w:sz w:val="18"/>
      <w:szCs w:val="24"/>
      <w:lang w:val="en-US"/>
    </w:rPr>
  </w:style>
  <w:style w:type="paragraph" w:customStyle="1" w:styleId="BestiaryActionHeaderVariant1">
    <w:name w:val="Bestiary Action Header Variant 1"/>
    <w:basedOn w:val="BestiaryActionHeader"/>
    <w:qFormat/>
    <w:rsid w:val="00D32D9C"/>
    <w:pPr>
      <w:pBdr>
        <w:bottom w:val="none" w:sz="0" w:space="0" w:color="auto"/>
      </w:pBdr>
    </w:pPr>
    <w:rPr>
      <w:rFonts w:ascii="Alegreya Sans" w:hAnsi="Alegreya Sans"/>
    </w:rPr>
  </w:style>
  <w:style w:type="paragraph" w:customStyle="1" w:styleId="BestiaryDataStatsVariant1">
    <w:name w:val="Bestiary Data Stats Variant 1"/>
    <w:basedOn w:val="VariantStatBlockDataStats"/>
    <w:qFormat/>
    <w:rsid w:val="00C17D03"/>
  </w:style>
  <w:style w:type="paragraph" w:customStyle="1" w:styleId="DocumentBookSubtitle">
    <w:name w:val="Document Book Subtitle"/>
    <w:basedOn w:val="DocumentBookTitle"/>
    <w:link w:val="DocumentBookSubtitle0"/>
    <w:autoRedefine/>
    <w:qFormat/>
    <w:rsid w:val="00302071"/>
    <w:rPr>
      <w:rFonts w:asciiTheme="majorHAnsi" w:hAnsiTheme="majorHAnsi"/>
      <w:sz w:val="48"/>
      <w:szCs w:val="48"/>
    </w:rPr>
  </w:style>
  <w:style w:type="character" w:customStyle="1" w:styleId="DocumentBookSubtitle0">
    <w:name w:val="Document Book Subtitle Знак"/>
    <w:basedOn w:val="DocumentBookTitle0"/>
    <w:link w:val="DocumentBookSubtitle"/>
    <w:rsid w:val="00302071"/>
    <w:rPr>
      <w:rFonts w:asciiTheme="majorHAnsi" w:eastAsia="Times New Roman" w:hAnsiTheme="majorHAnsi" w:cs="Gill Sans"/>
      <w:b/>
      <w:noProof/>
      <w:color w:val="F2F2F2" w:themeColor="accent6"/>
      <w:sz w:val="48"/>
      <w:szCs w:val="48"/>
      <w:lang w:val="en-US"/>
    </w:rPr>
  </w:style>
  <w:style w:type="paragraph" w:customStyle="1" w:styleId="BasicStat">
    <w:name w:val="Basic Stat"/>
    <w:basedOn w:val="BasicText"/>
    <w:autoRedefine/>
    <w:qFormat/>
    <w:rsid w:val="0068080A"/>
    <w:pPr>
      <w:keepLines/>
      <w:spacing w:after="200"/>
      <w:ind w:left="187" w:hanging="187"/>
    </w:pPr>
    <w:rPr>
      <w:rFonts w:ascii="Segoe UI" w:hAnsi="Segoe UI"/>
      <w:b/>
      <w:sz w:val="22"/>
    </w:rPr>
  </w:style>
  <w:style w:type="paragraph" w:customStyle="1" w:styleId="PlaytestNoParagraphStyle">
    <w:name w:val="Playtest No Paragraph Style"/>
    <w:link w:val="PlaytestNoParagraphStyle0"/>
    <w:autoRedefine/>
    <w:rsid w:val="00B76456"/>
    <w:pPr>
      <w:widowControl w:val="0"/>
      <w:shd w:val="clear" w:color="auto" w:fill="000000" w:themeFill="text1"/>
      <w:autoSpaceDE w:val="0"/>
      <w:autoSpaceDN w:val="0"/>
      <w:adjustRightInd w:val="0"/>
      <w:spacing w:after="0" w:line="288" w:lineRule="auto"/>
      <w:jc w:val="center"/>
      <w:textAlignment w:val="center"/>
    </w:pPr>
    <w:rPr>
      <w:rFonts w:ascii="MinionPro-Regular" w:eastAsia="Times New Roman" w:hAnsi="MinionPro-Regular" w:cs="MinionPro-Regular"/>
      <w:i/>
      <w:color w:val="E7E7E7" w:themeColor="text2" w:themeTint="1A"/>
      <w:sz w:val="24"/>
      <w:szCs w:val="24"/>
      <w:lang w:val="en-US"/>
    </w:rPr>
  </w:style>
  <w:style w:type="character" w:customStyle="1" w:styleId="PlaytestNoParagraphStyle0">
    <w:name w:val="Playtest No Paragraph Style Знак"/>
    <w:basedOn w:val="a2"/>
    <w:link w:val="PlaytestNoParagraphStyle"/>
    <w:rsid w:val="00B76456"/>
    <w:rPr>
      <w:rFonts w:ascii="MinionPro-Regular" w:eastAsia="Times New Roman" w:hAnsi="MinionPro-Regular" w:cs="MinionPro-Regular"/>
      <w:i/>
      <w:color w:val="E7E7E7" w:themeColor="text2" w:themeTint="1A"/>
      <w:sz w:val="24"/>
      <w:szCs w:val="24"/>
      <w:shd w:val="clear" w:color="auto" w:fill="000000" w:themeFill="text1"/>
      <w:lang w:val="en-US"/>
    </w:rPr>
  </w:style>
  <w:style w:type="paragraph" w:customStyle="1" w:styleId="DocumentBookAdventureLevel">
    <w:name w:val="Document Book Adventure Level"/>
    <w:autoRedefine/>
    <w:qFormat/>
    <w:rsid w:val="00642AEF"/>
    <w:pPr>
      <w:spacing w:after="0"/>
      <w:ind w:left="540" w:right="630"/>
      <w:jc w:val="center"/>
    </w:pPr>
    <w:rPr>
      <w:rFonts w:ascii="Crimson Text" w:eastAsia="Times New Roman" w:hAnsi="Crimson Text" w:cs="Times New Roman"/>
      <w:i/>
      <w:color w:val="000000"/>
      <w:sz w:val="28"/>
      <w:szCs w:val="28"/>
      <w:lang w:val="en-US"/>
    </w:rPr>
  </w:style>
  <w:style w:type="paragraph" w:customStyle="1" w:styleId="DocumentBookAuthorName">
    <w:name w:val="Document Book Author Name"/>
    <w:autoRedefine/>
    <w:qFormat/>
    <w:rsid w:val="008C68A9"/>
    <w:pPr>
      <w:spacing w:after="0"/>
      <w:jc w:val="center"/>
    </w:pPr>
    <w:rPr>
      <w:rFonts w:ascii="Forum" w:eastAsia="Times New Roman" w:hAnsi="Forum" w:cs="Times New Roman"/>
      <w:b/>
      <w:color w:val="FFF2CC" w:themeColor="background1"/>
      <w:sz w:val="28"/>
      <w:szCs w:val="28"/>
      <w:lang w:val="en-US"/>
    </w:rPr>
  </w:style>
  <w:style w:type="paragraph" w:customStyle="1" w:styleId="DocumentBookDesigner">
    <w:name w:val="Document Book Designer"/>
    <w:autoRedefine/>
    <w:qFormat/>
    <w:rsid w:val="00642AEF"/>
    <w:pPr>
      <w:spacing w:after="0"/>
    </w:pPr>
    <w:rPr>
      <w:rFonts w:ascii="Crimson Text" w:eastAsia="Times New Roman" w:hAnsi="Crimson Text" w:cs="Times New Roman"/>
      <w:i/>
      <w:color w:val="000000"/>
      <w:sz w:val="24"/>
      <w:szCs w:val="24"/>
      <w:lang w:val="en-US"/>
    </w:rPr>
  </w:style>
  <w:style w:type="paragraph" w:customStyle="1" w:styleId="DocumentBookCode">
    <w:name w:val="Document Book Code"/>
    <w:autoRedefine/>
    <w:qFormat/>
    <w:rsid w:val="00D30284"/>
    <w:pPr>
      <w:spacing w:after="0"/>
      <w:jc w:val="center"/>
    </w:pPr>
    <w:rPr>
      <w:rFonts w:ascii="Crimson Text" w:eastAsia="Times New Roman" w:hAnsi="Crimson Text" w:cs="MinionPro-Regular"/>
      <w:b/>
      <w:noProof/>
      <w:color w:val="F2F2F2" w:themeColor="accent6"/>
      <w:sz w:val="22"/>
      <w:szCs w:val="22"/>
      <w:lang w:val="en-US"/>
    </w:rPr>
  </w:style>
  <w:style w:type="paragraph" w:customStyle="1" w:styleId="HANDOUTTricksoftheTradeBody">
    <w:name w:val="HANDOUT Tricks of the Trade Body"/>
    <w:basedOn w:val="ListItem"/>
    <w:autoRedefine/>
    <w:qFormat/>
    <w:rsid w:val="00563F53"/>
    <w:pPr>
      <w:keepLines/>
      <w:spacing w:after="240"/>
      <w:ind w:left="187" w:hanging="187"/>
    </w:pPr>
    <w:rPr>
      <w:rFonts w:ascii="Scala Sans Offc" w:hAnsi="Scala Sans Offc"/>
      <w:sz w:val="18"/>
      <w:szCs w:val="18"/>
    </w:rPr>
  </w:style>
  <w:style w:type="paragraph" w:customStyle="1" w:styleId="HeadingSmallHeader">
    <w:name w:val="Heading Small Header"/>
    <w:basedOn w:val="BasicText"/>
    <w:next w:val="BasicTextParagraph1"/>
    <w:link w:val="HeadingSmallHeader0"/>
    <w:autoRedefine/>
    <w:qFormat/>
    <w:rsid w:val="001709F2"/>
    <w:pPr>
      <w:spacing w:after="0"/>
    </w:pPr>
    <w:rPr>
      <w:rFonts w:asciiTheme="majorHAnsi" w:hAnsiTheme="majorHAnsi"/>
      <w:b/>
      <w:color w:val="53170D"/>
      <w:sz w:val="26"/>
      <w:szCs w:val="24"/>
    </w:rPr>
  </w:style>
  <w:style w:type="character" w:customStyle="1" w:styleId="HeadingSmallHeader0">
    <w:name w:val="Heading Small Header Знак"/>
    <w:basedOn w:val="a2"/>
    <w:link w:val="HeadingSmallHeader"/>
    <w:rsid w:val="001709F2"/>
    <w:rPr>
      <w:rFonts w:asciiTheme="majorHAnsi" w:eastAsia="ヒラギノ角ゴ Pro W3" w:hAnsiTheme="majorHAnsi" w:cstheme="minorBidi"/>
      <w:b/>
      <w:color w:val="53170D"/>
      <w:sz w:val="26"/>
      <w:szCs w:val="24"/>
      <w:lang w:val="en-US" w:eastAsia="ja-JP"/>
    </w:rPr>
  </w:style>
  <w:style w:type="paragraph" w:customStyle="1" w:styleId="DDStats">
    <w:name w:val="DD Stats"/>
    <w:basedOn w:val="DDSpeed"/>
    <w:next w:val="DDStatValues"/>
    <w:link w:val="DDStats0"/>
    <w:rsid w:val="006B3282"/>
    <w:pPr>
      <w:pBdr>
        <w:bottom w:val="none" w:sz="0" w:space="0" w:color="auto"/>
      </w:pBdr>
      <w:jc w:val="center"/>
    </w:pPr>
  </w:style>
  <w:style w:type="paragraph" w:customStyle="1" w:styleId="DDStatValues">
    <w:name w:val="DD Stat Values"/>
    <w:basedOn w:val="DDSpeed"/>
    <w:next w:val="DDTraits"/>
    <w:link w:val="DDStatValues0"/>
    <w:rsid w:val="006B3282"/>
    <w:pPr>
      <w:pBdr>
        <w:bottom w:val="none" w:sz="0" w:space="0" w:color="auto"/>
      </w:pBdr>
      <w:jc w:val="center"/>
    </w:pPr>
    <w:rPr>
      <w:b w:val="0"/>
    </w:rPr>
  </w:style>
  <w:style w:type="character" w:customStyle="1" w:styleId="DDStatValues0">
    <w:name w:val="DD Stat Values Знак"/>
    <w:basedOn w:val="DDSpeed0"/>
    <w:link w:val="DDStatValues"/>
    <w:rsid w:val="006B3282"/>
    <w:rPr>
      <w:rFonts w:ascii="Bookmania" w:eastAsia="ヒラギノ角ゴ Pro W3" w:hAnsi="Bookmania" w:cstheme="minorBidi"/>
      <w:b w:val="0"/>
      <w:color w:val="53170D"/>
      <w:sz w:val="17"/>
      <w:szCs w:val="24"/>
      <w:lang w:val="en-US" w:eastAsia="ja-JP"/>
    </w:rPr>
  </w:style>
  <w:style w:type="character" w:customStyle="1" w:styleId="DDStats0">
    <w:name w:val="DD Stats Знак"/>
    <w:basedOn w:val="DDSpeed0"/>
    <w:link w:val="DDStats"/>
    <w:rsid w:val="006B3282"/>
    <w:rPr>
      <w:rFonts w:ascii="Bookmania" w:eastAsia="ヒラギノ角ゴ Pro W3" w:hAnsi="Bookmania" w:cstheme="minorBidi"/>
      <w:b/>
      <w:color w:val="53170D"/>
      <w:sz w:val="17"/>
      <w:szCs w:val="24"/>
      <w:lang w:val="en-US" w:eastAsia="ja-JP"/>
    </w:rPr>
  </w:style>
  <w:style w:type="paragraph" w:customStyle="1" w:styleId="DDSkills">
    <w:name w:val="DD Skills"/>
    <w:basedOn w:val="DDHitPoints"/>
    <w:next w:val="DDSenses"/>
    <w:link w:val="DDSkills0"/>
    <w:rsid w:val="002A52D8"/>
    <w:pPr>
      <w:pBdr>
        <w:top w:val="single" w:sz="18" w:space="2" w:color="53170D"/>
      </w:pBdr>
      <w:spacing w:line="240" w:lineRule="auto"/>
    </w:pPr>
    <w:rPr>
      <w:color w:val="auto"/>
    </w:rPr>
  </w:style>
  <w:style w:type="paragraph" w:customStyle="1" w:styleId="DDSenses">
    <w:name w:val="DD Senses"/>
    <w:basedOn w:val="DDSkills"/>
    <w:next w:val="DDLanguages"/>
    <w:link w:val="DDSenses0"/>
    <w:rsid w:val="00266235"/>
  </w:style>
  <w:style w:type="paragraph" w:customStyle="1" w:styleId="DDLanguages">
    <w:name w:val="DD Languages"/>
    <w:basedOn w:val="DDSenses"/>
    <w:next w:val="DDCR"/>
    <w:link w:val="DDLanguages0"/>
    <w:rsid w:val="00266235"/>
  </w:style>
  <w:style w:type="paragraph" w:customStyle="1" w:styleId="DDCR">
    <w:name w:val="DD CR"/>
    <w:basedOn w:val="DDLanguages"/>
    <w:next w:val="DDTraits"/>
    <w:link w:val="DDCR0"/>
    <w:rsid w:val="00266235"/>
  </w:style>
  <w:style w:type="character" w:customStyle="1" w:styleId="DDCR0">
    <w:name w:val="DD CR Знак"/>
    <w:basedOn w:val="DDLanguages0"/>
    <w:link w:val="DDCR"/>
    <w:rsid w:val="00266235"/>
    <w:rPr>
      <w:rFonts w:ascii="Bookmania" w:eastAsia="ヒラギノ角ゴ Pro W3" w:hAnsi="Bookmania" w:cstheme="minorBidi"/>
      <w:b/>
      <w:color w:val="53170D"/>
      <w:sz w:val="17"/>
      <w:szCs w:val="24"/>
      <w:lang w:val="en-US" w:eastAsia="ja-JP"/>
    </w:rPr>
  </w:style>
  <w:style w:type="character" w:customStyle="1" w:styleId="DDLanguages0">
    <w:name w:val="DD Languages Знак"/>
    <w:basedOn w:val="DDSenses0"/>
    <w:link w:val="DDLanguages"/>
    <w:rsid w:val="00266235"/>
    <w:rPr>
      <w:rFonts w:ascii="Bookmania" w:eastAsia="ヒラギノ角ゴ Pro W3" w:hAnsi="Bookmania" w:cstheme="minorBidi"/>
      <w:b/>
      <w:color w:val="53170D"/>
      <w:sz w:val="17"/>
      <w:szCs w:val="24"/>
      <w:lang w:val="en-US" w:eastAsia="ja-JP"/>
    </w:rPr>
  </w:style>
  <w:style w:type="character" w:customStyle="1" w:styleId="DDSenses0">
    <w:name w:val="DD Senses Знак"/>
    <w:basedOn w:val="DDSkills0"/>
    <w:link w:val="DDSenses"/>
    <w:rsid w:val="00266235"/>
    <w:rPr>
      <w:rFonts w:ascii="Bookmania" w:eastAsia="ヒラギノ角ゴ Pro W3" w:hAnsi="Bookmania" w:cstheme="minorBidi"/>
      <w:b/>
      <w:color w:val="53170D"/>
      <w:sz w:val="17"/>
      <w:szCs w:val="24"/>
      <w:lang w:val="en-US" w:eastAsia="ja-JP"/>
    </w:rPr>
  </w:style>
  <w:style w:type="character" w:customStyle="1" w:styleId="DDSkills0">
    <w:name w:val="DD Skills Знак"/>
    <w:basedOn w:val="DDHitPoints0"/>
    <w:link w:val="DDSkills"/>
    <w:rsid w:val="002A52D8"/>
    <w:rPr>
      <w:rFonts w:ascii="Scala Sans Cyrillic" w:eastAsia="ヒラギノ角ゴ Pro W3" w:hAnsi="Scala Sans Cyrillic" w:cstheme="minorBidi"/>
      <w:b/>
      <w:color w:val="53170D"/>
      <w:sz w:val="17"/>
      <w:szCs w:val="24"/>
      <w:lang w:val="en-US" w:eastAsia="ja-JP"/>
    </w:rPr>
  </w:style>
  <w:style w:type="paragraph" w:customStyle="1" w:styleId="DDTopBorder">
    <w:name w:val="DD Top Border"/>
    <w:basedOn w:val="DDBottomBorder"/>
    <w:qFormat/>
    <w:rsid w:val="009E4EA6"/>
    <w:pPr>
      <w:pBdr>
        <w:top w:val="thinThickSmallGap" w:sz="18" w:space="1" w:color="D2B17D"/>
        <w:bottom w:val="none" w:sz="0" w:space="0" w:color="auto"/>
      </w:pBdr>
    </w:pPr>
  </w:style>
  <w:style w:type="paragraph" w:customStyle="1" w:styleId="VariantStatBlockDataStatsVariant">
    <w:name w:val="Variant StatBlock Data Stats Variant"/>
    <w:basedOn w:val="VariantStatBlockDataStats"/>
    <w:next w:val="VariantStatBlockRegular"/>
    <w:qFormat/>
    <w:rsid w:val="0089715D"/>
    <w:rPr>
      <w:b w:val="0"/>
    </w:rPr>
  </w:style>
  <w:style w:type="character" w:customStyle="1" w:styleId="DDActionHeaderVariant1">
    <w:name w:val="DD Action Header Variant 1 Знак"/>
    <w:basedOn w:val="a2"/>
    <w:link w:val="DDActionHeaderVariant10"/>
    <w:locked/>
    <w:rsid w:val="002A52D8"/>
    <w:rPr>
      <w:rFonts w:ascii="Scala Sans Cyrillic" w:eastAsia="ヒラギノ角ゴ Pro W3" w:hAnsi="Scala Sans Cyrillic" w:cstheme="minorBidi"/>
      <w:b/>
      <w:color w:val="53170D"/>
      <w:sz w:val="24"/>
      <w:szCs w:val="24"/>
      <w:lang w:val="en-US" w:eastAsia="ja-JP"/>
    </w:rPr>
  </w:style>
  <w:style w:type="paragraph" w:customStyle="1" w:styleId="DDActionHeaderVariant10">
    <w:name w:val="DD Action Header Variant 1"/>
    <w:basedOn w:val="a1"/>
    <w:link w:val="DDActionHeaderVariant1"/>
    <w:rsid w:val="002A52D8"/>
    <w:pPr>
      <w:pBdr>
        <w:bottom w:val="single" w:sz="6" w:space="1" w:color="53170D"/>
      </w:pBdr>
      <w:spacing w:after="0"/>
    </w:pPr>
    <w:rPr>
      <w:rFonts w:ascii="Scala Sans Cyrillic" w:hAnsi="Scala Sans Cyrillic"/>
      <w:b/>
      <w:color w:val="53170D"/>
      <w:sz w:val="24"/>
      <w:szCs w:val="24"/>
    </w:rPr>
  </w:style>
  <w:style w:type="table" w:customStyle="1" w:styleId="TableMasterPurple">
    <w:name w:val="Table Master Purple"/>
    <w:basedOn w:val="TableMasterPurple1"/>
    <w:uiPriority w:val="99"/>
    <w:rsid w:val="00466632"/>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TableMasterPurple1">
    <w:name w:val="Table Master Purple1"/>
    <w:basedOn w:val="a3"/>
    <w:uiPriority w:val="99"/>
    <w:rsid w:val="00E96D50"/>
    <w:pPr>
      <w:spacing w:before="20" w:after="20"/>
    </w:pPr>
    <w:rPr>
      <w:rFonts w:ascii="Scaly Sans" w:hAnsi="Scaly Sans" w:cstheme="minorBidi"/>
      <w:sz w:val="18"/>
      <w:szCs w:val="22"/>
      <w:lang w:val="en-US"/>
    </w:rPr>
    <w:tblPr>
      <w:tblStyleRowBandSize w:val="1"/>
      <w:tblStyleColBandSize w:val="1"/>
    </w:tblPr>
    <w:tcPr>
      <w:shd w:val="clear" w:color="auto" w:fill="auto"/>
    </w:tcPr>
    <w:tblStylePr w:type="firstRow">
      <w:pPr>
        <w:wordWrap/>
        <w:spacing w:before="0" w:beforeAutospacing="0" w:afterLines="0" w:after="40" w:afterAutospacing="0" w:line="240" w:lineRule="auto"/>
      </w:pPr>
      <w:rPr>
        <w:rFonts w:ascii="Scala Sans Cyrillic" w:hAnsi="Scala Sans Cyrillic"/>
        <w:b w:val="0"/>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TableMasterGray">
    <w:name w:val="Table Master Gray"/>
    <w:basedOn w:val="TableMasterPurple1"/>
    <w:uiPriority w:val="99"/>
    <w:rsid w:val="00057BAE"/>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val="0"/>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DDDDDD"/>
      </w:tcPr>
    </w:tblStylePr>
  </w:style>
  <w:style w:type="table" w:customStyle="1" w:styleId="TableBestiaryBlue">
    <w:name w:val="Table Bestiary Blue"/>
    <w:basedOn w:val="a3"/>
    <w:uiPriority w:val="99"/>
    <w:rsid w:val="00C432FF"/>
    <w:pPr>
      <w:spacing w:before="20" w:after="20"/>
    </w:pPr>
    <w:rPr>
      <w:rFonts w:eastAsia="Calibri" w:cs="Times New Roman"/>
      <w:sz w:val="18"/>
      <w:szCs w:val="22"/>
      <w:lang w:val="en-US"/>
    </w:rPr>
    <w:tblPr>
      <w:tblStyleRowBandSize w:val="1"/>
      <w:tblStyleColBandSize w:val="1"/>
      <w:tblInd w:w="0" w:type="nil"/>
    </w:tblPr>
    <w:tcPr>
      <w:shd w:val="clear" w:color="auto" w:fill="auto"/>
    </w:tcPr>
    <w:tblStylePr w:type="firstRow">
      <w:pPr>
        <w:wordWrap/>
        <w:spacing w:beforeLines="0" w:before="100" w:beforeAutospacing="1" w:afterLines="0" w:after="100" w:afterAutospacing="1" w:line="240" w:lineRule="auto"/>
      </w:pPr>
      <w:rPr>
        <w:rFonts w:ascii="Scala Sans Cyrillic" w:hAnsi="Scala Sans Cyrillic" w:hint="default"/>
        <w:b/>
        <w:bCs/>
        <w:color w:val="000000"/>
        <w:sz w:val="22"/>
        <w:szCs w:val="22"/>
      </w:rPr>
    </w:tblStylePr>
    <w:tblStylePr w:type="lastRow">
      <w:pPr>
        <w:spacing w:beforeLines="0" w:before="100" w:beforeAutospacing="1" w:afterLines="0" w:after="100" w:afterAutospacing="1" w:line="240" w:lineRule="auto"/>
      </w:pPr>
      <w:rPr>
        <w:b w:val="0"/>
        <w:bCs/>
      </w:rPr>
      <w:tblPr/>
      <w:tcPr>
        <w:tcBorders>
          <w:top w:val="nil"/>
          <w:left w:val="nil"/>
          <w:bottom w:val="nil"/>
          <w:right w:val="nil"/>
          <w:insideH w:val="nil"/>
          <w:insideV w:val="nil"/>
          <w:tl2br w:val="nil"/>
          <w:tr2bl w:val="nil"/>
        </w:tcBorders>
        <w:shd w:val="clear" w:color="auto" w:fill="auto"/>
      </w:tcPr>
    </w:tblStylePr>
    <w:tblStylePr w:type="firstCol">
      <w:rPr>
        <w:b w:val="0"/>
        <w:bCs/>
      </w:rPr>
    </w:tblStylePr>
    <w:tblStylePr w:type="lastCol">
      <w:rPr>
        <w:b w:val="0"/>
        <w:bCs/>
      </w:rPr>
    </w:tblStylePr>
    <w:tblStylePr w:type="band1Vert">
      <w:tblPr/>
      <w:tcPr>
        <w:tcBorders>
          <w:top w:val="nil"/>
          <w:left w:val="nil"/>
          <w:bottom w:val="nil"/>
          <w:right w:val="nil"/>
          <w:insideH w:val="nil"/>
          <w:insideV w:val="nil"/>
          <w:tl2br w:val="nil"/>
          <w:tr2bl w:val="nil"/>
        </w:tcBorders>
        <w:shd w:val="clear" w:color="auto" w:fill="auto"/>
      </w:tcPr>
    </w:tblStylePr>
    <w:tblStylePr w:type="band2Vert">
      <w:tblPr/>
      <w:tcPr>
        <w:tcBorders>
          <w:top w:val="nil"/>
          <w:left w:val="nil"/>
          <w:bottom w:val="nil"/>
          <w:right w:val="nil"/>
          <w:insideH w:val="nil"/>
          <w:insideV w:val="nil"/>
          <w:tl2br w:val="nil"/>
          <w:tr2bl w:val="nil"/>
        </w:tcBorders>
        <w:shd w:val="clear" w:color="auto" w:fill="auto"/>
      </w:tcPr>
    </w:tblStylePr>
    <w:tblStylePr w:type="band2Horz">
      <w:tblPr/>
      <w:tcPr>
        <w:tcBorders>
          <w:top w:val="nil"/>
          <w:left w:val="nil"/>
          <w:bottom w:val="nil"/>
          <w:right w:val="nil"/>
          <w:insideH w:val="nil"/>
          <w:insideV w:val="nil"/>
          <w:tl2br w:val="nil"/>
          <w:tr2bl w:val="nil"/>
        </w:tcBorders>
        <w:shd w:val="clear" w:color="auto" w:fill="D5DCE4"/>
      </w:tcPr>
    </w:tblStylePr>
    <w:tblStylePr w:type="seCell">
      <w:tblPr/>
      <w:tcPr>
        <w:tcBorders>
          <w:top w:val="nil"/>
          <w:left w:val="nil"/>
          <w:bottom w:val="nil"/>
          <w:right w:val="nil"/>
          <w:insideH w:val="nil"/>
          <w:insideV w:val="nil"/>
          <w:tl2br w:val="nil"/>
          <w:tr2bl w:val="nil"/>
        </w:tcBorders>
        <w:shd w:val="clear" w:color="auto" w:fill="auto"/>
      </w:tcPr>
    </w:tblStylePr>
    <w:tblStylePr w:type="swCell">
      <w:tblPr/>
      <w:tcPr>
        <w:tcBorders>
          <w:top w:val="nil"/>
          <w:left w:val="nil"/>
          <w:bottom w:val="nil"/>
          <w:right w:val="nil"/>
          <w:insideH w:val="nil"/>
          <w:insideV w:val="nil"/>
          <w:tl2br w:val="nil"/>
          <w:tr2bl w:val="nil"/>
        </w:tcBorders>
        <w:shd w:val="clear" w:color="auto" w:fill="auto"/>
      </w:tcPr>
    </w:tblStylePr>
  </w:style>
  <w:style w:type="table" w:styleId="160">
    <w:name w:val="Medium Shading 1 Accent 6"/>
    <w:aliases w:val="Table Core 1"/>
    <w:basedOn w:val="a3"/>
    <w:uiPriority w:val="63"/>
    <w:rsid w:val="00057BAE"/>
    <w:pPr>
      <w:spacing w:before="20" w:after="20"/>
    </w:pPr>
    <w:rPr>
      <w:rFonts w:ascii="Scaly Sans" w:hAnsi="Scaly Sans" w:cstheme="minorBidi"/>
      <w:sz w:val="18"/>
      <w:szCs w:val="24"/>
      <w:lang w:val="en-US"/>
    </w:rPr>
    <w:tblPr>
      <w:tblStyleRowBandSize w:val="1"/>
      <w:tblStyleColBandSize w:val="1"/>
    </w:tblPr>
    <w:tblStylePr w:type="firstRow">
      <w:pPr>
        <w:wordWrap/>
        <w:spacing w:before="0" w:beforeAutospacing="0" w:afterLines="0" w:after="20" w:afterAutospacing="0" w:line="240" w:lineRule="auto"/>
      </w:pPr>
      <w:rPr>
        <w:rFonts w:ascii="Scaly Sans Caps" w:hAnsi="Scaly Sans Caps"/>
        <w:b w:val="0"/>
        <w:bCs/>
        <w:color w:val="auto"/>
        <w:sz w:val="22"/>
      </w:rPr>
    </w:tblStylePr>
    <w:tblStylePr w:type="lastRow">
      <w:pPr>
        <w:spacing w:before="0" w:after="0" w:line="240" w:lineRule="auto"/>
      </w:pPr>
      <w:rPr>
        <w:b/>
        <w:bCs/>
      </w:rPr>
      <w:tblPr/>
      <w:tcPr>
        <w:tcBorders>
          <w:top w:val="double" w:sz="6" w:space="0" w:color="F5F5F5" w:themeColor="accent6" w:themeTint="BF"/>
          <w:left w:val="single" w:sz="8" w:space="0" w:color="F5F5F5" w:themeColor="accent6" w:themeTint="BF"/>
          <w:bottom w:val="single" w:sz="8" w:space="0" w:color="F5F5F5" w:themeColor="accent6" w:themeTint="BF"/>
          <w:right w:val="single" w:sz="8" w:space="0" w:color="F5F5F5" w:themeColor="accent6" w:themeTint="BF"/>
          <w:insideH w:val="nil"/>
          <w:insideV w:val="nil"/>
        </w:tcBorders>
      </w:tcPr>
    </w:tblStylePr>
    <w:tblStylePr w:type="firstCol">
      <w:pPr>
        <w:jc w:val="center"/>
      </w:pPr>
      <w:rPr>
        <w:rFonts w:ascii="Scaly Sans" w:hAnsi="Scaly Sans"/>
        <w:b w:val="0"/>
        <w:bCs/>
      </w:rPr>
    </w:tblStylePr>
    <w:tblStylePr w:type="lastCol">
      <w:rPr>
        <w:b w:val="0"/>
        <w:bCs/>
      </w:rPr>
    </w:tblStylePr>
    <w:tblStylePr w:type="band1Horz">
      <w:tblPr/>
      <w:tcPr>
        <w:tcBorders>
          <w:top w:val="nil"/>
          <w:left w:val="nil"/>
          <w:bottom w:val="nil"/>
          <w:right w:val="nil"/>
          <w:insideH w:val="nil"/>
          <w:insideV w:val="nil"/>
          <w:tl2br w:val="nil"/>
          <w:tr2bl w:val="nil"/>
        </w:tcBorders>
        <w:shd w:val="clear" w:color="A2CD85" w:fill="CEE4AA"/>
      </w:tcPr>
    </w:tblStylePr>
    <w:tblStylePr w:type="band2Horz">
      <w:tblPr/>
      <w:tcPr>
        <w:tcBorders>
          <w:insideH w:val="nil"/>
          <w:insideV w:val="nil"/>
        </w:tcBorders>
      </w:tcPr>
    </w:tblStylePr>
  </w:style>
  <w:style w:type="table" w:customStyle="1" w:styleId="TableCoreBrown">
    <w:name w:val="Table Core Brown"/>
    <w:basedOn w:val="TableCoreGreenSpelllist"/>
    <w:uiPriority w:val="99"/>
    <w:rsid w:val="001D26D3"/>
    <w:rPr>
      <w:rFonts w:ascii="Scaly Sans" w:hAnsi="Scaly Sans"/>
    </w:rPr>
    <w:tblPr/>
    <w:tcPr>
      <w:shd w:val="clear" w:color="auto" w:fill="auto"/>
    </w:tcPr>
    <w:tblStylePr w:type="firstRow">
      <w:pPr>
        <w:wordWrap/>
        <w:spacing w:beforeLines="0" w:before="0" w:beforeAutospacing="0" w:afterLines="0" w:after="60" w:afterAutospacing="0" w:line="240" w:lineRule="auto"/>
        <w:ind w:leftChars="0" w:left="0" w:rightChars="0" w:right="0" w:firstLineChars="0" w:firstLine="0"/>
        <w:jc w:val="both"/>
        <w:textboxTightWrap w:val="firstLineOnly"/>
        <w:outlineLvl w:val="9"/>
      </w:pPr>
      <w:rPr>
        <w:rFonts w:ascii="Scala Sans Cyrillic" w:hAnsi="Scala Sans Cyrillic"/>
        <w:b w:val="0"/>
        <w:i w:val="0"/>
        <w:caps w:val="0"/>
        <w:smallCaps w:val="0"/>
        <w:strike w:val="0"/>
        <w:dstrike w:val="0"/>
        <w:vanish w:val="0"/>
        <w:color w:val="auto"/>
        <w:sz w:val="22"/>
        <w:u w:val="none"/>
        <w:vertAlign w:val="baseline"/>
      </w:rPr>
    </w:tblStylePr>
    <w:tblStylePr w:type="band1Horz">
      <w:rPr>
        <w:sz w:val="18"/>
      </w:rPr>
    </w:tblStylePr>
    <w:tblStylePr w:type="band2Horz">
      <w:rPr>
        <w:sz w:val="18"/>
      </w:rPr>
      <w:tblPr/>
      <w:tcPr>
        <w:shd w:val="clear" w:color="auto" w:fill="E7D6AF"/>
      </w:tcPr>
    </w:tblStylePr>
  </w:style>
  <w:style w:type="paragraph" w:customStyle="1" w:styleId="HEADINGDDTITLE">
    <w:name w:val="HEADING DD TITLE"/>
    <w:basedOn w:val="a1"/>
    <w:next w:val="DDRegular"/>
    <w:link w:val="HEADINGDDTITLE0"/>
    <w:qFormat/>
    <w:rsid w:val="00B57208"/>
    <w:pPr>
      <w:spacing w:after="40"/>
    </w:pPr>
    <w:rPr>
      <w:rFonts w:ascii="Mrs Eaves Serif Cyrillic" w:hAnsi="Mrs Eaves Serif Cyrillic"/>
      <w:smallCaps/>
      <w:color w:val="53170D"/>
      <w:sz w:val="48"/>
      <w:szCs w:val="24"/>
    </w:rPr>
  </w:style>
  <w:style w:type="character" w:customStyle="1" w:styleId="HEADINGDDTITLE0">
    <w:name w:val="HEADING DD TITLE Знак"/>
    <w:basedOn w:val="a2"/>
    <w:link w:val="HEADINGDDTITLE"/>
    <w:rsid w:val="00B57208"/>
    <w:rPr>
      <w:rFonts w:ascii="Mrs Eaves Serif Cyrillic" w:hAnsi="Mrs Eaves Serif Cyrillic"/>
      <w:smallCaps/>
      <w:color w:val="53170D"/>
      <w:sz w:val="48"/>
      <w:szCs w:val="24"/>
      <w:lang w:val="en-US"/>
    </w:rPr>
  </w:style>
  <w:style w:type="paragraph" w:customStyle="1" w:styleId="BasicTextHanging">
    <w:name w:val="Basic Text Hanging"/>
    <w:basedOn w:val="BasicText"/>
    <w:autoRedefine/>
    <w:qFormat/>
    <w:rsid w:val="00FF27B1"/>
    <w:pPr>
      <w:ind w:left="288" w:hanging="288"/>
    </w:pPr>
  </w:style>
  <w:style w:type="paragraph" w:customStyle="1" w:styleId="BasicTextBulleted">
    <w:name w:val="Basic Text Bulleted"/>
    <w:basedOn w:val="BasicText"/>
    <w:autoRedefine/>
    <w:qFormat/>
    <w:rsid w:val="007E024F"/>
    <w:pPr>
      <w:numPr>
        <w:numId w:val="30"/>
      </w:numPr>
      <w:ind w:left="432" w:hanging="144"/>
    </w:pPr>
  </w:style>
  <w:style w:type="paragraph" w:customStyle="1" w:styleId="BasicTextMetadata">
    <w:name w:val="Basic Text Metadata"/>
    <w:basedOn w:val="BasicText"/>
    <w:next w:val="BasicText"/>
    <w:autoRedefine/>
    <w:qFormat/>
    <w:rsid w:val="001709F2"/>
    <w:rPr>
      <w:i/>
      <w:sz w:val="16"/>
    </w:rPr>
  </w:style>
  <w:style w:type="paragraph" w:customStyle="1" w:styleId="BasicTextNumbered">
    <w:name w:val="Basic Text Numbered"/>
    <w:basedOn w:val="BasicTextBulleted"/>
    <w:autoRedefine/>
    <w:qFormat/>
    <w:rsid w:val="007E024F"/>
    <w:pPr>
      <w:numPr>
        <w:numId w:val="31"/>
      </w:numPr>
      <w:ind w:left="432" w:hanging="144"/>
    </w:pPr>
  </w:style>
  <w:style w:type="paragraph" w:customStyle="1" w:styleId="BasicTextDnDSaveDC">
    <w:name w:val="Basic Text DnD Save DC"/>
    <w:basedOn w:val="BasicText"/>
    <w:autoRedefine/>
    <w:qFormat/>
    <w:rsid w:val="00C05F0E"/>
    <w:pPr>
      <w:jc w:val="center"/>
    </w:pPr>
  </w:style>
  <w:style w:type="paragraph" w:customStyle="1" w:styleId="SidebarTextHanging">
    <w:name w:val="Sidebar Text Hanging"/>
    <w:basedOn w:val="a1"/>
    <w:autoRedefine/>
    <w:qFormat/>
    <w:rsid w:val="006553F6"/>
    <w:pPr>
      <w:ind w:left="180" w:hanging="180"/>
    </w:pPr>
    <w:rPr>
      <w:sz w:val="16"/>
    </w:rPr>
  </w:style>
  <w:style w:type="paragraph" w:customStyle="1" w:styleId="SidebarTextBulleted">
    <w:name w:val="Sidebar Text Bulleted"/>
    <w:basedOn w:val="a1"/>
    <w:autoRedefine/>
    <w:qFormat/>
    <w:rsid w:val="006553F6"/>
    <w:pPr>
      <w:numPr>
        <w:numId w:val="32"/>
      </w:numPr>
      <w:ind w:left="0" w:firstLine="180"/>
    </w:pPr>
    <w:rPr>
      <w:sz w:val="16"/>
    </w:rPr>
  </w:style>
  <w:style w:type="paragraph" w:customStyle="1" w:styleId="SidebarTextMetadata">
    <w:name w:val="Sidebar Text Metadata"/>
    <w:basedOn w:val="BasicTextMetadata"/>
    <w:autoRedefine/>
    <w:rsid w:val="00841732"/>
    <w:rPr>
      <w:color w:val="000000" w:themeColor="text1"/>
    </w:rPr>
  </w:style>
  <w:style w:type="paragraph" w:customStyle="1" w:styleId="ListItemItalic">
    <w:name w:val="List Item Italic"/>
    <w:basedOn w:val="ListItem"/>
    <w:autoRedefine/>
    <w:qFormat/>
    <w:rsid w:val="00A81815"/>
    <w:rPr>
      <w:i/>
    </w:rPr>
  </w:style>
  <w:style w:type="paragraph" w:customStyle="1" w:styleId="SidebarTextParagraph1">
    <w:name w:val="Sidebar Text Paragraph 1"/>
    <w:basedOn w:val="SidebarTextRegular"/>
    <w:next w:val="SidebarTextParagraph2"/>
    <w:autoRedefine/>
    <w:qFormat/>
    <w:rsid w:val="00C64A86"/>
    <w:pPr>
      <w:spacing w:after="0"/>
    </w:pPr>
    <w:rPr>
      <w:sz w:val="16"/>
    </w:rPr>
  </w:style>
  <w:style w:type="paragraph" w:customStyle="1" w:styleId="SidebarTextParagraph2">
    <w:name w:val="Sidebar Text Paragraph 2"/>
    <w:basedOn w:val="SidebarTextParagraph1"/>
    <w:autoRedefine/>
    <w:qFormat/>
    <w:rsid w:val="00C64A86"/>
    <w:pPr>
      <w:spacing w:before="0"/>
      <w:ind w:firstLine="180"/>
    </w:pPr>
  </w:style>
  <w:style w:type="paragraph" w:customStyle="1" w:styleId="DocumentBackTitle">
    <w:name w:val="Document Back Title"/>
    <w:basedOn w:val="BasicText"/>
    <w:autoRedefine/>
    <w:rsid w:val="00D42B33"/>
    <w:pPr>
      <w:spacing w:before="120" w:after="240" w:line="500" w:lineRule="exact"/>
      <w:jc w:val="center"/>
    </w:pPr>
    <w:rPr>
      <w:rFonts w:asciiTheme="majorHAnsi" w:hAnsiTheme="majorHAnsi" w:cs="Martel DemiBold"/>
      <w:b/>
      <w:smallCaps/>
      <w:color w:val="C00000"/>
      <w:w w:val="80"/>
      <w:sz w:val="46"/>
      <w:szCs w:val="46"/>
      <w14:textOutline w14:w="25400" w14:cap="flat" w14:cmpd="sng" w14:algn="ctr">
        <w14:noFill/>
        <w14:prstDash w14:val="solid"/>
        <w14:round/>
      </w14:textOutline>
      <w14:props3d w14:extrusionH="0" w14:contourW="50800" w14:prstMaterial="powder">
        <w14:extrusionClr>
          <w14:schemeClr w14:val="bg1"/>
        </w14:extrusionClr>
        <w14:contourClr>
          <w14:schemeClr w14:val="tx1"/>
        </w14:contourClr>
      </w14:props3d>
    </w:rPr>
  </w:style>
  <w:style w:type="paragraph" w:customStyle="1" w:styleId="DocumentBackText">
    <w:name w:val="Document Back Text"/>
    <w:basedOn w:val="BasicText"/>
    <w:autoRedefine/>
    <w:rsid w:val="00D42B33"/>
    <w:pPr>
      <w:spacing w:after="240" w:line="264" w:lineRule="auto"/>
    </w:pPr>
    <w:rPr>
      <w:rFonts w:cs="Taviraj Black"/>
      <w:b/>
      <w:color w:val="F2F2F2" w:themeColor="accent6"/>
      <w:spacing w:val="10"/>
      <w:w w:val="102"/>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0" w14:contourW="10160" w14:prstMaterial="powder">
        <w14:extrusionClr>
          <w14:schemeClr w14:val="bg1"/>
        </w14:extrusionClr>
        <w14:contourClr>
          <w14:schemeClr w14:val="tx1"/>
        </w14:contourClr>
      </w14:props3d>
    </w:rPr>
  </w:style>
  <w:style w:type="paragraph" w:customStyle="1" w:styleId="DocumentBookTagline">
    <w:name w:val="Document Book Tagline"/>
    <w:basedOn w:val="BasicText"/>
    <w:autoRedefine/>
    <w:qFormat/>
    <w:rsid w:val="00642AEF"/>
    <w:pPr>
      <w:spacing w:after="0" w:line="360" w:lineRule="exact"/>
      <w:jc w:val="center"/>
    </w:pPr>
    <w:rPr>
      <w:rFonts w:ascii="Crimson Text" w:hAnsi="Crimson Text" w:cs="Taviraj Black"/>
      <w:b/>
      <w:color w:val="F2F2F2" w:themeColor="accent6"/>
      <w:spacing w:val="10"/>
      <w:sz w:val="32"/>
      <w:szCs w:val="36"/>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57150" w14:contourW="10160" w14:prstMaterial="powder">
        <w14:bevelT w14:w="38100" w14:h="38100" w14:prst="slope"/>
        <w14:extrusionClr>
          <w14:schemeClr w14:val="bg1"/>
        </w14:extrusionClr>
        <w14:contourClr>
          <w14:schemeClr w14:val="tx1"/>
        </w14:contourClr>
      </w14:props3d>
    </w:rPr>
  </w:style>
  <w:style w:type="paragraph" w:customStyle="1" w:styleId="TableTextCentered">
    <w:name w:val="Table Text Centered"/>
    <w:basedOn w:val="TableText"/>
    <w:rsid w:val="006553F6"/>
    <w:pPr>
      <w:spacing w:after="72"/>
      <w:jc w:val="center"/>
    </w:pPr>
    <w:rPr>
      <w:sz w:val="18"/>
    </w:rPr>
  </w:style>
  <w:style w:type="paragraph" w:customStyle="1" w:styleId="LayoutPageNumber">
    <w:name w:val="Layout Page Number"/>
    <w:basedOn w:val="BasicText"/>
    <w:autoRedefine/>
    <w:qFormat/>
    <w:rsid w:val="001709F2"/>
    <w:pPr>
      <w:spacing w:after="0" w:line="264" w:lineRule="auto"/>
      <w:jc w:val="right"/>
    </w:pPr>
    <w:rPr>
      <w:rFonts w:cs="Trirong"/>
      <w:bCs/>
      <w:noProof/>
      <w:color w:val="53170D" w:themeColor="accent1"/>
      <w:w w:val="98"/>
      <w:sz w:val="20"/>
      <w:szCs w:val="18"/>
    </w:rPr>
  </w:style>
  <w:style w:type="paragraph" w:customStyle="1" w:styleId="FancyStatBlockTitle">
    <w:name w:val="Fancy Stat Block Title"/>
    <w:basedOn w:val="4"/>
    <w:uiPriority w:val="99"/>
    <w:qFormat/>
    <w:rsid w:val="008C6C15"/>
    <w:pPr>
      <w:keepLines w:val="0"/>
      <w:numPr>
        <w:ilvl w:val="0"/>
        <w:numId w:val="0"/>
      </w:numPr>
      <w:spacing w:before="0" w:after="0" w:line="240" w:lineRule="exact"/>
    </w:pPr>
    <w:rPr>
      <w:rFonts w:asciiTheme="minorHAnsi" w:eastAsiaTheme="minorHAnsi" w:hAnsiTheme="minorHAnsi" w:cs="Martel DemiBold"/>
      <w:b/>
      <w:i w:val="0"/>
      <w:iCs w:val="0"/>
      <w:smallCaps/>
      <w:color w:val="752012" w:themeColor="accent1" w:themeTint="E6"/>
      <w:w w:val="102"/>
      <w:sz w:val="30"/>
      <w:szCs w:val="24"/>
    </w:rPr>
  </w:style>
  <w:style w:type="paragraph" w:customStyle="1" w:styleId="StatBlockBasicActionsHeaderVariant5">
    <w:name w:val="Stat Block Basic Actions Header Variant 5"/>
    <w:basedOn w:val="a1"/>
    <w:next w:val="StatBlockBasicText1"/>
    <w:uiPriority w:val="99"/>
    <w:qFormat/>
    <w:rsid w:val="007F0921"/>
    <w:pPr>
      <w:keepNext/>
      <w:pBdr>
        <w:bottom w:val="single" w:sz="12" w:space="0" w:color="BF8F00" w:themeColor="accent2" w:themeShade="BF"/>
      </w:pBdr>
      <w:spacing w:before="180" w:after="60" w:line="230" w:lineRule="exact"/>
    </w:pPr>
    <w:rPr>
      <w:rFonts w:ascii="Philosopher" w:hAnsi="Philosopher" w:cs="Martel DemiBold"/>
      <w:b/>
      <w:bCs w:val="0"/>
      <w:smallCaps/>
      <w:color w:val="9C2B1B"/>
      <w:w w:val="102"/>
      <w:sz w:val="24"/>
      <w:szCs w:val="24"/>
    </w:rPr>
  </w:style>
  <w:style w:type="paragraph" w:customStyle="1" w:styleId="StatBlockBasicRegularUnderline">
    <w:name w:val="Stat Block Basic Regular Underline"/>
    <w:basedOn w:val="StatBlockBasicRegular"/>
    <w:link w:val="StatBlockBasicRegularUnderline0"/>
    <w:uiPriority w:val="99"/>
    <w:qFormat/>
    <w:rsid w:val="007F0921"/>
    <w:pPr>
      <w:keepLines/>
      <w:pBdr>
        <w:bottom w:val="single" w:sz="12" w:space="5" w:color="AC2F1B" w:themeColor="accent1" w:themeTint="BF"/>
      </w:pBdr>
      <w:spacing w:after="60"/>
      <w:ind w:left="187" w:hanging="187"/>
    </w:pPr>
  </w:style>
  <w:style w:type="character" w:customStyle="1" w:styleId="StatBlockBasicRegularUnderline0">
    <w:name w:val="Stat Block Basic Regular Underline Знак"/>
    <w:basedOn w:val="a2"/>
    <w:link w:val="StatBlockBasicRegularUnderline"/>
    <w:uiPriority w:val="99"/>
    <w:rsid w:val="007F0921"/>
    <w:rPr>
      <w:rFonts w:ascii="Philosopher" w:eastAsia="ヒラギノ角ゴ Pro W3" w:hAnsi="Philosopher" w:cs="Calibri"/>
      <w:bCs/>
      <w:sz w:val="18"/>
      <w:szCs w:val="16"/>
      <w:lang w:val="en-US" w:eastAsia="ja-JP"/>
    </w:rPr>
  </w:style>
  <w:style w:type="paragraph" w:customStyle="1" w:styleId="BestiaryMetadataVariant1">
    <w:name w:val="Bestiary Metadata Variant 1"/>
    <w:basedOn w:val="StatBlockBodyParagraph1"/>
    <w:next w:val="BestiaryMetadata"/>
    <w:uiPriority w:val="99"/>
    <w:qFormat/>
    <w:rsid w:val="009030E8"/>
    <w:pPr>
      <w:keepNext/>
      <w:pBdr>
        <w:bottom w:val="threeDEngrave" w:sz="12" w:space="4" w:color="53170D" w:themeColor="accent1"/>
      </w:pBdr>
      <w:spacing w:before="0" w:after="70"/>
      <w:contextualSpacing/>
    </w:pPr>
    <w:rPr>
      <w:i/>
      <w:sz w:val="17"/>
      <w:szCs w:val="17"/>
    </w:rPr>
  </w:style>
  <w:style w:type="paragraph" w:customStyle="1" w:styleId="STATBLOCKABILITYSCORENUMBER1">
    <w:name w:val="STAT BLOCK ABILITY SCORE NUMBER1"/>
    <w:basedOn w:val="StatBlockBasicText1"/>
    <w:next w:val="a1"/>
    <w:uiPriority w:val="99"/>
    <w:rsid w:val="009030E8"/>
    <w:pPr>
      <w:keepLines/>
      <w:widowControl w:val="0"/>
      <w:pBdr>
        <w:bottom w:val="threeDEngrave" w:sz="12" w:space="7" w:color="53170D" w:themeColor="accent1"/>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STATBLOCKABILITYSCORENAME1">
    <w:name w:val="STATBLOCK ABILITY SCORE NAME1"/>
    <w:basedOn w:val="STATBLOCKABILITYSCORENUMBER1"/>
    <w:rsid w:val="009030E8"/>
    <w:pPr>
      <w:pBdr>
        <w:bottom w:val="none" w:sz="0" w:space="0" w:color="auto"/>
      </w:pBdr>
      <w:tabs>
        <w:tab w:val="clear" w:pos="187"/>
      </w:tabs>
      <w:spacing w:after="0"/>
      <w:ind w:firstLine="180"/>
    </w:pPr>
    <w:rPr>
      <w:b/>
      <w:color w:val="9B3737"/>
    </w:rPr>
  </w:style>
  <w:style w:type="character" w:customStyle="1" w:styleId="StatBlockLabel">
    <w:name w:val="StatBlock Label"/>
    <w:basedOn w:val="a2"/>
    <w:uiPriority w:val="1"/>
    <w:qFormat/>
    <w:rsid w:val="006A39DE"/>
    <w:rPr>
      <w:rFonts w:ascii="Philosopher" w:hAnsi="Philosopher"/>
      <w:b/>
      <w:color w:val="53170D" w:themeColor="accent1"/>
    </w:rPr>
  </w:style>
  <w:style w:type="paragraph" w:customStyle="1" w:styleId="DocumentDisclaimer">
    <w:name w:val="Document Disclaimer"/>
    <w:basedOn w:val="BasicText"/>
    <w:autoRedefine/>
    <w:qFormat/>
    <w:rsid w:val="001709F2"/>
    <w:rPr>
      <w:smallCaps/>
      <w:sz w:val="16"/>
    </w:rPr>
  </w:style>
  <w:style w:type="paragraph" w:customStyle="1" w:styleId="TABLEHEADING">
    <w:name w:val="TABLE HEADING"/>
    <w:basedOn w:val="BasicText"/>
    <w:autoRedefine/>
    <w:uiPriority w:val="99"/>
    <w:qFormat/>
    <w:rsid w:val="00986710"/>
    <w:pPr>
      <w:keepNext/>
      <w:spacing w:before="60" w:after="60" w:line="264" w:lineRule="auto"/>
    </w:pPr>
    <w:rPr>
      <w:rFonts w:cs="Martel DemiBold"/>
      <w:b/>
      <w:bCs/>
      <w:smallCaps/>
      <w:spacing w:val="6"/>
      <w:w w:val="102"/>
      <w:sz w:val="20"/>
      <w:szCs w:val="18"/>
    </w:rPr>
  </w:style>
  <w:style w:type="table" w:customStyle="1" w:styleId="TableCoreGreen">
    <w:name w:val="Table Core Green"/>
    <w:basedOn w:val="a3"/>
    <w:uiPriority w:val="99"/>
    <w:rsid w:val="004C04A7"/>
    <w:pPr>
      <w:spacing w:after="0"/>
    </w:pPr>
    <w:rPr>
      <w:rFonts w:ascii="Lato" w:hAnsi="Lato" w:cs="Arial"/>
      <w:sz w:val="16"/>
      <w:szCs w:val="20"/>
      <w:lang w:eastAsia="ru-RU"/>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tcPr>
      <w:shd w:val="clear" w:color="auto" w:fill="auto"/>
    </w:tcPr>
    <w:tblStylePr w:type="firstRow">
      <w:pPr>
        <w:jc w:val="left"/>
      </w:pPr>
      <w:rPr>
        <w:rFonts w:asciiTheme="minorHAnsi" w:hAnsiTheme="minorHAnsi"/>
        <w:b w:val="0"/>
        <w:bCs/>
        <w:color w:val="auto"/>
        <w:sz w:val="18"/>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cBorders>
        <w:shd w:val="clear" w:color="auto" w:fill="auto"/>
      </w:tcPr>
    </w:tblStylePr>
    <w:tblStylePr w:type="band2Horz">
      <w:rPr>
        <w:color w:val="auto"/>
      </w:rPr>
      <w:tblPr/>
      <w:tcPr>
        <w:tcBorders>
          <w:top w:val="nil"/>
          <w:left w:val="nil"/>
          <w:bottom w:val="nil"/>
          <w:right w:val="nil"/>
          <w:insideH w:val="nil"/>
          <w:insideV w:val="nil"/>
        </w:tcBorders>
        <w:shd w:val="clear" w:color="auto" w:fill="CEE4AA"/>
      </w:tcPr>
    </w:tblStylePr>
  </w:style>
  <w:style w:type="paragraph" w:customStyle="1" w:styleId="PlaytestHeading2">
    <w:name w:val="Playtest Heading 2"/>
    <w:basedOn w:val="PlaytestHeading1"/>
    <w:next w:val="BasicTextParagraph1"/>
    <w:autoRedefine/>
    <w:qFormat/>
    <w:rsid w:val="00A4143A"/>
    <w:pPr>
      <w:spacing w:before="96"/>
      <w:outlineLvl w:val="1"/>
    </w:pPr>
    <w:rPr>
      <w:sz w:val="28"/>
      <w:szCs w:val="28"/>
    </w:rPr>
  </w:style>
  <w:style w:type="paragraph" w:customStyle="1" w:styleId="PlaytestHeading3">
    <w:name w:val="Playtest Heading 3"/>
    <w:basedOn w:val="PlaytestHeading1"/>
    <w:autoRedefine/>
    <w:qFormat/>
    <w:rsid w:val="00A4143A"/>
    <w:pPr>
      <w:spacing w:before="48" w:after="48"/>
      <w:outlineLvl w:val="2"/>
    </w:pPr>
    <w:rPr>
      <w:sz w:val="24"/>
      <w:szCs w:val="24"/>
    </w:rPr>
  </w:style>
  <w:style w:type="paragraph" w:customStyle="1" w:styleId="HeadingSubtitle">
    <w:name w:val="Heading Subtitle"/>
    <w:basedOn w:val="BasicText"/>
    <w:autoRedefine/>
    <w:qFormat/>
    <w:rsid w:val="00A637CD"/>
    <w:pPr>
      <w:jc w:val="center"/>
    </w:pPr>
  </w:style>
  <w:style w:type="paragraph" w:customStyle="1" w:styleId="DocumentSubtitle">
    <w:name w:val="Document Subtitle"/>
    <w:basedOn w:val="HeadingSubtitle"/>
    <w:autoRedefine/>
    <w:qFormat/>
    <w:rsid w:val="00C16253"/>
  </w:style>
  <w:style w:type="paragraph" w:customStyle="1" w:styleId="BoxedTextNotesVariant">
    <w:name w:val="Boxed Text Notes Variant"/>
    <w:basedOn w:val="BoxedTextNotes"/>
    <w:qFormat/>
    <w:rsid w:val="00CF0E16"/>
    <w:pPr>
      <w:pBdr>
        <w:top w:val="threeDEmboss" w:sz="12" w:space="1" w:color="4E150D" w:themeColor="accent3" w:themeShade="80"/>
        <w:left w:val="threeDEmboss" w:sz="12" w:space="4" w:color="4E150D" w:themeColor="accent3" w:themeShade="80"/>
        <w:bottom w:val="threeDEmboss" w:sz="12" w:space="1" w:color="4E150D" w:themeColor="accent3" w:themeShade="80"/>
        <w:right w:val="threeDEmboss" w:sz="12" w:space="4" w:color="4E150D" w:themeColor="accent3" w:themeShade="80"/>
      </w:pBdr>
      <w:shd w:val="clear" w:color="auto" w:fill="FFF2CC" w:themeFill="accent2" w:themeFillTint="33"/>
    </w:pPr>
  </w:style>
  <w:style w:type="paragraph" w:customStyle="1" w:styleId="BoxedtextNotesBW">
    <w:name w:val="Boxed text Notes BW"/>
    <w:basedOn w:val="BoxedTextNotes"/>
    <w:qFormat/>
    <w:rsid w:val="007B5B1A"/>
    <w:pPr>
      <w:pBdr>
        <w:top w:val="threeDEmboss" w:sz="12" w:space="1" w:color="000000"/>
        <w:left w:val="threeDEmboss" w:sz="12" w:space="4" w:color="000000"/>
        <w:bottom w:val="threeDEmboss" w:sz="12" w:space="1" w:color="000000"/>
        <w:right w:val="threeDEmboss" w:sz="12" w:space="4" w:color="000000"/>
      </w:pBdr>
    </w:pPr>
  </w:style>
  <w:style w:type="paragraph" w:customStyle="1" w:styleId="BasicTextInlineSubheading">
    <w:name w:val="Basic Text Inline Subheading"/>
    <w:basedOn w:val="BasicText"/>
    <w:autoRedefine/>
    <w:qFormat/>
    <w:rsid w:val="001709F2"/>
    <w:rPr>
      <w:b/>
      <w:sz w:val="20"/>
    </w:rPr>
  </w:style>
  <w:style w:type="paragraph" w:customStyle="1" w:styleId="DROPCAP">
    <w:name w:val="DROPCAP"/>
    <w:basedOn w:val="aff9"/>
    <w:autoRedefine/>
    <w:qFormat/>
    <w:rsid w:val="00CC739D"/>
    <w:pPr>
      <w:framePr w:wrap="around"/>
    </w:pPr>
    <w:rPr>
      <w:sz w:val="144"/>
      <w:szCs w:val="144"/>
      <w:lang w:val="ru-RU"/>
    </w:rPr>
  </w:style>
  <w:style w:type="paragraph" w:customStyle="1" w:styleId="BasicTextnointerval">
    <w:name w:val="Basic Text no interval"/>
    <w:basedOn w:val="BasicText"/>
    <w:autoRedefine/>
    <w:qFormat/>
    <w:rsid w:val="003E2808"/>
    <w:pPr>
      <w:spacing w:after="0"/>
    </w:pPr>
  </w:style>
  <w:style w:type="table" w:customStyle="1" w:styleId="24">
    <w:name w:val="Стиль2"/>
    <w:basedOn w:val="a3"/>
    <w:uiPriority w:val="99"/>
    <w:rsid w:val="002B2BFC"/>
    <w:pPr>
      <w:spacing w:after="0"/>
    </w:pPr>
    <w:tblPr/>
    <w:tblStylePr w:type="firstRow">
      <w:rPr>
        <w:rFonts w:asciiTheme="minorHAnsi" w:hAnsiTheme="minorHAnsi"/>
      </w:rPr>
    </w:tblStylePr>
  </w:style>
  <w:style w:type="table" w:styleId="-56">
    <w:name w:val="List Table 5 Dark Accent 6"/>
    <w:basedOn w:val="a3"/>
    <w:uiPriority w:val="50"/>
    <w:rsid w:val="002B2BFC"/>
    <w:pPr>
      <w:spacing w:after="0"/>
    </w:pPr>
    <w:rPr>
      <w:color w:val="FFF2CC" w:themeColor="background1"/>
    </w:rPr>
    <w:tblPr>
      <w:tblStyleRowBandSize w:val="1"/>
      <w:tblStyleColBandSize w:val="1"/>
      <w:tblBorders>
        <w:top w:val="single" w:sz="24" w:space="0" w:color="F2F2F2" w:themeColor="accent6"/>
        <w:left w:val="single" w:sz="24" w:space="0" w:color="F2F2F2" w:themeColor="accent6"/>
        <w:bottom w:val="single" w:sz="24" w:space="0" w:color="F2F2F2" w:themeColor="accent6"/>
        <w:right w:val="single" w:sz="24" w:space="0" w:color="F2F2F2" w:themeColor="accent6"/>
      </w:tblBorders>
    </w:tblPr>
    <w:tcPr>
      <w:shd w:val="clear" w:color="auto" w:fill="F2F2F2" w:themeFill="accent6"/>
    </w:tcPr>
    <w:tblStylePr w:type="firstRow">
      <w:rPr>
        <w:b/>
        <w:bCs/>
      </w:rPr>
      <w:tblPr/>
      <w:tcPr>
        <w:tcBorders>
          <w:bottom w:val="single" w:sz="18" w:space="0" w:color="FFF2CC" w:themeColor="background1"/>
        </w:tcBorders>
      </w:tcPr>
    </w:tblStylePr>
    <w:tblStylePr w:type="lastRow">
      <w:rPr>
        <w:b/>
        <w:bCs/>
      </w:rPr>
      <w:tblPr/>
      <w:tcPr>
        <w:tcBorders>
          <w:top w:val="single" w:sz="4" w:space="0" w:color="FFF2CC" w:themeColor="background1"/>
        </w:tcBorders>
      </w:tcPr>
    </w:tblStylePr>
    <w:tblStylePr w:type="firstCol">
      <w:rPr>
        <w:b/>
        <w:bCs/>
      </w:rPr>
      <w:tblPr/>
      <w:tcPr>
        <w:tcBorders>
          <w:right w:val="single" w:sz="4" w:space="0" w:color="FFF2CC" w:themeColor="background1"/>
        </w:tcBorders>
      </w:tcPr>
    </w:tblStylePr>
    <w:tblStylePr w:type="lastCol">
      <w:rPr>
        <w:b/>
        <w:bCs/>
      </w:rPr>
      <w:tblPr/>
      <w:tcPr>
        <w:tcBorders>
          <w:left w:val="single" w:sz="4" w:space="0" w:color="FFF2CC" w:themeColor="background1"/>
        </w:tcBorders>
      </w:tcPr>
    </w:tblStylePr>
    <w:tblStylePr w:type="band1Vert">
      <w:tblPr/>
      <w:tcPr>
        <w:tcBorders>
          <w:left w:val="single" w:sz="4" w:space="0" w:color="FFF2CC" w:themeColor="background1"/>
          <w:right w:val="single" w:sz="4" w:space="0" w:color="FFF2CC" w:themeColor="background1"/>
        </w:tcBorders>
      </w:tcPr>
    </w:tblStylePr>
    <w:tblStylePr w:type="band2Vert">
      <w:tblPr/>
      <w:tcPr>
        <w:tcBorders>
          <w:left w:val="single" w:sz="4" w:space="0" w:color="FFF2CC" w:themeColor="background1"/>
          <w:right w:val="single" w:sz="4" w:space="0" w:color="FFF2CC" w:themeColor="background1"/>
        </w:tcBorders>
      </w:tcPr>
    </w:tblStylePr>
    <w:tblStylePr w:type="band1Horz">
      <w:tblPr/>
      <w:tcPr>
        <w:tcBorders>
          <w:top w:val="single" w:sz="4" w:space="0" w:color="FFF2CC" w:themeColor="background1"/>
          <w:bottom w:val="single" w:sz="4" w:space="0" w:color="FFF2CC"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LayoutHeaderVariant">
    <w:name w:val="Layout Header Variant"/>
    <w:basedOn w:val="a9"/>
    <w:qFormat/>
    <w:rsid w:val="00A81815"/>
  </w:style>
  <w:style w:type="paragraph" w:customStyle="1" w:styleId="QuoteAccented">
    <w:name w:val="Quote Accented"/>
    <w:basedOn w:val="QuoteCoreSource"/>
    <w:autoRedefine/>
    <w:qFormat/>
    <w:rsid w:val="001A5472"/>
    <w:pPr>
      <w:pBdr>
        <w:top w:val="none" w:sz="0" w:space="0" w:color="auto"/>
        <w:left w:val="single" w:sz="18" w:space="4" w:color="9B3737"/>
        <w:bottom w:val="none" w:sz="0" w:space="0" w:color="auto"/>
      </w:pBdr>
      <w:spacing w:before="72"/>
      <w:ind w:left="1260" w:firstLine="420"/>
    </w:pPr>
    <w:rPr>
      <w:rFonts w:ascii="EB Garamond SemiBold" w:hAnsi="EB Garamond SemiBold" w:cstheme="minorHAnsi"/>
      <w:b/>
      <w:smallCaps/>
      <w:color w:val="9B3737"/>
      <w:sz w:val="28"/>
    </w:rPr>
  </w:style>
  <w:style w:type="paragraph" w:styleId="42">
    <w:name w:val="toc 4"/>
    <w:basedOn w:val="a1"/>
    <w:next w:val="a1"/>
    <w:autoRedefine/>
    <w:uiPriority w:val="39"/>
    <w:unhideWhenUsed/>
    <w:rsid w:val="00401B5F"/>
    <w:pPr>
      <w:tabs>
        <w:tab w:val="clear" w:pos="187"/>
      </w:tabs>
      <w:spacing w:after="100" w:line="259" w:lineRule="auto"/>
      <w:ind w:left="660"/>
      <w:contextualSpacing w:val="0"/>
      <w:jc w:val="left"/>
    </w:pPr>
    <w:rPr>
      <w:rFonts w:eastAsiaTheme="minorEastAsia"/>
      <w:sz w:val="22"/>
      <w:szCs w:val="22"/>
      <w:lang w:val="ru-RU" w:eastAsia="ru-RU"/>
    </w:rPr>
  </w:style>
  <w:style w:type="paragraph" w:styleId="51">
    <w:name w:val="toc 5"/>
    <w:basedOn w:val="a1"/>
    <w:next w:val="a1"/>
    <w:autoRedefine/>
    <w:uiPriority w:val="39"/>
    <w:unhideWhenUsed/>
    <w:rsid w:val="00401B5F"/>
    <w:pPr>
      <w:tabs>
        <w:tab w:val="clear" w:pos="187"/>
      </w:tabs>
      <w:spacing w:after="100" w:line="259" w:lineRule="auto"/>
      <w:ind w:left="880"/>
      <w:contextualSpacing w:val="0"/>
      <w:jc w:val="left"/>
    </w:pPr>
    <w:rPr>
      <w:rFonts w:eastAsiaTheme="minorEastAsia"/>
      <w:sz w:val="22"/>
      <w:szCs w:val="22"/>
      <w:lang w:val="ru-RU" w:eastAsia="ru-RU"/>
    </w:rPr>
  </w:style>
  <w:style w:type="paragraph" w:styleId="6">
    <w:name w:val="toc 6"/>
    <w:basedOn w:val="a1"/>
    <w:next w:val="a1"/>
    <w:autoRedefine/>
    <w:uiPriority w:val="39"/>
    <w:unhideWhenUsed/>
    <w:rsid w:val="00401B5F"/>
    <w:pPr>
      <w:tabs>
        <w:tab w:val="clear" w:pos="187"/>
      </w:tabs>
      <w:spacing w:after="100" w:line="259" w:lineRule="auto"/>
      <w:ind w:left="1100"/>
      <w:contextualSpacing w:val="0"/>
      <w:jc w:val="left"/>
    </w:pPr>
    <w:rPr>
      <w:rFonts w:eastAsiaTheme="minorEastAsia"/>
      <w:sz w:val="22"/>
      <w:szCs w:val="22"/>
      <w:lang w:val="ru-RU" w:eastAsia="ru-RU"/>
    </w:rPr>
  </w:style>
  <w:style w:type="paragraph" w:styleId="7">
    <w:name w:val="toc 7"/>
    <w:basedOn w:val="a1"/>
    <w:next w:val="a1"/>
    <w:autoRedefine/>
    <w:uiPriority w:val="39"/>
    <w:unhideWhenUsed/>
    <w:rsid w:val="00401B5F"/>
    <w:pPr>
      <w:tabs>
        <w:tab w:val="clear" w:pos="187"/>
      </w:tabs>
      <w:spacing w:after="100" w:line="259" w:lineRule="auto"/>
      <w:ind w:left="1320"/>
      <w:contextualSpacing w:val="0"/>
      <w:jc w:val="left"/>
    </w:pPr>
    <w:rPr>
      <w:rFonts w:eastAsiaTheme="minorEastAsia"/>
      <w:sz w:val="22"/>
      <w:szCs w:val="22"/>
      <w:lang w:val="ru-RU" w:eastAsia="ru-RU"/>
    </w:rPr>
  </w:style>
  <w:style w:type="paragraph" w:styleId="8">
    <w:name w:val="toc 8"/>
    <w:basedOn w:val="a1"/>
    <w:next w:val="a1"/>
    <w:autoRedefine/>
    <w:uiPriority w:val="39"/>
    <w:unhideWhenUsed/>
    <w:rsid w:val="00401B5F"/>
    <w:pPr>
      <w:tabs>
        <w:tab w:val="clear" w:pos="187"/>
      </w:tabs>
      <w:spacing w:after="100" w:line="259" w:lineRule="auto"/>
      <w:ind w:left="1540"/>
      <w:contextualSpacing w:val="0"/>
      <w:jc w:val="left"/>
    </w:pPr>
    <w:rPr>
      <w:rFonts w:eastAsiaTheme="minorEastAsia"/>
      <w:sz w:val="22"/>
      <w:szCs w:val="22"/>
      <w:lang w:val="ru-RU" w:eastAsia="ru-RU"/>
    </w:rPr>
  </w:style>
  <w:style w:type="paragraph" w:styleId="9">
    <w:name w:val="toc 9"/>
    <w:basedOn w:val="a1"/>
    <w:next w:val="a1"/>
    <w:autoRedefine/>
    <w:uiPriority w:val="39"/>
    <w:unhideWhenUsed/>
    <w:rsid w:val="00401B5F"/>
    <w:pPr>
      <w:tabs>
        <w:tab w:val="clear" w:pos="187"/>
      </w:tabs>
      <w:spacing w:after="100" w:line="259" w:lineRule="auto"/>
      <w:ind w:left="1760"/>
      <w:contextualSpacing w:val="0"/>
      <w:jc w:val="left"/>
    </w:pPr>
    <w:rPr>
      <w:rFonts w:eastAsiaTheme="minorEastAsia"/>
      <w:sz w:val="22"/>
      <w:szCs w:val="22"/>
      <w:lang w:val="ru-RU" w:eastAsia="ru-RU"/>
    </w:rPr>
  </w:style>
  <w:style w:type="character" w:customStyle="1" w:styleId="ng-scope">
    <w:name w:val="ng-scope"/>
    <w:basedOn w:val="a2"/>
    <w:rsid w:val="005161FC"/>
  </w:style>
  <w:style w:type="character" w:customStyle="1" w:styleId="ng-binding">
    <w:name w:val="ng-binding"/>
    <w:basedOn w:val="a2"/>
    <w:rsid w:val="005161FC"/>
  </w:style>
  <w:style w:type="character" w:customStyle="1" w:styleId="small">
    <w:name w:val="small"/>
    <w:basedOn w:val="a2"/>
    <w:rsid w:val="005161FC"/>
  </w:style>
  <w:style w:type="table" w:styleId="-46">
    <w:name w:val="Grid Table 4 Accent 6"/>
    <w:basedOn w:val="a3"/>
    <w:uiPriority w:val="49"/>
    <w:rsid w:val="005161FC"/>
    <w:pPr>
      <w:spacing w:after="0"/>
    </w:pPr>
    <w:tblPr>
      <w:tblStyleRowBandSize w:val="1"/>
      <w:tblStyleColBandSize w:val="1"/>
      <w:tblBorders>
        <w:top w:val="single" w:sz="4" w:space="0" w:color="F7F7F7" w:themeColor="accent6" w:themeTint="99"/>
        <w:left w:val="single" w:sz="4" w:space="0" w:color="F7F7F7" w:themeColor="accent6" w:themeTint="99"/>
        <w:bottom w:val="single" w:sz="4" w:space="0" w:color="F7F7F7" w:themeColor="accent6" w:themeTint="99"/>
        <w:right w:val="single" w:sz="4" w:space="0" w:color="F7F7F7" w:themeColor="accent6" w:themeTint="99"/>
        <w:insideH w:val="single" w:sz="4" w:space="0" w:color="F7F7F7" w:themeColor="accent6" w:themeTint="99"/>
        <w:insideV w:val="single" w:sz="4" w:space="0" w:color="F7F7F7" w:themeColor="accent6" w:themeTint="99"/>
      </w:tblBorders>
    </w:tblPr>
    <w:tblStylePr w:type="firstRow">
      <w:rPr>
        <w:b/>
        <w:bCs/>
        <w:color w:val="FFF2CC" w:themeColor="background1"/>
      </w:rPr>
      <w:tblPr/>
      <w:tcPr>
        <w:tcBorders>
          <w:top w:val="single" w:sz="4" w:space="0" w:color="F2F2F2" w:themeColor="accent6"/>
          <w:left w:val="single" w:sz="4" w:space="0" w:color="F2F2F2" w:themeColor="accent6"/>
          <w:bottom w:val="single" w:sz="4" w:space="0" w:color="F2F2F2" w:themeColor="accent6"/>
          <w:right w:val="single" w:sz="4" w:space="0" w:color="F2F2F2" w:themeColor="accent6"/>
          <w:insideH w:val="nil"/>
          <w:insideV w:val="nil"/>
        </w:tcBorders>
        <w:shd w:val="clear" w:color="auto" w:fill="F2F2F2" w:themeFill="accent6"/>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character" w:customStyle="1" w:styleId="CHAR22Pt">
    <w:name w:val="*CHAR 22Pt"/>
    <w:basedOn w:val="afe"/>
    <w:uiPriority w:val="1"/>
    <w:qFormat/>
    <w:rsid w:val="007656F8"/>
    <w:rPr>
      <w:i w:val="0"/>
      <w:iCs/>
      <w:color w:val="53170D" w:themeColor="accent1"/>
      <w:sz w:val="44"/>
    </w:rPr>
  </w:style>
  <w:style w:type="paragraph" w:customStyle="1" w:styleId="CoreBody">
    <w:name w:val="Core Body"/>
    <w:link w:val="CoreBodyChar"/>
    <w:qFormat/>
    <w:rsid w:val="00174DA9"/>
    <w:pPr>
      <w:tabs>
        <w:tab w:val="left" w:pos="187"/>
      </w:tabs>
      <w:spacing w:after="120"/>
      <w:contextualSpacing/>
    </w:pPr>
    <w:rPr>
      <w:rFonts w:eastAsia="ヒラギノ角ゴ Pro W3" w:cstheme="minorBidi"/>
      <w:color w:val="000000"/>
      <w:sz w:val="20"/>
      <w:szCs w:val="20"/>
      <w:lang w:val="en-US" w:eastAsia="ja-JP"/>
    </w:rPr>
  </w:style>
  <w:style w:type="character" w:customStyle="1" w:styleId="CoreBodyChar">
    <w:name w:val="Core Body Char"/>
    <w:link w:val="CoreBody"/>
    <w:locked/>
    <w:rsid w:val="00174DA9"/>
    <w:rPr>
      <w:rFonts w:eastAsia="ヒラギノ角ゴ Pro W3" w:cstheme="minorBidi"/>
      <w:color w:val="000000"/>
      <w:sz w:val="20"/>
      <w:szCs w:val="20"/>
      <w:lang w:val="en-US" w:eastAsia="ja-JP"/>
    </w:rPr>
  </w:style>
  <w:style w:type="character" w:customStyle="1" w:styleId="InlineSubhead">
    <w:name w:val="Inline Subhead"/>
    <w:uiPriority w:val="1"/>
    <w:qFormat/>
    <w:rsid w:val="00174DA9"/>
    <w:rPr>
      <w:b/>
      <w:bCs/>
      <w:i/>
      <w:iCs/>
      <w:color w:val="9B3737"/>
    </w:rPr>
  </w:style>
  <w:style w:type="paragraph" w:customStyle="1" w:styleId="FlowchartText">
    <w:name w:val="Flowchart Text"/>
    <w:basedOn w:val="BasicText"/>
    <w:qFormat/>
    <w:rsid w:val="00174DA9"/>
    <w:pPr>
      <w:jc w:val="center"/>
    </w:pPr>
    <w:rPr>
      <w:b/>
      <w14:textOutline w14:w="9525" w14:cap="rnd" w14:cmpd="sng" w14:algn="ctr">
        <w14:solidFill>
          <w14:schemeClr w14:val="accent6">
            <w14:lumMod w14:val="50000"/>
          </w14:schemeClr>
        </w14:solidFill>
        <w14:prstDash w14:val="solid"/>
        <w14:bevel/>
      </w14:textOutline>
    </w:rPr>
  </w:style>
  <w:style w:type="paragraph" w:customStyle="1" w:styleId="PlayingThePillarsHeading">
    <w:name w:val="Playing The Pillars Heading"/>
    <w:basedOn w:val="a1"/>
    <w:qFormat/>
    <w:rsid w:val="00E32791"/>
    <w:pPr>
      <w:numPr>
        <w:ilvl w:val="1"/>
      </w:numPr>
      <w:tabs>
        <w:tab w:val="clear" w:pos="187"/>
      </w:tabs>
      <w:spacing w:after="160"/>
      <w:contextualSpacing w:val="0"/>
      <w:jc w:val="center"/>
    </w:pPr>
    <w:rPr>
      <w:rFonts w:asciiTheme="majorHAnsi" w:eastAsiaTheme="minorEastAsia" w:hAnsiTheme="majorHAnsi"/>
      <w:b/>
      <w:color w:val="9B3737"/>
      <w:sz w:val="24"/>
      <w:szCs w:val="22"/>
      <w:lang w:eastAsia="en-US"/>
    </w:rPr>
  </w:style>
  <w:style w:type="paragraph" w:customStyle="1" w:styleId="PlayingthePillarsHeader">
    <w:name w:val="Playing the Pillars Header"/>
    <w:basedOn w:val="PlayingThePillarsHeading"/>
    <w:qFormat/>
    <w:rsid w:val="00E32791"/>
    <w:pPr>
      <w:tabs>
        <w:tab w:val="center" w:pos="4320"/>
        <w:tab w:val="right" w:pos="8640"/>
      </w:tabs>
      <w:spacing w:after="0"/>
      <w:jc w:val="left"/>
    </w:pPr>
    <w:rPr>
      <w:rFonts w:ascii="Forum" w:hAnsi="Forum"/>
    </w:rPr>
  </w:style>
  <w:style w:type="paragraph" w:customStyle="1" w:styleId="PlayingthePillarsBody">
    <w:name w:val="Playing the Pillars Body"/>
    <w:basedOn w:val="BasicText"/>
    <w:qFormat/>
    <w:rsid w:val="00EA34B7"/>
    <w:pPr>
      <w:spacing w:after="0"/>
      <w:contextualSpacing w:val="0"/>
      <w:jc w:val="left"/>
    </w:pPr>
    <w:rPr>
      <w:rFonts w:eastAsiaTheme="minorEastAsia"/>
      <w:lang w:eastAsia="en-US"/>
    </w:rPr>
  </w:style>
  <w:style w:type="paragraph" w:customStyle="1" w:styleId="Pillars">
    <w:name w:val="Pillars"/>
    <w:basedOn w:val="PlayingThePillarsHeading"/>
    <w:qFormat/>
    <w:rsid w:val="00E32791"/>
    <w:rPr>
      <w:rFonts w:ascii="Forum" w:hAnsi="Forum"/>
      <w:bCs w:val="0"/>
    </w:rPr>
  </w:style>
  <w:style w:type="paragraph" w:customStyle="1" w:styleId="StatBlockBasicTitleVariant">
    <w:name w:val="Stat Block Basic Title Variant"/>
    <w:next w:val="StatBlockBasicMetadata"/>
    <w:qFormat/>
    <w:rsid w:val="00302071"/>
    <w:pPr>
      <w:keepNext/>
      <w:keepLines/>
      <w:spacing w:after="0"/>
    </w:pPr>
    <w:rPr>
      <w:rFonts w:ascii="Andada SC" w:eastAsia="ヒラギノ角ゴ Pro W3" w:hAnsi="Andada SC" w:cstheme="minorBidi"/>
      <w:color w:val="943634"/>
      <w:sz w:val="24"/>
      <w:szCs w:val="24"/>
      <w:lang w:val="en-US" w:eastAsia="ja-JP"/>
    </w:rPr>
  </w:style>
  <w:style w:type="paragraph" w:customStyle="1" w:styleId="StatBlockBasicDescription">
    <w:name w:val="Stat Block Basic Description"/>
    <w:qFormat/>
    <w:rsid w:val="00FF245B"/>
    <w:pPr>
      <w:tabs>
        <w:tab w:val="left" w:pos="187"/>
      </w:tabs>
      <w:spacing w:before="60" w:after="0"/>
    </w:pPr>
    <w:rPr>
      <w:rFonts w:ascii="Philosopher" w:eastAsia="ヒラギノ角ゴ Pro W3" w:hAnsi="Philosopher" w:cstheme="minorBidi"/>
      <w:color w:val="000000"/>
      <w:sz w:val="20"/>
      <w:szCs w:val="20"/>
      <w:lang w:val="en-US" w:eastAsia="ja-JP"/>
    </w:rPr>
  </w:style>
  <w:style w:type="paragraph" w:customStyle="1" w:styleId="StatBlockBasicDataSubheading">
    <w:name w:val="Stat Block Basic Data Subheading"/>
    <w:basedOn w:val="StatBlockBasicDescription"/>
    <w:next w:val="StatBlockBasicText1"/>
    <w:link w:val="StatBlockBasicDataSubheading0"/>
    <w:qFormat/>
    <w:rsid w:val="00FF245B"/>
    <w:pPr>
      <w:keepLines/>
      <w:spacing w:before="0"/>
      <w:ind w:left="187" w:hanging="187"/>
    </w:pPr>
    <w:rPr>
      <w:b/>
      <w:color w:val="C00000"/>
      <w:sz w:val="22"/>
    </w:rPr>
  </w:style>
  <w:style w:type="character" w:customStyle="1" w:styleId="StatBlockBasicDataSubheading0">
    <w:name w:val="Stat Block Basic Data Subheading Знак"/>
    <w:basedOn w:val="a2"/>
    <w:link w:val="StatBlockBasicDataSubheading"/>
    <w:rsid w:val="00FF245B"/>
    <w:rPr>
      <w:rFonts w:ascii="Philosopher" w:eastAsia="ヒラギノ角ゴ Pro W3" w:hAnsi="Philosopher" w:cstheme="minorBidi"/>
      <w:b/>
      <w:color w:val="C00000"/>
      <w:sz w:val="22"/>
      <w:szCs w:val="20"/>
      <w:lang w:val="en-US" w:eastAsia="ja-JP"/>
    </w:rPr>
  </w:style>
  <w:style w:type="paragraph" w:customStyle="1" w:styleId="StatBlockBasicMetadataVariant">
    <w:name w:val="Stat Block Basic Metadata Variant"/>
    <w:basedOn w:val="StatBlockBasicDescription"/>
    <w:next w:val="StatBlockBasicDataSubheading"/>
    <w:qFormat/>
    <w:rsid w:val="007F0921"/>
    <w:pPr>
      <w:keepNext/>
      <w:spacing w:after="120"/>
      <w:contextualSpacing/>
    </w:pPr>
    <w:rPr>
      <w:i/>
      <w:sz w:val="16"/>
    </w:rPr>
  </w:style>
  <w:style w:type="paragraph" w:customStyle="1" w:styleId="BestiaryDataStatsUnderlined">
    <w:name w:val="Bestiary Data Stats Underlined"/>
    <w:basedOn w:val="StatBlockBasicDataStats"/>
    <w:qFormat/>
    <w:rsid w:val="004016CC"/>
    <w:pPr>
      <w:pBdr>
        <w:top w:val="single" w:sz="12" w:space="1" w:color="AC2F1B" w:themeColor="accent1" w:themeTint="BF"/>
      </w:pBdr>
    </w:pPr>
    <w:rPr>
      <w:rFonts w:ascii="Alegreya Sans" w:hAnsi="Alegreya Sans"/>
      <w:sz w:val="17"/>
    </w:rPr>
  </w:style>
  <w:style w:type="paragraph" w:customStyle="1" w:styleId="BestiaryActionHeaderVariant2">
    <w:name w:val="Bestiary Action Header Variant 2"/>
    <w:basedOn w:val="StatBlockBasicActionsHeaderVariant3"/>
    <w:qFormat/>
    <w:rsid w:val="003A01F7"/>
    <w:rPr>
      <w:rFonts w:ascii="Scala Sans Cyrillic" w:hAnsi="Scala Sans Cyrillic"/>
    </w:rPr>
  </w:style>
  <w:style w:type="paragraph" w:customStyle="1" w:styleId="BestiaryMetadataVariant2">
    <w:name w:val="Bestiary Metadata Variant 2"/>
    <w:basedOn w:val="BestiaryMetadata"/>
    <w:qFormat/>
    <w:rsid w:val="00385DF2"/>
    <w:pPr>
      <w:ind w:left="108" w:right="108"/>
    </w:pPr>
    <w:rPr>
      <w:rFonts w:ascii="Cormorant" w:hAnsi="Cormorant"/>
    </w:rPr>
  </w:style>
  <w:style w:type="paragraph" w:customStyle="1" w:styleId="BestiaryTitle1">
    <w:name w:val="Bestiary Title1"/>
    <w:basedOn w:val="StatBlockBasicTitle"/>
    <w:qFormat/>
    <w:rsid w:val="00385DF2"/>
    <w:pPr>
      <w:spacing w:before="0" w:after="48"/>
      <w:ind w:left="108" w:right="108"/>
    </w:pPr>
    <w:rPr>
      <w:rFonts w:ascii="EB Garamond SemiBold" w:hAnsi="EB Garamond SemiBold"/>
      <w:color w:val="5A0E26"/>
      <w:sz w:val="34"/>
    </w:rPr>
  </w:style>
  <w:style w:type="paragraph" w:customStyle="1" w:styleId="StatBlockTitle">
    <w:name w:val="StatBlock Title"/>
    <w:next w:val="StatBlockMetadata"/>
    <w:qFormat/>
    <w:rsid w:val="00D332BF"/>
    <w:pPr>
      <w:spacing w:after="0"/>
    </w:pPr>
    <w:rPr>
      <w:rFonts w:ascii="Philosopher" w:hAnsi="Philosopher" w:cstheme="minorBidi"/>
      <w:b/>
      <w:bCs/>
      <w:color w:val="4E150D" w:themeColor="accent3" w:themeShade="80"/>
      <w:sz w:val="30"/>
      <w:szCs w:val="22"/>
      <w:lang w:val="en-US"/>
    </w:rPr>
  </w:style>
  <w:style w:type="paragraph" w:customStyle="1" w:styleId="StatBlockData9">
    <w:name w:val="StatBlock Data 9"/>
    <w:basedOn w:val="VariantStatBlockData"/>
    <w:qFormat/>
    <w:rsid w:val="006A39DE"/>
    <w:rPr>
      <w:rFonts w:ascii="Philosopher" w:hAnsi="Philosopher"/>
    </w:rPr>
  </w:style>
  <w:style w:type="paragraph" w:customStyle="1" w:styleId="StatBlockActionsHeader">
    <w:name w:val="StatBlock Actions Header"/>
    <w:qFormat/>
    <w:rsid w:val="00D332BF"/>
    <w:pPr>
      <w:pBdr>
        <w:bottom w:val="single" w:sz="12" w:space="1" w:color="4E150D" w:themeColor="accent3" w:themeShade="80"/>
      </w:pBdr>
      <w:spacing w:before="48" w:after="48"/>
    </w:pPr>
    <w:rPr>
      <w:rFonts w:ascii="Philosopher" w:hAnsi="Philosopher" w:cstheme="minorBidi"/>
      <w:b/>
      <w:bCs/>
      <w:color w:val="4E150D" w:themeColor="accent3" w:themeShade="80"/>
      <w:sz w:val="24"/>
      <w:szCs w:val="22"/>
      <w:lang w:val="en-US"/>
    </w:rPr>
  </w:style>
  <w:style w:type="paragraph" w:customStyle="1" w:styleId="StatBlockTextRegular">
    <w:name w:val="StatBlock Text Regular"/>
    <w:basedOn w:val="StatBlockBasicRegular"/>
    <w:qFormat/>
    <w:rsid w:val="006A39DE"/>
  </w:style>
  <w:style w:type="paragraph" w:customStyle="1" w:styleId="VariantStatBlockActionsHeader">
    <w:name w:val="Variant StatBlock Actions Header"/>
    <w:basedOn w:val="BestiaryActionHeaderVariant1"/>
    <w:qFormat/>
    <w:rsid w:val="00A64688"/>
    <w:rPr>
      <w:rFonts w:asciiTheme="majorHAnsi" w:hAnsiTheme="majorHAnsi"/>
      <w:color w:val="002060"/>
    </w:rPr>
  </w:style>
  <w:style w:type="paragraph" w:customStyle="1" w:styleId="StatBlockBasicHanging">
    <w:name w:val="Stat Block Basic Hanging"/>
    <w:basedOn w:val="BasicTextHanging"/>
    <w:qFormat/>
    <w:rsid w:val="003E3AF4"/>
  </w:style>
  <w:style w:type="paragraph" w:customStyle="1" w:styleId="StatBlockBasicData">
    <w:name w:val="Stat Block Basic Data"/>
    <w:basedOn w:val="StatBlockData"/>
    <w:qFormat/>
    <w:rsid w:val="00BC411B"/>
    <w:rPr>
      <w:sz w:val="18"/>
    </w:rPr>
  </w:style>
  <w:style w:type="paragraph" w:customStyle="1" w:styleId="VariantStatBlockLabel">
    <w:name w:val="Variant StatBlock Label"/>
    <w:basedOn w:val="VariantStatBlockData"/>
    <w:link w:val="VariantStatBlockLabel0"/>
    <w:rsid w:val="0094697E"/>
    <w:rPr>
      <w:rFonts w:asciiTheme="majorHAnsi" w:hAnsiTheme="majorHAnsi"/>
      <w:b/>
    </w:rPr>
  </w:style>
  <w:style w:type="character" w:customStyle="1" w:styleId="VariantStatBlockLabel0">
    <w:name w:val="Variant StatBlock Label Знак"/>
    <w:basedOn w:val="VariantStatBlockData0"/>
    <w:link w:val="VariantStatBlockLabel"/>
    <w:rsid w:val="0094697E"/>
    <w:rPr>
      <w:rFonts w:asciiTheme="majorHAnsi" w:eastAsia="ヒラギノ角ゴ Pro W3" w:hAnsiTheme="majorHAnsi" w:cstheme="minorBidi"/>
      <w:b/>
      <w:color w:val="000000"/>
      <w:sz w:val="17"/>
      <w:szCs w:val="17"/>
      <w:lang w:val="en-US" w:eastAsia="ja-JP"/>
    </w:rPr>
  </w:style>
  <w:style w:type="paragraph" w:customStyle="1" w:styleId="FancyStatBlockMetadata">
    <w:name w:val="Fancy Stat Block Metadata"/>
    <w:basedOn w:val="BasicTextMetadata"/>
    <w:qFormat/>
    <w:rsid w:val="005F5BEF"/>
  </w:style>
  <w:style w:type="paragraph" w:customStyle="1" w:styleId="FancyStatBlockDataUnderline">
    <w:name w:val="Fancy Stat Block Data Underline"/>
    <w:basedOn w:val="StatBlockBasicRegularUnderline"/>
    <w:qFormat/>
    <w:rsid w:val="005F5BEF"/>
    <w:pPr>
      <w:pBdr>
        <w:bottom w:val="single" w:sz="12" w:space="5" w:color="C00000"/>
      </w:pBdr>
      <w:ind w:left="192" w:hanging="192"/>
    </w:pPr>
  </w:style>
  <w:style w:type="paragraph" w:customStyle="1" w:styleId="FancyStatBlockAbilityScoreName">
    <w:name w:val="Fancy Stat Block Ability Score Name"/>
    <w:basedOn w:val="StatBlockStatsNameVariant"/>
    <w:qFormat/>
    <w:rsid w:val="005F5BEF"/>
    <w:rPr>
      <w:rFonts w:asciiTheme="minorHAnsi" w:hAnsiTheme="minorHAnsi"/>
      <w:color w:val="752012" w:themeColor="accent1" w:themeTint="E6"/>
    </w:rPr>
  </w:style>
  <w:style w:type="paragraph" w:customStyle="1" w:styleId="FancyStatBlockDataStats">
    <w:name w:val="Fancy Stat Block Data Stats"/>
    <w:basedOn w:val="StatBlockBasicDataStats"/>
    <w:qFormat/>
    <w:rsid w:val="005F5BEF"/>
    <w:pPr>
      <w:pBdr>
        <w:bottom w:val="single" w:sz="12" w:space="7" w:color="C00000"/>
      </w:pBdr>
    </w:pPr>
    <w:rPr>
      <w:sz w:val="16"/>
    </w:rPr>
  </w:style>
  <w:style w:type="paragraph" w:customStyle="1" w:styleId="FancyStatBlockRegularUnderline">
    <w:name w:val="Fancy Stat Block Regular Underline"/>
    <w:basedOn w:val="StatBlockBasicRegularUnderline"/>
    <w:qFormat/>
    <w:rsid w:val="005F5BEF"/>
    <w:pPr>
      <w:pBdr>
        <w:bottom w:val="single" w:sz="12" w:space="5" w:color="C00000"/>
      </w:pBdr>
    </w:pPr>
  </w:style>
  <w:style w:type="paragraph" w:customStyle="1" w:styleId="FancyStatActionsHeader">
    <w:name w:val="Fancy Stat Actions Header"/>
    <w:basedOn w:val="StatBlockBasicActionsHeaderVariant5"/>
    <w:qFormat/>
    <w:rsid w:val="00E606C4"/>
    <w:pPr>
      <w:pBdr>
        <w:bottom w:val="single" w:sz="12" w:space="0" w:color="C00000"/>
      </w:pBdr>
      <w:spacing w:before="72" w:after="48" w:line="240" w:lineRule="auto"/>
    </w:pPr>
  </w:style>
  <w:style w:type="character" w:customStyle="1" w:styleId="FancyStatBlockLabel">
    <w:name w:val="Fancy Stat Block Label"/>
    <w:basedOn w:val="StatBlockLabel"/>
    <w:uiPriority w:val="1"/>
    <w:qFormat/>
    <w:rsid w:val="005F5BEF"/>
    <w:rPr>
      <w:rFonts w:ascii="Philosopher" w:hAnsi="Philosopher"/>
      <w:b/>
      <w:color w:val="752012" w:themeColor="accent1" w:themeTint="E6"/>
    </w:rPr>
  </w:style>
  <w:style w:type="paragraph" w:customStyle="1" w:styleId="FancyStatBlockSpellList">
    <w:name w:val="Fancy Stat Block Spell List"/>
    <w:basedOn w:val="BasicText"/>
    <w:qFormat/>
    <w:rsid w:val="00E606C4"/>
  </w:style>
  <w:style w:type="paragraph" w:customStyle="1" w:styleId="CoreStatBlockTitle">
    <w:name w:val="Core Stat Block Title"/>
    <w:basedOn w:val="a1"/>
    <w:link w:val="CoreStatBlockTitle0"/>
    <w:autoRedefine/>
    <w:qFormat/>
    <w:rsid w:val="00DB7E3B"/>
    <w:pPr>
      <w:tabs>
        <w:tab w:val="clear" w:pos="187"/>
      </w:tabs>
      <w:spacing w:after="0"/>
      <w:ind w:left="180"/>
      <w:jc w:val="left"/>
    </w:pPr>
    <w:rPr>
      <w:rFonts w:ascii="Mrs Eaves Serif Cyrillic" w:eastAsiaTheme="minorHAnsi" w:hAnsi="Mrs Eaves Serif Cyrillic"/>
      <w:b/>
      <w:color w:val="58170D"/>
      <w:sz w:val="34"/>
      <w:szCs w:val="34"/>
      <w:lang w:eastAsia="en-US"/>
    </w:rPr>
  </w:style>
  <w:style w:type="character" w:customStyle="1" w:styleId="CoreStatBlockTitle0">
    <w:name w:val="Core Stat Block Title Знак"/>
    <w:basedOn w:val="a2"/>
    <w:link w:val="CoreStatBlockTitle"/>
    <w:rsid w:val="00DB7E3B"/>
    <w:rPr>
      <w:rFonts w:ascii="Mrs Eaves Serif Cyrillic" w:hAnsi="Mrs Eaves Serif Cyrillic" w:cstheme="minorBidi"/>
      <w:b/>
      <w:color w:val="58170D"/>
      <w:sz w:val="34"/>
      <w:szCs w:val="34"/>
      <w:lang w:val="en-US"/>
    </w:rPr>
  </w:style>
  <w:style w:type="paragraph" w:customStyle="1" w:styleId="CoreStatBlockColored">
    <w:name w:val="Core Stat Block Colored"/>
    <w:basedOn w:val="a1"/>
    <w:link w:val="CoreStatBlockColored0"/>
    <w:autoRedefine/>
    <w:qFormat/>
    <w:rsid w:val="00B46E91"/>
    <w:pPr>
      <w:tabs>
        <w:tab w:val="clear" w:pos="187"/>
      </w:tabs>
      <w:spacing w:after="80"/>
      <w:jc w:val="left"/>
    </w:pPr>
    <w:rPr>
      <w:rFonts w:ascii="ScalaSans" w:eastAsiaTheme="minorHAnsi" w:hAnsi="ScalaSans"/>
      <w:color w:val="58170D"/>
      <w:sz w:val="17"/>
      <w:szCs w:val="17"/>
      <w:lang w:eastAsia="en-US"/>
    </w:rPr>
  </w:style>
  <w:style w:type="character" w:customStyle="1" w:styleId="CoreStatBlockColored0">
    <w:name w:val="Core Stat Block Colored Знак"/>
    <w:basedOn w:val="a2"/>
    <w:link w:val="CoreStatBlockColored"/>
    <w:rsid w:val="00B46E91"/>
    <w:rPr>
      <w:rFonts w:ascii="ScalaSans" w:hAnsi="ScalaSans" w:cstheme="minorBidi"/>
      <w:color w:val="58170D"/>
      <w:sz w:val="17"/>
      <w:szCs w:val="17"/>
      <w:lang w:val="en-US"/>
    </w:rPr>
  </w:style>
  <w:style w:type="paragraph" w:customStyle="1" w:styleId="CoreStatBlockBoldColored">
    <w:name w:val="Core Stat Block Bold Colored"/>
    <w:link w:val="CoreStatBlockBoldColored0"/>
    <w:rsid w:val="00826E55"/>
    <w:pPr>
      <w:spacing w:line="264" w:lineRule="auto"/>
    </w:pPr>
    <w:rPr>
      <w:rFonts w:ascii="Scala Sans Cyrillic" w:hAnsi="Scala Sans Cyrillic" w:cstheme="minorBidi"/>
      <w:b/>
      <w:color w:val="58170D"/>
      <w:sz w:val="17"/>
      <w:szCs w:val="17"/>
      <w:lang w:val="en-US"/>
    </w:rPr>
  </w:style>
  <w:style w:type="character" w:customStyle="1" w:styleId="CoreStatBlockBoldColored0">
    <w:name w:val="Core Stat Block Bold Colored Знак"/>
    <w:basedOn w:val="CoreStatBlockColored0"/>
    <w:link w:val="CoreStatBlockBoldColored"/>
    <w:rsid w:val="00826E55"/>
    <w:rPr>
      <w:rFonts w:ascii="Scala Sans Cyrillic" w:hAnsi="Scala Sans Cyrillic" w:cstheme="minorBidi"/>
      <w:b/>
      <w:color w:val="58170D"/>
      <w:sz w:val="17"/>
      <w:szCs w:val="17"/>
      <w:lang w:val="en-US"/>
    </w:rPr>
  </w:style>
  <w:style w:type="paragraph" w:customStyle="1" w:styleId="CoreStatBlockActionHeader">
    <w:name w:val="Core Stat Block Action Header"/>
    <w:basedOn w:val="a1"/>
    <w:next w:val="CoreStatBlockText"/>
    <w:link w:val="CoreStatBlockActionHeader0"/>
    <w:qFormat/>
    <w:rsid w:val="00DB7E3B"/>
    <w:pPr>
      <w:tabs>
        <w:tab w:val="clear" w:pos="187"/>
      </w:tabs>
      <w:spacing w:after="0"/>
      <w:jc w:val="left"/>
    </w:pPr>
    <w:rPr>
      <w:rFonts w:ascii="Forum" w:eastAsiaTheme="minorHAnsi" w:hAnsi="Forum"/>
      <w:b/>
      <w:color w:val="58170D"/>
      <w:sz w:val="24"/>
      <w:szCs w:val="24"/>
      <w:lang w:eastAsia="en-US"/>
    </w:rPr>
  </w:style>
  <w:style w:type="paragraph" w:customStyle="1" w:styleId="CoreStatBlockText">
    <w:name w:val="Core Stat Block Text"/>
    <w:basedOn w:val="DDMMStatblocktext"/>
    <w:qFormat/>
    <w:rsid w:val="006D2635"/>
    <w:pPr>
      <w:spacing w:before="0" w:after="0"/>
      <w:contextualSpacing/>
    </w:pPr>
    <w:rPr>
      <w:i w:val="0"/>
    </w:rPr>
  </w:style>
  <w:style w:type="paragraph" w:customStyle="1" w:styleId="DDMMStatblocktext">
    <w:name w:val="D&amp;D MM Statblock text"/>
    <w:basedOn w:val="CoreStatBlockMetadata"/>
    <w:link w:val="DDMMStatblocktextChar"/>
    <w:rsid w:val="00AD6DB4"/>
    <w:pPr>
      <w:spacing w:before="60" w:after="60"/>
      <w:contextualSpacing w:val="0"/>
    </w:pPr>
    <w:rPr>
      <w:rFonts w:eastAsiaTheme="majorEastAsia" w:cstheme="majorBidi"/>
      <w:sz w:val="17"/>
      <w:szCs w:val="17"/>
    </w:rPr>
  </w:style>
  <w:style w:type="paragraph" w:customStyle="1" w:styleId="CoreStatBlockMetadata">
    <w:name w:val="Core Stat Block Metadata"/>
    <w:basedOn w:val="a1"/>
    <w:next w:val="CoreStatBlockPrimaryData"/>
    <w:link w:val="CoreStatBlockMetadata0"/>
    <w:qFormat/>
    <w:rsid w:val="00DB7E3B"/>
    <w:pPr>
      <w:tabs>
        <w:tab w:val="clear" w:pos="187"/>
        <w:tab w:val="left" w:pos="360"/>
      </w:tabs>
      <w:spacing w:after="0"/>
      <w:jc w:val="left"/>
    </w:pPr>
    <w:rPr>
      <w:rFonts w:ascii="Scala Sans Cyrillic" w:eastAsiaTheme="minorHAnsi" w:hAnsi="Scala Sans Cyrillic" w:cstheme="minorHAnsi"/>
      <w:i/>
      <w:sz w:val="16"/>
      <w:szCs w:val="24"/>
      <w:lang w:eastAsia="en-US"/>
    </w:rPr>
  </w:style>
  <w:style w:type="paragraph" w:customStyle="1" w:styleId="CoreStatBlockPrimaryData">
    <w:name w:val="Core Stat Block Primary Data"/>
    <w:basedOn w:val="CoreStatBlockMetadata"/>
    <w:qFormat/>
    <w:rsid w:val="00D32D9C"/>
    <w:rPr>
      <w:i w:val="0"/>
      <w:sz w:val="17"/>
      <w:szCs w:val="17"/>
    </w:rPr>
  </w:style>
  <w:style w:type="character" w:customStyle="1" w:styleId="CoreStatBlockMetadata0">
    <w:name w:val="Core Stat Block Metadata Знак"/>
    <w:basedOn w:val="a2"/>
    <w:link w:val="CoreStatBlockMetadata"/>
    <w:locked/>
    <w:rsid w:val="00DB7E3B"/>
    <w:rPr>
      <w:rFonts w:ascii="Scala Sans Cyrillic" w:hAnsi="Scala Sans Cyrillic"/>
      <w:i/>
      <w:sz w:val="16"/>
      <w:szCs w:val="24"/>
      <w:lang w:val="en-US"/>
    </w:rPr>
  </w:style>
  <w:style w:type="character" w:customStyle="1" w:styleId="DDMMStatblocktextChar">
    <w:name w:val="D&amp;D MM Statblock text Char"/>
    <w:basedOn w:val="CoreStatBlockMetadata0"/>
    <w:link w:val="DDMMStatblocktext"/>
    <w:locked/>
    <w:rsid w:val="00AD6DB4"/>
    <w:rPr>
      <w:rFonts w:ascii="Scala Sans Cyrillic" w:eastAsiaTheme="majorEastAsia" w:hAnsi="Scala Sans Cyrillic" w:cstheme="majorBidi"/>
      <w:i/>
      <w:sz w:val="17"/>
      <w:szCs w:val="17"/>
      <w:lang w:val="en-US"/>
    </w:rPr>
  </w:style>
  <w:style w:type="character" w:customStyle="1" w:styleId="CoreStatBlockActionHeader0">
    <w:name w:val="Core Stat Block Action Header Знак"/>
    <w:basedOn w:val="a2"/>
    <w:link w:val="CoreStatBlockActionHeader"/>
    <w:rsid w:val="00DB7E3B"/>
    <w:rPr>
      <w:rFonts w:ascii="Forum" w:hAnsi="Forum" w:cstheme="minorBidi"/>
      <w:b/>
      <w:color w:val="58170D"/>
      <w:sz w:val="24"/>
      <w:szCs w:val="24"/>
      <w:lang w:val="en-US"/>
    </w:rPr>
  </w:style>
  <w:style w:type="paragraph" w:customStyle="1" w:styleId="SceneFeature-Numbered">
    <w:name w:val="Scene Feature - Numbered"/>
    <w:basedOn w:val="af2"/>
    <w:link w:val="SceneFeature-NumberedChar"/>
    <w:rsid w:val="00AD267C"/>
    <w:pPr>
      <w:contextualSpacing w:val="0"/>
    </w:pPr>
    <w:rPr>
      <w:rFonts w:eastAsiaTheme="minorEastAsia" w:cstheme="minorBidi"/>
      <w:sz w:val="22"/>
      <w:szCs w:val="22"/>
      <w:lang w:eastAsia="zh-CN"/>
    </w:rPr>
  </w:style>
  <w:style w:type="character" w:customStyle="1" w:styleId="SceneFeature-NumberedChar">
    <w:name w:val="Scene Feature - Numbered Char"/>
    <w:basedOn w:val="a2"/>
    <w:link w:val="SceneFeature-Numbered"/>
    <w:rsid w:val="00AD267C"/>
    <w:rPr>
      <w:rFonts w:eastAsiaTheme="minorEastAsia" w:cstheme="minorBidi"/>
      <w:sz w:val="22"/>
      <w:szCs w:val="22"/>
      <w:lang w:val="en-US" w:eastAsia="zh-CN"/>
    </w:rPr>
  </w:style>
  <w:style w:type="paragraph" w:customStyle="1" w:styleId="VariantStatBlockActionsHeaderUnderlined2">
    <w:name w:val="Variant StatBlock Actions Header Underlined 2"/>
    <w:next w:val="VariantStatBlockRegular"/>
    <w:link w:val="VariantStatBlockActionsHeaderUnderlined20"/>
    <w:qFormat/>
    <w:rsid w:val="00A64688"/>
    <w:pPr>
      <w:pBdr>
        <w:bottom w:val="single" w:sz="8" w:space="1" w:color="034990" w:themeColor="accent5" w:themeShade="BF"/>
      </w:pBdr>
      <w:spacing w:after="0" w:line="259" w:lineRule="auto"/>
    </w:pPr>
    <w:rPr>
      <w:rFonts w:asciiTheme="majorHAnsi" w:eastAsiaTheme="minorEastAsia" w:hAnsiTheme="majorHAnsi" w:cs="Segoe UI Light"/>
      <w:noProof/>
      <w:color w:val="023160" w:themeColor="accent5" w:themeShade="80"/>
      <w:sz w:val="24"/>
      <w:szCs w:val="24"/>
      <w:lang w:val="en-US" w:eastAsia="zh-CN"/>
    </w:rPr>
  </w:style>
  <w:style w:type="character" w:customStyle="1" w:styleId="VariantStatBlockActionsHeaderUnderlined20">
    <w:name w:val="Variant StatBlock Actions Header Underlined 2 Знак"/>
    <w:basedOn w:val="SceneFeature-NumberedChar"/>
    <w:link w:val="VariantStatBlockActionsHeaderUnderlined2"/>
    <w:rsid w:val="00A64688"/>
    <w:rPr>
      <w:rFonts w:asciiTheme="majorHAnsi" w:eastAsiaTheme="minorEastAsia" w:hAnsiTheme="majorHAnsi" w:cs="Segoe UI Light"/>
      <w:noProof/>
      <w:color w:val="023160" w:themeColor="accent5" w:themeShade="80"/>
      <w:sz w:val="24"/>
      <w:szCs w:val="24"/>
      <w:lang w:val="en-US" w:eastAsia="zh-CN"/>
    </w:rPr>
  </w:style>
  <w:style w:type="table" w:customStyle="1" w:styleId="TableClassCoreGreen">
    <w:name w:val="Table Class Core Green"/>
    <w:basedOn w:val="a3"/>
    <w:uiPriority w:val="99"/>
    <w:rsid w:val="00B8019C"/>
    <w:pPr>
      <w:spacing w:before="20" w:after="20"/>
    </w:pPr>
    <w:rPr>
      <w:rFonts w:ascii="Scaly Sans" w:hAnsi="Scaly Sans" w:cstheme="minorBidi"/>
      <w:sz w:val="18"/>
      <w:szCs w:val="24"/>
      <w:lang w:val="en-US"/>
    </w:rPr>
    <w:tblPr>
      <w:tblStyleRowBandSize w:val="1"/>
      <w:tblStyleColBandSize w:val="1"/>
      <w:tblInd w:w="0" w:type="nil"/>
    </w:tblPr>
    <w:tblStylePr w:type="firstRow">
      <w:pPr>
        <w:wordWrap/>
        <w:spacing w:afterLines="0" w:after="100" w:afterAutospacing="1"/>
      </w:pPr>
      <w:rPr>
        <w:rFonts w:ascii="Scaly Sans Caps" w:hAnsi="Scaly Sans Caps" w:hint="default"/>
        <w:b w:val="0"/>
        <w:sz w:val="22"/>
        <w:szCs w:val="22"/>
      </w:rPr>
    </w:tblStylePr>
    <w:tblStylePr w:type="band2Horz">
      <w:tblPr/>
      <w:tcPr>
        <w:shd w:val="clear" w:color="auto" w:fill="CEE4AA"/>
      </w:tcPr>
    </w:tblStylePr>
  </w:style>
  <w:style w:type="character" w:customStyle="1" w:styleId="CoreStatBlockTitleVariant">
    <w:name w:val="Core Stat Block Title Variant Знак"/>
    <w:basedOn w:val="a2"/>
    <w:link w:val="CoreStatBlockTitleVariant0"/>
    <w:locked/>
    <w:rsid w:val="00DB7E3B"/>
    <w:rPr>
      <w:rFonts w:ascii="Forum" w:hAnsi="Forum"/>
      <w:b/>
      <w:color w:val="752012" w:themeColor="accent1" w:themeTint="E6"/>
      <w:sz w:val="34"/>
      <w:szCs w:val="24"/>
      <w:lang w:val="en-US"/>
    </w:rPr>
  </w:style>
  <w:style w:type="paragraph" w:customStyle="1" w:styleId="CoreStatBlockTitleVariant0">
    <w:name w:val="Core Stat Block Title Variant"/>
    <w:basedOn w:val="CoreStatBlockTitle"/>
    <w:next w:val="CoreStatBlockMetadata"/>
    <w:link w:val="CoreStatBlockTitleVariant"/>
    <w:qFormat/>
    <w:rsid w:val="00DB7E3B"/>
    <w:pPr>
      <w:contextualSpacing w:val="0"/>
    </w:pPr>
    <w:rPr>
      <w:rFonts w:ascii="Forum" w:hAnsi="Forum" w:cstheme="minorHAnsi"/>
      <w:color w:val="752012" w:themeColor="accent1" w:themeTint="E6"/>
      <w:szCs w:val="24"/>
    </w:rPr>
  </w:style>
  <w:style w:type="character" w:customStyle="1" w:styleId="CoreStatBlockActionHeaderVariant1">
    <w:name w:val="Core Stat Block Action Header Variant 1 Знак"/>
    <w:basedOn w:val="a2"/>
    <w:link w:val="CoreStatBlockActionHeaderVariant10"/>
    <w:locked/>
    <w:rsid w:val="00DB7E3B"/>
    <w:rPr>
      <w:rFonts w:ascii="Scala Sans Cyrillic" w:hAnsi="Scala Sans Cyrillic"/>
      <w:b/>
      <w:color w:val="53170D"/>
      <w:sz w:val="24"/>
      <w:szCs w:val="24"/>
      <w:lang w:val="en-US"/>
    </w:rPr>
  </w:style>
  <w:style w:type="paragraph" w:customStyle="1" w:styleId="CoreStatBlockActionHeaderVariant10">
    <w:name w:val="Core Stat Block Action Header Variant 1"/>
    <w:basedOn w:val="a1"/>
    <w:link w:val="CoreStatBlockActionHeaderVariant1"/>
    <w:rsid w:val="00DB7E3B"/>
    <w:pPr>
      <w:pBdr>
        <w:bottom w:val="single" w:sz="6" w:space="1" w:color="53170D"/>
      </w:pBdr>
      <w:tabs>
        <w:tab w:val="clear" w:pos="187"/>
      </w:tabs>
      <w:spacing w:after="0"/>
      <w:contextualSpacing w:val="0"/>
      <w:jc w:val="left"/>
    </w:pPr>
    <w:rPr>
      <w:rFonts w:ascii="Scala Sans Cyrillic" w:eastAsiaTheme="minorHAnsi" w:hAnsi="Scala Sans Cyrillic" w:cstheme="minorHAnsi"/>
      <w:b/>
      <w:color w:val="53170D"/>
      <w:sz w:val="24"/>
      <w:szCs w:val="24"/>
      <w:lang w:eastAsia="en-US"/>
    </w:rPr>
  </w:style>
  <w:style w:type="paragraph" w:customStyle="1" w:styleId="CoreStatBlockStatsName">
    <w:name w:val="Core Stat Block Stats Name"/>
    <w:basedOn w:val="CoreStatBlockPrimaryData"/>
    <w:qFormat/>
    <w:rsid w:val="00DB7E3B"/>
    <w:pPr>
      <w:jc w:val="center"/>
    </w:pPr>
    <w:rPr>
      <w:b/>
      <w:color w:val="53170D"/>
    </w:rPr>
  </w:style>
  <w:style w:type="paragraph" w:customStyle="1" w:styleId="CoreStatBlockStatsValue">
    <w:name w:val="Core Stat Block Stats Value"/>
    <w:basedOn w:val="CoreStatBlockPrimaryData"/>
    <w:qFormat/>
    <w:rsid w:val="00A523CC"/>
    <w:pPr>
      <w:jc w:val="center"/>
    </w:pPr>
    <w:rPr>
      <w:color w:val="53170D"/>
      <w:szCs w:val="16"/>
    </w:rPr>
  </w:style>
  <w:style w:type="paragraph" w:customStyle="1" w:styleId="CoreStatBlockSecondaryData">
    <w:name w:val="Core Stat Block Secondary Data"/>
    <w:basedOn w:val="CoreStatBlockPrimaryData"/>
    <w:qFormat/>
    <w:rsid w:val="00DB7E3B"/>
  </w:style>
  <w:style w:type="paragraph" w:customStyle="1" w:styleId="CoreStatBlockTraits">
    <w:name w:val="Core Stat Block Traits"/>
    <w:basedOn w:val="DDMMStatblocktext"/>
    <w:qFormat/>
    <w:rsid w:val="006D2635"/>
    <w:pPr>
      <w:spacing w:before="0" w:after="0"/>
    </w:pPr>
    <w:rPr>
      <w:i w:val="0"/>
    </w:rPr>
  </w:style>
  <w:style w:type="paragraph" w:customStyle="1" w:styleId="CoreStatBlockActionHeaderUnderlined">
    <w:name w:val="Core Stat Block Action Header Underlined"/>
    <w:basedOn w:val="CoreStatBlockActionHeaderVariant10"/>
    <w:qFormat/>
    <w:rsid w:val="00826E55"/>
    <w:pPr>
      <w:pBdr>
        <w:bottom w:val="single" w:sz="12" w:space="1" w:color="4E150D" w:themeColor="accent3" w:themeShade="80"/>
      </w:pBdr>
    </w:pPr>
    <w:rPr>
      <w:color w:val="4E150D" w:themeColor="accent3" w:themeShade="80"/>
    </w:rPr>
  </w:style>
  <w:style w:type="paragraph" w:customStyle="1" w:styleId="StatBlockTitle0">
    <w:name w:val="Stat Block Title"/>
    <w:basedOn w:val="a1"/>
    <w:link w:val="StatBlockTitleChar"/>
    <w:autoRedefine/>
    <w:qFormat/>
    <w:rsid w:val="005F74F4"/>
    <w:pPr>
      <w:tabs>
        <w:tab w:val="clear" w:pos="187"/>
      </w:tabs>
      <w:spacing w:after="0"/>
      <w:jc w:val="left"/>
    </w:pPr>
    <w:rPr>
      <w:rFonts w:ascii="Mrs Eaves Serif Cyrillic" w:eastAsiaTheme="minorHAnsi" w:hAnsi="Mrs Eaves Serif Cyrillic"/>
      <w:color w:val="58170D"/>
      <w:sz w:val="34"/>
      <w:szCs w:val="34"/>
      <w:lang w:eastAsia="en-US"/>
    </w:rPr>
  </w:style>
  <w:style w:type="character" w:customStyle="1" w:styleId="StatBlockTitleChar">
    <w:name w:val="Stat Block Title Char"/>
    <w:basedOn w:val="a2"/>
    <w:link w:val="StatBlockTitle0"/>
    <w:rsid w:val="005F74F4"/>
    <w:rPr>
      <w:rFonts w:ascii="Mrs Eaves Serif Cyrillic" w:hAnsi="Mrs Eaves Serif Cyrillic" w:cstheme="minorBidi"/>
      <w:color w:val="58170D"/>
      <w:sz w:val="34"/>
      <w:szCs w:val="34"/>
      <w:lang w:val="en-US"/>
    </w:rPr>
  </w:style>
  <w:style w:type="paragraph" w:customStyle="1" w:styleId="StatBlockColored">
    <w:name w:val="Stat Block Colored"/>
    <w:basedOn w:val="a1"/>
    <w:link w:val="StatBlockColoredChar"/>
    <w:autoRedefine/>
    <w:qFormat/>
    <w:rsid w:val="005F74F4"/>
    <w:pPr>
      <w:tabs>
        <w:tab w:val="clear" w:pos="187"/>
      </w:tabs>
      <w:spacing w:after="80"/>
      <w:jc w:val="left"/>
    </w:pPr>
    <w:rPr>
      <w:rFonts w:ascii="ScalaSans" w:eastAsiaTheme="minorHAnsi" w:hAnsi="ScalaSans"/>
      <w:color w:val="58170D"/>
      <w:sz w:val="17"/>
      <w:szCs w:val="17"/>
      <w:lang w:eastAsia="en-US"/>
    </w:rPr>
  </w:style>
  <w:style w:type="character" w:customStyle="1" w:styleId="StatBlockColoredChar">
    <w:name w:val="Stat Block Colored Char"/>
    <w:basedOn w:val="a2"/>
    <w:link w:val="StatBlockColored"/>
    <w:rsid w:val="005F74F4"/>
    <w:rPr>
      <w:rFonts w:ascii="ScalaSans" w:hAnsi="ScalaSans" w:cstheme="minorBidi"/>
      <w:color w:val="58170D"/>
      <w:sz w:val="17"/>
      <w:szCs w:val="17"/>
      <w:lang w:val="en-US"/>
    </w:rPr>
  </w:style>
  <w:style w:type="paragraph" w:customStyle="1" w:styleId="StatBlocks">
    <w:name w:val="Stat Blocks"/>
    <w:basedOn w:val="StatBlockColored"/>
    <w:link w:val="StatBlocksChar"/>
    <w:rsid w:val="005F74F4"/>
    <w:pPr>
      <w:spacing w:line="264" w:lineRule="auto"/>
    </w:pPr>
  </w:style>
  <w:style w:type="character" w:customStyle="1" w:styleId="StatBlocksChar">
    <w:name w:val="Stat Blocks Char"/>
    <w:basedOn w:val="StatBlockColoredChar"/>
    <w:link w:val="StatBlocks"/>
    <w:rsid w:val="005F74F4"/>
    <w:rPr>
      <w:rFonts w:ascii="ScalaSans" w:hAnsi="ScalaSans" w:cstheme="minorBidi"/>
      <w:color w:val="58170D"/>
      <w:sz w:val="17"/>
      <w:szCs w:val="17"/>
      <w:lang w:val="en-US"/>
    </w:rPr>
  </w:style>
  <w:style w:type="paragraph" w:customStyle="1" w:styleId="StatBlockBasicActionsHeaderVariant6">
    <w:name w:val="Stat Block Basic Actions Header Variant 6"/>
    <w:basedOn w:val="a1"/>
    <w:next w:val="StatBlockBasicText1"/>
    <w:link w:val="StatBlockBasicActionsHeaderVariant60"/>
    <w:qFormat/>
    <w:rsid w:val="007F0921"/>
    <w:pPr>
      <w:tabs>
        <w:tab w:val="clear" w:pos="187"/>
      </w:tabs>
      <w:spacing w:after="0"/>
      <w:jc w:val="left"/>
    </w:pPr>
    <w:rPr>
      <w:rFonts w:ascii="Philosopher" w:eastAsiaTheme="minorHAnsi" w:hAnsi="Philosopher"/>
      <w:b/>
      <w:color w:val="58170D"/>
      <w:sz w:val="24"/>
      <w:szCs w:val="24"/>
      <w:lang w:eastAsia="en-US"/>
    </w:rPr>
  </w:style>
  <w:style w:type="character" w:customStyle="1" w:styleId="StatBlockBasicActionsHeaderVariant60">
    <w:name w:val="Stat Block Basic Actions Header Variant 6 Знак"/>
    <w:basedOn w:val="a2"/>
    <w:link w:val="StatBlockBasicActionsHeaderVariant6"/>
    <w:rsid w:val="007F0921"/>
    <w:rPr>
      <w:rFonts w:ascii="Philosopher" w:hAnsi="Philosopher" w:cstheme="minorBidi"/>
      <w:b/>
      <w:color w:val="58170D"/>
      <w:sz w:val="24"/>
      <w:szCs w:val="24"/>
      <w:lang w:val="en-US"/>
    </w:rPr>
  </w:style>
  <w:style w:type="paragraph" w:customStyle="1" w:styleId="FancyStatBlockRegular">
    <w:name w:val="Fancy Stat Block Regular"/>
    <w:basedOn w:val="FancyStatBlockRegularUnderline"/>
    <w:qFormat/>
    <w:rsid w:val="00D06172"/>
    <w:pPr>
      <w:pBdr>
        <w:bottom w:val="none" w:sz="0" w:space="0" w:color="auto"/>
      </w:pBdr>
      <w:ind w:left="0" w:firstLine="0"/>
    </w:pPr>
  </w:style>
  <w:style w:type="character" w:customStyle="1" w:styleId="VariantStatBlockLabel1">
    <w:name w:val="Variant StatBlock Label1"/>
    <w:basedOn w:val="StatBlockBasicLabel"/>
    <w:uiPriority w:val="1"/>
    <w:qFormat/>
    <w:rsid w:val="00703407"/>
    <w:rPr>
      <w:rFonts w:asciiTheme="minorHAnsi" w:hAnsiTheme="minorHAnsi"/>
      <w:b/>
      <w:color w:val="023A72" w:themeColor="background2" w:themeShade="40"/>
      <w:sz w:val="18"/>
    </w:rPr>
  </w:style>
  <w:style w:type="table" w:customStyle="1" w:styleId="TableCoreGreen1">
    <w:name w:val="Table Core Green1"/>
    <w:basedOn w:val="a3"/>
    <w:uiPriority w:val="99"/>
    <w:rsid w:val="00871086"/>
    <w:pPr>
      <w:spacing w:after="0"/>
    </w:pPr>
    <w:rPr>
      <w:sz w:val="19"/>
    </w:rPr>
    <w:tblPr>
      <w:tblStyleRowBandSize w:val="1"/>
    </w:tblPr>
    <w:tblStylePr w:type="firstRow">
      <w:rPr>
        <w:rFonts w:asciiTheme="minorHAnsi" w:hAnsiTheme="minorHAnsi"/>
        <w:b/>
        <w:sz w:val="20"/>
      </w:rPr>
    </w:tblStylePr>
    <w:tblStylePr w:type="band1Horz">
      <w:tblPr/>
      <w:tcPr>
        <w:shd w:val="clear" w:color="auto" w:fill="E0E5C1"/>
      </w:tcPr>
    </w:tblStylePr>
  </w:style>
  <w:style w:type="paragraph" w:customStyle="1" w:styleId="BoxetTexttoRead">
    <w:name w:val="Boxet Text to Read"/>
    <w:basedOn w:val="BasicText"/>
    <w:qFormat/>
    <w:rsid w:val="00933CDB"/>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tTexttoRead"/>
    <w:qFormat/>
    <w:rsid w:val="00A94FC7"/>
    <w:pPr>
      <w:pBdr>
        <w:top w:val="double" w:sz="4" w:space="1" w:color="auto"/>
        <w:left w:val="none" w:sz="0" w:space="0" w:color="auto"/>
        <w:bottom w:val="double" w:sz="4" w:space="1" w:color="auto"/>
        <w:right w:val="none" w:sz="0" w:space="0" w:color="auto"/>
      </w:pBdr>
      <w:shd w:val="clear" w:color="auto" w:fill="CCD3D3"/>
    </w:pPr>
  </w:style>
  <w:style w:type="table" w:styleId="-110">
    <w:name w:val="Grid Table 1 Light Accent 1"/>
    <w:basedOn w:val="a3"/>
    <w:uiPriority w:val="46"/>
    <w:rsid w:val="000C132D"/>
    <w:pPr>
      <w:spacing w:after="0"/>
    </w:pPr>
    <w:tblPr>
      <w:tblStyleRowBandSize w:val="1"/>
      <w:tblStyleColBandSize w:val="1"/>
      <w:tblBorders>
        <w:top w:val="single" w:sz="4" w:space="0" w:color="E8806F" w:themeColor="accent1" w:themeTint="66"/>
        <w:left w:val="single" w:sz="4" w:space="0" w:color="E8806F" w:themeColor="accent1" w:themeTint="66"/>
        <w:bottom w:val="single" w:sz="4" w:space="0" w:color="E8806F" w:themeColor="accent1" w:themeTint="66"/>
        <w:right w:val="single" w:sz="4" w:space="0" w:color="E8806F" w:themeColor="accent1" w:themeTint="66"/>
        <w:insideH w:val="single" w:sz="4" w:space="0" w:color="E8806F" w:themeColor="accent1" w:themeTint="66"/>
        <w:insideV w:val="single" w:sz="4" w:space="0" w:color="E8806F" w:themeColor="accent1" w:themeTint="66"/>
      </w:tblBorders>
    </w:tblPr>
    <w:tblStylePr w:type="firstRow">
      <w:rPr>
        <w:b/>
        <w:bCs/>
      </w:rPr>
      <w:tblPr/>
      <w:tcPr>
        <w:tcBorders>
          <w:bottom w:val="single" w:sz="12" w:space="0" w:color="DD4128" w:themeColor="accent1" w:themeTint="99"/>
        </w:tcBorders>
      </w:tcPr>
    </w:tblStylePr>
    <w:tblStylePr w:type="lastRow">
      <w:rPr>
        <w:b/>
        <w:bCs/>
      </w:rPr>
      <w:tblPr/>
      <w:tcPr>
        <w:tcBorders>
          <w:top w:val="double" w:sz="2" w:space="0" w:color="DD4128" w:themeColor="accent1" w:themeTint="99"/>
        </w:tcBorders>
      </w:tcPr>
    </w:tblStylePr>
    <w:tblStylePr w:type="firstCol">
      <w:rPr>
        <w:b/>
        <w:bCs/>
      </w:rPr>
    </w:tblStylePr>
    <w:tblStylePr w:type="lastCol">
      <w:rPr>
        <w:b/>
        <w:bCs/>
      </w:rPr>
    </w:tblStylePr>
  </w:style>
  <w:style w:type="paragraph" w:styleId="afff0">
    <w:name w:val="table of figures"/>
    <w:basedOn w:val="a1"/>
    <w:next w:val="a1"/>
    <w:uiPriority w:val="99"/>
    <w:unhideWhenUsed/>
    <w:rsid w:val="00A80670"/>
    <w:pPr>
      <w:tabs>
        <w:tab w:val="clear" w:pos="187"/>
      </w:tabs>
      <w:spacing w:after="0"/>
      <w:ind w:left="360" w:hanging="360"/>
      <w:jc w:val="left"/>
    </w:pPr>
    <w:rPr>
      <w:bCs w:val="0"/>
      <w:smallCaps/>
      <w:sz w:val="20"/>
    </w:rPr>
  </w:style>
  <w:style w:type="character" w:styleId="afff1">
    <w:name w:val="page number"/>
    <w:basedOn w:val="a2"/>
    <w:uiPriority w:val="99"/>
    <w:unhideWhenUsed/>
    <w:rsid w:val="00A80670"/>
  </w:style>
  <w:style w:type="paragraph" w:styleId="a">
    <w:name w:val="List Number"/>
    <w:basedOn w:val="a1"/>
    <w:uiPriority w:val="99"/>
    <w:unhideWhenUsed/>
    <w:rsid w:val="00A80670"/>
    <w:pPr>
      <w:numPr>
        <w:numId w:val="8"/>
      </w:numPr>
    </w:pPr>
  </w:style>
  <w:style w:type="paragraph" w:styleId="25">
    <w:name w:val="Body Text 2"/>
    <w:basedOn w:val="a1"/>
    <w:link w:val="26"/>
    <w:uiPriority w:val="99"/>
    <w:unhideWhenUsed/>
    <w:rsid w:val="00A80670"/>
    <w:pPr>
      <w:spacing w:after="120" w:line="480" w:lineRule="auto"/>
    </w:pPr>
  </w:style>
  <w:style w:type="character" w:customStyle="1" w:styleId="26">
    <w:name w:val="Основний текст 2 Знак"/>
    <w:basedOn w:val="a2"/>
    <w:link w:val="25"/>
    <w:uiPriority w:val="99"/>
    <w:rsid w:val="00A80670"/>
    <w:rPr>
      <w:rFonts w:eastAsia="ヒラギノ角ゴ Pro W3" w:cstheme="minorBidi"/>
      <w:color w:val="000000"/>
      <w:sz w:val="20"/>
      <w:szCs w:val="20"/>
      <w:lang w:val="en-US" w:eastAsia="ja-JP"/>
    </w:rPr>
  </w:style>
  <w:style w:type="paragraph" w:styleId="32">
    <w:name w:val="Body Text 3"/>
    <w:basedOn w:val="a1"/>
    <w:link w:val="33"/>
    <w:uiPriority w:val="99"/>
    <w:unhideWhenUsed/>
    <w:rsid w:val="00A80670"/>
    <w:pPr>
      <w:spacing w:after="120"/>
    </w:pPr>
    <w:rPr>
      <w:sz w:val="16"/>
      <w:szCs w:val="16"/>
    </w:rPr>
  </w:style>
  <w:style w:type="character" w:customStyle="1" w:styleId="33">
    <w:name w:val="Основний текст 3 Знак"/>
    <w:basedOn w:val="a2"/>
    <w:link w:val="32"/>
    <w:uiPriority w:val="99"/>
    <w:rsid w:val="00A80670"/>
    <w:rPr>
      <w:rFonts w:eastAsia="ヒラギノ角ゴ Pro W3" w:cstheme="minorBidi"/>
      <w:color w:val="000000"/>
      <w:sz w:val="16"/>
      <w:szCs w:val="16"/>
      <w:lang w:val="en-US" w:eastAsia="ja-JP"/>
    </w:rPr>
  </w:style>
  <w:style w:type="paragraph" w:styleId="27">
    <w:name w:val="Body Text Indent 2"/>
    <w:basedOn w:val="a1"/>
    <w:link w:val="28"/>
    <w:uiPriority w:val="99"/>
    <w:unhideWhenUsed/>
    <w:rsid w:val="00A80670"/>
    <w:pPr>
      <w:spacing w:after="120" w:line="480" w:lineRule="auto"/>
      <w:ind w:left="283"/>
    </w:pPr>
  </w:style>
  <w:style w:type="character" w:customStyle="1" w:styleId="28">
    <w:name w:val="Основний текст з відступом 2 Знак"/>
    <w:basedOn w:val="a2"/>
    <w:link w:val="27"/>
    <w:uiPriority w:val="99"/>
    <w:rsid w:val="00A80670"/>
    <w:rPr>
      <w:rFonts w:eastAsia="ヒラギノ角ゴ Pro W3" w:cstheme="minorBidi"/>
      <w:color w:val="000000"/>
      <w:sz w:val="20"/>
      <w:szCs w:val="20"/>
      <w:lang w:val="en-US" w:eastAsia="ja-JP"/>
    </w:rPr>
  </w:style>
  <w:style w:type="paragraph" w:styleId="34">
    <w:name w:val="Body Text Indent 3"/>
    <w:basedOn w:val="a1"/>
    <w:link w:val="35"/>
    <w:uiPriority w:val="99"/>
    <w:unhideWhenUsed/>
    <w:rsid w:val="00A80670"/>
    <w:pPr>
      <w:spacing w:after="120"/>
      <w:ind w:left="283"/>
    </w:pPr>
    <w:rPr>
      <w:sz w:val="16"/>
      <w:szCs w:val="16"/>
    </w:rPr>
  </w:style>
  <w:style w:type="character" w:customStyle="1" w:styleId="35">
    <w:name w:val="Основний текст з відступом 3 Знак"/>
    <w:basedOn w:val="a2"/>
    <w:link w:val="34"/>
    <w:uiPriority w:val="99"/>
    <w:rsid w:val="00A80670"/>
    <w:rPr>
      <w:rFonts w:eastAsia="ヒラギノ角ゴ Pro W3" w:cstheme="minorBidi"/>
      <w:color w:val="000000"/>
      <w:sz w:val="16"/>
      <w:szCs w:val="16"/>
      <w:lang w:val="en-US" w:eastAsia="ja-JP"/>
    </w:rPr>
  </w:style>
  <w:style w:type="character" w:styleId="afff2">
    <w:name w:val="FollowedHyperlink"/>
    <w:basedOn w:val="a2"/>
    <w:uiPriority w:val="99"/>
    <w:unhideWhenUsed/>
    <w:rsid w:val="00A80670"/>
    <w:rPr>
      <w:color w:val="7F6000" w:themeColor="followedHyperlink"/>
      <w:u w:val="single"/>
    </w:rPr>
  </w:style>
  <w:style w:type="paragraph" w:styleId="afff3">
    <w:name w:val="Subtitle"/>
    <w:basedOn w:val="a1"/>
    <w:next w:val="a1"/>
    <w:link w:val="afff4"/>
    <w:uiPriority w:val="11"/>
    <w:qFormat/>
    <w:rsid w:val="00A80670"/>
    <w:pPr>
      <w:numPr>
        <w:ilvl w:val="1"/>
      </w:numPr>
      <w:spacing w:after="160"/>
    </w:pPr>
    <w:rPr>
      <w:rFonts w:eastAsiaTheme="minorEastAsia"/>
      <w:color w:val="5A5A5A" w:themeColor="text1" w:themeTint="A5"/>
      <w:spacing w:val="15"/>
      <w:sz w:val="22"/>
      <w:szCs w:val="22"/>
    </w:rPr>
  </w:style>
  <w:style w:type="character" w:customStyle="1" w:styleId="afff4">
    <w:name w:val="Підзаголовок Знак"/>
    <w:basedOn w:val="a2"/>
    <w:link w:val="afff3"/>
    <w:uiPriority w:val="11"/>
    <w:rsid w:val="00A80670"/>
    <w:rPr>
      <w:rFonts w:eastAsiaTheme="minorEastAsia" w:cstheme="minorBidi"/>
      <w:color w:val="5A5A5A" w:themeColor="text1" w:themeTint="A5"/>
      <w:spacing w:val="15"/>
      <w:sz w:val="22"/>
      <w:szCs w:val="22"/>
      <w:lang w:val="en-US" w:eastAsia="ja-JP"/>
    </w:rPr>
  </w:style>
  <w:style w:type="paragraph" w:styleId="afff5">
    <w:name w:val="Signature"/>
    <w:basedOn w:val="a1"/>
    <w:link w:val="afff6"/>
    <w:uiPriority w:val="99"/>
    <w:unhideWhenUsed/>
    <w:rsid w:val="00A80670"/>
    <w:pPr>
      <w:spacing w:after="0"/>
      <w:ind w:left="4252"/>
    </w:pPr>
  </w:style>
  <w:style w:type="character" w:customStyle="1" w:styleId="afff6">
    <w:name w:val="Підпис Знак"/>
    <w:basedOn w:val="a2"/>
    <w:link w:val="afff5"/>
    <w:uiPriority w:val="99"/>
    <w:rsid w:val="00A80670"/>
    <w:rPr>
      <w:rFonts w:eastAsia="ヒラギノ角ゴ Pro W3" w:cstheme="minorBidi"/>
      <w:color w:val="000000"/>
      <w:sz w:val="20"/>
      <w:szCs w:val="20"/>
      <w:lang w:val="en-US" w:eastAsia="ja-JP"/>
    </w:rPr>
  </w:style>
  <w:style w:type="paragraph" w:styleId="18">
    <w:name w:val="index 1"/>
    <w:basedOn w:val="a1"/>
    <w:next w:val="a1"/>
    <w:autoRedefine/>
    <w:uiPriority w:val="99"/>
    <w:unhideWhenUsed/>
    <w:rsid w:val="00A80670"/>
    <w:pPr>
      <w:tabs>
        <w:tab w:val="clear" w:pos="187"/>
      </w:tabs>
      <w:spacing w:after="0"/>
      <w:ind w:left="200" w:hanging="200"/>
    </w:pPr>
  </w:style>
  <w:style w:type="paragraph" w:styleId="29">
    <w:name w:val="index 2"/>
    <w:basedOn w:val="a1"/>
    <w:next w:val="a1"/>
    <w:autoRedefine/>
    <w:uiPriority w:val="99"/>
    <w:unhideWhenUsed/>
    <w:rsid w:val="00A80670"/>
    <w:pPr>
      <w:tabs>
        <w:tab w:val="clear" w:pos="187"/>
      </w:tabs>
      <w:spacing w:after="0"/>
      <w:ind w:left="400" w:hanging="200"/>
    </w:pPr>
  </w:style>
  <w:style w:type="paragraph" w:styleId="afff7">
    <w:name w:val="endnote text"/>
    <w:basedOn w:val="a1"/>
    <w:link w:val="afff8"/>
    <w:uiPriority w:val="99"/>
    <w:unhideWhenUsed/>
    <w:rsid w:val="00A80670"/>
    <w:pPr>
      <w:spacing w:after="0"/>
    </w:pPr>
  </w:style>
  <w:style w:type="character" w:customStyle="1" w:styleId="afff8">
    <w:name w:val="Текст кінцевої виноски Знак"/>
    <w:basedOn w:val="a2"/>
    <w:link w:val="afff7"/>
    <w:uiPriority w:val="99"/>
    <w:rsid w:val="00A80670"/>
    <w:rPr>
      <w:rFonts w:eastAsia="ヒラギノ角ゴ Pro W3" w:cstheme="minorBidi"/>
      <w:color w:val="000000"/>
      <w:sz w:val="20"/>
      <w:szCs w:val="20"/>
      <w:lang w:val="en-US" w:eastAsia="ja-JP"/>
    </w:rPr>
  </w:style>
  <w:style w:type="paragraph" w:styleId="afff9">
    <w:name w:val="footnote text"/>
    <w:basedOn w:val="a1"/>
    <w:link w:val="afffa"/>
    <w:uiPriority w:val="99"/>
    <w:unhideWhenUsed/>
    <w:rsid w:val="00A80670"/>
    <w:pPr>
      <w:spacing w:after="0"/>
    </w:pPr>
  </w:style>
  <w:style w:type="character" w:customStyle="1" w:styleId="afffa">
    <w:name w:val="Текст виноски Знак"/>
    <w:basedOn w:val="a2"/>
    <w:link w:val="afff9"/>
    <w:uiPriority w:val="99"/>
    <w:rsid w:val="00A80670"/>
    <w:rPr>
      <w:rFonts w:eastAsia="ヒラギノ角ゴ Pro W3" w:cstheme="minorBidi"/>
      <w:color w:val="000000"/>
      <w:sz w:val="20"/>
      <w:szCs w:val="20"/>
      <w:lang w:val="en-US" w:eastAsia="ja-JP"/>
    </w:rPr>
  </w:style>
  <w:style w:type="paragraph" w:styleId="afffb">
    <w:name w:val="Plain Text"/>
    <w:basedOn w:val="a1"/>
    <w:link w:val="afffc"/>
    <w:uiPriority w:val="99"/>
    <w:unhideWhenUsed/>
    <w:rsid w:val="00A80670"/>
    <w:pPr>
      <w:spacing w:after="0"/>
    </w:pPr>
    <w:rPr>
      <w:rFonts w:ascii="Consolas" w:hAnsi="Consolas"/>
      <w:sz w:val="21"/>
      <w:szCs w:val="21"/>
    </w:rPr>
  </w:style>
  <w:style w:type="character" w:customStyle="1" w:styleId="afffc">
    <w:name w:val="Текст Знак"/>
    <w:basedOn w:val="a2"/>
    <w:link w:val="afffb"/>
    <w:uiPriority w:val="99"/>
    <w:rsid w:val="00A80670"/>
    <w:rPr>
      <w:rFonts w:ascii="Consolas" w:eastAsia="ヒラギノ角ゴ Pro W3" w:hAnsi="Consolas" w:cstheme="minorBidi"/>
      <w:color w:val="000000"/>
      <w:lang w:val="en-US" w:eastAsia="ja-JP"/>
    </w:rPr>
  </w:style>
  <w:style w:type="paragraph" w:styleId="afffd">
    <w:name w:val="table of authorities"/>
    <w:basedOn w:val="a1"/>
    <w:next w:val="a1"/>
    <w:uiPriority w:val="99"/>
    <w:unhideWhenUsed/>
    <w:rsid w:val="00A80670"/>
    <w:pPr>
      <w:tabs>
        <w:tab w:val="clear" w:pos="187"/>
      </w:tabs>
      <w:spacing w:after="0"/>
      <w:ind w:left="200" w:hanging="200"/>
    </w:pPr>
  </w:style>
  <w:style w:type="paragraph" w:styleId="afffe">
    <w:name w:val="Document Map"/>
    <w:basedOn w:val="a1"/>
    <w:link w:val="affff"/>
    <w:uiPriority w:val="99"/>
    <w:unhideWhenUsed/>
    <w:rsid w:val="00A80670"/>
    <w:pPr>
      <w:spacing w:after="0"/>
    </w:pPr>
    <w:rPr>
      <w:rFonts w:ascii="Segoe UI" w:hAnsi="Segoe UI" w:cs="Segoe UI"/>
      <w:sz w:val="16"/>
      <w:szCs w:val="16"/>
    </w:rPr>
  </w:style>
  <w:style w:type="character" w:customStyle="1" w:styleId="affff">
    <w:name w:val="Схема документа Знак"/>
    <w:basedOn w:val="a2"/>
    <w:link w:val="afffe"/>
    <w:uiPriority w:val="99"/>
    <w:rsid w:val="00A80670"/>
    <w:rPr>
      <w:rFonts w:ascii="Segoe UI" w:eastAsia="ヒラギノ角ゴ Pro W3" w:hAnsi="Segoe UI" w:cs="Segoe UI"/>
      <w:color w:val="000000"/>
      <w:sz w:val="16"/>
      <w:szCs w:val="16"/>
      <w:lang w:val="en-US" w:eastAsia="ja-JP"/>
    </w:rPr>
  </w:style>
  <w:style w:type="character" w:styleId="HTML">
    <w:name w:val="HTML Cite"/>
    <w:basedOn w:val="a2"/>
    <w:uiPriority w:val="99"/>
    <w:unhideWhenUsed/>
    <w:rsid w:val="00A80670"/>
    <w:rPr>
      <w:i/>
      <w:iCs/>
    </w:rPr>
  </w:style>
  <w:style w:type="paragraph" w:styleId="affff0">
    <w:name w:val="Message Header"/>
    <w:basedOn w:val="a1"/>
    <w:link w:val="affff1"/>
    <w:uiPriority w:val="99"/>
    <w:unhideWhenUsed/>
    <w:rsid w:val="00A8067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affff1">
    <w:name w:val="Шапка Знак"/>
    <w:basedOn w:val="a2"/>
    <w:link w:val="affff0"/>
    <w:uiPriority w:val="99"/>
    <w:rsid w:val="00A80670"/>
    <w:rPr>
      <w:rFonts w:asciiTheme="majorHAnsi" w:eastAsiaTheme="majorEastAsia" w:hAnsiTheme="majorHAnsi" w:cstheme="majorBidi"/>
      <w:color w:val="000000"/>
      <w:sz w:val="24"/>
      <w:szCs w:val="24"/>
      <w:shd w:val="pct20" w:color="auto" w:fill="auto"/>
      <w:lang w:val="en-US" w:eastAsia="ja-JP"/>
    </w:rPr>
  </w:style>
  <w:style w:type="character" w:styleId="HTML0">
    <w:name w:val="HTML Sample"/>
    <w:basedOn w:val="a2"/>
    <w:uiPriority w:val="99"/>
    <w:unhideWhenUsed/>
    <w:rsid w:val="00A80670"/>
    <w:rPr>
      <w:rFonts w:ascii="Consolas" w:hAnsi="Consolas"/>
      <w:sz w:val="24"/>
      <w:szCs w:val="24"/>
    </w:rPr>
  </w:style>
  <w:style w:type="character" w:styleId="affff2">
    <w:name w:val="Smart Hyperlink"/>
    <w:basedOn w:val="a2"/>
    <w:uiPriority w:val="99"/>
    <w:unhideWhenUsed/>
    <w:rsid w:val="00A80670"/>
    <w:rPr>
      <w:u w:val="dotted"/>
    </w:rPr>
  </w:style>
  <w:style w:type="paragraph" w:styleId="affff3">
    <w:name w:val="index heading"/>
    <w:basedOn w:val="a1"/>
    <w:next w:val="18"/>
    <w:uiPriority w:val="99"/>
    <w:unhideWhenUsed/>
    <w:rsid w:val="00A80670"/>
    <w:rPr>
      <w:rFonts w:asciiTheme="majorHAnsi" w:eastAsiaTheme="majorEastAsia" w:hAnsiTheme="majorHAnsi" w:cstheme="majorBidi"/>
      <w:b/>
      <w:bCs w:val="0"/>
    </w:rPr>
  </w:style>
  <w:style w:type="paragraph" w:styleId="affff4">
    <w:name w:val="Note Heading"/>
    <w:basedOn w:val="a1"/>
    <w:next w:val="a1"/>
    <w:link w:val="affff5"/>
    <w:uiPriority w:val="99"/>
    <w:unhideWhenUsed/>
    <w:rsid w:val="00A80670"/>
    <w:pPr>
      <w:spacing w:after="0"/>
    </w:pPr>
  </w:style>
  <w:style w:type="character" w:customStyle="1" w:styleId="affff5">
    <w:name w:val="Заголовок нотатки Знак"/>
    <w:basedOn w:val="a2"/>
    <w:link w:val="affff4"/>
    <w:uiPriority w:val="99"/>
    <w:rsid w:val="00A80670"/>
    <w:rPr>
      <w:rFonts w:eastAsia="ヒラギノ角ゴ Pro W3" w:cstheme="minorBidi"/>
      <w:color w:val="000000"/>
      <w:sz w:val="20"/>
      <w:szCs w:val="20"/>
      <w:lang w:val="en-US" w:eastAsia="ja-JP"/>
    </w:rPr>
  </w:style>
  <w:style w:type="paragraph" w:styleId="affff6">
    <w:name w:val="E-mail Signature"/>
    <w:basedOn w:val="a1"/>
    <w:link w:val="affff7"/>
    <w:uiPriority w:val="99"/>
    <w:unhideWhenUsed/>
    <w:rsid w:val="00A80670"/>
    <w:pPr>
      <w:spacing w:after="0"/>
    </w:pPr>
  </w:style>
  <w:style w:type="character" w:customStyle="1" w:styleId="affff7">
    <w:name w:val="Електронний підпис Знак"/>
    <w:basedOn w:val="a2"/>
    <w:link w:val="affff6"/>
    <w:uiPriority w:val="99"/>
    <w:rsid w:val="00A80670"/>
    <w:rPr>
      <w:rFonts w:eastAsia="ヒラギノ角ゴ Pro W3" w:cstheme="minorBidi"/>
      <w:color w:val="000000"/>
      <w:sz w:val="20"/>
      <w:szCs w:val="20"/>
      <w:lang w:val="en-US" w:eastAsia="ja-JP"/>
    </w:rPr>
  </w:style>
  <w:style w:type="character" w:styleId="affff8">
    <w:name w:val="Hashtag"/>
    <w:basedOn w:val="a2"/>
    <w:uiPriority w:val="99"/>
    <w:unhideWhenUsed/>
    <w:rsid w:val="00A80670"/>
    <w:rPr>
      <w:color w:val="2B579A"/>
      <w:shd w:val="clear" w:color="auto" w:fill="E1DFDD"/>
    </w:rPr>
  </w:style>
  <w:style w:type="paragraph" w:styleId="affff9">
    <w:name w:val="Block Text"/>
    <w:basedOn w:val="a1"/>
    <w:uiPriority w:val="99"/>
    <w:unhideWhenUsed/>
    <w:rsid w:val="00A80670"/>
    <w:pPr>
      <w:pBdr>
        <w:top w:val="single" w:sz="2" w:space="10" w:color="53170D" w:themeColor="accent1"/>
        <w:left w:val="single" w:sz="2" w:space="10" w:color="53170D" w:themeColor="accent1"/>
        <w:bottom w:val="single" w:sz="2" w:space="10" w:color="53170D" w:themeColor="accent1"/>
        <w:right w:val="single" w:sz="2" w:space="10" w:color="53170D" w:themeColor="accent1"/>
      </w:pBdr>
      <w:ind w:left="1152" w:right="1152"/>
    </w:pPr>
    <w:rPr>
      <w:rFonts w:eastAsiaTheme="minorEastAsia"/>
      <w:i/>
      <w:iCs/>
      <w:color w:val="53170D" w:themeColor="accent1"/>
    </w:rPr>
  </w:style>
  <w:style w:type="character" w:styleId="affffa">
    <w:name w:val="Mention"/>
    <w:basedOn w:val="a2"/>
    <w:uiPriority w:val="99"/>
    <w:unhideWhenUsed/>
    <w:rsid w:val="00A80670"/>
    <w:rPr>
      <w:color w:val="2B579A"/>
      <w:shd w:val="clear" w:color="auto" w:fill="E1DFDD"/>
    </w:rPr>
  </w:style>
  <w:style w:type="character" w:styleId="HTML1">
    <w:name w:val="HTML Keyboard"/>
    <w:basedOn w:val="a2"/>
    <w:uiPriority w:val="99"/>
    <w:unhideWhenUsed/>
    <w:rsid w:val="005E0C15"/>
    <w:rPr>
      <w:rFonts w:ascii="Consolas" w:hAnsi="Consolas"/>
      <w:sz w:val="20"/>
      <w:szCs w:val="20"/>
    </w:rPr>
  </w:style>
  <w:style w:type="character" w:styleId="HTML2">
    <w:name w:val="HTML Code"/>
    <w:basedOn w:val="a2"/>
    <w:uiPriority w:val="99"/>
    <w:unhideWhenUsed/>
    <w:rsid w:val="005E0C15"/>
    <w:rPr>
      <w:rFonts w:ascii="Consolas" w:hAnsi="Consolas"/>
      <w:sz w:val="20"/>
      <w:szCs w:val="20"/>
    </w:rPr>
  </w:style>
  <w:style w:type="paragraph" w:styleId="affffb">
    <w:name w:val="Salutation"/>
    <w:basedOn w:val="a1"/>
    <w:next w:val="a1"/>
    <w:link w:val="affffc"/>
    <w:uiPriority w:val="99"/>
    <w:unhideWhenUsed/>
    <w:rsid w:val="005E0C15"/>
  </w:style>
  <w:style w:type="character" w:customStyle="1" w:styleId="affffc">
    <w:name w:val="Привітання Знак"/>
    <w:basedOn w:val="a2"/>
    <w:link w:val="affffb"/>
    <w:uiPriority w:val="99"/>
    <w:rsid w:val="005E0C15"/>
    <w:rPr>
      <w:rFonts w:eastAsia="ヒラギノ角ゴ Pro W3" w:cstheme="minorBidi"/>
      <w:color w:val="000000"/>
      <w:sz w:val="20"/>
      <w:szCs w:val="20"/>
      <w:lang w:val="en-US" w:eastAsia="ja-JP"/>
    </w:rPr>
  </w:style>
  <w:style w:type="paragraph" w:styleId="affffd">
    <w:name w:val="Closing"/>
    <w:basedOn w:val="a1"/>
    <w:link w:val="affffe"/>
    <w:uiPriority w:val="99"/>
    <w:unhideWhenUsed/>
    <w:rsid w:val="005E0C15"/>
    <w:pPr>
      <w:spacing w:after="0"/>
      <w:ind w:left="4252"/>
    </w:pPr>
  </w:style>
  <w:style w:type="character" w:customStyle="1" w:styleId="affffe">
    <w:name w:val="Прощання Знак"/>
    <w:basedOn w:val="a2"/>
    <w:link w:val="affffd"/>
    <w:uiPriority w:val="99"/>
    <w:rsid w:val="005E0C15"/>
    <w:rPr>
      <w:rFonts w:eastAsia="ヒラギノ角ゴ Pro W3" w:cstheme="minorBidi"/>
      <w:color w:val="000000"/>
      <w:sz w:val="20"/>
      <w:szCs w:val="20"/>
      <w:lang w:val="en-US" w:eastAsia="ja-JP"/>
    </w:rPr>
  </w:style>
  <w:style w:type="character" w:styleId="afffff">
    <w:name w:val="Subtle Reference"/>
    <w:basedOn w:val="a2"/>
    <w:uiPriority w:val="31"/>
    <w:qFormat/>
    <w:rsid w:val="005E0C15"/>
    <w:rPr>
      <w:smallCaps/>
      <w:color w:val="5A5A5A" w:themeColor="text1" w:themeTint="A5"/>
    </w:rPr>
  </w:style>
  <w:style w:type="paragraph" w:styleId="afffff0">
    <w:name w:val="envelope address"/>
    <w:basedOn w:val="a1"/>
    <w:uiPriority w:val="99"/>
    <w:unhideWhenUsed/>
    <w:rsid w:val="004428E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customStyle="1" w:styleId="DecimalAligned">
    <w:name w:val="Decimal Aligned"/>
    <w:basedOn w:val="a1"/>
    <w:uiPriority w:val="40"/>
    <w:qFormat/>
    <w:rsid w:val="000276FB"/>
    <w:pPr>
      <w:tabs>
        <w:tab w:val="clear" w:pos="187"/>
        <w:tab w:val="decimal" w:pos="360"/>
      </w:tabs>
      <w:spacing w:after="200" w:line="276" w:lineRule="auto"/>
      <w:contextualSpacing w:val="0"/>
      <w:jc w:val="left"/>
    </w:pPr>
    <w:rPr>
      <w:rFonts w:eastAsiaTheme="minorEastAsia" w:cs="Times New Roman"/>
      <w:bCs w:val="0"/>
      <w:sz w:val="22"/>
      <w:szCs w:val="22"/>
      <w:lang w:val="ru-RU" w:eastAsia="ru-RU"/>
    </w:rPr>
  </w:style>
  <w:style w:type="table" w:styleId="250">
    <w:name w:val="Medium Shading 2 Accent 5"/>
    <w:basedOn w:val="a3"/>
    <w:uiPriority w:val="64"/>
    <w:rsid w:val="000276FB"/>
    <w:pPr>
      <w:spacing w:after="0"/>
    </w:pPr>
    <w:rPr>
      <w:rFonts w:eastAsiaTheme="minorEastAsia" w:cstheme="minorBidi"/>
      <w:sz w:val="22"/>
      <w:szCs w:val="22"/>
      <w:lang w:eastAsia="ru-R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2CC" w:themeColor="background1"/>
      </w:rPr>
      <w:tblPr/>
      <w:tcPr>
        <w:tcBorders>
          <w:top w:val="single" w:sz="18" w:space="0" w:color="auto"/>
          <w:left w:val="nil"/>
          <w:bottom w:val="single" w:sz="18" w:space="0" w:color="auto"/>
          <w:right w:val="nil"/>
          <w:insideH w:val="nil"/>
          <w:insideV w:val="nil"/>
        </w:tcBorders>
        <w:shd w:val="clear" w:color="auto" w:fill="0563C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2CC" w:themeFill="background1"/>
      </w:tcPr>
    </w:tblStylePr>
    <w:tblStylePr w:type="firstCol">
      <w:rPr>
        <w:b/>
        <w:bCs/>
        <w:color w:val="FFF2CC" w:themeColor="background1"/>
      </w:rPr>
      <w:tblPr/>
      <w:tcPr>
        <w:tcBorders>
          <w:top w:val="nil"/>
          <w:left w:val="nil"/>
          <w:bottom w:val="single" w:sz="18" w:space="0" w:color="auto"/>
          <w:right w:val="nil"/>
          <w:insideH w:val="nil"/>
          <w:insideV w:val="nil"/>
        </w:tcBorders>
        <w:shd w:val="clear" w:color="auto" w:fill="0563C1" w:themeFill="accent5"/>
      </w:tcPr>
    </w:tblStylePr>
    <w:tblStylePr w:type="lastCol">
      <w:rPr>
        <w:b/>
        <w:bCs/>
        <w:color w:val="FFF2CC" w:themeColor="background1"/>
      </w:rPr>
      <w:tblPr/>
      <w:tcPr>
        <w:tcBorders>
          <w:left w:val="nil"/>
          <w:right w:val="nil"/>
          <w:insideH w:val="nil"/>
          <w:insideV w:val="nil"/>
        </w:tcBorders>
        <w:shd w:val="clear" w:color="auto" w:fill="0563C1" w:themeFill="accent5"/>
      </w:tcPr>
    </w:tblStylePr>
    <w:tblStylePr w:type="band1Vert">
      <w:tblPr/>
      <w:tcPr>
        <w:tcBorders>
          <w:left w:val="nil"/>
          <w:right w:val="nil"/>
          <w:insideH w:val="nil"/>
          <w:insideV w:val="nil"/>
        </w:tcBorders>
        <w:shd w:val="clear" w:color="auto" w:fill="FFE085" w:themeFill="background1" w:themeFillShade="D8"/>
      </w:tcPr>
    </w:tblStylePr>
    <w:tblStylePr w:type="band1Horz">
      <w:tblPr/>
      <w:tcPr>
        <w:shd w:val="clear" w:color="auto" w:fill="FFE085"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2CC" w:themeColor="background1"/>
      </w:rPr>
      <w:tblPr/>
      <w:tcPr>
        <w:tcBorders>
          <w:top w:val="single" w:sz="18" w:space="0" w:color="auto"/>
          <w:left w:val="nil"/>
          <w:bottom w:val="single" w:sz="18" w:space="0" w:color="auto"/>
          <w:right w:val="nil"/>
          <w:insideH w:val="nil"/>
          <w:insideV w:val="nil"/>
        </w:tcBorders>
      </w:tcPr>
    </w:tblStylePr>
  </w:style>
  <w:style w:type="character" w:styleId="afffff1">
    <w:name w:val="footnote reference"/>
    <w:basedOn w:val="a2"/>
    <w:uiPriority w:val="99"/>
    <w:semiHidden/>
    <w:unhideWhenUsed/>
    <w:rsid w:val="000276F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5712">
      <w:bodyDiv w:val="1"/>
      <w:marLeft w:val="0"/>
      <w:marRight w:val="0"/>
      <w:marTop w:val="0"/>
      <w:marBottom w:val="0"/>
      <w:divBdr>
        <w:top w:val="none" w:sz="0" w:space="0" w:color="auto"/>
        <w:left w:val="none" w:sz="0" w:space="0" w:color="auto"/>
        <w:bottom w:val="none" w:sz="0" w:space="0" w:color="auto"/>
        <w:right w:val="none" w:sz="0" w:space="0" w:color="auto"/>
      </w:divBdr>
    </w:div>
    <w:div w:id="49768917">
      <w:bodyDiv w:val="1"/>
      <w:marLeft w:val="0"/>
      <w:marRight w:val="0"/>
      <w:marTop w:val="0"/>
      <w:marBottom w:val="0"/>
      <w:divBdr>
        <w:top w:val="none" w:sz="0" w:space="0" w:color="auto"/>
        <w:left w:val="none" w:sz="0" w:space="0" w:color="auto"/>
        <w:bottom w:val="none" w:sz="0" w:space="0" w:color="auto"/>
        <w:right w:val="none" w:sz="0" w:space="0" w:color="auto"/>
      </w:divBdr>
      <w:divsChild>
        <w:div w:id="844052292">
          <w:marLeft w:val="0"/>
          <w:marRight w:val="0"/>
          <w:marTop w:val="0"/>
          <w:marBottom w:val="0"/>
          <w:divBdr>
            <w:top w:val="none" w:sz="0" w:space="0" w:color="auto"/>
            <w:left w:val="none" w:sz="0" w:space="0" w:color="auto"/>
            <w:bottom w:val="none" w:sz="0" w:space="0" w:color="auto"/>
            <w:right w:val="none" w:sz="0" w:space="0" w:color="auto"/>
          </w:divBdr>
          <w:divsChild>
            <w:div w:id="981691851">
              <w:marLeft w:val="0"/>
              <w:marRight w:val="0"/>
              <w:marTop w:val="0"/>
              <w:marBottom w:val="0"/>
              <w:divBdr>
                <w:top w:val="none" w:sz="0" w:space="0" w:color="auto"/>
                <w:left w:val="none" w:sz="0" w:space="0" w:color="auto"/>
                <w:bottom w:val="none" w:sz="0" w:space="0" w:color="auto"/>
                <w:right w:val="none" w:sz="0" w:space="0" w:color="auto"/>
              </w:divBdr>
              <w:divsChild>
                <w:div w:id="6647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1949">
          <w:blockQuote w:val="1"/>
          <w:marLeft w:val="0"/>
          <w:marRight w:val="0"/>
          <w:marTop w:val="0"/>
          <w:marBottom w:val="240"/>
          <w:divBdr>
            <w:top w:val="none" w:sz="0" w:space="0" w:color="auto"/>
            <w:left w:val="single" w:sz="24" w:space="12" w:color="DDDDDD"/>
            <w:bottom w:val="none" w:sz="0" w:space="0" w:color="auto"/>
            <w:right w:val="none" w:sz="0" w:space="0" w:color="auto"/>
          </w:divBdr>
        </w:div>
        <w:div w:id="981616941">
          <w:blockQuote w:val="1"/>
          <w:marLeft w:val="0"/>
          <w:marRight w:val="0"/>
          <w:marTop w:val="0"/>
          <w:marBottom w:val="240"/>
          <w:divBdr>
            <w:top w:val="none" w:sz="0" w:space="0" w:color="auto"/>
            <w:left w:val="single" w:sz="24" w:space="12" w:color="DDDDDD"/>
            <w:bottom w:val="none" w:sz="0" w:space="0" w:color="auto"/>
            <w:right w:val="none" w:sz="0" w:space="0" w:color="auto"/>
          </w:divBdr>
        </w:div>
        <w:div w:id="187499981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510416538">
      <w:bodyDiv w:val="1"/>
      <w:marLeft w:val="0"/>
      <w:marRight w:val="0"/>
      <w:marTop w:val="0"/>
      <w:marBottom w:val="0"/>
      <w:divBdr>
        <w:top w:val="none" w:sz="0" w:space="0" w:color="auto"/>
        <w:left w:val="none" w:sz="0" w:space="0" w:color="auto"/>
        <w:bottom w:val="none" w:sz="0" w:space="0" w:color="auto"/>
        <w:right w:val="none" w:sz="0" w:space="0" w:color="auto"/>
      </w:divBdr>
    </w:div>
    <w:div w:id="548300738">
      <w:bodyDiv w:val="1"/>
      <w:marLeft w:val="0"/>
      <w:marRight w:val="0"/>
      <w:marTop w:val="0"/>
      <w:marBottom w:val="0"/>
      <w:divBdr>
        <w:top w:val="none" w:sz="0" w:space="0" w:color="auto"/>
        <w:left w:val="none" w:sz="0" w:space="0" w:color="auto"/>
        <w:bottom w:val="none" w:sz="0" w:space="0" w:color="auto"/>
        <w:right w:val="none" w:sz="0" w:space="0" w:color="auto"/>
      </w:divBdr>
    </w:div>
    <w:div w:id="612588743">
      <w:bodyDiv w:val="1"/>
      <w:marLeft w:val="0"/>
      <w:marRight w:val="0"/>
      <w:marTop w:val="0"/>
      <w:marBottom w:val="0"/>
      <w:divBdr>
        <w:top w:val="none" w:sz="0" w:space="0" w:color="auto"/>
        <w:left w:val="none" w:sz="0" w:space="0" w:color="auto"/>
        <w:bottom w:val="none" w:sz="0" w:space="0" w:color="auto"/>
        <w:right w:val="none" w:sz="0" w:space="0" w:color="auto"/>
      </w:divBdr>
      <w:divsChild>
        <w:div w:id="222257904">
          <w:marLeft w:val="0"/>
          <w:marRight w:val="0"/>
          <w:marTop w:val="0"/>
          <w:marBottom w:val="0"/>
          <w:divBdr>
            <w:top w:val="none" w:sz="0" w:space="0" w:color="auto"/>
            <w:left w:val="none" w:sz="0" w:space="0" w:color="auto"/>
            <w:bottom w:val="none" w:sz="0" w:space="0" w:color="auto"/>
            <w:right w:val="none" w:sz="0" w:space="0" w:color="auto"/>
          </w:divBdr>
          <w:divsChild>
            <w:div w:id="1487237965">
              <w:marLeft w:val="0"/>
              <w:marRight w:val="0"/>
              <w:marTop w:val="0"/>
              <w:marBottom w:val="0"/>
              <w:divBdr>
                <w:top w:val="none" w:sz="0" w:space="0" w:color="auto"/>
                <w:left w:val="none" w:sz="0" w:space="0" w:color="auto"/>
                <w:bottom w:val="none" w:sz="0" w:space="0" w:color="auto"/>
                <w:right w:val="none" w:sz="0" w:space="0" w:color="auto"/>
              </w:divBdr>
              <w:divsChild>
                <w:div w:id="10150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2259">
      <w:bodyDiv w:val="1"/>
      <w:marLeft w:val="0"/>
      <w:marRight w:val="0"/>
      <w:marTop w:val="0"/>
      <w:marBottom w:val="0"/>
      <w:divBdr>
        <w:top w:val="none" w:sz="0" w:space="0" w:color="auto"/>
        <w:left w:val="none" w:sz="0" w:space="0" w:color="auto"/>
        <w:bottom w:val="none" w:sz="0" w:space="0" w:color="auto"/>
        <w:right w:val="none" w:sz="0" w:space="0" w:color="auto"/>
      </w:divBdr>
    </w:div>
    <w:div w:id="686104714">
      <w:bodyDiv w:val="1"/>
      <w:marLeft w:val="0"/>
      <w:marRight w:val="0"/>
      <w:marTop w:val="0"/>
      <w:marBottom w:val="0"/>
      <w:divBdr>
        <w:top w:val="none" w:sz="0" w:space="0" w:color="auto"/>
        <w:left w:val="none" w:sz="0" w:space="0" w:color="auto"/>
        <w:bottom w:val="none" w:sz="0" w:space="0" w:color="auto"/>
        <w:right w:val="none" w:sz="0" w:space="0" w:color="auto"/>
      </w:divBdr>
      <w:divsChild>
        <w:div w:id="1835225180">
          <w:marLeft w:val="0"/>
          <w:marRight w:val="0"/>
          <w:marTop w:val="0"/>
          <w:marBottom w:val="0"/>
          <w:divBdr>
            <w:top w:val="none" w:sz="0" w:space="0" w:color="auto"/>
            <w:left w:val="none" w:sz="0" w:space="0" w:color="auto"/>
            <w:bottom w:val="none" w:sz="0" w:space="0" w:color="auto"/>
            <w:right w:val="none" w:sz="0" w:space="0" w:color="auto"/>
          </w:divBdr>
          <w:divsChild>
            <w:div w:id="746073831">
              <w:marLeft w:val="0"/>
              <w:marRight w:val="0"/>
              <w:marTop w:val="0"/>
              <w:marBottom w:val="0"/>
              <w:divBdr>
                <w:top w:val="none" w:sz="0" w:space="0" w:color="auto"/>
                <w:left w:val="none" w:sz="0" w:space="0" w:color="auto"/>
                <w:bottom w:val="none" w:sz="0" w:space="0" w:color="auto"/>
                <w:right w:val="none" w:sz="0" w:space="0" w:color="auto"/>
              </w:divBdr>
              <w:divsChild>
                <w:div w:id="8003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13">
          <w:blockQuote w:val="1"/>
          <w:marLeft w:val="0"/>
          <w:marRight w:val="0"/>
          <w:marTop w:val="0"/>
          <w:marBottom w:val="240"/>
          <w:divBdr>
            <w:top w:val="none" w:sz="0" w:space="0" w:color="auto"/>
            <w:left w:val="single" w:sz="24" w:space="12" w:color="DDDDDD"/>
            <w:bottom w:val="none" w:sz="0" w:space="0" w:color="auto"/>
            <w:right w:val="none" w:sz="0" w:space="0" w:color="auto"/>
          </w:divBdr>
        </w:div>
        <w:div w:id="298995037">
          <w:blockQuote w:val="1"/>
          <w:marLeft w:val="0"/>
          <w:marRight w:val="0"/>
          <w:marTop w:val="0"/>
          <w:marBottom w:val="240"/>
          <w:divBdr>
            <w:top w:val="none" w:sz="0" w:space="0" w:color="auto"/>
            <w:left w:val="single" w:sz="24" w:space="12" w:color="DDDDDD"/>
            <w:bottom w:val="none" w:sz="0" w:space="0" w:color="auto"/>
            <w:right w:val="none" w:sz="0" w:space="0" w:color="auto"/>
          </w:divBdr>
        </w:div>
        <w:div w:id="2012099219">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853149272">
      <w:bodyDiv w:val="1"/>
      <w:marLeft w:val="0"/>
      <w:marRight w:val="0"/>
      <w:marTop w:val="0"/>
      <w:marBottom w:val="0"/>
      <w:divBdr>
        <w:top w:val="none" w:sz="0" w:space="0" w:color="auto"/>
        <w:left w:val="none" w:sz="0" w:space="0" w:color="auto"/>
        <w:bottom w:val="none" w:sz="0" w:space="0" w:color="auto"/>
        <w:right w:val="none" w:sz="0" w:space="0" w:color="auto"/>
      </w:divBdr>
    </w:div>
    <w:div w:id="903954613">
      <w:bodyDiv w:val="1"/>
      <w:marLeft w:val="0"/>
      <w:marRight w:val="0"/>
      <w:marTop w:val="0"/>
      <w:marBottom w:val="0"/>
      <w:divBdr>
        <w:top w:val="none" w:sz="0" w:space="0" w:color="auto"/>
        <w:left w:val="none" w:sz="0" w:space="0" w:color="auto"/>
        <w:bottom w:val="none" w:sz="0" w:space="0" w:color="auto"/>
        <w:right w:val="none" w:sz="0" w:space="0" w:color="auto"/>
      </w:divBdr>
    </w:div>
    <w:div w:id="907804776">
      <w:bodyDiv w:val="1"/>
      <w:marLeft w:val="0"/>
      <w:marRight w:val="0"/>
      <w:marTop w:val="0"/>
      <w:marBottom w:val="0"/>
      <w:divBdr>
        <w:top w:val="none" w:sz="0" w:space="0" w:color="auto"/>
        <w:left w:val="none" w:sz="0" w:space="0" w:color="auto"/>
        <w:bottom w:val="none" w:sz="0" w:space="0" w:color="auto"/>
        <w:right w:val="none" w:sz="0" w:space="0" w:color="auto"/>
      </w:divBdr>
    </w:div>
    <w:div w:id="942034848">
      <w:bodyDiv w:val="1"/>
      <w:marLeft w:val="0"/>
      <w:marRight w:val="0"/>
      <w:marTop w:val="0"/>
      <w:marBottom w:val="0"/>
      <w:divBdr>
        <w:top w:val="none" w:sz="0" w:space="0" w:color="auto"/>
        <w:left w:val="none" w:sz="0" w:space="0" w:color="auto"/>
        <w:bottom w:val="none" w:sz="0" w:space="0" w:color="auto"/>
        <w:right w:val="none" w:sz="0" w:space="0" w:color="auto"/>
      </w:divBdr>
    </w:div>
    <w:div w:id="1119451580">
      <w:bodyDiv w:val="1"/>
      <w:marLeft w:val="0"/>
      <w:marRight w:val="0"/>
      <w:marTop w:val="0"/>
      <w:marBottom w:val="0"/>
      <w:divBdr>
        <w:top w:val="none" w:sz="0" w:space="0" w:color="auto"/>
        <w:left w:val="none" w:sz="0" w:space="0" w:color="auto"/>
        <w:bottom w:val="none" w:sz="0" w:space="0" w:color="auto"/>
        <w:right w:val="none" w:sz="0" w:space="0" w:color="auto"/>
      </w:divBdr>
    </w:div>
    <w:div w:id="1141652081">
      <w:bodyDiv w:val="1"/>
      <w:marLeft w:val="0"/>
      <w:marRight w:val="0"/>
      <w:marTop w:val="0"/>
      <w:marBottom w:val="0"/>
      <w:divBdr>
        <w:top w:val="none" w:sz="0" w:space="0" w:color="auto"/>
        <w:left w:val="none" w:sz="0" w:space="0" w:color="auto"/>
        <w:bottom w:val="none" w:sz="0" w:space="0" w:color="auto"/>
        <w:right w:val="none" w:sz="0" w:space="0" w:color="auto"/>
      </w:divBdr>
    </w:div>
    <w:div w:id="1153526997">
      <w:bodyDiv w:val="1"/>
      <w:marLeft w:val="0"/>
      <w:marRight w:val="0"/>
      <w:marTop w:val="0"/>
      <w:marBottom w:val="0"/>
      <w:divBdr>
        <w:top w:val="none" w:sz="0" w:space="0" w:color="auto"/>
        <w:left w:val="none" w:sz="0" w:space="0" w:color="auto"/>
        <w:bottom w:val="none" w:sz="0" w:space="0" w:color="auto"/>
        <w:right w:val="none" w:sz="0" w:space="0" w:color="auto"/>
      </w:divBdr>
    </w:div>
    <w:div w:id="1167938137">
      <w:bodyDiv w:val="1"/>
      <w:marLeft w:val="0"/>
      <w:marRight w:val="0"/>
      <w:marTop w:val="0"/>
      <w:marBottom w:val="0"/>
      <w:divBdr>
        <w:top w:val="none" w:sz="0" w:space="0" w:color="auto"/>
        <w:left w:val="none" w:sz="0" w:space="0" w:color="auto"/>
        <w:bottom w:val="none" w:sz="0" w:space="0" w:color="auto"/>
        <w:right w:val="none" w:sz="0" w:space="0" w:color="auto"/>
      </w:divBdr>
    </w:div>
    <w:div w:id="1265309468">
      <w:bodyDiv w:val="1"/>
      <w:marLeft w:val="0"/>
      <w:marRight w:val="0"/>
      <w:marTop w:val="0"/>
      <w:marBottom w:val="0"/>
      <w:divBdr>
        <w:top w:val="none" w:sz="0" w:space="0" w:color="auto"/>
        <w:left w:val="none" w:sz="0" w:space="0" w:color="auto"/>
        <w:bottom w:val="none" w:sz="0" w:space="0" w:color="auto"/>
        <w:right w:val="none" w:sz="0" w:space="0" w:color="auto"/>
      </w:divBdr>
      <w:divsChild>
        <w:div w:id="293829326">
          <w:marLeft w:val="0"/>
          <w:marRight w:val="0"/>
          <w:marTop w:val="0"/>
          <w:marBottom w:val="0"/>
          <w:divBdr>
            <w:top w:val="none" w:sz="0" w:space="0" w:color="auto"/>
            <w:left w:val="none" w:sz="0" w:space="0" w:color="auto"/>
            <w:bottom w:val="none" w:sz="0" w:space="0" w:color="auto"/>
            <w:right w:val="none" w:sz="0" w:space="0" w:color="auto"/>
          </w:divBdr>
          <w:divsChild>
            <w:div w:id="1594049583">
              <w:marLeft w:val="0"/>
              <w:marRight w:val="0"/>
              <w:marTop w:val="0"/>
              <w:marBottom w:val="0"/>
              <w:divBdr>
                <w:top w:val="none" w:sz="0" w:space="0" w:color="auto"/>
                <w:left w:val="none" w:sz="0" w:space="0" w:color="auto"/>
                <w:bottom w:val="none" w:sz="0" w:space="0" w:color="auto"/>
                <w:right w:val="none" w:sz="0" w:space="0" w:color="auto"/>
              </w:divBdr>
            </w:div>
            <w:div w:id="1373308385">
              <w:marLeft w:val="0"/>
              <w:marRight w:val="0"/>
              <w:marTop w:val="0"/>
              <w:marBottom w:val="0"/>
              <w:divBdr>
                <w:top w:val="none" w:sz="0" w:space="0" w:color="auto"/>
                <w:left w:val="none" w:sz="0" w:space="0" w:color="auto"/>
                <w:bottom w:val="none" w:sz="0" w:space="0" w:color="auto"/>
                <w:right w:val="none" w:sz="0" w:space="0" w:color="auto"/>
              </w:divBdr>
            </w:div>
            <w:div w:id="554239417">
              <w:marLeft w:val="0"/>
              <w:marRight w:val="0"/>
              <w:marTop w:val="0"/>
              <w:marBottom w:val="0"/>
              <w:divBdr>
                <w:top w:val="none" w:sz="0" w:space="0" w:color="auto"/>
                <w:left w:val="none" w:sz="0" w:space="0" w:color="auto"/>
                <w:bottom w:val="none" w:sz="0" w:space="0" w:color="auto"/>
                <w:right w:val="none" w:sz="0" w:space="0" w:color="auto"/>
              </w:divBdr>
            </w:div>
            <w:div w:id="397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909">
      <w:bodyDiv w:val="1"/>
      <w:marLeft w:val="0"/>
      <w:marRight w:val="0"/>
      <w:marTop w:val="0"/>
      <w:marBottom w:val="0"/>
      <w:divBdr>
        <w:top w:val="none" w:sz="0" w:space="0" w:color="auto"/>
        <w:left w:val="none" w:sz="0" w:space="0" w:color="auto"/>
        <w:bottom w:val="none" w:sz="0" w:space="0" w:color="auto"/>
        <w:right w:val="none" w:sz="0" w:space="0" w:color="auto"/>
      </w:divBdr>
    </w:div>
    <w:div w:id="1650018922">
      <w:bodyDiv w:val="1"/>
      <w:marLeft w:val="0"/>
      <w:marRight w:val="0"/>
      <w:marTop w:val="0"/>
      <w:marBottom w:val="0"/>
      <w:divBdr>
        <w:top w:val="none" w:sz="0" w:space="0" w:color="auto"/>
        <w:left w:val="none" w:sz="0" w:space="0" w:color="auto"/>
        <w:bottom w:val="none" w:sz="0" w:space="0" w:color="auto"/>
        <w:right w:val="none" w:sz="0" w:space="0" w:color="auto"/>
      </w:divBdr>
    </w:div>
    <w:div w:id="1672444989">
      <w:bodyDiv w:val="1"/>
      <w:marLeft w:val="0"/>
      <w:marRight w:val="0"/>
      <w:marTop w:val="0"/>
      <w:marBottom w:val="0"/>
      <w:divBdr>
        <w:top w:val="none" w:sz="0" w:space="0" w:color="auto"/>
        <w:left w:val="none" w:sz="0" w:space="0" w:color="auto"/>
        <w:bottom w:val="none" w:sz="0" w:space="0" w:color="auto"/>
        <w:right w:val="none" w:sz="0" w:space="0" w:color="auto"/>
      </w:divBdr>
    </w:div>
    <w:div w:id="1783916752">
      <w:bodyDiv w:val="1"/>
      <w:marLeft w:val="0"/>
      <w:marRight w:val="0"/>
      <w:marTop w:val="0"/>
      <w:marBottom w:val="0"/>
      <w:divBdr>
        <w:top w:val="none" w:sz="0" w:space="0" w:color="auto"/>
        <w:left w:val="none" w:sz="0" w:space="0" w:color="auto"/>
        <w:bottom w:val="none" w:sz="0" w:space="0" w:color="auto"/>
        <w:right w:val="none" w:sz="0" w:space="0" w:color="auto"/>
      </w:divBdr>
      <w:divsChild>
        <w:div w:id="699547241">
          <w:marLeft w:val="0"/>
          <w:marRight w:val="0"/>
          <w:marTop w:val="0"/>
          <w:marBottom w:val="0"/>
          <w:divBdr>
            <w:top w:val="none" w:sz="0" w:space="0" w:color="auto"/>
            <w:left w:val="none" w:sz="0" w:space="0" w:color="auto"/>
            <w:bottom w:val="none" w:sz="0" w:space="0" w:color="auto"/>
            <w:right w:val="none" w:sz="0" w:space="0" w:color="auto"/>
          </w:divBdr>
        </w:div>
      </w:divsChild>
    </w:div>
    <w:div w:id="1802725047">
      <w:bodyDiv w:val="1"/>
      <w:marLeft w:val="0"/>
      <w:marRight w:val="0"/>
      <w:marTop w:val="0"/>
      <w:marBottom w:val="0"/>
      <w:divBdr>
        <w:top w:val="none" w:sz="0" w:space="0" w:color="auto"/>
        <w:left w:val="none" w:sz="0" w:space="0" w:color="auto"/>
        <w:bottom w:val="none" w:sz="0" w:space="0" w:color="auto"/>
        <w:right w:val="none" w:sz="0" w:space="0" w:color="auto"/>
      </w:divBdr>
    </w:div>
    <w:div w:id="1809206416">
      <w:bodyDiv w:val="1"/>
      <w:marLeft w:val="0"/>
      <w:marRight w:val="0"/>
      <w:marTop w:val="0"/>
      <w:marBottom w:val="0"/>
      <w:divBdr>
        <w:top w:val="none" w:sz="0" w:space="0" w:color="auto"/>
        <w:left w:val="none" w:sz="0" w:space="0" w:color="auto"/>
        <w:bottom w:val="none" w:sz="0" w:space="0" w:color="auto"/>
        <w:right w:val="none" w:sz="0" w:space="0" w:color="auto"/>
      </w:divBdr>
      <w:divsChild>
        <w:div w:id="2048870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633929">
      <w:bodyDiv w:val="1"/>
      <w:marLeft w:val="0"/>
      <w:marRight w:val="0"/>
      <w:marTop w:val="0"/>
      <w:marBottom w:val="0"/>
      <w:divBdr>
        <w:top w:val="none" w:sz="0" w:space="0" w:color="auto"/>
        <w:left w:val="none" w:sz="0" w:space="0" w:color="auto"/>
        <w:bottom w:val="none" w:sz="0" w:space="0" w:color="auto"/>
        <w:right w:val="none" w:sz="0" w:space="0" w:color="auto"/>
      </w:divBdr>
    </w:div>
    <w:div w:id="1843348352">
      <w:bodyDiv w:val="1"/>
      <w:marLeft w:val="0"/>
      <w:marRight w:val="0"/>
      <w:marTop w:val="0"/>
      <w:marBottom w:val="0"/>
      <w:divBdr>
        <w:top w:val="none" w:sz="0" w:space="0" w:color="auto"/>
        <w:left w:val="none" w:sz="0" w:space="0" w:color="auto"/>
        <w:bottom w:val="none" w:sz="0" w:space="0" w:color="auto"/>
        <w:right w:val="none" w:sz="0" w:space="0" w:color="auto"/>
      </w:divBdr>
    </w:div>
    <w:div w:id="2003508929">
      <w:bodyDiv w:val="1"/>
      <w:marLeft w:val="0"/>
      <w:marRight w:val="0"/>
      <w:marTop w:val="0"/>
      <w:marBottom w:val="0"/>
      <w:divBdr>
        <w:top w:val="none" w:sz="0" w:space="0" w:color="auto"/>
        <w:left w:val="none" w:sz="0" w:space="0" w:color="auto"/>
        <w:bottom w:val="none" w:sz="0" w:space="0" w:color="auto"/>
        <w:right w:val="none" w:sz="0" w:space="0" w:color="auto"/>
      </w:divBdr>
    </w:div>
    <w:div w:id="2070879415">
      <w:bodyDiv w:val="1"/>
      <w:marLeft w:val="0"/>
      <w:marRight w:val="0"/>
      <w:marTop w:val="0"/>
      <w:marBottom w:val="0"/>
      <w:divBdr>
        <w:top w:val="none" w:sz="0" w:space="0" w:color="auto"/>
        <w:left w:val="none" w:sz="0" w:space="0" w:color="auto"/>
        <w:bottom w:val="none" w:sz="0" w:space="0" w:color="auto"/>
        <w:right w:val="none" w:sz="0" w:space="0" w:color="auto"/>
      </w:divBdr>
      <w:divsChild>
        <w:div w:id="105736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062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1001fonts.com/crimson-font.html" TargetMode="External"/><Relationship Id="rId21" Type="http://schemas.openxmlformats.org/officeDocument/2006/relationships/hyperlink" Target="https://www.dmsguild.com/browse.php?author=Laura%20Hirsbrunner" TargetMode="External"/><Relationship Id="rId42" Type="http://schemas.openxmlformats.org/officeDocument/2006/relationships/image" Target="media/image24.png"/><Relationship Id="rId47" Type="http://schemas.openxmlformats.org/officeDocument/2006/relationships/hyperlink" Target="http://www.addbalance.com/word/developertab.htm#Controls" TargetMode="External"/><Relationship Id="rId63" Type="http://schemas.microsoft.com/office/2007/relationships/hdphoto" Target="media/hdphoto3.wdp"/><Relationship Id="rId68" Type="http://schemas.openxmlformats.org/officeDocument/2006/relationships/image" Target="media/image41.jpe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s://support.office.com/en-us/article/change-a-theme-and-make-it-the-default-in-word-or-excel-c846f997-968e-4daa-b2d4-42bd2afef904" TargetMode="External"/><Relationship Id="rId133" Type="http://schemas.openxmlformats.org/officeDocument/2006/relationships/hyperlink" Target="https://cyborgsandmages.wordpress.com/" TargetMode="External"/><Relationship Id="rId138" Type="http://schemas.openxmlformats.org/officeDocument/2006/relationships/hyperlink" Target="https://www.patreon.com/palikhov" TargetMode="External"/><Relationship Id="rId16" Type="http://schemas.openxmlformats.org/officeDocument/2006/relationships/image" Target="media/image5.png"/><Relationship Id="rId107" Type="http://schemas.openxmlformats.org/officeDocument/2006/relationships/hyperlink" Target="https://support.microsoft.com/en-us/office/quick-parts-4ffef7c5-7596-4e95-9faf-41c771847a7b" TargetMode="External"/><Relationship Id="rId11" Type="http://schemas.openxmlformats.org/officeDocument/2006/relationships/header" Target="header2.xml"/><Relationship Id="rId32" Type="http://schemas.openxmlformats.org/officeDocument/2006/relationships/hyperlink" Target="https://www.dmsguild.com/product/267467/DMs-Guild-Creator-Resource--Style-Guide-Resources?affiliate_id=1650578" TargetMode="External"/><Relationship Id="rId37" Type="http://schemas.openxmlformats.org/officeDocument/2006/relationships/image" Target="media/image20.png"/><Relationship Id="rId53" Type="http://schemas.openxmlformats.org/officeDocument/2006/relationships/image" Target="media/image29.png"/><Relationship Id="rId58" Type="http://schemas.microsoft.com/office/2007/relationships/hdphoto" Target="media/hdphoto2.wdp"/><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hyperlink" Target="https://www.dmsguild.com/browse.php?author=Nathana%C3%ABl%20Roux" TargetMode="External"/><Relationship Id="rId123" Type="http://schemas.openxmlformats.org/officeDocument/2006/relationships/hyperlink" Target="https://www.1001fonts.com/varela-round-font.html" TargetMode="External"/><Relationship Id="rId128" Type="http://schemas.openxmlformats.org/officeDocument/2006/relationships/hyperlink" Target="https://www.1001fonts.com/enchanted-land-font.html" TargetMode="External"/><Relationship Id="rId144" Type="http://schemas.microsoft.com/office/2007/relationships/hdphoto" Target="media/hdphoto5.wdp"/><Relationship Id="rId5" Type="http://schemas.openxmlformats.org/officeDocument/2006/relationships/image" Target="media/image1.png"/><Relationship Id="rId90" Type="http://schemas.openxmlformats.org/officeDocument/2006/relationships/image" Target="media/image63.png"/><Relationship Id="rId95" Type="http://schemas.openxmlformats.org/officeDocument/2006/relationships/image" Target="media/image67.png"/><Relationship Id="rId22" Type="http://schemas.openxmlformats.org/officeDocument/2006/relationships/hyperlink" Target="https://www.dmsguild.com/product/249157/InDesign-Templates-and-Beginners-Guide?affiliate_id=759617" TargetMode="External"/><Relationship Id="rId27" Type="http://schemas.openxmlformats.org/officeDocument/2006/relationships/image" Target="media/image12.jpe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image" Target="media/image37.png"/><Relationship Id="rId69" Type="http://schemas.openxmlformats.org/officeDocument/2006/relationships/image" Target="media/image42.jpeg"/><Relationship Id="rId113" Type="http://schemas.openxmlformats.org/officeDocument/2006/relationships/hyperlink" Target="https://support.microsoft.com/en-us/office/apply-themes-55922445-1629-4a9f-ae63-1e2c1f295fdf" TargetMode="External"/><Relationship Id="rId118" Type="http://schemas.openxmlformats.org/officeDocument/2006/relationships/hyperlink" Target="https://www.1001fonts.com/vollkorn-font.html" TargetMode="External"/><Relationship Id="rId134" Type="http://schemas.openxmlformats.org/officeDocument/2006/relationships/hyperlink" Target="https://discord.gg/xRCsKBQ" TargetMode="External"/><Relationship Id="rId139" Type="http://schemas.openxmlformats.org/officeDocument/2006/relationships/hyperlink" Target="https://www.twitch.tv/palikhov" TargetMode="External"/><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addbalance.com/usersguide/templates.htm" TargetMode="External"/><Relationship Id="rId59" Type="http://schemas.openxmlformats.org/officeDocument/2006/relationships/image" Target="media/image33.png"/><Relationship Id="rId67" Type="http://schemas.openxmlformats.org/officeDocument/2006/relationships/image" Target="media/image40.jpeg"/><Relationship Id="rId103" Type="http://schemas.openxmlformats.org/officeDocument/2006/relationships/hyperlink" Target="https://www.dmsguild.com/product/311458/Simple-5E-Microsoft-Word-Template--Beginners-Guide?affiliate_id=759617" TargetMode="External"/><Relationship Id="rId108" Type="http://schemas.openxmlformats.org/officeDocument/2006/relationships/hyperlink" Target="https://versitas.com/blog/using-building-blocks-word/" TargetMode="External"/><Relationship Id="rId116" Type="http://schemas.openxmlformats.org/officeDocument/2006/relationships/hyperlink" Target="https://www.1001fonts.com/rosario-font.html" TargetMode="External"/><Relationship Id="rId124" Type="http://schemas.openxmlformats.org/officeDocument/2006/relationships/hyperlink" Target="https://www.myfonts.com/fonts/emigre/mrs-eaves-ot/?refby=1001fonts" TargetMode="External"/><Relationship Id="rId129" Type="http://schemas.openxmlformats.org/officeDocument/2006/relationships/hyperlink" Target="https://www.1001fonts.com/seven-swordsmen-bb-font.html" TargetMode="External"/><Relationship Id="rId137" Type="http://schemas.openxmlformats.org/officeDocument/2006/relationships/hyperlink" Target="https://www.facebook.com/a.v.palikhov" TargetMode="External"/><Relationship Id="rId20" Type="http://schemas.openxmlformats.org/officeDocument/2006/relationships/hyperlink" Target="https://www.dmsguild.com/product/311458/Simple-5E-Microsoft-Word-Template--Beginners-Guide?affiliate_id=759617" TargetMode="External"/><Relationship Id="rId41" Type="http://schemas.openxmlformats.org/officeDocument/2006/relationships/image" Target="media/image23.png"/><Relationship Id="rId54" Type="http://schemas.openxmlformats.org/officeDocument/2006/relationships/hyperlink" Target="http://www.addbalance.com/usersguide/autotextautocorrect.htm" TargetMode="External"/><Relationship Id="rId62" Type="http://schemas.openxmlformats.org/officeDocument/2006/relationships/image" Target="media/image36.png"/><Relationship Id="rId70" Type="http://schemas.openxmlformats.org/officeDocument/2006/relationships/image" Target="media/image43.jpe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8.png"/><Relationship Id="rId111" Type="http://schemas.openxmlformats.org/officeDocument/2006/relationships/hyperlink" Target="https://support.office.com/en-us/article/change-a-theme-and-make-it-the-default-in-word-or-excel-c846f997-968e-4daa-b2d4-42bd2afef904" TargetMode="External"/><Relationship Id="rId132" Type="http://schemas.openxmlformats.org/officeDocument/2006/relationships/hyperlink" Target="https://vk.com/cyborgsandmages" TargetMode="External"/><Relationship Id="rId140" Type="http://schemas.openxmlformats.org/officeDocument/2006/relationships/hyperlink" Target="https://www.dmsguild.com/browse.php?author=Anton%20Palikhov"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hyperlink" Target="https://www.dmsguild.com/browse.php?author=Nathana%C3%ABl%20Roux" TargetMode="External"/><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yperlink" Target="http://www.addbalance.com/usersguide/autotextautocorrect.htm" TargetMode="External"/><Relationship Id="rId57" Type="http://schemas.openxmlformats.org/officeDocument/2006/relationships/image" Target="media/image32.png"/><Relationship Id="rId106" Type="http://schemas.openxmlformats.org/officeDocument/2006/relationships/hyperlink" Target="https://support.microsoft.com/en-us/office/use-quick-parts-and-autotext-in-word-7a527697-058f-4967-b8f1-aae0774e4813?ui=en-us&amp;rs=en-us&amp;ad=us" TargetMode="External"/><Relationship Id="rId114" Type="http://schemas.openxmlformats.org/officeDocument/2006/relationships/hyperlink" Target="https://support.microsoft.com/en-us/office/change-a-theme-and-make-it-the-default-in-word-or-excel-c846f997-968e-4daa-b2d4-42bd2afef904" TargetMode="External"/><Relationship Id="rId119" Type="http://schemas.openxmlformats.org/officeDocument/2006/relationships/hyperlink" Target="https://www.1001fonts.com/andada-font.html" TargetMode="External"/><Relationship Id="rId127" Type="http://schemas.openxmlformats.org/officeDocument/2006/relationships/hyperlink" Target="https://www.1001fonts.com/cup-and-talon-font.html" TargetMode="External"/><Relationship Id="rId10" Type="http://schemas.openxmlformats.org/officeDocument/2006/relationships/header" Target="header1.xml"/><Relationship Id="rId31" Type="http://schemas.openxmlformats.org/officeDocument/2006/relationships/hyperlink" Target="https://www.dmsguild.com/product/267467/DMs-Guild-Creator-Resource--Style-Guide-Resources?affiliate_id=1650578" TargetMode="External"/><Relationship Id="rId44" Type="http://schemas.openxmlformats.org/officeDocument/2006/relationships/image" Target="media/image26.png"/><Relationship Id="rId52" Type="http://schemas.openxmlformats.org/officeDocument/2006/relationships/image" Target="media/image28.gif"/><Relationship Id="rId60" Type="http://schemas.openxmlformats.org/officeDocument/2006/relationships/image" Target="media/image34.png"/><Relationship Id="rId65" Type="http://schemas.openxmlformats.org/officeDocument/2006/relationships/image" Target="media/image38.jpe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hyperlink" Target="https://1drv.ms/u/s!Atcrhwwo1lBAy8lXRVb_Y_TQBabt4g?e=WYdWz9" TargetMode="External"/><Relationship Id="rId101" Type="http://schemas.openxmlformats.org/officeDocument/2006/relationships/hyperlink" Target="https://www.dmsguild.com/product/249157/InDesign-Templates-and-Beginners-Guide?affiliate_id=759617" TargetMode="External"/><Relationship Id="rId122" Type="http://schemas.openxmlformats.org/officeDocument/2006/relationships/hyperlink" Target="https://www.1001fonts.com/lora-font.html" TargetMode="External"/><Relationship Id="rId130" Type="http://schemas.openxmlformats.org/officeDocument/2006/relationships/hyperlink" Target="https://1drv.ms/x/s!Atcrhwwo1lBAyss0i59Og5LJQlERTA?e=KaoF1T" TargetMode="External"/><Relationship Id="rId135" Type="http://schemas.openxmlformats.org/officeDocument/2006/relationships/hyperlink" Target="mailto:palant.stagar@outlook.com" TargetMode="External"/><Relationship Id="rId143" Type="http://schemas.openxmlformats.org/officeDocument/2006/relationships/image" Target="media/image73.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2.png"/><Relationship Id="rId109" Type="http://schemas.openxmlformats.org/officeDocument/2006/relationships/hyperlink" Target="https://versitas.com/blog/building-blocks-word/" TargetMode="External"/><Relationship Id="rId34" Type="http://schemas.openxmlformats.org/officeDocument/2006/relationships/image" Target="media/image17.png"/><Relationship Id="rId50" Type="http://schemas.openxmlformats.org/officeDocument/2006/relationships/hyperlink" Target="http://wordmvp.com/FAQs/Formatting/TameAutoFormat.htm" TargetMode="External"/><Relationship Id="rId55" Type="http://schemas.openxmlformats.org/officeDocument/2006/relationships/image" Target="media/image30.jpe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hyperlink" Target="https://www.dmsguild.com/browse.php?author=Laura%20Hirsbrunner" TargetMode="External"/><Relationship Id="rId120" Type="http://schemas.openxmlformats.org/officeDocument/2006/relationships/hyperlink" Target="https://www.1001fonts.com/merriweather-font.html" TargetMode="External"/><Relationship Id="rId125" Type="http://schemas.openxmlformats.org/officeDocument/2006/relationships/hyperlink" Target="https://www.1001fonts.com/informal-fonts.html" TargetMode="External"/><Relationship Id="rId141" Type="http://schemas.openxmlformats.org/officeDocument/2006/relationships/image" Target="media/image71.png"/><Relationship Id="rId146" Type="http://schemas.openxmlformats.org/officeDocument/2006/relationships/glossaryDocument" Target="glossary/document.xml"/><Relationship Id="rId7" Type="http://schemas.openxmlformats.org/officeDocument/2006/relationships/webSettings" Target="web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microsoft.com/office/2007/relationships/hdphoto" Target="media/hdphoto1.wdp"/><Relationship Id="rId45" Type="http://schemas.openxmlformats.org/officeDocument/2006/relationships/hyperlink" Target="https://support.office.com/en-us/article/Field-codes-AutoText-field-47082137-225a-4d9e-b74a-5faf6a5f69cb?ui=en-US&amp;rs=en-US&amp;ad=US" TargetMode="External"/><Relationship Id="rId66" Type="http://schemas.openxmlformats.org/officeDocument/2006/relationships/image" Target="media/image39.jpeg"/><Relationship Id="rId87" Type="http://schemas.openxmlformats.org/officeDocument/2006/relationships/image" Target="media/image60.png"/><Relationship Id="rId110" Type="http://schemas.openxmlformats.org/officeDocument/2006/relationships/hyperlink" Target="https://support.office.com/en-us/article/change-a-theme-and-make-it-the-default-in-word-or-excel-c846f997-968e-4daa-b2d4-42bd2afef904" TargetMode="External"/><Relationship Id="rId115" Type="http://schemas.openxmlformats.org/officeDocument/2006/relationships/hyperlink" Target="https://www.pcworld.com/article/260668/10_microsoft_word_style_secrets.html" TargetMode="External"/><Relationship Id="rId131" Type="http://schemas.openxmlformats.org/officeDocument/2006/relationships/hyperlink" Target="https://www.facebook.com/Cyborgs-and-Mages-101450734568540" TargetMode="External"/><Relationship Id="rId136" Type="http://schemas.openxmlformats.org/officeDocument/2006/relationships/hyperlink" Target="https://palikhov.wordpress.com" TargetMode="External"/><Relationship Id="rId61" Type="http://schemas.openxmlformats.org/officeDocument/2006/relationships/image" Target="media/image35.png"/><Relationship Id="rId82" Type="http://schemas.openxmlformats.org/officeDocument/2006/relationships/image" Target="media/image55.png"/><Relationship Id="rId19" Type="http://schemas.openxmlformats.org/officeDocument/2006/relationships/image" Target="media/image8.emf"/><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1.jpeg"/><Relationship Id="rId77" Type="http://schemas.openxmlformats.org/officeDocument/2006/relationships/image" Target="media/image50.png"/><Relationship Id="rId100" Type="http://schemas.openxmlformats.org/officeDocument/2006/relationships/hyperlink" Target="https://1drv.ms/u/s!Atcrhwwo1lBAy8lVLx2a-TYu5iY_ew?e=gc33lz" TargetMode="External"/><Relationship Id="rId105" Type="http://schemas.openxmlformats.org/officeDocument/2006/relationships/hyperlink" Target="https://guides.lib.umich.edu/c.php?g=283073&amp;p=1886003" TargetMode="External"/><Relationship Id="rId126" Type="http://schemas.openxmlformats.org/officeDocument/2006/relationships/hyperlink" Target="https://www.1001fonts.com/trickster-font.html" TargetMode="External"/><Relationship Id="rId14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hyperlink" Target="http://www.addbalance.com/usersguide/templates.htm" TargetMode="External"/><Relationship Id="rId72" Type="http://schemas.openxmlformats.org/officeDocument/2006/relationships/image" Target="media/image45.png"/><Relationship Id="rId93" Type="http://schemas.microsoft.com/office/2007/relationships/hdphoto" Target="media/hdphoto4.wdp"/><Relationship Id="rId98" Type="http://schemas.openxmlformats.org/officeDocument/2006/relationships/image" Target="media/image70.png"/><Relationship Id="rId121" Type="http://schemas.openxmlformats.org/officeDocument/2006/relationships/hyperlink" Target="https://www.1001fonts.com/merriweather-sans-font.html" TargetMode="External"/><Relationship Id="rId142" Type="http://schemas.openxmlformats.org/officeDocument/2006/relationships/image" Target="media/image72.jpe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G:\Palant\Onedrive\TRPG\ZZ_TOOLS\0_DEVELOPMENT\0000_TEMPLATE\TEMPLATE%20EDITING%20V04.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3A2F8E395C2D497288CB7FFE1A467E8B"/>
        <w:category>
          <w:name w:val="Загальні"/>
          <w:gallery w:val="placeholder"/>
        </w:category>
        <w:types>
          <w:type w:val="bbPlcHdr"/>
        </w:types>
        <w:behaviors>
          <w:behavior w:val="content"/>
        </w:behaviors>
        <w:guid w:val="{F3BAD092-7B21-43AA-AA08-73A8202C4D59}"/>
      </w:docPartPr>
      <w:docPartBody>
        <w:p w:rsidR="003C74C9" w:rsidRDefault="004F7BA4">
          <w:pPr>
            <w:pStyle w:val="3A2F8E395C2D497288CB7FFE1A467E8B"/>
          </w:pPr>
          <w:r w:rsidRPr="005A60AE">
            <w:rPr>
              <w:rStyle w:val="a3"/>
            </w:rPr>
            <w:t>[Назва]</w:t>
          </w:r>
        </w:p>
      </w:docPartBody>
    </w:docPart>
    <w:docPart>
      <w:docPartPr>
        <w:name w:val="6CD9254DE6A24FAB82FAC281F3AE571F"/>
        <w:category>
          <w:name w:val="Загальні"/>
          <w:gallery w:val="placeholder"/>
        </w:category>
        <w:types>
          <w:type w:val="bbPlcHdr"/>
        </w:types>
        <w:behaviors>
          <w:behavior w:val="content"/>
        </w:behaviors>
        <w:guid w:val="{6693CCEE-397F-44B1-B142-4B1A62D229E4}"/>
      </w:docPartPr>
      <w:docPartBody>
        <w:p w:rsidR="003C74C9" w:rsidRDefault="004F7BA4">
          <w:pPr>
            <w:pStyle w:val="6CD9254DE6A24FAB82FAC281F3AE571F"/>
          </w:pPr>
          <w:r w:rsidRPr="005A60AE">
            <w:rPr>
              <w:rStyle w:val="a3"/>
            </w:rPr>
            <w:t>[Тема]</w:t>
          </w:r>
        </w:p>
      </w:docPartBody>
    </w:docPart>
    <w:docPart>
      <w:docPartPr>
        <w:name w:val="7A30BDDF0354484D999E424A37487FCA"/>
        <w:category>
          <w:name w:val="Загальні"/>
          <w:gallery w:val="placeholder"/>
        </w:category>
        <w:types>
          <w:type w:val="bbPlcHdr"/>
        </w:types>
        <w:behaviors>
          <w:behavior w:val="content"/>
        </w:behaviors>
        <w:guid w:val="{44DAC6A6-FDE2-47B0-B8C0-AD43217A7D59}"/>
      </w:docPartPr>
      <w:docPartBody>
        <w:p w:rsidR="003C74C9" w:rsidRDefault="004F7BA4">
          <w:pPr>
            <w:pStyle w:val="7A30BDDF0354484D999E424A37487FCA"/>
          </w:pPr>
          <w:r w:rsidRPr="005A60AE">
            <w:rPr>
              <w:rStyle w:val="a3"/>
            </w:rPr>
            <w:t>[Автор]</w:t>
          </w:r>
        </w:p>
      </w:docPartBody>
    </w:docPart>
    <w:docPart>
      <w:docPartPr>
        <w:name w:val="CABC1C0A0E3A4B9881AC86A1EB686BC2"/>
        <w:category>
          <w:name w:val="Загальні"/>
          <w:gallery w:val="placeholder"/>
        </w:category>
        <w:types>
          <w:type w:val="bbPlcHdr"/>
        </w:types>
        <w:behaviors>
          <w:behavior w:val="content"/>
        </w:behaviors>
        <w:guid w:val="{8281586F-E73E-431D-B9A9-58EBFF62B3E4}"/>
      </w:docPartPr>
      <w:docPartBody>
        <w:p w:rsidR="003C74C9" w:rsidRDefault="004F7BA4">
          <w:pPr>
            <w:pStyle w:val="CABC1C0A0E3A4B9881AC86A1EB686BC2"/>
          </w:pPr>
          <w:r w:rsidRPr="005A60AE">
            <w:rPr>
              <w:rStyle w:val="a3"/>
            </w:rPr>
            <w:t>[Автор]</w:t>
          </w:r>
        </w:p>
      </w:docPartBody>
    </w:docPart>
    <w:docPart>
      <w:docPartPr>
        <w:name w:val="D7394B1F9D6B404E96A82BDF505CE844"/>
        <w:category>
          <w:name w:val="Загальні"/>
          <w:gallery w:val="placeholder"/>
        </w:category>
        <w:types>
          <w:type w:val="bbPlcHdr"/>
        </w:types>
        <w:behaviors>
          <w:behavior w:val="content"/>
        </w:behaviors>
        <w:guid w:val="{A5750848-745D-4DAD-8DB2-084E89DF3B9C}"/>
      </w:docPartPr>
      <w:docPartBody>
        <w:p w:rsidR="00BC1F6C" w:rsidRDefault="001C164E" w:rsidP="001C164E">
          <w:pPr>
            <w:pStyle w:val="D7394B1F9D6B404E96A82BDF505CE844"/>
          </w:pPr>
          <w:r w:rsidRPr="005A60AE">
            <w:rPr>
              <w:rStyle w:val="a3"/>
            </w:rPr>
            <w:t>[Назва]</w:t>
          </w:r>
        </w:p>
      </w:docPartBody>
    </w:docPart>
    <w:docPart>
      <w:docPartPr>
        <w:name w:val="E6E39889D7DB4415B328A1842B4FADEF"/>
        <w:category>
          <w:name w:val="Загальні"/>
          <w:gallery w:val="placeholder"/>
        </w:category>
        <w:types>
          <w:type w:val="bbPlcHdr"/>
        </w:types>
        <w:behaviors>
          <w:behavior w:val="content"/>
        </w:behaviors>
        <w:guid w:val="{F12338C3-5E01-4C63-AE4C-D231D68892FA}"/>
      </w:docPartPr>
      <w:docPartBody>
        <w:p w:rsidR="00BC1F6C" w:rsidRDefault="001C164E" w:rsidP="001C164E">
          <w:pPr>
            <w:pStyle w:val="E6E39889D7DB4415B328A1842B4FADEF"/>
          </w:pPr>
          <w:r w:rsidRPr="005A60AE">
            <w:rPr>
              <w:rStyle w:val="a3"/>
            </w:rPr>
            <w:t>[Тема]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ヒラギノ角ゴ Pro W3">
    <w:altName w:val="Yu Gothic"/>
    <w:charset w:val="80"/>
    <w:family w:val="auto"/>
    <w:pitch w:val="variable"/>
    <w:sig w:usb0="E00002FF" w:usb1="7AC7FFFF" w:usb2="00000012" w:usb3="00000000" w:csb0="0002000D" w:csb1="00000000"/>
  </w:font>
  <w:font w:name="Garamond">
    <w:panose1 w:val="020204040303010108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Black Chancery">
    <w:panose1 w:val="00000000000000000000"/>
    <w:charset w:val="00"/>
    <w:family w:val="auto"/>
    <w:pitch w:val="variable"/>
    <w:sig w:usb0="00000087" w:usb1="00000000" w:usb2="00000000" w:usb3="00000000" w:csb0="0000001B" w:csb1="00000000"/>
  </w:font>
  <w:font w:name="EB Garamond SemiBold">
    <w:panose1 w:val="00000700000000000000"/>
    <w:charset w:val="CC"/>
    <w:family w:val="auto"/>
    <w:pitch w:val="variable"/>
    <w:sig w:usb0="E00002FF" w:usb1="5201E4FB" w:usb2="00000028" w:usb3="00000000" w:csb0="0000019F" w:csb1="00000000"/>
  </w:font>
  <w:font w:name="Philosopher">
    <w:panose1 w:val="00000500000000000000"/>
    <w:charset w:val="CC"/>
    <w:family w:val="auto"/>
    <w:pitch w:val="variable"/>
    <w:sig w:usb0="20000207" w:usb1="00000000" w:usb2="00000000" w:usb3="00000000" w:csb0="00000115"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EB Garamond ExtraBold">
    <w:panose1 w:val="00000900000000000000"/>
    <w:charset w:val="CC"/>
    <w:family w:val="auto"/>
    <w:pitch w:val="variable"/>
    <w:sig w:usb0="E00002FF" w:usb1="5201E4FB" w:usb2="00000028" w:usb3="00000000" w:csb0="0000019F" w:csb1="00000000"/>
  </w:font>
  <w:font w:name="Alegreya Sans">
    <w:panose1 w:val="00000500000000000000"/>
    <w:charset w:val="CC"/>
    <w:family w:val="auto"/>
    <w:pitch w:val="variable"/>
    <w:sig w:usb0="6000028F"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Calligrapher">
    <w:panose1 w:val="00000000000000000000"/>
    <w:charset w:val="00"/>
    <w:family w:val="auto"/>
    <w:pitch w:val="variable"/>
    <w:sig w:usb0="00000083" w:usb1="00000000" w:usb2="00000000" w:usb3="00000000" w:csb0="00000009" w:csb1="00000000"/>
  </w:font>
  <w:font w:name="Monotype Corsiva">
    <w:panose1 w:val="03010101010201010101"/>
    <w:charset w:val="CC"/>
    <w:family w:val="script"/>
    <w:pitch w:val="variable"/>
    <w:sig w:usb0="00000287" w:usb1="00000000" w:usb2="00000000" w:usb3="00000000" w:csb0="0000009F" w:csb1="00000000"/>
  </w:font>
  <w:font w:name="Source Sans Pro">
    <w:panose1 w:val="020B0503030403020204"/>
    <w:charset w:val="CC"/>
    <w:family w:val="swiss"/>
    <w:pitch w:val="variable"/>
    <w:sig w:usb0="600002F7" w:usb1="02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Lombardina Initial Two">
    <w:panose1 w:val="02000400000000000000"/>
    <w:charset w:val="CC"/>
    <w:family w:val="auto"/>
    <w:pitch w:val="variable"/>
    <w:sig w:usb0="80000203" w:usb1="10002048" w:usb2="00000000" w:usb3="00000000" w:csb0="00000005" w:csb1="00000000"/>
  </w:font>
  <w:font w:name="Book Antiqua">
    <w:panose1 w:val="02040602050305030304"/>
    <w:charset w:val="CC"/>
    <w:family w:val="roman"/>
    <w:pitch w:val="variable"/>
    <w:sig w:usb0="00000287" w:usb1="00000000" w:usb2="00000000" w:usb3="00000000" w:csb0="0000009F" w:csb1="00000000"/>
  </w:font>
  <w:font w:name="Fourth-Edition Dings">
    <w:panose1 w:val="02000500000000000000"/>
    <w:charset w:val="00"/>
    <w:family w:val="auto"/>
    <w:pitch w:val="variable"/>
    <w:sig w:usb0="800000A7" w:usb1="5000004A" w:usb2="00000000" w:usb3="00000000" w:csb0="00000001" w:csb1="00000000"/>
  </w:font>
  <w:font w:name="Gill Sans">
    <w:altName w:val="Times New Roman"/>
    <w:charset w:val="00"/>
    <w:family w:val="auto"/>
    <w:pitch w:val="variable"/>
    <w:sig w:usb0="00000000" w:usb1="00000000" w:usb2="00000000" w:usb3="00000000" w:csb0="000001F7" w:csb1="00000000"/>
  </w:font>
  <w:font w:name="Segoe UI Emoji">
    <w:panose1 w:val="020B0502040204020203"/>
    <w:charset w:val="00"/>
    <w:family w:val="swiss"/>
    <w:pitch w:val="variable"/>
    <w:sig w:usb0="00000003" w:usb1="02000000" w:usb2="00000000" w:usb3="00000000" w:csb0="00000001" w:csb1="00000000"/>
  </w:font>
  <w:font w:name="Alegreya SC">
    <w:panose1 w:val="00000500000000000000"/>
    <w:charset w:val="CC"/>
    <w:family w:val="auto"/>
    <w:pitch w:val="variable"/>
    <w:sig w:usb0="6000028F" w:usb1="00000003" w:usb2="00000000" w:usb3="00000000" w:csb0="0000019F" w:csb1="00000000"/>
  </w:font>
  <w:font w:name="Scala Sans Cyrillic">
    <w:panose1 w:val="020B0504030101020102"/>
    <w:charset w:val="00"/>
    <w:family w:val="swiss"/>
    <w:pitch w:val="variable"/>
    <w:sig w:usb0="A00002FF" w:usb1="4000E05B" w:usb2="00000000" w:usb3="00000000" w:csb0="00000093" w:csb1="00000000"/>
  </w:font>
  <w:font w:name="ScalaSans Caps">
    <w:panose1 w:val="02000503040000020004"/>
    <w:charset w:val="00"/>
    <w:family w:val="auto"/>
    <w:pitch w:val="variable"/>
    <w:sig w:usb0="80000023" w:usb1="00000000" w:usb2="00000000" w:usb3="00000000" w:csb0="00000001" w:csb1="00000000"/>
  </w:font>
  <w:font w:name="Bookmania">
    <w:panose1 w:val="02000503070000020003"/>
    <w:charset w:val="00"/>
    <w:family w:val="auto"/>
    <w:pitch w:val="variable"/>
    <w:sig w:usb0="A00000EF" w:usb1="5000204B" w:usb2="00000000" w:usb3="00000000" w:csb0="00000093" w:csb1="00000000"/>
  </w:font>
  <w:font w:name="FontAwesome">
    <w:panose1 w:val="00000000000000000000"/>
    <w:charset w:val="00"/>
    <w:family w:val="auto"/>
    <w:pitch w:val="variable"/>
    <w:sig w:usb0="00000003" w:usb1="00000000" w:usb2="00000000" w:usb3="00000000" w:csb0="00000001" w:csb1="00000000"/>
  </w:font>
  <w:font w:name="Mrs Eaves Serif Cyrillic">
    <w:panose1 w:val="02000603080000020004"/>
    <w:charset w:val="00"/>
    <w:family w:val="auto"/>
    <w:pitch w:val="variable"/>
    <w:sig w:usb0="800002AF" w:usb1="5000204A" w:usb2="00000000" w:usb3="00000000" w:csb0="00000001" w:csb1="00000000"/>
  </w:font>
  <w:font w:name="Lato">
    <w:panose1 w:val="020F0502020204030203"/>
    <w:charset w:val="00"/>
    <w:family w:val="swiss"/>
    <w:pitch w:val="variable"/>
    <w:sig w:usb0="E10002FF" w:usb1="5000ECFF" w:usb2="00000021" w:usb3="00000000" w:csb0="0000019F" w:csb1="00000000"/>
  </w:font>
  <w:font w:name="Herculanum">
    <w:panose1 w:val="02000505000000020004"/>
    <w:charset w:val="00"/>
    <w:family w:val="auto"/>
    <w:pitch w:val="variable"/>
    <w:sig w:usb0="A0000067" w:usb1="00000000" w:usb2="00000000" w:usb3="00000000" w:csb0="00000193" w:csb1="00000000"/>
  </w:font>
  <w:font w:name="Bookinsanity Remake">
    <w:panose1 w:val="00000000000000000000"/>
    <w:charset w:val="00"/>
    <w:family w:val="modern"/>
    <w:notTrueType/>
    <w:pitch w:val="variable"/>
    <w:sig w:usb0="80000007" w:usb1="0000000A" w:usb2="00000000" w:usb3="00000000" w:csb0="00000001" w:csb1="00000000"/>
  </w:font>
  <w:font w:name="MinionPro-Regular">
    <w:altName w:val="Calibri"/>
    <w:panose1 w:val="00000000000000000000"/>
    <w:charset w:val="4D"/>
    <w:family w:val="auto"/>
    <w:notTrueType/>
    <w:pitch w:val="default"/>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panose1 w:val="02000000000000000000"/>
    <w:charset w:val="CC"/>
    <w:family w:val="auto"/>
    <w:pitch w:val="variable"/>
    <w:sig w:usb0="A000026F" w:usb1="1000204A" w:usb2="00000000" w:usb3="00000000" w:csb0="00000097" w:csb1="00000000"/>
  </w:font>
  <w:font w:name="Scala Sans Offc">
    <w:altName w:val="Segoe Script"/>
    <w:panose1 w:val="00000000000000000000"/>
    <w:charset w:val="00"/>
    <w:family w:val="swiss"/>
    <w:notTrueType/>
    <w:pitch w:val="default"/>
    <w:sig w:usb0="00000003" w:usb1="00000000" w:usb2="00000000" w:usb3="00000000" w:csb0="00000001"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Andada SC">
    <w:panose1 w:val="02000000000000000000"/>
    <w:charset w:val="00"/>
    <w:family w:val="auto"/>
    <w:pitch w:val="variable"/>
    <w:sig w:usb0="A000006F" w:usb1="4000204B" w:usb2="00000000" w:usb3="00000000" w:csb0="00000093" w:csb1="00000000"/>
  </w:font>
  <w:font w:name="Cormorant">
    <w:panose1 w:val="00000500000000000000"/>
    <w:charset w:val="CC"/>
    <w:family w:val="auto"/>
    <w:pitch w:val="variable"/>
    <w:sig w:usb0="20000207" w:usb1="00000001" w:usb2="00000000" w:usb3="00000000" w:csb0="00000197" w:csb1="00000000"/>
  </w:font>
  <w:font w:name="ScalaSans">
    <w:altName w:val="Calibri"/>
    <w:panose1 w:val="00000000000000000000"/>
    <w:charset w:val="00"/>
    <w:family w:val="modern"/>
    <w:notTrueType/>
    <w:pitch w:val="variable"/>
    <w:sig w:usb0="800000AF" w:usb1="40000048" w:usb2="00000000" w:usb3="00000000" w:csb0="00000111"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4C9"/>
    <w:rsid w:val="001C164E"/>
    <w:rsid w:val="003C74C9"/>
    <w:rsid w:val="004658A8"/>
    <w:rsid w:val="004F7BA4"/>
    <w:rsid w:val="005D0272"/>
    <w:rsid w:val="005E5C8C"/>
    <w:rsid w:val="00660E78"/>
    <w:rsid w:val="008864D6"/>
    <w:rsid w:val="009623DE"/>
    <w:rsid w:val="00A758AB"/>
    <w:rsid w:val="00A94859"/>
    <w:rsid w:val="00BC1F6C"/>
    <w:rsid w:val="00BC7FE0"/>
    <w:rsid w:val="00C92C13"/>
    <w:rsid w:val="00E133CA"/>
    <w:rsid w:val="00F67DF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C164E"/>
    <w:rPr>
      <w:color w:val="808080"/>
    </w:rPr>
  </w:style>
  <w:style w:type="paragraph" w:customStyle="1" w:styleId="3A2F8E395C2D497288CB7FFE1A467E8B">
    <w:name w:val="3A2F8E395C2D497288CB7FFE1A467E8B"/>
  </w:style>
  <w:style w:type="paragraph" w:customStyle="1" w:styleId="6CD9254DE6A24FAB82FAC281F3AE571F">
    <w:name w:val="6CD9254DE6A24FAB82FAC281F3AE571F"/>
  </w:style>
  <w:style w:type="paragraph" w:customStyle="1" w:styleId="7A30BDDF0354484D999E424A37487FCA">
    <w:name w:val="7A30BDDF0354484D999E424A37487FCA"/>
  </w:style>
  <w:style w:type="paragraph" w:customStyle="1" w:styleId="CABC1C0A0E3A4B9881AC86A1EB686BC2">
    <w:name w:val="CABC1C0A0E3A4B9881AC86A1EB686BC2"/>
  </w:style>
  <w:style w:type="paragraph" w:customStyle="1" w:styleId="D7394B1F9D6B404E96A82BDF505CE844">
    <w:name w:val="D7394B1F9D6B404E96A82BDF505CE844"/>
    <w:rsid w:val="001C164E"/>
  </w:style>
  <w:style w:type="paragraph" w:customStyle="1" w:styleId="E6E39889D7DB4415B328A1842B4FADEF">
    <w:name w:val="E6E39889D7DB4415B328A1842B4FADEF"/>
    <w:rsid w:val="001C16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PALANT COLOR SCHEME">
      <a:dk1>
        <a:srgbClr val="000000"/>
      </a:dk1>
      <a:lt1>
        <a:srgbClr val="FFF2CC"/>
      </a:lt1>
      <a:dk2>
        <a:srgbClr val="181818"/>
      </a:dk2>
      <a:lt2>
        <a:srgbClr val="D6EAFE"/>
      </a:lt2>
      <a:accent1>
        <a:srgbClr val="53170D"/>
      </a:accent1>
      <a:accent2>
        <a:srgbClr val="FFC000"/>
      </a:accent2>
      <a:accent3>
        <a:srgbClr val="9C2B1B"/>
      </a:accent3>
      <a:accent4>
        <a:srgbClr val="70AD47"/>
      </a:accent4>
      <a:accent5>
        <a:srgbClr val="0563C1"/>
      </a:accent5>
      <a:accent6>
        <a:srgbClr val="F2F2F2"/>
      </a:accent6>
      <a:hlink>
        <a:srgbClr val="023160"/>
      </a:hlink>
      <a:folHlink>
        <a:srgbClr val="7F6000"/>
      </a:folHlink>
    </a:clrScheme>
    <a:fontScheme name="Cambria-Calibri">
      <a:majorFont>
        <a:latin typeface="Cambria" panose="02040503050406030204"/>
        <a:ea typeface=""/>
        <a:cs typeface=""/>
        <a:font script="Jpan" typeface="ＭＳ Ｐゴシック"/>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Тінь зверху">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241937-57C3-403B-B60B-1DBC1BCA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EDITING V04.dotx</Template>
  <TotalTime>1869</TotalTime>
  <Pages>62</Pages>
  <Words>14733</Words>
  <Characters>83981</Characters>
  <Application>Microsoft Office Word</Application>
  <DocSecurity>0</DocSecurity>
  <Lines>699</Lines>
  <Paragraphs>197</Paragraphs>
  <ScaleCrop>false</ScaleCrop>
  <HeadingPairs>
    <vt:vector size="2" baseType="variant">
      <vt:variant>
        <vt:lpstr>Назва</vt:lpstr>
      </vt:variant>
      <vt:variant>
        <vt:i4>1</vt:i4>
      </vt:variant>
    </vt:vector>
  </HeadingPairs>
  <TitlesOfParts>
    <vt:vector size="1" baseType="lpstr">
      <vt:lpstr>Palant Word Template</vt:lpstr>
    </vt:vector>
  </TitlesOfParts>
  <Company/>
  <LinksUpToDate>false</LinksUpToDate>
  <CharactersWithSpaces>98517</CharactersWithSpaces>
  <SharedDoc>false</SharedDoc>
  <HLinks>
    <vt:vector size="408" baseType="variant">
      <vt:variant>
        <vt:i4>4456540</vt:i4>
      </vt:variant>
      <vt:variant>
        <vt:i4>402</vt:i4>
      </vt:variant>
      <vt:variant>
        <vt:i4>0</vt:i4>
      </vt:variant>
      <vt:variant>
        <vt:i4>5</vt:i4>
      </vt:variant>
      <vt:variant>
        <vt:lpwstr>http://dnd.wizards.com/playevents/organized-play</vt:lpwstr>
      </vt:variant>
      <vt:variant>
        <vt:lpwstr/>
      </vt:variant>
      <vt:variant>
        <vt:i4>8061037</vt:i4>
      </vt:variant>
      <vt:variant>
        <vt:i4>399</vt:i4>
      </vt:variant>
      <vt:variant>
        <vt:i4>0</vt:i4>
      </vt:variant>
      <vt:variant>
        <vt:i4>5</vt:i4>
      </vt:variant>
      <vt:variant>
        <vt:lpwstr>https://drive.google.com/drive/folders/0BxfCiPA2FPFAbC1ac2NGSnRSaE0</vt:lpwstr>
      </vt:variant>
      <vt:variant>
        <vt:lpwstr/>
      </vt:variant>
      <vt:variant>
        <vt:i4>1441851</vt:i4>
      </vt:variant>
      <vt:variant>
        <vt:i4>392</vt:i4>
      </vt:variant>
      <vt:variant>
        <vt:i4>0</vt:i4>
      </vt:variant>
      <vt:variant>
        <vt:i4>5</vt:i4>
      </vt:variant>
      <vt:variant>
        <vt:lpwstr/>
      </vt:variant>
      <vt:variant>
        <vt:lpwstr>_Toc41789810</vt:lpwstr>
      </vt:variant>
      <vt:variant>
        <vt:i4>2031674</vt:i4>
      </vt:variant>
      <vt:variant>
        <vt:i4>386</vt:i4>
      </vt:variant>
      <vt:variant>
        <vt:i4>0</vt:i4>
      </vt:variant>
      <vt:variant>
        <vt:i4>5</vt:i4>
      </vt:variant>
      <vt:variant>
        <vt:lpwstr/>
      </vt:variant>
      <vt:variant>
        <vt:lpwstr>_Toc41789809</vt:lpwstr>
      </vt:variant>
      <vt:variant>
        <vt:i4>1966138</vt:i4>
      </vt:variant>
      <vt:variant>
        <vt:i4>380</vt:i4>
      </vt:variant>
      <vt:variant>
        <vt:i4>0</vt:i4>
      </vt:variant>
      <vt:variant>
        <vt:i4>5</vt:i4>
      </vt:variant>
      <vt:variant>
        <vt:lpwstr/>
      </vt:variant>
      <vt:variant>
        <vt:lpwstr>_Toc41789808</vt:lpwstr>
      </vt:variant>
      <vt:variant>
        <vt:i4>1114170</vt:i4>
      </vt:variant>
      <vt:variant>
        <vt:i4>374</vt:i4>
      </vt:variant>
      <vt:variant>
        <vt:i4>0</vt:i4>
      </vt:variant>
      <vt:variant>
        <vt:i4>5</vt:i4>
      </vt:variant>
      <vt:variant>
        <vt:lpwstr/>
      </vt:variant>
      <vt:variant>
        <vt:lpwstr>_Toc41789807</vt:lpwstr>
      </vt:variant>
      <vt:variant>
        <vt:i4>1048634</vt:i4>
      </vt:variant>
      <vt:variant>
        <vt:i4>368</vt:i4>
      </vt:variant>
      <vt:variant>
        <vt:i4>0</vt:i4>
      </vt:variant>
      <vt:variant>
        <vt:i4>5</vt:i4>
      </vt:variant>
      <vt:variant>
        <vt:lpwstr/>
      </vt:variant>
      <vt:variant>
        <vt:lpwstr>_Toc41789806</vt:lpwstr>
      </vt:variant>
      <vt:variant>
        <vt:i4>1245242</vt:i4>
      </vt:variant>
      <vt:variant>
        <vt:i4>362</vt:i4>
      </vt:variant>
      <vt:variant>
        <vt:i4>0</vt:i4>
      </vt:variant>
      <vt:variant>
        <vt:i4>5</vt:i4>
      </vt:variant>
      <vt:variant>
        <vt:lpwstr/>
      </vt:variant>
      <vt:variant>
        <vt:lpwstr>_Toc41789805</vt:lpwstr>
      </vt:variant>
      <vt:variant>
        <vt:i4>1179706</vt:i4>
      </vt:variant>
      <vt:variant>
        <vt:i4>356</vt:i4>
      </vt:variant>
      <vt:variant>
        <vt:i4>0</vt:i4>
      </vt:variant>
      <vt:variant>
        <vt:i4>5</vt:i4>
      </vt:variant>
      <vt:variant>
        <vt:lpwstr/>
      </vt:variant>
      <vt:variant>
        <vt:lpwstr>_Toc41789804</vt:lpwstr>
      </vt:variant>
      <vt:variant>
        <vt:i4>1376314</vt:i4>
      </vt:variant>
      <vt:variant>
        <vt:i4>350</vt:i4>
      </vt:variant>
      <vt:variant>
        <vt:i4>0</vt:i4>
      </vt:variant>
      <vt:variant>
        <vt:i4>5</vt:i4>
      </vt:variant>
      <vt:variant>
        <vt:lpwstr/>
      </vt:variant>
      <vt:variant>
        <vt:lpwstr>_Toc41789803</vt:lpwstr>
      </vt:variant>
      <vt:variant>
        <vt:i4>1310778</vt:i4>
      </vt:variant>
      <vt:variant>
        <vt:i4>344</vt:i4>
      </vt:variant>
      <vt:variant>
        <vt:i4>0</vt:i4>
      </vt:variant>
      <vt:variant>
        <vt:i4>5</vt:i4>
      </vt:variant>
      <vt:variant>
        <vt:lpwstr/>
      </vt:variant>
      <vt:variant>
        <vt:lpwstr>_Toc41789802</vt:lpwstr>
      </vt:variant>
      <vt:variant>
        <vt:i4>1507386</vt:i4>
      </vt:variant>
      <vt:variant>
        <vt:i4>338</vt:i4>
      </vt:variant>
      <vt:variant>
        <vt:i4>0</vt:i4>
      </vt:variant>
      <vt:variant>
        <vt:i4>5</vt:i4>
      </vt:variant>
      <vt:variant>
        <vt:lpwstr/>
      </vt:variant>
      <vt:variant>
        <vt:lpwstr>_Toc41789801</vt:lpwstr>
      </vt:variant>
      <vt:variant>
        <vt:i4>1441850</vt:i4>
      </vt:variant>
      <vt:variant>
        <vt:i4>332</vt:i4>
      </vt:variant>
      <vt:variant>
        <vt:i4>0</vt:i4>
      </vt:variant>
      <vt:variant>
        <vt:i4>5</vt:i4>
      </vt:variant>
      <vt:variant>
        <vt:lpwstr/>
      </vt:variant>
      <vt:variant>
        <vt:lpwstr>_Toc41789800</vt:lpwstr>
      </vt:variant>
      <vt:variant>
        <vt:i4>1048627</vt:i4>
      </vt:variant>
      <vt:variant>
        <vt:i4>326</vt:i4>
      </vt:variant>
      <vt:variant>
        <vt:i4>0</vt:i4>
      </vt:variant>
      <vt:variant>
        <vt:i4>5</vt:i4>
      </vt:variant>
      <vt:variant>
        <vt:lpwstr/>
      </vt:variant>
      <vt:variant>
        <vt:lpwstr>_Toc41789799</vt:lpwstr>
      </vt:variant>
      <vt:variant>
        <vt:i4>1114163</vt:i4>
      </vt:variant>
      <vt:variant>
        <vt:i4>320</vt:i4>
      </vt:variant>
      <vt:variant>
        <vt:i4>0</vt:i4>
      </vt:variant>
      <vt:variant>
        <vt:i4>5</vt:i4>
      </vt:variant>
      <vt:variant>
        <vt:lpwstr/>
      </vt:variant>
      <vt:variant>
        <vt:lpwstr>_Toc41789798</vt:lpwstr>
      </vt:variant>
      <vt:variant>
        <vt:i4>1966131</vt:i4>
      </vt:variant>
      <vt:variant>
        <vt:i4>314</vt:i4>
      </vt:variant>
      <vt:variant>
        <vt:i4>0</vt:i4>
      </vt:variant>
      <vt:variant>
        <vt:i4>5</vt:i4>
      </vt:variant>
      <vt:variant>
        <vt:lpwstr/>
      </vt:variant>
      <vt:variant>
        <vt:lpwstr>_Toc41789797</vt:lpwstr>
      </vt:variant>
      <vt:variant>
        <vt:i4>2031667</vt:i4>
      </vt:variant>
      <vt:variant>
        <vt:i4>308</vt:i4>
      </vt:variant>
      <vt:variant>
        <vt:i4>0</vt:i4>
      </vt:variant>
      <vt:variant>
        <vt:i4>5</vt:i4>
      </vt:variant>
      <vt:variant>
        <vt:lpwstr/>
      </vt:variant>
      <vt:variant>
        <vt:lpwstr>_Toc41789796</vt:lpwstr>
      </vt:variant>
      <vt:variant>
        <vt:i4>1835059</vt:i4>
      </vt:variant>
      <vt:variant>
        <vt:i4>302</vt:i4>
      </vt:variant>
      <vt:variant>
        <vt:i4>0</vt:i4>
      </vt:variant>
      <vt:variant>
        <vt:i4>5</vt:i4>
      </vt:variant>
      <vt:variant>
        <vt:lpwstr/>
      </vt:variant>
      <vt:variant>
        <vt:lpwstr>_Toc41789795</vt:lpwstr>
      </vt:variant>
      <vt:variant>
        <vt:i4>1900595</vt:i4>
      </vt:variant>
      <vt:variant>
        <vt:i4>296</vt:i4>
      </vt:variant>
      <vt:variant>
        <vt:i4>0</vt:i4>
      </vt:variant>
      <vt:variant>
        <vt:i4>5</vt:i4>
      </vt:variant>
      <vt:variant>
        <vt:lpwstr/>
      </vt:variant>
      <vt:variant>
        <vt:lpwstr>_Toc41789794</vt:lpwstr>
      </vt:variant>
      <vt:variant>
        <vt:i4>1703987</vt:i4>
      </vt:variant>
      <vt:variant>
        <vt:i4>290</vt:i4>
      </vt:variant>
      <vt:variant>
        <vt:i4>0</vt:i4>
      </vt:variant>
      <vt:variant>
        <vt:i4>5</vt:i4>
      </vt:variant>
      <vt:variant>
        <vt:lpwstr/>
      </vt:variant>
      <vt:variant>
        <vt:lpwstr>_Toc41789793</vt:lpwstr>
      </vt:variant>
      <vt:variant>
        <vt:i4>1769523</vt:i4>
      </vt:variant>
      <vt:variant>
        <vt:i4>284</vt:i4>
      </vt:variant>
      <vt:variant>
        <vt:i4>0</vt:i4>
      </vt:variant>
      <vt:variant>
        <vt:i4>5</vt:i4>
      </vt:variant>
      <vt:variant>
        <vt:lpwstr/>
      </vt:variant>
      <vt:variant>
        <vt:lpwstr>_Toc41789792</vt:lpwstr>
      </vt:variant>
      <vt:variant>
        <vt:i4>1572915</vt:i4>
      </vt:variant>
      <vt:variant>
        <vt:i4>278</vt:i4>
      </vt:variant>
      <vt:variant>
        <vt:i4>0</vt:i4>
      </vt:variant>
      <vt:variant>
        <vt:i4>5</vt:i4>
      </vt:variant>
      <vt:variant>
        <vt:lpwstr/>
      </vt:variant>
      <vt:variant>
        <vt:lpwstr>_Toc41789791</vt:lpwstr>
      </vt:variant>
      <vt:variant>
        <vt:i4>1638451</vt:i4>
      </vt:variant>
      <vt:variant>
        <vt:i4>272</vt:i4>
      </vt:variant>
      <vt:variant>
        <vt:i4>0</vt:i4>
      </vt:variant>
      <vt:variant>
        <vt:i4>5</vt:i4>
      </vt:variant>
      <vt:variant>
        <vt:lpwstr/>
      </vt:variant>
      <vt:variant>
        <vt:lpwstr>_Toc41789790</vt:lpwstr>
      </vt:variant>
      <vt:variant>
        <vt:i4>1048626</vt:i4>
      </vt:variant>
      <vt:variant>
        <vt:i4>266</vt:i4>
      </vt:variant>
      <vt:variant>
        <vt:i4>0</vt:i4>
      </vt:variant>
      <vt:variant>
        <vt:i4>5</vt:i4>
      </vt:variant>
      <vt:variant>
        <vt:lpwstr/>
      </vt:variant>
      <vt:variant>
        <vt:lpwstr>_Toc41789789</vt:lpwstr>
      </vt:variant>
      <vt:variant>
        <vt:i4>1114162</vt:i4>
      </vt:variant>
      <vt:variant>
        <vt:i4>260</vt:i4>
      </vt:variant>
      <vt:variant>
        <vt:i4>0</vt:i4>
      </vt:variant>
      <vt:variant>
        <vt:i4>5</vt:i4>
      </vt:variant>
      <vt:variant>
        <vt:lpwstr/>
      </vt:variant>
      <vt:variant>
        <vt:lpwstr>_Toc41789788</vt:lpwstr>
      </vt:variant>
      <vt:variant>
        <vt:i4>1966130</vt:i4>
      </vt:variant>
      <vt:variant>
        <vt:i4>254</vt:i4>
      </vt:variant>
      <vt:variant>
        <vt:i4>0</vt:i4>
      </vt:variant>
      <vt:variant>
        <vt:i4>5</vt:i4>
      </vt:variant>
      <vt:variant>
        <vt:lpwstr/>
      </vt:variant>
      <vt:variant>
        <vt:lpwstr>_Toc41789787</vt:lpwstr>
      </vt:variant>
      <vt:variant>
        <vt:i4>2031666</vt:i4>
      </vt:variant>
      <vt:variant>
        <vt:i4>248</vt:i4>
      </vt:variant>
      <vt:variant>
        <vt:i4>0</vt:i4>
      </vt:variant>
      <vt:variant>
        <vt:i4>5</vt:i4>
      </vt:variant>
      <vt:variant>
        <vt:lpwstr/>
      </vt:variant>
      <vt:variant>
        <vt:lpwstr>_Toc41789786</vt:lpwstr>
      </vt:variant>
      <vt:variant>
        <vt:i4>1835058</vt:i4>
      </vt:variant>
      <vt:variant>
        <vt:i4>242</vt:i4>
      </vt:variant>
      <vt:variant>
        <vt:i4>0</vt:i4>
      </vt:variant>
      <vt:variant>
        <vt:i4>5</vt:i4>
      </vt:variant>
      <vt:variant>
        <vt:lpwstr/>
      </vt:variant>
      <vt:variant>
        <vt:lpwstr>_Toc41789785</vt:lpwstr>
      </vt:variant>
      <vt:variant>
        <vt:i4>1900594</vt:i4>
      </vt:variant>
      <vt:variant>
        <vt:i4>236</vt:i4>
      </vt:variant>
      <vt:variant>
        <vt:i4>0</vt:i4>
      </vt:variant>
      <vt:variant>
        <vt:i4>5</vt:i4>
      </vt:variant>
      <vt:variant>
        <vt:lpwstr/>
      </vt:variant>
      <vt:variant>
        <vt:lpwstr>_Toc41789784</vt:lpwstr>
      </vt:variant>
      <vt:variant>
        <vt:i4>1703986</vt:i4>
      </vt:variant>
      <vt:variant>
        <vt:i4>230</vt:i4>
      </vt:variant>
      <vt:variant>
        <vt:i4>0</vt:i4>
      </vt:variant>
      <vt:variant>
        <vt:i4>5</vt:i4>
      </vt:variant>
      <vt:variant>
        <vt:lpwstr/>
      </vt:variant>
      <vt:variant>
        <vt:lpwstr>_Toc41789783</vt:lpwstr>
      </vt:variant>
      <vt:variant>
        <vt:i4>1769522</vt:i4>
      </vt:variant>
      <vt:variant>
        <vt:i4>224</vt:i4>
      </vt:variant>
      <vt:variant>
        <vt:i4>0</vt:i4>
      </vt:variant>
      <vt:variant>
        <vt:i4>5</vt:i4>
      </vt:variant>
      <vt:variant>
        <vt:lpwstr/>
      </vt:variant>
      <vt:variant>
        <vt:lpwstr>_Toc41789782</vt:lpwstr>
      </vt:variant>
      <vt:variant>
        <vt:i4>1572914</vt:i4>
      </vt:variant>
      <vt:variant>
        <vt:i4>218</vt:i4>
      </vt:variant>
      <vt:variant>
        <vt:i4>0</vt:i4>
      </vt:variant>
      <vt:variant>
        <vt:i4>5</vt:i4>
      </vt:variant>
      <vt:variant>
        <vt:lpwstr/>
      </vt:variant>
      <vt:variant>
        <vt:lpwstr>_Toc41789781</vt:lpwstr>
      </vt:variant>
      <vt:variant>
        <vt:i4>1638450</vt:i4>
      </vt:variant>
      <vt:variant>
        <vt:i4>212</vt:i4>
      </vt:variant>
      <vt:variant>
        <vt:i4>0</vt:i4>
      </vt:variant>
      <vt:variant>
        <vt:i4>5</vt:i4>
      </vt:variant>
      <vt:variant>
        <vt:lpwstr/>
      </vt:variant>
      <vt:variant>
        <vt:lpwstr>_Toc41789780</vt:lpwstr>
      </vt:variant>
      <vt:variant>
        <vt:i4>1048637</vt:i4>
      </vt:variant>
      <vt:variant>
        <vt:i4>206</vt:i4>
      </vt:variant>
      <vt:variant>
        <vt:i4>0</vt:i4>
      </vt:variant>
      <vt:variant>
        <vt:i4>5</vt:i4>
      </vt:variant>
      <vt:variant>
        <vt:lpwstr/>
      </vt:variant>
      <vt:variant>
        <vt:lpwstr>_Toc41789779</vt:lpwstr>
      </vt:variant>
      <vt:variant>
        <vt:i4>1114173</vt:i4>
      </vt:variant>
      <vt:variant>
        <vt:i4>200</vt:i4>
      </vt:variant>
      <vt:variant>
        <vt:i4>0</vt:i4>
      </vt:variant>
      <vt:variant>
        <vt:i4>5</vt:i4>
      </vt:variant>
      <vt:variant>
        <vt:lpwstr/>
      </vt:variant>
      <vt:variant>
        <vt:lpwstr>_Toc41789778</vt:lpwstr>
      </vt:variant>
      <vt:variant>
        <vt:i4>1966141</vt:i4>
      </vt:variant>
      <vt:variant>
        <vt:i4>194</vt:i4>
      </vt:variant>
      <vt:variant>
        <vt:i4>0</vt:i4>
      </vt:variant>
      <vt:variant>
        <vt:i4>5</vt:i4>
      </vt:variant>
      <vt:variant>
        <vt:lpwstr/>
      </vt:variant>
      <vt:variant>
        <vt:lpwstr>_Toc41789777</vt:lpwstr>
      </vt:variant>
      <vt:variant>
        <vt:i4>2031677</vt:i4>
      </vt:variant>
      <vt:variant>
        <vt:i4>188</vt:i4>
      </vt:variant>
      <vt:variant>
        <vt:i4>0</vt:i4>
      </vt:variant>
      <vt:variant>
        <vt:i4>5</vt:i4>
      </vt:variant>
      <vt:variant>
        <vt:lpwstr/>
      </vt:variant>
      <vt:variant>
        <vt:lpwstr>_Toc41789776</vt:lpwstr>
      </vt:variant>
      <vt:variant>
        <vt:i4>1835069</vt:i4>
      </vt:variant>
      <vt:variant>
        <vt:i4>182</vt:i4>
      </vt:variant>
      <vt:variant>
        <vt:i4>0</vt:i4>
      </vt:variant>
      <vt:variant>
        <vt:i4>5</vt:i4>
      </vt:variant>
      <vt:variant>
        <vt:lpwstr/>
      </vt:variant>
      <vt:variant>
        <vt:lpwstr>_Toc41789775</vt:lpwstr>
      </vt:variant>
      <vt:variant>
        <vt:i4>1900605</vt:i4>
      </vt:variant>
      <vt:variant>
        <vt:i4>176</vt:i4>
      </vt:variant>
      <vt:variant>
        <vt:i4>0</vt:i4>
      </vt:variant>
      <vt:variant>
        <vt:i4>5</vt:i4>
      </vt:variant>
      <vt:variant>
        <vt:lpwstr/>
      </vt:variant>
      <vt:variant>
        <vt:lpwstr>_Toc41789774</vt:lpwstr>
      </vt:variant>
      <vt:variant>
        <vt:i4>1703997</vt:i4>
      </vt:variant>
      <vt:variant>
        <vt:i4>170</vt:i4>
      </vt:variant>
      <vt:variant>
        <vt:i4>0</vt:i4>
      </vt:variant>
      <vt:variant>
        <vt:i4>5</vt:i4>
      </vt:variant>
      <vt:variant>
        <vt:lpwstr/>
      </vt:variant>
      <vt:variant>
        <vt:lpwstr>_Toc41789773</vt:lpwstr>
      </vt:variant>
      <vt:variant>
        <vt:i4>1769533</vt:i4>
      </vt:variant>
      <vt:variant>
        <vt:i4>164</vt:i4>
      </vt:variant>
      <vt:variant>
        <vt:i4>0</vt:i4>
      </vt:variant>
      <vt:variant>
        <vt:i4>5</vt:i4>
      </vt:variant>
      <vt:variant>
        <vt:lpwstr/>
      </vt:variant>
      <vt:variant>
        <vt:lpwstr>_Toc41789772</vt:lpwstr>
      </vt:variant>
      <vt:variant>
        <vt:i4>1572925</vt:i4>
      </vt:variant>
      <vt:variant>
        <vt:i4>158</vt:i4>
      </vt:variant>
      <vt:variant>
        <vt:i4>0</vt:i4>
      </vt:variant>
      <vt:variant>
        <vt:i4>5</vt:i4>
      </vt:variant>
      <vt:variant>
        <vt:lpwstr/>
      </vt:variant>
      <vt:variant>
        <vt:lpwstr>_Toc41789771</vt:lpwstr>
      </vt:variant>
      <vt:variant>
        <vt:i4>1638461</vt:i4>
      </vt:variant>
      <vt:variant>
        <vt:i4>152</vt:i4>
      </vt:variant>
      <vt:variant>
        <vt:i4>0</vt:i4>
      </vt:variant>
      <vt:variant>
        <vt:i4>5</vt:i4>
      </vt:variant>
      <vt:variant>
        <vt:lpwstr/>
      </vt:variant>
      <vt:variant>
        <vt:lpwstr>_Toc41789770</vt:lpwstr>
      </vt:variant>
      <vt:variant>
        <vt:i4>1048636</vt:i4>
      </vt:variant>
      <vt:variant>
        <vt:i4>146</vt:i4>
      </vt:variant>
      <vt:variant>
        <vt:i4>0</vt:i4>
      </vt:variant>
      <vt:variant>
        <vt:i4>5</vt:i4>
      </vt:variant>
      <vt:variant>
        <vt:lpwstr/>
      </vt:variant>
      <vt:variant>
        <vt:lpwstr>_Toc41789769</vt:lpwstr>
      </vt:variant>
      <vt:variant>
        <vt:i4>1114172</vt:i4>
      </vt:variant>
      <vt:variant>
        <vt:i4>140</vt:i4>
      </vt:variant>
      <vt:variant>
        <vt:i4>0</vt:i4>
      </vt:variant>
      <vt:variant>
        <vt:i4>5</vt:i4>
      </vt:variant>
      <vt:variant>
        <vt:lpwstr/>
      </vt:variant>
      <vt:variant>
        <vt:lpwstr>_Toc41789768</vt:lpwstr>
      </vt:variant>
      <vt:variant>
        <vt:i4>1966140</vt:i4>
      </vt:variant>
      <vt:variant>
        <vt:i4>134</vt:i4>
      </vt:variant>
      <vt:variant>
        <vt:i4>0</vt:i4>
      </vt:variant>
      <vt:variant>
        <vt:i4>5</vt:i4>
      </vt:variant>
      <vt:variant>
        <vt:lpwstr/>
      </vt:variant>
      <vt:variant>
        <vt:lpwstr>_Toc41789767</vt:lpwstr>
      </vt:variant>
      <vt:variant>
        <vt:i4>2031676</vt:i4>
      </vt:variant>
      <vt:variant>
        <vt:i4>128</vt:i4>
      </vt:variant>
      <vt:variant>
        <vt:i4>0</vt:i4>
      </vt:variant>
      <vt:variant>
        <vt:i4>5</vt:i4>
      </vt:variant>
      <vt:variant>
        <vt:lpwstr/>
      </vt:variant>
      <vt:variant>
        <vt:lpwstr>_Toc41789766</vt:lpwstr>
      </vt:variant>
      <vt:variant>
        <vt:i4>1835068</vt:i4>
      </vt:variant>
      <vt:variant>
        <vt:i4>122</vt:i4>
      </vt:variant>
      <vt:variant>
        <vt:i4>0</vt:i4>
      </vt:variant>
      <vt:variant>
        <vt:i4>5</vt:i4>
      </vt:variant>
      <vt:variant>
        <vt:lpwstr/>
      </vt:variant>
      <vt:variant>
        <vt:lpwstr>_Toc41789765</vt:lpwstr>
      </vt:variant>
      <vt:variant>
        <vt:i4>1900604</vt:i4>
      </vt:variant>
      <vt:variant>
        <vt:i4>116</vt:i4>
      </vt:variant>
      <vt:variant>
        <vt:i4>0</vt:i4>
      </vt:variant>
      <vt:variant>
        <vt:i4>5</vt:i4>
      </vt:variant>
      <vt:variant>
        <vt:lpwstr/>
      </vt:variant>
      <vt:variant>
        <vt:lpwstr>_Toc41789764</vt:lpwstr>
      </vt:variant>
      <vt:variant>
        <vt:i4>1703996</vt:i4>
      </vt:variant>
      <vt:variant>
        <vt:i4>110</vt:i4>
      </vt:variant>
      <vt:variant>
        <vt:i4>0</vt:i4>
      </vt:variant>
      <vt:variant>
        <vt:i4>5</vt:i4>
      </vt:variant>
      <vt:variant>
        <vt:lpwstr/>
      </vt:variant>
      <vt:variant>
        <vt:lpwstr>_Toc41789763</vt:lpwstr>
      </vt:variant>
      <vt:variant>
        <vt:i4>1769532</vt:i4>
      </vt:variant>
      <vt:variant>
        <vt:i4>104</vt:i4>
      </vt:variant>
      <vt:variant>
        <vt:i4>0</vt:i4>
      </vt:variant>
      <vt:variant>
        <vt:i4>5</vt:i4>
      </vt:variant>
      <vt:variant>
        <vt:lpwstr/>
      </vt:variant>
      <vt:variant>
        <vt:lpwstr>_Toc41789762</vt:lpwstr>
      </vt:variant>
      <vt:variant>
        <vt:i4>1572924</vt:i4>
      </vt:variant>
      <vt:variant>
        <vt:i4>98</vt:i4>
      </vt:variant>
      <vt:variant>
        <vt:i4>0</vt:i4>
      </vt:variant>
      <vt:variant>
        <vt:i4>5</vt:i4>
      </vt:variant>
      <vt:variant>
        <vt:lpwstr/>
      </vt:variant>
      <vt:variant>
        <vt:lpwstr>_Toc41789761</vt:lpwstr>
      </vt:variant>
      <vt:variant>
        <vt:i4>1638460</vt:i4>
      </vt:variant>
      <vt:variant>
        <vt:i4>92</vt:i4>
      </vt:variant>
      <vt:variant>
        <vt:i4>0</vt:i4>
      </vt:variant>
      <vt:variant>
        <vt:i4>5</vt:i4>
      </vt:variant>
      <vt:variant>
        <vt:lpwstr/>
      </vt:variant>
      <vt:variant>
        <vt:lpwstr>_Toc41789760</vt:lpwstr>
      </vt:variant>
      <vt:variant>
        <vt:i4>1048639</vt:i4>
      </vt:variant>
      <vt:variant>
        <vt:i4>86</vt:i4>
      </vt:variant>
      <vt:variant>
        <vt:i4>0</vt:i4>
      </vt:variant>
      <vt:variant>
        <vt:i4>5</vt:i4>
      </vt:variant>
      <vt:variant>
        <vt:lpwstr/>
      </vt:variant>
      <vt:variant>
        <vt:lpwstr>_Toc41789759</vt:lpwstr>
      </vt:variant>
      <vt:variant>
        <vt:i4>1114175</vt:i4>
      </vt:variant>
      <vt:variant>
        <vt:i4>80</vt:i4>
      </vt:variant>
      <vt:variant>
        <vt:i4>0</vt:i4>
      </vt:variant>
      <vt:variant>
        <vt:i4>5</vt:i4>
      </vt:variant>
      <vt:variant>
        <vt:lpwstr/>
      </vt:variant>
      <vt:variant>
        <vt:lpwstr>_Toc41789758</vt:lpwstr>
      </vt:variant>
      <vt:variant>
        <vt:i4>1966143</vt:i4>
      </vt:variant>
      <vt:variant>
        <vt:i4>74</vt:i4>
      </vt:variant>
      <vt:variant>
        <vt:i4>0</vt:i4>
      </vt:variant>
      <vt:variant>
        <vt:i4>5</vt:i4>
      </vt:variant>
      <vt:variant>
        <vt:lpwstr/>
      </vt:variant>
      <vt:variant>
        <vt:lpwstr>_Toc41789757</vt:lpwstr>
      </vt:variant>
      <vt:variant>
        <vt:i4>2031679</vt:i4>
      </vt:variant>
      <vt:variant>
        <vt:i4>68</vt:i4>
      </vt:variant>
      <vt:variant>
        <vt:i4>0</vt:i4>
      </vt:variant>
      <vt:variant>
        <vt:i4>5</vt:i4>
      </vt:variant>
      <vt:variant>
        <vt:lpwstr/>
      </vt:variant>
      <vt:variant>
        <vt:lpwstr>_Toc41789756</vt:lpwstr>
      </vt:variant>
      <vt:variant>
        <vt:i4>1835071</vt:i4>
      </vt:variant>
      <vt:variant>
        <vt:i4>62</vt:i4>
      </vt:variant>
      <vt:variant>
        <vt:i4>0</vt:i4>
      </vt:variant>
      <vt:variant>
        <vt:i4>5</vt:i4>
      </vt:variant>
      <vt:variant>
        <vt:lpwstr/>
      </vt:variant>
      <vt:variant>
        <vt:lpwstr>_Toc41789755</vt:lpwstr>
      </vt:variant>
      <vt:variant>
        <vt:i4>1900607</vt:i4>
      </vt:variant>
      <vt:variant>
        <vt:i4>56</vt:i4>
      </vt:variant>
      <vt:variant>
        <vt:i4>0</vt:i4>
      </vt:variant>
      <vt:variant>
        <vt:i4>5</vt:i4>
      </vt:variant>
      <vt:variant>
        <vt:lpwstr/>
      </vt:variant>
      <vt:variant>
        <vt:lpwstr>_Toc41789754</vt:lpwstr>
      </vt:variant>
      <vt:variant>
        <vt:i4>1703999</vt:i4>
      </vt:variant>
      <vt:variant>
        <vt:i4>50</vt:i4>
      </vt:variant>
      <vt:variant>
        <vt:i4>0</vt:i4>
      </vt:variant>
      <vt:variant>
        <vt:i4>5</vt:i4>
      </vt:variant>
      <vt:variant>
        <vt:lpwstr/>
      </vt:variant>
      <vt:variant>
        <vt:lpwstr>_Toc41789753</vt:lpwstr>
      </vt:variant>
      <vt:variant>
        <vt:i4>1769535</vt:i4>
      </vt:variant>
      <vt:variant>
        <vt:i4>44</vt:i4>
      </vt:variant>
      <vt:variant>
        <vt:i4>0</vt:i4>
      </vt:variant>
      <vt:variant>
        <vt:i4>5</vt:i4>
      </vt:variant>
      <vt:variant>
        <vt:lpwstr/>
      </vt:variant>
      <vt:variant>
        <vt:lpwstr>_Toc41789752</vt:lpwstr>
      </vt:variant>
      <vt:variant>
        <vt:i4>1572927</vt:i4>
      </vt:variant>
      <vt:variant>
        <vt:i4>38</vt:i4>
      </vt:variant>
      <vt:variant>
        <vt:i4>0</vt:i4>
      </vt:variant>
      <vt:variant>
        <vt:i4>5</vt:i4>
      </vt:variant>
      <vt:variant>
        <vt:lpwstr/>
      </vt:variant>
      <vt:variant>
        <vt:lpwstr>_Toc41789751</vt:lpwstr>
      </vt:variant>
      <vt:variant>
        <vt:i4>1638463</vt:i4>
      </vt:variant>
      <vt:variant>
        <vt:i4>32</vt:i4>
      </vt:variant>
      <vt:variant>
        <vt:i4>0</vt:i4>
      </vt:variant>
      <vt:variant>
        <vt:i4>5</vt:i4>
      </vt:variant>
      <vt:variant>
        <vt:lpwstr/>
      </vt:variant>
      <vt:variant>
        <vt:lpwstr>_Toc41789750</vt:lpwstr>
      </vt:variant>
      <vt:variant>
        <vt:i4>1048638</vt:i4>
      </vt:variant>
      <vt:variant>
        <vt:i4>26</vt:i4>
      </vt:variant>
      <vt:variant>
        <vt:i4>0</vt:i4>
      </vt:variant>
      <vt:variant>
        <vt:i4>5</vt:i4>
      </vt:variant>
      <vt:variant>
        <vt:lpwstr/>
      </vt:variant>
      <vt:variant>
        <vt:lpwstr>_Toc41789749</vt:lpwstr>
      </vt:variant>
      <vt:variant>
        <vt:i4>1114174</vt:i4>
      </vt:variant>
      <vt:variant>
        <vt:i4>20</vt:i4>
      </vt:variant>
      <vt:variant>
        <vt:i4>0</vt:i4>
      </vt:variant>
      <vt:variant>
        <vt:i4>5</vt:i4>
      </vt:variant>
      <vt:variant>
        <vt:lpwstr/>
      </vt:variant>
      <vt:variant>
        <vt:lpwstr>_Toc41789748</vt:lpwstr>
      </vt:variant>
      <vt:variant>
        <vt:i4>1966142</vt:i4>
      </vt:variant>
      <vt:variant>
        <vt:i4>14</vt:i4>
      </vt:variant>
      <vt:variant>
        <vt:i4>0</vt:i4>
      </vt:variant>
      <vt:variant>
        <vt:i4>5</vt:i4>
      </vt:variant>
      <vt:variant>
        <vt:lpwstr/>
      </vt:variant>
      <vt:variant>
        <vt:lpwstr>_Toc41789747</vt:lpwstr>
      </vt:variant>
      <vt:variant>
        <vt:i4>2031678</vt:i4>
      </vt:variant>
      <vt:variant>
        <vt:i4>8</vt:i4>
      </vt:variant>
      <vt:variant>
        <vt:i4>0</vt:i4>
      </vt:variant>
      <vt:variant>
        <vt:i4>5</vt:i4>
      </vt:variant>
      <vt:variant>
        <vt:lpwstr/>
      </vt:variant>
      <vt:variant>
        <vt:lpwstr>_Toc41789746</vt:lpwstr>
      </vt:variant>
      <vt:variant>
        <vt:i4>1835070</vt:i4>
      </vt:variant>
      <vt:variant>
        <vt:i4>2</vt:i4>
      </vt:variant>
      <vt:variant>
        <vt:i4>0</vt:i4>
      </vt:variant>
      <vt:variant>
        <vt:i4>5</vt:i4>
      </vt:variant>
      <vt:variant>
        <vt:lpwstr/>
      </vt:variant>
      <vt:variant>
        <vt:lpwstr>_Toc41789745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Palant Word Template</dc:title>
  <dc:subject>Simplifiyng work of creator</dc:subject>
  <dc:creator>Palant</dc:creator>
  <cp:keywords/>
  <dc:description/>
  <cp:lastModifiedBy>Палихов Антон</cp:lastModifiedBy>
  <cp:revision>453</cp:revision>
  <cp:lastPrinted>2020-09-21T20:50:00Z</cp:lastPrinted>
  <dcterms:created xsi:type="dcterms:W3CDTF">2020-09-04T13:45:00Z</dcterms:created>
  <dcterms:modified xsi:type="dcterms:W3CDTF">2020-09-21T20:52:00Z</dcterms:modified>
</cp:coreProperties>
</file>