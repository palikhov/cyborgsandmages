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2CA9" w:rsidRDefault="002B2CA9" w:rsidP="002B2CA9">
      <w:pPr>
        <w:pStyle w:val="PHBTitle"/>
        <w:spacing w:after="0"/>
      </w:pPr>
      <w:bookmarkStart w:id="0" w:name="_GoBack"/>
      <w:bookmarkEnd w:id="0"/>
      <w:r>
        <w:t></w:t>
      </w:r>
      <w:r>
        <w:t></w:t>
      </w:r>
      <w:r>
        <w:t></w:t>
      </w:r>
      <w:r>
        <w:t></w:t>
      </w:r>
      <w:r>
        <w:t></w:t>
      </w:r>
      <w:r>
        <w:t></w:t>
      </w:r>
      <w:r>
        <w:t></w:t>
      </w:r>
      <w:r>
        <w:t></w:t>
      </w:r>
      <w:r>
        <w:t></w:t>
      </w:r>
      <w:r>
        <w:t></w:t>
      </w:r>
      <w:r>
        <w:t></w:t>
      </w:r>
      <w:r>
        <w:t></w:t>
      </w:r>
      <w:r>
        <w:t></w:t>
      </w:r>
      <w:r>
        <w:t></w:t>
      </w:r>
      <w:r>
        <w:t></w:t>
      </w:r>
    </w:p>
    <w:p w:rsidR="002B2CA9" w:rsidRDefault="002B2CA9" w:rsidP="002B2CA9">
      <w:pPr>
        <w:pStyle w:val="PHBRegular"/>
      </w:pPr>
      <w:r>
        <w:t>This is text.</w:t>
      </w:r>
    </w:p>
    <w:p w:rsidR="002B2CA9" w:rsidRDefault="002B2CA9" w:rsidP="002B2CA9">
      <w:pPr>
        <w:pStyle w:val="PHBHeader"/>
      </w:pPr>
      <w:r>
        <w:t></w:t>
      </w:r>
      <w:r>
        <w:t></w:t>
      </w:r>
      <w:r>
        <w:t></w:t>
      </w:r>
      <w:r>
        <w:t></w:t>
      </w:r>
      <w:r>
        <w:t></w:t>
      </w:r>
      <w:r>
        <w:t></w:t>
      </w:r>
      <w:r>
        <w:t></w:t>
      </w:r>
      <w:r>
        <w:t></w:t>
      </w:r>
      <w:r>
        <w:t></w:t>
      </w:r>
      <w:r>
        <w:t></w:t>
      </w:r>
      <w:r>
        <w:t></w:t>
      </w:r>
      <w:r>
        <w:t></w:t>
      </w:r>
      <w:r>
        <w:t></w:t>
      </w:r>
      <w:r>
        <w:t></w:t>
      </w:r>
      <w:r>
        <w:t></w:t>
      </w:r>
      <w:r>
        <w:t></w:t>
      </w:r>
      <w:r>
        <w:t></w:t>
      </w:r>
    </w:p>
    <w:p w:rsidR="002B2CA9" w:rsidRDefault="002B2CA9" w:rsidP="002B2CA9">
      <w:pPr>
        <w:pStyle w:val="PHBRegular"/>
      </w:pPr>
      <w:r>
        <w:t>This is text.</w:t>
      </w:r>
    </w:p>
    <w:p w:rsidR="002B2CA9" w:rsidRDefault="002B2CA9" w:rsidP="002B2CA9">
      <w:pPr>
        <w:pStyle w:val="PHBSubHeaderGold"/>
      </w:pPr>
      <w:r>
        <w:t></w:t>
      </w:r>
      <w:r>
        <w:t></w:t>
      </w:r>
      <w:r>
        <w:t></w:t>
      </w:r>
      <w:r>
        <w:t></w:t>
      </w:r>
      <w:r>
        <w:t></w:t>
      </w:r>
      <w:r>
        <w:t></w:t>
      </w:r>
      <w:r>
        <w:t></w:t>
      </w:r>
      <w:r>
        <w:t></w:t>
      </w:r>
      <w:r>
        <w:t></w:t>
      </w:r>
      <w:r>
        <w:t></w:t>
      </w:r>
      <w:r>
        <w:t></w:t>
      </w:r>
      <w:r>
        <w:t></w:t>
      </w:r>
      <w:r>
        <w:t></w:t>
      </w:r>
      <w:r>
        <w:t></w:t>
      </w:r>
      <w:r>
        <w:t></w:t>
      </w:r>
      <w:r>
        <w:t></w:t>
      </w:r>
      <w:r>
        <w:t></w:t>
      </w:r>
      <w:r>
        <w:t></w:t>
      </w:r>
      <w:r>
        <w:t></w:t>
      </w:r>
    </w:p>
    <w:p w:rsidR="002B2CA9" w:rsidRDefault="002B2CA9" w:rsidP="002B2CA9">
      <w:pPr>
        <w:pStyle w:val="PHBRegular"/>
      </w:pPr>
      <w:r>
        <w:t>This is the text below it.</w:t>
      </w:r>
    </w:p>
    <w:p w:rsidR="002B2CA9" w:rsidRDefault="002B2CA9" w:rsidP="002B2CA9">
      <w:pPr>
        <w:pStyle w:val="PHBSmallHeader"/>
      </w:pPr>
      <w:r>
        <w:t></w:t>
      </w:r>
      <w:r>
        <w:t></w:t>
      </w:r>
      <w:r>
        <w:t></w:t>
      </w:r>
      <w:r>
        <w:t></w:t>
      </w:r>
      <w:r>
        <w:t></w:t>
      </w:r>
      <w:r>
        <w:t></w:t>
      </w:r>
      <w:r>
        <w:t></w:t>
      </w:r>
      <w:r>
        <w:t></w:t>
      </w:r>
      <w:r>
        <w:t></w:t>
      </w:r>
      <w:r>
        <w:t></w:t>
      </w:r>
      <w:r>
        <w:t></w:t>
      </w:r>
      <w:r>
        <w:t></w:t>
      </w:r>
      <w:r>
        <w:t></w:t>
      </w:r>
      <w:r>
        <w:t></w:t>
      </w:r>
      <w:r>
        <w:t></w:t>
      </w:r>
      <w:r>
        <w:t></w:t>
      </w:r>
      <w:r>
        <w:t></w:t>
      </w:r>
      <w:r>
        <w:t></w:t>
      </w:r>
      <w:r>
        <w:t></w:t>
      </w:r>
      <w:r>
        <w:t></w:t>
      </w:r>
      <w:r>
        <w:t></w:t>
      </w:r>
      <w:r>
        <w:t></w:t>
      </w:r>
      <w:r>
        <w:t></w:t>
      </w:r>
    </w:p>
    <w:p w:rsidR="002B2CA9" w:rsidRDefault="002B2CA9" w:rsidP="002B2CA9">
      <w:pPr>
        <w:pStyle w:val="PHBRegular"/>
      </w:pPr>
      <w:r>
        <w:t>This is the text below it.</w:t>
      </w:r>
    </w:p>
    <w:p w:rsidR="007D4318" w:rsidRDefault="007D4318" w:rsidP="002B2CA9">
      <w:pPr>
        <w:pStyle w:val="PHBRegular"/>
      </w:pPr>
    </w:p>
    <w:p w:rsidR="007D4318" w:rsidRDefault="007D4318" w:rsidP="007D4318">
      <w:pPr>
        <w:pStyle w:val="PHBTableInterior"/>
      </w:pPr>
    </w:p>
    <w:sectPr w:rsidR="007D4318" w:rsidSect="002B2CA9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3CA5" w:rsidRDefault="00C53CA5" w:rsidP="00844ECB">
      <w:r>
        <w:separator/>
      </w:r>
    </w:p>
  </w:endnote>
  <w:endnote w:type="continuationSeparator" w:id="0">
    <w:p w:rsidR="00C53CA5" w:rsidRDefault="00C53CA5" w:rsidP="00844E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ookmania">
    <w:panose1 w:val="02000503070000020003"/>
    <w:charset w:val="00"/>
    <w:family w:val="modern"/>
    <w:notTrueType/>
    <w:pitch w:val="variable"/>
    <w:sig w:usb0="80000207" w:usb1="40000040" w:usb2="00000000" w:usb3="00000000" w:csb0="00000093" w:csb1="00000000"/>
  </w:font>
  <w:font w:name="MrsEavesSmallCaps">
    <w:panose1 w:val="020B0600000000000000"/>
    <w:charset w:val="00"/>
    <w:family w:val="swiss"/>
    <w:notTrueType/>
    <w:pitch w:val="variable"/>
    <w:sig w:usb0="20000087" w:usb1="00000000" w:usb2="00000000" w:usb3="00000000" w:csb0="00000119" w:csb1="00000000"/>
  </w:font>
  <w:font w:name="Scala Sans">
    <w:panose1 w:val="02000503060000020003"/>
    <w:charset w:val="00"/>
    <w:family w:val="auto"/>
    <w:pitch w:val="variable"/>
    <w:sig w:usb0="A00000AF" w:usb1="4000004A" w:usb2="00000000" w:usb3="00000000" w:csb0="00000111" w:csb1="00000000"/>
  </w:font>
  <w:font w:name="ScalaSans Caps">
    <w:panose1 w:val="02000503040000020004"/>
    <w:charset w:val="00"/>
    <w:family w:val="auto"/>
    <w:pitch w:val="variable"/>
    <w:sig w:usb0="8000002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ECB" w:rsidRDefault="00844ECB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ECB" w:rsidRDefault="00844ECB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ECB" w:rsidRDefault="00844EC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3CA5" w:rsidRDefault="00C53CA5" w:rsidP="00844ECB">
      <w:r>
        <w:separator/>
      </w:r>
    </w:p>
  </w:footnote>
  <w:footnote w:type="continuationSeparator" w:id="0">
    <w:p w:rsidR="00C53CA5" w:rsidRDefault="00C53CA5" w:rsidP="00844E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ECB" w:rsidRDefault="00C53CA5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7" o:spid="_x0000_s2056" type="#_x0000_t75" style="position:absolute;margin-left:0;margin-top:0;width:612pt;height:11in;z-index:-251657216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ECB" w:rsidRDefault="00C53CA5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8" o:spid="_x0000_s2057" type="#_x0000_t75" style="position:absolute;margin-left:0;margin-top:0;width:612pt;height:11in;z-index:-251656192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4ECB" w:rsidRDefault="00C53CA5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ttachedTemplate r:id="rId1"/>
  <w:defaultTabStop w:val="720"/>
  <w:characterSpacingControl w:val="doNotCompress"/>
  <w:hdrShapeDefaults>
    <o:shapedefaults v:ext="edit" spidmax="2058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2B96"/>
    <w:rsid w:val="00005C1C"/>
    <w:rsid w:val="0006444A"/>
    <w:rsid w:val="000E7FCC"/>
    <w:rsid w:val="00114ED1"/>
    <w:rsid w:val="00127791"/>
    <w:rsid w:val="002959F2"/>
    <w:rsid w:val="002B2CA9"/>
    <w:rsid w:val="002F345D"/>
    <w:rsid w:val="00403032"/>
    <w:rsid w:val="00446644"/>
    <w:rsid w:val="004B22B7"/>
    <w:rsid w:val="004D5369"/>
    <w:rsid w:val="005408DE"/>
    <w:rsid w:val="00565AA4"/>
    <w:rsid w:val="00584CBF"/>
    <w:rsid w:val="005A08CE"/>
    <w:rsid w:val="007658E9"/>
    <w:rsid w:val="007D4318"/>
    <w:rsid w:val="00844ECB"/>
    <w:rsid w:val="00895E1A"/>
    <w:rsid w:val="008C21FE"/>
    <w:rsid w:val="00990E37"/>
    <w:rsid w:val="00A00670"/>
    <w:rsid w:val="00A27420"/>
    <w:rsid w:val="00B32B96"/>
    <w:rsid w:val="00B42C2D"/>
    <w:rsid w:val="00B92C7F"/>
    <w:rsid w:val="00BA79A8"/>
    <w:rsid w:val="00C53CA5"/>
    <w:rsid w:val="00C65920"/>
    <w:rsid w:val="00D71FDF"/>
    <w:rsid w:val="00DA1D20"/>
    <w:rsid w:val="00DD2EED"/>
    <w:rsid w:val="00E10F2A"/>
    <w:rsid w:val="00EC406F"/>
    <w:rsid w:val="00F25428"/>
    <w:rsid w:val="00FC0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1"/>
    </o:shapelayout>
  </w:shapeDefaults>
  <w:decimalSymbol w:val="."/>
  <w:listSeparator w:val=","/>
  <w15:chartTrackingRefBased/>
  <w15:docId w15:val="{C599C610-305E-4B2C-9759-51DF5839CA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DA1D20"/>
    <w:rPr>
      <w:rFonts w:ascii="Bookmania" w:hAnsi="Bookmania"/>
      <w:sz w:val="18"/>
    </w:rPr>
  </w:style>
  <w:style w:type="paragraph" w:styleId="1">
    <w:name w:val="heading 1"/>
    <w:basedOn w:val="a"/>
    <w:next w:val="a"/>
    <w:link w:val="10"/>
    <w:uiPriority w:val="9"/>
    <w:qFormat/>
    <w:rsid w:val="00DA1D20"/>
    <w:pPr>
      <w:keepNext/>
      <w:keepLines/>
      <w:spacing w:before="120" w:after="120"/>
      <w:outlineLvl w:val="0"/>
    </w:pPr>
    <w:rPr>
      <w:rFonts w:ascii="MrsEavesSmallCaps" w:eastAsiaTheme="majorEastAsia" w:hAnsi="MrsEavesSmallCaps" w:cstheme="majorBidi"/>
      <w:color w:val="58170D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A1D20"/>
    <w:pPr>
      <w:keepNext/>
      <w:keepLines/>
      <w:pBdr>
        <w:bottom w:val="single" w:sz="18" w:space="1" w:color="CDA252"/>
      </w:pBdr>
      <w:spacing w:before="120" w:after="120"/>
      <w:outlineLvl w:val="1"/>
    </w:pPr>
    <w:rPr>
      <w:rFonts w:ascii="MrsEavesSmallCaps" w:eastAsiaTheme="majorEastAsia" w:hAnsi="MrsEavesSmallCaps" w:cstheme="majorBidi"/>
      <w:color w:val="58170D"/>
      <w:sz w:val="3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A1D20"/>
    <w:pPr>
      <w:keepNext/>
      <w:keepLines/>
      <w:spacing w:before="240" w:after="80"/>
      <w:outlineLvl w:val="2"/>
    </w:pPr>
    <w:rPr>
      <w:rFonts w:ascii="Scala Sans" w:eastAsiaTheme="majorEastAsia" w:hAnsi="Scala Sans" w:cstheme="majorBidi"/>
      <w:sz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DA1D20"/>
    <w:pPr>
      <w:spacing w:after="240"/>
      <w:contextualSpacing/>
    </w:pPr>
    <w:rPr>
      <w:rFonts w:ascii="MrsEavesSmallCaps" w:eastAsiaTheme="majorEastAsia" w:hAnsi="MrsEavesSmallCaps" w:cstheme="majorBidi"/>
      <w:color w:val="58170D"/>
      <w:spacing w:val="-10"/>
      <w:kern w:val="28"/>
      <w:sz w:val="48"/>
      <w:szCs w:val="56"/>
    </w:rPr>
  </w:style>
  <w:style w:type="character" w:customStyle="1" w:styleId="a4">
    <w:name w:val="Заголовок Знак"/>
    <w:basedOn w:val="a0"/>
    <w:link w:val="a3"/>
    <w:uiPriority w:val="10"/>
    <w:rsid w:val="00DA1D20"/>
    <w:rPr>
      <w:rFonts w:ascii="MrsEavesSmallCaps" w:eastAsiaTheme="majorEastAsia" w:hAnsi="MrsEavesSmallCaps" w:cstheme="majorBidi"/>
      <w:color w:val="58170D"/>
      <w:spacing w:val="-10"/>
      <w:kern w:val="28"/>
      <w:sz w:val="48"/>
      <w:szCs w:val="56"/>
    </w:rPr>
  </w:style>
  <w:style w:type="character" w:customStyle="1" w:styleId="10">
    <w:name w:val="Заголовок 1 Знак"/>
    <w:basedOn w:val="a0"/>
    <w:link w:val="1"/>
    <w:uiPriority w:val="9"/>
    <w:rsid w:val="00DA1D20"/>
    <w:rPr>
      <w:rFonts w:ascii="MrsEavesSmallCaps" w:eastAsiaTheme="majorEastAsia" w:hAnsi="MrsEavesSmallCaps" w:cstheme="majorBidi"/>
      <w:color w:val="58170D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DA1D20"/>
    <w:rPr>
      <w:rFonts w:ascii="MrsEavesSmallCaps" w:eastAsiaTheme="majorEastAsia" w:hAnsi="MrsEavesSmallCaps" w:cstheme="majorBidi"/>
      <w:color w:val="58170D"/>
      <w:sz w:val="30"/>
      <w:szCs w:val="26"/>
    </w:rPr>
  </w:style>
  <w:style w:type="character" w:customStyle="1" w:styleId="30">
    <w:name w:val="Заголовок 3 Знак"/>
    <w:basedOn w:val="a0"/>
    <w:link w:val="3"/>
    <w:uiPriority w:val="9"/>
    <w:rsid w:val="00DA1D20"/>
    <w:rPr>
      <w:rFonts w:ascii="Scala Sans" w:eastAsiaTheme="majorEastAsia" w:hAnsi="Scala Sans" w:cstheme="majorBidi"/>
      <w:sz w:val="22"/>
    </w:rPr>
  </w:style>
  <w:style w:type="character" w:customStyle="1" w:styleId="40">
    <w:name w:val="Заголовок 4 Знак"/>
    <w:basedOn w:val="a0"/>
    <w:link w:val="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a5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a"/>
    <w:next w:val="PHBRegular"/>
    <w:link w:val="PHBTitleChar"/>
    <w:qFormat/>
    <w:rsid w:val="00DD2EED"/>
    <w:pPr>
      <w:spacing w:after="40"/>
    </w:pPr>
    <w:rPr>
      <w:rFonts w:ascii="MrsEavesSmallCaps" w:hAnsi="MrsEavesSmallCaps"/>
      <w:color w:val="53170D"/>
      <w:sz w:val="48"/>
    </w:rPr>
  </w:style>
  <w:style w:type="paragraph" w:customStyle="1" w:styleId="PHBRegular">
    <w:name w:val="PHB Regular"/>
    <w:basedOn w:val="PHBTitle"/>
    <w:link w:val="PHBRegularChar"/>
    <w:qFormat/>
    <w:rsid w:val="00565AA4"/>
    <w:pPr>
      <w:tabs>
        <w:tab w:val="left" w:pos="360"/>
      </w:tabs>
      <w:spacing w:before="80" w:after="120"/>
    </w:pPr>
    <w:rPr>
      <w:rFonts w:ascii="Bookmania" w:hAnsi="Bookmania"/>
      <w:color w:val="000000" w:themeColor="text1"/>
      <w:sz w:val="18"/>
    </w:rPr>
  </w:style>
  <w:style w:type="paragraph" w:customStyle="1" w:styleId="PHBHeader">
    <w:name w:val="PHB Header"/>
    <w:basedOn w:val="PHBTitle"/>
    <w:next w:val="PHBRegular"/>
    <w:link w:val="PHBHeaderChar"/>
    <w:qFormat/>
    <w:rsid w:val="000E7FCC"/>
    <w:rPr>
      <w:sz w:val="40"/>
    </w:rPr>
  </w:style>
  <w:style w:type="character" w:customStyle="1" w:styleId="PHBTitleChar">
    <w:name w:val="PHB Title Char"/>
    <w:basedOn w:val="a0"/>
    <w:link w:val="PHBTitle"/>
    <w:rsid w:val="00DD2EED"/>
    <w:rPr>
      <w:rFonts w:ascii="MrsEavesSmallCaps" w:hAnsi="MrsEavesSmallCaps"/>
      <w:color w:val="53170D"/>
      <w:sz w:val="48"/>
    </w:rPr>
  </w:style>
  <w:style w:type="character" w:customStyle="1" w:styleId="PHBRegularChar">
    <w:name w:val="PHB Regular Char"/>
    <w:basedOn w:val="PHBTitleChar"/>
    <w:link w:val="PHBRegular"/>
    <w:rsid w:val="00565AA4"/>
    <w:rPr>
      <w:rFonts w:ascii="Bookmania" w:hAnsi="Bookmania"/>
      <w:color w:val="000000" w:themeColor="text1"/>
      <w:sz w:val="18"/>
    </w:rPr>
  </w:style>
  <w:style w:type="paragraph" w:customStyle="1" w:styleId="PHBSubHeaderGold">
    <w:name w:val="PHB SubHeader Gold"/>
    <w:basedOn w:val="PHBHeader"/>
    <w:next w:val="PHBRegular"/>
    <w:link w:val="PHBSubHeaderGoldChar"/>
    <w:qFormat/>
    <w:rsid w:val="00B92C7F"/>
    <w:pPr>
      <w:pBdr>
        <w:bottom w:val="single" w:sz="18" w:space="0" w:color="D2B17D"/>
      </w:pBdr>
      <w:spacing w:after="80"/>
    </w:pPr>
    <w:rPr>
      <w:sz w:val="32"/>
    </w:rPr>
  </w:style>
  <w:style w:type="character" w:customStyle="1" w:styleId="PHBHeaderChar">
    <w:name w:val="PHB Header Char"/>
    <w:basedOn w:val="PHBRegularChar"/>
    <w:link w:val="PHBHeader"/>
    <w:rsid w:val="000E7FCC"/>
    <w:rPr>
      <w:rFonts w:ascii="MrsEavesSmallCaps" w:hAnsi="MrsEavesSmallCaps"/>
      <w:color w:val="53170D"/>
      <w:sz w:val="40"/>
    </w:rPr>
  </w:style>
  <w:style w:type="paragraph" w:customStyle="1" w:styleId="PHBSmallHeader">
    <w:name w:val="PHB Small Header"/>
    <w:basedOn w:val="PHBHeader"/>
    <w:next w:val="PHBRegular"/>
    <w:link w:val="PHBSmallHeaderChar"/>
    <w:qFormat/>
    <w:rsid w:val="000E7FCC"/>
    <w:rPr>
      <w:sz w:val="26"/>
    </w:rPr>
  </w:style>
  <w:style w:type="character" w:customStyle="1" w:styleId="PHBSubHeaderGoldChar">
    <w:name w:val="PHB SubHeader Gold Char"/>
    <w:basedOn w:val="PHBHeaderChar"/>
    <w:link w:val="PHBSubHeaderGold"/>
    <w:rsid w:val="00B92C7F"/>
    <w:rPr>
      <w:rFonts w:ascii="MrsEavesSmallCaps" w:hAnsi="MrsEavesSmallCaps"/>
      <w:color w:val="53170D"/>
      <w:sz w:val="32"/>
    </w:rPr>
  </w:style>
  <w:style w:type="paragraph" w:styleId="a6">
    <w:name w:val="header"/>
    <w:basedOn w:val="a"/>
    <w:link w:val="a7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PHBSmallHeaderChar">
    <w:name w:val="PHB Small Header Char"/>
    <w:basedOn w:val="PHBHeaderChar"/>
    <w:link w:val="PHBSmallHeader"/>
    <w:rsid w:val="000E7FCC"/>
    <w:rPr>
      <w:rFonts w:ascii="MrsEavesSmallCaps" w:hAnsi="MrsEavesSmallCaps"/>
      <w:color w:val="53170D"/>
      <w:sz w:val="26"/>
    </w:rPr>
  </w:style>
  <w:style w:type="character" w:customStyle="1" w:styleId="a7">
    <w:name w:val="Верхний колонтитул Знак"/>
    <w:basedOn w:val="a0"/>
    <w:link w:val="a6"/>
    <w:uiPriority w:val="99"/>
    <w:rsid w:val="00844ECB"/>
    <w:rPr>
      <w:rFonts w:ascii="Bookmania" w:hAnsi="Bookmania"/>
      <w:sz w:val="18"/>
    </w:rPr>
  </w:style>
  <w:style w:type="paragraph" w:styleId="a8">
    <w:name w:val="footer"/>
    <w:basedOn w:val="a"/>
    <w:link w:val="a9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PHBRegular"/>
    <w:next w:val="MMMonsterType"/>
    <w:link w:val="MMMonsterNameChar"/>
    <w:rsid w:val="00114ED1"/>
    <w:pPr>
      <w:pBdr>
        <w:top w:val="thickThinSmallGap" w:sz="24" w:space="3" w:color="D2B17D"/>
      </w:pBdr>
      <w:spacing w:after="0"/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PHB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PHBRegularChar"/>
    <w:link w:val="MMMonsterName"/>
    <w:rsid w:val="00114ED1"/>
    <w:rPr>
      <w:rFonts w:ascii="MrsEavesSmallCaps" w:hAnsi="MrsEavesSmallCaps"/>
      <w:color w:val="53170D"/>
      <w:sz w:val="34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</w:rPr>
  </w:style>
  <w:style w:type="paragraph" w:customStyle="1" w:styleId="MMHitPoints">
    <w:name w:val="MM HitPoints"/>
    <w:basedOn w:val="MMAC"/>
    <w:next w:val="MMSpeed"/>
    <w:link w:val="MMHitPointsChar"/>
    <w:rsid w:val="00565AA4"/>
    <w:pPr>
      <w:spacing w:before="0"/>
    </w:pPr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  <w:spacing w:before="0"/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</w:rPr>
  </w:style>
  <w:style w:type="table" w:styleId="aa">
    <w:name w:val="Table Grid"/>
    <w:aliases w:val="Stat Block Table"/>
    <w:basedOn w:val="a1"/>
    <w:uiPriority w:val="39"/>
    <w:rsid w:val="002F34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</w:rPr>
  </w:style>
  <w:style w:type="paragraph" w:customStyle="1" w:styleId="MMSkills">
    <w:name w:val="MM Skills"/>
    <w:basedOn w:val="MMHitPoints"/>
    <w:next w:val="a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</w:rPr>
  </w:style>
  <w:style w:type="paragraph" w:customStyle="1" w:styleId="MMSenses">
    <w:name w:val="MM Senses"/>
    <w:basedOn w:val="MMSkills"/>
    <w:next w:val="a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</w:rPr>
  </w:style>
  <w:style w:type="paragraph" w:customStyle="1" w:styleId="PHBTableHeader">
    <w:name w:val="PHB Table Header"/>
    <w:basedOn w:val="3"/>
    <w:link w:val="PHBTableHeaderChar"/>
    <w:qFormat/>
    <w:rsid w:val="007D4318"/>
    <w:rPr>
      <w:sz w:val="18"/>
    </w:rPr>
  </w:style>
  <w:style w:type="paragraph" w:customStyle="1" w:styleId="PHBTableInterior">
    <w:name w:val="PHB Table Interior"/>
    <w:basedOn w:val="4"/>
    <w:link w:val="PHBTableInteriorChar"/>
    <w:qFormat/>
    <w:rsid w:val="007D4318"/>
  </w:style>
  <w:style w:type="character" w:customStyle="1" w:styleId="PHBTableHeaderChar">
    <w:name w:val="PHB Table Header Char"/>
    <w:basedOn w:val="30"/>
    <w:link w:val="PHBTableHeader"/>
    <w:rsid w:val="007D4318"/>
    <w:rPr>
      <w:rFonts w:ascii="Scala Sans" w:eastAsiaTheme="majorEastAsia" w:hAnsi="Scala Sans" w:cstheme="majorBidi"/>
      <w:sz w:val="18"/>
    </w:rPr>
  </w:style>
  <w:style w:type="character" w:customStyle="1" w:styleId="PHBTableInteriorChar">
    <w:name w:val="PHB Table Interior Char"/>
    <w:basedOn w:val="40"/>
    <w:link w:val="PHBTableInterior"/>
    <w:rsid w:val="007D4318"/>
    <w:rPr>
      <w:rFonts w:ascii="Scala Sans" w:eastAsiaTheme="majorEastAsia" w:hAnsi="Scala Sans" w:cstheme="majorBidi"/>
      <w:b/>
      <w:iCs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nton\OneDrive\TRPG\ZZ_TOOLS\CLAN%20SHARE\1.%20RESOURCES\EXCEL%20TEMPLATES%20AND%20RESOURCES\DD-Full-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DD-Full-Template</Template>
  <TotalTime>5</TotalTime>
  <Pages>1</Pages>
  <Words>24</Words>
  <Characters>138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Палихов Антон</dc:creator>
  <cp:keywords/>
  <dc:description/>
  <cp:lastModifiedBy>Палихов Антон</cp:lastModifiedBy>
  <cp:revision>1</cp:revision>
  <dcterms:created xsi:type="dcterms:W3CDTF">2018-08-09T02:06:00Z</dcterms:created>
  <dcterms:modified xsi:type="dcterms:W3CDTF">2018-08-09T02:11:00Z</dcterms:modified>
</cp:coreProperties>
</file>