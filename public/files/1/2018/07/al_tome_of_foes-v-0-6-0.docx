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9A0EB" w14:textId="77777777" w:rsidR="00022F03" w:rsidRPr="00022F03" w:rsidRDefault="00177633" w:rsidP="00E82E8E">
      <w:pPr>
        <w:pStyle w:val="a3"/>
        <w:jc w:val="center"/>
        <w:rPr>
          <w:rStyle w:val="30"/>
          <w:rFonts w:ascii="MrsEavesSmallCaps" w:hAnsi="MrsEavesSmallCaps"/>
          <w:b/>
          <w:color w:val="FF0000"/>
          <w:sz w:val="56"/>
        </w:rPr>
      </w:pPr>
      <w:bookmarkStart w:id="0" w:name="_Toc510256661"/>
      <w:bookmarkStart w:id="1" w:name="_Toc510259346"/>
      <w:bookmarkStart w:id="2" w:name="_Toc510259599"/>
      <w:r w:rsidRPr="00022F03">
        <w:rPr>
          <w:rStyle w:val="30"/>
          <w:rFonts w:ascii="MrsEavesSmallCaps" w:hAnsi="MrsEavesSmallCaps"/>
          <w:b/>
          <w:color w:val="FF0000"/>
          <w:sz w:val="56"/>
        </w:rPr>
        <w:t>Adventurers League</w:t>
      </w:r>
      <w:r w:rsidR="00022F03" w:rsidRPr="00022F03">
        <w:rPr>
          <w:rStyle w:val="30"/>
          <w:rFonts w:ascii="MrsEavesSmallCaps" w:hAnsi="MrsEavesSmallCaps"/>
          <w:b/>
          <w:color w:val="FF0000"/>
          <w:sz w:val="56"/>
        </w:rPr>
        <w:t>’s</w:t>
      </w:r>
    </w:p>
    <w:p w14:paraId="5144DFE9" w14:textId="06735391" w:rsidR="008D7E6B" w:rsidRPr="00022F03" w:rsidRDefault="00177633" w:rsidP="00E82E8E">
      <w:pPr>
        <w:pStyle w:val="a3"/>
        <w:jc w:val="center"/>
        <w:rPr>
          <w:rStyle w:val="30"/>
          <w:rFonts w:ascii="MrsEavesSmallCaps" w:hAnsi="MrsEavesSmallCaps"/>
          <w:b/>
          <w:sz w:val="144"/>
        </w:rPr>
      </w:pPr>
      <w:r w:rsidRPr="00022F03">
        <w:rPr>
          <w:rStyle w:val="30"/>
          <w:rFonts w:ascii="MrsEavesSmallCaps" w:hAnsi="MrsEavesSmallCaps"/>
          <w:b/>
          <w:sz w:val="144"/>
        </w:rPr>
        <w:t xml:space="preserve"> </w:t>
      </w:r>
      <w:r w:rsidRPr="00022F03">
        <w:rPr>
          <w:rStyle w:val="30"/>
          <w:rFonts w:ascii="MrsEavesSmallCaps" w:hAnsi="MrsEavesSmallCaps" w:cs="Calibri"/>
          <w:b/>
          <w:sz w:val="144"/>
        </w:rPr>
        <w:t>Tome of Foes</w:t>
      </w:r>
      <w:bookmarkEnd w:id="0"/>
      <w:bookmarkEnd w:id="1"/>
      <w:bookmarkEnd w:id="2"/>
    </w:p>
    <w:p w14:paraId="6C3868A7" w14:textId="77777777" w:rsidR="0000645A" w:rsidRPr="000058FF" w:rsidRDefault="00177633" w:rsidP="00AE7CA5">
      <w:pPr>
        <w:pStyle w:val="PHBRegular"/>
        <w:jc w:val="center"/>
        <w:rPr>
          <w:rStyle w:val="30"/>
          <w:rFonts w:ascii="MrsEavesSmallCaps" w:hAnsi="MrsEavesSmallCaps"/>
          <w:b/>
          <w:color w:val="FF0000"/>
          <w:sz w:val="56"/>
          <w:u w:val="single"/>
        </w:rPr>
      </w:pPr>
      <w:bookmarkStart w:id="3" w:name="_Toc510256662"/>
      <w:bookmarkStart w:id="4" w:name="_Toc510259347"/>
      <w:bookmarkStart w:id="5" w:name="_Toc510259600"/>
      <w:r w:rsidRPr="000058FF">
        <w:rPr>
          <w:rStyle w:val="30"/>
          <w:rFonts w:ascii="MrsEavesSmallCaps" w:hAnsi="MrsEavesSmallCaps"/>
          <w:b/>
          <w:color w:val="FF0000"/>
          <w:sz w:val="56"/>
          <w:u w:val="single"/>
        </w:rPr>
        <w:t>v.0.</w:t>
      </w:r>
      <w:r w:rsidR="00853C5D" w:rsidRPr="000058FF">
        <w:rPr>
          <w:rStyle w:val="30"/>
          <w:rFonts w:ascii="MrsEavesSmallCaps" w:hAnsi="MrsEavesSmallCaps"/>
          <w:b/>
          <w:color w:val="FF0000"/>
          <w:sz w:val="56"/>
          <w:u w:val="single"/>
        </w:rPr>
        <w:t>6</w:t>
      </w:r>
      <w:r w:rsidRPr="000058FF">
        <w:rPr>
          <w:rStyle w:val="30"/>
          <w:rFonts w:ascii="MrsEavesSmallCaps" w:hAnsi="MrsEavesSmallCaps"/>
          <w:b/>
          <w:color w:val="FF0000"/>
          <w:sz w:val="56"/>
          <w:u w:val="single"/>
        </w:rPr>
        <w:t>.0</w:t>
      </w:r>
      <w:bookmarkEnd w:id="3"/>
      <w:bookmarkEnd w:id="4"/>
      <w:bookmarkEnd w:id="5"/>
    </w:p>
    <w:p w14:paraId="64C32F9A" w14:textId="0A86B0C7" w:rsidR="00853C5D" w:rsidRDefault="00853C5D" w:rsidP="00853C5D"/>
    <w:p w14:paraId="2BD114D3" w14:textId="40604D7D" w:rsidR="0000645A" w:rsidRDefault="00853C5D" w:rsidP="00853C5D">
      <w:r>
        <w:t>Date</w:t>
      </w:r>
      <w:r w:rsidR="00022F03">
        <w:t xml:space="preserve"> of last edit</w:t>
      </w:r>
      <w:r>
        <w:t>: 31.03.2018</w:t>
      </w:r>
    </w:p>
    <w:p w14:paraId="7E6746DE" w14:textId="77777777" w:rsidR="00022F03" w:rsidRDefault="00853C5D" w:rsidP="00853C5D">
      <w:r>
        <w:t>Editor: Anton Palikhov aka Palant</w:t>
      </w:r>
      <w:r w:rsidR="00022F03">
        <w:t xml:space="preserve"> </w:t>
      </w:r>
    </w:p>
    <w:p w14:paraId="42C5D535" w14:textId="4F210F77" w:rsidR="00853C5D" w:rsidRDefault="00022F03" w:rsidP="00853C5D">
      <w:r>
        <w:t xml:space="preserve">e-mail: </w:t>
      </w:r>
      <w:hyperlink r:id="rId7" w:history="1">
        <w:r w:rsidRPr="00D008C2">
          <w:rPr>
            <w:rStyle w:val="ad"/>
          </w:rPr>
          <w:t>a.v.palikhov@hotmail.com</w:t>
        </w:r>
      </w:hyperlink>
    </w:p>
    <w:p w14:paraId="555CC686" w14:textId="4C1C819C" w:rsidR="00022F03" w:rsidRDefault="00022F03" w:rsidP="00853C5D">
      <w:r>
        <w:t>Skype: a.v.palikhov</w:t>
      </w:r>
    </w:p>
    <w:p w14:paraId="12FEBED3" w14:textId="77777777" w:rsidR="00022F03" w:rsidRPr="00853C5D" w:rsidRDefault="00022F03" w:rsidP="00853C5D"/>
    <w:p w14:paraId="0873041D" w14:textId="77777777" w:rsidR="008D7E6B" w:rsidRPr="008D7E6B" w:rsidRDefault="00177633" w:rsidP="00177633">
      <w:pPr>
        <w:rPr>
          <w:rStyle w:val="ab"/>
          <w:rFonts w:ascii="Times New Roman" w:hAnsi="Times New Roman" w:cs="Times New Roman"/>
          <w:color w:val="FF0000"/>
          <w:kern w:val="28"/>
          <w:sz w:val="56"/>
          <w:szCs w:val="56"/>
          <w:lang w:val="ru-RU"/>
        </w:rPr>
      </w:pPr>
      <w:r>
        <w:rPr>
          <w:rStyle w:val="ab"/>
          <w:rFonts w:ascii="Times New Roman" w:hAnsi="Times New Roman" w:cs="Times New Roman"/>
          <w:color w:val="FF0000"/>
          <w:lang w:val="ru-RU"/>
        </w:rPr>
        <w:br w:type="page"/>
      </w:r>
    </w:p>
    <w:p w14:paraId="79AFAD6C" w14:textId="27627D70" w:rsidR="00177633" w:rsidRDefault="00177633" w:rsidP="00177633">
      <w:pPr>
        <w:sectPr w:rsidR="00177633" w:rsidSect="00196F26">
          <w:footerReference w:type="default" r:id="rId8"/>
          <w:pgSz w:w="11906" w:h="16838"/>
          <w:pgMar w:top="720" w:right="720" w:bottom="720" w:left="720" w:header="708" w:footer="708" w:gutter="0"/>
          <w:cols w:space="708"/>
          <w:docGrid w:linePitch="360"/>
        </w:sectPr>
      </w:pPr>
    </w:p>
    <w:sdt>
      <w:sdtPr>
        <w:rPr>
          <w:rFonts w:asciiTheme="minorHAnsi" w:hAnsiTheme="minorHAnsi"/>
          <w:b/>
          <w:bCs/>
          <w:i/>
          <w:iCs/>
          <w:color w:val="auto"/>
          <w:spacing w:val="5"/>
          <w:sz w:val="24"/>
          <w:szCs w:val="22"/>
          <w:lang w:val="uk-UA"/>
        </w:rPr>
        <w:id w:val="1383754073"/>
        <w:docPartObj>
          <w:docPartGallery w:val="Table of Contents"/>
          <w:docPartUnique/>
        </w:docPartObj>
      </w:sdtPr>
      <w:sdtEndPr>
        <w:rPr>
          <w:rFonts w:ascii="Bookmania" w:hAnsi="Bookmania"/>
          <w:b w:val="0"/>
          <w:sz w:val="18"/>
          <w:szCs w:val="24"/>
          <w:lang w:val="en-US"/>
        </w:rPr>
      </w:sdtEndPr>
      <w:sdtContent>
        <w:p w14:paraId="639D12A0" w14:textId="77777777" w:rsidR="00177633" w:rsidRPr="0047393C" w:rsidRDefault="00177633" w:rsidP="00177633">
          <w:pPr>
            <w:pStyle w:val="PHBSubHeaderGold"/>
          </w:pPr>
          <w:r>
            <w:t>Table of contents</w:t>
          </w:r>
        </w:p>
        <w:p w14:paraId="73C01D65" w14:textId="78B885DF" w:rsidR="00DE6EE4" w:rsidRDefault="00177633" w:rsidP="00DE6EE4">
          <w:pPr>
            <w:pStyle w:val="31"/>
            <w:tabs>
              <w:tab w:val="right" w:leader="dot" w:pos="4742"/>
            </w:tabs>
            <w:rPr>
              <w:noProof/>
            </w:rPr>
          </w:pPr>
          <w:r w:rsidRPr="0047393C">
            <w:fldChar w:fldCharType="begin"/>
          </w:r>
          <w:r w:rsidRPr="0047393C">
            <w:instrText xml:space="preserve"> TOC \o "1-3" \h \z \u </w:instrText>
          </w:r>
          <w:r w:rsidRPr="0047393C">
            <w:fldChar w:fldCharType="separate"/>
          </w:r>
        </w:p>
        <w:p w14:paraId="2C34A66D" w14:textId="6A152ED2" w:rsidR="00DE6EE4" w:rsidRDefault="00DE6EE4">
          <w:pPr>
            <w:pStyle w:val="11"/>
            <w:tabs>
              <w:tab w:val="right" w:leader="dot" w:pos="4742"/>
            </w:tabs>
            <w:rPr>
              <w:rFonts w:eastAsiaTheme="minorEastAsia"/>
              <w:noProof/>
              <w:lang w:eastAsia="uk-UA"/>
            </w:rPr>
          </w:pPr>
          <w:hyperlink w:anchor="_Toc510259601" w:history="1">
            <w:r w:rsidRPr="00937BFA">
              <w:rPr>
                <w:rStyle w:val="ad"/>
                <w:noProof/>
              </w:rPr>
              <w:t>Season 0</w:t>
            </w:r>
            <w:r>
              <w:rPr>
                <w:noProof/>
                <w:webHidden/>
              </w:rPr>
              <w:tab/>
            </w:r>
            <w:r>
              <w:rPr>
                <w:noProof/>
                <w:webHidden/>
              </w:rPr>
              <w:fldChar w:fldCharType="begin"/>
            </w:r>
            <w:r>
              <w:rPr>
                <w:noProof/>
                <w:webHidden/>
              </w:rPr>
              <w:instrText xml:space="preserve"> PAGEREF _Toc510259601 \h </w:instrText>
            </w:r>
            <w:r>
              <w:rPr>
                <w:noProof/>
                <w:webHidden/>
              </w:rPr>
            </w:r>
            <w:r>
              <w:rPr>
                <w:noProof/>
                <w:webHidden/>
              </w:rPr>
              <w:fldChar w:fldCharType="separate"/>
            </w:r>
            <w:r w:rsidR="00516EB1">
              <w:rPr>
                <w:noProof/>
                <w:webHidden/>
              </w:rPr>
              <w:t>6</w:t>
            </w:r>
            <w:r>
              <w:rPr>
                <w:noProof/>
                <w:webHidden/>
              </w:rPr>
              <w:fldChar w:fldCharType="end"/>
            </w:r>
          </w:hyperlink>
        </w:p>
        <w:p w14:paraId="7AE16B73" w14:textId="65949697" w:rsidR="00DE6EE4" w:rsidRDefault="00DE6EE4">
          <w:pPr>
            <w:pStyle w:val="21"/>
            <w:tabs>
              <w:tab w:val="right" w:leader="dot" w:pos="4742"/>
            </w:tabs>
            <w:rPr>
              <w:rFonts w:eastAsiaTheme="minorEastAsia"/>
              <w:noProof/>
              <w:lang w:eastAsia="uk-UA"/>
            </w:rPr>
          </w:pPr>
          <w:hyperlink w:anchor="_Toc510259602" w:history="1">
            <w:r w:rsidRPr="00937BFA">
              <w:rPr>
                <w:rStyle w:val="ad"/>
                <w:noProof/>
              </w:rPr>
              <w:t>Subservient Quaggoth</w:t>
            </w:r>
            <w:r>
              <w:rPr>
                <w:noProof/>
                <w:webHidden/>
              </w:rPr>
              <w:tab/>
            </w:r>
            <w:r>
              <w:rPr>
                <w:noProof/>
                <w:webHidden/>
              </w:rPr>
              <w:fldChar w:fldCharType="begin"/>
            </w:r>
            <w:r>
              <w:rPr>
                <w:noProof/>
                <w:webHidden/>
              </w:rPr>
              <w:instrText xml:space="preserve"> PAGEREF _Toc510259602 \h </w:instrText>
            </w:r>
            <w:r>
              <w:rPr>
                <w:noProof/>
                <w:webHidden/>
              </w:rPr>
            </w:r>
            <w:r>
              <w:rPr>
                <w:noProof/>
                <w:webHidden/>
              </w:rPr>
              <w:fldChar w:fldCharType="separate"/>
            </w:r>
            <w:r w:rsidR="00516EB1">
              <w:rPr>
                <w:noProof/>
                <w:webHidden/>
              </w:rPr>
              <w:t>6</w:t>
            </w:r>
            <w:r>
              <w:rPr>
                <w:noProof/>
                <w:webHidden/>
              </w:rPr>
              <w:fldChar w:fldCharType="end"/>
            </w:r>
          </w:hyperlink>
        </w:p>
        <w:p w14:paraId="34E42266" w14:textId="1ECA1A13" w:rsidR="00DE6EE4" w:rsidRDefault="00DE6EE4">
          <w:pPr>
            <w:pStyle w:val="21"/>
            <w:tabs>
              <w:tab w:val="right" w:leader="dot" w:pos="4742"/>
            </w:tabs>
            <w:rPr>
              <w:rFonts w:eastAsiaTheme="minorEastAsia"/>
              <w:noProof/>
              <w:lang w:eastAsia="uk-UA"/>
            </w:rPr>
          </w:pPr>
          <w:hyperlink w:anchor="_Toc510259603" w:history="1">
            <w:r w:rsidRPr="00937BFA">
              <w:rPr>
                <w:rStyle w:val="ad"/>
                <w:noProof/>
              </w:rPr>
              <w:t>Slab</w:t>
            </w:r>
            <w:r>
              <w:rPr>
                <w:noProof/>
                <w:webHidden/>
              </w:rPr>
              <w:tab/>
            </w:r>
            <w:r>
              <w:rPr>
                <w:noProof/>
                <w:webHidden/>
              </w:rPr>
              <w:fldChar w:fldCharType="begin"/>
            </w:r>
            <w:r>
              <w:rPr>
                <w:noProof/>
                <w:webHidden/>
              </w:rPr>
              <w:instrText xml:space="preserve"> PAGEREF _Toc510259603 \h </w:instrText>
            </w:r>
            <w:r>
              <w:rPr>
                <w:noProof/>
                <w:webHidden/>
              </w:rPr>
            </w:r>
            <w:r>
              <w:rPr>
                <w:noProof/>
                <w:webHidden/>
              </w:rPr>
              <w:fldChar w:fldCharType="separate"/>
            </w:r>
            <w:r w:rsidR="00516EB1">
              <w:rPr>
                <w:noProof/>
                <w:webHidden/>
              </w:rPr>
              <w:t>6</w:t>
            </w:r>
            <w:r>
              <w:rPr>
                <w:noProof/>
                <w:webHidden/>
              </w:rPr>
              <w:fldChar w:fldCharType="end"/>
            </w:r>
          </w:hyperlink>
        </w:p>
        <w:p w14:paraId="2F087434" w14:textId="06022592" w:rsidR="00DE6EE4" w:rsidRDefault="00DE6EE4">
          <w:pPr>
            <w:pStyle w:val="21"/>
            <w:tabs>
              <w:tab w:val="right" w:leader="dot" w:pos="4742"/>
            </w:tabs>
            <w:rPr>
              <w:rFonts w:eastAsiaTheme="minorEastAsia"/>
              <w:noProof/>
              <w:lang w:eastAsia="uk-UA"/>
            </w:rPr>
          </w:pPr>
          <w:hyperlink w:anchor="_Toc510259604" w:history="1">
            <w:r w:rsidRPr="00937BFA">
              <w:rPr>
                <w:rStyle w:val="ad"/>
                <w:noProof/>
              </w:rPr>
              <w:t>--Animated lump of coal</w:t>
            </w:r>
            <w:r>
              <w:rPr>
                <w:noProof/>
                <w:webHidden/>
              </w:rPr>
              <w:tab/>
            </w:r>
            <w:r>
              <w:rPr>
                <w:noProof/>
                <w:webHidden/>
              </w:rPr>
              <w:fldChar w:fldCharType="begin"/>
            </w:r>
            <w:r>
              <w:rPr>
                <w:noProof/>
                <w:webHidden/>
              </w:rPr>
              <w:instrText xml:space="preserve"> PAGEREF _Toc510259604 \h </w:instrText>
            </w:r>
            <w:r>
              <w:rPr>
                <w:noProof/>
                <w:webHidden/>
              </w:rPr>
            </w:r>
            <w:r>
              <w:rPr>
                <w:noProof/>
                <w:webHidden/>
              </w:rPr>
              <w:fldChar w:fldCharType="separate"/>
            </w:r>
            <w:r w:rsidR="00516EB1">
              <w:rPr>
                <w:noProof/>
                <w:webHidden/>
              </w:rPr>
              <w:t>6</w:t>
            </w:r>
            <w:r>
              <w:rPr>
                <w:noProof/>
                <w:webHidden/>
              </w:rPr>
              <w:fldChar w:fldCharType="end"/>
            </w:r>
          </w:hyperlink>
        </w:p>
        <w:p w14:paraId="725EBDDD" w14:textId="7FD3B431" w:rsidR="00DE6EE4" w:rsidRDefault="00DE6EE4">
          <w:pPr>
            <w:pStyle w:val="21"/>
            <w:tabs>
              <w:tab w:val="right" w:leader="dot" w:pos="4742"/>
            </w:tabs>
            <w:rPr>
              <w:rFonts w:eastAsiaTheme="minorEastAsia"/>
              <w:noProof/>
              <w:lang w:eastAsia="uk-UA"/>
            </w:rPr>
          </w:pPr>
          <w:hyperlink w:anchor="_Toc510259605" w:history="1">
            <w:r w:rsidRPr="00937BFA">
              <w:rPr>
                <w:rStyle w:val="ad"/>
                <w:noProof/>
              </w:rPr>
              <w:t>Algaepygmy</w:t>
            </w:r>
            <w:r>
              <w:rPr>
                <w:noProof/>
                <w:webHidden/>
              </w:rPr>
              <w:tab/>
            </w:r>
            <w:r>
              <w:rPr>
                <w:noProof/>
                <w:webHidden/>
              </w:rPr>
              <w:fldChar w:fldCharType="begin"/>
            </w:r>
            <w:r>
              <w:rPr>
                <w:noProof/>
                <w:webHidden/>
              </w:rPr>
              <w:instrText xml:space="preserve"> PAGEREF _Toc510259605 \h </w:instrText>
            </w:r>
            <w:r>
              <w:rPr>
                <w:noProof/>
                <w:webHidden/>
              </w:rPr>
            </w:r>
            <w:r>
              <w:rPr>
                <w:noProof/>
                <w:webHidden/>
              </w:rPr>
              <w:fldChar w:fldCharType="separate"/>
            </w:r>
            <w:r w:rsidR="00516EB1">
              <w:rPr>
                <w:noProof/>
                <w:webHidden/>
              </w:rPr>
              <w:t>6</w:t>
            </w:r>
            <w:r>
              <w:rPr>
                <w:noProof/>
                <w:webHidden/>
              </w:rPr>
              <w:fldChar w:fldCharType="end"/>
            </w:r>
          </w:hyperlink>
        </w:p>
        <w:p w14:paraId="37A6B25C" w14:textId="6B41483F" w:rsidR="00DE6EE4" w:rsidRDefault="00DE6EE4">
          <w:pPr>
            <w:pStyle w:val="21"/>
            <w:tabs>
              <w:tab w:val="right" w:leader="dot" w:pos="4742"/>
            </w:tabs>
            <w:rPr>
              <w:rFonts w:eastAsiaTheme="minorEastAsia"/>
              <w:noProof/>
              <w:lang w:eastAsia="uk-UA"/>
            </w:rPr>
          </w:pPr>
          <w:hyperlink w:anchor="_Toc510259606" w:history="1">
            <w:r w:rsidRPr="00937BFA">
              <w:rPr>
                <w:rStyle w:val="ad"/>
                <w:noProof/>
              </w:rPr>
              <w:t>Flail Snail</w:t>
            </w:r>
            <w:r>
              <w:rPr>
                <w:noProof/>
                <w:webHidden/>
              </w:rPr>
              <w:tab/>
            </w:r>
            <w:r>
              <w:rPr>
                <w:noProof/>
                <w:webHidden/>
              </w:rPr>
              <w:fldChar w:fldCharType="begin"/>
            </w:r>
            <w:r>
              <w:rPr>
                <w:noProof/>
                <w:webHidden/>
              </w:rPr>
              <w:instrText xml:space="preserve"> PAGEREF _Toc510259606 \h </w:instrText>
            </w:r>
            <w:r>
              <w:rPr>
                <w:noProof/>
                <w:webHidden/>
              </w:rPr>
            </w:r>
            <w:r>
              <w:rPr>
                <w:noProof/>
                <w:webHidden/>
              </w:rPr>
              <w:fldChar w:fldCharType="separate"/>
            </w:r>
            <w:r w:rsidR="00516EB1">
              <w:rPr>
                <w:noProof/>
                <w:webHidden/>
              </w:rPr>
              <w:t>7</w:t>
            </w:r>
            <w:r>
              <w:rPr>
                <w:noProof/>
                <w:webHidden/>
              </w:rPr>
              <w:fldChar w:fldCharType="end"/>
            </w:r>
          </w:hyperlink>
        </w:p>
        <w:p w14:paraId="11153CA1" w14:textId="6527F2F7" w:rsidR="00DE6EE4" w:rsidRDefault="00DE6EE4">
          <w:pPr>
            <w:pStyle w:val="21"/>
            <w:tabs>
              <w:tab w:val="right" w:leader="dot" w:pos="4742"/>
            </w:tabs>
            <w:rPr>
              <w:rFonts w:eastAsiaTheme="minorEastAsia"/>
              <w:noProof/>
              <w:lang w:eastAsia="uk-UA"/>
            </w:rPr>
          </w:pPr>
          <w:hyperlink w:anchor="_Toc510259607" w:history="1">
            <w:r w:rsidRPr="00937BFA">
              <w:rPr>
                <w:rStyle w:val="ad"/>
                <w:noProof/>
              </w:rPr>
              <w:t>--Giant Clam</w:t>
            </w:r>
            <w:r>
              <w:rPr>
                <w:noProof/>
                <w:webHidden/>
              </w:rPr>
              <w:tab/>
            </w:r>
            <w:r>
              <w:rPr>
                <w:noProof/>
                <w:webHidden/>
              </w:rPr>
              <w:fldChar w:fldCharType="begin"/>
            </w:r>
            <w:r>
              <w:rPr>
                <w:noProof/>
                <w:webHidden/>
              </w:rPr>
              <w:instrText xml:space="preserve"> PAGEREF _Toc510259607 \h </w:instrText>
            </w:r>
            <w:r>
              <w:rPr>
                <w:noProof/>
                <w:webHidden/>
              </w:rPr>
            </w:r>
            <w:r>
              <w:rPr>
                <w:noProof/>
                <w:webHidden/>
              </w:rPr>
              <w:fldChar w:fldCharType="separate"/>
            </w:r>
            <w:r w:rsidR="00516EB1">
              <w:rPr>
                <w:noProof/>
                <w:webHidden/>
              </w:rPr>
              <w:t>7</w:t>
            </w:r>
            <w:r>
              <w:rPr>
                <w:noProof/>
                <w:webHidden/>
              </w:rPr>
              <w:fldChar w:fldCharType="end"/>
            </w:r>
          </w:hyperlink>
        </w:p>
        <w:p w14:paraId="76C3B1B8" w14:textId="5ED7F263" w:rsidR="00DE6EE4" w:rsidRDefault="00DE6EE4">
          <w:pPr>
            <w:pStyle w:val="21"/>
            <w:tabs>
              <w:tab w:val="right" w:leader="dot" w:pos="4742"/>
            </w:tabs>
            <w:rPr>
              <w:rFonts w:eastAsiaTheme="minorEastAsia"/>
              <w:noProof/>
              <w:lang w:eastAsia="uk-UA"/>
            </w:rPr>
          </w:pPr>
          <w:hyperlink w:anchor="_Toc510259608" w:history="1">
            <w:r w:rsidRPr="00937BFA">
              <w:rPr>
                <w:rStyle w:val="ad"/>
                <w:noProof/>
              </w:rPr>
              <w:t>--Sylgar</w:t>
            </w:r>
            <w:r>
              <w:rPr>
                <w:noProof/>
                <w:webHidden/>
              </w:rPr>
              <w:tab/>
            </w:r>
            <w:r>
              <w:rPr>
                <w:noProof/>
                <w:webHidden/>
              </w:rPr>
              <w:fldChar w:fldCharType="begin"/>
            </w:r>
            <w:r>
              <w:rPr>
                <w:noProof/>
                <w:webHidden/>
              </w:rPr>
              <w:instrText xml:space="preserve"> PAGEREF _Toc510259608 \h </w:instrText>
            </w:r>
            <w:r>
              <w:rPr>
                <w:noProof/>
                <w:webHidden/>
              </w:rPr>
            </w:r>
            <w:r>
              <w:rPr>
                <w:noProof/>
                <w:webHidden/>
              </w:rPr>
              <w:fldChar w:fldCharType="separate"/>
            </w:r>
            <w:r w:rsidR="00516EB1">
              <w:rPr>
                <w:noProof/>
                <w:webHidden/>
              </w:rPr>
              <w:t>7</w:t>
            </w:r>
            <w:r>
              <w:rPr>
                <w:noProof/>
                <w:webHidden/>
              </w:rPr>
              <w:fldChar w:fldCharType="end"/>
            </w:r>
          </w:hyperlink>
        </w:p>
        <w:p w14:paraId="4C85D9C0" w14:textId="036E2562" w:rsidR="00DE6EE4" w:rsidRDefault="00DE6EE4">
          <w:pPr>
            <w:pStyle w:val="21"/>
            <w:tabs>
              <w:tab w:val="right" w:leader="dot" w:pos="4742"/>
            </w:tabs>
            <w:rPr>
              <w:rFonts w:eastAsiaTheme="minorEastAsia"/>
              <w:noProof/>
              <w:lang w:eastAsia="uk-UA"/>
            </w:rPr>
          </w:pPr>
          <w:hyperlink w:anchor="_Toc510259609" w:history="1">
            <w:r w:rsidRPr="00937BFA">
              <w:rPr>
                <w:rStyle w:val="ad"/>
                <w:noProof/>
              </w:rPr>
              <w:t>Scaling the Spawn of Kyuss</w:t>
            </w:r>
            <w:r>
              <w:rPr>
                <w:noProof/>
                <w:webHidden/>
              </w:rPr>
              <w:tab/>
            </w:r>
            <w:r>
              <w:rPr>
                <w:noProof/>
                <w:webHidden/>
              </w:rPr>
              <w:fldChar w:fldCharType="begin"/>
            </w:r>
            <w:r>
              <w:rPr>
                <w:noProof/>
                <w:webHidden/>
              </w:rPr>
              <w:instrText xml:space="preserve"> PAGEREF _Toc510259609 \h </w:instrText>
            </w:r>
            <w:r>
              <w:rPr>
                <w:noProof/>
                <w:webHidden/>
              </w:rPr>
            </w:r>
            <w:r>
              <w:rPr>
                <w:noProof/>
                <w:webHidden/>
              </w:rPr>
              <w:fldChar w:fldCharType="separate"/>
            </w:r>
            <w:r w:rsidR="00516EB1">
              <w:rPr>
                <w:noProof/>
                <w:webHidden/>
              </w:rPr>
              <w:t>8</w:t>
            </w:r>
            <w:r>
              <w:rPr>
                <w:noProof/>
                <w:webHidden/>
              </w:rPr>
              <w:fldChar w:fldCharType="end"/>
            </w:r>
          </w:hyperlink>
        </w:p>
        <w:p w14:paraId="45FF88F8" w14:textId="21D17CD4" w:rsidR="00DE6EE4" w:rsidRDefault="00DE6EE4">
          <w:pPr>
            <w:pStyle w:val="21"/>
            <w:tabs>
              <w:tab w:val="right" w:leader="dot" w:pos="4742"/>
            </w:tabs>
            <w:rPr>
              <w:rFonts w:eastAsiaTheme="minorEastAsia"/>
              <w:noProof/>
              <w:lang w:eastAsia="uk-UA"/>
            </w:rPr>
          </w:pPr>
          <w:hyperlink w:anchor="_Toc510259610" w:history="1">
            <w:r w:rsidRPr="00937BFA">
              <w:rPr>
                <w:rStyle w:val="ad"/>
                <w:noProof/>
              </w:rPr>
              <w:t>Aspect of Kyuss</w:t>
            </w:r>
            <w:r>
              <w:rPr>
                <w:noProof/>
                <w:webHidden/>
              </w:rPr>
              <w:tab/>
            </w:r>
            <w:r>
              <w:rPr>
                <w:noProof/>
                <w:webHidden/>
              </w:rPr>
              <w:fldChar w:fldCharType="begin"/>
            </w:r>
            <w:r>
              <w:rPr>
                <w:noProof/>
                <w:webHidden/>
              </w:rPr>
              <w:instrText xml:space="preserve"> PAGEREF _Toc510259610 \h </w:instrText>
            </w:r>
            <w:r>
              <w:rPr>
                <w:noProof/>
                <w:webHidden/>
              </w:rPr>
            </w:r>
            <w:r>
              <w:rPr>
                <w:noProof/>
                <w:webHidden/>
              </w:rPr>
              <w:fldChar w:fldCharType="separate"/>
            </w:r>
            <w:r w:rsidR="00516EB1">
              <w:rPr>
                <w:noProof/>
                <w:webHidden/>
              </w:rPr>
              <w:t>8</w:t>
            </w:r>
            <w:r>
              <w:rPr>
                <w:noProof/>
                <w:webHidden/>
              </w:rPr>
              <w:fldChar w:fldCharType="end"/>
            </w:r>
          </w:hyperlink>
        </w:p>
        <w:p w14:paraId="77367359" w14:textId="5139E39F" w:rsidR="00DE6EE4" w:rsidRDefault="00DE6EE4">
          <w:pPr>
            <w:pStyle w:val="21"/>
            <w:tabs>
              <w:tab w:val="right" w:leader="dot" w:pos="4742"/>
            </w:tabs>
            <w:rPr>
              <w:rFonts w:eastAsiaTheme="minorEastAsia"/>
              <w:noProof/>
              <w:lang w:eastAsia="uk-UA"/>
            </w:rPr>
          </w:pPr>
          <w:hyperlink w:anchor="_Toc510259611" w:history="1">
            <w:r w:rsidRPr="00937BFA">
              <w:rPr>
                <w:rStyle w:val="ad"/>
                <w:noProof/>
              </w:rPr>
              <w:t>Quaryl Tellasarim (lich, baelnorn - lorenorn)</w:t>
            </w:r>
            <w:r>
              <w:rPr>
                <w:noProof/>
                <w:webHidden/>
              </w:rPr>
              <w:tab/>
            </w:r>
            <w:r>
              <w:rPr>
                <w:noProof/>
                <w:webHidden/>
              </w:rPr>
              <w:fldChar w:fldCharType="begin"/>
            </w:r>
            <w:r>
              <w:rPr>
                <w:noProof/>
                <w:webHidden/>
              </w:rPr>
              <w:instrText xml:space="preserve"> PAGEREF _Toc510259611 \h </w:instrText>
            </w:r>
            <w:r>
              <w:rPr>
                <w:noProof/>
                <w:webHidden/>
              </w:rPr>
            </w:r>
            <w:r>
              <w:rPr>
                <w:noProof/>
                <w:webHidden/>
              </w:rPr>
              <w:fldChar w:fldCharType="separate"/>
            </w:r>
            <w:r w:rsidR="00516EB1">
              <w:rPr>
                <w:noProof/>
                <w:webHidden/>
              </w:rPr>
              <w:t>9</w:t>
            </w:r>
            <w:r>
              <w:rPr>
                <w:noProof/>
                <w:webHidden/>
              </w:rPr>
              <w:fldChar w:fldCharType="end"/>
            </w:r>
          </w:hyperlink>
        </w:p>
        <w:p w14:paraId="7EF414B0" w14:textId="4A87EA19" w:rsidR="00DE6EE4" w:rsidRDefault="00DE6EE4">
          <w:pPr>
            <w:pStyle w:val="11"/>
            <w:tabs>
              <w:tab w:val="right" w:leader="dot" w:pos="4742"/>
            </w:tabs>
            <w:rPr>
              <w:rFonts w:eastAsiaTheme="minorEastAsia"/>
              <w:noProof/>
              <w:lang w:eastAsia="uk-UA"/>
            </w:rPr>
          </w:pPr>
          <w:hyperlink w:anchor="_Toc510259612" w:history="1">
            <w:r w:rsidRPr="00937BFA">
              <w:rPr>
                <w:rStyle w:val="ad"/>
                <w:noProof/>
              </w:rPr>
              <w:t>Season 1</w:t>
            </w:r>
            <w:r>
              <w:rPr>
                <w:noProof/>
                <w:webHidden/>
              </w:rPr>
              <w:tab/>
            </w:r>
            <w:r>
              <w:rPr>
                <w:noProof/>
                <w:webHidden/>
              </w:rPr>
              <w:fldChar w:fldCharType="begin"/>
            </w:r>
            <w:r>
              <w:rPr>
                <w:noProof/>
                <w:webHidden/>
              </w:rPr>
              <w:instrText xml:space="preserve"> PAGEREF _Toc510259612 \h </w:instrText>
            </w:r>
            <w:r>
              <w:rPr>
                <w:noProof/>
                <w:webHidden/>
              </w:rPr>
            </w:r>
            <w:r>
              <w:rPr>
                <w:noProof/>
                <w:webHidden/>
              </w:rPr>
              <w:fldChar w:fldCharType="separate"/>
            </w:r>
            <w:r w:rsidR="00516EB1">
              <w:rPr>
                <w:noProof/>
                <w:webHidden/>
              </w:rPr>
              <w:t>10</w:t>
            </w:r>
            <w:r>
              <w:rPr>
                <w:noProof/>
                <w:webHidden/>
              </w:rPr>
              <w:fldChar w:fldCharType="end"/>
            </w:r>
          </w:hyperlink>
        </w:p>
        <w:p w14:paraId="74CAB1C6" w14:textId="59CFDAF0" w:rsidR="00DE6EE4" w:rsidRDefault="00DE6EE4">
          <w:pPr>
            <w:pStyle w:val="21"/>
            <w:tabs>
              <w:tab w:val="right" w:leader="dot" w:pos="4742"/>
            </w:tabs>
            <w:rPr>
              <w:rFonts w:eastAsiaTheme="minorEastAsia"/>
              <w:noProof/>
              <w:lang w:eastAsia="uk-UA"/>
            </w:rPr>
          </w:pPr>
          <w:hyperlink w:anchor="_Toc510259613" w:history="1">
            <w:r w:rsidRPr="00937BFA">
              <w:rPr>
                <w:rStyle w:val="ad"/>
                <w:noProof/>
              </w:rPr>
              <w:t>Grim, Guard Sergeant</w:t>
            </w:r>
            <w:r>
              <w:rPr>
                <w:noProof/>
                <w:webHidden/>
              </w:rPr>
              <w:tab/>
            </w:r>
            <w:r>
              <w:rPr>
                <w:noProof/>
                <w:webHidden/>
              </w:rPr>
              <w:fldChar w:fldCharType="begin"/>
            </w:r>
            <w:r>
              <w:rPr>
                <w:noProof/>
                <w:webHidden/>
              </w:rPr>
              <w:instrText xml:space="preserve"> PAGEREF _Toc510259613 \h </w:instrText>
            </w:r>
            <w:r>
              <w:rPr>
                <w:noProof/>
                <w:webHidden/>
              </w:rPr>
            </w:r>
            <w:r>
              <w:rPr>
                <w:noProof/>
                <w:webHidden/>
              </w:rPr>
              <w:fldChar w:fldCharType="separate"/>
            </w:r>
            <w:r w:rsidR="00516EB1">
              <w:rPr>
                <w:noProof/>
                <w:webHidden/>
              </w:rPr>
              <w:t>10</w:t>
            </w:r>
            <w:r>
              <w:rPr>
                <w:noProof/>
                <w:webHidden/>
              </w:rPr>
              <w:fldChar w:fldCharType="end"/>
            </w:r>
          </w:hyperlink>
        </w:p>
        <w:p w14:paraId="1F12F34A" w14:textId="5C804C59" w:rsidR="00DE6EE4" w:rsidRDefault="00DE6EE4">
          <w:pPr>
            <w:pStyle w:val="21"/>
            <w:tabs>
              <w:tab w:val="right" w:leader="dot" w:pos="4742"/>
            </w:tabs>
            <w:rPr>
              <w:rFonts w:eastAsiaTheme="minorEastAsia"/>
              <w:noProof/>
              <w:lang w:eastAsia="uk-UA"/>
            </w:rPr>
          </w:pPr>
          <w:hyperlink w:anchor="_Toc510259614" w:history="1">
            <w:r w:rsidRPr="00937BFA">
              <w:rPr>
                <w:rStyle w:val="ad"/>
                <w:noProof/>
              </w:rPr>
              <w:t>Three Crones</w:t>
            </w:r>
            <w:r>
              <w:rPr>
                <w:noProof/>
                <w:webHidden/>
              </w:rPr>
              <w:tab/>
            </w:r>
            <w:r>
              <w:rPr>
                <w:noProof/>
                <w:webHidden/>
              </w:rPr>
              <w:fldChar w:fldCharType="begin"/>
            </w:r>
            <w:r>
              <w:rPr>
                <w:noProof/>
                <w:webHidden/>
              </w:rPr>
              <w:instrText xml:space="preserve"> PAGEREF _Toc510259614 \h </w:instrText>
            </w:r>
            <w:r>
              <w:rPr>
                <w:noProof/>
                <w:webHidden/>
              </w:rPr>
            </w:r>
            <w:r>
              <w:rPr>
                <w:noProof/>
                <w:webHidden/>
              </w:rPr>
              <w:fldChar w:fldCharType="separate"/>
            </w:r>
            <w:r w:rsidR="00516EB1">
              <w:rPr>
                <w:noProof/>
                <w:webHidden/>
              </w:rPr>
              <w:t>10</w:t>
            </w:r>
            <w:r>
              <w:rPr>
                <w:noProof/>
                <w:webHidden/>
              </w:rPr>
              <w:fldChar w:fldCharType="end"/>
            </w:r>
          </w:hyperlink>
        </w:p>
        <w:p w14:paraId="350C2930" w14:textId="63CDC2CF" w:rsidR="00DE6EE4" w:rsidRDefault="00DE6EE4">
          <w:pPr>
            <w:pStyle w:val="21"/>
            <w:tabs>
              <w:tab w:val="right" w:leader="dot" w:pos="4742"/>
            </w:tabs>
            <w:rPr>
              <w:rFonts w:eastAsiaTheme="minorEastAsia"/>
              <w:noProof/>
              <w:lang w:eastAsia="uk-UA"/>
            </w:rPr>
          </w:pPr>
          <w:hyperlink w:anchor="_Toc510259615" w:history="1">
            <w:r w:rsidRPr="00937BFA">
              <w:rPr>
                <w:rStyle w:val="ad"/>
                <w:noProof/>
              </w:rPr>
              <w:t>Warsh</w:t>
            </w:r>
            <w:r>
              <w:rPr>
                <w:noProof/>
                <w:webHidden/>
              </w:rPr>
              <w:tab/>
            </w:r>
            <w:r>
              <w:rPr>
                <w:noProof/>
                <w:webHidden/>
              </w:rPr>
              <w:fldChar w:fldCharType="begin"/>
            </w:r>
            <w:r>
              <w:rPr>
                <w:noProof/>
                <w:webHidden/>
              </w:rPr>
              <w:instrText xml:space="preserve"> PAGEREF _Toc510259615 \h </w:instrText>
            </w:r>
            <w:r>
              <w:rPr>
                <w:noProof/>
                <w:webHidden/>
              </w:rPr>
            </w:r>
            <w:r>
              <w:rPr>
                <w:noProof/>
                <w:webHidden/>
              </w:rPr>
              <w:fldChar w:fldCharType="separate"/>
            </w:r>
            <w:r w:rsidR="00516EB1">
              <w:rPr>
                <w:noProof/>
                <w:webHidden/>
              </w:rPr>
              <w:t>10</w:t>
            </w:r>
            <w:r>
              <w:rPr>
                <w:noProof/>
                <w:webHidden/>
              </w:rPr>
              <w:fldChar w:fldCharType="end"/>
            </w:r>
          </w:hyperlink>
        </w:p>
        <w:p w14:paraId="2E94DEF8" w14:textId="03777CED" w:rsidR="00DE6EE4" w:rsidRDefault="00DE6EE4">
          <w:pPr>
            <w:pStyle w:val="21"/>
            <w:tabs>
              <w:tab w:val="right" w:leader="dot" w:pos="4742"/>
            </w:tabs>
            <w:rPr>
              <w:rFonts w:eastAsiaTheme="minorEastAsia"/>
              <w:noProof/>
              <w:lang w:eastAsia="uk-UA"/>
            </w:rPr>
          </w:pPr>
          <w:hyperlink w:anchor="_Toc510259616" w:history="1">
            <w:r w:rsidRPr="00937BFA">
              <w:rPr>
                <w:rStyle w:val="ad"/>
                <w:noProof/>
              </w:rPr>
              <w:t>Grimshackle Brothers,</w:t>
            </w:r>
            <w:r>
              <w:rPr>
                <w:noProof/>
                <w:webHidden/>
              </w:rPr>
              <w:tab/>
            </w:r>
            <w:r>
              <w:rPr>
                <w:noProof/>
                <w:webHidden/>
              </w:rPr>
              <w:fldChar w:fldCharType="begin"/>
            </w:r>
            <w:r>
              <w:rPr>
                <w:noProof/>
                <w:webHidden/>
              </w:rPr>
              <w:instrText xml:space="preserve"> PAGEREF _Toc510259616 \h </w:instrText>
            </w:r>
            <w:r>
              <w:rPr>
                <w:noProof/>
                <w:webHidden/>
              </w:rPr>
            </w:r>
            <w:r>
              <w:rPr>
                <w:noProof/>
                <w:webHidden/>
              </w:rPr>
              <w:fldChar w:fldCharType="separate"/>
            </w:r>
            <w:r w:rsidR="00516EB1">
              <w:rPr>
                <w:noProof/>
                <w:webHidden/>
              </w:rPr>
              <w:t>10</w:t>
            </w:r>
            <w:r>
              <w:rPr>
                <w:noProof/>
                <w:webHidden/>
              </w:rPr>
              <w:fldChar w:fldCharType="end"/>
            </w:r>
          </w:hyperlink>
        </w:p>
        <w:p w14:paraId="203AA357" w14:textId="14F409AF" w:rsidR="00DE6EE4" w:rsidRDefault="00DE6EE4">
          <w:pPr>
            <w:pStyle w:val="21"/>
            <w:tabs>
              <w:tab w:val="right" w:leader="dot" w:pos="4742"/>
            </w:tabs>
            <w:rPr>
              <w:rFonts w:eastAsiaTheme="minorEastAsia"/>
              <w:noProof/>
              <w:lang w:eastAsia="uk-UA"/>
            </w:rPr>
          </w:pPr>
          <w:hyperlink w:anchor="_Toc510259617" w:history="1">
            <w:r w:rsidRPr="00937BFA">
              <w:rPr>
                <w:rStyle w:val="ad"/>
                <w:noProof/>
              </w:rPr>
              <w:t>Grimshackle Jailer</w:t>
            </w:r>
            <w:r>
              <w:rPr>
                <w:noProof/>
                <w:webHidden/>
              </w:rPr>
              <w:tab/>
            </w:r>
            <w:r>
              <w:rPr>
                <w:noProof/>
                <w:webHidden/>
              </w:rPr>
              <w:fldChar w:fldCharType="begin"/>
            </w:r>
            <w:r>
              <w:rPr>
                <w:noProof/>
                <w:webHidden/>
              </w:rPr>
              <w:instrText xml:space="preserve"> PAGEREF _Toc510259617 \h </w:instrText>
            </w:r>
            <w:r>
              <w:rPr>
                <w:noProof/>
                <w:webHidden/>
              </w:rPr>
            </w:r>
            <w:r>
              <w:rPr>
                <w:noProof/>
                <w:webHidden/>
              </w:rPr>
              <w:fldChar w:fldCharType="separate"/>
            </w:r>
            <w:r w:rsidR="00516EB1">
              <w:rPr>
                <w:noProof/>
                <w:webHidden/>
              </w:rPr>
              <w:t>10</w:t>
            </w:r>
            <w:r>
              <w:rPr>
                <w:noProof/>
                <w:webHidden/>
              </w:rPr>
              <w:fldChar w:fldCharType="end"/>
            </w:r>
          </w:hyperlink>
        </w:p>
        <w:p w14:paraId="049912E1" w14:textId="161C5D54" w:rsidR="00DE6EE4" w:rsidRDefault="00DE6EE4">
          <w:pPr>
            <w:pStyle w:val="21"/>
            <w:tabs>
              <w:tab w:val="right" w:leader="dot" w:pos="4742"/>
            </w:tabs>
            <w:rPr>
              <w:rFonts w:eastAsiaTheme="minorEastAsia"/>
              <w:noProof/>
              <w:lang w:eastAsia="uk-UA"/>
            </w:rPr>
          </w:pPr>
          <w:hyperlink w:anchor="_Toc510259618" w:history="1">
            <w:r w:rsidRPr="00937BFA">
              <w:rPr>
                <w:rStyle w:val="ad"/>
                <w:noProof/>
              </w:rPr>
              <w:t>Jeralla, Sorcerer</w:t>
            </w:r>
            <w:r>
              <w:rPr>
                <w:noProof/>
                <w:webHidden/>
              </w:rPr>
              <w:tab/>
            </w:r>
            <w:r>
              <w:rPr>
                <w:noProof/>
                <w:webHidden/>
              </w:rPr>
              <w:fldChar w:fldCharType="begin"/>
            </w:r>
            <w:r>
              <w:rPr>
                <w:noProof/>
                <w:webHidden/>
              </w:rPr>
              <w:instrText xml:space="preserve"> PAGEREF _Toc510259618 \h </w:instrText>
            </w:r>
            <w:r>
              <w:rPr>
                <w:noProof/>
                <w:webHidden/>
              </w:rPr>
            </w:r>
            <w:r>
              <w:rPr>
                <w:noProof/>
                <w:webHidden/>
              </w:rPr>
              <w:fldChar w:fldCharType="separate"/>
            </w:r>
            <w:r w:rsidR="00516EB1">
              <w:rPr>
                <w:noProof/>
                <w:webHidden/>
              </w:rPr>
              <w:t>10</w:t>
            </w:r>
            <w:r>
              <w:rPr>
                <w:noProof/>
                <w:webHidden/>
              </w:rPr>
              <w:fldChar w:fldCharType="end"/>
            </w:r>
          </w:hyperlink>
        </w:p>
        <w:p w14:paraId="7F760625" w14:textId="6312785C" w:rsidR="00DE6EE4" w:rsidRDefault="00DE6EE4">
          <w:pPr>
            <w:pStyle w:val="21"/>
            <w:tabs>
              <w:tab w:val="right" w:leader="dot" w:pos="4742"/>
            </w:tabs>
            <w:rPr>
              <w:rFonts w:eastAsiaTheme="minorEastAsia"/>
              <w:noProof/>
              <w:lang w:eastAsia="uk-UA"/>
            </w:rPr>
          </w:pPr>
          <w:hyperlink w:anchor="_Toc510259619" w:history="1">
            <w:r w:rsidRPr="00937BFA">
              <w:rPr>
                <w:rStyle w:val="ad"/>
                <w:noProof/>
              </w:rPr>
              <w:t>Farvnik the Venomous</w:t>
            </w:r>
            <w:r>
              <w:rPr>
                <w:noProof/>
                <w:webHidden/>
              </w:rPr>
              <w:tab/>
            </w:r>
            <w:r>
              <w:rPr>
                <w:noProof/>
                <w:webHidden/>
              </w:rPr>
              <w:fldChar w:fldCharType="begin"/>
            </w:r>
            <w:r>
              <w:rPr>
                <w:noProof/>
                <w:webHidden/>
              </w:rPr>
              <w:instrText xml:space="preserve"> PAGEREF _Toc510259619 \h </w:instrText>
            </w:r>
            <w:r>
              <w:rPr>
                <w:noProof/>
                <w:webHidden/>
              </w:rPr>
            </w:r>
            <w:r>
              <w:rPr>
                <w:noProof/>
                <w:webHidden/>
              </w:rPr>
              <w:fldChar w:fldCharType="separate"/>
            </w:r>
            <w:r w:rsidR="00516EB1">
              <w:rPr>
                <w:noProof/>
                <w:webHidden/>
              </w:rPr>
              <w:t>11</w:t>
            </w:r>
            <w:r>
              <w:rPr>
                <w:noProof/>
                <w:webHidden/>
              </w:rPr>
              <w:fldChar w:fldCharType="end"/>
            </w:r>
          </w:hyperlink>
        </w:p>
        <w:p w14:paraId="6DD6B36C" w14:textId="5DC8F718" w:rsidR="00DE6EE4" w:rsidRDefault="00DE6EE4">
          <w:pPr>
            <w:pStyle w:val="21"/>
            <w:tabs>
              <w:tab w:val="right" w:leader="dot" w:pos="4742"/>
            </w:tabs>
            <w:rPr>
              <w:rFonts w:eastAsiaTheme="minorEastAsia"/>
              <w:noProof/>
              <w:lang w:eastAsia="uk-UA"/>
            </w:rPr>
          </w:pPr>
          <w:hyperlink w:anchor="_Toc510259620" w:history="1">
            <w:r w:rsidRPr="00937BFA">
              <w:rPr>
                <w:rStyle w:val="ad"/>
                <w:noProof/>
              </w:rPr>
              <w:t>Young Purple Worm</w:t>
            </w:r>
            <w:r>
              <w:rPr>
                <w:noProof/>
                <w:webHidden/>
              </w:rPr>
              <w:tab/>
            </w:r>
            <w:r>
              <w:rPr>
                <w:noProof/>
                <w:webHidden/>
              </w:rPr>
              <w:fldChar w:fldCharType="begin"/>
            </w:r>
            <w:r>
              <w:rPr>
                <w:noProof/>
                <w:webHidden/>
              </w:rPr>
              <w:instrText xml:space="preserve"> PAGEREF _Toc510259620 \h </w:instrText>
            </w:r>
            <w:r>
              <w:rPr>
                <w:noProof/>
                <w:webHidden/>
              </w:rPr>
            </w:r>
            <w:r>
              <w:rPr>
                <w:noProof/>
                <w:webHidden/>
              </w:rPr>
              <w:fldChar w:fldCharType="separate"/>
            </w:r>
            <w:r w:rsidR="00516EB1">
              <w:rPr>
                <w:noProof/>
                <w:webHidden/>
              </w:rPr>
              <w:t>11</w:t>
            </w:r>
            <w:r>
              <w:rPr>
                <w:noProof/>
                <w:webHidden/>
              </w:rPr>
              <w:fldChar w:fldCharType="end"/>
            </w:r>
          </w:hyperlink>
        </w:p>
        <w:p w14:paraId="60AE2B58" w14:textId="2DBBFB23" w:rsidR="00DE6EE4" w:rsidRDefault="00DE6EE4">
          <w:pPr>
            <w:pStyle w:val="21"/>
            <w:tabs>
              <w:tab w:val="right" w:leader="dot" w:pos="4742"/>
            </w:tabs>
            <w:rPr>
              <w:rFonts w:eastAsiaTheme="minorEastAsia"/>
              <w:noProof/>
              <w:lang w:eastAsia="uk-UA"/>
            </w:rPr>
          </w:pPr>
          <w:hyperlink w:anchor="_Toc510259621" w:history="1">
            <w:r w:rsidRPr="00937BFA">
              <w:rPr>
                <w:rStyle w:val="ad"/>
                <w:noProof/>
              </w:rPr>
              <w:t>Kranun, Stone Giant Shaman (Possessed by Tyranthraxus)</w:t>
            </w:r>
            <w:r>
              <w:rPr>
                <w:noProof/>
                <w:webHidden/>
              </w:rPr>
              <w:tab/>
            </w:r>
            <w:r>
              <w:rPr>
                <w:noProof/>
                <w:webHidden/>
              </w:rPr>
              <w:fldChar w:fldCharType="begin"/>
            </w:r>
            <w:r>
              <w:rPr>
                <w:noProof/>
                <w:webHidden/>
              </w:rPr>
              <w:instrText xml:space="preserve"> PAGEREF _Toc510259621 \h </w:instrText>
            </w:r>
            <w:r>
              <w:rPr>
                <w:noProof/>
                <w:webHidden/>
              </w:rPr>
            </w:r>
            <w:r>
              <w:rPr>
                <w:noProof/>
                <w:webHidden/>
              </w:rPr>
              <w:fldChar w:fldCharType="separate"/>
            </w:r>
            <w:r w:rsidR="00516EB1">
              <w:rPr>
                <w:noProof/>
                <w:webHidden/>
              </w:rPr>
              <w:t>11</w:t>
            </w:r>
            <w:r>
              <w:rPr>
                <w:noProof/>
                <w:webHidden/>
              </w:rPr>
              <w:fldChar w:fldCharType="end"/>
            </w:r>
          </w:hyperlink>
        </w:p>
        <w:p w14:paraId="14C1CB94" w14:textId="13465CA1" w:rsidR="00DE6EE4" w:rsidRDefault="00DE6EE4">
          <w:pPr>
            <w:pStyle w:val="11"/>
            <w:tabs>
              <w:tab w:val="right" w:leader="dot" w:pos="4742"/>
            </w:tabs>
            <w:rPr>
              <w:rFonts w:eastAsiaTheme="minorEastAsia"/>
              <w:noProof/>
              <w:lang w:eastAsia="uk-UA"/>
            </w:rPr>
          </w:pPr>
          <w:hyperlink w:anchor="_Toc510259622" w:history="1">
            <w:r w:rsidRPr="00937BFA">
              <w:rPr>
                <w:rStyle w:val="ad"/>
                <w:noProof/>
              </w:rPr>
              <w:t>Season 2</w:t>
            </w:r>
            <w:r>
              <w:rPr>
                <w:noProof/>
                <w:webHidden/>
              </w:rPr>
              <w:tab/>
            </w:r>
            <w:r>
              <w:rPr>
                <w:noProof/>
                <w:webHidden/>
              </w:rPr>
              <w:fldChar w:fldCharType="begin"/>
            </w:r>
            <w:r>
              <w:rPr>
                <w:noProof/>
                <w:webHidden/>
              </w:rPr>
              <w:instrText xml:space="preserve"> PAGEREF _Toc510259622 \h </w:instrText>
            </w:r>
            <w:r>
              <w:rPr>
                <w:noProof/>
                <w:webHidden/>
              </w:rPr>
            </w:r>
            <w:r>
              <w:rPr>
                <w:noProof/>
                <w:webHidden/>
              </w:rPr>
              <w:fldChar w:fldCharType="separate"/>
            </w:r>
            <w:r w:rsidR="00516EB1">
              <w:rPr>
                <w:noProof/>
                <w:webHidden/>
              </w:rPr>
              <w:t>12</w:t>
            </w:r>
            <w:r>
              <w:rPr>
                <w:noProof/>
                <w:webHidden/>
              </w:rPr>
              <w:fldChar w:fldCharType="end"/>
            </w:r>
          </w:hyperlink>
        </w:p>
        <w:p w14:paraId="69ABA2DD" w14:textId="29BDB97F" w:rsidR="00DE6EE4" w:rsidRDefault="00DE6EE4">
          <w:pPr>
            <w:pStyle w:val="21"/>
            <w:tabs>
              <w:tab w:val="right" w:leader="dot" w:pos="4742"/>
            </w:tabs>
            <w:rPr>
              <w:rFonts w:eastAsiaTheme="minorEastAsia"/>
              <w:noProof/>
              <w:lang w:eastAsia="uk-UA"/>
            </w:rPr>
          </w:pPr>
          <w:hyperlink w:anchor="_Toc510259623" w:history="1">
            <w:r w:rsidRPr="00937BFA">
              <w:rPr>
                <w:rStyle w:val="ad"/>
                <w:noProof/>
              </w:rPr>
              <w:t>Boar Pit Fighter</w:t>
            </w:r>
            <w:r>
              <w:rPr>
                <w:noProof/>
                <w:webHidden/>
              </w:rPr>
              <w:tab/>
            </w:r>
            <w:r>
              <w:rPr>
                <w:noProof/>
                <w:webHidden/>
              </w:rPr>
              <w:fldChar w:fldCharType="begin"/>
            </w:r>
            <w:r>
              <w:rPr>
                <w:noProof/>
                <w:webHidden/>
              </w:rPr>
              <w:instrText xml:space="preserve"> PAGEREF _Toc510259623 \h </w:instrText>
            </w:r>
            <w:r>
              <w:rPr>
                <w:noProof/>
                <w:webHidden/>
              </w:rPr>
            </w:r>
            <w:r>
              <w:rPr>
                <w:noProof/>
                <w:webHidden/>
              </w:rPr>
              <w:fldChar w:fldCharType="separate"/>
            </w:r>
            <w:r w:rsidR="00516EB1">
              <w:rPr>
                <w:noProof/>
                <w:webHidden/>
              </w:rPr>
              <w:t>12</w:t>
            </w:r>
            <w:r>
              <w:rPr>
                <w:noProof/>
                <w:webHidden/>
              </w:rPr>
              <w:fldChar w:fldCharType="end"/>
            </w:r>
          </w:hyperlink>
        </w:p>
        <w:p w14:paraId="7893D7AA" w14:textId="0BC753E4" w:rsidR="00DE6EE4" w:rsidRDefault="00DE6EE4">
          <w:pPr>
            <w:pStyle w:val="21"/>
            <w:tabs>
              <w:tab w:val="right" w:leader="dot" w:pos="4742"/>
            </w:tabs>
            <w:rPr>
              <w:rFonts w:eastAsiaTheme="minorEastAsia"/>
              <w:noProof/>
              <w:lang w:eastAsia="uk-UA"/>
            </w:rPr>
          </w:pPr>
          <w:hyperlink w:anchor="_Toc510259624" w:history="1">
            <w:r w:rsidRPr="00937BFA">
              <w:rPr>
                <w:rStyle w:val="ad"/>
                <w:noProof/>
              </w:rPr>
              <w:t>The Stone Dwarf</w:t>
            </w:r>
            <w:r>
              <w:rPr>
                <w:noProof/>
                <w:webHidden/>
              </w:rPr>
              <w:tab/>
            </w:r>
            <w:r>
              <w:rPr>
                <w:noProof/>
                <w:webHidden/>
              </w:rPr>
              <w:fldChar w:fldCharType="begin"/>
            </w:r>
            <w:r>
              <w:rPr>
                <w:noProof/>
                <w:webHidden/>
              </w:rPr>
              <w:instrText xml:space="preserve"> PAGEREF _Toc510259624 \h </w:instrText>
            </w:r>
            <w:r>
              <w:rPr>
                <w:noProof/>
                <w:webHidden/>
              </w:rPr>
            </w:r>
            <w:r>
              <w:rPr>
                <w:noProof/>
                <w:webHidden/>
              </w:rPr>
              <w:fldChar w:fldCharType="separate"/>
            </w:r>
            <w:r w:rsidR="00516EB1">
              <w:rPr>
                <w:noProof/>
                <w:webHidden/>
              </w:rPr>
              <w:t>12</w:t>
            </w:r>
            <w:r>
              <w:rPr>
                <w:noProof/>
                <w:webHidden/>
              </w:rPr>
              <w:fldChar w:fldCharType="end"/>
            </w:r>
          </w:hyperlink>
        </w:p>
        <w:p w14:paraId="5AC59DBA" w14:textId="4319E72F" w:rsidR="00DE6EE4" w:rsidRDefault="00DE6EE4">
          <w:pPr>
            <w:pStyle w:val="21"/>
            <w:tabs>
              <w:tab w:val="right" w:leader="dot" w:pos="4742"/>
            </w:tabs>
            <w:rPr>
              <w:rFonts w:eastAsiaTheme="minorEastAsia"/>
              <w:noProof/>
              <w:lang w:eastAsia="uk-UA"/>
            </w:rPr>
          </w:pPr>
          <w:hyperlink w:anchor="_Toc510259625" w:history="1">
            <w:r w:rsidRPr="00937BFA">
              <w:rPr>
                <w:rStyle w:val="ad"/>
                <w:noProof/>
              </w:rPr>
              <w:t>Doril Cire, Fire Cultist</w:t>
            </w:r>
            <w:r>
              <w:rPr>
                <w:noProof/>
                <w:webHidden/>
              </w:rPr>
              <w:tab/>
            </w:r>
            <w:r>
              <w:rPr>
                <w:noProof/>
                <w:webHidden/>
              </w:rPr>
              <w:fldChar w:fldCharType="begin"/>
            </w:r>
            <w:r>
              <w:rPr>
                <w:noProof/>
                <w:webHidden/>
              </w:rPr>
              <w:instrText xml:space="preserve"> PAGEREF _Toc510259625 \h </w:instrText>
            </w:r>
            <w:r>
              <w:rPr>
                <w:noProof/>
                <w:webHidden/>
              </w:rPr>
            </w:r>
            <w:r>
              <w:rPr>
                <w:noProof/>
                <w:webHidden/>
              </w:rPr>
              <w:fldChar w:fldCharType="separate"/>
            </w:r>
            <w:r w:rsidR="00516EB1">
              <w:rPr>
                <w:noProof/>
                <w:webHidden/>
              </w:rPr>
              <w:t>12</w:t>
            </w:r>
            <w:r>
              <w:rPr>
                <w:noProof/>
                <w:webHidden/>
              </w:rPr>
              <w:fldChar w:fldCharType="end"/>
            </w:r>
          </w:hyperlink>
        </w:p>
        <w:p w14:paraId="6A40C3E8" w14:textId="0BB3263D" w:rsidR="00DE6EE4" w:rsidRDefault="00DE6EE4">
          <w:pPr>
            <w:pStyle w:val="21"/>
            <w:tabs>
              <w:tab w:val="right" w:leader="dot" w:pos="4742"/>
            </w:tabs>
            <w:rPr>
              <w:rFonts w:eastAsiaTheme="minorEastAsia"/>
              <w:noProof/>
              <w:lang w:eastAsia="uk-UA"/>
            </w:rPr>
          </w:pPr>
          <w:hyperlink w:anchor="_Toc510259626" w:history="1">
            <w:r w:rsidRPr="00937BFA">
              <w:rPr>
                <w:rStyle w:val="ad"/>
                <w:noProof/>
              </w:rPr>
              <w:t>Bandit Mage</w:t>
            </w:r>
            <w:r>
              <w:rPr>
                <w:noProof/>
                <w:webHidden/>
              </w:rPr>
              <w:tab/>
            </w:r>
            <w:r>
              <w:rPr>
                <w:noProof/>
                <w:webHidden/>
              </w:rPr>
              <w:fldChar w:fldCharType="begin"/>
            </w:r>
            <w:r>
              <w:rPr>
                <w:noProof/>
                <w:webHidden/>
              </w:rPr>
              <w:instrText xml:space="preserve"> PAGEREF _Toc510259626 \h </w:instrText>
            </w:r>
            <w:r>
              <w:rPr>
                <w:noProof/>
                <w:webHidden/>
              </w:rPr>
            </w:r>
            <w:r>
              <w:rPr>
                <w:noProof/>
                <w:webHidden/>
              </w:rPr>
              <w:fldChar w:fldCharType="separate"/>
            </w:r>
            <w:r w:rsidR="00516EB1">
              <w:rPr>
                <w:noProof/>
                <w:webHidden/>
              </w:rPr>
              <w:t>13</w:t>
            </w:r>
            <w:r>
              <w:rPr>
                <w:noProof/>
                <w:webHidden/>
              </w:rPr>
              <w:fldChar w:fldCharType="end"/>
            </w:r>
          </w:hyperlink>
        </w:p>
        <w:p w14:paraId="51A8853B" w14:textId="7B340137" w:rsidR="00DE6EE4" w:rsidRDefault="00DE6EE4">
          <w:pPr>
            <w:pStyle w:val="21"/>
            <w:tabs>
              <w:tab w:val="right" w:leader="dot" w:pos="4742"/>
            </w:tabs>
            <w:rPr>
              <w:rFonts w:eastAsiaTheme="minorEastAsia"/>
              <w:noProof/>
              <w:lang w:eastAsia="uk-UA"/>
            </w:rPr>
          </w:pPr>
          <w:hyperlink w:anchor="_Toc510259627" w:history="1">
            <w:r w:rsidRPr="00937BFA">
              <w:rPr>
                <w:rStyle w:val="ad"/>
                <w:noProof/>
              </w:rPr>
              <w:t>Xaxan Thavish</w:t>
            </w:r>
            <w:r>
              <w:rPr>
                <w:noProof/>
                <w:webHidden/>
              </w:rPr>
              <w:tab/>
            </w:r>
            <w:r>
              <w:rPr>
                <w:noProof/>
                <w:webHidden/>
              </w:rPr>
              <w:fldChar w:fldCharType="begin"/>
            </w:r>
            <w:r>
              <w:rPr>
                <w:noProof/>
                <w:webHidden/>
              </w:rPr>
              <w:instrText xml:space="preserve"> PAGEREF _Toc510259627 \h </w:instrText>
            </w:r>
            <w:r>
              <w:rPr>
                <w:noProof/>
                <w:webHidden/>
              </w:rPr>
            </w:r>
            <w:r>
              <w:rPr>
                <w:noProof/>
                <w:webHidden/>
              </w:rPr>
              <w:fldChar w:fldCharType="separate"/>
            </w:r>
            <w:r w:rsidR="00516EB1">
              <w:rPr>
                <w:noProof/>
                <w:webHidden/>
              </w:rPr>
              <w:t>13</w:t>
            </w:r>
            <w:r>
              <w:rPr>
                <w:noProof/>
                <w:webHidden/>
              </w:rPr>
              <w:fldChar w:fldCharType="end"/>
            </w:r>
          </w:hyperlink>
        </w:p>
        <w:p w14:paraId="490BFC21" w14:textId="7504D4AF" w:rsidR="00DE6EE4" w:rsidRDefault="00DE6EE4">
          <w:pPr>
            <w:pStyle w:val="21"/>
            <w:tabs>
              <w:tab w:val="right" w:leader="dot" w:pos="4742"/>
            </w:tabs>
            <w:rPr>
              <w:rFonts w:eastAsiaTheme="minorEastAsia"/>
              <w:noProof/>
              <w:lang w:eastAsia="uk-UA"/>
            </w:rPr>
          </w:pPr>
          <w:hyperlink w:anchor="_Toc510259628" w:history="1">
            <w:r w:rsidRPr="00937BFA">
              <w:rPr>
                <w:rStyle w:val="ad"/>
                <w:noProof/>
              </w:rPr>
              <w:t>Lacedon</w:t>
            </w:r>
            <w:r>
              <w:rPr>
                <w:noProof/>
                <w:webHidden/>
              </w:rPr>
              <w:tab/>
            </w:r>
            <w:r>
              <w:rPr>
                <w:noProof/>
                <w:webHidden/>
              </w:rPr>
              <w:fldChar w:fldCharType="begin"/>
            </w:r>
            <w:r>
              <w:rPr>
                <w:noProof/>
                <w:webHidden/>
              </w:rPr>
              <w:instrText xml:space="preserve"> PAGEREF _Toc510259628 \h </w:instrText>
            </w:r>
            <w:r>
              <w:rPr>
                <w:noProof/>
                <w:webHidden/>
              </w:rPr>
            </w:r>
            <w:r>
              <w:rPr>
                <w:noProof/>
                <w:webHidden/>
              </w:rPr>
              <w:fldChar w:fldCharType="separate"/>
            </w:r>
            <w:r w:rsidR="00516EB1">
              <w:rPr>
                <w:noProof/>
                <w:webHidden/>
              </w:rPr>
              <w:t>13</w:t>
            </w:r>
            <w:r>
              <w:rPr>
                <w:noProof/>
                <w:webHidden/>
              </w:rPr>
              <w:fldChar w:fldCharType="end"/>
            </w:r>
          </w:hyperlink>
        </w:p>
        <w:p w14:paraId="6BD453B4" w14:textId="68D8657B" w:rsidR="00DE6EE4" w:rsidRDefault="00DE6EE4">
          <w:pPr>
            <w:pStyle w:val="21"/>
            <w:tabs>
              <w:tab w:val="right" w:leader="dot" w:pos="4742"/>
            </w:tabs>
            <w:rPr>
              <w:rFonts w:eastAsiaTheme="minorEastAsia"/>
              <w:noProof/>
              <w:lang w:eastAsia="uk-UA"/>
            </w:rPr>
          </w:pPr>
          <w:hyperlink w:anchor="_Toc510259629" w:history="1">
            <w:r w:rsidRPr="00937BFA">
              <w:rPr>
                <w:rStyle w:val="ad"/>
                <w:noProof/>
              </w:rPr>
              <w:t>Giant Snow Spider</w:t>
            </w:r>
            <w:r>
              <w:rPr>
                <w:noProof/>
                <w:webHidden/>
              </w:rPr>
              <w:tab/>
            </w:r>
            <w:r>
              <w:rPr>
                <w:noProof/>
                <w:webHidden/>
              </w:rPr>
              <w:fldChar w:fldCharType="begin"/>
            </w:r>
            <w:r>
              <w:rPr>
                <w:noProof/>
                <w:webHidden/>
              </w:rPr>
              <w:instrText xml:space="preserve"> PAGEREF _Toc510259629 \h </w:instrText>
            </w:r>
            <w:r>
              <w:rPr>
                <w:noProof/>
                <w:webHidden/>
              </w:rPr>
            </w:r>
            <w:r>
              <w:rPr>
                <w:noProof/>
                <w:webHidden/>
              </w:rPr>
              <w:fldChar w:fldCharType="separate"/>
            </w:r>
            <w:r w:rsidR="00516EB1">
              <w:rPr>
                <w:noProof/>
                <w:webHidden/>
              </w:rPr>
              <w:t>13</w:t>
            </w:r>
            <w:r>
              <w:rPr>
                <w:noProof/>
                <w:webHidden/>
              </w:rPr>
              <w:fldChar w:fldCharType="end"/>
            </w:r>
          </w:hyperlink>
        </w:p>
        <w:p w14:paraId="4B9C18CD" w14:textId="0F7A383C" w:rsidR="00DE6EE4" w:rsidRDefault="00DE6EE4">
          <w:pPr>
            <w:pStyle w:val="21"/>
            <w:tabs>
              <w:tab w:val="right" w:leader="dot" w:pos="4742"/>
            </w:tabs>
            <w:rPr>
              <w:rFonts w:eastAsiaTheme="minorEastAsia"/>
              <w:noProof/>
              <w:lang w:eastAsia="uk-UA"/>
            </w:rPr>
          </w:pPr>
          <w:hyperlink w:anchor="_Toc510259630" w:history="1">
            <w:r w:rsidRPr="00937BFA">
              <w:rPr>
                <w:rStyle w:val="ad"/>
                <w:noProof/>
              </w:rPr>
              <w:t>Remorhaz Hatchling</w:t>
            </w:r>
            <w:r>
              <w:rPr>
                <w:noProof/>
                <w:webHidden/>
              </w:rPr>
              <w:tab/>
            </w:r>
            <w:r>
              <w:rPr>
                <w:noProof/>
                <w:webHidden/>
              </w:rPr>
              <w:fldChar w:fldCharType="begin"/>
            </w:r>
            <w:r>
              <w:rPr>
                <w:noProof/>
                <w:webHidden/>
              </w:rPr>
              <w:instrText xml:space="preserve"> PAGEREF _Toc510259630 \h </w:instrText>
            </w:r>
            <w:r>
              <w:rPr>
                <w:noProof/>
                <w:webHidden/>
              </w:rPr>
            </w:r>
            <w:r>
              <w:rPr>
                <w:noProof/>
                <w:webHidden/>
              </w:rPr>
              <w:fldChar w:fldCharType="separate"/>
            </w:r>
            <w:r w:rsidR="00516EB1">
              <w:rPr>
                <w:noProof/>
                <w:webHidden/>
              </w:rPr>
              <w:t>14</w:t>
            </w:r>
            <w:r>
              <w:rPr>
                <w:noProof/>
                <w:webHidden/>
              </w:rPr>
              <w:fldChar w:fldCharType="end"/>
            </w:r>
          </w:hyperlink>
        </w:p>
        <w:p w14:paraId="3E70466A" w14:textId="55E86474" w:rsidR="00DE6EE4" w:rsidRDefault="00DE6EE4">
          <w:pPr>
            <w:pStyle w:val="21"/>
            <w:tabs>
              <w:tab w:val="right" w:leader="dot" w:pos="4742"/>
            </w:tabs>
            <w:rPr>
              <w:rFonts w:eastAsiaTheme="minorEastAsia"/>
              <w:noProof/>
              <w:lang w:eastAsia="uk-UA"/>
            </w:rPr>
          </w:pPr>
          <w:hyperlink w:anchor="_Toc510259631" w:history="1">
            <w:r w:rsidRPr="00937BFA">
              <w:rPr>
                <w:rStyle w:val="ad"/>
                <w:noProof/>
              </w:rPr>
              <w:t>Balloon Grenadier</w:t>
            </w:r>
            <w:r>
              <w:rPr>
                <w:noProof/>
                <w:webHidden/>
              </w:rPr>
              <w:tab/>
            </w:r>
            <w:r>
              <w:rPr>
                <w:noProof/>
                <w:webHidden/>
              </w:rPr>
              <w:fldChar w:fldCharType="begin"/>
            </w:r>
            <w:r>
              <w:rPr>
                <w:noProof/>
                <w:webHidden/>
              </w:rPr>
              <w:instrText xml:space="preserve"> PAGEREF _Toc510259631 \h </w:instrText>
            </w:r>
            <w:r>
              <w:rPr>
                <w:noProof/>
                <w:webHidden/>
              </w:rPr>
            </w:r>
            <w:r>
              <w:rPr>
                <w:noProof/>
                <w:webHidden/>
              </w:rPr>
              <w:fldChar w:fldCharType="separate"/>
            </w:r>
            <w:r w:rsidR="00516EB1">
              <w:rPr>
                <w:noProof/>
                <w:webHidden/>
              </w:rPr>
              <w:t>14</w:t>
            </w:r>
            <w:r>
              <w:rPr>
                <w:noProof/>
                <w:webHidden/>
              </w:rPr>
              <w:fldChar w:fldCharType="end"/>
            </w:r>
          </w:hyperlink>
        </w:p>
        <w:p w14:paraId="744A3775" w14:textId="132C0281" w:rsidR="00DE6EE4" w:rsidRDefault="00DE6EE4">
          <w:pPr>
            <w:pStyle w:val="21"/>
            <w:tabs>
              <w:tab w:val="right" w:leader="dot" w:pos="4742"/>
            </w:tabs>
            <w:rPr>
              <w:rFonts w:eastAsiaTheme="minorEastAsia"/>
              <w:noProof/>
              <w:lang w:eastAsia="uk-UA"/>
            </w:rPr>
          </w:pPr>
          <w:hyperlink w:anchor="_Toc510259632" w:history="1">
            <w:r w:rsidRPr="00937BFA">
              <w:rPr>
                <w:rStyle w:val="ad"/>
                <w:noProof/>
              </w:rPr>
              <w:t>Elemental Anchor</w:t>
            </w:r>
            <w:r>
              <w:rPr>
                <w:noProof/>
                <w:webHidden/>
              </w:rPr>
              <w:tab/>
            </w:r>
            <w:r>
              <w:rPr>
                <w:noProof/>
                <w:webHidden/>
              </w:rPr>
              <w:fldChar w:fldCharType="begin"/>
            </w:r>
            <w:r>
              <w:rPr>
                <w:noProof/>
                <w:webHidden/>
              </w:rPr>
              <w:instrText xml:space="preserve"> PAGEREF _Toc510259632 \h </w:instrText>
            </w:r>
            <w:r>
              <w:rPr>
                <w:noProof/>
                <w:webHidden/>
              </w:rPr>
            </w:r>
            <w:r>
              <w:rPr>
                <w:noProof/>
                <w:webHidden/>
              </w:rPr>
              <w:fldChar w:fldCharType="separate"/>
            </w:r>
            <w:r w:rsidR="00516EB1">
              <w:rPr>
                <w:noProof/>
                <w:webHidden/>
              </w:rPr>
              <w:t>14</w:t>
            </w:r>
            <w:r>
              <w:rPr>
                <w:noProof/>
                <w:webHidden/>
              </w:rPr>
              <w:fldChar w:fldCharType="end"/>
            </w:r>
          </w:hyperlink>
        </w:p>
        <w:p w14:paraId="5E3E735F" w14:textId="42F9927D" w:rsidR="00DE6EE4" w:rsidRDefault="00DE6EE4">
          <w:pPr>
            <w:pStyle w:val="21"/>
            <w:tabs>
              <w:tab w:val="right" w:leader="dot" w:pos="4742"/>
            </w:tabs>
            <w:rPr>
              <w:rFonts w:eastAsiaTheme="minorEastAsia"/>
              <w:noProof/>
              <w:lang w:eastAsia="uk-UA"/>
            </w:rPr>
          </w:pPr>
          <w:hyperlink w:anchor="_Toc510259633" w:history="1">
            <w:r w:rsidRPr="00937BFA">
              <w:rPr>
                <w:rStyle w:val="ad"/>
                <w:noProof/>
              </w:rPr>
              <w:t>Sergeant Kalugin</w:t>
            </w:r>
            <w:r>
              <w:rPr>
                <w:noProof/>
                <w:webHidden/>
              </w:rPr>
              <w:tab/>
            </w:r>
            <w:r>
              <w:rPr>
                <w:noProof/>
                <w:webHidden/>
              </w:rPr>
              <w:fldChar w:fldCharType="begin"/>
            </w:r>
            <w:r>
              <w:rPr>
                <w:noProof/>
                <w:webHidden/>
              </w:rPr>
              <w:instrText xml:space="preserve"> PAGEREF _Toc510259633 \h </w:instrText>
            </w:r>
            <w:r>
              <w:rPr>
                <w:noProof/>
                <w:webHidden/>
              </w:rPr>
            </w:r>
            <w:r>
              <w:rPr>
                <w:noProof/>
                <w:webHidden/>
              </w:rPr>
              <w:fldChar w:fldCharType="separate"/>
            </w:r>
            <w:r w:rsidR="00516EB1">
              <w:rPr>
                <w:noProof/>
                <w:webHidden/>
              </w:rPr>
              <w:t>14</w:t>
            </w:r>
            <w:r>
              <w:rPr>
                <w:noProof/>
                <w:webHidden/>
              </w:rPr>
              <w:fldChar w:fldCharType="end"/>
            </w:r>
          </w:hyperlink>
        </w:p>
        <w:p w14:paraId="1CDCE4B2" w14:textId="6AF245D7" w:rsidR="00DE6EE4" w:rsidRDefault="00DE6EE4">
          <w:pPr>
            <w:pStyle w:val="21"/>
            <w:tabs>
              <w:tab w:val="right" w:leader="dot" w:pos="4742"/>
            </w:tabs>
            <w:rPr>
              <w:rFonts w:eastAsiaTheme="minorEastAsia"/>
              <w:noProof/>
              <w:lang w:eastAsia="uk-UA"/>
            </w:rPr>
          </w:pPr>
          <w:hyperlink w:anchor="_Toc510259634" w:history="1">
            <w:r w:rsidRPr="00937BFA">
              <w:rPr>
                <w:rStyle w:val="ad"/>
                <w:noProof/>
              </w:rPr>
              <w:t>Cloak of Mulmaster</w:t>
            </w:r>
            <w:r>
              <w:rPr>
                <w:noProof/>
                <w:webHidden/>
              </w:rPr>
              <w:tab/>
            </w:r>
            <w:r>
              <w:rPr>
                <w:noProof/>
                <w:webHidden/>
              </w:rPr>
              <w:fldChar w:fldCharType="begin"/>
            </w:r>
            <w:r>
              <w:rPr>
                <w:noProof/>
                <w:webHidden/>
              </w:rPr>
              <w:instrText xml:space="preserve"> PAGEREF _Toc510259634 \h </w:instrText>
            </w:r>
            <w:r>
              <w:rPr>
                <w:noProof/>
                <w:webHidden/>
              </w:rPr>
            </w:r>
            <w:r>
              <w:rPr>
                <w:noProof/>
                <w:webHidden/>
              </w:rPr>
              <w:fldChar w:fldCharType="separate"/>
            </w:r>
            <w:r w:rsidR="00516EB1">
              <w:rPr>
                <w:noProof/>
                <w:webHidden/>
              </w:rPr>
              <w:t>15</w:t>
            </w:r>
            <w:r>
              <w:rPr>
                <w:noProof/>
                <w:webHidden/>
              </w:rPr>
              <w:fldChar w:fldCharType="end"/>
            </w:r>
          </w:hyperlink>
        </w:p>
        <w:p w14:paraId="613E4AB1" w14:textId="00A8F154" w:rsidR="00DE6EE4" w:rsidRDefault="00DE6EE4">
          <w:pPr>
            <w:pStyle w:val="21"/>
            <w:tabs>
              <w:tab w:val="right" w:leader="dot" w:pos="4742"/>
            </w:tabs>
            <w:rPr>
              <w:rFonts w:eastAsiaTheme="minorEastAsia"/>
              <w:noProof/>
              <w:lang w:eastAsia="uk-UA"/>
            </w:rPr>
          </w:pPr>
          <w:hyperlink w:anchor="_Toc510259635" w:history="1">
            <w:r w:rsidRPr="00937BFA">
              <w:rPr>
                <w:rStyle w:val="ad"/>
                <w:noProof/>
              </w:rPr>
              <w:t>Bodyguard</w:t>
            </w:r>
            <w:r>
              <w:rPr>
                <w:noProof/>
                <w:webHidden/>
              </w:rPr>
              <w:tab/>
            </w:r>
            <w:r>
              <w:rPr>
                <w:noProof/>
                <w:webHidden/>
              </w:rPr>
              <w:fldChar w:fldCharType="begin"/>
            </w:r>
            <w:r>
              <w:rPr>
                <w:noProof/>
                <w:webHidden/>
              </w:rPr>
              <w:instrText xml:space="preserve"> PAGEREF _Toc510259635 \h </w:instrText>
            </w:r>
            <w:r>
              <w:rPr>
                <w:noProof/>
                <w:webHidden/>
              </w:rPr>
            </w:r>
            <w:r>
              <w:rPr>
                <w:noProof/>
                <w:webHidden/>
              </w:rPr>
              <w:fldChar w:fldCharType="separate"/>
            </w:r>
            <w:r w:rsidR="00516EB1">
              <w:rPr>
                <w:noProof/>
                <w:webHidden/>
              </w:rPr>
              <w:t>15</w:t>
            </w:r>
            <w:r>
              <w:rPr>
                <w:noProof/>
                <w:webHidden/>
              </w:rPr>
              <w:fldChar w:fldCharType="end"/>
            </w:r>
          </w:hyperlink>
        </w:p>
        <w:p w14:paraId="2DC453D3" w14:textId="440F45D3" w:rsidR="00DE6EE4" w:rsidRDefault="00DE6EE4">
          <w:pPr>
            <w:pStyle w:val="21"/>
            <w:tabs>
              <w:tab w:val="right" w:leader="dot" w:pos="4742"/>
            </w:tabs>
            <w:rPr>
              <w:rFonts w:eastAsiaTheme="minorEastAsia"/>
              <w:noProof/>
              <w:lang w:eastAsia="uk-UA"/>
            </w:rPr>
          </w:pPr>
          <w:hyperlink w:anchor="_Toc510259636" w:history="1">
            <w:r w:rsidRPr="00937BFA">
              <w:rPr>
                <w:rStyle w:val="ad"/>
                <w:noProof/>
              </w:rPr>
              <w:t>Cult Assassin</w:t>
            </w:r>
            <w:r>
              <w:rPr>
                <w:noProof/>
                <w:webHidden/>
              </w:rPr>
              <w:tab/>
            </w:r>
            <w:r>
              <w:rPr>
                <w:noProof/>
                <w:webHidden/>
              </w:rPr>
              <w:fldChar w:fldCharType="begin"/>
            </w:r>
            <w:r>
              <w:rPr>
                <w:noProof/>
                <w:webHidden/>
              </w:rPr>
              <w:instrText xml:space="preserve"> PAGEREF _Toc510259636 \h </w:instrText>
            </w:r>
            <w:r>
              <w:rPr>
                <w:noProof/>
                <w:webHidden/>
              </w:rPr>
            </w:r>
            <w:r>
              <w:rPr>
                <w:noProof/>
                <w:webHidden/>
              </w:rPr>
              <w:fldChar w:fldCharType="separate"/>
            </w:r>
            <w:r w:rsidR="00516EB1">
              <w:rPr>
                <w:noProof/>
                <w:webHidden/>
              </w:rPr>
              <w:t>15</w:t>
            </w:r>
            <w:r>
              <w:rPr>
                <w:noProof/>
                <w:webHidden/>
              </w:rPr>
              <w:fldChar w:fldCharType="end"/>
            </w:r>
          </w:hyperlink>
        </w:p>
        <w:p w14:paraId="5FD0923A" w14:textId="42A9D39B" w:rsidR="00DE6EE4" w:rsidRDefault="00DE6EE4">
          <w:pPr>
            <w:pStyle w:val="21"/>
            <w:tabs>
              <w:tab w:val="right" w:leader="dot" w:pos="4742"/>
            </w:tabs>
            <w:rPr>
              <w:rFonts w:eastAsiaTheme="minorEastAsia"/>
              <w:noProof/>
              <w:lang w:eastAsia="uk-UA"/>
            </w:rPr>
          </w:pPr>
          <w:hyperlink w:anchor="_Toc510259637" w:history="1">
            <w:r w:rsidRPr="00937BFA">
              <w:rPr>
                <w:rStyle w:val="ad"/>
                <w:noProof/>
              </w:rPr>
              <w:t>Zor Drejkov</w:t>
            </w:r>
            <w:r>
              <w:rPr>
                <w:noProof/>
                <w:webHidden/>
              </w:rPr>
              <w:tab/>
            </w:r>
            <w:r>
              <w:rPr>
                <w:noProof/>
                <w:webHidden/>
              </w:rPr>
              <w:fldChar w:fldCharType="begin"/>
            </w:r>
            <w:r>
              <w:rPr>
                <w:noProof/>
                <w:webHidden/>
              </w:rPr>
              <w:instrText xml:space="preserve"> PAGEREF _Toc510259637 \h </w:instrText>
            </w:r>
            <w:r>
              <w:rPr>
                <w:noProof/>
                <w:webHidden/>
              </w:rPr>
            </w:r>
            <w:r>
              <w:rPr>
                <w:noProof/>
                <w:webHidden/>
              </w:rPr>
              <w:fldChar w:fldCharType="separate"/>
            </w:r>
            <w:r w:rsidR="00516EB1">
              <w:rPr>
                <w:noProof/>
                <w:webHidden/>
              </w:rPr>
              <w:t>15</w:t>
            </w:r>
            <w:r>
              <w:rPr>
                <w:noProof/>
                <w:webHidden/>
              </w:rPr>
              <w:fldChar w:fldCharType="end"/>
            </w:r>
          </w:hyperlink>
        </w:p>
        <w:p w14:paraId="5F86AD56" w14:textId="74A8907A" w:rsidR="00DE6EE4" w:rsidRDefault="00DE6EE4">
          <w:pPr>
            <w:pStyle w:val="21"/>
            <w:tabs>
              <w:tab w:val="right" w:leader="dot" w:pos="4742"/>
            </w:tabs>
            <w:rPr>
              <w:rFonts w:eastAsiaTheme="minorEastAsia"/>
              <w:noProof/>
              <w:lang w:eastAsia="uk-UA"/>
            </w:rPr>
          </w:pPr>
          <w:hyperlink w:anchor="_Toc510259638" w:history="1">
            <w:r w:rsidRPr="00937BFA">
              <w:rPr>
                <w:rStyle w:val="ad"/>
                <w:noProof/>
              </w:rPr>
              <w:t>Little Wing</w:t>
            </w:r>
            <w:r>
              <w:rPr>
                <w:noProof/>
                <w:webHidden/>
              </w:rPr>
              <w:tab/>
            </w:r>
            <w:r>
              <w:rPr>
                <w:noProof/>
                <w:webHidden/>
              </w:rPr>
              <w:fldChar w:fldCharType="begin"/>
            </w:r>
            <w:r>
              <w:rPr>
                <w:noProof/>
                <w:webHidden/>
              </w:rPr>
              <w:instrText xml:space="preserve"> PAGEREF _Toc510259638 \h </w:instrText>
            </w:r>
            <w:r>
              <w:rPr>
                <w:noProof/>
                <w:webHidden/>
              </w:rPr>
            </w:r>
            <w:r>
              <w:rPr>
                <w:noProof/>
                <w:webHidden/>
              </w:rPr>
              <w:fldChar w:fldCharType="separate"/>
            </w:r>
            <w:r w:rsidR="00516EB1">
              <w:rPr>
                <w:noProof/>
                <w:webHidden/>
              </w:rPr>
              <w:t>16</w:t>
            </w:r>
            <w:r>
              <w:rPr>
                <w:noProof/>
                <w:webHidden/>
              </w:rPr>
              <w:fldChar w:fldCharType="end"/>
            </w:r>
          </w:hyperlink>
        </w:p>
        <w:p w14:paraId="4CB49628" w14:textId="1452E461" w:rsidR="00DE6EE4" w:rsidRDefault="00DE6EE4">
          <w:pPr>
            <w:pStyle w:val="21"/>
            <w:tabs>
              <w:tab w:val="right" w:leader="dot" w:pos="4742"/>
            </w:tabs>
            <w:rPr>
              <w:rFonts w:eastAsiaTheme="minorEastAsia"/>
              <w:noProof/>
              <w:lang w:eastAsia="uk-UA"/>
            </w:rPr>
          </w:pPr>
          <w:hyperlink w:anchor="_Toc510259639" w:history="1">
            <w:r w:rsidRPr="00937BFA">
              <w:rPr>
                <w:rStyle w:val="ad"/>
                <w:noProof/>
              </w:rPr>
              <w:t>Shard of Ogremoch</w:t>
            </w:r>
            <w:r>
              <w:rPr>
                <w:noProof/>
                <w:webHidden/>
              </w:rPr>
              <w:tab/>
            </w:r>
            <w:r>
              <w:rPr>
                <w:noProof/>
                <w:webHidden/>
              </w:rPr>
              <w:fldChar w:fldCharType="begin"/>
            </w:r>
            <w:r>
              <w:rPr>
                <w:noProof/>
                <w:webHidden/>
              </w:rPr>
              <w:instrText xml:space="preserve"> PAGEREF _Toc510259639 \h </w:instrText>
            </w:r>
            <w:r>
              <w:rPr>
                <w:noProof/>
                <w:webHidden/>
              </w:rPr>
            </w:r>
            <w:r>
              <w:rPr>
                <w:noProof/>
                <w:webHidden/>
              </w:rPr>
              <w:fldChar w:fldCharType="separate"/>
            </w:r>
            <w:r w:rsidR="00516EB1">
              <w:rPr>
                <w:noProof/>
                <w:webHidden/>
              </w:rPr>
              <w:t>16</w:t>
            </w:r>
            <w:r>
              <w:rPr>
                <w:noProof/>
                <w:webHidden/>
              </w:rPr>
              <w:fldChar w:fldCharType="end"/>
            </w:r>
          </w:hyperlink>
        </w:p>
        <w:p w14:paraId="46F1552C" w14:textId="4301FDC9" w:rsidR="00DE6EE4" w:rsidRDefault="00DE6EE4">
          <w:pPr>
            <w:pStyle w:val="21"/>
            <w:tabs>
              <w:tab w:val="right" w:leader="dot" w:pos="4742"/>
            </w:tabs>
            <w:rPr>
              <w:rFonts w:eastAsiaTheme="minorEastAsia"/>
              <w:noProof/>
              <w:lang w:eastAsia="uk-UA"/>
            </w:rPr>
          </w:pPr>
          <w:hyperlink w:anchor="_Toc510259640" w:history="1">
            <w:r w:rsidRPr="00937BFA">
              <w:rPr>
                <w:rStyle w:val="ad"/>
                <w:noProof/>
              </w:rPr>
              <w:t>Karsev the Drowner</w:t>
            </w:r>
            <w:r>
              <w:rPr>
                <w:noProof/>
                <w:webHidden/>
              </w:rPr>
              <w:tab/>
            </w:r>
            <w:r>
              <w:rPr>
                <w:noProof/>
                <w:webHidden/>
              </w:rPr>
              <w:fldChar w:fldCharType="begin"/>
            </w:r>
            <w:r>
              <w:rPr>
                <w:noProof/>
                <w:webHidden/>
              </w:rPr>
              <w:instrText xml:space="preserve"> PAGEREF _Toc510259640 \h </w:instrText>
            </w:r>
            <w:r>
              <w:rPr>
                <w:noProof/>
                <w:webHidden/>
              </w:rPr>
            </w:r>
            <w:r>
              <w:rPr>
                <w:noProof/>
                <w:webHidden/>
              </w:rPr>
              <w:fldChar w:fldCharType="separate"/>
            </w:r>
            <w:r w:rsidR="00516EB1">
              <w:rPr>
                <w:noProof/>
                <w:webHidden/>
              </w:rPr>
              <w:t>16</w:t>
            </w:r>
            <w:r>
              <w:rPr>
                <w:noProof/>
                <w:webHidden/>
              </w:rPr>
              <w:fldChar w:fldCharType="end"/>
            </w:r>
          </w:hyperlink>
        </w:p>
        <w:p w14:paraId="335D4E41" w14:textId="2FD05F2B" w:rsidR="00DE6EE4" w:rsidRDefault="00DE6EE4">
          <w:pPr>
            <w:pStyle w:val="21"/>
            <w:tabs>
              <w:tab w:val="right" w:leader="dot" w:pos="4742"/>
            </w:tabs>
            <w:rPr>
              <w:rFonts w:eastAsiaTheme="minorEastAsia"/>
              <w:noProof/>
              <w:lang w:eastAsia="uk-UA"/>
            </w:rPr>
          </w:pPr>
          <w:hyperlink w:anchor="_Toc510259641" w:history="1">
            <w:r w:rsidRPr="00937BFA">
              <w:rPr>
                <w:rStyle w:val="ad"/>
                <w:noProof/>
              </w:rPr>
              <w:t>Stormgale, Cult Leader</w:t>
            </w:r>
            <w:r>
              <w:rPr>
                <w:noProof/>
                <w:webHidden/>
              </w:rPr>
              <w:tab/>
            </w:r>
            <w:r>
              <w:rPr>
                <w:noProof/>
                <w:webHidden/>
              </w:rPr>
              <w:fldChar w:fldCharType="begin"/>
            </w:r>
            <w:r>
              <w:rPr>
                <w:noProof/>
                <w:webHidden/>
              </w:rPr>
              <w:instrText xml:space="preserve"> PAGEREF _Toc510259641 \h </w:instrText>
            </w:r>
            <w:r>
              <w:rPr>
                <w:noProof/>
                <w:webHidden/>
              </w:rPr>
            </w:r>
            <w:r>
              <w:rPr>
                <w:noProof/>
                <w:webHidden/>
              </w:rPr>
              <w:fldChar w:fldCharType="separate"/>
            </w:r>
            <w:r w:rsidR="00516EB1">
              <w:rPr>
                <w:noProof/>
                <w:webHidden/>
              </w:rPr>
              <w:t>17</w:t>
            </w:r>
            <w:r>
              <w:rPr>
                <w:noProof/>
                <w:webHidden/>
              </w:rPr>
              <w:fldChar w:fldCharType="end"/>
            </w:r>
          </w:hyperlink>
        </w:p>
        <w:p w14:paraId="1D8FE237" w14:textId="0C8AFE60" w:rsidR="00DE6EE4" w:rsidRDefault="00DE6EE4">
          <w:pPr>
            <w:pStyle w:val="21"/>
            <w:tabs>
              <w:tab w:val="right" w:leader="dot" w:pos="4742"/>
            </w:tabs>
            <w:rPr>
              <w:rFonts w:eastAsiaTheme="minorEastAsia"/>
              <w:noProof/>
              <w:lang w:eastAsia="uk-UA"/>
            </w:rPr>
          </w:pPr>
          <w:hyperlink w:anchor="_Toc510259642" w:history="1">
            <w:r w:rsidRPr="00937BFA">
              <w:rPr>
                <w:rStyle w:val="ad"/>
                <w:noProof/>
              </w:rPr>
              <w:t>Selfaril Uoumdolphin</w:t>
            </w:r>
            <w:r>
              <w:rPr>
                <w:noProof/>
                <w:webHidden/>
              </w:rPr>
              <w:tab/>
            </w:r>
            <w:r>
              <w:rPr>
                <w:noProof/>
                <w:webHidden/>
              </w:rPr>
              <w:fldChar w:fldCharType="begin"/>
            </w:r>
            <w:r>
              <w:rPr>
                <w:noProof/>
                <w:webHidden/>
              </w:rPr>
              <w:instrText xml:space="preserve"> PAGEREF _Toc510259642 \h </w:instrText>
            </w:r>
            <w:r>
              <w:rPr>
                <w:noProof/>
                <w:webHidden/>
              </w:rPr>
            </w:r>
            <w:r>
              <w:rPr>
                <w:noProof/>
                <w:webHidden/>
              </w:rPr>
              <w:fldChar w:fldCharType="separate"/>
            </w:r>
            <w:r w:rsidR="00516EB1">
              <w:rPr>
                <w:noProof/>
                <w:webHidden/>
              </w:rPr>
              <w:t>17</w:t>
            </w:r>
            <w:r>
              <w:rPr>
                <w:noProof/>
                <w:webHidden/>
              </w:rPr>
              <w:fldChar w:fldCharType="end"/>
            </w:r>
          </w:hyperlink>
        </w:p>
        <w:p w14:paraId="33E62036" w14:textId="7249F573" w:rsidR="00DE6EE4" w:rsidRDefault="00DE6EE4">
          <w:pPr>
            <w:pStyle w:val="21"/>
            <w:tabs>
              <w:tab w:val="right" w:leader="dot" w:pos="4742"/>
            </w:tabs>
            <w:rPr>
              <w:rFonts w:eastAsiaTheme="minorEastAsia"/>
              <w:noProof/>
              <w:lang w:eastAsia="uk-UA"/>
            </w:rPr>
          </w:pPr>
          <w:hyperlink w:anchor="_Toc510259643" w:history="1">
            <w:r w:rsidRPr="00937BFA">
              <w:rPr>
                <w:rStyle w:val="ad"/>
                <w:noProof/>
              </w:rPr>
              <w:t>Jaseen Drakehorn, High Blade of Mulmaster</w:t>
            </w:r>
            <w:r>
              <w:rPr>
                <w:noProof/>
                <w:webHidden/>
              </w:rPr>
              <w:tab/>
            </w:r>
            <w:r>
              <w:rPr>
                <w:noProof/>
                <w:webHidden/>
              </w:rPr>
              <w:fldChar w:fldCharType="begin"/>
            </w:r>
            <w:r>
              <w:rPr>
                <w:noProof/>
                <w:webHidden/>
              </w:rPr>
              <w:instrText xml:space="preserve"> PAGEREF _Toc510259643 \h </w:instrText>
            </w:r>
            <w:r>
              <w:rPr>
                <w:noProof/>
                <w:webHidden/>
              </w:rPr>
            </w:r>
            <w:r>
              <w:rPr>
                <w:noProof/>
                <w:webHidden/>
              </w:rPr>
              <w:fldChar w:fldCharType="separate"/>
            </w:r>
            <w:r w:rsidR="00516EB1">
              <w:rPr>
                <w:noProof/>
                <w:webHidden/>
              </w:rPr>
              <w:t>17</w:t>
            </w:r>
            <w:r>
              <w:rPr>
                <w:noProof/>
                <w:webHidden/>
              </w:rPr>
              <w:fldChar w:fldCharType="end"/>
            </w:r>
          </w:hyperlink>
        </w:p>
        <w:p w14:paraId="1E6E955B" w14:textId="12584124" w:rsidR="00DE6EE4" w:rsidRDefault="00DE6EE4">
          <w:pPr>
            <w:pStyle w:val="21"/>
            <w:tabs>
              <w:tab w:val="right" w:leader="dot" w:pos="4742"/>
            </w:tabs>
            <w:rPr>
              <w:rFonts w:eastAsiaTheme="minorEastAsia"/>
              <w:noProof/>
              <w:lang w:eastAsia="uk-UA"/>
            </w:rPr>
          </w:pPr>
          <w:hyperlink w:anchor="_Toc510259644" w:history="1">
            <w:r w:rsidRPr="00937BFA">
              <w:rPr>
                <w:rStyle w:val="ad"/>
                <w:noProof/>
              </w:rPr>
              <w:t>Banite Priest</w:t>
            </w:r>
            <w:r>
              <w:rPr>
                <w:noProof/>
                <w:webHidden/>
              </w:rPr>
              <w:tab/>
            </w:r>
            <w:r>
              <w:rPr>
                <w:noProof/>
                <w:webHidden/>
              </w:rPr>
              <w:fldChar w:fldCharType="begin"/>
            </w:r>
            <w:r>
              <w:rPr>
                <w:noProof/>
                <w:webHidden/>
              </w:rPr>
              <w:instrText xml:space="preserve"> PAGEREF _Toc510259644 \h </w:instrText>
            </w:r>
            <w:r>
              <w:rPr>
                <w:noProof/>
                <w:webHidden/>
              </w:rPr>
            </w:r>
            <w:r>
              <w:rPr>
                <w:noProof/>
                <w:webHidden/>
              </w:rPr>
              <w:fldChar w:fldCharType="separate"/>
            </w:r>
            <w:r w:rsidR="00516EB1">
              <w:rPr>
                <w:noProof/>
                <w:webHidden/>
              </w:rPr>
              <w:t>17</w:t>
            </w:r>
            <w:r>
              <w:rPr>
                <w:noProof/>
                <w:webHidden/>
              </w:rPr>
              <w:fldChar w:fldCharType="end"/>
            </w:r>
          </w:hyperlink>
        </w:p>
        <w:p w14:paraId="13648074" w14:textId="306CE4A9" w:rsidR="00DE6EE4" w:rsidRDefault="00DE6EE4">
          <w:pPr>
            <w:pStyle w:val="21"/>
            <w:tabs>
              <w:tab w:val="right" w:leader="dot" w:pos="4742"/>
            </w:tabs>
            <w:rPr>
              <w:rFonts w:eastAsiaTheme="minorEastAsia"/>
              <w:noProof/>
              <w:lang w:eastAsia="uk-UA"/>
            </w:rPr>
          </w:pPr>
          <w:hyperlink w:anchor="_Toc510259645" w:history="1">
            <w:r w:rsidRPr="00937BFA">
              <w:rPr>
                <w:rStyle w:val="ad"/>
                <w:noProof/>
              </w:rPr>
              <w:t>Wylan Burral</w:t>
            </w:r>
            <w:r>
              <w:rPr>
                <w:noProof/>
                <w:webHidden/>
              </w:rPr>
              <w:tab/>
            </w:r>
            <w:r>
              <w:rPr>
                <w:noProof/>
                <w:webHidden/>
              </w:rPr>
              <w:fldChar w:fldCharType="begin"/>
            </w:r>
            <w:r>
              <w:rPr>
                <w:noProof/>
                <w:webHidden/>
              </w:rPr>
              <w:instrText xml:space="preserve"> PAGEREF _Toc510259645 \h </w:instrText>
            </w:r>
            <w:r>
              <w:rPr>
                <w:noProof/>
                <w:webHidden/>
              </w:rPr>
            </w:r>
            <w:r>
              <w:rPr>
                <w:noProof/>
                <w:webHidden/>
              </w:rPr>
              <w:fldChar w:fldCharType="separate"/>
            </w:r>
            <w:r w:rsidR="00516EB1">
              <w:rPr>
                <w:noProof/>
                <w:webHidden/>
              </w:rPr>
              <w:t>18</w:t>
            </w:r>
            <w:r>
              <w:rPr>
                <w:noProof/>
                <w:webHidden/>
              </w:rPr>
              <w:fldChar w:fldCharType="end"/>
            </w:r>
          </w:hyperlink>
        </w:p>
        <w:p w14:paraId="11A0A50E" w14:textId="28BD093D" w:rsidR="00DE6EE4" w:rsidRDefault="00DE6EE4">
          <w:pPr>
            <w:pStyle w:val="21"/>
            <w:tabs>
              <w:tab w:val="right" w:leader="dot" w:pos="4742"/>
            </w:tabs>
            <w:rPr>
              <w:rFonts w:eastAsiaTheme="minorEastAsia"/>
              <w:noProof/>
              <w:lang w:eastAsia="uk-UA"/>
            </w:rPr>
          </w:pPr>
          <w:hyperlink w:anchor="_Toc510259646" w:history="1">
            <w:r w:rsidRPr="00937BFA">
              <w:rPr>
                <w:rStyle w:val="ad"/>
                <w:noProof/>
              </w:rPr>
              <w:t>Cassyt</w:t>
            </w:r>
            <w:r>
              <w:rPr>
                <w:noProof/>
                <w:webHidden/>
              </w:rPr>
              <w:tab/>
            </w:r>
            <w:r>
              <w:rPr>
                <w:noProof/>
                <w:webHidden/>
              </w:rPr>
              <w:fldChar w:fldCharType="begin"/>
            </w:r>
            <w:r>
              <w:rPr>
                <w:noProof/>
                <w:webHidden/>
              </w:rPr>
              <w:instrText xml:space="preserve"> PAGEREF _Toc510259646 \h </w:instrText>
            </w:r>
            <w:r>
              <w:rPr>
                <w:noProof/>
                <w:webHidden/>
              </w:rPr>
            </w:r>
            <w:r>
              <w:rPr>
                <w:noProof/>
                <w:webHidden/>
              </w:rPr>
              <w:fldChar w:fldCharType="separate"/>
            </w:r>
            <w:r w:rsidR="00516EB1">
              <w:rPr>
                <w:noProof/>
                <w:webHidden/>
              </w:rPr>
              <w:t>18</w:t>
            </w:r>
            <w:r>
              <w:rPr>
                <w:noProof/>
                <w:webHidden/>
              </w:rPr>
              <w:fldChar w:fldCharType="end"/>
            </w:r>
          </w:hyperlink>
        </w:p>
        <w:p w14:paraId="5AE8C56E" w14:textId="74CCF6D7" w:rsidR="00DE6EE4" w:rsidRDefault="00DE6EE4">
          <w:pPr>
            <w:pStyle w:val="21"/>
            <w:tabs>
              <w:tab w:val="right" w:leader="dot" w:pos="4742"/>
            </w:tabs>
            <w:rPr>
              <w:rFonts w:eastAsiaTheme="minorEastAsia"/>
              <w:noProof/>
              <w:lang w:eastAsia="uk-UA"/>
            </w:rPr>
          </w:pPr>
          <w:hyperlink w:anchor="_Toc510259647" w:history="1">
            <w:r w:rsidRPr="00937BFA">
              <w:rPr>
                <w:rStyle w:val="ad"/>
                <w:noProof/>
              </w:rPr>
              <w:t>Aleyd Burral</w:t>
            </w:r>
            <w:r>
              <w:rPr>
                <w:noProof/>
                <w:webHidden/>
              </w:rPr>
              <w:tab/>
            </w:r>
            <w:r>
              <w:rPr>
                <w:noProof/>
                <w:webHidden/>
              </w:rPr>
              <w:fldChar w:fldCharType="begin"/>
            </w:r>
            <w:r>
              <w:rPr>
                <w:noProof/>
                <w:webHidden/>
              </w:rPr>
              <w:instrText xml:space="preserve"> PAGEREF _Toc510259647 \h </w:instrText>
            </w:r>
            <w:r>
              <w:rPr>
                <w:noProof/>
                <w:webHidden/>
              </w:rPr>
            </w:r>
            <w:r>
              <w:rPr>
                <w:noProof/>
                <w:webHidden/>
              </w:rPr>
              <w:fldChar w:fldCharType="separate"/>
            </w:r>
            <w:r w:rsidR="00516EB1">
              <w:rPr>
                <w:noProof/>
                <w:webHidden/>
              </w:rPr>
              <w:t>18</w:t>
            </w:r>
            <w:r>
              <w:rPr>
                <w:noProof/>
                <w:webHidden/>
              </w:rPr>
              <w:fldChar w:fldCharType="end"/>
            </w:r>
          </w:hyperlink>
        </w:p>
        <w:p w14:paraId="2EEAE168" w14:textId="3D959229" w:rsidR="00DE6EE4" w:rsidRDefault="00DE6EE4">
          <w:pPr>
            <w:pStyle w:val="21"/>
            <w:tabs>
              <w:tab w:val="right" w:leader="dot" w:pos="4742"/>
            </w:tabs>
            <w:rPr>
              <w:rFonts w:eastAsiaTheme="minorEastAsia"/>
              <w:noProof/>
              <w:lang w:eastAsia="uk-UA"/>
            </w:rPr>
          </w:pPr>
          <w:hyperlink w:anchor="_Toc510259648" w:history="1">
            <w:r w:rsidRPr="00937BFA">
              <w:rPr>
                <w:rStyle w:val="ad"/>
                <w:noProof/>
              </w:rPr>
              <w:t>Young Xorn</w:t>
            </w:r>
            <w:r>
              <w:rPr>
                <w:noProof/>
                <w:webHidden/>
              </w:rPr>
              <w:tab/>
            </w:r>
            <w:r>
              <w:rPr>
                <w:noProof/>
                <w:webHidden/>
              </w:rPr>
              <w:fldChar w:fldCharType="begin"/>
            </w:r>
            <w:r>
              <w:rPr>
                <w:noProof/>
                <w:webHidden/>
              </w:rPr>
              <w:instrText xml:space="preserve"> PAGEREF _Toc510259648 \h </w:instrText>
            </w:r>
            <w:r>
              <w:rPr>
                <w:noProof/>
                <w:webHidden/>
              </w:rPr>
            </w:r>
            <w:r>
              <w:rPr>
                <w:noProof/>
                <w:webHidden/>
              </w:rPr>
              <w:fldChar w:fldCharType="separate"/>
            </w:r>
            <w:r w:rsidR="00516EB1">
              <w:rPr>
                <w:noProof/>
                <w:webHidden/>
              </w:rPr>
              <w:t>19</w:t>
            </w:r>
            <w:r>
              <w:rPr>
                <w:noProof/>
                <w:webHidden/>
              </w:rPr>
              <w:fldChar w:fldCharType="end"/>
            </w:r>
          </w:hyperlink>
        </w:p>
        <w:p w14:paraId="03D62176" w14:textId="7500485E" w:rsidR="00DE6EE4" w:rsidRDefault="00DE6EE4">
          <w:pPr>
            <w:pStyle w:val="11"/>
            <w:tabs>
              <w:tab w:val="right" w:leader="dot" w:pos="4742"/>
            </w:tabs>
            <w:rPr>
              <w:rFonts w:eastAsiaTheme="minorEastAsia"/>
              <w:noProof/>
              <w:lang w:eastAsia="uk-UA"/>
            </w:rPr>
          </w:pPr>
          <w:hyperlink w:anchor="_Toc510259649" w:history="1">
            <w:r w:rsidRPr="00937BFA">
              <w:rPr>
                <w:rStyle w:val="ad"/>
                <w:noProof/>
              </w:rPr>
              <w:t>Season 3</w:t>
            </w:r>
            <w:r>
              <w:rPr>
                <w:noProof/>
                <w:webHidden/>
              </w:rPr>
              <w:tab/>
            </w:r>
            <w:r>
              <w:rPr>
                <w:noProof/>
                <w:webHidden/>
              </w:rPr>
              <w:fldChar w:fldCharType="begin"/>
            </w:r>
            <w:r>
              <w:rPr>
                <w:noProof/>
                <w:webHidden/>
              </w:rPr>
              <w:instrText xml:space="preserve"> PAGEREF _Toc510259649 \h </w:instrText>
            </w:r>
            <w:r>
              <w:rPr>
                <w:noProof/>
                <w:webHidden/>
              </w:rPr>
            </w:r>
            <w:r>
              <w:rPr>
                <w:noProof/>
                <w:webHidden/>
              </w:rPr>
              <w:fldChar w:fldCharType="separate"/>
            </w:r>
            <w:r w:rsidR="00516EB1">
              <w:rPr>
                <w:noProof/>
                <w:webHidden/>
              </w:rPr>
              <w:t>19</w:t>
            </w:r>
            <w:r>
              <w:rPr>
                <w:noProof/>
                <w:webHidden/>
              </w:rPr>
              <w:fldChar w:fldCharType="end"/>
            </w:r>
          </w:hyperlink>
        </w:p>
        <w:p w14:paraId="48CE54B4" w14:textId="4111F169" w:rsidR="00DE6EE4" w:rsidRDefault="00DE6EE4">
          <w:pPr>
            <w:pStyle w:val="21"/>
            <w:tabs>
              <w:tab w:val="right" w:leader="dot" w:pos="4742"/>
            </w:tabs>
            <w:rPr>
              <w:rFonts w:eastAsiaTheme="minorEastAsia"/>
              <w:noProof/>
              <w:lang w:eastAsia="uk-UA"/>
            </w:rPr>
          </w:pPr>
          <w:hyperlink w:anchor="_Toc510259650" w:history="1">
            <w:r w:rsidRPr="00937BFA">
              <w:rPr>
                <w:rStyle w:val="ad"/>
                <w:noProof/>
              </w:rPr>
              <w:t>--Rothe Zombie</w:t>
            </w:r>
            <w:r>
              <w:rPr>
                <w:noProof/>
                <w:webHidden/>
              </w:rPr>
              <w:tab/>
            </w:r>
            <w:r>
              <w:rPr>
                <w:noProof/>
                <w:webHidden/>
              </w:rPr>
              <w:fldChar w:fldCharType="begin"/>
            </w:r>
            <w:r>
              <w:rPr>
                <w:noProof/>
                <w:webHidden/>
              </w:rPr>
              <w:instrText xml:space="preserve"> PAGEREF _Toc510259650 \h </w:instrText>
            </w:r>
            <w:r>
              <w:rPr>
                <w:noProof/>
                <w:webHidden/>
              </w:rPr>
            </w:r>
            <w:r>
              <w:rPr>
                <w:noProof/>
                <w:webHidden/>
              </w:rPr>
              <w:fldChar w:fldCharType="separate"/>
            </w:r>
            <w:r w:rsidR="00516EB1">
              <w:rPr>
                <w:noProof/>
                <w:webHidden/>
              </w:rPr>
              <w:t>19</w:t>
            </w:r>
            <w:r>
              <w:rPr>
                <w:noProof/>
                <w:webHidden/>
              </w:rPr>
              <w:fldChar w:fldCharType="end"/>
            </w:r>
          </w:hyperlink>
        </w:p>
        <w:p w14:paraId="2E945702" w14:textId="590BFFD4" w:rsidR="00DE6EE4" w:rsidRDefault="00DE6EE4">
          <w:pPr>
            <w:pStyle w:val="21"/>
            <w:tabs>
              <w:tab w:val="right" w:leader="dot" w:pos="4742"/>
            </w:tabs>
            <w:rPr>
              <w:rFonts w:eastAsiaTheme="minorEastAsia"/>
              <w:noProof/>
              <w:lang w:eastAsia="uk-UA"/>
            </w:rPr>
          </w:pPr>
          <w:hyperlink w:anchor="_Toc510259651" w:history="1">
            <w:r w:rsidRPr="00937BFA">
              <w:rPr>
                <w:rStyle w:val="ad"/>
                <w:noProof/>
              </w:rPr>
              <w:t>Red Plume Patrol</w:t>
            </w:r>
            <w:r>
              <w:rPr>
                <w:noProof/>
                <w:webHidden/>
              </w:rPr>
              <w:tab/>
            </w:r>
            <w:r>
              <w:rPr>
                <w:noProof/>
                <w:webHidden/>
              </w:rPr>
              <w:fldChar w:fldCharType="begin"/>
            </w:r>
            <w:r>
              <w:rPr>
                <w:noProof/>
                <w:webHidden/>
              </w:rPr>
              <w:instrText xml:space="preserve"> PAGEREF _Toc510259651 \h </w:instrText>
            </w:r>
            <w:r>
              <w:rPr>
                <w:noProof/>
                <w:webHidden/>
              </w:rPr>
            </w:r>
            <w:r>
              <w:rPr>
                <w:noProof/>
                <w:webHidden/>
              </w:rPr>
              <w:fldChar w:fldCharType="separate"/>
            </w:r>
            <w:r w:rsidR="00516EB1">
              <w:rPr>
                <w:noProof/>
                <w:webHidden/>
              </w:rPr>
              <w:t>19</w:t>
            </w:r>
            <w:r>
              <w:rPr>
                <w:noProof/>
                <w:webHidden/>
              </w:rPr>
              <w:fldChar w:fldCharType="end"/>
            </w:r>
          </w:hyperlink>
        </w:p>
        <w:p w14:paraId="0BDAA47F" w14:textId="21B312A7" w:rsidR="00DE6EE4" w:rsidRDefault="00DE6EE4">
          <w:pPr>
            <w:pStyle w:val="21"/>
            <w:tabs>
              <w:tab w:val="right" w:leader="dot" w:pos="4742"/>
            </w:tabs>
            <w:rPr>
              <w:rFonts w:eastAsiaTheme="minorEastAsia"/>
              <w:noProof/>
              <w:lang w:eastAsia="uk-UA"/>
            </w:rPr>
          </w:pPr>
          <w:hyperlink w:anchor="_Toc510259652" w:history="1">
            <w:r w:rsidRPr="00937BFA">
              <w:rPr>
                <w:rStyle w:val="ad"/>
                <w:noProof/>
              </w:rPr>
              <w:t>Breex Vandermast</w:t>
            </w:r>
            <w:r>
              <w:rPr>
                <w:noProof/>
                <w:webHidden/>
              </w:rPr>
              <w:tab/>
            </w:r>
            <w:r>
              <w:rPr>
                <w:noProof/>
                <w:webHidden/>
              </w:rPr>
              <w:fldChar w:fldCharType="begin"/>
            </w:r>
            <w:r>
              <w:rPr>
                <w:noProof/>
                <w:webHidden/>
              </w:rPr>
              <w:instrText xml:space="preserve"> PAGEREF _Toc510259652 \h </w:instrText>
            </w:r>
            <w:r>
              <w:rPr>
                <w:noProof/>
                <w:webHidden/>
              </w:rPr>
            </w:r>
            <w:r>
              <w:rPr>
                <w:noProof/>
                <w:webHidden/>
              </w:rPr>
              <w:fldChar w:fldCharType="separate"/>
            </w:r>
            <w:r w:rsidR="00516EB1">
              <w:rPr>
                <w:noProof/>
                <w:webHidden/>
              </w:rPr>
              <w:t>20</w:t>
            </w:r>
            <w:r>
              <w:rPr>
                <w:noProof/>
                <w:webHidden/>
              </w:rPr>
              <w:fldChar w:fldCharType="end"/>
            </w:r>
          </w:hyperlink>
        </w:p>
        <w:p w14:paraId="5DE55B86" w14:textId="2D59822B" w:rsidR="00DE6EE4" w:rsidRDefault="00DE6EE4">
          <w:pPr>
            <w:pStyle w:val="21"/>
            <w:tabs>
              <w:tab w:val="right" w:leader="dot" w:pos="4742"/>
            </w:tabs>
            <w:rPr>
              <w:rFonts w:eastAsiaTheme="minorEastAsia"/>
              <w:noProof/>
              <w:lang w:eastAsia="uk-UA"/>
            </w:rPr>
          </w:pPr>
          <w:hyperlink w:anchor="_Toc510259653" w:history="1">
            <w:r w:rsidRPr="00937BFA">
              <w:rPr>
                <w:rStyle w:val="ad"/>
                <w:noProof/>
              </w:rPr>
              <w:t>Evil Sorcerer</w:t>
            </w:r>
            <w:r>
              <w:rPr>
                <w:noProof/>
                <w:webHidden/>
              </w:rPr>
              <w:tab/>
            </w:r>
            <w:r>
              <w:rPr>
                <w:noProof/>
                <w:webHidden/>
              </w:rPr>
              <w:fldChar w:fldCharType="begin"/>
            </w:r>
            <w:r>
              <w:rPr>
                <w:noProof/>
                <w:webHidden/>
              </w:rPr>
              <w:instrText xml:space="preserve"> PAGEREF _Toc510259653 \h </w:instrText>
            </w:r>
            <w:r>
              <w:rPr>
                <w:noProof/>
                <w:webHidden/>
              </w:rPr>
            </w:r>
            <w:r>
              <w:rPr>
                <w:noProof/>
                <w:webHidden/>
              </w:rPr>
              <w:fldChar w:fldCharType="separate"/>
            </w:r>
            <w:r w:rsidR="00516EB1">
              <w:rPr>
                <w:noProof/>
                <w:webHidden/>
              </w:rPr>
              <w:t>20</w:t>
            </w:r>
            <w:r>
              <w:rPr>
                <w:noProof/>
                <w:webHidden/>
              </w:rPr>
              <w:fldChar w:fldCharType="end"/>
            </w:r>
          </w:hyperlink>
        </w:p>
        <w:p w14:paraId="42F51725" w14:textId="7C7E11CB" w:rsidR="00DE6EE4" w:rsidRDefault="00DE6EE4">
          <w:pPr>
            <w:pStyle w:val="21"/>
            <w:tabs>
              <w:tab w:val="right" w:leader="dot" w:pos="4742"/>
            </w:tabs>
            <w:rPr>
              <w:rFonts w:eastAsiaTheme="minorEastAsia"/>
              <w:noProof/>
              <w:lang w:eastAsia="uk-UA"/>
            </w:rPr>
          </w:pPr>
          <w:hyperlink w:anchor="_Toc510259654" w:history="1">
            <w:r w:rsidRPr="00937BFA">
              <w:rPr>
                <w:rStyle w:val="ad"/>
                <w:noProof/>
              </w:rPr>
              <w:t>Captain Erlich</w:t>
            </w:r>
            <w:r>
              <w:rPr>
                <w:noProof/>
                <w:webHidden/>
              </w:rPr>
              <w:tab/>
            </w:r>
            <w:r>
              <w:rPr>
                <w:noProof/>
                <w:webHidden/>
              </w:rPr>
              <w:fldChar w:fldCharType="begin"/>
            </w:r>
            <w:r>
              <w:rPr>
                <w:noProof/>
                <w:webHidden/>
              </w:rPr>
              <w:instrText xml:space="preserve"> PAGEREF _Toc510259654 \h </w:instrText>
            </w:r>
            <w:r>
              <w:rPr>
                <w:noProof/>
                <w:webHidden/>
              </w:rPr>
            </w:r>
            <w:r>
              <w:rPr>
                <w:noProof/>
                <w:webHidden/>
              </w:rPr>
              <w:fldChar w:fldCharType="separate"/>
            </w:r>
            <w:r w:rsidR="00516EB1">
              <w:rPr>
                <w:noProof/>
                <w:webHidden/>
              </w:rPr>
              <w:t>20</w:t>
            </w:r>
            <w:r>
              <w:rPr>
                <w:noProof/>
                <w:webHidden/>
              </w:rPr>
              <w:fldChar w:fldCharType="end"/>
            </w:r>
          </w:hyperlink>
        </w:p>
        <w:p w14:paraId="4F85BCC2" w14:textId="6D8C6692" w:rsidR="00DE6EE4" w:rsidRDefault="00DE6EE4">
          <w:pPr>
            <w:pStyle w:val="21"/>
            <w:tabs>
              <w:tab w:val="right" w:leader="dot" w:pos="4742"/>
            </w:tabs>
            <w:rPr>
              <w:rFonts w:eastAsiaTheme="minorEastAsia"/>
              <w:noProof/>
              <w:lang w:eastAsia="uk-UA"/>
            </w:rPr>
          </w:pPr>
          <w:hyperlink w:anchor="_Toc510259655" w:history="1">
            <w:r w:rsidRPr="00937BFA">
              <w:rPr>
                <w:rStyle w:val="ad"/>
                <w:noProof/>
              </w:rPr>
              <w:t>Arena Guard</w:t>
            </w:r>
            <w:r>
              <w:rPr>
                <w:noProof/>
                <w:webHidden/>
              </w:rPr>
              <w:tab/>
            </w:r>
            <w:r>
              <w:rPr>
                <w:noProof/>
                <w:webHidden/>
              </w:rPr>
              <w:fldChar w:fldCharType="begin"/>
            </w:r>
            <w:r>
              <w:rPr>
                <w:noProof/>
                <w:webHidden/>
              </w:rPr>
              <w:instrText xml:space="preserve"> PAGEREF _Toc510259655 \h </w:instrText>
            </w:r>
            <w:r>
              <w:rPr>
                <w:noProof/>
                <w:webHidden/>
              </w:rPr>
            </w:r>
            <w:r>
              <w:rPr>
                <w:noProof/>
                <w:webHidden/>
              </w:rPr>
              <w:fldChar w:fldCharType="separate"/>
            </w:r>
            <w:r w:rsidR="00516EB1">
              <w:rPr>
                <w:noProof/>
                <w:webHidden/>
              </w:rPr>
              <w:t>20</w:t>
            </w:r>
            <w:r>
              <w:rPr>
                <w:noProof/>
                <w:webHidden/>
              </w:rPr>
              <w:fldChar w:fldCharType="end"/>
            </w:r>
          </w:hyperlink>
        </w:p>
        <w:p w14:paraId="58A741E8" w14:textId="68AF0F79" w:rsidR="00DE6EE4" w:rsidRDefault="00DE6EE4">
          <w:pPr>
            <w:pStyle w:val="21"/>
            <w:tabs>
              <w:tab w:val="right" w:leader="dot" w:pos="4742"/>
            </w:tabs>
            <w:rPr>
              <w:rFonts w:eastAsiaTheme="minorEastAsia"/>
              <w:noProof/>
              <w:lang w:eastAsia="uk-UA"/>
            </w:rPr>
          </w:pPr>
          <w:hyperlink w:anchor="_Toc510259656" w:history="1">
            <w:r w:rsidRPr="00937BFA">
              <w:rPr>
                <w:rStyle w:val="ad"/>
                <w:noProof/>
              </w:rPr>
              <w:t>Fire Giant Whelp</w:t>
            </w:r>
            <w:r>
              <w:rPr>
                <w:noProof/>
                <w:webHidden/>
              </w:rPr>
              <w:tab/>
            </w:r>
            <w:r>
              <w:rPr>
                <w:noProof/>
                <w:webHidden/>
              </w:rPr>
              <w:fldChar w:fldCharType="begin"/>
            </w:r>
            <w:r>
              <w:rPr>
                <w:noProof/>
                <w:webHidden/>
              </w:rPr>
              <w:instrText xml:space="preserve"> PAGEREF _Toc510259656 \h </w:instrText>
            </w:r>
            <w:r>
              <w:rPr>
                <w:noProof/>
                <w:webHidden/>
              </w:rPr>
            </w:r>
            <w:r>
              <w:rPr>
                <w:noProof/>
                <w:webHidden/>
              </w:rPr>
              <w:fldChar w:fldCharType="separate"/>
            </w:r>
            <w:r w:rsidR="00516EB1">
              <w:rPr>
                <w:noProof/>
                <w:webHidden/>
              </w:rPr>
              <w:t>21</w:t>
            </w:r>
            <w:r>
              <w:rPr>
                <w:noProof/>
                <w:webHidden/>
              </w:rPr>
              <w:fldChar w:fldCharType="end"/>
            </w:r>
          </w:hyperlink>
        </w:p>
        <w:p w14:paraId="23983C8C" w14:textId="31D7DB64" w:rsidR="00DE6EE4" w:rsidRDefault="00DE6EE4">
          <w:pPr>
            <w:pStyle w:val="21"/>
            <w:tabs>
              <w:tab w:val="right" w:leader="dot" w:pos="4742"/>
            </w:tabs>
            <w:rPr>
              <w:rFonts w:eastAsiaTheme="minorEastAsia"/>
              <w:noProof/>
              <w:lang w:eastAsia="uk-UA"/>
            </w:rPr>
          </w:pPr>
          <w:hyperlink w:anchor="_Toc510259657" w:history="1">
            <w:r w:rsidRPr="00937BFA">
              <w:rPr>
                <w:rStyle w:val="ad"/>
                <w:noProof/>
              </w:rPr>
              <w:t>Grabber Forth</w:t>
            </w:r>
            <w:r>
              <w:rPr>
                <w:noProof/>
                <w:webHidden/>
              </w:rPr>
              <w:tab/>
            </w:r>
            <w:r>
              <w:rPr>
                <w:noProof/>
                <w:webHidden/>
              </w:rPr>
              <w:fldChar w:fldCharType="begin"/>
            </w:r>
            <w:r>
              <w:rPr>
                <w:noProof/>
                <w:webHidden/>
              </w:rPr>
              <w:instrText xml:space="preserve"> PAGEREF _Toc510259657 \h </w:instrText>
            </w:r>
            <w:r>
              <w:rPr>
                <w:noProof/>
                <w:webHidden/>
              </w:rPr>
            </w:r>
            <w:r>
              <w:rPr>
                <w:noProof/>
                <w:webHidden/>
              </w:rPr>
              <w:fldChar w:fldCharType="separate"/>
            </w:r>
            <w:r w:rsidR="00516EB1">
              <w:rPr>
                <w:noProof/>
                <w:webHidden/>
              </w:rPr>
              <w:t>21</w:t>
            </w:r>
            <w:r>
              <w:rPr>
                <w:noProof/>
                <w:webHidden/>
              </w:rPr>
              <w:fldChar w:fldCharType="end"/>
            </w:r>
          </w:hyperlink>
        </w:p>
        <w:p w14:paraId="2257837A" w14:textId="78A5653B" w:rsidR="00DE6EE4" w:rsidRDefault="00DE6EE4">
          <w:pPr>
            <w:pStyle w:val="21"/>
            <w:tabs>
              <w:tab w:val="right" w:leader="dot" w:pos="4742"/>
            </w:tabs>
            <w:rPr>
              <w:rFonts w:eastAsiaTheme="minorEastAsia"/>
              <w:noProof/>
              <w:lang w:eastAsia="uk-UA"/>
            </w:rPr>
          </w:pPr>
          <w:hyperlink w:anchor="_Toc510259658" w:history="1">
            <w:r w:rsidRPr="00937BFA">
              <w:rPr>
                <w:rStyle w:val="ad"/>
                <w:noProof/>
              </w:rPr>
              <w:t>Red Plume Cavalry Officer</w:t>
            </w:r>
            <w:r>
              <w:rPr>
                <w:noProof/>
                <w:webHidden/>
              </w:rPr>
              <w:tab/>
            </w:r>
            <w:r>
              <w:rPr>
                <w:noProof/>
                <w:webHidden/>
              </w:rPr>
              <w:fldChar w:fldCharType="begin"/>
            </w:r>
            <w:r>
              <w:rPr>
                <w:noProof/>
                <w:webHidden/>
              </w:rPr>
              <w:instrText xml:space="preserve"> PAGEREF _Toc510259658 \h </w:instrText>
            </w:r>
            <w:r>
              <w:rPr>
                <w:noProof/>
                <w:webHidden/>
              </w:rPr>
            </w:r>
            <w:r>
              <w:rPr>
                <w:noProof/>
                <w:webHidden/>
              </w:rPr>
              <w:fldChar w:fldCharType="separate"/>
            </w:r>
            <w:r w:rsidR="00516EB1">
              <w:rPr>
                <w:noProof/>
                <w:webHidden/>
              </w:rPr>
              <w:t>21</w:t>
            </w:r>
            <w:r>
              <w:rPr>
                <w:noProof/>
                <w:webHidden/>
              </w:rPr>
              <w:fldChar w:fldCharType="end"/>
            </w:r>
          </w:hyperlink>
        </w:p>
        <w:p w14:paraId="125BB724" w14:textId="60C4C307" w:rsidR="00DE6EE4" w:rsidRDefault="00DE6EE4">
          <w:pPr>
            <w:pStyle w:val="21"/>
            <w:tabs>
              <w:tab w:val="right" w:leader="dot" w:pos="4742"/>
            </w:tabs>
            <w:rPr>
              <w:rFonts w:eastAsiaTheme="minorEastAsia"/>
              <w:noProof/>
              <w:lang w:eastAsia="uk-UA"/>
            </w:rPr>
          </w:pPr>
          <w:hyperlink w:anchor="_Toc510259659" w:history="1">
            <w:r w:rsidRPr="00937BFA">
              <w:rPr>
                <w:rStyle w:val="ad"/>
                <w:noProof/>
              </w:rPr>
              <w:t>Guild Mage</w:t>
            </w:r>
            <w:r>
              <w:rPr>
                <w:noProof/>
                <w:webHidden/>
              </w:rPr>
              <w:tab/>
            </w:r>
            <w:r>
              <w:rPr>
                <w:noProof/>
                <w:webHidden/>
              </w:rPr>
              <w:fldChar w:fldCharType="begin"/>
            </w:r>
            <w:r>
              <w:rPr>
                <w:noProof/>
                <w:webHidden/>
              </w:rPr>
              <w:instrText xml:space="preserve"> PAGEREF _Toc510259659 \h </w:instrText>
            </w:r>
            <w:r>
              <w:rPr>
                <w:noProof/>
                <w:webHidden/>
              </w:rPr>
            </w:r>
            <w:r>
              <w:rPr>
                <w:noProof/>
                <w:webHidden/>
              </w:rPr>
              <w:fldChar w:fldCharType="separate"/>
            </w:r>
            <w:r w:rsidR="00516EB1">
              <w:rPr>
                <w:noProof/>
                <w:webHidden/>
              </w:rPr>
              <w:t>22</w:t>
            </w:r>
            <w:r>
              <w:rPr>
                <w:noProof/>
                <w:webHidden/>
              </w:rPr>
              <w:fldChar w:fldCharType="end"/>
            </w:r>
          </w:hyperlink>
        </w:p>
        <w:p w14:paraId="638D8F0E" w14:textId="3AE2A8B9" w:rsidR="00DE6EE4" w:rsidRDefault="00DE6EE4">
          <w:pPr>
            <w:pStyle w:val="21"/>
            <w:tabs>
              <w:tab w:val="right" w:leader="dot" w:pos="4742"/>
            </w:tabs>
            <w:rPr>
              <w:rFonts w:eastAsiaTheme="minorEastAsia"/>
              <w:noProof/>
              <w:lang w:eastAsia="uk-UA"/>
            </w:rPr>
          </w:pPr>
          <w:hyperlink w:anchor="_Toc510259660" w:history="1">
            <w:r w:rsidRPr="00937BFA">
              <w:rPr>
                <w:rStyle w:val="ad"/>
                <w:noProof/>
              </w:rPr>
              <w:t>Meira Faerenduil</w:t>
            </w:r>
            <w:r>
              <w:rPr>
                <w:noProof/>
                <w:webHidden/>
              </w:rPr>
              <w:tab/>
            </w:r>
            <w:r>
              <w:rPr>
                <w:noProof/>
                <w:webHidden/>
              </w:rPr>
              <w:fldChar w:fldCharType="begin"/>
            </w:r>
            <w:r>
              <w:rPr>
                <w:noProof/>
                <w:webHidden/>
              </w:rPr>
              <w:instrText xml:space="preserve"> PAGEREF _Toc510259660 \h </w:instrText>
            </w:r>
            <w:r>
              <w:rPr>
                <w:noProof/>
                <w:webHidden/>
              </w:rPr>
            </w:r>
            <w:r>
              <w:rPr>
                <w:noProof/>
                <w:webHidden/>
              </w:rPr>
              <w:fldChar w:fldCharType="separate"/>
            </w:r>
            <w:r w:rsidR="00516EB1">
              <w:rPr>
                <w:noProof/>
                <w:webHidden/>
              </w:rPr>
              <w:t>22</w:t>
            </w:r>
            <w:r>
              <w:rPr>
                <w:noProof/>
                <w:webHidden/>
              </w:rPr>
              <w:fldChar w:fldCharType="end"/>
            </w:r>
          </w:hyperlink>
        </w:p>
        <w:p w14:paraId="48B60804" w14:textId="66E700B0" w:rsidR="00DE6EE4" w:rsidRDefault="00DE6EE4">
          <w:pPr>
            <w:pStyle w:val="21"/>
            <w:tabs>
              <w:tab w:val="right" w:leader="dot" w:pos="4742"/>
            </w:tabs>
            <w:rPr>
              <w:rFonts w:eastAsiaTheme="minorEastAsia"/>
              <w:noProof/>
              <w:lang w:eastAsia="uk-UA"/>
            </w:rPr>
          </w:pPr>
          <w:hyperlink w:anchor="_Toc510259661" w:history="1">
            <w:r w:rsidRPr="00937BFA">
              <w:rPr>
                <w:rStyle w:val="ad"/>
                <w:noProof/>
              </w:rPr>
              <w:t>Lord Agrak</w:t>
            </w:r>
            <w:r>
              <w:rPr>
                <w:noProof/>
                <w:webHidden/>
              </w:rPr>
              <w:tab/>
            </w:r>
            <w:r>
              <w:rPr>
                <w:noProof/>
                <w:webHidden/>
              </w:rPr>
              <w:fldChar w:fldCharType="begin"/>
            </w:r>
            <w:r>
              <w:rPr>
                <w:noProof/>
                <w:webHidden/>
              </w:rPr>
              <w:instrText xml:space="preserve"> PAGEREF _Toc510259661 \h </w:instrText>
            </w:r>
            <w:r>
              <w:rPr>
                <w:noProof/>
                <w:webHidden/>
              </w:rPr>
            </w:r>
            <w:r>
              <w:rPr>
                <w:noProof/>
                <w:webHidden/>
              </w:rPr>
              <w:fldChar w:fldCharType="separate"/>
            </w:r>
            <w:r w:rsidR="00516EB1">
              <w:rPr>
                <w:noProof/>
                <w:webHidden/>
              </w:rPr>
              <w:t>22</w:t>
            </w:r>
            <w:r>
              <w:rPr>
                <w:noProof/>
                <w:webHidden/>
              </w:rPr>
              <w:fldChar w:fldCharType="end"/>
            </w:r>
          </w:hyperlink>
        </w:p>
        <w:p w14:paraId="0A5E6BEE" w14:textId="23110404" w:rsidR="00DE6EE4" w:rsidRDefault="00DE6EE4">
          <w:pPr>
            <w:pStyle w:val="21"/>
            <w:tabs>
              <w:tab w:val="right" w:leader="dot" w:pos="4742"/>
            </w:tabs>
            <w:rPr>
              <w:rFonts w:eastAsiaTheme="minorEastAsia"/>
              <w:noProof/>
              <w:lang w:eastAsia="uk-UA"/>
            </w:rPr>
          </w:pPr>
          <w:hyperlink w:anchor="_Toc510259662" w:history="1">
            <w:r w:rsidRPr="00937BFA">
              <w:rPr>
                <w:rStyle w:val="ad"/>
                <w:noProof/>
              </w:rPr>
              <w:t>Ogre Spore Servant</w:t>
            </w:r>
            <w:r>
              <w:rPr>
                <w:noProof/>
                <w:webHidden/>
              </w:rPr>
              <w:tab/>
            </w:r>
            <w:r>
              <w:rPr>
                <w:noProof/>
                <w:webHidden/>
              </w:rPr>
              <w:fldChar w:fldCharType="begin"/>
            </w:r>
            <w:r>
              <w:rPr>
                <w:noProof/>
                <w:webHidden/>
              </w:rPr>
              <w:instrText xml:space="preserve"> PAGEREF _Toc510259662 \h </w:instrText>
            </w:r>
            <w:r>
              <w:rPr>
                <w:noProof/>
                <w:webHidden/>
              </w:rPr>
            </w:r>
            <w:r>
              <w:rPr>
                <w:noProof/>
                <w:webHidden/>
              </w:rPr>
              <w:fldChar w:fldCharType="separate"/>
            </w:r>
            <w:r w:rsidR="00516EB1">
              <w:rPr>
                <w:noProof/>
                <w:webHidden/>
              </w:rPr>
              <w:t>23</w:t>
            </w:r>
            <w:r>
              <w:rPr>
                <w:noProof/>
                <w:webHidden/>
              </w:rPr>
              <w:fldChar w:fldCharType="end"/>
            </w:r>
          </w:hyperlink>
        </w:p>
        <w:p w14:paraId="635F4135" w14:textId="7FFB9555" w:rsidR="00DE6EE4" w:rsidRDefault="00DE6EE4">
          <w:pPr>
            <w:pStyle w:val="21"/>
            <w:tabs>
              <w:tab w:val="right" w:leader="dot" w:pos="4742"/>
            </w:tabs>
            <w:rPr>
              <w:rFonts w:eastAsiaTheme="minorEastAsia"/>
              <w:noProof/>
              <w:lang w:eastAsia="uk-UA"/>
            </w:rPr>
          </w:pPr>
          <w:hyperlink w:anchor="_Toc510259663" w:history="1">
            <w:r w:rsidRPr="00937BFA">
              <w:rPr>
                <w:rStyle w:val="ad"/>
                <w:noProof/>
              </w:rPr>
              <w:t>Stone Giant Spore Servant</w:t>
            </w:r>
            <w:r>
              <w:rPr>
                <w:noProof/>
                <w:webHidden/>
              </w:rPr>
              <w:tab/>
            </w:r>
            <w:r>
              <w:rPr>
                <w:noProof/>
                <w:webHidden/>
              </w:rPr>
              <w:fldChar w:fldCharType="begin"/>
            </w:r>
            <w:r>
              <w:rPr>
                <w:noProof/>
                <w:webHidden/>
              </w:rPr>
              <w:instrText xml:space="preserve"> PAGEREF _Toc510259663 \h </w:instrText>
            </w:r>
            <w:r>
              <w:rPr>
                <w:noProof/>
                <w:webHidden/>
              </w:rPr>
            </w:r>
            <w:r>
              <w:rPr>
                <w:noProof/>
                <w:webHidden/>
              </w:rPr>
              <w:fldChar w:fldCharType="separate"/>
            </w:r>
            <w:r w:rsidR="00516EB1">
              <w:rPr>
                <w:noProof/>
                <w:webHidden/>
              </w:rPr>
              <w:t>23</w:t>
            </w:r>
            <w:r>
              <w:rPr>
                <w:noProof/>
                <w:webHidden/>
              </w:rPr>
              <w:fldChar w:fldCharType="end"/>
            </w:r>
          </w:hyperlink>
        </w:p>
        <w:p w14:paraId="58556D7D" w14:textId="28A1ED28" w:rsidR="00DE6EE4" w:rsidRDefault="00DE6EE4">
          <w:pPr>
            <w:pStyle w:val="21"/>
            <w:tabs>
              <w:tab w:val="right" w:leader="dot" w:pos="4742"/>
            </w:tabs>
            <w:rPr>
              <w:rFonts w:eastAsiaTheme="minorEastAsia"/>
              <w:noProof/>
              <w:lang w:eastAsia="uk-UA"/>
            </w:rPr>
          </w:pPr>
          <w:hyperlink w:anchor="_Toc510259664" w:history="1">
            <w:r w:rsidRPr="00937BFA">
              <w:rPr>
                <w:rStyle w:val="ad"/>
                <w:noProof/>
              </w:rPr>
              <w:t>Rogue Thought</w:t>
            </w:r>
            <w:r>
              <w:rPr>
                <w:noProof/>
                <w:webHidden/>
              </w:rPr>
              <w:tab/>
            </w:r>
            <w:r>
              <w:rPr>
                <w:noProof/>
                <w:webHidden/>
              </w:rPr>
              <w:fldChar w:fldCharType="begin"/>
            </w:r>
            <w:r>
              <w:rPr>
                <w:noProof/>
                <w:webHidden/>
              </w:rPr>
              <w:instrText xml:space="preserve"> PAGEREF _Toc510259664 \h </w:instrText>
            </w:r>
            <w:r>
              <w:rPr>
                <w:noProof/>
                <w:webHidden/>
              </w:rPr>
            </w:r>
            <w:r>
              <w:rPr>
                <w:noProof/>
                <w:webHidden/>
              </w:rPr>
              <w:fldChar w:fldCharType="separate"/>
            </w:r>
            <w:r w:rsidR="00516EB1">
              <w:rPr>
                <w:noProof/>
                <w:webHidden/>
              </w:rPr>
              <w:t>23</w:t>
            </w:r>
            <w:r>
              <w:rPr>
                <w:noProof/>
                <w:webHidden/>
              </w:rPr>
              <w:fldChar w:fldCharType="end"/>
            </w:r>
          </w:hyperlink>
        </w:p>
        <w:p w14:paraId="60562914" w14:textId="7EF80B08" w:rsidR="00DE6EE4" w:rsidRDefault="00DE6EE4">
          <w:pPr>
            <w:pStyle w:val="21"/>
            <w:tabs>
              <w:tab w:val="right" w:leader="dot" w:pos="4742"/>
            </w:tabs>
            <w:rPr>
              <w:rFonts w:eastAsiaTheme="minorEastAsia"/>
              <w:noProof/>
              <w:lang w:eastAsia="uk-UA"/>
            </w:rPr>
          </w:pPr>
          <w:hyperlink w:anchor="_Toc510259665" w:history="1">
            <w:r w:rsidRPr="00937BFA">
              <w:rPr>
                <w:rStyle w:val="ad"/>
                <w:noProof/>
              </w:rPr>
              <w:t>Theara Gravelthumb</w:t>
            </w:r>
            <w:r>
              <w:rPr>
                <w:noProof/>
                <w:webHidden/>
              </w:rPr>
              <w:tab/>
            </w:r>
            <w:r>
              <w:rPr>
                <w:noProof/>
                <w:webHidden/>
              </w:rPr>
              <w:fldChar w:fldCharType="begin"/>
            </w:r>
            <w:r>
              <w:rPr>
                <w:noProof/>
                <w:webHidden/>
              </w:rPr>
              <w:instrText xml:space="preserve"> PAGEREF _Toc510259665 \h </w:instrText>
            </w:r>
            <w:r>
              <w:rPr>
                <w:noProof/>
                <w:webHidden/>
              </w:rPr>
            </w:r>
            <w:r>
              <w:rPr>
                <w:noProof/>
                <w:webHidden/>
              </w:rPr>
              <w:fldChar w:fldCharType="separate"/>
            </w:r>
            <w:r w:rsidR="00516EB1">
              <w:rPr>
                <w:noProof/>
                <w:webHidden/>
              </w:rPr>
              <w:t>23</w:t>
            </w:r>
            <w:r>
              <w:rPr>
                <w:noProof/>
                <w:webHidden/>
              </w:rPr>
              <w:fldChar w:fldCharType="end"/>
            </w:r>
          </w:hyperlink>
        </w:p>
        <w:p w14:paraId="6472C7D8" w14:textId="0F243F83" w:rsidR="00DE6EE4" w:rsidRDefault="00DE6EE4">
          <w:pPr>
            <w:pStyle w:val="21"/>
            <w:tabs>
              <w:tab w:val="right" w:leader="dot" w:pos="4742"/>
            </w:tabs>
            <w:rPr>
              <w:rFonts w:eastAsiaTheme="minorEastAsia"/>
              <w:noProof/>
              <w:lang w:eastAsia="uk-UA"/>
            </w:rPr>
          </w:pPr>
          <w:hyperlink w:anchor="_Toc510259666" w:history="1">
            <w:r w:rsidRPr="00937BFA">
              <w:rPr>
                <w:rStyle w:val="ad"/>
                <w:noProof/>
              </w:rPr>
              <w:t>Dengor Bloodheart</w:t>
            </w:r>
            <w:r>
              <w:rPr>
                <w:noProof/>
                <w:webHidden/>
              </w:rPr>
              <w:tab/>
            </w:r>
            <w:r>
              <w:rPr>
                <w:noProof/>
                <w:webHidden/>
              </w:rPr>
              <w:fldChar w:fldCharType="begin"/>
            </w:r>
            <w:r>
              <w:rPr>
                <w:noProof/>
                <w:webHidden/>
              </w:rPr>
              <w:instrText xml:space="preserve"> PAGEREF _Toc510259666 \h </w:instrText>
            </w:r>
            <w:r>
              <w:rPr>
                <w:noProof/>
                <w:webHidden/>
              </w:rPr>
            </w:r>
            <w:r>
              <w:rPr>
                <w:noProof/>
                <w:webHidden/>
              </w:rPr>
              <w:fldChar w:fldCharType="separate"/>
            </w:r>
            <w:r w:rsidR="00516EB1">
              <w:rPr>
                <w:noProof/>
                <w:webHidden/>
              </w:rPr>
              <w:t>24</w:t>
            </w:r>
            <w:r>
              <w:rPr>
                <w:noProof/>
                <w:webHidden/>
              </w:rPr>
              <w:fldChar w:fldCharType="end"/>
            </w:r>
          </w:hyperlink>
        </w:p>
        <w:p w14:paraId="226992AC" w14:textId="681FE476" w:rsidR="00DE6EE4" w:rsidRDefault="00DE6EE4">
          <w:pPr>
            <w:pStyle w:val="21"/>
            <w:tabs>
              <w:tab w:val="right" w:leader="dot" w:pos="4742"/>
            </w:tabs>
            <w:rPr>
              <w:rFonts w:eastAsiaTheme="minorEastAsia"/>
              <w:noProof/>
              <w:lang w:eastAsia="uk-UA"/>
            </w:rPr>
          </w:pPr>
          <w:hyperlink w:anchor="_Toc510259667" w:history="1">
            <w:r w:rsidRPr="00937BFA">
              <w:rPr>
                <w:rStyle w:val="ad"/>
                <w:noProof/>
              </w:rPr>
              <w:t>Fiendborne Fire Giant</w:t>
            </w:r>
            <w:r>
              <w:rPr>
                <w:noProof/>
                <w:webHidden/>
              </w:rPr>
              <w:tab/>
            </w:r>
            <w:r>
              <w:rPr>
                <w:noProof/>
                <w:webHidden/>
              </w:rPr>
              <w:fldChar w:fldCharType="begin"/>
            </w:r>
            <w:r>
              <w:rPr>
                <w:noProof/>
                <w:webHidden/>
              </w:rPr>
              <w:instrText xml:space="preserve"> PAGEREF _Toc510259667 \h </w:instrText>
            </w:r>
            <w:r>
              <w:rPr>
                <w:noProof/>
                <w:webHidden/>
              </w:rPr>
            </w:r>
            <w:r>
              <w:rPr>
                <w:noProof/>
                <w:webHidden/>
              </w:rPr>
              <w:fldChar w:fldCharType="separate"/>
            </w:r>
            <w:r w:rsidR="00516EB1">
              <w:rPr>
                <w:noProof/>
                <w:webHidden/>
              </w:rPr>
              <w:t>24</w:t>
            </w:r>
            <w:r>
              <w:rPr>
                <w:noProof/>
                <w:webHidden/>
              </w:rPr>
              <w:fldChar w:fldCharType="end"/>
            </w:r>
          </w:hyperlink>
        </w:p>
        <w:p w14:paraId="472C84DC" w14:textId="668B14E3" w:rsidR="00DE6EE4" w:rsidRDefault="00DE6EE4">
          <w:pPr>
            <w:pStyle w:val="21"/>
            <w:tabs>
              <w:tab w:val="right" w:leader="dot" w:pos="4742"/>
            </w:tabs>
            <w:rPr>
              <w:rFonts w:eastAsiaTheme="minorEastAsia"/>
              <w:noProof/>
              <w:lang w:eastAsia="uk-UA"/>
            </w:rPr>
          </w:pPr>
          <w:hyperlink w:anchor="_Toc510259668" w:history="1">
            <w:r w:rsidRPr="00937BFA">
              <w:rPr>
                <w:rStyle w:val="ad"/>
                <w:noProof/>
              </w:rPr>
              <w:t>Fiendborne Fire Giant Whelp</w:t>
            </w:r>
            <w:r>
              <w:rPr>
                <w:noProof/>
                <w:webHidden/>
              </w:rPr>
              <w:tab/>
            </w:r>
            <w:r>
              <w:rPr>
                <w:noProof/>
                <w:webHidden/>
              </w:rPr>
              <w:fldChar w:fldCharType="begin"/>
            </w:r>
            <w:r>
              <w:rPr>
                <w:noProof/>
                <w:webHidden/>
              </w:rPr>
              <w:instrText xml:space="preserve"> PAGEREF _Toc510259668 \h </w:instrText>
            </w:r>
            <w:r>
              <w:rPr>
                <w:noProof/>
                <w:webHidden/>
              </w:rPr>
            </w:r>
            <w:r>
              <w:rPr>
                <w:noProof/>
                <w:webHidden/>
              </w:rPr>
              <w:fldChar w:fldCharType="separate"/>
            </w:r>
            <w:r w:rsidR="00516EB1">
              <w:rPr>
                <w:noProof/>
                <w:webHidden/>
              </w:rPr>
              <w:t>24</w:t>
            </w:r>
            <w:r>
              <w:rPr>
                <w:noProof/>
                <w:webHidden/>
              </w:rPr>
              <w:fldChar w:fldCharType="end"/>
            </w:r>
          </w:hyperlink>
        </w:p>
        <w:p w14:paraId="11F1C47E" w14:textId="12342085" w:rsidR="00DE6EE4" w:rsidRDefault="00DE6EE4">
          <w:pPr>
            <w:pStyle w:val="21"/>
            <w:tabs>
              <w:tab w:val="right" w:leader="dot" w:pos="4742"/>
            </w:tabs>
            <w:rPr>
              <w:rFonts w:eastAsiaTheme="minorEastAsia"/>
              <w:noProof/>
              <w:lang w:eastAsia="uk-UA"/>
            </w:rPr>
          </w:pPr>
          <w:hyperlink w:anchor="_Toc510259669" w:history="1">
            <w:r w:rsidRPr="00937BFA">
              <w:rPr>
                <w:rStyle w:val="ad"/>
                <w:noProof/>
              </w:rPr>
              <w:t>Mutated Derro Savant</w:t>
            </w:r>
            <w:r>
              <w:rPr>
                <w:noProof/>
                <w:webHidden/>
              </w:rPr>
              <w:tab/>
            </w:r>
            <w:r>
              <w:rPr>
                <w:noProof/>
                <w:webHidden/>
              </w:rPr>
              <w:fldChar w:fldCharType="begin"/>
            </w:r>
            <w:r>
              <w:rPr>
                <w:noProof/>
                <w:webHidden/>
              </w:rPr>
              <w:instrText xml:space="preserve"> PAGEREF _Toc510259669 \h </w:instrText>
            </w:r>
            <w:r>
              <w:rPr>
                <w:noProof/>
                <w:webHidden/>
              </w:rPr>
            </w:r>
            <w:r>
              <w:rPr>
                <w:noProof/>
                <w:webHidden/>
              </w:rPr>
              <w:fldChar w:fldCharType="separate"/>
            </w:r>
            <w:r w:rsidR="00516EB1">
              <w:rPr>
                <w:noProof/>
                <w:webHidden/>
              </w:rPr>
              <w:t>25</w:t>
            </w:r>
            <w:r>
              <w:rPr>
                <w:noProof/>
                <w:webHidden/>
              </w:rPr>
              <w:fldChar w:fldCharType="end"/>
            </w:r>
          </w:hyperlink>
        </w:p>
        <w:p w14:paraId="030BBDB7" w14:textId="77C5FFE5" w:rsidR="00DE6EE4" w:rsidRDefault="00DE6EE4">
          <w:pPr>
            <w:pStyle w:val="21"/>
            <w:tabs>
              <w:tab w:val="right" w:leader="dot" w:pos="4742"/>
            </w:tabs>
            <w:rPr>
              <w:rFonts w:eastAsiaTheme="minorEastAsia"/>
              <w:noProof/>
              <w:lang w:eastAsia="uk-UA"/>
            </w:rPr>
          </w:pPr>
          <w:hyperlink w:anchor="_Toc510259670" w:history="1">
            <w:r w:rsidRPr="00937BFA">
              <w:rPr>
                <w:rStyle w:val="ad"/>
                <w:noProof/>
              </w:rPr>
              <w:t>Dorina T'sarran (Drow Vampire Priestess of Kiaransalee)</w:t>
            </w:r>
            <w:r>
              <w:rPr>
                <w:noProof/>
                <w:webHidden/>
              </w:rPr>
              <w:tab/>
            </w:r>
            <w:r>
              <w:rPr>
                <w:noProof/>
                <w:webHidden/>
              </w:rPr>
              <w:fldChar w:fldCharType="begin"/>
            </w:r>
            <w:r>
              <w:rPr>
                <w:noProof/>
                <w:webHidden/>
              </w:rPr>
              <w:instrText xml:space="preserve"> PAGEREF _Toc510259670 \h </w:instrText>
            </w:r>
            <w:r>
              <w:rPr>
                <w:noProof/>
                <w:webHidden/>
              </w:rPr>
            </w:r>
            <w:r>
              <w:rPr>
                <w:noProof/>
                <w:webHidden/>
              </w:rPr>
              <w:fldChar w:fldCharType="separate"/>
            </w:r>
            <w:r w:rsidR="00516EB1">
              <w:rPr>
                <w:noProof/>
                <w:webHidden/>
              </w:rPr>
              <w:t>25</w:t>
            </w:r>
            <w:r>
              <w:rPr>
                <w:noProof/>
                <w:webHidden/>
              </w:rPr>
              <w:fldChar w:fldCharType="end"/>
            </w:r>
          </w:hyperlink>
        </w:p>
        <w:p w14:paraId="7479C1D6" w14:textId="78D42667" w:rsidR="00DE6EE4" w:rsidRDefault="00DE6EE4">
          <w:pPr>
            <w:pStyle w:val="21"/>
            <w:tabs>
              <w:tab w:val="right" w:leader="dot" w:pos="4742"/>
            </w:tabs>
            <w:rPr>
              <w:rFonts w:eastAsiaTheme="minorEastAsia"/>
              <w:noProof/>
              <w:lang w:eastAsia="uk-UA"/>
            </w:rPr>
          </w:pPr>
          <w:hyperlink w:anchor="_Toc510259671" w:history="1">
            <w:r w:rsidRPr="00937BFA">
              <w:rPr>
                <w:rStyle w:val="ad"/>
                <w:noProof/>
              </w:rPr>
              <w:t>Graz'zt</w:t>
            </w:r>
            <w:r>
              <w:rPr>
                <w:noProof/>
                <w:webHidden/>
              </w:rPr>
              <w:tab/>
            </w:r>
            <w:r>
              <w:rPr>
                <w:noProof/>
                <w:webHidden/>
              </w:rPr>
              <w:fldChar w:fldCharType="begin"/>
            </w:r>
            <w:r>
              <w:rPr>
                <w:noProof/>
                <w:webHidden/>
              </w:rPr>
              <w:instrText xml:space="preserve"> PAGEREF _Toc510259671 \h </w:instrText>
            </w:r>
            <w:r>
              <w:rPr>
                <w:noProof/>
                <w:webHidden/>
              </w:rPr>
            </w:r>
            <w:r>
              <w:rPr>
                <w:noProof/>
                <w:webHidden/>
              </w:rPr>
              <w:fldChar w:fldCharType="separate"/>
            </w:r>
            <w:r w:rsidR="00516EB1">
              <w:rPr>
                <w:noProof/>
                <w:webHidden/>
              </w:rPr>
              <w:t>26</w:t>
            </w:r>
            <w:r>
              <w:rPr>
                <w:noProof/>
                <w:webHidden/>
              </w:rPr>
              <w:fldChar w:fldCharType="end"/>
            </w:r>
          </w:hyperlink>
        </w:p>
        <w:p w14:paraId="7E0E1CF6" w14:textId="044294A6" w:rsidR="00DE6EE4" w:rsidRDefault="00DE6EE4">
          <w:pPr>
            <w:pStyle w:val="21"/>
            <w:tabs>
              <w:tab w:val="right" w:leader="dot" w:pos="4742"/>
            </w:tabs>
            <w:rPr>
              <w:rFonts w:eastAsiaTheme="minorEastAsia"/>
              <w:noProof/>
              <w:lang w:eastAsia="uk-UA"/>
            </w:rPr>
          </w:pPr>
          <w:hyperlink w:anchor="_Toc510259672" w:history="1">
            <w:r w:rsidRPr="00937BFA">
              <w:rPr>
                <w:rStyle w:val="ad"/>
                <w:noProof/>
              </w:rPr>
              <w:t>Hledh Hellspawn</w:t>
            </w:r>
            <w:r>
              <w:rPr>
                <w:noProof/>
                <w:webHidden/>
              </w:rPr>
              <w:tab/>
            </w:r>
            <w:r>
              <w:rPr>
                <w:noProof/>
                <w:webHidden/>
              </w:rPr>
              <w:fldChar w:fldCharType="begin"/>
            </w:r>
            <w:r>
              <w:rPr>
                <w:noProof/>
                <w:webHidden/>
              </w:rPr>
              <w:instrText xml:space="preserve"> PAGEREF _Toc510259672 \h </w:instrText>
            </w:r>
            <w:r>
              <w:rPr>
                <w:noProof/>
                <w:webHidden/>
              </w:rPr>
            </w:r>
            <w:r>
              <w:rPr>
                <w:noProof/>
                <w:webHidden/>
              </w:rPr>
              <w:fldChar w:fldCharType="separate"/>
            </w:r>
            <w:r w:rsidR="00516EB1">
              <w:rPr>
                <w:noProof/>
                <w:webHidden/>
              </w:rPr>
              <w:t>27</w:t>
            </w:r>
            <w:r>
              <w:rPr>
                <w:noProof/>
                <w:webHidden/>
              </w:rPr>
              <w:fldChar w:fldCharType="end"/>
            </w:r>
          </w:hyperlink>
        </w:p>
        <w:p w14:paraId="7E7A01A0" w14:textId="7453462D" w:rsidR="00DE6EE4" w:rsidRDefault="00DE6EE4">
          <w:pPr>
            <w:pStyle w:val="21"/>
            <w:tabs>
              <w:tab w:val="right" w:leader="dot" w:pos="4742"/>
            </w:tabs>
            <w:rPr>
              <w:rFonts w:eastAsiaTheme="minorEastAsia"/>
              <w:noProof/>
              <w:lang w:eastAsia="uk-UA"/>
            </w:rPr>
          </w:pPr>
          <w:hyperlink w:anchor="_Toc510259673" w:history="1">
            <w:r w:rsidRPr="00937BFA">
              <w:rPr>
                <w:rStyle w:val="ad"/>
                <w:noProof/>
              </w:rPr>
              <w:t>Mother</w:t>
            </w:r>
            <w:r>
              <w:rPr>
                <w:noProof/>
                <w:webHidden/>
              </w:rPr>
              <w:tab/>
            </w:r>
            <w:r>
              <w:rPr>
                <w:noProof/>
                <w:webHidden/>
              </w:rPr>
              <w:fldChar w:fldCharType="begin"/>
            </w:r>
            <w:r>
              <w:rPr>
                <w:noProof/>
                <w:webHidden/>
              </w:rPr>
              <w:instrText xml:space="preserve"> PAGEREF _Toc510259673 \h </w:instrText>
            </w:r>
            <w:r>
              <w:rPr>
                <w:noProof/>
                <w:webHidden/>
              </w:rPr>
            </w:r>
            <w:r>
              <w:rPr>
                <w:noProof/>
                <w:webHidden/>
              </w:rPr>
              <w:fldChar w:fldCharType="separate"/>
            </w:r>
            <w:r w:rsidR="00516EB1">
              <w:rPr>
                <w:noProof/>
                <w:webHidden/>
              </w:rPr>
              <w:t>27</w:t>
            </w:r>
            <w:r>
              <w:rPr>
                <w:noProof/>
                <w:webHidden/>
              </w:rPr>
              <w:fldChar w:fldCharType="end"/>
            </w:r>
          </w:hyperlink>
        </w:p>
        <w:p w14:paraId="299D457F" w14:textId="65649F14" w:rsidR="00DE6EE4" w:rsidRDefault="00DE6EE4">
          <w:pPr>
            <w:pStyle w:val="11"/>
            <w:tabs>
              <w:tab w:val="right" w:leader="dot" w:pos="4742"/>
            </w:tabs>
            <w:rPr>
              <w:rFonts w:eastAsiaTheme="minorEastAsia"/>
              <w:noProof/>
              <w:lang w:eastAsia="uk-UA"/>
            </w:rPr>
          </w:pPr>
          <w:hyperlink w:anchor="_Toc510259674" w:history="1">
            <w:r w:rsidRPr="00937BFA">
              <w:rPr>
                <w:rStyle w:val="ad"/>
                <w:noProof/>
              </w:rPr>
              <w:t>Season 4</w:t>
            </w:r>
            <w:r>
              <w:rPr>
                <w:noProof/>
                <w:webHidden/>
              </w:rPr>
              <w:tab/>
            </w:r>
            <w:r>
              <w:rPr>
                <w:noProof/>
                <w:webHidden/>
              </w:rPr>
              <w:fldChar w:fldCharType="begin"/>
            </w:r>
            <w:r>
              <w:rPr>
                <w:noProof/>
                <w:webHidden/>
              </w:rPr>
              <w:instrText xml:space="preserve"> PAGEREF _Toc510259674 \h </w:instrText>
            </w:r>
            <w:r>
              <w:rPr>
                <w:noProof/>
                <w:webHidden/>
              </w:rPr>
            </w:r>
            <w:r>
              <w:rPr>
                <w:noProof/>
                <w:webHidden/>
              </w:rPr>
              <w:fldChar w:fldCharType="separate"/>
            </w:r>
            <w:r w:rsidR="00516EB1">
              <w:rPr>
                <w:noProof/>
                <w:webHidden/>
              </w:rPr>
              <w:t>28</w:t>
            </w:r>
            <w:r>
              <w:rPr>
                <w:noProof/>
                <w:webHidden/>
              </w:rPr>
              <w:fldChar w:fldCharType="end"/>
            </w:r>
          </w:hyperlink>
        </w:p>
        <w:p w14:paraId="117FE20C" w14:textId="512D20D1" w:rsidR="00DE6EE4" w:rsidRDefault="00DE6EE4">
          <w:pPr>
            <w:pStyle w:val="21"/>
            <w:tabs>
              <w:tab w:val="right" w:leader="dot" w:pos="4742"/>
            </w:tabs>
            <w:rPr>
              <w:rFonts w:eastAsiaTheme="minorEastAsia"/>
              <w:noProof/>
              <w:lang w:eastAsia="uk-UA"/>
            </w:rPr>
          </w:pPr>
          <w:hyperlink w:anchor="_Toc510259675" w:history="1">
            <w:r w:rsidRPr="00937BFA">
              <w:rPr>
                <w:rStyle w:val="ad"/>
                <w:noProof/>
              </w:rPr>
              <w:t>Mist Zombie (Lesser Strahd Zombie)</w:t>
            </w:r>
            <w:r>
              <w:rPr>
                <w:noProof/>
                <w:webHidden/>
              </w:rPr>
              <w:tab/>
            </w:r>
            <w:r>
              <w:rPr>
                <w:noProof/>
                <w:webHidden/>
              </w:rPr>
              <w:fldChar w:fldCharType="begin"/>
            </w:r>
            <w:r>
              <w:rPr>
                <w:noProof/>
                <w:webHidden/>
              </w:rPr>
              <w:instrText xml:space="preserve"> PAGEREF _Toc510259675 \h </w:instrText>
            </w:r>
            <w:r>
              <w:rPr>
                <w:noProof/>
                <w:webHidden/>
              </w:rPr>
            </w:r>
            <w:r>
              <w:rPr>
                <w:noProof/>
                <w:webHidden/>
              </w:rPr>
              <w:fldChar w:fldCharType="separate"/>
            </w:r>
            <w:r w:rsidR="00516EB1">
              <w:rPr>
                <w:noProof/>
                <w:webHidden/>
              </w:rPr>
              <w:t>28</w:t>
            </w:r>
            <w:r>
              <w:rPr>
                <w:noProof/>
                <w:webHidden/>
              </w:rPr>
              <w:fldChar w:fldCharType="end"/>
            </w:r>
          </w:hyperlink>
        </w:p>
        <w:p w14:paraId="720F8FB8" w14:textId="74725DB6" w:rsidR="00DE6EE4" w:rsidRDefault="00DE6EE4">
          <w:pPr>
            <w:pStyle w:val="21"/>
            <w:tabs>
              <w:tab w:val="right" w:leader="dot" w:pos="4742"/>
            </w:tabs>
            <w:rPr>
              <w:rFonts w:eastAsiaTheme="minorEastAsia"/>
              <w:noProof/>
              <w:lang w:eastAsia="uk-UA"/>
            </w:rPr>
          </w:pPr>
          <w:hyperlink w:anchor="_Toc510259676" w:history="1">
            <w:r w:rsidRPr="00937BFA">
              <w:rPr>
                <w:rStyle w:val="ad"/>
                <w:noProof/>
              </w:rPr>
              <w:t>Flesh Golem, Lesser (Lucian)</w:t>
            </w:r>
            <w:r>
              <w:rPr>
                <w:noProof/>
                <w:webHidden/>
              </w:rPr>
              <w:tab/>
            </w:r>
            <w:r>
              <w:rPr>
                <w:noProof/>
                <w:webHidden/>
              </w:rPr>
              <w:fldChar w:fldCharType="begin"/>
            </w:r>
            <w:r>
              <w:rPr>
                <w:noProof/>
                <w:webHidden/>
              </w:rPr>
              <w:instrText xml:space="preserve"> PAGEREF _Toc510259676 \h </w:instrText>
            </w:r>
            <w:r>
              <w:rPr>
                <w:noProof/>
                <w:webHidden/>
              </w:rPr>
            </w:r>
            <w:r>
              <w:rPr>
                <w:noProof/>
                <w:webHidden/>
              </w:rPr>
              <w:fldChar w:fldCharType="separate"/>
            </w:r>
            <w:r w:rsidR="00516EB1">
              <w:rPr>
                <w:noProof/>
                <w:webHidden/>
              </w:rPr>
              <w:t>28</w:t>
            </w:r>
            <w:r>
              <w:rPr>
                <w:noProof/>
                <w:webHidden/>
              </w:rPr>
              <w:fldChar w:fldCharType="end"/>
            </w:r>
          </w:hyperlink>
        </w:p>
        <w:p w14:paraId="5A0969DF" w14:textId="2F98D0E2" w:rsidR="00DE6EE4" w:rsidRDefault="00DE6EE4">
          <w:pPr>
            <w:pStyle w:val="21"/>
            <w:tabs>
              <w:tab w:val="right" w:leader="dot" w:pos="4742"/>
            </w:tabs>
            <w:rPr>
              <w:rFonts w:eastAsiaTheme="minorEastAsia"/>
              <w:noProof/>
              <w:lang w:eastAsia="uk-UA"/>
            </w:rPr>
          </w:pPr>
          <w:hyperlink w:anchor="_Toc510259677" w:history="1">
            <w:r w:rsidRPr="00937BFA">
              <w:rPr>
                <w:rStyle w:val="ad"/>
                <w:noProof/>
              </w:rPr>
              <w:t>Glovia Falinescu, Necromancer</w:t>
            </w:r>
            <w:r>
              <w:rPr>
                <w:noProof/>
                <w:webHidden/>
              </w:rPr>
              <w:tab/>
            </w:r>
            <w:r>
              <w:rPr>
                <w:noProof/>
                <w:webHidden/>
              </w:rPr>
              <w:fldChar w:fldCharType="begin"/>
            </w:r>
            <w:r>
              <w:rPr>
                <w:noProof/>
                <w:webHidden/>
              </w:rPr>
              <w:instrText xml:space="preserve"> PAGEREF _Toc510259677 \h </w:instrText>
            </w:r>
            <w:r>
              <w:rPr>
                <w:noProof/>
                <w:webHidden/>
              </w:rPr>
            </w:r>
            <w:r>
              <w:rPr>
                <w:noProof/>
                <w:webHidden/>
              </w:rPr>
              <w:fldChar w:fldCharType="separate"/>
            </w:r>
            <w:r w:rsidR="00516EB1">
              <w:rPr>
                <w:noProof/>
                <w:webHidden/>
              </w:rPr>
              <w:t>28</w:t>
            </w:r>
            <w:r>
              <w:rPr>
                <w:noProof/>
                <w:webHidden/>
              </w:rPr>
              <w:fldChar w:fldCharType="end"/>
            </w:r>
          </w:hyperlink>
        </w:p>
        <w:p w14:paraId="362F7CBC" w14:textId="49D36640" w:rsidR="00DE6EE4" w:rsidRDefault="00DE6EE4">
          <w:pPr>
            <w:pStyle w:val="21"/>
            <w:tabs>
              <w:tab w:val="right" w:leader="dot" w:pos="4742"/>
            </w:tabs>
            <w:rPr>
              <w:rFonts w:eastAsiaTheme="minorEastAsia"/>
              <w:noProof/>
              <w:lang w:eastAsia="uk-UA"/>
            </w:rPr>
          </w:pPr>
          <w:hyperlink w:anchor="_Toc510259678" w:history="1">
            <w:r w:rsidRPr="00937BFA">
              <w:rPr>
                <w:rStyle w:val="ad"/>
                <w:noProof/>
              </w:rPr>
              <w:t>Swarm of Puppets</w:t>
            </w:r>
            <w:r>
              <w:rPr>
                <w:noProof/>
                <w:webHidden/>
              </w:rPr>
              <w:tab/>
            </w:r>
            <w:r>
              <w:rPr>
                <w:noProof/>
                <w:webHidden/>
              </w:rPr>
              <w:fldChar w:fldCharType="begin"/>
            </w:r>
            <w:r>
              <w:rPr>
                <w:noProof/>
                <w:webHidden/>
              </w:rPr>
              <w:instrText xml:space="preserve"> PAGEREF _Toc510259678 \h </w:instrText>
            </w:r>
            <w:r>
              <w:rPr>
                <w:noProof/>
                <w:webHidden/>
              </w:rPr>
            </w:r>
            <w:r>
              <w:rPr>
                <w:noProof/>
                <w:webHidden/>
              </w:rPr>
              <w:fldChar w:fldCharType="separate"/>
            </w:r>
            <w:r w:rsidR="00516EB1">
              <w:rPr>
                <w:noProof/>
                <w:webHidden/>
              </w:rPr>
              <w:t>29</w:t>
            </w:r>
            <w:r>
              <w:rPr>
                <w:noProof/>
                <w:webHidden/>
              </w:rPr>
              <w:fldChar w:fldCharType="end"/>
            </w:r>
          </w:hyperlink>
        </w:p>
        <w:p w14:paraId="56D10147" w14:textId="6A26C873" w:rsidR="00DE6EE4" w:rsidRDefault="00DE6EE4">
          <w:pPr>
            <w:pStyle w:val="21"/>
            <w:tabs>
              <w:tab w:val="right" w:leader="dot" w:pos="4742"/>
            </w:tabs>
            <w:rPr>
              <w:rFonts w:eastAsiaTheme="minorEastAsia"/>
              <w:noProof/>
              <w:lang w:eastAsia="uk-UA"/>
            </w:rPr>
          </w:pPr>
          <w:hyperlink w:anchor="_Toc510259679" w:history="1">
            <w:r w:rsidRPr="00937BFA">
              <w:rPr>
                <w:rStyle w:val="ad"/>
                <w:noProof/>
              </w:rPr>
              <w:t>Toy Soldier</w:t>
            </w:r>
            <w:r>
              <w:rPr>
                <w:noProof/>
                <w:webHidden/>
              </w:rPr>
              <w:tab/>
            </w:r>
            <w:r>
              <w:rPr>
                <w:noProof/>
                <w:webHidden/>
              </w:rPr>
              <w:fldChar w:fldCharType="begin"/>
            </w:r>
            <w:r>
              <w:rPr>
                <w:noProof/>
                <w:webHidden/>
              </w:rPr>
              <w:instrText xml:space="preserve"> PAGEREF _Toc510259679 \h </w:instrText>
            </w:r>
            <w:r>
              <w:rPr>
                <w:noProof/>
                <w:webHidden/>
              </w:rPr>
            </w:r>
            <w:r>
              <w:rPr>
                <w:noProof/>
                <w:webHidden/>
              </w:rPr>
              <w:fldChar w:fldCharType="separate"/>
            </w:r>
            <w:r w:rsidR="00516EB1">
              <w:rPr>
                <w:noProof/>
                <w:webHidden/>
              </w:rPr>
              <w:t>29</w:t>
            </w:r>
            <w:r>
              <w:rPr>
                <w:noProof/>
                <w:webHidden/>
              </w:rPr>
              <w:fldChar w:fldCharType="end"/>
            </w:r>
          </w:hyperlink>
        </w:p>
        <w:p w14:paraId="2B2AD77D" w14:textId="1F453CD2" w:rsidR="00DE6EE4" w:rsidRDefault="00DE6EE4">
          <w:pPr>
            <w:pStyle w:val="21"/>
            <w:tabs>
              <w:tab w:val="right" w:leader="dot" w:pos="4742"/>
            </w:tabs>
            <w:rPr>
              <w:rFonts w:eastAsiaTheme="minorEastAsia"/>
              <w:noProof/>
              <w:lang w:eastAsia="uk-UA"/>
            </w:rPr>
          </w:pPr>
          <w:hyperlink w:anchor="_Toc510259680" w:history="1">
            <w:r w:rsidRPr="00937BFA">
              <w:rPr>
                <w:rStyle w:val="ad"/>
                <w:noProof/>
              </w:rPr>
              <w:t>Mob of Villagers</w:t>
            </w:r>
            <w:r>
              <w:rPr>
                <w:noProof/>
                <w:webHidden/>
              </w:rPr>
              <w:tab/>
            </w:r>
            <w:r>
              <w:rPr>
                <w:noProof/>
                <w:webHidden/>
              </w:rPr>
              <w:fldChar w:fldCharType="begin"/>
            </w:r>
            <w:r>
              <w:rPr>
                <w:noProof/>
                <w:webHidden/>
              </w:rPr>
              <w:instrText xml:space="preserve"> PAGEREF _Toc510259680 \h </w:instrText>
            </w:r>
            <w:r>
              <w:rPr>
                <w:noProof/>
                <w:webHidden/>
              </w:rPr>
            </w:r>
            <w:r>
              <w:rPr>
                <w:noProof/>
                <w:webHidden/>
              </w:rPr>
              <w:fldChar w:fldCharType="separate"/>
            </w:r>
            <w:r w:rsidR="00516EB1">
              <w:rPr>
                <w:noProof/>
                <w:webHidden/>
              </w:rPr>
              <w:t>30</w:t>
            </w:r>
            <w:r>
              <w:rPr>
                <w:noProof/>
                <w:webHidden/>
              </w:rPr>
              <w:fldChar w:fldCharType="end"/>
            </w:r>
          </w:hyperlink>
        </w:p>
        <w:p w14:paraId="25998FF5" w14:textId="7AF48132" w:rsidR="00DE6EE4" w:rsidRDefault="00DE6EE4">
          <w:pPr>
            <w:pStyle w:val="21"/>
            <w:tabs>
              <w:tab w:val="right" w:leader="dot" w:pos="4742"/>
            </w:tabs>
            <w:rPr>
              <w:rFonts w:eastAsiaTheme="minorEastAsia"/>
              <w:noProof/>
              <w:lang w:eastAsia="uk-UA"/>
            </w:rPr>
          </w:pPr>
          <w:hyperlink w:anchor="_Toc510259681" w:history="1">
            <w:r w:rsidRPr="00937BFA">
              <w:rPr>
                <w:rStyle w:val="ad"/>
                <w:noProof/>
              </w:rPr>
              <w:t>Swarm of Creeping Coins</w:t>
            </w:r>
            <w:r>
              <w:rPr>
                <w:noProof/>
                <w:webHidden/>
              </w:rPr>
              <w:tab/>
            </w:r>
            <w:r>
              <w:rPr>
                <w:noProof/>
                <w:webHidden/>
              </w:rPr>
              <w:fldChar w:fldCharType="begin"/>
            </w:r>
            <w:r>
              <w:rPr>
                <w:noProof/>
                <w:webHidden/>
              </w:rPr>
              <w:instrText xml:space="preserve"> PAGEREF _Toc510259681 \h </w:instrText>
            </w:r>
            <w:r>
              <w:rPr>
                <w:noProof/>
                <w:webHidden/>
              </w:rPr>
            </w:r>
            <w:r>
              <w:rPr>
                <w:noProof/>
                <w:webHidden/>
              </w:rPr>
              <w:fldChar w:fldCharType="separate"/>
            </w:r>
            <w:r w:rsidR="00516EB1">
              <w:rPr>
                <w:noProof/>
                <w:webHidden/>
              </w:rPr>
              <w:t>31</w:t>
            </w:r>
            <w:r>
              <w:rPr>
                <w:noProof/>
                <w:webHidden/>
              </w:rPr>
              <w:fldChar w:fldCharType="end"/>
            </w:r>
          </w:hyperlink>
        </w:p>
        <w:p w14:paraId="0F3470AA" w14:textId="45D0956B" w:rsidR="00DE6EE4" w:rsidRDefault="00DE6EE4">
          <w:pPr>
            <w:pStyle w:val="21"/>
            <w:tabs>
              <w:tab w:val="right" w:leader="dot" w:pos="4742"/>
            </w:tabs>
            <w:rPr>
              <w:rFonts w:eastAsiaTheme="minorEastAsia"/>
              <w:noProof/>
              <w:lang w:eastAsia="uk-UA"/>
            </w:rPr>
          </w:pPr>
          <w:hyperlink w:anchor="_Toc510259682" w:history="1">
            <w:r w:rsidRPr="00937BFA">
              <w:rPr>
                <w:rStyle w:val="ad"/>
                <w:noProof/>
              </w:rPr>
              <w:t>Mirror Golem</w:t>
            </w:r>
            <w:r>
              <w:rPr>
                <w:noProof/>
                <w:webHidden/>
              </w:rPr>
              <w:tab/>
            </w:r>
            <w:r>
              <w:rPr>
                <w:noProof/>
                <w:webHidden/>
              </w:rPr>
              <w:fldChar w:fldCharType="begin"/>
            </w:r>
            <w:r>
              <w:rPr>
                <w:noProof/>
                <w:webHidden/>
              </w:rPr>
              <w:instrText xml:space="preserve"> PAGEREF _Toc510259682 \h </w:instrText>
            </w:r>
            <w:r>
              <w:rPr>
                <w:noProof/>
                <w:webHidden/>
              </w:rPr>
            </w:r>
            <w:r>
              <w:rPr>
                <w:noProof/>
                <w:webHidden/>
              </w:rPr>
              <w:fldChar w:fldCharType="separate"/>
            </w:r>
            <w:r w:rsidR="00516EB1">
              <w:rPr>
                <w:noProof/>
                <w:webHidden/>
              </w:rPr>
              <w:t>31</w:t>
            </w:r>
            <w:r>
              <w:rPr>
                <w:noProof/>
                <w:webHidden/>
              </w:rPr>
              <w:fldChar w:fldCharType="end"/>
            </w:r>
          </w:hyperlink>
        </w:p>
        <w:p w14:paraId="69D2E83F" w14:textId="3537EE7A" w:rsidR="00DE6EE4" w:rsidRDefault="00DE6EE4">
          <w:pPr>
            <w:pStyle w:val="21"/>
            <w:tabs>
              <w:tab w:val="right" w:leader="dot" w:pos="4742"/>
            </w:tabs>
            <w:rPr>
              <w:rFonts w:eastAsiaTheme="minorEastAsia"/>
              <w:noProof/>
              <w:lang w:eastAsia="uk-UA"/>
            </w:rPr>
          </w:pPr>
          <w:hyperlink w:anchor="_Toc510259683" w:history="1">
            <w:r w:rsidRPr="00937BFA">
              <w:rPr>
                <w:rStyle w:val="ad"/>
                <w:noProof/>
              </w:rPr>
              <w:t>Reflection Guardian</w:t>
            </w:r>
            <w:r>
              <w:rPr>
                <w:noProof/>
                <w:webHidden/>
              </w:rPr>
              <w:tab/>
            </w:r>
            <w:r>
              <w:rPr>
                <w:noProof/>
                <w:webHidden/>
              </w:rPr>
              <w:fldChar w:fldCharType="begin"/>
            </w:r>
            <w:r>
              <w:rPr>
                <w:noProof/>
                <w:webHidden/>
              </w:rPr>
              <w:instrText xml:space="preserve"> PAGEREF _Toc510259683 \h </w:instrText>
            </w:r>
            <w:r>
              <w:rPr>
                <w:noProof/>
                <w:webHidden/>
              </w:rPr>
            </w:r>
            <w:r>
              <w:rPr>
                <w:noProof/>
                <w:webHidden/>
              </w:rPr>
              <w:fldChar w:fldCharType="separate"/>
            </w:r>
            <w:r w:rsidR="00516EB1">
              <w:rPr>
                <w:noProof/>
                <w:webHidden/>
              </w:rPr>
              <w:t>31</w:t>
            </w:r>
            <w:r>
              <w:rPr>
                <w:noProof/>
                <w:webHidden/>
              </w:rPr>
              <w:fldChar w:fldCharType="end"/>
            </w:r>
          </w:hyperlink>
        </w:p>
        <w:p w14:paraId="5B24A575" w14:textId="36149C59" w:rsidR="00DE6EE4" w:rsidRDefault="00DE6EE4">
          <w:pPr>
            <w:pStyle w:val="21"/>
            <w:tabs>
              <w:tab w:val="right" w:leader="dot" w:pos="4742"/>
            </w:tabs>
            <w:rPr>
              <w:rFonts w:eastAsiaTheme="minorEastAsia"/>
              <w:noProof/>
              <w:lang w:eastAsia="uk-UA"/>
            </w:rPr>
          </w:pPr>
          <w:hyperlink w:anchor="_Toc510259684" w:history="1">
            <w:r w:rsidRPr="00937BFA">
              <w:rPr>
                <w:rStyle w:val="ad"/>
                <w:noProof/>
              </w:rPr>
              <w:t>Skeletal Bull</w:t>
            </w:r>
            <w:r>
              <w:rPr>
                <w:noProof/>
                <w:webHidden/>
              </w:rPr>
              <w:tab/>
            </w:r>
            <w:r>
              <w:rPr>
                <w:noProof/>
                <w:webHidden/>
              </w:rPr>
              <w:fldChar w:fldCharType="begin"/>
            </w:r>
            <w:r>
              <w:rPr>
                <w:noProof/>
                <w:webHidden/>
              </w:rPr>
              <w:instrText xml:space="preserve"> PAGEREF _Toc510259684 \h </w:instrText>
            </w:r>
            <w:r>
              <w:rPr>
                <w:noProof/>
                <w:webHidden/>
              </w:rPr>
            </w:r>
            <w:r>
              <w:rPr>
                <w:noProof/>
                <w:webHidden/>
              </w:rPr>
              <w:fldChar w:fldCharType="separate"/>
            </w:r>
            <w:r w:rsidR="00516EB1">
              <w:rPr>
                <w:noProof/>
                <w:webHidden/>
              </w:rPr>
              <w:t>32</w:t>
            </w:r>
            <w:r>
              <w:rPr>
                <w:noProof/>
                <w:webHidden/>
              </w:rPr>
              <w:fldChar w:fldCharType="end"/>
            </w:r>
          </w:hyperlink>
        </w:p>
        <w:p w14:paraId="27EC5AEA" w14:textId="6828549F" w:rsidR="00DE6EE4" w:rsidRDefault="00DE6EE4">
          <w:pPr>
            <w:pStyle w:val="21"/>
            <w:tabs>
              <w:tab w:val="right" w:leader="dot" w:pos="4742"/>
            </w:tabs>
            <w:rPr>
              <w:rFonts w:eastAsiaTheme="minorEastAsia"/>
              <w:noProof/>
              <w:lang w:eastAsia="uk-UA"/>
            </w:rPr>
          </w:pPr>
          <w:hyperlink w:anchor="_Toc510259685" w:history="1">
            <w:r w:rsidRPr="00937BFA">
              <w:rPr>
                <w:rStyle w:val="ad"/>
                <w:noProof/>
              </w:rPr>
              <w:t>Goblyn</w:t>
            </w:r>
            <w:r>
              <w:rPr>
                <w:noProof/>
                <w:webHidden/>
              </w:rPr>
              <w:tab/>
            </w:r>
            <w:r>
              <w:rPr>
                <w:noProof/>
                <w:webHidden/>
              </w:rPr>
              <w:fldChar w:fldCharType="begin"/>
            </w:r>
            <w:r>
              <w:rPr>
                <w:noProof/>
                <w:webHidden/>
              </w:rPr>
              <w:instrText xml:space="preserve"> PAGEREF _Toc510259685 \h </w:instrText>
            </w:r>
            <w:r>
              <w:rPr>
                <w:noProof/>
                <w:webHidden/>
              </w:rPr>
            </w:r>
            <w:r>
              <w:rPr>
                <w:noProof/>
                <w:webHidden/>
              </w:rPr>
              <w:fldChar w:fldCharType="separate"/>
            </w:r>
            <w:r w:rsidR="00516EB1">
              <w:rPr>
                <w:noProof/>
                <w:webHidden/>
              </w:rPr>
              <w:t>33</w:t>
            </w:r>
            <w:r>
              <w:rPr>
                <w:noProof/>
                <w:webHidden/>
              </w:rPr>
              <w:fldChar w:fldCharType="end"/>
            </w:r>
          </w:hyperlink>
        </w:p>
        <w:p w14:paraId="31687B94" w14:textId="23906A15" w:rsidR="00DE6EE4" w:rsidRDefault="00DE6EE4">
          <w:pPr>
            <w:pStyle w:val="21"/>
            <w:tabs>
              <w:tab w:val="right" w:leader="dot" w:pos="4742"/>
            </w:tabs>
            <w:rPr>
              <w:rFonts w:eastAsiaTheme="minorEastAsia"/>
              <w:noProof/>
              <w:lang w:eastAsia="uk-UA"/>
            </w:rPr>
          </w:pPr>
          <w:hyperlink w:anchor="_Toc510259686" w:history="1">
            <w:r w:rsidRPr="00937BFA">
              <w:rPr>
                <w:rStyle w:val="ad"/>
                <w:noProof/>
              </w:rPr>
              <w:t>Nikolaos Salahori</w:t>
            </w:r>
            <w:r>
              <w:rPr>
                <w:noProof/>
                <w:webHidden/>
              </w:rPr>
              <w:tab/>
            </w:r>
            <w:r>
              <w:rPr>
                <w:noProof/>
                <w:webHidden/>
              </w:rPr>
              <w:fldChar w:fldCharType="begin"/>
            </w:r>
            <w:r>
              <w:rPr>
                <w:noProof/>
                <w:webHidden/>
              </w:rPr>
              <w:instrText xml:space="preserve"> PAGEREF _Toc510259686 \h </w:instrText>
            </w:r>
            <w:r>
              <w:rPr>
                <w:noProof/>
                <w:webHidden/>
              </w:rPr>
            </w:r>
            <w:r>
              <w:rPr>
                <w:noProof/>
                <w:webHidden/>
              </w:rPr>
              <w:fldChar w:fldCharType="separate"/>
            </w:r>
            <w:r w:rsidR="00516EB1">
              <w:rPr>
                <w:noProof/>
                <w:webHidden/>
              </w:rPr>
              <w:t>33</w:t>
            </w:r>
            <w:r>
              <w:rPr>
                <w:noProof/>
                <w:webHidden/>
              </w:rPr>
              <w:fldChar w:fldCharType="end"/>
            </w:r>
          </w:hyperlink>
        </w:p>
        <w:p w14:paraId="1059BBEE" w14:textId="6FD830FD" w:rsidR="00DE6EE4" w:rsidRDefault="00DE6EE4">
          <w:pPr>
            <w:pStyle w:val="11"/>
            <w:tabs>
              <w:tab w:val="right" w:leader="dot" w:pos="4742"/>
            </w:tabs>
            <w:rPr>
              <w:rFonts w:eastAsiaTheme="minorEastAsia"/>
              <w:noProof/>
              <w:lang w:eastAsia="uk-UA"/>
            </w:rPr>
          </w:pPr>
          <w:hyperlink w:anchor="_Toc510259687" w:history="1">
            <w:r w:rsidRPr="00937BFA">
              <w:rPr>
                <w:rStyle w:val="ad"/>
                <w:noProof/>
              </w:rPr>
              <w:t>Season 5</w:t>
            </w:r>
            <w:r>
              <w:rPr>
                <w:noProof/>
                <w:webHidden/>
              </w:rPr>
              <w:tab/>
            </w:r>
            <w:r>
              <w:rPr>
                <w:noProof/>
                <w:webHidden/>
              </w:rPr>
              <w:fldChar w:fldCharType="begin"/>
            </w:r>
            <w:r>
              <w:rPr>
                <w:noProof/>
                <w:webHidden/>
              </w:rPr>
              <w:instrText xml:space="preserve"> PAGEREF _Toc510259687 \h </w:instrText>
            </w:r>
            <w:r>
              <w:rPr>
                <w:noProof/>
                <w:webHidden/>
              </w:rPr>
            </w:r>
            <w:r>
              <w:rPr>
                <w:noProof/>
                <w:webHidden/>
              </w:rPr>
              <w:fldChar w:fldCharType="separate"/>
            </w:r>
            <w:r w:rsidR="00516EB1">
              <w:rPr>
                <w:noProof/>
                <w:webHidden/>
              </w:rPr>
              <w:t>33</w:t>
            </w:r>
            <w:r>
              <w:rPr>
                <w:noProof/>
                <w:webHidden/>
              </w:rPr>
              <w:fldChar w:fldCharType="end"/>
            </w:r>
          </w:hyperlink>
        </w:p>
        <w:p w14:paraId="5D8B40CC" w14:textId="450CF837" w:rsidR="00DE6EE4" w:rsidRDefault="00DE6EE4">
          <w:pPr>
            <w:pStyle w:val="21"/>
            <w:tabs>
              <w:tab w:val="right" w:leader="dot" w:pos="4742"/>
            </w:tabs>
            <w:rPr>
              <w:rFonts w:eastAsiaTheme="minorEastAsia"/>
              <w:noProof/>
              <w:lang w:eastAsia="uk-UA"/>
            </w:rPr>
          </w:pPr>
          <w:hyperlink w:anchor="_Toc510259688" w:history="1">
            <w:r w:rsidRPr="00937BFA">
              <w:rPr>
                <w:rStyle w:val="ad"/>
                <w:noProof/>
              </w:rPr>
              <w:t>Greed Mote</w:t>
            </w:r>
            <w:r>
              <w:rPr>
                <w:noProof/>
                <w:webHidden/>
              </w:rPr>
              <w:tab/>
            </w:r>
            <w:r>
              <w:rPr>
                <w:noProof/>
                <w:webHidden/>
              </w:rPr>
              <w:fldChar w:fldCharType="begin"/>
            </w:r>
            <w:r>
              <w:rPr>
                <w:noProof/>
                <w:webHidden/>
              </w:rPr>
              <w:instrText xml:space="preserve"> PAGEREF _Toc510259688 \h </w:instrText>
            </w:r>
            <w:r>
              <w:rPr>
                <w:noProof/>
                <w:webHidden/>
              </w:rPr>
            </w:r>
            <w:r>
              <w:rPr>
                <w:noProof/>
                <w:webHidden/>
              </w:rPr>
              <w:fldChar w:fldCharType="separate"/>
            </w:r>
            <w:r w:rsidR="00516EB1">
              <w:rPr>
                <w:noProof/>
                <w:webHidden/>
              </w:rPr>
              <w:t>33</w:t>
            </w:r>
            <w:r>
              <w:rPr>
                <w:noProof/>
                <w:webHidden/>
              </w:rPr>
              <w:fldChar w:fldCharType="end"/>
            </w:r>
          </w:hyperlink>
        </w:p>
        <w:p w14:paraId="4241B9CF" w14:textId="67AB6442" w:rsidR="00DE6EE4" w:rsidRDefault="00DE6EE4">
          <w:pPr>
            <w:pStyle w:val="21"/>
            <w:tabs>
              <w:tab w:val="right" w:leader="dot" w:pos="4742"/>
            </w:tabs>
            <w:rPr>
              <w:rFonts w:eastAsiaTheme="minorEastAsia"/>
              <w:noProof/>
              <w:lang w:eastAsia="uk-UA"/>
            </w:rPr>
          </w:pPr>
          <w:hyperlink w:anchor="_Toc510259689" w:history="1">
            <w:r w:rsidRPr="00937BFA">
              <w:rPr>
                <w:rStyle w:val="ad"/>
                <w:noProof/>
              </w:rPr>
              <w:t>Ice Spire Ogre</w:t>
            </w:r>
            <w:r>
              <w:rPr>
                <w:noProof/>
                <w:webHidden/>
              </w:rPr>
              <w:tab/>
            </w:r>
            <w:r>
              <w:rPr>
                <w:noProof/>
                <w:webHidden/>
              </w:rPr>
              <w:fldChar w:fldCharType="begin"/>
            </w:r>
            <w:r>
              <w:rPr>
                <w:noProof/>
                <w:webHidden/>
              </w:rPr>
              <w:instrText xml:space="preserve"> PAGEREF _Toc510259689 \h </w:instrText>
            </w:r>
            <w:r>
              <w:rPr>
                <w:noProof/>
                <w:webHidden/>
              </w:rPr>
            </w:r>
            <w:r>
              <w:rPr>
                <w:noProof/>
                <w:webHidden/>
              </w:rPr>
              <w:fldChar w:fldCharType="separate"/>
            </w:r>
            <w:r w:rsidR="00516EB1">
              <w:rPr>
                <w:noProof/>
                <w:webHidden/>
              </w:rPr>
              <w:t>33</w:t>
            </w:r>
            <w:r>
              <w:rPr>
                <w:noProof/>
                <w:webHidden/>
              </w:rPr>
              <w:fldChar w:fldCharType="end"/>
            </w:r>
          </w:hyperlink>
        </w:p>
        <w:p w14:paraId="6E822305" w14:textId="5F97116E" w:rsidR="00DE6EE4" w:rsidRDefault="00DE6EE4">
          <w:pPr>
            <w:pStyle w:val="21"/>
            <w:tabs>
              <w:tab w:val="right" w:leader="dot" w:pos="4742"/>
            </w:tabs>
            <w:rPr>
              <w:rFonts w:eastAsiaTheme="minorEastAsia"/>
              <w:noProof/>
              <w:lang w:eastAsia="uk-UA"/>
            </w:rPr>
          </w:pPr>
          <w:hyperlink w:anchor="_Toc510259690" w:history="1">
            <w:r w:rsidRPr="00937BFA">
              <w:rPr>
                <w:rStyle w:val="ad"/>
                <w:noProof/>
              </w:rPr>
              <w:t>Blood Rider</w:t>
            </w:r>
            <w:r>
              <w:rPr>
                <w:noProof/>
                <w:webHidden/>
              </w:rPr>
              <w:tab/>
            </w:r>
            <w:r>
              <w:rPr>
                <w:noProof/>
                <w:webHidden/>
              </w:rPr>
              <w:fldChar w:fldCharType="begin"/>
            </w:r>
            <w:r>
              <w:rPr>
                <w:noProof/>
                <w:webHidden/>
              </w:rPr>
              <w:instrText xml:space="preserve"> PAGEREF _Toc510259690 \h </w:instrText>
            </w:r>
            <w:r>
              <w:rPr>
                <w:noProof/>
                <w:webHidden/>
              </w:rPr>
            </w:r>
            <w:r>
              <w:rPr>
                <w:noProof/>
                <w:webHidden/>
              </w:rPr>
              <w:fldChar w:fldCharType="separate"/>
            </w:r>
            <w:r w:rsidR="00516EB1">
              <w:rPr>
                <w:noProof/>
                <w:webHidden/>
              </w:rPr>
              <w:t>34</w:t>
            </w:r>
            <w:r>
              <w:rPr>
                <w:noProof/>
                <w:webHidden/>
              </w:rPr>
              <w:fldChar w:fldCharType="end"/>
            </w:r>
          </w:hyperlink>
        </w:p>
        <w:p w14:paraId="11867B71" w14:textId="142D5D8D" w:rsidR="00DE6EE4" w:rsidRDefault="00DE6EE4">
          <w:pPr>
            <w:pStyle w:val="21"/>
            <w:tabs>
              <w:tab w:val="right" w:leader="dot" w:pos="4742"/>
            </w:tabs>
            <w:rPr>
              <w:rFonts w:eastAsiaTheme="minorEastAsia"/>
              <w:noProof/>
              <w:lang w:eastAsia="uk-UA"/>
            </w:rPr>
          </w:pPr>
          <w:hyperlink w:anchor="_Toc510259691" w:history="1">
            <w:r w:rsidRPr="00937BFA">
              <w:rPr>
                <w:rStyle w:val="ad"/>
                <w:noProof/>
              </w:rPr>
              <w:t>Blood Rider Captain</w:t>
            </w:r>
            <w:r>
              <w:rPr>
                <w:noProof/>
                <w:webHidden/>
              </w:rPr>
              <w:tab/>
            </w:r>
            <w:r>
              <w:rPr>
                <w:noProof/>
                <w:webHidden/>
              </w:rPr>
              <w:fldChar w:fldCharType="begin"/>
            </w:r>
            <w:r>
              <w:rPr>
                <w:noProof/>
                <w:webHidden/>
              </w:rPr>
              <w:instrText xml:space="preserve"> PAGEREF _Toc510259691 \h </w:instrText>
            </w:r>
            <w:r>
              <w:rPr>
                <w:noProof/>
                <w:webHidden/>
              </w:rPr>
            </w:r>
            <w:r>
              <w:rPr>
                <w:noProof/>
                <w:webHidden/>
              </w:rPr>
              <w:fldChar w:fldCharType="separate"/>
            </w:r>
            <w:r w:rsidR="00516EB1">
              <w:rPr>
                <w:noProof/>
                <w:webHidden/>
              </w:rPr>
              <w:t>34</w:t>
            </w:r>
            <w:r>
              <w:rPr>
                <w:noProof/>
                <w:webHidden/>
              </w:rPr>
              <w:fldChar w:fldCharType="end"/>
            </w:r>
          </w:hyperlink>
        </w:p>
        <w:p w14:paraId="6F3A6501" w14:textId="371EEBF2" w:rsidR="00DE6EE4" w:rsidRDefault="00DE6EE4">
          <w:pPr>
            <w:pStyle w:val="21"/>
            <w:tabs>
              <w:tab w:val="right" w:leader="dot" w:pos="4742"/>
            </w:tabs>
            <w:rPr>
              <w:rFonts w:eastAsiaTheme="minorEastAsia"/>
              <w:noProof/>
              <w:lang w:eastAsia="uk-UA"/>
            </w:rPr>
          </w:pPr>
          <w:hyperlink w:anchor="_Toc510259692" w:history="1">
            <w:r w:rsidRPr="00937BFA">
              <w:rPr>
                <w:rStyle w:val="ad"/>
                <w:noProof/>
              </w:rPr>
              <w:t>Halfling Wizard</w:t>
            </w:r>
            <w:r>
              <w:rPr>
                <w:noProof/>
                <w:webHidden/>
              </w:rPr>
              <w:tab/>
            </w:r>
            <w:r>
              <w:rPr>
                <w:noProof/>
                <w:webHidden/>
              </w:rPr>
              <w:fldChar w:fldCharType="begin"/>
            </w:r>
            <w:r>
              <w:rPr>
                <w:noProof/>
                <w:webHidden/>
              </w:rPr>
              <w:instrText xml:space="preserve"> PAGEREF _Toc510259692 \h </w:instrText>
            </w:r>
            <w:r>
              <w:rPr>
                <w:noProof/>
                <w:webHidden/>
              </w:rPr>
            </w:r>
            <w:r>
              <w:rPr>
                <w:noProof/>
                <w:webHidden/>
              </w:rPr>
              <w:fldChar w:fldCharType="separate"/>
            </w:r>
            <w:r w:rsidR="00516EB1">
              <w:rPr>
                <w:noProof/>
                <w:webHidden/>
              </w:rPr>
              <w:t>34</w:t>
            </w:r>
            <w:r>
              <w:rPr>
                <w:noProof/>
                <w:webHidden/>
              </w:rPr>
              <w:fldChar w:fldCharType="end"/>
            </w:r>
          </w:hyperlink>
        </w:p>
        <w:p w14:paraId="2E41D817" w14:textId="35CCED05" w:rsidR="00DE6EE4" w:rsidRDefault="00DE6EE4">
          <w:pPr>
            <w:pStyle w:val="21"/>
            <w:tabs>
              <w:tab w:val="right" w:leader="dot" w:pos="4742"/>
            </w:tabs>
            <w:rPr>
              <w:rFonts w:eastAsiaTheme="minorEastAsia"/>
              <w:noProof/>
              <w:lang w:eastAsia="uk-UA"/>
            </w:rPr>
          </w:pPr>
          <w:hyperlink w:anchor="_Toc510259693" w:history="1">
            <w:r w:rsidRPr="00937BFA">
              <w:rPr>
                <w:rStyle w:val="ad"/>
                <w:noProof/>
              </w:rPr>
              <w:t>Oblivillish, Royal Pixie</w:t>
            </w:r>
            <w:r>
              <w:rPr>
                <w:noProof/>
                <w:webHidden/>
              </w:rPr>
              <w:tab/>
            </w:r>
            <w:r>
              <w:rPr>
                <w:noProof/>
                <w:webHidden/>
              </w:rPr>
              <w:fldChar w:fldCharType="begin"/>
            </w:r>
            <w:r>
              <w:rPr>
                <w:noProof/>
                <w:webHidden/>
              </w:rPr>
              <w:instrText xml:space="preserve"> PAGEREF _Toc510259693 \h </w:instrText>
            </w:r>
            <w:r>
              <w:rPr>
                <w:noProof/>
                <w:webHidden/>
              </w:rPr>
            </w:r>
            <w:r>
              <w:rPr>
                <w:noProof/>
                <w:webHidden/>
              </w:rPr>
              <w:fldChar w:fldCharType="separate"/>
            </w:r>
            <w:r w:rsidR="00516EB1">
              <w:rPr>
                <w:noProof/>
                <w:webHidden/>
              </w:rPr>
              <w:t>34</w:t>
            </w:r>
            <w:r>
              <w:rPr>
                <w:noProof/>
                <w:webHidden/>
              </w:rPr>
              <w:fldChar w:fldCharType="end"/>
            </w:r>
          </w:hyperlink>
        </w:p>
        <w:p w14:paraId="2F0BC698" w14:textId="4DCB9E4D" w:rsidR="00DE6EE4" w:rsidRDefault="00DE6EE4">
          <w:pPr>
            <w:pStyle w:val="21"/>
            <w:tabs>
              <w:tab w:val="right" w:leader="dot" w:pos="4742"/>
            </w:tabs>
            <w:rPr>
              <w:rFonts w:eastAsiaTheme="minorEastAsia"/>
              <w:noProof/>
              <w:lang w:eastAsia="uk-UA"/>
            </w:rPr>
          </w:pPr>
          <w:hyperlink w:anchor="_Toc510259694" w:history="1">
            <w:r w:rsidRPr="00937BFA">
              <w:rPr>
                <w:rStyle w:val="ad"/>
                <w:noProof/>
              </w:rPr>
              <w:t>Drow Elite Recruit</w:t>
            </w:r>
            <w:r>
              <w:rPr>
                <w:noProof/>
                <w:webHidden/>
              </w:rPr>
              <w:tab/>
            </w:r>
            <w:r>
              <w:rPr>
                <w:noProof/>
                <w:webHidden/>
              </w:rPr>
              <w:fldChar w:fldCharType="begin"/>
            </w:r>
            <w:r>
              <w:rPr>
                <w:noProof/>
                <w:webHidden/>
              </w:rPr>
              <w:instrText xml:space="preserve"> PAGEREF _Toc510259694 \h </w:instrText>
            </w:r>
            <w:r>
              <w:rPr>
                <w:noProof/>
                <w:webHidden/>
              </w:rPr>
            </w:r>
            <w:r>
              <w:rPr>
                <w:noProof/>
                <w:webHidden/>
              </w:rPr>
              <w:fldChar w:fldCharType="separate"/>
            </w:r>
            <w:r w:rsidR="00516EB1">
              <w:rPr>
                <w:noProof/>
                <w:webHidden/>
              </w:rPr>
              <w:t>34</w:t>
            </w:r>
            <w:r>
              <w:rPr>
                <w:noProof/>
                <w:webHidden/>
              </w:rPr>
              <w:fldChar w:fldCharType="end"/>
            </w:r>
          </w:hyperlink>
        </w:p>
        <w:p w14:paraId="71CE7FB2" w14:textId="5BD4A705" w:rsidR="00DE6EE4" w:rsidRDefault="00DE6EE4">
          <w:pPr>
            <w:pStyle w:val="21"/>
            <w:tabs>
              <w:tab w:val="right" w:leader="dot" w:pos="4742"/>
            </w:tabs>
            <w:rPr>
              <w:rFonts w:eastAsiaTheme="minorEastAsia"/>
              <w:noProof/>
              <w:lang w:eastAsia="uk-UA"/>
            </w:rPr>
          </w:pPr>
          <w:hyperlink w:anchor="_Toc510259695" w:history="1">
            <w:r w:rsidRPr="00937BFA">
              <w:rPr>
                <w:rStyle w:val="ad"/>
                <w:noProof/>
              </w:rPr>
              <w:t>The Rune-Forged Guardian</w:t>
            </w:r>
            <w:r>
              <w:rPr>
                <w:noProof/>
                <w:webHidden/>
              </w:rPr>
              <w:tab/>
            </w:r>
            <w:r>
              <w:rPr>
                <w:noProof/>
                <w:webHidden/>
              </w:rPr>
              <w:fldChar w:fldCharType="begin"/>
            </w:r>
            <w:r>
              <w:rPr>
                <w:noProof/>
                <w:webHidden/>
              </w:rPr>
              <w:instrText xml:space="preserve"> PAGEREF _Toc510259695 \h </w:instrText>
            </w:r>
            <w:r>
              <w:rPr>
                <w:noProof/>
                <w:webHidden/>
              </w:rPr>
            </w:r>
            <w:r>
              <w:rPr>
                <w:noProof/>
                <w:webHidden/>
              </w:rPr>
              <w:fldChar w:fldCharType="separate"/>
            </w:r>
            <w:r w:rsidR="00516EB1">
              <w:rPr>
                <w:noProof/>
                <w:webHidden/>
              </w:rPr>
              <w:t>34</w:t>
            </w:r>
            <w:r>
              <w:rPr>
                <w:noProof/>
                <w:webHidden/>
              </w:rPr>
              <w:fldChar w:fldCharType="end"/>
            </w:r>
          </w:hyperlink>
        </w:p>
        <w:p w14:paraId="1A05BEA3" w14:textId="25D8152A" w:rsidR="00DE6EE4" w:rsidRDefault="00DE6EE4">
          <w:pPr>
            <w:pStyle w:val="21"/>
            <w:tabs>
              <w:tab w:val="right" w:leader="dot" w:pos="4742"/>
            </w:tabs>
            <w:rPr>
              <w:rFonts w:eastAsiaTheme="minorEastAsia"/>
              <w:noProof/>
              <w:lang w:eastAsia="uk-UA"/>
            </w:rPr>
          </w:pPr>
          <w:hyperlink w:anchor="_Toc510259696" w:history="1">
            <w:r w:rsidRPr="00937BFA">
              <w:rPr>
                <w:rStyle w:val="ad"/>
                <w:noProof/>
              </w:rPr>
              <w:t>Tove Brandimen</w:t>
            </w:r>
            <w:r>
              <w:rPr>
                <w:noProof/>
                <w:webHidden/>
              </w:rPr>
              <w:tab/>
            </w:r>
            <w:r>
              <w:rPr>
                <w:noProof/>
                <w:webHidden/>
              </w:rPr>
              <w:fldChar w:fldCharType="begin"/>
            </w:r>
            <w:r>
              <w:rPr>
                <w:noProof/>
                <w:webHidden/>
              </w:rPr>
              <w:instrText xml:space="preserve"> PAGEREF _Toc510259696 \h </w:instrText>
            </w:r>
            <w:r>
              <w:rPr>
                <w:noProof/>
                <w:webHidden/>
              </w:rPr>
            </w:r>
            <w:r>
              <w:rPr>
                <w:noProof/>
                <w:webHidden/>
              </w:rPr>
              <w:fldChar w:fldCharType="separate"/>
            </w:r>
            <w:r w:rsidR="00516EB1">
              <w:rPr>
                <w:noProof/>
                <w:webHidden/>
              </w:rPr>
              <w:t>34</w:t>
            </w:r>
            <w:r>
              <w:rPr>
                <w:noProof/>
                <w:webHidden/>
              </w:rPr>
              <w:fldChar w:fldCharType="end"/>
            </w:r>
          </w:hyperlink>
        </w:p>
        <w:p w14:paraId="696F2723" w14:textId="2C17DF08" w:rsidR="00DE6EE4" w:rsidRDefault="00DE6EE4">
          <w:pPr>
            <w:pStyle w:val="21"/>
            <w:tabs>
              <w:tab w:val="right" w:leader="dot" w:pos="4742"/>
            </w:tabs>
            <w:rPr>
              <w:rFonts w:eastAsiaTheme="minorEastAsia"/>
              <w:noProof/>
              <w:lang w:eastAsia="uk-UA"/>
            </w:rPr>
          </w:pPr>
          <w:hyperlink w:anchor="_Toc510259697" w:history="1">
            <w:r w:rsidRPr="00937BFA">
              <w:rPr>
                <w:rStyle w:val="ad"/>
                <w:noProof/>
              </w:rPr>
              <w:t>Beeza, Ice Spire Ogre Shaman</w:t>
            </w:r>
            <w:r>
              <w:rPr>
                <w:noProof/>
                <w:webHidden/>
              </w:rPr>
              <w:tab/>
            </w:r>
            <w:r>
              <w:rPr>
                <w:noProof/>
                <w:webHidden/>
              </w:rPr>
              <w:fldChar w:fldCharType="begin"/>
            </w:r>
            <w:r>
              <w:rPr>
                <w:noProof/>
                <w:webHidden/>
              </w:rPr>
              <w:instrText xml:space="preserve"> PAGEREF _Toc510259697 \h </w:instrText>
            </w:r>
            <w:r>
              <w:rPr>
                <w:noProof/>
                <w:webHidden/>
              </w:rPr>
            </w:r>
            <w:r>
              <w:rPr>
                <w:noProof/>
                <w:webHidden/>
              </w:rPr>
              <w:fldChar w:fldCharType="separate"/>
            </w:r>
            <w:r w:rsidR="00516EB1">
              <w:rPr>
                <w:noProof/>
                <w:webHidden/>
              </w:rPr>
              <w:t>34</w:t>
            </w:r>
            <w:r>
              <w:rPr>
                <w:noProof/>
                <w:webHidden/>
              </w:rPr>
              <w:fldChar w:fldCharType="end"/>
            </w:r>
          </w:hyperlink>
        </w:p>
        <w:p w14:paraId="683D6532" w14:textId="20DACD30" w:rsidR="00DE6EE4" w:rsidRDefault="00DE6EE4">
          <w:pPr>
            <w:pStyle w:val="21"/>
            <w:tabs>
              <w:tab w:val="right" w:leader="dot" w:pos="4742"/>
            </w:tabs>
            <w:rPr>
              <w:rFonts w:eastAsiaTheme="minorEastAsia"/>
              <w:noProof/>
              <w:lang w:eastAsia="uk-UA"/>
            </w:rPr>
          </w:pPr>
          <w:hyperlink w:anchor="_Toc510259698" w:history="1">
            <w:r w:rsidRPr="00937BFA">
              <w:rPr>
                <w:rStyle w:val="ad"/>
                <w:noProof/>
              </w:rPr>
              <w:t>Young White Dragon Zombie</w:t>
            </w:r>
            <w:r>
              <w:rPr>
                <w:noProof/>
                <w:webHidden/>
              </w:rPr>
              <w:tab/>
            </w:r>
            <w:r>
              <w:rPr>
                <w:noProof/>
                <w:webHidden/>
              </w:rPr>
              <w:fldChar w:fldCharType="begin"/>
            </w:r>
            <w:r>
              <w:rPr>
                <w:noProof/>
                <w:webHidden/>
              </w:rPr>
              <w:instrText xml:space="preserve"> PAGEREF _Toc510259698 \h </w:instrText>
            </w:r>
            <w:r>
              <w:rPr>
                <w:noProof/>
                <w:webHidden/>
              </w:rPr>
            </w:r>
            <w:r>
              <w:rPr>
                <w:noProof/>
                <w:webHidden/>
              </w:rPr>
              <w:fldChar w:fldCharType="separate"/>
            </w:r>
            <w:r w:rsidR="00516EB1">
              <w:rPr>
                <w:noProof/>
                <w:webHidden/>
              </w:rPr>
              <w:t>34</w:t>
            </w:r>
            <w:r>
              <w:rPr>
                <w:noProof/>
                <w:webHidden/>
              </w:rPr>
              <w:fldChar w:fldCharType="end"/>
            </w:r>
          </w:hyperlink>
        </w:p>
        <w:p w14:paraId="16601631" w14:textId="2E4021DA" w:rsidR="00DE6EE4" w:rsidRDefault="00DE6EE4">
          <w:pPr>
            <w:pStyle w:val="21"/>
            <w:tabs>
              <w:tab w:val="right" w:leader="dot" w:pos="4742"/>
            </w:tabs>
            <w:rPr>
              <w:rFonts w:eastAsiaTheme="minorEastAsia"/>
              <w:noProof/>
              <w:lang w:eastAsia="uk-UA"/>
            </w:rPr>
          </w:pPr>
          <w:hyperlink w:anchor="_Toc510259699" w:history="1">
            <w:r w:rsidRPr="00937BFA">
              <w:rPr>
                <w:rStyle w:val="ad"/>
                <w:noProof/>
              </w:rPr>
              <w:t>Bad Fruul</w:t>
            </w:r>
            <w:r>
              <w:rPr>
                <w:noProof/>
                <w:webHidden/>
              </w:rPr>
              <w:tab/>
            </w:r>
            <w:r>
              <w:rPr>
                <w:noProof/>
                <w:webHidden/>
              </w:rPr>
              <w:fldChar w:fldCharType="begin"/>
            </w:r>
            <w:r>
              <w:rPr>
                <w:noProof/>
                <w:webHidden/>
              </w:rPr>
              <w:instrText xml:space="preserve"> PAGEREF _Toc510259699 \h </w:instrText>
            </w:r>
            <w:r>
              <w:rPr>
                <w:noProof/>
                <w:webHidden/>
              </w:rPr>
            </w:r>
            <w:r>
              <w:rPr>
                <w:noProof/>
                <w:webHidden/>
              </w:rPr>
              <w:fldChar w:fldCharType="separate"/>
            </w:r>
            <w:r w:rsidR="00516EB1">
              <w:rPr>
                <w:noProof/>
                <w:webHidden/>
              </w:rPr>
              <w:t>34</w:t>
            </w:r>
            <w:r>
              <w:rPr>
                <w:noProof/>
                <w:webHidden/>
              </w:rPr>
              <w:fldChar w:fldCharType="end"/>
            </w:r>
          </w:hyperlink>
        </w:p>
        <w:p w14:paraId="7F402645" w14:textId="0309B096" w:rsidR="00DE6EE4" w:rsidRDefault="00DE6EE4">
          <w:pPr>
            <w:pStyle w:val="21"/>
            <w:tabs>
              <w:tab w:val="right" w:leader="dot" w:pos="4742"/>
            </w:tabs>
            <w:rPr>
              <w:rFonts w:eastAsiaTheme="minorEastAsia"/>
              <w:noProof/>
              <w:lang w:eastAsia="uk-UA"/>
            </w:rPr>
          </w:pPr>
          <w:hyperlink w:anchor="_Toc510259700" w:history="1">
            <w:r w:rsidRPr="00937BFA">
              <w:rPr>
                <w:rStyle w:val="ad"/>
                <w:noProof/>
              </w:rPr>
              <w:t>Mammoth, Young</w:t>
            </w:r>
            <w:r>
              <w:rPr>
                <w:noProof/>
                <w:webHidden/>
              </w:rPr>
              <w:tab/>
            </w:r>
            <w:r>
              <w:rPr>
                <w:noProof/>
                <w:webHidden/>
              </w:rPr>
              <w:fldChar w:fldCharType="begin"/>
            </w:r>
            <w:r>
              <w:rPr>
                <w:noProof/>
                <w:webHidden/>
              </w:rPr>
              <w:instrText xml:space="preserve"> PAGEREF _Toc510259700 \h </w:instrText>
            </w:r>
            <w:r>
              <w:rPr>
                <w:noProof/>
                <w:webHidden/>
              </w:rPr>
            </w:r>
            <w:r>
              <w:rPr>
                <w:noProof/>
                <w:webHidden/>
              </w:rPr>
              <w:fldChar w:fldCharType="separate"/>
            </w:r>
            <w:r w:rsidR="00516EB1">
              <w:rPr>
                <w:noProof/>
                <w:webHidden/>
              </w:rPr>
              <w:t>34</w:t>
            </w:r>
            <w:r>
              <w:rPr>
                <w:noProof/>
                <w:webHidden/>
              </w:rPr>
              <w:fldChar w:fldCharType="end"/>
            </w:r>
          </w:hyperlink>
        </w:p>
        <w:p w14:paraId="5B09286A" w14:textId="07389B88" w:rsidR="00DE6EE4" w:rsidRDefault="00DE6EE4">
          <w:pPr>
            <w:pStyle w:val="21"/>
            <w:tabs>
              <w:tab w:val="right" w:leader="dot" w:pos="4742"/>
            </w:tabs>
            <w:rPr>
              <w:rFonts w:eastAsiaTheme="minorEastAsia"/>
              <w:noProof/>
              <w:lang w:eastAsia="uk-UA"/>
            </w:rPr>
          </w:pPr>
          <w:hyperlink w:anchor="_Toc510259701" w:history="1">
            <w:r w:rsidRPr="00937BFA">
              <w:rPr>
                <w:rStyle w:val="ad"/>
                <w:noProof/>
              </w:rPr>
              <w:t>Beast of Talos (Modified Remorhaz)</w:t>
            </w:r>
            <w:r>
              <w:rPr>
                <w:noProof/>
                <w:webHidden/>
              </w:rPr>
              <w:tab/>
            </w:r>
            <w:r>
              <w:rPr>
                <w:noProof/>
                <w:webHidden/>
              </w:rPr>
              <w:fldChar w:fldCharType="begin"/>
            </w:r>
            <w:r>
              <w:rPr>
                <w:noProof/>
                <w:webHidden/>
              </w:rPr>
              <w:instrText xml:space="preserve"> PAGEREF _Toc510259701 \h </w:instrText>
            </w:r>
            <w:r>
              <w:rPr>
                <w:noProof/>
                <w:webHidden/>
              </w:rPr>
            </w:r>
            <w:r>
              <w:rPr>
                <w:noProof/>
                <w:webHidden/>
              </w:rPr>
              <w:fldChar w:fldCharType="separate"/>
            </w:r>
            <w:r w:rsidR="00516EB1">
              <w:rPr>
                <w:noProof/>
                <w:webHidden/>
              </w:rPr>
              <w:t>34</w:t>
            </w:r>
            <w:r>
              <w:rPr>
                <w:noProof/>
                <w:webHidden/>
              </w:rPr>
              <w:fldChar w:fldCharType="end"/>
            </w:r>
          </w:hyperlink>
        </w:p>
        <w:p w14:paraId="09605463" w14:textId="7CE2E60D" w:rsidR="00DE6EE4" w:rsidRDefault="00DE6EE4">
          <w:pPr>
            <w:pStyle w:val="21"/>
            <w:tabs>
              <w:tab w:val="right" w:leader="dot" w:pos="4742"/>
            </w:tabs>
            <w:rPr>
              <w:rFonts w:eastAsiaTheme="minorEastAsia"/>
              <w:noProof/>
              <w:lang w:eastAsia="uk-UA"/>
            </w:rPr>
          </w:pPr>
          <w:hyperlink w:anchor="_Toc510259702" w:history="1">
            <w:r w:rsidRPr="00937BFA">
              <w:rPr>
                <w:rStyle w:val="ad"/>
                <w:noProof/>
              </w:rPr>
              <w:t>Dworkin, Cloud Giant Archmage</w:t>
            </w:r>
            <w:r>
              <w:rPr>
                <w:noProof/>
                <w:webHidden/>
              </w:rPr>
              <w:tab/>
            </w:r>
            <w:r>
              <w:rPr>
                <w:noProof/>
                <w:webHidden/>
              </w:rPr>
              <w:fldChar w:fldCharType="begin"/>
            </w:r>
            <w:r>
              <w:rPr>
                <w:noProof/>
                <w:webHidden/>
              </w:rPr>
              <w:instrText xml:space="preserve"> PAGEREF _Toc510259702 \h </w:instrText>
            </w:r>
            <w:r>
              <w:rPr>
                <w:noProof/>
                <w:webHidden/>
              </w:rPr>
            </w:r>
            <w:r>
              <w:rPr>
                <w:noProof/>
                <w:webHidden/>
              </w:rPr>
              <w:fldChar w:fldCharType="separate"/>
            </w:r>
            <w:r w:rsidR="00516EB1">
              <w:rPr>
                <w:noProof/>
                <w:webHidden/>
              </w:rPr>
              <w:t>34</w:t>
            </w:r>
            <w:r>
              <w:rPr>
                <w:noProof/>
                <w:webHidden/>
              </w:rPr>
              <w:fldChar w:fldCharType="end"/>
            </w:r>
          </w:hyperlink>
        </w:p>
        <w:p w14:paraId="4F920054" w14:textId="52680277" w:rsidR="00DE6EE4" w:rsidRDefault="00DE6EE4">
          <w:pPr>
            <w:pStyle w:val="21"/>
            <w:tabs>
              <w:tab w:val="right" w:leader="dot" w:pos="4742"/>
            </w:tabs>
            <w:rPr>
              <w:rFonts w:eastAsiaTheme="minorEastAsia"/>
              <w:noProof/>
              <w:lang w:eastAsia="uk-UA"/>
            </w:rPr>
          </w:pPr>
          <w:hyperlink w:anchor="_Toc510259703" w:history="1">
            <w:r w:rsidRPr="00937BFA">
              <w:rPr>
                <w:rStyle w:val="ad"/>
                <w:noProof/>
              </w:rPr>
              <w:t>Halfling Wizard</w:t>
            </w:r>
            <w:r>
              <w:rPr>
                <w:noProof/>
                <w:webHidden/>
              </w:rPr>
              <w:tab/>
            </w:r>
            <w:r>
              <w:rPr>
                <w:noProof/>
                <w:webHidden/>
              </w:rPr>
              <w:fldChar w:fldCharType="begin"/>
            </w:r>
            <w:r>
              <w:rPr>
                <w:noProof/>
                <w:webHidden/>
              </w:rPr>
              <w:instrText xml:space="preserve"> PAGEREF _Toc510259703 \h </w:instrText>
            </w:r>
            <w:r>
              <w:rPr>
                <w:noProof/>
                <w:webHidden/>
              </w:rPr>
            </w:r>
            <w:r>
              <w:rPr>
                <w:noProof/>
                <w:webHidden/>
              </w:rPr>
              <w:fldChar w:fldCharType="separate"/>
            </w:r>
            <w:r w:rsidR="00516EB1">
              <w:rPr>
                <w:noProof/>
                <w:webHidden/>
              </w:rPr>
              <w:t>34</w:t>
            </w:r>
            <w:r>
              <w:rPr>
                <w:noProof/>
                <w:webHidden/>
              </w:rPr>
              <w:fldChar w:fldCharType="end"/>
            </w:r>
          </w:hyperlink>
        </w:p>
        <w:p w14:paraId="2F23705B" w14:textId="7D025857" w:rsidR="00DE6EE4" w:rsidRDefault="00DE6EE4">
          <w:pPr>
            <w:pStyle w:val="21"/>
            <w:tabs>
              <w:tab w:val="right" w:leader="dot" w:pos="4742"/>
            </w:tabs>
            <w:rPr>
              <w:rFonts w:eastAsiaTheme="minorEastAsia"/>
              <w:noProof/>
              <w:lang w:eastAsia="uk-UA"/>
            </w:rPr>
          </w:pPr>
          <w:hyperlink w:anchor="_Toc510259704" w:history="1">
            <w:r w:rsidRPr="00937BFA">
              <w:rPr>
                <w:rStyle w:val="ad"/>
                <w:noProof/>
              </w:rPr>
              <w:t>Oblivillish, Royal Pixie</w:t>
            </w:r>
            <w:r>
              <w:rPr>
                <w:noProof/>
                <w:webHidden/>
              </w:rPr>
              <w:tab/>
            </w:r>
            <w:r>
              <w:rPr>
                <w:noProof/>
                <w:webHidden/>
              </w:rPr>
              <w:fldChar w:fldCharType="begin"/>
            </w:r>
            <w:r>
              <w:rPr>
                <w:noProof/>
                <w:webHidden/>
              </w:rPr>
              <w:instrText xml:space="preserve"> PAGEREF _Toc510259704 \h </w:instrText>
            </w:r>
            <w:r>
              <w:rPr>
                <w:noProof/>
                <w:webHidden/>
              </w:rPr>
            </w:r>
            <w:r>
              <w:rPr>
                <w:noProof/>
                <w:webHidden/>
              </w:rPr>
              <w:fldChar w:fldCharType="separate"/>
            </w:r>
            <w:r w:rsidR="00516EB1">
              <w:rPr>
                <w:noProof/>
                <w:webHidden/>
              </w:rPr>
              <w:t>35</w:t>
            </w:r>
            <w:r>
              <w:rPr>
                <w:noProof/>
                <w:webHidden/>
              </w:rPr>
              <w:fldChar w:fldCharType="end"/>
            </w:r>
          </w:hyperlink>
        </w:p>
        <w:p w14:paraId="7D9A24BA" w14:textId="583C912C" w:rsidR="00DE6EE4" w:rsidRDefault="00DE6EE4">
          <w:pPr>
            <w:pStyle w:val="21"/>
            <w:tabs>
              <w:tab w:val="right" w:leader="dot" w:pos="4742"/>
            </w:tabs>
            <w:rPr>
              <w:rFonts w:eastAsiaTheme="minorEastAsia"/>
              <w:noProof/>
              <w:lang w:eastAsia="uk-UA"/>
            </w:rPr>
          </w:pPr>
          <w:hyperlink w:anchor="_Toc510259705" w:history="1">
            <w:r w:rsidRPr="00937BFA">
              <w:rPr>
                <w:rStyle w:val="ad"/>
                <w:noProof/>
              </w:rPr>
              <w:t>Drow Elite Recruit</w:t>
            </w:r>
            <w:r>
              <w:rPr>
                <w:noProof/>
                <w:webHidden/>
              </w:rPr>
              <w:tab/>
            </w:r>
            <w:r>
              <w:rPr>
                <w:noProof/>
                <w:webHidden/>
              </w:rPr>
              <w:fldChar w:fldCharType="begin"/>
            </w:r>
            <w:r>
              <w:rPr>
                <w:noProof/>
                <w:webHidden/>
              </w:rPr>
              <w:instrText xml:space="preserve"> PAGEREF _Toc510259705 \h </w:instrText>
            </w:r>
            <w:r>
              <w:rPr>
                <w:noProof/>
                <w:webHidden/>
              </w:rPr>
            </w:r>
            <w:r>
              <w:rPr>
                <w:noProof/>
                <w:webHidden/>
              </w:rPr>
              <w:fldChar w:fldCharType="separate"/>
            </w:r>
            <w:r w:rsidR="00516EB1">
              <w:rPr>
                <w:noProof/>
                <w:webHidden/>
              </w:rPr>
              <w:t>35</w:t>
            </w:r>
            <w:r>
              <w:rPr>
                <w:noProof/>
                <w:webHidden/>
              </w:rPr>
              <w:fldChar w:fldCharType="end"/>
            </w:r>
          </w:hyperlink>
        </w:p>
        <w:p w14:paraId="1D7FF353" w14:textId="042F98B6" w:rsidR="00DE6EE4" w:rsidRDefault="00DE6EE4">
          <w:pPr>
            <w:pStyle w:val="21"/>
            <w:tabs>
              <w:tab w:val="right" w:leader="dot" w:pos="4742"/>
            </w:tabs>
            <w:rPr>
              <w:rFonts w:eastAsiaTheme="minorEastAsia"/>
              <w:noProof/>
              <w:lang w:eastAsia="uk-UA"/>
            </w:rPr>
          </w:pPr>
          <w:hyperlink w:anchor="_Toc510259706" w:history="1">
            <w:r w:rsidRPr="00937BFA">
              <w:rPr>
                <w:rStyle w:val="ad"/>
                <w:noProof/>
              </w:rPr>
              <w:t>The Rune-Forged Guardian</w:t>
            </w:r>
            <w:r>
              <w:rPr>
                <w:noProof/>
                <w:webHidden/>
              </w:rPr>
              <w:tab/>
            </w:r>
            <w:r>
              <w:rPr>
                <w:noProof/>
                <w:webHidden/>
              </w:rPr>
              <w:fldChar w:fldCharType="begin"/>
            </w:r>
            <w:r>
              <w:rPr>
                <w:noProof/>
                <w:webHidden/>
              </w:rPr>
              <w:instrText xml:space="preserve"> PAGEREF _Toc510259706 \h </w:instrText>
            </w:r>
            <w:r>
              <w:rPr>
                <w:noProof/>
                <w:webHidden/>
              </w:rPr>
            </w:r>
            <w:r>
              <w:rPr>
                <w:noProof/>
                <w:webHidden/>
              </w:rPr>
              <w:fldChar w:fldCharType="separate"/>
            </w:r>
            <w:r w:rsidR="00516EB1">
              <w:rPr>
                <w:noProof/>
                <w:webHidden/>
              </w:rPr>
              <w:t>35</w:t>
            </w:r>
            <w:r>
              <w:rPr>
                <w:noProof/>
                <w:webHidden/>
              </w:rPr>
              <w:fldChar w:fldCharType="end"/>
            </w:r>
          </w:hyperlink>
        </w:p>
        <w:p w14:paraId="50A68574" w14:textId="3E716C28" w:rsidR="00DE6EE4" w:rsidRDefault="00DE6EE4">
          <w:pPr>
            <w:pStyle w:val="21"/>
            <w:tabs>
              <w:tab w:val="right" w:leader="dot" w:pos="4742"/>
            </w:tabs>
            <w:rPr>
              <w:rFonts w:eastAsiaTheme="minorEastAsia"/>
              <w:noProof/>
              <w:lang w:eastAsia="uk-UA"/>
            </w:rPr>
          </w:pPr>
          <w:hyperlink w:anchor="_Toc510259707" w:history="1">
            <w:r w:rsidRPr="00937BFA">
              <w:rPr>
                <w:rStyle w:val="ad"/>
                <w:noProof/>
              </w:rPr>
              <w:t>Tove Brandimen</w:t>
            </w:r>
            <w:r>
              <w:rPr>
                <w:noProof/>
                <w:webHidden/>
              </w:rPr>
              <w:tab/>
            </w:r>
            <w:r>
              <w:rPr>
                <w:noProof/>
                <w:webHidden/>
              </w:rPr>
              <w:fldChar w:fldCharType="begin"/>
            </w:r>
            <w:r>
              <w:rPr>
                <w:noProof/>
                <w:webHidden/>
              </w:rPr>
              <w:instrText xml:space="preserve"> PAGEREF _Toc510259707 \h </w:instrText>
            </w:r>
            <w:r>
              <w:rPr>
                <w:noProof/>
                <w:webHidden/>
              </w:rPr>
            </w:r>
            <w:r>
              <w:rPr>
                <w:noProof/>
                <w:webHidden/>
              </w:rPr>
              <w:fldChar w:fldCharType="separate"/>
            </w:r>
            <w:r w:rsidR="00516EB1">
              <w:rPr>
                <w:noProof/>
                <w:webHidden/>
              </w:rPr>
              <w:t>37</w:t>
            </w:r>
            <w:r>
              <w:rPr>
                <w:noProof/>
                <w:webHidden/>
              </w:rPr>
              <w:fldChar w:fldCharType="end"/>
            </w:r>
          </w:hyperlink>
        </w:p>
        <w:p w14:paraId="1F5A85DD" w14:textId="12914BEC" w:rsidR="00DE6EE4" w:rsidRDefault="00DE6EE4">
          <w:pPr>
            <w:pStyle w:val="21"/>
            <w:tabs>
              <w:tab w:val="right" w:leader="dot" w:pos="4742"/>
            </w:tabs>
            <w:rPr>
              <w:rFonts w:eastAsiaTheme="minorEastAsia"/>
              <w:noProof/>
              <w:lang w:eastAsia="uk-UA"/>
            </w:rPr>
          </w:pPr>
          <w:hyperlink w:anchor="_Toc510259708" w:history="1">
            <w:r w:rsidRPr="00937BFA">
              <w:rPr>
                <w:rStyle w:val="ad"/>
                <w:noProof/>
              </w:rPr>
              <w:t>Beeza, Ice Spire Ogre Shaman</w:t>
            </w:r>
            <w:r>
              <w:rPr>
                <w:noProof/>
                <w:webHidden/>
              </w:rPr>
              <w:tab/>
            </w:r>
            <w:r>
              <w:rPr>
                <w:noProof/>
                <w:webHidden/>
              </w:rPr>
              <w:fldChar w:fldCharType="begin"/>
            </w:r>
            <w:r>
              <w:rPr>
                <w:noProof/>
                <w:webHidden/>
              </w:rPr>
              <w:instrText xml:space="preserve"> PAGEREF _Toc510259708 \h </w:instrText>
            </w:r>
            <w:r>
              <w:rPr>
                <w:noProof/>
                <w:webHidden/>
              </w:rPr>
            </w:r>
            <w:r>
              <w:rPr>
                <w:noProof/>
                <w:webHidden/>
              </w:rPr>
              <w:fldChar w:fldCharType="separate"/>
            </w:r>
            <w:r w:rsidR="00516EB1">
              <w:rPr>
                <w:noProof/>
                <w:webHidden/>
              </w:rPr>
              <w:t>37</w:t>
            </w:r>
            <w:r>
              <w:rPr>
                <w:noProof/>
                <w:webHidden/>
              </w:rPr>
              <w:fldChar w:fldCharType="end"/>
            </w:r>
          </w:hyperlink>
        </w:p>
        <w:p w14:paraId="6ECE3724" w14:textId="6D9D811A" w:rsidR="00DE6EE4" w:rsidRDefault="00DE6EE4">
          <w:pPr>
            <w:pStyle w:val="21"/>
            <w:tabs>
              <w:tab w:val="right" w:leader="dot" w:pos="4742"/>
            </w:tabs>
            <w:rPr>
              <w:rFonts w:eastAsiaTheme="minorEastAsia"/>
              <w:noProof/>
              <w:lang w:eastAsia="uk-UA"/>
            </w:rPr>
          </w:pPr>
          <w:hyperlink w:anchor="_Toc510259709" w:history="1">
            <w:r w:rsidRPr="00937BFA">
              <w:rPr>
                <w:rStyle w:val="ad"/>
                <w:noProof/>
              </w:rPr>
              <w:t>Young White Dragon Zombie</w:t>
            </w:r>
            <w:r>
              <w:rPr>
                <w:noProof/>
                <w:webHidden/>
              </w:rPr>
              <w:tab/>
            </w:r>
            <w:r>
              <w:rPr>
                <w:noProof/>
                <w:webHidden/>
              </w:rPr>
              <w:fldChar w:fldCharType="begin"/>
            </w:r>
            <w:r>
              <w:rPr>
                <w:noProof/>
                <w:webHidden/>
              </w:rPr>
              <w:instrText xml:space="preserve"> PAGEREF _Toc510259709 \h </w:instrText>
            </w:r>
            <w:r>
              <w:rPr>
                <w:noProof/>
                <w:webHidden/>
              </w:rPr>
            </w:r>
            <w:r>
              <w:rPr>
                <w:noProof/>
                <w:webHidden/>
              </w:rPr>
              <w:fldChar w:fldCharType="separate"/>
            </w:r>
            <w:r w:rsidR="00516EB1">
              <w:rPr>
                <w:noProof/>
                <w:webHidden/>
              </w:rPr>
              <w:t>37</w:t>
            </w:r>
            <w:r>
              <w:rPr>
                <w:noProof/>
                <w:webHidden/>
              </w:rPr>
              <w:fldChar w:fldCharType="end"/>
            </w:r>
          </w:hyperlink>
        </w:p>
        <w:p w14:paraId="78264155" w14:textId="099E7285" w:rsidR="00DE6EE4" w:rsidRDefault="00DE6EE4">
          <w:pPr>
            <w:pStyle w:val="21"/>
            <w:tabs>
              <w:tab w:val="right" w:leader="dot" w:pos="4742"/>
            </w:tabs>
            <w:rPr>
              <w:rFonts w:eastAsiaTheme="minorEastAsia"/>
              <w:noProof/>
              <w:lang w:eastAsia="uk-UA"/>
            </w:rPr>
          </w:pPr>
          <w:hyperlink w:anchor="_Toc510259710" w:history="1">
            <w:r w:rsidRPr="00937BFA">
              <w:rPr>
                <w:rStyle w:val="ad"/>
                <w:noProof/>
              </w:rPr>
              <w:t>Bad Fruul</w:t>
            </w:r>
            <w:r>
              <w:rPr>
                <w:noProof/>
                <w:webHidden/>
              </w:rPr>
              <w:tab/>
            </w:r>
            <w:r>
              <w:rPr>
                <w:noProof/>
                <w:webHidden/>
              </w:rPr>
              <w:fldChar w:fldCharType="begin"/>
            </w:r>
            <w:r>
              <w:rPr>
                <w:noProof/>
                <w:webHidden/>
              </w:rPr>
              <w:instrText xml:space="preserve"> PAGEREF _Toc510259710 \h </w:instrText>
            </w:r>
            <w:r>
              <w:rPr>
                <w:noProof/>
                <w:webHidden/>
              </w:rPr>
            </w:r>
            <w:r>
              <w:rPr>
                <w:noProof/>
                <w:webHidden/>
              </w:rPr>
              <w:fldChar w:fldCharType="separate"/>
            </w:r>
            <w:r w:rsidR="00516EB1">
              <w:rPr>
                <w:noProof/>
                <w:webHidden/>
              </w:rPr>
              <w:t>38</w:t>
            </w:r>
            <w:r>
              <w:rPr>
                <w:noProof/>
                <w:webHidden/>
              </w:rPr>
              <w:fldChar w:fldCharType="end"/>
            </w:r>
          </w:hyperlink>
        </w:p>
        <w:p w14:paraId="6EA55163" w14:textId="66997898" w:rsidR="00DE6EE4" w:rsidRDefault="00DE6EE4">
          <w:pPr>
            <w:pStyle w:val="21"/>
            <w:tabs>
              <w:tab w:val="right" w:leader="dot" w:pos="4742"/>
            </w:tabs>
            <w:rPr>
              <w:rFonts w:eastAsiaTheme="minorEastAsia"/>
              <w:noProof/>
              <w:lang w:eastAsia="uk-UA"/>
            </w:rPr>
          </w:pPr>
          <w:hyperlink w:anchor="_Toc510259711" w:history="1">
            <w:r w:rsidRPr="00937BFA">
              <w:rPr>
                <w:rStyle w:val="ad"/>
                <w:noProof/>
              </w:rPr>
              <w:t>Mammoth, Young</w:t>
            </w:r>
            <w:r>
              <w:rPr>
                <w:noProof/>
                <w:webHidden/>
              </w:rPr>
              <w:tab/>
            </w:r>
            <w:r>
              <w:rPr>
                <w:noProof/>
                <w:webHidden/>
              </w:rPr>
              <w:fldChar w:fldCharType="begin"/>
            </w:r>
            <w:r>
              <w:rPr>
                <w:noProof/>
                <w:webHidden/>
              </w:rPr>
              <w:instrText xml:space="preserve"> PAGEREF _Toc510259711 \h </w:instrText>
            </w:r>
            <w:r>
              <w:rPr>
                <w:noProof/>
                <w:webHidden/>
              </w:rPr>
            </w:r>
            <w:r>
              <w:rPr>
                <w:noProof/>
                <w:webHidden/>
              </w:rPr>
              <w:fldChar w:fldCharType="separate"/>
            </w:r>
            <w:r w:rsidR="00516EB1">
              <w:rPr>
                <w:noProof/>
                <w:webHidden/>
              </w:rPr>
              <w:t>38</w:t>
            </w:r>
            <w:r>
              <w:rPr>
                <w:noProof/>
                <w:webHidden/>
              </w:rPr>
              <w:fldChar w:fldCharType="end"/>
            </w:r>
          </w:hyperlink>
        </w:p>
        <w:p w14:paraId="57303860" w14:textId="2653D6BC" w:rsidR="00DE6EE4" w:rsidRDefault="00DE6EE4">
          <w:pPr>
            <w:pStyle w:val="21"/>
            <w:tabs>
              <w:tab w:val="right" w:leader="dot" w:pos="4742"/>
            </w:tabs>
            <w:rPr>
              <w:rFonts w:eastAsiaTheme="minorEastAsia"/>
              <w:noProof/>
              <w:lang w:eastAsia="uk-UA"/>
            </w:rPr>
          </w:pPr>
          <w:hyperlink w:anchor="_Toc510259712" w:history="1">
            <w:r w:rsidRPr="00937BFA">
              <w:rPr>
                <w:rStyle w:val="ad"/>
                <w:noProof/>
              </w:rPr>
              <w:t>Beast of Talos (Modified Remorhaz)</w:t>
            </w:r>
            <w:r>
              <w:rPr>
                <w:noProof/>
                <w:webHidden/>
              </w:rPr>
              <w:tab/>
            </w:r>
            <w:r>
              <w:rPr>
                <w:noProof/>
                <w:webHidden/>
              </w:rPr>
              <w:fldChar w:fldCharType="begin"/>
            </w:r>
            <w:r>
              <w:rPr>
                <w:noProof/>
                <w:webHidden/>
              </w:rPr>
              <w:instrText xml:space="preserve"> PAGEREF _Toc510259712 \h </w:instrText>
            </w:r>
            <w:r>
              <w:rPr>
                <w:noProof/>
                <w:webHidden/>
              </w:rPr>
            </w:r>
            <w:r>
              <w:rPr>
                <w:noProof/>
                <w:webHidden/>
              </w:rPr>
              <w:fldChar w:fldCharType="separate"/>
            </w:r>
            <w:r w:rsidR="00516EB1">
              <w:rPr>
                <w:noProof/>
                <w:webHidden/>
              </w:rPr>
              <w:t>38</w:t>
            </w:r>
            <w:r>
              <w:rPr>
                <w:noProof/>
                <w:webHidden/>
              </w:rPr>
              <w:fldChar w:fldCharType="end"/>
            </w:r>
          </w:hyperlink>
        </w:p>
        <w:p w14:paraId="6FEFACFD" w14:textId="321C5906" w:rsidR="00DE6EE4" w:rsidRDefault="00DE6EE4">
          <w:pPr>
            <w:pStyle w:val="21"/>
            <w:tabs>
              <w:tab w:val="right" w:leader="dot" w:pos="4742"/>
            </w:tabs>
            <w:rPr>
              <w:rFonts w:eastAsiaTheme="minorEastAsia"/>
              <w:noProof/>
              <w:lang w:eastAsia="uk-UA"/>
            </w:rPr>
          </w:pPr>
          <w:hyperlink w:anchor="_Toc510259713" w:history="1">
            <w:r w:rsidRPr="00937BFA">
              <w:rPr>
                <w:rStyle w:val="ad"/>
                <w:noProof/>
              </w:rPr>
              <w:t>Dworkin, Cloud Giant Archmage</w:t>
            </w:r>
            <w:r>
              <w:rPr>
                <w:noProof/>
                <w:webHidden/>
              </w:rPr>
              <w:tab/>
            </w:r>
            <w:r>
              <w:rPr>
                <w:noProof/>
                <w:webHidden/>
              </w:rPr>
              <w:fldChar w:fldCharType="begin"/>
            </w:r>
            <w:r>
              <w:rPr>
                <w:noProof/>
                <w:webHidden/>
              </w:rPr>
              <w:instrText xml:space="preserve"> PAGEREF _Toc510259713 \h </w:instrText>
            </w:r>
            <w:r>
              <w:rPr>
                <w:noProof/>
                <w:webHidden/>
              </w:rPr>
            </w:r>
            <w:r>
              <w:rPr>
                <w:noProof/>
                <w:webHidden/>
              </w:rPr>
              <w:fldChar w:fldCharType="separate"/>
            </w:r>
            <w:r w:rsidR="00516EB1">
              <w:rPr>
                <w:noProof/>
                <w:webHidden/>
              </w:rPr>
              <w:t>39</w:t>
            </w:r>
            <w:r>
              <w:rPr>
                <w:noProof/>
                <w:webHidden/>
              </w:rPr>
              <w:fldChar w:fldCharType="end"/>
            </w:r>
          </w:hyperlink>
        </w:p>
        <w:p w14:paraId="58CC5840" w14:textId="24D9C5A1" w:rsidR="00DE6EE4" w:rsidRDefault="00DE6EE4">
          <w:pPr>
            <w:pStyle w:val="21"/>
            <w:tabs>
              <w:tab w:val="right" w:leader="dot" w:pos="4742"/>
            </w:tabs>
            <w:rPr>
              <w:rFonts w:eastAsiaTheme="minorEastAsia"/>
              <w:noProof/>
              <w:lang w:eastAsia="uk-UA"/>
            </w:rPr>
          </w:pPr>
          <w:hyperlink w:anchor="_Toc510259714" w:history="1">
            <w:r w:rsidRPr="00937BFA">
              <w:rPr>
                <w:rStyle w:val="ad"/>
                <w:noProof/>
              </w:rPr>
              <w:t>Merrow</w:t>
            </w:r>
            <w:r>
              <w:rPr>
                <w:noProof/>
                <w:webHidden/>
              </w:rPr>
              <w:tab/>
            </w:r>
            <w:r>
              <w:rPr>
                <w:noProof/>
                <w:webHidden/>
              </w:rPr>
              <w:fldChar w:fldCharType="begin"/>
            </w:r>
            <w:r>
              <w:rPr>
                <w:noProof/>
                <w:webHidden/>
              </w:rPr>
              <w:instrText xml:space="preserve"> PAGEREF _Toc510259714 \h </w:instrText>
            </w:r>
            <w:r>
              <w:rPr>
                <w:noProof/>
                <w:webHidden/>
              </w:rPr>
            </w:r>
            <w:r>
              <w:rPr>
                <w:noProof/>
                <w:webHidden/>
              </w:rPr>
              <w:fldChar w:fldCharType="separate"/>
            </w:r>
            <w:r w:rsidR="00516EB1">
              <w:rPr>
                <w:noProof/>
                <w:webHidden/>
              </w:rPr>
              <w:t>39</w:t>
            </w:r>
            <w:r>
              <w:rPr>
                <w:noProof/>
                <w:webHidden/>
              </w:rPr>
              <w:fldChar w:fldCharType="end"/>
            </w:r>
          </w:hyperlink>
        </w:p>
        <w:p w14:paraId="32627049" w14:textId="246A2EB1" w:rsidR="00DE6EE4" w:rsidRDefault="00DE6EE4">
          <w:pPr>
            <w:pStyle w:val="11"/>
            <w:tabs>
              <w:tab w:val="right" w:leader="dot" w:pos="4742"/>
            </w:tabs>
            <w:rPr>
              <w:rFonts w:eastAsiaTheme="minorEastAsia"/>
              <w:noProof/>
              <w:lang w:eastAsia="uk-UA"/>
            </w:rPr>
          </w:pPr>
          <w:hyperlink w:anchor="_Toc510259715" w:history="1">
            <w:r w:rsidRPr="00937BFA">
              <w:rPr>
                <w:rStyle w:val="ad"/>
                <w:noProof/>
              </w:rPr>
              <w:t>Season 6</w:t>
            </w:r>
            <w:r>
              <w:rPr>
                <w:noProof/>
                <w:webHidden/>
              </w:rPr>
              <w:tab/>
            </w:r>
            <w:r>
              <w:rPr>
                <w:noProof/>
                <w:webHidden/>
              </w:rPr>
              <w:fldChar w:fldCharType="begin"/>
            </w:r>
            <w:r>
              <w:rPr>
                <w:noProof/>
                <w:webHidden/>
              </w:rPr>
              <w:instrText xml:space="preserve"> PAGEREF _Toc510259715 \h </w:instrText>
            </w:r>
            <w:r>
              <w:rPr>
                <w:noProof/>
                <w:webHidden/>
              </w:rPr>
            </w:r>
            <w:r>
              <w:rPr>
                <w:noProof/>
                <w:webHidden/>
              </w:rPr>
              <w:fldChar w:fldCharType="separate"/>
            </w:r>
            <w:r w:rsidR="00516EB1">
              <w:rPr>
                <w:noProof/>
                <w:webHidden/>
              </w:rPr>
              <w:t>41</w:t>
            </w:r>
            <w:r>
              <w:rPr>
                <w:noProof/>
                <w:webHidden/>
              </w:rPr>
              <w:fldChar w:fldCharType="end"/>
            </w:r>
          </w:hyperlink>
        </w:p>
        <w:p w14:paraId="057A5C9E" w14:textId="1976687C" w:rsidR="00DE6EE4" w:rsidRDefault="00DE6EE4">
          <w:pPr>
            <w:pStyle w:val="21"/>
            <w:tabs>
              <w:tab w:val="right" w:leader="dot" w:pos="4742"/>
            </w:tabs>
            <w:rPr>
              <w:rFonts w:eastAsiaTheme="minorEastAsia"/>
              <w:noProof/>
              <w:lang w:eastAsia="uk-UA"/>
            </w:rPr>
          </w:pPr>
          <w:hyperlink w:anchor="_Toc510259716" w:history="1">
            <w:r w:rsidRPr="00937BFA">
              <w:rPr>
                <w:rStyle w:val="ad"/>
                <w:noProof/>
              </w:rPr>
              <w:t>Sik'garuk (Kobold Scale Sorcerer)</w:t>
            </w:r>
            <w:r>
              <w:rPr>
                <w:noProof/>
                <w:webHidden/>
              </w:rPr>
              <w:tab/>
            </w:r>
            <w:r>
              <w:rPr>
                <w:noProof/>
                <w:webHidden/>
              </w:rPr>
              <w:fldChar w:fldCharType="begin"/>
            </w:r>
            <w:r>
              <w:rPr>
                <w:noProof/>
                <w:webHidden/>
              </w:rPr>
              <w:instrText xml:space="preserve"> PAGEREF _Toc510259716 \h </w:instrText>
            </w:r>
            <w:r>
              <w:rPr>
                <w:noProof/>
                <w:webHidden/>
              </w:rPr>
            </w:r>
            <w:r>
              <w:rPr>
                <w:noProof/>
                <w:webHidden/>
              </w:rPr>
              <w:fldChar w:fldCharType="separate"/>
            </w:r>
            <w:r w:rsidR="00516EB1">
              <w:rPr>
                <w:noProof/>
                <w:webHidden/>
              </w:rPr>
              <w:t>41</w:t>
            </w:r>
            <w:r>
              <w:rPr>
                <w:noProof/>
                <w:webHidden/>
              </w:rPr>
              <w:fldChar w:fldCharType="end"/>
            </w:r>
          </w:hyperlink>
        </w:p>
        <w:p w14:paraId="423FC070" w14:textId="1AAE7933" w:rsidR="00DE6EE4" w:rsidRDefault="00DE6EE4">
          <w:pPr>
            <w:pStyle w:val="21"/>
            <w:tabs>
              <w:tab w:val="right" w:leader="dot" w:pos="4742"/>
            </w:tabs>
            <w:rPr>
              <w:rFonts w:eastAsiaTheme="minorEastAsia"/>
              <w:noProof/>
              <w:lang w:eastAsia="uk-UA"/>
            </w:rPr>
          </w:pPr>
          <w:hyperlink w:anchor="_Toc510259717" w:history="1">
            <w:r w:rsidRPr="00937BFA">
              <w:rPr>
                <w:rStyle w:val="ad"/>
                <w:noProof/>
              </w:rPr>
              <w:t>swarm of centipedes</w:t>
            </w:r>
            <w:r>
              <w:rPr>
                <w:noProof/>
                <w:webHidden/>
              </w:rPr>
              <w:tab/>
            </w:r>
            <w:r>
              <w:rPr>
                <w:noProof/>
                <w:webHidden/>
              </w:rPr>
              <w:fldChar w:fldCharType="begin"/>
            </w:r>
            <w:r>
              <w:rPr>
                <w:noProof/>
                <w:webHidden/>
              </w:rPr>
              <w:instrText xml:space="preserve"> PAGEREF _Toc510259717 \h </w:instrText>
            </w:r>
            <w:r>
              <w:rPr>
                <w:noProof/>
                <w:webHidden/>
              </w:rPr>
            </w:r>
            <w:r>
              <w:rPr>
                <w:noProof/>
                <w:webHidden/>
              </w:rPr>
              <w:fldChar w:fldCharType="separate"/>
            </w:r>
            <w:r w:rsidR="00516EB1">
              <w:rPr>
                <w:noProof/>
                <w:webHidden/>
              </w:rPr>
              <w:t>41</w:t>
            </w:r>
            <w:r>
              <w:rPr>
                <w:noProof/>
                <w:webHidden/>
              </w:rPr>
              <w:fldChar w:fldCharType="end"/>
            </w:r>
          </w:hyperlink>
        </w:p>
        <w:p w14:paraId="22C65484" w14:textId="01D859C3" w:rsidR="00DE6EE4" w:rsidRDefault="00DE6EE4">
          <w:pPr>
            <w:pStyle w:val="21"/>
            <w:tabs>
              <w:tab w:val="right" w:leader="dot" w:pos="4742"/>
            </w:tabs>
            <w:rPr>
              <w:rFonts w:eastAsiaTheme="minorEastAsia"/>
              <w:noProof/>
              <w:lang w:eastAsia="uk-UA"/>
            </w:rPr>
          </w:pPr>
          <w:hyperlink w:anchor="_Toc510259718" w:history="1">
            <w:r w:rsidRPr="00937BFA">
              <w:rPr>
                <w:rStyle w:val="ad"/>
                <w:noProof/>
              </w:rPr>
              <w:t>Clockwork Wyvern</w:t>
            </w:r>
            <w:r>
              <w:rPr>
                <w:noProof/>
                <w:webHidden/>
              </w:rPr>
              <w:tab/>
            </w:r>
            <w:r>
              <w:rPr>
                <w:noProof/>
                <w:webHidden/>
              </w:rPr>
              <w:fldChar w:fldCharType="begin"/>
            </w:r>
            <w:r>
              <w:rPr>
                <w:noProof/>
                <w:webHidden/>
              </w:rPr>
              <w:instrText xml:space="preserve"> PAGEREF _Toc510259718 \h </w:instrText>
            </w:r>
            <w:r>
              <w:rPr>
                <w:noProof/>
                <w:webHidden/>
              </w:rPr>
            </w:r>
            <w:r>
              <w:rPr>
                <w:noProof/>
                <w:webHidden/>
              </w:rPr>
              <w:fldChar w:fldCharType="separate"/>
            </w:r>
            <w:r w:rsidR="00516EB1">
              <w:rPr>
                <w:noProof/>
                <w:webHidden/>
              </w:rPr>
              <w:t>41</w:t>
            </w:r>
            <w:r>
              <w:rPr>
                <w:noProof/>
                <w:webHidden/>
              </w:rPr>
              <w:fldChar w:fldCharType="end"/>
            </w:r>
          </w:hyperlink>
        </w:p>
        <w:p w14:paraId="2DA51EE6" w14:textId="43EEE91F" w:rsidR="00DE6EE4" w:rsidRDefault="00DE6EE4">
          <w:pPr>
            <w:pStyle w:val="21"/>
            <w:tabs>
              <w:tab w:val="right" w:leader="dot" w:pos="4742"/>
            </w:tabs>
            <w:rPr>
              <w:rFonts w:eastAsiaTheme="minorEastAsia"/>
              <w:noProof/>
              <w:lang w:eastAsia="uk-UA"/>
            </w:rPr>
          </w:pPr>
          <w:hyperlink w:anchor="_Toc510259719" w:history="1">
            <w:r w:rsidRPr="00937BFA">
              <w:rPr>
                <w:rStyle w:val="ad"/>
                <w:noProof/>
              </w:rPr>
              <w:t>Death Giant (Storm)</w:t>
            </w:r>
            <w:r>
              <w:rPr>
                <w:noProof/>
                <w:webHidden/>
              </w:rPr>
              <w:tab/>
            </w:r>
            <w:r>
              <w:rPr>
                <w:noProof/>
                <w:webHidden/>
              </w:rPr>
              <w:fldChar w:fldCharType="begin"/>
            </w:r>
            <w:r>
              <w:rPr>
                <w:noProof/>
                <w:webHidden/>
              </w:rPr>
              <w:instrText xml:space="preserve"> PAGEREF _Toc510259719 \h </w:instrText>
            </w:r>
            <w:r>
              <w:rPr>
                <w:noProof/>
                <w:webHidden/>
              </w:rPr>
            </w:r>
            <w:r>
              <w:rPr>
                <w:noProof/>
                <w:webHidden/>
              </w:rPr>
              <w:fldChar w:fldCharType="separate"/>
            </w:r>
            <w:r w:rsidR="00516EB1">
              <w:rPr>
                <w:noProof/>
                <w:webHidden/>
              </w:rPr>
              <w:t>42</w:t>
            </w:r>
            <w:r>
              <w:rPr>
                <w:noProof/>
                <w:webHidden/>
              </w:rPr>
              <w:fldChar w:fldCharType="end"/>
            </w:r>
          </w:hyperlink>
        </w:p>
        <w:p w14:paraId="329F3A51" w14:textId="17337E64" w:rsidR="00DE6EE4" w:rsidRDefault="00DE6EE4">
          <w:pPr>
            <w:pStyle w:val="21"/>
            <w:tabs>
              <w:tab w:val="right" w:leader="dot" w:pos="4742"/>
            </w:tabs>
            <w:rPr>
              <w:rFonts w:eastAsiaTheme="minorEastAsia"/>
              <w:noProof/>
              <w:lang w:eastAsia="uk-UA"/>
            </w:rPr>
          </w:pPr>
          <w:hyperlink w:anchor="_Toc510259720" w:history="1">
            <w:r w:rsidRPr="00937BFA">
              <w:rPr>
                <w:rStyle w:val="ad"/>
                <w:noProof/>
              </w:rPr>
              <w:t>Storm Giant Zombie</w:t>
            </w:r>
            <w:r>
              <w:rPr>
                <w:noProof/>
                <w:webHidden/>
              </w:rPr>
              <w:tab/>
            </w:r>
            <w:r>
              <w:rPr>
                <w:noProof/>
                <w:webHidden/>
              </w:rPr>
              <w:fldChar w:fldCharType="begin"/>
            </w:r>
            <w:r>
              <w:rPr>
                <w:noProof/>
                <w:webHidden/>
              </w:rPr>
              <w:instrText xml:space="preserve"> PAGEREF _Toc510259720 \h </w:instrText>
            </w:r>
            <w:r>
              <w:rPr>
                <w:noProof/>
                <w:webHidden/>
              </w:rPr>
            </w:r>
            <w:r>
              <w:rPr>
                <w:noProof/>
                <w:webHidden/>
              </w:rPr>
              <w:fldChar w:fldCharType="separate"/>
            </w:r>
            <w:r w:rsidR="00516EB1">
              <w:rPr>
                <w:noProof/>
                <w:webHidden/>
              </w:rPr>
              <w:t>42</w:t>
            </w:r>
            <w:r>
              <w:rPr>
                <w:noProof/>
                <w:webHidden/>
              </w:rPr>
              <w:fldChar w:fldCharType="end"/>
            </w:r>
          </w:hyperlink>
        </w:p>
        <w:p w14:paraId="218D0A52" w14:textId="4D9F91E5" w:rsidR="00DE6EE4" w:rsidRDefault="00DE6EE4">
          <w:pPr>
            <w:pStyle w:val="11"/>
            <w:tabs>
              <w:tab w:val="right" w:leader="dot" w:pos="4742"/>
            </w:tabs>
            <w:rPr>
              <w:rFonts w:eastAsiaTheme="minorEastAsia"/>
              <w:noProof/>
              <w:lang w:eastAsia="uk-UA"/>
            </w:rPr>
          </w:pPr>
          <w:hyperlink w:anchor="_Toc510259721" w:history="1">
            <w:r w:rsidRPr="00937BFA">
              <w:rPr>
                <w:rStyle w:val="ad"/>
                <w:noProof/>
              </w:rPr>
              <w:t>Season 7</w:t>
            </w:r>
            <w:r>
              <w:rPr>
                <w:noProof/>
                <w:webHidden/>
              </w:rPr>
              <w:tab/>
            </w:r>
            <w:r>
              <w:rPr>
                <w:noProof/>
                <w:webHidden/>
              </w:rPr>
              <w:fldChar w:fldCharType="begin"/>
            </w:r>
            <w:r>
              <w:rPr>
                <w:noProof/>
                <w:webHidden/>
              </w:rPr>
              <w:instrText xml:space="preserve"> PAGEREF _Toc510259721 \h </w:instrText>
            </w:r>
            <w:r>
              <w:rPr>
                <w:noProof/>
                <w:webHidden/>
              </w:rPr>
            </w:r>
            <w:r>
              <w:rPr>
                <w:noProof/>
                <w:webHidden/>
              </w:rPr>
              <w:fldChar w:fldCharType="separate"/>
            </w:r>
            <w:r w:rsidR="00516EB1">
              <w:rPr>
                <w:noProof/>
                <w:webHidden/>
              </w:rPr>
              <w:t>43</w:t>
            </w:r>
            <w:r>
              <w:rPr>
                <w:noProof/>
                <w:webHidden/>
              </w:rPr>
              <w:fldChar w:fldCharType="end"/>
            </w:r>
          </w:hyperlink>
        </w:p>
        <w:p w14:paraId="3AD1BDE9" w14:textId="6CB18803" w:rsidR="00DE6EE4" w:rsidRDefault="00DE6EE4">
          <w:pPr>
            <w:pStyle w:val="21"/>
            <w:tabs>
              <w:tab w:val="right" w:leader="dot" w:pos="4742"/>
            </w:tabs>
            <w:rPr>
              <w:rFonts w:eastAsiaTheme="minorEastAsia"/>
              <w:noProof/>
              <w:lang w:eastAsia="uk-UA"/>
            </w:rPr>
          </w:pPr>
          <w:hyperlink w:anchor="_Toc510259722" w:history="1">
            <w:r w:rsidRPr="00937BFA">
              <w:rPr>
                <w:rStyle w:val="ad"/>
                <w:noProof/>
              </w:rPr>
              <w:t>Yuan-ti Broodling</w:t>
            </w:r>
            <w:r>
              <w:rPr>
                <w:noProof/>
                <w:webHidden/>
              </w:rPr>
              <w:tab/>
            </w:r>
            <w:r>
              <w:rPr>
                <w:noProof/>
                <w:webHidden/>
              </w:rPr>
              <w:fldChar w:fldCharType="begin"/>
            </w:r>
            <w:r>
              <w:rPr>
                <w:noProof/>
                <w:webHidden/>
              </w:rPr>
              <w:instrText xml:space="preserve"> PAGEREF _Toc510259722 \h </w:instrText>
            </w:r>
            <w:r>
              <w:rPr>
                <w:noProof/>
                <w:webHidden/>
              </w:rPr>
            </w:r>
            <w:r>
              <w:rPr>
                <w:noProof/>
                <w:webHidden/>
              </w:rPr>
              <w:fldChar w:fldCharType="separate"/>
            </w:r>
            <w:r w:rsidR="00516EB1">
              <w:rPr>
                <w:noProof/>
                <w:webHidden/>
              </w:rPr>
              <w:t>43</w:t>
            </w:r>
            <w:r>
              <w:rPr>
                <w:noProof/>
                <w:webHidden/>
              </w:rPr>
              <w:fldChar w:fldCharType="end"/>
            </w:r>
          </w:hyperlink>
        </w:p>
        <w:p w14:paraId="1B6F707C" w14:textId="4E5463F1" w:rsidR="00DE6EE4" w:rsidRDefault="00DE6EE4">
          <w:pPr>
            <w:pStyle w:val="21"/>
            <w:tabs>
              <w:tab w:val="right" w:leader="dot" w:pos="4742"/>
            </w:tabs>
            <w:rPr>
              <w:rFonts w:eastAsiaTheme="minorEastAsia"/>
              <w:noProof/>
              <w:lang w:eastAsia="uk-UA"/>
            </w:rPr>
          </w:pPr>
          <w:hyperlink w:anchor="_Toc510259723" w:history="1">
            <w:r w:rsidRPr="00937BFA">
              <w:rPr>
                <w:rStyle w:val="ad"/>
                <w:noProof/>
              </w:rPr>
              <w:t>Venom Queen Shasskatar</w:t>
            </w:r>
            <w:r>
              <w:rPr>
                <w:noProof/>
                <w:webHidden/>
              </w:rPr>
              <w:tab/>
            </w:r>
            <w:r>
              <w:rPr>
                <w:noProof/>
                <w:webHidden/>
              </w:rPr>
              <w:fldChar w:fldCharType="begin"/>
            </w:r>
            <w:r>
              <w:rPr>
                <w:noProof/>
                <w:webHidden/>
              </w:rPr>
              <w:instrText xml:space="preserve"> PAGEREF _Toc510259723 \h </w:instrText>
            </w:r>
            <w:r>
              <w:rPr>
                <w:noProof/>
                <w:webHidden/>
              </w:rPr>
            </w:r>
            <w:r>
              <w:rPr>
                <w:noProof/>
                <w:webHidden/>
              </w:rPr>
              <w:fldChar w:fldCharType="separate"/>
            </w:r>
            <w:r w:rsidR="00516EB1">
              <w:rPr>
                <w:noProof/>
                <w:webHidden/>
              </w:rPr>
              <w:t>43</w:t>
            </w:r>
            <w:r>
              <w:rPr>
                <w:noProof/>
                <w:webHidden/>
              </w:rPr>
              <w:fldChar w:fldCharType="end"/>
            </w:r>
          </w:hyperlink>
        </w:p>
        <w:p w14:paraId="1D3AFA8C" w14:textId="6B8EFC7F" w:rsidR="00DE6EE4" w:rsidRDefault="00DE6EE4">
          <w:pPr>
            <w:pStyle w:val="21"/>
            <w:tabs>
              <w:tab w:val="right" w:leader="dot" w:pos="4742"/>
            </w:tabs>
            <w:rPr>
              <w:rFonts w:eastAsiaTheme="minorEastAsia"/>
              <w:noProof/>
              <w:lang w:eastAsia="uk-UA"/>
            </w:rPr>
          </w:pPr>
          <w:hyperlink w:anchor="_Toc510259724" w:history="1">
            <w:r w:rsidRPr="00937BFA">
              <w:rPr>
                <w:rStyle w:val="ad"/>
                <w:noProof/>
              </w:rPr>
              <w:t>Jaru Tasca</w:t>
            </w:r>
            <w:r>
              <w:rPr>
                <w:noProof/>
                <w:webHidden/>
              </w:rPr>
              <w:tab/>
            </w:r>
            <w:r>
              <w:rPr>
                <w:noProof/>
                <w:webHidden/>
              </w:rPr>
              <w:fldChar w:fldCharType="begin"/>
            </w:r>
            <w:r>
              <w:rPr>
                <w:noProof/>
                <w:webHidden/>
              </w:rPr>
              <w:instrText xml:space="preserve"> PAGEREF _Toc510259724 \h </w:instrText>
            </w:r>
            <w:r>
              <w:rPr>
                <w:noProof/>
                <w:webHidden/>
              </w:rPr>
            </w:r>
            <w:r>
              <w:rPr>
                <w:noProof/>
                <w:webHidden/>
              </w:rPr>
              <w:fldChar w:fldCharType="separate"/>
            </w:r>
            <w:r w:rsidR="00516EB1">
              <w:rPr>
                <w:noProof/>
                <w:webHidden/>
              </w:rPr>
              <w:t>43</w:t>
            </w:r>
            <w:r>
              <w:rPr>
                <w:noProof/>
                <w:webHidden/>
              </w:rPr>
              <w:fldChar w:fldCharType="end"/>
            </w:r>
          </w:hyperlink>
        </w:p>
        <w:p w14:paraId="7AAA9ADB" w14:textId="3CD82F64" w:rsidR="00DE6EE4" w:rsidRDefault="00DE6EE4">
          <w:pPr>
            <w:pStyle w:val="21"/>
            <w:tabs>
              <w:tab w:val="right" w:leader="dot" w:pos="4742"/>
            </w:tabs>
            <w:rPr>
              <w:rFonts w:eastAsiaTheme="minorEastAsia"/>
              <w:noProof/>
              <w:lang w:eastAsia="uk-UA"/>
            </w:rPr>
          </w:pPr>
          <w:hyperlink w:anchor="_Toc510259725" w:history="1">
            <w:r w:rsidRPr="00937BFA">
              <w:rPr>
                <w:rStyle w:val="ad"/>
                <w:noProof/>
              </w:rPr>
              <w:t>Big One, The</w:t>
            </w:r>
            <w:r>
              <w:rPr>
                <w:noProof/>
                <w:webHidden/>
              </w:rPr>
              <w:tab/>
            </w:r>
            <w:r>
              <w:rPr>
                <w:noProof/>
                <w:webHidden/>
              </w:rPr>
              <w:fldChar w:fldCharType="begin"/>
            </w:r>
            <w:r>
              <w:rPr>
                <w:noProof/>
                <w:webHidden/>
              </w:rPr>
              <w:instrText xml:space="preserve"> PAGEREF _Toc510259725 \h </w:instrText>
            </w:r>
            <w:r>
              <w:rPr>
                <w:noProof/>
                <w:webHidden/>
              </w:rPr>
            </w:r>
            <w:r>
              <w:rPr>
                <w:noProof/>
                <w:webHidden/>
              </w:rPr>
              <w:fldChar w:fldCharType="separate"/>
            </w:r>
            <w:r w:rsidR="00516EB1">
              <w:rPr>
                <w:noProof/>
                <w:webHidden/>
              </w:rPr>
              <w:t>43</w:t>
            </w:r>
            <w:r>
              <w:rPr>
                <w:noProof/>
                <w:webHidden/>
              </w:rPr>
              <w:fldChar w:fldCharType="end"/>
            </w:r>
          </w:hyperlink>
        </w:p>
        <w:p w14:paraId="7E03C721" w14:textId="0475AA0D" w:rsidR="00DE6EE4" w:rsidRDefault="00DE6EE4">
          <w:pPr>
            <w:pStyle w:val="21"/>
            <w:tabs>
              <w:tab w:val="right" w:leader="dot" w:pos="4742"/>
            </w:tabs>
            <w:rPr>
              <w:rFonts w:eastAsiaTheme="minorEastAsia"/>
              <w:noProof/>
              <w:lang w:eastAsia="uk-UA"/>
            </w:rPr>
          </w:pPr>
          <w:hyperlink w:anchor="_Toc510259726" w:history="1">
            <w:r w:rsidRPr="00937BFA">
              <w:rPr>
                <w:rStyle w:val="ad"/>
                <w:noProof/>
              </w:rPr>
              <w:t>Swarm of Flying Monkey Mummies</w:t>
            </w:r>
            <w:r>
              <w:rPr>
                <w:noProof/>
                <w:webHidden/>
              </w:rPr>
              <w:tab/>
            </w:r>
            <w:r>
              <w:rPr>
                <w:noProof/>
                <w:webHidden/>
              </w:rPr>
              <w:fldChar w:fldCharType="begin"/>
            </w:r>
            <w:r>
              <w:rPr>
                <w:noProof/>
                <w:webHidden/>
              </w:rPr>
              <w:instrText xml:space="preserve"> PAGEREF _Toc510259726 \h </w:instrText>
            </w:r>
            <w:r>
              <w:rPr>
                <w:noProof/>
                <w:webHidden/>
              </w:rPr>
            </w:r>
            <w:r>
              <w:rPr>
                <w:noProof/>
                <w:webHidden/>
              </w:rPr>
              <w:fldChar w:fldCharType="separate"/>
            </w:r>
            <w:r w:rsidR="00516EB1">
              <w:rPr>
                <w:noProof/>
                <w:webHidden/>
              </w:rPr>
              <w:t>43</w:t>
            </w:r>
            <w:r>
              <w:rPr>
                <w:noProof/>
                <w:webHidden/>
              </w:rPr>
              <w:fldChar w:fldCharType="end"/>
            </w:r>
          </w:hyperlink>
        </w:p>
        <w:p w14:paraId="71FB3BB0" w14:textId="51149C84" w:rsidR="00DE6EE4" w:rsidRDefault="00DE6EE4">
          <w:pPr>
            <w:pStyle w:val="21"/>
            <w:tabs>
              <w:tab w:val="right" w:leader="dot" w:pos="4742"/>
            </w:tabs>
            <w:rPr>
              <w:rFonts w:eastAsiaTheme="minorEastAsia"/>
              <w:noProof/>
              <w:lang w:eastAsia="uk-UA"/>
            </w:rPr>
          </w:pPr>
          <w:hyperlink w:anchor="_Toc510259727" w:history="1">
            <w:r w:rsidRPr="00937BFA">
              <w:rPr>
                <w:rStyle w:val="ad"/>
                <w:noProof/>
              </w:rPr>
              <w:t>Awakened Giant Ape</w:t>
            </w:r>
            <w:r>
              <w:rPr>
                <w:noProof/>
                <w:webHidden/>
              </w:rPr>
              <w:tab/>
            </w:r>
            <w:r>
              <w:rPr>
                <w:noProof/>
                <w:webHidden/>
              </w:rPr>
              <w:fldChar w:fldCharType="begin"/>
            </w:r>
            <w:r>
              <w:rPr>
                <w:noProof/>
                <w:webHidden/>
              </w:rPr>
              <w:instrText xml:space="preserve"> PAGEREF _Toc510259727 \h </w:instrText>
            </w:r>
            <w:r>
              <w:rPr>
                <w:noProof/>
                <w:webHidden/>
              </w:rPr>
            </w:r>
            <w:r>
              <w:rPr>
                <w:noProof/>
                <w:webHidden/>
              </w:rPr>
              <w:fldChar w:fldCharType="separate"/>
            </w:r>
            <w:r w:rsidR="00516EB1">
              <w:rPr>
                <w:noProof/>
                <w:webHidden/>
              </w:rPr>
              <w:t>43</w:t>
            </w:r>
            <w:r>
              <w:rPr>
                <w:noProof/>
                <w:webHidden/>
              </w:rPr>
              <w:fldChar w:fldCharType="end"/>
            </w:r>
          </w:hyperlink>
        </w:p>
        <w:p w14:paraId="4E2DD522" w14:textId="15AD2F3C" w:rsidR="00DE6EE4" w:rsidRDefault="00DE6EE4">
          <w:pPr>
            <w:pStyle w:val="21"/>
            <w:tabs>
              <w:tab w:val="right" w:leader="dot" w:pos="4742"/>
            </w:tabs>
            <w:rPr>
              <w:rFonts w:eastAsiaTheme="minorEastAsia"/>
              <w:noProof/>
              <w:lang w:eastAsia="uk-UA"/>
            </w:rPr>
          </w:pPr>
          <w:hyperlink w:anchor="_Toc510259728" w:history="1">
            <w:r w:rsidRPr="00937BFA">
              <w:rPr>
                <w:rStyle w:val="ad"/>
                <w:noProof/>
              </w:rPr>
              <w:t>Awakened Girallon</w:t>
            </w:r>
            <w:r>
              <w:rPr>
                <w:noProof/>
                <w:webHidden/>
              </w:rPr>
              <w:tab/>
            </w:r>
            <w:r>
              <w:rPr>
                <w:noProof/>
                <w:webHidden/>
              </w:rPr>
              <w:fldChar w:fldCharType="begin"/>
            </w:r>
            <w:r>
              <w:rPr>
                <w:noProof/>
                <w:webHidden/>
              </w:rPr>
              <w:instrText xml:space="preserve"> PAGEREF _Toc510259728 \h </w:instrText>
            </w:r>
            <w:r>
              <w:rPr>
                <w:noProof/>
                <w:webHidden/>
              </w:rPr>
            </w:r>
            <w:r>
              <w:rPr>
                <w:noProof/>
                <w:webHidden/>
              </w:rPr>
              <w:fldChar w:fldCharType="separate"/>
            </w:r>
            <w:r w:rsidR="00516EB1">
              <w:rPr>
                <w:noProof/>
                <w:webHidden/>
              </w:rPr>
              <w:t>43</w:t>
            </w:r>
            <w:r>
              <w:rPr>
                <w:noProof/>
                <w:webHidden/>
              </w:rPr>
              <w:fldChar w:fldCharType="end"/>
            </w:r>
          </w:hyperlink>
        </w:p>
        <w:p w14:paraId="4F565F7A" w14:textId="1E724601" w:rsidR="00DE6EE4" w:rsidRDefault="00DE6EE4">
          <w:pPr>
            <w:pStyle w:val="21"/>
            <w:tabs>
              <w:tab w:val="right" w:leader="dot" w:pos="4742"/>
            </w:tabs>
            <w:rPr>
              <w:rFonts w:eastAsiaTheme="minorEastAsia"/>
              <w:noProof/>
              <w:lang w:eastAsia="uk-UA"/>
            </w:rPr>
          </w:pPr>
          <w:hyperlink w:anchor="_Toc510259729" w:history="1">
            <w:r w:rsidRPr="00937BFA">
              <w:rPr>
                <w:rStyle w:val="ad"/>
                <w:noProof/>
              </w:rPr>
              <w:t>Ullal, Aarakocra Shaman</w:t>
            </w:r>
            <w:r>
              <w:rPr>
                <w:noProof/>
                <w:webHidden/>
              </w:rPr>
              <w:tab/>
            </w:r>
            <w:r>
              <w:rPr>
                <w:noProof/>
                <w:webHidden/>
              </w:rPr>
              <w:fldChar w:fldCharType="begin"/>
            </w:r>
            <w:r>
              <w:rPr>
                <w:noProof/>
                <w:webHidden/>
              </w:rPr>
              <w:instrText xml:space="preserve"> PAGEREF _Toc510259729 \h </w:instrText>
            </w:r>
            <w:r>
              <w:rPr>
                <w:noProof/>
                <w:webHidden/>
              </w:rPr>
            </w:r>
            <w:r>
              <w:rPr>
                <w:noProof/>
                <w:webHidden/>
              </w:rPr>
              <w:fldChar w:fldCharType="separate"/>
            </w:r>
            <w:r w:rsidR="00516EB1">
              <w:rPr>
                <w:noProof/>
                <w:webHidden/>
              </w:rPr>
              <w:t>43</w:t>
            </w:r>
            <w:r>
              <w:rPr>
                <w:noProof/>
                <w:webHidden/>
              </w:rPr>
              <w:fldChar w:fldCharType="end"/>
            </w:r>
          </w:hyperlink>
        </w:p>
        <w:p w14:paraId="3F99BB43" w14:textId="5B293E97" w:rsidR="00DE6EE4" w:rsidRDefault="00DE6EE4">
          <w:pPr>
            <w:pStyle w:val="21"/>
            <w:tabs>
              <w:tab w:val="right" w:leader="dot" w:pos="4742"/>
            </w:tabs>
            <w:rPr>
              <w:rFonts w:eastAsiaTheme="minorEastAsia"/>
              <w:noProof/>
              <w:lang w:eastAsia="uk-UA"/>
            </w:rPr>
          </w:pPr>
          <w:hyperlink w:anchor="_Toc510259730" w:history="1">
            <w:r w:rsidRPr="00937BFA">
              <w:rPr>
                <w:rStyle w:val="ad"/>
                <w:noProof/>
              </w:rPr>
              <w:t>Zuccass, Empowered Mummy</w:t>
            </w:r>
            <w:r>
              <w:rPr>
                <w:noProof/>
                <w:webHidden/>
              </w:rPr>
              <w:tab/>
            </w:r>
            <w:r>
              <w:rPr>
                <w:noProof/>
                <w:webHidden/>
              </w:rPr>
              <w:fldChar w:fldCharType="begin"/>
            </w:r>
            <w:r>
              <w:rPr>
                <w:noProof/>
                <w:webHidden/>
              </w:rPr>
              <w:instrText xml:space="preserve"> PAGEREF _Toc510259730 \h </w:instrText>
            </w:r>
            <w:r>
              <w:rPr>
                <w:noProof/>
                <w:webHidden/>
              </w:rPr>
            </w:r>
            <w:r>
              <w:rPr>
                <w:noProof/>
                <w:webHidden/>
              </w:rPr>
              <w:fldChar w:fldCharType="separate"/>
            </w:r>
            <w:r w:rsidR="00516EB1">
              <w:rPr>
                <w:noProof/>
                <w:webHidden/>
              </w:rPr>
              <w:t>43</w:t>
            </w:r>
            <w:r>
              <w:rPr>
                <w:noProof/>
                <w:webHidden/>
              </w:rPr>
              <w:fldChar w:fldCharType="end"/>
            </w:r>
          </w:hyperlink>
        </w:p>
        <w:p w14:paraId="07B1E16B" w14:textId="032EDFC3" w:rsidR="00DE6EE4" w:rsidRDefault="00DE6EE4">
          <w:pPr>
            <w:pStyle w:val="21"/>
            <w:tabs>
              <w:tab w:val="right" w:leader="dot" w:pos="4742"/>
            </w:tabs>
            <w:rPr>
              <w:rFonts w:eastAsiaTheme="minorEastAsia"/>
              <w:noProof/>
              <w:lang w:eastAsia="uk-UA"/>
            </w:rPr>
          </w:pPr>
          <w:hyperlink w:anchor="_Toc510259731" w:history="1">
            <w:r w:rsidRPr="00937BFA">
              <w:rPr>
                <w:rStyle w:val="ad"/>
                <w:noProof/>
              </w:rPr>
              <w:t>Yuan-ti Broodling</w:t>
            </w:r>
            <w:r>
              <w:rPr>
                <w:noProof/>
                <w:webHidden/>
              </w:rPr>
              <w:tab/>
            </w:r>
            <w:r>
              <w:rPr>
                <w:noProof/>
                <w:webHidden/>
              </w:rPr>
              <w:fldChar w:fldCharType="begin"/>
            </w:r>
            <w:r>
              <w:rPr>
                <w:noProof/>
                <w:webHidden/>
              </w:rPr>
              <w:instrText xml:space="preserve"> PAGEREF _Toc510259731 \h </w:instrText>
            </w:r>
            <w:r>
              <w:rPr>
                <w:noProof/>
                <w:webHidden/>
              </w:rPr>
            </w:r>
            <w:r>
              <w:rPr>
                <w:noProof/>
                <w:webHidden/>
              </w:rPr>
              <w:fldChar w:fldCharType="separate"/>
            </w:r>
            <w:r w:rsidR="00516EB1">
              <w:rPr>
                <w:noProof/>
                <w:webHidden/>
              </w:rPr>
              <w:t>43</w:t>
            </w:r>
            <w:r>
              <w:rPr>
                <w:noProof/>
                <w:webHidden/>
              </w:rPr>
              <w:fldChar w:fldCharType="end"/>
            </w:r>
          </w:hyperlink>
        </w:p>
        <w:p w14:paraId="4E2184CF" w14:textId="2EC5DCDA" w:rsidR="00DE6EE4" w:rsidRDefault="00DE6EE4">
          <w:pPr>
            <w:pStyle w:val="21"/>
            <w:tabs>
              <w:tab w:val="right" w:leader="dot" w:pos="4742"/>
            </w:tabs>
            <w:rPr>
              <w:rFonts w:eastAsiaTheme="minorEastAsia"/>
              <w:noProof/>
              <w:lang w:eastAsia="uk-UA"/>
            </w:rPr>
          </w:pPr>
          <w:hyperlink w:anchor="_Toc510259732" w:history="1">
            <w:r w:rsidRPr="00937BFA">
              <w:rPr>
                <w:rStyle w:val="ad"/>
                <w:noProof/>
              </w:rPr>
              <w:t>Venom Queen Shasskatar</w:t>
            </w:r>
            <w:r>
              <w:rPr>
                <w:noProof/>
                <w:webHidden/>
              </w:rPr>
              <w:tab/>
            </w:r>
            <w:r>
              <w:rPr>
                <w:noProof/>
                <w:webHidden/>
              </w:rPr>
              <w:fldChar w:fldCharType="begin"/>
            </w:r>
            <w:r>
              <w:rPr>
                <w:noProof/>
                <w:webHidden/>
              </w:rPr>
              <w:instrText xml:space="preserve"> PAGEREF _Toc510259732 \h </w:instrText>
            </w:r>
            <w:r>
              <w:rPr>
                <w:noProof/>
                <w:webHidden/>
              </w:rPr>
            </w:r>
            <w:r>
              <w:rPr>
                <w:noProof/>
                <w:webHidden/>
              </w:rPr>
              <w:fldChar w:fldCharType="separate"/>
            </w:r>
            <w:r w:rsidR="00516EB1">
              <w:rPr>
                <w:noProof/>
                <w:webHidden/>
              </w:rPr>
              <w:t>43</w:t>
            </w:r>
            <w:r>
              <w:rPr>
                <w:noProof/>
                <w:webHidden/>
              </w:rPr>
              <w:fldChar w:fldCharType="end"/>
            </w:r>
          </w:hyperlink>
        </w:p>
        <w:p w14:paraId="76F0E937" w14:textId="28BFEA1F" w:rsidR="00DE6EE4" w:rsidRDefault="00DE6EE4">
          <w:pPr>
            <w:pStyle w:val="21"/>
            <w:tabs>
              <w:tab w:val="right" w:leader="dot" w:pos="4742"/>
            </w:tabs>
            <w:rPr>
              <w:rFonts w:eastAsiaTheme="minorEastAsia"/>
              <w:noProof/>
              <w:lang w:eastAsia="uk-UA"/>
            </w:rPr>
          </w:pPr>
          <w:hyperlink w:anchor="_Toc510259733" w:history="1">
            <w:r w:rsidRPr="00937BFA">
              <w:rPr>
                <w:rStyle w:val="ad"/>
                <w:noProof/>
              </w:rPr>
              <w:t>Jaru Tasca</w:t>
            </w:r>
            <w:r>
              <w:rPr>
                <w:noProof/>
                <w:webHidden/>
              </w:rPr>
              <w:tab/>
            </w:r>
            <w:r>
              <w:rPr>
                <w:noProof/>
                <w:webHidden/>
              </w:rPr>
              <w:fldChar w:fldCharType="begin"/>
            </w:r>
            <w:r>
              <w:rPr>
                <w:noProof/>
                <w:webHidden/>
              </w:rPr>
              <w:instrText xml:space="preserve"> PAGEREF _Toc510259733 \h </w:instrText>
            </w:r>
            <w:r>
              <w:rPr>
                <w:noProof/>
                <w:webHidden/>
              </w:rPr>
            </w:r>
            <w:r>
              <w:rPr>
                <w:noProof/>
                <w:webHidden/>
              </w:rPr>
              <w:fldChar w:fldCharType="separate"/>
            </w:r>
            <w:r w:rsidR="00516EB1">
              <w:rPr>
                <w:noProof/>
                <w:webHidden/>
              </w:rPr>
              <w:t>44</w:t>
            </w:r>
            <w:r>
              <w:rPr>
                <w:noProof/>
                <w:webHidden/>
              </w:rPr>
              <w:fldChar w:fldCharType="end"/>
            </w:r>
          </w:hyperlink>
        </w:p>
        <w:p w14:paraId="132FD207" w14:textId="4BD3A9D8" w:rsidR="00DE6EE4" w:rsidRDefault="00DE6EE4">
          <w:pPr>
            <w:pStyle w:val="21"/>
            <w:tabs>
              <w:tab w:val="right" w:leader="dot" w:pos="4742"/>
            </w:tabs>
            <w:rPr>
              <w:rFonts w:eastAsiaTheme="minorEastAsia"/>
              <w:noProof/>
              <w:lang w:eastAsia="uk-UA"/>
            </w:rPr>
          </w:pPr>
          <w:hyperlink w:anchor="_Toc510259734" w:history="1">
            <w:r w:rsidRPr="00937BFA">
              <w:rPr>
                <w:rStyle w:val="ad"/>
                <w:noProof/>
              </w:rPr>
              <w:t>Big One, The</w:t>
            </w:r>
            <w:r>
              <w:rPr>
                <w:noProof/>
                <w:webHidden/>
              </w:rPr>
              <w:tab/>
            </w:r>
            <w:r>
              <w:rPr>
                <w:noProof/>
                <w:webHidden/>
              </w:rPr>
              <w:fldChar w:fldCharType="begin"/>
            </w:r>
            <w:r>
              <w:rPr>
                <w:noProof/>
                <w:webHidden/>
              </w:rPr>
              <w:instrText xml:space="preserve"> PAGEREF _Toc510259734 \h </w:instrText>
            </w:r>
            <w:r>
              <w:rPr>
                <w:noProof/>
                <w:webHidden/>
              </w:rPr>
            </w:r>
            <w:r>
              <w:rPr>
                <w:noProof/>
                <w:webHidden/>
              </w:rPr>
              <w:fldChar w:fldCharType="separate"/>
            </w:r>
            <w:r w:rsidR="00516EB1">
              <w:rPr>
                <w:noProof/>
                <w:webHidden/>
              </w:rPr>
              <w:t>44</w:t>
            </w:r>
            <w:r>
              <w:rPr>
                <w:noProof/>
                <w:webHidden/>
              </w:rPr>
              <w:fldChar w:fldCharType="end"/>
            </w:r>
          </w:hyperlink>
        </w:p>
        <w:p w14:paraId="2C991183" w14:textId="14FE6F0C" w:rsidR="00DE6EE4" w:rsidRDefault="00DE6EE4">
          <w:pPr>
            <w:pStyle w:val="21"/>
            <w:tabs>
              <w:tab w:val="right" w:leader="dot" w:pos="4742"/>
            </w:tabs>
            <w:rPr>
              <w:rFonts w:eastAsiaTheme="minorEastAsia"/>
              <w:noProof/>
              <w:lang w:eastAsia="uk-UA"/>
            </w:rPr>
          </w:pPr>
          <w:hyperlink w:anchor="_Toc510259735" w:history="1">
            <w:r w:rsidRPr="00937BFA">
              <w:rPr>
                <w:rStyle w:val="ad"/>
                <w:noProof/>
              </w:rPr>
              <w:t>Swarm of Flying Monkey Mummies</w:t>
            </w:r>
            <w:r>
              <w:rPr>
                <w:noProof/>
                <w:webHidden/>
              </w:rPr>
              <w:tab/>
            </w:r>
            <w:r>
              <w:rPr>
                <w:noProof/>
                <w:webHidden/>
              </w:rPr>
              <w:fldChar w:fldCharType="begin"/>
            </w:r>
            <w:r>
              <w:rPr>
                <w:noProof/>
                <w:webHidden/>
              </w:rPr>
              <w:instrText xml:space="preserve"> PAGEREF _Toc510259735 \h </w:instrText>
            </w:r>
            <w:r>
              <w:rPr>
                <w:noProof/>
                <w:webHidden/>
              </w:rPr>
            </w:r>
            <w:r>
              <w:rPr>
                <w:noProof/>
                <w:webHidden/>
              </w:rPr>
              <w:fldChar w:fldCharType="separate"/>
            </w:r>
            <w:r w:rsidR="00516EB1">
              <w:rPr>
                <w:noProof/>
                <w:webHidden/>
              </w:rPr>
              <w:t>45</w:t>
            </w:r>
            <w:r>
              <w:rPr>
                <w:noProof/>
                <w:webHidden/>
              </w:rPr>
              <w:fldChar w:fldCharType="end"/>
            </w:r>
          </w:hyperlink>
        </w:p>
        <w:p w14:paraId="0741A68F" w14:textId="3B53A9CB" w:rsidR="00DE6EE4" w:rsidRDefault="00DE6EE4">
          <w:pPr>
            <w:pStyle w:val="21"/>
            <w:tabs>
              <w:tab w:val="right" w:leader="dot" w:pos="4742"/>
            </w:tabs>
            <w:rPr>
              <w:rFonts w:eastAsiaTheme="minorEastAsia"/>
              <w:noProof/>
              <w:lang w:eastAsia="uk-UA"/>
            </w:rPr>
          </w:pPr>
          <w:hyperlink w:anchor="_Toc510259736" w:history="1">
            <w:r w:rsidRPr="00937BFA">
              <w:rPr>
                <w:rStyle w:val="ad"/>
                <w:noProof/>
              </w:rPr>
              <w:t>Awakened Giant Ape</w:t>
            </w:r>
            <w:r>
              <w:rPr>
                <w:noProof/>
                <w:webHidden/>
              </w:rPr>
              <w:tab/>
            </w:r>
            <w:r>
              <w:rPr>
                <w:noProof/>
                <w:webHidden/>
              </w:rPr>
              <w:fldChar w:fldCharType="begin"/>
            </w:r>
            <w:r>
              <w:rPr>
                <w:noProof/>
                <w:webHidden/>
              </w:rPr>
              <w:instrText xml:space="preserve"> PAGEREF _Toc510259736 \h </w:instrText>
            </w:r>
            <w:r>
              <w:rPr>
                <w:noProof/>
                <w:webHidden/>
              </w:rPr>
            </w:r>
            <w:r>
              <w:rPr>
                <w:noProof/>
                <w:webHidden/>
              </w:rPr>
              <w:fldChar w:fldCharType="separate"/>
            </w:r>
            <w:r w:rsidR="00516EB1">
              <w:rPr>
                <w:noProof/>
                <w:webHidden/>
              </w:rPr>
              <w:t>45</w:t>
            </w:r>
            <w:r>
              <w:rPr>
                <w:noProof/>
                <w:webHidden/>
              </w:rPr>
              <w:fldChar w:fldCharType="end"/>
            </w:r>
          </w:hyperlink>
        </w:p>
        <w:p w14:paraId="7C9F78DD" w14:textId="55770F33" w:rsidR="00DE6EE4" w:rsidRDefault="00DE6EE4">
          <w:pPr>
            <w:pStyle w:val="21"/>
            <w:tabs>
              <w:tab w:val="right" w:leader="dot" w:pos="4742"/>
            </w:tabs>
            <w:rPr>
              <w:rFonts w:eastAsiaTheme="minorEastAsia"/>
              <w:noProof/>
              <w:lang w:eastAsia="uk-UA"/>
            </w:rPr>
          </w:pPr>
          <w:hyperlink w:anchor="_Toc510259737" w:history="1">
            <w:r w:rsidRPr="00937BFA">
              <w:rPr>
                <w:rStyle w:val="ad"/>
                <w:noProof/>
              </w:rPr>
              <w:t>Awakened Girallon</w:t>
            </w:r>
            <w:r>
              <w:rPr>
                <w:noProof/>
                <w:webHidden/>
              </w:rPr>
              <w:tab/>
            </w:r>
            <w:r>
              <w:rPr>
                <w:noProof/>
                <w:webHidden/>
              </w:rPr>
              <w:fldChar w:fldCharType="begin"/>
            </w:r>
            <w:r>
              <w:rPr>
                <w:noProof/>
                <w:webHidden/>
              </w:rPr>
              <w:instrText xml:space="preserve"> PAGEREF _Toc510259737 \h </w:instrText>
            </w:r>
            <w:r>
              <w:rPr>
                <w:noProof/>
                <w:webHidden/>
              </w:rPr>
            </w:r>
            <w:r>
              <w:rPr>
                <w:noProof/>
                <w:webHidden/>
              </w:rPr>
              <w:fldChar w:fldCharType="separate"/>
            </w:r>
            <w:r w:rsidR="00516EB1">
              <w:rPr>
                <w:noProof/>
                <w:webHidden/>
              </w:rPr>
              <w:t>45</w:t>
            </w:r>
            <w:r>
              <w:rPr>
                <w:noProof/>
                <w:webHidden/>
              </w:rPr>
              <w:fldChar w:fldCharType="end"/>
            </w:r>
          </w:hyperlink>
        </w:p>
        <w:p w14:paraId="0CECA9FA" w14:textId="2CEE3EE9" w:rsidR="00DE6EE4" w:rsidRDefault="00DE6EE4">
          <w:pPr>
            <w:pStyle w:val="21"/>
            <w:tabs>
              <w:tab w:val="right" w:leader="dot" w:pos="4742"/>
            </w:tabs>
            <w:rPr>
              <w:rFonts w:eastAsiaTheme="minorEastAsia"/>
              <w:noProof/>
              <w:lang w:eastAsia="uk-UA"/>
            </w:rPr>
          </w:pPr>
          <w:hyperlink w:anchor="_Toc510259738" w:history="1">
            <w:r w:rsidRPr="00937BFA">
              <w:rPr>
                <w:rStyle w:val="ad"/>
                <w:noProof/>
              </w:rPr>
              <w:t>Ullal, Aarakocra Shaman</w:t>
            </w:r>
            <w:r>
              <w:rPr>
                <w:noProof/>
                <w:webHidden/>
              </w:rPr>
              <w:tab/>
            </w:r>
            <w:r>
              <w:rPr>
                <w:noProof/>
                <w:webHidden/>
              </w:rPr>
              <w:fldChar w:fldCharType="begin"/>
            </w:r>
            <w:r>
              <w:rPr>
                <w:noProof/>
                <w:webHidden/>
              </w:rPr>
              <w:instrText xml:space="preserve"> PAGEREF _Toc510259738 \h </w:instrText>
            </w:r>
            <w:r>
              <w:rPr>
                <w:noProof/>
                <w:webHidden/>
              </w:rPr>
            </w:r>
            <w:r>
              <w:rPr>
                <w:noProof/>
                <w:webHidden/>
              </w:rPr>
              <w:fldChar w:fldCharType="separate"/>
            </w:r>
            <w:r w:rsidR="00516EB1">
              <w:rPr>
                <w:noProof/>
                <w:webHidden/>
              </w:rPr>
              <w:t>45</w:t>
            </w:r>
            <w:r>
              <w:rPr>
                <w:noProof/>
                <w:webHidden/>
              </w:rPr>
              <w:fldChar w:fldCharType="end"/>
            </w:r>
          </w:hyperlink>
        </w:p>
        <w:p w14:paraId="6E41A0AD" w14:textId="7BC2F29E" w:rsidR="00DE6EE4" w:rsidRDefault="00DE6EE4">
          <w:pPr>
            <w:pStyle w:val="21"/>
            <w:tabs>
              <w:tab w:val="right" w:leader="dot" w:pos="4742"/>
            </w:tabs>
            <w:rPr>
              <w:rFonts w:eastAsiaTheme="minorEastAsia"/>
              <w:noProof/>
              <w:lang w:eastAsia="uk-UA"/>
            </w:rPr>
          </w:pPr>
          <w:hyperlink w:anchor="_Toc510259739" w:history="1">
            <w:r w:rsidRPr="00937BFA">
              <w:rPr>
                <w:rStyle w:val="ad"/>
                <w:noProof/>
              </w:rPr>
              <w:t>Zuccass, Empowered Mummy</w:t>
            </w:r>
            <w:r>
              <w:rPr>
                <w:noProof/>
                <w:webHidden/>
              </w:rPr>
              <w:tab/>
            </w:r>
            <w:r>
              <w:rPr>
                <w:noProof/>
                <w:webHidden/>
              </w:rPr>
              <w:fldChar w:fldCharType="begin"/>
            </w:r>
            <w:r>
              <w:rPr>
                <w:noProof/>
                <w:webHidden/>
              </w:rPr>
              <w:instrText xml:space="preserve"> PAGEREF _Toc510259739 \h </w:instrText>
            </w:r>
            <w:r>
              <w:rPr>
                <w:noProof/>
                <w:webHidden/>
              </w:rPr>
            </w:r>
            <w:r>
              <w:rPr>
                <w:noProof/>
                <w:webHidden/>
              </w:rPr>
              <w:fldChar w:fldCharType="separate"/>
            </w:r>
            <w:r w:rsidR="00516EB1">
              <w:rPr>
                <w:noProof/>
                <w:webHidden/>
              </w:rPr>
              <w:t>45</w:t>
            </w:r>
            <w:r>
              <w:rPr>
                <w:noProof/>
                <w:webHidden/>
              </w:rPr>
              <w:fldChar w:fldCharType="end"/>
            </w:r>
          </w:hyperlink>
        </w:p>
        <w:p w14:paraId="66BE0A47" w14:textId="0EAE0E67" w:rsidR="00DE6EE4" w:rsidRDefault="00DE6EE4">
          <w:pPr>
            <w:pStyle w:val="11"/>
            <w:tabs>
              <w:tab w:val="right" w:leader="dot" w:pos="4742"/>
            </w:tabs>
            <w:rPr>
              <w:rFonts w:eastAsiaTheme="minorEastAsia"/>
              <w:noProof/>
              <w:lang w:eastAsia="uk-UA"/>
            </w:rPr>
          </w:pPr>
          <w:hyperlink w:anchor="_Toc510259740" w:history="1">
            <w:r w:rsidRPr="00937BFA">
              <w:rPr>
                <w:rStyle w:val="ad"/>
                <w:noProof/>
              </w:rPr>
              <w:t>Convention created content:</w:t>
            </w:r>
            <w:r>
              <w:rPr>
                <w:noProof/>
                <w:webHidden/>
              </w:rPr>
              <w:tab/>
            </w:r>
            <w:r>
              <w:rPr>
                <w:noProof/>
                <w:webHidden/>
              </w:rPr>
              <w:fldChar w:fldCharType="begin"/>
            </w:r>
            <w:r>
              <w:rPr>
                <w:noProof/>
                <w:webHidden/>
              </w:rPr>
              <w:instrText xml:space="preserve"> PAGEREF _Toc510259740 \h </w:instrText>
            </w:r>
            <w:r>
              <w:rPr>
                <w:noProof/>
                <w:webHidden/>
              </w:rPr>
            </w:r>
            <w:r>
              <w:rPr>
                <w:noProof/>
                <w:webHidden/>
              </w:rPr>
              <w:fldChar w:fldCharType="separate"/>
            </w:r>
            <w:r w:rsidR="00516EB1">
              <w:rPr>
                <w:noProof/>
                <w:webHidden/>
              </w:rPr>
              <w:t>47</w:t>
            </w:r>
            <w:r>
              <w:rPr>
                <w:noProof/>
                <w:webHidden/>
              </w:rPr>
              <w:fldChar w:fldCharType="end"/>
            </w:r>
          </w:hyperlink>
        </w:p>
        <w:p w14:paraId="239D2255" w14:textId="1DA5C182" w:rsidR="00DE6EE4" w:rsidRDefault="00DE6EE4">
          <w:pPr>
            <w:pStyle w:val="21"/>
            <w:tabs>
              <w:tab w:val="right" w:leader="dot" w:pos="4742"/>
            </w:tabs>
            <w:rPr>
              <w:rFonts w:eastAsiaTheme="minorEastAsia"/>
              <w:noProof/>
              <w:lang w:eastAsia="uk-UA"/>
            </w:rPr>
          </w:pPr>
          <w:hyperlink w:anchor="_Toc510259741" w:history="1">
            <w:r w:rsidRPr="00937BFA">
              <w:rPr>
                <w:rStyle w:val="ad"/>
                <w:noProof/>
              </w:rPr>
              <w:t>Raan, Waste Management Supervisor</w:t>
            </w:r>
            <w:r>
              <w:rPr>
                <w:noProof/>
                <w:webHidden/>
              </w:rPr>
              <w:tab/>
            </w:r>
            <w:r>
              <w:rPr>
                <w:noProof/>
                <w:webHidden/>
              </w:rPr>
              <w:fldChar w:fldCharType="begin"/>
            </w:r>
            <w:r>
              <w:rPr>
                <w:noProof/>
                <w:webHidden/>
              </w:rPr>
              <w:instrText xml:space="preserve"> PAGEREF _Toc510259741 \h </w:instrText>
            </w:r>
            <w:r>
              <w:rPr>
                <w:noProof/>
                <w:webHidden/>
              </w:rPr>
            </w:r>
            <w:r>
              <w:rPr>
                <w:noProof/>
                <w:webHidden/>
              </w:rPr>
              <w:fldChar w:fldCharType="separate"/>
            </w:r>
            <w:r w:rsidR="00516EB1">
              <w:rPr>
                <w:noProof/>
                <w:webHidden/>
              </w:rPr>
              <w:t>47</w:t>
            </w:r>
            <w:r>
              <w:rPr>
                <w:noProof/>
                <w:webHidden/>
              </w:rPr>
              <w:fldChar w:fldCharType="end"/>
            </w:r>
          </w:hyperlink>
        </w:p>
        <w:p w14:paraId="5E3AD6DE" w14:textId="66A67803" w:rsidR="00DE6EE4" w:rsidRDefault="00DE6EE4">
          <w:pPr>
            <w:pStyle w:val="21"/>
            <w:tabs>
              <w:tab w:val="right" w:leader="dot" w:pos="4742"/>
            </w:tabs>
            <w:rPr>
              <w:rFonts w:eastAsiaTheme="minorEastAsia"/>
              <w:noProof/>
              <w:lang w:eastAsia="uk-UA"/>
            </w:rPr>
          </w:pPr>
          <w:hyperlink w:anchor="_Toc510259742" w:history="1">
            <w:r w:rsidRPr="00937BFA">
              <w:rPr>
                <w:rStyle w:val="ad"/>
                <w:noProof/>
              </w:rPr>
              <w:t>Arnfred Miruforge</w:t>
            </w:r>
            <w:r>
              <w:rPr>
                <w:noProof/>
                <w:webHidden/>
              </w:rPr>
              <w:tab/>
            </w:r>
            <w:r>
              <w:rPr>
                <w:noProof/>
                <w:webHidden/>
              </w:rPr>
              <w:fldChar w:fldCharType="begin"/>
            </w:r>
            <w:r>
              <w:rPr>
                <w:noProof/>
                <w:webHidden/>
              </w:rPr>
              <w:instrText xml:space="preserve"> PAGEREF _Toc510259742 \h </w:instrText>
            </w:r>
            <w:r>
              <w:rPr>
                <w:noProof/>
                <w:webHidden/>
              </w:rPr>
            </w:r>
            <w:r>
              <w:rPr>
                <w:noProof/>
                <w:webHidden/>
              </w:rPr>
              <w:fldChar w:fldCharType="separate"/>
            </w:r>
            <w:r w:rsidR="00516EB1">
              <w:rPr>
                <w:noProof/>
                <w:webHidden/>
              </w:rPr>
              <w:t>47</w:t>
            </w:r>
            <w:r>
              <w:rPr>
                <w:noProof/>
                <w:webHidden/>
              </w:rPr>
              <w:fldChar w:fldCharType="end"/>
            </w:r>
          </w:hyperlink>
        </w:p>
        <w:p w14:paraId="1251E123" w14:textId="72007474" w:rsidR="00DE6EE4" w:rsidRDefault="00DE6EE4">
          <w:pPr>
            <w:pStyle w:val="21"/>
            <w:tabs>
              <w:tab w:val="right" w:leader="dot" w:pos="4742"/>
            </w:tabs>
            <w:rPr>
              <w:rFonts w:eastAsiaTheme="minorEastAsia"/>
              <w:noProof/>
              <w:lang w:eastAsia="uk-UA"/>
            </w:rPr>
          </w:pPr>
          <w:hyperlink w:anchor="_Toc510259743" w:history="1">
            <w:r w:rsidRPr="00937BFA">
              <w:rPr>
                <w:rStyle w:val="ad"/>
                <w:noProof/>
              </w:rPr>
              <w:t>Zombie Kirshi</w:t>
            </w:r>
            <w:r>
              <w:rPr>
                <w:noProof/>
                <w:webHidden/>
              </w:rPr>
              <w:tab/>
            </w:r>
            <w:r>
              <w:rPr>
                <w:noProof/>
                <w:webHidden/>
              </w:rPr>
              <w:fldChar w:fldCharType="begin"/>
            </w:r>
            <w:r>
              <w:rPr>
                <w:noProof/>
                <w:webHidden/>
              </w:rPr>
              <w:instrText xml:space="preserve"> PAGEREF _Toc510259743 \h </w:instrText>
            </w:r>
            <w:r>
              <w:rPr>
                <w:noProof/>
                <w:webHidden/>
              </w:rPr>
            </w:r>
            <w:r>
              <w:rPr>
                <w:noProof/>
                <w:webHidden/>
              </w:rPr>
              <w:fldChar w:fldCharType="separate"/>
            </w:r>
            <w:r w:rsidR="00516EB1">
              <w:rPr>
                <w:noProof/>
                <w:webHidden/>
              </w:rPr>
              <w:t>47</w:t>
            </w:r>
            <w:r>
              <w:rPr>
                <w:noProof/>
                <w:webHidden/>
              </w:rPr>
              <w:fldChar w:fldCharType="end"/>
            </w:r>
          </w:hyperlink>
        </w:p>
        <w:p w14:paraId="6A36B110" w14:textId="5BAEAFB7" w:rsidR="00DE6EE4" w:rsidRDefault="00DE6EE4">
          <w:pPr>
            <w:pStyle w:val="21"/>
            <w:tabs>
              <w:tab w:val="right" w:leader="dot" w:pos="4742"/>
            </w:tabs>
            <w:rPr>
              <w:rFonts w:eastAsiaTheme="minorEastAsia"/>
              <w:noProof/>
              <w:lang w:eastAsia="uk-UA"/>
            </w:rPr>
          </w:pPr>
          <w:hyperlink w:anchor="_Toc510259744" w:history="1">
            <w:r w:rsidRPr="00937BFA">
              <w:rPr>
                <w:rStyle w:val="ad"/>
                <w:noProof/>
              </w:rPr>
              <w:t>Malkyn Grenefeld</w:t>
            </w:r>
            <w:r>
              <w:rPr>
                <w:noProof/>
                <w:webHidden/>
              </w:rPr>
              <w:tab/>
            </w:r>
            <w:r>
              <w:rPr>
                <w:noProof/>
                <w:webHidden/>
              </w:rPr>
              <w:fldChar w:fldCharType="begin"/>
            </w:r>
            <w:r>
              <w:rPr>
                <w:noProof/>
                <w:webHidden/>
              </w:rPr>
              <w:instrText xml:space="preserve"> PAGEREF _Toc510259744 \h </w:instrText>
            </w:r>
            <w:r>
              <w:rPr>
                <w:noProof/>
                <w:webHidden/>
              </w:rPr>
            </w:r>
            <w:r>
              <w:rPr>
                <w:noProof/>
                <w:webHidden/>
              </w:rPr>
              <w:fldChar w:fldCharType="separate"/>
            </w:r>
            <w:r w:rsidR="00516EB1">
              <w:rPr>
                <w:noProof/>
                <w:webHidden/>
              </w:rPr>
              <w:t>47</w:t>
            </w:r>
            <w:r>
              <w:rPr>
                <w:noProof/>
                <w:webHidden/>
              </w:rPr>
              <w:fldChar w:fldCharType="end"/>
            </w:r>
          </w:hyperlink>
        </w:p>
        <w:p w14:paraId="4F33993D" w14:textId="78730535" w:rsidR="00DE6EE4" w:rsidRDefault="00DE6EE4">
          <w:pPr>
            <w:pStyle w:val="21"/>
            <w:tabs>
              <w:tab w:val="right" w:leader="dot" w:pos="4742"/>
            </w:tabs>
            <w:rPr>
              <w:rFonts w:eastAsiaTheme="minorEastAsia"/>
              <w:noProof/>
              <w:lang w:eastAsia="uk-UA"/>
            </w:rPr>
          </w:pPr>
          <w:hyperlink w:anchor="_Toc510259745" w:history="1">
            <w:r w:rsidRPr="00937BFA">
              <w:rPr>
                <w:rStyle w:val="ad"/>
                <w:noProof/>
              </w:rPr>
              <w:t>Blob of Death</w:t>
            </w:r>
            <w:r>
              <w:rPr>
                <w:noProof/>
                <w:webHidden/>
              </w:rPr>
              <w:tab/>
            </w:r>
            <w:r>
              <w:rPr>
                <w:noProof/>
                <w:webHidden/>
              </w:rPr>
              <w:fldChar w:fldCharType="begin"/>
            </w:r>
            <w:r>
              <w:rPr>
                <w:noProof/>
                <w:webHidden/>
              </w:rPr>
              <w:instrText xml:space="preserve"> PAGEREF _Toc510259745 \h </w:instrText>
            </w:r>
            <w:r>
              <w:rPr>
                <w:noProof/>
                <w:webHidden/>
              </w:rPr>
            </w:r>
            <w:r>
              <w:rPr>
                <w:noProof/>
                <w:webHidden/>
              </w:rPr>
              <w:fldChar w:fldCharType="separate"/>
            </w:r>
            <w:r w:rsidR="00516EB1">
              <w:rPr>
                <w:noProof/>
                <w:webHidden/>
              </w:rPr>
              <w:t>48</w:t>
            </w:r>
            <w:r>
              <w:rPr>
                <w:noProof/>
                <w:webHidden/>
              </w:rPr>
              <w:fldChar w:fldCharType="end"/>
            </w:r>
          </w:hyperlink>
        </w:p>
        <w:p w14:paraId="098A9E9E" w14:textId="4371CBD8" w:rsidR="00DE6EE4" w:rsidRDefault="00DE6EE4">
          <w:pPr>
            <w:pStyle w:val="21"/>
            <w:tabs>
              <w:tab w:val="right" w:leader="dot" w:pos="4742"/>
            </w:tabs>
            <w:rPr>
              <w:rFonts w:eastAsiaTheme="minorEastAsia"/>
              <w:noProof/>
              <w:lang w:eastAsia="uk-UA"/>
            </w:rPr>
          </w:pPr>
          <w:hyperlink w:anchor="_Toc510259746" w:history="1">
            <w:r w:rsidRPr="00937BFA">
              <w:rPr>
                <w:rStyle w:val="ad"/>
                <w:noProof/>
              </w:rPr>
              <w:t>Swarm of Animated Caltrops</w:t>
            </w:r>
            <w:r>
              <w:rPr>
                <w:noProof/>
                <w:webHidden/>
              </w:rPr>
              <w:tab/>
            </w:r>
            <w:r>
              <w:rPr>
                <w:noProof/>
                <w:webHidden/>
              </w:rPr>
              <w:fldChar w:fldCharType="begin"/>
            </w:r>
            <w:r>
              <w:rPr>
                <w:noProof/>
                <w:webHidden/>
              </w:rPr>
              <w:instrText xml:space="preserve"> PAGEREF _Toc510259746 \h </w:instrText>
            </w:r>
            <w:r>
              <w:rPr>
                <w:noProof/>
                <w:webHidden/>
              </w:rPr>
            </w:r>
            <w:r>
              <w:rPr>
                <w:noProof/>
                <w:webHidden/>
              </w:rPr>
              <w:fldChar w:fldCharType="separate"/>
            </w:r>
            <w:r w:rsidR="00516EB1">
              <w:rPr>
                <w:noProof/>
                <w:webHidden/>
              </w:rPr>
              <w:t>48</w:t>
            </w:r>
            <w:r>
              <w:rPr>
                <w:noProof/>
                <w:webHidden/>
              </w:rPr>
              <w:fldChar w:fldCharType="end"/>
            </w:r>
          </w:hyperlink>
        </w:p>
        <w:p w14:paraId="25F3C4A1" w14:textId="1B07FAA7" w:rsidR="00DE6EE4" w:rsidRDefault="00DE6EE4">
          <w:pPr>
            <w:pStyle w:val="21"/>
            <w:tabs>
              <w:tab w:val="right" w:leader="dot" w:pos="4742"/>
            </w:tabs>
            <w:rPr>
              <w:rFonts w:eastAsiaTheme="minorEastAsia"/>
              <w:noProof/>
              <w:lang w:eastAsia="uk-UA"/>
            </w:rPr>
          </w:pPr>
          <w:hyperlink w:anchor="_Toc510259747" w:history="1">
            <w:r w:rsidRPr="00937BFA">
              <w:rPr>
                <w:rStyle w:val="ad"/>
                <w:noProof/>
              </w:rPr>
              <w:t>Chaos Blight</w:t>
            </w:r>
            <w:r>
              <w:rPr>
                <w:noProof/>
                <w:webHidden/>
              </w:rPr>
              <w:tab/>
            </w:r>
            <w:r>
              <w:rPr>
                <w:noProof/>
                <w:webHidden/>
              </w:rPr>
              <w:fldChar w:fldCharType="begin"/>
            </w:r>
            <w:r>
              <w:rPr>
                <w:noProof/>
                <w:webHidden/>
              </w:rPr>
              <w:instrText xml:space="preserve"> PAGEREF _Toc510259747 \h </w:instrText>
            </w:r>
            <w:r>
              <w:rPr>
                <w:noProof/>
                <w:webHidden/>
              </w:rPr>
            </w:r>
            <w:r>
              <w:rPr>
                <w:noProof/>
                <w:webHidden/>
              </w:rPr>
              <w:fldChar w:fldCharType="separate"/>
            </w:r>
            <w:r w:rsidR="00516EB1">
              <w:rPr>
                <w:noProof/>
                <w:webHidden/>
              </w:rPr>
              <w:t>48</w:t>
            </w:r>
            <w:r>
              <w:rPr>
                <w:noProof/>
                <w:webHidden/>
              </w:rPr>
              <w:fldChar w:fldCharType="end"/>
            </w:r>
          </w:hyperlink>
        </w:p>
        <w:p w14:paraId="13CB14EE" w14:textId="361B2363" w:rsidR="00DE6EE4" w:rsidRDefault="00DE6EE4">
          <w:pPr>
            <w:pStyle w:val="21"/>
            <w:tabs>
              <w:tab w:val="right" w:leader="dot" w:pos="4742"/>
            </w:tabs>
            <w:rPr>
              <w:rFonts w:eastAsiaTheme="minorEastAsia"/>
              <w:noProof/>
              <w:lang w:eastAsia="uk-UA"/>
            </w:rPr>
          </w:pPr>
          <w:hyperlink w:anchor="_Toc510259748" w:history="1">
            <w:r w:rsidRPr="00937BFA">
              <w:rPr>
                <w:rStyle w:val="ad"/>
                <w:noProof/>
              </w:rPr>
              <w:t>Chaos Bolter</w:t>
            </w:r>
            <w:r>
              <w:rPr>
                <w:noProof/>
                <w:webHidden/>
              </w:rPr>
              <w:tab/>
            </w:r>
            <w:r>
              <w:rPr>
                <w:noProof/>
                <w:webHidden/>
              </w:rPr>
              <w:fldChar w:fldCharType="begin"/>
            </w:r>
            <w:r>
              <w:rPr>
                <w:noProof/>
                <w:webHidden/>
              </w:rPr>
              <w:instrText xml:space="preserve"> PAGEREF _Toc510259748 \h </w:instrText>
            </w:r>
            <w:r>
              <w:rPr>
                <w:noProof/>
                <w:webHidden/>
              </w:rPr>
            </w:r>
            <w:r>
              <w:rPr>
                <w:noProof/>
                <w:webHidden/>
              </w:rPr>
              <w:fldChar w:fldCharType="separate"/>
            </w:r>
            <w:r w:rsidR="00516EB1">
              <w:rPr>
                <w:noProof/>
                <w:webHidden/>
              </w:rPr>
              <w:t>48</w:t>
            </w:r>
            <w:r>
              <w:rPr>
                <w:noProof/>
                <w:webHidden/>
              </w:rPr>
              <w:fldChar w:fldCharType="end"/>
            </w:r>
          </w:hyperlink>
        </w:p>
        <w:p w14:paraId="70EEAA07" w14:textId="31038264" w:rsidR="00DE6EE4" w:rsidRDefault="00DE6EE4">
          <w:pPr>
            <w:pStyle w:val="21"/>
            <w:tabs>
              <w:tab w:val="right" w:leader="dot" w:pos="4742"/>
            </w:tabs>
            <w:rPr>
              <w:rFonts w:eastAsiaTheme="minorEastAsia"/>
              <w:noProof/>
              <w:lang w:eastAsia="uk-UA"/>
            </w:rPr>
          </w:pPr>
          <w:hyperlink w:anchor="_Toc510259749" w:history="1">
            <w:r w:rsidRPr="00937BFA">
              <w:rPr>
                <w:rStyle w:val="ad"/>
                <w:noProof/>
              </w:rPr>
              <w:t>Chaos Slasher</w:t>
            </w:r>
            <w:r>
              <w:rPr>
                <w:noProof/>
                <w:webHidden/>
              </w:rPr>
              <w:tab/>
            </w:r>
            <w:r>
              <w:rPr>
                <w:noProof/>
                <w:webHidden/>
              </w:rPr>
              <w:fldChar w:fldCharType="begin"/>
            </w:r>
            <w:r>
              <w:rPr>
                <w:noProof/>
                <w:webHidden/>
              </w:rPr>
              <w:instrText xml:space="preserve"> PAGEREF _Toc510259749 \h </w:instrText>
            </w:r>
            <w:r>
              <w:rPr>
                <w:noProof/>
                <w:webHidden/>
              </w:rPr>
            </w:r>
            <w:r>
              <w:rPr>
                <w:noProof/>
                <w:webHidden/>
              </w:rPr>
              <w:fldChar w:fldCharType="separate"/>
            </w:r>
            <w:r w:rsidR="00516EB1">
              <w:rPr>
                <w:noProof/>
                <w:webHidden/>
              </w:rPr>
              <w:t>49</w:t>
            </w:r>
            <w:r>
              <w:rPr>
                <w:noProof/>
                <w:webHidden/>
              </w:rPr>
              <w:fldChar w:fldCharType="end"/>
            </w:r>
          </w:hyperlink>
        </w:p>
        <w:p w14:paraId="0EFDB7E5" w14:textId="2225C78B" w:rsidR="00DE6EE4" w:rsidRDefault="00DE6EE4">
          <w:pPr>
            <w:pStyle w:val="21"/>
            <w:tabs>
              <w:tab w:val="right" w:leader="dot" w:pos="4742"/>
            </w:tabs>
            <w:rPr>
              <w:rFonts w:eastAsiaTheme="minorEastAsia"/>
              <w:noProof/>
              <w:lang w:eastAsia="uk-UA"/>
            </w:rPr>
          </w:pPr>
          <w:hyperlink w:anchor="_Toc510259750" w:history="1">
            <w:r w:rsidRPr="00937BFA">
              <w:rPr>
                <w:rStyle w:val="ad"/>
                <w:noProof/>
              </w:rPr>
              <w:t>Gondsman, Lesser</w:t>
            </w:r>
            <w:r>
              <w:rPr>
                <w:noProof/>
                <w:webHidden/>
              </w:rPr>
              <w:tab/>
            </w:r>
            <w:r>
              <w:rPr>
                <w:noProof/>
                <w:webHidden/>
              </w:rPr>
              <w:fldChar w:fldCharType="begin"/>
            </w:r>
            <w:r>
              <w:rPr>
                <w:noProof/>
                <w:webHidden/>
              </w:rPr>
              <w:instrText xml:space="preserve"> PAGEREF _Toc510259750 \h </w:instrText>
            </w:r>
            <w:r>
              <w:rPr>
                <w:noProof/>
                <w:webHidden/>
              </w:rPr>
            </w:r>
            <w:r>
              <w:rPr>
                <w:noProof/>
                <w:webHidden/>
              </w:rPr>
              <w:fldChar w:fldCharType="separate"/>
            </w:r>
            <w:r w:rsidR="00516EB1">
              <w:rPr>
                <w:noProof/>
                <w:webHidden/>
              </w:rPr>
              <w:t>49</w:t>
            </w:r>
            <w:r>
              <w:rPr>
                <w:noProof/>
                <w:webHidden/>
              </w:rPr>
              <w:fldChar w:fldCharType="end"/>
            </w:r>
          </w:hyperlink>
        </w:p>
        <w:p w14:paraId="36848EA7" w14:textId="1F3D5244" w:rsidR="00DE6EE4" w:rsidRDefault="00DE6EE4">
          <w:pPr>
            <w:pStyle w:val="21"/>
            <w:tabs>
              <w:tab w:val="right" w:leader="dot" w:pos="4742"/>
            </w:tabs>
            <w:rPr>
              <w:rFonts w:eastAsiaTheme="minorEastAsia"/>
              <w:noProof/>
              <w:lang w:eastAsia="uk-UA"/>
            </w:rPr>
          </w:pPr>
          <w:hyperlink w:anchor="_Toc510259751" w:history="1">
            <w:r w:rsidRPr="00937BFA">
              <w:rPr>
                <w:rStyle w:val="ad"/>
                <w:noProof/>
              </w:rPr>
              <w:t>Aesperus</w:t>
            </w:r>
            <w:r>
              <w:rPr>
                <w:noProof/>
                <w:webHidden/>
              </w:rPr>
              <w:tab/>
            </w:r>
            <w:r>
              <w:rPr>
                <w:noProof/>
                <w:webHidden/>
              </w:rPr>
              <w:fldChar w:fldCharType="begin"/>
            </w:r>
            <w:r>
              <w:rPr>
                <w:noProof/>
                <w:webHidden/>
              </w:rPr>
              <w:instrText xml:space="preserve"> PAGEREF _Toc510259751 \h </w:instrText>
            </w:r>
            <w:r>
              <w:rPr>
                <w:noProof/>
                <w:webHidden/>
              </w:rPr>
            </w:r>
            <w:r>
              <w:rPr>
                <w:noProof/>
                <w:webHidden/>
              </w:rPr>
              <w:fldChar w:fldCharType="separate"/>
            </w:r>
            <w:r w:rsidR="00516EB1">
              <w:rPr>
                <w:noProof/>
                <w:webHidden/>
              </w:rPr>
              <w:t>49</w:t>
            </w:r>
            <w:r>
              <w:rPr>
                <w:noProof/>
                <w:webHidden/>
              </w:rPr>
              <w:fldChar w:fldCharType="end"/>
            </w:r>
          </w:hyperlink>
        </w:p>
        <w:p w14:paraId="16617AEE" w14:textId="55D18B04" w:rsidR="00DE6EE4" w:rsidRDefault="00DE6EE4">
          <w:pPr>
            <w:pStyle w:val="21"/>
            <w:tabs>
              <w:tab w:val="right" w:leader="dot" w:pos="4742"/>
            </w:tabs>
            <w:rPr>
              <w:rFonts w:eastAsiaTheme="minorEastAsia"/>
              <w:noProof/>
              <w:lang w:eastAsia="uk-UA"/>
            </w:rPr>
          </w:pPr>
          <w:hyperlink w:anchor="_Toc510259752" w:history="1">
            <w:r w:rsidRPr="00937BFA">
              <w:rPr>
                <w:rStyle w:val="ad"/>
                <w:noProof/>
              </w:rPr>
              <w:t>Former Doomguide Yorvir Glandon (Vampire Cleric)</w:t>
            </w:r>
            <w:r>
              <w:rPr>
                <w:noProof/>
                <w:webHidden/>
              </w:rPr>
              <w:tab/>
            </w:r>
            <w:r>
              <w:rPr>
                <w:noProof/>
                <w:webHidden/>
              </w:rPr>
              <w:fldChar w:fldCharType="begin"/>
            </w:r>
            <w:r>
              <w:rPr>
                <w:noProof/>
                <w:webHidden/>
              </w:rPr>
              <w:instrText xml:space="preserve"> PAGEREF _Toc510259752 \h </w:instrText>
            </w:r>
            <w:r>
              <w:rPr>
                <w:noProof/>
                <w:webHidden/>
              </w:rPr>
            </w:r>
            <w:r>
              <w:rPr>
                <w:noProof/>
                <w:webHidden/>
              </w:rPr>
              <w:fldChar w:fldCharType="separate"/>
            </w:r>
            <w:r w:rsidR="00516EB1">
              <w:rPr>
                <w:noProof/>
                <w:webHidden/>
              </w:rPr>
              <w:t>50</w:t>
            </w:r>
            <w:r>
              <w:rPr>
                <w:noProof/>
                <w:webHidden/>
              </w:rPr>
              <w:fldChar w:fldCharType="end"/>
            </w:r>
          </w:hyperlink>
        </w:p>
        <w:p w14:paraId="34B5C345" w14:textId="39C466D0" w:rsidR="00DE6EE4" w:rsidRDefault="00DE6EE4">
          <w:pPr>
            <w:pStyle w:val="21"/>
            <w:tabs>
              <w:tab w:val="right" w:leader="dot" w:pos="4742"/>
            </w:tabs>
            <w:rPr>
              <w:rFonts w:eastAsiaTheme="minorEastAsia"/>
              <w:noProof/>
              <w:lang w:eastAsia="uk-UA"/>
            </w:rPr>
          </w:pPr>
          <w:hyperlink w:anchor="_Toc510259753" w:history="1">
            <w:r w:rsidRPr="00937BFA">
              <w:rPr>
                <w:rStyle w:val="ad"/>
                <w:noProof/>
              </w:rPr>
              <w:t>Pavrat (Frost Giant Priest)</w:t>
            </w:r>
            <w:r>
              <w:rPr>
                <w:noProof/>
                <w:webHidden/>
              </w:rPr>
              <w:tab/>
            </w:r>
            <w:r>
              <w:rPr>
                <w:noProof/>
                <w:webHidden/>
              </w:rPr>
              <w:fldChar w:fldCharType="begin"/>
            </w:r>
            <w:r>
              <w:rPr>
                <w:noProof/>
                <w:webHidden/>
              </w:rPr>
              <w:instrText xml:space="preserve"> PAGEREF _Toc510259753 \h </w:instrText>
            </w:r>
            <w:r>
              <w:rPr>
                <w:noProof/>
                <w:webHidden/>
              </w:rPr>
            </w:r>
            <w:r>
              <w:rPr>
                <w:noProof/>
                <w:webHidden/>
              </w:rPr>
              <w:fldChar w:fldCharType="separate"/>
            </w:r>
            <w:r w:rsidR="00516EB1">
              <w:rPr>
                <w:noProof/>
                <w:webHidden/>
              </w:rPr>
              <w:t>51</w:t>
            </w:r>
            <w:r>
              <w:rPr>
                <w:noProof/>
                <w:webHidden/>
              </w:rPr>
              <w:fldChar w:fldCharType="end"/>
            </w:r>
          </w:hyperlink>
        </w:p>
        <w:p w14:paraId="3C10FA7E" w14:textId="770F6B73" w:rsidR="00DE6EE4" w:rsidRDefault="00DE6EE4">
          <w:pPr>
            <w:pStyle w:val="21"/>
            <w:tabs>
              <w:tab w:val="right" w:leader="dot" w:pos="4742"/>
            </w:tabs>
            <w:rPr>
              <w:rFonts w:eastAsiaTheme="minorEastAsia"/>
              <w:noProof/>
              <w:lang w:eastAsia="uk-UA"/>
            </w:rPr>
          </w:pPr>
          <w:hyperlink w:anchor="_Toc510259754" w:history="1">
            <w:r w:rsidRPr="00937BFA">
              <w:rPr>
                <w:rStyle w:val="ad"/>
                <w:noProof/>
              </w:rPr>
              <w:t>Corrupted Owlbear</w:t>
            </w:r>
            <w:r>
              <w:rPr>
                <w:noProof/>
                <w:webHidden/>
              </w:rPr>
              <w:tab/>
            </w:r>
            <w:r>
              <w:rPr>
                <w:noProof/>
                <w:webHidden/>
              </w:rPr>
              <w:fldChar w:fldCharType="begin"/>
            </w:r>
            <w:r>
              <w:rPr>
                <w:noProof/>
                <w:webHidden/>
              </w:rPr>
              <w:instrText xml:space="preserve"> PAGEREF _Toc510259754 \h </w:instrText>
            </w:r>
            <w:r>
              <w:rPr>
                <w:noProof/>
                <w:webHidden/>
              </w:rPr>
            </w:r>
            <w:r>
              <w:rPr>
                <w:noProof/>
                <w:webHidden/>
              </w:rPr>
              <w:fldChar w:fldCharType="separate"/>
            </w:r>
            <w:r w:rsidR="00516EB1">
              <w:rPr>
                <w:noProof/>
                <w:webHidden/>
              </w:rPr>
              <w:t>51</w:t>
            </w:r>
            <w:r>
              <w:rPr>
                <w:noProof/>
                <w:webHidden/>
              </w:rPr>
              <w:fldChar w:fldCharType="end"/>
            </w:r>
          </w:hyperlink>
        </w:p>
        <w:p w14:paraId="7266981A" w14:textId="22C7EF6B" w:rsidR="00DE6EE4" w:rsidRDefault="00DE6EE4">
          <w:pPr>
            <w:pStyle w:val="21"/>
            <w:tabs>
              <w:tab w:val="right" w:leader="dot" w:pos="4742"/>
            </w:tabs>
            <w:rPr>
              <w:rFonts w:eastAsiaTheme="minorEastAsia"/>
              <w:noProof/>
              <w:lang w:eastAsia="uk-UA"/>
            </w:rPr>
          </w:pPr>
          <w:hyperlink w:anchor="_Toc510259755" w:history="1">
            <w:r w:rsidRPr="00937BFA">
              <w:rPr>
                <w:rStyle w:val="ad"/>
                <w:noProof/>
              </w:rPr>
              <w:t>Corrupted Treant</w:t>
            </w:r>
            <w:r>
              <w:rPr>
                <w:noProof/>
                <w:webHidden/>
              </w:rPr>
              <w:tab/>
            </w:r>
            <w:r>
              <w:rPr>
                <w:noProof/>
                <w:webHidden/>
              </w:rPr>
              <w:fldChar w:fldCharType="begin"/>
            </w:r>
            <w:r>
              <w:rPr>
                <w:noProof/>
                <w:webHidden/>
              </w:rPr>
              <w:instrText xml:space="preserve"> PAGEREF _Toc510259755 \h </w:instrText>
            </w:r>
            <w:r>
              <w:rPr>
                <w:noProof/>
                <w:webHidden/>
              </w:rPr>
            </w:r>
            <w:r>
              <w:rPr>
                <w:noProof/>
                <w:webHidden/>
              </w:rPr>
              <w:fldChar w:fldCharType="separate"/>
            </w:r>
            <w:r w:rsidR="00516EB1">
              <w:rPr>
                <w:noProof/>
                <w:webHidden/>
              </w:rPr>
              <w:t>51</w:t>
            </w:r>
            <w:r>
              <w:rPr>
                <w:noProof/>
                <w:webHidden/>
              </w:rPr>
              <w:fldChar w:fldCharType="end"/>
            </w:r>
          </w:hyperlink>
        </w:p>
        <w:p w14:paraId="64E5FF99" w14:textId="75082DAE" w:rsidR="00DE6EE4" w:rsidRDefault="00DE6EE4">
          <w:pPr>
            <w:pStyle w:val="21"/>
            <w:tabs>
              <w:tab w:val="right" w:leader="dot" w:pos="4742"/>
            </w:tabs>
            <w:rPr>
              <w:rFonts w:eastAsiaTheme="minorEastAsia"/>
              <w:noProof/>
              <w:lang w:eastAsia="uk-UA"/>
            </w:rPr>
          </w:pPr>
          <w:hyperlink w:anchor="_Toc510259756" w:history="1">
            <w:r w:rsidRPr="00937BFA">
              <w:rPr>
                <w:rStyle w:val="ad"/>
                <w:noProof/>
              </w:rPr>
              <w:t>--Sharaak, wendigo</w:t>
            </w:r>
            <w:r>
              <w:rPr>
                <w:noProof/>
                <w:webHidden/>
              </w:rPr>
              <w:tab/>
            </w:r>
            <w:r>
              <w:rPr>
                <w:noProof/>
                <w:webHidden/>
              </w:rPr>
              <w:fldChar w:fldCharType="begin"/>
            </w:r>
            <w:r>
              <w:rPr>
                <w:noProof/>
                <w:webHidden/>
              </w:rPr>
              <w:instrText xml:space="preserve"> PAGEREF _Toc510259756 \h </w:instrText>
            </w:r>
            <w:r>
              <w:rPr>
                <w:noProof/>
                <w:webHidden/>
              </w:rPr>
            </w:r>
            <w:r>
              <w:rPr>
                <w:noProof/>
                <w:webHidden/>
              </w:rPr>
              <w:fldChar w:fldCharType="separate"/>
            </w:r>
            <w:r w:rsidR="00516EB1">
              <w:rPr>
                <w:noProof/>
                <w:webHidden/>
              </w:rPr>
              <w:t>52</w:t>
            </w:r>
            <w:r>
              <w:rPr>
                <w:noProof/>
                <w:webHidden/>
              </w:rPr>
              <w:fldChar w:fldCharType="end"/>
            </w:r>
          </w:hyperlink>
        </w:p>
        <w:p w14:paraId="668B8EFC" w14:textId="4457B52B" w:rsidR="00DE6EE4" w:rsidRDefault="00DE6EE4">
          <w:pPr>
            <w:pStyle w:val="21"/>
            <w:tabs>
              <w:tab w:val="right" w:leader="dot" w:pos="4742"/>
            </w:tabs>
            <w:rPr>
              <w:rFonts w:eastAsiaTheme="minorEastAsia"/>
              <w:noProof/>
              <w:lang w:eastAsia="uk-UA"/>
            </w:rPr>
          </w:pPr>
          <w:hyperlink w:anchor="_Toc510259757" w:history="1">
            <w:r w:rsidRPr="00937BFA">
              <w:rPr>
                <w:rStyle w:val="ad"/>
                <w:noProof/>
              </w:rPr>
              <w:t>--Frigid Stalker</w:t>
            </w:r>
            <w:r>
              <w:rPr>
                <w:noProof/>
                <w:webHidden/>
              </w:rPr>
              <w:tab/>
            </w:r>
            <w:r>
              <w:rPr>
                <w:noProof/>
                <w:webHidden/>
              </w:rPr>
              <w:fldChar w:fldCharType="begin"/>
            </w:r>
            <w:r>
              <w:rPr>
                <w:noProof/>
                <w:webHidden/>
              </w:rPr>
              <w:instrText xml:space="preserve"> PAGEREF _Toc510259757 \h </w:instrText>
            </w:r>
            <w:r>
              <w:rPr>
                <w:noProof/>
                <w:webHidden/>
              </w:rPr>
            </w:r>
            <w:r>
              <w:rPr>
                <w:noProof/>
                <w:webHidden/>
              </w:rPr>
              <w:fldChar w:fldCharType="separate"/>
            </w:r>
            <w:r w:rsidR="00516EB1">
              <w:rPr>
                <w:noProof/>
                <w:webHidden/>
              </w:rPr>
              <w:t>52</w:t>
            </w:r>
            <w:r>
              <w:rPr>
                <w:noProof/>
                <w:webHidden/>
              </w:rPr>
              <w:fldChar w:fldCharType="end"/>
            </w:r>
          </w:hyperlink>
        </w:p>
        <w:p w14:paraId="12F943CC" w14:textId="4433ABDB" w:rsidR="00DE6EE4" w:rsidRDefault="00DE6EE4">
          <w:pPr>
            <w:pStyle w:val="21"/>
            <w:tabs>
              <w:tab w:val="right" w:leader="dot" w:pos="4742"/>
            </w:tabs>
            <w:rPr>
              <w:rFonts w:eastAsiaTheme="minorEastAsia"/>
              <w:noProof/>
              <w:lang w:eastAsia="uk-UA"/>
            </w:rPr>
          </w:pPr>
          <w:hyperlink w:anchor="_Toc510259758" w:history="1">
            <w:r w:rsidRPr="00937BFA">
              <w:rPr>
                <w:rStyle w:val="ad"/>
                <w:noProof/>
              </w:rPr>
              <w:t>--Frozen Sentinel</w:t>
            </w:r>
            <w:r>
              <w:rPr>
                <w:noProof/>
                <w:webHidden/>
              </w:rPr>
              <w:tab/>
            </w:r>
            <w:r>
              <w:rPr>
                <w:noProof/>
                <w:webHidden/>
              </w:rPr>
              <w:fldChar w:fldCharType="begin"/>
            </w:r>
            <w:r>
              <w:rPr>
                <w:noProof/>
                <w:webHidden/>
              </w:rPr>
              <w:instrText xml:space="preserve"> PAGEREF _Toc510259758 \h </w:instrText>
            </w:r>
            <w:r>
              <w:rPr>
                <w:noProof/>
                <w:webHidden/>
              </w:rPr>
            </w:r>
            <w:r>
              <w:rPr>
                <w:noProof/>
                <w:webHidden/>
              </w:rPr>
              <w:fldChar w:fldCharType="separate"/>
            </w:r>
            <w:r w:rsidR="00516EB1">
              <w:rPr>
                <w:noProof/>
                <w:webHidden/>
              </w:rPr>
              <w:t>52</w:t>
            </w:r>
            <w:r>
              <w:rPr>
                <w:noProof/>
                <w:webHidden/>
              </w:rPr>
              <w:fldChar w:fldCharType="end"/>
            </w:r>
          </w:hyperlink>
        </w:p>
        <w:p w14:paraId="7FAAB250" w14:textId="09A8F3F0" w:rsidR="00DE6EE4" w:rsidRDefault="00DE6EE4">
          <w:pPr>
            <w:pStyle w:val="21"/>
            <w:tabs>
              <w:tab w:val="right" w:leader="dot" w:pos="4742"/>
            </w:tabs>
            <w:rPr>
              <w:rFonts w:eastAsiaTheme="minorEastAsia"/>
              <w:noProof/>
              <w:lang w:eastAsia="uk-UA"/>
            </w:rPr>
          </w:pPr>
          <w:hyperlink w:anchor="_Toc510259759" w:history="1">
            <w:r w:rsidRPr="00937BFA">
              <w:rPr>
                <w:rStyle w:val="ad"/>
                <w:noProof/>
              </w:rPr>
              <w:t>--Apprentice (Azbara Jos)</w:t>
            </w:r>
            <w:r>
              <w:rPr>
                <w:noProof/>
                <w:webHidden/>
              </w:rPr>
              <w:tab/>
            </w:r>
            <w:r>
              <w:rPr>
                <w:noProof/>
                <w:webHidden/>
              </w:rPr>
              <w:fldChar w:fldCharType="begin"/>
            </w:r>
            <w:r>
              <w:rPr>
                <w:noProof/>
                <w:webHidden/>
              </w:rPr>
              <w:instrText xml:space="preserve"> PAGEREF _Toc510259759 \h </w:instrText>
            </w:r>
            <w:r>
              <w:rPr>
                <w:noProof/>
                <w:webHidden/>
              </w:rPr>
            </w:r>
            <w:r>
              <w:rPr>
                <w:noProof/>
                <w:webHidden/>
              </w:rPr>
              <w:fldChar w:fldCharType="separate"/>
            </w:r>
            <w:r w:rsidR="00516EB1">
              <w:rPr>
                <w:noProof/>
                <w:webHidden/>
              </w:rPr>
              <w:t>52</w:t>
            </w:r>
            <w:r>
              <w:rPr>
                <w:noProof/>
                <w:webHidden/>
              </w:rPr>
              <w:fldChar w:fldCharType="end"/>
            </w:r>
          </w:hyperlink>
        </w:p>
        <w:p w14:paraId="528792A9" w14:textId="514C2D61" w:rsidR="00DE6EE4" w:rsidRDefault="00DE6EE4">
          <w:pPr>
            <w:pStyle w:val="21"/>
            <w:tabs>
              <w:tab w:val="right" w:leader="dot" w:pos="4742"/>
            </w:tabs>
            <w:rPr>
              <w:rFonts w:eastAsiaTheme="minorEastAsia"/>
              <w:noProof/>
              <w:lang w:eastAsia="uk-UA"/>
            </w:rPr>
          </w:pPr>
          <w:hyperlink w:anchor="_Toc510259760" w:history="1">
            <w:r w:rsidRPr="00937BFA">
              <w:rPr>
                <w:rStyle w:val="ad"/>
                <w:noProof/>
              </w:rPr>
              <w:t>Pavrat (Frost Giant Priest)</w:t>
            </w:r>
            <w:r>
              <w:rPr>
                <w:noProof/>
                <w:webHidden/>
              </w:rPr>
              <w:tab/>
            </w:r>
            <w:r>
              <w:rPr>
                <w:noProof/>
                <w:webHidden/>
              </w:rPr>
              <w:fldChar w:fldCharType="begin"/>
            </w:r>
            <w:r>
              <w:rPr>
                <w:noProof/>
                <w:webHidden/>
              </w:rPr>
              <w:instrText xml:space="preserve"> PAGEREF _Toc510259760 \h </w:instrText>
            </w:r>
            <w:r>
              <w:rPr>
                <w:noProof/>
                <w:webHidden/>
              </w:rPr>
            </w:r>
            <w:r>
              <w:rPr>
                <w:noProof/>
                <w:webHidden/>
              </w:rPr>
              <w:fldChar w:fldCharType="separate"/>
            </w:r>
            <w:r w:rsidR="00516EB1">
              <w:rPr>
                <w:noProof/>
                <w:webHidden/>
              </w:rPr>
              <w:t>52</w:t>
            </w:r>
            <w:r>
              <w:rPr>
                <w:noProof/>
                <w:webHidden/>
              </w:rPr>
              <w:fldChar w:fldCharType="end"/>
            </w:r>
          </w:hyperlink>
        </w:p>
        <w:p w14:paraId="361230F1" w14:textId="2BFC0313" w:rsidR="00DE6EE4" w:rsidRDefault="00DE6EE4">
          <w:pPr>
            <w:pStyle w:val="21"/>
            <w:tabs>
              <w:tab w:val="right" w:leader="dot" w:pos="4742"/>
            </w:tabs>
            <w:rPr>
              <w:rFonts w:eastAsiaTheme="minorEastAsia"/>
              <w:noProof/>
              <w:lang w:eastAsia="uk-UA"/>
            </w:rPr>
          </w:pPr>
          <w:hyperlink w:anchor="_Toc510259761" w:history="1">
            <w:r w:rsidRPr="00937BFA">
              <w:rPr>
                <w:rStyle w:val="ad"/>
                <w:noProof/>
              </w:rPr>
              <w:t>Corrupted Owlbear</w:t>
            </w:r>
            <w:r>
              <w:rPr>
                <w:noProof/>
                <w:webHidden/>
              </w:rPr>
              <w:tab/>
            </w:r>
            <w:r>
              <w:rPr>
                <w:noProof/>
                <w:webHidden/>
              </w:rPr>
              <w:fldChar w:fldCharType="begin"/>
            </w:r>
            <w:r>
              <w:rPr>
                <w:noProof/>
                <w:webHidden/>
              </w:rPr>
              <w:instrText xml:space="preserve"> PAGEREF _Toc510259761 \h </w:instrText>
            </w:r>
            <w:r>
              <w:rPr>
                <w:noProof/>
                <w:webHidden/>
              </w:rPr>
            </w:r>
            <w:r>
              <w:rPr>
                <w:noProof/>
                <w:webHidden/>
              </w:rPr>
              <w:fldChar w:fldCharType="separate"/>
            </w:r>
            <w:r w:rsidR="00516EB1">
              <w:rPr>
                <w:noProof/>
                <w:webHidden/>
              </w:rPr>
              <w:t>53</w:t>
            </w:r>
            <w:r>
              <w:rPr>
                <w:noProof/>
                <w:webHidden/>
              </w:rPr>
              <w:fldChar w:fldCharType="end"/>
            </w:r>
          </w:hyperlink>
        </w:p>
        <w:p w14:paraId="72EC5554" w14:textId="1589F04A" w:rsidR="00DE6EE4" w:rsidRDefault="00DE6EE4">
          <w:pPr>
            <w:pStyle w:val="21"/>
            <w:tabs>
              <w:tab w:val="right" w:leader="dot" w:pos="4742"/>
            </w:tabs>
            <w:rPr>
              <w:rFonts w:eastAsiaTheme="minorEastAsia"/>
              <w:noProof/>
              <w:lang w:eastAsia="uk-UA"/>
            </w:rPr>
          </w:pPr>
          <w:hyperlink w:anchor="_Toc510259762" w:history="1">
            <w:r w:rsidRPr="00937BFA">
              <w:rPr>
                <w:rStyle w:val="ad"/>
                <w:noProof/>
                <w:lang w:val="ru-RU"/>
              </w:rPr>
              <w:t>Darkbringer Druid</w:t>
            </w:r>
            <w:r>
              <w:rPr>
                <w:noProof/>
                <w:webHidden/>
              </w:rPr>
              <w:tab/>
            </w:r>
            <w:r>
              <w:rPr>
                <w:noProof/>
                <w:webHidden/>
              </w:rPr>
              <w:fldChar w:fldCharType="begin"/>
            </w:r>
            <w:r>
              <w:rPr>
                <w:noProof/>
                <w:webHidden/>
              </w:rPr>
              <w:instrText xml:space="preserve"> PAGEREF _Toc510259762 \h </w:instrText>
            </w:r>
            <w:r>
              <w:rPr>
                <w:noProof/>
                <w:webHidden/>
              </w:rPr>
            </w:r>
            <w:r>
              <w:rPr>
                <w:noProof/>
                <w:webHidden/>
              </w:rPr>
              <w:fldChar w:fldCharType="separate"/>
            </w:r>
            <w:r w:rsidR="00516EB1">
              <w:rPr>
                <w:noProof/>
                <w:webHidden/>
              </w:rPr>
              <w:t>53</w:t>
            </w:r>
            <w:r>
              <w:rPr>
                <w:noProof/>
                <w:webHidden/>
              </w:rPr>
              <w:fldChar w:fldCharType="end"/>
            </w:r>
          </w:hyperlink>
        </w:p>
        <w:p w14:paraId="6F92782A" w14:textId="4A9468F4" w:rsidR="00DE6EE4" w:rsidRDefault="00DE6EE4">
          <w:pPr>
            <w:pStyle w:val="21"/>
            <w:tabs>
              <w:tab w:val="right" w:leader="dot" w:pos="4742"/>
            </w:tabs>
            <w:rPr>
              <w:rFonts w:eastAsiaTheme="minorEastAsia"/>
              <w:noProof/>
              <w:lang w:eastAsia="uk-UA"/>
            </w:rPr>
          </w:pPr>
          <w:hyperlink w:anchor="_Toc510259763" w:history="1">
            <w:r w:rsidRPr="00937BFA">
              <w:rPr>
                <w:rStyle w:val="ad"/>
                <w:noProof/>
                <w:lang w:val="ru-RU"/>
              </w:rPr>
              <w:t>Darkbringer Berserker</w:t>
            </w:r>
            <w:r>
              <w:rPr>
                <w:noProof/>
                <w:webHidden/>
              </w:rPr>
              <w:tab/>
            </w:r>
            <w:r>
              <w:rPr>
                <w:noProof/>
                <w:webHidden/>
              </w:rPr>
              <w:fldChar w:fldCharType="begin"/>
            </w:r>
            <w:r>
              <w:rPr>
                <w:noProof/>
                <w:webHidden/>
              </w:rPr>
              <w:instrText xml:space="preserve"> PAGEREF _Toc510259763 \h </w:instrText>
            </w:r>
            <w:r>
              <w:rPr>
                <w:noProof/>
                <w:webHidden/>
              </w:rPr>
            </w:r>
            <w:r>
              <w:rPr>
                <w:noProof/>
                <w:webHidden/>
              </w:rPr>
              <w:fldChar w:fldCharType="separate"/>
            </w:r>
            <w:r w:rsidR="00516EB1">
              <w:rPr>
                <w:noProof/>
                <w:webHidden/>
              </w:rPr>
              <w:t>54</w:t>
            </w:r>
            <w:r>
              <w:rPr>
                <w:noProof/>
                <w:webHidden/>
              </w:rPr>
              <w:fldChar w:fldCharType="end"/>
            </w:r>
          </w:hyperlink>
        </w:p>
        <w:p w14:paraId="6118DED0" w14:textId="0C4705E4" w:rsidR="00DE6EE4" w:rsidRDefault="00DE6EE4">
          <w:pPr>
            <w:pStyle w:val="21"/>
            <w:tabs>
              <w:tab w:val="right" w:leader="dot" w:pos="4742"/>
            </w:tabs>
            <w:rPr>
              <w:rFonts w:eastAsiaTheme="minorEastAsia"/>
              <w:noProof/>
              <w:lang w:eastAsia="uk-UA"/>
            </w:rPr>
          </w:pPr>
          <w:hyperlink w:anchor="_Toc510259764" w:history="1">
            <w:r w:rsidRPr="00937BFA">
              <w:rPr>
                <w:rStyle w:val="ad"/>
                <w:noProof/>
              </w:rPr>
              <w:t>Corrupted Treant</w:t>
            </w:r>
            <w:r>
              <w:rPr>
                <w:noProof/>
                <w:webHidden/>
              </w:rPr>
              <w:tab/>
            </w:r>
            <w:r>
              <w:rPr>
                <w:noProof/>
                <w:webHidden/>
              </w:rPr>
              <w:fldChar w:fldCharType="begin"/>
            </w:r>
            <w:r>
              <w:rPr>
                <w:noProof/>
                <w:webHidden/>
              </w:rPr>
              <w:instrText xml:space="preserve"> PAGEREF _Toc510259764 \h </w:instrText>
            </w:r>
            <w:r>
              <w:rPr>
                <w:noProof/>
                <w:webHidden/>
              </w:rPr>
            </w:r>
            <w:r>
              <w:rPr>
                <w:noProof/>
                <w:webHidden/>
              </w:rPr>
              <w:fldChar w:fldCharType="separate"/>
            </w:r>
            <w:r w:rsidR="00516EB1">
              <w:rPr>
                <w:noProof/>
                <w:webHidden/>
              </w:rPr>
              <w:t>54</w:t>
            </w:r>
            <w:r>
              <w:rPr>
                <w:noProof/>
                <w:webHidden/>
              </w:rPr>
              <w:fldChar w:fldCharType="end"/>
            </w:r>
          </w:hyperlink>
        </w:p>
        <w:p w14:paraId="1228BFA3" w14:textId="3BC6A92F" w:rsidR="00DE6EE4" w:rsidRDefault="00DE6EE4">
          <w:pPr>
            <w:pStyle w:val="21"/>
            <w:tabs>
              <w:tab w:val="right" w:leader="dot" w:pos="4742"/>
            </w:tabs>
            <w:rPr>
              <w:rFonts w:eastAsiaTheme="minorEastAsia"/>
              <w:noProof/>
              <w:lang w:eastAsia="uk-UA"/>
            </w:rPr>
          </w:pPr>
          <w:hyperlink w:anchor="_Toc510259765" w:history="1">
            <w:r w:rsidRPr="00937BFA">
              <w:rPr>
                <w:rStyle w:val="ad"/>
                <w:noProof/>
              </w:rPr>
              <w:t>Darkbringer Horror</w:t>
            </w:r>
            <w:r>
              <w:rPr>
                <w:noProof/>
                <w:webHidden/>
              </w:rPr>
              <w:tab/>
            </w:r>
            <w:r>
              <w:rPr>
                <w:noProof/>
                <w:webHidden/>
              </w:rPr>
              <w:fldChar w:fldCharType="begin"/>
            </w:r>
            <w:r>
              <w:rPr>
                <w:noProof/>
                <w:webHidden/>
              </w:rPr>
              <w:instrText xml:space="preserve"> PAGEREF _Toc510259765 \h </w:instrText>
            </w:r>
            <w:r>
              <w:rPr>
                <w:noProof/>
                <w:webHidden/>
              </w:rPr>
            </w:r>
            <w:r>
              <w:rPr>
                <w:noProof/>
                <w:webHidden/>
              </w:rPr>
              <w:fldChar w:fldCharType="separate"/>
            </w:r>
            <w:r w:rsidR="00516EB1">
              <w:rPr>
                <w:noProof/>
                <w:webHidden/>
              </w:rPr>
              <w:t>54</w:t>
            </w:r>
            <w:r>
              <w:rPr>
                <w:noProof/>
                <w:webHidden/>
              </w:rPr>
              <w:fldChar w:fldCharType="end"/>
            </w:r>
          </w:hyperlink>
        </w:p>
        <w:p w14:paraId="404C7D2C" w14:textId="148BB87F" w:rsidR="00DE6EE4" w:rsidRDefault="00DE6EE4">
          <w:pPr>
            <w:pStyle w:val="21"/>
            <w:tabs>
              <w:tab w:val="right" w:leader="dot" w:pos="4742"/>
            </w:tabs>
            <w:rPr>
              <w:rFonts w:eastAsiaTheme="minorEastAsia"/>
              <w:noProof/>
              <w:lang w:eastAsia="uk-UA"/>
            </w:rPr>
          </w:pPr>
          <w:hyperlink w:anchor="_Toc510259766" w:history="1">
            <w:r w:rsidRPr="00937BFA">
              <w:rPr>
                <w:rStyle w:val="ad"/>
                <w:noProof/>
              </w:rPr>
              <w:t>Sharaak, wendigo</w:t>
            </w:r>
            <w:r>
              <w:rPr>
                <w:noProof/>
                <w:webHidden/>
              </w:rPr>
              <w:tab/>
            </w:r>
            <w:r>
              <w:rPr>
                <w:noProof/>
                <w:webHidden/>
              </w:rPr>
              <w:fldChar w:fldCharType="begin"/>
            </w:r>
            <w:r>
              <w:rPr>
                <w:noProof/>
                <w:webHidden/>
              </w:rPr>
              <w:instrText xml:space="preserve"> PAGEREF _Toc510259766 \h </w:instrText>
            </w:r>
            <w:r>
              <w:rPr>
                <w:noProof/>
                <w:webHidden/>
              </w:rPr>
            </w:r>
            <w:r>
              <w:rPr>
                <w:noProof/>
                <w:webHidden/>
              </w:rPr>
              <w:fldChar w:fldCharType="separate"/>
            </w:r>
            <w:r w:rsidR="00516EB1">
              <w:rPr>
                <w:noProof/>
                <w:webHidden/>
              </w:rPr>
              <w:t>54</w:t>
            </w:r>
            <w:r>
              <w:rPr>
                <w:noProof/>
                <w:webHidden/>
              </w:rPr>
              <w:fldChar w:fldCharType="end"/>
            </w:r>
          </w:hyperlink>
        </w:p>
        <w:p w14:paraId="516ADA39" w14:textId="3BB3C2D0" w:rsidR="00DE6EE4" w:rsidRDefault="00DE6EE4">
          <w:pPr>
            <w:pStyle w:val="21"/>
            <w:tabs>
              <w:tab w:val="right" w:leader="dot" w:pos="4742"/>
            </w:tabs>
            <w:rPr>
              <w:rFonts w:eastAsiaTheme="minorEastAsia"/>
              <w:noProof/>
              <w:lang w:eastAsia="uk-UA"/>
            </w:rPr>
          </w:pPr>
          <w:hyperlink w:anchor="_Toc510259767" w:history="1">
            <w:r w:rsidRPr="00937BFA">
              <w:rPr>
                <w:rStyle w:val="ad"/>
                <w:noProof/>
              </w:rPr>
              <w:t>Frigid Stalker</w:t>
            </w:r>
            <w:r>
              <w:rPr>
                <w:noProof/>
                <w:webHidden/>
              </w:rPr>
              <w:tab/>
            </w:r>
            <w:r>
              <w:rPr>
                <w:noProof/>
                <w:webHidden/>
              </w:rPr>
              <w:fldChar w:fldCharType="begin"/>
            </w:r>
            <w:r>
              <w:rPr>
                <w:noProof/>
                <w:webHidden/>
              </w:rPr>
              <w:instrText xml:space="preserve"> PAGEREF _Toc510259767 \h </w:instrText>
            </w:r>
            <w:r>
              <w:rPr>
                <w:noProof/>
                <w:webHidden/>
              </w:rPr>
            </w:r>
            <w:r>
              <w:rPr>
                <w:noProof/>
                <w:webHidden/>
              </w:rPr>
              <w:fldChar w:fldCharType="separate"/>
            </w:r>
            <w:r w:rsidR="00516EB1">
              <w:rPr>
                <w:noProof/>
                <w:webHidden/>
              </w:rPr>
              <w:t>55</w:t>
            </w:r>
            <w:r>
              <w:rPr>
                <w:noProof/>
                <w:webHidden/>
              </w:rPr>
              <w:fldChar w:fldCharType="end"/>
            </w:r>
          </w:hyperlink>
        </w:p>
        <w:p w14:paraId="0B42A35D" w14:textId="54B740CD" w:rsidR="00DE6EE4" w:rsidRDefault="00DE6EE4">
          <w:pPr>
            <w:pStyle w:val="21"/>
            <w:tabs>
              <w:tab w:val="right" w:leader="dot" w:pos="4742"/>
            </w:tabs>
            <w:rPr>
              <w:rFonts w:eastAsiaTheme="minorEastAsia"/>
              <w:noProof/>
              <w:lang w:eastAsia="uk-UA"/>
            </w:rPr>
          </w:pPr>
          <w:hyperlink w:anchor="_Toc510259768" w:history="1">
            <w:r w:rsidRPr="00937BFA">
              <w:rPr>
                <w:rStyle w:val="ad"/>
                <w:noProof/>
              </w:rPr>
              <w:t>Frozen Sentinel</w:t>
            </w:r>
            <w:r>
              <w:rPr>
                <w:noProof/>
                <w:webHidden/>
              </w:rPr>
              <w:tab/>
            </w:r>
            <w:r>
              <w:rPr>
                <w:noProof/>
                <w:webHidden/>
              </w:rPr>
              <w:fldChar w:fldCharType="begin"/>
            </w:r>
            <w:r>
              <w:rPr>
                <w:noProof/>
                <w:webHidden/>
              </w:rPr>
              <w:instrText xml:space="preserve"> PAGEREF _Toc510259768 \h </w:instrText>
            </w:r>
            <w:r>
              <w:rPr>
                <w:noProof/>
                <w:webHidden/>
              </w:rPr>
            </w:r>
            <w:r>
              <w:rPr>
                <w:noProof/>
                <w:webHidden/>
              </w:rPr>
              <w:fldChar w:fldCharType="separate"/>
            </w:r>
            <w:r w:rsidR="00516EB1">
              <w:rPr>
                <w:noProof/>
                <w:webHidden/>
              </w:rPr>
              <w:t>55</w:t>
            </w:r>
            <w:r>
              <w:rPr>
                <w:noProof/>
                <w:webHidden/>
              </w:rPr>
              <w:fldChar w:fldCharType="end"/>
            </w:r>
          </w:hyperlink>
        </w:p>
        <w:p w14:paraId="1681D46B" w14:textId="7EC8A398" w:rsidR="00DE6EE4" w:rsidRDefault="00DE6EE4">
          <w:pPr>
            <w:pStyle w:val="21"/>
            <w:tabs>
              <w:tab w:val="right" w:leader="dot" w:pos="4742"/>
            </w:tabs>
            <w:rPr>
              <w:rFonts w:eastAsiaTheme="minorEastAsia"/>
              <w:noProof/>
              <w:lang w:eastAsia="uk-UA"/>
            </w:rPr>
          </w:pPr>
          <w:hyperlink w:anchor="_Toc510259769" w:history="1">
            <w:r w:rsidRPr="00937BFA">
              <w:rPr>
                <w:rStyle w:val="ad"/>
                <w:noProof/>
              </w:rPr>
              <w:t>Giant Snake of the Mirror Maze</w:t>
            </w:r>
            <w:r>
              <w:rPr>
                <w:noProof/>
                <w:webHidden/>
              </w:rPr>
              <w:tab/>
            </w:r>
            <w:r>
              <w:rPr>
                <w:noProof/>
                <w:webHidden/>
              </w:rPr>
              <w:fldChar w:fldCharType="begin"/>
            </w:r>
            <w:r>
              <w:rPr>
                <w:noProof/>
                <w:webHidden/>
              </w:rPr>
              <w:instrText xml:space="preserve"> PAGEREF _Toc510259769 \h </w:instrText>
            </w:r>
            <w:r>
              <w:rPr>
                <w:noProof/>
                <w:webHidden/>
              </w:rPr>
            </w:r>
            <w:r>
              <w:rPr>
                <w:noProof/>
                <w:webHidden/>
              </w:rPr>
              <w:fldChar w:fldCharType="separate"/>
            </w:r>
            <w:r w:rsidR="00516EB1">
              <w:rPr>
                <w:noProof/>
                <w:webHidden/>
              </w:rPr>
              <w:t>56</w:t>
            </w:r>
            <w:r>
              <w:rPr>
                <w:noProof/>
                <w:webHidden/>
              </w:rPr>
              <w:fldChar w:fldCharType="end"/>
            </w:r>
          </w:hyperlink>
        </w:p>
        <w:p w14:paraId="0DBED81A" w14:textId="0F968635" w:rsidR="00DE6EE4" w:rsidRDefault="00DE6EE4">
          <w:pPr>
            <w:pStyle w:val="21"/>
            <w:tabs>
              <w:tab w:val="right" w:leader="dot" w:pos="4742"/>
            </w:tabs>
            <w:rPr>
              <w:rFonts w:eastAsiaTheme="minorEastAsia"/>
              <w:noProof/>
              <w:lang w:eastAsia="uk-UA"/>
            </w:rPr>
          </w:pPr>
          <w:hyperlink w:anchor="_Toc510259770" w:history="1">
            <w:r w:rsidRPr="00937BFA">
              <w:rPr>
                <w:rStyle w:val="ad"/>
                <w:noProof/>
              </w:rPr>
              <w:t>Cassylva, House Nanther Assassin</w:t>
            </w:r>
            <w:r>
              <w:rPr>
                <w:noProof/>
                <w:webHidden/>
              </w:rPr>
              <w:tab/>
            </w:r>
            <w:r>
              <w:rPr>
                <w:noProof/>
                <w:webHidden/>
              </w:rPr>
              <w:fldChar w:fldCharType="begin"/>
            </w:r>
            <w:r>
              <w:rPr>
                <w:noProof/>
                <w:webHidden/>
              </w:rPr>
              <w:instrText xml:space="preserve"> PAGEREF _Toc510259770 \h </w:instrText>
            </w:r>
            <w:r>
              <w:rPr>
                <w:noProof/>
                <w:webHidden/>
              </w:rPr>
            </w:r>
            <w:r>
              <w:rPr>
                <w:noProof/>
                <w:webHidden/>
              </w:rPr>
              <w:fldChar w:fldCharType="separate"/>
            </w:r>
            <w:r w:rsidR="00516EB1">
              <w:rPr>
                <w:noProof/>
                <w:webHidden/>
              </w:rPr>
              <w:t>56</w:t>
            </w:r>
            <w:r>
              <w:rPr>
                <w:noProof/>
                <w:webHidden/>
              </w:rPr>
              <w:fldChar w:fldCharType="end"/>
            </w:r>
          </w:hyperlink>
        </w:p>
        <w:p w14:paraId="6D751F01" w14:textId="5D25BEB0" w:rsidR="00DE6EE4" w:rsidRDefault="00DE6EE4">
          <w:pPr>
            <w:pStyle w:val="21"/>
            <w:tabs>
              <w:tab w:val="right" w:leader="dot" w:pos="4742"/>
            </w:tabs>
            <w:rPr>
              <w:rFonts w:eastAsiaTheme="minorEastAsia"/>
              <w:noProof/>
              <w:lang w:eastAsia="uk-UA"/>
            </w:rPr>
          </w:pPr>
          <w:hyperlink w:anchor="_Toc510259771" w:history="1">
            <w:r w:rsidRPr="00937BFA">
              <w:rPr>
                <w:rStyle w:val="ad"/>
                <w:noProof/>
              </w:rPr>
              <w:t>Half-Dragon Hydra (Black)</w:t>
            </w:r>
            <w:r>
              <w:rPr>
                <w:noProof/>
                <w:webHidden/>
              </w:rPr>
              <w:tab/>
            </w:r>
            <w:r>
              <w:rPr>
                <w:noProof/>
                <w:webHidden/>
              </w:rPr>
              <w:fldChar w:fldCharType="begin"/>
            </w:r>
            <w:r>
              <w:rPr>
                <w:noProof/>
                <w:webHidden/>
              </w:rPr>
              <w:instrText xml:space="preserve"> PAGEREF _Toc510259771 \h </w:instrText>
            </w:r>
            <w:r>
              <w:rPr>
                <w:noProof/>
                <w:webHidden/>
              </w:rPr>
            </w:r>
            <w:r>
              <w:rPr>
                <w:noProof/>
                <w:webHidden/>
              </w:rPr>
              <w:fldChar w:fldCharType="separate"/>
            </w:r>
            <w:r w:rsidR="00516EB1">
              <w:rPr>
                <w:noProof/>
                <w:webHidden/>
              </w:rPr>
              <w:t>56</w:t>
            </w:r>
            <w:r>
              <w:rPr>
                <w:noProof/>
                <w:webHidden/>
              </w:rPr>
              <w:fldChar w:fldCharType="end"/>
            </w:r>
          </w:hyperlink>
        </w:p>
        <w:p w14:paraId="41336718" w14:textId="0CB18801" w:rsidR="00DE6EE4" w:rsidRDefault="00DE6EE4">
          <w:pPr>
            <w:pStyle w:val="21"/>
            <w:tabs>
              <w:tab w:val="right" w:leader="dot" w:pos="4742"/>
            </w:tabs>
            <w:rPr>
              <w:rFonts w:eastAsiaTheme="minorEastAsia"/>
              <w:noProof/>
              <w:lang w:eastAsia="uk-UA"/>
            </w:rPr>
          </w:pPr>
          <w:hyperlink w:anchor="_Toc510259772" w:history="1">
            <w:r w:rsidRPr="00937BFA">
              <w:rPr>
                <w:rStyle w:val="ad"/>
                <w:noProof/>
              </w:rPr>
              <w:t>Insane Dryad</w:t>
            </w:r>
            <w:r>
              <w:rPr>
                <w:noProof/>
                <w:webHidden/>
              </w:rPr>
              <w:tab/>
            </w:r>
            <w:r>
              <w:rPr>
                <w:noProof/>
                <w:webHidden/>
              </w:rPr>
              <w:fldChar w:fldCharType="begin"/>
            </w:r>
            <w:r>
              <w:rPr>
                <w:noProof/>
                <w:webHidden/>
              </w:rPr>
              <w:instrText xml:space="preserve"> PAGEREF _Toc510259772 \h </w:instrText>
            </w:r>
            <w:r>
              <w:rPr>
                <w:noProof/>
                <w:webHidden/>
              </w:rPr>
            </w:r>
            <w:r>
              <w:rPr>
                <w:noProof/>
                <w:webHidden/>
              </w:rPr>
              <w:fldChar w:fldCharType="separate"/>
            </w:r>
            <w:r w:rsidR="00516EB1">
              <w:rPr>
                <w:noProof/>
                <w:webHidden/>
              </w:rPr>
              <w:t>57</w:t>
            </w:r>
            <w:r>
              <w:rPr>
                <w:noProof/>
                <w:webHidden/>
              </w:rPr>
              <w:fldChar w:fldCharType="end"/>
            </w:r>
          </w:hyperlink>
        </w:p>
        <w:p w14:paraId="6C06D5C3" w14:textId="56F970DD" w:rsidR="00DE6EE4" w:rsidRDefault="00DE6EE4">
          <w:pPr>
            <w:pStyle w:val="21"/>
            <w:tabs>
              <w:tab w:val="right" w:leader="dot" w:pos="4742"/>
            </w:tabs>
            <w:rPr>
              <w:rFonts w:eastAsiaTheme="minorEastAsia"/>
              <w:noProof/>
              <w:lang w:eastAsia="uk-UA"/>
            </w:rPr>
          </w:pPr>
          <w:hyperlink w:anchor="_Toc510259773" w:history="1">
            <w:r w:rsidRPr="00937BFA">
              <w:rPr>
                <w:rStyle w:val="ad"/>
                <w:noProof/>
              </w:rPr>
              <w:t>Quickling Rogue</w:t>
            </w:r>
            <w:r>
              <w:rPr>
                <w:noProof/>
                <w:webHidden/>
              </w:rPr>
              <w:tab/>
            </w:r>
            <w:r>
              <w:rPr>
                <w:noProof/>
                <w:webHidden/>
              </w:rPr>
              <w:fldChar w:fldCharType="begin"/>
            </w:r>
            <w:r>
              <w:rPr>
                <w:noProof/>
                <w:webHidden/>
              </w:rPr>
              <w:instrText xml:space="preserve"> PAGEREF _Toc510259773 \h </w:instrText>
            </w:r>
            <w:r>
              <w:rPr>
                <w:noProof/>
                <w:webHidden/>
              </w:rPr>
            </w:r>
            <w:r>
              <w:rPr>
                <w:noProof/>
                <w:webHidden/>
              </w:rPr>
              <w:fldChar w:fldCharType="separate"/>
            </w:r>
            <w:r w:rsidR="00516EB1">
              <w:rPr>
                <w:noProof/>
                <w:webHidden/>
              </w:rPr>
              <w:t>57</w:t>
            </w:r>
            <w:r>
              <w:rPr>
                <w:noProof/>
                <w:webHidden/>
              </w:rPr>
              <w:fldChar w:fldCharType="end"/>
            </w:r>
          </w:hyperlink>
        </w:p>
        <w:p w14:paraId="5D439612" w14:textId="513A0CFC" w:rsidR="00DE6EE4" w:rsidRDefault="00DE6EE4">
          <w:pPr>
            <w:pStyle w:val="21"/>
            <w:tabs>
              <w:tab w:val="right" w:leader="dot" w:pos="4742"/>
            </w:tabs>
            <w:rPr>
              <w:rFonts w:eastAsiaTheme="minorEastAsia"/>
              <w:noProof/>
              <w:lang w:eastAsia="uk-UA"/>
            </w:rPr>
          </w:pPr>
          <w:hyperlink w:anchor="_Toc510259774" w:history="1">
            <w:r w:rsidRPr="00937BFA">
              <w:rPr>
                <w:rStyle w:val="ad"/>
                <w:noProof/>
              </w:rPr>
              <w:t>Troll Shaman</w:t>
            </w:r>
            <w:r>
              <w:rPr>
                <w:noProof/>
                <w:webHidden/>
              </w:rPr>
              <w:tab/>
            </w:r>
            <w:r>
              <w:rPr>
                <w:noProof/>
                <w:webHidden/>
              </w:rPr>
              <w:fldChar w:fldCharType="begin"/>
            </w:r>
            <w:r>
              <w:rPr>
                <w:noProof/>
                <w:webHidden/>
              </w:rPr>
              <w:instrText xml:space="preserve"> PAGEREF _Toc510259774 \h </w:instrText>
            </w:r>
            <w:r>
              <w:rPr>
                <w:noProof/>
                <w:webHidden/>
              </w:rPr>
            </w:r>
            <w:r>
              <w:rPr>
                <w:noProof/>
                <w:webHidden/>
              </w:rPr>
              <w:fldChar w:fldCharType="separate"/>
            </w:r>
            <w:r w:rsidR="00516EB1">
              <w:rPr>
                <w:noProof/>
                <w:webHidden/>
              </w:rPr>
              <w:t>58</w:t>
            </w:r>
            <w:r>
              <w:rPr>
                <w:noProof/>
                <w:webHidden/>
              </w:rPr>
              <w:fldChar w:fldCharType="end"/>
            </w:r>
          </w:hyperlink>
        </w:p>
        <w:p w14:paraId="04E110AD" w14:textId="140B6A59" w:rsidR="00DE6EE4" w:rsidRDefault="00DE6EE4">
          <w:pPr>
            <w:pStyle w:val="21"/>
            <w:tabs>
              <w:tab w:val="right" w:leader="dot" w:pos="4742"/>
            </w:tabs>
            <w:rPr>
              <w:rFonts w:eastAsiaTheme="minorEastAsia"/>
              <w:noProof/>
              <w:lang w:eastAsia="uk-UA"/>
            </w:rPr>
          </w:pPr>
          <w:hyperlink w:anchor="_Toc510259775" w:history="1">
            <w:r w:rsidRPr="00937BFA">
              <w:rPr>
                <w:rStyle w:val="ad"/>
                <w:noProof/>
              </w:rPr>
              <w:t>Troll Warrior</w:t>
            </w:r>
            <w:r>
              <w:rPr>
                <w:noProof/>
                <w:webHidden/>
              </w:rPr>
              <w:tab/>
            </w:r>
            <w:r>
              <w:rPr>
                <w:noProof/>
                <w:webHidden/>
              </w:rPr>
              <w:fldChar w:fldCharType="begin"/>
            </w:r>
            <w:r>
              <w:rPr>
                <w:noProof/>
                <w:webHidden/>
              </w:rPr>
              <w:instrText xml:space="preserve"> PAGEREF _Toc510259775 \h </w:instrText>
            </w:r>
            <w:r>
              <w:rPr>
                <w:noProof/>
                <w:webHidden/>
              </w:rPr>
            </w:r>
            <w:r>
              <w:rPr>
                <w:noProof/>
                <w:webHidden/>
              </w:rPr>
              <w:fldChar w:fldCharType="separate"/>
            </w:r>
            <w:r w:rsidR="00516EB1">
              <w:rPr>
                <w:noProof/>
                <w:webHidden/>
              </w:rPr>
              <w:t>58</w:t>
            </w:r>
            <w:r>
              <w:rPr>
                <w:noProof/>
                <w:webHidden/>
              </w:rPr>
              <w:fldChar w:fldCharType="end"/>
            </w:r>
          </w:hyperlink>
        </w:p>
        <w:p w14:paraId="4949720C" w14:textId="13573D0B" w:rsidR="00DE6EE4" w:rsidRDefault="00DE6EE4">
          <w:pPr>
            <w:pStyle w:val="21"/>
            <w:tabs>
              <w:tab w:val="right" w:leader="dot" w:pos="4742"/>
            </w:tabs>
            <w:rPr>
              <w:rFonts w:eastAsiaTheme="minorEastAsia"/>
              <w:noProof/>
              <w:lang w:eastAsia="uk-UA"/>
            </w:rPr>
          </w:pPr>
          <w:hyperlink w:anchor="_Toc510259776" w:history="1">
            <w:r w:rsidRPr="00937BFA">
              <w:rPr>
                <w:rStyle w:val="ad"/>
                <w:noProof/>
              </w:rPr>
              <w:t>Brinora Heartshadow (Renegade Archmage)</w:t>
            </w:r>
            <w:r>
              <w:rPr>
                <w:noProof/>
                <w:webHidden/>
              </w:rPr>
              <w:tab/>
            </w:r>
            <w:r>
              <w:rPr>
                <w:noProof/>
                <w:webHidden/>
              </w:rPr>
              <w:fldChar w:fldCharType="begin"/>
            </w:r>
            <w:r>
              <w:rPr>
                <w:noProof/>
                <w:webHidden/>
              </w:rPr>
              <w:instrText xml:space="preserve"> PAGEREF _Toc510259776 \h </w:instrText>
            </w:r>
            <w:r>
              <w:rPr>
                <w:noProof/>
                <w:webHidden/>
              </w:rPr>
            </w:r>
            <w:r>
              <w:rPr>
                <w:noProof/>
                <w:webHidden/>
              </w:rPr>
              <w:fldChar w:fldCharType="separate"/>
            </w:r>
            <w:r w:rsidR="00516EB1">
              <w:rPr>
                <w:noProof/>
                <w:webHidden/>
              </w:rPr>
              <w:t>58</w:t>
            </w:r>
            <w:r>
              <w:rPr>
                <w:noProof/>
                <w:webHidden/>
              </w:rPr>
              <w:fldChar w:fldCharType="end"/>
            </w:r>
          </w:hyperlink>
        </w:p>
        <w:p w14:paraId="21A90EDA" w14:textId="2D29D593" w:rsidR="00DE6EE4" w:rsidRDefault="00DE6EE4">
          <w:pPr>
            <w:pStyle w:val="21"/>
            <w:tabs>
              <w:tab w:val="right" w:leader="dot" w:pos="4742"/>
            </w:tabs>
            <w:rPr>
              <w:rFonts w:eastAsiaTheme="minorEastAsia"/>
              <w:noProof/>
              <w:lang w:eastAsia="uk-UA"/>
            </w:rPr>
          </w:pPr>
          <w:hyperlink w:anchor="_Toc510259777" w:history="1">
            <w:r w:rsidRPr="00937BFA">
              <w:rPr>
                <w:rStyle w:val="ad"/>
                <w:noProof/>
              </w:rPr>
              <w:t>BRINORA HEARTSHADOW (MINOR</w:t>
            </w:r>
            <w:r>
              <w:rPr>
                <w:noProof/>
                <w:webHidden/>
              </w:rPr>
              <w:tab/>
            </w:r>
            <w:r>
              <w:rPr>
                <w:noProof/>
                <w:webHidden/>
              </w:rPr>
              <w:fldChar w:fldCharType="begin"/>
            </w:r>
            <w:r>
              <w:rPr>
                <w:noProof/>
                <w:webHidden/>
              </w:rPr>
              <w:instrText xml:space="preserve"> PAGEREF _Toc510259777 \h </w:instrText>
            </w:r>
            <w:r>
              <w:rPr>
                <w:noProof/>
                <w:webHidden/>
              </w:rPr>
            </w:r>
            <w:r>
              <w:rPr>
                <w:noProof/>
                <w:webHidden/>
              </w:rPr>
              <w:fldChar w:fldCharType="separate"/>
            </w:r>
            <w:r w:rsidR="00516EB1">
              <w:rPr>
                <w:noProof/>
                <w:webHidden/>
              </w:rPr>
              <w:t>59</w:t>
            </w:r>
            <w:r>
              <w:rPr>
                <w:noProof/>
                <w:webHidden/>
              </w:rPr>
              <w:fldChar w:fldCharType="end"/>
            </w:r>
          </w:hyperlink>
        </w:p>
        <w:p w14:paraId="6DAB8886" w14:textId="674C95AD" w:rsidR="00DE6EE4" w:rsidRDefault="00DE6EE4">
          <w:pPr>
            <w:pStyle w:val="21"/>
            <w:tabs>
              <w:tab w:val="right" w:leader="dot" w:pos="4742"/>
            </w:tabs>
            <w:rPr>
              <w:rFonts w:eastAsiaTheme="minorEastAsia"/>
              <w:noProof/>
              <w:lang w:eastAsia="uk-UA"/>
            </w:rPr>
          </w:pPr>
          <w:hyperlink w:anchor="_Toc510259778" w:history="1">
            <w:r w:rsidRPr="00937BFA">
              <w:rPr>
                <w:rStyle w:val="ad"/>
                <w:noProof/>
              </w:rPr>
              <w:t>Elemental Cultist</w:t>
            </w:r>
            <w:r>
              <w:rPr>
                <w:noProof/>
                <w:webHidden/>
              </w:rPr>
              <w:tab/>
            </w:r>
            <w:r>
              <w:rPr>
                <w:noProof/>
                <w:webHidden/>
              </w:rPr>
              <w:fldChar w:fldCharType="begin"/>
            </w:r>
            <w:r>
              <w:rPr>
                <w:noProof/>
                <w:webHidden/>
              </w:rPr>
              <w:instrText xml:space="preserve"> PAGEREF _Toc510259778 \h </w:instrText>
            </w:r>
            <w:r>
              <w:rPr>
                <w:noProof/>
                <w:webHidden/>
              </w:rPr>
            </w:r>
            <w:r>
              <w:rPr>
                <w:noProof/>
                <w:webHidden/>
              </w:rPr>
              <w:fldChar w:fldCharType="separate"/>
            </w:r>
            <w:r w:rsidR="00516EB1">
              <w:rPr>
                <w:noProof/>
                <w:webHidden/>
              </w:rPr>
              <w:t>59</w:t>
            </w:r>
            <w:r>
              <w:rPr>
                <w:noProof/>
                <w:webHidden/>
              </w:rPr>
              <w:fldChar w:fldCharType="end"/>
            </w:r>
          </w:hyperlink>
        </w:p>
        <w:p w14:paraId="68A179E2" w14:textId="0CF937A0" w:rsidR="00DE6EE4" w:rsidRDefault="00DE6EE4">
          <w:pPr>
            <w:pStyle w:val="21"/>
            <w:tabs>
              <w:tab w:val="right" w:leader="dot" w:pos="4742"/>
            </w:tabs>
            <w:rPr>
              <w:rFonts w:eastAsiaTheme="minorEastAsia"/>
              <w:noProof/>
              <w:lang w:eastAsia="uk-UA"/>
            </w:rPr>
          </w:pPr>
          <w:hyperlink w:anchor="_Toc510259779" w:history="1">
            <w:r w:rsidRPr="00937BFA">
              <w:rPr>
                <w:rStyle w:val="ad"/>
                <w:noProof/>
              </w:rPr>
              <w:t>Elemental Mage: Aethermancer</w:t>
            </w:r>
            <w:r>
              <w:rPr>
                <w:noProof/>
                <w:webHidden/>
              </w:rPr>
              <w:tab/>
            </w:r>
            <w:r>
              <w:rPr>
                <w:noProof/>
                <w:webHidden/>
              </w:rPr>
              <w:fldChar w:fldCharType="begin"/>
            </w:r>
            <w:r>
              <w:rPr>
                <w:noProof/>
                <w:webHidden/>
              </w:rPr>
              <w:instrText xml:space="preserve"> PAGEREF _Toc510259779 \h </w:instrText>
            </w:r>
            <w:r>
              <w:rPr>
                <w:noProof/>
                <w:webHidden/>
              </w:rPr>
            </w:r>
            <w:r>
              <w:rPr>
                <w:noProof/>
                <w:webHidden/>
              </w:rPr>
              <w:fldChar w:fldCharType="separate"/>
            </w:r>
            <w:r w:rsidR="00516EB1">
              <w:rPr>
                <w:noProof/>
                <w:webHidden/>
              </w:rPr>
              <w:t>60</w:t>
            </w:r>
            <w:r>
              <w:rPr>
                <w:noProof/>
                <w:webHidden/>
              </w:rPr>
              <w:fldChar w:fldCharType="end"/>
            </w:r>
          </w:hyperlink>
        </w:p>
        <w:p w14:paraId="15CDC106" w14:textId="20F2E9B0" w:rsidR="00DE6EE4" w:rsidRDefault="00DE6EE4">
          <w:pPr>
            <w:pStyle w:val="21"/>
            <w:tabs>
              <w:tab w:val="right" w:leader="dot" w:pos="4742"/>
            </w:tabs>
            <w:rPr>
              <w:rFonts w:eastAsiaTheme="minorEastAsia"/>
              <w:noProof/>
              <w:lang w:eastAsia="uk-UA"/>
            </w:rPr>
          </w:pPr>
          <w:hyperlink w:anchor="_Toc510259780" w:history="1">
            <w:r w:rsidRPr="00937BFA">
              <w:rPr>
                <w:rStyle w:val="ad"/>
                <w:noProof/>
              </w:rPr>
              <w:t>Elemental Mage: Geomancer</w:t>
            </w:r>
            <w:r>
              <w:rPr>
                <w:noProof/>
                <w:webHidden/>
              </w:rPr>
              <w:tab/>
            </w:r>
            <w:r>
              <w:rPr>
                <w:noProof/>
                <w:webHidden/>
              </w:rPr>
              <w:fldChar w:fldCharType="begin"/>
            </w:r>
            <w:r>
              <w:rPr>
                <w:noProof/>
                <w:webHidden/>
              </w:rPr>
              <w:instrText xml:space="preserve"> PAGEREF _Toc510259780 \h </w:instrText>
            </w:r>
            <w:r>
              <w:rPr>
                <w:noProof/>
                <w:webHidden/>
              </w:rPr>
            </w:r>
            <w:r>
              <w:rPr>
                <w:noProof/>
                <w:webHidden/>
              </w:rPr>
              <w:fldChar w:fldCharType="separate"/>
            </w:r>
            <w:r w:rsidR="00516EB1">
              <w:rPr>
                <w:noProof/>
                <w:webHidden/>
              </w:rPr>
              <w:t>60</w:t>
            </w:r>
            <w:r>
              <w:rPr>
                <w:noProof/>
                <w:webHidden/>
              </w:rPr>
              <w:fldChar w:fldCharType="end"/>
            </w:r>
          </w:hyperlink>
        </w:p>
        <w:p w14:paraId="1172C891" w14:textId="52349CCA" w:rsidR="00DE6EE4" w:rsidRDefault="00DE6EE4">
          <w:pPr>
            <w:pStyle w:val="21"/>
            <w:tabs>
              <w:tab w:val="right" w:leader="dot" w:pos="4742"/>
            </w:tabs>
            <w:rPr>
              <w:rFonts w:eastAsiaTheme="minorEastAsia"/>
              <w:noProof/>
              <w:lang w:eastAsia="uk-UA"/>
            </w:rPr>
          </w:pPr>
          <w:hyperlink w:anchor="_Toc510259781" w:history="1">
            <w:r w:rsidRPr="00937BFA">
              <w:rPr>
                <w:rStyle w:val="ad"/>
                <w:noProof/>
              </w:rPr>
              <w:t>Elemental Mage: Hydromancer</w:t>
            </w:r>
            <w:r>
              <w:rPr>
                <w:noProof/>
                <w:webHidden/>
              </w:rPr>
              <w:tab/>
            </w:r>
            <w:r>
              <w:rPr>
                <w:noProof/>
                <w:webHidden/>
              </w:rPr>
              <w:fldChar w:fldCharType="begin"/>
            </w:r>
            <w:r>
              <w:rPr>
                <w:noProof/>
                <w:webHidden/>
              </w:rPr>
              <w:instrText xml:space="preserve"> PAGEREF _Toc510259781 \h </w:instrText>
            </w:r>
            <w:r>
              <w:rPr>
                <w:noProof/>
                <w:webHidden/>
              </w:rPr>
            </w:r>
            <w:r>
              <w:rPr>
                <w:noProof/>
                <w:webHidden/>
              </w:rPr>
              <w:fldChar w:fldCharType="separate"/>
            </w:r>
            <w:r w:rsidR="00516EB1">
              <w:rPr>
                <w:noProof/>
                <w:webHidden/>
              </w:rPr>
              <w:t>61</w:t>
            </w:r>
            <w:r>
              <w:rPr>
                <w:noProof/>
                <w:webHidden/>
              </w:rPr>
              <w:fldChar w:fldCharType="end"/>
            </w:r>
          </w:hyperlink>
        </w:p>
        <w:p w14:paraId="7B851DCA" w14:textId="2801EDCD" w:rsidR="00DE6EE4" w:rsidRDefault="00DE6EE4">
          <w:pPr>
            <w:pStyle w:val="21"/>
            <w:tabs>
              <w:tab w:val="right" w:leader="dot" w:pos="4742"/>
            </w:tabs>
            <w:rPr>
              <w:rFonts w:eastAsiaTheme="minorEastAsia"/>
              <w:noProof/>
              <w:lang w:eastAsia="uk-UA"/>
            </w:rPr>
          </w:pPr>
          <w:hyperlink w:anchor="_Toc510259782" w:history="1">
            <w:r w:rsidRPr="00937BFA">
              <w:rPr>
                <w:rStyle w:val="ad"/>
                <w:noProof/>
              </w:rPr>
              <w:t>Elemental Mage: Pyromancer</w:t>
            </w:r>
            <w:r>
              <w:rPr>
                <w:noProof/>
                <w:webHidden/>
              </w:rPr>
              <w:tab/>
            </w:r>
            <w:r>
              <w:rPr>
                <w:noProof/>
                <w:webHidden/>
              </w:rPr>
              <w:fldChar w:fldCharType="begin"/>
            </w:r>
            <w:r>
              <w:rPr>
                <w:noProof/>
                <w:webHidden/>
              </w:rPr>
              <w:instrText xml:space="preserve"> PAGEREF _Toc510259782 \h </w:instrText>
            </w:r>
            <w:r>
              <w:rPr>
                <w:noProof/>
                <w:webHidden/>
              </w:rPr>
            </w:r>
            <w:r>
              <w:rPr>
                <w:noProof/>
                <w:webHidden/>
              </w:rPr>
              <w:fldChar w:fldCharType="separate"/>
            </w:r>
            <w:r w:rsidR="00516EB1">
              <w:rPr>
                <w:noProof/>
                <w:webHidden/>
              </w:rPr>
              <w:t>61</w:t>
            </w:r>
            <w:r>
              <w:rPr>
                <w:noProof/>
                <w:webHidden/>
              </w:rPr>
              <w:fldChar w:fldCharType="end"/>
            </w:r>
          </w:hyperlink>
        </w:p>
        <w:p w14:paraId="3CD4DAA6" w14:textId="1868A102" w:rsidR="00DE6EE4" w:rsidRDefault="00DE6EE4">
          <w:pPr>
            <w:pStyle w:val="21"/>
            <w:tabs>
              <w:tab w:val="right" w:leader="dot" w:pos="4742"/>
            </w:tabs>
            <w:rPr>
              <w:rFonts w:eastAsiaTheme="minorEastAsia"/>
              <w:noProof/>
              <w:lang w:eastAsia="uk-UA"/>
            </w:rPr>
          </w:pPr>
          <w:hyperlink w:anchor="_Toc510259783" w:history="1">
            <w:r w:rsidRPr="00937BFA">
              <w:rPr>
                <w:rStyle w:val="ad"/>
                <w:noProof/>
              </w:rPr>
              <w:t>Richard Heartshadow (Undead Guardian)</w:t>
            </w:r>
            <w:r>
              <w:rPr>
                <w:noProof/>
                <w:webHidden/>
              </w:rPr>
              <w:tab/>
            </w:r>
            <w:r>
              <w:rPr>
                <w:noProof/>
                <w:webHidden/>
              </w:rPr>
              <w:fldChar w:fldCharType="begin"/>
            </w:r>
            <w:r>
              <w:rPr>
                <w:noProof/>
                <w:webHidden/>
              </w:rPr>
              <w:instrText xml:space="preserve"> PAGEREF _Toc510259783 \h </w:instrText>
            </w:r>
            <w:r>
              <w:rPr>
                <w:noProof/>
                <w:webHidden/>
              </w:rPr>
            </w:r>
            <w:r>
              <w:rPr>
                <w:noProof/>
                <w:webHidden/>
              </w:rPr>
              <w:fldChar w:fldCharType="separate"/>
            </w:r>
            <w:r w:rsidR="00516EB1">
              <w:rPr>
                <w:noProof/>
                <w:webHidden/>
              </w:rPr>
              <w:t>61</w:t>
            </w:r>
            <w:r>
              <w:rPr>
                <w:noProof/>
                <w:webHidden/>
              </w:rPr>
              <w:fldChar w:fldCharType="end"/>
            </w:r>
          </w:hyperlink>
        </w:p>
        <w:p w14:paraId="4CD4ED58" w14:textId="64CB45D2" w:rsidR="00DE6EE4" w:rsidRDefault="00DE6EE4">
          <w:pPr>
            <w:pStyle w:val="21"/>
            <w:tabs>
              <w:tab w:val="right" w:leader="dot" w:pos="4742"/>
            </w:tabs>
            <w:rPr>
              <w:rFonts w:eastAsiaTheme="minorEastAsia"/>
              <w:noProof/>
              <w:lang w:eastAsia="uk-UA"/>
            </w:rPr>
          </w:pPr>
          <w:hyperlink w:anchor="_Toc510259784" w:history="1">
            <w:r w:rsidRPr="00937BFA">
              <w:rPr>
                <w:rStyle w:val="ad"/>
                <w:noProof/>
              </w:rPr>
              <w:t>Huge Chuul</w:t>
            </w:r>
            <w:r>
              <w:rPr>
                <w:noProof/>
                <w:webHidden/>
              </w:rPr>
              <w:tab/>
            </w:r>
            <w:r>
              <w:rPr>
                <w:noProof/>
                <w:webHidden/>
              </w:rPr>
              <w:fldChar w:fldCharType="begin"/>
            </w:r>
            <w:r>
              <w:rPr>
                <w:noProof/>
                <w:webHidden/>
              </w:rPr>
              <w:instrText xml:space="preserve"> PAGEREF _Toc510259784 \h </w:instrText>
            </w:r>
            <w:r>
              <w:rPr>
                <w:noProof/>
                <w:webHidden/>
              </w:rPr>
            </w:r>
            <w:r>
              <w:rPr>
                <w:noProof/>
                <w:webHidden/>
              </w:rPr>
              <w:fldChar w:fldCharType="separate"/>
            </w:r>
            <w:r w:rsidR="00516EB1">
              <w:rPr>
                <w:noProof/>
                <w:webHidden/>
              </w:rPr>
              <w:t>62</w:t>
            </w:r>
            <w:r>
              <w:rPr>
                <w:noProof/>
                <w:webHidden/>
              </w:rPr>
              <w:fldChar w:fldCharType="end"/>
            </w:r>
          </w:hyperlink>
        </w:p>
        <w:p w14:paraId="1FA2170C" w14:textId="400CB8AD" w:rsidR="00DE6EE4" w:rsidRDefault="00DE6EE4">
          <w:pPr>
            <w:pStyle w:val="21"/>
            <w:tabs>
              <w:tab w:val="right" w:leader="dot" w:pos="4742"/>
            </w:tabs>
            <w:rPr>
              <w:rFonts w:eastAsiaTheme="minorEastAsia"/>
              <w:noProof/>
              <w:lang w:eastAsia="uk-UA"/>
            </w:rPr>
          </w:pPr>
          <w:hyperlink w:anchor="_Toc510259785" w:history="1">
            <w:r w:rsidRPr="00937BFA">
              <w:rPr>
                <w:rStyle w:val="ad"/>
                <w:noProof/>
              </w:rPr>
              <w:t>Sister Ana</w:t>
            </w:r>
            <w:r>
              <w:rPr>
                <w:noProof/>
                <w:webHidden/>
              </w:rPr>
              <w:tab/>
            </w:r>
            <w:r>
              <w:rPr>
                <w:noProof/>
                <w:webHidden/>
              </w:rPr>
              <w:fldChar w:fldCharType="begin"/>
            </w:r>
            <w:r>
              <w:rPr>
                <w:noProof/>
                <w:webHidden/>
              </w:rPr>
              <w:instrText xml:space="preserve"> PAGEREF _Toc510259785 \h </w:instrText>
            </w:r>
            <w:r>
              <w:rPr>
                <w:noProof/>
                <w:webHidden/>
              </w:rPr>
            </w:r>
            <w:r>
              <w:rPr>
                <w:noProof/>
                <w:webHidden/>
              </w:rPr>
              <w:fldChar w:fldCharType="separate"/>
            </w:r>
            <w:r w:rsidR="00516EB1">
              <w:rPr>
                <w:noProof/>
                <w:webHidden/>
              </w:rPr>
              <w:t>62</w:t>
            </w:r>
            <w:r>
              <w:rPr>
                <w:noProof/>
                <w:webHidden/>
              </w:rPr>
              <w:fldChar w:fldCharType="end"/>
            </w:r>
          </w:hyperlink>
        </w:p>
        <w:p w14:paraId="285AE52D" w14:textId="2D33D19B" w:rsidR="00DE6EE4" w:rsidRDefault="00DE6EE4">
          <w:pPr>
            <w:pStyle w:val="21"/>
            <w:tabs>
              <w:tab w:val="right" w:leader="dot" w:pos="4742"/>
            </w:tabs>
            <w:rPr>
              <w:rFonts w:eastAsiaTheme="minorEastAsia"/>
              <w:noProof/>
              <w:lang w:eastAsia="uk-UA"/>
            </w:rPr>
          </w:pPr>
          <w:hyperlink w:anchor="_Toc510259786" w:history="1">
            <w:r w:rsidRPr="00937BFA">
              <w:rPr>
                <w:rStyle w:val="ad"/>
                <w:noProof/>
              </w:rPr>
              <w:t>Archdruid Sister Ana</w:t>
            </w:r>
            <w:r>
              <w:rPr>
                <w:noProof/>
                <w:webHidden/>
              </w:rPr>
              <w:tab/>
            </w:r>
            <w:r>
              <w:rPr>
                <w:noProof/>
                <w:webHidden/>
              </w:rPr>
              <w:fldChar w:fldCharType="begin"/>
            </w:r>
            <w:r>
              <w:rPr>
                <w:noProof/>
                <w:webHidden/>
              </w:rPr>
              <w:instrText xml:space="preserve"> PAGEREF _Toc510259786 \h </w:instrText>
            </w:r>
            <w:r>
              <w:rPr>
                <w:noProof/>
                <w:webHidden/>
              </w:rPr>
            </w:r>
            <w:r>
              <w:rPr>
                <w:noProof/>
                <w:webHidden/>
              </w:rPr>
              <w:fldChar w:fldCharType="separate"/>
            </w:r>
            <w:r w:rsidR="00516EB1">
              <w:rPr>
                <w:noProof/>
                <w:webHidden/>
              </w:rPr>
              <w:t>63</w:t>
            </w:r>
            <w:r>
              <w:rPr>
                <w:noProof/>
                <w:webHidden/>
              </w:rPr>
              <w:fldChar w:fldCharType="end"/>
            </w:r>
          </w:hyperlink>
        </w:p>
        <w:p w14:paraId="4216C391" w14:textId="7DB7DC47" w:rsidR="00DE6EE4" w:rsidRDefault="00DE6EE4">
          <w:pPr>
            <w:pStyle w:val="21"/>
            <w:tabs>
              <w:tab w:val="right" w:leader="dot" w:pos="4742"/>
            </w:tabs>
            <w:rPr>
              <w:rFonts w:eastAsiaTheme="minorEastAsia"/>
              <w:noProof/>
              <w:lang w:eastAsia="uk-UA"/>
            </w:rPr>
          </w:pPr>
          <w:hyperlink w:anchor="_Toc510259787" w:history="1">
            <w:r w:rsidRPr="00937BFA">
              <w:rPr>
                <w:rStyle w:val="ad"/>
                <w:noProof/>
              </w:rPr>
              <w:t>Miraj Vizann</w:t>
            </w:r>
            <w:r>
              <w:rPr>
                <w:noProof/>
                <w:webHidden/>
              </w:rPr>
              <w:tab/>
            </w:r>
            <w:r>
              <w:rPr>
                <w:noProof/>
                <w:webHidden/>
              </w:rPr>
              <w:fldChar w:fldCharType="begin"/>
            </w:r>
            <w:r>
              <w:rPr>
                <w:noProof/>
                <w:webHidden/>
              </w:rPr>
              <w:instrText xml:space="preserve"> PAGEREF _Toc510259787 \h </w:instrText>
            </w:r>
            <w:r>
              <w:rPr>
                <w:noProof/>
                <w:webHidden/>
              </w:rPr>
            </w:r>
            <w:r>
              <w:rPr>
                <w:noProof/>
                <w:webHidden/>
              </w:rPr>
              <w:fldChar w:fldCharType="separate"/>
            </w:r>
            <w:r w:rsidR="00516EB1">
              <w:rPr>
                <w:noProof/>
                <w:webHidden/>
              </w:rPr>
              <w:t>63</w:t>
            </w:r>
            <w:r>
              <w:rPr>
                <w:noProof/>
                <w:webHidden/>
              </w:rPr>
              <w:fldChar w:fldCharType="end"/>
            </w:r>
          </w:hyperlink>
        </w:p>
        <w:p w14:paraId="7E5971CE" w14:textId="0C3E95E7" w:rsidR="00DE6EE4" w:rsidRDefault="00DE6EE4">
          <w:pPr>
            <w:pStyle w:val="21"/>
            <w:tabs>
              <w:tab w:val="right" w:leader="dot" w:pos="4742"/>
            </w:tabs>
            <w:rPr>
              <w:rFonts w:eastAsiaTheme="minorEastAsia"/>
              <w:noProof/>
              <w:lang w:eastAsia="uk-UA"/>
            </w:rPr>
          </w:pPr>
          <w:hyperlink w:anchor="_Toc510259788" w:history="1">
            <w:r w:rsidRPr="00937BFA">
              <w:rPr>
                <w:rStyle w:val="ad"/>
                <w:noProof/>
              </w:rPr>
              <w:t>Shoalar Quanderil</w:t>
            </w:r>
            <w:r>
              <w:rPr>
                <w:noProof/>
                <w:webHidden/>
              </w:rPr>
              <w:tab/>
            </w:r>
            <w:r>
              <w:rPr>
                <w:noProof/>
                <w:webHidden/>
              </w:rPr>
              <w:fldChar w:fldCharType="begin"/>
            </w:r>
            <w:r>
              <w:rPr>
                <w:noProof/>
                <w:webHidden/>
              </w:rPr>
              <w:instrText xml:space="preserve"> PAGEREF _Toc510259788 \h </w:instrText>
            </w:r>
            <w:r>
              <w:rPr>
                <w:noProof/>
                <w:webHidden/>
              </w:rPr>
            </w:r>
            <w:r>
              <w:rPr>
                <w:noProof/>
                <w:webHidden/>
              </w:rPr>
              <w:fldChar w:fldCharType="separate"/>
            </w:r>
            <w:r w:rsidR="00516EB1">
              <w:rPr>
                <w:noProof/>
                <w:webHidden/>
              </w:rPr>
              <w:t>63</w:t>
            </w:r>
            <w:r>
              <w:rPr>
                <w:noProof/>
                <w:webHidden/>
              </w:rPr>
              <w:fldChar w:fldCharType="end"/>
            </w:r>
          </w:hyperlink>
        </w:p>
        <w:p w14:paraId="486FEDC3" w14:textId="7BEC9014" w:rsidR="00DE6EE4" w:rsidRDefault="00DE6EE4">
          <w:pPr>
            <w:pStyle w:val="21"/>
            <w:tabs>
              <w:tab w:val="right" w:leader="dot" w:pos="4742"/>
            </w:tabs>
            <w:rPr>
              <w:rFonts w:eastAsiaTheme="minorEastAsia"/>
              <w:noProof/>
              <w:lang w:eastAsia="uk-UA"/>
            </w:rPr>
          </w:pPr>
          <w:hyperlink w:anchor="_Toc510259789" w:history="1">
            <w:r w:rsidRPr="00937BFA">
              <w:rPr>
                <w:rStyle w:val="ad"/>
                <w:noProof/>
              </w:rPr>
              <w:t>Wobbles</w:t>
            </w:r>
            <w:r>
              <w:rPr>
                <w:noProof/>
                <w:webHidden/>
              </w:rPr>
              <w:tab/>
            </w:r>
            <w:r>
              <w:rPr>
                <w:noProof/>
                <w:webHidden/>
              </w:rPr>
              <w:fldChar w:fldCharType="begin"/>
            </w:r>
            <w:r>
              <w:rPr>
                <w:noProof/>
                <w:webHidden/>
              </w:rPr>
              <w:instrText xml:space="preserve"> PAGEREF _Toc510259789 \h </w:instrText>
            </w:r>
            <w:r>
              <w:rPr>
                <w:noProof/>
                <w:webHidden/>
              </w:rPr>
            </w:r>
            <w:r>
              <w:rPr>
                <w:noProof/>
                <w:webHidden/>
              </w:rPr>
              <w:fldChar w:fldCharType="separate"/>
            </w:r>
            <w:r w:rsidR="00516EB1">
              <w:rPr>
                <w:noProof/>
                <w:webHidden/>
              </w:rPr>
              <w:t>63</w:t>
            </w:r>
            <w:r>
              <w:rPr>
                <w:noProof/>
                <w:webHidden/>
              </w:rPr>
              <w:fldChar w:fldCharType="end"/>
            </w:r>
          </w:hyperlink>
        </w:p>
        <w:p w14:paraId="09012A7C" w14:textId="312373CC" w:rsidR="00DE6EE4" w:rsidRDefault="00DE6EE4">
          <w:pPr>
            <w:pStyle w:val="21"/>
            <w:tabs>
              <w:tab w:val="right" w:leader="dot" w:pos="4742"/>
            </w:tabs>
            <w:rPr>
              <w:rFonts w:eastAsiaTheme="minorEastAsia"/>
              <w:noProof/>
              <w:lang w:eastAsia="uk-UA"/>
            </w:rPr>
          </w:pPr>
          <w:hyperlink w:anchor="_Toc510259790" w:history="1">
            <w:r w:rsidRPr="00937BFA">
              <w:rPr>
                <w:rStyle w:val="ad"/>
                <w:noProof/>
              </w:rPr>
              <w:t>Corrupted Priest of Chauntea</w:t>
            </w:r>
            <w:r>
              <w:rPr>
                <w:noProof/>
                <w:webHidden/>
              </w:rPr>
              <w:tab/>
            </w:r>
            <w:r>
              <w:rPr>
                <w:noProof/>
                <w:webHidden/>
              </w:rPr>
              <w:fldChar w:fldCharType="begin"/>
            </w:r>
            <w:r>
              <w:rPr>
                <w:noProof/>
                <w:webHidden/>
              </w:rPr>
              <w:instrText xml:space="preserve"> PAGEREF _Toc510259790 \h </w:instrText>
            </w:r>
            <w:r>
              <w:rPr>
                <w:noProof/>
                <w:webHidden/>
              </w:rPr>
            </w:r>
            <w:r>
              <w:rPr>
                <w:noProof/>
                <w:webHidden/>
              </w:rPr>
              <w:fldChar w:fldCharType="separate"/>
            </w:r>
            <w:r w:rsidR="00516EB1">
              <w:rPr>
                <w:noProof/>
                <w:webHidden/>
              </w:rPr>
              <w:t>64</w:t>
            </w:r>
            <w:r>
              <w:rPr>
                <w:noProof/>
                <w:webHidden/>
              </w:rPr>
              <w:fldChar w:fldCharType="end"/>
            </w:r>
          </w:hyperlink>
        </w:p>
        <w:p w14:paraId="0CC785F5" w14:textId="75093A53" w:rsidR="00DE6EE4" w:rsidRDefault="00DE6EE4">
          <w:pPr>
            <w:pStyle w:val="21"/>
            <w:tabs>
              <w:tab w:val="right" w:leader="dot" w:pos="4742"/>
            </w:tabs>
            <w:rPr>
              <w:rFonts w:eastAsiaTheme="minorEastAsia"/>
              <w:noProof/>
              <w:lang w:eastAsia="uk-UA"/>
            </w:rPr>
          </w:pPr>
          <w:hyperlink w:anchor="_Toc510259791" w:history="1">
            <w:r w:rsidRPr="00937BFA">
              <w:rPr>
                <w:rStyle w:val="ad"/>
                <w:noProof/>
              </w:rPr>
              <w:t>Priest of Chauntea</w:t>
            </w:r>
            <w:r>
              <w:rPr>
                <w:noProof/>
                <w:webHidden/>
              </w:rPr>
              <w:tab/>
            </w:r>
            <w:r>
              <w:rPr>
                <w:noProof/>
                <w:webHidden/>
              </w:rPr>
              <w:fldChar w:fldCharType="begin"/>
            </w:r>
            <w:r>
              <w:rPr>
                <w:noProof/>
                <w:webHidden/>
              </w:rPr>
              <w:instrText xml:space="preserve"> PAGEREF _Toc510259791 \h </w:instrText>
            </w:r>
            <w:r>
              <w:rPr>
                <w:noProof/>
                <w:webHidden/>
              </w:rPr>
            </w:r>
            <w:r>
              <w:rPr>
                <w:noProof/>
                <w:webHidden/>
              </w:rPr>
              <w:fldChar w:fldCharType="separate"/>
            </w:r>
            <w:r w:rsidR="00516EB1">
              <w:rPr>
                <w:noProof/>
                <w:webHidden/>
              </w:rPr>
              <w:t>64</w:t>
            </w:r>
            <w:r>
              <w:rPr>
                <w:noProof/>
                <w:webHidden/>
              </w:rPr>
              <w:fldChar w:fldCharType="end"/>
            </w:r>
          </w:hyperlink>
        </w:p>
        <w:p w14:paraId="5D6AB03D" w14:textId="3120303A" w:rsidR="00DE6EE4" w:rsidRDefault="00DE6EE4">
          <w:pPr>
            <w:pStyle w:val="21"/>
            <w:tabs>
              <w:tab w:val="right" w:leader="dot" w:pos="4742"/>
            </w:tabs>
            <w:rPr>
              <w:rFonts w:eastAsiaTheme="minorEastAsia"/>
              <w:noProof/>
              <w:lang w:eastAsia="uk-UA"/>
            </w:rPr>
          </w:pPr>
          <w:hyperlink w:anchor="_Toc510259792" w:history="1">
            <w:r w:rsidRPr="00937BFA">
              <w:rPr>
                <w:rStyle w:val="ad"/>
                <w:noProof/>
              </w:rPr>
              <w:t>Dread Pirate</w:t>
            </w:r>
            <w:r>
              <w:rPr>
                <w:noProof/>
                <w:webHidden/>
              </w:rPr>
              <w:tab/>
            </w:r>
            <w:r>
              <w:rPr>
                <w:noProof/>
                <w:webHidden/>
              </w:rPr>
              <w:fldChar w:fldCharType="begin"/>
            </w:r>
            <w:r>
              <w:rPr>
                <w:noProof/>
                <w:webHidden/>
              </w:rPr>
              <w:instrText xml:space="preserve"> PAGEREF _Toc510259792 \h </w:instrText>
            </w:r>
            <w:r>
              <w:rPr>
                <w:noProof/>
                <w:webHidden/>
              </w:rPr>
            </w:r>
            <w:r>
              <w:rPr>
                <w:noProof/>
                <w:webHidden/>
              </w:rPr>
              <w:fldChar w:fldCharType="separate"/>
            </w:r>
            <w:r w:rsidR="00516EB1">
              <w:rPr>
                <w:noProof/>
                <w:webHidden/>
              </w:rPr>
              <w:t>64</w:t>
            </w:r>
            <w:r>
              <w:rPr>
                <w:noProof/>
                <w:webHidden/>
              </w:rPr>
              <w:fldChar w:fldCharType="end"/>
            </w:r>
          </w:hyperlink>
        </w:p>
        <w:p w14:paraId="60F802C1" w14:textId="49209ABB" w:rsidR="00DE6EE4" w:rsidRDefault="00DE6EE4">
          <w:pPr>
            <w:pStyle w:val="21"/>
            <w:tabs>
              <w:tab w:val="right" w:leader="dot" w:pos="4742"/>
            </w:tabs>
            <w:rPr>
              <w:rFonts w:eastAsiaTheme="minorEastAsia"/>
              <w:noProof/>
              <w:lang w:eastAsia="uk-UA"/>
            </w:rPr>
          </w:pPr>
          <w:hyperlink w:anchor="_Toc510259793" w:history="1">
            <w:r w:rsidRPr="00937BFA">
              <w:rPr>
                <w:rStyle w:val="ad"/>
                <w:noProof/>
              </w:rPr>
              <w:t>Skeleton Pirate</w:t>
            </w:r>
            <w:r>
              <w:rPr>
                <w:noProof/>
                <w:webHidden/>
              </w:rPr>
              <w:tab/>
            </w:r>
            <w:r>
              <w:rPr>
                <w:noProof/>
                <w:webHidden/>
              </w:rPr>
              <w:fldChar w:fldCharType="begin"/>
            </w:r>
            <w:r>
              <w:rPr>
                <w:noProof/>
                <w:webHidden/>
              </w:rPr>
              <w:instrText xml:space="preserve"> PAGEREF _Toc510259793 \h </w:instrText>
            </w:r>
            <w:r>
              <w:rPr>
                <w:noProof/>
                <w:webHidden/>
              </w:rPr>
            </w:r>
            <w:r>
              <w:rPr>
                <w:noProof/>
                <w:webHidden/>
              </w:rPr>
              <w:fldChar w:fldCharType="separate"/>
            </w:r>
            <w:r w:rsidR="00516EB1">
              <w:rPr>
                <w:noProof/>
                <w:webHidden/>
              </w:rPr>
              <w:t>65</w:t>
            </w:r>
            <w:r>
              <w:rPr>
                <w:noProof/>
                <w:webHidden/>
              </w:rPr>
              <w:fldChar w:fldCharType="end"/>
            </w:r>
          </w:hyperlink>
        </w:p>
        <w:p w14:paraId="258E83DA" w14:textId="6E2316AF" w:rsidR="00DE6EE4" w:rsidRDefault="00DE6EE4">
          <w:pPr>
            <w:pStyle w:val="21"/>
            <w:tabs>
              <w:tab w:val="right" w:leader="dot" w:pos="4742"/>
            </w:tabs>
            <w:rPr>
              <w:rFonts w:eastAsiaTheme="minorEastAsia"/>
              <w:noProof/>
              <w:lang w:eastAsia="uk-UA"/>
            </w:rPr>
          </w:pPr>
          <w:hyperlink w:anchor="_Toc510259794" w:history="1">
            <w:r w:rsidRPr="00937BFA">
              <w:rPr>
                <w:rStyle w:val="ad"/>
                <w:noProof/>
              </w:rPr>
              <w:t>Star Golem</w:t>
            </w:r>
            <w:r>
              <w:rPr>
                <w:noProof/>
                <w:webHidden/>
              </w:rPr>
              <w:tab/>
            </w:r>
            <w:r>
              <w:rPr>
                <w:noProof/>
                <w:webHidden/>
              </w:rPr>
              <w:fldChar w:fldCharType="begin"/>
            </w:r>
            <w:r>
              <w:rPr>
                <w:noProof/>
                <w:webHidden/>
              </w:rPr>
              <w:instrText xml:space="preserve"> PAGEREF _Toc510259794 \h </w:instrText>
            </w:r>
            <w:r>
              <w:rPr>
                <w:noProof/>
                <w:webHidden/>
              </w:rPr>
            </w:r>
            <w:r>
              <w:rPr>
                <w:noProof/>
                <w:webHidden/>
              </w:rPr>
              <w:fldChar w:fldCharType="separate"/>
            </w:r>
            <w:r w:rsidR="00516EB1">
              <w:rPr>
                <w:noProof/>
                <w:webHidden/>
              </w:rPr>
              <w:t>65</w:t>
            </w:r>
            <w:r>
              <w:rPr>
                <w:noProof/>
                <w:webHidden/>
              </w:rPr>
              <w:fldChar w:fldCharType="end"/>
            </w:r>
          </w:hyperlink>
        </w:p>
        <w:p w14:paraId="6764FE96" w14:textId="127A5AB3" w:rsidR="00DE6EE4" w:rsidRDefault="00DE6EE4">
          <w:pPr>
            <w:pStyle w:val="21"/>
            <w:tabs>
              <w:tab w:val="right" w:leader="dot" w:pos="4742"/>
            </w:tabs>
            <w:rPr>
              <w:rFonts w:eastAsiaTheme="minorEastAsia"/>
              <w:noProof/>
              <w:lang w:eastAsia="uk-UA"/>
            </w:rPr>
          </w:pPr>
          <w:hyperlink w:anchor="_Toc510259795" w:history="1">
            <w:r w:rsidRPr="00937BFA">
              <w:rPr>
                <w:rStyle w:val="ad"/>
                <w:noProof/>
              </w:rPr>
              <w:t>CCCROZK01-3 - Necromancer's Ascent</w:t>
            </w:r>
            <w:r>
              <w:rPr>
                <w:noProof/>
                <w:webHidden/>
              </w:rPr>
              <w:tab/>
            </w:r>
            <w:r>
              <w:rPr>
                <w:noProof/>
                <w:webHidden/>
              </w:rPr>
              <w:fldChar w:fldCharType="begin"/>
            </w:r>
            <w:r>
              <w:rPr>
                <w:noProof/>
                <w:webHidden/>
              </w:rPr>
              <w:instrText xml:space="preserve"> PAGEREF _Toc510259795 \h </w:instrText>
            </w:r>
            <w:r>
              <w:rPr>
                <w:noProof/>
                <w:webHidden/>
              </w:rPr>
            </w:r>
            <w:r>
              <w:rPr>
                <w:noProof/>
                <w:webHidden/>
              </w:rPr>
              <w:fldChar w:fldCharType="separate"/>
            </w:r>
            <w:r w:rsidR="00516EB1">
              <w:rPr>
                <w:noProof/>
                <w:webHidden/>
              </w:rPr>
              <w:t>65</w:t>
            </w:r>
            <w:r>
              <w:rPr>
                <w:noProof/>
                <w:webHidden/>
              </w:rPr>
              <w:fldChar w:fldCharType="end"/>
            </w:r>
          </w:hyperlink>
        </w:p>
        <w:p w14:paraId="2887A9C5" w14:textId="5460CD55" w:rsidR="00DE6EE4" w:rsidRDefault="00DE6EE4">
          <w:pPr>
            <w:pStyle w:val="21"/>
            <w:tabs>
              <w:tab w:val="right" w:leader="dot" w:pos="4742"/>
            </w:tabs>
            <w:rPr>
              <w:rFonts w:eastAsiaTheme="minorEastAsia"/>
              <w:noProof/>
              <w:lang w:eastAsia="uk-UA"/>
            </w:rPr>
          </w:pPr>
          <w:hyperlink w:anchor="_Toc510259796" w:history="1">
            <w:r w:rsidRPr="00937BFA">
              <w:rPr>
                <w:rStyle w:val="ad"/>
                <w:noProof/>
              </w:rPr>
              <w:t>Doran Parzifel</w:t>
            </w:r>
            <w:r>
              <w:rPr>
                <w:noProof/>
                <w:webHidden/>
              </w:rPr>
              <w:tab/>
            </w:r>
            <w:r>
              <w:rPr>
                <w:noProof/>
                <w:webHidden/>
              </w:rPr>
              <w:fldChar w:fldCharType="begin"/>
            </w:r>
            <w:r>
              <w:rPr>
                <w:noProof/>
                <w:webHidden/>
              </w:rPr>
              <w:instrText xml:space="preserve"> PAGEREF _Toc510259796 \h </w:instrText>
            </w:r>
            <w:r>
              <w:rPr>
                <w:noProof/>
                <w:webHidden/>
              </w:rPr>
            </w:r>
            <w:r>
              <w:rPr>
                <w:noProof/>
                <w:webHidden/>
              </w:rPr>
              <w:fldChar w:fldCharType="separate"/>
            </w:r>
            <w:r w:rsidR="00516EB1">
              <w:rPr>
                <w:noProof/>
                <w:webHidden/>
              </w:rPr>
              <w:t>65</w:t>
            </w:r>
            <w:r>
              <w:rPr>
                <w:noProof/>
                <w:webHidden/>
              </w:rPr>
              <w:fldChar w:fldCharType="end"/>
            </w:r>
          </w:hyperlink>
        </w:p>
        <w:p w14:paraId="7788A5E8" w14:textId="6E1CA8F5" w:rsidR="00DE6EE4" w:rsidRDefault="00DE6EE4">
          <w:pPr>
            <w:pStyle w:val="21"/>
            <w:tabs>
              <w:tab w:val="right" w:leader="dot" w:pos="4742"/>
            </w:tabs>
            <w:rPr>
              <w:rFonts w:eastAsiaTheme="minorEastAsia"/>
              <w:noProof/>
              <w:lang w:eastAsia="uk-UA"/>
            </w:rPr>
          </w:pPr>
          <w:hyperlink w:anchor="_Toc510259797" w:history="1">
            <w:r w:rsidRPr="00937BFA">
              <w:rPr>
                <w:rStyle w:val="ad"/>
                <w:noProof/>
              </w:rPr>
              <w:t>Marzellus Marshward</w:t>
            </w:r>
            <w:r>
              <w:rPr>
                <w:noProof/>
                <w:webHidden/>
              </w:rPr>
              <w:tab/>
            </w:r>
            <w:r>
              <w:rPr>
                <w:noProof/>
                <w:webHidden/>
              </w:rPr>
              <w:fldChar w:fldCharType="begin"/>
            </w:r>
            <w:r>
              <w:rPr>
                <w:noProof/>
                <w:webHidden/>
              </w:rPr>
              <w:instrText xml:space="preserve"> PAGEREF _Toc510259797 \h </w:instrText>
            </w:r>
            <w:r>
              <w:rPr>
                <w:noProof/>
                <w:webHidden/>
              </w:rPr>
            </w:r>
            <w:r>
              <w:rPr>
                <w:noProof/>
                <w:webHidden/>
              </w:rPr>
              <w:fldChar w:fldCharType="separate"/>
            </w:r>
            <w:r w:rsidR="00516EB1">
              <w:rPr>
                <w:noProof/>
                <w:webHidden/>
              </w:rPr>
              <w:t>66</w:t>
            </w:r>
            <w:r>
              <w:rPr>
                <w:noProof/>
                <w:webHidden/>
              </w:rPr>
              <w:fldChar w:fldCharType="end"/>
            </w:r>
          </w:hyperlink>
        </w:p>
        <w:p w14:paraId="5051B017" w14:textId="4DE81344" w:rsidR="00DE6EE4" w:rsidRDefault="00DE6EE4">
          <w:pPr>
            <w:pStyle w:val="21"/>
            <w:tabs>
              <w:tab w:val="right" w:leader="dot" w:pos="4742"/>
            </w:tabs>
            <w:rPr>
              <w:rFonts w:eastAsiaTheme="minorEastAsia"/>
              <w:noProof/>
              <w:lang w:eastAsia="uk-UA"/>
            </w:rPr>
          </w:pPr>
          <w:hyperlink w:anchor="_Toc510259798" w:history="1">
            <w:r w:rsidRPr="00937BFA">
              <w:rPr>
                <w:rStyle w:val="ad"/>
                <w:noProof/>
              </w:rPr>
              <w:t>Lightning Serpent</w:t>
            </w:r>
            <w:r>
              <w:rPr>
                <w:noProof/>
                <w:webHidden/>
              </w:rPr>
              <w:tab/>
            </w:r>
            <w:r>
              <w:rPr>
                <w:noProof/>
                <w:webHidden/>
              </w:rPr>
              <w:fldChar w:fldCharType="begin"/>
            </w:r>
            <w:r>
              <w:rPr>
                <w:noProof/>
                <w:webHidden/>
              </w:rPr>
              <w:instrText xml:space="preserve"> PAGEREF _Toc510259798 \h </w:instrText>
            </w:r>
            <w:r>
              <w:rPr>
                <w:noProof/>
                <w:webHidden/>
              </w:rPr>
            </w:r>
            <w:r>
              <w:rPr>
                <w:noProof/>
                <w:webHidden/>
              </w:rPr>
              <w:fldChar w:fldCharType="separate"/>
            </w:r>
            <w:r w:rsidR="00516EB1">
              <w:rPr>
                <w:noProof/>
                <w:webHidden/>
              </w:rPr>
              <w:t>67</w:t>
            </w:r>
            <w:r>
              <w:rPr>
                <w:noProof/>
                <w:webHidden/>
              </w:rPr>
              <w:fldChar w:fldCharType="end"/>
            </w:r>
          </w:hyperlink>
        </w:p>
        <w:p w14:paraId="68DD311A" w14:textId="0AE42290" w:rsidR="00DE6EE4" w:rsidRDefault="00DE6EE4">
          <w:pPr>
            <w:pStyle w:val="21"/>
            <w:tabs>
              <w:tab w:val="right" w:leader="dot" w:pos="4742"/>
            </w:tabs>
            <w:rPr>
              <w:rFonts w:eastAsiaTheme="minorEastAsia"/>
              <w:noProof/>
              <w:lang w:eastAsia="uk-UA"/>
            </w:rPr>
          </w:pPr>
          <w:hyperlink w:anchor="_Toc510259799" w:history="1">
            <w:r w:rsidRPr="00937BFA">
              <w:rPr>
                <w:rStyle w:val="ad"/>
                <w:noProof/>
              </w:rPr>
              <w:t>Shade</w:t>
            </w:r>
            <w:r>
              <w:rPr>
                <w:noProof/>
                <w:webHidden/>
              </w:rPr>
              <w:tab/>
            </w:r>
            <w:r>
              <w:rPr>
                <w:noProof/>
                <w:webHidden/>
              </w:rPr>
              <w:fldChar w:fldCharType="begin"/>
            </w:r>
            <w:r>
              <w:rPr>
                <w:noProof/>
                <w:webHidden/>
              </w:rPr>
              <w:instrText xml:space="preserve"> PAGEREF _Toc510259799 \h </w:instrText>
            </w:r>
            <w:r>
              <w:rPr>
                <w:noProof/>
                <w:webHidden/>
              </w:rPr>
            </w:r>
            <w:r>
              <w:rPr>
                <w:noProof/>
                <w:webHidden/>
              </w:rPr>
              <w:fldChar w:fldCharType="separate"/>
            </w:r>
            <w:r w:rsidR="00516EB1">
              <w:rPr>
                <w:noProof/>
                <w:webHidden/>
              </w:rPr>
              <w:t>68</w:t>
            </w:r>
            <w:r>
              <w:rPr>
                <w:noProof/>
                <w:webHidden/>
              </w:rPr>
              <w:fldChar w:fldCharType="end"/>
            </w:r>
          </w:hyperlink>
        </w:p>
        <w:p w14:paraId="08B1AEFB" w14:textId="6411432F" w:rsidR="00DE6EE4" w:rsidRDefault="00DE6EE4">
          <w:pPr>
            <w:pStyle w:val="11"/>
            <w:tabs>
              <w:tab w:val="right" w:leader="dot" w:pos="4742"/>
            </w:tabs>
            <w:rPr>
              <w:rFonts w:eastAsiaTheme="minorEastAsia"/>
              <w:noProof/>
              <w:lang w:eastAsia="uk-UA"/>
            </w:rPr>
          </w:pPr>
          <w:hyperlink w:anchor="_Toc510259800" w:history="1">
            <w:r w:rsidRPr="00937BFA">
              <w:rPr>
                <w:rStyle w:val="ad"/>
                <w:noProof/>
              </w:rPr>
              <w:t>Epics</w:t>
            </w:r>
            <w:r>
              <w:rPr>
                <w:noProof/>
                <w:webHidden/>
              </w:rPr>
              <w:tab/>
            </w:r>
            <w:r>
              <w:rPr>
                <w:noProof/>
                <w:webHidden/>
              </w:rPr>
              <w:fldChar w:fldCharType="begin"/>
            </w:r>
            <w:r>
              <w:rPr>
                <w:noProof/>
                <w:webHidden/>
              </w:rPr>
              <w:instrText xml:space="preserve"> PAGEREF _Toc510259800 \h </w:instrText>
            </w:r>
            <w:r>
              <w:rPr>
                <w:noProof/>
                <w:webHidden/>
              </w:rPr>
            </w:r>
            <w:r>
              <w:rPr>
                <w:noProof/>
                <w:webHidden/>
              </w:rPr>
              <w:fldChar w:fldCharType="separate"/>
            </w:r>
            <w:r w:rsidR="00516EB1">
              <w:rPr>
                <w:noProof/>
                <w:webHidden/>
              </w:rPr>
              <w:t>69</w:t>
            </w:r>
            <w:r>
              <w:rPr>
                <w:noProof/>
                <w:webHidden/>
              </w:rPr>
              <w:fldChar w:fldCharType="end"/>
            </w:r>
          </w:hyperlink>
        </w:p>
        <w:p w14:paraId="23928251" w14:textId="357C6CB2" w:rsidR="00DE6EE4" w:rsidRDefault="00DE6EE4">
          <w:pPr>
            <w:pStyle w:val="21"/>
            <w:tabs>
              <w:tab w:val="right" w:leader="dot" w:pos="4742"/>
            </w:tabs>
            <w:rPr>
              <w:rFonts w:eastAsiaTheme="minorEastAsia"/>
              <w:noProof/>
              <w:lang w:eastAsia="uk-UA"/>
            </w:rPr>
          </w:pPr>
          <w:hyperlink w:anchor="_Toc510259801" w:history="1">
            <w:r w:rsidRPr="00937BFA">
              <w:rPr>
                <w:rStyle w:val="ad"/>
                <w:noProof/>
              </w:rPr>
              <w:t>--Garbul, Hobgoblin Champion</w:t>
            </w:r>
            <w:r>
              <w:rPr>
                <w:noProof/>
                <w:webHidden/>
              </w:rPr>
              <w:tab/>
            </w:r>
            <w:r>
              <w:rPr>
                <w:noProof/>
                <w:webHidden/>
              </w:rPr>
              <w:fldChar w:fldCharType="begin"/>
            </w:r>
            <w:r>
              <w:rPr>
                <w:noProof/>
                <w:webHidden/>
              </w:rPr>
              <w:instrText xml:space="preserve"> PAGEREF _Toc510259801 \h </w:instrText>
            </w:r>
            <w:r>
              <w:rPr>
                <w:noProof/>
                <w:webHidden/>
              </w:rPr>
            </w:r>
            <w:r>
              <w:rPr>
                <w:noProof/>
                <w:webHidden/>
              </w:rPr>
              <w:fldChar w:fldCharType="separate"/>
            </w:r>
            <w:r w:rsidR="00516EB1">
              <w:rPr>
                <w:noProof/>
                <w:webHidden/>
              </w:rPr>
              <w:t>69</w:t>
            </w:r>
            <w:r>
              <w:rPr>
                <w:noProof/>
                <w:webHidden/>
              </w:rPr>
              <w:fldChar w:fldCharType="end"/>
            </w:r>
          </w:hyperlink>
        </w:p>
        <w:p w14:paraId="469E1A91" w14:textId="4093D129" w:rsidR="00DE6EE4" w:rsidRDefault="00DE6EE4">
          <w:pPr>
            <w:pStyle w:val="21"/>
            <w:tabs>
              <w:tab w:val="right" w:leader="dot" w:pos="4742"/>
            </w:tabs>
            <w:rPr>
              <w:rFonts w:eastAsiaTheme="minorEastAsia"/>
              <w:noProof/>
              <w:lang w:eastAsia="uk-UA"/>
            </w:rPr>
          </w:pPr>
          <w:hyperlink w:anchor="_Toc510259802" w:history="1">
            <w:r w:rsidRPr="00937BFA">
              <w:rPr>
                <w:rStyle w:val="ad"/>
                <w:noProof/>
              </w:rPr>
              <w:t>Crushing Wave Deciever</w:t>
            </w:r>
            <w:r>
              <w:rPr>
                <w:noProof/>
                <w:webHidden/>
              </w:rPr>
              <w:tab/>
            </w:r>
            <w:r>
              <w:rPr>
                <w:noProof/>
                <w:webHidden/>
              </w:rPr>
              <w:fldChar w:fldCharType="begin"/>
            </w:r>
            <w:r>
              <w:rPr>
                <w:noProof/>
                <w:webHidden/>
              </w:rPr>
              <w:instrText xml:space="preserve"> PAGEREF _Toc510259802 \h </w:instrText>
            </w:r>
            <w:r>
              <w:rPr>
                <w:noProof/>
                <w:webHidden/>
              </w:rPr>
            </w:r>
            <w:r>
              <w:rPr>
                <w:noProof/>
                <w:webHidden/>
              </w:rPr>
              <w:fldChar w:fldCharType="separate"/>
            </w:r>
            <w:r w:rsidR="00516EB1">
              <w:rPr>
                <w:noProof/>
                <w:webHidden/>
              </w:rPr>
              <w:t>69</w:t>
            </w:r>
            <w:r>
              <w:rPr>
                <w:noProof/>
                <w:webHidden/>
              </w:rPr>
              <w:fldChar w:fldCharType="end"/>
            </w:r>
          </w:hyperlink>
        </w:p>
        <w:p w14:paraId="3A6E0EE8" w14:textId="094D0F59" w:rsidR="00DE6EE4" w:rsidRDefault="00DE6EE4">
          <w:pPr>
            <w:pStyle w:val="21"/>
            <w:tabs>
              <w:tab w:val="right" w:leader="dot" w:pos="4742"/>
            </w:tabs>
            <w:rPr>
              <w:rFonts w:eastAsiaTheme="minorEastAsia"/>
              <w:noProof/>
              <w:lang w:eastAsia="uk-UA"/>
            </w:rPr>
          </w:pPr>
          <w:hyperlink w:anchor="_Toc510259803" w:history="1">
            <w:r w:rsidRPr="00937BFA">
              <w:rPr>
                <w:rStyle w:val="ad"/>
                <w:noProof/>
              </w:rPr>
              <w:t>Qabara</w:t>
            </w:r>
            <w:r>
              <w:rPr>
                <w:noProof/>
                <w:webHidden/>
              </w:rPr>
              <w:tab/>
            </w:r>
            <w:r>
              <w:rPr>
                <w:noProof/>
                <w:webHidden/>
              </w:rPr>
              <w:fldChar w:fldCharType="begin"/>
            </w:r>
            <w:r>
              <w:rPr>
                <w:noProof/>
                <w:webHidden/>
              </w:rPr>
              <w:instrText xml:space="preserve"> PAGEREF _Toc510259803 \h </w:instrText>
            </w:r>
            <w:r>
              <w:rPr>
                <w:noProof/>
                <w:webHidden/>
              </w:rPr>
            </w:r>
            <w:r>
              <w:rPr>
                <w:noProof/>
                <w:webHidden/>
              </w:rPr>
              <w:fldChar w:fldCharType="separate"/>
            </w:r>
            <w:r w:rsidR="00516EB1">
              <w:rPr>
                <w:noProof/>
                <w:webHidden/>
              </w:rPr>
              <w:t>69</w:t>
            </w:r>
            <w:r>
              <w:rPr>
                <w:noProof/>
                <w:webHidden/>
              </w:rPr>
              <w:fldChar w:fldCharType="end"/>
            </w:r>
          </w:hyperlink>
        </w:p>
        <w:p w14:paraId="2B3EB924" w14:textId="3331DDE0" w:rsidR="00DE6EE4" w:rsidRDefault="00DE6EE4">
          <w:pPr>
            <w:pStyle w:val="21"/>
            <w:tabs>
              <w:tab w:val="right" w:leader="dot" w:pos="4742"/>
            </w:tabs>
            <w:rPr>
              <w:rFonts w:eastAsiaTheme="minorEastAsia"/>
              <w:noProof/>
              <w:lang w:eastAsia="uk-UA"/>
            </w:rPr>
          </w:pPr>
          <w:hyperlink w:anchor="_Toc510259804" w:history="1">
            <w:r w:rsidRPr="00937BFA">
              <w:rPr>
                <w:rStyle w:val="ad"/>
                <w:noProof/>
              </w:rPr>
              <w:t>Beholder Eye of Flame</w:t>
            </w:r>
            <w:r>
              <w:rPr>
                <w:noProof/>
                <w:webHidden/>
              </w:rPr>
              <w:tab/>
            </w:r>
            <w:r>
              <w:rPr>
                <w:noProof/>
                <w:webHidden/>
              </w:rPr>
              <w:fldChar w:fldCharType="begin"/>
            </w:r>
            <w:r>
              <w:rPr>
                <w:noProof/>
                <w:webHidden/>
              </w:rPr>
              <w:instrText xml:space="preserve"> PAGEREF _Toc510259804 \h </w:instrText>
            </w:r>
            <w:r>
              <w:rPr>
                <w:noProof/>
                <w:webHidden/>
              </w:rPr>
            </w:r>
            <w:r>
              <w:rPr>
                <w:noProof/>
                <w:webHidden/>
              </w:rPr>
              <w:fldChar w:fldCharType="separate"/>
            </w:r>
            <w:r w:rsidR="00516EB1">
              <w:rPr>
                <w:noProof/>
                <w:webHidden/>
              </w:rPr>
              <w:t>69</w:t>
            </w:r>
            <w:r>
              <w:rPr>
                <w:noProof/>
                <w:webHidden/>
              </w:rPr>
              <w:fldChar w:fldCharType="end"/>
            </w:r>
          </w:hyperlink>
        </w:p>
        <w:p w14:paraId="20517245" w14:textId="42578858" w:rsidR="00DE6EE4" w:rsidRDefault="00DE6EE4">
          <w:pPr>
            <w:pStyle w:val="21"/>
            <w:tabs>
              <w:tab w:val="right" w:leader="dot" w:pos="4742"/>
            </w:tabs>
            <w:rPr>
              <w:rFonts w:eastAsiaTheme="minorEastAsia"/>
              <w:noProof/>
              <w:lang w:eastAsia="uk-UA"/>
            </w:rPr>
          </w:pPr>
          <w:hyperlink w:anchor="_Toc510259805" w:history="1">
            <w:r w:rsidRPr="00937BFA">
              <w:rPr>
                <w:rStyle w:val="ad"/>
                <w:noProof/>
              </w:rPr>
              <w:t>Foreman Hellbrun</w:t>
            </w:r>
            <w:r>
              <w:rPr>
                <w:noProof/>
                <w:webHidden/>
              </w:rPr>
              <w:tab/>
            </w:r>
            <w:r>
              <w:rPr>
                <w:noProof/>
                <w:webHidden/>
              </w:rPr>
              <w:fldChar w:fldCharType="begin"/>
            </w:r>
            <w:r>
              <w:rPr>
                <w:noProof/>
                <w:webHidden/>
              </w:rPr>
              <w:instrText xml:space="preserve"> PAGEREF _Toc510259805 \h </w:instrText>
            </w:r>
            <w:r>
              <w:rPr>
                <w:noProof/>
                <w:webHidden/>
              </w:rPr>
            </w:r>
            <w:r>
              <w:rPr>
                <w:noProof/>
                <w:webHidden/>
              </w:rPr>
              <w:fldChar w:fldCharType="separate"/>
            </w:r>
            <w:r w:rsidR="00516EB1">
              <w:rPr>
                <w:noProof/>
                <w:webHidden/>
              </w:rPr>
              <w:t>70</w:t>
            </w:r>
            <w:r>
              <w:rPr>
                <w:noProof/>
                <w:webHidden/>
              </w:rPr>
              <w:fldChar w:fldCharType="end"/>
            </w:r>
          </w:hyperlink>
        </w:p>
        <w:p w14:paraId="6F9992E3" w14:textId="001B983C" w:rsidR="00DE6EE4" w:rsidRDefault="00DE6EE4">
          <w:pPr>
            <w:pStyle w:val="21"/>
            <w:tabs>
              <w:tab w:val="right" w:leader="dot" w:pos="4742"/>
            </w:tabs>
            <w:rPr>
              <w:rFonts w:eastAsiaTheme="minorEastAsia"/>
              <w:noProof/>
              <w:lang w:eastAsia="uk-UA"/>
            </w:rPr>
          </w:pPr>
          <w:hyperlink w:anchor="_Toc510259806" w:history="1">
            <w:r w:rsidRPr="00937BFA">
              <w:rPr>
                <w:rStyle w:val="ad"/>
                <w:noProof/>
              </w:rPr>
              <w:t>Hobgoblin Battle Priest</w:t>
            </w:r>
            <w:r>
              <w:rPr>
                <w:noProof/>
                <w:webHidden/>
              </w:rPr>
              <w:tab/>
            </w:r>
            <w:r>
              <w:rPr>
                <w:noProof/>
                <w:webHidden/>
              </w:rPr>
              <w:fldChar w:fldCharType="begin"/>
            </w:r>
            <w:r>
              <w:rPr>
                <w:noProof/>
                <w:webHidden/>
              </w:rPr>
              <w:instrText xml:space="preserve"> PAGEREF _Toc510259806 \h </w:instrText>
            </w:r>
            <w:r>
              <w:rPr>
                <w:noProof/>
                <w:webHidden/>
              </w:rPr>
            </w:r>
            <w:r>
              <w:rPr>
                <w:noProof/>
                <w:webHidden/>
              </w:rPr>
              <w:fldChar w:fldCharType="separate"/>
            </w:r>
            <w:r w:rsidR="00516EB1">
              <w:rPr>
                <w:noProof/>
                <w:webHidden/>
              </w:rPr>
              <w:t>70</w:t>
            </w:r>
            <w:r>
              <w:rPr>
                <w:noProof/>
                <w:webHidden/>
              </w:rPr>
              <w:fldChar w:fldCharType="end"/>
            </w:r>
          </w:hyperlink>
        </w:p>
        <w:p w14:paraId="71A4F5CA" w14:textId="08F85EE6" w:rsidR="00DE6EE4" w:rsidRDefault="00DE6EE4">
          <w:pPr>
            <w:pStyle w:val="21"/>
            <w:tabs>
              <w:tab w:val="right" w:leader="dot" w:pos="4742"/>
            </w:tabs>
            <w:rPr>
              <w:rFonts w:eastAsiaTheme="minorEastAsia"/>
              <w:noProof/>
              <w:lang w:eastAsia="uk-UA"/>
            </w:rPr>
          </w:pPr>
          <w:hyperlink w:anchor="_Toc510259807" w:history="1">
            <w:r w:rsidRPr="00937BFA">
              <w:rPr>
                <w:rStyle w:val="ad"/>
                <w:noProof/>
              </w:rPr>
              <w:t>Hobgoblin Fist</w:t>
            </w:r>
            <w:r>
              <w:rPr>
                <w:noProof/>
                <w:webHidden/>
              </w:rPr>
              <w:tab/>
            </w:r>
            <w:r>
              <w:rPr>
                <w:noProof/>
                <w:webHidden/>
              </w:rPr>
              <w:fldChar w:fldCharType="begin"/>
            </w:r>
            <w:r>
              <w:rPr>
                <w:noProof/>
                <w:webHidden/>
              </w:rPr>
              <w:instrText xml:space="preserve"> PAGEREF _Toc510259807 \h </w:instrText>
            </w:r>
            <w:r>
              <w:rPr>
                <w:noProof/>
                <w:webHidden/>
              </w:rPr>
            </w:r>
            <w:r>
              <w:rPr>
                <w:noProof/>
                <w:webHidden/>
              </w:rPr>
              <w:fldChar w:fldCharType="separate"/>
            </w:r>
            <w:r w:rsidR="00516EB1">
              <w:rPr>
                <w:noProof/>
                <w:webHidden/>
              </w:rPr>
              <w:t>70</w:t>
            </w:r>
            <w:r>
              <w:rPr>
                <w:noProof/>
                <w:webHidden/>
              </w:rPr>
              <w:fldChar w:fldCharType="end"/>
            </w:r>
          </w:hyperlink>
        </w:p>
        <w:p w14:paraId="607632CD" w14:textId="0484C265" w:rsidR="00DE6EE4" w:rsidRDefault="00DE6EE4">
          <w:pPr>
            <w:pStyle w:val="21"/>
            <w:tabs>
              <w:tab w:val="right" w:leader="dot" w:pos="4742"/>
            </w:tabs>
            <w:rPr>
              <w:rFonts w:eastAsiaTheme="minorEastAsia"/>
              <w:noProof/>
              <w:lang w:eastAsia="uk-UA"/>
            </w:rPr>
          </w:pPr>
          <w:hyperlink w:anchor="_Toc510259808" w:history="1">
            <w:r w:rsidRPr="00937BFA">
              <w:rPr>
                <w:rStyle w:val="ad"/>
                <w:noProof/>
              </w:rPr>
              <w:t>Nivek (Minotaur)</w:t>
            </w:r>
            <w:r>
              <w:rPr>
                <w:noProof/>
                <w:webHidden/>
              </w:rPr>
              <w:tab/>
            </w:r>
            <w:r>
              <w:rPr>
                <w:noProof/>
                <w:webHidden/>
              </w:rPr>
              <w:fldChar w:fldCharType="begin"/>
            </w:r>
            <w:r>
              <w:rPr>
                <w:noProof/>
                <w:webHidden/>
              </w:rPr>
              <w:instrText xml:space="preserve"> PAGEREF _Toc510259808 \h </w:instrText>
            </w:r>
            <w:r>
              <w:rPr>
                <w:noProof/>
                <w:webHidden/>
              </w:rPr>
            </w:r>
            <w:r>
              <w:rPr>
                <w:noProof/>
                <w:webHidden/>
              </w:rPr>
              <w:fldChar w:fldCharType="separate"/>
            </w:r>
            <w:r w:rsidR="00516EB1">
              <w:rPr>
                <w:noProof/>
                <w:webHidden/>
              </w:rPr>
              <w:t>71</w:t>
            </w:r>
            <w:r>
              <w:rPr>
                <w:noProof/>
                <w:webHidden/>
              </w:rPr>
              <w:fldChar w:fldCharType="end"/>
            </w:r>
          </w:hyperlink>
        </w:p>
        <w:p w14:paraId="3187DC62" w14:textId="63255665" w:rsidR="00DE6EE4" w:rsidRDefault="00DE6EE4">
          <w:pPr>
            <w:pStyle w:val="21"/>
            <w:tabs>
              <w:tab w:val="right" w:leader="dot" w:pos="4742"/>
            </w:tabs>
            <w:rPr>
              <w:rFonts w:eastAsiaTheme="minorEastAsia"/>
              <w:noProof/>
              <w:lang w:eastAsia="uk-UA"/>
            </w:rPr>
          </w:pPr>
          <w:hyperlink w:anchor="_Toc510259809" w:history="1">
            <w:r w:rsidRPr="00937BFA">
              <w:rPr>
                <w:rStyle w:val="ad"/>
                <w:noProof/>
              </w:rPr>
              <w:t>Hadutha the Smith</w:t>
            </w:r>
            <w:r>
              <w:rPr>
                <w:noProof/>
                <w:webHidden/>
              </w:rPr>
              <w:tab/>
            </w:r>
            <w:r>
              <w:rPr>
                <w:noProof/>
                <w:webHidden/>
              </w:rPr>
              <w:fldChar w:fldCharType="begin"/>
            </w:r>
            <w:r>
              <w:rPr>
                <w:noProof/>
                <w:webHidden/>
              </w:rPr>
              <w:instrText xml:space="preserve"> PAGEREF _Toc510259809 \h </w:instrText>
            </w:r>
            <w:r>
              <w:rPr>
                <w:noProof/>
                <w:webHidden/>
              </w:rPr>
            </w:r>
            <w:r>
              <w:rPr>
                <w:noProof/>
                <w:webHidden/>
              </w:rPr>
              <w:fldChar w:fldCharType="separate"/>
            </w:r>
            <w:r w:rsidR="00516EB1">
              <w:rPr>
                <w:noProof/>
                <w:webHidden/>
              </w:rPr>
              <w:t>71</w:t>
            </w:r>
            <w:r>
              <w:rPr>
                <w:noProof/>
                <w:webHidden/>
              </w:rPr>
              <w:fldChar w:fldCharType="end"/>
            </w:r>
          </w:hyperlink>
        </w:p>
        <w:p w14:paraId="441E6362" w14:textId="31C99F51" w:rsidR="00DE6EE4" w:rsidRDefault="00DE6EE4">
          <w:pPr>
            <w:pStyle w:val="21"/>
            <w:tabs>
              <w:tab w:val="right" w:leader="dot" w:pos="4742"/>
            </w:tabs>
            <w:rPr>
              <w:rFonts w:eastAsiaTheme="minorEastAsia"/>
              <w:noProof/>
              <w:lang w:eastAsia="uk-UA"/>
            </w:rPr>
          </w:pPr>
          <w:hyperlink w:anchor="_Toc510259810" w:history="1">
            <w:r w:rsidRPr="00937BFA">
              <w:rPr>
                <w:rStyle w:val="ad"/>
                <w:noProof/>
              </w:rPr>
              <w:t>Infernal Dreadnaught</w:t>
            </w:r>
            <w:r>
              <w:rPr>
                <w:noProof/>
                <w:webHidden/>
              </w:rPr>
              <w:tab/>
            </w:r>
            <w:r>
              <w:rPr>
                <w:noProof/>
                <w:webHidden/>
              </w:rPr>
              <w:fldChar w:fldCharType="begin"/>
            </w:r>
            <w:r>
              <w:rPr>
                <w:noProof/>
                <w:webHidden/>
              </w:rPr>
              <w:instrText xml:space="preserve"> PAGEREF _Toc510259810 \h </w:instrText>
            </w:r>
            <w:r>
              <w:rPr>
                <w:noProof/>
                <w:webHidden/>
              </w:rPr>
            </w:r>
            <w:r>
              <w:rPr>
                <w:noProof/>
                <w:webHidden/>
              </w:rPr>
              <w:fldChar w:fldCharType="separate"/>
            </w:r>
            <w:r w:rsidR="00516EB1">
              <w:rPr>
                <w:noProof/>
                <w:webHidden/>
              </w:rPr>
              <w:t>71</w:t>
            </w:r>
            <w:r>
              <w:rPr>
                <w:noProof/>
                <w:webHidden/>
              </w:rPr>
              <w:fldChar w:fldCharType="end"/>
            </w:r>
          </w:hyperlink>
        </w:p>
        <w:p w14:paraId="5CD780E4" w14:textId="393C1B77" w:rsidR="00DE6EE4" w:rsidRDefault="00DE6EE4">
          <w:pPr>
            <w:pStyle w:val="21"/>
            <w:tabs>
              <w:tab w:val="right" w:leader="dot" w:pos="4742"/>
            </w:tabs>
            <w:rPr>
              <w:rFonts w:eastAsiaTheme="minorEastAsia"/>
              <w:noProof/>
              <w:lang w:eastAsia="uk-UA"/>
            </w:rPr>
          </w:pPr>
          <w:hyperlink w:anchor="_Toc510259811" w:history="1">
            <w:r w:rsidRPr="00937BFA">
              <w:rPr>
                <w:rStyle w:val="ad"/>
                <w:noProof/>
              </w:rPr>
              <w:t>Ironmonger</w:t>
            </w:r>
            <w:r>
              <w:rPr>
                <w:noProof/>
                <w:webHidden/>
              </w:rPr>
              <w:tab/>
            </w:r>
            <w:r>
              <w:rPr>
                <w:noProof/>
                <w:webHidden/>
              </w:rPr>
              <w:fldChar w:fldCharType="begin"/>
            </w:r>
            <w:r>
              <w:rPr>
                <w:noProof/>
                <w:webHidden/>
              </w:rPr>
              <w:instrText xml:space="preserve"> PAGEREF _Toc510259811 \h </w:instrText>
            </w:r>
            <w:r>
              <w:rPr>
                <w:noProof/>
                <w:webHidden/>
              </w:rPr>
            </w:r>
            <w:r>
              <w:rPr>
                <w:noProof/>
                <w:webHidden/>
              </w:rPr>
              <w:fldChar w:fldCharType="separate"/>
            </w:r>
            <w:r w:rsidR="00516EB1">
              <w:rPr>
                <w:noProof/>
                <w:webHidden/>
              </w:rPr>
              <w:t>72</w:t>
            </w:r>
            <w:r>
              <w:rPr>
                <w:noProof/>
                <w:webHidden/>
              </w:rPr>
              <w:fldChar w:fldCharType="end"/>
            </w:r>
          </w:hyperlink>
        </w:p>
        <w:p w14:paraId="52787FF2" w14:textId="77525597" w:rsidR="00DE6EE4" w:rsidRDefault="00DE6EE4">
          <w:pPr>
            <w:pStyle w:val="21"/>
            <w:tabs>
              <w:tab w:val="right" w:leader="dot" w:pos="4742"/>
            </w:tabs>
            <w:rPr>
              <w:rFonts w:eastAsiaTheme="minorEastAsia"/>
              <w:noProof/>
              <w:lang w:eastAsia="uk-UA"/>
            </w:rPr>
          </w:pPr>
          <w:hyperlink w:anchor="_Toc510259812" w:history="1">
            <w:r w:rsidRPr="00937BFA">
              <w:rPr>
                <w:rStyle w:val="ad"/>
                <w:noProof/>
              </w:rPr>
              <w:t>Vigorel</w:t>
            </w:r>
            <w:r>
              <w:rPr>
                <w:noProof/>
                <w:webHidden/>
              </w:rPr>
              <w:tab/>
            </w:r>
            <w:r>
              <w:rPr>
                <w:noProof/>
                <w:webHidden/>
              </w:rPr>
              <w:fldChar w:fldCharType="begin"/>
            </w:r>
            <w:r>
              <w:rPr>
                <w:noProof/>
                <w:webHidden/>
              </w:rPr>
              <w:instrText xml:space="preserve"> PAGEREF _Toc510259812 \h </w:instrText>
            </w:r>
            <w:r>
              <w:rPr>
                <w:noProof/>
                <w:webHidden/>
              </w:rPr>
            </w:r>
            <w:r>
              <w:rPr>
                <w:noProof/>
                <w:webHidden/>
              </w:rPr>
              <w:fldChar w:fldCharType="separate"/>
            </w:r>
            <w:r w:rsidR="00516EB1">
              <w:rPr>
                <w:noProof/>
                <w:webHidden/>
              </w:rPr>
              <w:t>72</w:t>
            </w:r>
            <w:r>
              <w:rPr>
                <w:noProof/>
                <w:webHidden/>
              </w:rPr>
              <w:fldChar w:fldCharType="end"/>
            </w:r>
          </w:hyperlink>
        </w:p>
        <w:p w14:paraId="73D14DF0" w14:textId="2116302F" w:rsidR="00DE6EE4" w:rsidRDefault="00DE6EE4">
          <w:pPr>
            <w:pStyle w:val="21"/>
            <w:tabs>
              <w:tab w:val="right" w:leader="dot" w:pos="4742"/>
            </w:tabs>
            <w:rPr>
              <w:rFonts w:eastAsiaTheme="minorEastAsia"/>
              <w:noProof/>
              <w:lang w:eastAsia="uk-UA"/>
            </w:rPr>
          </w:pPr>
          <w:hyperlink w:anchor="_Toc510259813" w:history="1">
            <w:r w:rsidRPr="00937BFA">
              <w:rPr>
                <w:rStyle w:val="ad"/>
                <w:noProof/>
              </w:rPr>
              <w:t>Kelvan's Simulacrum</w:t>
            </w:r>
            <w:r>
              <w:rPr>
                <w:noProof/>
                <w:webHidden/>
              </w:rPr>
              <w:tab/>
            </w:r>
            <w:r>
              <w:rPr>
                <w:noProof/>
                <w:webHidden/>
              </w:rPr>
              <w:fldChar w:fldCharType="begin"/>
            </w:r>
            <w:r>
              <w:rPr>
                <w:noProof/>
                <w:webHidden/>
              </w:rPr>
              <w:instrText xml:space="preserve"> PAGEREF _Toc510259813 \h </w:instrText>
            </w:r>
            <w:r>
              <w:rPr>
                <w:noProof/>
                <w:webHidden/>
              </w:rPr>
            </w:r>
            <w:r>
              <w:rPr>
                <w:noProof/>
                <w:webHidden/>
              </w:rPr>
              <w:fldChar w:fldCharType="separate"/>
            </w:r>
            <w:r w:rsidR="00516EB1">
              <w:rPr>
                <w:noProof/>
                <w:webHidden/>
              </w:rPr>
              <w:t>72</w:t>
            </w:r>
            <w:r>
              <w:rPr>
                <w:noProof/>
                <w:webHidden/>
              </w:rPr>
              <w:fldChar w:fldCharType="end"/>
            </w:r>
          </w:hyperlink>
        </w:p>
        <w:p w14:paraId="3FA7E706" w14:textId="107F4DCC" w:rsidR="00DE6EE4" w:rsidRDefault="00DE6EE4">
          <w:pPr>
            <w:pStyle w:val="21"/>
            <w:tabs>
              <w:tab w:val="right" w:leader="dot" w:pos="4742"/>
            </w:tabs>
            <w:rPr>
              <w:rFonts w:eastAsiaTheme="minorEastAsia"/>
              <w:noProof/>
              <w:lang w:eastAsia="uk-UA"/>
            </w:rPr>
          </w:pPr>
          <w:hyperlink w:anchor="_Toc510259814" w:history="1">
            <w:r w:rsidRPr="00937BFA">
              <w:rPr>
                <w:rStyle w:val="ad"/>
                <w:noProof/>
              </w:rPr>
              <w:t>Death Giant (Fire)</w:t>
            </w:r>
            <w:r>
              <w:rPr>
                <w:noProof/>
                <w:webHidden/>
              </w:rPr>
              <w:tab/>
            </w:r>
            <w:r>
              <w:rPr>
                <w:noProof/>
                <w:webHidden/>
              </w:rPr>
              <w:fldChar w:fldCharType="begin"/>
            </w:r>
            <w:r>
              <w:rPr>
                <w:noProof/>
                <w:webHidden/>
              </w:rPr>
              <w:instrText xml:space="preserve"> PAGEREF _Toc510259814 \h </w:instrText>
            </w:r>
            <w:r>
              <w:rPr>
                <w:noProof/>
                <w:webHidden/>
              </w:rPr>
            </w:r>
            <w:r>
              <w:rPr>
                <w:noProof/>
                <w:webHidden/>
              </w:rPr>
              <w:fldChar w:fldCharType="separate"/>
            </w:r>
            <w:r w:rsidR="00516EB1">
              <w:rPr>
                <w:noProof/>
                <w:webHidden/>
              </w:rPr>
              <w:t>73</w:t>
            </w:r>
            <w:r>
              <w:rPr>
                <w:noProof/>
                <w:webHidden/>
              </w:rPr>
              <w:fldChar w:fldCharType="end"/>
            </w:r>
          </w:hyperlink>
        </w:p>
        <w:p w14:paraId="2756AE51" w14:textId="485058E4" w:rsidR="00DE6EE4" w:rsidRDefault="00DE6EE4">
          <w:pPr>
            <w:pStyle w:val="21"/>
            <w:tabs>
              <w:tab w:val="right" w:leader="dot" w:pos="4742"/>
            </w:tabs>
            <w:rPr>
              <w:rFonts w:eastAsiaTheme="minorEastAsia"/>
              <w:noProof/>
              <w:lang w:eastAsia="uk-UA"/>
            </w:rPr>
          </w:pPr>
          <w:hyperlink w:anchor="_Toc510259815" w:history="1">
            <w:r w:rsidRPr="00937BFA">
              <w:rPr>
                <w:rStyle w:val="ad"/>
                <w:noProof/>
              </w:rPr>
              <w:t>+-Mind Flayer Arcanist</w:t>
            </w:r>
            <w:r>
              <w:rPr>
                <w:noProof/>
                <w:webHidden/>
              </w:rPr>
              <w:tab/>
            </w:r>
            <w:r>
              <w:rPr>
                <w:noProof/>
                <w:webHidden/>
              </w:rPr>
              <w:fldChar w:fldCharType="begin"/>
            </w:r>
            <w:r>
              <w:rPr>
                <w:noProof/>
                <w:webHidden/>
              </w:rPr>
              <w:instrText xml:space="preserve"> PAGEREF _Toc510259815 \h </w:instrText>
            </w:r>
            <w:r>
              <w:rPr>
                <w:noProof/>
                <w:webHidden/>
              </w:rPr>
            </w:r>
            <w:r>
              <w:rPr>
                <w:noProof/>
                <w:webHidden/>
              </w:rPr>
              <w:fldChar w:fldCharType="separate"/>
            </w:r>
            <w:r w:rsidR="00516EB1">
              <w:rPr>
                <w:noProof/>
                <w:webHidden/>
              </w:rPr>
              <w:t>73</w:t>
            </w:r>
            <w:r>
              <w:rPr>
                <w:noProof/>
                <w:webHidden/>
              </w:rPr>
              <w:fldChar w:fldCharType="end"/>
            </w:r>
          </w:hyperlink>
        </w:p>
        <w:p w14:paraId="436A2ACC" w14:textId="337319BA" w:rsidR="00DE6EE4" w:rsidRDefault="00DE6EE4">
          <w:pPr>
            <w:pStyle w:val="21"/>
            <w:tabs>
              <w:tab w:val="right" w:leader="dot" w:pos="4742"/>
            </w:tabs>
            <w:rPr>
              <w:rFonts w:eastAsiaTheme="minorEastAsia"/>
              <w:noProof/>
              <w:lang w:eastAsia="uk-UA"/>
            </w:rPr>
          </w:pPr>
          <w:hyperlink w:anchor="_Toc510259816" w:history="1">
            <w:r w:rsidRPr="00937BFA">
              <w:rPr>
                <w:rStyle w:val="ad"/>
                <w:noProof/>
              </w:rPr>
              <w:t>+-Mind Flayer (Ulitharid)</w:t>
            </w:r>
            <w:r>
              <w:rPr>
                <w:noProof/>
                <w:webHidden/>
              </w:rPr>
              <w:tab/>
            </w:r>
            <w:r>
              <w:rPr>
                <w:noProof/>
                <w:webHidden/>
              </w:rPr>
              <w:fldChar w:fldCharType="begin"/>
            </w:r>
            <w:r>
              <w:rPr>
                <w:noProof/>
                <w:webHidden/>
              </w:rPr>
              <w:instrText xml:space="preserve"> PAGEREF _Toc510259816 \h </w:instrText>
            </w:r>
            <w:r>
              <w:rPr>
                <w:noProof/>
                <w:webHidden/>
              </w:rPr>
            </w:r>
            <w:r>
              <w:rPr>
                <w:noProof/>
                <w:webHidden/>
              </w:rPr>
              <w:fldChar w:fldCharType="separate"/>
            </w:r>
            <w:r w:rsidR="00516EB1">
              <w:rPr>
                <w:noProof/>
                <w:webHidden/>
              </w:rPr>
              <w:t>73</w:t>
            </w:r>
            <w:r>
              <w:rPr>
                <w:noProof/>
                <w:webHidden/>
              </w:rPr>
              <w:fldChar w:fldCharType="end"/>
            </w:r>
          </w:hyperlink>
        </w:p>
        <w:p w14:paraId="5AF8B7FD" w14:textId="0B4B1725" w:rsidR="00DE6EE4" w:rsidRDefault="00DE6EE4">
          <w:pPr>
            <w:pStyle w:val="21"/>
            <w:tabs>
              <w:tab w:val="right" w:leader="dot" w:pos="4742"/>
            </w:tabs>
            <w:rPr>
              <w:rFonts w:eastAsiaTheme="minorEastAsia"/>
              <w:noProof/>
              <w:lang w:eastAsia="uk-UA"/>
            </w:rPr>
          </w:pPr>
          <w:hyperlink w:anchor="_Toc510259817" w:history="1">
            <w:r w:rsidRPr="00937BFA">
              <w:rPr>
                <w:rStyle w:val="ad"/>
                <w:noProof/>
              </w:rPr>
              <w:t>Drow matron Mummy Lord</w:t>
            </w:r>
            <w:r>
              <w:rPr>
                <w:noProof/>
                <w:webHidden/>
              </w:rPr>
              <w:tab/>
            </w:r>
            <w:r>
              <w:rPr>
                <w:noProof/>
                <w:webHidden/>
              </w:rPr>
              <w:fldChar w:fldCharType="begin"/>
            </w:r>
            <w:r>
              <w:rPr>
                <w:noProof/>
                <w:webHidden/>
              </w:rPr>
              <w:instrText xml:space="preserve"> PAGEREF _Toc510259817 \h </w:instrText>
            </w:r>
            <w:r>
              <w:rPr>
                <w:noProof/>
                <w:webHidden/>
              </w:rPr>
            </w:r>
            <w:r>
              <w:rPr>
                <w:noProof/>
                <w:webHidden/>
              </w:rPr>
              <w:fldChar w:fldCharType="separate"/>
            </w:r>
            <w:r w:rsidR="00516EB1">
              <w:rPr>
                <w:noProof/>
                <w:webHidden/>
              </w:rPr>
              <w:t>74</w:t>
            </w:r>
            <w:r>
              <w:rPr>
                <w:noProof/>
                <w:webHidden/>
              </w:rPr>
              <w:fldChar w:fldCharType="end"/>
            </w:r>
          </w:hyperlink>
        </w:p>
        <w:p w14:paraId="12B7439F" w14:textId="1F9AFF86" w:rsidR="00DE6EE4" w:rsidRDefault="00DE6EE4">
          <w:pPr>
            <w:pStyle w:val="21"/>
            <w:tabs>
              <w:tab w:val="right" w:leader="dot" w:pos="4742"/>
            </w:tabs>
            <w:rPr>
              <w:rFonts w:eastAsiaTheme="minorEastAsia"/>
              <w:noProof/>
              <w:lang w:eastAsia="uk-UA"/>
            </w:rPr>
          </w:pPr>
          <w:hyperlink w:anchor="_Toc510259818" w:history="1">
            <w:r w:rsidRPr="00937BFA">
              <w:rPr>
                <w:rStyle w:val="ad"/>
                <w:noProof/>
              </w:rPr>
              <w:t>Drow  War Priest</w:t>
            </w:r>
            <w:r>
              <w:rPr>
                <w:noProof/>
                <w:webHidden/>
              </w:rPr>
              <w:tab/>
            </w:r>
            <w:r>
              <w:rPr>
                <w:noProof/>
                <w:webHidden/>
              </w:rPr>
              <w:fldChar w:fldCharType="begin"/>
            </w:r>
            <w:r>
              <w:rPr>
                <w:noProof/>
                <w:webHidden/>
              </w:rPr>
              <w:instrText xml:space="preserve"> PAGEREF _Toc510259818 \h </w:instrText>
            </w:r>
            <w:r>
              <w:rPr>
                <w:noProof/>
                <w:webHidden/>
              </w:rPr>
            </w:r>
            <w:r>
              <w:rPr>
                <w:noProof/>
                <w:webHidden/>
              </w:rPr>
              <w:fldChar w:fldCharType="separate"/>
            </w:r>
            <w:r w:rsidR="00516EB1">
              <w:rPr>
                <w:noProof/>
                <w:webHidden/>
              </w:rPr>
              <w:t>75</w:t>
            </w:r>
            <w:r>
              <w:rPr>
                <w:noProof/>
                <w:webHidden/>
              </w:rPr>
              <w:fldChar w:fldCharType="end"/>
            </w:r>
          </w:hyperlink>
        </w:p>
        <w:p w14:paraId="1BA9F505" w14:textId="5749C50B" w:rsidR="00DE6EE4" w:rsidRDefault="00DE6EE4">
          <w:pPr>
            <w:pStyle w:val="21"/>
            <w:tabs>
              <w:tab w:val="right" w:leader="dot" w:pos="4742"/>
            </w:tabs>
            <w:rPr>
              <w:rFonts w:eastAsiaTheme="minorEastAsia"/>
              <w:noProof/>
              <w:lang w:eastAsia="uk-UA"/>
            </w:rPr>
          </w:pPr>
          <w:hyperlink w:anchor="_Toc510259819" w:history="1">
            <w:r w:rsidRPr="00937BFA">
              <w:rPr>
                <w:rStyle w:val="ad"/>
                <w:noProof/>
              </w:rPr>
              <w:t>Drow Warlock of the Fiend</w:t>
            </w:r>
            <w:r>
              <w:rPr>
                <w:noProof/>
                <w:webHidden/>
              </w:rPr>
              <w:tab/>
            </w:r>
            <w:r>
              <w:rPr>
                <w:noProof/>
                <w:webHidden/>
              </w:rPr>
              <w:fldChar w:fldCharType="begin"/>
            </w:r>
            <w:r>
              <w:rPr>
                <w:noProof/>
                <w:webHidden/>
              </w:rPr>
              <w:instrText xml:space="preserve"> PAGEREF _Toc510259819 \h </w:instrText>
            </w:r>
            <w:r>
              <w:rPr>
                <w:noProof/>
                <w:webHidden/>
              </w:rPr>
            </w:r>
            <w:r>
              <w:rPr>
                <w:noProof/>
                <w:webHidden/>
              </w:rPr>
              <w:fldChar w:fldCharType="separate"/>
            </w:r>
            <w:r w:rsidR="00516EB1">
              <w:rPr>
                <w:noProof/>
                <w:webHidden/>
              </w:rPr>
              <w:t>75</w:t>
            </w:r>
            <w:r>
              <w:rPr>
                <w:noProof/>
                <w:webHidden/>
              </w:rPr>
              <w:fldChar w:fldCharType="end"/>
            </w:r>
          </w:hyperlink>
        </w:p>
        <w:p w14:paraId="62297484" w14:textId="1079B57D" w:rsidR="00DE6EE4" w:rsidRDefault="00DE6EE4">
          <w:pPr>
            <w:pStyle w:val="21"/>
            <w:tabs>
              <w:tab w:val="right" w:leader="dot" w:pos="4742"/>
            </w:tabs>
            <w:rPr>
              <w:rFonts w:eastAsiaTheme="minorEastAsia"/>
              <w:noProof/>
              <w:lang w:eastAsia="uk-UA"/>
            </w:rPr>
          </w:pPr>
          <w:hyperlink w:anchor="_Toc510259820" w:history="1">
            <w:r w:rsidRPr="00937BFA">
              <w:rPr>
                <w:rStyle w:val="ad"/>
                <w:noProof/>
              </w:rPr>
              <w:t>DRPW Warlord</w:t>
            </w:r>
            <w:r>
              <w:rPr>
                <w:noProof/>
                <w:webHidden/>
              </w:rPr>
              <w:tab/>
            </w:r>
            <w:r>
              <w:rPr>
                <w:noProof/>
                <w:webHidden/>
              </w:rPr>
              <w:fldChar w:fldCharType="begin"/>
            </w:r>
            <w:r>
              <w:rPr>
                <w:noProof/>
                <w:webHidden/>
              </w:rPr>
              <w:instrText xml:space="preserve"> PAGEREF _Toc510259820 \h </w:instrText>
            </w:r>
            <w:r>
              <w:rPr>
                <w:noProof/>
                <w:webHidden/>
              </w:rPr>
            </w:r>
            <w:r>
              <w:rPr>
                <w:noProof/>
                <w:webHidden/>
              </w:rPr>
              <w:fldChar w:fldCharType="separate"/>
            </w:r>
            <w:r w:rsidR="00516EB1">
              <w:rPr>
                <w:noProof/>
                <w:webHidden/>
              </w:rPr>
              <w:t>76</w:t>
            </w:r>
            <w:r>
              <w:rPr>
                <w:noProof/>
                <w:webHidden/>
              </w:rPr>
              <w:fldChar w:fldCharType="end"/>
            </w:r>
          </w:hyperlink>
        </w:p>
        <w:p w14:paraId="6B67D287" w14:textId="736EBC88" w:rsidR="00DE6EE4" w:rsidRDefault="00DE6EE4">
          <w:pPr>
            <w:pStyle w:val="21"/>
            <w:tabs>
              <w:tab w:val="right" w:leader="dot" w:pos="4742"/>
            </w:tabs>
            <w:rPr>
              <w:rFonts w:eastAsiaTheme="minorEastAsia"/>
              <w:noProof/>
              <w:lang w:eastAsia="uk-UA"/>
            </w:rPr>
          </w:pPr>
          <w:hyperlink w:anchor="_Toc510259821" w:history="1">
            <w:r w:rsidRPr="00937BFA">
              <w:rPr>
                <w:rStyle w:val="ad"/>
                <w:noProof/>
              </w:rPr>
              <w:t>Wraith (from DDAL00-01 Window to the Past)</w:t>
            </w:r>
            <w:r>
              <w:rPr>
                <w:noProof/>
                <w:webHidden/>
              </w:rPr>
              <w:tab/>
            </w:r>
            <w:r>
              <w:rPr>
                <w:noProof/>
                <w:webHidden/>
              </w:rPr>
              <w:fldChar w:fldCharType="begin"/>
            </w:r>
            <w:r>
              <w:rPr>
                <w:noProof/>
                <w:webHidden/>
              </w:rPr>
              <w:instrText xml:space="preserve"> PAGEREF _Toc510259821 \h </w:instrText>
            </w:r>
            <w:r>
              <w:rPr>
                <w:noProof/>
                <w:webHidden/>
              </w:rPr>
            </w:r>
            <w:r>
              <w:rPr>
                <w:noProof/>
                <w:webHidden/>
              </w:rPr>
              <w:fldChar w:fldCharType="separate"/>
            </w:r>
            <w:r w:rsidR="00516EB1">
              <w:rPr>
                <w:noProof/>
                <w:webHidden/>
              </w:rPr>
              <w:t>76</w:t>
            </w:r>
            <w:r>
              <w:rPr>
                <w:noProof/>
                <w:webHidden/>
              </w:rPr>
              <w:fldChar w:fldCharType="end"/>
            </w:r>
          </w:hyperlink>
        </w:p>
        <w:p w14:paraId="09047870" w14:textId="11FD84B2" w:rsidR="00DE6EE4" w:rsidRDefault="00DE6EE4">
          <w:pPr>
            <w:pStyle w:val="21"/>
            <w:tabs>
              <w:tab w:val="right" w:leader="dot" w:pos="4742"/>
            </w:tabs>
            <w:rPr>
              <w:rFonts w:eastAsiaTheme="minorEastAsia"/>
              <w:noProof/>
              <w:lang w:eastAsia="uk-UA"/>
            </w:rPr>
          </w:pPr>
          <w:hyperlink w:anchor="_Toc510259822" w:history="1">
            <w:r w:rsidRPr="00937BFA">
              <w:rPr>
                <w:rStyle w:val="ad"/>
                <w:noProof/>
              </w:rPr>
              <w:t>Death Giant (Fire)</w:t>
            </w:r>
            <w:r>
              <w:rPr>
                <w:noProof/>
                <w:webHidden/>
              </w:rPr>
              <w:tab/>
            </w:r>
            <w:r>
              <w:rPr>
                <w:noProof/>
                <w:webHidden/>
              </w:rPr>
              <w:fldChar w:fldCharType="begin"/>
            </w:r>
            <w:r>
              <w:rPr>
                <w:noProof/>
                <w:webHidden/>
              </w:rPr>
              <w:instrText xml:space="preserve"> PAGEREF _Toc510259822 \h </w:instrText>
            </w:r>
            <w:r>
              <w:rPr>
                <w:noProof/>
                <w:webHidden/>
              </w:rPr>
            </w:r>
            <w:r>
              <w:rPr>
                <w:noProof/>
                <w:webHidden/>
              </w:rPr>
              <w:fldChar w:fldCharType="separate"/>
            </w:r>
            <w:r w:rsidR="00516EB1">
              <w:rPr>
                <w:noProof/>
                <w:webHidden/>
              </w:rPr>
              <w:t>77</w:t>
            </w:r>
            <w:r>
              <w:rPr>
                <w:noProof/>
                <w:webHidden/>
              </w:rPr>
              <w:fldChar w:fldCharType="end"/>
            </w:r>
          </w:hyperlink>
        </w:p>
        <w:p w14:paraId="0B8D09AD" w14:textId="1A7F13F4" w:rsidR="00DE6EE4" w:rsidRDefault="00DE6EE4">
          <w:pPr>
            <w:pStyle w:val="21"/>
            <w:tabs>
              <w:tab w:val="right" w:leader="dot" w:pos="4742"/>
            </w:tabs>
            <w:rPr>
              <w:rFonts w:eastAsiaTheme="minorEastAsia"/>
              <w:noProof/>
              <w:lang w:eastAsia="uk-UA"/>
            </w:rPr>
          </w:pPr>
          <w:hyperlink w:anchor="_Toc510259823" w:history="1">
            <w:r w:rsidRPr="00937BFA">
              <w:rPr>
                <w:rStyle w:val="ad"/>
                <w:noProof/>
              </w:rPr>
              <w:t>Drider Spellcasting</w:t>
            </w:r>
            <w:r>
              <w:rPr>
                <w:noProof/>
                <w:webHidden/>
              </w:rPr>
              <w:tab/>
            </w:r>
            <w:r>
              <w:rPr>
                <w:noProof/>
                <w:webHidden/>
              </w:rPr>
              <w:fldChar w:fldCharType="begin"/>
            </w:r>
            <w:r>
              <w:rPr>
                <w:noProof/>
                <w:webHidden/>
              </w:rPr>
              <w:instrText xml:space="preserve"> PAGEREF _Toc510259823 \h </w:instrText>
            </w:r>
            <w:r>
              <w:rPr>
                <w:noProof/>
                <w:webHidden/>
              </w:rPr>
            </w:r>
            <w:r>
              <w:rPr>
                <w:noProof/>
                <w:webHidden/>
              </w:rPr>
              <w:fldChar w:fldCharType="separate"/>
            </w:r>
            <w:r w:rsidR="00516EB1">
              <w:rPr>
                <w:noProof/>
                <w:webHidden/>
              </w:rPr>
              <w:t>77</w:t>
            </w:r>
            <w:r>
              <w:rPr>
                <w:noProof/>
                <w:webHidden/>
              </w:rPr>
              <w:fldChar w:fldCharType="end"/>
            </w:r>
          </w:hyperlink>
        </w:p>
        <w:p w14:paraId="3CB8F309" w14:textId="1C3CFD23" w:rsidR="00DE6EE4" w:rsidRDefault="00DE6EE4">
          <w:pPr>
            <w:pStyle w:val="21"/>
            <w:tabs>
              <w:tab w:val="right" w:leader="dot" w:pos="4742"/>
            </w:tabs>
            <w:rPr>
              <w:rFonts w:eastAsiaTheme="minorEastAsia"/>
              <w:noProof/>
              <w:lang w:eastAsia="uk-UA"/>
            </w:rPr>
          </w:pPr>
          <w:hyperlink w:anchor="_Toc510259824" w:history="1">
            <w:r w:rsidRPr="00937BFA">
              <w:rPr>
                <w:rStyle w:val="ad"/>
                <w:noProof/>
              </w:rPr>
              <w:t>Adult Red Shadow Dragon</w:t>
            </w:r>
            <w:r>
              <w:rPr>
                <w:noProof/>
                <w:webHidden/>
              </w:rPr>
              <w:tab/>
            </w:r>
            <w:r>
              <w:rPr>
                <w:noProof/>
                <w:webHidden/>
              </w:rPr>
              <w:fldChar w:fldCharType="begin"/>
            </w:r>
            <w:r>
              <w:rPr>
                <w:noProof/>
                <w:webHidden/>
              </w:rPr>
              <w:instrText xml:space="preserve"> PAGEREF _Toc510259824 \h </w:instrText>
            </w:r>
            <w:r>
              <w:rPr>
                <w:noProof/>
                <w:webHidden/>
              </w:rPr>
            </w:r>
            <w:r>
              <w:rPr>
                <w:noProof/>
                <w:webHidden/>
              </w:rPr>
              <w:fldChar w:fldCharType="separate"/>
            </w:r>
            <w:r w:rsidR="00516EB1">
              <w:rPr>
                <w:noProof/>
                <w:webHidden/>
              </w:rPr>
              <w:t>77</w:t>
            </w:r>
            <w:r>
              <w:rPr>
                <w:noProof/>
                <w:webHidden/>
              </w:rPr>
              <w:fldChar w:fldCharType="end"/>
            </w:r>
          </w:hyperlink>
        </w:p>
        <w:p w14:paraId="1E507B29" w14:textId="10BAB245" w:rsidR="00DE6EE4" w:rsidRDefault="00DE6EE4">
          <w:pPr>
            <w:pStyle w:val="21"/>
            <w:tabs>
              <w:tab w:val="right" w:leader="dot" w:pos="4742"/>
            </w:tabs>
            <w:rPr>
              <w:rFonts w:eastAsiaTheme="minorEastAsia"/>
              <w:noProof/>
              <w:lang w:eastAsia="uk-UA"/>
            </w:rPr>
          </w:pPr>
          <w:hyperlink w:anchor="_Toc510259825" w:history="1">
            <w:r w:rsidRPr="00937BFA">
              <w:rPr>
                <w:rStyle w:val="ad"/>
                <w:noProof/>
              </w:rPr>
              <w:t>Drow Archmage</w:t>
            </w:r>
            <w:r>
              <w:rPr>
                <w:noProof/>
                <w:webHidden/>
              </w:rPr>
              <w:tab/>
            </w:r>
            <w:r>
              <w:rPr>
                <w:noProof/>
                <w:webHidden/>
              </w:rPr>
              <w:fldChar w:fldCharType="begin"/>
            </w:r>
            <w:r>
              <w:rPr>
                <w:noProof/>
                <w:webHidden/>
              </w:rPr>
              <w:instrText xml:space="preserve"> PAGEREF _Toc510259825 \h </w:instrText>
            </w:r>
            <w:r>
              <w:rPr>
                <w:noProof/>
                <w:webHidden/>
              </w:rPr>
            </w:r>
            <w:r>
              <w:rPr>
                <w:noProof/>
                <w:webHidden/>
              </w:rPr>
              <w:fldChar w:fldCharType="separate"/>
            </w:r>
            <w:r w:rsidR="00516EB1">
              <w:rPr>
                <w:noProof/>
                <w:webHidden/>
              </w:rPr>
              <w:t>78</w:t>
            </w:r>
            <w:r>
              <w:rPr>
                <w:noProof/>
                <w:webHidden/>
              </w:rPr>
              <w:fldChar w:fldCharType="end"/>
            </w:r>
          </w:hyperlink>
        </w:p>
        <w:p w14:paraId="10919409" w14:textId="230A9509" w:rsidR="00DE6EE4" w:rsidRDefault="00DE6EE4">
          <w:pPr>
            <w:pStyle w:val="21"/>
            <w:tabs>
              <w:tab w:val="right" w:leader="dot" w:pos="4742"/>
            </w:tabs>
            <w:rPr>
              <w:rFonts w:eastAsiaTheme="minorEastAsia"/>
              <w:noProof/>
              <w:lang w:eastAsia="uk-UA"/>
            </w:rPr>
          </w:pPr>
          <w:hyperlink w:anchor="_Toc510259826" w:history="1">
            <w:r w:rsidRPr="00937BFA">
              <w:rPr>
                <w:rStyle w:val="ad"/>
                <w:noProof/>
              </w:rPr>
              <w:t>Drow Assassin</w:t>
            </w:r>
            <w:r>
              <w:rPr>
                <w:noProof/>
                <w:webHidden/>
              </w:rPr>
              <w:tab/>
            </w:r>
            <w:r>
              <w:rPr>
                <w:noProof/>
                <w:webHidden/>
              </w:rPr>
              <w:fldChar w:fldCharType="begin"/>
            </w:r>
            <w:r>
              <w:rPr>
                <w:noProof/>
                <w:webHidden/>
              </w:rPr>
              <w:instrText xml:space="preserve"> PAGEREF _Toc510259826 \h </w:instrText>
            </w:r>
            <w:r>
              <w:rPr>
                <w:noProof/>
                <w:webHidden/>
              </w:rPr>
            </w:r>
            <w:r>
              <w:rPr>
                <w:noProof/>
                <w:webHidden/>
              </w:rPr>
              <w:fldChar w:fldCharType="separate"/>
            </w:r>
            <w:r w:rsidR="00516EB1">
              <w:rPr>
                <w:noProof/>
                <w:webHidden/>
              </w:rPr>
              <w:t>78</w:t>
            </w:r>
            <w:r>
              <w:rPr>
                <w:noProof/>
                <w:webHidden/>
              </w:rPr>
              <w:fldChar w:fldCharType="end"/>
            </w:r>
          </w:hyperlink>
        </w:p>
        <w:p w14:paraId="3BE8E354" w14:textId="036D0949" w:rsidR="00DE6EE4" w:rsidRDefault="00DE6EE4">
          <w:pPr>
            <w:pStyle w:val="21"/>
            <w:tabs>
              <w:tab w:val="right" w:leader="dot" w:pos="4742"/>
            </w:tabs>
            <w:rPr>
              <w:rFonts w:eastAsiaTheme="minorEastAsia"/>
              <w:noProof/>
              <w:lang w:eastAsia="uk-UA"/>
            </w:rPr>
          </w:pPr>
          <w:hyperlink w:anchor="_Toc510259827" w:history="1">
            <w:r w:rsidRPr="00937BFA">
              <w:rPr>
                <w:rStyle w:val="ad"/>
                <w:noProof/>
              </w:rPr>
              <w:t>Final Death Giant</w:t>
            </w:r>
            <w:r>
              <w:rPr>
                <w:noProof/>
                <w:webHidden/>
              </w:rPr>
              <w:tab/>
            </w:r>
            <w:r>
              <w:rPr>
                <w:noProof/>
                <w:webHidden/>
              </w:rPr>
              <w:fldChar w:fldCharType="begin"/>
            </w:r>
            <w:r>
              <w:rPr>
                <w:noProof/>
                <w:webHidden/>
              </w:rPr>
              <w:instrText xml:space="preserve"> PAGEREF _Toc510259827 \h </w:instrText>
            </w:r>
            <w:r>
              <w:rPr>
                <w:noProof/>
                <w:webHidden/>
              </w:rPr>
            </w:r>
            <w:r>
              <w:rPr>
                <w:noProof/>
                <w:webHidden/>
              </w:rPr>
              <w:fldChar w:fldCharType="separate"/>
            </w:r>
            <w:r w:rsidR="00516EB1">
              <w:rPr>
                <w:noProof/>
                <w:webHidden/>
              </w:rPr>
              <w:t>79</w:t>
            </w:r>
            <w:r>
              <w:rPr>
                <w:noProof/>
                <w:webHidden/>
              </w:rPr>
              <w:fldChar w:fldCharType="end"/>
            </w:r>
          </w:hyperlink>
        </w:p>
        <w:p w14:paraId="7065E0FC" w14:textId="5E36398C" w:rsidR="00DE6EE4" w:rsidRDefault="00DE6EE4">
          <w:pPr>
            <w:pStyle w:val="21"/>
            <w:tabs>
              <w:tab w:val="right" w:leader="dot" w:pos="4742"/>
            </w:tabs>
            <w:rPr>
              <w:rFonts w:eastAsiaTheme="minorEastAsia"/>
              <w:noProof/>
              <w:lang w:eastAsia="uk-UA"/>
            </w:rPr>
          </w:pPr>
          <w:hyperlink w:anchor="_Toc510259828" w:history="1">
            <w:r w:rsidRPr="00937BFA">
              <w:rPr>
                <w:rStyle w:val="ad"/>
                <w:noProof/>
              </w:rPr>
              <w:t>Stone Guard Kavalrachni (duergar cavalry)</w:t>
            </w:r>
            <w:r>
              <w:rPr>
                <w:noProof/>
                <w:webHidden/>
              </w:rPr>
              <w:tab/>
            </w:r>
            <w:r>
              <w:rPr>
                <w:noProof/>
                <w:webHidden/>
              </w:rPr>
              <w:fldChar w:fldCharType="begin"/>
            </w:r>
            <w:r>
              <w:rPr>
                <w:noProof/>
                <w:webHidden/>
              </w:rPr>
              <w:instrText xml:space="preserve"> PAGEREF _Toc510259828 \h </w:instrText>
            </w:r>
            <w:r>
              <w:rPr>
                <w:noProof/>
                <w:webHidden/>
              </w:rPr>
            </w:r>
            <w:r>
              <w:rPr>
                <w:noProof/>
                <w:webHidden/>
              </w:rPr>
              <w:fldChar w:fldCharType="separate"/>
            </w:r>
            <w:r w:rsidR="00516EB1">
              <w:rPr>
                <w:noProof/>
                <w:webHidden/>
              </w:rPr>
              <w:t>80</w:t>
            </w:r>
            <w:r>
              <w:rPr>
                <w:noProof/>
                <w:webHidden/>
              </w:rPr>
              <w:fldChar w:fldCharType="end"/>
            </w:r>
          </w:hyperlink>
        </w:p>
        <w:p w14:paraId="0F750ABA" w14:textId="040A2445" w:rsidR="00DE6EE4" w:rsidRDefault="00DE6EE4">
          <w:pPr>
            <w:pStyle w:val="21"/>
            <w:tabs>
              <w:tab w:val="right" w:leader="dot" w:pos="4742"/>
            </w:tabs>
            <w:rPr>
              <w:rFonts w:eastAsiaTheme="minorEastAsia"/>
              <w:noProof/>
              <w:lang w:eastAsia="uk-UA"/>
            </w:rPr>
          </w:pPr>
          <w:hyperlink w:anchor="_Toc510259829" w:history="1">
            <w:r w:rsidRPr="00937BFA">
              <w:rPr>
                <w:rStyle w:val="ad"/>
                <w:noProof/>
              </w:rPr>
              <w:t>Duergar Stoneshaper</w:t>
            </w:r>
            <w:r>
              <w:rPr>
                <w:noProof/>
                <w:webHidden/>
              </w:rPr>
              <w:tab/>
            </w:r>
            <w:r>
              <w:rPr>
                <w:noProof/>
                <w:webHidden/>
              </w:rPr>
              <w:fldChar w:fldCharType="begin"/>
            </w:r>
            <w:r>
              <w:rPr>
                <w:noProof/>
                <w:webHidden/>
              </w:rPr>
              <w:instrText xml:space="preserve"> PAGEREF _Toc510259829 \h </w:instrText>
            </w:r>
            <w:r>
              <w:rPr>
                <w:noProof/>
                <w:webHidden/>
              </w:rPr>
            </w:r>
            <w:r>
              <w:rPr>
                <w:noProof/>
                <w:webHidden/>
              </w:rPr>
              <w:fldChar w:fldCharType="separate"/>
            </w:r>
            <w:r w:rsidR="00516EB1">
              <w:rPr>
                <w:noProof/>
                <w:webHidden/>
              </w:rPr>
              <w:t>80</w:t>
            </w:r>
            <w:r>
              <w:rPr>
                <w:noProof/>
                <w:webHidden/>
              </w:rPr>
              <w:fldChar w:fldCharType="end"/>
            </w:r>
          </w:hyperlink>
        </w:p>
        <w:p w14:paraId="182939B2" w14:textId="6543EC9C" w:rsidR="00DE6EE4" w:rsidRDefault="00DE6EE4">
          <w:pPr>
            <w:pStyle w:val="21"/>
            <w:tabs>
              <w:tab w:val="right" w:leader="dot" w:pos="4742"/>
            </w:tabs>
            <w:rPr>
              <w:rFonts w:eastAsiaTheme="minorEastAsia"/>
              <w:noProof/>
              <w:lang w:eastAsia="uk-UA"/>
            </w:rPr>
          </w:pPr>
          <w:hyperlink w:anchor="_Toc510259830" w:history="1">
            <w:r w:rsidRPr="00937BFA">
              <w:rPr>
                <w:rStyle w:val="ad"/>
                <w:noProof/>
              </w:rPr>
              <w:t>Duergar Spy</w:t>
            </w:r>
            <w:r>
              <w:rPr>
                <w:noProof/>
                <w:webHidden/>
              </w:rPr>
              <w:tab/>
            </w:r>
            <w:r>
              <w:rPr>
                <w:noProof/>
                <w:webHidden/>
              </w:rPr>
              <w:fldChar w:fldCharType="begin"/>
            </w:r>
            <w:r>
              <w:rPr>
                <w:noProof/>
                <w:webHidden/>
              </w:rPr>
              <w:instrText xml:space="preserve"> PAGEREF _Toc510259830 \h </w:instrText>
            </w:r>
            <w:r>
              <w:rPr>
                <w:noProof/>
                <w:webHidden/>
              </w:rPr>
            </w:r>
            <w:r>
              <w:rPr>
                <w:noProof/>
                <w:webHidden/>
              </w:rPr>
              <w:fldChar w:fldCharType="separate"/>
            </w:r>
            <w:r w:rsidR="00516EB1">
              <w:rPr>
                <w:noProof/>
                <w:webHidden/>
              </w:rPr>
              <w:t>80</w:t>
            </w:r>
            <w:r>
              <w:rPr>
                <w:noProof/>
                <w:webHidden/>
              </w:rPr>
              <w:fldChar w:fldCharType="end"/>
            </w:r>
          </w:hyperlink>
        </w:p>
        <w:p w14:paraId="00971704" w14:textId="17EDDDCB" w:rsidR="00DE6EE4" w:rsidRDefault="00DE6EE4">
          <w:pPr>
            <w:pStyle w:val="21"/>
            <w:tabs>
              <w:tab w:val="right" w:leader="dot" w:pos="4742"/>
            </w:tabs>
            <w:rPr>
              <w:rFonts w:eastAsiaTheme="minorEastAsia"/>
              <w:noProof/>
              <w:lang w:eastAsia="uk-UA"/>
            </w:rPr>
          </w:pPr>
          <w:hyperlink w:anchor="_Toc510259831" w:history="1">
            <w:r w:rsidRPr="00937BFA">
              <w:rPr>
                <w:rStyle w:val="ad"/>
                <w:noProof/>
              </w:rPr>
              <w:t>Duergar Flamekeeper</w:t>
            </w:r>
            <w:r>
              <w:rPr>
                <w:noProof/>
                <w:webHidden/>
              </w:rPr>
              <w:tab/>
            </w:r>
            <w:r>
              <w:rPr>
                <w:noProof/>
                <w:webHidden/>
              </w:rPr>
              <w:fldChar w:fldCharType="begin"/>
            </w:r>
            <w:r>
              <w:rPr>
                <w:noProof/>
                <w:webHidden/>
              </w:rPr>
              <w:instrText xml:space="preserve"> PAGEREF _Toc510259831 \h </w:instrText>
            </w:r>
            <w:r>
              <w:rPr>
                <w:noProof/>
                <w:webHidden/>
              </w:rPr>
            </w:r>
            <w:r>
              <w:rPr>
                <w:noProof/>
                <w:webHidden/>
              </w:rPr>
              <w:fldChar w:fldCharType="separate"/>
            </w:r>
            <w:r w:rsidR="00516EB1">
              <w:rPr>
                <w:noProof/>
                <w:webHidden/>
              </w:rPr>
              <w:t>81</w:t>
            </w:r>
            <w:r>
              <w:rPr>
                <w:noProof/>
                <w:webHidden/>
              </w:rPr>
              <w:fldChar w:fldCharType="end"/>
            </w:r>
          </w:hyperlink>
        </w:p>
        <w:p w14:paraId="3F5AB484" w14:textId="2A9E14DD" w:rsidR="00DE6EE4" w:rsidRDefault="00DE6EE4">
          <w:pPr>
            <w:pStyle w:val="21"/>
            <w:tabs>
              <w:tab w:val="right" w:leader="dot" w:pos="4742"/>
            </w:tabs>
            <w:rPr>
              <w:rFonts w:eastAsiaTheme="minorEastAsia"/>
              <w:noProof/>
              <w:lang w:eastAsia="uk-UA"/>
            </w:rPr>
          </w:pPr>
          <w:hyperlink w:anchor="_Toc510259832" w:history="1">
            <w:r w:rsidRPr="00937BFA">
              <w:rPr>
                <w:rStyle w:val="ad"/>
                <w:noProof/>
              </w:rPr>
              <w:t>Duergar Infernal</w:t>
            </w:r>
            <w:r>
              <w:rPr>
                <w:noProof/>
                <w:webHidden/>
              </w:rPr>
              <w:tab/>
            </w:r>
            <w:r>
              <w:rPr>
                <w:noProof/>
                <w:webHidden/>
              </w:rPr>
              <w:fldChar w:fldCharType="begin"/>
            </w:r>
            <w:r>
              <w:rPr>
                <w:noProof/>
                <w:webHidden/>
              </w:rPr>
              <w:instrText xml:space="preserve"> PAGEREF _Toc510259832 \h </w:instrText>
            </w:r>
            <w:r>
              <w:rPr>
                <w:noProof/>
                <w:webHidden/>
              </w:rPr>
            </w:r>
            <w:r>
              <w:rPr>
                <w:noProof/>
                <w:webHidden/>
              </w:rPr>
              <w:fldChar w:fldCharType="separate"/>
            </w:r>
            <w:r w:rsidR="00516EB1">
              <w:rPr>
                <w:noProof/>
                <w:webHidden/>
              </w:rPr>
              <w:t>81</w:t>
            </w:r>
            <w:r>
              <w:rPr>
                <w:noProof/>
                <w:webHidden/>
              </w:rPr>
              <w:fldChar w:fldCharType="end"/>
            </w:r>
          </w:hyperlink>
        </w:p>
        <w:p w14:paraId="15CC1169" w14:textId="5F46650B" w:rsidR="00DE6EE4" w:rsidRDefault="00DE6EE4">
          <w:pPr>
            <w:pStyle w:val="21"/>
            <w:tabs>
              <w:tab w:val="right" w:leader="dot" w:pos="4742"/>
            </w:tabs>
            <w:rPr>
              <w:rFonts w:eastAsiaTheme="minorEastAsia"/>
              <w:noProof/>
              <w:lang w:eastAsia="uk-UA"/>
            </w:rPr>
          </w:pPr>
          <w:hyperlink w:anchor="_Toc510259833" w:history="1">
            <w:r w:rsidRPr="00937BFA">
              <w:rPr>
                <w:rStyle w:val="ad"/>
                <w:noProof/>
              </w:rPr>
              <w:t>Derro Darkflier</w:t>
            </w:r>
            <w:r>
              <w:rPr>
                <w:noProof/>
                <w:webHidden/>
              </w:rPr>
              <w:tab/>
            </w:r>
            <w:r>
              <w:rPr>
                <w:noProof/>
                <w:webHidden/>
              </w:rPr>
              <w:fldChar w:fldCharType="begin"/>
            </w:r>
            <w:r>
              <w:rPr>
                <w:noProof/>
                <w:webHidden/>
              </w:rPr>
              <w:instrText xml:space="preserve"> PAGEREF _Toc510259833 \h </w:instrText>
            </w:r>
            <w:r>
              <w:rPr>
                <w:noProof/>
                <w:webHidden/>
              </w:rPr>
            </w:r>
            <w:r>
              <w:rPr>
                <w:noProof/>
                <w:webHidden/>
              </w:rPr>
              <w:fldChar w:fldCharType="separate"/>
            </w:r>
            <w:r w:rsidR="00516EB1">
              <w:rPr>
                <w:noProof/>
                <w:webHidden/>
              </w:rPr>
              <w:t>82</w:t>
            </w:r>
            <w:r>
              <w:rPr>
                <w:noProof/>
                <w:webHidden/>
              </w:rPr>
              <w:fldChar w:fldCharType="end"/>
            </w:r>
          </w:hyperlink>
        </w:p>
        <w:p w14:paraId="50C4A5D6" w14:textId="3BADAA8C" w:rsidR="00DE6EE4" w:rsidRDefault="00DE6EE4">
          <w:pPr>
            <w:pStyle w:val="21"/>
            <w:tabs>
              <w:tab w:val="right" w:leader="dot" w:pos="4742"/>
            </w:tabs>
            <w:rPr>
              <w:rFonts w:eastAsiaTheme="minorEastAsia"/>
              <w:noProof/>
              <w:lang w:eastAsia="uk-UA"/>
            </w:rPr>
          </w:pPr>
          <w:hyperlink w:anchor="_Toc510259834" w:history="1">
            <w:r w:rsidRPr="00937BFA">
              <w:rPr>
                <w:rStyle w:val="ad"/>
                <w:noProof/>
              </w:rPr>
              <w:t>Derro Infernal</w:t>
            </w:r>
            <w:r>
              <w:rPr>
                <w:noProof/>
                <w:webHidden/>
              </w:rPr>
              <w:tab/>
            </w:r>
            <w:r>
              <w:rPr>
                <w:noProof/>
                <w:webHidden/>
              </w:rPr>
              <w:fldChar w:fldCharType="begin"/>
            </w:r>
            <w:r>
              <w:rPr>
                <w:noProof/>
                <w:webHidden/>
              </w:rPr>
              <w:instrText xml:space="preserve"> PAGEREF _Toc510259834 \h </w:instrText>
            </w:r>
            <w:r>
              <w:rPr>
                <w:noProof/>
                <w:webHidden/>
              </w:rPr>
            </w:r>
            <w:r>
              <w:rPr>
                <w:noProof/>
                <w:webHidden/>
              </w:rPr>
              <w:fldChar w:fldCharType="separate"/>
            </w:r>
            <w:r w:rsidR="00516EB1">
              <w:rPr>
                <w:noProof/>
                <w:webHidden/>
              </w:rPr>
              <w:t>82</w:t>
            </w:r>
            <w:r>
              <w:rPr>
                <w:noProof/>
                <w:webHidden/>
              </w:rPr>
              <w:fldChar w:fldCharType="end"/>
            </w:r>
          </w:hyperlink>
        </w:p>
        <w:p w14:paraId="231AE187" w14:textId="64055FDA" w:rsidR="00DE6EE4" w:rsidRDefault="00DE6EE4">
          <w:pPr>
            <w:pStyle w:val="21"/>
            <w:tabs>
              <w:tab w:val="right" w:leader="dot" w:pos="4742"/>
            </w:tabs>
            <w:rPr>
              <w:rFonts w:eastAsiaTheme="minorEastAsia"/>
              <w:noProof/>
              <w:lang w:eastAsia="uk-UA"/>
            </w:rPr>
          </w:pPr>
          <w:hyperlink w:anchor="_Toc510259835" w:history="1">
            <w:r w:rsidRPr="00937BFA">
              <w:rPr>
                <w:rStyle w:val="ad"/>
                <w:noProof/>
              </w:rPr>
              <w:t>Derro Shock Trooper</w:t>
            </w:r>
            <w:r>
              <w:rPr>
                <w:noProof/>
                <w:webHidden/>
              </w:rPr>
              <w:tab/>
            </w:r>
            <w:r>
              <w:rPr>
                <w:noProof/>
                <w:webHidden/>
              </w:rPr>
              <w:fldChar w:fldCharType="begin"/>
            </w:r>
            <w:r>
              <w:rPr>
                <w:noProof/>
                <w:webHidden/>
              </w:rPr>
              <w:instrText xml:space="preserve"> PAGEREF _Toc510259835 \h </w:instrText>
            </w:r>
            <w:r>
              <w:rPr>
                <w:noProof/>
                <w:webHidden/>
              </w:rPr>
            </w:r>
            <w:r>
              <w:rPr>
                <w:noProof/>
                <w:webHidden/>
              </w:rPr>
              <w:fldChar w:fldCharType="separate"/>
            </w:r>
            <w:r w:rsidR="00516EB1">
              <w:rPr>
                <w:noProof/>
                <w:webHidden/>
              </w:rPr>
              <w:t>83</w:t>
            </w:r>
            <w:r>
              <w:rPr>
                <w:noProof/>
                <w:webHidden/>
              </w:rPr>
              <w:fldChar w:fldCharType="end"/>
            </w:r>
          </w:hyperlink>
        </w:p>
        <w:p w14:paraId="594AC944" w14:textId="2047E98F" w:rsidR="00DE6EE4" w:rsidRDefault="00DE6EE4">
          <w:pPr>
            <w:pStyle w:val="21"/>
            <w:tabs>
              <w:tab w:val="right" w:leader="dot" w:pos="4742"/>
            </w:tabs>
            <w:rPr>
              <w:rFonts w:eastAsiaTheme="minorEastAsia"/>
              <w:noProof/>
              <w:lang w:eastAsia="uk-UA"/>
            </w:rPr>
          </w:pPr>
          <w:hyperlink w:anchor="_Toc510259836" w:history="1">
            <w:r w:rsidRPr="00937BFA">
              <w:rPr>
                <w:rStyle w:val="ad"/>
                <w:noProof/>
              </w:rPr>
              <w:t>Derro Assassin</w:t>
            </w:r>
            <w:r>
              <w:rPr>
                <w:noProof/>
                <w:webHidden/>
              </w:rPr>
              <w:tab/>
            </w:r>
            <w:r>
              <w:rPr>
                <w:noProof/>
                <w:webHidden/>
              </w:rPr>
              <w:fldChar w:fldCharType="begin"/>
            </w:r>
            <w:r>
              <w:rPr>
                <w:noProof/>
                <w:webHidden/>
              </w:rPr>
              <w:instrText xml:space="preserve"> PAGEREF _Toc510259836 \h </w:instrText>
            </w:r>
            <w:r>
              <w:rPr>
                <w:noProof/>
                <w:webHidden/>
              </w:rPr>
            </w:r>
            <w:r>
              <w:rPr>
                <w:noProof/>
                <w:webHidden/>
              </w:rPr>
              <w:fldChar w:fldCharType="separate"/>
            </w:r>
            <w:r w:rsidR="00516EB1">
              <w:rPr>
                <w:noProof/>
                <w:webHidden/>
              </w:rPr>
              <w:t>83</w:t>
            </w:r>
            <w:r>
              <w:rPr>
                <w:noProof/>
                <w:webHidden/>
              </w:rPr>
              <w:fldChar w:fldCharType="end"/>
            </w:r>
          </w:hyperlink>
        </w:p>
        <w:p w14:paraId="25180BA6" w14:textId="516AACA9" w:rsidR="00DE6EE4" w:rsidRDefault="00DE6EE4">
          <w:pPr>
            <w:pStyle w:val="21"/>
            <w:tabs>
              <w:tab w:val="right" w:leader="dot" w:pos="4742"/>
            </w:tabs>
            <w:rPr>
              <w:rFonts w:eastAsiaTheme="minorEastAsia"/>
              <w:noProof/>
              <w:lang w:eastAsia="uk-UA"/>
            </w:rPr>
          </w:pPr>
          <w:hyperlink w:anchor="_Toc510259837" w:history="1">
            <w:r w:rsidRPr="00937BFA">
              <w:rPr>
                <w:rStyle w:val="ad"/>
                <w:noProof/>
              </w:rPr>
              <w:t>Darkflier Moth</w:t>
            </w:r>
            <w:r>
              <w:rPr>
                <w:noProof/>
                <w:webHidden/>
              </w:rPr>
              <w:tab/>
            </w:r>
            <w:r>
              <w:rPr>
                <w:noProof/>
                <w:webHidden/>
              </w:rPr>
              <w:fldChar w:fldCharType="begin"/>
            </w:r>
            <w:r>
              <w:rPr>
                <w:noProof/>
                <w:webHidden/>
              </w:rPr>
              <w:instrText xml:space="preserve"> PAGEREF _Toc510259837 \h </w:instrText>
            </w:r>
            <w:r>
              <w:rPr>
                <w:noProof/>
                <w:webHidden/>
              </w:rPr>
            </w:r>
            <w:r>
              <w:rPr>
                <w:noProof/>
                <w:webHidden/>
              </w:rPr>
              <w:fldChar w:fldCharType="separate"/>
            </w:r>
            <w:r w:rsidR="00516EB1">
              <w:rPr>
                <w:noProof/>
                <w:webHidden/>
              </w:rPr>
              <w:t>83</w:t>
            </w:r>
            <w:r>
              <w:rPr>
                <w:noProof/>
                <w:webHidden/>
              </w:rPr>
              <w:fldChar w:fldCharType="end"/>
            </w:r>
          </w:hyperlink>
        </w:p>
        <w:p w14:paraId="26839FE5" w14:textId="25DABA67" w:rsidR="00DE6EE4" w:rsidRDefault="00DE6EE4">
          <w:pPr>
            <w:pStyle w:val="21"/>
            <w:tabs>
              <w:tab w:val="right" w:leader="dot" w:pos="4742"/>
            </w:tabs>
            <w:rPr>
              <w:rFonts w:eastAsiaTheme="minorEastAsia"/>
              <w:noProof/>
              <w:lang w:eastAsia="uk-UA"/>
            </w:rPr>
          </w:pPr>
          <w:hyperlink w:anchor="_Toc510259838" w:history="1">
            <w:r w:rsidRPr="00937BFA">
              <w:rPr>
                <w:rStyle w:val="ad"/>
                <w:noProof/>
              </w:rPr>
              <w:t>Tormag Xornbane (Tier 1)</w:t>
            </w:r>
            <w:r>
              <w:rPr>
                <w:noProof/>
                <w:webHidden/>
              </w:rPr>
              <w:tab/>
            </w:r>
            <w:r>
              <w:rPr>
                <w:noProof/>
                <w:webHidden/>
              </w:rPr>
              <w:fldChar w:fldCharType="begin"/>
            </w:r>
            <w:r>
              <w:rPr>
                <w:noProof/>
                <w:webHidden/>
              </w:rPr>
              <w:instrText xml:space="preserve"> PAGEREF _Toc510259838 \h </w:instrText>
            </w:r>
            <w:r>
              <w:rPr>
                <w:noProof/>
                <w:webHidden/>
              </w:rPr>
            </w:r>
            <w:r>
              <w:rPr>
                <w:noProof/>
                <w:webHidden/>
              </w:rPr>
              <w:fldChar w:fldCharType="separate"/>
            </w:r>
            <w:r w:rsidR="00516EB1">
              <w:rPr>
                <w:noProof/>
                <w:webHidden/>
              </w:rPr>
              <w:t>83</w:t>
            </w:r>
            <w:r>
              <w:rPr>
                <w:noProof/>
                <w:webHidden/>
              </w:rPr>
              <w:fldChar w:fldCharType="end"/>
            </w:r>
          </w:hyperlink>
        </w:p>
        <w:p w14:paraId="2299DDB3" w14:textId="1ECBC0F9" w:rsidR="00DE6EE4" w:rsidRDefault="00DE6EE4">
          <w:pPr>
            <w:pStyle w:val="21"/>
            <w:tabs>
              <w:tab w:val="right" w:leader="dot" w:pos="4742"/>
            </w:tabs>
            <w:rPr>
              <w:rFonts w:eastAsiaTheme="minorEastAsia"/>
              <w:noProof/>
              <w:lang w:eastAsia="uk-UA"/>
            </w:rPr>
          </w:pPr>
          <w:hyperlink w:anchor="_Toc510259839" w:history="1">
            <w:r w:rsidRPr="00937BFA">
              <w:rPr>
                <w:rStyle w:val="ad"/>
                <w:noProof/>
              </w:rPr>
              <w:t>Tormag Xornbane (Tier 2)</w:t>
            </w:r>
            <w:r>
              <w:rPr>
                <w:noProof/>
                <w:webHidden/>
              </w:rPr>
              <w:tab/>
            </w:r>
            <w:r>
              <w:rPr>
                <w:noProof/>
                <w:webHidden/>
              </w:rPr>
              <w:fldChar w:fldCharType="begin"/>
            </w:r>
            <w:r>
              <w:rPr>
                <w:noProof/>
                <w:webHidden/>
              </w:rPr>
              <w:instrText xml:space="preserve"> PAGEREF _Toc510259839 \h </w:instrText>
            </w:r>
            <w:r>
              <w:rPr>
                <w:noProof/>
                <w:webHidden/>
              </w:rPr>
            </w:r>
            <w:r>
              <w:rPr>
                <w:noProof/>
                <w:webHidden/>
              </w:rPr>
              <w:fldChar w:fldCharType="separate"/>
            </w:r>
            <w:r w:rsidR="00516EB1">
              <w:rPr>
                <w:noProof/>
                <w:webHidden/>
              </w:rPr>
              <w:t>84</w:t>
            </w:r>
            <w:r>
              <w:rPr>
                <w:noProof/>
                <w:webHidden/>
              </w:rPr>
              <w:fldChar w:fldCharType="end"/>
            </w:r>
          </w:hyperlink>
        </w:p>
        <w:p w14:paraId="03DAD6C6" w14:textId="467B777C" w:rsidR="00DE6EE4" w:rsidRDefault="00DE6EE4">
          <w:pPr>
            <w:pStyle w:val="21"/>
            <w:tabs>
              <w:tab w:val="right" w:leader="dot" w:pos="4742"/>
            </w:tabs>
            <w:rPr>
              <w:rFonts w:eastAsiaTheme="minorEastAsia"/>
              <w:noProof/>
              <w:lang w:eastAsia="uk-UA"/>
            </w:rPr>
          </w:pPr>
          <w:hyperlink w:anchor="_Toc510259840" w:history="1">
            <w:r w:rsidRPr="00937BFA">
              <w:rPr>
                <w:rStyle w:val="ad"/>
                <w:noProof/>
              </w:rPr>
              <w:t>Umber Hulk Hatchling</w:t>
            </w:r>
            <w:r>
              <w:rPr>
                <w:noProof/>
                <w:webHidden/>
              </w:rPr>
              <w:tab/>
            </w:r>
            <w:r>
              <w:rPr>
                <w:noProof/>
                <w:webHidden/>
              </w:rPr>
              <w:fldChar w:fldCharType="begin"/>
            </w:r>
            <w:r>
              <w:rPr>
                <w:noProof/>
                <w:webHidden/>
              </w:rPr>
              <w:instrText xml:space="preserve"> PAGEREF _Toc510259840 \h </w:instrText>
            </w:r>
            <w:r>
              <w:rPr>
                <w:noProof/>
                <w:webHidden/>
              </w:rPr>
            </w:r>
            <w:r>
              <w:rPr>
                <w:noProof/>
                <w:webHidden/>
              </w:rPr>
              <w:fldChar w:fldCharType="separate"/>
            </w:r>
            <w:r w:rsidR="00516EB1">
              <w:rPr>
                <w:noProof/>
                <w:webHidden/>
              </w:rPr>
              <w:t>84</w:t>
            </w:r>
            <w:r>
              <w:rPr>
                <w:noProof/>
                <w:webHidden/>
              </w:rPr>
              <w:fldChar w:fldCharType="end"/>
            </w:r>
          </w:hyperlink>
        </w:p>
        <w:p w14:paraId="7D6E2CFD" w14:textId="65352C98" w:rsidR="00DE6EE4" w:rsidRDefault="00DE6EE4">
          <w:pPr>
            <w:pStyle w:val="21"/>
            <w:tabs>
              <w:tab w:val="right" w:leader="dot" w:pos="4742"/>
            </w:tabs>
            <w:rPr>
              <w:rFonts w:eastAsiaTheme="minorEastAsia"/>
              <w:noProof/>
              <w:lang w:eastAsia="uk-UA"/>
            </w:rPr>
          </w:pPr>
          <w:hyperlink w:anchor="_Toc510259841" w:history="1">
            <w:r w:rsidRPr="00937BFA">
              <w:rPr>
                <w:rStyle w:val="ad"/>
                <w:noProof/>
              </w:rPr>
              <w:t>KELVAN’S SIMULACRUM</w:t>
            </w:r>
            <w:r>
              <w:rPr>
                <w:noProof/>
                <w:webHidden/>
              </w:rPr>
              <w:tab/>
            </w:r>
            <w:r>
              <w:rPr>
                <w:noProof/>
                <w:webHidden/>
              </w:rPr>
              <w:fldChar w:fldCharType="begin"/>
            </w:r>
            <w:r>
              <w:rPr>
                <w:noProof/>
                <w:webHidden/>
              </w:rPr>
              <w:instrText xml:space="preserve"> PAGEREF _Toc510259841 \h </w:instrText>
            </w:r>
            <w:r>
              <w:rPr>
                <w:noProof/>
                <w:webHidden/>
              </w:rPr>
            </w:r>
            <w:r>
              <w:rPr>
                <w:noProof/>
                <w:webHidden/>
              </w:rPr>
              <w:fldChar w:fldCharType="separate"/>
            </w:r>
            <w:r w:rsidR="00516EB1">
              <w:rPr>
                <w:noProof/>
                <w:webHidden/>
              </w:rPr>
              <w:t>86</w:t>
            </w:r>
            <w:r>
              <w:rPr>
                <w:noProof/>
                <w:webHidden/>
              </w:rPr>
              <w:fldChar w:fldCharType="end"/>
            </w:r>
          </w:hyperlink>
        </w:p>
        <w:p w14:paraId="06C0D58F" w14:textId="4FF399A9" w:rsidR="00DE6EE4" w:rsidRDefault="00DE6EE4">
          <w:pPr>
            <w:pStyle w:val="21"/>
            <w:tabs>
              <w:tab w:val="right" w:leader="dot" w:pos="4742"/>
            </w:tabs>
            <w:rPr>
              <w:rFonts w:eastAsiaTheme="minorEastAsia"/>
              <w:noProof/>
              <w:lang w:eastAsia="uk-UA"/>
            </w:rPr>
          </w:pPr>
          <w:hyperlink w:anchor="_Toc510259842" w:history="1">
            <w:r w:rsidRPr="00937BFA">
              <w:rPr>
                <w:rStyle w:val="ad"/>
                <w:noProof/>
              </w:rPr>
              <w:t>INFERNAL DREADNAUGHT</w:t>
            </w:r>
            <w:r>
              <w:rPr>
                <w:noProof/>
                <w:webHidden/>
              </w:rPr>
              <w:tab/>
            </w:r>
            <w:r>
              <w:rPr>
                <w:noProof/>
                <w:webHidden/>
              </w:rPr>
              <w:fldChar w:fldCharType="begin"/>
            </w:r>
            <w:r>
              <w:rPr>
                <w:noProof/>
                <w:webHidden/>
              </w:rPr>
              <w:instrText xml:space="preserve"> PAGEREF _Toc510259842 \h </w:instrText>
            </w:r>
            <w:r>
              <w:rPr>
                <w:noProof/>
                <w:webHidden/>
              </w:rPr>
            </w:r>
            <w:r>
              <w:rPr>
                <w:noProof/>
                <w:webHidden/>
              </w:rPr>
              <w:fldChar w:fldCharType="separate"/>
            </w:r>
            <w:r w:rsidR="00516EB1">
              <w:rPr>
                <w:noProof/>
                <w:webHidden/>
              </w:rPr>
              <w:t>87</w:t>
            </w:r>
            <w:r>
              <w:rPr>
                <w:noProof/>
                <w:webHidden/>
              </w:rPr>
              <w:fldChar w:fldCharType="end"/>
            </w:r>
          </w:hyperlink>
        </w:p>
        <w:p w14:paraId="2ECD74F0" w14:textId="67FFA7C9" w:rsidR="00DE6EE4" w:rsidRDefault="00DE6EE4">
          <w:pPr>
            <w:pStyle w:val="21"/>
            <w:tabs>
              <w:tab w:val="right" w:leader="dot" w:pos="4742"/>
            </w:tabs>
            <w:rPr>
              <w:rFonts w:eastAsiaTheme="minorEastAsia"/>
              <w:noProof/>
              <w:lang w:eastAsia="uk-UA"/>
            </w:rPr>
          </w:pPr>
          <w:hyperlink w:anchor="_Toc510259843" w:history="1">
            <w:r w:rsidRPr="00937BFA">
              <w:rPr>
                <w:rStyle w:val="ad"/>
                <w:noProof/>
              </w:rPr>
              <w:t>IRONMONGER</w:t>
            </w:r>
            <w:r>
              <w:rPr>
                <w:noProof/>
                <w:webHidden/>
              </w:rPr>
              <w:tab/>
            </w:r>
            <w:r>
              <w:rPr>
                <w:noProof/>
                <w:webHidden/>
              </w:rPr>
              <w:fldChar w:fldCharType="begin"/>
            </w:r>
            <w:r>
              <w:rPr>
                <w:noProof/>
                <w:webHidden/>
              </w:rPr>
              <w:instrText xml:space="preserve"> PAGEREF _Toc510259843 \h </w:instrText>
            </w:r>
            <w:r>
              <w:rPr>
                <w:noProof/>
                <w:webHidden/>
              </w:rPr>
            </w:r>
            <w:r>
              <w:rPr>
                <w:noProof/>
                <w:webHidden/>
              </w:rPr>
              <w:fldChar w:fldCharType="separate"/>
            </w:r>
            <w:r w:rsidR="00516EB1">
              <w:rPr>
                <w:noProof/>
                <w:webHidden/>
              </w:rPr>
              <w:t>87</w:t>
            </w:r>
            <w:r>
              <w:rPr>
                <w:noProof/>
                <w:webHidden/>
              </w:rPr>
              <w:fldChar w:fldCharType="end"/>
            </w:r>
          </w:hyperlink>
        </w:p>
        <w:p w14:paraId="1B0BF88D" w14:textId="5D05F968" w:rsidR="00DE6EE4" w:rsidRDefault="00DE6EE4">
          <w:pPr>
            <w:pStyle w:val="21"/>
            <w:tabs>
              <w:tab w:val="right" w:leader="dot" w:pos="4742"/>
            </w:tabs>
            <w:rPr>
              <w:rFonts w:eastAsiaTheme="minorEastAsia"/>
              <w:noProof/>
              <w:lang w:eastAsia="uk-UA"/>
            </w:rPr>
          </w:pPr>
          <w:hyperlink w:anchor="_Toc510259844" w:history="1">
            <w:r w:rsidRPr="00937BFA">
              <w:rPr>
                <w:rStyle w:val="ad"/>
                <w:noProof/>
              </w:rPr>
              <w:t>VIGOREL</w:t>
            </w:r>
            <w:r>
              <w:rPr>
                <w:noProof/>
                <w:webHidden/>
              </w:rPr>
              <w:tab/>
            </w:r>
            <w:r>
              <w:rPr>
                <w:noProof/>
                <w:webHidden/>
              </w:rPr>
              <w:fldChar w:fldCharType="begin"/>
            </w:r>
            <w:r>
              <w:rPr>
                <w:noProof/>
                <w:webHidden/>
              </w:rPr>
              <w:instrText xml:space="preserve"> PAGEREF _Toc510259844 \h </w:instrText>
            </w:r>
            <w:r>
              <w:rPr>
                <w:noProof/>
                <w:webHidden/>
              </w:rPr>
            </w:r>
            <w:r>
              <w:rPr>
                <w:noProof/>
                <w:webHidden/>
              </w:rPr>
              <w:fldChar w:fldCharType="separate"/>
            </w:r>
            <w:r w:rsidR="00516EB1">
              <w:rPr>
                <w:noProof/>
                <w:webHidden/>
              </w:rPr>
              <w:t>87</w:t>
            </w:r>
            <w:r>
              <w:rPr>
                <w:noProof/>
                <w:webHidden/>
              </w:rPr>
              <w:fldChar w:fldCharType="end"/>
            </w:r>
          </w:hyperlink>
        </w:p>
        <w:p w14:paraId="354AF923" w14:textId="68FF3C55" w:rsidR="00DE6EE4" w:rsidRDefault="00DE6EE4">
          <w:pPr>
            <w:pStyle w:val="21"/>
            <w:tabs>
              <w:tab w:val="right" w:leader="dot" w:pos="4742"/>
            </w:tabs>
            <w:rPr>
              <w:rFonts w:eastAsiaTheme="minorEastAsia"/>
              <w:noProof/>
              <w:lang w:eastAsia="uk-UA"/>
            </w:rPr>
          </w:pPr>
          <w:hyperlink w:anchor="_Toc510259845" w:history="1">
            <w:r w:rsidRPr="00937BFA">
              <w:rPr>
                <w:rStyle w:val="ad"/>
                <w:noProof/>
              </w:rPr>
              <w:t>HADUTA THE SMITH</w:t>
            </w:r>
            <w:r>
              <w:rPr>
                <w:noProof/>
                <w:webHidden/>
              </w:rPr>
              <w:tab/>
            </w:r>
            <w:r>
              <w:rPr>
                <w:noProof/>
                <w:webHidden/>
              </w:rPr>
              <w:fldChar w:fldCharType="begin"/>
            </w:r>
            <w:r>
              <w:rPr>
                <w:noProof/>
                <w:webHidden/>
              </w:rPr>
              <w:instrText xml:space="preserve"> PAGEREF _Toc510259845 \h </w:instrText>
            </w:r>
            <w:r>
              <w:rPr>
                <w:noProof/>
                <w:webHidden/>
              </w:rPr>
            </w:r>
            <w:r>
              <w:rPr>
                <w:noProof/>
                <w:webHidden/>
              </w:rPr>
              <w:fldChar w:fldCharType="separate"/>
            </w:r>
            <w:r w:rsidR="00516EB1">
              <w:rPr>
                <w:noProof/>
                <w:webHidden/>
              </w:rPr>
              <w:t>88</w:t>
            </w:r>
            <w:r>
              <w:rPr>
                <w:noProof/>
                <w:webHidden/>
              </w:rPr>
              <w:fldChar w:fldCharType="end"/>
            </w:r>
          </w:hyperlink>
        </w:p>
        <w:p w14:paraId="18448B3C" w14:textId="681E6853" w:rsidR="00DE6EE4" w:rsidRDefault="00DE6EE4">
          <w:pPr>
            <w:pStyle w:val="21"/>
            <w:tabs>
              <w:tab w:val="right" w:leader="dot" w:pos="4742"/>
            </w:tabs>
            <w:rPr>
              <w:rFonts w:eastAsiaTheme="minorEastAsia"/>
              <w:noProof/>
              <w:lang w:eastAsia="uk-UA"/>
            </w:rPr>
          </w:pPr>
          <w:hyperlink w:anchor="_Toc510259846" w:history="1">
            <w:r w:rsidRPr="00937BFA">
              <w:rPr>
                <w:rStyle w:val="ad"/>
                <w:noProof/>
              </w:rPr>
              <w:t>BARON UGARAK</w:t>
            </w:r>
            <w:r>
              <w:rPr>
                <w:noProof/>
                <w:webHidden/>
              </w:rPr>
              <w:tab/>
            </w:r>
            <w:r>
              <w:rPr>
                <w:noProof/>
                <w:webHidden/>
              </w:rPr>
              <w:fldChar w:fldCharType="begin"/>
            </w:r>
            <w:r>
              <w:rPr>
                <w:noProof/>
                <w:webHidden/>
              </w:rPr>
              <w:instrText xml:space="preserve"> PAGEREF _Toc510259846 \h </w:instrText>
            </w:r>
            <w:r>
              <w:rPr>
                <w:noProof/>
                <w:webHidden/>
              </w:rPr>
            </w:r>
            <w:r>
              <w:rPr>
                <w:noProof/>
                <w:webHidden/>
              </w:rPr>
              <w:fldChar w:fldCharType="separate"/>
            </w:r>
            <w:r w:rsidR="00516EB1">
              <w:rPr>
                <w:noProof/>
                <w:webHidden/>
              </w:rPr>
              <w:t>88</w:t>
            </w:r>
            <w:r>
              <w:rPr>
                <w:noProof/>
                <w:webHidden/>
              </w:rPr>
              <w:fldChar w:fldCharType="end"/>
            </w:r>
          </w:hyperlink>
        </w:p>
        <w:p w14:paraId="189E3645" w14:textId="04802E28" w:rsidR="00DE6EE4" w:rsidRDefault="00DE6EE4">
          <w:pPr>
            <w:pStyle w:val="21"/>
            <w:tabs>
              <w:tab w:val="right" w:leader="dot" w:pos="4742"/>
            </w:tabs>
            <w:rPr>
              <w:rFonts w:eastAsiaTheme="minorEastAsia"/>
              <w:noProof/>
              <w:lang w:eastAsia="uk-UA"/>
            </w:rPr>
          </w:pPr>
          <w:hyperlink w:anchor="_Toc510259847" w:history="1">
            <w:r w:rsidRPr="00937BFA">
              <w:rPr>
                <w:rStyle w:val="ad"/>
                <w:noProof/>
              </w:rPr>
              <w:t>NIVEK</w:t>
            </w:r>
            <w:r>
              <w:rPr>
                <w:noProof/>
                <w:webHidden/>
              </w:rPr>
              <w:tab/>
            </w:r>
            <w:r>
              <w:rPr>
                <w:noProof/>
                <w:webHidden/>
              </w:rPr>
              <w:fldChar w:fldCharType="begin"/>
            </w:r>
            <w:r>
              <w:rPr>
                <w:noProof/>
                <w:webHidden/>
              </w:rPr>
              <w:instrText xml:space="preserve"> PAGEREF _Toc510259847 \h </w:instrText>
            </w:r>
            <w:r>
              <w:rPr>
                <w:noProof/>
                <w:webHidden/>
              </w:rPr>
            </w:r>
            <w:r>
              <w:rPr>
                <w:noProof/>
                <w:webHidden/>
              </w:rPr>
              <w:fldChar w:fldCharType="separate"/>
            </w:r>
            <w:r w:rsidR="00516EB1">
              <w:rPr>
                <w:noProof/>
                <w:webHidden/>
              </w:rPr>
              <w:t>88</w:t>
            </w:r>
            <w:r>
              <w:rPr>
                <w:noProof/>
                <w:webHidden/>
              </w:rPr>
              <w:fldChar w:fldCharType="end"/>
            </w:r>
          </w:hyperlink>
        </w:p>
        <w:p w14:paraId="0894B4C2" w14:textId="34DADB05" w:rsidR="00DE6EE4" w:rsidRDefault="00DE6EE4">
          <w:pPr>
            <w:pStyle w:val="21"/>
            <w:tabs>
              <w:tab w:val="right" w:leader="dot" w:pos="4742"/>
            </w:tabs>
            <w:rPr>
              <w:rFonts w:eastAsiaTheme="minorEastAsia"/>
              <w:noProof/>
              <w:lang w:eastAsia="uk-UA"/>
            </w:rPr>
          </w:pPr>
          <w:hyperlink w:anchor="_Toc510259848" w:history="1">
            <w:r w:rsidRPr="00937BFA">
              <w:rPr>
                <w:rStyle w:val="ad"/>
                <w:noProof/>
              </w:rPr>
              <w:t>GOBLIN BOOYAHG</w:t>
            </w:r>
            <w:r>
              <w:rPr>
                <w:noProof/>
                <w:webHidden/>
              </w:rPr>
              <w:tab/>
            </w:r>
            <w:r>
              <w:rPr>
                <w:noProof/>
                <w:webHidden/>
              </w:rPr>
              <w:fldChar w:fldCharType="begin"/>
            </w:r>
            <w:r>
              <w:rPr>
                <w:noProof/>
                <w:webHidden/>
              </w:rPr>
              <w:instrText xml:space="preserve"> PAGEREF _Toc510259848 \h </w:instrText>
            </w:r>
            <w:r>
              <w:rPr>
                <w:noProof/>
                <w:webHidden/>
              </w:rPr>
            </w:r>
            <w:r>
              <w:rPr>
                <w:noProof/>
                <w:webHidden/>
              </w:rPr>
              <w:fldChar w:fldCharType="separate"/>
            </w:r>
            <w:r w:rsidR="00516EB1">
              <w:rPr>
                <w:noProof/>
                <w:webHidden/>
              </w:rPr>
              <w:t>89</w:t>
            </w:r>
            <w:r>
              <w:rPr>
                <w:noProof/>
                <w:webHidden/>
              </w:rPr>
              <w:fldChar w:fldCharType="end"/>
            </w:r>
          </w:hyperlink>
        </w:p>
        <w:p w14:paraId="4BE73916" w14:textId="69A5657B" w:rsidR="00DE6EE4" w:rsidRDefault="00DE6EE4">
          <w:pPr>
            <w:pStyle w:val="21"/>
            <w:tabs>
              <w:tab w:val="right" w:leader="dot" w:pos="4742"/>
            </w:tabs>
            <w:rPr>
              <w:rFonts w:eastAsiaTheme="minorEastAsia"/>
              <w:noProof/>
              <w:lang w:eastAsia="uk-UA"/>
            </w:rPr>
          </w:pPr>
          <w:hyperlink w:anchor="_Toc510259849" w:history="1">
            <w:r w:rsidRPr="00937BFA">
              <w:rPr>
                <w:rStyle w:val="ad"/>
                <w:noProof/>
              </w:rPr>
              <w:t>GENERAL GRESHOD</w:t>
            </w:r>
            <w:r>
              <w:rPr>
                <w:noProof/>
                <w:webHidden/>
              </w:rPr>
              <w:tab/>
            </w:r>
            <w:r>
              <w:rPr>
                <w:noProof/>
                <w:webHidden/>
              </w:rPr>
              <w:fldChar w:fldCharType="begin"/>
            </w:r>
            <w:r>
              <w:rPr>
                <w:noProof/>
                <w:webHidden/>
              </w:rPr>
              <w:instrText xml:space="preserve"> PAGEREF _Toc510259849 \h </w:instrText>
            </w:r>
            <w:r>
              <w:rPr>
                <w:noProof/>
                <w:webHidden/>
              </w:rPr>
            </w:r>
            <w:r>
              <w:rPr>
                <w:noProof/>
                <w:webHidden/>
              </w:rPr>
              <w:fldChar w:fldCharType="separate"/>
            </w:r>
            <w:r w:rsidR="00516EB1">
              <w:rPr>
                <w:noProof/>
                <w:webHidden/>
              </w:rPr>
              <w:t>89</w:t>
            </w:r>
            <w:r>
              <w:rPr>
                <w:noProof/>
                <w:webHidden/>
              </w:rPr>
              <w:fldChar w:fldCharType="end"/>
            </w:r>
          </w:hyperlink>
        </w:p>
        <w:p w14:paraId="0085ED31" w14:textId="06CBB6A0" w:rsidR="00DE6EE4" w:rsidRDefault="00DE6EE4">
          <w:pPr>
            <w:pStyle w:val="21"/>
            <w:tabs>
              <w:tab w:val="right" w:leader="dot" w:pos="4742"/>
            </w:tabs>
            <w:rPr>
              <w:rFonts w:eastAsiaTheme="minorEastAsia"/>
              <w:noProof/>
              <w:lang w:eastAsia="uk-UA"/>
            </w:rPr>
          </w:pPr>
          <w:hyperlink w:anchor="_Toc510259850" w:history="1">
            <w:r w:rsidRPr="00937BFA">
              <w:rPr>
                <w:rStyle w:val="ad"/>
                <w:noProof/>
              </w:rPr>
              <w:t>FOREMAN HELLBRUN</w:t>
            </w:r>
            <w:r>
              <w:rPr>
                <w:noProof/>
                <w:webHidden/>
              </w:rPr>
              <w:tab/>
            </w:r>
            <w:r>
              <w:rPr>
                <w:noProof/>
                <w:webHidden/>
              </w:rPr>
              <w:fldChar w:fldCharType="begin"/>
            </w:r>
            <w:r>
              <w:rPr>
                <w:noProof/>
                <w:webHidden/>
              </w:rPr>
              <w:instrText xml:space="preserve"> PAGEREF _Toc510259850 \h </w:instrText>
            </w:r>
            <w:r>
              <w:rPr>
                <w:noProof/>
                <w:webHidden/>
              </w:rPr>
            </w:r>
            <w:r>
              <w:rPr>
                <w:noProof/>
                <w:webHidden/>
              </w:rPr>
              <w:fldChar w:fldCharType="separate"/>
            </w:r>
            <w:r w:rsidR="00516EB1">
              <w:rPr>
                <w:noProof/>
                <w:webHidden/>
              </w:rPr>
              <w:t>89</w:t>
            </w:r>
            <w:r>
              <w:rPr>
                <w:noProof/>
                <w:webHidden/>
              </w:rPr>
              <w:fldChar w:fldCharType="end"/>
            </w:r>
          </w:hyperlink>
        </w:p>
        <w:p w14:paraId="402F6ABE" w14:textId="75122734" w:rsidR="00177633" w:rsidRDefault="00177633" w:rsidP="00177633">
          <w:r w:rsidRPr="0047393C">
            <w:fldChar w:fldCharType="end"/>
          </w:r>
        </w:p>
      </w:sdtContent>
    </w:sdt>
    <w:p w14:paraId="761EDBC1" w14:textId="77777777" w:rsidR="00177633" w:rsidRPr="0047393C" w:rsidRDefault="00177633" w:rsidP="00177633">
      <w:r w:rsidRPr="0047393C">
        <w:br w:type="page"/>
      </w:r>
    </w:p>
    <w:p w14:paraId="18E16810" w14:textId="77777777" w:rsidR="00177633" w:rsidRPr="0047393C" w:rsidRDefault="00177633" w:rsidP="008B23CE">
      <w:pPr>
        <w:pStyle w:val="1"/>
        <w:rPr>
          <w:rFonts w:asciiTheme="minorHAnsi" w:hAnsiTheme="minorHAnsi"/>
        </w:rPr>
      </w:pPr>
      <w:bookmarkStart w:id="6" w:name="_Toc510259601"/>
      <w:r w:rsidRPr="00177633">
        <w:lastRenderedPageBreak/>
        <w:t>Season</w:t>
      </w:r>
      <w:r w:rsidRPr="0047393C">
        <w:rPr>
          <w:rFonts w:asciiTheme="minorHAnsi" w:hAnsiTheme="minorHAnsi"/>
        </w:rPr>
        <w:t xml:space="preserve"> 0</w:t>
      </w:r>
      <w:bookmarkEnd w:id="6"/>
    </w:p>
    <w:p w14:paraId="1A61E57D" w14:textId="77777777" w:rsidR="00177633" w:rsidRDefault="00177633" w:rsidP="00177633">
      <w:pPr>
        <w:pStyle w:val="2"/>
      </w:pPr>
      <w:bookmarkStart w:id="7" w:name="_Toc510259602"/>
      <w:r w:rsidRPr="0047393C">
        <w:t>Subservient Quaggoth</w:t>
      </w:r>
      <w:bookmarkEnd w:id="7"/>
    </w:p>
    <w:p w14:paraId="38AD9E50" w14:textId="77777777" w:rsidR="00177633" w:rsidRDefault="00177633" w:rsidP="00177633">
      <w:r w:rsidRPr="00B72FCF">
        <w:t>Medium humanoid (quaggoth), chaotic neutral</w:t>
      </w:r>
    </w:p>
    <w:p w14:paraId="779F3BD9" w14:textId="77777777" w:rsidR="00177633" w:rsidRDefault="00177633" w:rsidP="00177633">
      <w:r w:rsidRPr="00B72FCF">
        <w:t>Armor Class 13 (natural armor)</w:t>
      </w:r>
    </w:p>
    <w:p w14:paraId="6FD5E98E" w14:textId="77777777" w:rsidR="008D7E6B" w:rsidRPr="008D7E6B" w:rsidRDefault="00177633" w:rsidP="00177633">
      <w:pPr>
        <w:rPr>
          <w:b/>
        </w:rPr>
      </w:pPr>
      <w:r w:rsidRPr="00B72FCF">
        <w:t>Hit Points 45 ( 6d8 + 18)</w:t>
      </w:r>
    </w:p>
    <w:p w14:paraId="3D511EC7" w14:textId="47C1C601" w:rsidR="00177633" w:rsidRDefault="00177633" w:rsidP="00177633">
      <w:r w:rsidRPr="00B72FCF">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90"/>
        <w:gridCol w:w="790"/>
        <w:gridCol w:w="790"/>
        <w:gridCol w:w="790"/>
        <w:gridCol w:w="791"/>
        <w:gridCol w:w="791"/>
      </w:tblGrid>
      <w:tr w:rsidR="00E82E8E" w:rsidRPr="00E82E8E" w14:paraId="5037FDD9" w14:textId="77777777" w:rsidTr="00E82E8E">
        <w:tc>
          <w:tcPr>
            <w:tcW w:w="790" w:type="dxa"/>
          </w:tcPr>
          <w:p w14:paraId="47C5E3FB" w14:textId="77777777" w:rsidR="00E82E8E" w:rsidRPr="00E82E8E" w:rsidRDefault="00E82E8E" w:rsidP="00E82E8E">
            <w:pPr>
              <w:pStyle w:val="PHBTableInterior"/>
            </w:pPr>
            <w:r w:rsidRPr="00E82E8E">
              <w:t>STR</w:t>
            </w:r>
          </w:p>
        </w:tc>
        <w:tc>
          <w:tcPr>
            <w:tcW w:w="790" w:type="dxa"/>
          </w:tcPr>
          <w:p w14:paraId="0DC7FD03" w14:textId="77777777" w:rsidR="00E82E8E" w:rsidRPr="00E82E8E" w:rsidRDefault="00E82E8E" w:rsidP="00E82E8E">
            <w:pPr>
              <w:pStyle w:val="PHBTableInterior"/>
            </w:pPr>
            <w:r w:rsidRPr="00E82E8E">
              <w:t>DEX</w:t>
            </w:r>
          </w:p>
        </w:tc>
        <w:tc>
          <w:tcPr>
            <w:tcW w:w="790" w:type="dxa"/>
          </w:tcPr>
          <w:p w14:paraId="4C4213FC" w14:textId="77777777" w:rsidR="00E82E8E" w:rsidRPr="00E82E8E" w:rsidRDefault="00E82E8E" w:rsidP="00E82E8E">
            <w:pPr>
              <w:pStyle w:val="PHBTableInterior"/>
            </w:pPr>
            <w:r w:rsidRPr="00E82E8E">
              <w:t>CON</w:t>
            </w:r>
          </w:p>
        </w:tc>
        <w:tc>
          <w:tcPr>
            <w:tcW w:w="790" w:type="dxa"/>
          </w:tcPr>
          <w:p w14:paraId="1E0597B8" w14:textId="77777777" w:rsidR="00E82E8E" w:rsidRPr="00E82E8E" w:rsidRDefault="00E82E8E" w:rsidP="00E82E8E">
            <w:pPr>
              <w:pStyle w:val="PHBTableInterior"/>
            </w:pPr>
            <w:r w:rsidRPr="00E82E8E">
              <w:t>INT</w:t>
            </w:r>
          </w:p>
        </w:tc>
        <w:tc>
          <w:tcPr>
            <w:tcW w:w="791" w:type="dxa"/>
          </w:tcPr>
          <w:p w14:paraId="579A3A45" w14:textId="77777777" w:rsidR="00E82E8E" w:rsidRPr="00E82E8E" w:rsidRDefault="00E82E8E" w:rsidP="00E82E8E">
            <w:pPr>
              <w:pStyle w:val="PHBTableInterior"/>
            </w:pPr>
            <w:r w:rsidRPr="00E82E8E">
              <w:t>WIS</w:t>
            </w:r>
          </w:p>
        </w:tc>
        <w:tc>
          <w:tcPr>
            <w:tcW w:w="791" w:type="dxa"/>
          </w:tcPr>
          <w:p w14:paraId="52BA4D65" w14:textId="77777777" w:rsidR="00E82E8E" w:rsidRPr="00E82E8E" w:rsidRDefault="00E82E8E" w:rsidP="00E82E8E">
            <w:pPr>
              <w:pStyle w:val="PHBTableInterior"/>
            </w:pPr>
            <w:r w:rsidRPr="00E82E8E">
              <w:t>CHA</w:t>
            </w:r>
          </w:p>
        </w:tc>
      </w:tr>
      <w:tr w:rsidR="00E82E8E" w:rsidRPr="00E82E8E" w14:paraId="4B184407" w14:textId="77777777" w:rsidTr="00E82E8E">
        <w:tc>
          <w:tcPr>
            <w:tcW w:w="790" w:type="dxa"/>
          </w:tcPr>
          <w:p w14:paraId="0F1245BA" w14:textId="77777777" w:rsidR="00E82E8E" w:rsidRPr="00E82E8E" w:rsidRDefault="00E82E8E" w:rsidP="00E82E8E">
            <w:pPr>
              <w:pStyle w:val="PHBTableInterior"/>
            </w:pPr>
            <w:r w:rsidRPr="00E82E8E">
              <w:t>17 (+3)</w:t>
            </w:r>
          </w:p>
        </w:tc>
        <w:tc>
          <w:tcPr>
            <w:tcW w:w="790" w:type="dxa"/>
          </w:tcPr>
          <w:p w14:paraId="4B09A685" w14:textId="77777777" w:rsidR="00E82E8E" w:rsidRPr="00E82E8E" w:rsidRDefault="00E82E8E" w:rsidP="00E82E8E">
            <w:pPr>
              <w:pStyle w:val="PHBTableInterior"/>
            </w:pPr>
            <w:r w:rsidRPr="00E82E8E">
              <w:t>12 (+1)</w:t>
            </w:r>
          </w:p>
        </w:tc>
        <w:tc>
          <w:tcPr>
            <w:tcW w:w="790" w:type="dxa"/>
          </w:tcPr>
          <w:p w14:paraId="4C460DC3" w14:textId="77777777" w:rsidR="00E82E8E" w:rsidRPr="00E82E8E" w:rsidRDefault="00E82E8E" w:rsidP="00E82E8E">
            <w:pPr>
              <w:pStyle w:val="PHBTableInterior"/>
            </w:pPr>
            <w:r w:rsidRPr="00E82E8E">
              <w:t>16 (+3)</w:t>
            </w:r>
          </w:p>
        </w:tc>
        <w:tc>
          <w:tcPr>
            <w:tcW w:w="790" w:type="dxa"/>
          </w:tcPr>
          <w:p w14:paraId="368ADCB0" w14:textId="77777777" w:rsidR="00E82E8E" w:rsidRPr="00E82E8E" w:rsidRDefault="00E82E8E" w:rsidP="00E82E8E">
            <w:pPr>
              <w:pStyle w:val="PHBTableInterior"/>
            </w:pPr>
            <w:r w:rsidRPr="00E82E8E">
              <w:t>6 (-2)</w:t>
            </w:r>
          </w:p>
        </w:tc>
        <w:tc>
          <w:tcPr>
            <w:tcW w:w="791" w:type="dxa"/>
          </w:tcPr>
          <w:p w14:paraId="08412688" w14:textId="77777777" w:rsidR="00E82E8E" w:rsidRPr="00E82E8E" w:rsidRDefault="00E82E8E" w:rsidP="00E82E8E">
            <w:pPr>
              <w:pStyle w:val="PHBTableInterior"/>
            </w:pPr>
            <w:r w:rsidRPr="00E82E8E">
              <w:t>12 (+1)</w:t>
            </w:r>
          </w:p>
        </w:tc>
        <w:tc>
          <w:tcPr>
            <w:tcW w:w="791" w:type="dxa"/>
          </w:tcPr>
          <w:p w14:paraId="466FD3AC" w14:textId="77777777" w:rsidR="00E82E8E" w:rsidRPr="00E82E8E" w:rsidRDefault="00E82E8E" w:rsidP="00E82E8E">
            <w:pPr>
              <w:pStyle w:val="PHBTableInterior"/>
            </w:pPr>
            <w:r w:rsidRPr="00E82E8E">
              <w:t>7 (- 2)</w:t>
            </w:r>
          </w:p>
        </w:tc>
      </w:tr>
    </w:tbl>
    <w:p w14:paraId="22EB523F" w14:textId="1FD4161F" w:rsidR="00177633" w:rsidRDefault="00177633" w:rsidP="00177633">
      <w:r w:rsidRPr="00B72FCF">
        <w:t>Skills Athletics +5</w:t>
      </w:r>
    </w:p>
    <w:p w14:paraId="6D05AF96" w14:textId="77777777" w:rsidR="0000645A" w:rsidRDefault="00177633" w:rsidP="00177633">
      <w:r w:rsidRPr="00B72FCF">
        <w:t>Damage Immunities poison</w:t>
      </w:r>
    </w:p>
    <w:p w14:paraId="13B66A53" w14:textId="56649DC7" w:rsidR="00177633" w:rsidRDefault="0000645A" w:rsidP="00177633">
      <w:r>
        <w:t>Condition Immunities</w:t>
      </w:r>
      <w:r w:rsidR="00177633" w:rsidRPr="00B72FCF">
        <w:t xml:space="preserve"> poisoned</w:t>
      </w:r>
    </w:p>
    <w:p w14:paraId="5819B8BC" w14:textId="77777777" w:rsidR="00177633" w:rsidRDefault="00177633" w:rsidP="00177633">
      <w:r w:rsidRPr="00B72FCF">
        <w:t>Senses darkvision 12 ft., passive Perception 10</w:t>
      </w:r>
    </w:p>
    <w:p w14:paraId="6DD0E22E" w14:textId="77777777" w:rsidR="00177633" w:rsidRDefault="00177633" w:rsidP="00177633">
      <w:r w:rsidRPr="00B72FCF">
        <w:t>Languages Undercommon</w:t>
      </w:r>
    </w:p>
    <w:p w14:paraId="0181EF68" w14:textId="77777777" w:rsidR="00177633" w:rsidRDefault="00177633" w:rsidP="00177633">
      <w:r w:rsidRPr="00316370">
        <w:t>Challenge</w:t>
      </w:r>
      <w:r w:rsidRPr="00B72FCF">
        <w:t xml:space="preserve"> 2 (450 XP)</w:t>
      </w:r>
    </w:p>
    <w:p w14:paraId="70CA2373" w14:textId="77777777" w:rsidR="00177633" w:rsidRDefault="00177633" w:rsidP="00177633">
      <w:r w:rsidRPr="00B72FCF">
        <w:t>Wounded Fury. While it has 10 hit points or fewer, the quaggoth has advantage on attack rolls. In addition, it deals an extra 7 (2d6) damage to any target it hits with a melee attack.</w:t>
      </w:r>
    </w:p>
    <w:p w14:paraId="15BED53D" w14:textId="77777777" w:rsidR="00177633" w:rsidRDefault="00177633" w:rsidP="00177633">
      <w:r w:rsidRPr="00B72FCF">
        <w:t>Actions</w:t>
      </w:r>
    </w:p>
    <w:p w14:paraId="0C2B76B1" w14:textId="77777777" w:rsidR="008D7E6B" w:rsidRPr="008D7E6B" w:rsidRDefault="00177633" w:rsidP="00177633">
      <w:pPr>
        <w:rPr>
          <w:b/>
        </w:rPr>
      </w:pPr>
      <w:r w:rsidRPr="00B72FCF">
        <w:t>Multiattack. The quaggoth makes two claw attacks.Claws.Melee Weapon Attack: +5</w:t>
      </w:r>
      <w:r>
        <w:t xml:space="preserve"> </w:t>
      </w:r>
      <w:r w:rsidRPr="00B72FCF">
        <w:t>to hit, reach 5 ft., one target. Hit:</w:t>
      </w:r>
      <w:r>
        <w:t xml:space="preserve"> </w:t>
      </w:r>
      <w:r w:rsidRPr="00B72FCF">
        <w:t>6</w:t>
      </w:r>
      <w:r>
        <w:t xml:space="preserve"> </w:t>
      </w:r>
      <w:r w:rsidRPr="00B72FCF">
        <w:t>(1d6</w:t>
      </w:r>
      <w:r>
        <w:t xml:space="preserve"> </w:t>
      </w:r>
      <w:r w:rsidRPr="00B72FCF">
        <w:t>+ 3) slashing dama</w:t>
      </w:r>
      <w:r>
        <w:t>ge</w:t>
      </w:r>
    </w:p>
    <w:p w14:paraId="4E55EC5A" w14:textId="1D777E0D" w:rsidR="00177633" w:rsidRDefault="00177633" w:rsidP="00177633">
      <w:pPr>
        <w:pStyle w:val="2"/>
      </w:pPr>
      <w:bookmarkStart w:id="8" w:name="_Toc510259603"/>
      <w:r w:rsidRPr="0047393C">
        <w:t>Slab</w:t>
      </w:r>
      <w:bookmarkEnd w:id="8"/>
    </w:p>
    <w:p w14:paraId="428C2592" w14:textId="77777777" w:rsidR="008D7E6B" w:rsidRPr="008D7E6B" w:rsidRDefault="00177633" w:rsidP="00177633">
      <w:pPr>
        <w:rPr>
          <w:b/>
        </w:rPr>
      </w:pPr>
      <w:r>
        <w:t>Slab (Galeb Duhr)</w:t>
      </w:r>
    </w:p>
    <w:p w14:paraId="56058D5B" w14:textId="77777777" w:rsidR="008D7E6B" w:rsidRPr="008D7E6B" w:rsidRDefault="00177633" w:rsidP="00177633">
      <w:pPr>
        <w:rPr>
          <w:b/>
        </w:rPr>
      </w:pPr>
      <w:r>
        <w:t>Medium elemental, neutral</w:t>
      </w:r>
    </w:p>
    <w:p w14:paraId="78B18A24" w14:textId="77777777" w:rsidR="008D7E6B" w:rsidRPr="008D7E6B" w:rsidRDefault="00177633" w:rsidP="00177633">
      <w:pPr>
        <w:rPr>
          <w:b/>
        </w:rPr>
      </w:pPr>
      <w:r>
        <w:t>Armor Class 16 (natural armor)</w:t>
      </w:r>
    </w:p>
    <w:p w14:paraId="7DA501AB" w14:textId="77777777" w:rsidR="008D7E6B" w:rsidRPr="008D7E6B" w:rsidRDefault="00177633" w:rsidP="00177633">
      <w:pPr>
        <w:rPr>
          <w:b/>
        </w:rPr>
      </w:pPr>
      <w:r>
        <w:t>Hit Points 85 (9d8 + 45)</w:t>
      </w:r>
    </w:p>
    <w:p w14:paraId="641C8C67" w14:textId="77777777" w:rsidR="00E82E8E" w:rsidRPr="00E82E8E" w:rsidRDefault="00177633" w:rsidP="00177633">
      <w:pPr>
        <w:rPr>
          <w:b/>
        </w:rPr>
      </w:pPr>
      <w:r>
        <w:t>Speed 15 ft. (30 ft. when rolling, 60 ft. rolling downhill)</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E82E8E" w:rsidRPr="00E82E8E" w14:paraId="39C7B96B" w14:textId="77777777" w:rsidTr="00E82E8E">
        <w:tc>
          <w:tcPr>
            <w:tcW w:w="792" w:type="dxa"/>
            <w:shd w:val="clear" w:color="auto" w:fill="auto"/>
          </w:tcPr>
          <w:p w14:paraId="656BF6B9" w14:textId="77777777" w:rsidR="00E82E8E" w:rsidRPr="00E82E8E" w:rsidRDefault="00E82E8E" w:rsidP="00E82E8E">
            <w:pPr>
              <w:pStyle w:val="PHBTableInterior"/>
            </w:pPr>
            <w:r w:rsidRPr="00E82E8E">
              <w:t>STR</w:t>
            </w:r>
          </w:p>
        </w:tc>
        <w:tc>
          <w:tcPr>
            <w:tcW w:w="792" w:type="dxa"/>
            <w:shd w:val="clear" w:color="auto" w:fill="auto"/>
          </w:tcPr>
          <w:p w14:paraId="79E50CFE" w14:textId="77777777" w:rsidR="00E82E8E" w:rsidRPr="00E82E8E" w:rsidRDefault="00E82E8E" w:rsidP="00E82E8E">
            <w:pPr>
              <w:pStyle w:val="PHBTableInterior"/>
            </w:pPr>
            <w:r w:rsidRPr="00E82E8E">
              <w:t>DEX</w:t>
            </w:r>
          </w:p>
        </w:tc>
        <w:tc>
          <w:tcPr>
            <w:tcW w:w="792" w:type="dxa"/>
            <w:shd w:val="clear" w:color="auto" w:fill="auto"/>
          </w:tcPr>
          <w:p w14:paraId="63305ACA" w14:textId="77777777" w:rsidR="00E82E8E" w:rsidRPr="00E82E8E" w:rsidRDefault="00E82E8E" w:rsidP="00E82E8E">
            <w:pPr>
              <w:pStyle w:val="PHBTableInterior"/>
            </w:pPr>
            <w:r w:rsidRPr="00E82E8E">
              <w:t>CON</w:t>
            </w:r>
          </w:p>
        </w:tc>
        <w:tc>
          <w:tcPr>
            <w:tcW w:w="792" w:type="dxa"/>
            <w:shd w:val="clear" w:color="auto" w:fill="auto"/>
          </w:tcPr>
          <w:p w14:paraId="5117F496" w14:textId="77777777" w:rsidR="00E82E8E" w:rsidRPr="00E82E8E" w:rsidRDefault="00E82E8E" w:rsidP="00E82E8E">
            <w:pPr>
              <w:pStyle w:val="PHBTableInterior"/>
            </w:pPr>
            <w:r w:rsidRPr="00E82E8E">
              <w:t>INT</w:t>
            </w:r>
          </w:p>
        </w:tc>
        <w:tc>
          <w:tcPr>
            <w:tcW w:w="792" w:type="dxa"/>
            <w:shd w:val="clear" w:color="auto" w:fill="auto"/>
          </w:tcPr>
          <w:p w14:paraId="1F0F0C57" w14:textId="77777777" w:rsidR="00E82E8E" w:rsidRPr="00E82E8E" w:rsidRDefault="00E82E8E" w:rsidP="00E82E8E">
            <w:pPr>
              <w:pStyle w:val="PHBTableInterior"/>
            </w:pPr>
            <w:r w:rsidRPr="00E82E8E">
              <w:t>WIS</w:t>
            </w:r>
          </w:p>
        </w:tc>
        <w:tc>
          <w:tcPr>
            <w:tcW w:w="792" w:type="dxa"/>
            <w:shd w:val="clear" w:color="auto" w:fill="auto"/>
          </w:tcPr>
          <w:p w14:paraId="1F592406" w14:textId="77777777" w:rsidR="00E82E8E" w:rsidRPr="00E82E8E" w:rsidRDefault="00E82E8E" w:rsidP="00E82E8E">
            <w:pPr>
              <w:pStyle w:val="PHBTableInterior"/>
            </w:pPr>
            <w:r w:rsidRPr="00E82E8E">
              <w:t>CHA</w:t>
            </w:r>
          </w:p>
        </w:tc>
      </w:tr>
      <w:tr w:rsidR="00E82E8E" w:rsidRPr="00E82E8E" w14:paraId="7A8830FB" w14:textId="77777777" w:rsidTr="00E82E8E">
        <w:tc>
          <w:tcPr>
            <w:tcW w:w="792" w:type="dxa"/>
            <w:shd w:val="clear" w:color="auto" w:fill="auto"/>
          </w:tcPr>
          <w:p w14:paraId="3E212366" w14:textId="77777777" w:rsidR="00E82E8E" w:rsidRPr="00E82E8E" w:rsidRDefault="00E82E8E" w:rsidP="00E82E8E">
            <w:pPr>
              <w:pStyle w:val="PHBTableInterior"/>
            </w:pPr>
            <w:r w:rsidRPr="00E82E8E">
              <w:t>20(+5)</w:t>
            </w:r>
          </w:p>
        </w:tc>
        <w:tc>
          <w:tcPr>
            <w:tcW w:w="792" w:type="dxa"/>
            <w:shd w:val="clear" w:color="auto" w:fill="auto"/>
          </w:tcPr>
          <w:p w14:paraId="1857DE9E" w14:textId="77777777" w:rsidR="00E82E8E" w:rsidRPr="00E82E8E" w:rsidRDefault="00E82E8E" w:rsidP="00E82E8E">
            <w:pPr>
              <w:pStyle w:val="PHBTableInterior"/>
            </w:pPr>
            <w:r w:rsidRPr="00E82E8E">
              <w:t>14(+2)</w:t>
            </w:r>
          </w:p>
        </w:tc>
        <w:tc>
          <w:tcPr>
            <w:tcW w:w="792" w:type="dxa"/>
            <w:shd w:val="clear" w:color="auto" w:fill="auto"/>
          </w:tcPr>
          <w:p w14:paraId="7E040FB6" w14:textId="77777777" w:rsidR="00E82E8E" w:rsidRPr="00E82E8E" w:rsidRDefault="00E82E8E" w:rsidP="00E82E8E">
            <w:pPr>
              <w:pStyle w:val="PHBTableInterior"/>
            </w:pPr>
            <w:r w:rsidRPr="00E82E8E">
              <w:t>20(+5)</w:t>
            </w:r>
          </w:p>
        </w:tc>
        <w:tc>
          <w:tcPr>
            <w:tcW w:w="792" w:type="dxa"/>
            <w:shd w:val="clear" w:color="auto" w:fill="auto"/>
          </w:tcPr>
          <w:p w14:paraId="7CDBC1C8" w14:textId="77777777" w:rsidR="00E82E8E" w:rsidRPr="00E82E8E" w:rsidRDefault="00E82E8E" w:rsidP="00E82E8E">
            <w:pPr>
              <w:pStyle w:val="PHBTableInterior"/>
            </w:pPr>
            <w:r w:rsidRPr="00E82E8E">
              <w:t>11(+0)</w:t>
            </w:r>
          </w:p>
        </w:tc>
        <w:tc>
          <w:tcPr>
            <w:tcW w:w="792" w:type="dxa"/>
            <w:shd w:val="clear" w:color="auto" w:fill="auto"/>
          </w:tcPr>
          <w:p w14:paraId="15A621DA" w14:textId="77777777" w:rsidR="00E82E8E" w:rsidRPr="00E82E8E" w:rsidRDefault="00E82E8E" w:rsidP="00E82E8E">
            <w:pPr>
              <w:pStyle w:val="PHBTableInterior"/>
            </w:pPr>
            <w:r w:rsidRPr="00E82E8E">
              <w:t>12(+1)</w:t>
            </w:r>
          </w:p>
        </w:tc>
        <w:tc>
          <w:tcPr>
            <w:tcW w:w="792" w:type="dxa"/>
            <w:shd w:val="clear" w:color="auto" w:fill="auto"/>
          </w:tcPr>
          <w:p w14:paraId="216D55FB" w14:textId="77777777" w:rsidR="00E82E8E" w:rsidRPr="00E82E8E" w:rsidRDefault="00E82E8E" w:rsidP="00E82E8E">
            <w:pPr>
              <w:pStyle w:val="PHBTableInterior"/>
            </w:pPr>
            <w:r w:rsidRPr="00E82E8E">
              <w:t>11(+0)</w:t>
            </w:r>
          </w:p>
        </w:tc>
      </w:tr>
    </w:tbl>
    <w:p w14:paraId="571A480E" w14:textId="183846D3" w:rsidR="008D7E6B" w:rsidRPr="008D7E6B" w:rsidRDefault="00177633" w:rsidP="00177633">
      <w:pPr>
        <w:rPr>
          <w:b/>
        </w:rPr>
      </w:pPr>
      <w:r>
        <w:t>Changes to Slab</w:t>
      </w:r>
    </w:p>
    <w:p w14:paraId="4FEF4DE6" w14:textId="77777777" w:rsidR="008D7E6B" w:rsidRPr="008D7E6B" w:rsidRDefault="00177633" w:rsidP="00177633">
      <w:pPr>
        <w:rPr>
          <w:b/>
        </w:rPr>
      </w:pPr>
      <w:r>
        <w:t>Slab’s experiences leading up to this adventure introduce some changes to its statistics. Please apply the following updates when you run this adventure:</w:t>
      </w:r>
    </w:p>
    <w:p w14:paraId="07D90B64" w14:textId="77777777" w:rsidR="008D7E6B" w:rsidRPr="008D7E6B" w:rsidRDefault="00177633" w:rsidP="00177633">
      <w:pPr>
        <w:rPr>
          <w:b/>
        </w:rPr>
      </w:pPr>
      <w:r>
        <w:t>• Slab cannot use its Animate Boulders ability. Instead, each day at dawn Slab creates up to 20 tiny animated lumps of coal; only 20 animated lumps of coal can exist at any given time.</w:t>
      </w:r>
    </w:p>
    <w:p w14:paraId="4CAC7B33" w14:textId="77777777" w:rsidR="008D7E6B" w:rsidRPr="008D7E6B" w:rsidRDefault="00177633" w:rsidP="00177633">
      <w:pPr>
        <w:rPr>
          <w:b/>
        </w:rPr>
      </w:pPr>
      <w:r>
        <w:t>• Slab will not intentionally harm an unconscious creature.</w:t>
      </w:r>
    </w:p>
    <w:p w14:paraId="5865698D" w14:textId="77777777" w:rsidR="008D7E6B" w:rsidRPr="008D7E6B" w:rsidRDefault="00177633" w:rsidP="00177633">
      <w:pPr>
        <w:rPr>
          <w:b/>
        </w:rPr>
      </w:pPr>
      <w:r>
        <w:t>An animated lump of coal uses the following statistics:</w:t>
      </w:r>
    </w:p>
    <w:p w14:paraId="02A930FC" w14:textId="77777777" w:rsidR="008D7E6B" w:rsidRPr="008D7E6B" w:rsidRDefault="00177633" w:rsidP="00177633">
      <w:pPr>
        <w:rPr>
          <w:b/>
        </w:rPr>
      </w:pPr>
      <w:r>
        <w:t>• AC 12, HP 8, speed 20 ft.</w:t>
      </w:r>
    </w:p>
    <w:p w14:paraId="298D1A18" w14:textId="77777777" w:rsidR="008D7E6B" w:rsidRPr="008D7E6B" w:rsidRDefault="00177633" w:rsidP="00177633">
      <w:pPr>
        <w:rPr>
          <w:b/>
        </w:rPr>
      </w:pPr>
      <w:r>
        <w:t>• Size tiny.</w:t>
      </w:r>
    </w:p>
    <w:p w14:paraId="49F012DF" w14:textId="77777777" w:rsidR="008D7E6B" w:rsidRPr="008D7E6B" w:rsidRDefault="00177633" w:rsidP="00177633">
      <w:pPr>
        <w:rPr>
          <w:b/>
        </w:rPr>
      </w:pPr>
      <w:r>
        <w:t>• Vulnerability to fire.</w:t>
      </w:r>
    </w:p>
    <w:p w14:paraId="3F861E10" w14:textId="77777777" w:rsidR="008D7E6B" w:rsidRPr="008D7E6B" w:rsidRDefault="00177633" w:rsidP="00177633">
      <w:pPr>
        <w:rPr>
          <w:b/>
        </w:rPr>
      </w:pPr>
      <w:r>
        <w:t>• Ranged attacks made against the lumps of coal are made</w:t>
      </w:r>
    </w:p>
    <w:p w14:paraId="0C87CDF3" w14:textId="77777777" w:rsidR="008D7E6B" w:rsidRPr="008D7E6B" w:rsidRDefault="00177633" w:rsidP="00177633">
      <w:pPr>
        <w:rPr>
          <w:b/>
        </w:rPr>
      </w:pPr>
      <w:r>
        <w:t>at disadvantage due to their size.</w:t>
      </w:r>
    </w:p>
    <w:p w14:paraId="4FAE9D18" w14:textId="77777777" w:rsidR="008D7E6B" w:rsidRPr="008D7E6B" w:rsidRDefault="00177633" w:rsidP="00177633">
      <w:pPr>
        <w:rPr>
          <w:b/>
        </w:rPr>
      </w:pPr>
      <w:r>
        <w:t>• An animated lump of coal cannot attack.</w:t>
      </w:r>
    </w:p>
    <w:p w14:paraId="10330231" w14:textId="77777777" w:rsidR="008D7E6B" w:rsidRPr="008D7E6B" w:rsidRDefault="00177633" w:rsidP="00177633">
      <w:pPr>
        <w:rPr>
          <w:b/>
        </w:rPr>
      </w:pPr>
      <w:r>
        <w:t>• As an action, the lump of coal can slide underneath a</w:t>
      </w:r>
    </w:p>
    <w:p w14:paraId="091564A5" w14:textId="77777777" w:rsidR="008D7E6B" w:rsidRPr="008D7E6B" w:rsidRDefault="00177633" w:rsidP="00177633">
      <w:pPr>
        <w:rPr>
          <w:b/>
        </w:rPr>
      </w:pPr>
      <w:r>
        <w:t>medium or smaller object. This allows the lump of coal to</w:t>
      </w:r>
    </w:p>
    <w:p w14:paraId="09ACD5D9" w14:textId="77777777" w:rsidR="008D7E6B" w:rsidRPr="008D7E6B" w:rsidRDefault="00177633" w:rsidP="00177633">
      <w:pPr>
        <w:rPr>
          <w:b/>
        </w:rPr>
      </w:pPr>
      <w:r>
        <w:t>carry that object with no penalty to movement.</w:t>
      </w:r>
    </w:p>
    <w:p w14:paraId="511F5233" w14:textId="77777777" w:rsidR="008D7E6B" w:rsidRPr="008D7E6B" w:rsidRDefault="00177633" w:rsidP="00177633">
      <w:pPr>
        <w:rPr>
          <w:b/>
        </w:rPr>
      </w:pPr>
      <w:r>
        <w:t>• As an action, the lump of coal can self-immolate. If it does,</w:t>
      </w:r>
    </w:p>
    <w:p w14:paraId="293EBFA7" w14:textId="77777777" w:rsidR="008D7E6B" w:rsidRPr="008D7E6B" w:rsidRDefault="00177633" w:rsidP="00177633">
      <w:pPr>
        <w:rPr>
          <w:b/>
        </w:rPr>
      </w:pPr>
      <w:r>
        <w:t>it is immediately destroyed and any flammable material</w:t>
      </w:r>
    </w:p>
    <w:p w14:paraId="36A352B5" w14:textId="05C67337" w:rsidR="00177633" w:rsidRDefault="00177633" w:rsidP="00177633">
      <w:r>
        <w:t>within two feet of it catches fire.</w:t>
      </w:r>
    </w:p>
    <w:p w14:paraId="4630BCA4" w14:textId="77777777" w:rsidR="008D7E6B" w:rsidRPr="008D7E6B" w:rsidRDefault="00177633" w:rsidP="00177633">
      <w:pPr>
        <w:rPr>
          <w:b/>
        </w:rPr>
      </w:pPr>
      <w:r>
        <w:t>Damage Resistances bludgeoning, piercing, and</w:t>
      </w:r>
    </w:p>
    <w:p w14:paraId="38A2AA99" w14:textId="77777777" w:rsidR="008D7E6B" w:rsidRPr="008D7E6B" w:rsidRDefault="00177633" w:rsidP="00177633">
      <w:pPr>
        <w:rPr>
          <w:b/>
        </w:rPr>
      </w:pPr>
      <w:r>
        <w:t>slashing from nonmagical attacks</w:t>
      </w:r>
    </w:p>
    <w:p w14:paraId="55CFCFFB" w14:textId="77777777" w:rsidR="0000645A" w:rsidRDefault="00177633" w:rsidP="00177633">
      <w:r>
        <w:t xml:space="preserve">Damage Immunities poison </w:t>
      </w:r>
    </w:p>
    <w:p w14:paraId="07EFC030" w14:textId="206AB7F6" w:rsidR="008D7E6B" w:rsidRPr="008D7E6B" w:rsidRDefault="0000645A" w:rsidP="00177633">
      <w:pPr>
        <w:rPr>
          <w:b/>
        </w:rPr>
      </w:pPr>
      <w:r>
        <w:t>Condition Immunities</w:t>
      </w:r>
      <w:r w:rsidR="00177633">
        <w:t xml:space="preserve"> exhaustion, paralyzed, poisoned, petrified</w:t>
      </w:r>
    </w:p>
    <w:p w14:paraId="02CE0431" w14:textId="77777777" w:rsidR="008D7E6B" w:rsidRPr="008D7E6B" w:rsidRDefault="00177633" w:rsidP="00177633">
      <w:pPr>
        <w:rPr>
          <w:b/>
        </w:rPr>
      </w:pPr>
      <w:r>
        <w:t>Senses darkvision 60 ft., tremorsense 60 ft.,</w:t>
      </w:r>
    </w:p>
    <w:p w14:paraId="5A46BFD2" w14:textId="77777777" w:rsidR="008D7E6B" w:rsidRPr="008D7E6B" w:rsidRDefault="00177633" w:rsidP="00177633">
      <w:pPr>
        <w:rPr>
          <w:b/>
        </w:rPr>
      </w:pPr>
      <w:r>
        <w:t>passive Perception 11</w:t>
      </w:r>
    </w:p>
    <w:p w14:paraId="45AC1BEB" w14:textId="77777777" w:rsidR="008D7E6B" w:rsidRPr="008D7E6B" w:rsidRDefault="00177633" w:rsidP="00177633">
      <w:pPr>
        <w:rPr>
          <w:b/>
        </w:rPr>
      </w:pPr>
      <w:r>
        <w:t>Languages Terran</w:t>
      </w:r>
    </w:p>
    <w:p w14:paraId="3DD90E05" w14:textId="77777777" w:rsidR="008D7E6B" w:rsidRPr="008D7E6B" w:rsidRDefault="00177633" w:rsidP="00177633">
      <w:pPr>
        <w:rPr>
          <w:b/>
        </w:rPr>
      </w:pPr>
      <w:r>
        <w:t>Challenge 6 (2,300 XP)</w:t>
      </w:r>
    </w:p>
    <w:p w14:paraId="7F802908" w14:textId="77777777" w:rsidR="008D7E6B" w:rsidRPr="008D7E6B" w:rsidRDefault="00177633" w:rsidP="00177633">
      <w:pPr>
        <w:rPr>
          <w:b/>
        </w:rPr>
      </w:pPr>
      <w:r>
        <w:t>False Appearance. While the galeb duhr remains</w:t>
      </w:r>
    </w:p>
    <w:p w14:paraId="56284A68" w14:textId="77777777" w:rsidR="008D7E6B" w:rsidRPr="008D7E6B" w:rsidRDefault="00177633" w:rsidP="00177633">
      <w:pPr>
        <w:rPr>
          <w:b/>
        </w:rPr>
      </w:pPr>
      <w:r>
        <w:t>motionless, it is indistinguishable from a normal</w:t>
      </w:r>
    </w:p>
    <w:p w14:paraId="5AFF3C4B" w14:textId="77777777" w:rsidR="008D7E6B" w:rsidRPr="008D7E6B" w:rsidRDefault="00177633" w:rsidP="00177633">
      <w:pPr>
        <w:rPr>
          <w:b/>
        </w:rPr>
      </w:pPr>
      <w:r>
        <w:t>boulder.</w:t>
      </w:r>
    </w:p>
    <w:p w14:paraId="3F569A4B" w14:textId="77777777" w:rsidR="008D7E6B" w:rsidRPr="008D7E6B" w:rsidRDefault="00177633" w:rsidP="00177633">
      <w:pPr>
        <w:rPr>
          <w:b/>
        </w:rPr>
      </w:pPr>
      <w:r>
        <w:t>Rolling Charge. If the galeb duhr rolls at least 20 feet straight toward a target and then hits it with a slam attack on the same turn, the target takes an extra 7 (2d6) bludgeoning damage. If the target is a creature, it must succeed on a DC 16 Strength saving throw or be knocked prone.</w:t>
      </w:r>
    </w:p>
    <w:p w14:paraId="7F4F17F5" w14:textId="77777777" w:rsidR="008D7E6B" w:rsidRPr="008D7E6B" w:rsidRDefault="00177633" w:rsidP="00177633">
      <w:pPr>
        <w:rPr>
          <w:b/>
        </w:rPr>
      </w:pPr>
      <w:r>
        <w:t>Actions</w:t>
      </w:r>
    </w:p>
    <w:p w14:paraId="5744F238" w14:textId="77777777" w:rsidR="008D7E6B" w:rsidRPr="008D7E6B" w:rsidRDefault="00177633" w:rsidP="00177633">
      <w:pPr>
        <w:rPr>
          <w:b/>
        </w:rPr>
      </w:pPr>
      <w:r>
        <w:t>Slam. Melee Weapon Attack: +8 to hit, reach 5 ft., one target. Hit: 12 (2d6 + 5) bludgeoning damage.</w:t>
      </w:r>
    </w:p>
    <w:p w14:paraId="0CD7C993" w14:textId="77777777" w:rsidR="008D7E6B" w:rsidRPr="008D7E6B" w:rsidRDefault="00177633" w:rsidP="00177633">
      <w:pPr>
        <w:rPr>
          <w:b/>
        </w:rPr>
      </w:pPr>
      <w:r>
        <w:t>Animate Boulders (1/Day). The galeb duhr magically animates up to two boulders it can see within 60 feet</w:t>
      </w:r>
    </w:p>
    <w:p w14:paraId="5B2FA91D" w14:textId="77777777" w:rsidR="008D7E6B" w:rsidRPr="008D7E6B" w:rsidRDefault="00177633" w:rsidP="00177633">
      <w:pPr>
        <w:rPr>
          <w:b/>
        </w:rPr>
      </w:pPr>
      <w:r>
        <w:t>of it. A boulder has statistics like those of a galeb duhr,</w:t>
      </w:r>
    </w:p>
    <w:p w14:paraId="4D590B47" w14:textId="77777777" w:rsidR="008D7E6B" w:rsidRPr="008D7E6B" w:rsidRDefault="00177633" w:rsidP="00177633">
      <w:pPr>
        <w:rPr>
          <w:b/>
        </w:rPr>
      </w:pPr>
      <w:r>
        <w:t>except it has Intelligence 1 and Charisma 1, it can’t be</w:t>
      </w:r>
    </w:p>
    <w:p w14:paraId="4FD67C21" w14:textId="77777777" w:rsidR="008D7E6B" w:rsidRPr="008D7E6B" w:rsidRDefault="00177633" w:rsidP="00177633">
      <w:pPr>
        <w:rPr>
          <w:b/>
        </w:rPr>
      </w:pPr>
      <w:r>
        <w:t>charmed or frightened, and it lacks this action option.</w:t>
      </w:r>
    </w:p>
    <w:p w14:paraId="1ED2B20B" w14:textId="77777777" w:rsidR="008D7E6B" w:rsidRPr="008D7E6B" w:rsidRDefault="00177633" w:rsidP="00177633">
      <w:pPr>
        <w:rPr>
          <w:b/>
        </w:rPr>
      </w:pPr>
      <w:r>
        <w:t>A boulder remains animated as long as the galeb duhr</w:t>
      </w:r>
    </w:p>
    <w:p w14:paraId="5FD0BFE9" w14:textId="77777777" w:rsidR="008D7E6B" w:rsidRPr="008D7E6B" w:rsidRDefault="00177633" w:rsidP="00177633">
      <w:pPr>
        <w:rPr>
          <w:b/>
        </w:rPr>
      </w:pPr>
      <w:r>
        <w:t>maintains concentration, up to 1 minute (as if</w:t>
      </w:r>
    </w:p>
    <w:p w14:paraId="121D2D27" w14:textId="7875F1F8" w:rsidR="00177633" w:rsidRPr="00B72FCF" w:rsidRDefault="00177633" w:rsidP="00177633">
      <w:r>
        <w:t>concentrating on a spell).</w:t>
      </w:r>
    </w:p>
    <w:p w14:paraId="0459DB48" w14:textId="14309960" w:rsidR="00177633" w:rsidRPr="0047393C" w:rsidRDefault="00E82E8E" w:rsidP="00177633">
      <w:pPr>
        <w:pStyle w:val="2"/>
      </w:pPr>
      <w:bookmarkStart w:id="9" w:name="_Toc510259604"/>
      <w:r>
        <w:t>--</w:t>
      </w:r>
      <w:r w:rsidR="00177633" w:rsidRPr="0047393C">
        <w:t>Animated lump of coal</w:t>
      </w:r>
      <w:bookmarkEnd w:id="9"/>
    </w:p>
    <w:p w14:paraId="063E0FC8" w14:textId="77777777" w:rsidR="00177633" w:rsidRDefault="00177633" w:rsidP="00177633">
      <w:pPr>
        <w:pStyle w:val="2"/>
      </w:pPr>
      <w:bookmarkStart w:id="10" w:name="_Toc510259605"/>
      <w:r w:rsidRPr="0047393C">
        <w:t>Algaepygmy</w:t>
      </w:r>
      <w:bookmarkEnd w:id="10"/>
    </w:p>
    <w:p w14:paraId="03D2E7AA" w14:textId="77777777" w:rsidR="008D7E6B" w:rsidRPr="008D7E6B" w:rsidRDefault="00177633" w:rsidP="00177633">
      <w:pPr>
        <w:rPr>
          <w:b/>
        </w:rPr>
      </w:pPr>
      <w:r>
        <w:t>Algaepygmy</w:t>
      </w:r>
    </w:p>
    <w:p w14:paraId="46DD9730" w14:textId="77777777" w:rsidR="008D7E6B" w:rsidRPr="008D7E6B" w:rsidRDefault="00177633" w:rsidP="00177633">
      <w:pPr>
        <w:rPr>
          <w:b/>
        </w:rPr>
      </w:pPr>
      <w:r>
        <w:t>Small plant, neutral</w:t>
      </w:r>
    </w:p>
    <w:p w14:paraId="1A786C7B" w14:textId="77777777" w:rsidR="008D7E6B" w:rsidRPr="008D7E6B" w:rsidRDefault="00177633" w:rsidP="00177633">
      <w:pPr>
        <w:rPr>
          <w:b/>
        </w:rPr>
      </w:pPr>
      <w:r>
        <w:t>Armor Class 13 (natural armor)</w:t>
      </w:r>
    </w:p>
    <w:p w14:paraId="4087FFC4" w14:textId="77777777" w:rsidR="008D7E6B" w:rsidRPr="008D7E6B" w:rsidRDefault="00177633" w:rsidP="00177633">
      <w:pPr>
        <w:rPr>
          <w:b/>
        </w:rPr>
      </w:pPr>
      <w:r>
        <w:t>Hit Points 9 (2d6 + 2)</w:t>
      </w:r>
    </w:p>
    <w:p w14:paraId="6C16CA18" w14:textId="77777777" w:rsidR="00E82E8E" w:rsidRPr="00E82E8E" w:rsidRDefault="00177633" w:rsidP="00177633">
      <w:pPr>
        <w:rPr>
          <w:b/>
        </w:rPr>
      </w:pPr>
      <w:r>
        <w:t>Speed 5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E82E8E" w:rsidRPr="00E82E8E" w14:paraId="5E6E1C3A" w14:textId="77777777" w:rsidTr="00E82E8E">
        <w:tc>
          <w:tcPr>
            <w:tcW w:w="792" w:type="dxa"/>
            <w:shd w:val="clear" w:color="auto" w:fill="auto"/>
          </w:tcPr>
          <w:p w14:paraId="58BCB2AD" w14:textId="77777777" w:rsidR="00E82E8E" w:rsidRPr="00E82E8E" w:rsidRDefault="00E82E8E" w:rsidP="00E82E8E">
            <w:pPr>
              <w:pStyle w:val="PHBTableInterior"/>
            </w:pPr>
            <w:r w:rsidRPr="00E82E8E">
              <w:t>STR</w:t>
            </w:r>
          </w:p>
        </w:tc>
        <w:tc>
          <w:tcPr>
            <w:tcW w:w="792" w:type="dxa"/>
            <w:shd w:val="clear" w:color="auto" w:fill="auto"/>
          </w:tcPr>
          <w:p w14:paraId="5A1F72DC" w14:textId="77777777" w:rsidR="00E82E8E" w:rsidRPr="00E82E8E" w:rsidRDefault="00E82E8E" w:rsidP="00E82E8E">
            <w:pPr>
              <w:pStyle w:val="PHBTableInterior"/>
            </w:pPr>
            <w:r w:rsidRPr="00E82E8E">
              <w:t>DEX</w:t>
            </w:r>
          </w:p>
        </w:tc>
        <w:tc>
          <w:tcPr>
            <w:tcW w:w="792" w:type="dxa"/>
            <w:shd w:val="clear" w:color="auto" w:fill="auto"/>
          </w:tcPr>
          <w:p w14:paraId="03863DDD" w14:textId="77777777" w:rsidR="00E82E8E" w:rsidRPr="00E82E8E" w:rsidRDefault="00E82E8E" w:rsidP="00E82E8E">
            <w:pPr>
              <w:pStyle w:val="PHBTableInterior"/>
            </w:pPr>
            <w:r w:rsidRPr="00E82E8E">
              <w:t>CON</w:t>
            </w:r>
          </w:p>
        </w:tc>
        <w:tc>
          <w:tcPr>
            <w:tcW w:w="792" w:type="dxa"/>
            <w:shd w:val="clear" w:color="auto" w:fill="auto"/>
          </w:tcPr>
          <w:p w14:paraId="4FFFF5E4" w14:textId="77777777" w:rsidR="00E82E8E" w:rsidRPr="00E82E8E" w:rsidRDefault="00E82E8E" w:rsidP="00E82E8E">
            <w:pPr>
              <w:pStyle w:val="PHBTableInterior"/>
            </w:pPr>
            <w:r w:rsidRPr="00E82E8E">
              <w:t>INT</w:t>
            </w:r>
          </w:p>
        </w:tc>
        <w:tc>
          <w:tcPr>
            <w:tcW w:w="792" w:type="dxa"/>
            <w:shd w:val="clear" w:color="auto" w:fill="auto"/>
          </w:tcPr>
          <w:p w14:paraId="298904EB" w14:textId="77777777" w:rsidR="00E82E8E" w:rsidRPr="00E82E8E" w:rsidRDefault="00E82E8E" w:rsidP="00E82E8E">
            <w:pPr>
              <w:pStyle w:val="PHBTableInterior"/>
            </w:pPr>
            <w:r w:rsidRPr="00E82E8E">
              <w:t>WIS</w:t>
            </w:r>
          </w:p>
        </w:tc>
        <w:tc>
          <w:tcPr>
            <w:tcW w:w="792" w:type="dxa"/>
            <w:shd w:val="clear" w:color="auto" w:fill="auto"/>
          </w:tcPr>
          <w:p w14:paraId="088E8417" w14:textId="77777777" w:rsidR="00E82E8E" w:rsidRPr="00E82E8E" w:rsidRDefault="00E82E8E" w:rsidP="00E82E8E">
            <w:pPr>
              <w:pStyle w:val="PHBTableInterior"/>
            </w:pPr>
            <w:r w:rsidRPr="00E82E8E">
              <w:t>CHA</w:t>
            </w:r>
          </w:p>
        </w:tc>
      </w:tr>
      <w:tr w:rsidR="00E82E8E" w:rsidRPr="00E82E8E" w14:paraId="7C6C6428" w14:textId="77777777" w:rsidTr="00E82E8E">
        <w:tc>
          <w:tcPr>
            <w:tcW w:w="792" w:type="dxa"/>
            <w:shd w:val="clear" w:color="auto" w:fill="auto"/>
          </w:tcPr>
          <w:p w14:paraId="413DCDEA" w14:textId="77777777" w:rsidR="00E82E8E" w:rsidRPr="00E82E8E" w:rsidRDefault="00E82E8E" w:rsidP="00E82E8E">
            <w:pPr>
              <w:pStyle w:val="PHBTableInterior"/>
            </w:pPr>
            <w:r w:rsidRPr="00E82E8E">
              <w:t>7 (-2) 14(+2)</w:t>
            </w:r>
          </w:p>
        </w:tc>
        <w:tc>
          <w:tcPr>
            <w:tcW w:w="792" w:type="dxa"/>
            <w:shd w:val="clear" w:color="auto" w:fill="auto"/>
          </w:tcPr>
          <w:p w14:paraId="7B11529C" w14:textId="77777777" w:rsidR="00E82E8E" w:rsidRPr="00E82E8E" w:rsidRDefault="00E82E8E" w:rsidP="00E82E8E">
            <w:pPr>
              <w:pStyle w:val="PHBTableInterior"/>
            </w:pPr>
            <w:r w:rsidRPr="00E82E8E">
              <w:t>13(+1)</w:t>
            </w:r>
          </w:p>
        </w:tc>
        <w:tc>
          <w:tcPr>
            <w:tcW w:w="792" w:type="dxa"/>
            <w:shd w:val="clear" w:color="auto" w:fill="auto"/>
          </w:tcPr>
          <w:p w14:paraId="629B2B3F" w14:textId="77777777" w:rsidR="00E82E8E" w:rsidRPr="00E82E8E" w:rsidRDefault="00E82E8E" w:rsidP="00E82E8E">
            <w:pPr>
              <w:pStyle w:val="PHBTableInterior"/>
            </w:pPr>
            <w:r w:rsidRPr="00E82E8E">
              <w:t>6 (-2)</w:t>
            </w:r>
          </w:p>
        </w:tc>
        <w:tc>
          <w:tcPr>
            <w:tcW w:w="792" w:type="dxa"/>
            <w:shd w:val="clear" w:color="auto" w:fill="auto"/>
          </w:tcPr>
          <w:p w14:paraId="75D70466" w14:textId="77777777" w:rsidR="00E82E8E" w:rsidRPr="00E82E8E" w:rsidRDefault="00E82E8E" w:rsidP="00E82E8E">
            <w:pPr>
              <w:pStyle w:val="PHBTableInterior"/>
            </w:pPr>
            <w:r w:rsidRPr="00E82E8E">
              <w:t>11(+0)</w:t>
            </w:r>
          </w:p>
        </w:tc>
        <w:tc>
          <w:tcPr>
            <w:tcW w:w="792" w:type="dxa"/>
            <w:shd w:val="clear" w:color="auto" w:fill="auto"/>
          </w:tcPr>
          <w:p w14:paraId="54D0A834" w14:textId="77777777" w:rsidR="00E82E8E" w:rsidRPr="00E82E8E" w:rsidRDefault="00E82E8E" w:rsidP="00E82E8E">
            <w:pPr>
              <w:pStyle w:val="PHBTableInterior"/>
            </w:pPr>
            <w:r w:rsidRPr="00E82E8E">
              <w:t>7 (-2)</w:t>
            </w:r>
          </w:p>
        </w:tc>
        <w:tc>
          <w:tcPr>
            <w:tcW w:w="792" w:type="dxa"/>
            <w:shd w:val="clear" w:color="auto" w:fill="auto"/>
          </w:tcPr>
          <w:p w14:paraId="63D1A323" w14:textId="77777777" w:rsidR="00E82E8E" w:rsidRPr="00E82E8E" w:rsidRDefault="00E82E8E" w:rsidP="00E82E8E">
            <w:pPr>
              <w:pStyle w:val="PHBTableInterior"/>
            </w:pPr>
          </w:p>
        </w:tc>
      </w:tr>
    </w:tbl>
    <w:p w14:paraId="598918EC" w14:textId="77777777" w:rsidR="008D7E6B" w:rsidRPr="008D7E6B" w:rsidRDefault="00177633" w:rsidP="00177633">
      <w:pPr>
        <w:rPr>
          <w:b/>
        </w:rPr>
      </w:pPr>
      <w:r>
        <w:t>Skills Perception +2, Stealth +4</w:t>
      </w:r>
    </w:p>
    <w:p w14:paraId="6424AFAA" w14:textId="77777777" w:rsidR="008D7E6B" w:rsidRPr="008D7E6B" w:rsidRDefault="00177633" w:rsidP="00177633">
      <w:pPr>
        <w:rPr>
          <w:b/>
        </w:rPr>
      </w:pPr>
      <w:r>
        <w:t>Damage Resistances lightning, piercing</w:t>
      </w:r>
    </w:p>
    <w:p w14:paraId="244C7A29" w14:textId="77777777" w:rsidR="008D7E6B" w:rsidRPr="008D7E6B" w:rsidRDefault="00177633" w:rsidP="00177633">
      <w:pPr>
        <w:rPr>
          <w:b/>
        </w:rPr>
      </w:pPr>
      <w:r>
        <w:t>Senses darkvision 60 ft., passive Perception 12</w:t>
      </w:r>
    </w:p>
    <w:p w14:paraId="1639C02D" w14:textId="77777777" w:rsidR="008D7E6B" w:rsidRPr="008D7E6B" w:rsidRDefault="00177633" w:rsidP="00177633">
      <w:pPr>
        <w:rPr>
          <w:b/>
        </w:rPr>
      </w:pPr>
      <w:r>
        <w:t>Languages Algaepygmy</w:t>
      </w:r>
    </w:p>
    <w:p w14:paraId="2A6C03E5" w14:textId="77777777" w:rsidR="008D7E6B" w:rsidRPr="008D7E6B" w:rsidRDefault="00177633" w:rsidP="00177633">
      <w:pPr>
        <w:rPr>
          <w:b/>
        </w:rPr>
      </w:pPr>
      <w:r>
        <w:t>Challenge 1/4 (50 XP)</w:t>
      </w:r>
    </w:p>
    <w:p w14:paraId="2944C8EE" w14:textId="77777777" w:rsidR="008D7E6B" w:rsidRPr="008D7E6B" w:rsidRDefault="00177633" w:rsidP="00177633">
      <w:pPr>
        <w:rPr>
          <w:b/>
        </w:rPr>
      </w:pPr>
      <w:r>
        <w:t>Amphibious. The algaepygmy can breathe both air and water.</w:t>
      </w:r>
    </w:p>
    <w:p w14:paraId="542D6B21" w14:textId="77777777" w:rsidR="008D7E6B" w:rsidRPr="008D7E6B" w:rsidRDefault="00177633" w:rsidP="00177633">
      <w:pPr>
        <w:rPr>
          <w:b/>
        </w:rPr>
      </w:pPr>
      <w:r>
        <w:t>Plant Camouflage. The algaepygmy has advantage on Dexterity (Stealth) checks it makes in any terrain with ample obscuring plant life.</w:t>
      </w:r>
    </w:p>
    <w:p w14:paraId="3C4FEB11" w14:textId="77777777" w:rsidR="008D7E6B" w:rsidRPr="008D7E6B" w:rsidRDefault="00177633" w:rsidP="00177633">
      <w:pPr>
        <w:rPr>
          <w:b/>
        </w:rPr>
      </w:pPr>
      <w:r>
        <w:t>Regeneration. The algaepygmy regains 3 hit points at</w:t>
      </w:r>
    </w:p>
    <w:p w14:paraId="3A54F8D9" w14:textId="77777777" w:rsidR="008D7E6B" w:rsidRPr="008D7E6B" w:rsidRDefault="00177633" w:rsidP="00177633">
      <w:pPr>
        <w:rPr>
          <w:b/>
        </w:rPr>
      </w:pPr>
      <w:r>
        <w:t>the start of its turn. If it takes cold, fire, or necrotic</w:t>
      </w:r>
    </w:p>
    <w:p w14:paraId="3FC0A66A" w14:textId="77777777" w:rsidR="008D7E6B" w:rsidRPr="008D7E6B" w:rsidRDefault="00177633" w:rsidP="00177633">
      <w:pPr>
        <w:rPr>
          <w:b/>
        </w:rPr>
      </w:pPr>
      <w:r>
        <w:t>damage, this trait doesn’t function at the start of the</w:t>
      </w:r>
    </w:p>
    <w:p w14:paraId="30174934" w14:textId="77777777" w:rsidR="008D7E6B" w:rsidRPr="008D7E6B" w:rsidRDefault="00177633" w:rsidP="00177633">
      <w:pPr>
        <w:rPr>
          <w:b/>
        </w:rPr>
      </w:pPr>
      <w:r>
        <w:lastRenderedPageBreak/>
        <w:t>algaepygmy’s next turn. The algaepygmy dies only if it</w:t>
      </w:r>
    </w:p>
    <w:p w14:paraId="305D4BDE" w14:textId="77777777" w:rsidR="008D7E6B" w:rsidRPr="008D7E6B" w:rsidRDefault="00177633" w:rsidP="00177633">
      <w:pPr>
        <w:rPr>
          <w:b/>
        </w:rPr>
      </w:pPr>
      <w:r>
        <w:t>starts its turn with 0 hit points and doesn’t regenerate.</w:t>
      </w:r>
    </w:p>
    <w:p w14:paraId="5A582932" w14:textId="77777777" w:rsidR="008D7E6B" w:rsidRPr="008D7E6B" w:rsidRDefault="00177633" w:rsidP="00177633">
      <w:pPr>
        <w:rPr>
          <w:b/>
        </w:rPr>
      </w:pPr>
      <w:r>
        <w:t>Actions</w:t>
      </w:r>
    </w:p>
    <w:p w14:paraId="5AE87D1D" w14:textId="77777777" w:rsidR="008D7E6B" w:rsidRPr="008D7E6B" w:rsidRDefault="00177633" w:rsidP="00177633">
      <w:pPr>
        <w:rPr>
          <w:b/>
        </w:rPr>
      </w:pPr>
      <w:r>
        <w:t>Claws. Melee Weapon Attack: +4 to hit, reach 5 ft., one</w:t>
      </w:r>
    </w:p>
    <w:p w14:paraId="52390AE8" w14:textId="5D1DCA58" w:rsidR="008D7E6B" w:rsidRPr="008D7E6B" w:rsidRDefault="00177633" w:rsidP="00177633">
      <w:pPr>
        <w:rPr>
          <w:b/>
        </w:rPr>
      </w:pPr>
      <w:r>
        <w:t>target. Hit: 5 (1d6 + 2) slashing damage.</w:t>
      </w:r>
    </w:p>
    <w:p w14:paraId="1FF6F1EF" w14:textId="77777777" w:rsidR="008D7E6B" w:rsidRPr="008D7E6B" w:rsidRDefault="00177633" w:rsidP="00D31396">
      <w:pPr>
        <w:pStyle w:val="2"/>
        <w:rPr>
          <w:b/>
        </w:rPr>
      </w:pPr>
      <w:bookmarkStart w:id="11" w:name="_Toc510259606"/>
      <w:r>
        <w:t>Flail Snail</w:t>
      </w:r>
      <w:bookmarkEnd w:id="11"/>
    </w:p>
    <w:p w14:paraId="3CF794E8" w14:textId="77777777" w:rsidR="008D7E6B" w:rsidRPr="008D7E6B" w:rsidRDefault="00177633" w:rsidP="00177633">
      <w:pPr>
        <w:rPr>
          <w:b/>
        </w:rPr>
      </w:pPr>
      <w:r>
        <w:t>Large elemental, unaligned</w:t>
      </w:r>
    </w:p>
    <w:p w14:paraId="4FA64AEC" w14:textId="77777777" w:rsidR="008D7E6B" w:rsidRPr="008D7E6B" w:rsidRDefault="00177633" w:rsidP="00177633">
      <w:pPr>
        <w:rPr>
          <w:b/>
        </w:rPr>
      </w:pPr>
      <w:r>
        <w:t>Armor Class 16 (natural armor)</w:t>
      </w:r>
    </w:p>
    <w:p w14:paraId="70AA3092" w14:textId="77777777" w:rsidR="008D7E6B" w:rsidRPr="008D7E6B" w:rsidRDefault="00177633" w:rsidP="00177633">
      <w:pPr>
        <w:rPr>
          <w:b/>
        </w:rPr>
      </w:pPr>
      <w:r>
        <w:t>Hit Points 52 (5d10 + 25)</w:t>
      </w:r>
    </w:p>
    <w:p w14:paraId="5F223BFB" w14:textId="77777777" w:rsidR="00E82E8E" w:rsidRPr="00E82E8E" w:rsidRDefault="00177633" w:rsidP="00177633">
      <w:pPr>
        <w:rPr>
          <w:b/>
        </w:rPr>
      </w:pPr>
      <w:r>
        <w:t>Speed 10 ft.</w:t>
      </w:r>
    </w:p>
    <w:p w14:paraId="5EACEF69"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1C6FC41" w14:textId="2FFED7E3" w:rsidR="008D7E6B" w:rsidRPr="008D7E6B" w:rsidRDefault="00305B1A" w:rsidP="00177633">
      <w:pPr>
        <w:rPr>
          <w:b/>
        </w:rPr>
      </w:pPr>
      <w:r>
        <w:t>17(+3)</w:t>
      </w:r>
      <w:r>
        <w:tab/>
      </w:r>
      <w:r w:rsidR="00177633">
        <w:t xml:space="preserve">5 (-3) </w:t>
      </w:r>
      <w:r>
        <w:t>20(+5)</w:t>
      </w:r>
      <w:r>
        <w:tab/>
      </w:r>
      <w:r w:rsidR="00177633">
        <w:t xml:space="preserve">3 (-4) </w:t>
      </w:r>
      <w:r>
        <w:t>10(+0)</w:t>
      </w:r>
      <w:r>
        <w:tab/>
      </w:r>
      <w:r w:rsidR="00177633">
        <w:t>5 (-3)</w:t>
      </w:r>
    </w:p>
    <w:p w14:paraId="1337CD24" w14:textId="77777777" w:rsidR="0000645A" w:rsidRDefault="00177633" w:rsidP="00177633">
      <w:pPr>
        <w:rPr>
          <w:b/>
        </w:rPr>
      </w:pPr>
      <w:r>
        <w:t>Damage Immunities fire, poison</w:t>
      </w:r>
    </w:p>
    <w:p w14:paraId="7E78C0DB" w14:textId="4E364667" w:rsidR="008D7E6B" w:rsidRPr="008D7E6B" w:rsidRDefault="0000645A" w:rsidP="00177633">
      <w:pPr>
        <w:rPr>
          <w:b/>
        </w:rPr>
      </w:pPr>
      <w:r>
        <w:t>Condition Immunities</w:t>
      </w:r>
      <w:r w:rsidR="00177633">
        <w:t xml:space="preserve"> poisoned</w:t>
      </w:r>
    </w:p>
    <w:p w14:paraId="259164F3" w14:textId="77777777" w:rsidR="008D7E6B" w:rsidRPr="008D7E6B" w:rsidRDefault="00177633" w:rsidP="00177633">
      <w:pPr>
        <w:rPr>
          <w:b/>
        </w:rPr>
      </w:pPr>
      <w:r>
        <w:t>Senses darkvision 60 ft., tremorsense 60 ft., passive</w:t>
      </w:r>
    </w:p>
    <w:p w14:paraId="5204095D" w14:textId="77777777" w:rsidR="008D7E6B" w:rsidRPr="008D7E6B" w:rsidRDefault="00177633" w:rsidP="00177633">
      <w:pPr>
        <w:rPr>
          <w:b/>
        </w:rPr>
      </w:pPr>
      <w:r>
        <w:t>Perception 10</w:t>
      </w:r>
    </w:p>
    <w:p w14:paraId="053A891E" w14:textId="77777777" w:rsidR="008D7E6B" w:rsidRPr="008D7E6B" w:rsidRDefault="00177633" w:rsidP="00177633">
      <w:pPr>
        <w:rPr>
          <w:b/>
        </w:rPr>
      </w:pPr>
      <w:r>
        <w:t>Languages —</w:t>
      </w:r>
    </w:p>
    <w:p w14:paraId="1DBEF686" w14:textId="77777777" w:rsidR="008D7E6B" w:rsidRPr="008D7E6B" w:rsidRDefault="00177633" w:rsidP="00177633">
      <w:pPr>
        <w:rPr>
          <w:b/>
        </w:rPr>
      </w:pPr>
      <w:r>
        <w:t>Challenge 3 (700 XP)</w:t>
      </w:r>
    </w:p>
    <w:p w14:paraId="3776A220" w14:textId="77777777" w:rsidR="008D7E6B" w:rsidRPr="008D7E6B" w:rsidRDefault="00177633" w:rsidP="00177633">
      <w:pPr>
        <w:rPr>
          <w:b/>
        </w:rPr>
      </w:pPr>
      <w:r>
        <w:t>Antimagic Shell. The snail has advantage on saving</w:t>
      </w:r>
    </w:p>
    <w:p w14:paraId="000E0B9F" w14:textId="77777777" w:rsidR="008D7E6B" w:rsidRPr="008D7E6B" w:rsidRDefault="00177633" w:rsidP="00177633">
      <w:pPr>
        <w:rPr>
          <w:b/>
        </w:rPr>
      </w:pPr>
      <w:r>
        <w:t>throws against spells, and any creature making a spell</w:t>
      </w:r>
    </w:p>
    <w:p w14:paraId="2A0539DB" w14:textId="77777777" w:rsidR="008D7E6B" w:rsidRPr="008D7E6B" w:rsidRDefault="00177633" w:rsidP="00177633">
      <w:pPr>
        <w:rPr>
          <w:b/>
        </w:rPr>
      </w:pPr>
      <w:r>
        <w:t>attack against the snail has disadvantage on the attack</w:t>
      </w:r>
    </w:p>
    <w:p w14:paraId="66AB9A83" w14:textId="77777777" w:rsidR="008D7E6B" w:rsidRPr="008D7E6B" w:rsidRDefault="00177633" w:rsidP="00177633">
      <w:pPr>
        <w:rPr>
          <w:b/>
        </w:rPr>
      </w:pPr>
      <w:r>
        <w:t>roll. If the snail succeeds on its saving throw against a</w:t>
      </w:r>
    </w:p>
    <w:p w14:paraId="225CB414" w14:textId="77777777" w:rsidR="008D7E6B" w:rsidRPr="008D7E6B" w:rsidRDefault="00177633" w:rsidP="00177633">
      <w:pPr>
        <w:rPr>
          <w:b/>
        </w:rPr>
      </w:pPr>
      <w:r>
        <w:t>spell or a spell attack misses it, an additional effect</w:t>
      </w:r>
    </w:p>
    <w:p w14:paraId="39AB2CAC" w14:textId="77777777" w:rsidR="00E82E8E" w:rsidRPr="00E82E8E" w:rsidRDefault="00177633" w:rsidP="00177633">
      <w:pPr>
        <w:rPr>
          <w:b/>
        </w:rPr>
      </w:pPr>
      <w:r>
        <w:t>might occur, as determined by rolling a d6:</w:t>
      </w:r>
    </w:p>
    <w:p w14:paraId="147B0C7A" w14:textId="4243AF5C" w:rsidR="008D7E6B" w:rsidRPr="008D7E6B" w:rsidRDefault="00177633" w:rsidP="00177633">
      <w:pPr>
        <w:rPr>
          <w:b/>
        </w:rPr>
      </w:pPr>
      <w:r>
        <w:t>1–2. If the spell affects an area or has multiple</w:t>
      </w:r>
    </w:p>
    <w:p w14:paraId="577AA208" w14:textId="77777777" w:rsidR="008D7E6B" w:rsidRPr="008D7E6B" w:rsidRDefault="00177633" w:rsidP="00177633">
      <w:pPr>
        <w:rPr>
          <w:b/>
        </w:rPr>
      </w:pPr>
      <w:r>
        <w:t>targets, it fails and has no effect. If the spell targets</w:t>
      </w:r>
    </w:p>
    <w:p w14:paraId="13991905" w14:textId="77777777" w:rsidR="008D7E6B" w:rsidRPr="008D7E6B" w:rsidRDefault="00177633" w:rsidP="00177633">
      <w:pPr>
        <w:rPr>
          <w:b/>
        </w:rPr>
      </w:pPr>
      <w:r>
        <w:t>only the snail, it has no effect on the snail and is</w:t>
      </w:r>
    </w:p>
    <w:p w14:paraId="4822AE49" w14:textId="77777777" w:rsidR="008D7E6B" w:rsidRPr="008D7E6B" w:rsidRDefault="00177633" w:rsidP="00177633">
      <w:pPr>
        <w:rPr>
          <w:b/>
        </w:rPr>
      </w:pPr>
      <w:r>
        <w:t>reflected back at the caster, using the spell slot level,</w:t>
      </w:r>
    </w:p>
    <w:p w14:paraId="22C3E5BB" w14:textId="77777777" w:rsidR="008D7E6B" w:rsidRPr="008D7E6B" w:rsidRDefault="00177633" w:rsidP="00177633">
      <w:pPr>
        <w:rPr>
          <w:b/>
        </w:rPr>
      </w:pPr>
      <w:r>
        <w:t>spell save DC, attack bonus, and spellcasting ability of</w:t>
      </w:r>
    </w:p>
    <w:p w14:paraId="4BD4C741" w14:textId="77777777" w:rsidR="00E82E8E" w:rsidRPr="00E82E8E" w:rsidRDefault="00177633" w:rsidP="00177633">
      <w:pPr>
        <w:rPr>
          <w:b/>
        </w:rPr>
      </w:pPr>
      <w:r>
        <w:t>the caster.</w:t>
      </w:r>
    </w:p>
    <w:p w14:paraId="033FA5CE" w14:textId="77777777" w:rsidR="00E82E8E" w:rsidRPr="00E82E8E" w:rsidRDefault="00177633" w:rsidP="00177633">
      <w:pPr>
        <w:rPr>
          <w:b/>
        </w:rPr>
      </w:pPr>
      <w:r>
        <w:t>3–4. No additional effect.</w:t>
      </w:r>
    </w:p>
    <w:p w14:paraId="0BBB088A" w14:textId="69588051" w:rsidR="008D7E6B" w:rsidRPr="008D7E6B" w:rsidRDefault="00177633" w:rsidP="00177633">
      <w:pPr>
        <w:rPr>
          <w:b/>
        </w:rPr>
      </w:pPr>
      <w:r>
        <w:t>5–6. The snail’s shell converts some of the spell’s</w:t>
      </w:r>
    </w:p>
    <w:p w14:paraId="7046412D" w14:textId="77777777" w:rsidR="008D7E6B" w:rsidRPr="008D7E6B" w:rsidRDefault="00177633" w:rsidP="00177633">
      <w:pPr>
        <w:rPr>
          <w:b/>
        </w:rPr>
      </w:pPr>
      <w:r>
        <w:t>energy into a burst of destructive force. Each creature</w:t>
      </w:r>
    </w:p>
    <w:p w14:paraId="789D18CA" w14:textId="77777777" w:rsidR="008D7E6B" w:rsidRPr="008D7E6B" w:rsidRDefault="00177633" w:rsidP="00177633">
      <w:pPr>
        <w:rPr>
          <w:b/>
        </w:rPr>
      </w:pPr>
      <w:r>
        <w:t>within 30 feet of the snail must make a DC 15</w:t>
      </w:r>
    </w:p>
    <w:p w14:paraId="2E1BE6F6" w14:textId="77777777" w:rsidR="008D7E6B" w:rsidRPr="008D7E6B" w:rsidRDefault="00177633" w:rsidP="00177633">
      <w:pPr>
        <w:rPr>
          <w:b/>
        </w:rPr>
      </w:pPr>
      <w:r>
        <w:t>Constitution saving throw, taking 1d6 force damage</w:t>
      </w:r>
    </w:p>
    <w:p w14:paraId="70A4C7A0" w14:textId="77777777" w:rsidR="008D7E6B" w:rsidRPr="008D7E6B" w:rsidRDefault="00177633" w:rsidP="00177633">
      <w:pPr>
        <w:rPr>
          <w:b/>
        </w:rPr>
      </w:pPr>
      <w:r>
        <w:t>per level of the spell on a failed save, or half as much</w:t>
      </w:r>
    </w:p>
    <w:p w14:paraId="39922BA7" w14:textId="77777777" w:rsidR="008D7E6B" w:rsidRPr="008D7E6B" w:rsidRDefault="00177633" w:rsidP="00177633">
      <w:pPr>
        <w:rPr>
          <w:b/>
        </w:rPr>
      </w:pPr>
      <w:r>
        <w:t>damage on a successful one.</w:t>
      </w:r>
    </w:p>
    <w:p w14:paraId="6529186A" w14:textId="77777777" w:rsidR="008D7E6B" w:rsidRPr="008D7E6B" w:rsidRDefault="00177633" w:rsidP="00177633">
      <w:pPr>
        <w:rPr>
          <w:b/>
        </w:rPr>
      </w:pPr>
      <w:r>
        <w:t>Flail Tentacles. The flail snail has five flail tentacles.</w:t>
      </w:r>
    </w:p>
    <w:p w14:paraId="304765C4" w14:textId="77777777" w:rsidR="008D7E6B" w:rsidRPr="008D7E6B" w:rsidRDefault="00177633" w:rsidP="00177633">
      <w:pPr>
        <w:rPr>
          <w:b/>
        </w:rPr>
      </w:pPr>
      <w:r>
        <w:t>Whenever the snail takes 10 damage or more on a</w:t>
      </w:r>
    </w:p>
    <w:p w14:paraId="62427ACA" w14:textId="77777777" w:rsidR="008D7E6B" w:rsidRPr="008D7E6B" w:rsidRDefault="00177633" w:rsidP="00177633">
      <w:pPr>
        <w:rPr>
          <w:b/>
        </w:rPr>
      </w:pPr>
      <w:r>
        <w:t>single turn, one of its tentacles dies. If even one</w:t>
      </w:r>
    </w:p>
    <w:p w14:paraId="1EF7D7C3" w14:textId="77777777" w:rsidR="008D7E6B" w:rsidRPr="008D7E6B" w:rsidRDefault="00177633" w:rsidP="00177633">
      <w:pPr>
        <w:rPr>
          <w:b/>
        </w:rPr>
      </w:pPr>
      <w:r>
        <w:t>tentacle remains, the snail regrows all dead ones</w:t>
      </w:r>
    </w:p>
    <w:p w14:paraId="2617C08E" w14:textId="77777777" w:rsidR="008D7E6B" w:rsidRPr="008D7E6B" w:rsidRDefault="00177633" w:rsidP="00177633">
      <w:pPr>
        <w:rPr>
          <w:b/>
        </w:rPr>
      </w:pPr>
      <w:r>
        <w:t>within 1d4 days. If all its tentacles die, the snail retracts</w:t>
      </w:r>
    </w:p>
    <w:p w14:paraId="7F198EAB" w14:textId="77777777" w:rsidR="008D7E6B" w:rsidRPr="008D7E6B" w:rsidRDefault="00177633" w:rsidP="00177633">
      <w:pPr>
        <w:rPr>
          <w:b/>
        </w:rPr>
      </w:pPr>
      <w:r>
        <w:t>into its shell, gaining total cover, and it begins wailing, a</w:t>
      </w:r>
    </w:p>
    <w:p w14:paraId="56F70D26" w14:textId="77777777" w:rsidR="008D7E6B" w:rsidRPr="008D7E6B" w:rsidRDefault="00177633" w:rsidP="00177633">
      <w:pPr>
        <w:rPr>
          <w:b/>
        </w:rPr>
      </w:pPr>
      <w:r>
        <w:t>sound that can be heard for 600 feet, stopping only</w:t>
      </w:r>
    </w:p>
    <w:p w14:paraId="2305096D" w14:textId="77777777" w:rsidR="008D7E6B" w:rsidRPr="008D7E6B" w:rsidRDefault="00177633" w:rsidP="00177633">
      <w:pPr>
        <w:rPr>
          <w:b/>
        </w:rPr>
      </w:pPr>
      <w:r>
        <w:t>when it dies 5d6 minutes later. Healing magic that</w:t>
      </w:r>
    </w:p>
    <w:p w14:paraId="50CD5C67" w14:textId="77777777" w:rsidR="008D7E6B" w:rsidRPr="008D7E6B" w:rsidRDefault="00177633" w:rsidP="00177633">
      <w:pPr>
        <w:rPr>
          <w:b/>
        </w:rPr>
      </w:pPr>
      <w:r>
        <w:t>restores limbs, such as the regenerate spell, can halt</w:t>
      </w:r>
    </w:p>
    <w:p w14:paraId="09234CC9" w14:textId="77777777" w:rsidR="008D7E6B" w:rsidRPr="008D7E6B" w:rsidRDefault="00177633" w:rsidP="00177633">
      <w:pPr>
        <w:rPr>
          <w:b/>
        </w:rPr>
      </w:pPr>
      <w:r>
        <w:t>this dying process.</w:t>
      </w:r>
    </w:p>
    <w:p w14:paraId="6BB14B1F" w14:textId="77777777" w:rsidR="008D7E6B" w:rsidRPr="008D7E6B" w:rsidRDefault="00177633" w:rsidP="00177633">
      <w:pPr>
        <w:rPr>
          <w:b/>
        </w:rPr>
      </w:pPr>
      <w:r>
        <w:t>Actions</w:t>
      </w:r>
    </w:p>
    <w:p w14:paraId="49B68F06" w14:textId="77777777" w:rsidR="008D7E6B" w:rsidRPr="008D7E6B" w:rsidRDefault="00177633" w:rsidP="00177633">
      <w:pPr>
        <w:rPr>
          <w:b/>
        </w:rPr>
      </w:pPr>
      <w:r>
        <w:t>Multiattack. The flail snail makes as many Flail Tentacle</w:t>
      </w:r>
    </w:p>
    <w:p w14:paraId="0B424914" w14:textId="77777777" w:rsidR="008D7E6B" w:rsidRPr="008D7E6B" w:rsidRDefault="00177633" w:rsidP="00177633">
      <w:pPr>
        <w:rPr>
          <w:b/>
        </w:rPr>
      </w:pPr>
      <w:r>
        <w:t>attacks as it has flail tentacles, all against the same</w:t>
      </w:r>
    </w:p>
    <w:p w14:paraId="0F7CA531" w14:textId="77777777" w:rsidR="008D7E6B" w:rsidRPr="008D7E6B" w:rsidRDefault="00177633" w:rsidP="00177633">
      <w:pPr>
        <w:rPr>
          <w:b/>
        </w:rPr>
      </w:pPr>
      <w:r>
        <w:t>target.</w:t>
      </w:r>
    </w:p>
    <w:p w14:paraId="28699F0C" w14:textId="77777777" w:rsidR="008D7E6B" w:rsidRPr="008D7E6B" w:rsidRDefault="00177633" w:rsidP="00177633">
      <w:pPr>
        <w:rPr>
          <w:b/>
        </w:rPr>
      </w:pPr>
      <w:r>
        <w:t>Flail Tentacle. Melee Weapon Attack: +5 to hit, reach</w:t>
      </w:r>
    </w:p>
    <w:p w14:paraId="4155E4A8" w14:textId="77777777" w:rsidR="008D7E6B" w:rsidRPr="008D7E6B" w:rsidRDefault="00177633" w:rsidP="00177633">
      <w:pPr>
        <w:rPr>
          <w:b/>
        </w:rPr>
      </w:pPr>
      <w:r>
        <w:t>10 ft., one target. Hit: 6 (1d6 + 3) bludgeoning damage.</w:t>
      </w:r>
    </w:p>
    <w:p w14:paraId="73EAB78A" w14:textId="77777777" w:rsidR="008D7E6B" w:rsidRPr="008D7E6B" w:rsidRDefault="00177633" w:rsidP="00177633">
      <w:pPr>
        <w:rPr>
          <w:b/>
        </w:rPr>
      </w:pPr>
      <w:r>
        <w:t>Scintillating Shell (Recharges after a Short or Long Rest).</w:t>
      </w:r>
    </w:p>
    <w:p w14:paraId="059A9112" w14:textId="77777777" w:rsidR="008D7E6B" w:rsidRPr="008D7E6B" w:rsidRDefault="00177633" w:rsidP="00177633">
      <w:pPr>
        <w:rPr>
          <w:b/>
        </w:rPr>
      </w:pPr>
      <w:r>
        <w:t>The snail’s shell emits dazzling, colored light until the</w:t>
      </w:r>
    </w:p>
    <w:p w14:paraId="11C20A34" w14:textId="77777777" w:rsidR="008D7E6B" w:rsidRPr="008D7E6B" w:rsidRDefault="00177633" w:rsidP="00177633">
      <w:pPr>
        <w:rPr>
          <w:b/>
        </w:rPr>
      </w:pPr>
      <w:r>
        <w:t>end of the snail’s next turn. During this time, the shell</w:t>
      </w:r>
    </w:p>
    <w:p w14:paraId="7530E01B" w14:textId="77777777" w:rsidR="008D7E6B" w:rsidRPr="008D7E6B" w:rsidRDefault="00177633" w:rsidP="00177633">
      <w:pPr>
        <w:rPr>
          <w:b/>
        </w:rPr>
      </w:pPr>
      <w:r>
        <w:t>sheds bright light in a 30-foot radius and dim light for</w:t>
      </w:r>
    </w:p>
    <w:p w14:paraId="001E0CA0" w14:textId="77777777" w:rsidR="008D7E6B" w:rsidRPr="008D7E6B" w:rsidRDefault="00177633" w:rsidP="00177633">
      <w:pPr>
        <w:rPr>
          <w:b/>
        </w:rPr>
      </w:pPr>
      <w:r>
        <w:t>an additional 30 feet, and</w:t>
      </w:r>
    </w:p>
    <w:p w14:paraId="35FA5693" w14:textId="77777777" w:rsidR="008D7E6B" w:rsidRPr="008D7E6B" w:rsidRDefault="00177633" w:rsidP="00177633">
      <w:pPr>
        <w:rPr>
          <w:b/>
        </w:rPr>
      </w:pPr>
      <w:r>
        <w:t>creatures that can see the snail have disadvantage on</w:t>
      </w:r>
    </w:p>
    <w:p w14:paraId="56E369D7" w14:textId="77777777" w:rsidR="008D7E6B" w:rsidRPr="008D7E6B" w:rsidRDefault="00177633" w:rsidP="00177633">
      <w:pPr>
        <w:rPr>
          <w:b/>
        </w:rPr>
      </w:pPr>
      <w:r>
        <w:t>attack rolls against it. In addition, any creature within</w:t>
      </w:r>
    </w:p>
    <w:p w14:paraId="5FD99FB0" w14:textId="77777777" w:rsidR="008D7E6B" w:rsidRPr="008D7E6B" w:rsidRDefault="00177633" w:rsidP="00177633">
      <w:pPr>
        <w:rPr>
          <w:b/>
        </w:rPr>
      </w:pPr>
      <w:r>
        <w:t>the bright light and able to see the snail when this</w:t>
      </w:r>
    </w:p>
    <w:p w14:paraId="28134A75" w14:textId="77777777" w:rsidR="008D7E6B" w:rsidRPr="008D7E6B" w:rsidRDefault="00177633" w:rsidP="00177633">
      <w:pPr>
        <w:rPr>
          <w:b/>
        </w:rPr>
      </w:pPr>
      <w:r>
        <w:t>power is activated must succeed on a DC 15 Wisdom</w:t>
      </w:r>
    </w:p>
    <w:p w14:paraId="3DEFBDD1" w14:textId="77777777" w:rsidR="008D7E6B" w:rsidRPr="008D7E6B" w:rsidRDefault="00177633" w:rsidP="00177633">
      <w:pPr>
        <w:rPr>
          <w:b/>
        </w:rPr>
      </w:pPr>
      <w:r>
        <w:t>saving throw or be stunned until the light ends.</w:t>
      </w:r>
    </w:p>
    <w:p w14:paraId="72CB5E27" w14:textId="77777777" w:rsidR="008D7E6B" w:rsidRPr="008D7E6B" w:rsidRDefault="00177633" w:rsidP="00177633">
      <w:pPr>
        <w:rPr>
          <w:b/>
        </w:rPr>
      </w:pPr>
      <w:r>
        <w:t>Shell Defense. The flail snail withdraws into its shell,</w:t>
      </w:r>
    </w:p>
    <w:p w14:paraId="3B00D73F" w14:textId="77777777" w:rsidR="008D7E6B" w:rsidRPr="008D7E6B" w:rsidRDefault="00177633" w:rsidP="00177633">
      <w:pPr>
        <w:rPr>
          <w:b/>
        </w:rPr>
      </w:pPr>
      <w:r>
        <w:t>gaining a +4 bonus to AC until it emerges. It can</w:t>
      </w:r>
    </w:p>
    <w:p w14:paraId="4BADE5A0" w14:textId="336B6B51" w:rsidR="00177633" w:rsidRPr="00E70439" w:rsidRDefault="00177633" w:rsidP="00177633">
      <w:r>
        <w:t>emerge from its shell as a bonus action on its turn.</w:t>
      </w:r>
    </w:p>
    <w:p w14:paraId="694F0C9B" w14:textId="1E721C27" w:rsidR="00177633" w:rsidRPr="0047393C" w:rsidRDefault="00D31396" w:rsidP="00177633">
      <w:pPr>
        <w:pStyle w:val="2"/>
      </w:pPr>
      <w:bookmarkStart w:id="12" w:name="_Toc510259607"/>
      <w:r>
        <w:t>--</w:t>
      </w:r>
      <w:r w:rsidR="00177633" w:rsidRPr="0047393C">
        <w:t>Giant Clam</w:t>
      </w:r>
      <w:bookmarkEnd w:id="12"/>
    </w:p>
    <w:p w14:paraId="2AD443B1" w14:textId="3E1DEBB7" w:rsidR="008D7E6B" w:rsidRPr="008D7E6B" w:rsidRDefault="00D31396" w:rsidP="00177633">
      <w:pPr>
        <w:pStyle w:val="2"/>
        <w:rPr>
          <w:b/>
        </w:rPr>
      </w:pPr>
      <w:bookmarkStart w:id="13" w:name="_Toc510259608"/>
      <w:r>
        <w:t>--</w:t>
      </w:r>
      <w:r w:rsidR="00177633" w:rsidRPr="0047393C">
        <w:t>Sylgar</w:t>
      </w:r>
      <w:bookmarkEnd w:id="13"/>
    </w:p>
    <w:p w14:paraId="1B2AC420" w14:textId="21768D6F" w:rsidR="00177633" w:rsidRPr="00E830FF" w:rsidRDefault="00994CF1" w:rsidP="001E12B9">
      <w:pPr>
        <w:pStyle w:val="PHBSmallHeader"/>
      </w:pPr>
      <w:r>
        <w:t>--</w:t>
      </w:r>
      <w:r w:rsidR="00177633" w:rsidRPr="00E830FF">
        <w:t>S</w:t>
      </w:r>
      <w:r w:rsidR="00177633">
        <w:t>p</w:t>
      </w:r>
      <w:r w:rsidR="00177633" w:rsidRPr="00E830FF">
        <w:t xml:space="preserve">awn of </w:t>
      </w:r>
      <w:r w:rsidR="00177633">
        <w:t>K</w:t>
      </w:r>
      <w:r w:rsidR="00177633" w:rsidRPr="00E830FF">
        <w:t>yu</w:t>
      </w:r>
      <w:r w:rsidR="00177633">
        <w:t>ss</w:t>
      </w:r>
    </w:p>
    <w:p w14:paraId="52B2B4D3" w14:textId="77777777" w:rsidR="00177633" w:rsidRPr="00E830FF" w:rsidRDefault="00177633" w:rsidP="00177633">
      <w:r w:rsidRPr="00E830FF">
        <w:t>Medium undead, chaotic evil</w:t>
      </w:r>
    </w:p>
    <w:p w14:paraId="730F207D" w14:textId="77777777" w:rsidR="008D7E6B" w:rsidRPr="008D7E6B" w:rsidRDefault="00177633" w:rsidP="00177633">
      <w:pPr>
        <w:rPr>
          <w:b/>
        </w:rPr>
      </w:pPr>
      <w:r w:rsidRPr="00E830FF">
        <w:t>Armor Class: 10</w:t>
      </w:r>
    </w:p>
    <w:p w14:paraId="3D16E1C6" w14:textId="0859AB59" w:rsidR="00177633" w:rsidRPr="00E830FF" w:rsidRDefault="00177633" w:rsidP="00177633">
      <w:r w:rsidRPr="00E830FF">
        <w:t>Hit Points: 76 (9d8 + 36)</w:t>
      </w:r>
    </w:p>
    <w:p w14:paraId="02698A24" w14:textId="77777777" w:rsidR="00E82E8E" w:rsidRPr="00E82E8E" w:rsidRDefault="00177633" w:rsidP="00177633">
      <w:pPr>
        <w:rPr>
          <w:b/>
        </w:rPr>
      </w:pPr>
      <w:r w:rsidRPr="00E830FF">
        <w:t>Speed: 30 ft.</w:t>
      </w:r>
    </w:p>
    <w:p w14:paraId="02FB566A" w14:textId="679962A0" w:rsidR="00177633" w:rsidRPr="00E830FF" w:rsidRDefault="00177633" w:rsidP="00177633">
      <w:r w:rsidRPr="00E830FF">
        <w:t>SPawn of kyuSS</w:t>
      </w:r>
    </w:p>
    <w:p w14:paraId="7F2EDEEB" w14:textId="77777777" w:rsidR="00177633" w:rsidRPr="00E830FF" w:rsidRDefault="00177633" w:rsidP="00177633">
      <w:r w:rsidRPr="00E830FF">
        <w:t>Medium undead, chaotic evil</w:t>
      </w:r>
    </w:p>
    <w:p w14:paraId="2108F0A1" w14:textId="77777777" w:rsidR="008D7E6B" w:rsidRPr="008D7E6B" w:rsidRDefault="00177633" w:rsidP="00177633">
      <w:pPr>
        <w:rPr>
          <w:b/>
        </w:rPr>
      </w:pPr>
      <w:r w:rsidRPr="00E830FF">
        <w:t>Armor Class: 10</w:t>
      </w:r>
    </w:p>
    <w:p w14:paraId="3D4684D9" w14:textId="55E3D901" w:rsidR="00177633" w:rsidRPr="00E830FF" w:rsidRDefault="00177633" w:rsidP="00177633">
      <w:r w:rsidRPr="00E830FF">
        <w:t>Hit Points: 76 (9d8 + 36)</w:t>
      </w:r>
    </w:p>
    <w:p w14:paraId="06EBB365" w14:textId="77777777" w:rsidR="008D7E6B" w:rsidRPr="008D7E6B" w:rsidRDefault="00177633" w:rsidP="00177633">
      <w:pPr>
        <w:rPr>
          <w:b/>
        </w:rPr>
      </w:pPr>
      <w:r w:rsidRPr="00E830FF">
        <w:t>Speed: 30 ft.</w:t>
      </w:r>
    </w:p>
    <w:p w14:paraId="52CDEC18" w14:textId="2E6F826F"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E7300E" w14:textId="4D37F91A" w:rsidR="00177633" w:rsidRDefault="00305B1A" w:rsidP="00177633">
      <w:r>
        <w:t>16(+3)</w:t>
      </w:r>
      <w:r>
        <w:tab/>
        <w:t>11(+0)</w:t>
      </w:r>
      <w:r>
        <w:tab/>
      </w:r>
      <w:r w:rsidR="00177633" w:rsidRPr="00E830FF">
        <w:t>18 (+5) 5 (-3) 7 (-2) 3 (-4)</w:t>
      </w:r>
    </w:p>
    <w:p w14:paraId="002B730A" w14:textId="77777777" w:rsidR="00177633" w:rsidRPr="00E830FF" w:rsidRDefault="00177633" w:rsidP="00177633">
      <w:r w:rsidRPr="00E830FF">
        <w:t>Saving Throws: Wis +1</w:t>
      </w:r>
    </w:p>
    <w:p w14:paraId="021EBACC" w14:textId="77777777" w:rsidR="0000645A" w:rsidRDefault="00177633" w:rsidP="00177633">
      <w:r w:rsidRPr="00E830FF">
        <w:t>Damage Immunities: poison</w:t>
      </w:r>
    </w:p>
    <w:p w14:paraId="0CE42074" w14:textId="780565C9" w:rsidR="00177633" w:rsidRPr="00E830FF" w:rsidRDefault="0000645A" w:rsidP="00177633">
      <w:r>
        <w:t>Condition Immunities</w:t>
      </w:r>
      <w:r w:rsidR="00177633" w:rsidRPr="00E830FF">
        <w:t>: exhaustion, poisoned</w:t>
      </w:r>
    </w:p>
    <w:p w14:paraId="26BDBC36" w14:textId="77777777" w:rsidR="00177633" w:rsidRPr="00E830FF" w:rsidRDefault="00177633" w:rsidP="00177633">
      <w:r w:rsidRPr="00E830FF">
        <w:t>Senses: blindsight 60 ft., passive Perception 8</w:t>
      </w:r>
    </w:p>
    <w:p w14:paraId="40C91313" w14:textId="77777777" w:rsidR="008D7E6B" w:rsidRPr="008D7E6B" w:rsidRDefault="00177633" w:rsidP="00177633">
      <w:pPr>
        <w:rPr>
          <w:b/>
        </w:rPr>
      </w:pPr>
      <w:r w:rsidRPr="00E830FF">
        <w:t>Languages: understands the languages it knew in life</w:t>
      </w:r>
    </w:p>
    <w:p w14:paraId="30C7870A" w14:textId="77777777" w:rsidR="008D7E6B" w:rsidRPr="008D7E6B" w:rsidRDefault="00177633" w:rsidP="00177633">
      <w:pPr>
        <w:rPr>
          <w:b/>
        </w:rPr>
      </w:pPr>
      <w:r w:rsidRPr="00E830FF">
        <w:t>but can’t speak</w:t>
      </w:r>
    </w:p>
    <w:p w14:paraId="093AC988" w14:textId="0E7EC7E6" w:rsidR="00177633" w:rsidRDefault="00177633" w:rsidP="00177633">
      <w:r w:rsidRPr="00E830FF">
        <w:t>Challenge: 5 (1,800 XP)</w:t>
      </w:r>
    </w:p>
    <w:p w14:paraId="2F522F2A" w14:textId="30B9025C"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EE8200B" w14:textId="26ADAD6F" w:rsidR="00177633" w:rsidRDefault="00305B1A" w:rsidP="00177633">
      <w:r>
        <w:t>16(+3)</w:t>
      </w:r>
      <w:r>
        <w:tab/>
        <w:t>11(+0)</w:t>
      </w:r>
      <w:r>
        <w:tab/>
      </w:r>
      <w:r w:rsidR="00177633" w:rsidRPr="00E830FF">
        <w:t>18 (+5) 5 (-3) 7 (-2) 3 (-4)</w:t>
      </w:r>
    </w:p>
    <w:p w14:paraId="2A223245" w14:textId="77777777" w:rsidR="00177633" w:rsidRPr="00E830FF" w:rsidRDefault="00177633" w:rsidP="00177633">
      <w:r w:rsidRPr="00E830FF">
        <w:t>Saving Throws: Wis +1</w:t>
      </w:r>
    </w:p>
    <w:p w14:paraId="42AE82BD" w14:textId="77777777" w:rsidR="0000645A" w:rsidRDefault="00177633" w:rsidP="00177633">
      <w:r w:rsidRPr="00E830FF">
        <w:t>Damage Immunities: poison</w:t>
      </w:r>
    </w:p>
    <w:p w14:paraId="02772AE0" w14:textId="45A41460" w:rsidR="00177633" w:rsidRPr="00E830FF" w:rsidRDefault="0000645A" w:rsidP="00177633">
      <w:r>
        <w:t>Condition Immunities</w:t>
      </w:r>
      <w:r w:rsidR="00177633" w:rsidRPr="00E830FF">
        <w:t>: exhaustion, poisoned</w:t>
      </w:r>
    </w:p>
    <w:p w14:paraId="30B4868D" w14:textId="77777777" w:rsidR="00177633" w:rsidRPr="00E830FF" w:rsidRDefault="00177633" w:rsidP="00177633">
      <w:r w:rsidRPr="00E830FF">
        <w:t>Senses: blindsight 60 ft., passive Perception 8</w:t>
      </w:r>
    </w:p>
    <w:p w14:paraId="1947DBFE" w14:textId="77777777" w:rsidR="008D7E6B" w:rsidRPr="008D7E6B" w:rsidRDefault="00177633" w:rsidP="00177633">
      <w:pPr>
        <w:rPr>
          <w:b/>
        </w:rPr>
      </w:pPr>
      <w:r w:rsidRPr="00E830FF">
        <w:t>Languages: understands the languages it knew in life</w:t>
      </w:r>
    </w:p>
    <w:p w14:paraId="023A8391" w14:textId="77777777" w:rsidR="008D7E6B" w:rsidRPr="008D7E6B" w:rsidRDefault="00177633" w:rsidP="00177633">
      <w:pPr>
        <w:rPr>
          <w:b/>
        </w:rPr>
      </w:pPr>
      <w:r w:rsidRPr="00E830FF">
        <w:t>but can’t speak</w:t>
      </w:r>
    </w:p>
    <w:p w14:paraId="26FD6558" w14:textId="429FA99B" w:rsidR="00177633" w:rsidRPr="00E830FF" w:rsidRDefault="00177633" w:rsidP="00177633">
      <w:r w:rsidRPr="00E830FF">
        <w:t>Challenge: 5 (1,800 XP)</w:t>
      </w:r>
    </w:p>
    <w:p w14:paraId="5D56E94F" w14:textId="77777777" w:rsidR="008D7E6B" w:rsidRPr="008D7E6B" w:rsidRDefault="00177633" w:rsidP="00177633">
      <w:pPr>
        <w:rPr>
          <w:b/>
        </w:rPr>
      </w:pPr>
      <w:r w:rsidRPr="00E830FF">
        <w:t>Regeneration. The spawn of Kyuss regains 10 hit</w:t>
      </w:r>
    </w:p>
    <w:p w14:paraId="739E57B3" w14:textId="77777777" w:rsidR="008D7E6B" w:rsidRPr="008D7E6B" w:rsidRDefault="00177633" w:rsidP="00177633">
      <w:pPr>
        <w:rPr>
          <w:b/>
        </w:rPr>
      </w:pPr>
      <w:r w:rsidRPr="00E830FF">
        <w:t>points at the start of its turn if it has at least 1 hit</w:t>
      </w:r>
    </w:p>
    <w:p w14:paraId="1E178B77" w14:textId="77777777" w:rsidR="008D7E6B" w:rsidRPr="008D7E6B" w:rsidRDefault="00177633" w:rsidP="00177633">
      <w:pPr>
        <w:rPr>
          <w:b/>
        </w:rPr>
      </w:pPr>
      <w:r w:rsidRPr="00E830FF">
        <w:t>point and isn’t in sunlight or a body of running water. If the spawn takes acid, fire, or radiant damage, this trait doesn’t function at the start of the spawn’s next turn. The spawn is destroyed only if it starts its turn with 0 hit points and doesn’t regenerate.</w:t>
      </w:r>
    </w:p>
    <w:p w14:paraId="68E92F43" w14:textId="77777777" w:rsidR="008D7E6B" w:rsidRPr="008D7E6B" w:rsidRDefault="00177633" w:rsidP="00177633">
      <w:pPr>
        <w:rPr>
          <w:b/>
        </w:rPr>
      </w:pPr>
      <w:r w:rsidRPr="00E830FF">
        <w:t>Worms. If the spawn of Kyuss is targeted by an effect that cures disease or removes a curse, all the worms infesting it wither away, and it loses its Burrowing</w:t>
      </w:r>
    </w:p>
    <w:p w14:paraId="33708484" w14:textId="77777777" w:rsidR="008D7E6B" w:rsidRPr="008D7E6B" w:rsidRDefault="00177633" w:rsidP="00177633">
      <w:pPr>
        <w:rPr>
          <w:b/>
        </w:rPr>
      </w:pPr>
      <w:r w:rsidRPr="00E830FF">
        <w:t>Worm action.</w:t>
      </w:r>
    </w:p>
    <w:p w14:paraId="60FF0746" w14:textId="77777777" w:rsidR="008D7E6B" w:rsidRPr="008D7E6B" w:rsidRDefault="00177633" w:rsidP="00177633">
      <w:pPr>
        <w:rPr>
          <w:b/>
        </w:rPr>
      </w:pPr>
      <w:r w:rsidRPr="00E830FF">
        <w:lastRenderedPageBreak/>
        <w:t>Actions</w:t>
      </w:r>
    </w:p>
    <w:p w14:paraId="7E263F92" w14:textId="77777777" w:rsidR="008D7E6B" w:rsidRPr="008D7E6B" w:rsidRDefault="00177633" w:rsidP="00177633">
      <w:pPr>
        <w:rPr>
          <w:b/>
        </w:rPr>
      </w:pPr>
      <w:r w:rsidRPr="00E830FF">
        <w:t>Multiattack. The spawn of Kyuss makes two attacks with its claws and uses Burrowing Worm.</w:t>
      </w:r>
    </w:p>
    <w:p w14:paraId="44FF28B4" w14:textId="06121116" w:rsidR="00177633" w:rsidRPr="00E830FF" w:rsidRDefault="00177633" w:rsidP="00177633">
      <w:r w:rsidRPr="00E830FF">
        <w:t>Burrowing Worm. A worm launches from the</w:t>
      </w:r>
    </w:p>
    <w:p w14:paraId="0BC95829" w14:textId="77777777" w:rsidR="00177633" w:rsidRPr="00E830FF" w:rsidRDefault="00177633" w:rsidP="00177633">
      <w:r w:rsidRPr="00E830FF">
        <w:t>spawn of Kyuss at one humanoid that the spawn can see within 10 feet of it. The worm latches onto the target’s skin unless the target succeeds on a DC 11 Dexterity saving throw. The worm is a Tiny undead with AC 6, 1 hit point, a 2 (-4) in every ability score, and a sped of 1 foot. While on the target’s skin, the worm can be killed by normal means or scraped off using an action (the spawn can use this action to launch a scraped-off worm at a humanoid it can see within 10 feet of the worm). Otherwise, the worm burrows under the target’s skin at the end of the target’s next turn, dealing 1 piercing damage to it. At the end of each of its turns thereafter, the target takes 7 (2d6) necrotic damage per worm infesting it (maximum 10d6). A worm-infested target dies if it drops to 0 hit points, then rises 10 minutes later as a spawn of Kyuss. If a worm-infested creature targeted by an effect that cures disease or removes a curse, all the worms infesting it wither away.</w:t>
      </w:r>
    </w:p>
    <w:p w14:paraId="4647DD68" w14:textId="77777777" w:rsidR="00177633" w:rsidRDefault="00177633" w:rsidP="00177633">
      <w:r w:rsidRPr="00E830FF">
        <w:t>Claw. Melee Weapon Attack: +6 to hit, reach 5 ft., one target. Hit: 6 (1d6 + 3) slashing damage plus 7 (2d6) necrotic damage.</w:t>
      </w:r>
    </w:p>
    <w:p w14:paraId="4E05C7AE" w14:textId="77777777" w:rsidR="00177633" w:rsidRPr="00E830FF" w:rsidRDefault="00177633" w:rsidP="00177633">
      <w:pPr>
        <w:pStyle w:val="2"/>
      </w:pPr>
      <w:bookmarkStart w:id="14" w:name="_Toc510259609"/>
      <w:r w:rsidRPr="00E830FF">
        <w:t>Scaling the Spawn of Kyuss</w:t>
      </w:r>
      <w:bookmarkEnd w:id="14"/>
    </w:p>
    <w:p w14:paraId="4ECA4370" w14:textId="77777777" w:rsidR="00177633" w:rsidRPr="00E830FF" w:rsidRDefault="00177633" w:rsidP="00177633">
      <w:r w:rsidRPr="00E830FF">
        <w:t>This adventure can be played at multiple tiers but uses the same basic layout and creature selection. As such, the creatures need to be adjusted to provide an appropriate challenge across those tiers. What follows are the suggested changes, and although they are not cumulative you are encouraged to use your best judgment when applying these changes.</w:t>
      </w:r>
    </w:p>
    <w:p w14:paraId="408A08BD" w14:textId="77777777" w:rsidR="00177633" w:rsidRPr="00E830FF" w:rsidRDefault="00177633" w:rsidP="00177633">
      <w:r w:rsidRPr="00E830FF">
        <w:t>» Tier 2 (levels 5 - 10): no changes.</w:t>
      </w:r>
    </w:p>
    <w:p w14:paraId="0CDFD5A8" w14:textId="77777777" w:rsidR="008D7E6B" w:rsidRPr="008D7E6B" w:rsidRDefault="00177633" w:rsidP="00177633">
      <w:pPr>
        <w:rPr>
          <w:b/>
        </w:rPr>
      </w:pPr>
      <w:r w:rsidRPr="00E830FF">
        <w:t>» Tier 3 (levels 11 - 16): hit points 121 (14d8 + 61), Strength is 18 (+4), resistant to non-magical weapons, once per day may choose to succeed on a failed saving throw, Burrowing Worm’s Dexterity DC is 12, a worm-infected target takes 10 (3d6) necrotic damage per worm (maximum</w:t>
      </w:r>
    </w:p>
    <w:p w14:paraId="1FF11AAD" w14:textId="2F989D85" w:rsidR="00177633" w:rsidRDefault="00177633" w:rsidP="00177633">
      <w:r w:rsidRPr="00E830FF">
        <w:t>15d6), and the claw attack becomes +8 and deals 11 (2d6 + 4) slashing damage plus 10 (3d6) necrotic damage.</w:t>
      </w:r>
    </w:p>
    <w:p w14:paraId="7F992C65" w14:textId="77777777" w:rsidR="00177633" w:rsidRPr="00E830FF" w:rsidRDefault="00177633" w:rsidP="00177633">
      <w:r w:rsidRPr="00E830FF">
        <w:t>Tier 4 (levels 11 - 16): hit points 166</w:t>
      </w:r>
      <w:r>
        <w:t xml:space="preserve"> </w:t>
      </w:r>
      <w:r w:rsidRPr="00E830FF">
        <w:t>(19d8 + 86), Strength is 20 (+5), immune</w:t>
      </w:r>
      <w:r>
        <w:t xml:space="preserve"> </w:t>
      </w:r>
      <w:r w:rsidRPr="00E830FF">
        <w:t>to non-magical weapons and fear, resistant</w:t>
      </w:r>
      <w:r>
        <w:t xml:space="preserve"> </w:t>
      </w:r>
      <w:r w:rsidRPr="00E830FF">
        <w:t>to fire, cold, acid, lightning, thunder; once</w:t>
      </w:r>
      <w:r>
        <w:t xml:space="preserve"> </w:t>
      </w:r>
      <w:r w:rsidRPr="00E830FF">
        <w:t>per day may choose to succeed on a failed</w:t>
      </w:r>
      <w:r>
        <w:t xml:space="preserve"> </w:t>
      </w:r>
      <w:r w:rsidRPr="00E830FF">
        <w:t>saving throw, has advantage on saving</w:t>
      </w:r>
      <w:r>
        <w:t xml:space="preserve"> </w:t>
      </w:r>
      <w:r w:rsidRPr="00E830FF">
        <w:t>throws versus magic and magic effects,</w:t>
      </w:r>
      <w:r>
        <w:t xml:space="preserve"> </w:t>
      </w:r>
      <w:r w:rsidRPr="00E830FF">
        <w:t>Burrowing Worm’s Dexterity DC is 13,</w:t>
      </w:r>
      <w:r>
        <w:t xml:space="preserve"> </w:t>
      </w:r>
      <w:r w:rsidRPr="00E830FF">
        <w:t>a worm-infected target takes 13 (4d6)</w:t>
      </w:r>
      <w:r>
        <w:t xml:space="preserve"> </w:t>
      </w:r>
      <w:r w:rsidRPr="00E830FF">
        <w:t>necrotic damage per worm (maximum</w:t>
      </w:r>
      <w:r>
        <w:t xml:space="preserve"> </w:t>
      </w:r>
      <w:r w:rsidRPr="00E830FF">
        <w:t>20d6), and the claw attack becomes +10</w:t>
      </w:r>
      <w:r>
        <w:t xml:space="preserve"> </w:t>
      </w:r>
      <w:r w:rsidRPr="00E830FF">
        <w:t>and deals 15 (3d6 + 5) slashing damage plus 13 (4d6) necrotic damage.</w:t>
      </w:r>
    </w:p>
    <w:p w14:paraId="36E7B97F" w14:textId="77777777" w:rsidR="008D7E6B" w:rsidRPr="008D7E6B" w:rsidRDefault="00177633" w:rsidP="00177633">
      <w:pPr>
        <w:rPr>
          <w:b/>
        </w:rPr>
      </w:pPr>
      <w:r w:rsidRPr="00E830FF">
        <w:t>For the purposes of this adventure, the effects</w:t>
      </w:r>
    </w:p>
    <w:p w14:paraId="1D7590E2" w14:textId="77777777" w:rsidR="008D7E6B" w:rsidRPr="008D7E6B" w:rsidRDefault="00177633" w:rsidP="00177633">
      <w:pPr>
        <w:rPr>
          <w:b/>
        </w:rPr>
      </w:pPr>
      <w:r w:rsidRPr="00E830FF">
        <w:t>of a Spawn of Kyuss’ Burrowing Worms action</w:t>
      </w:r>
    </w:p>
    <w:p w14:paraId="588BE0A7" w14:textId="77777777" w:rsidR="008D7E6B" w:rsidRPr="008D7E6B" w:rsidRDefault="00177633" w:rsidP="00177633">
      <w:pPr>
        <w:rPr>
          <w:b/>
        </w:rPr>
      </w:pPr>
      <w:r w:rsidRPr="00E830FF">
        <w:t>stacks with the effect of a Swarm of Rot Grubs</w:t>
      </w:r>
    </w:p>
    <w:p w14:paraId="7DBD41A6" w14:textId="243D239C" w:rsidR="00177633" w:rsidRDefault="00177633" w:rsidP="00177633">
      <w:pPr>
        <w:rPr>
          <w:lang w:val="ru-RU"/>
        </w:rPr>
      </w:pPr>
      <w:r w:rsidRPr="00E830FF">
        <w:t>Bite action and vice versa.</w:t>
      </w:r>
    </w:p>
    <w:p w14:paraId="608C73B1" w14:textId="77777777" w:rsidR="00177633" w:rsidRPr="0047393C" w:rsidRDefault="00177633" w:rsidP="00177633">
      <w:pPr>
        <w:pStyle w:val="2"/>
      </w:pPr>
      <w:bookmarkStart w:id="15" w:name="_Toc510259610"/>
      <w:r w:rsidRPr="0047393C">
        <w:t>Aspect of Kyuss</w:t>
      </w:r>
      <w:bookmarkEnd w:id="15"/>
    </w:p>
    <w:p w14:paraId="073F26D8" w14:textId="77777777" w:rsidR="00177633" w:rsidRPr="00E830FF" w:rsidRDefault="00177633" w:rsidP="00177633">
      <w:r w:rsidRPr="00E830FF">
        <w:t>Gargantuan fiend, neutral evil</w:t>
      </w:r>
    </w:p>
    <w:p w14:paraId="1CC1E245" w14:textId="77777777" w:rsidR="00177633" w:rsidRPr="00E830FF" w:rsidRDefault="00177633" w:rsidP="00177633">
      <w:r w:rsidRPr="00E830FF">
        <w:t>Armor Class: 25</w:t>
      </w:r>
    </w:p>
    <w:p w14:paraId="55123493" w14:textId="77777777" w:rsidR="00177633" w:rsidRPr="00E830FF" w:rsidRDefault="00177633" w:rsidP="00177633">
      <w:r w:rsidRPr="00E830FF">
        <w:t>Hit Points: 548 (25d20 + 260)</w:t>
      </w:r>
    </w:p>
    <w:p w14:paraId="3677DE7E" w14:textId="77777777" w:rsidR="00177633" w:rsidRDefault="00177633" w:rsidP="00177633">
      <w:r w:rsidRPr="00E830FF">
        <w:t>Speed: 60 ft., burrow 120 ft.</w:t>
      </w:r>
    </w:p>
    <w:p w14:paraId="2F9F619D" w14:textId="3EA9D9E4"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07095B6" w14:textId="7F527D69" w:rsidR="00177633" w:rsidRDefault="00177633" w:rsidP="00177633">
      <w:r w:rsidRPr="00E830FF">
        <w:t xml:space="preserve">26 (+8) </w:t>
      </w:r>
      <w:r w:rsidR="00305B1A">
        <w:t>16(+3)</w:t>
      </w:r>
      <w:r w:rsidR="00305B1A">
        <w:tab/>
      </w:r>
      <w:r w:rsidRPr="00E830FF">
        <w:t>26 (+8) 26 (+8) 26 (+8) 26 (+8)</w:t>
      </w:r>
    </w:p>
    <w:p w14:paraId="1F42E5A0" w14:textId="77777777" w:rsidR="008D7E6B" w:rsidRPr="008D7E6B" w:rsidRDefault="00177633" w:rsidP="00177633">
      <w:pPr>
        <w:rPr>
          <w:b/>
        </w:rPr>
      </w:pPr>
      <w:r w:rsidRPr="00E830FF">
        <w:t>Saving Throws: Str +17, Dex +15, Wis +17</w:t>
      </w:r>
    </w:p>
    <w:p w14:paraId="55F9DE7D" w14:textId="77777777" w:rsidR="008D7E6B" w:rsidRPr="008D7E6B" w:rsidRDefault="00177633" w:rsidP="00177633">
      <w:pPr>
        <w:rPr>
          <w:b/>
        </w:rPr>
      </w:pPr>
      <w:r w:rsidRPr="00E830FF">
        <w:t>Skills: Arcana +17, Perception +25, Religion +17</w:t>
      </w:r>
    </w:p>
    <w:p w14:paraId="7ED3C2ED" w14:textId="77777777" w:rsidR="008D7E6B" w:rsidRPr="008D7E6B" w:rsidRDefault="00177633" w:rsidP="00177633">
      <w:pPr>
        <w:rPr>
          <w:b/>
        </w:rPr>
      </w:pPr>
      <w:r w:rsidRPr="00E830FF">
        <w:t>Damage Immunities: acid, cold, fire, lightning,</w:t>
      </w:r>
    </w:p>
    <w:p w14:paraId="7A4F1FAF" w14:textId="77777777" w:rsidR="008D7E6B" w:rsidRPr="008D7E6B" w:rsidRDefault="00177633" w:rsidP="00177633">
      <w:pPr>
        <w:rPr>
          <w:b/>
        </w:rPr>
      </w:pPr>
      <w:r w:rsidRPr="00E830FF">
        <w:t>poison; bludgeoning, piercing, and slashing from</w:t>
      </w:r>
    </w:p>
    <w:p w14:paraId="25BB4E08" w14:textId="77777777" w:rsidR="0000645A" w:rsidRDefault="00177633" w:rsidP="00177633">
      <w:r w:rsidRPr="00E830FF">
        <w:t>nonmagical weapons</w:t>
      </w:r>
    </w:p>
    <w:p w14:paraId="71EC4306" w14:textId="559A910C" w:rsidR="008D7E6B" w:rsidRPr="008D7E6B" w:rsidRDefault="0000645A" w:rsidP="00177633">
      <w:pPr>
        <w:rPr>
          <w:b/>
        </w:rPr>
      </w:pPr>
      <w:r>
        <w:t>Condition Immunities</w:t>
      </w:r>
      <w:r w:rsidR="00177633" w:rsidRPr="00E830FF">
        <w:t>: blinded, deafened,</w:t>
      </w:r>
    </w:p>
    <w:p w14:paraId="4E38A029" w14:textId="68C89440" w:rsidR="00177633" w:rsidRPr="00E830FF" w:rsidRDefault="00177633" w:rsidP="00177633">
      <w:r w:rsidRPr="00E830FF">
        <w:t>frightened, poisoned, prone, stunned</w:t>
      </w:r>
    </w:p>
    <w:p w14:paraId="52C4621C" w14:textId="77777777" w:rsidR="008D7E6B" w:rsidRPr="008D7E6B" w:rsidRDefault="00177633" w:rsidP="00177633">
      <w:pPr>
        <w:rPr>
          <w:b/>
        </w:rPr>
      </w:pPr>
      <w:r w:rsidRPr="00E830FF">
        <w:t>Senses: darkvision 240 ft., truesight 120 ft., passive</w:t>
      </w:r>
    </w:p>
    <w:p w14:paraId="5EE25B3B" w14:textId="54AB82C3" w:rsidR="00177633" w:rsidRPr="00E830FF" w:rsidRDefault="00177633" w:rsidP="00177633">
      <w:r w:rsidRPr="00E830FF">
        <w:t>Perception 35</w:t>
      </w:r>
    </w:p>
    <w:p w14:paraId="51E18649" w14:textId="77777777" w:rsidR="008D7E6B" w:rsidRPr="008D7E6B" w:rsidRDefault="00177633" w:rsidP="00177633">
      <w:pPr>
        <w:rPr>
          <w:b/>
        </w:rPr>
      </w:pPr>
      <w:r w:rsidRPr="00E830FF">
        <w:t>Languages: Common, Ancient Netherese, Dwarvish,</w:t>
      </w:r>
    </w:p>
    <w:p w14:paraId="2D074504" w14:textId="5A9644FD" w:rsidR="00177633" w:rsidRPr="00E830FF" w:rsidRDefault="00177633" w:rsidP="00177633">
      <w:r w:rsidRPr="00E830FF">
        <w:t>Elvish, Abyssal, Infernal</w:t>
      </w:r>
    </w:p>
    <w:p w14:paraId="0AEF754F" w14:textId="77777777" w:rsidR="00177633" w:rsidRPr="00E830FF" w:rsidRDefault="00177633" w:rsidP="00177633">
      <w:r w:rsidRPr="00E830FF">
        <w:t>Challenge: 25 (75,000 XP)</w:t>
      </w:r>
    </w:p>
    <w:p w14:paraId="1F741CC9" w14:textId="77777777" w:rsidR="00177633" w:rsidRPr="00E830FF" w:rsidRDefault="00177633" w:rsidP="00177633">
      <w:r w:rsidRPr="00E830FF">
        <w:t>Discorporation. When Kyuss drops to 0 hit points or dies, his body is destroyed but his essence travels back to his prison inside the Dark Obelisk, and it is unable to take physical form for a time.</w:t>
      </w:r>
    </w:p>
    <w:p w14:paraId="0E788809" w14:textId="77777777" w:rsidR="008D7E6B" w:rsidRPr="008D7E6B" w:rsidRDefault="00177633" w:rsidP="00177633">
      <w:pPr>
        <w:rPr>
          <w:b/>
        </w:rPr>
      </w:pPr>
      <w:r w:rsidRPr="00E830FF">
        <w:t>Innate Spellcasting (3/day). Kyuss can innately cast</w:t>
      </w:r>
    </w:p>
    <w:p w14:paraId="2667C083" w14:textId="483759B0" w:rsidR="00177633" w:rsidRPr="00E830FF" w:rsidRDefault="00177633" w:rsidP="00177633">
      <w:r w:rsidRPr="00E830FF">
        <w:t>divine word (spell save 25). His spellcasting ability is Charisma, and he does not require any verbal, material, or somatic components when using this ability.</w:t>
      </w:r>
    </w:p>
    <w:p w14:paraId="75513B20" w14:textId="77777777" w:rsidR="00177633" w:rsidRPr="00E830FF" w:rsidRDefault="00177633" w:rsidP="00177633">
      <w:r w:rsidRPr="00E830FF">
        <w:t>Legendary Resistance (3/day). If Kyuss fails a saving throw, he can choose to succeed instead.</w:t>
      </w:r>
    </w:p>
    <w:p w14:paraId="020738F5" w14:textId="77777777" w:rsidR="008D7E6B" w:rsidRPr="008D7E6B" w:rsidRDefault="00177633" w:rsidP="00177633">
      <w:pPr>
        <w:rPr>
          <w:b/>
        </w:rPr>
      </w:pPr>
      <w:r w:rsidRPr="00E830FF">
        <w:t>Limited Magic Immunity. Unless he wishes to be affected, Kyuss is immune to spells of 6th level or lower. He has advantage on saving throws against all</w:t>
      </w:r>
    </w:p>
    <w:p w14:paraId="2F74C4D4" w14:textId="27444B3D" w:rsidR="00177633" w:rsidRPr="00E830FF" w:rsidRDefault="00177633" w:rsidP="00177633">
      <w:r w:rsidRPr="00E830FF">
        <w:t>other spells and magical effects.</w:t>
      </w:r>
    </w:p>
    <w:p w14:paraId="2DAFD3AE" w14:textId="77777777" w:rsidR="00177633" w:rsidRPr="00E830FF" w:rsidRDefault="00177633" w:rsidP="00177633">
      <w:r w:rsidRPr="00E830FF">
        <w:t>Magic Weapons. Kyuss’ melee and ranged attacks are magical.</w:t>
      </w:r>
    </w:p>
    <w:p w14:paraId="4D588BCF" w14:textId="77777777" w:rsidR="00177633" w:rsidRPr="00E830FF" w:rsidRDefault="00177633" w:rsidP="00177633">
      <w:r w:rsidRPr="00E830FF">
        <w:t>Regeneration. At the start of his turn, every living creature within 100 feet must succeed on a DC 15 Constitution saving throw or they lose 5 hit points and Kyuss regains 5 hit points.</w:t>
      </w:r>
    </w:p>
    <w:p w14:paraId="58F8569F" w14:textId="77777777" w:rsidR="00177633" w:rsidRPr="00E830FF" w:rsidRDefault="00177633" w:rsidP="00177633">
      <w:r w:rsidRPr="00E830FF">
        <w:t>Spawning. Kyuss may generate a rot grub swarm any time he is hit by a melee attack or other physical effect.</w:t>
      </w:r>
    </w:p>
    <w:p w14:paraId="4A1FE41C" w14:textId="77777777" w:rsidR="00177633" w:rsidRPr="00E830FF" w:rsidRDefault="00177633" w:rsidP="00177633">
      <w:r w:rsidRPr="00E830FF">
        <w:t>Actions</w:t>
      </w:r>
    </w:p>
    <w:p w14:paraId="447ED18D" w14:textId="77777777" w:rsidR="00177633" w:rsidRPr="00E830FF" w:rsidRDefault="00177633" w:rsidP="00177633">
      <w:r w:rsidRPr="00E830FF">
        <w:t>Multiattack. Kyuss can use Frightful Presence and make two melee attacks.</w:t>
      </w:r>
    </w:p>
    <w:p w14:paraId="5039DDB9" w14:textId="77777777" w:rsidR="00177633" w:rsidRPr="00E830FF" w:rsidRDefault="00177633" w:rsidP="00177633">
      <w:r w:rsidRPr="00E830FF">
        <w:t>Claw. Melee Weapon Attack: +17 to hit, reach 15 ft., one target. Hit: 22 (4d6 + 8) slashing damage plus 42 (12d6) necrotic damage. When Kyuss hits with this attack, the target must succeed on a DC 18 Con save or become infected with rot grubs (use the Burrowing Worm action effect of a Spawn of Kyuss, but the damage +3d6 higher). This damage ignores any of the target’s resistances; if the target is immune to necrotic damage, they are instead merely resistant to necrotic damage for this effect.</w:t>
      </w:r>
    </w:p>
    <w:p w14:paraId="6F4D2611" w14:textId="77777777" w:rsidR="008D7E6B" w:rsidRPr="008D7E6B" w:rsidRDefault="00177633" w:rsidP="00177633">
      <w:pPr>
        <w:rPr>
          <w:b/>
        </w:rPr>
      </w:pPr>
      <w:r w:rsidRPr="00E830FF">
        <w:lastRenderedPageBreak/>
        <w:t>Frightful Presence. Each creature and sentient magical item of Kyuss’ choice that is within 240 feet of Kyuss and aware of it must succeed on a DC 25 Wisdom saving throw or become frightened for 1</w:t>
      </w:r>
      <w:r>
        <w:t xml:space="preserve"> </w:t>
      </w:r>
      <w:r w:rsidRPr="00E830FF">
        <w:t>minute. A creature can repeat the saving throw at the end of each of its turns, ending the effect on a success.</w:t>
      </w:r>
    </w:p>
    <w:p w14:paraId="159A7C87" w14:textId="1CE098A8" w:rsidR="00177633" w:rsidRPr="00E830FF" w:rsidRDefault="00177633" w:rsidP="00177633">
      <w:r w:rsidRPr="00E830FF">
        <w:t>If a creature’s saving throw is successful or the effect ends for it, the creature is immune to Kyuss’ Frightful Presence for the next 24 hours. If a sentient item is frightened in this manner, its additional abilities fail to function until it is no longer frightened.</w:t>
      </w:r>
    </w:p>
    <w:p w14:paraId="22632E75" w14:textId="77777777" w:rsidR="008D7E6B" w:rsidRPr="008D7E6B" w:rsidRDefault="00177633" w:rsidP="00177633">
      <w:pPr>
        <w:rPr>
          <w:b/>
        </w:rPr>
      </w:pPr>
      <w:r w:rsidRPr="00E830FF">
        <w:t>Consume Material. Kyuss can consume non-living,</w:t>
      </w:r>
    </w:p>
    <w:p w14:paraId="63451AD6" w14:textId="5DF1DAC9" w:rsidR="00177633" w:rsidRDefault="00177633" w:rsidP="00177633">
      <w:r w:rsidRPr="00E830FF">
        <w:t>biodegradable matter in an adjacent square. Small objects or corpses restore 3d6 hit points; medium objects or corpses restore 6d6 hit points and advantage on its next attack roll; large or larger objects or corpses restore 10d6 hit points and Kyuss gains 1 additional legendary action.</w:t>
      </w:r>
    </w:p>
    <w:p w14:paraId="6D237ABA" w14:textId="77777777" w:rsidR="00177633" w:rsidRPr="00E830FF" w:rsidRDefault="00177633" w:rsidP="00177633">
      <w:r w:rsidRPr="00E830FF">
        <w:t>Legendary Actions</w:t>
      </w:r>
    </w:p>
    <w:p w14:paraId="05281C7F" w14:textId="77777777" w:rsidR="00177633" w:rsidRPr="00E830FF" w:rsidRDefault="00177633" w:rsidP="00177633">
      <w:r w:rsidRPr="00E830FF">
        <w:t>Kyuss can take 3 legendary actions, choosing from the options below. Only one legendary action can be used at a time and only at the end of another creature’s</w:t>
      </w:r>
      <w:r>
        <w:t xml:space="preserve"> </w:t>
      </w:r>
      <w:r w:rsidRPr="00E830FF">
        <w:t>turn. Kyuss regains spent legendary actions at the start of its turn.</w:t>
      </w:r>
    </w:p>
    <w:p w14:paraId="6ED9EF67" w14:textId="77777777" w:rsidR="00177633" w:rsidRPr="00E830FF" w:rsidRDefault="00177633" w:rsidP="00177633">
      <w:r w:rsidRPr="00E830FF">
        <w:t>Claw. As per the action above.</w:t>
      </w:r>
    </w:p>
    <w:p w14:paraId="41313205" w14:textId="77777777" w:rsidR="008D7E6B" w:rsidRPr="008D7E6B" w:rsidRDefault="00177633" w:rsidP="00177633">
      <w:pPr>
        <w:rPr>
          <w:b/>
        </w:rPr>
      </w:pPr>
      <w:r w:rsidRPr="00E830FF">
        <w:t>Agitate Rot Grubs (Costs 2 Actions). Kyuss agitates his rot grubs.</w:t>
      </w:r>
      <w:r>
        <w:t xml:space="preserve"> </w:t>
      </w:r>
      <w:r w:rsidRPr="00E830FF">
        <w:t>Any character infected with a rot grub</w:t>
      </w:r>
      <w:r>
        <w:t xml:space="preserve"> </w:t>
      </w:r>
      <w:r w:rsidRPr="00E830FF">
        <w:t>must immediately succeed on a DC 15 Constitution</w:t>
      </w:r>
      <w:r>
        <w:t xml:space="preserve"> </w:t>
      </w:r>
      <w:r w:rsidRPr="00E830FF">
        <w:t>saving throw or else become infected with another</w:t>
      </w:r>
      <w:r>
        <w:t xml:space="preserve"> </w:t>
      </w:r>
      <w:r w:rsidRPr="00E830FF">
        <w:t>worm, as per the Burrowing Worm action of a Spawn</w:t>
      </w:r>
      <w:r>
        <w:t xml:space="preserve"> </w:t>
      </w:r>
      <w:r w:rsidRPr="00E830FF">
        <w:t>of Kyuss.</w:t>
      </w:r>
    </w:p>
    <w:p w14:paraId="6AA854EB" w14:textId="1264638E" w:rsidR="00177633" w:rsidRPr="000F0A41" w:rsidRDefault="00F570E0" w:rsidP="00177633">
      <w:pPr>
        <w:pStyle w:val="2"/>
      </w:pPr>
      <w:bookmarkStart w:id="16" w:name="_Toc510259611"/>
      <w:r>
        <w:t>--</w:t>
      </w:r>
      <w:r w:rsidR="00177633" w:rsidRPr="000F0A41">
        <w:t>Quaryl Tellasarim (lich, baelnorn</w:t>
      </w:r>
      <w:r w:rsidR="00177633">
        <w:t xml:space="preserve"> - </w:t>
      </w:r>
      <w:r w:rsidR="00177633" w:rsidRPr="000F0A41">
        <w:t>lorenorn)</w:t>
      </w:r>
      <w:bookmarkEnd w:id="16"/>
    </w:p>
    <w:p w14:paraId="56CEBE7F" w14:textId="77777777" w:rsidR="00177633" w:rsidRPr="000F0A41" w:rsidRDefault="00177633" w:rsidP="00177633">
      <w:r w:rsidRPr="000F0A41">
        <w:t>Medium undead (elf), neutral good</w:t>
      </w:r>
    </w:p>
    <w:p w14:paraId="546EE308" w14:textId="77777777" w:rsidR="00177633" w:rsidRPr="000F0A41" w:rsidRDefault="00177633" w:rsidP="00177633">
      <w:r w:rsidRPr="000F0A41">
        <w:t>Armor Class 17 (natural armor)</w:t>
      </w:r>
    </w:p>
    <w:p w14:paraId="3D087C07" w14:textId="77777777" w:rsidR="00177633" w:rsidRPr="000F0A41" w:rsidRDefault="00177633" w:rsidP="00177633">
      <w:r w:rsidRPr="000F0A41">
        <w:t>Hit Points 135 (</w:t>
      </w:r>
      <w:r>
        <w:t>1</w:t>
      </w:r>
      <w:r w:rsidRPr="000F0A41">
        <w:t>8d8 + 54)</w:t>
      </w:r>
    </w:p>
    <w:p w14:paraId="098AF562" w14:textId="77777777" w:rsidR="00177633" w:rsidRPr="000F0A41" w:rsidRDefault="00177633" w:rsidP="00177633">
      <w:r w:rsidRPr="000F0A41">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F570E0" w:rsidRPr="00F570E0" w14:paraId="3F57C5F1" w14:textId="77777777" w:rsidTr="00F570E0">
        <w:tc>
          <w:tcPr>
            <w:tcW w:w="792" w:type="dxa"/>
            <w:shd w:val="clear" w:color="auto" w:fill="auto"/>
          </w:tcPr>
          <w:p w14:paraId="09FE5FFF" w14:textId="77777777" w:rsidR="00F570E0" w:rsidRPr="00F570E0" w:rsidRDefault="00F570E0" w:rsidP="00F570E0">
            <w:pPr>
              <w:pStyle w:val="PHBTableInterior"/>
            </w:pPr>
            <w:r w:rsidRPr="00F570E0">
              <w:t>STR</w:t>
            </w:r>
          </w:p>
        </w:tc>
        <w:tc>
          <w:tcPr>
            <w:tcW w:w="792" w:type="dxa"/>
            <w:shd w:val="clear" w:color="auto" w:fill="auto"/>
          </w:tcPr>
          <w:p w14:paraId="7EB57D38" w14:textId="77777777" w:rsidR="00F570E0" w:rsidRPr="00F570E0" w:rsidRDefault="00F570E0" w:rsidP="00F570E0">
            <w:pPr>
              <w:pStyle w:val="PHBTableInterior"/>
            </w:pPr>
            <w:r w:rsidRPr="00F570E0">
              <w:t>DEX</w:t>
            </w:r>
          </w:p>
        </w:tc>
        <w:tc>
          <w:tcPr>
            <w:tcW w:w="792" w:type="dxa"/>
            <w:shd w:val="clear" w:color="auto" w:fill="auto"/>
          </w:tcPr>
          <w:p w14:paraId="1391C768" w14:textId="77777777" w:rsidR="00F570E0" w:rsidRPr="00F570E0" w:rsidRDefault="00F570E0" w:rsidP="00F570E0">
            <w:pPr>
              <w:pStyle w:val="PHBTableInterior"/>
            </w:pPr>
            <w:r w:rsidRPr="00F570E0">
              <w:t>CON</w:t>
            </w:r>
          </w:p>
        </w:tc>
        <w:tc>
          <w:tcPr>
            <w:tcW w:w="792" w:type="dxa"/>
            <w:shd w:val="clear" w:color="auto" w:fill="auto"/>
          </w:tcPr>
          <w:p w14:paraId="5A9B9036" w14:textId="77777777" w:rsidR="00F570E0" w:rsidRPr="00F570E0" w:rsidRDefault="00F570E0" w:rsidP="00F570E0">
            <w:pPr>
              <w:pStyle w:val="PHBTableInterior"/>
            </w:pPr>
            <w:r w:rsidRPr="00F570E0">
              <w:t>INT</w:t>
            </w:r>
          </w:p>
        </w:tc>
        <w:tc>
          <w:tcPr>
            <w:tcW w:w="792" w:type="dxa"/>
            <w:shd w:val="clear" w:color="auto" w:fill="auto"/>
          </w:tcPr>
          <w:p w14:paraId="1CF840A2" w14:textId="77777777" w:rsidR="00F570E0" w:rsidRPr="00F570E0" w:rsidRDefault="00F570E0" w:rsidP="00F570E0">
            <w:pPr>
              <w:pStyle w:val="PHBTableInterior"/>
            </w:pPr>
            <w:r w:rsidRPr="00F570E0">
              <w:t>WIS</w:t>
            </w:r>
          </w:p>
        </w:tc>
        <w:tc>
          <w:tcPr>
            <w:tcW w:w="792" w:type="dxa"/>
            <w:shd w:val="clear" w:color="auto" w:fill="auto"/>
          </w:tcPr>
          <w:p w14:paraId="7AD45898" w14:textId="77777777" w:rsidR="00F570E0" w:rsidRPr="00F570E0" w:rsidRDefault="00F570E0" w:rsidP="00F570E0">
            <w:pPr>
              <w:pStyle w:val="PHBTableInterior"/>
            </w:pPr>
            <w:r w:rsidRPr="00F570E0">
              <w:t>CHA</w:t>
            </w:r>
          </w:p>
        </w:tc>
      </w:tr>
      <w:tr w:rsidR="00F570E0" w:rsidRPr="00F570E0" w14:paraId="1AB279E3" w14:textId="77777777" w:rsidTr="00F570E0">
        <w:tc>
          <w:tcPr>
            <w:tcW w:w="792" w:type="dxa"/>
            <w:shd w:val="clear" w:color="auto" w:fill="auto"/>
          </w:tcPr>
          <w:p w14:paraId="255178CF" w14:textId="77777777" w:rsidR="00F570E0" w:rsidRPr="00F570E0" w:rsidRDefault="00F570E0" w:rsidP="00F570E0">
            <w:pPr>
              <w:pStyle w:val="PHBTableInterior"/>
            </w:pPr>
            <w:r w:rsidRPr="00F570E0">
              <w:t>11(+0)</w:t>
            </w:r>
          </w:p>
        </w:tc>
        <w:tc>
          <w:tcPr>
            <w:tcW w:w="792" w:type="dxa"/>
            <w:shd w:val="clear" w:color="auto" w:fill="auto"/>
          </w:tcPr>
          <w:p w14:paraId="419450E6" w14:textId="77777777" w:rsidR="00F570E0" w:rsidRPr="00F570E0" w:rsidRDefault="00F570E0" w:rsidP="00F570E0">
            <w:pPr>
              <w:pStyle w:val="PHBTableInterior"/>
            </w:pPr>
            <w:r w:rsidRPr="00F570E0">
              <w:t>16(+3)</w:t>
            </w:r>
          </w:p>
        </w:tc>
        <w:tc>
          <w:tcPr>
            <w:tcW w:w="792" w:type="dxa"/>
            <w:shd w:val="clear" w:color="auto" w:fill="auto"/>
          </w:tcPr>
          <w:p w14:paraId="71F06E21" w14:textId="77777777" w:rsidR="00F570E0" w:rsidRPr="00F570E0" w:rsidRDefault="00F570E0" w:rsidP="00F570E0">
            <w:pPr>
              <w:pStyle w:val="PHBTableInterior"/>
            </w:pPr>
            <w:r w:rsidRPr="00F570E0">
              <w:t>16(+3)</w:t>
            </w:r>
          </w:p>
        </w:tc>
        <w:tc>
          <w:tcPr>
            <w:tcW w:w="792" w:type="dxa"/>
            <w:shd w:val="clear" w:color="auto" w:fill="auto"/>
          </w:tcPr>
          <w:p w14:paraId="2FBDDB61" w14:textId="77777777" w:rsidR="00F570E0" w:rsidRPr="00F570E0" w:rsidRDefault="00F570E0" w:rsidP="00F570E0">
            <w:pPr>
              <w:pStyle w:val="PHBTableInterior"/>
            </w:pPr>
            <w:r w:rsidRPr="00F570E0">
              <w:t>20(+5)</w:t>
            </w:r>
          </w:p>
        </w:tc>
        <w:tc>
          <w:tcPr>
            <w:tcW w:w="792" w:type="dxa"/>
            <w:shd w:val="clear" w:color="auto" w:fill="auto"/>
          </w:tcPr>
          <w:p w14:paraId="2195E797" w14:textId="77777777" w:rsidR="00F570E0" w:rsidRPr="00F570E0" w:rsidRDefault="00F570E0" w:rsidP="00F570E0">
            <w:pPr>
              <w:pStyle w:val="PHBTableInterior"/>
            </w:pPr>
            <w:r w:rsidRPr="00F570E0">
              <w:t>14(+2)</w:t>
            </w:r>
          </w:p>
        </w:tc>
        <w:tc>
          <w:tcPr>
            <w:tcW w:w="792" w:type="dxa"/>
            <w:shd w:val="clear" w:color="auto" w:fill="auto"/>
          </w:tcPr>
          <w:p w14:paraId="0EE24D0C" w14:textId="77777777" w:rsidR="00F570E0" w:rsidRPr="00F570E0" w:rsidRDefault="00F570E0" w:rsidP="00F570E0">
            <w:pPr>
              <w:pStyle w:val="PHBTableInterior"/>
            </w:pPr>
            <w:r w:rsidRPr="00F570E0">
              <w:t>16 (+3)</w:t>
            </w:r>
          </w:p>
        </w:tc>
      </w:tr>
    </w:tbl>
    <w:p w14:paraId="75F30F9F" w14:textId="6A0F8443" w:rsidR="00177633" w:rsidRPr="000F0A41" w:rsidRDefault="00177633" w:rsidP="00177633">
      <w:r w:rsidRPr="000F0A41">
        <w:t>Saving Throws Con +10, Int +12, Wis +9</w:t>
      </w:r>
    </w:p>
    <w:p w14:paraId="08AB4578" w14:textId="77777777" w:rsidR="00177633" w:rsidRPr="000F0A41" w:rsidRDefault="00177633" w:rsidP="00177633">
      <w:r w:rsidRPr="000F0A41">
        <w:t>Skills Arcana +18, History +12, Insight +9, Perception</w:t>
      </w:r>
      <w:r>
        <w:t xml:space="preserve"> </w:t>
      </w:r>
      <w:r w:rsidRPr="000F0A41">
        <w:t>+9</w:t>
      </w:r>
    </w:p>
    <w:p w14:paraId="30017453" w14:textId="77777777" w:rsidR="0000645A" w:rsidRDefault="00177633" w:rsidP="00177633">
      <w:r w:rsidRPr="000F0A41">
        <w:t xml:space="preserve">Damage Resistances cold, lightning, necrotic Damage Immunities poison; bludgeoning, piercing, and slashing from nonmagical attacks </w:t>
      </w:r>
    </w:p>
    <w:p w14:paraId="2D94C611" w14:textId="42D860A7" w:rsidR="00177633" w:rsidRPr="000F0A41" w:rsidRDefault="0000645A" w:rsidP="00177633">
      <w:r>
        <w:t>Condition Immunities</w:t>
      </w:r>
      <w:r w:rsidR="00177633" w:rsidRPr="000F0A41">
        <w:t xml:space="preserve"> charmed, exhaustion, frightened, paralyzed, poisoned</w:t>
      </w:r>
    </w:p>
    <w:p w14:paraId="3F7F39DD" w14:textId="77777777" w:rsidR="00177633" w:rsidRDefault="00177633" w:rsidP="00177633">
      <w:r w:rsidRPr="000F0A41">
        <w:t>Senses truesight 120 ft., passive Perception 19</w:t>
      </w:r>
    </w:p>
    <w:p w14:paraId="56796F14" w14:textId="77777777" w:rsidR="008D7E6B" w:rsidRPr="008D7E6B" w:rsidRDefault="00177633" w:rsidP="00177633">
      <w:pPr>
        <w:rPr>
          <w:b/>
        </w:rPr>
      </w:pPr>
      <w:r w:rsidRPr="000F0A41">
        <w:t>Languages Common, Elven, Ancient Netherese, Dwarven, Thayan, Primordial</w:t>
      </w:r>
    </w:p>
    <w:p w14:paraId="1ED21C2D" w14:textId="033D01C4" w:rsidR="00177633" w:rsidRPr="000F0A41" w:rsidRDefault="00177633" w:rsidP="00177633">
      <w:r w:rsidRPr="000F0A41">
        <w:t>Challenge 21 (33,000 XP)</w:t>
      </w:r>
    </w:p>
    <w:p w14:paraId="7D8FA8E9" w14:textId="77777777" w:rsidR="00177633" w:rsidRPr="000F0A41" w:rsidRDefault="00177633" w:rsidP="00177633">
      <w:r w:rsidRPr="000F0A41">
        <w:t>Legendary Resistance (3/Day). If Quaryl fails a saving throw, it can choose to succeed instead.</w:t>
      </w:r>
    </w:p>
    <w:p w14:paraId="0B4FE630" w14:textId="77777777" w:rsidR="00177633" w:rsidRPr="000F0A41" w:rsidRDefault="00177633" w:rsidP="00177633">
      <w:r w:rsidRPr="000F0A41">
        <w:t xml:space="preserve">Rejuvenation. If it has a phylactery, a destroyed bael- norn gains a new body in ldio days, </w:t>
      </w:r>
      <w:r>
        <w:t>r</w:t>
      </w:r>
      <w:r w:rsidRPr="000F0A41">
        <w:t xml:space="preserve">egaining all its hit points and becoming active again. The new body appears within 5 feet of the phylactery. A baelnorn may choose to have the </w:t>
      </w:r>
      <w:r w:rsidRPr="000F0A41">
        <w:t>mythal of its home, if there is a mythal, serve as its phylactery.</w:t>
      </w:r>
    </w:p>
    <w:p w14:paraId="133E7683" w14:textId="77777777" w:rsidR="00177633" w:rsidRPr="000F0A41" w:rsidRDefault="00177633" w:rsidP="00177633">
      <w:r w:rsidRPr="000F0A41">
        <w:t xml:space="preserve">Spellcasting. Quaryl is an </w:t>
      </w:r>
      <w:r>
        <w:t>1</w:t>
      </w:r>
      <w:r w:rsidRPr="000F0A41">
        <w:t>8th-level spellcaster. His spellcasting ability is Intelligence (spell save DC 20,</w:t>
      </w:r>
      <w:r>
        <w:t xml:space="preserve"> </w:t>
      </w:r>
      <w:r w:rsidRPr="000F0A41">
        <w:t>+12 to hit with spell attacks). He has the following wizard spells prepared:</w:t>
      </w:r>
    </w:p>
    <w:p w14:paraId="5E554678" w14:textId="77777777" w:rsidR="00177633" w:rsidRPr="000F0A41" w:rsidRDefault="00177633" w:rsidP="00177633">
      <w:r w:rsidRPr="000F0A41">
        <w:t>Cantrips (at will): see baelnorn spellmastery</w:t>
      </w:r>
    </w:p>
    <w:p w14:paraId="087D635B" w14:textId="77777777" w:rsidR="00177633" w:rsidRPr="000F0A41" w:rsidRDefault="00177633" w:rsidP="00177633">
      <w:r w:rsidRPr="000F0A41">
        <w:t>1st level (4 slots): see baelnorn spellmastery</w:t>
      </w:r>
    </w:p>
    <w:p w14:paraId="6CAF355D" w14:textId="77777777" w:rsidR="00F570E0" w:rsidRDefault="00177633" w:rsidP="00177633">
      <w:r w:rsidRPr="000F0A41">
        <w:t xml:space="preserve">2nd level (3 slots): see baelnorn spellmastery </w:t>
      </w:r>
    </w:p>
    <w:p w14:paraId="4D5953E7" w14:textId="189F2A9F" w:rsidR="00177633" w:rsidRPr="000F0A41" w:rsidRDefault="00177633" w:rsidP="00177633">
      <w:r w:rsidRPr="000F0A41">
        <w:t>3rd level (3 slots): see baelnorn spellmastery</w:t>
      </w:r>
    </w:p>
    <w:p w14:paraId="76F4A772" w14:textId="77777777" w:rsidR="00177633" w:rsidRPr="000F0A41" w:rsidRDefault="00177633" w:rsidP="00177633">
      <w:r w:rsidRPr="000F0A41">
        <w:t>4th level (3 slots): blight, dimension door</w:t>
      </w:r>
    </w:p>
    <w:p w14:paraId="22C8BB26" w14:textId="77777777" w:rsidR="00177633" w:rsidRPr="000F0A41" w:rsidRDefault="00177633" w:rsidP="00177633">
      <w:r w:rsidRPr="000F0A41">
        <w:t>5th level (3 slots): antilife shell, scrying</w:t>
      </w:r>
    </w:p>
    <w:p w14:paraId="25B44164" w14:textId="77777777" w:rsidR="00E82E8E" w:rsidRPr="00E82E8E" w:rsidRDefault="00177633" w:rsidP="00177633">
      <w:pPr>
        <w:rPr>
          <w:b/>
        </w:rPr>
      </w:pPr>
      <w:r w:rsidRPr="000F0A41">
        <w:t>6th level (I slot): disintegrate, globe of invulnerability</w:t>
      </w:r>
    </w:p>
    <w:p w14:paraId="357BFCA7" w14:textId="4ED03CAB" w:rsidR="00177633" w:rsidRPr="000F0A41" w:rsidRDefault="00177633" w:rsidP="00177633">
      <w:r w:rsidRPr="000F0A41">
        <w:t>7th level (1 slot): finger of death, plane shift</w:t>
      </w:r>
    </w:p>
    <w:p w14:paraId="709863AA" w14:textId="77777777" w:rsidR="00177633" w:rsidRPr="000F0A41" w:rsidRDefault="00177633" w:rsidP="00177633">
      <w:r w:rsidRPr="000F0A41">
        <w:t>8th level (1 slot): dominate monster, power word stun</w:t>
      </w:r>
    </w:p>
    <w:p w14:paraId="21345829" w14:textId="77777777" w:rsidR="00177633" w:rsidRDefault="00177633" w:rsidP="00177633">
      <w:r w:rsidRPr="000F0A41">
        <w:t>9th level (1 slot): power word kill</w:t>
      </w:r>
    </w:p>
    <w:p w14:paraId="7026E9D8" w14:textId="77777777" w:rsidR="00177633" w:rsidRPr="000F0A41" w:rsidRDefault="00177633" w:rsidP="00177633">
      <w:r w:rsidRPr="000F0A41">
        <w:t>Baelnorn Spellmastery. As long as Quaryl is in his lair, he may cast any cantrip, 1st-, 2nd-, or 3rd-level wizard spell. He doesn’t have to prepare these spells in ad¬vance or use spell components for these spells, though he is limited to the number of spell slots listed else¬where in his stat block.</w:t>
      </w:r>
    </w:p>
    <w:p w14:paraId="1FE5F237" w14:textId="77777777" w:rsidR="00177633" w:rsidRPr="000F0A41" w:rsidRDefault="00177633" w:rsidP="00177633">
      <w:r w:rsidRPr="000F0A41">
        <w:t>Baelnorn Turn Resistance. Quaryl has advantage on saving throws against any effect that turns undead. When inside the mythal of Myth Drannor, he is immune to spells and effects that would turn him or that would use a fear-based effect.</w:t>
      </w:r>
    </w:p>
    <w:p w14:paraId="5389ED70" w14:textId="77777777" w:rsidR="00177633" w:rsidRPr="000F0A41" w:rsidRDefault="00177633" w:rsidP="00177633">
      <w:r w:rsidRPr="000F0A41">
        <w:t>Quaryl's Codex. Quaryl carries a uniquely enchanted Tome of the Stilled Tongue. Power word stun is his chosen spell, but if he is dominated by the warlock he loses attunement to the book.</w:t>
      </w:r>
    </w:p>
    <w:p w14:paraId="6D66CA23" w14:textId="77777777" w:rsidR="00177633" w:rsidRPr="000F0A41" w:rsidRDefault="00177633" w:rsidP="00177633">
      <w:r>
        <w:t>Actions</w:t>
      </w:r>
    </w:p>
    <w:p w14:paraId="1B658280" w14:textId="77777777" w:rsidR="00177633" w:rsidRPr="000F0A41" w:rsidRDefault="00177633" w:rsidP="00177633">
      <w:r w:rsidRPr="000F0A41">
        <w:t xml:space="preserve">Paralyzing Touch. Melee Spell Attack: +12 to hit, reach 5 ft., one creature. Hit: 10 (3d6) force damage. The target must succeed on a DC 18 Constitution saving throw or be paralyzed for </w:t>
      </w:r>
      <w:r>
        <w:t>1</w:t>
      </w:r>
      <w:r w:rsidRPr="000F0A41">
        <w:t xml:space="preserve"> minute. The target can repeat the saving throw at the end of each of its turns, ending the effect on itself on a success.</w:t>
      </w:r>
    </w:p>
    <w:p w14:paraId="204C1DA0" w14:textId="77777777" w:rsidR="00177633" w:rsidRPr="000F0A41" w:rsidRDefault="00177633" w:rsidP="00177633">
      <w:r>
        <w:t>Legendary Actions</w:t>
      </w:r>
    </w:p>
    <w:p w14:paraId="231954A6" w14:textId="77777777" w:rsidR="00177633" w:rsidRPr="000F0A41" w:rsidRDefault="00177633" w:rsidP="00177633">
      <w:r w:rsidRPr="000F0A41">
        <w:t xml:space="preserve">In addition to a lich’s normal </w:t>
      </w:r>
      <w:r>
        <w:t>legendary</w:t>
      </w:r>
      <w:r w:rsidRPr="000F0A41">
        <w:t xml:space="preserve"> actions, Quaryl has the following new </w:t>
      </w:r>
      <w:r>
        <w:t>legendary</w:t>
      </w:r>
      <w:r w:rsidRPr="000F0A41">
        <w:t xml:space="preserve"> action:</w:t>
      </w:r>
    </w:p>
    <w:p w14:paraId="1DD12FC3" w14:textId="77777777" w:rsidR="00177633" w:rsidRPr="000F0A41" w:rsidRDefault="00177633" w:rsidP="00177633">
      <w:r w:rsidRPr="000F0A41">
        <w:t>Feeblemind (Costs 3 Actions). Quaryl may cast feeblemind, using no spell components, t</w:t>
      </w:r>
      <w:r>
        <w:t>w</w:t>
      </w:r>
      <w:r w:rsidRPr="000F0A41">
        <w:t>ice per day. If he is within the mythal of Myth Drannor, this effect is empowered any the initial saving throws against this effect made by non-elves are made with disadvantage.</w:t>
      </w:r>
    </w:p>
    <w:p w14:paraId="7D21FBF1" w14:textId="77777777" w:rsidR="00177633" w:rsidRPr="000F0A41" w:rsidRDefault="00177633" w:rsidP="00177633">
      <w:r>
        <w:t>New Lair Action</w:t>
      </w:r>
    </w:p>
    <w:p w14:paraId="1BCB3DEB" w14:textId="77777777" w:rsidR="00177633" w:rsidRPr="000F0A41" w:rsidRDefault="00177633" w:rsidP="00177633">
      <w:r w:rsidRPr="000F0A41">
        <w:t>In addition to a lich’s normal lair actions, Quaryl has the following new lair action:</w:t>
      </w:r>
    </w:p>
    <w:p w14:paraId="5F133377" w14:textId="77777777" w:rsidR="00177633" w:rsidRDefault="00177633" w:rsidP="00177633">
      <w:r w:rsidRPr="000F0A41">
        <w:t>Apparate. Quaryl may teleport himself and any other equipment that he is holding to another room within his lair.</w:t>
      </w:r>
    </w:p>
    <w:p w14:paraId="220FE400" w14:textId="77777777" w:rsidR="00D31396" w:rsidRDefault="00D31396">
      <w:pPr>
        <w:rPr>
          <w:rFonts w:ascii="MrsEavesSmallCaps" w:hAnsi="MrsEavesSmallCaps"/>
          <w:color w:val="53170D"/>
          <w:sz w:val="32"/>
        </w:rPr>
      </w:pPr>
      <w:r>
        <w:br w:type="page"/>
      </w:r>
    </w:p>
    <w:p w14:paraId="7EAA46ED" w14:textId="1CE897AF" w:rsidR="00177633" w:rsidRPr="0047393C" w:rsidRDefault="00177633" w:rsidP="00341604">
      <w:pPr>
        <w:pStyle w:val="1"/>
      </w:pPr>
      <w:bookmarkStart w:id="17" w:name="_Toc510259612"/>
      <w:r w:rsidRPr="0047393C">
        <w:lastRenderedPageBreak/>
        <w:t>Season 1</w:t>
      </w:r>
      <w:bookmarkEnd w:id="17"/>
    </w:p>
    <w:p w14:paraId="3B91BF3C" w14:textId="77777777" w:rsidR="008D7E6B" w:rsidRPr="008D7E6B" w:rsidRDefault="00177633" w:rsidP="00177633">
      <w:pPr>
        <w:pStyle w:val="2"/>
        <w:rPr>
          <w:b/>
        </w:rPr>
      </w:pPr>
      <w:bookmarkStart w:id="18" w:name="_Toc510259613"/>
      <w:r w:rsidRPr="0047393C">
        <w:t>Grim, Guard Sergeant</w:t>
      </w:r>
      <w:bookmarkEnd w:id="18"/>
    </w:p>
    <w:p w14:paraId="418F0E53" w14:textId="77777777" w:rsidR="008D7E6B" w:rsidRPr="008D7E6B" w:rsidRDefault="00177633" w:rsidP="00177633">
      <w:pPr>
        <w:rPr>
          <w:b/>
        </w:rPr>
      </w:pPr>
      <w:r w:rsidRPr="0047393C">
        <w:t>Medium humanoid (human), neutral evil</w:t>
      </w:r>
    </w:p>
    <w:p w14:paraId="3564C1D0" w14:textId="77777777" w:rsidR="008D7E6B" w:rsidRPr="008D7E6B" w:rsidRDefault="00177633" w:rsidP="00177633">
      <w:pPr>
        <w:rPr>
          <w:b/>
        </w:rPr>
      </w:pPr>
      <w:r w:rsidRPr="0047393C">
        <w:t>Armor Class 17 (splint)</w:t>
      </w:r>
    </w:p>
    <w:p w14:paraId="1DDC85E1" w14:textId="77777777" w:rsidR="008D7E6B" w:rsidRPr="008D7E6B" w:rsidRDefault="00177633" w:rsidP="00177633">
      <w:pPr>
        <w:rPr>
          <w:b/>
        </w:rPr>
      </w:pPr>
      <w:r w:rsidRPr="0047393C">
        <w:t>Hit Points 32 (5d8 + 10)</w:t>
      </w:r>
    </w:p>
    <w:p w14:paraId="26141507"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31396" w:rsidRPr="00D31396" w14:paraId="6E443147" w14:textId="77777777" w:rsidTr="00D31396">
        <w:tc>
          <w:tcPr>
            <w:tcW w:w="792" w:type="dxa"/>
            <w:shd w:val="clear" w:color="auto" w:fill="auto"/>
          </w:tcPr>
          <w:p w14:paraId="49A25F44" w14:textId="77777777" w:rsidR="00D31396" w:rsidRPr="00D31396" w:rsidRDefault="00D31396" w:rsidP="00D31396">
            <w:pPr>
              <w:pStyle w:val="PHBTableInterior"/>
            </w:pPr>
            <w:r w:rsidRPr="00D31396">
              <w:t>STR</w:t>
            </w:r>
          </w:p>
        </w:tc>
        <w:tc>
          <w:tcPr>
            <w:tcW w:w="792" w:type="dxa"/>
            <w:shd w:val="clear" w:color="auto" w:fill="auto"/>
          </w:tcPr>
          <w:p w14:paraId="752D884B" w14:textId="77777777" w:rsidR="00D31396" w:rsidRPr="00D31396" w:rsidRDefault="00D31396" w:rsidP="00D31396">
            <w:pPr>
              <w:pStyle w:val="PHBTableInterior"/>
            </w:pPr>
            <w:r w:rsidRPr="00D31396">
              <w:t>DEX</w:t>
            </w:r>
          </w:p>
        </w:tc>
        <w:tc>
          <w:tcPr>
            <w:tcW w:w="792" w:type="dxa"/>
            <w:shd w:val="clear" w:color="auto" w:fill="auto"/>
          </w:tcPr>
          <w:p w14:paraId="6ED2A838" w14:textId="77777777" w:rsidR="00D31396" w:rsidRPr="00D31396" w:rsidRDefault="00D31396" w:rsidP="00D31396">
            <w:pPr>
              <w:pStyle w:val="PHBTableInterior"/>
            </w:pPr>
            <w:r w:rsidRPr="00D31396">
              <w:t>CON</w:t>
            </w:r>
          </w:p>
        </w:tc>
        <w:tc>
          <w:tcPr>
            <w:tcW w:w="792" w:type="dxa"/>
            <w:shd w:val="clear" w:color="auto" w:fill="auto"/>
          </w:tcPr>
          <w:p w14:paraId="228C59AB" w14:textId="77777777" w:rsidR="00D31396" w:rsidRPr="00D31396" w:rsidRDefault="00D31396" w:rsidP="00D31396">
            <w:pPr>
              <w:pStyle w:val="PHBTableInterior"/>
            </w:pPr>
            <w:r w:rsidRPr="00D31396">
              <w:t>INT</w:t>
            </w:r>
          </w:p>
        </w:tc>
        <w:tc>
          <w:tcPr>
            <w:tcW w:w="792" w:type="dxa"/>
            <w:shd w:val="clear" w:color="auto" w:fill="auto"/>
          </w:tcPr>
          <w:p w14:paraId="7D58A931" w14:textId="77777777" w:rsidR="00D31396" w:rsidRPr="00D31396" w:rsidRDefault="00D31396" w:rsidP="00D31396">
            <w:pPr>
              <w:pStyle w:val="PHBTableInterior"/>
            </w:pPr>
            <w:r w:rsidRPr="00D31396">
              <w:t>WIS</w:t>
            </w:r>
          </w:p>
        </w:tc>
        <w:tc>
          <w:tcPr>
            <w:tcW w:w="792" w:type="dxa"/>
            <w:shd w:val="clear" w:color="auto" w:fill="auto"/>
          </w:tcPr>
          <w:p w14:paraId="4D5FC638" w14:textId="77777777" w:rsidR="00D31396" w:rsidRPr="00D31396" w:rsidRDefault="00D31396" w:rsidP="00D31396">
            <w:pPr>
              <w:pStyle w:val="PHBTableInterior"/>
            </w:pPr>
            <w:r w:rsidRPr="00D31396">
              <w:t>CHA</w:t>
            </w:r>
          </w:p>
        </w:tc>
      </w:tr>
      <w:tr w:rsidR="00D31396" w:rsidRPr="00E82E8E" w14:paraId="0EA0C2D9" w14:textId="77777777" w:rsidTr="00D31396">
        <w:tc>
          <w:tcPr>
            <w:tcW w:w="792" w:type="dxa"/>
            <w:shd w:val="clear" w:color="auto" w:fill="auto"/>
          </w:tcPr>
          <w:p w14:paraId="49234FF4" w14:textId="77777777" w:rsidR="00D31396" w:rsidRPr="00D31396" w:rsidRDefault="00D31396" w:rsidP="00D31396">
            <w:pPr>
              <w:pStyle w:val="PHBTableInterior"/>
            </w:pPr>
            <w:r w:rsidRPr="00D31396">
              <w:t>15(+2)</w:t>
            </w:r>
          </w:p>
        </w:tc>
        <w:tc>
          <w:tcPr>
            <w:tcW w:w="792" w:type="dxa"/>
            <w:shd w:val="clear" w:color="auto" w:fill="auto"/>
          </w:tcPr>
          <w:p w14:paraId="6ABF117D" w14:textId="77777777" w:rsidR="00D31396" w:rsidRPr="00D31396" w:rsidRDefault="00D31396" w:rsidP="00D31396">
            <w:pPr>
              <w:pStyle w:val="PHBTableInterior"/>
            </w:pPr>
            <w:r w:rsidRPr="00D31396">
              <w:t>11(+0)</w:t>
            </w:r>
          </w:p>
        </w:tc>
        <w:tc>
          <w:tcPr>
            <w:tcW w:w="792" w:type="dxa"/>
            <w:shd w:val="clear" w:color="auto" w:fill="auto"/>
          </w:tcPr>
          <w:p w14:paraId="3F0EDE0C" w14:textId="77777777" w:rsidR="00D31396" w:rsidRPr="00D31396" w:rsidRDefault="00D31396" w:rsidP="00D31396">
            <w:pPr>
              <w:pStyle w:val="PHBTableInterior"/>
            </w:pPr>
            <w:r w:rsidRPr="00D31396">
              <w:t>14(+2)</w:t>
            </w:r>
          </w:p>
        </w:tc>
        <w:tc>
          <w:tcPr>
            <w:tcW w:w="792" w:type="dxa"/>
            <w:shd w:val="clear" w:color="auto" w:fill="auto"/>
          </w:tcPr>
          <w:p w14:paraId="386952F1" w14:textId="77777777" w:rsidR="00D31396" w:rsidRPr="00D31396" w:rsidRDefault="00D31396" w:rsidP="00D31396">
            <w:pPr>
              <w:pStyle w:val="PHBTableInterior"/>
            </w:pPr>
            <w:r w:rsidRPr="00D31396">
              <w:t>10(+0)</w:t>
            </w:r>
          </w:p>
        </w:tc>
        <w:tc>
          <w:tcPr>
            <w:tcW w:w="792" w:type="dxa"/>
            <w:shd w:val="clear" w:color="auto" w:fill="auto"/>
          </w:tcPr>
          <w:p w14:paraId="3B9FC68F" w14:textId="77777777" w:rsidR="00D31396" w:rsidRPr="00D31396" w:rsidRDefault="00D31396" w:rsidP="00D31396">
            <w:pPr>
              <w:pStyle w:val="PHBTableInterior"/>
            </w:pPr>
            <w:r w:rsidRPr="00D31396">
              <w:t>10(+0)</w:t>
            </w:r>
          </w:p>
        </w:tc>
        <w:tc>
          <w:tcPr>
            <w:tcW w:w="792" w:type="dxa"/>
            <w:shd w:val="clear" w:color="auto" w:fill="auto"/>
          </w:tcPr>
          <w:p w14:paraId="7B914213" w14:textId="77777777" w:rsidR="00D31396" w:rsidRPr="00E82E8E" w:rsidRDefault="00D31396" w:rsidP="00D31396">
            <w:pPr>
              <w:pStyle w:val="PHBTableInterior"/>
            </w:pPr>
            <w:r w:rsidRPr="00D31396">
              <w:t>11(+0)</w:t>
            </w:r>
          </w:p>
        </w:tc>
      </w:tr>
    </w:tbl>
    <w:p w14:paraId="2E685FF4" w14:textId="55078BFB" w:rsidR="008D7E6B" w:rsidRPr="008D7E6B" w:rsidRDefault="00177633" w:rsidP="00177633">
      <w:pPr>
        <w:rPr>
          <w:b/>
        </w:rPr>
      </w:pPr>
      <w:r w:rsidRPr="0047393C">
        <w:t>Skills Intimidation +2</w:t>
      </w:r>
    </w:p>
    <w:p w14:paraId="58F62195" w14:textId="77777777" w:rsidR="008D7E6B" w:rsidRPr="008D7E6B" w:rsidRDefault="00177633" w:rsidP="00177633">
      <w:pPr>
        <w:rPr>
          <w:b/>
        </w:rPr>
      </w:pPr>
      <w:r w:rsidRPr="0047393C">
        <w:t>Senses passive Perception 10</w:t>
      </w:r>
    </w:p>
    <w:p w14:paraId="773A6F9A" w14:textId="77777777" w:rsidR="008D7E6B" w:rsidRPr="008D7E6B" w:rsidRDefault="00177633" w:rsidP="00177633">
      <w:pPr>
        <w:rPr>
          <w:b/>
        </w:rPr>
      </w:pPr>
      <w:r w:rsidRPr="0047393C">
        <w:t>Languages any one language (usually Common)</w:t>
      </w:r>
    </w:p>
    <w:p w14:paraId="14A8D120" w14:textId="77777777" w:rsidR="008D7E6B" w:rsidRPr="008D7E6B" w:rsidRDefault="00177633" w:rsidP="00177633">
      <w:pPr>
        <w:rPr>
          <w:b/>
        </w:rPr>
      </w:pPr>
      <w:r w:rsidRPr="0047393C">
        <w:t>Challenge 1/2 (100 XP)</w:t>
      </w:r>
    </w:p>
    <w:p w14:paraId="002718C2" w14:textId="77777777" w:rsidR="008D7E6B" w:rsidRPr="008D7E6B" w:rsidRDefault="00177633" w:rsidP="00177633">
      <w:pPr>
        <w:rPr>
          <w:b/>
        </w:rPr>
      </w:pPr>
      <w:r w:rsidRPr="0047393C">
        <w:t>Pack Tactics. The thug has advantage on an attack roll against a creature if at least one of the thug’s allies is within 5 feet of the creature and the ally isn’t incapacitated.</w:t>
      </w:r>
    </w:p>
    <w:p w14:paraId="7E229932" w14:textId="77777777" w:rsidR="008D7E6B" w:rsidRPr="008D7E6B" w:rsidRDefault="00177633" w:rsidP="00177633">
      <w:pPr>
        <w:rPr>
          <w:b/>
        </w:rPr>
      </w:pPr>
      <w:r w:rsidRPr="0047393C">
        <w:t>Actions</w:t>
      </w:r>
    </w:p>
    <w:p w14:paraId="7FA9A06D" w14:textId="77777777" w:rsidR="008D7E6B" w:rsidRPr="008D7E6B" w:rsidRDefault="00177633" w:rsidP="00177633">
      <w:pPr>
        <w:rPr>
          <w:b/>
        </w:rPr>
      </w:pPr>
      <w:r w:rsidRPr="0047393C">
        <w:t>Multiattack. The thug makes two melee attacks.</w:t>
      </w:r>
    </w:p>
    <w:p w14:paraId="1A824CAC" w14:textId="77777777" w:rsidR="008D7E6B" w:rsidRPr="008D7E6B" w:rsidRDefault="00177633" w:rsidP="00177633">
      <w:pPr>
        <w:rPr>
          <w:b/>
        </w:rPr>
      </w:pPr>
      <w:r w:rsidRPr="0047393C">
        <w:t>Mace. Melee Weapon Attack: +4 to hit, reach 5 ft., one creature. Hit: 5 (1d6 + 2) bludgeoning damage.</w:t>
      </w:r>
    </w:p>
    <w:p w14:paraId="1C3E31C2" w14:textId="77777777" w:rsidR="008D7E6B" w:rsidRPr="008D7E6B" w:rsidRDefault="00177633" w:rsidP="00177633">
      <w:pPr>
        <w:rPr>
          <w:b/>
        </w:rPr>
      </w:pPr>
      <w:r w:rsidRPr="0047393C">
        <w:t>Heavy Crossbow. Ranged Weapon Attack: +2 to hit, range 100/400 ft., one target. Hit: 5 (1d10) piercing damage.</w:t>
      </w:r>
    </w:p>
    <w:p w14:paraId="35FC5049" w14:textId="77777777" w:rsidR="008D7E6B" w:rsidRPr="008D7E6B" w:rsidRDefault="00177633" w:rsidP="00177633">
      <w:pPr>
        <w:pStyle w:val="2"/>
        <w:rPr>
          <w:b/>
        </w:rPr>
      </w:pPr>
      <w:bookmarkStart w:id="19" w:name="_Toc510259614"/>
      <w:r w:rsidRPr="00B26A1E">
        <w:t>Three Crones</w:t>
      </w:r>
      <w:bookmarkEnd w:id="19"/>
    </w:p>
    <w:p w14:paraId="205BD80B" w14:textId="77777777" w:rsidR="008D7E6B" w:rsidRPr="008D7E6B" w:rsidRDefault="00177633" w:rsidP="00177633">
      <w:pPr>
        <w:rPr>
          <w:b/>
        </w:rPr>
      </w:pPr>
      <w:r w:rsidRPr="0047393C">
        <w:t>Medium humanoid (human), chaotic neutral</w:t>
      </w:r>
    </w:p>
    <w:p w14:paraId="731F22F6" w14:textId="77777777" w:rsidR="008D7E6B" w:rsidRPr="008D7E6B" w:rsidRDefault="00177633" w:rsidP="00177633">
      <w:pPr>
        <w:rPr>
          <w:b/>
        </w:rPr>
      </w:pPr>
      <w:r w:rsidRPr="0047393C">
        <w:t>Armor Class 12 (hide armor)</w:t>
      </w:r>
    </w:p>
    <w:p w14:paraId="63035CEB" w14:textId="77777777" w:rsidR="008D7E6B" w:rsidRPr="008D7E6B" w:rsidRDefault="00177633" w:rsidP="00177633">
      <w:pPr>
        <w:rPr>
          <w:b/>
        </w:rPr>
      </w:pPr>
      <w:r w:rsidRPr="0047393C">
        <w:t>Hit Points 9 (2d8)</w:t>
      </w:r>
    </w:p>
    <w:p w14:paraId="37C8D40D"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31396" w:rsidRPr="00D31396" w14:paraId="555349B2" w14:textId="77777777" w:rsidTr="00D31396">
        <w:tc>
          <w:tcPr>
            <w:tcW w:w="792" w:type="dxa"/>
            <w:shd w:val="clear" w:color="auto" w:fill="auto"/>
          </w:tcPr>
          <w:p w14:paraId="04CFE94C" w14:textId="77777777" w:rsidR="00D31396" w:rsidRPr="00D31396" w:rsidRDefault="00D31396" w:rsidP="00D31396">
            <w:pPr>
              <w:pStyle w:val="PHBTableInterior"/>
            </w:pPr>
            <w:r w:rsidRPr="00D31396">
              <w:t>STR</w:t>
            </w:r>
          </w:p>
        </w:tc>
        <w:tc>
          <w:tcPr>
            <w:tcW w:w="792" w:type="dxa"/>
            <w:shd w:val="clear" w:color="auto" w:fill="auto"/>
          </w:tcPr>
          <w:p w14:paraId="3735A89B" w14:textId="77777777" w:rsidR="00D31396" w:rsidRPr="00D31396" w:rsidRDefault="00D31396" w:rsidP="00D31396">
            <w:pPr>
              <w:pStyle w:val="PHBTableInterior"/>
            </w:pPr>
            <w:r w:rsidRPr="00D31396">
              <w:t>DEX</w:t>
            </w:r>
          </w:p>
        </w:tc>
        <w:tc>
          <w:tcPr>
            <w:tcW w:w="792" w:type="dxa"/>
            <w:shd w:val="clear" w:color="auto" w:fill="auto"/>
          </w:tcPr>
          <w:p w14:paraId="20920B4A" w14:textId="77777777" w:rsidR="00D31396" w:rsidRPr="00D31396" w:rsidRDefault="00D31396" w:rsidP="00D31396">
            <w:pPr>
              <w:pStyle w:val="PHBTableInterior"/>
            </w:pPr>
            <w:r w:rsidRPr="00D31396">
              <w:t>CON</w:t>
            </w:r>
          </w:p>
        </w:tc>
        <w:tc>
          <w:tcPr>
            <w:tcW w:w="792" w:type="dxa"/>
            <w:shd w:val="clear" w:color="auto" w:fill="auto"/>
          </w:tcPr>
          <w:p w14:paraId="1DC7EC94" w14:textId="77777777" w:rsidR="00D31396" w:rsidRPr="00D31396" w:rsidRDefault="00D31396" w:rsidP="00D31396">
            <w:pPr>
              <w:pStyle w:val="PHBTableInterior"/>
            </w:pPr>
            <w:r w:rsidRPr="00D31396">
              <w:t>INT</w:t>
            </w:r>
          </w:p>
        </w:tc>
        <w:tc>
          <w:tcPr>
            <w:tcW w:w="792" w:type="dxa"/>
            <w:shd w:val="clear" w:color="auto" w:fill="auto"/>
          </w:tcPr>
          <w:p w14:paraId="19CBA350" w14:textId="77777777" w:rsidR="00D31396" w:rsidRPr="00D31396" w:rsidRDefault="00D31396" w:rsidP="00D31396">
            <w:pPr>
              <w:pStyle w:val="PHBTableInterior"/>
            </w:pPr>
            <w:r w:rsidRPr="00D31396">
              <w:t>WIS</w:t>
            </w:r>
          </w:p>
        </w:tc>
        <w:tc>
          <w:tcPr>
            <w:tcW w:w="792" w:type="dxa"/>
            <w:shd w:val="clear" w:color="auto" w:fill="auto"/>
          </w:tcPr>
          <w:p w14:paraId="3444FAB9" w14:textId="77777777" w:rsidR="00D31396" w:rsidRPr="00D31396" w:rsidRDefault="00D31396" w:rsidP="00D31396">
            <w:pPr>
              <w:pStyle w:val="PHBTableInterior"/>
            </w:pPr>
            <w:r w:rsidRPr="00D31396">
              <w:t>CHA</w:t>
            </w:r>
          </w:p>
        </w:tc>
      </w:tr>
      <w:tr w:rsidR="00D31396" w:rsidRPr="00D31396" w14:paraId="029C9E76" w14:textId="77777777" w:rsidTr="00D31396">
        <w:tc>
          <w:tcPr>
            <w:tcW w:w="792" w:type="dxa"/>
            <w:shd w:val="clear" w:color="auto" w:fill="auto"/>
          </w:tcPr>
          <w:p w14:paraId="773F1E3B" w14:textId="77777777" w:rsidR="00D31396" w:rsidRPr="00D31396" w:rsidRDefault="00D31396" w:rsidP="00D31396">
            <w:pPr>
              <w:pStyle w:val="PHBTableInterior"/>
            </w:pPr>
            <w:r w:rsidRPr="00D31396">
              <w:t>10(+0)</w:t>
            </w:r>
          </w:p>
        </w:tc>
        <w:tc>
          <w:tcPr>
            <w:tcW w:w="792" w:type="dxa"/>
            <w:shd w:val="clear" w:color="auto" w:fill="auto"/>
          </w:tcPr>
          <w:p w14:paraId="4B77C534" w14:textId="77777777" w:rsidR="00D31396" w:rsidRPr="00D31396" w:rsidRDefault="00D31396" w:rsidP="00D31396">
            <w:pPr>
              <w:pStyle w:val="PHBTableInterior"/>
            </w:pPr>
            <w:r w:rsidRPr="00D31396">
              <w:t>10(+0)</w:t>
            </w:r>
          </w:p>
        </w:tc>
        <w:tc>
          <w:tcPr>
            <w:tcW w:w="792" w:type="dxa"/>
            <w:shd w:val="clear" w:color="auto" w:fill="auto"/>
          </w:tcPr>
          <w:p w14:paraId="4CD53AD3" w14:textId="77777777" w:rsidR="00D31396" w:rsidRPr="00D31396" w:rsidRDefault="00D31396" w:rsidP="00D31396">
            <w:pPr>
              <w:pStyle w:val="PHBTableInterior"/>
            </w:pPr>
            <w:r w:rsidRPr="00D31396">
              <w:t>11(+0)</w:t>
            </w:r>
          </w:p>
        </w:tc>
        <w:tc>
          <w:tcPr>
            <w:tcW w:w="792" w:type="dxa"/>
            <w:shd w:val="clear" w:color="auto" w:fill="auto"/>
          </w:tcPr>
          <w:p w14:paraId="2B3E8FD0" w14:textId="77777777" w:rsidR="00D31396" w:rsidRPr="00D31396" w:rsidRDefault="00D31396" w:rsidP="00D31396">
            <w:pPr>
              <w:pStyle w:val="PHBTableInterior"/>
            </w:pPr>
            <w:r w:rsidRPr="00D31396">
              <w:t>10(+0)</w:t>
            </w:r>
          </w:p>
        </w:tc>
        <w:tc>
          <w:tcPr>
            <w:tcW w:w="792" w:type="dxa"/>
            <w:shd w:val="clear" w:color="auto" w:fill="auto"/>
          </w:tcPr>
          <w:p w14:paraId="1A1FEC44" w14:textId="77777777" w:rsidR="00D31396" w:rsidRPr="00D31396" w:rsidRDefault="00D31396" w:rsidP="00D31396">
            <w:pPr>
              <w:pStyle w:val="PHBTableInterior"/>
            </w:pPr>
            <w:r w:rsidRPr="00D31396">
              <w:t>12(+1)</w:t>
            </w:r>
          </w:p>
        </w:tc>
        <w:tc>
          <w:tcPr>
            <w:tcW w:w="792" w:type="dxa"/>
            <w:shd w:val="clear" w:color="auto" w:fill="auto"/>
          </w:tcPr>
          <w:p w14:paraId="55B7AE0A" w14:textId="77777777" w:rsidR="00D31396" w:rsidRPr="00D31396" w:rsidRDefault="00D31396" w:rsidP="00D31396">
            <w:pPr>
              <w:pStyle w:val="PHBTableInterior"/>
            </w:pPr>
            <w:r w:rsidRPr="00D31396">
              <w:t>12(+1)</w:t>
            </w:r>
          </w:p>
        </w:tc>
      </w:tr>
    </w:tbl>
    <w:p w14:paraId="433AAC32" w14:textId="502A05EB" w:rsidR="008D7E6B" w:rsidRPr="008D7E6B" w:rsidRDefault="00177633" w:rsidP="00177633">
      <w:pPr>
        <w:rPr>
          <w:b/>
        </w:rPr>
      </w:pPr>
      <w:r w:rsidRPr="0047393C">
        <w:t>Skills Deception +3, Religion +2</w:t>
      </w:r>
    </w:p>
    <w:p w14:paraId="7E409287" w14:textId="77777777" w:rsidR="008D7E6B" w:rsidRPr="008D7E6B" w:rsidRDefault="00177633" w:rsidP="00177633">
      <w:pPr>
        <w:rPr>
          <w:b/>
        </w:rPr>
      </w:pPr>
      <w:r w:rsidRPr="0047393C">
        <w:t>Senses passive Perception 11</w:t>
      </w:r>
    </w:p>
    <w:p w14:paraId="08320A61" w14:textId="77777777" w:rsidR="008D7E6B" w:rsidRPr="008D7E6B" w:rsidRDefault="00177633" w:rsidP="00177633">
      <w:pPr>
        <w:rPr>
          <w:b/>
        </w:rPr>
      </w:pPr>
      <w:r w:rsidRPr="0047393C">
        <w:t>Languages any one language (usually Common)</w:t>
      </w:r>
    </w:p>
    <w:p w14:paraId="274198DD" w14:textId="77777777" w:rsidR="008D7E6B" w:rsidRPr="008D7E6B" w:rsidRDefault="00177633" w:rsidP="00177633">
      <w:pPr>
        <w:rPr>
          <w:b/>
        </w:rPr>
      </w:pPr>
      <w:r w:rsidRPr="0047393C">
        <w:t>Challenge 1/4 (50 XP)</w:t>
      </w:r>
    </w:p>
    <w:p w14:paraId="5A721801" w14:textId="77777777" w:rsidR="008D7E6B" w:rsidRPr="008D7E6B" w:rsidRDefault="00177633" w:rsidP="00177633">
      <w:pPr>
        <w:rPr>
          <w:b/>
        </w:rPr>
      </w:pPr>
      <w:r w:rsidRPr="0047393C">
        <w:t>Dark Devotion. The three crones have advantage on saving throws against being charmed or frightened.</w:t>
      </w:r>
    </w:p>
    <w:p w14:paraId="4206A209" w14:textId="77777777" w:rsidR="008D7E6B" w:rsidRPr="008D7E6B" w:rsidRDefault="00177633" w:rsidP="00177633">
      <w:pPr>
        <w:rPr>
          <w:b/>
        </w:rPr>
      </w:pPr>
      <w:r w:rsidRPr="0047393C">
        <w:t>Spellcasting. The three crones are 1st-level spellcasters. Their spellcasting ability is Wisdom (spell save DC 11, +3 to hit with spell attacks). The three crones have the following cleric spells prepared:</w:t>
      </w:r>
    </w:p>
    <w:p w14:paraId="2EC9A473" w14:textId="77777777" w:rsidR="008D7E6B" w:rsidRPr="008D7E6B" w:rsidRDefault="00177633" w:rsidP="00177633">
      <w:pPr>
        <w:rPr>
          <w:b/>
        </w:rPr>
      </w:pPr>
      <w:r w:rsidRPr="0047393C">
        <w:t>Cantrips (at will): mending, sacred flame</w:t>
      </w:r>
    </w:p>
    <w:p w14:paraId="7CF035EE" w14:textId="77777777" w:rsidR="008D7E6B" w:rsidRPr="008D7E6B" w:rsidRDefault="00177633" w:rsidP="00177633">
      <w:pPr>
        <w:rPr>
          <w:b/>
        </w:rPr>
      </w:pPr>
      <w:r w:rsidRPr="0047393C">
        <w:t>1st level (2 slots): command, inflict wounds</w:t>
      </w:r>
    </w:p>
    <w:p w14:paraId="1D79E5B6" w14:textId="77777777" w:rsidR="008D7E6B" w:rsidRPr="008D7E6B" w:rsidRDefault="00177633" w:rsidP="00177633">
      <w:pPr>
        <w:rPr>
          <w:b/>
        </w:rPr>
      </w:pPr>
      <w:r w:rsidRPr="0047393C">
        <w:t>Actions</w:t>
      </w:r>
    </w:p>
    <w:p w14:paraId="47B7427A" w14:textId="12B0A36A" w:rsidR="00177633" w:rsidRPr="0047393C" w:rsidRDefault="00177633" w:rsidP="00177633">
      <w:r w:rsidRPr="0047393C">
        <w:t>Dagger. Melee Weapon Attack: +2 to hit, reach 5 ft., one creature. Hit: 2 (1d4) piercing damage.</w:t>
      </w:r>
    </w:p>
    <w:p w14:paraId="7B13AC33" w14:textId="77777777" w:rsidR="008D7E6B" w:rsidRPr="008D7E6B" w:rsidRDefault="00177633" w:rsidP="0000645A">
      <w:pPr>
        <w:pStyle w:val="2"/>
        <w:rPr>
          <w:b/>
        </w:rPr>
      </w:pPr>
      <w:bookmarkStart w:id="20" w:name="_Toc510259615"/>
      <w:r w:rsidRPr="0047393C">
        <w:t>Warsh</w:t>
      </w:r>
      <w:bookmarkEnd w:id="20"/>
    </w:p>
    <w:p w14:paraId="6BF58857" w14:textId="77777777" w:rsidR="008D7E6B" w:rsidRPr="008D7E6B" w:rsidRDefault="00177633" w:rsidP="00177633">
      <w:pPr>
        <w:rPr>
          <w:b/>
        </w:rPr>
      </w:pPr>
      <w:r w:rsidRPr="0047393C">
        <w:t>Medium humanoid (human), chaotic neutral</w:t>
      </w:r>
    </w:p>
    <w:p w14:paraId="5D3FE77E" w14:textId="77777777" w:rsidR="008D7E6B" w:rsidRPr="008D7E6B" w:rsidRDefault="00177633" w:rsidP="00177633">
      <w:pPr>
        <w:rPr>
          <w:b/>
        </w:rPr>
      </w:pPr>
      <w:r w:rsidRPr="0047393C">
        <w:t>Armor Class 12 (15 with mage armor)</w:t>
      </w:r>
    </w:p>
    <w:p w14:paraId="77A74E40" w14:textId="77777777" w:rsidR="008D7E6B" w:rsidRPr="008D7E6B" w:rsidRDefault="00177633" w:rsidP="00177633">
      <w:pPr>
        <w:rPr>
          <w:b/>
        </w:rPr>
      </w:pPr>
      <w:r w:rsidRPr="0047393C">
        <w:t>Hit Points 22 (5d8)</w:t>
      </w:r>
    </w:p>
    <w:p w14:paraId="270A0658" w14:textId="77777777" w:rsidR="00E82E8E" w:rsidRPr="00E82E8E" w:rsidRDefault="00177633" w:rsidP="00177633">
      <w:pPr>
        <w:rPr>
          <w:b/>
        </w:rPr>
      </w:pPr>
      <w:r w:rsidRPr="0047393C">
        <w:t>Speed 30 ft.</w:t>
      </w:r>
    </w:p>
    <w:p w14:paraId="6B5C9FA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F9D3E20" w14:textId="3A365A24" w:rsidR="00E82E8E" w:rsidRPr="00E82E8E" w:rsidRDefault="0000645A" w:rsidP="00177633">
      <w:pPr>
        <w:rPr>
          <w:b/>
        </w:rPr>
      </w:pPr>
      <w:r w:rsidRPr="0000645A">
        <w:rPr>
          <w:b/>
        </w:rPr>
        <w:t>9 (−1)</w:t>
      </w:r>
      <w:r w:rsidRPr="0000645A">
        <w:rPr>
          <w:b/>
        </w:rPr>
        <w:tab/>
      </w:r>
      <w:r w:rsidR="00305B1A">
        <w:t>14(+2)</w:t>
      </w:r>
      <w:r w:rsidR="00305B1A">
        <w:tab/>
        <w:t>11(+0)</w:t>
      </w:r>
      <w:r w:rsidR="00305B1A">
        <w:tab/>
        <w:t>17(+3)</w:t>
      </w:r>
      <w:r w:rsidR="00305B1A">
        <w:tab/>
        <w:t>12(+1)</w:t>
      </w:r>
      <w:r w:rsidR="00305B1A">
        <w:tab/>
        <w:t>11(+0)</w:t>
      </w:r>
    </w:p>
    <w:p w14:paraId="72ECB2D5" w14:textId="362E7723" w:rsidR="008D7E6B" w:rsidRPr="008D7E6B" w:rsidRDefault="00177633" w:rsidP="00177633">
      <w:pPr>
        <w:rPr>
          <w:b/>
        </w:rPr>
      </w:pPr>
      <w:r w:rsidRPr="0047393C">
        <w:t>Saving Throws Int +5, Wis +3</w:t>
      </w:r>
    </w:p>
    <w:p w14:paraId="7574C5B0" w14:textId="77777777" w:rsidR="008D7E6B" w:rsidRPr="008D7E6B" w:rsidRDefault="00177633" w:rsidP="00177633">
      <w:pPr>
        <w:rPr>
          <w:b/>
        </w:rPr>
      </w:pPr>
      <w:r w:rsidRPr="0047393C">
        <w:t>Skills Arcana +5, History +5</w:t>
      </w:r>
    </w:p>
    <w:p w14:paraId="482E53FF" w14:textId="77777777" w:rsidR="008D7E6B" w:rsidRPr="008D7E6B" w:rsidRDefault="00177633" w:rsidP="00177633">
      <w:pPr>
        <w:rPr>
          <w:b/>
        </w:rPr>
      </w:pPr>
      <w:r w:rsidRPr="0047393C">
        <w:t>Senses passive Perception 11</w:t>
      </w:r>
    </w:p>
    <w:p w14:paraId="49FFBD5A" w14:textId="77777777" w:rsidR="008D7E6B" w:rsidRPr="008D7E6B" w:rsidRDefault="00177633" w:rsidP="00177633">
      <w:pPr>
        <w:rPr>
          <w:b/>
        </w:rPr>
      </w:pPr>
      <w:r w:rsidRPr="0047393C">
        <w:t>Languages Common, Draconic, Dwarvish, Elvish</w:t>
      </w:r>
    </w:p>
    <w:p w14:paraId="571F7498" w14:textId="77777777" w:rsidR="008D7E6B" w:rsidRPr="008D7E6B" w:rsidRDefault="00177633" w:rsidP="00177633">
      <w:pPr>
        <w:rPr>
          <w:b/>
        </w:rPr>
      </w:pPr>
      <w:r w:rsidRPr="0047393C">
        <w:t>Challenge 2 (450 XP)</w:t>
      </w:r>
    </w:p>
    <w:p w14:paraId="340C2952" w14:textId="77777777" w:rsidR="008D7E6B" w:rsidRPr="008D7E6B" w:rsidRDefault="00177633" w:rsidP="00177633">
      <w:pPr>
        <w:rPr>
          <w:b/>
        </w:rPr>
      </w:pPr>
      <w:r w:rsidRPr="0047393C">
        <w:t>Spellcasting. Warsh is a 4th-level spellcaster. His spellcasting ability is Intelligence (spell save DC 13, +5 to hit with spell attacks). He has the following wizard spells prepared:</w:t>
      </w:r>
    </w:p>
    <w:p w14:paraId="693EA763" w14:textId="77777777" w:rsidR="008D7E6B" w:rsidRPr="008D7E6B" w:rsidRDefault="00177633" w:rsidP="00177633">
      <w:pPr>
        <w:rPr>
          <w:b/>
        </w:rPr>
      </w:pPr>
      <w:r w:rsidRPr="0047393C">
        <w:t>Cantrips (at will): light, mage hand, shocking grasp</w:t>
      </w:r>
    </w:p>
    <w:p w14:paraId="2205299C" w14:textId="77777777" w:rsidR="008D7E6B" w:rsidRPr="008D7E6B" w:rsidRDefault="00177633" w:rsidP="00177633">
      <w:pPr>
        <w:rPr>
          <w:b/>
        </w:rPr>
      </w:pPr>
      <w:r w:rsidRPr="0047393C">
        <w:t>1st level (4 slots): charm person, mage armor, magic missile</w:t>
      </w:r>
    </w:p>
    <w:p w14:paraId="3681FE02" w14:textId="77777777" w:rsidR="008D7E6B" w:rsidRPr="008D7E6B" w:rsidRDefault="00177633" w:rsidP="00177633">
      <w:pPr>
        <w:rPr>
          <w:b/>
        </w:rPr>
      </w:pPr>
      <w:r w:rsidRPr="0047393C">
        <w:t>2nd level (3 slots): hold person, misty step</w:t>
      </w:r>
    </w:p>
    <w:p w14:paraId="21A930F6" w14:textId="77777777" w:rsidR="008D7E6B" w:rsidRPr="008D7E6B" w:rsidRDefault="00177633" w:rsidP="00177633">
      <w:pPr>
        <w:rPr>
          <w:b/>
        </w:rPr>
      </w:pPr>
      <w:r w:rsidRPr="0047393C">
        <w:t>Actions</w:t>
      </w:r>
    </w:p>
    <w:p w14:paraId="5B90C2E1" w14:textId="77777777" w:rsidR="008D7E6B" w:rsidRPr="008D7E6B" w:rsidRDefault="00177633" w:rsidP="00177633">
      <w:pPr>
        <w:rPr>
          <w:b/>
        </w:rPr>
      </w:pPr>
      <w:r w:rsidRPr="0047393C">
        <w:t>Quarterstaff. Melee Weapon Attack: +1 to hit, reach 5 ft., one target. Hit: 3 (1d8 – 1) bludgeoning damage.</w:t>
      </w:r>
    </w:p>
    <w:p w14:paraId="49031313" w14:textId="77777777" w:rsidR="008D7E6B" w:rsidRPr="008D7E6B" w:rsidRDefault="00177633" w:rsidP="00177633">
      <w:pPr>
        <w:pStyle w:val="2"/>
        <w:rPr>
          <w:b/>
        </w:rPr>
      </w:pPr>
      <w:bookmarkStart w:id="21" w:name="_Toc510259616"/>
      <w:r w:rsidRPr="00B26A1E">
        <w:t>Grimshackle Brothers,</w:t>
      </w:r>
      <w:bookmarkEnd w:id="21"/>
    </w:p>
    <w:p w14:paraId="42830E65" w14:textId="77777777" w:rsidR="008D7E6B" w:rsidRPr="008D7E6B" w:rsidRDefault="00177633" w:rsidP="00177633">
      <w:pPr>
        <w:rPr>
          <w:b/>
        </w:rPr>
      </w:pPr>
      <w:r w:rsidRPr="0047393C">
        <w:t>Halfling Bandits</w:t>
      </w:r>
    </w:p>
    <w:p w14:paraId="41794400" w14:textId="77777777" w:rsidR="008D7E6B" w:rsidRPr="008D7E6B" w:rsidRDefault="00177633" w:rsidP="00177633">
      <w:pPr>
        <w:rPr>
          <w:b/>
        </w:rPr>
      </w:pPr>
      <w:r w:rsidRPr="0047393C">
        <w:t>Medium humanoid (halfling), neutral evil</w:t>
      </w:r>
    </w:p>
    <w:p w14:paraId="601C7B2D" w14:textId="77777777" w:rsidR="008D7E6B" w:rsidRPr="008D7E6B" w:rsidRDefault="00177633" w:rsidP="00177633">
      <w:pPr>
        <w:rPr>
          <w:b/>
        </w:rPr>
      </w:pPr>
      <w:r w:rsidRPr="0047393C">
        <w:t>Armor Class 12 (leather armor)</w:t>
      </w:r>
    </w:p>
    <w:p w14:paraId="10E07D8D" w14:textId="77777777" w:rsidR="008D7E6B" w:rsidRPr="008D7E6B" w:rsidRDefault="00177633" w:rsidP="00177633">
      <w:pPr>
        <w:rPr>
          <w:b/>
        </w:rPr>
      </w:pPr>
      <w:r w:rsidRPr="0047393C">
        <w:t>Hit Points 9 (2d8)</w:t>
      </w:r>
    </w:p>
    <w:p w14:paraId="0842D8BC" w14:textId="77777777" w:rsidR="00E82E8E" w:rsidRPr="00E82E8E" w:rsidRDefault="00177633" w:rsidP="00177633">
      <w:pPr>
        <w:rPr>
          <w:b/>
        </w:rPr>
      </w:pPr>
      <w:r w:rsidRPr="0047393C">
        <w:t>Speed 25 ft.</w:t>
      </w:r>
    </w:p>
    <w:p w14:paraId="045C68E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D730C18" w14:textId="2003C5FA" w:rsidR="00E82E8E" w:rsidRPr="00E82E8E" w:rsidRDefault="0000645A" w:rsidP="00177633">
      <w:pPr>
        <w:rPr>
          <w:b/>
        </w:rPr>
      </w:pPr>
      <w:r w:rsidRPr="0000645A">
        <w:rPr>
          <w:b/>
        </w:rPr>
        <w:t>9 (−1)</w:t>
      </w:r>
      <w:r w:rsidRPr="0000645A">
        <w:rPr>
          <w:b/>
        </w:rPr>
        <w:tab/>
      </w:r>
      <w:r w:rsidR="00305B1A">
        <w:t>13(+1)</w:t>
      </w:r>
      <w:r w:rsidR="00305B1A">
        <w:tab/>
        <w:t>10(+0)</w:t>
      </w:r>
      <w:r w:rsidR="00305B1A">
        <w:tab/>
        <w:t>11(+0)</w:t>
      </w:r>
      <w:r w:rsidR="00305B1A">
        <w:tab/>
        <w:t>10(+0)</w:t>
      </w:r>
      <w:r w:rsidR="00305B1A">
        <w:tab/>
        <w:t>11(+0)</w:t>
      </w:r>
    </w:p>
    <w:p w14:paraId="0DF8B03F" w14:textId="044F3363" w:rsidR="008D7E6B" w:rsidRPr="008D7E6B" w:rsidRDefault="00177633" w:rsidP="00177633">
      <w:pPr>
        <w:rPr>
          <w:b/>
        </w:rPr>
      </w:pPr>
      <w:r w:rsidRPr="0047393C">
        <w:t>Senses passive Perception 10</w:t>
      </w:r>
    </w:p>
    <w:p w14:paraId="584976D6" w14:textId="77777777" w:rsidR="008D7E6B" w:rsidRPr="008D7E6B" w:rsidRDefault="00177633" w:rsidP="00177633">
      <w:pPr>
        <w:rPr>
          <w:b/>
        </w:rPr>
      </w:pPr>
      <w:r w:rsidRPr="0047393C">
        <w:t>Languages Common, Halfling</w:t>
      </w:r>
    </w:p>
    <w:p w14:paraId="3588D73F" w14:textId="77777777" w:rsidR="008D7E6B" w:rsidRPr="008D7E6B" w:rsidRDefault="00177633" w:rsidP="00177633">
      <w:pPr>
        <w:rPr>
          <w:b/>
        </w:rPr>
      </w:pPr>
      <w:r w:rsidRPr="0047393C">
        <w:t>Challenge 1/8 (25 XP)</w:t>
      </w:r>
    </w:p>
    <w:p w14:paraId="48AC7247" w14:textId="77777777" w:rsidR="008D7E6B" w:rsidRPr="008D7E6B" w:rsidRDefault="00177633" w:rsidP="00177633">
      <w:pPr>
        <w:rPr>
          <w:b/>
        </w:rPr>
      </w:pPr>
      <w:r w:rsidRPr="0047393C">
        <w:t>Brave. The halfling has advantage on saving throws against being frightened.</w:t>
      </w:r>
    </w:p>
    <w:p w14:paraId="55773165" w14:textId="77777777" w:rsidR="008D7E6B" w:rsidRPr="008D7E6B" w:rsidRDefault="00177633" w:rsidP="00177633">
      <w:pPr>
        <w:rPr>
          <w:b/>
        </w:rPr>
      </w:pPr>
      <w:r w:rsidRPr="0047393C">
        <w:t>Halfling Nimbleness. The halfling can move through the space of any creature that is of a size larger than it.</w:t>
      </w:r>
    </w:p>
    <w:p w14:paraId="29D38BB3" w14:textId="77777777" w:rsidR="008D7E6B" w:rsidRPr="008D7E6B" w:rsidRDefault="00177633" w:rsidP="00177633">
      <w:pPr>
        <w:rPr>
          <w:b/>
        </w:rPr>
      </w:pPr>
      <w:r w:rsidRPr="0047393C">
        <w:t>Actions</w:t>
      </w:r>
    </w:p>
    <w:p w14:paraId="0643C143" w14:textId="77777777" w:rsidR="008D7E6B" w:rsidRPr="008D7E6B" w:rsidRDefault="00177633" w:rsidP="00177633">
      <w:pPr>
        <w:rPr>
          <w:b/>
        </w:rPr>
      </w:pPr>
      <w:r w:rsidRPr="0047393C">
        <w:t>Shortsword. Melee Weapon Attack: +3 to hit, reach 5 ft., one target. Hit: 4 (1d6 + 1) piercing damage.</w:t>
      </w:r>
    </w:p>
    <w:p w14:paraId="382B1E83" w14:textId="77777777" w:rsidR="008D7E6B" w:rsidRPr="008D7E6B" w:rsidRDefault="00177633" w:rsidP="00177633">
      <w:pPr>
        <w:rPr>
          <w:b/>
        </w:rPr>
      </w:pPr>
      <w:r w:rsidRPr="0047393C">
        <w:t>Sling. Ranged Weapon Attack: +3 to hit, range 30 ft./120 ft., one target. Hit: 3 (1d4 + 1) bludgeoning damage.</w:t>
      </w:r>
    </w:p>
    <w:p w14:paraId="3C80655E" w14:textId="77777777" w:rsidR="008D7E6B" w:rsidRPr="008D7E6B" w:rsidRDefault="00177633" w:rsidP="00177633">
      <w:pPr>
        <w:pStyle w:val="2"/>
        <w:spacing w:before="240"/>
        <w:rPr>
          <w:b/>
        </w:rPr>
      </w:pPr>
      <w:bookmarkStart w:id="22" w:name="_Toc510259617"/>
      <w:r w:rsidRPr="0047393C">
        <w:t>Grimshackle Jailer</w:t>
      </w:r>
      <w:bookmarkEnd w:id="22"/>
    </w:p>
    <w:p w14:paraId="145876A8" w14:textId="77777777" w:rsidR="008D7E6B" w:rsidRPr="008D7E6B" w:rsidRDefault="00177633" w:rsidP="00177633">
      <w:pPr>
        <w:rPr>
          <w:b/>
        </w:rPr>
      </w:pPr>
      <w:r w:rsidRPr="0047393C">
        <w:t>Medium humanoid (any race), any alignment</w:t>
      </w:r>
    </w:p>
    <w:p w14:paraId="2E6415FC" w14:textId="77777777" w:rsidR="008D7E6B" w:rsidRPr="008D7E6B" w:rsidRDefault="00177633" w:rsidP="00177633">
      <w:pPr>
        <w:rPr>
          <w:b/>
        </w:rPr>
      </w:pPr>
      <w:r w:rsidRPr="0047393C">
        <w:t>Armor Class 16 (chain shirt, shield)</w:t>
      </w:r>
    </w:p>
    <w:p w14:paraId="19E95D61" w14:textId="77777777" w:rsidR="008D7E6B" w:rsidRPr="008D7E6B" w:rsidRDefault="00177633" w:rsidP="00177633">
      <w:pPr>
        <w:rPr>
          <w:b/>
        </w:rPr>
      </w:pPr>
      <w:r w:rsidRPr="0047393C">
        <w:t>Hit Points 11 (2d8 + 2)</w:t>
      </w:r>
    </w:p>
    <w:p w14:paraId="5F150169" w14:textId="77777777" w:rsidR="00E82E8E" w:rsidRPr="00E82E8E" w:rsidRDefault="00177633" w:rsidP="00177633">
      <w:pPr>
        <w:rPr>
          <w:b/>
        </w:rPr>
      </w:pPr>
      <w:r w:rsidRPr="0047393C">
        <w:t>Speed 30 ft.</w:t>
      </w:r>
    </w:p>
    <w:p w14:paraId="277276E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514466C" w14:textId="77777777" w:rsidR="00E82E8E" w:rsidRPr="00E82E8E" w:rsidRDefault="00305B1A" w:rsidP="00177633">
      <w:pPr>
        <w:rPr>
          <w:b/>
        </w:rPr>
      </w:pPr>
      <w:r>
        <w:t>13(+1)</w:t>
      </w:r>
      <w:r>
        <w:tab/>
        <w:t>12(+1)</w:t>
      </w:r>
      <w:r>
        <w:tab/>
        <w:t>12(+1)</w:t>
      </w:r>
      <w:r>
        <w:tab/>
        <w:t>10(+0)</w:t>
      </w:r>
      <w:r>
        <w:tab/>
        <w:t>11(+0)</w:t>
      </w:r>
      <w:r>
        <w:tab/>
        <w:t>10(+0)</w:t>
      </w:r>
    </w:p>
    <w:p w14:paraId="62F87A1E" w14:textId="781DAA1E" w:rsidR="008D7E6B" w:rsidRPr="008D7E6B" w:rsidRDefault="00177633" w:rsidP="00177633">
      <w:pPr>
        <w:rPr>
          <w:b/>
        </w:rPr>
      </w:pPr>
      <w:r w:rsidRPr="0047393C">
        <w:t>Skills Perception +2</w:t>
      </w:r>
    </w:p>
    <w:p w14:paraId="09FEF18E" w14:textId="77777777" w:rsidR="008D7E6B" w:rsidRPr="008D7E6B" w:rsidRDefault="00177633" w:rsidP="00177633">
      <w:pPr>
        <w:rPr>
          <w:b/>
        </w:rPr>
      </w:pPr>
      <w:r w:rsidRPr="0047393C">
        <w:t>Senses passive Perception 12</w:t>
      </w:r>
    </w:p>
    <w:p w14:paraId="54B5EA5D" w14:textId="77777777" w:rsidR="008D7E6B" w:rsidRPr="008D7E6B" w:rsidRDefault="00177633" w:rsidP="00177633">
      <w:pPr>
        <w:rPr>
          <w:b/>
        </w:rPr>
      </w:pPr>
      <w:r w:rsidRPr="0047393C">
        <w:t>Languages any one language (usually Common)</w:t>
      </w:r>
    </w:p>
    <w:p w14:paraId="642A2A68" w14:textId="77777777" w:rsidR="008D7E6B" w:rsidRPr="008D7E6B" w:rsidRDefault="00177633" w:rsidP="00177633">
      <w:pPr>
        <w:rPr>
          <w:b/>
        </w:rPr>
      </w:pPr>
      <w:r w:rsidRPr="0047393C">
        <w:t>Challenge 1/8 (25 XP)</w:t>
      </w:r>
    </w:p>
    <w:p w14:paraId="4D7227B0" w14:textId="77777777" w:rsidR="008D7E6B" w:rsidRPr="008D7E6B" w:rsidRDefault="00177633" w:rsidP="00177633">
      <w:pPr>
        <w:rPr>
          <w:b/>
        </w:rPr>
      </w:pPr>
      <w:r w:rsidRPr="0047393C">
        <w:t>Actions</w:t>
      </w:r>
    </w:p>
    <w:p w14:paraId="4937A851" w14:textId="77777777" w:rsidR="008D7E6B" w:rsidRPr="008D7E6B" w:rsidRDefault="00177633" w:rsidP="00177633">
      <w:pPr>
        <w:rPr>
          <w:b/>
        </w:rPr>
      </w:pPr>
      <w:r w:rsidRPr="0047393C">
        <w:t>Shortsword. Melee Weapon Attack: +3 to hit, reach 5 ft., one target. Hit: 4 (1d6 + 1) piercing damage.</w:t>
      </w:r>
    </w:p>
    <w:p w14:paraId="5BD7C333" w14:textId="77777777" w:rsidR="008D7E6B" w:rsidRPr="008D7E6B" w:rsidRDefault="00177633" w:rsidP="00177633">
      <w:pPr>
        <w:rPr>
          <w:b/>
        </w:rPr>
      </w:pPr>
      <w:r w:rsidRPr="0047393C">
        <w:t>Light Crossbow. Ranged Weapon Attack: +3 to hit, range 80 ft./320 ft., one target. Hit: 5 (1d8 + 1) piercing damage.</w:t>
      </w:r>
    </w:p>
    <w:p w14:paraId="052CCCBF" w14:textId="77777777" w:rsidR="008D7E6B" w:rsidRPr="008D7E6B" w:rsidRDefault="00177633" w:rsidP="00177633">
      <w:pPr>
        <w:pStyle w:val="2"/>
        <w:rPr>
          <w:b/>
        </w:rPr>
      </w:pPr>
      <w:bookmarkStart w:id="23" w:name="_Toc510259618"/>
      <w:r w:rsidRPr="0047393C">
        <w:t>Jeralla, Sorcerer</w:t>
      </w:r>
      <w:bookmarkEnd w:id="23"/>
    </w:p>
    <w:p w14:paraId="7D937DBB" w14:textId="77777777" w:rsidR="008D7E6B" w:rsidRPr="008D7E6B" w:rsidRDefault="00177633" w:rsidP="00177633">
      <w:pPr>
        <w:rPr>
          <w:b/>
        </w:rPr>
      </w:pPr>
      <w:r w:rsidRPr="0047393C">
        <w:lastRenderedPageBreak/>
        <w:t>Medium humanoid (dragonborn), chaotic evil</w:t>
      </w:r>
    </w:p>
    <w:p w14:paraId="3C4D5FFD" w14:textId="77777777" w:rsidR="008D7E6B" w:rsidRPr="008D7E6B" w:rsidRDefault="00177633" w:rsidP="00177633">
      <w:pPr>
        <w:rPr>
          <w:b/>
        </w:rPr>
      </w:pPr>
      <w:r w:rsidRPr="0047393C">
        <w:t>Armor Class 13 (mage armor)</w:t>
      </w:r>
    </w:p>
    <w:p w14:paraId="06809CC3" w14:textId="77777777" w:rsidR="008D7E6B" w:rsidRPr="008D7E6B" w:rsidRDefault="00177633" w:rsidP="00177633">
      <w:pPr>
        <w:rPr>
          <w:b/>
        </w:rPr>
      </w:pPr>
      <w:r w:rsidRPr="0047393C">
        <w:t>Hit Points 21 (5d6 + 5)</w:t>
      </w:r>
    </w:p>
    <w:p w14:paraId="5759DE2E" w14:textId="77777777" w:rsidR="00E82E8E" w:rsidRPr="00E82E8E" w:rsidRDefault="00177633" w:rsidP="00177633">
      <w:pPr>
        <w:rPr>
          <w:b/>
        </w:rPr>
      </w:pPr>
      <w:r w:rsidRPr="0047393C">
        <w:t>Speed 30 ft.</w:t>
      </w:r>
    </w:p>
    <w:p w14:paraId="23E5691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9834688" w14:textId="77777777" w:rsidR="00E82E8E" w:rsidRPr="00E82E8E" w:rsidRDefault="00305B1A" w:rsidP="00177633">
      <w:pPr>
        <w:rPr>
          <w:b/>
        </w:rPr>
      </w:pPr>
      <w:r>
        <w:t>14(+2)</w:t>
      </w:r>
      <w:r>
        <w:tab/>
        <w:t>10(+0)</w:t>
      </w:r>
      <w:r>
        <w:tab/>
        <w:t>12(+1)</w:t>
      </w:r>
      <w:r>
        <w:tab/>
      </w:r>
      <w:r w:rsidR="00177633" w:rsidRPr="0047393C">
        <w:t xml:space="preserve">11 (+1) </w:t>
      </w:r>
      <w:r>
        <w:t>13(+1)</w:t>
      </w:r>
      <w:r>
        <w:tab/>
        <w:t>16(+3)</w:t>
      </w:r>
    </w:p>
    <w:p w14:paraId="5B01C898" w14:textId="0993E34A" w:rsidR="008D7E6B" w:rsidRPr="008D7E6B" w:rsidRDefault="00177633" w:rsidP="00177633">
      <w:pPr>
        <w:rPr>
          <w:b/>
        </w:rPr>
      </w:pPr>
      <w:r w:rsidRPr="0047393C">
        <w:t>Saving Throws Con +4, Cha +6</w:t>
      </w:r>
    </w:p>
    <w:p w14:paraId="09DBC5F2" w14:textId="77777777" w:rsidR="008D7E6B" w:rsidRPr="008D7E6B" w:rsidRDefault="00177633" w:rsidP="00177633">
      <w:pPr>
        <w:rPr>
          <w:b/>
        </w:rPr>
      </w:pPr>
      <w:r w:rsidRPr="0047393C">
        <w:t>Skills Arcana +3, Intimidation +6</w:t>
      </w:r>
    </w:p>
    <w:p w14:paraId="49FF9C4D" w14:textId="77777777" w:rsidR="008D7E6B" w:rsidRPr="008D7E6B" w:rsidRDefault="00177633" w:rsidP="00177633">
      <w:pPr>
        <w:rPr>
          <w:b/>
        </w:rPr>
      </w:pPr>
      <w:r w:rsidRPr="0047393C">
        <w:t>Senses passive Perception 11</w:t>
      </w:r>
    </w:p>
    <w:p w14:paraId="36E1FAFF" w14:textId="77777777" w:rsidR="008D7E6B" w:rsidRPr="008D7E6B" w:rsidRDefault="00177633" w:rsidP="00177633">
      <w:pPr>
        <w:rPr>
          <w:b/>
        </w:rPr>
      </w:pPr>
      <w:r w:rsidRPr="0047393C">
        <w:t>Damage Resistance fire</w:t>
      </w:r>
    </w:p>
    <w:p w14:paraId="0B43D921" w14:textId="77777777" w:rsidR="008D7E6B" w:rsidRPr="008D7E6B" w:rsidRDefault="00177633" w:rsidP="00177633">
      <w:pPr>
        <w:rPr>
          <w:b/>
        </w:rPr>
      </w:pPr>
      <w:r w:rsidRPr="0047393C">
        <w:t>Languages Common, Draconic</w:t>
      </w:r>
    </w:p>
    <w:p w14:paraId="0C89A872" w14:textId="77777777" w:rsidR="008D7E6B" w:rsidRPr="008D7E6B" w:rsidRDefault="00177633" w:rsidP="00177633">
      <w:pPr>
        <w:rPr>
          <w:b/>
        </w:rPr>
      </w:pPr>
      <w:r w:rsidRPr="0047393C">
        <w:t>Challenge 2 (450 XP)</w:t>
      </w:r>
    </w:p>
    <w:p w14:paraId="2F3A12E0" w14:textId="77777777" w:rsidR="008D7E6B" w:rsidRPr="008D7E6B" w:rsidRDefault="00177633" w:rsidP="00177633">
      <w:pPr>
        <w:rPr>
          <w:b/>
        </w:rPr>
      </w:pPr>
      <w:r w:rsidRPr="0047393C">
        <w:t>Draconic Ancestry. Jeralla has red dragon ancestry</w:t>
      </w:r>
    </w:p>
    <w:p w14:paraId="1BB7C41C" w14:textId="77777777" w:rsidR="008D7E6B" w:rsidRPr="008D7E6B" w:rsidRDefault="00177633" w:rsidP="00177633">
      <w:pPr>
        <w:rPr>
          <w:b/>
        </w:rPr>
      </w:pPr>
      <w:r w:rsidRPr="0047393C">
        <w:t>Spellcasting. Jeralla is a 5th-level spellcaster. Her spellcasting ability is Charisma (spell save DC 14, +6 to hit with spell attacks). Jeralla knows the following sorcerer spells:</w:t>
      </w:r>
    </w:p>
    <w:p w14:paraId="2B7FAA8E" w14:textId="77777777" w:rsidR="008D7E6B" w:rsidRPr="008D7E6B" w:rsidRDefault="00177633" w:rsidP="00177633">
      <w:pPr>
        <w:rPr>
          <w:b/>
        </w:rPr>
      </w:pPr>
      <w:r w:rsidRPr="0047393C">
        <w:t>Cantrips (at will): acid splash, fire bolt, mage hand, message, minor illusion</w:t>
      </w:r>
    </w:p>
    <w:p w14:paraId="55AECE2A" w14:textId="77777777" w:rsidR="008D7E6B" w:rsidRPr="008D7E6B" w:rsidRDefault="00177633" w:rsidP="00177633">
      <w:pPr>
        <w:rPr>
          <w:b/>
        </w:rPr>
      </w:pPr>
      <w:r w:rsidRPr="0047393C">
        <w:t>1st level (4 slots): mage armor, thunderwave</w:t>
      </w:r>
    </w:p>
    <w:p w14:paraId="6AF8671B" w14:textId="77777777" w:rsidR="008D7E6B" w:rsidRPr="008D7E6B" w:rsidRDefault="00177633" w:rsidP="00177633">
      <w:pPr>
        <w:rPr>
          <w:b/>
        </w:rPr>
      </w:pPr>
      <w:r w:rsidRPr="0047393C">
        <w:t>2nd level (3 slots): cloud of daggers, crown of madness, scorching ray</w:t>
      </w:r>
    </w:p>
    <w:p w14:paraId="3F9AD896" w14:textId="77777777" w:rsidR="008D7E6B" w:rsidRPr="008D7E6B" w:rsidRDefault="00177633" w:rsidP="00177633">
      <w:pPr>
        <w:rPr>
          <w:b/>
        </w:rPr>
      </w:pPr>
      <w:r w:rsidRPr="0047393C">
        <w:t>3rd level (2 slots): hypnotic pattern</w:t>
      </w:r>
    </w:p>
    <w:p w14:paraId="0BDA2F09" w14:textId="77777777" w:rsidR="008D7E6B" w:rsidRPr="008D7E6B" w:rsidRDefault="00177633" w:rsidP="00177633">
      <w:pPr>
        <w:rPr>
          <w:b/>
        </w:rPr>
      </w:pPr>
      <w:r w:rsidRPr="0047393C">
        <w:t>Actions</w:t>
      </w:r>
    </w:p>
    <w:p w14:paraId="4751BD60" w14:textId="77777777" w:rsidR="008D7E6B" w:rsidRPr="008D7E6B" w:rsidRDefault="00177633" w:rsidP="00177633">
      <w:pPr>
        <w:rPr>
          <w:b/>
        </w:rPr>
      </w:pPr>
      <w:r w:rsidRPr="0047393C">
        <w:t>Dagger. Melee Weapon Attack: +4 to hit, reach 5 ft., one target.</w:t>
      </w:r>
    </w:p>
    <w:p w14:paraId="2672CAE3" w14:textId="77777777" w:rsidR="008D7E6B" w:rsidRPr="008D7E6B" w:rsidRDefault="00177633" w:rsidP="00177633">
      <w:pPr>
        <w:rPr>
          <w:b/>
        </w:rPr>
      </w:pPr>
      <w:r w:rsidRPr="0047393C">
        <w:t>Hit: 4 (1d4 + 2) piercing damage.</w:t>
      </w:r>
    </w:p>
    <w:p w14:paraId="62DA917D" w14:textId="77777777" w:rsidR="008D7E6B" w:rsidRPr="008D7E6B" w:rsidRDefault="00177633" w:rsidP="00177633">
      <w:pPr>
        <w:rPr>
          <w:b/>
        </w:rPr>
      </w:pPr>
      <w:r w:rsidRPr="0047393C">
        <w:t>Breath Weapon (Recharges after a Short or Long Rest). Jeralla exhales a 15-foot cone of fire. Each creature in the area must succeed on a DC 13 Constitution saving throw, taking 7 (2d6) fire damage on a failed save, or half as much damage on a successful one.</w:t>
      </w:r>
    </w:p>
    <w:p w14:paraId="152F715C" w14:textId="77777777" w:rsidR="008D7E6B" w:rsidRPr="008D7E6B" w:rsidRDefault="00177633" w:rsidP="00177633">
      <w:pPr>
        <w:rPr>
          <w:b/>
        </w:rPr>
      </w:pPr>
      <w:r w:rsidRPr="0047393C">
        <w:t>Reckless Dweomer (Recharge 5–6). When Jeralla casts a spell, she can invoke a wild magic surge to cast the spell as though she had spent a slot one level higher than the slot used to cast the spell.</w:t>
      </w:r>
    </w:p>
    <w:p w14:paraId="0A289031" w14:textId="77777777" w:rsidR="008D7E6B" w:rsidRPr="008D7E6B" w:rsidRDefault="00177633" w:rsidP="00177633">
      <w:pPr>
        <w:pStyle w:val="2"/>
        <w:rPr>
          <w:b/>
        </w:rPr>
      </w:pPr>
      <w:bookmarkStart w:id="24" w:name="_Toc510259619"/>
      <w:r w:rsidRPr="0047393C">
        <w:t>Farvnik the Venomous</w:t>
      </w:r>
      <w:bookmarkEnd w:id="24"/>
    </w:p>
    <w:p w14:paraId="0F43AFE6" w14:textId="77777777" w:rsidR="008D7E6B" w:rsidRPr="008D7E6B" w:rsidRDefault="00177633" w:rsidP="00177633">
      <w:pPr>
        <w:rPr>
          <w:b/>
        </w:rPr>
      </w:pPr>
      <w:r w:rsidRPr="0047393C">
        <w:t>Medium humanoid (half-elf), lawful evil</w:t>
      </w:r>
    </w:p>
    <w:p w14:paraId="013F7F8D" w14:textId="77777777" w:rsidR="008D7E6B" w:rsidRPr="008D7E6B" w:rsidRDefault="00177633" w:rsidP="00177633">
      <w:pPr>
        <w:rPr>
          <w:b/>
        </w:rPr>
      </w:pPr>
      <w:r w:rsidRPr="0047393C">
        <w:t>Armor Class 17 (scale mail, shield)</w:t>
      </w:r>
    </w:p>
    <w:p w14:paraId="6504555E" w14:textId="77777777" w:rsidR="008D7E6B" w:rsidRPr="008D7E6B" w:rsidRDefault="00177633" w:rsidP="00177633">
      <w:pPr>
        <w:rPr>
          <w:b/>
        </w:rPr>
      </w:pPr>
      <w:r w:rsidRPr="0047393C">
        <w:t>Hit Points 58 (9d8 + 18)</w:t>
      </w:r>
    </w:p>
    <w:p w14:paraId="6D6723A7" w14:textId="77777777" w:rsidR="00E82E8E" w:rsidRPr="00E82E8E" w:rsidRDefault="00177633" w:rsidP="00177633">
      <w:pPr>
        <w:rPr>
          <w:b/>
        </w:rPr>
      </w:pPr>
      <w:r w:rsidRPr="0047393C">
        <w:t>Speed 30 ft.</w:t>
      </w:r>
    </w:p>
    <w:p w14:paraId="1DBC4B4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6A2BB57" w14:textId="77777777" w:rsidR="00E82E8E" w:rsidRPr="00E82E8E" w:rsidRDefault="00305B1A" w:rsidP="00177633">
      <w:pPr>
        <w:rPr>
          <w:b/>
        </w:rPr>
      </w:pPr>
      <w:r>
        <w:t>14(+2)</w:t>
      </w:r>
      <w:r>
        <w:tab/>
        <w:t>12(+1)</w:t>
      </w:r>
      <w:r>
        <w:tab/>
        <w:t>14(+2)</w:t>
      </w:r>
      <w:r>
        <w:tab/>
        <w:t>10(+0)</w:t>
      </w:r>
      <w:r>
        <w:tab/>
        <w:t>16(+3)</w:t>
      </w:r>
      <w:r>
        <w:tab/>
        <w:t>16(+3)</w:t>
      </w:r>
    </w:p>
    <w:p w14:paraId="2DC0DF0F" w14:textId="23330064" w:rsidR="008D7E6B" w:rsidRPr="008D7E6B" w:rsidRDefault="00177633" w:rsidP="00177633">
      <w:pPr>
        <w:rPr>
          <w:b/>
        </w:rPr>
      </w:pPr>
      <w:r w:rsidRPr="0047393C">
        <w:t>Saving Throws Wis +6, Cha +6</w:t>
      </w:r>
    </w:p>
    <w:p w14:paraId="6368934F" w14:textId="77777777" w:rsidR="008D7E6B" w:rsidRPr="008D7E6B" w:rsidRDefault="00177633" w:rsidP="00177633">
      <w:pPr>
        <w:rPr>
          <w:b/>
        </w:rPr>
      </w:pPr>
      <w:r w:rsidRPr="0047393C">
        <w:t>Skills Deception +6, Insight +6, Perception +6, Persuasion +6</w:t>
      </w:r>
    </w:p>
    <w:p w14:paraId="103554DB" w14:textId="77777777" w:rsidR="008D7E6B" w:rsidRPr="008D7E6B" w:rsidRDefault="00177633" w:rsidP="00177633">
      <w:pPr>
        <w:rPr>
          <w:b/>
        </w:rPr>
      </w:pPr>
      <w:r w:rsidRPr="0047393C">
        <w:t>Senses darkvision 60 ft., passive Perception 16</w:t>
      </w:r>
    </w:p>
    <w:p w14:paraId="634E5AF8" w14:textId="77777777" w:rsidR="008D7E6B" w:rsidRPr="008D7E6B" w:rsidRDefault="00177633" w:rsidP="00177633">
      <w:pPr>
        <w:rPr>
          <w:b/>
        </w:rPr>
      </w:pPr>
      <w:r w:rsidRPr="0047393C">
        <w:t>Languages Common, Draconic, Elvish, Infernal</w:t>
      </w:r>
    </w:p>
    <w:p w14:paraId="21368F14" w14:textId="77777777" w:rsidR="008D7E6B" w:rsidRPr="008D7E6B" w:rsidRDefault="00177633" w:rsidP="00177633">
      <w:pPr>
        <w:rPr>
          <w:b/>
        </w:rPr>
      </w:pPr>
      <w:r w:rsidRPr="0047393C">
        <w:t>Challenge 5 (1,800 XP)</w:t>
      </w:r>
    </w:p>
    <w:p w14:paraId="36F826B5" w14:textId="77777777" w:rsidR="008D7E6B" w:rsidRPr="008D7E6B" w:rsidRDefault="00177633" w:rsidP="00177633">
      <w:pPr>
        <w:rPr>
          <w:b/>
        </w:rPr>
      </w:pPr>
      <w:r w:rsidRPr="0047393C">
        <w:t>Fey Ancestry. Farvnik has advantage on saving throws against being charmed, and magic can’t put her to sleep.</w:t>
      </w:r>
    </w:p>
    <w:p w14:paraId="2EFFADBC" w14:textId="77777777" w:rsidR="008D7E6B" w:rsidRPr="008D7E6B" w:rsidRDefault="00177633" w:rsidP="00177633">
      <w:pPr>
        <w:rPr>
          <w:b/>
        </w:rPr>
      </w:pPr>
      <w:r w:rsidRPr="0047393C">
        <w:t xml:space="preserve">Spellcasting. Farvnik is a 9th-level spellcaster that uses Wisdom as her spellcasting ability (spell save DC 14, +6 to </w:t>
      </w:r>
      <w:r w:rsidRPr="0047393C">
        <w:t>hit with spell attacks). Talis has the following spells prepared from the cleric spell list:</w:t>
      </w:r>
    </w:p>
    <w:p w14:paraId="4E09FC43" w14:textId="77777777" w:rsidR="008D7E6B" w:rsidRPr="008D7E6B" w:rsidRDefault="00177633" w:rsidP="00177633">
      <w:pPr>
        <w:rPr>
          <w:b/>
        </w:rPr>
      </w:pPr>
      <w:r w:rsidRPr="0047393C">
        <w:t>Cantrips (at will): guidance, sacred flame, thaumaturgy</w:t>
      </w:r>
    </w:p>
    <w:p w14:paraId="1B67432D" w14:textId="77777777" w:rsidR="008D7E6B" w:rsidRPr="008D7E6B" w:rsidRDefault="00177633" w:rsidP="00177633">
      <w:pPr>
        <w:rPr>
          <w:b/>
        </w:rPr>
      </w:pPr>
      <w:r w:rsidRPr="0047393C">
        <w:t>1st level (4 slots): command, cure wounds, healing word, inflict wounds</w:t>
      </w:r>
    </w:p>
    <w:p w14:paraId="70F82DE5" w14:textId="77777777" w:rsidR="008D7E6B" w:rsidRPr="008D7E6B" w:rsidRDefault="00177633" w:rsidP="00177633">
      <w:pPr>
        <w:rPr>
          <w:b/>
        </w:rPr>
      </w:pPr>
      <w:r w:rsidRPr="0047393C">
        <w:t>2nd level (3 slots): blindness/deafness, lesser restoration, spiritual weapon (spear)</w:t>
      </w:r>
    </w:p>
    <w:p w14:paraId="27A46323" w14:textId="77777777" w:rsidR="008D7E6B" w:rsidRPr="008D7E6B" w:rsidRDefault="00177633" w:rsidP="00177633">
      <w:pPr>
        <w:rPr>
          <w:b/>
        </w:rPr>
      </w:pPr>
      <w:r w:rsidRPr="0047393C">
        <w:t>3rd level (3 slots): dispel magic, mass healing word, spirit guardians</w:t>
      </w:r>
    </w:p>
    <w:p w14:paraId="32B6D194" w14:textId="77777777" w:rsidR="008D7E6B" w:rsidRPr="008D7E6B" w:rsidRDefault="00177633" w:rsidP="00177633">
      <w:pPr>
        <w:rPr>
          <w:b/>
        </w:rPr>
      </w:pPr>
      <w:r w:rsidRPr="0047393C">
        <w:t>4th level (3 slots): death ward, freedom of movement</w:t>
      </w:r>
    </w:p>
    <w:p w14:paraId="4466CA5A" w14:textId="77777777" w:rsidR="008D7E6B" w:rsidRPr="008D7E6B" w:rsidRDefault="00177633" w:rsidP="00177633">
      <w:pPr>
        <w:rPr>
          <w:b/>
        </w:rPr>
      </w:pPr>
      <w:r w:rsidRPr="0047393C">
        <w:t>5th level (1 slot): insect plague</w:t>
      </w:r>
    </w:p>
    <w:p w14:paraId="5F90F27F" w14:textId="77777777" w:rsidR="008D7E6B" w:rsidRPr="008D7E6B" w:rsidRDefault="00177633" w:rsidP="00177633">
      <w:pPr>
        <w:rPr>
          <w:b/>
        </w:rPr>
      </w:pPr>
      <w:r w:rsidRPr="0047393C">
        <w:t>Poison Strike (3/Day). Once per turn, when Farvnik hits with a melee attack, she can expend a use of this trait to deal an extra 9 (2d8) poison damage.</w:t>
      </w:r>
    </w:p>
    <w:p w14:paraId="36FF0D2E" w14:textId="77777777" w:rsidR="008D7E6B" w:rsidRPr="008D7E6B" w:rsidRDefault="00177633" w:rsidP="00177633">
      <w:pPr>
        <w:rPr>
          <w:b/>
        </w:rPr>
      </w:pPr>
      <w:r w:rsidRPr="0047393C">
        <w:t>Actions</w:t>
      </w:r>
    </w:p>
    <w:p w14:paraId="0FED0873" w14:textId="4F8B8877" w:rsidR="00177633" w:rsidRPr="0047393C" w:rsidRDefault="00177633" w:rsidP="00177633">
      <w:r w:rsidRPr="0047393C">
        <w:t>Spear. Melee or Ranged Weapon Attack: +5 to hit, reach 5 ft. or ranged 20 ft./60 ft., one target. Hit: 6 (1d6 + 2) piercing damage.</w:t>
      </w:r>
    </w:p>
    <w:p w14:paraId="5932358E" w14:textId="77777777" w:rsidR="008D7E6B" w:rsidRPr="008D7E6B" w:rsidRDefault="00177633" w:rsidP="00177633">
      <w:pPr>
        <w:pStyle w:val="2"/>
        <w:rPr>
          <w:b/>
        </w:rPr>
      </w:pPr>
      <w:bookmarkStart w:id="25" w:name="_Toc510259620"/>
      <w:r w:rsidRPr="0047393C">
        <w:t>Young Purple Worm</w:t>
      </w:r>
      <w:bookmarkEnd w:id="25"/>
    </w:p>
    <w:p w14:paraId="2BB6FC15" w14:textId="77777777" w:rsidR="008D7E6B" w:rsidRPr="008D7E6B" w:rsidRDefault="00177633" w:rsidP="00177633">
      <w:pPr>
        <w:rPr>
          <w:b/>
        </w:rPr>
      </w:pPr>
      <w:r w:rsidRPr="0047393C">
        <w:t>Large monstrosity, unaligned</w:t>
      </w:r>
    </w:p>
    <w:p w14:paraId="3C1E043E" w14:textId="77777777" w:rsidR="008D7E6B" w:rsidRPr="008D7E6B" w:rsidRDefault="00177633" w:rsidP="00177633">
      <w:pPr>
        <w:rPr>
          <w:b/>
        </w:rPr>
      </w:pPr>
      <w:r w:rsidRPr="0047393C">
        <w:t>Armor Class 14 (natural armor)</w:t>
      </w:r>
    </w:p>
    <w:p w14:paraId="426BCEDB" w14:textId="77777777" w:rsidR="008D7E6B" w:rsidRPr="008D7E6B" w:rsidRDefault="00177633" w:rsidP="00177633">
      <w:pPr>
        <w:rPr>
          <w:b/>
        </w:rPr>
      </w:pPr>
      <w:r w:rsidRPr="0047393C">
        <w:t>Hit Points 93 (11d10 + 33)</w:t>
      </w:r>
    </w:p>
    <w:p w14:paraId="0A219DB3" w14:textId="77777777" w:rsidR="00E82E8E" w:rsidRPr="00E82E8E" w:rsidRDefault="00177633" w:rsidP="00177633">
      <w:pPr>
        <w:rPr>
          <w:b/>
        </w:rPr>
      </w:pPr>
      <w:r w:rsidRPr="0047393C">
        <w:t>Speed 30 ft., burrow 20 ft.</w:t>
      </w:r>
    </w:p>
    <w:tbl>
      <w:tblPr>
        <w:tblStyle w:val="aa"/>
        <w:tblW w:w="0" w:type="auto"/>
        <w:tblBorders>
          <w:top w:val="none" w:sz="0" w:space="0" w:color="auto"/>
          <w:left w:val="none" w:sz="0" w:space="0" w:color="auto"/>
          <w:bottom w:val="none" w:sz="0" w:space="0" w:color="auto"/>
          <w:right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22C78F4" w14:textId="77777777" w:rsidTr="0000645A">
        <w:tc>
          <w:tcPr>
            <w:tcW w:w="792" w:type="dxa"/>
            <w:shd w:val="clear" w:color="auto" w:fill="auto"/>
          </w:tcPr>
          <w:p w14:paraId="2B4836A2" w14:textId="77777777" w:rsidR="0000645A" w:rsidRPr="0000645A" w:rsidRDefault="0000645A" w:rsidP="00D96AD6">
            <w:pPr>
              <w:rPr>
                <w:b/>
              </w:rPr>
            </w:pPr>
            <w:r w:rsidRPr="0000645A">
              <w:rPr>
                <w:b/>
              </w:rPr>
              <w:t>STR</w:t>
            </w:r>
          </w:p>
        </w:tc>
        <w:tc>
          <w:tcPr>
            <w:tcW w:w="792" w:type="dxa"/>
            <w:shd w:val="clear" w:color="auto" w:fill="auto"/>
          </w:tcPr>
          <w:p w14:paraId="0C64A299" w14:textId="77777777" w:rsidR="0000645A" w:rsidRPr="0000645A" w:rsidRDefault="0000645A" w:rsidP="00D96AD6">
            <w:pPr>
              <w:rPr>
                <w:b/>
              </w:rPr>
            </w:pPr>
            <w:r w:rsidRPr="0000645A">
              <w:rPr>
                <w:b/>
              </w:rPr>
              <w:t>DEX</w:t>
            </w:r>
          </w:p>
        </w:tc>
        <w:tc>
          <w:tcPr>
            <w:tcW w:w="792" w:type="dxa"/>
            <w:shd w:val="clear" w:color="auto" w:fill="auto"/>
          </w:tcPr>
          <w:p w14:paraId="0BBE6E79" w14:textId="77777777" w:rsidR="0000645A" w:rsidRPr="0000645A" w:rsidRDefault="0000645A" w:rsidP="00D96AD6">
            <w:pPr>
              <w:rPr>
                <w:b/>
              </w:rPr>
            </w:pPr>
            <w:r w:rsidRPr="0000645A">
              <w:rPr>
                <w:b/>
              </w:rPr>
              <w:t>CON</w:t>
            </w:r>
          </w:p>
        </w:tc>
        <w:tc>
          <w:tcPr>
            <w:tcW w:w="792" w:type="dxa"/>
            <w:shd w:val="clear" w:color="auto" w:fill="auto"/>
          </w:tcPr>
          <w:p w14:paraId="23A0D5DA" w14:textId="77777777" w:rsidR="0000645A" w:rsidRPr="0000645A" w:rsidRDefault="0000645A" w:rsidP="00D96AD6">
            <w:pPr>
              <w:rPr>
                <w:b/>
              </w:rPr>
            </w:pPr>
            <w:r w:rsidRPr="0000645A">
              <w:rPr>
                <w:b/>
              </w:rPr>
              <w:t>INT</w:t>
            </w:r>
          </w:p>
        </w:tc>
        <w:tc>
          <w:tcPr>
            <w:tcW w:w="792" w:type="dxa"/>
            <w:shd w:val="clear" w:color="auto" w:fill="auto"/>
          </w:tcPr>
          <w:p w14:paraId="6C38C104" w14:textId="77777777" w:rsidR="0000645A" w:rsidRPr="0000645A" w:rsidRDefault="0000645A" w:rsidP="00D96AD6">
            <w:pPr>
              <w:rPr>
                <w:b/>
              </w:rPr>
            </w:pPr>
            <w:r w:rsidRPr="0000645A">
              <w:rPr>
                <w:b/>
              </w:rPr>
              <w:t>WIS</w:t>
            </w:r>
          </w:p>
        </w:tc>
        <w:tc>
          <w:tcPr>
            <w:tcW w:w="792" w:type="dxa"/>
            <w:shd w:val="clear" w:color="auto" w:fill="auto"/>
          </w:tcPr>
          <w:p w14:paraId="5851B8D4" w14:textId="77777777" w:rsidR="0000645A" w:rsidRPr="0000645A" w:rsidRDefault="0000645A" w:rsidP="00D96AD6">
            <w:pPr>
              <w:rPr>
                <w:b/>
              </w:rPr>
            </w:pPr>
            <w:r w:rsidRPr="0000645A">
              <w:rPr>
                <w:b/>
              </w:rPr>
              <w:t>CHA</w:t>
            </w:r>
          </w:p>
        </w:tc>
      </w:tr>
      <w:tr w:rsidR="0000645A" w:rsidRPr="0000645A" w14:paraId="067A6C39" w14:textId="77777777" w:rsidTr="0000645A">
        <w:tc>
          <w:tcPr>
            <w:tcW w:w="792" w:type="dxa"/>
            <w:shd w:val="clear" w:color="auto" w:fill="auto"/>
          </w:tcPr>
          <w:p w14:paraId="0F28FD9D" w14:textId="77777777" w:rsidR="0000645A" w:rsidRPr="0000645A" w:rsidRDefault="0000645A" w:rsidP="00D96AD6">
            <w:r w:rsidRPr="0000645A">
              <w:t>18(+4)</w:t>
            </w:r>
          </w:p>
        </w:tc>
        <w:tc>
          <w:tcPr>
            <w:tcW w:w="792" w:type="dxa"/>
            <w:shd w:val="clear" w:color="auto" w:fill="auto"/>
          </w:tcPr>
          <w:p w14:paraId="329622C3" w14:textId="77777777" w:rsidR="0000645A" w:rsidRPr="0000645A" w:rsidRDefault="0000645A" w:rsidP="00D96AD6">
            <w:r w:rsidRPr="0000645A">
              <w:t>13(+1)</w:t>
            </w:r>
          </w:p>
        </w:tc>
        <w:tc>
          <w:tcPr>
            <w:tcW w:w="792" w:type="dxa"/>
            <w:shd w:val="clear" w:color="auto" w:fill="auto"/>
          </w:tcPr>
          <w:p w14:paraId="44C06B8E" w14:textId="77777777" w:rsidR="0000645A" w:rsidRPr="0000645A" w:rsidRDefault="0000645A" w:rsidP="00D96AD6">
            <w:r w:rsidRPr="0000645A">
              <w:t>17(+3)</w:t>
            </w:r>
          </w:p>
        </w:tc>
        <w:tc>
          <w:tcPr>
            <w:tcW w:w="792" w:type="dxa"/>
            <w:shd w:val="clear" w:color="auto" w:fill="auto"/>
          </w:tcPr>
          <w:p w14:paraId="24EB02D3" w14:textId="47E214FC" w:rsidR="0000645A" w:rsidRPr="0000645A" w:rsidRDefault="0000645A" w:rsidP="00D96AD6">
            <w:r w:rsidRPr="0000645A">
              <w:rPr>
                <w:b/>
              </w:rPr>
              <w:t>3 (−4)</w:t>
            </w:r>
          </w:p>
        </w:tc>
        <w:tc>
          <w:tcPr>
            <w:tcW w:w="792" w:type="dxa"/>
            <w:shd w:val="clear" w:color="auto" w:fill="auto"/>
          </w:tcPr>
          <w:p w14:paraId="66D82321" w14:textId="1AAAB0DE" w:rsidR="0000645A" w:rsidRPr="0000645A" w:rsidRDefault="0000645A" w:rsidP="00D96AD6">
            <w:pPr>
              <w:rPr>
                <w:b/>
              </w:rPr>
            </w:pPr>
            <w:r w:rsidRPr="0000645A">
              <w:t>10(+0)</w:t>
            </w:r>
          </w:p>
        </w:tc>
        <w:tc>
          <w:tcPr>
            <w:tcW w:w="792" w:type="dxa"/>
            <w:shd w:val="clear" w:color="auto" w:fill="auto"/>
          </w:tcPr>
          <w:p w14:paraId="0CC897F6" w14:textId="0FD824EF" w:rsidR="0000645A" w:rsidRPr="0000645A" w:rsidRDefault="0000645A" w:rsidP="00D96AD6">
            <w:pPr>
              <w:rPr>
                <w:b/>
              </w:rPr>
            </w:pPr>
            <w:r w:rsidRPr="0000645A">
              <w:t>4 (−3)</w:t>
            </w:r>
          </w:p>
        </w:tc>
      </w:tr>
    </w:tbl>
    <w:p w14:paraId="10FAA895" w14:textId="77777777" w:rsidR="008D7E6B" w:rsidRPr="008D7E6B" w:rsidRDefault="00177633" w:rsidP="00177633">
      <w:pPr>
        <w:rPr>
          <w:b/>
        </w:rPr>
      </w:pPr>
      <w:r w:rsidRPr="0047393C">
        <w:t>Damage Immunities cold, fire</w:t>
      </w:r>
    </w:p>
    <w:p w14:paraId="4B31964F" w14:textId="77777777" w:rsidR="008D7E6B" w:rsidRPr="008D7E6B" w:rsidRDefault="00177633" w:rsidP="00177633">
      <w:pPr>
        <w:rPr>
          <w:b/>
        </w:rPr>
      </w:pPr>
      <w:r w:rsidRPr="0047393C">
        <w:t>Senses darkvision 60 ft., tremorsense 60 ft.,</w:t>
      </w:r>
    </w:p>
    <w:p w14:paraId="7F4B3046" w14:textId="77777777" w:rsidR="008D7E6B" w:rsidRPr="008D7E6B" w:rsidRDefault="00177633" w:rsidP="00177633">
      <w:pPr>
        <w:rPr>
          <w:b/>
        </w:rPr>
      </w:pPr>
      <w:r w:rsidRPr="0047393C">
        <w:t>passive Perception 10</w:t>
      </w:r>
    </w:p>
    <w:p w14:paraId="3BEA4D02" w14:textId="77777777" w:rsidR="008D7E6B" w:rsidRPr="008D7E6B" w:rsidRDefault="00177633" w:rsidP="00177633">
      <w:pPr>
        <w:rPr>
          <w:b/>
        </w:rPr>
      </w:pPr>
      <w:r w:rsidRPr="0047393C">
        <w:t>Languages —</w:t>
      </w:r>
    </w:p>
    <w:p w14:paraId="6B488783" w14:textId="77777777" w:rsidR="008D7E6B" w:rsidRPr="008D7E6B" w:rsidRDefault="00177633" w:rsidP="00177633">
      <w:pPr>
        <w:rPr>
          <w:b/>
        </w:rPr>
      </w:pPr>
      <w:r w:rsidRPr="0047393C">
        <w:t>Challenge 5 (1,800 XP)</w:t>
      </w:r>
    </w:p>
    <w:p w14:paraId="0772D14B" w14:textId="77777777" w:rsidR="008D7E6B" w:rsidRPr="008D7E6B" w:rsidRDefault="00177633" w:rsidP="00177633">
      <w:pPr>
        <w:rPr>
          <w:b/>
        </w:rPr>
      </w:pPr>
      <w:r w:rsidRPr="0047393C">
        <w:t>Tunneler. The worm can burrow through solid rock at half its burrow speed and leaves a 5-foot-diameter tunnel in its wake.</w:t>
      </w:r>
    </w:p>
    <w:p w14:paraId="0AF837D4" w14:textId="77777777" w:rsidR="008D7E6B" w:rsidRPr="008D7E6B" w:rsidRDefault="00177633" w:rsidP="00177633">
      <w:pPr>
        <w:rPr>
          <w:b/>
        </w:rPr>
      </w:pPr>
      <w:r w:rsidRPr="0047393C">
        <w:t>Actions</w:t>
      </w:r>
    </w:p>
    <w:p w14:paraId="3FF7579B" w14:textId="77777777" w:rsidR="008D7E6B" w:rsidRPr="008D7E6B" w:rsidRDefault="00177633" w:rsidP="00177633">
      <w:pPr>
        <w:rPr>
          <w:b/>
        </w:rPr>
      </w:pPr>
      <w:r w:rsidRPr="0047393C">
        <w:t>Multiattack. The worm makes two attacks: one with its bite and one with its stinger.</w:t>
      </w:r>
    </w:p>
    <w:p w14:paraId="3A00D9CB" w14:textId="77777777" w:rsidR="008D7E6B" w:rsidRPr="008D7E6B" w:rsidRDefault="00177633" w:rsidP="00177633">
      <w:pPr>
        <w:rPr>
          <w:b/>
        </w:rPr>
      </w:pPr>
      <w:r w:rsidRPr="0047393C">
        <w:t>Bite. Melee Weapon Attack: +6 to hit, reach 5 ft., one target. Hit: 20 (3d10 + 4) piercing damage.</w:t>
      </w:r>
    </w:p>
    <w:p w14:paraId="3BF20DCE" w14:textId="77777777" w:rsidR="008D7E6B" w:rsidRPr="008D7E6B" w:rsidRDefault="00177633" w:rsidP="00177633">
      <w:pPr>
        <w:rPr>
          <w:b/>
        </w:rPr>
      </w:pPr>
      <w:r w:rsidRPr="0047393C">
        <w:t>Tail Stinger. Melee Weapon Attack: +6 to hit, reach 5 ft., one target. Hit: 7 (1d6 + 4) piercing damage.</w:t>
      </w:r>
    </w:p>
    <w:p w14:paraId="2208C229" w14:textId="77777777" w:rsidR="008D7E6B" w:rsidRPr="008D7E6B" w:rsidRDefault="00177633" w:rsidP="00177633">
      <w:pPr>
        <w:pStyle w:val="2"/>
        <w:rPr>
          <w:b/>
        </w:rPr>
      </w:pPr>
      <w:bookmarkStart w:id="26" w:name="_Toc510259621"/>
      <w:r w:rsidRPr="0047393C">
        <w:t>Kranun, Stone Giant Shaman (Possessed by Tyranthraxus)</w:t>
      </w:r>
      <w:bookmarkEnd w:id="26"/>
    </w:p>
    <w:p w14:paraId="70170F74" w14:textId="77777777" w:rsidR="008D7E6B" w:rsidRPr="008D7E6B" w:rsidRDefault="00177633" w:rsidP="00177633">
      <w:pPr>
        <w:rPr>
          <w:b/>
        </w:rPr>
      </w:pPr>
      <w:r w:rsidRPr="0047393C">
        <w:t>Huge giant, lawful evil</w:t>
      </w:r>
    </w:p>
    <w:p w14:paraId="7539AA16" w14:textId="77777777" w:rsidR="008D7E6B" w:rsidRPr="008D7E6B" w:rsidRDefault="00177633" w:rsidP="00177633">
      <w:pPr>
        <w:rPr>
          <w:b/>
        </w:rPr>
      </w:pPr>
      <w:r w:rsidRPr="0047393C">
        <w:t>Armor Class 17 (natural armor)</w:t>
      </w:r>
    </w:p>
    <w:p w14:paraId="3D81983C" w14:textId="77777777" w:rsidR="008D7E6B" w:rsidRPr="008D7E6B" w:rsidRDefault="00177633" w:rsidP="00177633">
      <w:pPr>
        <w:rPr>
          <w:b/>
        </w:rPr>
      </w:pPr>
      <w:r w:rsidRPr="0047393C">
        <w:t>Hit Points 126 (11d12 + 55)</w:t>
      </w:r>
    </w:p>
    <w:p w14:paraId="35D977BB"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B97C4E4" w14:textId="77777777" w:rsidTr="0000645A">
        <w:tc>
          <w:tcPr>
            <w:tcW w:w="792" w:type="dxa"/>
            <w:shd w:val="clear" w:color="auto" w:fill="auto"/>
          </w:tcPr>
          <w:p w14:paraId="34C801DA" w14:textId="77777777" w:rsidR="0000645A" w:rsidRPr="0000645A" w:rsidRDefault="0000645A" w:rsidP="0000645A">
            <w:pPr>
              <w:pStyle w:val="PHBTableInterior"/>
            </w:pPr>
            <w:r w:rsidRPr="0000645A">
              <w:t>STR</w:t>
            </w:r>
          </w:p>
        </w:tc>
        <w:tc>
          <w:tcPr>
            <w:tcW w:w="792" w:type="dxa"/>
            <w:shd w:val="clear" w:color="auto" w:fill="auto"/>
          </w:tcPr>
          <w:p w14:paraId="77FBEAB9" w14:textId="77777777" w:rsidR="0000645A" w:rsidRPr="0000645A" w:rsidRDefault="0000645A" w:rsidP="0000645A">
            <w:pPr>
              <w:pStyle w:val="PHBTableInterior"/>
            </w:pPr>
            <w:r w:rsidRPr="0000645A">
              <w:t>DEX</w:t>
            </w:r>
          </w:p>
        </w:tc>
        <w:tc>
          <w:tcPr>
            <w:tcW w:w="792" w:type="dxa"/>
            <w:shd w:val="clear" w:color="auto" w:fill="auto"/>
          </w:tcPr>
          <w:p w14:paraId="1668B5F1" w14:textId="77777777" w:rsidR="0000645A" w:rsidRPr="0000645A" w:rsidRDefault="0000645A" w:rsidP="0000645A">
            <w:pPr>
              <w:pStyle w:val="PHBTableInterior"/>
            </w:pPr>
            <w:r w:rsidRPr="0000645A">
              <w:t>CON</w:t>
            </w:r>
          </w:p>
        </w:tc>
        <w:tc>
          <w:tcPr>
            <w:tcW w:w="792" w:type="dxa"/>
            <w:shd w:val="clear" w:color="auto" w:fill="auto"/>
          </w:tcPr>
          <w:p w14:paraId="4A18A668" w14:textId="77777777" w:rsidR="0000645A" w:rsidRPr="0000645A" w:rsidRDefault="0000645A" w:rsidP="0000645A">
            <w:pPr>
              <w:pStyle w:val="PHBTableInterior"/>
            </w:pPr>
            <w:r w:rsidRPr="0000645A">
              <w:t>INT</w:t>
            </w:r>
          </w:p>
        </w:tc>
        <w:tc>
          <w:tcPr>
            <w:tcW w:w="792" w:type="dxa"/>
            <w:shd w:val="clear" w:color="auto" w:fill="auto"/>
          </w:tcPr>
          <w:p w14:paraId="2EB4C50A" w14:textId="77777777" w:rsidR="0000645A" w:rsidRPr="0000645A" w:rsidRDefault="0000645A" w:rsidP="0000645A">
            <w:pPr>
              <w:pStyle w:val="PHBTableInterior"/>
            </w:pPr>
            <w:r w:rsidRPr="0000645A">
              <w:t>WIS</w:t>
            </w:r>
          </w:p>
        </w:tc>
        <w:tc>
          <w:tcPr>
            <w:tcW w:w="792" w:type="dxa"/>
            <w:shd w:val="clear" w:color="auto" w:fill="auto"/>
          </w:tcPr>
          <w:p w14:paraId="67F7E1A1" w14:textId="77777777" w:rsidR="0000645A" w:rsidRPr="0000645A" w:rsidRDefault="0000645A" w:rsidP="0000645A">
            <w:pPr>
              <w:pStyle w:val="PHBTableInterior"/>
            </w:pPr>
            <w:r w:rsidRPr="0000645A">
              <w:t>CHA</w:t>
            </w:r>
          </w:p>
        </w:tc>
      </w:tr>
      <w:tr w:rsidR="0000645A" w:rsidRPr="0000645A" w14:paraId="7F986551" w14:textId="77777777" w:rsidTr="0000645A">
        <w:tc>
          <w:tcPr>
            <w:tcW w:w="792" w:type="dxa"/>
            <w:shd w:val="clear" w:color="auto" w:fill="auto"/>
          </w:tcPr>
          <w:p w14:paraId="78692BC7" w14:textId="77777777" w:rsidR="0000645A" w:rsidRPr="0000645A" w:rsidRDefault="0000645A" w:rsidP="0000645A">
            <w:pPr>
              <w:pStyle w:val="PHBTableInterior"/>
            </w:pPr>
            <w:r w:rsidRPr="0000645A">
              <w:t>23(+6)</w:t>
            </w:r>
          </w:p>
        </w:tc>
        <w:tc>
          <w:tcPr>
            <w:tcW w:w="792" w:type="dxa"/>
            <w:shd w:val="clear" w:color="auto" w:fill="auto"/>
          </w:tcPr>
          <w:p w14:paraId="75C16009" w14:textId="77777777" w:rsidR="0000645A" w:rsidRPr="0000645A" w:rsidRDefault="0000645A" w:rsidP="0000645A">
            <w:pPr>
              <w:pStyle w:val="PHBTableInterior"/>
            </w:pPr>
            <w:r w:rsidRPr="0000645A">
              <w:t>15(+2)</w:t>
            </w:r>
          </w:p>
        </w:tc>
        <w:tc>
          <w:tcPr>
            <w:tcW w:w="792" w:type="dxa"/>
            <w:shd w:val="clear" w:color="auto" w:fill="auto"/>
          </w:tcPr>
          <w:p w14:paraId="168E2518" w14:textId="77777777" w:rsidR="0000645A" w:rsidRPr="0000645A" w:rsidRDefault="0000645A" w:rsidP="0000645A">
            <w:pPr>
              <w:pStyle w:val="PHBTableInterior"/>
            </w:pPr>
            <w:r w:rsidRPr="0000645A">
              <w:t>20(+5)</w:t>
            </w:r>
          </w:p>
        </w:tc>
        <w:tc>
          <w:tcPr>
            <w:tcW w:w="792" w:type="dxa"/>
            <w:shd w:val="clear" w:color="auto" w:fill="auto"/>
          </w:tcPr>
          <w:p w14:paraId="6631CBE1" w14:textId="77777777" w:rsidR="0000645A" w:rsidRPr="0000645A" w:rsidRDefault="0000645A" w:rsidP="0000645A">
            <w:pPr>
              <w:pStyle w:val="PHBTableInterior"/>
            </w:pPr>
            <w:r w:rsidRPr="0000645A">
              <w:t>10(+0)</w:t>
            </w:r>
          </w:p>
        </w:tc>
        <w:tc>
          <w:tcPr>
            <w:tcW w:w="792" w:type="dxa"/>
            <w:shd w:val="clear" w:color="auto" w:fill="auto"/>
          </w:tcPr>
          <w:p w14:paraId="1F675F7E" w14:textId="77777777" w:rsidR="0000645A" w:rsidRPr="0000645A" w:rsidRDefault="0000645A" w:rsidP="0000645A">
            <w:pPr>
              <w:pStyle w:val="PHBTableInterior"/>
            </w:pPr>
            <w:r w:rsidRPr="0000645A">
              <w:t>12(+1)</w:t>
            </w:r>
          </w:p>
        </w:tc>
        <w:tc>
          <w:tcPr>
            <w:tcW w:w="792" w:type="dxa"/>
            <w:shd w:val="clear" w:color="auto" w:fill="auto"/>
          </w:tcPr>
          <w:p w14:paraId="5BC715B3" w14:textId="77777777" w:rsidR="0000645A" w:rsidRPr="0000645A" w:rsidRDefault="0000645A" w:rsidP="0000645A">
            <w:pPr>
              <w:pStyle w:val="PHBTableInterior"/>
            </w:pPr>
            <w:r w:rsidRPr="0000645A">
              <w:t>14(+2)</w:t>
            </w:r>
          </w:p>
        </w:tc>
      </w:tr>
    </w:tbl>
    <w:p w14:paraId="1B723052" w14:textId="4B65D9D9" w:rsidR="008D7E6B" w:rsidRPr="008D7E6B" w:rsidRDefault="00177633" w:rsidP="00177633">
      <w:pPr>
        <w:rPr>
          <w:b/>
        </w:rPr>
      </w:pPr>
      <w:r w:rsidRPr="0047393C">
        <w:t>Saving Throws Dex +5, Con +8, Wis +4</w:t>
      </w:r>
    </w:p>
    <w:p w14:paraId="2919F44F" w14:textId="77777777" w:rsidR="008D7E6B" w:rsidRPr="008D7E6B" w:rsidRDefault="00177633" w:rsidP="00177633">
      <w:pPr>
        <w:rPr>
          <w:b/>
        </w:rPr>
      </w:pPr>
      <w:r w:rsidRPr="0047393C">
        <w:t>Skills Athletics +12, Perception +4</w:t>
      </w:r>
    </w:p>
    <w:p w14:paraId="028AE13B" w14:textId="77777777" w:rsidR="008D7E6B" w:rsidRPr="008D7E6B" w:rsidRDefault="00177633" w:rsidP="00177633">
      <w:pPr>
        <w:rPr>
          <w:b/>
        </w:rPr>
      </w:pPr>
      <w:r w:rsidRPr="0047393C">
        <w:t>Senses darkvision 60 ft., telepathy 120 ft., passive Perception 14</w:t>
      </w:r>
    </w:p>
    <w:p w14:paraId="3244B3A2" w14:textId="77777777" w:rsidR="008D7E6B" w:rsidRPr="008D7E6B" w:rsidRDefault="00177633" w:rsidP="00177633">
      <w:pPr>
        <w:rPr>
          <w:b/>
        </w:rPr>
      </w:pPr>
      <w:r w:rsidRPr="0047393C">
        <w:lastRenderedPageBreak/>
        <w:t>Languages Abyssal, Celestial, Common, Draconic, Infernal, Giant</w:t>
      </w:r>
    </w:p>
    <w:p w14:paraId="721D86CB" w14:textId="77777777" w:rsidR="008D7E6B" w:rsidRPr="008D7E6B" w:rsidRDefault="00177633" w:rsidP="00177633">
      <w:pPr>
        <w:rPr>
          <w:b/>
        </w:rPr>
      </w:pPr>
      <w:r w:rsidRPr="0047393C">
        <w:t>Challenge 8 (3,900 XP)</w:t>
      </w:r>
    </w:p>
    <w:p w14:paraId="2F00C21A" w14:textId="77777777" w:rsidR="008D7E6B" w:rsidRPr="008D7E6B" w:rsidRDefault="00177633" w:rsidP="00177633">
      <w:pPr>
        <w:rPr>
          <w:b/>
        </w:rPr>
      </w:pPr>
      <w:r w:rsidRPr="0047393C">
        <w:t>Innate Spellcasting. Kranun’s innate spellcasting ability is Charisma (spell save DC 15). He can innately cast the following spells, requiring no material components:</w:t>
      </w:r>
    </w:p>
    <w:p w14:paraId="5E12F8B2" w14:textId="77777777" w:rsidR="008D7E6B" w:rsidRPr="008D7E6B" w:rsidRDefault="00177633" w:rsidP="00177633">
      <w:pPr>
        <w:rPr>
          <w:b/>
        </w:rPr>
      </w:pPr>
      <w:r w:rsidRPr="0047393C">
        <w:t>At will: detect thoughts</w:t>
      </w:r>
    </w:p>
    <w:p w14:paraId="3B3054EF" w14:textId="77777777" w:rsidR="008D7E6B" w:rsidRPr="008D7E6B" w:rsidRDefault="00177633" w:rsidP="00177633">
      <w:pPr>
        <w:rPr>
          <w:b/>
        </w:rPr>
      </w:pPr>
      <w:r w:rsidRPr="0047393C">
        <w:t>1/day: meld into stone, stone shape</w:t>
      </w:r>
    </w:p>
    <w:p w14:paraId="06C879B7" w14:textId="77777777" w:rsidR="008D7E6B" w:rsidRPr="008D7E6B" w:rsidRDefault="00177633" w:rsidP="00177633">
      <w:pPr>
        <w:rPr>
          <w:b/>
        </w:rPr>
      </w:pPr>
      <w:r w:rsidRPr="0047393C">
        <w:t>Special Equipment. Kranun wears a mantle of spell resistance, which gives him advantage on saving throws against spells.</w:t>
      </w:r>
    </w:p>
    <w:p w14:paraId="3EFC39CE" w14:textId="77777777" w:rsidR="008D7E6B" w:rsidRPr="008D7E6B" w:rsidRDefault="00177633" w:rsidP="00177633">
      <w:pPr>
        <w:rPr>
          <w:b/>
        </w:rPr>
      </w:pPr>
      <w:r w:rsidRPr="0047393C">
        <w:t>Stone Camouflage. Kranun has advantage on Dexterity (Stealth) checks made to hide in rocky terrain.</w:t>
      </w:r>
    </w:p>
    <w:p w14:paraId="56808F05" w14:textId="77777777" w:rsidR="008D7E6B" w:rsidRPr="008D7E6B" w:rsidRDefault="00177633" w:rsidP="00177633">
      <w:pPr>
        <w:rPr>
          <w:b/>
        </w:rPr>
      </w:pPr>
      <w:r w:rsidRPr="0047393C">
        <w:t>Actions</w:t>
      </w:r>
    </w:p>
    <w:p w14:paraId="7ABC66B7" w14:textId="77777777" w:rsidR="008D7E6B" w:rsidRPr="008D7E6B" w:rsidRDefault="00177633" w:rsidP="00177633">
      <w:pPr>
        <w:rPr>
          <w:b/>
        </w:rPr>
      </w:pPr>
      <w:r w:rsidRPr="0047393C">
        <w:t>Multiattack. Kranun makes two greatclub attacks.</w:t>
      </w:r>
    </w:p>
    <w:p w14:paraId="7BB567E0" w14:textId="77777777" w:rsidR="008D7E6B" w:rsidRPr="008D7E6B" w:rsidRDefault="00177633" w:rsidP="00177633">
      <w:pPr>
        <w:rPr>
          <w:b/>
        </w:rPr>
      </w:pPr>
      <w:r w:rsidRPr="0047393C">
        <w:t>Greatclub. Melee Weapon Attack: +9 to hit, reach 15 ft., one target. Hit: 19 (3d8 + 6) bludgeoning damage.</w:t>
      </w:r>
    </w:p>
    <w:p w14:paraId="78085202" w14:textId="77777777" w:rsidR="008D7E6B" w:rsidRPr="008D7E6B" w:rsidRDefault="00177633" w:rsidP="00177633">
      <w:pPr>
        <w:rPr>
          <w:b/>
        </w:rPr>
      </w:pPr>
      <w:r w:rsidRPr="0047393C">
        <w:t>Rock. Ranged Weapon Attack: +9 to hit, range 60/240 ft., one target. Hit: 28 (4d10 + 6) bludgeoning damage. If the target is a</w:t>
      </w:r>
    </w:p>
    <w:p w14:paraId="7A2CB297" w14:textId="77777777" w:rsidR="008D7E6B" w:rsidRPr="008D7E6B" w:rsidRDefault="00177633" w:rsidP="00177633">
      <w:pPr>
        <w:rPr>
          <w:b/>
        </w:rPr>
      </w:pPr>
      <w:r w:rsidRPr="0047393C">
        <w:t>creature, it must succeed on a DC 17 Strength saving throw or be knocked prone.</w:t>
      </w:r>
    </w:p>
    <w:p w14:paraId="7BCEC1A8" w14:textId="77777777" w:rsidR="008D7E6B" w:rsidRPr="008D7E6B" w:rsidRDefault="00177633" w:rsidP="00177633">
      <w:pPr>
        <w:rPr>
          <w:b/>
        </w:rPr>
      </w:pPr>
      <w:r w:rsidRPr="0047393C">
        <w:t>Fire Aura. Kranun activates a fiery aura that surrounds him and burns creatures close to him. At the start of each of Kranun’s turns, each creature within 5 feet of him takes 7 (2d6) fire damage, and flammable objects in the area that aren’t being worn or carried ignite. A creature that touches Kranun or hits it with a melee attack while within 5 feet of him takes 7 (2d6) fire damage. Kranun can end this effect at any time, or it ends when Kranun is unconscious or killed.</w:t>
      </w:r>
    </w:p>
    <w:p w14:paraId="5ED65011" w14:textId="77777777" w:rsidR="008D7E6B" w:rsidRPr="008D7E6B" w:rsidRDefault="00177633" w:rsidP="00177633">
      <w:pPr>
        <w:rPr>
          <w:b/>
        </w:rPr>
      </w:pPr>
      <w:r w:rsidRPr="0047393C">
        <w:t>Reactions</w:t>
      </w:r>
    </w:p>
    <w:p w14:paraId="32862F60" w14:textId="77777777" w:rsidR="008D7E6B" w:rsidRPr="008D7E6B" w:rsidRDefault="00177633" w:rsidP="00177633">
      <w:pPr>
        <w:rPr>
          <w:b/>
        </w:rPr>
      </w:pPr>
      <w:r w:rsidRPr="0047393C">
        <w:t>Rock Catching. If a rock or similar object is hurled at Kranun, Kranun can, with a successful DC 10 Dexterity saving throw, catch the missile and take no bludgeoning damage from it.</w:t>
      </w:r>
    </w:p>
    <w:p w14:paraId="0BCF1524" w14:textId="74566C50" w:rsidR="00177633" w:rsidRPr="0047393C" w:rsidRDefault="00177633" w:rsidP="00341604">
      <w:pPr>
        <w:pStyle w:val="1"/>
      </w:pPr>
      <w:bookmarkStart w:id="27" w:name="_Toc510259622"/>
      <w:r w:rsidRPr="0047393C">
        <w:t>Season 2</w:t>
      </w:r>
      <w:bookmarkEnd w:id="27"/>
    </w:p>
    <w:p w14:paraId="23D0AEB6" w14:textId="77777777" w:rsidR="008D7E6B" w:rsidRPr="008D7E6B" w:rsidRDefault="00177633" w:rsidP="00177633">
      <w:pPr>
        <w:pStyle w:val="2"/>
        <w:rPr>
          <w:b/>
        </w:rPr>
      </w:pPr>
      <w:bookmarkStart w:id="28" w:name="_Toc510259623"/>
      <w:r w:rsidRPr="0047393C">
        <w:t>Boar Pit Fighter</w:t>
      </w:r>
      <w:bookmarkEnd w:id="28"/>
    </w:p>
    <w:p w14:paraId="549357E0" w14:textId="77777777" w:rsidR="008D7E6B" w:rsidRPr="008D7E6B" w:rsidRDefault="00177633" w:rsidP="00177633">
      <w:pPr>
        <w:rPr>
          <w:b/>
        </w:rPr>
      </w:pPr>
      <w:r w:rsidRPr="0047393C">
        <w:t>Medium humanoid (human), lawful evil</w:t>
      </w:r>
    </w:p>
    <w:p w14:paraId="05E1D6DD" w14:textId="77777777" w:rsidR="008D7E6B" w:rsidRPr="008D7E6B" w:rsidRDefault="00177633" w:rsidP="00177633">
      <w:pPr>
        <w:rPr>
          <w:b/>
        </w:rPr>
      </w:pPr>
      <w:r w:rsidRPr="0047393C">
        <w:t>Armor Class 15 (studded leather)</w:t>
      </w:r>
    </w:p>
    <w:p w14:paraId="540B7D31" w14:textId="77777777" w:rsidR="008D7E6B" w:rsidRPr="008D7E6B" w:rsidRDefault="00177633" w:rsidP="00177633">
      <w:pPr>
        <w:rPr>
          <w:b/>
        </w:rPr>
      </w:pPr>
      <w:r w:rsidRPr="0047393C">
        <w:t>Hit Points 58 (15d8 + 45)</w:t>
      </w:r>
    </w:p>
    <w:p w14:paraId="6A8B49CB" w14:textId="77777777" w:rsidR="00E82E8E" w:rsidRPr="00E82E8E" w:rsidRDefault="00177633" w:rsidP="00177633">
      <w:pPr>
        <w:rPr>
          <w:b/>
        </w:rPr>
      </w:pPr>
      <w:r w:rsidRPr="0047393C">
        <w:t>Speed 30 ft.</w:t>
      </w:r>
    </w:p>
    <w:p w14:paraId="5203818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7316200" w14:textId="77777777" w:rsidR="00E82E8E" w:rsidRPr="00E82E8E" w:rsidRDefault="00305B1A" w:rsidP="00177633">
      <w:pPr>
        <w:rPr>
          <w:b/>
        </w:rPr>
      </w:pPr>
      <w:r>
        <w:t>16(+3)</w:t>
      </w:r>
      <w:r>
        <w:tab/>
        <w:t>16(+3)</w:t>
      </w:r>
      <w:r>
        <w:tab/>
        <w:t>14(+2)</w:t>
      </w:r>
      <w:r>
        <w:tab/>
        <w:t>10(+0)</w:t>
      </w:r>
      <w:r>
        <w:tab/>
        <w:t>12(+1)</w:t>
      </w:r>
      <w:r>
        <w:tab/>
        <w:t>15(+2)</w:t>
      </w:r>
    </w:p>
    <w:p w14:paraId="7AE28958" w14:textId="55F73176" w:rsidR="008D7E6B" w:rsidRPr="008D7E6B" w:rsidRDefault="00177633" w:rsidP="00177633">
      <w:pPr>
        <w:rPr>
          <w:b/>
        </w:rPr>
      </w:pPr>
      <w:r w:rsidRPr="0047393C">
        <w:t>Saving Throws Str +5, Dex +5</w:t>
      </w:r>
    </w:p>
    <w:p w14:paraId="29B367AF" w14:textId="77777777" w:rsidR="008D7E6B" w:rsidRPr="008D7E6B" w:rsidRDefault="00177633" w:rsidP="00177633">
      <w:pPr>
        <w:rPr>
          <w:b/>
        </w:rPr>
      </w:pPr>
      <w:r w:rsidRPr="0047393C">
        <w:t>Skills Athletics +5, Intimidation +4</w:t>
      </w:r>
    </w:p>
    <w:p w14:paraId="0171ACF2" w14:textId="77777777" w:rsidR="008D7E6B" w:rsidRPr="008D7E6B" w:rsidRDefault="00177633" w:rsidP="00177633">
      <w:pPr>
        <w:rPr>
          <w:b/>
        </w:rPr>
      </w:pPr>
      <w:r w:rsidRPr="0047393C">
        <w:t>Senses passive Perception 13</w:t>
      </w:r>
    </w:p>
    <w:p w14:paraId="38109CF9" w14:textId="265E0EFC" w:rsidR="00177633" w:rsidRDefault="00177633" w:rsidP="00177633">
      <w:r w:rsidRPr="0047393C">
        <w:t>Languages Common</w:t>
      </w:r>
    </w:p>
    <w:p w14:paraId="39812F75" w14:textId="77777777" w:rsidR="008D7E6B" w:rsidRPr="008D7E6B" w:rsidRDefault="00177633" w:rsidP="00177633">
      <w:pPr>
        <w:rPr>
          <w:b/>
        </w:rPr>
      </w:pPr>
      <w:r>
        <w:t xml:space="preserve">Challenge </w:t>
      </w:r>
      <w:r w:rsidRPr="0047393C">
        <w:t>3 (700 XP)</w:t>
      </w:r>
    </w:p>
    <w:p w14:paraId="37BDD82A" w14:textId="77777777" w:rsidR="008D7E6B" w:rsidRPr="008D7E6B" w:rsidRDefault="00177633" w:rsidP="00177633">
      <w:pPr>
        <w:rPr>
          <w:b/>
        </w:rPr>
      </w:pPr>
      <w:r w:rsidRPr="0047393C">
        <w:t>Brave. The boar pit fighter has advantage on saving throws against being frightened.</w:t>
      </w:r>
    </w:p>
    <w:p w14:paraId="061166DD" w14:textId="77777777" w:rsidR="008D7E6B" w:rsidRPr="008D7E6B" w:rsidRDefault="00177633" w:rsidP="00177633">
      <w:pPr>
        <w:rPr>
          <w:b/>
        </w:rPr>
      </w:pPr>
      <w:r w:rsidRPr="0047393C">
        <w:t>Actions</w:t>
      </w:r>
    </w:p>
    <w:p w14:paraId="0323C511" w14:textId="77777777" w:rsidR="008D7E6B" w:rsidRPr="008D7E6B" w:rsidRDefault="00177633" w:rsidP="00177633">
      <w:pPr>
        <w:rPr>
          <w:b/>
        </w:rPr>
      </w:pPr>
      <w:r w:rsidRPr="0047393C">
        <w:t>Multiattack. The boar pit fighter makes two melee weapon attacks with its chosen weapon. If wielding clawed gauntlets, it can make an extra two attacks.</w:t>
      </w:r>
    </w:p>
    <w:p w14:paraId="264AB64B" w14:textId="77777777" w:rsidR="008D7E6B" w:rsidRPr="008D7E6B" w:rsidRDefault="00177633" w:rsidP="00177633">
      <w:pPr>
        <w:rPr>
          <w:b/>
        </w:rPr>
      </w:pPr>
      <w:r w:rsidRPr="0047393C">
        <w:t>Pike (Goat head fighter). Melee Weapon Attack: +5 to hit, reach 10 ft., one target. Hit: 8 (1d10 + 3) piercing damage. If the boar pit gladiator hit when charging the target, they also fall prone.</w:t>
      </w:r>
    </w:p>
    <w:p w14:paraId="677F6E8A" w14:textId="77777777" w:rsidR="008D7E6B" w:rsidRPr="008D7E6B" w:rsidRDefault="00177633" w:rsidP="00177633">
      <w:pPr>
        <w:rPr>
          <w:b/>
        </w:rPr>
      </w:pPr>
      <w:r w:rsidRPr="0047393C">
        <w:t>Clawed Gauntlet (Lion head fighter). Melee Weapon Attack: +5 to hit, reach 5 ft., one target. Hit: 5 (1d4 + 3) slashing damage.</w:t>
      </w:r>
    </w:p>
    <w:p w14:paraId="15A0B4AD" w14:textId="77777777" w:rsidR="008D7E6B" w:rsidRPr="008D7E6B" w:rsidRDefault="00177633" w:rsidP="00177633">
      <w:pPr>
        <w:rPr>
          <w:b/>
        </w:rPr>
      </w:pPr>
      <w:r w:rsidRPr="0047393C">
        <w:t>Burning Maul (Dragon head fighter). Melee Weapon Attack: +5 to hit, reach 5 ft., one target. Hit: 10 (2d6 + 3) bludgeoning damage, plus 3 fire damage.</w:t>
      </w:r>
    </w:p>
    <w:p w14:paraId="41FB9761" w14:textId="77777777" w:rsidR="008D7E6B" w:rsidRPr="008D7E6B" w:rsidRDefault="00177633" w:rsidP="00177633">
      <w:pPr>
        <w:rPr>
          <w:b/>
        </w:rPr>
      </w:pPr>
      <w:r w:rsidRPr="0047393C">
        <w:t>Blow Fire (Recharge 6, dragon head fighter). The boar pit fighter spits a mouthful of oil over the burning maul, exhaling fire in a 10-foot cone. Each creature in that area must make a DC 15 Dexterity saving throw, taking 18 (4d8) fire damage on a failed save, or half as much damage on a successful save.</w:t>
      </w:r>
    </w:p>
    <w:p w14:paraId="6CA873B8" w14:textId="77777777" w:rsidR="008D7E6B" w:rsidRPr="008D7E6B" w:rsidRDefault="00177633" w:rsidP="00177633">
      <w:pPr>
        <w:pStyle w:val="2"/>
        <w:rPr>
          <w:b/>
        </w:rPr>
      </w:pPr>
      <w:bookmarkStart w:id="29" w:name="_Toc510259624"/>
      <w:r w:rsidRPr="0047393C">
        <w:t>The Stone Dwarf</w:t>
      </w:r>
      <w:bookmarkEnd w:id="29"/>
    </w:p>
    <w:p w14:paraId="24676822" w14:textId="77777777" w:rsidR="008D7E6B" w:rsidRPr="008D7E6B" w:rsidRDefault="00177633" w:rsidP="00177633">
      <w:pPr>
        <w:rPr>
          <w:b/>
        </w:rPr>
      </w:pPr>
      <w:r w:rsidRPr="0047393C">
        <w:t>Medium humanoid (dwarf), neutral</w:t>
      </w:r>
    </w:p>
    <w:p w14:paraId="121DAE99" w14:textId="77777777" w:rsidR="008D7E6B" w:rsidRPr="008D7E6B" w:rsidRDefault="00177633" w:rsidP="00177633">
      <w:pPr>
        <w:rPr>
          <w:b/>
        </w:rPr>
      </w:pPr>
      <w:r w:rsidRPr="0047393C">
        <w:t>Armor Class 15 (natural armor)</w:t>
      </w:r>
    </w:p>
    <w:p w14:paraId="6D8823A5" w14:textId="77777777" w:rsidR="008D7E6B" w:rsidRPr="008D7E6B" w:rsidRDefault="00177633" w:rsidP="00177633">
      <w:pPr>
        <w:rPr>
          <w:b/>
        </w:rPr>
      </w:pPr>
      <w:r w:rsidRPr="0047393C">
        <w:t>Hit Points 67 (9d8 + 27)</w:t>
      </w:r>
    </w:p>
    <w:p w14:paraId="4EFE62E9" w14:textId="77777777" w:rsidR="00E82E8E" w:rsidRPr="00E82E8E" w:rsidRDefault="00177633" w:rsidP="00177633">
      <w:pPr>
        <w:rPr>
          <w:b/>
        </w:rPr>
      </w:pPr>
      <w:r w:rsidRPr="0047393C">
        <w:t>Speed 30 ft.</w:t>
      </w:r>
    </w:p>
    <w:p w14:paraId="382E8E0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14112FC" w14:textId="77777777" w:rsidR="00E82E8E" w:rsidRPr="00E82E8E" w:rsidRDefault="00305B1A" w:rsidP="00177633">
      <w:pPr>
        <w:rPr>
          <w:b/>
        </w:rPr>
      </w:pPr>
      <w:r>
        <w:t>18(+4)</w:t>
      </w:r>
      <w:r>
        <w:tab/>
      </w:r>
      <w:r w:rsidR="00177633" w:rsidRPr="0047393C">
        <w:t xml:space="preserve">16 (+1) </w:t>
      </w:r>
      <w:r>
        <w:t>16(+3)</w:t>
      </w:r>
      <w:r>
        <w:tab/>
        <w:t>10(+0)</w:t>
      </w:r>
      <w:r>
        <w:tab/>
        <w:t>12(+1)</w:t>
      </w:r>
      <w:r>
        <w:tab/>
        <w:t>15(+2)</w:t>
      </w:r>
    </w:p>
    <w:p w14:paraId="5D63C098" w14:textId="422BB164" w:rsidR="008D7E6B" w:rsidRPr="008D7E6B" w:rsidRDefault="00177633" w:rsidP="00177633">
      <w:pPr>
        <w:rPr>
          <w:b/>
        </w:rPr>
      </w:pPr>
      <w:r w:rsidRPr="0047393C">
        <w:t>Saving Throws Str +5, Dex +5, advantage against poison Skills Athletics +6, Intimidation +4</w:t>
      </w:r>
    </w:p>
    <w:p w14:paraId="3595CA7B" w14:textId="77777777" w:rsidR="008D7E6B" w:rsidRPr="008D7E6B" w:rsidRDefault="00177633" w:rsidP="00177633">
      <w:pPr>
        <w:rPr>
          <w:b/>
        </w:rPr>
      </w:pPr>
      <w:r w:rsidRPr="0047393C">
        <w:t>Senses passive Perception 13</w:t>
      </w:r>
    </w:p>
    <w:p w14:paraId="0C0A2719" w14:textId="77777777" w:rsidR="008D7E6B" w:rsidRPr="008D7E6B" w:rsidRDefault="00177633" w:rsidP="00177633">
      <w:pPr>
        <w:rPr>
          <w:b/>
        </w:rPr>
      </w:pPr>
      <w:r w:rsidRPr="0047393C">
        <w:t>Languages Common, Dwarfish</w:t>
      </w:r>
    </w:p>
    <w:p w14:paraId="11C7FECF" w14:textId="77777777" w:rsidR="008D7E6B" w:rsidRPr="008D7E6B" w:rsidRDefault="00177633" w:rsidP="00177633">
      <w:pPr>
        <w:rPr>
          <w:b/>
        </w:rPr>
      </w:pPr>
      <w:r w:rsidRPr="0047393C">
        <w:t>Challenge 3 (700 XP)</w:t>
      </w:r>
    </w:p>
    <w:p w14:paraId="5B0C99B7" w14:textId="77777777" w:rsidR="008D7E6B" w:rsidRPr="008D7E6B" w:rsidRDefault="00177633" w:rsidP="00177633">
      <w:pPr>
        <w:rPr>
          <w:b/>
        </w:rPr>
      </w:pPr>
      <w:r w:rsidRPr="0047393C">
        <w:t>Brave. The stone dwarf has advantage on saving throws against being frightened.</w:t>
      </w:r>
    </w:p>
    <w:p w14:paraId="7E4948E6" w14:textId="77777777" w:rsidR="008D7E6B" w:rsidRPr="008D7E6B" w:rsidRDefault="00177633" w:rsidP="00177633">
      <w:pPr>
        <w:rPr>
          <w:b/>
        </w:rPr>
      </w:pPr>
      <w:r w:rsidRPr="0047393C">
        <w:t>Actions</w:t>
      </w:r>
    </w:p>
    <w:p w14:paraId="740ABC36" w14:textId="77777777" w:rsidR="008D7E6B" w:rsidRPr="008D7E6B" w:rsidRDefault="00177633" w:rsidP="00177633">
      <w:pPr>
        <w:rPr>
          <w:b/>
        </w:rPr>
      </w:pPr>
      <w:r w:rsidRPr="0047393C">
        <w:t>Multiattack. The stone dwarf makes two hand axe attacks.</w:t>
      </w:r>
    </w:p>
    <w:p w14:paraId="010F938C" w14:textId="77777777" w:rsidR="008D7E6B" w:rsidRPr="008D7E6B" w:rsidRDefault="00177633" w:rsidP="00177633">
      <w:pPr>
        <w:rPr>
          <w:b/>
        </w:rPr>
      </w:pPr>
      <w:r w:rsidRPr="0047393C">
        <w:t>Hand Axe. Melee Weapon Attack: +6 to hit, reach 5 ft., one target. Hit: 7 (1d6 + 4) slashing damage.</w:t>
      </w:r>
    </w:p>
    <w:p w14:paraId="578031EC" w14:textId="77777777" w:rsidR="008D7E6B" w:rsidRPr="008D7E6B" w:rsidRDefault="00177633" w:rsidP="00177633">
      <w:pPr>
        <w:pStyle w:val="2"/>
        <w:rPr>
          <w:b/>
        </w:rPr>
      </w:pPr>
      <w:bookmarkStart w:id="30" w:name="_Toc510259625"/>
      <w:r w:rsidRPr="0047393C">
        <w:t>Doril Cire, Fire Cultist</w:t>
      </w:r>
      <w:bookmarkEnd w:id="30"/>
    </w:p>
    <w:p w14:paraId="6A396AC4" w14:textId="77777777" w:rsidR="008D7E6B" w:rsidRPr="008D7E6B" w:rsidRDefault="00177633" w:rsidP="00177633">
      <w:pPr>
        <w:rPr>
          <w:b/>
        </w:rPr>
      </w:pPr>
      <w:r w:rsidRPr="0047393C">
        <w:t>Medium humanoid (human), neutral evil</w:t>
      </w:r>
    </w:p>
    <w:p w14:paraId="0CDDE425" w14:textId="77777777" w:rsidR="008D7E6B" w:rsidRPr="008D7E6B" w:rsidRDefault="00177633" w:rsidP="00177633">
      <w:pPr>
        <w:rPr>
          <w:b/>
        </w:rPr>
      </w:pPr>
      <w:r w:rsidRPr="0047393C">
        <w:t>Armor Class 13 (leather armor)</w:t>
      </w:r>
    </w:p>
    <w:p w14:paraId="7ADDFCC5" w14:textId="77777777" w:rsidR="008D7E6B" w:rsidRPr="008D7E6B" w:rsidRDefault="00177633" w:rsidP="00177633">
      <w:pPr>
        <w:rPr>
          <w:b/>
        </w:rPr>
      </w:pPr>
      <w:r w:rsidRPr="0047393C">
        <w:t>Hit Points 11 (2d8 + 2)</w:t>
      </w:r>
    </w:p>
    <w:p w14:paraId="2AAC6196" w14:textId="77777777" w:rsidR="00E82E8E" w:rsidRPr="00E82E8E" w:rsidRDefault="00177633" w:rsidP="00177633">
      <w:pPr>
        <w:rPr>
          <w:b/>
        </w:rPr>
      </w:pPr>
      <w:r w:rsidRPr="0047393C">
        <w:t>Speed 30 ft.</w:t>
      </w:r>
    </w:p>
    <w:p w14:paraId="1EBD480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6D29A19" w14:textId="77777777" w:rsidR="00E82E8E" w:rsidRPr="00E82E8E" w:rsidRDefault="00305B1A" w:rsidP="00177633">
      <w:pPr>
        <w:rPr>
          <w:b/>
        </w:rPr>
      </w:pPr>
      <w:r>
        <w:t>11(+0)</w:t>
      </w:r>
      <w:r>
        <w:tab/>
        <w:t>14(+2)</w:t>
      </w:r>
      <w:r>
        <w:tab/>
        <w:t>13(+1)</w:t>
      </w:r>
      <w:r>
        <w:tab/>
        <w:t>10(+0)</w:t>
      </w:r>
      <w:r>
        <w:tab/>
        <w:t>11(+0)</w:t>
      </w:r>
      <w:r>
        <w:tab/>
        <w:t>12(+1)</w:t>
      </w:r>
    </w:p>
    <w:p w14:paraId="0A50509A" w14:textId="17F9D7A5" w:rsidR="008D7E6B" w:rsidRPr="008D7E6B" w:rsidRDefault="00177633" w:rsidP="00177633">
      <w:pPr>
        <w:rPr>
          <w:b/>
        </w:rPr>
      </w:pPr>
      <w:r w:rsidRPr="0047393C">
        <w:t>Skills Deception +3, Religion +2</w:t>
      </w:r>
    </w:p>
    <w:p w14:paraId="05A84D36" w14:textId="77777777" w:rsidR="008D7E6B" w:rsidRPr="008D7E6B" w:rsidRDefault="00177633" w:rsidP="00177633">
      <w:pPr>
        <w:rPr>
          <w:b/>
        </w:rPr>
      </w:pPr>
      <w:r w:rsidRPr="0047393C">
        <w:t>Senses passive Perception 10</w:t>
      </w:r>
    </w:p>
    <w:p w14:paraId="2D80017D" w14:textId="77777777" w:rsidR="008D7E6B" w:rsidRPr="008D7E6B" w:rsidRDefault="00177633" w:rsidP="00177633">
      <w:pPr>
        <w:rPr>
          <w:b/>
        </w:rPr>
      </w:pPr>
      <w:r w:rsidRPr="0047393C">
        <w:t>Languages any one language (usually Common)</w:t>
      </w:r>
    </w:p>
    <w:p w14:paraId="438F65D6" w14:textId="77777777" w:rsidR="008D7E6B" w:rsidRPr="008D7E6B" w:rsidRDefault="00177633" w:rsidP="00177633">
      <w:pPr>
        <w:rPr>
          <w:b/>
        </w:rPr>
      </w:pPr>
      <w:r w:rsidRPr="0047393C">
        <w:t>Challenge 1/4 (50 XP)</w:t>
      </w:r>
    </w:p>
    <w:p w14:paraId="32A34BEA" w14:textId="77777777" w:rsidR="008D7E6B" w:rsidRPr="008D7E6B" w:rsidRDefault="00177633" w:rsidP="00177633">
      <w:pPr>
        <w:rPr>
          <w:b/>
        </w:rPr>
      </w:pPr>
      <w:r w:rsidRPr="0047393C">
        <w:t>Dark Devotion. Doril Cire has advantage on saving throws against being charmed or frightened.</w:t>
      </w:r>
    </w:p>
    <w:p w14:paraId="408002EC" w14:textId="77777777" w:rsidR="008D7E6B" w:rsidRPr="008D7E6B" w:rsidRDefault="00177633" w:rsidP="00177633">
      <w:pPr>
        <w:rPr>
          <w:b/>
        </w:rPr>
      </w:pPr>
      <w:r w:rsidRPr="0047393C">
        <w:t xml:space="preserve">Flaming Weapon (Recharges after a Short or Long Rest). As a bonus action, Doril Cire can wreath one melee weapon he is wielding in flame. He is unharmed by this fire, which </w:t>
      </w:r>
      <w:r w:rsidRPr="0047393C">
        <w:lastRenderedPageBreak/>
        <w:t>lasts until the end of his next turn. While wreathed in flame, the weapon deals an extra 3 (1d6) fire damage on a hit.</w:t>
      </w:r>
    </w:p>
    <w:p w14:paraId="4A14AE46" w14:textId="77777777" w:rsidR="008D7E6B" w:rsidRPr="008D7E6B" w:rsidRDefault="00177633" w:rsidP="00177633">
      <w:pPr>
        <w:rPr>
          <w:b/>
        </w:rPr>
      </w:pPr>
      <w:r w:rsidRPr="0047393C">
        <w:t>Actions</w:t>
      </w:r>
    </w:p>
    <w:p w14:paraId="55EB1689" w14:textId="77777777" w:rsidR="008D7E6B" w:rsidRPr="008D7E6B" w:rsidRDefault="00177633" w:rsidP="00177633">
      <w:pPr>
        <w:rPr>
          <w:b/>
        </w:rPr>
      </w:pPr>
      <w:r w:rsidRPr="0047393C">
        <w:t>Scimitar. Melee Weapon Attack: +4 to hit, reach 5 ft., one creature. Hit: 5 (1d6 + 2) slashing damage.</w:t>
      </w:r>
    </w:p>
    <w:p w14:paraId="3572B8E9" w14:textId="77777777" w:rsidR="008D7E6B" w:rsidRPr="008D7E6B" w:rsidRDefault="00177633" w:rsidP="00177633">
      <w:pPr>
        <w:pStyle w:val="2"/>
        <w:rPr>
          <w:b/>
        </w:rPr>
      </w:pPr>
      <w:bookmarkStart w:id="31" w:name="_Toc510259626"/>
      <w:r w:rsidRPr="0047393C">
        <w:t>Bandit Mage</w:t>
      </w:r>
      <w:bookmarkEnd w:id="31"/>
    </w:p>
    <w:p w14:paraId="2F4FE936" w14:textId="77777777" w:rsidR="008D7E6B" w:rsidRPr="008D7E6B" w:rsidRDefault="00177633" w:rsidP="00177633">
      <w:pPr>
        <w:rPr>
          <w:b/>
        </w:rPr>
      </w:pPr>
      <w:r w:rsidRPr="0047393C">
        <w:t>Medium humanoid (human), neutral evil</w:t>
      </w:r>
    </w:p>
    <w:p w14:paraId="20A493E3" w14:textId="77777777" w:rsidR="008D7E6B" w:rsidRPr="008D7E6B" w:rsidRDefault="00177633" w:rsidP="00177633">
      <w:pPr>
        <w:rPr>
          <w:b/>
        </w:rPr>
      </w:pPr>
      <w:r w:rsidRPr="0047393C">
        <w:t>Armor Class 12 (15 with mage armor)</w:t>
      </w:r>
    </w:p>
    <w:p w14:paraId="2F84A001" w14:textId="77777777" w:rsidR="008D7E6B" w:rsidRPr="008D7E6B" w:rsidRDefault="00177633" w:rsidP="00177633">
      <w:pPr>
        <w:rPr>
          <w:b/>
        </w:rPr>
      </w:pPr>
      <w:r w:rsidRPr="0047393C">
        <w:t>Hit Points 22 (5d8)</w:t>
      </w:r>
    </w:p>
    <w:p w14:paraId="66B329B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45BF3B79" w14:textId="77777777" w:rsidTr="0000645A">
        <w:tc>
          <w:tcPr>
            <w:tcW w:w="792" w:type="dxa"/>
            <w:shd w:val="clear" w:color="auto" w:fill="auto"/>
          </w:tcPr>
          <w:p w14:paraId="27404C8F" w14:textId="77777777" w:rsidR="0000645A" w:rsidRPr="0000645A" w:rsidRDefault="0000645A" w:rsidP="0000645A">
            <w:pPr>
              <w:pStyle w:val="PHBTableInterior"/>
            </w:pPr>
            <w:r w:rsidRPr="0000645A">
              <w:t>STR</w:t>
            </w:r>
          </w:p>
        </w:tc>
        <w:tc>
          <w:tcPr>
            <w:tcW w:w="792" w:type="dxa"/>
            <w:shd w:val="clear" w:color="auto" w:fill="auto"/>
          </w:tcPr>
          <w:p w14:paraId="68C5C8E3" w14:textId="77777777" w:rsidR="0000645A" w:rsidRPr="0000645A" w:rsidRDefault="0000645A" w:rsidP="0000645A">
            <w:pPr>
              <w:pStyle w:val="PHBTableInterior"/>
            </w:pPr>
            <w:r w:rsidRPr="0000645A">
              <w:t>DEX</w:t>
            </w:r>
          </w:p>
        </w:tc>
        <w:tc>
          <w:tcPr>
            <w:tcW w:w="792" w:type="dxa"/>
            <w:shd w:val="clear" w:color="auto" w:fill="auto"/>
          </w:tcPr>
          <w:p w14:paraId="06B89C7D" w14:textId="77777777" w:rsidR="0000645A" w:rsidRPr="0000645A" w:rsidRDefault="0000645A" w:rsidP="0000645A">
            <w:pPr>
              <w:pStyle w:val="PHBTableInterior"/>
            </w:pPr>
            <w:r w:rsidRPr="0000645A">
              <w:t>CON</w:t>
            </w:r>
          </w:p>
        </w:tc>
        <w:tc>
          <w:tcPr>
            <w:tcW w:w="792" w:type="dxa"/>
            <w:shd w:val="clear" w:color="auto" w:fill="auto"/>
          </w:tcPr>
          <w:p w14:paraId="735809B9" w14:textId="77777777" w:rsidR="0000645A" w:rsidRPr="0000645A" w:rsidRDefault="0000645A" w:rsidP="0000645A">
            <w:pPr>
              <w:pStyle w:val="PHBTableInterior"/>
            </w:pPr>
            <w:r w:rsidRPr="0000645A">
              <w:t>INT</w:t>
            </w:r>
          </w:p>
        </w:tc>
        <w:tc>
          <w:tcPr>
            <w:tcW w:w="792" w:type="dxa"/>
            <w:shd w:val="clear" w:color="auto" w:fill="auto"/>
          </w:tcPr>
          <w:p w14:paraId="137A05C1" w14:textId="77777777" w:rsidR="0000645A" w:rsidRPr="0000645A" w:rsidRDefault="0000645A" w:rsidP="0000645A">
            <w:pPr>
              <w:pStyle w:val="PHBTableInterior"/>
            </w:pPr>
            <w:r w:rsidRPr="0000645A">
              <w:t>WIS</w:t>
            </w:r>
          </w:p>
        </w:tc>
        <w:tc>
          <w:tcPr>
            <w:tcW w:w="792" w:type="dxa"/>
            <w:shd w:val="clear" w:color="auto" w:fill="auto"/>
          </w:tcPr>
          <w:p w14:paraId="4B3B8738" w14:textId="77777777" w:rsidR="0000645A" w:rsidRPr="0000645A" w:rsidRDefault="0000645A" w:rsidP="0000645A">
            <w:pPr>
              <w:pStyle w:val="PHBTableInterior"/>
            </w:pPr>
            <w:r w:rsidRPr="0000645A">
              <w:t>CHA</w:t>
            </w:r>
          </w:p>
        </w:tc>
      </w:tr>
      <w:tr w:rsidR="0000645A" w:rsidRPr="0000645A" w14:paraId="4EF8CE82" w14:textId="77777777" w:rsidTr="0000645A">
        <w:tc>
          <w:tcPr>
            <w:tcW w:w="792" w:type="dxa"/>
            <w:shd w:val="clear" w:color="auto" w:fill="auto"/>
          </w:tcPr>
          <w:p w14:paraId="54595969" w14:textId="592733EA" w:rsidR="0000645A" w:rsidRPr="0000645A" w:rsidRDefault="0000645A" w:rsidP="0000645A">
            <w:pPr>
              <w:pStyle w:val="PHBTableInterior"/>
            </w:pPr>
            <w:r w:rsidRPr="0000645A">
              <w:t>9 (−1)</w:t>
            </w:r>
            <w:r w:rsidRPr="0000645A">
              <w:tab/>
              <w:t>14(+2)</w:t>
            </w:r>
          </w:p>
        </w:tc>
        <w:tc>
          <w:tcPr>
            <w:tcW w:w="792" w:type="dxa"/>
            <w:shd w:val="clear" w:color="auto" w:fill="auto"/>
          </w:tcPr>
          <w:p w14:paraId="02C803CA" w14:textId="77777777" w:rsidR="0000645A" w:rsidRPr="0000645A" w:rsidRDefault="0000645A" w:rsidP="0000645A">
            <w:pPr>
              <w:pStyle w:val="PHBTableInterior"/>
            </w:pPr>
            <w:r w:rsidRPr="0000645A">
              <w:t>11(+0)</w:t>
            </w:r>
          </w:p>
        </w:tc>
        <w:tc>
          <w:tcPr>
            <w:tcW w:w="792" w:type="dxa"/>
            <w:shd w:val="clear" w:color="auto" w:fill="auto"/>
          </w:tcPr>
          <w:p w14:paraId="4E460C69" w14:textId="77777777" w:rsidR="0000645A" w:rsidRPr="0000645A" w:rsidRDefault="0000645A" w:rsidP="0000645A">
            <w:pPr>
              <w:pStyle w:val="PHBTableInterior"/>
            </w:pPr>
            <w:r w:rsidRPr="0000645A">
              <w:t>17(+3)</w:t>
            </w:r>
          </w:p>
        </w:tc>
        <w:tc>
          <w:tcPr>
            <w:tcW w:w="792" w:type="dxa"/>
            <w:shd w:val="clear" w:color="auto" w:fill="auto"/>
          </w:tcPr>
          <w:p w14:paraId="7057028B" w14:textId="77777777" w:rsidR="0000645A" w:rsidRPr="0000645A" w:rsidRDefault="0000645A" w:rsidP="0000645A">
            <w:pPr>
              <w:pStyle w:val="PHBTableInterior"/>
            </w:pPr>
            <w:r w:rsidRPr="0000645A">
              <w:t>12(+1)</w:t>
            </w:r>
          </w:p>
        </w:tc>
        <w:tc>
          <w:tcPr>
            <w:tcW w:w="792" w:type="dxa"/>
            <w:shd w:val="clear" w:color="auto" w:fill="auto"/>
          </w:tcPr>
          <w:p w14:paraId="55097CA4" w14:textId="77777777" w:rsidR="0000645A" w:rsidRPr="0000645A" w:rsidRDefault="0000645A" w:rsidP="0000645A">
            <w:pPr>
              <w:pStyle w:val="PHBTableInterior"/>
            </w:pPr>
            <w:r w:rsidRPr="0000645A">
              <w:t>11(+0)</w:t>
            </w:r>
          </w:p>
        </w:tc>
        <w:tc>
          <w:tcPr>
            <w:tcW w:w="792" w:type="dxa"/>
            <w:shd w:val="clear" w:color="auto" w:fill="auto"/>
          </w:tcPr>
          <w:p w14:paraId="67FF7A04" w14:textId="77777777" w:rsidR="0000645A" w:rsidRPr="0000645A" w:rsidRDefault="0000645A" w:rsidP="0000645A">
            <w:pPr>
              <w:pStyle w:val="PHBTableInterior"/>
            </w:pPr>
          </w:p>
        </w:tc>
      </w:tr>
    </w:tbl>
    <w:p w14:paraId="07ACE15A" w14:textId="51686D8B" w:rsidR="008D7E6B" w:rsidRPr="008D7E6B" w:rsidRDefault="00177633" w:rsidP="00177633">
      <w:pPr>
        <w:rPr>
          <w:b/>
        </w:rPr>
      </w:pPr>
      <w:r w:rsidRPr="0047393C">
        <w:t>Saving Throws Int +5, Wis +3</w:t>
      </w:r>
    </w:p>
    <w:p w14:paraId="5A3432E5" w14:textId="77777777" w:rsidR="008D7E6B" w:rsidRPr="008D7E6B" w:rsidRDefault="00177633" w:rsidP="00177633">
      <w:pPr>
        <w:rPr>
          <w:b/>
        </w:rPr>
      </w:pPr>
      <w:r w:rsidRPr="0047393C">
        <w:t>Skills Arcana +5, History +5</w:t>
      </w:r>
    </w:p>
    <w:p w14:paraId="4ECC094A" w14:textId="77777777" w:rsidR="008D7E6B" w:rsidRPr="008D7E6B" w:rsidRDefault="00177633" w:rsidP="00177633">
      <w:pPr>
        <w:rPr>
          <w:b/>
        </w:rPr>
      </w:pPr>
      <w:r w:rsidRPr="0047393C">
        <w:t>Senses passive Perception 11</w:t>
      </w:r>
    </w:p>
    <w:p w14:paraId="30CBEF12" w14:textId="77777777" w:rsidR="008D7E6B" w:rsidRPr="008D7E6B" w:rsidRDefault="00177633" w:rsidP="00177633">
      <w:pPr>
        <w:rPr>
          <w:b/>
        </w:rPr>
      </w:pPr>
      <w:r w:rsidRPr="0047393C">
        <w:t>Languages Common, Draconic, Dwarvish, Elvish</w:t>
      </w:r>
    </w:p>
    <w:p w14:paraId="2F9512D2" w14:textId="77777777" w:rsidR="008D7E6B" w:rsidRPr="008D7E6B" w:rsidRDefault="00177633" w:rsidP="00177633">
      <w:pPr>
        <w:rPr>
          <w:b/>
        </w:rPr>
      </w:pPr>
      <w:r w:rsidRPr="0047393C">
        <w:t>Challenge 2 (450 XP)</w:t>
      </w:r>
    </w:p>
    <w:p w14:paraId="5B1591CF" w14:textId="77777777" w:rsidR="008D7E6B" w:rsidRPr="008D7E6B" w:rsidRDefault="00177633" w:rsidP="00177633">
      <w:pPr>
        <w:rPr>
          <w:b/>
        </w:rPr>
      </w:pPr>
      <w:r w:rsidRPr="0047393C">
        <w:t>Spellcasting. The red wizard is a 4th-level spellcaster. Its spellcasting ability is Intelligence (spell save DC 13, +5 to hit with spell attacks). The mage has the following wizard spells prepared:</w:t>
      </w:r>
    </w:p>
    <w:p w14:paraId="6C55BBB8" w14:textId="77777777" w:rsidR="008D7E6B" w:rsidRPr="008D7E6B" w:rsidRDefault="00177633" w:rsidP="00177633">
      <w:pPr>
        <w:rPr>
          <w:b/>
        </w:rPr>
      </w:pPr>
      <w:r w:rsidRPr="0047393C">
        <w:t>Cantrips (at will): light, mage hand, shocking grasp</w:t>
      </w:r>
    </w:p>
    <w:p w14:paraId="3755DD3F" w14:textId="77777777" w:rsidR="008D7E6B" w:rsidRPr="008D7E6B" w:rsidRDefault="00177633" w:rsidP="00177633">
      <w:pPr>
        <w:rPr>
          <w:b/>
        </w:rPr>
      </w:pPr>
      <w:r w:rsidRPr="0047393C">
        <w:t>1st level (4 slots): charm person, magic missile, shield</w:t>
      </w:r>
    </w:p>
    <w:p w14:paraId="01DA21BE" w14:textId="77777777" w:rsidR="008D7E6B" w:rsidRPr="008D7E6B" w:rsidRDefault="00177633" w:rsidP="00177633">
      <w:pPr>
        <w:rPr>
          <w:b/>
        </w:rPr>
      </w:pPr>
      <w:r w:rsidRPr="0047393C">
        <w:t>2nd level (3 slots): hold person, invisibility</w:t>
      </w:r>
    </w:p>
    <w:p w14:paraId="1BABFC0B" w14:textId="77777777" w:rsidR="008D7E6B" w:rsidRPr="008D7E6B" w:rsidRDefault="00177633" w:rsidP="00177633">
      <w:pPr>
        <w:rPr>
          <w:b/>
        </w:rPr>
      </w:pPr>
      <w:r w:rsidRPr="0047393C">
        <w:t>Actions</w:t>
      </w:r>
    </w:p>
    <w:p w14:paraId="7EFDE92C" w14:textId="77777777" w:rsidR="008D7E6B" w:rsidRPr="008D7E6B" w:rsidRDefault="00177633" w:rsidP="00177633">
      <w:pPr>
        <w:rPr>
          <w:b/>
        </w:rPr>
      </w:pPr>
      <w:r w:rsidRPr="0047393C">
        <w:t>Quarterstaff. Melee Weapon Attack: +1 to hit, reach 5 ft., one target. Hit: 3 (1d8 – 1) bludgeoning damage.</w:t>
      </w:r>
    </w:p>
    <w:p w14:paraId="0C591C66" w14:textId="0E5571DD" w:rsidR="00177633" w:rsidRPr="0047393C" w:rsidRDefault="00177633" w:rsidP="00177633">
      <w:pPr>
        <w:pStyle w:val="2"/>
      </w:pPr>
      <w:bookmarkStart w:id="32" w:name="_Toc510259627"/>
      <w:r w:rsidRPr="0047393C">
        <w:t>Xaxan Thavish</w:t>
      </w:r>
      <w:bookmarkEnd w:id="32"/>
    </w:p>
    <w:p w14:paraId="7BB5DAF2" w14:textId="77777777" w:rsidR="008D7E6B" w:rsidRPr="008D7E6B" w:rsidRDefault="00177633" w:rsidP="00177633">
      <w:pPr>
        <w:rPr>
          <w:b/>
        </w:rPr>
      </w:pPr>
      <w:r w:rsidRPr="0047393C">
        <w:t>Medium humanoid (human), lawful evil</w:t>
      </w:r>
    </w:p>
    <w:p w14:paraId="7AA597E8" w14:textId="77777777" w:rsidR="008D7E6B" w:rsidRPr="008D7E6B" w:rsidRDefault="00177633" w:rsidP="00177633">
      <w:pPr>
        <w:rPr>
          <w:b/>
        </w:rPr>
      </w:pPr>
      <w:r w:rsidRPr="0047393C">
        <w:t>Armor Class 12</w:t>
      </w:r>
    </w:p>
    <w:p w14:paraId="10B658A3" w14:textId="77777777" w:rsidR="008D7E6B" w:rsidRPr="008D7E6B" w:rsidRDefault="00177633" w:rsidP="00177633">
      <w:pPr>
        <w:rPr>
          <w:b/>
        </w:rPr>
      </w:pPr>
      <w:r w:rsidRPr="0047393C">
        <w:t>Hit Points 22 (5d8)</w:t>
      </w:r>
    </w:p>
    <w:p w14:paraId="3D259EC5" w14:textId="186F06D8" w:rsidR="00E82E8E" w:rsidRDefault="00177633" w:rsidP="00177633">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31E0E919" w14:textId="77777777" w:rsidTr="0000645A">
        <w:tc>
          <w:tcPr>
            <w:tcW w:w="792" w:type="dxa"/>
            <w:shd w:val="clear" w:color="auto" w:fill="auto"/>
          </w:tcPr>
          <w:p w14:paraId="6C7B47F8" w14:textId="77777777" w:rsidR="0000645A" w:rsidRPr="0000645A" w:rsidRDefault="0000645A" w:rsidP="0000645A">
            <w:pPr>
              <w:pStyle w:val="PHBTableInterior"/>
            </w:pPr>
            <w:r w:rsidRPr="0000645A">
              <w:t>STR</w:t>
            </w:r>
          </w:p>
        </w:tc>
        <w:tc>
          <w:tcPr>
            <w:tcW w:w="792" w:type="dxa"/>
            <w:shd w:val="clear" w:color="auto" w:fill="auto"/>
          </w:tcPr>
          <w:p w14:paraId="5084D8F9" w14:textId="77777777" w:rsidR="0000645A" w:rsidRPr="0000645A" w:rsidRDefault="0000645A" w:rsidP="0000645A">
            <w:pPr>
              <w:pStyle w:val="PHBTableInterior"/>
            </w:pPr>
            <w:r w:rsidRPr="0000645A">
              <w:t>DEX</w:t>
            </w:r>
          </w:p>
        </w:tc>
        <w:tc>
          <w:tcPr>
            <w:tcW w:w="792" w:type="dxa"/>
            <w:shd w:val="clear" w:color="auto" w:fill="auto"/>
          </w:tcPr>
          <w:p w14:paraId="1384A73F" w14:textId="77777777" w:rsidR="0000645A" w:rsidRPr="0000645A" w:rsidRDefault="0000645A" w:rsidP="0000645A">
            <w:pPr>
              <w:pStyle w:val="PHBTableInterior"/>
            </w:pPr>
            <w:r w:rsidRPr="0000645A">
              <w:t>CON</w:t>
            </w:r>
          </w:p>
        </w:tc>
        <w:tc>
          <w:tcPr>
            <w:tcW w:w="792" w:type="dxa"/>
            <w:shd w:val="clear" w:color="auto" w:fill="auto"/>
          </w:tcPr>
          <w:p w14:paraId="6310C6BE" w14:textId="77777777" w:rsidR="0000645A" w:rsidRPr="0000645A" w:rsidRDefault="0000645A" w:rsidP="0000645A">
            <w:pPr>
              <w:pStyle w:val="PHBTableInterior"/>
            </w:pPr>
            <w:r w:rsidRPr="0000645A">
              <w:t>INT</w:t>
            </w:r>
          </w:p>
        </w:tc>
        <w:tc>
          <w:tcPr>
            <w:tcW w:w="792" w:type="dxa"/>
            <w:shd w:val="clear" w:color="auto" w:fill="auto"/>
          </w:tcPr>
          <w:p w14:paraId="15A56355" w14:textId="77777777" w:rsidR="0000645A" w:rsidRPr="0000645A" w:rsidRDefault="0000645A" w:rsidP="0000645A">
            <w:pPr>
              <w:pStyle w:val="PHBTableInterior"/>
            </w:pPr>
            <w:r w:rsidRPr="0000645A">
              <w:t>WIS</w:t>
            </w:r>
          </w:p>
        </w:tc>
        <w:tc>
          <w:tcPr>
            <w:tcW w:w="792" w:type="dxa"/>
            <w:shd w:val="clear" w:color="auto" w:fill="auto"/>
          </w:tcPr>
          <w:p w14:paraId="04E07479" w14:textId="77777777" w:rsidR="0000645A" w:rsidRPr="0000645A" w:rsidRDefault="0000645A" w:rsidP="0000645A">
            <w:pPr>
              <w:pStyle w:val="PHBTableInterior"/>
            </w:pPr>
            <w:r w:rsidRPr="0000645A">
              <w:t>CHA</w:t>
            </w:r>
          </w:p>
        </w:tc>
      </w:tr>
      <w:tr w:rsidR="0000645A" w:rsidRPr="00E82E8E" w14:paraId="781D43AD" w14:textId="77777777" w:rsidTr="0000645A">
        <w:tc>
          <w:tcPr>
            <w:tcW w:w="792" w:type="dxa"/>
            <w:shd w:val="clear" w:color="auto" w:fill="auto"/>
          </w:tcPr>
          <w:p w14:paraId="1C5B4531" w14:textId="77777777" w:rsidR="0000645A" w:rsidRPr="0000645A" w:rsidRDefault="0000645A" w:rsidP="0000645A">
            <w:pPr>
              <w:pStyle w:val="PHBTableInterior"/>
            </w:pPr>
            <w:r w:rsidRPr="0000645A">
              <w:t>9 (−1)</w:t>
            </w:r>
          </w:p>
        </w:tc>
        <w:tc>
          <w:tcPr>
            <w:tcW w:w="792" w:type="dxa"/>
            <w:shd w:val="clear" w:color="auto" w:fill="auto"/>
          </w:tcPr>
          <w:p w14:paraId="747A2BDC" w14:textId="77777777" w:rsidR="0000645A" w:rsidRPr="0000645A" w:rsidRDefault="0000645A" w:rsidP="0000645A">
            <w:pPr>
              <w:pStyle w:val="PHBTableInterior"/>
            </w:pPr>
            <w:r w:rsidRPr="0000645A">
              <w:t>14(+2)</w:t>
            </w:r>
          </w:p>
        </w:tc>
        <w:tc>
          <w:tcPr>
            <w:tcW w:w="792" w:type="dxa"/>
            <w:shd w:val="clear" w:color="auto" w:fill="auto"/>
          </w:tcPr>
          <w:p w14:paraId="0DF18692" w14:textId="77777777" w:rsidR="0000645A" w:rsidRPr="0000645A" w:rsidRDefault="0000645A" w:rsidP="0000645A">
            <w:pPr>
              <w:pStyle w:val="PHBTableInterior"/>
            </w:pPr>
            <w:r w:rsidRPr="0000645A">
              <w:t>11(+0)</w:t>
            </w:r>
          </w:p>
        </w:tc>
        <w:tc>
          <w:tcPr>
            <w:tcW w:w="792" w:type="dxa"/>
            <w:shd w:val="clear" w:color="auto" w:fill="auto"/>
          </w:tcPr>
          <w:p w14:paraId="05C43508" w14:textId="77777777" w:rsidR="0000645A" w:rsidRPr="0000645A" w:rsidRDefault="0000645A" w:rsidP="0000645A">
            <w:pPr>
              <w:pStyle w:val="PHBTableInterior"/>
            </w:pPr>
            <w:r w:rsidRPr="0000645A">
              <w:t>17(+3)</w:t>
            </w:r>
          </w:p>
        </w:tc>
        <w:tc>
          <w:tcPr>
            <w:tcW w:w="792" w:type="dxa"/>
            <w:shd w:val="clear" w:color="auto" w:fill="auto"/>
          </w:tcPr>
          <w:p w14:paraId="53332AE7" w14:textId="77777777" w:rsidR="0000645A" w:rsidRPr="0000645A" w:rsidRDefault="0000645A" w:rsidP="0000645A">
            <w:pPr>
              <w:pStyle w:val="PHBTableInterior"/>
            </w:pPr>
            <w:r w:rsidRPr="0000645A">
              <w:t>12(+1)</w:t>
            </w:r>
          </w:p>
        </w:tc>
        <w:tc>
          <w:tcPr>
            <w:tcW w:w="792" w:type="dxa"/>
            <w:shd w:val="clear" w:color="auto" w:fill="auto"/>
          </w:tcPr>
          <w:p w14:paraId="6D01C631" w14:textId="77777777" w:rsidR="0000645A" w:rsidRPr="00E82E8E" w:rsidRDefault="0000645A" w:rsidP="0000645A">
            <w:pPr>
              <w:pStyle w:val="PHBTableInterior"/>
            </w:pPr>
            <w:r w:rsidRPr="0000645A">
              <w:t>11(+0)</w:t>
            </w:r>
          </w:p>
        </w:tc>
      </w:tr>
    </w:tbl>
    <w:p w14:paraId="76665931" w14:textId="2292956D" w:rsidR="0000645A" w:rsidRPr="00E82E8E" w:rsidRDefault="0000645A" w:rsidP="0000645A">
      <w:pPr>
        <w:rPr>
          <w:b/>
        </w:rPr>
      </w:pPr>
    </w:p>
    <w:p w14:paraId="6C34E992" w14:textId="4C41CD09" w:rsidR="008D7E6B" w:rsidRPr="008D7E6B" w:rsidRDefault="00177633" w:rsidP="00177633">
      <w:pPr>
        <w:rPr>
          <w:b/>
        </w:rPr>
      </w:pPr>
      <w:r w:rsidRPr="0047393C">
        <w:t>Saving Throws Int +5, Wis +3</w:t>
      </w:r>
    </w:p>
    <w:p w14:paraId="1D47316C" w14:textId="77777777" w:rsidR="008D7E6B" w:rsidRPr="008D7E6B" w:rsidRDefault="00177633" w:rsidP="00177633">
      <w:pPr>
        <w:rPr>
          <w:b/>
        </w:rPr>
      </w:pPr>
      <w:r w:rsidRPr="0047393C">
        <w:t>Skills Arcana +5, History +5</w:t>
      </w:r>
    </w:p>
    <w:p w14:paraId="0D9A8A08" w14:textId="77777777" w:rsidR="008D7E6B" w:rsidRPr="008D7E6B" w:rsidRDefault="00177633" w:rsidP="00177633">
      <w:pPr>
        <w:rPr>
          <w:b/>
        </w:rPr>
      </w:pPr>
      <w:r w:rsidRPr="0047393C">
        <w:t>Senses passive Perception 11</w:t>
      </w:r>
    </w:p>
    <w:p w14:paraId="61FE980E" w14:textId="77777777" w:rsidR="008D7E6B" w:rsidRPr="008D7E6B" w:rsidRDefault="00177633" w:rsidP="00177633">
      <w:pPr>
        <w:rPr>
          <w:b/>
        </w:rPr>
      </w:pPr>
      <w:r w:rsidRPr="0047393C">
        <w:t>Languages Common, Draconic, Dwarvish, Elvish</w:t>
      </w:r>
    </w:p>
    <w:p w14:paraId="03C85C69" w14:textId="77777777" w:rsidR="008D7E6B" w:rsidRPr="008D7E6B" w:rsidRDefault="00177633" w:rsidP="00177633">
      <w:pPr>
        <w:rPr>
          <w:b/>
        </w:rPr>
      </w:pPr>
      <w:r w:rsidRPr="0047393C">
        <w:t>Challenge 1 (200 XP)</w:t>
      </w:r>
    </w:p>
    <w:p w14:paraId="0095E227" w14:textId="77777777" w:rsidR="008D7E6B" w:rsidRPr="008D7E6B" w:rsidRDefault="00177633" w:rsidP="00177633">
      <w:pPr>
        <w:rPr>
          <w:b/>
        </w:rPr>
      </w:pPr>
      <w:r w:rsidRPr="0047393C">
        <w:t>Spellcasting. The fanatic is a 4th-level spellcaster. Its spellcasting ability is Wisdom (spell save DC 13, +5 to hit with spell attacks).</w:t>
      </w:r>
    </w:p>
    <w:p w14:paraId="5614FE04" w14:textId="77777777" w:rsidR="008D7E6B" w:rsidRPr="008D7E6B" w:rsidRDefault="00177633" w:rsidP="00177633">
      <w:pPr>
        <w:rPr>
          <w:b/>
        </w:rPr>
      </w:pPr>
      <w:r w:rsidRPr="0047393C">
        <w:t>The fanatic has the following cleric spells prepared:</w:t>
      </w:r>
    </w:p>
    <w:p w14:paraId="236B7CF1" w14:textId="77777777" w:rsidR="008D7E6B" w:rsidRPr="008D7E6B" w:rsidRDefault="00177633" w:rsidP="00177633">
      <w:pPr>
        <w:rPr>
          <w:b/>
        </w:rPr>
      </w:pPr>
      <w:r w:rsidRPr="0047393C">
        <w:t>Cantrips (at will): light, mage hand, shocking grasp</w:t>
      </w:r>
    </w:p>
    <w:p w14:paraId="23E018E8" w14:textId="77777777" w:rsidR="008D7E6B" w:rsidRPr="008D7E6B" w:rsidRDefault="00177633" w:rsidP="00177633">
      <w:pPr>
        <w:rPr>
          <w:b/>
        </w:rPr>
      </w:pPr>
      <w:r w:rsidRPr="0047393C">
        <w:t>1st level (4 slots): charm person, magic missile</w:t>
      </w:r>
    </w:p>
    <w:p w14:paraId="6C11D52C" w14:textId="77777777" w:rsidR="008D7E6B" w:rsidRPr="008D7E6B" w:rsidRDefault="00177633" w:rsidP="00177633">
      <w:pPr>
        <w:rPr>
          <w:b/>
        </w:rPr>
      </w:pPr>
      <w:r w:rsidRPr="0047393C">
        <w:t>2nd level (3 slots): hold person, misty step</w:t>
      </w:r>
    </w:p>
    <w:p w14:paraId="647167E1" w14:textId="77777777" w:rsidR="008D7E6B" w:rsidRPr="008D7E6B" w:rsidRDefault="00177633" w:rsidP="00177633">
      <w:pPr>
        <w:rPr>
          <w:b/>
        </w:rPr>
      </w:pPr>
      <w:r w:rsidRPr="0047393C">
        <w:t>Actions</w:t>
      </w:r>
    </w:p>
    <w:p w14:paraId="556D4CAA" w14:textId="77777777" w:rsidR="008D7E6B" w:rsidRPr="008D7E6B" w:rsidRDefault="00177633" w:rsidP="00177633">
      <w:pPr>
        <w:rPr>
          <w:b/>
        </w:rPr>
      </w:pPr>
      <w:r w:rsidRPr="0047393C">
        <w:t>Quarterstaff. Melee Weapon Attack: +1to hit, reach 5 ft., one creature. Hit: 3 (1d8 − 2) bludgeoning damage.</w:t>
      </w:r>
    </w:p>
    <w:p w14:paraId="5CD2C77A" w14:textId="2F4717EB" w:rsidR="00177633" w:rsidRPr="0047393C" w:rsidRDefault="00177633" w:rsidP="00177633">
      <w:pPr>
        <w:pStyle w:val="2"/>
      </w:pPr>
      <w:bookmarkStart w:id="33" w:name="_Toc510259628"/>
      <w:r w:rsidRPr="0047393C">
        <w:t>Lacedon</w:t>
      </w:r>
      <w:bookmarkEnd w:id="33"/>
    </w:p>
    <w:p w14:paraId="30713270" w14:textId="77777777" w:rsidR="008D7E6B" w:rsidRPr="008D7E6B" w:rsidRDefault="00177633" w:rsidP="00177633">
      <w:pPr>
        <w:rPr>
          <w:b/>
        </w:rPr>
      </w:pPr>
      <w:r w:rsidRPr="0047393C">
        <w:t>Medium undead, chaotic evil</w:t>
      </w:r>
    </w:p>
    <w:p w14:paraId="132984F7" w14:textId="77777777" w:rsidR="008D7E6B" w:rsidRPr="008D7E6B" w:rsidRDefault="00177633" w:rsidP="00177633">
      <w:pPr>
        <w:rPr>
          <w:b/>
        </w:rPr>
      </w:pPr>
      <w:r w:rsidRPr="0047393C">
        <w:t>Armor Class 12</w:t>
      </w:r>
    </w:p>
    <w:p w14:paraId="2A5B3C86" w14:textId="77777777" w:rsidR="008D7E6B" w:rsidRPr="008D7E6B" w:rsidRDefault="00177633" w:rsidP="00177633">
      <w:pPr>
        <w:rPr>
          <w:b/>
        </w:rPr>
      </w:pPr>
      <w:r w:rsidRPr="0047393C">
        <w:t>Hit Points 22 (5d8)</w:t>
      </w:r>
    </w:p>
    <w:p w14:paraId="7347A93F" w14:textId="4405B3AB" w:rsidR="00E82E8E" w:rsidRDefault="00177633" w:rsidP="00177633">
      <w:r w:rsidRPr="0047393C">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4A5ABCC9" w14:textId="77777777" w:rsidTr="000A7226">
        <w:tc>
          <w:tcPr>
            <w:tcW w:w="792" w:type="dxa"/>
            <w:shd w:val="clear" w:color="auto" w:fill="auto"/>
          </w:tcPr>
          <w:p w14:paraId="7DCB7545" w14:textId="77777777" w:rsidR="0000645A" w:rsidRPr="0000645A" w:rsidRDefault="0000645A" w:rsidP="000A7226">
            <w:pPr>
              <w:pStyle w:val="PHBTableInterior"/>
            </w:pPr>
            <w:r w:rsidRPr="0000645A">
              <w:t>STR</w:t>
            </w:r>
          </w:p>
        </w:tc>
        <w:tc>
          <w:tcPr>
            <w:tcW w:w="792" w:type="dxa"/>
            <w:shd w:val="clear" w:color="auto" w:fill="auto"/>
          </w:tcPr>
          <w:p w14:paraId="015EC265" w14:textId="77777777" w:rsidR="0000645A" w:rsidRPr="0000645A" w:rsidRDefault="0000645A" w:rsidP="000A7226">
            <w:pPr>
              <w:pStyle w:val="PHBTableInterior"/>
            </w:pPr>
            <w:r w:rsidRPr="0000645A">
              <w:t>DEX</w:t>
            </w:r>
          </w:p>
        </w:tc>
        <w:tc>
          <w:tcPr>
            <w:tcW w:w="792" w:type="dxa"/>
            <w:shd w:val="clear" w:color="auto" w:fill="auto"/>
          </w:tcPr>
          <w:p w14:paraId="2B545D82" w14:textId="77777777" w:rsidR="0000645A" w:rsidRPr="0000645A" w:rsidRDefault="0000645A" w:rsidP="000A7226">
            <w:pPr>
              <w:pStyle w:val="PHBTableInterior"/>
            </w:pPr>
            <w:r w:rsidRPr="0000645A">
              <w:t>CON</w:t>
            </w:r>
          </w:p>
        </w:tc>
        <w:tc>
          <w:tcPr>
            <w:tcW w:w="792" w:type="dxa"/>
            <w:shd w:val="clear" w:color="auto" w:fill="auto"/>
          </w:tcPr>
          <w:p w14:paraId="5E93FC46" w14:textId="77777777" w:rsidR="0000645A" w:rsidRPr="0000645A" w:rsidRDefault="0000645A" w:rsidP="000A7226">
            <w:pPr>
              <w:pStyle w:val="PHBTableInterior"/>
            </w:pPr>
            <w:r w:rsidRPr="0000645A">
              <w:t>INT</w:t>
            </w:r>
          </w:p>
        </w:tc>
        <w:tc>
          <w:tcPr>
            <w:tcW w:w="792" w:type="dxa"/>
            <w:shd w:val="clear" w:color="auto" w:fill="auto"/>
          </w:tcPr>
          <w:p w14:paraId="6E41E9AC" w14:textId="77777777" w:rsidR="0000645A" w:rsidRPr="0000645A" w:rsidRDefault="0000645A" w:rsidP="000A7226">
            <w:pPr>
              <w:pStyle w:val="PHBTableInterior"/>
            </w:pPr>
            <w:r w:rsidRPr="0000645A">
              <w:t>WIS</w:t>
            </w:r>
          </w:p>
        </w:tc>
        <w:tc>
          <w:tcPr>
            <w:tcW w:w="792" w:type="dxa"/>
            <w:shd w:val="clear" w:color="auto" w:fill="auto"/>
          </w:tcPr>
          <w:p w14:paraId="71AE64B7" w14:textId="77777777" w:rsidR="0000645A" w:rsidRPr="0000645A" w:rsidRDefault="0000645A" w:rsidP="000A7226">
            <w:pPr>
              <w:pStyle w:val="PHBTableInterior"/>
            </w:pPr>
            <w:r w:rsidRPr="0000645A">
              <w:t>CHA</w:t>
            </w:r>
          </w:p>
        </w:tc>
      </w:tr>
      <w:tr w:rsidR="0000645A" w:rsidRPr="0000645A" w14:paraId="00D05703" w14:textId="77777777" w:rsidTr="000A7226">
        <w:tc>
          <w:tcPr>
            <w:tcW w:w="792" w:type="dxa"/>
            <w:shd w:val="clear" w:color="auto" w:fill="auto"/>
          </w:tcPr>
          <w:p w14:paraId="1609520C" w14:textId="77777777" w:rsidR="0000645A" w:rsidRPr="0000645A" w:rsidRDefault="0000645A" w:rsidP="000A7226">
            <w:pPr>
              <w:pStyle w:val="PHBTableInterior"/>
            </w:pPr>
            <w:r w:rsidRPr="0000645A">
              <w:t>13(+1)</w:t>
            </w:r>
          </w:p>
        </w:tc>
        <w:tc>
          <w:tcPr>
            <w:tcW w:w="792" w:type="dxa"/>
            <w:shd w:val="clear" w:color="auto" w:fill="auto"/>
          </w:tcPr>
          <w:p w14:paraId="7E9D66D4" w14:textId="77777777" w:rsidR="0000645A" w:rsidRPr="0000645A" w:rsidRDefault="0000645A" w:rsidP="000A7226">
            <w:pPr>
              <w:pStyle w:val="PHBTableInterior"/>
            </w:pPr>
            <w:r w:rsidRPr="0000645A">
              <w:t>15(+2)</w:t>
            </w:r>
          </w:p>
        </w:tc>
        <w:tc>
          <w:tcPr>
            <w:tcW w:w="792" w:type="dxa"/>
            <w:shd w:val="clear" w:color="auto" w:fill="auto"/>
          </w:tcPr>
          <w:p w14:paraId="777ED65D" w14:textId="77777777" w:rsidR="0000645A" w:rsidRPr="0000645A" w:rsidRDefault="0000645A" w:rsidP="000A7226">
            <w:pPr>
              <w:pStyle w:val="PHBTableInterior"/>
            </w:pPr>
            <w:r w:rsidRPr="0000645A">
              <w:t>10(+0)</w:t>
            </w:r>
          </w:p>
        </w:tc>
        <w:tc>
          <w:tcPr>
            <w:tcW w:w="792" w:type="dxa"/>
            <w:shd w:val="clear" w:color="auto" w:fill="auto"/>
          </w:tcPr>
          <w:p w14:paraId="57F297A8" w14:textId="78E1E416" w:rsidR="0000645A" w:rsidRPr="0000645A" w:rsidRDefault="0000645A" w:rsidP="000A7226">
            <w:pPr>
              <w:pStyle w:val="PHBTableInterior"/>
            </w:pPr>
            <w:r>
              <w:t>7 (−2)</w:t>
            </w:r>
          </w:p>
        </w:tc>
        <w:tc>
          <w:tcPr>
            <w:tcW w:w="792" w:type="dxa"/>
            <w:shd w:val="clear" w:color="auto" w:fill="auto"/>
          </w:tcPr>
          <w:p w14:paraId="10B0FB33" w14:textId="66D776EF" w:rsidR="0000645A" w:rsidRPr="0000645A" w:rsidRDefault="0000645A" w:rsidP="000A7226">
            <w:pPr>
              <w:pStyle w:val="PHBTableInterior"/>
            </w:pPr>
            <w:r w:rsidRPr="0000645A">
              <w:t>10(+0)</w:t>
            </w:r>
          </w:p>
        </w:tc>
        <w:tc>
          <w:tcPr>
            <w:tcW w:w="792" w:type="dxa"/>
            <w:shd w:val="clear" w:color="auto" w:fill="auto"/>
          </w:tcPr>
          <w:p w14:paraId="70A18DF8" w14:textId="60D9A02F" w:rsidR="0000645A" w:rsidRPr="0000645A" w:rsidRDefault="0000645A" w:rsidP="000A7226">
            <w:pPr>
              <w:pStyle w:val="PHBTableInterior"/>
            </w:pPr>
            <w:r w:rsidRPr="0000645A">
              <w:t>6 (−2)</w:t>
            </w:r>
          </w:p>
        </w:tc>
      </w:tr>
    </w:tbl>
    <w:p w14:paraId="05229A7A" w14:textId="77777777" w:rsidR="0000645A" w:rsidRDefault="00177633" w:rsidP="00177633">
      <w:r w:rsidRPr="0047393C">
        <w:t xml:space="preserve">Damage Immunities poison </w:t>
      </w:r>
    </w:p>
    <w:p w14:paraId="31DCA303" w14:textId="1B8CEFBF" w:rsidR="008D7E6B" w:rsidRPr="008D7E6B" w:rsidRDefault="0000645A" w:rsidP="00177633">
      <w:pPr>
        <w:rPr>
          <w:b/>
        </w:rPr>
      </w:pPr>
      <w:r>
        <w:t>Condition Immunities</w:t>
      </w:r>
      <w:r w:rsidR="00177633" w:rsidRPr="0047393C">
        <w:t xml:space="preserve"> charmed, exhaustion, poisoned</w:t>
      </w:r>
    </w:p>
    <w:p w14:paraId="0E207543" w14:textId="77777777" w:rsidR="008D7E6B" w:rsidRPr="008D7E6B" w:rsidRDefault="00177633" w:rsidP="00177633">
      <w:pPr>
        <w:rPr>
          <w:b/>
        </w:rPr>
      </w:pPr>
      <w:r w:rsidRPr="0047393C">
        <w:t>Senses darkvision 60 ft., passive Perception 10</w:t>
      </w:r>
    </w:p>
    <w:p w14:paraId="5279A3C5" w14:textId="7516FE23" w:rsidR="00177633" w:rsidRDefault="00177633" w:rsidP="00177633">
      <w:r w:rsidRPr="0047393C">
        <w:t>Languages Common</w:t>
      </w:r>
    </w:p>
    <w:p w14:paraId="76842BD6" w14:textId="77777777" w:rsidR="008D7E6B" w:rsidRPr="008D7E6B" w:rsidRDefault="00177633" w:rsidP="00177633">
      <w:pPr>
        <w:rPr>
          <w:b/>
        </w:rPr>
      </w:pPr>
      <w:r>
        <w:t xml:space="preserve">Challenge </w:t>
      </w:r>
      <w:r w:rsidRPr="0047393C">
        <w:t>1 (200 XP)</w:t>
      </w:r>
    </w:p>
    <w:p w14:paraId="0BE5CC36" w14:textId="77777777" w:rsidR="008D7E6B" w:rsidRPr="008D7E6B" w:rsidRDefault="00177633" w:rsidP="00177633">
      <w:pPr>
        <w:rPr>
          <w:b/>
        </w:rPr>
      </w:pPr>
      <w:r w:rsidRPr="0047393C">
        <w:t>Actions</w:t>
      </w:r>
    </w:p>
    <w:p w14:paraId="4E9826CB" w14:textId="77777777" w:rsidR="008D7E6B" w:rsidRPr="008D7E6B" w:rsidRDefault="00177633" w:rsidP="00177633">
      <w:pPr>
        <w:rPr>
          <w:b/>
        </w:rPr>
      </w:pPr>
      <w:r w:rsidRPr="0047393C">
        <w:t>Bite. Melee Weapon Attack: +2 to hit, reach 5 ft., one creature. Hit: 9 (2d6 + 2) piercing damage.</w:t>
      </w:r>
    </w:p>
    <w:p w14:paraId="7B209260" w14:textId="77777777" w:rsidR="008D7E6B" w:rsidRPr="008D7E6B" w:rsidRDefault="00177633" w:rsidP="00177633">
      <w:pPr>
        <w:rPr>
          <w:b/>
        </w:rPr>
      </w:pPr>
      <w:r w:rsidRPr="0047393C">
        <w:t>Claws. Melee Weapon Attack: +4 to hit, reach 5 ft., one target. Hit: 7 (2d4 + 2) slashing damage. If the target is a creature other than an elf or undead, it must succeed on a DC 10 Constitution saving throw or be paralyzed for 1 minute. The target can repeat the saving throw at the end of each of its turns, ending the effect on itself on a success.</w:t>
      </w:r>
    </w:p>
    <w:p w14:paraId="7C8832A9" w14:textId="7D9FEBA8" w:rsidR="00177633" w:rsidRPr="0047393C" w:rsidRDefault="00177633" w:rsidP="00177633">
      <w:pPr>
        <w:pStyle w:val="2"/>
      </w:pPr>
      <w:bookmarkStart w:id="34" w:name="_Toc510259629"/>
      <w:r w:rsidRPr="0047393C">
        <w:t>Giant Snow Spider</w:t>
      </w:r>
      <w:bookmarkEnd w:id="34"/>
    </w:p>
    <w:p w14:paraId="14EAA609" w14:textId="77777777" w:rsidR="008D7E6B" w:rsidRPr="008D7E6B" w:rsidRDefault="00177633" w:rsidP="00177633">
      <w:pPr>
        <w:rPr>
          <w:b/>
        </w:rPr>
      </w:pPr>
      <w:r w:rsidRPr="0047393C">
        <w:t>Large beast, unaligned</w:t>
      </w:r>
    </w:p>
    <w:p w14:paraId="6C979EA8" w14:textId="77777777" w:rsidR="008D7E6B" w:rsidRPr="008D7E6B" w:rsidRDefault="00177633" w:rsidP="00177633">
      <w:pPr>
        <w:rPr>
          <w:b/>
        </w:rPr>
      </w:pPr>
      <w:r w:rsidRPr="0047393C">
        <w:t>Armor Class 14 (natural armor)</w:t>
      </w:r>
    </w:p>
    <w:p w14:paraId="31D00AA2" w14:textId="77777777" w:rsidR="008D7E6B" w:rsidRPr="008D7E6B" w:rsidRDefault="00177633" w:rsidP="00177633">
      <w:pPr>
        <w:rPr>
          <w:b/>
        </w:rPr>
      </w:pPr>
      <w:r w:rsidRPr="0047393C">
        <w:t>Hit Points 26 (4d10 + 4)</w:t>
      </w:r>
    </w:p>
    <w:p w14:paraId="17C64184" w14:textId="77777777" w:rsidR="00E82E8E" w:rsidRPr="00E82E8E" w:rsidRDefault="00177633" w:rsidP="00177633">
      <w:pPr>
        <w:rPr>
          <w:b/>
        </w:rPr>
      </w:pPr>
      <w:r w:rsidRPr="0047393C">
        <w:t>Speed 30 ft., climb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2CB7BF9" w14:textId="77777777" w:rsidTr="0000645A">
        <w:tc>
          <w:tcPr>
            <w:tcW w:w="792" w:type="dxa"/>
            <w:shd w:val="clear" w:color="auto" w:fill="auto"/>
          </w:tcPr>
          <w:p w14:paraId="0B70CE84" w14:textId="77777777" w:rsidR="0000645A" w:rsidRPr="0000645A" w:rsidRDefault="0000645A" w:rsidP="0000645A">
            <w:pPr>
              <w:pStyle w:val="PHBTableInterior"/>
            </w:pPr>
            <w:r w:rsidRPr="0000645A">
              <w:t>STR</w:t>
            </w:r>
          </w:p>
        </w:tc>
        <w:tc>
          <w:tcPr>
            <w:tcW w:w="792" w:type="dxa"/>
            <w:shd w:val="clear" w:color="auto" w:fill="auto"/>
          </w:tcPr>
          <w:p w14:paraId="01AF5C26" w14:textId="77777777" w:rsidR="0000645A" w:rsidRPr="0000645A" w:rsidRDefault="0000645A" w:rsidP="0000645A">
            <w:pPr>
              <w:pStyle w:val="PHBTableInterior"/>
            </w:pPr>
            <w:r w:rsidRPr="0000645A">
              <w:t>DEX</w:t>
            </w:r>
          </w:p>
        </w:tc>
        <w:tc>
          <w:tcPr>
            <w:tcW w:w="792" w:type="dxa"/>
            <w:shd w:val="clear" w:color="auto" w:fill="auto"/>
          </w:tcPr>
          <w:p w14:paraId="3F6EC824" w14:textId="77777777" w:rsidR="0000645A" w:rsidRPr="0000645A" w:rsidRDefault="0000645A" w:rsidP="0000645A">
            <w:pPr>
              <w:pStyle w:val="PHBTableInterior"/>
            </w:pPr>
            <w:r w:rsidRPr="0000645A">
              <w:t>CON</w:t>
            </w:r>
          </w:p>
        </w:tc>
        <w:tc>
          <w:tcPr>
            <w:tcW w:w="792" w:type="dxa"/>
            <w:shd w:val="clear" w:color="auto" w:fill="auto"/>
          </w:tcPr>
          <w:p w14:paraId="1800D89C" w14:textId="77777777" w:rsidR="0000645A" w:rsidRPr="0000645A" w:rsidRDefault="0000645A" w:rsidP="0000645A">
            <w:pPr>
              <w:pStyle w:val="PHBTableInterior"/>
            </w:pPr>
            <w:r w:rsidRPr="0000645A">
              <w:t>INT</w:t>
            </w:r>
          </w:p>
        </w:tc>
        <w:tc>
          <w:tcPr>
            <w:tcW w:w="792" w:type="dxa"/>
            <w:shd w:val="clear" w:color="auto" w:fill="auto"/>
          </w:tcPr>
          <w:p w14:paraId="7382A6BF" w14:textId="77777777" w:rsidR="0000645A" w:rsidRPr="0000645A" w:rsidRDefault="0000645A" w:rsidP="0000645A">
            <w:pPr>
              <w:pStyle w:val="PHBTableInterior"/>
            </w:pPr>
            <w:r w:rsidRPr="0000645A">
              <w:t>WIS</w:t>
            </w:r>
          </w:p>
        </w:tc>
        <w:tc>
          <w:tcPr>
            <w:tcW w:w="792" w:type="dxa"/>
            <w:shd w:val="clear" w:color="auto" w:fill="auto"/>
          </w:tcPr>
          <w:p w14:paraId="7643D190" w14:textId="77777777" w:rsidR="0000645A" w:rsidRPr="0000645A" w:rsidRDefault="0000645A" w:rsidP="0000645A">
            <w:pPr>
              <w:pStyle w:val="PHBTableInterior"/>
            </w:pPr>
            <w:r w:rsidRPr="0000645A">
              <w:t>CHA</w:t>
            </w:r>
          </w:p>
        </w:tc>
      </w:tr>
      <w:tr w:rsidR="0000645A" w:rsidRPr="0000645A" w14:paraId="0CB320DD" w14:textId="77777777" w:rsidTr="0000645A">
        <w:tc>
          <w:tcPr>
            <w:tcW w:w="792" w:type="dxa"/>
            <w:shd w:val="clear" w:color="auto" w:fill="auto"/>
          </w:tcPr>
          <w:p w14:paraId="735FC044" w14:textId="77777777" w:rsidR="0000645A" w:rsidRPr="0000645A" w:rsidRDefault="0000645A" w:rsidP="0000645A">
            <w:pPr>
              <w:pStyle w:val="PHBTableInterior"/>
            </w:pPr>
            <w:r w:rsidRPr="0000645A">
              <w:t>14(+2)</w:t>
            </w:r>
          </w:p>
        </w:tc>
        <w:tc>
          <w:tcPr>
            <w:tcW w:w="792" w:type="dxa"/>
            <w:shd w:val="clear" w:color="auto" w:fill="auto"/>
          </w:tcPr>
          <w:p w14:paraId="3B5FF57A" w14:textId="77777777" w:rsidR="0000645A" w:rsidRPr="0000645A" w:rsidRDefault="0000645A" w:rsidP="0000645A">
            <w:pPr>
              <w:pStyle w:val="PHBTableInterior"/>
            </w:pPr>
            <w:r w:rsidRPr="0000645A">
              <w:t>16(+3)</w:t>
            </w:r>
          </w:p>
        </w:tc>
        <w:tc>
          <w:tcPr>
            <w:tcW w:w="792" w:type="dxa"/>
            <w:shd w:val="clear" w:color="auto" w:fill="auto"/>
          </w:tcPr>
          <w:p w14:paraId="6B591E10" w14:textId="77777777" w:rsidR="0000645A" w:rsidRPr="0000645A" w:rsidRDefault="0000645A" w:rsidP="0000645A">
            <w:pPr>
              <w:pStyle w:val="PHBTableInterior"/>
            </w:pPr>
            <w:r w:rsidRPr="0000645A">
              <w:t>12(+1)</w:t>
            </w:r>
          </w:p>
        </w:tc>
        <w:tc>
          <w:tcPr>
            <w:tcW w:w="792" w:type="dxa"/>
            <w:shd w:val="clear" w:color="auto" w:fill="auto"/>
          </w:tcPr>
          <w:p w14:paraId="54E3365C" w14:textId="77777777" w:rsidR="0000645A" w:rsidRPr="0000645A" w:rsidRDefault="0000645A" w:rsidP="0000645A">
            <w:pPr>
              <w:pStyle w:val="PHBTableInterior"/>
            </w:pPr>
            <w:r w:rsidRPr="0000645A">
              <w:t>2 (−4) 11(+0)</w:t>
            </w:r>
          </w:p>
        </w:tc>
        <w:tc>
          <w:tcPr>
            <w:tcW w:w="792" w:type="dxa"/>
            <w:shd w:val="clear" w:color="auto" w:fill="auto"/>
          </w:tcPr>
          <w:p w14:paraId="2BA94CA7" w14:textId="77777777" w:rsidR="0000645A" w:rsidRPr="0000645A" w:rsidRDefault="0000645A" w:rsidP="0000645A">
            <w:pPr>
              <w:pStyle w:val="PHBTableInterior"/>
            </w:pPr>
            <w:r w:rsidRPr="0000645A">
              <w:t>4 (−3)</w:t>
            </w:r>
          </w:p>
        </w:tc>
        <w:tc>
          <w:tcPr>
            <w:tcW w:w="792" w:type="dxa"/>
            <w:shd w:val="clear" w:color="auto" w:fill="auto"/>
          </w:tcPr>
          <w:p w14:paraId="18EE655B" w14:textId="77777777" w:rsidR="0000645A" w:rsidRPr="0000645A" w:rsidRDefault="0000645A" w:rsidP="0000645A">
            <w:pPr>
              <w:pStyle w:val="PHBTableInterior"/>
            </w:pPr>
          </w:p>
        </w:tc>
      </w:tr>
    </w:tbl>
    <w:p w14:paraId="2E48C0B9" w14:textId="77777777" w:rsidR="008D7E6B" w:rsidRPr="008D7E6B" w:rsidRDefault="00177633" w:rsidP="00177633">
      <w:pPr>
        <w:rPr>
          <w:b/>
        </w:rPr>
      </w:pPr>
      <w:r w:rsidRPr="0047393C">
        <w:t>Skills Stealth +7</w:t>
      </w:r>
    </w:p>
    <w:p w14:paraId="6564C474" w14:textId="77777777" w:rsidR="008D7E6B" w:rsidRPr="008D7E6B" w:rsidRDefault="00177633" w:rsidP="00177633">
      <w:pPr>
        <w:rPr>
          <w:b/>
        </w:rPr>
      </w:pPr>
      <w:r w:rsidRPr="0047393C">
        <w:t>Damage Resistances cold</w:t>
      </w:r>
    </w:p>
    <w:p w14:paraId="614FF025" w14:textId="77777777" w:rsidR="008D7E6B" w:rsidRPr="008D7E6B" w:rsidRDefault="00177633" w:rsidP="00177633">
      <w:pPr>
        <w:rPr>
          <w:b/>
        </w:rPr>
      </w:pPr>
      <w:r w:rsidRPr="0047393C">
        <w:t>Senses blindsight 10 ft., darkvision 60 ft., passive Perception 10</w:t>
      </w:r>
    </w:p>
    <w:p w14:paraId="5B5226ED" w14:textId="77777777" w:rsidR="008D7E6B" w:rsidRPr="008D7E6B" w:rsidRDefault="00177633" w:rsidP="00177633">
      <w:pPr>
        <w:rPr>
          <w:b/>
        </w:rPr>
      </w:pPr>
      <w:r w:rsidRPr="0047393C">
        <w:t>Languages —</w:t>
      </w:r>
    </w:p>
    <w:p w14:paraId="28BE858F" w14:textId="77777777" w:rsidR="008D7E6B" w:rsidRPr="008D7E6B" w:rsidRDefault="00177633" w:rsidP="00177633">
      <w:pPr>
        <w:rPr>
          <w:b/>
        </w:rPr>
      </w:pPr>
      <w:r w:rsidRPr="0047393C">
        <w:t>Challenge 1 (200 XP)</w:t>
      </w:r>
    </w:p>
    <w:p w14:paraId="0C41946A" w14:textId="77777777" w:rsidR="008D7E6B" w:rsidRPr="008D7E6B" w:rsidRDefault="00177633" w:rsidP="00177633">
      <w:pPr>
        <w:rPr>
          <w:b/>
        </w:rPr>
      </w:pPr>
      <w:r w:rsidRPr="0047393C">
        <w:t>Ice Walk. The spider can move across and climb icy surfaces without needing to make an ability check. Additionally, difficult terrain composed of ice or snow doesn’t cost it extra movement.</w:t>
      </w:r>
    </w:p>
    <w:p w14:paraId="4CD61981" w14:textId="77777777" w:rsidR="008D7E6B" w:rsidRPr="008D7E6B" w:rsidRDefault="00177633" w:rsidP="00177633">
      <w:pPr>
        <w:rPr>
          <w:b/>
        </w:rPr>
      </w:pPr>
      <w:r w:rsidRPr="0047393C">
        <w:t>Spider Climb. The spider can climb difficult surfaces, including upside down on ceilings, without needing to make an ability check.</w:t>
      </w:r>
    </w:p>
    <w:p w14:paraId="3ABB2ADF" w14:textId="77777777" w:rsidR="008D7E6B" w:rsidRPr="008D7E6B" w:rsidRDefault="00177633" w:rsidP="00177633">
      <w:pPr>
        <w:rPr>
          <w:b/>
        </w:rPr>
      </w:pPr>
      <w:r w:rsidRPr="0047393C">
        <w:t>Web Sense. While in contact with a web, the spider knows the exact location of any other creature in contact with the same web.</w:t>
      </w:r>
    </w:p>
    <w:p w14:paraId="27C0787B" w14:textId="77777777" w:rsidR="008D7E6B" w:rsidRPr="008D7E6B" w:rsidRDefault="00177633" w:rsidP="00177633">
      <w:pPr>
        <w:rPr>
          <w:b/>
        </w:rPr>
      </w:pPr>
      <w:r w:rsidRPr="0047393C">
        <w:t>Web Walker. The spider ignores movement restrictions caused by webbing.</w:t>
      </w:r>
    </w:p>
    <w:p w14:paraId="6DF07ACE" w14:textId="77777777" w:rsidR="008D7E6B" w:rsidRPr="008D7E6B" w:rsidRDefault="00177633" w:rsidP="00177633">
      <w:pPr>
        <w:rPr>
          <w:b/>
        </w:rPr>
      </w:pPr>
      <w:r w:rsidRPr="0047393C">
        <w:t>Actions</w:t>
      </w:r>
    </w:p>
    <w:p w14:paraId="18F1B1FD" w14:textId="77777777" w:rsidR="008D7E6B" w:rsidRPr="008D7E6B" w:rsidRDefault="00177633" w:rsidP="00177633">
      <w:pPr>
        <w:rPr>
          <w:b/>
        </w:rPr>
      </w:pPr>
      <w:r w:rsidRPr="0047393C">
        <w:t xml:space="preserve">Bite. Melee Weapon Attack: +5 to hit, reach 5 ft., one creature. Hit: 7 (1d8 + 3) piercing damage, and the target must make a DC 11 Constitution saving throw, taking 9 (2d8) poison damage on a failed save, or half as much </w:t>
      </w:r>
      <w:r w:rsidRPr="0047393C">
        <w:lastRenderedPageBreak/>
        <w:t>damage on a successful one. If the poison damage reduces the target to 0 hit points, the target is stable but poisoned for 1 hour, even after regaining hit points, and is paralyzed while poisoned in this way.</w:t>
      </w:r>
    </w:p>
    <w:p w14:paraId="3BD35A9D" w14:textId="77777777" w:rsidR="008D7E6B" w:rsidRPr="008D7E6B" w:rsidRDefault="00177633" w:rsidP="00177633">
      <w:pPr>
        <w:rPr>
          <w:b/>
        </w:rPr>
      </w:pPr>
      <w:r w:rsidRPr="0047393C">
        <w:t>Web (Recharge 5–6). Ranged Weapon Attack: +5 to hit, range 30/60 ft., one creature. Hit: The target is restrained by webbing. As an action, the restrained target can make a DC 12 Strength check, bursting the webbing on a success. The webbing can also be attacked and destroyed (AC 10; hp 5; vulnerability to fire damage; immunity to bludgeoning, poison, and psychic damage).</w:t>
      </w:r>
    </w:p>
    <w:p w14:paraId="0F83A516" w14:textId="22373AB1" w:rsidR="00177633" w:rsidRPr="0047393C" w:rsidRDefault="00177633" w:rsidP="00177633">
      <w:pPr>
        <w:pStyle w:val="2"/>
      </w:pPr>
      <w:bookmarkStart w:id="35" w:name="_Toc510259630"/>
      <w:r w:rsidRPr="0047393C">
        <w:t>Remorhaz Hatchling</w:t>
      </w:r>
      <w:bookmarkEnd w:id="35"/>
    </w:p>
    <w:p w14:paraId="2018D03A" w14:textId="77777777" w:rsidR="008D7E6B" w:rsidRPr="008D7E6B" w:rsidRDefault="00177633" w:rsidP="00177633">
      <w:pPr>
        <w:rPr>
          <w:b/>
        </w:rPr>
      </w:pPr>
      <w:r w:rsidRPr="0047393C">
        <w:t>Medium monstrosity, unaligned</w:t>
      </w:r>
    </w:p>
    <w:p w14:paraId="1EE8F06B" w14:textId="77777777" w:rsidR="008D7E6B" w:rsidRPr="008D7E6B" w:rsidRDefault="00177633" w:rsidP="00177633">
      <w:pPr>
        <w:rPr>
          <w:b/>
        </w:rPr>
      </w:pPr>
      <w:r w:rsidRPr="0047393C">
        <w:t>Armor Class 12 (natural armor)</w:t>
      </w:r>
    </w:p>
    <w:p w14:paraId="46595957" w14:textId="77777777" w:rsidR="008D7E6B" w:rsidRPr="008D7E6B" w:rsidRDefault="00177633" w:rsidP="00177633">
      <w:pPr>
        <w:rPr>
          <w:b/>
        </w:rPr>
      </w:pPr>
      <w:r w:rsidRPr="0047393C">
        <w:t>Hit Points 45 (6d8 + 18)</w:t>
      </w:r>
    </w:p>
    <w:p w14:paraId="1509B10E" w14:textId="77777777" w:rsidR="00E82E8E" w:rsidRPr="00E82E8E" w:rsidRDefault="00177633" w:rsidP="00177633">
      <w:pPr>
        <w:rPr>
          <w:b/>
        </w:rPr>
      </w:pPr>
      <w:r w:rsidRPr="0047393C">
        <w:t>Speed 30 ft., burrow 20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54C2914" w14:textId="77777777" w:rsidTr="0000645A">
        <w:tc>
          <w:tcPr>
            <w:tcW w:w="792" w:type="dxa"/>
            <w:shd w:val="clear" w:color="auto" w:fill="auto"/>
          </w:tcPr>
          <w:p w14:paraId="077D0A81" w14:textId="77777777" w:rsidR="0000645A" w:rsidRPr="0000645A" w:rsidRDefault="0000645A" w:rsidP="0000645A">
            <w:pPr>
              <w:pStyle w:val="PHBTableInterior"/>
            </w:pPr>
            <w:r w:rsidRPr="0000645A">
              <w:t>STR</w:t>
            </w:r>
          </w:p>
        </w:tc>
        <w:tc>
          <w:tcPr>
            <w:tcW w:w="792" w:type="dxa"/>
            <w:shd w:val="clear" w:color="auto" w:fill="auto"/>
          </w:tcPr>
          <w:p w14:paraId="63089DE6" w14:textId="77777777" w:rsidR="0000645A" w:rsidRPr="0000645A" w:rsidRDefault="0000645A" w:rsidP="0000645A">
            <w:pPr>
              <w:pStyle w:val="PHBTableInterior"/>
            </w:pPr>
            <w:r w:rsidRPr="0000645A">
              <w:t>DEX</w:t>
            </w:r>
          </w:p>
        </w:tc>
        <w:tc>
          <w:tcPr>
            <w:tcW w:w="792" w:type="dxa"/>
            <w:shd w:val="clear" w:color="auto" w:fill="auto"/>
          </w:tcPr>
          <w:p w14:paraId="5C9E72BE" w14:textId="77777777" w:rsidR="0000645A" w:rsidRPr="0000645A" w:rsidRDefault="0000645A" w:rsidP="0000645A">
            <w:pPr>
              <w:pStyle w:val="PHBTableInterior"/>
            </w:pPr>
            <w:r w:rsidRPr="0000645A">
              <w:t>CON</w:t>
            </w:r>
          </w:p>
        </w:tc>
        <w:tc>
          <w:tcPr>
            <w:tcW w:w="792" w:type="dxa"/>
            <w:shd w:val="clear" w:color="auto" w:fill="auto"/>
          </w:tcPr>
          <w:p w14:paraId="45A4DC55" w14:textId="77777777" w:rsidR="0000645A" w:rsidRPr="0000645A" w:rsidRDefault="0000645A" w:rsidP="0000645A">
            <w:pPr>
              <w:pStyle w:val="PHBTableInterior"/>
            </w:pPr>
            <w:r w:rsidRPr="0000645A">
              <w:t>INT</w:t>
            </w:r>
          </w:p>
        </w:tc>
        <w:tc>
          <w:tcPr>
            <w:tcW w:w="792" w:type="dxa"/>
            <w:shd w:val="clear" w:color="auto" w:fill="auto"/>
          </w:tcPr>
          <w:p w14:paraId="60A585A3" w14:textId="77777777" w:rsidR="0000645A" w:rsidRPr="0000645A" w:rsidRDefault="0000645A" w:rsidP="0000645A">
            <w:pPr>
              <w:pStyle w:val="PHBTableInterior"/>
            </w:pPr>
            <w:r w:rsidRPr="0000645A">
              <w:t>WIS</w:t>
            </w:r>
          </w:p>
        </w:tc>
        <w:tc>
          <w:tcPr>
            <w:tcW w:w="792" w:type="dxa"/>
            <w:shd w:val="clear" w:color="auto" w:fill="auto"/>
          </w:tcPr>
          <w:p w14:paraId="4904B979" w14:textId="77777777" w:rsidR="0000645A" w:rsidRPr="0000645A" w:rsidRDefault="0000645A" w:rsidP="0000645A">
            <w:pPr>
              <w:pStyle w:val="PHBTableInterior"/>
            </w:pPr>
            <w:r w:rsidRPr="0000645A">
              <w:t>CHA</w:t>
            </w:r>
          </w:p>
        </w:tc>
      </w:tr>
      <w:tr w:rsidR="0000645A" w:rsidRPr="0000645A" w14:paraId="3AF08F10" w14:textId="77777777" w:rsidTr="0000645A">
        <w:tc>
          <w:tcPr>
            <w:tcW w:w="792" w:type="dxa"/>
            <w:shd w:val="clear" w:color="auto" w:fill="auto"/>
          </w:tcPr>
          <w:p w14:paraId="65D0C11A" w14:textId="77777777" w:rsidR="0000645A" w:rsidRPr="0000645A" w:rsidRDefault="0000645A" w:rsidP="0000645A">
            <w:pPr>
              <w:pStyle w:val="PHBTableInterior"/>
            </w:pPr>
            <w:r w:rsidRPr="0000645A">
              <w:t>16(+3)</w:t>
            </w:r>
          </w:p>
        </w:tc>
        <w:tc>
          <w:tcPr>
            <w:tcW w:w="792" w:type="dxa"/>
            <w:shd w:val="clear" w:color="auto" w:fill="auto"/>
          </w:tcPr>
          <w:p w14:paraId="148CDE4F" w14:textId="77777777" w:rsidR="0000645A" w:rsidRPr="0000645A" w:rsidRDefault="0000645A" w:rsidP="0000645A">
            <w:pPr>
              <w:pStyle w:val="PHBTableInterior"/>
            </w:pPr>
            <w:r w:rsidRPr="0000645A">
              <w:t>13(+1)</w:t>
            </w:r>
          </w:p>
        </w:tc>
        <w:tc>
          <w:tcPr>
            <w:tcW w:w="792" w:type="dxa"/>
            <w:shd w:val="clear" w:color="auto" w:fill="auto"/>
          </w:tcPr>
          <w:p w14:paraId="7B394AB2" w14:textId="77777777" w:rsidR="0000645A" w:rsidRPr="0000645A" w:rsidRDefault="0000645A" w:rsidP="0000645A">
            <w:pPr>
              <w:pStyle w:val="PHBTableInterior"/>
            </w:pPr>
            <w:r w:rsidRPr="0000645A">
              <w:t>16(+3)</w:t>
            </w:r>
          </w:p>
        </w:tc>
        <w:tc>
          <w:tcPr>
            <w:tcW w:w="792" w:type="dxa"/>
            <w:shd w:val="clear" w:color="auto" w:fill="auto"/>
          </w:tcPr>
          <w:p w14:paraId="5FF3923D" w14:textId="77777777" w:rsidR="0000645A" w:rsidRPr="0000645A" w:rsidRDefault="0000645A" w:rsidP="0000645A">
            <w:pPr>
              <w:pStyle w:val="PHBTableInterior"/>
            </w:pPr>
            <w:r w:rsidRPr="0000645A">
              <w:t>3 (−4)</w:t>
            </w:r>
          </w:p>
        </w:tc>
        <w:tc>
          <w:tcPr>
            <w:tcW w:w="792" w:type="dxa"/>
            <w:shd w:val="clear" w:color="auto" w:fill="auto"/>
          </w:tcPr>
          <w:p w14:paraId="1E3E0681" w14:textId="77777777" w:rsidR="0000645A" w:rsidRPr="0000645A" w:rsidRDefault="0000645A" w:rsidP="0000645A">
            <w:pPr>
              <w:pStyle w:val="PHBTableInterior"/>
            </w:pPr>
            <w:r w:rsidRPr="0000645A">
              <w:t>10(+0)</w:t>
            </w:r>
          </w:p>
        </w:tc>
        <w:tc>
          <w:tcPr>
            <w:tcW w:w="792" w:type="dxa"/>
            <w:shd w:val="clear" w:color="auto" w:fill="auto"/>
          </w:tcPr>
          <w:p w14:paraId="4C8C3C42" w14:textId="77777777" w:rsidR="0000645A" w:rsidRPr="0000645A" w:rsidRDefault="0000645A" w:rsidP="0000645A">
            <w:pPr>
              <w:pStyle w:val="PHBTableInterior"/>
            </w:pPr>
            <w:r w:rsidRPr="0000645A">
              <w:t>4 (−3)</w:t>
            </w:r>
          </w:p>
        </w:tc>
      </w:tr>
    </w:tbl>
    <w:p w14:paraId="409DE1C8" w14:textId="77777777" w:rsidR="008D7E6B" w:rsidRPr="008D7E6B" w:rsidRDefault="00177633" w:rsidP="00177633">
      <w:pPr>
        <w:rPr>
          <w:b/>
        </w:rPr>
      </w:pPr>
      <w:r w:rsidRPr="0047393C">
        <w:t>Damage Immunities cold, fire</w:t>
      </w:r>
    </w:p>
    <w:p w14:paraId="265059F5" w14:textId="77777777" w:rsidR="008D7E6B" w:rsidRPr="008D7E6B" w:rsidRDefault="00177633" w:rsidP="00177633">
      <w:pPr>
        <w:rPr>
          <w:b/>
        </w:rPr>
      </w:pPr>
      <w:r w:rsidRPr="0047393C">
        <w:t>Senses darkvision 60 ft., tremorsense 60 ft.,</w:t>
      </w:r>
    </w:p>
    <w:p w14:paraId="3E72B7F9" w14:textId="77777777" w:rsidR="008D7E6B" w:rsidRPr="008D7E6B" w:rsidRDefault="00177633" w:rsidP="00177633">
      <w:pPr>
        <w:rPr>
          <w:b/>
        </w:rPr>
      </w:pPr>
      <w:r w:rsidRPr="0047393C">
        <w:t>passive Perception 10</w:t>
      </w:r>
    </w:p>
    <w:p w14:paraId="39684295" w14:textId="77777777" w:rsidR="008D7E6B" w:rsidRPr="008D7E6B" w:rsidRDefault="00177633" w:rsidP="00177633">
      <w:pPr>
        <w:rPr>
          <w:b/>
        </w:rPr>
      </w:pPr>
      <w:r w:rsidRPr="0047393C">
        <w:t>Languages —</w:t>
      </w:r>
    </w:p>
    <w:p w14:paraId="181A9E40" w14:textId="77777777" w:rsidR="008D7E6B" w:rsidRPr="008D7E6B" w:rsidRDefault="00177633" w:rsidP="00177633">
      <w:pPr>
        <w:rPr>
          <w:b/>
        </w:rPr>
      </w:pPr>
      <w:r w:rsidRPr="0047393C">
        <w:t>Challenge 2 (450 XP)</w:t>
      </w:r>
    </w:p>
    <w:p w14:paraId="0E4D441F" w14:textId="77777777" w:rsidR="008D7E6B" w:rsidRPr="008D7E6B" w:rsidRDefault="00177633" w:rsidP="00177633">
      <w:pPr>
        <w:rPr>
          <w:b/>
        </w:rPr>
      </w:pPr>
      <w:r w:rsidRPr="0047393C">
        <w:t>Heated Body. A creature that touches the remorhaz or hits it with a melee attack while within 5 feet of it takes 3 (1d6) fire damage.</w:t>
      </w:r>
    </w:p>
    <w:p w14:paraId="5A2FA5BE" w14:textId="77777777" w:rsidR="008D7E6B" w:rsidRPr="008D7E6B" w:rsidRDefault="00177633" w:rsidP="00177633">
      <w:pPr>
        <w:rPr>
          <w:b/>
        </w:rPr>
      </w:pPr>
      <w:r w:rsidRPr="0047393C">
        <w:t>Actions</w:t>
      </w:r>
    </w:p>
    <w:p w14:paraId="12CBE3C9" w14:textId="77777777" w:rsidR="008D7E6B" w:rsidRPr="008D7E6B" w:rsidRDefault="00177633" w:rsidP="00177633">
      <w:pPr>
        <w:rPr>
          <w:b/>
        </w:rPr>
      </w:pPr>
      <w:r w:rsidRPr="0047393C">
        <w:t>Bite. Melee Weapon Attack: +5 to hit, reach 5 ft., one target. Hit: 10 (2d6 + 3) piercing damage plus 3 (1d6) fire damage.</w:t>
      </w:r>
    </w:p>
    <w:p w14:paraId="7C221F83" w14:textId="638224D5" w:rsidR="00177633" w:rsidRPr="0047393C" w:rsidRDefault="00177633" w:rsidP="00177633">
      <w:pPr>
        <w:pStyle w:val="2"/>
      </w:pPr>
      <w:bookmarkStart w:id="36" w:name="_Toc510259631"/>
      <w:r w:rsidRPr="0047393C">
        <w:t>Balloon Grenadier</w:t>
      </w:r>
      <w:bookmarkEnd w:id="36"/>
    </w:p>
    <w:p w14:paraId="26BCCC86" w14:textId="77777777" w:rsidR="008D7E6B" w:rsidRPr="008D7E6B" w:rsidRDefault="00177633" w:rsidP="00177633">
      <w:pPr>
        <w:rPr>
          <w:b/>
        </w:rPr>
      </w:pPr>
      <w:r w:rsidRPr="0047393C">
        <w:t>Medium humanoid (human), chaotic evil</w:t>
      </w:r>
    </w:p>
    <w:p w14:paraId="011559B6" w14:textId="77777777" w:rsidR="008D7E6B" w:rsidRPr="008D7E6B" w:rsidRDefault="00177633" w:rsidP="00177633">
      <w:pPr>
        <w:rPr>
          <w:b/>
        </w:rPr>
      </w:pPr>
      <w:r w:rsidRPr="0047393C">
        <w:t>Armor Class 14 (leather armor)</w:t>
      </w:r>
    </w:p>
    <w:p w14:paraId="40CB8B69" w14:textId="77777777" w:rsidR="008D7E6B" w:rsidRPr="008D7E6B" w:rsidRDefault="00177633" w:rsidP="00177633">
      <w:pPr>
        <w:rPr>
          <w:b/>
        </w:rPr>
      </w:pPr>
      <w:r w:rsidRPr="0047393C">
        <w:t>Hit Points 33 (6d8 + 6)</w:t>
      </w:r>
    </w:p>
    <w:p w14:paraId="7225D59B"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85CA14F" w14:textId="77777777" w:rsidTr="0000645A">
        <w:tc>
          <w:tcPr>
            <w:tcW w:w="792" w:type="dxa"/>
            <w:shd w:val="clear" w:color="auto" w:fill="auto"/>
          </w:tcPr>
          <w:p w14:paraId="014C685C" w14:textId="77777777" w:rsidR="0000645A" w:rsidRPr="0000645A" w:rsidRDefault="0000645A" w:rsidP="0000645A">
            <w:pPr>
              <w:pStyle w:val="PHBTableInterior"/>
            </w:pPr>
            <w:r w:rsidRPr="0000645A">
              <w:t>STR</w:t>
            </w:r>
          </w:p>
        </w:tc>
        <w:tc>
          <w:tcPr>
            <w:tcW w:w="792" w:type="dxa"/>
            <w:shd w:val="clear" w:color="auto" w:fill="auto"/>
          </w:tcPr>
          <w:p w14:paraId="6B4C3C21" w14:textId="77777777" w:rsidR="0000645A" w:rsidRPr="0000645A" w:rsidRDefault="0000645A" w:rsidP="0000645A">
            <w:pPr>
              <w:pStyle w:val="PHBTableInterior"/>
            </w:pPr>
            <w:r w:rsidRPr="0000645A">
              <w:t>DEX</w:t>
            </w:r>
          </w:p>
        </w:tc>
        <w:tc>
          <w:tcPr>
            <w:tcW w:w="792" w:type="dxa"/>
            <w:shd w:val="clear" w:color="auto" w:fill="auto"/>
          </w:tcPr>
          <w:p w14:paraId="66ABAC5B" w14:textId="77777777" w:rsidR="0000645A" w:rsidRPr="0000645A" w:rsidRDefault="0000645A" w:rsidP="0000645A">
            <w:pPr>
              <w:pStyle w:val="PHBTableInterior"/>
            </w:pPr>
            <w:r w:rsidRPr="0000645A">
              <w:t>CON</w:t>
            </w:r>
          </w:p>
        </w:tc>
        <w:tc>
          <w:tcPr>
            <w:tcW w:w="792" w:type="dxa"/>
            <w:shd w:val="clear" w:color="auto" w:fill="auto"/>
          </w:tcPr>
          <w:p w14:paraId="630019DD" w14:textId="77777777" w:rsidR="0000645A" w:rsidRPr="0000645A" w:rsidRDefault="0000645A" w:rsidP="0000645A">
            <w:pPr>
              <w:pStyle w:val="PHBTableInterior"/>
            </w:pPr>
            <w:r w:rsidRPr="0000645A">
              <w:t>INT</w:t>
            </w:r>
          </w:p>
        </w:tc>
        <w:tc>
          <w:tcPr>
            <w:tcW w:w="792" w:type="dxa"/>
            <w:shd w:val="clear" w:color="auto" w:fill="auto"/>
          </w:tcPr>
          <w:p w14:paraId="15ED2853" w14:textId="77777777" w:rsidR="0000645A" w:rsidRPr="0000645A" w:rsidRDefault="0000645A" w:rsidP="0000645A">
            <w:pPr>
              <w:pStyle w:val="PHBTableInterior"/>
            </w:pPr>
            <w:r w:rsidRPr="0000645A">
              <w:t>WIS</w:t>
            </w:r>
          </w:p>
        </w:tc>
        <w:tc>
          <w:tcPr>
            <w:tcW w:w="792" w:type="dxa"/>
            <w:shd w:val="clear" w:color="auto" w:fill="auto"/>
          </w:tcPr>
          <w:p w14:paraId="4630C75A" w14:textId="77777777" w:rsidR="0000645A" w:rsidRPr="0000645A" w:rsidRDefault="0000645A" w:rsidP="0000645A">
            <w:pPr>
              <w:pStyle w:val="PHBTableInterior"/>
            </w:pPr>
            <w:r w:rsidRPr="0000645A">
              <w:t>CHA</w:t>
            </w:r>
          </w:p>
        </w:tc>
      </w:tr>
      <w:tr w:rsidR="0000645A" w:rsidRPr="0000645A" w14:paraId="67510FC6" w14:textId="77777777" w:rsidTr="0000645A">
        <w:tc>
          <w:tcPr>
            <w:tcW w:w="792" w:type="dxa"/>
            <w:shd w:val="clear" w:color="auto" w:fill="auto"/>
          </w:tcPr>
          <w:p w14:paraId="74A536D4" w14:textId="77777777" w:rsidR="0000645A" w:rsidRPr="0000645A" w:rsidRDefault="0000645A" w:rsidP="0000645A">
            <w:pPr>
              <w:pStyle w:val="PHBTableInterior"/>
            </w:pPr>
            <w:r w:rsidRPr="0000645A">
              <w:t>11(+0)</w:t>
            </w:r>
          </w:p>
        </w:tc>
        <w:tc>
          <w:tcPr>
            <w:tcW w:w="792" w:type="dxa"/>
            <w:shd w:val="clear" w:color="auto" w:fill="auto"/>
          </w:tcPr>
          <w:p w14:paraId="013548C6" w14:textId="77777777" w:rsidR="0000645A" w:rsidRPr="0000645A" w:rsidRDefault="0000645A" w:rsidP="0000645A">
            <w:pPr>
              <w:pStyle w:val="PHBTableInterior"/>
            </w:pPr>
            <w:r w:rsidRPr="0000645A">
              <w:t>16(+3)</w:t>
            </w:r>
          </w:p>
        </w:tc>
        <w:tc>
          <w:tcPr>
            <w:tcW w:w="792" w:type="dxa"/>
            <w:shd w:val="clear" w:color="auto" w:fill="auto"/>
          </w:tcPr>
          <w:p w14:paraId="74357AD1" w14:textId="77777777" w:rsidR="0000645A" w:rsidRPr="0000645A" w:rsidRDefault="0000645A" w:rsidP="0000645A">
            <w:pPr>
              <w:pStyle w:val="PHBTableInterior"/>
            </w:pPr>
            <w:r w:rsidRPr="0000645A">
              <w:t>12(+1)</w:t>
            </w:r>
          </w:p>
        </w:tc>
        <w:tc>
          <w:tcPr>
            <w:tcW w:w="792" w:type="dxa"/>
            <w:shd w:val="clear" w:color="auto" w:fill="auto"/>
          </w:tcPr>
          <w:p w14:paraId="42B5882E" w14:textId="77777777" w:rsidR="0000645A" w:rsidRPr="0000645A" w:rsidRDefault="0000645A" w:rsidP="0000645A">
            <w:pPr>
              <w:pStyle w:val="PHBTableInterior"/>
            </w:pPr>
            <w:r w:rsidRPr="0000645A">
              <w:t>11(+0)</w:t>
            </w:r>
          </w:p>
        </w:tc>
        <w:tc>
          <w:tcPr>
            <w:tcW w:w="792" w:type="dxa"/>
            <w:shd w:val="clear" w:color="auto" w:fill="auto"/>
          </w:tcPr>
          <w:p w14:paraId="49363370" w14:textId="77777777" w:rsidR="0000645A" w:rsidRPr="0000645A" w:rsidRDefault="0000645A" w:rsidP="0000645A">
            <w:pPr>
              <w:pStyle w:val="PHBTableInterior"/>
            </w:pPr>
            <w:r w:rsidRPr="0000645A">
              <w:t>14(+2)</w:t>
            </w:r>
          </w:p>
        </w:tc>
        <w:tc>
          <w:tcPr>
            <w:tcW w:w="792" w:type="dxa"/>
            <w:shd w:val="clear" w:color="auto" w:fill="auto"/>
          </w:tcPr>
          <w:p w14:paraId="3F602AA7" w14:textId="77777777" w:rsidR="0000645A" w:rsidRPr="0000645A" w:rsidRDefault="0000645A" w:rsidP="0000645A">
            <w:pPr>
              <w:pStyle w:val="PHBTableInterior"/>
            </w:pPr>
            <w:r w:rsidRPr="0000645A">
              <w:t>13(+1)</w:t>
            </w:r>
          </w:p>
        </w:tc>
      </w:tr>
    </w:tbl>
    <w:p w14:paraId="6480EFD2" w14:textId="6C29C2C3" w:rsidR="008D7E6B" w:rsidRPr="008D7E6B" w:rsidRDefault="00177633" w:rsidP="00177633">
      <w:pPr>
        <w:rPr>
          <w:b/>
        </w:rPr>
      </w:pPr>
      <w:r w:rsidRPr="0047393C">
        <w:t>Saving Throws Dex +5 (+10 in balloon basket)</w:t>
      </w:r>
    </w:p>
    <w:p w14:paraId="5BE7CA4C" w14:textId="77777777" w:rsidR="008D7E6B" w:rsidRPr="008D7E6B" w:rsidRDefault="00177633" w:rsidP="00177633">
      <w:pPr>
        <w:rPr>
          <w:b/>
        </w:rPr>
      </w:pPr>
      <w:r w:rsidRPr="0047393C">
        <w:t>Skills Perception +4</w:t>
      </w:r>
    </w:p>
    <w:p w14:paraId="7BB57A8F" w14:textId="77777777" w:rsidR="008D7E6B" w:rsidRPr="008D7E6B" w:rsidRDefault="00177633" w:rsidP="00177633">
      <w:pPr>
        <w:rPr>
          <w:b/>
        </w:rPr>
      </w:pPr>
      <w:r w:rsidRPr="0047393C">
        <w:t>Senses passive Perception 14</w:t>
      </w:r>
    </w:p>
    <w:p w14:paraId="34B6AE18" w14:textId="77777777" w:rsidR="008D7E6B" w:rsidRPr="008D7E6B" w:rsidRDefault="00177633" w:rsidP="00177633">
      <w:pPr>
        <w:rPr>
          <w:b/>
        </w:rPr>
      </w:pPr>
      <w:r w:rsidRPr="0047393C">
        <w:t>Languages Common</w:t>
      </w:r>
    </w:p>
    <w:p w14:paraId="5B5FE21E" w14:textId="77777777" w:rsidR="008D7E6B" w:rsidRPr="008D7E6B" w:rsidRDefault="00177633" w:rsidP="00177633">
      <w:pPr>
        <w:rPr>
          <w:b/>
        </w:rPr>
      </w:pPr>
      <w:r w:rsidRPr="0047393C">
        <w:t>Challenge 2 (450 XP)</w:t>
      </w:r>
    </w:p>
    <w:p w14:paraId="6992221E" w14:textId="77777777" w:rsidR="008D7E6B" w:rsidRPr="008D7E6B" w:rsidRDefault="00177633" w:rsidP="00177633">
      <w:pPr>
        <w:rPr>
          <w:b/>
        </w:rPr>
      </w:pPr>
      <w:r w:rsidRPr="0047393C">
        <w:t>Actions</w:t>
      </w:r>
    </w:p>
    <w:p w14:paraId="14C1F6F7" w14:textId="77777777" w:rsidR="008D7E6B" w:rsidRPr="008D7E6B" w:rsidRDefault="00177633" w:rsidP="00177633">
      <w:pPr>
        <w:rPr>
          <w:b/>
        </w:rPr>
      </w:pPr>
      <w:r w:rsidRPr="0047393C">
        <w:t>Dagger. Melee or Ranged Weapon Attack: +5 to hit, reach 5 ft. or ranged 20/60 ft., one target. Hit: 5 (1d4 + 3) piercing damage.</w:t>
      </w:r>
    </w:p>
    <w:p w14:paraId="5A802C6B" w14:textId="77777777" w:rsidR="008D7E6B" w:rsidRPr="008D7E6B" w:rsidRDefault="00177633" w:rsidP="00177633">
      <w:pPr>
        <w:rPr>
          <w:b/>
        </w:rPr>
      </w:pPr>
      <w:r w:rsidRPr="0047393C">
        <w:t>Boomerang. Ranged Weapon Attack: +5 to hit, ranged 20/60 ft., one target. Hit: 5 (1d4 + 3) bludgeoning damage. If the attack misses the grenadier can make a second attack against a target within range (original target included).</w:t>
      </w:r>
    </w:p>
    <w:p w14:paraId="7D3B4F37" w14:textId="77777777" w:rsidR="008D7E6B" w:rsidRPr="008D7E6B" w:rsidRDefault="00177633" w:rsidP="00177633">
      <w:pPr>
        <w:rPr>
          <w:b/>
        </w:rPr>
      </w:pPr>
      <w:r w:rsidRPr="0047393C">
        <w:t xml:space="preserve">Toxic Gas Grenade. Ranged Weapon Attack: range 80 ft., target one square. Each creature within 5 feet must make a DC 13 Dexterity saving throw or take 9 (2d8) piercing </w:t>
      </w:r>
      <w:r w:rsidRPr="0047393C">
        <w:t>damage poison damage. The target must also make a DC 13 Constitution saving throw or be poisoned for 1 minute. If successful, the target takes half damage.</w:t>
      </w:r>
    </w:p>
    <w:p w14:paraId="2859C100" w14:textId="4F68A97F" w:rsidR="00177633" w:rsidRPr="0047393C" w:rsidRDefault="00177633" w:rsidP="00177633">
      <w:pPr>
        <w:pStyle w:val="2"/>
      </w:pPr>
      <w:bookmarkStart w:id="37" w:name="_Toc510259632"/>
      <w:r w:rsidRPr="0047393C">
        <w:t>Elemental Anchor</w:t>
      </w:r>
      <w:bookmarkEnd w:id="37"/>
    </w:p>
    <w:p w14:paraId="5CA46163" w14:textId="77777777" w:rsidR="008D7E6B" w:rsidRPr="008D7E6B" w:rsidRDefault="00177633" w:rsidP="00177633">
      <w:pPr>
        <w:rPr>
          <w:b/>
        </w:rPr>
      </w:pPr>
      <w:r w:rsidRPr="0047393C">
        <w:t>Medium humanoid (air genasi), chaotic evil</w:t>
      </w:r>
    </w:p>
    <w:p w14:paraId="1F0A156A" w14:textId="77777777" w:rsidR="008D7E6B" w:rsidRPr="008D7E6B" w:rsidRDefault="00177633" w:rsidP="00177633">
      <w:pPr>
        <w:rPr>
          <w:b/>
        </w:rPr>
      </w:pPr>
      <w:r w:rsidRPr="0047393C">
        <w:t>Armor Class 14 (leather armor)</w:t>
      </w:r>
    </w:p>
    <w:p w14:paraId="4222AF64" w14:textId="77777777" w:rsidR="008D7E6B" w:rsidRPr="008D7E6B" w:rsidRDefault="00177633" w:rsidP="00177633">
      <w:pPr>
        <w:rPr>
          <w:b/>
        </w:rPr>
      </w:pPr>
      <w:r w:rsidRPr="0047393C">
        <w:t>Hit Points 33 (6d8 + 6)</w:t>
      </w:r>
    </w:p>
    <w:p w14:paraId="5F819E4D" w14:textId="77777777" w:rsidR="00E82E8E" w:rsidRPr="00E82E8E" w:rsidRDefault="00177633" w:rsidP="00177633">
      <w:pPr>
        <w:rPr>
          <w:b/>
        </w:rPr>
      </w:pPr>
      <w:r w:rsidRPr="0047393C">
        <w:t>Speed 30 ft.</w:t>
      </w:r>
    </w:p>
    <w:p w14:paraId="7F577E8F"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72EB95C" w14:textId="77777777" w:rsidR="00E82E8E" w:rsidRPr="00E82E8E" w:rsidRDefault="00305B1A" w:rsidP="00177633">
      <w:pPr>
        <w:rPr>
          <w:b/>
        </w:rPr>
      </w:pPr>
      <w:r>
        <w:t>15(+2)</w:t>
      </w:r>
      <w:r>
        <w:tab/>
        <w:t>16(+3)</w:t>
      </w:r>
      <w:r>
        <w:tab/>
        <w:t>12(+1)</w:t>
      </w:r>
      <w:r>
        <w:tab/>
        <w:t>11(+0)</w:t>
      </w:r>
      <w:r>
        <w:tab/>
        <w:t>14(+2)</w:t>
      </w:r>
      <w:r>
        <w:tab/>
        <w:t>13(+1)</w:t>
      </w:r>
    </w:p>
    <w:p w14:paraId="3CEC672E" w14:textId="37D95215" w:rsidR="008D7E6B" w:rsidRPr="008D7E6B" w:rsidRDefault="00177633" w:rsidP="00177633">
      <w:pPr>
        <w:rPr>
          <w:b/>
        </w:rPr>
      </w:pPr>
      <w:r w:rsidRPr="0047393C">
        <w:t>Saving Throws Dex +5</w:t>
      </w:r>
    </w:p>
    <w:p w14:paraId="710C7768" w14:textId="77777777" w:rsidR="008D7E6B" w:rsidRPr="008D7E6B" w:rsidRDefault="00177633" w:rsidP="00177633">
      <w:pPr>
        <w:rPr>
          <w:b/>
        </w:rPr>
      </w:pPr>
      <w:r w:rsidRPr="0047393C">
        <w:t>Skills Perception +4</w:t>
      </w:r>
    </w:p>
    <w:p w14:paraId="67F10579" w14:textId="77777777" w:rsidR="008D7E6B" w:rsidRPr="008D7E6B" w:rsidRDefault="00177633" w:rsidP="00177633">
      <w:pPr>
        <w:rPr>
          <w:b/>
        </w:rPr>
      </w:pPr>
      <w:r w:rsidRPr="0047393C">
        <w:t>Damage Resistances acid, cold, fire, lightning, thunder</w:t>
      </w:r>
    </w:p>
    <w:p w14:paraId="45C844F8" w14:textId="77777777" w:rsidR="008D7E6B" w:rsidRPr="008D7E6B" w:rsidRDefault="00177633" w:rsidP="00177633">
      <w:pPr>
        <w:rPr>
          <w:b/>
        </w:rPr>
      </w:pPr>
      <w:r w:rsidRPr="0047393C">
        <w:t>Senses passive Perception 14</w:t>
      </w:r>
    </w:p>
    <w:p w14:paraId="64F9241E" w14:textId="34B6041B" w:rsidR="00177633" w:rsidRDefault="00177633" w:rsidP="00177633">
      <w:r w:rsidRPr="0047393C">
        <w:t>Languages Common</w:t>
      </w:r>
    </w:p>
    <w:p w14:paraId="274F1761" w14:textId="77777777" w:rsidR="008D7E6B" w:rsidRPr="008D7E6B" w:rsidRDefault="00177633" w:rsidP="00177633">
      <w:pPr>
        <w:rPr>
          <w:b/>
        </w:rPr>
      </w:pPr>
      <w:r>
        <w:t xml:space="preserve">Challenge </w:t>
      </w:r>
      <w:r w:rsidRPr="0047393C">
        <w:t>2 (450 XP)</w:t>
      </w:r>
    </w:p>
    <w:p w14:paraId="6C2CE7E3" w14:textId="5CEA6D76" w:rsidR="008D7E6B" w:rsidRPr="008D7E6B" w:rsidRDefault="00177633" w:rsidP="00177633">
      <w:pPr>
        <w:rPr>
          <w:b/>
        </w:rPr>
      </w:pPr>
      <w:r w:rsidRPr="0047393C">
        <w:t>Personal Storm. The elemental anchors are surrounded by</w:t>
      </w:r>
      <w:r w:rsidR="0000645A">
        <w:t xml:space="preserve"> </w:t>
      </w:r>
      <w:r w:rsidRPr="0047393C">
        <w:t>swirling elemental energy. This energy provides resistance versus</w:t>
      </w:r>
      <w:r w:rsidR="0000645A">
        <w:t xml:space="preserve"> </w:t>
      </w:r>
      <w:r w:rsidRPr="0047393C">
        <w:t>elemental attacks and +3 to AC against ranged attacks.</w:t>
      </w:r>
    </w:p>
    <w:p w14:paraId="4D57297D" w14:textId="68669F35" w:rsidR="008D7E6B" w:rsidRPr="008D7E6B" w:rsidRDefault="00177633" w:rsidP="00177633">
      <w:pPr>
        <w:rPr>
          <w:b/>
        </w:rPr>
      </w:pPr>
      <w:r w:rsidRPr="0047393C">
        <w:t>Storm Lash. Any creature that hits an elemental anchor with a</w:t>
      </w:r>
      <w:r w:rsidR="0000645A">
        <w:t xml:space="preserve"> </w:t>
      </w:r>
      <w:r w:rsidRPr="0047393C">
        <w:t>melee attack causes an energy discharge and takes 3 (1d10)</w:t>
      </w:r>
      <w:r w:rsidR="0000645A">
        <w:t xml:space="preserve"> </w:t>
      </w:r>
      <w:r w:rsidRPr="0047393C">
        <w:t>lightning damage.</w:t>
      </w:r>
    </w:p>
    <w:p w14:paraId="592E9C0C" w14:textId="44CD238A" w:rsidR="008D7E6B" w:rsidRPr="008D7E6B" w:rsidRDefault="00177633" w:rsidP="00177633">
      <w:pPr>
        <w:rPr>
          <w:b/>
        </w:rPr>
      </w:pPr>
      <w:r w:rsidRPr="0047393C">
        <w:t>Unleashed Storm. When an elemental anchor's hit points are</w:t>
      </w:r>
      <w:r w:rsidR="0000645A">
        <w:t xml:space="preserve"> </w:t>
      </w:r>
      <w:r w:rsidRPr="0047393C">
        <w:t>reduced to 0 or lower the personal storm is disrupted. A</w:t>
      </w:r>
      <w:r w:rsidR="0000645A">
        <w:t xml:space="preserve"> </w:t>
      </w:r>
      <w:r w:rsidRPr="0047393C">
        <w:t>character adjacent to the elemental anchor can spend their</w:t>
      </w:r>
      <w:r w:rsidR="0000645A">
        <w:t xml:space="preserve"> </w:t>
      </w:r>
      <w:r w:rsidRPr="0047393C">
        <w:t>reaction to become the new eye of the personal storm, gaining</w:t>
      </w:r>
      <w:r w:rsidR="0000645A">
        <w:t xml:space="preserve"> </w:t>
      </w:r>
      <w:r w:rsidRPr="0047393C">
        <w:t>the benefits, but becoming part of the ritual.</w:t>
      </w:r>
    </w:p>
    <w:p w14:paraId="67D767FF" w14:textId="77777777" w:rsidR="008D7E6B" w:rsidRPr="008D7E6B" w:rsidRDefault="00177633" w:rsidP="00177633">
      <w:pPr>
        <w:rPr>
          <w:b/>
        </w:rPr>
      </w:pPr>
      <w:r w:rsidRPr="0047393C">
        <w:t>Actions</w:t>
      </w:r>
    </w:p>
    <w:p w14:paraId="61FB2C35" w14:textId="77777777" w:rsidR="008D7E6B" w:rsidRPr="008D7E6B" w:rsidRDefault="00177633" w:rsidP="00177633">
      <w:pPr>
        <w:rPr>
          <w:b/>
        </w:rPr>
      </w:pPr>
      <w:r w:rsidRPr="0047393C">
        <w:t>Multiattack. The elemental anchor makes two shortsword attacks or two ranged attacks.</w:t>
      </w:r>
    </w:p>
    <w:p w14:paraId="452AD712" w14:textId="77777777" w:rsidR="008D7E6B" w:rsidRPr="008D7E6B" w:rsidRDefault="00177633" w:rsidP="00177633">
      <w:pPr>
        <w:rPr>
          <w:b/>
        </w:rPr>
      </w:pPr>
      <w:r w:rsidRPr="0047393C">
        <w:t>Shortsword. Melee Weapon Attack: +6 to hit, reach 5 ft., one target. Hit:</w:t>
      </w:r>
      <w:r>
        <w:t xml:space="preserve"> </w:t>
      </w:r>
      <w:r w:rsidRPr="0047393C">
        <w:t>5 (1d6 + 2) piercing damage.</w:t>
      </w:r>
    </w:p>
    <w:p w14:paraId="79FB1300" w14:textId="77777777" w:rsidR="008D7E6B" w:rsidRPr="008D7E6B" w:rsidRDefault="00177633" w:rsidP="00177633">
      <w:pPr>
        <w:rPr>
          <w:b/>
        </w:rPr>
      </w:pPr>
      <w:r w:rsidRPr="0047393C">
        <w:t>Boomerang. Ranged Weapon Attack: +8 to hit, range 20/60 ft., one target. Hit: 5 (1d4 + 3) bludgeoning damage. On the first miss the anchor can make an attack roll against another target within range including the original target.</w:t>
      </w:r>
    </w:p>
    <w:p w14:paraId="562AA767" w14:textId="77777777" w:rsidR="008D7E6B" w:rsidRPr="008D7E6B" w:rsidRDefault="00177633" w:rsidP="00177633">
      <w:pPr>
        <w:rPr>
          <w:b/>
        </w:rPr>
      </w:pPr>
      <w:r w:rsidRPr="0047393C">
        <w:t>Mingle with the Wind. Once per encounter the elemental anchor can cast the levitate spell requiring no material components.</w:t>
      </w:r>
    </w:p>
    <w:p w14:paraId="121EBBE6" w14:textId="77777777" w:rsidR="008D7E6B" w:rsidRPr="008D7E6B" w:rsidRDefault="00177633" w:rsidP="00177633">
      <w:pPr>
        <w:rPr>
          <w:b/>
        </w:rPr>
      </w:pPr>
      <w:r w:rsidRPr="0047393C">
        <w:t>Reactions</w:t>
      </w:r>
    </w:p>
    <w:p w14:paraId="13B675A6" w14:textId="77777777" w:rsidR="008D7E6B" w:rsidRPr="008D7E6B" w:rsidRDefault="00177633" w:rsidP="00177633">
      <w:pPr>
        <w:rPr>
          <w:b/>
        </w:rPr>
      </w:pPr>
      <w:r w:rsidRPr="0047393C">
        <w:t>Whirlwind Rush. Once per encounter, when missed by an attack, the elemental anchor can move up to 30 feet without provoking attacks of opportunity. The anchor must end this movement adjacent to another creature.</w:t>
      </w:r>
    </w:p>
    <w:p w14:paraId="075CFB0B" w14:textId="064B5988" w:rsidR="00177633" w:rsidRPr="0047393C" w:rsidRDefault="00177633" w:rsidP="00177633">
      <w:pPr>
        <w:pStyle w:val="2"/>
      </w:pPr>
      <w:bookmarkStart w:id="38" w:name="_Toc510259633"/>
      <w:r w:rsidRPr="0047393C">
        <w:t>Sergeant Kalugin</w:t>
      </w:r>
      <w:bookmarkEnd w:id="38"/>
    </w:p>
    <w:p w14:paraId="0ABEC324" w14:textId="77777777" w:rsidR="008D7E6B" w:rsidRPr="008D7E6B" w:rsidRDefault="00177633" w:rsidP="00177633">
      <w:pPr>
        <w:rPr>
          <w:b/>
        </w:rPr>
      </w:pPr>
      <w:r w:rsidRPr="0047393C">
        <w:t>Medium humanoid (human), lawful neutral</w:t>
      </w:r>
    </w:p>
    <w:p w14:paraId="5BA4F9D1" w14:textId="77777777" w:rsidR="008D7E6B" w:rsidRPr="008D7E6B" w:rsidRDefault="00177633" w:rsidP="00177633">
      <w:pPr>
        <w:rPr>
          <w:b/>
        </w:rPr>
      </w:pPr>
      <w:r w:rsidRPr="0047393C">
        <w:t>Armor Class 15 (breastplate)</w:t>
      </w:r>
    </w:p>
    <w:p w14:paraId="184CB9C1" w14:textId="77777777" w:rsidR="008D7E6B" w:rsidRPr="008D7E6B" w:rsidRDefault="00177633" w:rsidP="00177633">
      <w:pPr>
        <w:rPr>
          <w:b/>
        </w:rPr>
      </w:pPr>
      <w:r w:rsidRPr="0047393C">
        <w:t>Hit Points 52 (8d8 + 20)</w:t>
      </w:r>
    </w:p>
    <w:p w14:paraId="2D47DE7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B93DF99" w14:textId="77777777" w:rsidTr="0000645A">
        <w:tc>
          <w:tcPr>
            <w:tcW w:w="792" w:type="dxa"/>
            <w:shd w:val="clear" w:color="auto" w:fill="auto"/>
          </w:tcPr>
          <w:p w14:paraId="40241E3C" w14:textId="77777777" w:rsidR="0000645A" w:rsidRPr="0000645A" w:rsidRDefault="0000645A" w:rsidP="0000645A">
            <w:pPr>
              <w:pStyle w:val="PHBTableInterior"/>
            </w:pPr>
            <w:r w:rsidRPr="0000645A">
              <w:t>STR</w:t>
            </w:r>
          </w:p>
        </w:tc>
        <w:tc>
          <w:tcPr>
            <w:tcW w:w="792" w:type="dxa"/>
            <w:shd w:val="clear" w:color="auto" w:fill="auto"/>
          </w:tcPr>
          <w:p w14:paraId="44A8A92E" w14:textId="77777777" w:rsidR="0000645A" w:rsidRPr="0000645A" w:rsidRDefault="0000645A" w:rsidP="0000645A">
            <w:pPr>
              <w:pStyle w:val="PHBTableInterior"/>
            </w:pPr>
            <w:r w:rsidRPr="0000645A">
              <w:t>DEX</w:t>
            </w:r>
          </w:p>
        </w:tc>
        <w:tc>
          <w:tcPr>
            <w:tcW w:w="792" w:type="dxa"/>
            <w:shd w:val="clear" w:color="auto" w:fill="auto"/>
          </w:tcPr>
          <w:p w14:paraId="156F2B32" w14:textId="77777777" w:rsidR="0000645A" w:rsidRPr="0000645A" w:rsidRDefault="0000645A" w:rsidP="0000645A">
            <w:pPr>
              <w:pStyle w:val="PHBTableInterior"/>
            </w:pPr>
            <w:r w:rsidRPr="0000645A">
              <w:t>CON</w:t>
            </w:r>
          </w:p>
        </w:tc>
        <w:tc>
          <w:tcPr>
            <w:tcW w:w="792" w:type="dxa"/>
            <w:shd w:val="clear" w:color="auto" w:fill="auto"/>
          </w:tcPr>
          <w:p w14:paraId="64D8DCB4" w14:textId="77777777" w:rsidR="0000645A" w:rsidRPr="0000645A" w:rsidRDefault="0000645A" w:rsidP="0000645A">
            <w:pPr>
              <w:pStyle w:val="PHBTableInterior"/>
            </w:pPr>
            <w:r w:rsidRPr="0000645A">
              <w:t>INT</w:t>
            </w:r>
          </w:p>
        </w:tc>
        <w:tc>
          <w:tcPr>
            <w:tcW w:w="792" w:type="dxa"/>
            <w:shd w:val="clear" w:color="auto" w:fill="auto"/>
          </w:tcPr>
          <w:p w14:paraId="6E97C06D" w14:textId="77777777" w:rsidR="0000645A" w:rsidRPr="0000645A" w:rsidRDefault="0000645A" w:rsidP="0000645A">
            <w:pPr>
              <w:pStyle w:val="PHBTableInterior"/>
            </w:pPr>
            <w:r w:rsidRPr="0000645A">
              <w:t>WIS</w:t>
            </w:r>
          </w:p>
        </w:tc>
        <w:tc>
          <w:tcPr>
            <w:tcW w:w="792" w:type="dxa"/>
            <w:shd w:val="clear" w:color="auto" w:fill="auto"/>
          </w:tcPr>
          <w:p w14:paraId="4EBE0A09" w14:textId="77777777" w:rsidR="0000645A" w:rsidRPr="0000645A" w:rsidRDefault="0000645A" w:rsidP="0000645A">
            <w:pPr>
              <w:pStyle w:val="PHBTableInterior"/>
            </w:pPr>
            <w:r w:rsidRPr="0000645A">
              <w:t>CHA</w:t>
            </w:r>
          </w:p>
        </w:tc>
      </w:tr>
      <w:tr w:rsidR="0000645A" w:rsidRPr="0000645A" w14:paraId="733363BF" w14:textId="77777777" w:rsidTr="0000645A">
        <w:tc>
          <w:tcPr>
            <w:tcW w:w="792" w:type="dxa"/>
            <w:shd w:val="clear" w:color="auto" w:fill="auto"/>
          </w:tcPr>
          <w:p w14:paraId="22F5D2BD" w14:textId="77777777" w:rsidR="0000645A" w:rsidRPr="0000645A" w:rsidRDefault="0000645A" w:rsidP="0000645A">
            <w:pPr>
              <w:pStyle w:val="PHBTableInterior"/>
            </w:pPr>
            <w:r w:rsidRPr="0000645A">
              <w:t>16(+3)</w:t>
            </w:r>
          </w:p>
        </w:tc>
        <w:tc>
          <w:tcPr>
            <w:tcW w:w="792" w:type="dxa"/>
            <w:shd w:val="clear" w:color="auto" w:fill="auto"/>
          </w:tcPr>
          <w:p w14:paraId="4BA274B3" w14:textId="77777777" w:rsidR="0000645A" w:rsidRPr="0000645A" w:rsidRDefault="0000645A" w:rsidP="0000645A">
            <w:pPr>
              <w:pStyle w:val="PHBTableInterior"/>
            </w:pPr>
            <w:r w:rsidRPr="0000645A">
              <w:t>12(+1)</w:t>
            </w:r>
          </w:p>
        </w:tc>
        <w:tc>
          <w:tcPr>
            <w:tcW w:w="792" w:type="dxa"/>
            <w:shd w:val="clear" w:color="auto" w:fill="auto"/>
          </w:tcPr>
          <w:p w14:paraId="3263E147" w14:textId="77777777" w:rsidR="0000645A" w:rsidRPr="0000645A" w:rsidRDefault="0000645A" w:rsidP="0000645A">
            <w:pPr>
              <w:pStyle w:val="PHBTableInterior"/>
            </w:pPr>
            <w:r w:rsidRPr="0000645A">
              <w:t>14(+2)</w:t>
            </w:r>
          </w:p>
        </w:tc>
        <w:tc>
          <w:tcPr>
            <w:tcW w:w="792" w:type="dxa"/>
            <w:shd w:val="clear" w:color="auto" w:fill="auto"/>
          </w:tcPr>
          <w:p w14:paraId="3CC62A00" w14:textId="77777777" w:rsidR="0000645A" w:rsidRPr="0000645A" w:rsidRDefault="0000645A" w:rsidP="0000645A">
            <w:pPr>
              <w:pStyle w:val="PHBTableInterior"/>
            </w:pPr>
            <w:r w:rsidRPr="0000645A">
              <w:t>12(+1)</w:t>
            </w:r>
          </w:p>
        </w:tc>
        <w:tc>
          <w:tcPr>
            <w:tcW w:w="792" w:type="dxa"/>
            <w:shd w:val="clear" w:color="auto" w:fill="auto"/>
          </w:tcPr>
          <w:p w14:paraId="1946073D" w14:textId="77777777" w:rsidR="0000645A" w:rsidRPr="0000645A" w:rsidRDefault="0000645A" w:rsidP="0000645A">
            <w:pPr>
              <w:pStyle w:val="PHBTableInterior"/>
            </w:pPr>
            <w:r w:rsidRPr="0000645A">
              <w:t>14(+2)</w:t>
            </w:r>
          </w:p>
        </w:tc>
        <w:tc>
          <w:tcPr>
            <w:tcW w:w="792" w:type="dxa"/>
            <w:shd w:val="clear" w:color="auto" w:fill="auto"/>
          </w:tcPr>
          <w:p w14:paraId="2E905C58" w14:textId="77777777" w:rsidR="0000645A" w:rsidRPr="0000645A" w:rsidRDefault="0000645A" w:rsidP="0000645A">
            <w:pPr>
              <w:pStyle w:val="PHBTableInterior"/>
            </w:pPr>
            <w:r w:rsidRPr="0000645A">
              <w:t>14(+2)</w:t>
            </w:r>
          </w:p>
        </w:tc>
      </w:tr>
    </w:tbl>
    <w:p w14:paraId="3AD076CC" w14:textId="55DF4BEC" w:rsidR="008D7E6B" w:rsidRPr="008D7E6B" w:rsidRDefault="00177633" w:rsidP="00177633">
      <w:pPr>
        <w:rPr>
          <w:b/>
        </w:rPr>
      </w:pPr>
      <w:r w:rsidRPr="0047393C">
        <w:t>Saving Throws Str +4, Dex +3, Wis +4</w:t>
      </w:r>
    </w:p>
    <w:p w14:paraId="1D4E5B2C" w14:textId="77777777" w:rsidR="008D7E6B" w:rsidRPr="008D7E6B" w:rsidRDefault="00177633" w:rsidP="00177633">
      <w:pPr>
        <w:rPr>
          <w:b/>
        </w:rPr>
      </w:pPr>
      <w:r w:rsidRPr="0047393C">
        <w:lastRenderedPageBreak/>
        <w:t>Skills Athletics +4, Intimidation +4</w:t>
      </w:r>
    </w:p>
    <w:p w14:paraId="493DBB55" w14:textId="77777777" w:rsidR="008D7E6B" w:rsidRPr="008D7E6B" w:rsidRDefault="00177633" w:rsidP="00177633">
      <w:pPr>
        <w:rPr>
          <w:b/>
        </w:rPr>
      </w:pPr>
      <w:r w:rsidRPr="0047393C">
        <w:t>Senses passive Perception 12</w:t>
      </w:r>
    </w:p>
    <w:p w14:paraId="7FF47888" w14:textId="7AAC90D8" w:rsidR="00177633" w:rsidRDefault="00177633" w:rsidP="00177633">
      <w:r w:rsidRPr="0047393C">
        <w:t>Languages Common</w:t>
      </w:r>
    </w:p>
    <w:p w14:paraId="68A54A7A" w14:textId="77777777" w:rsidR="008D7E6B" w:rsidRPr="008D7E6B" w:rsidRDefault="00177633" w:rsidP="00177633">
      <w:pPr>
        <w:rPr>
          <w:b/>
        </w:rPr>
      </w:pPr>
      <w:r>
        <w:t xml:space="preserve">Challenge </w:t>
      </w:r>
      <w:r w:rsidRPr="0047393C">
        <w:t>2 (450 XP)</w:t>
      </w:r>
    </w:p>
    <w:p w14:paraId="2C56726F" w14:textId="77777777" w:rsidR="008D7E6B" w:rsidRPr="008D7E6B" w:rsidRDefault="00177633" w:rsidP="00177633">
      <w:pPr>
        <w:rPr>
          <w:b/>
        </w:rPr>
      </w:pPr>
      <w:r w:rsidRPr="0047393C">
        <w:t>Actions</w:t>
      </w:r>
    </w:p>
    <w:p w14:paraId="7CB804A6" w14:textId="77777777" w:rsidR="008D7E6B" w:rsidRPr="008D7E6B" w:rsidRDefault="00177633" w:rsidP="00177633">
      <w:pPr>
        <w:rPr>
          <w:b/>
        </w:rPr>
      </w:pPr>
      <w:r w:rsidRPr="0047393C">
        <w:t>Multiattack. Sergeant Kalugin makes two longsword attacks. If he has a shortsword drawn, he can also make a shortsword attack.</w:t>
      </w:r>
    </w:p>
    <w:p w14:paraId="6901BBC0" w14:textId="77777777" w:rsidR="008D7E6B" w:rsidRPr="008D7E6B" w:rsidRDefault="00177633" w:rsidP="00177633">
      <w:pPr>
        <w:rPr>
          <w:b/>
        </w:rPr>
      </w:pPr>
      <w:r w:rsidRPr="0047393C">
        <w:t>Longsword. Melee Weapon Attack: +5 to hit, reach 5 ft., one target. Hit: 7 (1d8 + 3) slashing damage, or 8 (1d10 + 3) slashing damage if used with two hands.</w:t>
      </w:r>
    </w:p>
    <w:p w14:paraId="724EF599" w14:textId="77777777" w:rsidR="008D7E6B" w:rsidRPr="008D7E6B" w:rsidRDefault="00177633" w:rsidP="00177633">
      <w:pPr>
        <w:rPr>
          <w:b/>
        </w:rPr>
      </w:pPr>
      <w:r w:rsidRPr="0047393C">
        <w:t>Shortsword. Melee Weapon Attack: +5 to hit, reach 5 ft., one target. Hit: 6 (1d6 + 3) piercing damage.</w:t>
      </w:r>
    </w:p>
    <w:p w14:paraId="6394471F" w14:textId="77777777" w:rsidR="008D7E6B" w:rsidRPr="008D7E6B" w:rsidRDefault="00177633" w:rsidP="00177633">
      <w:pPr>
        <w:rPr>
          <w:b/>
        </w:rPr>
      </w:pPr>
      <w:r w:rsidRPr="0047393C">
        <w:t>Light Crossbow. Ranged Weapon Attack: +3 to hit, range 80/320 ft., one target. Hit: 7 (1d8 + 1) piercing damage.</w:t>
      </w:r>
    </w:p>
    <w:p w14:paraId="4DF90D80" w14:textId="77777777" w:rsidR="008D7E6B" w:rsidRPr="008D7E6B" w:rsidRDefault="00177633" w:rsidP="00177633">
      <w:pPr>
        <w:rPr>
          <w:b/>
        </w:rPr>
      </w:pPr>
      <w:r w:rsidRPr="0047393C">
        <w:t>Reactions</w:t>
      </w:r>
    </w:p>
    <w:p w14:paraId="399240C5" w14:textId="77777777" w:rsidR="008D7E6B" w:rsidRPr="008D7E6B" w:rsidRDefault="00177633" w:rsidP="00177633">
      <w:pPr>
        <w:rPr>
          <w:b/>
        </w:rPr>
      </w:pPr>
      <w:r w:rsidRPr="0047393C">
        <w:t>Parry. Sergeant Kalugin adds 2 to its AC against one melee attack that would hit him. To do so, he must see the attacker and be wielding a melee weapon.</w:t>
      </w:r>
    </w:p>
    <w:p w14:paraId="5EC91197" w14:textId="44242452" w:rsidR="00177633" w:rsidRPr="0047393C" w:rsidRDefault="00177633" w:rsidP="00177633">
      <w:pPr>
        <w:pStyle w:val="2"/>
      </w:pPr>
      <w:bookmarkStart w:id="39" w:name="_Toc510259634"/>
      <w:r w:rsidRPr="0047393C">
        <w:t>Cloak of Mulmaster</w:t>
      </w:r>
      <w:bookmarkEnd w:id="39"/>
    </w:p>
    <w:p w14:paraId="72F8122D" w14:textId="77777777" w:rsidR="008D7E6B" w:rsidRPr="008D7E6B" w:rsidRDefault="00177633" w:rsidP="00177633">
      <w:pPr>
        <w:rPr>
          <w:b/>
        </w:rPr>
      </w:pPr>
      <w:r w:rsidRPr="0047393C">
        <w:t>Medium humanoid (human), neutral</w:t>
      </w:r>
    </w:p>
    <w:p w14:paraId="3ED2DF24" w14:textId="77777777" w:rsidR="008D7E6B" w:rsidRPr="008D7E6B" w:rsidRDefault="00177633" w:rsidP="00177633">
      <w:pPr>
        <w:rPr>
          <w:b/>
        </w:rPr>
      </w:pPr>
      <w:r w:rsidRPr="0047393C">
        <w:t>Armor Class 12 (15 with mage armor)</w:t>
      </w:r>
    </w:p>
    <w:p w14:paraId="58395B83" w14:textId="77777777" w:rsidR="008D7E6B" w:rsidRPr="008D7E6B" w:rsidRDefault="00177633" w:rsidP="00177633">
      <w:pPr>
        <w:rPr>
          <w:b/>
        </w:rPr>
      </w:pPr>
      <w:r w:rsidRPr="0047393C">
        <w:t>Hit Points 22 (5d8)</w:t>
      </w:r>
    </w:p>
    <w:p w14:paraId="4C951B7D"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14248499" w14:textId="77777777" w:rsidTr="0000645A">
        <w:tc>
          <w:tcPr>
            <w:tcW w:w="792" w:type="dxa"/>
            <w:shd w:val="clear" w:color="auto" w:fill="auto"/>
          </w:tcPr>
          <w:p w14:paraId="0E1BC879" w14:textId="77777777" w:rsidR="0000645A" w:rsidRPr="0000645A" w:rsidRDefault="0000645A" w:rsidP="0000645A">
            <w:pPr>
              <w:pStyle w:val="PHBTableInterior"/>
            </w:pPr>
            <w:r w:rsidRPr="0000645A">
              <w:t>STR</w:t>
            </w:r>
          </w:p>
        </w:tc>
        <w:tc>
          <w:tcPr>
            <w:tcW w:w="792" w:type="dxa"/>
            <w:shd w:val="clear" w:color="auto" w:fill="auto"/>
          </w:tcPr>
          <w:p w14:paraId="5AE677F6" w14:textId="77777777" w:rsidR="0000645A" w:rsidRPr="0000645A" w:rsidRDefault="0000645A" w:rsidP="0000645A">
            <w:pPr>
              <w:pStyle w:val="PHBTableInterior"/>
            </w:pPr>
            <w:r w:rsidRPr="0000645A">
              <w:t>DEX</w:t>
            </w:r>
          </w:p>
        </w:tc>
        <w:tc>
          <w:tcPr>
            <w:tcW w:w="792" w:type="dxa"/>
            <w:shd w:val="clear" w:color="auto" w:fill="auto"/>
          </w:tcPr>
          <w:p w14:paraId="56950670" w14:textId="77777777" w:rsidR="0000645A" w:rsidRPr="0000645A" w:rsidRDefault="0000645A" w:rsidP="0000645A">
            <w:pPr>
              <w:pStyle w:val="PHBTableInterior"/>
            </w:pPr>
            <w:r w:rsidRPr="0000645A">
              <w:t>CON</w:t>
            </w:r>
          </w:p>
        </w:tc>
        <w:tc>
          <w:tcPr>
            <w:tcW w:w="792" w:type="dxa"/>
            <w:shd w:val="clear" w:color="auto" w:fill="auto"/>
          </w:tcPr>
          <w:p w14:paraId="2E24CA02" w14:textId="77777777" w:rsidR="0000645A" w:rsidRPr="0000645A" w:rsidRDefault="0000645A" w:rsidP="0000645A">
            <w:pPr>
              <w:pStyle w:val="PHBTableInterior"/>
            </w:pPr>
            <w:r w:rsidRPr="0000645A">
              <w:t>INT</w:t>
            </w:r>
          </w:p>
        </w:tc>
        <w:tc>
          <w:tcPr>
            <w:tcW w:w="792" w:type="dxa"/>
            <w:shd w:val="clear" w:color="auto" w:fill="auto"/>
          </w:tcPr>
          <w:p w14:paraId="546687F7" w14:textId="77777777" w:rsidR="0000645A" w:rsidRPr="0000645A" w:rsidRDefault="0000645A" w:rsidP="0000645A">
            <w:pPr>
              <w:pStyle w:val="PHBTableInterior"/>
            </w:pPr>
            <w:r w:rsidRPr="0000645A">
              <w:t>WIS</w:t>
            </w:r>
          </w:p>
        </w:tc>
        <w:tc>
          <w:tcPr>
            <w:tcW w:w="792" w:type="dxa"/>
            <w:shd w:val="clear" w:color="auto" w:fill="auto"/>
          </w:tcPr>
          <w:p w14:paraId="7C7AF561" w14:textId="77777777" w:rsidR="0000645A" w:rsidRPr="0000645A" w:rsidRDefault="0000645A" w:rsidP="0000645A">
            <w:pPr>
              <w:pStyle w:val="PHBTableInterior"/>
            </w:pPr>
            <w:r w:rsidRPr="0000645A">
              <w:t>CHA</w:t>
            </w:r>
          </w:p>
        </w:tc>
      </w:tr>
      <w:tr w:rsidR="0000645A" w:rsidRPr="0000645A" w14:paraId="357677D4" w14:textId="77777777" w:rsidTr="0000645A">
        <w:tc>
          <w:tcPr>
            <w:tcW w:w="792" w:type="dxa"/>
            <w:shd w:val="clear" w:color="auto" w:fill="auto"/>
          </w:tcPr>
          <w:p w14:paraId="57FFACE2" w14:textId="77777777" w:rsidR="0000645A" w:rsidRPr="0000645A" w:rsidRDefault="0000645A" w:rsidP="0000645A">
            <w:pPr>
              <w:pStyle w:val="PHBTableInterior"/>
            </w:pPr>
            <w:r w:rsidRPr="0000645A">
              <w:t>9 (−1)</w:t>
            </w:r>
          </w:p>
        </w:tc>
        <w:tc>
          <w:tcPr>
            <w:tcW w:w="792" w:type="dxa"/>
            <w:shd w:val="clear" w:color="auto" w:fill="auto"/>
          </w:tcPr>
          <w:p w14:paraId="06984900" w14:textId="77777777" w:rsidR="0000645A" w:rsidRPr="0000645A" w:rsidRDefault="0000645A" w:rsidP="0000645A">
            <w:pPr>
              <w:pStyle w:val="PHBTableInterior"/>
            </w:pPr>
            <w:r w:rsidRPr="0000645A">
              <w:t>14(+2)</w:t>
            </w:r>
          </w:p>
        </w:tc>
        <w:tc>
          <w:tcPr>
            <w:tcW w:w="792" w:type="dxa"/>
            <w:shd w:val="clear" w:color="auto" w:fill="auto"/>
          </w:tcPr>
          <w:p w14:paraId="1B3531E2" w14:textId="77777777" w:rsidR="0000645A" w:rsidRPr="0000645A" w:rsidRDefault="0000645A" w:rsidP="0000645A">
            <w:pPr>
              <w:pStyle w:val="PHBTableInterior"/>
            </w:pPr>
            <w:r w:rsidRPr="0000645A">
              <w:t>11(+0)</w:t>
            </w:r>
          </w:p>
        </w:tc>
        <w:tc>
          <w:tcPr>
            <w:tcW w:w="792" w:type="dxa"/>
            <w:shd w:val="clear" w:color="auto" w:fill="auto"/>
          </w:tcPr>
          <w:p w14:paraId="62C77D5F" w14:textId="77777777" w:rsidR="0000645A" w:rsidRPr="0000645A" w:rsidRDefault="0000645A" w:rsidP="0000645A">
            <w:pPr>
              <w:pStyle w:val="PHBTableInterior"/>
            </w:pPr>
            <w:r w:rsidRPr="0000645A">
              <w:t>17(+3)</w:t>
            </w:r>
          </w:p>
        </w:tc>
        <w:tc>
          <w:tcPr>
            <w:tcW w:w="792" w:type="dxa"/>
            <w:shd w:val="clear" w:color="auto" w:fill="auto"/>
          </w:tcPr>
          <w:p w14:paraId="1A21904A" w14:textId="77777777" w:rsidR="0000645A" w:rsidRPr="0000645A" w:rsidRDefault="0000645A" w:rsidP="0000645A">
            <w:pPr>
              <w:pStyle w:val="PHBTableInterior"/>
            </w:pPr>
            <w:r w:rsidRPr="0000645A">
              <w:t>12(+1)</w:t>
            </w:r>
          </w:p>
        </w:tc>
        <w:tc>
          <w:tcPr>
            <w:tcW w:w="792" w:type="dxa"/>
            <w:shd w:val="clear" w:color="auto" w:fill="auto"/>
          </w:tcPr>
          <w:p w14:paraId="14A91424" w14:textId="77777777" w:rsidR="0000645A" w:rsidRPr="0000645A" w:rsidRDefault="0000645A" w:rsidP="0000645A">
            <w:pPr>
              <w:pStyle w:val="PHBTableInterior"/>
            </w:pPr>
            <w:r w:rsidRPr="0000645A">
              <w:t>11(+0)</w:t>
            </w:r>
          </w:p>
        </w:tc>
      </w:tr>
    </w:tbl>
    <w:p w14:paraId="47F3DC84" w14:textId="05B4FC37" w:rsidR="008D7E6B" w:rsidRPr="008D7E6B" w:rsidRDefault="00177633" w:rsidP="00177633">
      <w:pPr>
        <w:rPr>
          <w:b/>
        </w:rPr>
      </w:pPr>
      <w:r w:rsidRPr="0047393C">
        <w:t>Saving Throws Int +5, Wis +3</w:t>
      </w:r>
    </w:p>
    <w:p w14:paraId="23F6F13B" w14:textId="77777777" w:rsidR="008D7E6B" w:rsidRPr="008D7E6B" w:rsidRDefault="00177633" w:rsidP="00177633">
      <w:pPr>
        <w:rPr>
          <w:b/>
        </w:rPr>
      </w:pPr>
      <w:r w:rsidRPr="0047393C">
        <w:t>Skills Arcana +6, History +6</w:t>
      </w:r>
    </w:p>
    <w:p w14:paraId="76B19A06" w14:textId="77777777" w:rsidR="008D7E6B" w:rsidRPr="008D7E6B" w:rsidRDefault="00177633" w:rsidP="00177633">
      <w:pPr>
        <w:rPr>
          <w:b/>
        </w:rPr>
      </w:pPr>
      <w:r w:rsidRPr="0047393C">
        <w:t>Senses passive Perception 11</w:t>
      </w:r>
    </w:p>
    <w:p w14:paraId="4F89CD9B" w14:textId="77777777" w:rsidR="008D7E6B" w:rsidRPr="008D7E6B" w:rsidRDefault="00177633" w:rsidP="00177633">
      <w:pPr>
        <w:rPr>
          <w:b/>
        </w:rPr>
      </w:pPr>
      <w:r w:rsidRPr="0047393C">
        <w:t>Languages any four languages</w:t>
      </w:r>
    </w:p>
    <w:p w14:paraId="596DB363" w14:textId="77777777" w:rsidR="008D7E6B" w:rsidRPr="008D7E6B" w:rsidRDefault="00177633" w:rsidP="00177633">
      <w:pPr>
        <w:rPr>
          <w:b/>
        </w:rPr>
      </w:pPr>
      <w:r w:rsidRPr="0047393C">
        <w:t>Challenge 2 (450 XP)</w:t>
      </w:r>
    </w:p>
    <w:p w14:paraId="3373366B" w14:textId="77777777" w:rsidR="008D7E6B" w:rsidRPr="008D7E6B" w:rsidRDefault="00177633" w:rsidP="00177633">
      <w:pPr>
        <w:rPr>
          <w:b/>
        </w:rPr>
      </w:pPr>
      <w:r w:rsidRPr="0047393C">
        <w:t>Spellcasting. The cloak of Mulmaster is a 5th-level spellcaster. Its spellcasting ability is Intelligence (spell save DC 13, +5 to hit with spell attacks). The cloak of Mulmaster has the following wizard spells prepared:</w:t>
      </w:r>
    </w:p>
    <w:p w14:paraId="4E773DB3" w14:textId="77777777" w:rsidR="008D7E6B" w:rsidRPr="008D7E6B" w:rsidRDefault="00177633" w:rsidP="00177633">
      <w:pPr>
        <w:rPr>
          <w:b/>
        </w:rPr>
      </w:pPr>
      <w:r w:rsidRPr="0047393C">
        <w:t>Cantrips (at will): fire bolt, light, prestidigitation</w:t>
      </w:r>
    </w:p>
    <w:p w14:paraId="742F7206" w14:textId="77777777" w:rsidR="008D7E6B" w:rsidRPr="008D7E6B" w:rsidRDefault="00177633" w:rsidP="00177633">
      <w:pPr>
        <w:rPr>
          <w:b/>
        </w:rPr>
      </w:pPr>
      <w:r w:rsidRPr="0047393C">
        <w:t>1st level (4 slots): detect magic, mage armor, magic missile, shield</w:t>
      </w:r>
    </w:p>
    <w:p w14:paraId="48793260" w14:textId="77777777" w:rsidR="008D7E6B" w:rsidRPr="008D7E6B" w:rsidRDefault="00177633" w:rsidP="00177633">
      <w:pPr>
        <w:rPr>
          <w:b/>
        </w:rPr>
      </w:pPr>
      <w:r w:rsidRPr="0047393C">
        <w:t>2nd level (3 slots): flaming sphere, Melf’s acid arrow</w:t>
      </w:r>
    </w:p>
    <w:p w14:paraId="3C7BA13B" w14:textId="77777777" w:rsidR="008D7E6B" w:rsidRPr="008D7E6B" w:rsidRDefault="00177633" w:rsidP="00177633">
      <w:pPr>
        <w:rPr>
          <w:b/>
        </w:rPr>
      </w:pPr>
      <w:r w:rsidRPr="0047393C">
        <w:t>3rd level (2 slots): blink, fireball</w:t>
      </w:r>
    </w:p>
    <w:p w14:paraId="67BFFA60" w14:textId="77777777" w:rsidR="008D7E6B" w:rsidRPr="008D7E6B" w:rsidRDefault="00177633" w:rsidP="00177633">
      <w:pPr>
        <w:rPr>
          <w:b/>
        </w:rPr>
      </w:pPr>
      <w:r w:rsidRPr="0047393C">
        <w:t>Actions</w:t>
      </w:r>
    </w:p>
    <w:p w14:paraId="1BA1116E" w14:textId="0527ED1C" w:rsidR="00177633" w:rsidRPr="0047393C" w:rsidRDefault="00177633" w:rsidP="00177633">
      <w:r w:rsidRPr="0047393C">
        <w:t>Dagger. Melee or Ranged Weapon Attack: +5 to hit, reach 5 ft. or range 20/60 ft., one target. Hit: 4 (1d4 + 2) piercing damage.</w:t>
      </w:r>
    </w:p>
    <w:p w14:paraId="0D266D39" w14:textId="77777777" w:rsidR="00177633" w:rsidRPr="0047393C" w:rsidRDefault="00177633" w:rsidP="00177633">
      <w:pPr>
        <w:pStyle w:val="2"/>
      </w:pPr>
      <w:bookmarkStart w:id="40" w:name="_Toc510259635"/>
      <w:r w:rsidRPr="0047393C">
        <w:t>Bodyguard</w:t>
      </w:r>
      <w:bookmarkEnd w:id="40"/>
    </w:p>
    <w:p w14:paraId="51780A30" w14:textId="77777777" w:rsidR="008D7E6B" w:rsidRPr="008D7E6B" w:rsidRDefault="00177633" w:rsidP="00177633">
      <w:pPr>
        <w:rPr>
          <w:b/>
        </w:rPr>
      </w:pPr>
      <w:r w:rsidRPr="0047393C">
        <w:t>Medium humanoid (human), neutral</w:t>
      </w:r>
    </w:p>
    <w:p w14:paraId="61ACD06B" w14:textId="77777777" w:rsidR="008D7E6B" w:rsidRPr="008D7E6B" w:rsidRDefault="00177633" w:rsidP="00177633">
      <w:pPr>
        <w:rPr>
          <w:b/>
        </w:rPr>
      </w:pPr>
      <w:r w:rsidRPr="0047393C">
        <w:t>Armor Class 15 (studded leather)</w:t>
      </w:r>
    </w:p>
    <w:p w14:paraId="6814F49A" w14:textId="77777777" w:rsidR="008D7E6B" w:rsidRPr="008D7E6B" w:rsidRDefault="00177633" w:rsidP="00177633">
      <w:pPr>
        <w:rPr>
          <w:b/>
        </w:rPr>
      </w:pPr>
      <w:r w:rsidRPr="0047393C">
        <w:t>Hit Points 65 (10d8 + 20)</w:t>
      </w:r>
    </w:p>
    <w:p w14:paraId="6BBE41E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41041E6" w14:textId="77777777" w:rsidTr="0000645A">
        <w:tc>
          <w:tcPr>
            <w:tcW w:w="792" w:type="dxa"/>
            <w:shd w:val="clear" w:color="auto" w:fill="auto"/>
          </w:tcPr>
          <w:p w14:paraId="18EBBAB6" w14:textId="77777777" w:rsidR="0000645A" w:rsidRPr="0000645A" w:rsidRDefault="0000645A" w:rsidP="0000645A">
            <w:pPr>
              <w:pStyle w:val="PHBTableInterior"/>
            </w:pPr>
            <w:r w:rsidRPr="0000645A">
              <w:t>STR</w:t>
            </w:r>
          </w:p>
        </w:tc>
        <w:tc>
          <w:tcPr>
            <w:tcW w:w="792" w:type="dxa"/>
            <w:shd w:val="clear" w:color="auto" w:fill="auto"/>
          </w:tcPr>
          <w:p w14:paraId="26669376" w14:textId="77777777" w:rsidR="0000645A" w:rsidRPr="0000645A" w:rsidRDefault="0000645A" w:rsidP="0000645A">
            <w:pPr>
              <w:pStyle w:val="PHBTableInterior"/>
            </w:pPr>
            <w:r w:rsidRPr="0000645A">
              <w:t>DEX</w:t>
            </w:r>
          </w:p>
        </w:tc>
        <w:tc>
          <w:tcPr>
            <w:tcW w:w="792" w:type="dxa"/>
            <w:shd w:val="clear" w:color="auto" w:fill="auto"/>
          </w:tcPr>
          <w:p w14:paraId="4833EA50" w14:textId="77777777" w:rsidR="0000645A" w:rsidRPr="0000645A" w:rsidRDefault="0000645A" w:rsidP="0000645A">
            <w:pPr>
              <w:pStyle w:val="PHBTableInterior"/>
            </w:pPr>
            <w:r w:rsidRPr="0000645A">
              <w:t>CON</w:t>
            </w:r>
          </w:p>
        </w:tc>
        <w:tc>
          <w:tcPr>
            <w:tcW w:w="792" w:type="dxa"/>
            <w:shd w:val="clear" w:color="auto" w:fill="auto"/>
          </w:tcPr>
          <w:p w14:paraId="0AB0CDBE" w14:textId="77777777" w:rsidR="0000645A" w:rsidRPr="0000645A" w:rsidRDefault="0000645A" w:rsidP="0000645A">
            <w:pPr>
              <w:pStyle w:val="PHBTableInterior"/>
            </w:pPr>
            <w:r w:rsidRPr="0000645A">
              <w:t>INT</w:t>
            </w:r>
          </w:p>
        </w:tc>
        <w:tc>
          <w:tcPr>
            <w:tcW w:w="792" w:type="dxa"/>
            <w:shd w:val="clear" w:color="auto" w:fill="auto"/>
          </w:tcPr>
          <w:p w14:paraId="3BD19ADC" w14:textId="77777777" w:rsidR="0000645A" w:rsidRPr="0000645A" w:rsidRDefault="0000645A" w:rsidP="0000645A">
            <w:pPr>
              <w:pStyle w:val="PHBTableInterior"/>
            </w:pPr>
            <w:r w:rsidRPr="0000645A">
              <w:t>WIS</w:t>
            </w:r>
          </w:p>
        </w:tc>
        <w:tc>
          <w:tcPr>
            <w:tcW w:w="792" w:type="dxa"/>
            <w:shd w:val="clear" w:color="auto" w:fill="auto"/>
          </w:tcPr>
          <w:p w14:paraId="732EC389" w14:textId="77777777" w:rsidR="0000645A" w:rsidRPr="0000645A" w:rsidRDefault="0000645A" w:rsidP="0000645A">
            <w:pPr>
              <w:pStyle w:val="PHBTableInterior"/>
            </w:pPr>
            <w:r w:rsidRPr="0000645A">
              <w:t>CHA</w:t>
            </w:r>
          </w:p>
        </w:tc>
      </w:tr>
      <w:tr w:rsidR="0000645A" w:rsidRPr="0000645A" w14:paraId="316978D3" w14:textId="77777777" w:rsidTr="0000645A">
        <w:tc>
          <w:tcPr>
            <w:tcW w:w="792" w:type="dxa"/>
            <w:shd w:val="clear" w:color="auto" w:fill="auto"/>
          </w:tcPr>
          <w:p w14:paraId="5EBCFA61" w14:textId="77777777" w:rsidR="0000645A" w:rsidRPr="0000645A" w:rsidRDefault="0000645A" w:rsidP="0000645A">
            <w:pPr>
              <w:pStyle w:val="PHBTableInterior"/>
            </w:pPr>
            <w:r w:rsidRPr="0000645A">
              <w:t>15(+2)</w:t>
            </w:r>
          </w:p>
        </w:tc>
        <w:tc>
          <w:tcPr>
            <w:tcW w:w="792" w:type="dxa"/>
            <w:shd w:val="clear" w:color="auto" w:fill="auto"/>
          </w:tcPr>
          <w:p w14:paraId="12DE55AD" w14:textId="77777777" w:rsidR="0000645A" w:rsidRPr="0000645A" w:rsidRDefault="0000645A" w:rsidP="0000645A">
            <w:pPr>
              <w:pStyle w:val="PHBTableInterior"/>
            </w:pPr>
            <w:r w:rsidRPr="0000645A">
              <w:t>16(+3)</w:t>
            </w:r>
          </w:p>
        </w:tc>
        <w:tc>
          <w:tcPr>
            <w:tcW w:w="792" w:type="dxa"/>
            <w:shd w:val="clear" w:color="auto" w:fill="auto"/>
          </w:tcPr>
          <w:p w14:paraId="768979AD" w14:textId="77777777" w:rsidR="0000645A" w:rsidRPr="0000645A" w:rsidRDefault="0000645A" w:rsidP="0000645A">
            <w:pPr>
              <w:pStyle w:val="PHBTableInterior"/>
            </w:pPr>
            <w:r w:rsidRPr="0000645A">
              <w:t>14(+2)</w:t>
            </w:r>
          </w:p>
        </w:tc>
        <w:tc>
          <w:tcPr>
            <w:tcW w:w="792" w:type="dxa"/>
            <w:shd w:val="clear" w:color="auto" w:fill="auto"/>
          </w:tcPr>
          <w:p w14:paraId="130DEC05" w14:textId="77777777" w:rsidR="0000645A" w:rsidRPr="0000645A" w:rsidRDefault="0000645A" w:rsidP="0000645A">
            <w:pPr>
              <w:pStyle w:val="PHBTableInterior"/>
            </w:pPr>
            <w:r w:rsidRPr="0000645A">
              <w:t>14(+2)</w:t>
            </w:r>
          </w:p>
        </w:tc>
        <w:tc>
          <w:tcPr>
            <w:tcW w:w="792" w:type="dxa"/>
            <w:shd w:val="clear" w:color="auto" w:fill="auto"/>
          </w:tcPr>
          <w:p w14:paraId="18242D32" w14:textId="77777777" w:rsidR="0000645A" w:rsidRPr="0000645A" w:rsidRDefault="0000645A" w:rsidP="0000645A">
            <w:pPr>
              <w:pStyle w:val="PHBTableInterior"/>
            </w:pPr>
            <w:r w:rsidRPr="0000645A">
              <w:t>11(+0)</w:t>
            </w:r>
          </w:p>
        </w:tc>
        <w:tc>
          <w:tcPr>
            <w:tcW w:w="792" w:type="dxa"/>
            <w:shd w:val="clear" w:color="auto" w:fill="auto"/>
          </w:tcPr>
          <w:p w14:paraId="3EE6A58A" w14:textId="77777777" w:rsidR="0000645A" w:rsidRPr="0000645A" w:rsidRDefault="0000645A" w:rsidP="0000645A">
            <w:pPr>
              <w:pStyle w:val="PHBTableInterior"/>
            </w:pPr>
            <w:r w:rsidRPr="0000645A">
              <w:t>10(+0)</w:t>
            </w:r>
          </w:p>
        </w:tc>
      </w:tr>
    </w:tbl>
    <w:p w14:paraId="1B1A8BBF" w14:textId="2A5E2586" w:rsidR="008D7E6B" w:rsidRPr="008D7E6B" w:rsidRDefault="00177633" w:rsidP="00177633">
      <w:pPr>
        <w:rPr>
          <w:b/>
        </w:rPr>
      </w:pPr>
      <w:r w:rsidRPr="0047393C">
        <w:t>Saving Throws Str +4, Dex +5, Wis +2</w:t>
      </w:r>
    </w:p>
    <w:p w14:paraId="0D2A1D5D" w14:textId="77777777" w:rsidR="008D7E6B" w:rsidRPr="008D7E6B" w:rsidRDefault="00177633" w:rsidP="00177633">
      <w:pPr>
        <w:rPr>
          <w:b/>
        </w:rPr>
      </w:pPr>
      <w:r w:rsidRPr="0047393C">
        <w:t>Skills Athletics +4</w:t>
      </w:r>
    </w:p>
    <w:p w14:paraId="562BAB4E" w14:textId="77777777" w:rsidR="008D7E6B" w:rsidRPr="008D7E6B" w:rsidRDefault="00177633" w:rsidP="00177633">
      <w:pPr>
        <w:rPr>
          <w:b/>
        </w:rPr>
      </w:pPr>
      <w:r w:rsidRPr="0047393C">
        <w:t>Senses passive Perception 10</w:t>
      </w:r>
    </w:p>
    <w:p w14:paraId="6A8B6626" w14:textId="660B2F8A" w:rsidR="00177633" w:rsidRDefault="00177633" w:rsidP="00177633">
      <w:r w:rsidRPr="0047393C">
        <w:t>Languages Common</w:t>
      </w:r>
    </w:p>
    <w:p w14:paraId="5DDF696C" w14:textId="77777777" w:rsidR="008D7E6B" w:rsidRPr="008D7E6B" w:rsidRDefault="00177633" w:rsidP="00177633">
      <w:pPr>
        <w:rPr>
          <w:b/>
        </w:rPr>
      </w:pPr>
      <w:r>
        <w:t xml:space="preserve">Challenge </w:t>
      </w:r>
      <w:r w:rsidRPr="0047393C">
        <w:t>2 (450 XP)</w:t>
      </w:r>
    </w:p>
    <w:p w14:paraId="30E602F3" w14:textId="77777777" w:rsidR="008D7E6B" w:rsidRPr="008D7E6B" w:rsidRDefault="00177633" w:rsidP="00177633">
      <w:pPr>
        <w:rPr>
          <w:b/>
        </w:rPr>
      </w:pPr>
      <w:r w:rsidRPr="0047393C">
        <w:t>Actions</w:t>
      </w:r>
    </w:p>
    <w:p w14:paraId="0CECB870" w14:textId="77777777" w:rsidR="008D7E6B" w:rsidRPr="008D7E6B" w:rsidRDefault="00177633" w:rsidP="00177633">
      <w:pPr>
        <w:rPr>
          <w:b/>
        </w:rPr>
      </w:pPr>
      <w:r w:rsidRPr="0047393C">
        <w:t>Multiattack. The bodyguard makes two melee attacks, or two</w:t>
      </w:r>
    </w:p>
    <w:p w14:paraId="7E722FE2" w14:textId="77777777" w:rsidR="008D7E6B" w:rsidRPr="008D7E6B" w:rsidRDefault="00177633" w:rsidP="00177633">
      <w:pPr>
        <w:rPr>
          <w:b/>
        </w:rPr>
      </w:pPr>
      <w:r w:rsidRPr="0047393C">
        <w:t>ranged attacks if it is wielding both hand crossbows.</w:t>
      </w:r>
    </w:p>
    <w:p w14:paraId="3B6A91F8" w14:textId="77777777" w:rsidR="008D7E6B" w:rsidRPr="008D7E6B" w:rsidRDefault="00177633" w:rsidP="00177633">
      <w:pPr>
        <w:rPr>
          <w:b/>
        </w:rPr>
      </w:pPr>
      <w:r w:rsidRPr="0047393C">
        <w:t>Longsword. Melee Weapon Attack: +5 to hit, reach 5 ft., one target. Hit: 7 (1d8 + 3) slashing damage.</w:t>
      </w:r>
    </w:p>
    <w:p w14:paraId="28FAD392" w14:textId="77777777" w:rsidR="008D7E6B" w:rsidRPr="008D7E6B" w:rsidRDefault="00177633" w:rsidP="00177633">
      <w:pPr>
        <w:rPr>
          <w:b/>
        </w:rPr>
      </w:pPr>
      <w:r w:rsidRPr="0047393C">
        <w:t>Hand Crossbow. Ranged Weapon Attack: +5 to hit, range 30/120</w:t>
      </w:r>
    </w:p>
    <w:p w14:paraId="5FB52E8F" w14:textId="77777777" w:rsidR="008D7E6B" w:rsidRPr="008D7E6B" w:rsidRDefault="00177633" w:rsidP="00177633">
      <w:pPr>
        <w:rPr>
          <w:b/>
        </w:rPr>
      </w:pPr>
      <w:r w:rsidRPr="0047393C">
        <w:t>ft., one target. Hit: 6 (1d6 + 3) piercing damage.</w:t>
      </w:r>
    </w:p>
    <w:p w14:paraId="62B5F478" w14:textId="77777777" w:rsidR="008D7E6B" w:rsidRPr="008D7E6B" w:rsidRDefault="00177633" w:rsidP="00177633">
      <w:pPr>
        <w:rPr>
          <w:b/>
        </w:rPr>
      </w:pPr>
      <w:r w:rsidRPr="0047393C">
        <w:t>Reactions</w:t>
      </w:r>
    </w:p>
    <w:p w14:paraId="2E2F7E2A" w14:textId="77777777" w:rsidR="008D7E6B" w:rsidRPr="008D7E6B" w:rsidRDefault="00177633" w:rsidP="00177633">
      <w:pPr>
        <w:rPr>
          <w:b/>
        </w:rPr>
      </w:pPr>
      <w:r w:rsidRPr="0047393C">
        <w:t>Parry. The bodyguard adds 2 to its AC against one melee attack</w:t>
      </w:r>
    </w:p>
    <w:p w14:paraId="0FCB02FB" w14:textId="77777777" w:rsidR="008D7E6B" w:rsidRPr="008D7E6B" w:rsidRDefault="00177633" w:rsidP="00177633">
      <w:pPr>
        <w:rPr>
          <w:b/>
        </w:rPr>
      </w:pPr>
      <w:r w:rsidRPr="0047393C">
        <w:t>that would hit it. To do so, the bodyguard must see the attacker</w:t>
      </w:r>
    </w:p>
    <w:p w14:paraId="264CA4AA" w14:textId="77777777" w:rsidR="008D7E6B" w:rsidRPr="008D7E6B" w:rsidRDefault="00177633" w:rsidP="00177633">
      <w:pPr>
        <w:rPr>
          <w:b/>
        </w:rPr>
      </w:pPr>
      <w:r w:rsidRPr="0047393C">
        <w:t>and be wielding a melee weapon.</w:t>
      </w:r>
    </w:p>
    <w:p w14:paraId="6FB81378" w14:textId="5B74AE39" w:rsidR="00177633" w:rsidRPr="0047393C" w:rsidRDefault="00177633" w:rsidP="00177633">
      <w:pPr>
        <w:pStyle w:val="2"/>
      </w:pPr>
      <w:bookmarkStart w:id="41" w:name="_Toc510259636"/>
      <w:r w:rsidRPr="0047393C">
        <w:t>Cult Assassin</w:t>
      </w:r>
      <w:bookmarkEnd w:id="41"/>
    </w:p>
    <w:p w14:paraId="6D5E61CF" w14:textId="77777777" w:rsidR="008D7E6B" w:rsidRPr="008D7E6B" w:rsidRDefault="00177633" w:rsidP="00177633">
      <w:pPr>
        <w:rPr>
          <w:b/>
        </w:rPr>
      </w:pPr>
      <w:r w:rsidRPr="0047393C">
        <w:t>Medium humanoid (human), chaotic evil</w:t>
      </w:r>
    </w:p>
    <w:p w14:paraId="1C8DAF12" w14:textId="77777777" w:rsidR="008D7E6B" w:rsidRPr="008D7E6B" w:rsidRDefault="00177633" w:rsidP="00177633">
      <w:pPr>
        <w:rPr>
          <w:b/>
        </w:rPr>
      </w:pPr>
      <w:r w:rsidRPr="0047393C">
        <w:t>Armor Class 15 (studded leather)</w:t>
      </w:r>
    </w:p>
    <w:p w14:paraId="35AFFC4F" w14:textId="77777777" w:rsidR="008D7E6B" w:rsidRPr="008D7E6B" w:rsidRDefault="00177633" w:rsidP="00177633">
      <w:pPr>
        <w:rPr>
          <w:b/>
        </w:rPr>
      </w:pPr>
      <w:r w:rsidRPr="0047393C">
        <w:t>Hit Points 32 (6d8 + 5)</w:t>
      </w:r>
    </w:p>
    <w:p w14:paraId="34684C57" w14:textId="77777777" w:rsidR="00E82E8E" w:rsidRPr="00E82E8E" w:rsidRDefault="00177633" w:rsidP="00177633">
      <w:pPr>
        <w:rPr>
          <w:b/>
        </w:rPr>
      </w:pPr>
      <w:r w:rsidRPr="0047393C">
        <w:t>Speed 30 ft., fly 30 ft.</w:t>
      </w:r>
    </w:p>
    <w:p w14:paraId="20E2D0E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513D882" w14:textId="77777777" w:rsidR="00E82E8E" w:rsidRPr="00E82E8E" w:rsidRDefault="00305B1A" w:rsidP="00177633">
      <w:pPr>
        <w:rPr>
          <w:b/>
        </w:rPr>
      </w:pPr>
      <w:r>
        <w:t>12(+1)</w:t>
      </w:r>
      <w:r>
        <w:tab/>
        <w:t>16(+3)</w:t>
      </w:r>
      <w:r>
        <w:tab/>
        <w:t>12(+1)</w:t>
      </w:r>
      <w:r>
        <w:tab/>
        <w:t>12(+1)</w:t>
      </w:r>
      <w:r>
        <w:tab/>
        <w:t>14(+2)</w:t>
      </w:r>
      <w:r>
        <w:tab/>
        <w:t>14(+2)</w:t>
      </w:r>
    </w:p>
    <w:p w14:paraId="518CEE9D" w14:textId="5832EF51" w:rsidR="008D7E6B" w:rsidRPr="008D7E6B" w:rsidRDefault="00177633" w:rsidP="00177633">
      <w:pPr>
        <w:rPr>
          <w:b/>
        </w:rPr>
      </w:pPr>
      <w:r w:rsidRPr="0047393C">
        <w:t>Skills Perception +6, Stealth +5</w:t>
      </w:r>
    </w:p>
    <w:p w14:paraId="07C4AB04" w14:textId="77777777" w:rsidR="008D7E6B" w:rsidRPr="008D7E6B" w:rsidRDefault="00177633" w:rsidP="00177633">
      <w:pPr>
        <w:rPr>
          <w:b/>
        </w:rPr>
      </w:pPr>
      <w:r w:rsidRPr="0047393C">
        <w:t>Senses passive Perception 16</w:t>
      </w:r>
    </w:p>
    <w:p w14:paraId="0DCD1DE8" w14:textId="77777777" w:rsidR="008D7E6B" w:rsidRPr="008D7E6B" w:rsidRDefault="00177633" w:rsidP="00177633">
      <w:pPr>
        <w:rPr>
          <w:b/>
        </w:rPr>
      </w:pPr>
      <w:r w:rsidRPr="0047393C">
        <w:t>Languages Common, Auran</w:t>
      </w:r>
    </w:p>
    <w:p w14:paraId="61150A8A" w14:textId="77777777" w:rsidR="008D7E6B" w:rsidRPr="008D7E6B" w:rsidRDefault="00177633" w:rsidP="00177633">
      <w:pPr>
        <w:rPr>
          <w:b/>
        </w:rPr>
      </w:pPr>
      <w:r w:rsidRPr="0047393C">
        <w:t>Challenge 1 (200 XP)</w:t>
      </w:r>
    </w:p>
    <w:p w14:paraId="586D9D02" w14:textId="4D7A923F" w:rsidR="008D7E6B" w:rsidRPr="008D7E6B" w:rsidRDefault="00177633" w:rsidP="00177633">
      <w:pPr>
        <w:rPr>
          <w:b/>
        </w:rPr>
      </w:pPr>
      <w:r w:rsidRPr="0047393C">
        <w:t>Wingwear. The cult assassin has a fly speed of 30 ft. when using</w:t>
      </w:r>
      <w:r w:rsidR="0000645A">
        <w:t xml:space="preserve"> </w:t>
      </w:r>
      <w:r w:rsidRPr="0047393C">
        <w:t>its wingwear.</w:t>
      </w:r>
    </w:p>
    <w:p w14:paraId="2A8ECE76" w14:textId="044C054D" w:rsidR="008D7E6B" w:rsidRPr="008D7E6B" w:rsidRDefault="00177633" w:rsidP="00177633">
      <w:pPr>
        <w:rPr>
          <w:b/>
        </w:rPr>
      </w:pPr>
      <w:r w:rsidRPr="0047393C">
        <w:t>Dark Devotion. The cult assassin has advantage on saving</w:t>
      </w:r>
      <w:r w:rsidR="0000645A">
        <w:t xml:space="preserve"> </w:t>
      </w:r>
      <w:r w:rsidRPr="0047393C">
        <w:t>throws against being charmed or frightened.</w:t>
      </w:r>
    </w:p>
    <w:p w14:paraId="243C798E" w14:textId="4CBAFBBD" w:rsidR="008D7E6B" w:rsidRPr="008D7E6B" w:rsidRDefault="00177633" w:rsidP="00177633">
      <w:pPr>
        <w:rPr>
          <w:b/>
        </w:rPr>
      </w:pPr>
      <w:r w:rsidRPr="0047393C">
        <w:t>Sneak Attack (1/Turn). The cult assassin deals an extra 7 (2d6)</w:t>
      </w:r>
      <w:r w:rsidR="0000645A">
        <w:t xml:space="preserve"> </w:t>
      </w:r>
      <w:r w:rsidRPr="0047393C">
        <w:t>damage when it hits a target with a weapon attack and has</w:t>
      </w:r>
      <w:r w:rsidR="0000645A">
        <w:t xml:space="preserve"> </w:t>
      </w:r>
      <w:r w:rsidRPr="0047393C">
        <w:t>advantage on the attack roll, or when the target is within 5 feet of</w:t>
      </w:r>
      <w:r w:rsidR="0000645A">
        <w:t xml:space="preserve"> </w:t>
      </w:r>
      <w:r w:rsidRPr="0047393C">
        <w:t>an ally of the cult assassin that is</w:t>
      </w:r>
      <w:r w:rsidR="0000645A">
        <w:t>n</w:t>
      </w:r>
      <w:r w:rsidRPr="0047393C">
        <w:t>'t incapacitated and the cult</w:t>
      </w:r>
      <w:r w:rsidR="0000645A">
        <w:t xml:space="preserve"> </w:t>
      </w:r>
      <w:r w:rsidRPr="0047393C">
        <w:t>assassin doesn't have disadvantage on the roll.</w:t>
      </w:r>
    </w:p>
    <w:p w14:paraId="2B27B34A" w14:textId="77777777" w:rsidR="008D7E6B" w:rsidRPr="008D7E6B" w:rsidRDefault="00177633" w:rsidP="00177633">
      <w:pPr>
        <w:rPr>
          <w:b/>
        </w:rPr>
      </w:pPr>
      <w:r w:rsidRPr="0047393C">
        <w:t>Actions</w:t>
      </w:r>
    </w:p>
    <w:p w14:paraId="3EE193A7" w14:textId="77777777" w:rsidR="008D7E6B" w:rsidRPr="008D7E6B" w:rsidRDefault="00177633" w:rsidP="00177633">
      <w:pPr>
        <w:rPr>
          <w:b/>
        </w:rPr>
      </w:pPr>
      <w:r w:rsidRPr="0047393C">
        <w:t>Multiattack. The cult assassin makes two melee attacks.</w:t>
      </w:r>
    </w:p>
    <w:p w14:paraId="48664515" w14:textId="77777777" w:rsidR="008D7E6B" w:rsidRPr="008D7E6B" w:rsidRDefault="00177633" w:rsidP="00177633">
      <w:pPr>
        <w:rPr>
          <w:b/>
        </w:rPr>
      </w:pPr>
      <w:r w:rsidRPr="0047393C">
        <w:t>Shortsword. Melee Weapon Attack: +5 to hit, reach 5 ft., one target. Hit: 5 (1d6 + 3) piercing damage.</w:t>
      </w:r>
    </w:p>
    <w:p w14:paraId="3756ABA3" w14:textId="38A4B9BA" w:rsidR="008D7E6B" w:rsidRPr="008D7E6B" w:rsidRDefault="00177633" w:rsidP="00177633">
      <w:pPr>
        <w:rPr>
          <w:b/>
        </w:rPr>
      </w:pPr>
      <w:r w:rsidRPr="0047393C">
        <w:t>Light Crossbow. Ranged Weapon Attack: +5 to hit, range 80/320</w:t>
      </w:r>
      <w:r w:rsidR="0000645A">
        <w:t xml:space="preserve"> </w:t>
      </w:r>
      <w:r w:rsidRPr="0047393C">
        <w:t>ft., one target. Hit: 7 (1d8 + 3) piercing damage.</w:t>
      </w:r>
    </w:p>
    <w:p w14:paraId="597FA0BB" w14:textId="3D31B76D" w:rsidR="00177633" w:rsidRPr="0047393C" w:rsidRDefault="00177633" w:rsidP="00177633">
      <w:pPr>
        <w:pStyle w:val="2"/>
      </w:pPr>
      <w:bookmarkStart w:id="42" w:name="_Toc510259637"/>
      <w:r w:rsidRPr="0047393C">
        <w:t>Zor Drejkov</w:t>
      </w:r>
      <w:bookmarkEnd w:id="42"/>
    </w:p>
    <w:p w14:paraId="1CB5FA0B" w14:textId="77777777" w:rsidR="008D7E6B" w:rsidRPr="008D7E6B" w:rsidRDefault="00177633" w:rsidP="00177633">
      <w:pPr>
        <w:rPr>
          <w:b/>
        </w:rPr>
      </w:pPr>
      <w:r w:rsidRPr="0047393C">
        <w:t>Medium humanoid (human), neutral evil</w:t>
      </w:r>
    </w:p>
    <w:p w14:paraId="269CFFF4" w14:textId="77777777" w:rsidR="008D7E6B" w:rsidRPr="008D7E6B" w:rsidRDefault="00177633" w:rsidP="00177633">
      <w:pPr>
        <w:rPr>
          <w:b/>
        </w:rPr>
      </w:pPr>
      <w:r w:rsidRPr="0047393C">
        <w:t>Armor Class 15 (breastplate)</w:t>
      </w:r>
    </w:p>
    <w:p w14:paraId="6974B531" w14:textId="77777777" w:rsidR="008D7E6B" w:rsidRPr="008D7E6B" w:rsidRDefault="00177633" w:rsidP="00177633">
      <w:pPr>
        <w:rPr>
          <w:b/>
        </w:rPr>
      </w:pPr>
      <w:r w:rsidRPr="0047393C">
        <w:t>Hit Points 9 (2d8)</w:t>
      </w:r>
    </w:p>
    <w:p w14:paraId="5A56BB4F"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938023C" w14:textId="77777777" w:rsidTr="0000645A">
        <w:tc>
          <w:tcPr>
            <w:tcW w:w="792" w:type="dxa"/>
            <w:shd w:val="clear" w:color="auto" w:fill="auto"/>
          </w:tcPr>
          <w:p w14:paraId="7837CF32" w14:textId="77777777" w:rsidR="0000645A" w:rsidRPr="0000645A" w:rsidRDefault="0000645A" w:rsidP="0000645A">
            <w:pPr>
              <w:pStyle w:val="PHBTableInterior"/>
            </w:pPr>
            <w:r w:rsidRPr="0000645A">
              <w:lastRenderedPageBreak/>
              <w:t>STR</w:t>
            </w:r>
          </w:p>
        </w:tc>
        <w:tc>
          <w:tcPr>
            <w:tcW w:w="792" w:type="dxa"/>
            <w:shd w:val="clear" w:color="auto" w:fill="auto"/>
          </w:tcPr>
          <w:p w14:paraId="1014BB1C" w14:textId="77777777" w:rsidR="0000645A" w:rsidRPr="0000645A" w:rsidRDefault="0000645A" w:rsidP="0000645A">
            <w:pPr>
              <w:pStyle w:val="PHBTableInterior"/>
            </w:pPr>
            <w:r w:rsidRPr="0000645A">
              <w:t>DEX</w:t>
            </w:r>
          </w:p>
        </w:tc>
        <w:tc>
          <w:tcPr>
            <w:tcW w:w="792" w:type="dxa"/>
            <w:shd w:val="clear" w:color="auto" w:fill="auto"/>
          </w:tcPr>
          <w:p w14:paraId="065AE416" w14:textId="77777777" w:rsidR="0000645A" w:rsidRPr="0000645A" w:rsidRDefault="0000645A" w:rsidP="0000645A">
            <w:pPr>
              <w:pStyle w:val="PHBTableInterior"/>
            </w:pPr>
            <w:r w:rsidRPr="0000645A">
              <w:t>CON</w:t>
            </w:r>
          </w:p>
        </w:tc>
        <w:tc>
          <w:tcPr>
            <w:tcW w:w="792" w:type="dxa"/>
            <w:shd w:val="clear" w:color="auto" w:fill="auto"/>
          </w:tcPr>
          <w:p w14:paraId="67ECDB55" w14:textId="77777777" w:rsidR="0000645A" w:rsidRPr="0000645A" w:rsidRDefault="0000645A" w:rsidP="0000645A">
            <w:pPr>
              <w:pStyle w:val="PHBTableInterior"/>
            </w:pPr>
            <w:r w:rsidRPr="0000645A">
              <w:t>INT</w:t>
            </w:r>
          </w:p>
        </w:tc>
        <w:tc>
          <w:tcPr>
            <w:tcW w:w="792" w:type="dxa"/>
            <w:shd w:val="clear" w:color="auto" w:fill="auto"/>
          </w:tcPr>
          <w:p w14:paraId="04A746B1" w14:textId="77777777" w:rsidR="0000645A" w:rsidRPr="0000645A" w:rsidRDefault="0000645A" w:rsidP="0000645A">
            <w:pPr>
              <w:pStyle w:val="PHBTableInterior"/>
            </w:pPr>
            <w:r w:rsidRPr="0000645A">
              <w:t>WIS</w:t>
            </w:r>
          </w:p>
        </w:tc>
        <w:tc>
          <w:tcPr>
            <w:tcW w:w="792" w:type="dxa"/>
            <w:shd w:val="clear" w:color="auto" w:fill="auto"/>
          </w:tcPr>
          <w:p w14:paraId="204F9C9D" w14:textId="77777777" w:rsidR="0000645A" w:rsidRPr="0000645A" w:rsidRDefault="0000645A" w:rsidP="0000645A">
            <w:pPr>
              <w:pStyle w:val="PHBTableInterior"/>
            </w:pPr>
            <w:r w:rsidRPr="0000645A">
              <w:t>CHA</w:t>
            </w:r>
          </w:p>
        </w:tc>
      </w:tr>
      <w:tr w:rsidR="0000645A" w:rsidRPr="0000645A" w14:paraId="34D070B3" w14:textId="77777777" w:rsidTr="0000645A">
        <w:tc>
          <w:tcPr>
            <w:tcW w:w="792" w:type="dxa"/>
            <w:shd w:val="clear" w:color="auto" w:fill="auto"/>
          </w:tcPr>
          <w:p w14:paraId="64BA9169" w14:textId="77777777" w:rsidR="0000645A" w:rsidRPr="0000645A" w:rsidRDefault="0000645A" w:rsidP="0000645A">
            <w:pPr>
              <w:pStyle w:val="PHBTableInterior"/>
            </w:pPr>
            <w:r w:rsidRPr="0000645A">
              <w:t>11(+0)</w:t>
            </w:r>
          </w:p>
        </w:tc>
        <w:tc>
          <w:tcPr>
            <w:tcW w:w="792" w:type="dxa"/>
            <w:shd w:val="clear" w:color="auto" w:fill="auto"/>
          </w:tcPr>
          <w:p w14:paraId="64694C46" w14:textId="77777777" w:rsidR="0000645A" w:rsidRPr="0000645A" w:rsidRDefault="0000645A" w:rsidP="0000645A">
            <w:pPr>
              <w:pStyle w:val="PHBTableInterior"/>
            </w:pPr>
            <w:r w:rsidRPr="0000645A">
              <w:t>12(+1)</w:t>
            </w:r>
          </w:p>
        </w:tc>
        <w:tc>
          <w:tcPr>
            <w:tcW w:w="792" w:type="dxa"/>
            <w:shd w:val="clear" w:color="auto" w:fill="auto"/>
          </w:tcPr>
          <w:p w14:paraId="369FFF2F" w14:textId="77777777" w:rsidR="0000645A" w:rsidRPr="0000645A" w:rsidRDefault="0000645A" w:rsidP="0000645A">
            <w:pPr>
              <w:pStyle w:val="PHBTableInterior"/>
            </w:pPr>
            <w:r w:rsidRPr="0000645A">
              <w:t>11(+0)</w:t>
            </w:r>
          </w:p>
        </w:tc>
        <w:tc>
          <w:tcPr>
            <w:tcW w:w="792" w:type="dxa"/>
            <w:shd w:val="clear" w:color="auto" w:fill="auto"/>
          </w:tcPr>
          <w:p w14:paraId="330D7B2D" w14:textId="77777777" w:rsidR="0000645A" w:rsidRPr="0000645A" w:rsidRDefault="0000645A" w:rsidP="0000645A">
            <w:pPr>
              <w:pStyle w:val="PHBTableInterior"/>
            </w:pPr>
            <w:r w:rsidRPr="0000645A">
              <w:t>12(+1)</w:t>
            </w:r>
          </w:p>
        </w:tc>
        <w:tc>
          <w:tcPr>
            <w:tcW w:w="792" w:type="dxa"/>
            <w:shd w:val="clear" w:color="auto" w:fill="auto"/>
          </w:tcPr>
          <w:p w14:paraId="273B43AB" w14:textId="77777777" w:rsidR="0000645A" w:rsidRPr="0000645A" w:rsidRDefault="0000645A" w:rsidP="0000645A">
            <w:pPr>
              <w:pStyle w:val="PHBTableInterior"/>
            </w:pPr>
            <w:r w:rsidRPr="0000645A">
              <w:t>14(+2)</w:t>
            </w:r>
          </w:p>
        </w:tc>
        <w:tc>
          <w:tcPr>
            <w:tcW w:w="792" w:type="dxa"/>
            <w:shd w:val="clear" w:color="auto" w:fill="auto"/>
          </w:tcPr>
          <w:p w14:paraId="279FB431" w14:textId="77777777" w:rsidR="0000645A" w:rsidRPr="0000645A" w:rsidRDefault="0000645A" w:rsidP="0000645A">
            <w:pPr>
              <w:pStyle w:val="PHBTableInterior"/>
            </w:pPr>
            <w:r w:rsidRPr="0000645A">
              <w:t>16(+3)</w:t>
            </w:r>
          </w:p>
        </w:tc>
      </w:tr>
    </w:tbl>
    <w:p w14:paraId="1A7FC83F" w14:textId="1D1BE33C" w:rsidR="008D7E6B" w:rsidRPr="008D7E6B" w:rsidRDefault="00177633" w:rsidP="00177633">
      <w:pPr>
        <w:rPr>
          <w:b/>
        </w:rPr>
      </w:pPr>
      <w:r w:rsidRPr="0047393C">
        <w:t>Skills Deception +5, Insight +4, Perception +5</w:t>
      </w:r>
    </w:p>
    <w:p w14:paraId="2D7CE3D5" w14:textId="77777777" w:rsidR="008D7E6B" w:rsidRPr="008D7E6B" w:rsidRDefault="00177633" w:rsidP="00177633">
      <w:pPr>
        <w:rPr>
          <w:b/>
        </w:rPr>
      </w:pPr>
      <w:r w:rsidRPr="0047393C">
        <w:t>Senses passive Perception 10</w:t>
      </w:r>
    </w:p>
    <w:p w14:paraId="597C6230" w14:textId="77777777" w:rsidR="008D7E6B" w:rsidRPr="008D7E6B" w:rsidRDefault="00177633" w:rsidP="00177633">
      <w:pPr>
        <w:rPr>
          <w:b/>
        </w:rPr>
      </w:pPr>
      <w:r w:rsidRPr="0047393C">
        <w:t>Languages Common, Auran</w:t>
      </w:r>
    </w:p>
    <w:p w14:paraId="53BF6B89" w14:textId="77777777" w:rsidR="008D7E6B" w:rsidRPr="008D7E6B" w:rsidRDefault="00177633" w:rsidP="00177633">
      <w:pPr>
        <w:rPr>
          <w:b/>
        </w:rPr>
      </w:pPr>
      <w:r w:rsidRPr="0047393C">
        <w:t>Challenge 1/8 (25 XP)</w:t>
      </w:r>
    </w:p>
    <w:p w14:paraId="61EA0D19" w14:textId="77777777" w:rsidR="008D7E6B" w:rsidRPr="008D7E6B" w:rsidRDefault="00177633" w:rsidP="00177633">
      <w:pPr>
        <w:rPr>
          <w:b/>
        </w:rPr>
      </w:pPr>
      <w:r w:rsidRPr="0047393C">
        <w:t>Dark Devotion. Zor Drejkov has advantage on saving throws against being charmed or frightened.</w:t>
      </w:r>
    </w:p>
    <w:p w14:paraId="04E302F5" w14:textId="77777777" w:rsidR="008D7E6B" w:rsidRPr="008D7E6B" w:rsidRDefault="00177633" w:rsidP="00177633">
      <w:pPr>
        <w:rPr>
          <w:b/>
        </w:rPr>
      </w:pPr>
      <w:r w:rsidRPr="0047393C">
        <w:t>Actions</w:t>
      </w:r>
    </w:p>
    <w:p w14:paraId="2134837B" w14:textId="77777777" w:rsidR="008D7E6B" w:rsidRPr="008D7E6B" w:rsidRDefault="00177633" w:rsidP="00177633">
      <w:pPr>
        <w:rPr>
          <w:b/>
        </w:rPr>
      </w:pPr>
      <w:r w:rsidRPr="0047393C">
        <w:t>Scimitar. Melee Weapon Attack: +3 to hit, reach 5 ft., one target. Hit: 5 (1d8 + 1) piercing damage.</w:t>
      </w:r>
    </w:p>
    <w:p w14:paraId="5E2BC91B" w14:textId="77777777" w:rsidR="008D7E6B" w:rsidRPr="008D7E6B" w:rsidRDefault="00177633" w:rsidP="00177633">
      <w:pPr>
        <w:rPr>
          <w:b/>
        </w:rPr>
      </w:pPr>
      <w:r w:rsidRPr="0047393C">
        <w:t>Reactions</w:t>
      </w:r>
    </w:p>
    <w:p w14:paraId="3B035041" w14:textId="77777777" w:rsidR="008D7E6B" w:rsidRPr="008D7E6B" w:rsidRDefault="00177633" w:rsidP="00177633">
      <w:pPr>
        <w:rPr>
          <w:b/>
        </w:rPr>
      </w:pPr>
      <w:r w:rsidRPr="0047393C">
        <w:t>Parry. Zor Drejkov adds 2 to its AC against one melee attack that would hit him. To do so, he must see the attacker and be wielding a melee weapon.</w:t>
      </w:r>
    </w:p>
    <w:p w14:paraId="5C20F966" w14:textId="1848C6E7" w:rsidR="00177633" w:rsidRPr="0047393C" w:rsidRDefault="00177633" w:rsidP="00177633">
      <w:pPr>
        <w:pStyle w:val="2"/>
      </w:pPr>
      <w:bookmarkStart w:id="43" w:name="_Toc510259638"/>
      <w:r w:rsidRPr="0047393C">
        <w:t>Little Wing</w:t>
      </w:r>
      <w:bookmarkEnd w:id="43"/>
    </w:p>
    <w:p w14:paraId="06F9FD2F" w14:textId="77777777" w:rsidR="008D7E6B" w:rsidRPr="008D7E6B" w:rsidRDefault="00177633" w:rsidP="00177633">
      <w:pPr>
        <w:rPr>
          <w:b/>
        </w:rPr>
      </w:pPr>
      <w:r w:rsidRPr="0047393C">
        <w:t>Medium humanoid (human), choatic evil</w:t>
      </w:r>
    </w:p>
    <w:p w14:paraId="7755D374" w14:textId="77777777" w:rsidR="008D7E6B" w:rsidRPr="008D7E6B" w:rsidRDefault="00177633" w:rsidP="00177633">
      <w:pPr>
        <w:rPr>
          <w:b/>
        </w:rPr>
      </w:pPr>
      <w:r w:rsidRPr="0047393C">
        <w:t>Armor Class 15 (studded leather)</w:t>
      </w:r>
    </w:p>
    <w:p w14:paraId="0F35E552" w14:textId="77777777" w:rsidR="008D7E6B" w:rsidRPr="008D7E6B" w:rsidRDefault="00177633" w:rsidP="00177633">
      <w:pPr>
        <w:rPr>
          <w:b/>
        </w:rPr>
      </w:pPr>
      <w:r w:rsidRPr="0047393C">
        <w:t>Hit Points 52 (8d8 + 16)</w:t>
      </w:r>
    </w:p>
    <w:p w14:paraId="706264D0" w14:textId="77777777" w:rsidR="00E82E8E" w:rsidRPr="00E82E8E" w:rsidRDefault="00177633" w:rsidP="00177633">
      <w:pPr>
        <w:rPr>
          <w:b/>
        </w:rPr>
      </w:pPr>
      <w:r w:rsidRPr="0047393C">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6BE49F1" w14:textId="77777777" w:rsidTr="0000645A">
        <w:tc>
          <w:tcPr>
            <w:tcW w:w="792" w:type="dxa"/>
            <w:shd w:val="clear" w:color="auto" w:fill="auto"/>
          </w:tcPr>
          <w:p w14:paraId="7CD5AE1C" w14:textId="77777777" w:rsidR="0000645A" w:rsidRPr="0000645A" w:rsidRDefault="0000645A" w:rsidP="0000645A">
            <w:pPr>
              <w:pStyle w:val="PHBTableInterior"/>
            </w:pPr>
            <w:r w:rsidRPr="0000645A">
              <w:t>STR</w:t>
            </w:r>
          </w:p>
        </w:tc>
        <w:tc>
          <w:tcPr>
            <w:tcW w:w="792" w:type="dxa"/>
            <w:shd w:val="clear" w:color="auto" w:fill="auto"/>
          </w:tcPr>
          <w:p w14:paraId="2C8574E4" w14:textId="77777777" w:rsidR="0000645A" w:rsidRPr="0000645A" w:rsidRDefault="0000645A" w:rsidP="0000645A">
            <w:pPr>
              <w:pStyle w:val="PHBTableInterior"/>
            </w:pPr>
            <w:r w:rsidRPr="0000645A">
              <w:t>DEX</w:t>
            </w:r>
          </w:p>
        </w:tc>
        <w:tc>
          <w:tcPr>
            <w:tcW w:w="792" w:type="dxa"/>
            <w:shd w:val="clear" w:color="auto" w:fill="auto"/>
          </w:tcPr>
          <w:p w14:paraId="16E2071A" w14:textId="77777777" w:rsidR="0000645A" w:rsidRPr="0000645A" w:rsidRDefault="0000645A" w:rsidP="0000645A">
            <w:pPr>
              <w:pStyle w:val="PHBTableInterior"/>
            </w:pPr>
            <w:r w:rsidRPr="0000645A">
              <w:t>CON</w:t>
            </w:r>
          </w:p>
        </w:tc>
        <w:tc>
          <w:tcPr>
            <w:tcW w:w="792" w:type="dxa"/>
            <w:shd w:val="clear" w:color="auto" w:fill="auto"/>
          </w:tcPr>
          <w:p w14:paraId="783733BA" w14:textId="77777777" w:rsidR="0000645A" w:rsidRPr="0000645A" w:rsidRDefault="0000645A" w:rsidP="0000645A">
            <w:pPr>
              <w:pStyle w:val="PHBTableInterior"/>
            </w:pPr>
            <w:r w:rsidRPr="0000645A">
              <w:t>INT</w:t>
            </w:r>
          </w:p>
        </w:tc>
        <w:tc>
          <w:tcPr>
            <w:tcW w:w="792" w:type="dxa"/>
            <w:shd w:val="clear" w:color="auto" w:fill="auto"/>
          </w:tcPr>
          <w:p w14:paraId="78C86B1E" w14:textId="77777777" w:rsidR="0000645A" w:rsidRPr="0000645A" w:rsidRDefault="0000645A" w:rsidP="0000645A">
            <w:pPr>
              <w:pStyle w:val="PHBTableInterior"/>
            </w:pPr>
            <w:r w:rsidRPr="0000645A">
              <w:t>WIS</w:t>
            </w:r>
          </w:p>
        </w:tc>
        <w:tc>
          <w:tcPr>
            <w:tcW w:w="792" w:type="dxa"/>
            <w:shd w:val="clear" w:color="auto" w:fill="auto"/>
          </w:tcPr>
          <w:p w14:paraId="3BC2442D" w14:textId="77777777" w:rsidR="0000645A" w:rsidRPr="0000645A" w:rsidRDefault="0000645A" w:rsidP="0000645A">
            <w:pPr>
              <w:pStyle w:val="PHBTableInterior"/>
            </w:pPr>
            <w:r w:rsidRPr="0000645A">
              <w:t>CHA</w:t>
            </w:r>
          </w:p>
        </w:tc>
      </w:tr>
      <w:tr w:rsidR="0000645A" w:rsidRPr="0000645A" w14:paraId="2066A4CE" w14:textId="77777777" w:rsidTr="0000645A">
        <w:tc>
          <w:tcPr>
            <w:tcW w:w="792" w:type="dxa"/>
            <w:shd w:val="clear" w:color="auto" w:fill="auto"/>
          </w:tcPr>
          <w:p w14:paraId="6D2762FD" w14:textId="77777777" w:rsidR="0000645A" w:rsidRPr="0000645A" w:rsidRDefault="0000645A" w:rsidP="0000645A">
            <w:pPr>
              <w:pStyle w:val="PHBTableInterior"/>
            </w:pPr>
            <w:r w:rsidRPr="0000645A">
              <w:t>12(+1)</w:t>
            </w:r>
          </w:p>
        </w:tc>
        <w:tc>
          <w:tcPr>
            <w:tcW w:w="792" w:type="dxa"/>
            <w:shd w:val="clear" w:color="auto" w:fill="auto"/>
          </w:tcPr>
          <w:p w14:paraId="1B0D65D8" w14:textId="77777777" w:rsidR="0000645A" w:rsidRPr="0000645A" w:rsidRDefault="0000645A" w:rsidP="0000645A">
            <w:pPr>
              <w:pStyle w:val="PHBTableInterior"/>
            </w:pPr>
            <w:r w:rsidRPr="0000645A">
              <w:t>16(+3)</w:t>
            </w:r>
          </w:p>
        </w:tc>
        <w:tc>
          <w:tcPr>
            <w:tcW w:w="792" w:type="dxa"/>
            <w:shd w:val="clear" w:color="auto" w:fill="auto"/>
          </w:tcPr>
          <w:p w14:paraId="6C08D287" w14:textId="77777777" w:rsidR="0000645A" w:rsidRPr="0000645A" w:rsidRDefault="0000645A" w:rsidP="0000645A">
            <w:pPr>
              <w:pStyle w:val="PHBTableInterior"/>
            </w:pPr>
            <w:r w:rsidRPr="0000645A">
              <w:t>14(+2)</w:t>
            </w:r>
          </w:p>
        </w:tc>
        <w:tc>
          <w:tcPr>
            <w:tcW w:w="792" w:type="dxa"/>
            <w:shd w:val="clear" w:color="auto" w:fill="auto"/>
          </w:tcPr>
          <w:p w14:paraId="298174B0" w14:textId="77777777" w:rsidR="0000645A" w:rsidRPr="0000645A" w:rsidRDefault="0000645A" w:rsidP="0000645A">
            <w:pPr>
              <w:pStyle w:val="PHBTableInterior"/>
            </w:pPr>
            <w:r w:rsidRPr="0000645A">
              <w:t>11(+0)</w:t>
            </w:r>
          </w:p>
        </w:tc>
        <w:tc>
          <w:tcPr>
            <w:tcW w:w="792" w:type="dxa"/>
            <w:shd w:val="clear" w:color="auto" w:fill="auto"/>
          </w:tcPr>
          <w:p w14:paraId="6666504A" w14:textId="77777777" w:rsidR="0000645A" w:rsidRPr="0000645A" w:rsidRDefault="0000645A" w:rsidP="0000645A">
            <w:pPr>
              <w:pStyle w:val="PHBTableInterior"/>
            </w:pPr>
            <w:r w:rsidRPr="0000645A">
              <w:t>14(+2)</w:t>
            </w:r>
          </w:p>
        </w:tc>
        <w:tc>
          <w:tcPr>
            <w:tcW w:w="792" w:type="dxa"/>
            <w:shd w:val="clear" w:color="auto" w:fill="auto"/>
          </w:tcPr>
          <w:p w14:paraId="7E23043D" w14:textId="77777777" w:rsidR="0000645A" w:rsidRPr="0000645A" w:rsidRDefault="0000645A" w:rsidP="0000645A">
            <w:pPr>
              <w:pStyle w:val="PHBTableInterior"/>
            </w:pPr>
            <w:r w:rsidRPr="0000645A">
              <w:t>14 (+2</w:t>
            </w:r>
          </w:p>
        </w:tc>
      </w:tr>
    </w:tbl>
    <w:p w14:paraId="02A2177D" w14:textId="77777777" w:rsidR="008D7E6B" w:rsidRPr="008D7E6B" w:rsidRDefault="00177633" w:rsidP="00177633">
      <w:pPr>
        <w:rPr>
          <w:b/>
        </w:rPr>
      </w:pPr>
      <w:r w:rsidRPr="0047393C">
        <w:t>Saving Throws Dex +5, Wis +4</w:t>
      </w:r>
    </w:p>
    <w:p w14:paraId="62388089" w14:textId="77777777" w:rsidR="008D7E6B" w:rsidRPr="008D7E6B" w:rsidRDefault="00177633" w:rsidP="00177633">
      <w:pPr>
        <w:rPr>
          <w:b/>
        </w:rPr>
      </w:pPr>
      <w:r w:rsidRPr="0047393C">
        <w:t>Skills Deception +4, Perception +4, Religion +2, Stealth +5</w:t>
      </w:r>
    </w:p>
    <w:p w14:paraId="30D16B6D" w14:textId="77777777" w:rsidR="008D7E6B" w:rsidRPr="008D7E6B" w:rsidRDefault="00177633" w:rsidP="00177633">
      <w:pPr>
        <w:rPr>
          <w:b/>
        </w:rPr>
      </w:pPr>
      <w:r w:rsidRPr="0047393C">
        <w:t>Senses devil sight 120 ft., passive Perception 14</w:t>
      </w:r>
    </w:p>
    <w:p w14:paraId="6801F1FB" w14:textId="77777777" w:rsidR="008D7E6B" w:rsidRPr="008D7E6B" w:rsidRDefault="00177633" w:rsidP="00177633">
      <w:pPr>
        <w:rPr>
          <w:b/>
        </w:rPr>
      </w:pPr>
      <w:r w:rsidRPr="0047393C">
        <w:t>Languages Common, Auran</w:t>
      </w:r>
    </w:p>
    <w:p w14:paraId="5C3E3536" w14:textId="77777777" w:rsidR="008D7E6B" w:rsidRPr="008D7E6B" w:rsidRDefault="00177633" w:rsidP="00177633">
      <w:pPr>
        <w:rPr>
          <w:b/>
        </w:rPr>
      </w:pPr>
      <w:r w:rsidRPr="0047393C">
        <w:t>Challenge 3 (700 XP)</w:t>
      </w:r>
    </w:p>
    <w:p w14:paraId="0ADCF5D3" w14:textId="77777777" w:rsidR="008D7E6B" w:rsidRPr="008D7E6B" w:rsidRDefault="00177633" w:rsidP="00177633">
      <w:pPr>
        <w:rPr>
          <w:b/>
        </w:rPr>
      </w:pPr>
      <w:r w:rsidRPr="0047393C">
        <w:t>Dark Devotion. Little Wing has advantage on saving throws against being charmed or frightened.</w:t>
      </w:r>
    </w:p>
    <w:p w14:paraId="4B137D38" w14:textId="77777777" w:rsidR="008D7E6B" w:rsidRPr="008D7E6B" w:rsidRDefault="00177633" w:rsidP="00177633">
      <w:pPr>
        <w:rPr>
          <w:b/>
        </w:rPr>
      </w:pPr>
      <w:r w:rsidRPr="0047393C">
        <w:t>Devil Sight. Little Wing can see normally in darkness, both magical and nonmagical, to a distance of 120 ft.</w:t>
      </w:r>
    </w:p>
    <w:p w14:paraId="3DC60132" w14:textId="77777777" w:rsidR="008D7E6B" w:rsidRPr="008D7E6B" w:rsidRDefault="00177633" w:rsidP="00177633">
      <w:pPr>
        <w:rPr>
          <w:b/>
        </w:rPr>
      </w:pPr>
      <w:r w:rsidRPr="0047393C">
        <w:t>Mask of Many Faces. Little Wing can cast disguise self at will,without expending a spell slot.</w:t>
      </w:r>
    </w:p>
    <w:p w14:paraId="72889AAA" w14:textId="77777777" w:rsidR="008D7E6B" w:rsidRPr="008D7E6B" w:rsidRDefault="00177633" w:rsidP="00177633">
      <w:pPr>
        <w:rPr>
          <w:b/>
        </w:rPr>
      </w:pPr>
      <w:r w:rsidRPr="0047393C">
        <w:t>Special Equipment (Winged Boots). These boots can be used</w:t>
      </w:r>
      <w:r>
        <w:t xml:space="preserve"> </w:t>
      </w:r>
      <w:r w:rsidRPr="0047393C">
        <w:t>fly for up to 4 hours, all at once or in several shorter flights each</w:t>
      </w:r>
      <w:r>
        <w:t xml:space="preserve"> </w:t>
      </w:r>
      <w:r w:rsidRPr="0047393C">
        <w:t>using a minimum of 1 minute from the duration.</w:t>
      </w:r>
    </w:p>
    <w:p w14:paraId="6FC6302A" w14:textId="23B1AEB8" w:rsidR="00177633" w:rsidRPr="0047393C" w:rsidRDefault="00177633" w:rsidP="00177633">
      <w:r w:rsidRPr="0047393C">
        <w:t>Spellcasting. Little Wing is a 5th-level spellcaster. His spellcasting ability is Charisma (spell save DC 12, +4 to hit with</w:t>
      </w:r>
      <w:r>
        <w:t xml:space="preserve"> </w:t>
      </w:r>
      <w:r w:rsidRPr="0047393C">
        <w:t>spell attacks). He has 2 spell slots to cast the following spells</w:t>
      </w:r>
    </w:p>
    <w:p w14:paraId="59C4CDD9" w14:textId="77777777" w:rsidR="008D7E6B" w:rsidRPr="008D7E6B" w:rsidRDefault="00177633" w:rsidP="00177633">
      <w:pPr>
        <w:rPr>
          <w:b/>
        </w:rPr>
      </w:pPr>
      <w:r w:rsidRPr="0047393C">
        <w:t>Cantrips (at-will): blade ward, eldritch blast, friends</w:t>
      </w:r>
    </w:p>
    <w:p w14:paraId="13BAB341" w14:textId="77777777" w:rsidR="008D7E6B" w:rsidRPr="008D7E6B" w:rsidRDefault="00177633" w:rsidP="00177633">
      <w:pPr>
        <w:rPr>
          <w:b/>
        </w:rPr>
      </w:pPr>
      <w:r w:rsidRPr="0047393C">
        <w:t>1st level: charm person, hex, witchbolt</w:t>
      </w:r>
    </w:p>
    <w:p w14:paraId="069EB74C" w14:textId="77777777" w:rsidR="008D7E6B" w:rsidRPr="008D7E6B" w:rsidRDefault="00177633" w:rsidP="00177633">
      <w:pPr>
        <w:rPr>
          <w:b/>
        </w:rPr>
      </w:pPr>
      <w:r w:rsidRPr="0047393C">
        <w:t>2nd level: cloud of daggers, darkness</w:t>
      </w:r>
    </w:p>
    <w:p w14:paraId="424A93E5" w14:textId="77777777" w:rsidR="008D7E6B" w:rsidRPr="008D7E6B" w:rsidRDefault="00177633" w:rsidP="00177633">
      <w:pPr>
        <w:rPr>
          <w:b/>
        </w:rPr>
      </w:pPr>
      <w:r w:rsidRPr="0047393C">
        <w:t>3rd level: vampiric touch</w:t>
      </w:r>
    </w:p>
    <w:p w14:paraId="3D0DB95A" w14:textId="77777777" w:rsidR="008D7E6B" w:rsidRPr="008D7E6B" w:rsidRDefault="00177633" w:rsidP="00177633">
      <w:pPr>
        <w:rPr>
          <w:b/>
        </w:rPr>
      </w:pPr>
      <w:r w:rsidRPr="0047393C">
        <w:t>Actions</w:t>
      </w:r>
    </w:p>
    <w:p w14:paraId="709BB20D" w14:textId="77777777" w:rsidR="008D7E6B" w:rsidRPr="008D7E6B" w:rsidRDefault="00177633" w:rsidP="00177633">
      <w:pPr>
        <w:rPr>
          <w:b/>
        </w:rPr>
      </w:pPr>
      <w:r w:rsidRPr="0047393C">
        <w:t>Shortsword. Melee Weapon Attack: +5 to hit, reach 5 ft., one target. Hit: 6 (1d6 + 3) piercing damage.</w:t>
      </w:r>
    </w:p>
    <w:p w14:paraId="0891388C" w14:textId="0AB7937B" w:rsidR="008D7E6B" w:rsidRPr="008D7E6B" w:rsidRDefault="00177633" w:rsidP="00177633">
      <w:pPr>
        <w:rPr>
          <w:b/>
        </w:rPr>
      </w:pPr>
      <w:r w:rsidRPr="0047393C">
        <w:t xml:space="preserve">Light Crossbow. Ranged Weapon Attack: +5 to hit, range </w:t>
      </w:r>
      <w:r w:rsidR="0000645A">
        <w:t xml:space="preserve">80/320 ft., </w:t>
      </w:r>
      <w:r w:rsidRPr="0047393C">
        <w:t>one target. Hit: 7 (1d8 + 3) piercing damage.</w:t>
      </w:r>
    </w:p>
    <w:p w14:paraId="73D46535" w14:textId="35C603EC" w:rsidR="00177633" w:rsidRDefault="00177633" w:rsidP="00177633">
      <w:pPr>
        <w:pStyle w:val="2"/>
      </w:pPr>
      <w:bookmarkStart w:id="44" w:name="_Toc510259639"/>
      <w:r w:rsidRPr="0047393C">
        <w:t>Shard of Ogremoch</w:t>
      </w:r>
      <w:bookmarkEnd w:id="44"/>
    </w:p>
    <w:p w14:paraId="5CBB4339" w14:textId="77777777" w:rsidR="008D7E6B" w:rsidRPr="008D7E6B" w:rsidRDefault="00177633" w:rsidP="00177633">
      <w:pPr>
        <w:rPr>
          <w:b/>
        </w:rPr>
      </w:pPr>
      <w:r w:rsidRPr="0047393C">
        <w:t>Medium elemental, neutral evil</w:t>
      </w:r>
    </w:p>
    <w:p w14:paraId="0F244E51" w14:textId="77777777" w:rsidR="008D7E6B" w:rsidRPr="008D7E6B" w:rsidRDefault="00177633" w:rsidP="00177633">
      <w:pPr>
        <w:rPr>
          <w:b/>
        </w:rPr>
      </w:pPr>
      <w:r w:rsidRPr="0047393C">
        <w:t>Armor Class 11 (natural armor)</w:t>
      </w:r>
    </w:p>
    <w:p w14:paraId="603D7327" w14:textId="77777777" w:rsidR="008D7E6B" w:rsidRPr="008D7E6B" w:rsidRDefault="00177633" w:rsidP="00177633">
      <w:pPr>
        <w:rPr>
          <w:b/>
        </w:rPr>
      </w:pPr>
      <w:r w:rsidRPr="0047393C">
        <w:t>Hit Points 22 (3d8 + 9)</w:t>
      </w:r>
    </w:p>
    <w:p w14:paraId="7899F458"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7611380" w14:textId="77777777" w:rsidTr="0000645A">
        <w:tc>
          <w:tcPr>
            <w:tcW w:w="792" w:type="dxa"/>
            <w:shd w:val="clear" w:color="auto" w:fill="auto"/>
          </w:tcPr>
          <w:p w14:paraId="29096694" w14:textId="77777777" w:rsidR="0000645A" w:rsidRPr="0000645A" w:rsidRDefault="0000645A" w:rsidP="0000645A">
            <w:pPr>
              <w:pStyle w:val="PHBTableInterior"/>
            </w:pPr>
            <w:r w:rsidRPr="0000645A">
              <w:t>STR</w:t>
            </w:r>
          </w:p>
        </w:tc>
        <w:tc>
          <w:tcPr>
            <w:tcW w:w="792" w:type="dxa"/>
            <w:shd w:val="clear" w:color="auto" w:fill="auto"/>
          </w:tcPr>
          <w:p w14:paraId="68B0F190" w14:textId="77777777" w:rsidR="0000645A" w:rsidRPr="0000645A" w:rsidRDefault="0000645A" w:rsidP="0000645A">
            <w:pPr>
              <w:pStyle w:val="PHBTableInterior"/>
            </w:pPr>
            <w:r w:rsidRPr="0000645A">
              <w:t>DEX</w:t>
            </w:r>
          </w:p>
        </w:tc>
        <w:tc>
          <w:tcPr>
            <w:tcW w:w="792" w:type="dxa"/>
            <w:shd w:val="clear" w:color="auto" w:fill="auto"/>
          </w:tcPr>
          <w:p w14:paraId="67300B2F" w14:textId="77777777" w:rsidR="0000645A" w:rsidRPr="0000645A" w:rsidRDefault="0000645A" w:rsidP="0000645A">
            <w:pPr>
              <w:pStyle w:val="PHBTableInterior"/>
            </w:pPr>
            <w:r w:rsidRPr="0000645A">
              <w:t>CON</w:t>
            </w:r>
          </w:p>
        </w:tc>
        <w:tc>
          <w:tcPr>
            <w:tcW w:w="792" w:type="dxa"/>
            <w:shd w:val="clear" w:color="auto" w:fill="auto"/>
          </w:tcPr>
          <w:p w14:paraId="3929FD2A" w14:textId="77777777" w:rsidR="0000645A" w:rsidRPr="0000645A" w:rsidRDefault="0000645A" w:rsidP="0000645A">
            <w:pPr>
              <w:pStyle w:val="PHBTableInterior"/>
            </w:pPr>
            <w:r w:rsidRPr="0000645A">
              <w:t>INT</w:t>
            </w:r>
          </w:p>
        </w:tc>
        <w:tc>
          <w:tcPr>
            <w:tcW w:w="792" w:type="dxa"/>
            <w:shd w:val="clear" w:color="auto" w:fill="auto"/>
          </w:tcPr>
          <w:p w14:paraId="1AE20E19" w14:textId="77777777" w:rsidR="0000645A" w:rsidRPr="0000645A" w:rsidRDefault="0000645A" w:rsidP="0000645A">
            <w:pPr>
              <w:pStyle w:val="PHBTableInterior"/>
            </w:pPr>
            <w:r w:rsidRPr="0000645A">
              <w:t>WIS</w:t>
            </w:r>
          </w:p>
        </w:tc>
        <w:tc>
          <w:tcPr>
            <w:tcW w:w="792" w:type="dxa"/>
            <w:shd w:val="clear" w:color="auto" w:fill="auto"/>
          </w:tcPr>
          <w:p w14:paraId="6D43A6C0" w14:textId="77777777" w:rsidR="0000645A" w:rsidRPr="0000645A" w:rsidRDefault="0000645A" w:rsidP="0000645A">
            <w:pPr>
              <w:pStyle w:val="PHBTableInterior"/>
            </w:pPr>
            <w:r w:rsidRPr="0000645A">
              <w:t>CHA</w:t>
            </w:r>
          </w:p>
        </w:tc>
      </w:tr>
      <w:tr w:rsidR="0000645A" w:rsidRPr="0000645A" w14:paraId="40C5CF0A" w14:textId="77777777" w:rsidTr="0000645A">
        <w:tc>
          <w:tcPr>
            <w:tcW w:w="792" w:type="dxa"/>
            <w:shd w:val="clear" w:color="auto" w:fill="auto"/>
          </w:tcPr>
          <w:p w14:paraId="42360A2A" w14:textId="77777777" w:rsidR="0000645A" w:rsidRPr="0000645A" w:rsidRDefault="0000645A" w:rsidP="0000645A">
            <w:pPr>
              <w:pStyle w:val="PHBTableInterior"/>
            </w:pPr>
            <w:r w:rsidRPr="0000645A">
              <w:t>16(+3)</w:t>
            </w:r>
          </w:p>
        </w:tc>
        <w:tc>
          <w:tcPr>
            <w:tcW w:w="792" w:type="dxa"/>
            <w:shd w:val="clear" w:color="auto" w:fill="auto"/>
          </w:tcPr>
          <w:p w14:paraId="2E30BFFB" w14:textId="77777777" w:rsidR="0000645A" w:rsidRPr="0000645A" w:rsidRDefault="0000645A" w:rsidP="0000645A">
            <w:pPr>
              <w:pStyle w:val="PHBTableInterior"/>
            </w:pPr>
            <w:r w:rsidRPr="0000645A">
              <w:t>8 (−1) 16(+3)</w:t>
            </w:r>
          </w:p>
        </w:tc>
        <w:tc>
          <w:tcPr>
            <w:tcW w:w="792" w:type="dxa"/>
            <w:shd w:val="clear" w:color="auto" w:fill="auto"/>
          </w:tcPr>
          <w:p w14:paraId="1F41C80B" w14:textId="77777777" w:rsidR="0000645A" w:rsidRPr="0000645A" w:rsidRDefault="0000645A" w:rsidP="0000645A">
            <w:pPr>
              <w:pStyle w:val="PHBTableInterior"/>
            </w:pPr>
            <w:r w:rsidRPr="0000645A">
              <w:t>3 (−4)</w:t>
            </w:r>
          </w:p>
        </w:tc>
        <w:tc>
          <w:tcPr>
            <w:tcW w:w="792" w:type="dxa"/>
            <w:shd w:val="clear" w:color="auto" w:fill="auto"/>
          </w:tcPr>
          <w:p w14:paraId="39A408E4" w14:textId="77777777" w:rsidR="0000645A" w:rsidRPr="0000645A" w:rsidRDefault="0000645A" w:rsidP="0000645A">
            <w:pPr>
              <w:pStyle w:val="PHBTableInterior"/>
            </w:pPr>
            <w:r w:rsidRPr="0000645A">
              <w:t>8 (−1) 3 (−4)</w:t>
            </w:r>
          </w:p>
        </w:tc>
        <w:tc>
          <w:tcPr>
            <w:tcW w:w="792" w:type="dxa"/>
            <w:shd w:val="clear" w:color="auto" w:fill="auto"/>
          </w:tcPr>
          <w:p w14:paraId="64F5E3D3" w14:textId="77777777" w:rsidR="0000645A" w:rsidRPr="0000645A" w:rsidRDefault="0000645A" w:rsidP="0000645A">
            <w:pPr>
              <w:pStyle w:val="PHBTableInterior"/>
            </w:pPr>
          </w:p>
        </w:tc>
        <w:tc>
          <w:tcPr>
            <w:tcW w:w="792" w:type="dxa"/>
            <w:shd w:val="clear" w:color="auto" w:fill="auto"/>
          </w:tcPr>
          <w:p w14:paraId="4831FD0E" w14:textId="77777777" w:rsidR="0000645A" w:rsidRPr="0000645A" w:rsidRDefault="0000645A" w:rsidP="0000645A">
            <w:pPr>
              <w:pStyle w:val="PHBTableInterior"/>
            </w:pPr>
          </w:p>
        </w:tc>
      </w:tr>
    </w:tbl>
    <w:p w14:paraId="03FEB0C2" w14:textId="77777777" w:rsidR="008D7E6B" w:rsidRPr="008D7E6B" w:rsidRDefault="00177633" w:rsidP="00177633">
      <w:pPr>
        <w:rPr>
          <w:b/>
        </w:rPr>
      </w:pPr>
      <w:r w:rsidRPr="0047393C">
        <w:t>Damage Vulnerabilities thunder</w:t>
      </w:r>
    </w:p>
    <w:p w14:paraId="58962A23" w14:textId="77777777" w:rsidR="008D7E6B" w:rsidRPr="008D7E6B" w:rsidRDefault="00177633" w:rsidP="00177633">
      <w:pPr>
        <w:rPr>
          <w:b/>
        </w:rPr>
      </w:pPr>
      <w:r w:rsidRPr="0047393C">
        <w:t>Damage Resistances bludgeoning, piercing, and slashing from nonmagical weapons</w:t>
      </w:r>
    </w:p>
    <w:p w14:paraId="1D659F35" w14:textId="77777777" w:rsidR="0000645A" w:rsidRDefault="00177633" w:rsidP="00177633">
      <w:r w:rsidRPr="0047393C">
        <w:t xml:space="preserve">Damage Immunities poison </w:t>
      </w:r>
    </w:p>
    <w:p w14:paraId="76B26043" w14:textId="5E9965DB" w:rsidR="008D7E6B" w:rsidRPr="008D7E6B" w:rsidRDefault="0000645A" w:rsidP="00177633">
      <w:pPr>
        <w:rPr>
          <w:b/>
        </w:rPr>
      </w:pPr>
      <w:r>
        <w:t>Condition Immunities</w:t>
      </w:r>
      <w:r w:rsidR="00177633" w:rsidRPr="0047393C">
        <w:t xml:space="preserve"> exhaustion, paralyzed, petrified, poisoned,</w:t>
      </w:r>
    </w:p>
    <w:p w14:paraId="2BDF9B0E" w14:textId="77777777" w:rsidR="008D7E6B" w:rsidRPr="008D7E6B" w:rsidRDefault="00177633" w:rsidP="00177633">
      <w:pPr>
        <w:rPr>
          <w:b/>
        </w:rPr>
      </w:pPr>
      <w:r w:rsidRPr="0047393C">
        <w:t>prone, unconscious</w:t>
      </w:r>
    </w:p>
    <w:p w14:paraId="793054E0" w14:textId="77777777" w:rsidR="008D7E6B" w:rsidRPr="008D7E6B" w:rsidRDefault="00177633" w:rsidP="00177633">
      <w:pPr>
        <w:rPr>
          <w:b/>
        </w:rPr>
      </w:pPr>
      <w:r w:rsidRPr="0047393C">
        <w:t>Senses darkvision 60 ft., passive Perception 9</w:t>
      </w:r>
    </w:p>
    <w:p w14:paraId="66DA4D26" w14:textId="77777777" w:rsidR="008D7E6B" w:rsidRPr="008D7E6B" w:rsidRDefault="00177633" w:rsidP="00177633">
      <w:pPr>
        <w:rPr>
          <w:b/>
        </w:rPr>
      </w:pPr>
      <w:r w:rsidRPr="0047393C">
        <w:t>Languages Terran</w:t>
      </w:r>
    </w:p>
    <w:p w14:paraId="33207BAC" w14:textId="77777777" w:rsidR="008D7E6B" w:rsidRPr="008D7E6B" w:rsidRDefault="00177633" w:rsidP="00177633">
      <w:pPr>
        <w:rPr>
          <w:b/>
        </w:rPr>
      </w:pPr>
      <w:r w:rsidRPr="0047393C">
        <w:t>Challenge 1/2 (100 XP)</w:t>
      </w:r>
    </w:p>
    <w:p w14:paraId="226A7944" w14:textId="77777777" w:rsidR="0000645A" w:rsidRDefault="00177633" w:rsidP="00177633">
      <w:r w:rsidRPr="0047393C">
        <w:t>Earth Walk. The shard of Ogrémoch can move across difficult</w:t>
      </w:r>
      <w:r w:rsidR="0000645A">
        <w:t xml:space="preserve"> </w:t>
      </w:r>
      <w:r w:rsidRPr="0047393C">
        <w:t>terrain made of earth or stone without expending extra</w:t>
      </w:r>
      <w:r w:rsidR="0000645A">
        <w:t xml:space="preserve"> </w:t>
      </w:r>
      <w:r w:rsidRPr="0047393C">
        <w:t>movement.</w:t>
      </w:r>
    </w:p>
    <w:p w14:paraId="01C762FD" w14:textId="603D1564" w:rsidR="00177633" w:rsidRDefault="00177633" w:rsidP="00177633">
      <w:r w:rsidRPr="0047393C">
        <w:t>Trampling Charge. If the shard of Ogrémoch</w:t>
      </w:r>
      <w:r>
        <w:t xml:space="preserve"> </w:t>
      </w:r>
      <w:r w:rsidRPr="0047393C">
        <w:t>moves at least 20feet in a straight line toward a creature and then hits with a slam</w:t>
      </w:r>
      <w:r w:rsidR="0000645A">
        <w:t xml:space="preserve"> </w:t>
      </w:r>
      <w:r w:rsidRPr="0047393C">
        <w:t>attack on the same turn, that target must succeed on a DC 13Strength saving throw or be knocked prone. If the target is prone,</w:t>
      </w:r>
      <w:r w:rsidR="0000645A">
        <w:t xml:space="preserve"> </w:t>
      </w:r>
      <w:r w:rsidRPr="0047393C">
        <w:t>the shard of Ogrémoch can move through the target's square</w:t>
      </w:r>
      <w:r w:rsidR="0000645A">
        <w:t xml:space="preserve"> </w:t>
      </w:r>
      <w:r w:rsidRPr="0047393C">
        <w:t>and continue its movement (provoking an attack of opportunity</w:t>
      </w:r>
      <w:r w:rsidR="0000645A">
        <w:t xml:space="preserve"> </w:t>
      </w:r>
      <w:r w:rsidRPr="0047393C">
        <w:t>from the prone creature if it moves out of its threated area). If</w:t>
      </w:r>
      <w:r w:rsidR="0000645A">
        <w:t xml:space="preserve"> </w:t>
      </w:r>
      <w:r w:rsidRPr="0047393C">
        <w:t>the shard of Ogrémoch comes to a second creature, it may</w:t>
      </w:r>
      <w:r w:rsidR="0000645A">
        <w:t xml:space="preserve"> </w:t>
      </w:r>
      <w:r w:rsidRPr="0047393C">
        <w:t>attempt another attack with its slam as a bonus action. The</w:t>
      </w:r>
      <w:r w:rsidR="0000645A">
        <w:t xml:space="preserve"> </w:t>
      </w:r>
      <w:r w:rsidRPr="0047393C">
        <w:t>second attack has no chance of knocking the foe prone.</w:t>
      </w:r>
    </w:p>
    <w:p w14:paraId="36D41642" w14:textId="77777777" w:rsidR="008D7E6B" w:rsidRPr="008D7E6B" w:rsidRDefault="00177633" w:rsidP="00177633">
      <w:pPr>
        <w:rPr>
          <w:b/>
        </w:rPr>
      </w:pPr>
      <w:r w:rsidRPr="0047393C">
        <w:t>Actions</w:t>
      </w:r>
    </w:p>
    <w:p w14:paraId="7209FE29" w14:textId="77777777" w:rsidR="008D7E6B" w:rsidRPr="008D7E6B" w:rsidRDefault="00177633" w:rsidP="00177633">
      <w:pPr>
        <w:rPr>
          <w:b/>
        </w:rPr>
      </w:pPr>
      <w:r w:rsidRPr="0047393C">
        <w:t>Slam. Melee Weapon Attack: +3 to hit, reach 5 ft., one target. Hit: 10 (2d6+3) bludgeoning damage.</w:t>
      </w:r>
    </w:p>
    <w:p w14:paraId="2595662B" w14:textId="0C213C11" w:rsidR="00177633" w:rsidRPr="0047393C" w:rsidRDefault="00177633" w:rsidP="00177633">
      <w:pPr>
        <w:pStyle w:val="2"/>
      </w:pPr>
      <w:bookmarkStart w:id="45" w:name="_Toc510259640"/>
      <w:r w:rsidRPr="0047393C">
        <w:t>Karsev the Drowner</w:t>
      </w:r>
      <w:bookmarkEnd w:id="45"/>
    </w:p>
    <w:p w14:paraId="200A688B" w14:textId="77777777" w:rsidR="00E82E8E" w:rsidRPr="00E82E8E" w:rsidRDefault="00177633" w:rsidP="00177633">
      <w:pPr>
        <w:rPr>
          <w:b/>
        </w:rPr>
      </w:pPr>
      <w:r w:rsidRPr="0047393C">
        <w:t>Medium humanoid (half-elf), chaotic neutral Armor Class 18 (scale armor and shield) Hit Points 33 (6d8 + 6) 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A6F64A2" w14:textId="77777777" w:rsidTr="0000645A">
        <w:tc>
          <w:tcPr>
            <w:tcW w:w="792" w:type="dxa"/>
            <w:shd w:val="clear" w:color="auto" w:fill="auto"/>
          </w:tcPr>
          <w:p w14:paraId="30FF69FC" w14:textId="77777777" w:rsidR="0000645A" w:rsidRPr="0000645A" w:rsidRDefault="0000645A" w:rsidP="0000645A">
            <w:pPr>
              <w:pStyle w:val="PHBTableInterior"/>
            </w:pPr>
            <w:r w:rsidRPr="0000645A">
              <w:t>STR</w:t>
            </w:r>
          </w:p>
        </w:tc>
        <w:tc>
          <w:tcPr>
            <w:tcW w:w="792" w:type="dxa"/>
            <w:shd w:val="clear" w:color="auto" w:fill="auto"/>
          </w:tcPr>
          <w:p w14:paraId="5191B8A5" w14:textId="77777777" w:rsidR="0000645A" w:rsidRPr="0000645A" w:rsidRDefault="0000645A" w:rsidP="0000645A">
            <w:pPr>
              <w:pStyle w:val="PHBTableInterior"/>
            </w:pPr>
            <w:r w:rsidRPr="0000645A">
              <w:t>DEX</w:t>
            </w:r>
          </w:p>
        </w:tc>
        <w:tc>
          <w:tcPr>
            <w:tcW w:w="792" w:type="dxa"/>
            <w:shd w:val="clear" w:color="auto" w:fill="auto"/>
          </w:tcPr>
          <w:p w14:paraId="5E657273" w14:textId="77777777" w:rsidR="0000645A" w:rsidRPr="0000645A" w:rsidRDefault="0000645A" w:rsidP="0000645A">
            <w:pPr>
              <w:pStyle w:val="PHBTableInterior"/>
            </w:pPr>
            <w:r w:rsidRPr="0000645A">
              <w:t>CON</w:t>
            </w:r>
          </w:p>
        </w:tc>
        <w:tc>
          <w:tcPr>
            <w:tcW w:w="792" w:type="dxa"/>
            <w:shd w:val="clear" w:color="auto" w:fill="auto"/>
          </w:tcPr>
          <w:p w14:paraId="74E47DD1" w14:textId="77777777" w:rsidR="0000645A" w:rsidRPr="0000645A" w:rsidRDefault="0000645A" w:rsidP="0000645A">
            <w:pPr>
              <w:pStyle w:val="PHBTableInterior"/>
            </w:pPr>
            <w:r w:rsidRPr="0000645A">
              <w:t>INT</w:t>
            </w:r>
          </w:p>
        </w:tc>
        <w:tc>
          <w:tcPr>
            <w:tcW w:w="792" w:type="dxa"/>
            <w:shd w:val="clear" w:color="auto" w:fill="auto"/>
          </w:tcPr>
          <w:p w14:paraId="7CBBA52C" w14:textId="77777777" w:rsidR="0000645A" w:rsidRPr="0000645A" w:rsidRDefault="0000645A" w:rsidP="0000645A">
            <w:pPr>
              <w:pStyle w:val="PHBTableInterior"/>
            </w:pPr>
            <w:r w:rsidRPr="0000645A">
              <w:t>WIS</w:t>
            </w:r>
          </w:p>
        </w:tc>
        <w:tc>
          <w:tcPr>
            <w:tcW w:w="792" w:type="dxa"/>
            <w:shd w:val="clear" w:color="auto" w:fill="auto"/>
          </w:tcPr>
          <w:p w14:paraId="45BC78B4" w14:textId="77777777" w:rsidR="0000645A" w:rsidRPr="0000645A" w:rsidRDefault="0000645A" w:rsidP="0000645A">
            <w:pPr>
              <w:pStyle w:val="PHBTableInterior"/>
            </w:pPr>
            <w:r w:rsidRPr="0000645A">
              <w:t>CHA</w:t>
            </w:r>
          </w:p>
        </w:tc>
      </w:tr>
      <w:tr w:rsidR="0000645A" w:rsidRPr="0000645A" w14:paraId="288E26E8" w14:textId="77777777" w:rsidTr="0000645A">
        <w:tc>
          <w:tcPr>
            <w:tcW w:w="792" w:type="dxa"/>
            <w:shd w:val="clear" w:color="auto" w:fill="auto"/>
          </w:tcPr>
          <w:p w14:paraId="4E74937C" w14:textId="77777777" w:rsidR="0000645A" w:rsidRPr="0000645A" w:rsidRDefault="0000645A" w:rsidP="0000645A">
            <w:pPr>
              <w:pStyle w:val="PHBTableInterior"/>
            </w:pPr>
            <w:r w:rsidRPr="0000645A">
              <w:t>14(+2)</w:t>
            </w:r>
          </w:p>
        </w:tc>
        <w:tc>
          <w:tcPr>
            <w:tcW w:w="792" w:type="dxa"/>
            <w:shd w:val="clear" w:color="auto" w:fill="auto"/>
          </w:tcPr>
          <w:p w14:paraId="694AE6D1" w14:textId="77777777" w:rsidR="0000645A" w:rsidRPr="0000645A" w:rsidRDefault="0000645A" w:rsidP="0000645A">
            <w:pPr>
              <w:pStyle w:val="PHBTableInterior"/>
            </w:pPr>
            <w:r w:rsidRPr="0000645A">
              <w:t>10(+0)</w:t>
            </w:r>
          </w:p>
        </w:tc>
        <w:tc>
          <w:tcPr>
            <w:tcW w:w="792" w:type="dxa"/>
            <w:shd w:val="clear" w:color="auto" w:fill="auto"/>
          </w:tcPr>
          <w:p w14:paraId="7985D9E8" w14:textId="77777777" w:rsidR="0000645A" w:rsidRPr="0000645A" w:rsidRDefault="0000645A" w:rsidP="0000645A">
            <w:pPr>
              <w:pStyle w:val="PHBTableInterior"/>
            </w:pPr>
            <w:r w:rsidRPr="0000645A">
              <w:t>12(+1)</w:t>
            </w:r>
          </w:p>
        </w:tc>
        <w:tc>
          <w:tcPr>
            <w:tcW w:w="792" w:type="dxa"/>
            <w:shd w:val="clear" w:color="auto" w:fill="auto"/>
          </w:tcPr>
          <w:p w14:paraId="1F058E66" w14:textId="77777777" w:rsidR="0000645A" w:rsidRPr="0000645A" w:rsidRDefault="0000645A" w:rsidP="0000645A">
            <w:pPr>
              <w:pStyle w:val="PHBTableInterior"/>
            </w:pPr>
            <w:r w:rsidRPr="0000645A">
              <w:t>10(+0)</w:t>
            </w:r>
          </w:p>
        </w:tc>
        <w:tc>
          <w:tcPr>
            <w:tcW w:w="792" w:type="dxa"/>
            <w:shd w:val="clear" w:color="auto" w:fill="auto"/>
          </w:tcPr>
          <w:p w14:paraId="33348EEF" w14:textId="77777777" w:rsidR="0000645A" w:rsidRPr="0000645A" w:rsidRDefault="0000645A" w:rsidP="0000645A">
            <w:pPr>
              <w:pStyle w:val="PHBTableInterior"/>
            </w:pPr>
            <w:r w:rsidRPr="0000645A">
              <w:t>13(+1)</w:t>
            </w:r>
          </w:p>
        </w:tc>
        <w:tc>
          <w:tcPr>
            <w:tcW w:w="792" w:type="dxa"/>
            <w:shd w:val="clear" w:color="auto" w:fill="auto"/>
          </w:tcPr>
          <w:p w14:paraId="025C434A" w14:textId="77777777" w:rsidR="0000645A" w:rsidRPr="0000645A" w:rsidRDefault="0000645A" w:rsidP="0000645A">
            <w:pPr>
              <w:pStyle w:val="PHBTableInterior"/>
            </w:pPr>
            <w:r w:rsidRPr="0000645A">
              <w:t>14(+2)</w:t>
            </w:r>
          </w:p>
        </w:tc>
      </w:tr>
    </w:tbl>
    <w:p w14:paraId="3B17ED27" w14:textId="18918C9A" w:rsidR="008D7E6B" w:rsidRPr="008D7E6B" w:rsidRDefault="00177633" w:rsidP="00177633">
      <w:pPr>
        <w:rPr>
          <w:b/>
        </w:rPr>
      </w:pPr>
      <w:r w:rsidRPr="0047393C">
        <w:t>Skills Deception +4, Persuasion +4, Religion +2</w:t>
      </w:r>
    </w:p>
    <w:p w14:paraId="2449F8E4" w14:textId="77777777" w:rsidR="008D7E6B" w:rsidRPr="008D7E6B" w:rsidRDefault="00177633" w:rsidP="00177633">
      <w:pPr>
        <w:rPr>
          <w:b/>
        </w:rPr>
      </w:pPr>
      <w:r w:rsidRPr="0047393C">
        <w:t>Senses passive Perception 10</w:t>
      </w:r>
    </w:p>
    <w:p w14:paraId="2CA4A956" w14:textId="77777777" w:rsidR="008D7E6B" w:rsidRPr="008D7E6B" w:rsidRDefault="00177633" w:rsidP="00177633">
      <w:pPr>
        <w:rPr>
          <w:b/>
        </w:rPr>
      </w:pPr>
      <w:r w:rsidRPr="0047393C">
        <w:t>Languages Common, Primordial</w:t>
      </w:r>
    </w:p>
    <w:p w14:paraId="5447197F" w14:textId="77777777" w:rsidR="008D7E6B" w:rsidRPr="008D7E6B" w:rsidRDefault="00177633" w:rsidP="00177633">
      <w:pPr>
        <w:rPr>
          <w:b/>
        </w:rPr>
      </w:pPr>
      <w:r w:rsidRPr="0047393C">
        <w:t>Challenge 2 (450 XP)</w:t>
      </w:r>
    </w:p>
    <w:p w14:paraId="0131E9D8" w14:textId="77777777" w:rsidR="008D7E6B" w:rsidRPr="008D7E6B" w:rsidRDefault="00177633" w:rsidP="00177633">
      <w:pPr>
        <w:rPr>
          <w:b/>
        </w:rPr>
      </w:pPr>
      <w:r w:rsidRPr="0047393C">
        <w:t>Fey Ancestry. Karsev has advantage on saving throws against being charmed, and magic can't put him to sleep.</w:t>
      </w:r>
    </w:p>
    <w:p w14:paraId="01C823D1" w14:textId="77777777" w:rsidR="008D7E6B" w:rsidRPr="008D7E6B" w:rsidRDefault="00177633" w:rsidP="00177633">
      <w:pPr>
        <w:rPr>
          <w:b/>
        </w:rPr>
      </w:pPr>
      <w:r w:rsidRPr="0047393C">
        <w:t>Dark Devotion. Karsev has advantage on saving throws against being charmed or frightened.</w:t>
      </w:r>
    </w:p>
    <w:p w14:paraId="4B52C5BA" w14:textId="54B161F5" w:rsidR="008D7E6B" w:rsidRPr="008D7E6B" w:rsidRDefault="00177633" w:rsidP="00177633">
      <w:pPr>
        <w:rPr>
          <w:b/>
        </w:rPr>
      </w:pPr>
      <w:r w:rsidRPr="0047393C">
        <w:t>Watery Step (Recharge 5-6). When in the Elemental Node, Karsev</w:t>
      </w:r>
      <w:r w:rsidR="0000645A">
        <w:t xml:space="preserve"> </w:t>
      </w:r>
      <w:r w:rsidRPr="0047393C">
        <w:t>can use a bonus action to teleport between the pool and the</w:t>
      </w:r>
      <w:r w:rsidR="0000645A">
        <w:t xml:space="preserve"> </w:t>
      </w:r>
      <w:r w:rsidRPr="0047393C">
        <w:t>floating globules of water or between two globules of water.</w:t>
      </w:r>
    </w:p>
    <w:p w14:paraId="19FEC30C" w14:textId="77777777" w:rsidR="008D7E6B" w:rsidRPr="008D7E6B" w:rsidRDefault="00177633" w:rsidP="00177633">
      <w:pPr>
        <w:rPr>
          <w:b/>
        </w:rPr>
      </w:pPr>
      <w:r w:rsidRPr="0047393C">
        <w:lastRenderedPageBreak/>
        <w:t>Spellcasting. Karsev is a 4th-level spellcaster. His spellcastingability is Wisdom (spell save DC 11, +3 to hit with spell attacks).He has the following cleric spells prepared:</w:t>
      </w:r>
    </w:p>
    <w:p w14:paraId="1C5F3C91" w14:textId="77777777" w:rsidR="008D7E6B" w:rsidRPr="008D7E6B" w:rsidRDefault="00177633" w:rsidP="00177633">
      <w:pPr>
        <w:rPr>
          <w:b/>
        </w:rPr>
      </w:pPr>
      <w:r w:rsidRPr="0047393C">
        <w:t>Cantrips (at will): light, sacred flame, thaumaturgy</w:t>
      </w:r>
    </w:p>
    <w:p w14:paraId="12F64980" w14:textId="77777777" w:rsidR="008D7E6B" w:rsidRPr="008D7E6B" w:rsidRDefault="00177633" w:rsidP="00177633">
      <w:pPr>
        <w:rPr>
          <w:b/>
        </w:rPr>
      </w:pPr>
      <w:r w:rsidRPr="0047393C">
        <w:t>1st level (4 slots): command, inflict wounds, shield of faith</w:t>
      </w:r>
    </w:p>
    <w:p w14:paraId="2B2851BF" w14:textId="77777777" w:rsidR="008D7E6B" w:rsidRPr="008D7E6B" w:rsidRDefault="00177633" w:rsidP="00177633">
      <w:pPr>
        <w:rPr>
          <w:b/>
        </w:rPr>
      </w:pPr>
      <w:r w:rsidRPr="0047393C">
        <w:t>2nd level (3 slots): hold person, spiritual weapon Actions</w:t>
      </w:r>
    </w:p>
    <w:p w14:paraId="6796F19B" w14:textId="77777777" w:rsidR="008D7E6B" w:rsidRPr="008D7E6B" w:rsidRDefault="00177633" w:rsidP="00177633">
      <w:pPr>
        <w:rPr>
          <w:b/>
        </w:rPr>
      </w:pPr>
      <w:r w:rsidRPr="0047393C">
        <w:t>Multiattack. Karsev makes two melee attacks.</w:t>
      </w:r>
    </w:p>
    <w:p w14:paraId="67B1909F" w14:textId="77777777" w:rsidR="008D7E6B" w:rsidRPr="008D7E6B" w:rsidRDefault="00177633" w:rsidP="00177633">
      <w:pPr>
        <w:rPr>
          <w:b/>
        </w:rPr>
      </w:pPr>
      <w:r w:rsidRPr="0047393C">
        <w:t>Hand fork. Melee Weapon Attack: +4 to hit, reach 5 ft. or range 20/60 ft., one target. Hit: 6 (1d6 + 4) piercing damage.</w:t>
      </w:r>
    </w:p>
    <w:p w14:paraId="3D568F40" w14:textId="1128DCF6" w:rsidR="00177633" w:rsidRDefault="00177633" w:rsidP="00177633">
      <w:pPr>
        <w:pStyle w:val="2"/>
      </w:pPr>
      <w:bookmarkStart w:id="46" w:name="_Toc510259641"/>
      <w:r w:rsidRPr="0047393C">
        <w:t>Stormgale, Cult Leader</w:t>
      </w:r>
      <w:bookmarkEnd w:id="46"/>
    </w:p>
    <w:p w14:paraId="4E543C75" w14:textId="77777777" w:rsidR="008D7E6B" w:rsidRPr="008D7E6B" w:rsidRDefault="00177633" w:rsidP="00177633">
      <w:pPr>
        <w:rPr>
          <w:b/>
        </w:rPr>
      </w:pPr>
      <w:r w:rsidRPr="0047393C">
        <w:t>Medium humanoid (human), neutral evil</w:t>
      </w:r>
    </w:p>
    <w:p w14:paraId="1831D32D" w14:textId="77777777" w:rsidR="008D7E6B" w:rsidRPr="008D7E6B" w:rsidRDefault="00177633" w:rsidP="00177633">
      <w:pPr>
        <w:rPr>
          <w:b/>
        </w:rPr>
      </w:pPr>
      <w:r w:rsidRPr="0047393C">
        <w:t>Armor Class 12 (15 with mage armor)</w:t>
      </w:r>
    </w:p>
    <w:p w14:paraId="7E684058" w14:textId="77777777" w:rsidR="008D7E6B" w:rsidRPr="008D7E6B" w:rsidRDefault="00177633" w:rsidP="00177633">
      <w:pPr>
        <w:rPr>
          <w:b/>
        </w:rPr>
      </w:pPr>
      <w:r w:rsidRPr="0047393C">
        <w:t>Hit Points 66 (10d8 + 12)</w:t>
      </w:r>
    </w:p>
    <w:p w14:paraId="5BA0E64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66F17EB" w14:textId="77777777" w:rsidTr="0000645A">
        <w:tc>
          <w:tcPr>
            <w:tcW w:w="792" w:type="dxa"/>
            <w:shd w:val="clear" w:color="auto" w:fill="auto"/>
          </w:tcPr>
          <w:p w14:paraId="086EB8F1" w14:textId="77777777" w:rsidR="0000645A" w:rsidRPr="0000645A" w:rsidRDefault="0000645A" w:rsidP="0000645A">
            <w:pPr>
              <w:pStyle w:val="PHBTableInterior"/>
            </w:pPr>
            <w:r w:rsidRPr="0000645A">
              <w:t>STR</w:t>
            </w:r>
          </w:p>
        </w:tc>
        <w:tc>
          <w:tcPr>
            <w:tcW w:w="792" w:type="dxa"/>
            <w:shd w:val="clear" w:color="auto" w:fill="auto"/>
          </w:tcPr>
          <w:p w14:paraId="1AB99A45" w14:textId="77777777" w:rsidR="0000645A" w:rsidRPr="0000645A" w:rsidRDefault="0000645A" w:rsidP="0000645A">
            <w:pPr>
              <w:pStyle w:val="PHBTableInterior"/>
            </w:pPr>
            <w:r w:rsidRPr="0000645A">
              <w:t>DEX</w:t>
            </w:r>
          </w:p>
        </w:tc>
        <w:tc>
          <w:tcPr>
            <w:tcW w:w="792" w:type="dxa"/>
            <w:shd w:val="clear" w:color="auto" w:fill="auto"/>
          </w:tcPr>
          <w:p w14:paraId="5D5FFCB1" w14:textId="77777777" w:rsidR="0000645A" w:rsidRPr="0000645A" w:rsidRDefault="0000645A" w:rsidP="0000645A">
            <w:pPr>
              <w:pStyle w:val="PHBTableInterior"/>
            </w:pPr>
            <w:r w:rsidRPr="0000645A">
              <w:t>CON</w:t>
            </w:r>
          </w:p>
        </w:tc>
        <w:tc>
          <w:tcPr>
            <w:tcW w:w="792" w:type="dxa"/>
            <w:shd w:val="clear" w:color="auto" w:fill="auto"/>
          </w:tcPr>
          <w:p w14:paraId="466DF1E9" w14:textId="77777777" w:rsidR="0000645A" w:rsidRPr="0000645A" w:rsidRDefault="0000645A" w:rsidP="0000645A">
            <w:pPr>
              <w:pStyle w:val="PHBTableInterior"/>
            </w:pPr>
            <w:r w:rsidRPr="0000645A">
              <w:t>INT</w:t>
            </w:r>
          </w:p>
        </w:tc>
        <w:tc>
          <w:tcPr>
            <w:tcW w:w="792" w:type="dxa"/>
            <w:shd w:val="clear" w:color="auto" w:fill="auto"/>
          </w:tcPr>
          <w:p w14:paraId="02E648CC" w14:textId="77777777" w:rsidR="0000645A" w:rsidRPr="0000645A" w:rsidRDefault="0000645A" w:rsidP="0000645A">
            <w:pPr>
              <w:pStyle w:val="PHBTableInterior"/>
            </w:pPr>
            <w:r w:rsidRPr="0000645A">
              <w:t>WIS</w:t>
            </w:r>
          </w:p>
        </w:tc>
        <w:tc>
          <w:tcPr>
            <w:tcW w:w="792" w:type="dxa"/>
            <w:shd w:val="clear" w:color="auto" w:fill="auto"/>
          </w:tcPr>
          <w:p w14:paraId="578362B8" w14:textId="77777777" w:rsidR="0000645A" w:rsidRPr="0000645A" w:rsidRDefault="0000645A" w:rsidP="0000645A">
            <w:pPr>
              <w:pStyle w:val="PHBTableInterior"/>
            </w:pPr>
            <w:r w:rsidRPr="0000645A">
              <w:t>CHA</w:t>
            </w:r>
          </w:p>
        </w:tc>
      </w:tr>
      <w:tr w:rsidR="0000645A" w:rsidRPr="0000645A" w14:paraId="6C96665D" w14:textId="77777777" w:rsidTr="0000645A">
        <w:tc>
          <w:tcPr>
            <w:tcW w:w="792" w:type="dxa"/>
            <w:shd w:val="clear" w:color="auto" w:fill="auto"/>
          </w:tcPr>
          <w:p w14:paraId="4EF57281" w14:textId="77777777" w:rsidR="0000645A" w:rsidRPr="0000645A" w:rsidRDefault="0000645A" w:rsidP="0000645A">
            <w:pPr>
              <w:pStyle w:val="PHBTableInterior"/>
            </w:pPr>
            <w:r w:rsidRPr="0000645A">
              <w:t>10(+0)</w:t>
            </w:r>
          </w:p>
        </w:tc>
        <w:tc>
          <w:tcPr>
            <w:tcW w:w="792" w:type="dxa"/>
            <w:shd w:val="clear" w:color="auto" w:fill="auto"/>
          </w:tcPr>
          <w:p w14:paraId="39369A6D" w14:textId="77777777" w:rsidR="0000645A" w:rsidRPr="0000645A" w:rsidRDefault="0000645A" w:rsidP="0000645A">
            <w:pPr>
              <w:pStyle w:val="PHBTableInterior"/>
            </w:pPr>
            <w:r w:rsidRPr="0000645A">
              <w:t>14(+2)</w:t>
            </w:r>
          </w:p>
        </w:tc>
        <w:tc>
          <w:tcPr>
            <w:tcW w:w="792" w:type="dxa"/>
            <w:shd w:val="clear" w:color="auto" w:fill="auto"/>
          </w:tcPr>
          <w:p w14:paraId="7ECF2016" w14:textId="77777777" w:rsidR="0000645A" w:rsidRPr="0000645A" w:rsidRDefault="0000645A" w:rsidP="0000645A">
            <w:pPr>
              <w:pStyle w:val="PHBTableInterior"/>
            </w:pPr>
            <w:r w:rsidRPr="0000645A">
              <w:t>12(+1)</w:t>
            </w:r>
          </w:p>
        </w:tc>
        <w:tc>
          <w:tcPr>
            <w:tcW w:w="792" w:type="dxa"/>
            <w:shd w:val="clear" w:color="auto" w:fill="auto"/>
          </w:tcPr>
          <w:p w14:paraId="6B0ED9AF" w14:textId="77777777" w:rsidR="0000645A" w:rsidRPr="0000645A" w:rsidRDefault="0000645A" w:rsidP="0000645A">
            <w:pPr>
              <w:pStyle w:val="PHBTableInterior"/>
            </w:pPr>
            <w:r w:rsidRPr="0000645A">
              <w:t>20(+5)</w:t>
            </w:r>
          </w:p>
        </w:tc>
        <w:tc>
          <w:tcPr>
            <w:tcW w:w="792" w:type="dxa"/>
            <w:shd w:val="clear" w:color="auto" w:fill="auto"/>
          </w:tcPr>
          <w:p w14:paraId="33C20BC8" w14:textId="77777777" w:rsidR="0000645A" w:rsidRPr="0000645A" w:rsidRDefault="0000645A" w:rsidP="0000645A">
            <w:pPr>
              <w:pStyle w:val="PHBTableInterior"/>
            </w:pPr>
            <w:r w:rsidRPr="0000645A">
              <w:t>15(+2)</w:t>
            </w:r>
          </w:p>
        </w:tc>
        <w:tc>
          <w:tcPr>
            <w:tcW w:w="792" w:type="dxa"/>
            <w:shd w:val="clear" w:color="auto" w:fill="auto"/>
          </w:tcPr>
          <w:p w14:paraId="364ABF37" w14:textId="77777777" w:rsidR="0000645A" w:rsidRPr="0000645A" w:rsidRDefault="0000645A" w:rsidP="0000645A">
            <w:pPr>
              <w:pStyle w:val="PHBTableInterior"/>
            </w:pPr>
            <w:r w:rsidRPr="0000645A">
              <w:t>16(+3)</w:t>
            </w:r>
          </w:p>
        </w:tc>
      </w:tr>
    </w:tbl>
    <w:p w14:paraId="4607E679" w14:textId="3BE60173" w:rsidR="008D7E6B" w:rsidRPr="008D7E6B" w:rsidRDefault="00177633" w:rsidP="00177633">
      <w:pPr>
        <w:rPr>
          <w:b/>
        </w:rPr>
      </w:pPr>
      <w:r w:rsidRPr="0047393C">
        <w:t>Saving Throws Int +8, Wis +5</w:t>
      </w:r>
    </w:p>
    <w:p w14:paraId="5165E4FE" w14:textId="77777777" w:rsidR="008D7E6B" w:rsidRPr="008D7E6B" w:rsidRDefault="00177633" w:rsidP="00177633">
      <w:pPr>
        <w:rPr>
          <w:b/>
        </w:rPr>
      </w:pPr>
      <w:r w:rsidRPr="0047393C">
        <w:t>Skills Arcana +9, History +9</w:t>
      </w:r>
    </w:p>
    <w:p w14:paraId="16305549" w14:textId="77777777" w:rsidR="008D7E6B" w:rsidRPr="008D7E6B" w:rsidRDefault="00177633" w:rsidP="00177633">
      <w:pPr>
        <w:rPr>
          <w:b/>
        </w:rPr>
      </w:pPr>
      <w:r w:rsidRPr="0047393C">
        <w:t>Damage Resistances cold, fire, lightning, thunder</w:t>
      </w:r>
    </w:p>
    <w:p w14:paraId="390225DB" w14:textId="77777777" w:rsidR="008D7E6B" w:rsidRPr="008D7E6B" w:rsidRDefault="00177633" w:rsidP="00177633">
      <w:pPr>
        <w:rPr>
          <w:b/>
        </w:rPr>
      </w:pPr>
      <w:r w:rsidRPr="0047393C">
        <w:t>Senses passive Perception 12</w:t>
      </w:r>
    </w:p>
    <w:p w14:paraId="3D1CDB9A" w14:textId="77777777" w:rsidR="008D7E6B" w:rsidRPr="008D7E6B" w:rsidRDefault="00177633" w:rsidP="00177633">
      <w:pPr>
        <w:rPr>
          <w:b/>
        </w:rPr>
      </w:pPr>
      <w:r w:rsidRPr="0047393C">
        <w:t>Languages Common, Draconic, Giant, Ignan</w:t>
      </w:r>
    </w:p>
    <w:p w14:paraId="00EB6015" w14:textId="77777777" w:rsidR="008D7E6B" w:rsidRPr="008D7E6B" w:rsidRDefault="00177633" w:rsidP="00177633">
      <w:pPr>
        <w:rPr>
          <w:b/>
        </w:rPr>
      </w:pPr>
      <w:r w:rsidRPr="0047393C">
        <w:t>Challenge 6 (2,300 XP)</w:t>
      </w:r>
    </w:p>
    <w:p w14:paraId="33D4D899" w14:textId="13C90A38" w:rsidR="00177633" w:rsidRDefault="00177633" w:rsidP="00177633">
      <w:r w:rsidRPr="0047393C">
        <w:t>Spellcasting. Stormgale is a 10th-level spellcaster. His</w:t>
      </w:r>
      <w:r w:rsidR="0000645A">
        <w:t xml:space="preserve"> </w:t>
      </w:r>
      <w:r w:rsidRPr="0047393C">
        <w:t>spellcasting ability is Intelligence (spell save DC 17, +7 to hit with</w:t>
      </w:r>
      <w:r w:rsidR="0000645A">
        <w:t xml:space="preserve"> </w:t>
      </w:r>
      <w:r w:rsidRPr="0047393C">
        <w:t>spell attacks). The mage has the following wizard spells</w:t>
      </w:r>
      <w:r w:rsidR="0000645A">
        <w:t xml:space="preserve"> </w:t>
      </w:r>
      <w:r w:rsidRPr="0047393C">
        <w:t>prepared:</w:t>
      </w:r>
    </w:p>
    <w:p w14:paraId="451B4831" w14:textId="77777777" w:rsidR="0000645A" w:rsidRDefault="00177633" w:rsidP="00177633">
      <w:r w:rsidRPr="0047393C">
        <w:t>Cantrips (at will): fire bolt, light, mage hand, prestidigitation</w:t>
      </w:r>
    </w:p>
    <w:p w14:paraId="33AB119E" w14:textId="42AD65EE" w:rsidR="008D7E6B" w:rsidRPr="008D7E6B" w:rsidRDefault="0000645A" w:rsidP="00177633">
      <w:pPr>
        <w:rPr>
          <w:b/>
        </w:rPr>
      </w:pPr>
      <w:r>
        <w:t>1st level</w:t>
      </w:r>
      <w:r w:rsidR="00177633" w:rsidRPr="0047393C">
        <w:t xml:space="preserve"> (4 slots): detect magic, mage armor*, magic missile, shield</w:t>
      </w:r>
    </w:p>
    <w:p w14:paraId="7B013AC3" w14:textId="77777777" w:rsidR="008D7E6B" w:rsidRPr="008D7E6B" w:rsidRDefault="00177633" w:rsidP="00177633">
      <w:pPr>
        <w:rPr>
          <w:b/>
        </w:rPr>
      </w:pPr>
      <w:r w:rsidRPr="0047393C">
        <w:t>2nd level (3 slots): detect thoughts, mirror image, misty step</w:t>
      </w:r>
    </w:p>
    <w:p w14:paraId="0877401D" w14:textId="77777777" w:rsidR="008D7E6B" w:rsidRPr="008D7E6B" w:rsidRDefault="00177633" w:rsidP="00177633">
      <w:pPr>
        <w:rPr>
          <w:b/>
        </w:rPr>
      </w:pPr>
      <w:r w:rsidRPr="0047393C">
        <w:t>3rd level (3 slots): fireball, lightning bolt, sleet storm</w:t>
      </w:r>
    </w:p>
    <w:p w14:paraId="2CB630DC" w14:textId="77777777" w:rsidR="008D7E6B" w:rsidRPr="008D7E6B" w:rsidRDefault="00177633" w:rsidP="00177633">
      <w:pPr>
        <w:rPr>
          <w:b/>
        </w:rPr>
      </w:pPr>
      <w:r w:rsidRPr="0047393C">
        <w:t>4th level (2 slots remaining): dimension door, fire shield, stoneskin*</w:t>
      </w:r>
    </w:p>
    <w:p w14:paraId="1B120745" w14:textId="77777777" w:rsidR="008D7E6B" w:rsidRPr="008D7E6B" w:rsidRDefault="00177633" w:rsidP="00177633">
      <w:pPr>
        <w:rPr>
          <w:b/>
        </w:rPr>
      </w:pPr>
      <w:r w:rsidRPr="0047393C">
        <w:t>5th level (1 slot): cone of cold, wall of force</w:t>
      </w:r>
    </w:p>
    <w:p w14:paraId="6020689F" w14:textId="5154FAEB" w:rsidR="008D7E6B" w:rsidRPr="008D7E6B" w:rsidRDefault="00177633" w:rsidP="00177633">
      <w:pPr>
        <w:rPr>
          <w:b/>
        </w:rPr>
      </w:pPr>
      <w:r w:rsidRPr="0047393C">
        <w:t>*Stormgale casts these spells on himself before combat.</w:t>
      </w:r>
    </w:p>
    <w:p w14:paraId="35CE0C59" w14:textId="77777777" w:rsidR="008D7E6B" w:rsidRPr="008D7E6B" w:rsidRDefault="00177633" w:rsidP="00177633">
      <w:pPr>
        <w:rPr>
          <w:b/>
        </w:rPr>
      </w:pPr>
      <w:r w:rsidRPr="0047393C">
        <w:t>Actions</w:t>
      </w:r>
    </w:p>
    <w:p w14:paraId="6AD19B44" w14:textId="1BFBCAB0" w:rsidR="00177633" w:rsidRPr="0047393C" w:rsidRDefault="00177633" w:rsidP="00177633">
      <w:r w:rsidRPr="0047393C">
        <w:t>Dagger. Melee or Ranged Weapon Attack: +5 to hit, reach 5 ft</w:t>
      </w:r>
      <w:r w:rsidR="0000645A">
        <w:t xml:space="preserve">. or </w:t>
      </w:r>
      <w:r w:rsidRPr="0047393C">
        <w:t>range 20/60 ft., one target. Hit: 5 (1d4 + 3) piercing damage.</w:t>
      </w:r>
    </w:p>
    <w:p w14:paraId="246A0F2A" w14:textId="77777777" w:rsidR="008D7E6B" w:rsidRPr="008D7E6B" w:rsidRDefault="00177633" w:rsidP="00177633">
      <w:pPr>
        <w:pStyle w:val="2"/>
        <w:rPr>
          <w:b/>
        </w:rPr>
      </w:pPr>
      <w:bookmarkStart w:id="47" w:name="_Toc510259642"/>
      <w:r w:rsidRPr="0047393C">
        <w:t>Selfaril Uoumdolphin</w:t>
      </w:r>
      <w:bookmarkEnd w:id="47"/>
    </w:p>
    <w:p w14:paraId="2AC191EA" w14:textId="77777777" w:rsidR="008D7E6B" w:rsidRPr="008D7E6B" w:rsidRDefault="00177633" w:rsidP="00177633">
      <w:pPr>
        <w:rPr>
          <w:b/>
        </w:rPr>
      </w:pPr>
      <w:r w:rsidRPr="0047393C">
        <w:t>Medium humanoid (human), lawful evil</w:t>
      </w:r>
    </w:p>
    <w:p w14:paraId="65AFC99A" w14:textId="77777777" w:rsidR="008D7E6B" w:rsidRPr="008D7E6B" w:rsidRDefault="00177633" w:rsidP="00177633">
      <w:pPr>
        <w:rPr>
          <w:b/>
        </w:rPr>
      </w:pPr>
      <w:r w:rsidRPr="0047393C">
        <w:t>Armor Class 18 (plate)</w:t>
      </w:r>
    </w:p>
    <w:p w14:paraId="4D72C19E" w14:textId="77777777" w:rsidR="008D7E6B" w:rsidRPr="008D7E6B" w:rsidRDefault="00177633" w:rsidP="00177633">
      <w:pPr>
        <w:rPr>
          <w:b/>
        </w:rPr>
      </w:pPr>
      <w:r w:rsidRPr="0047393C">
        <w:t>Hit Points 112 (15d8 + 45)</w:t>
      </w:r>
    </w:p>
    <w:p w14:paraId="567A9E88"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EDD63F7" w14:textId="77777777" w:rsidTr="0000645A">
        <w:tc>
          <w:tcPr>
            <w:tcW w:w="792" w:type="dxa"/>
            <w:shd w:val="clear" w:color="auto" w:fill="auto"/>
          </w:tcPr>
          <w:p w14:paraId="631F7E92" w14:textId="77777777" w:rsidR="0000645A" w:rsidRPr="0000645A" w:rsidRDefault="0000645A" w:rsidP="0000645A">
            <w:pPr>
              <w:pStyle w:val="PHBTableInterior"/>
            </w:pPr>
            <w:r w:rsidRPr="0000645A">
              <w:t>STR</w:t>
            </w:r>
          </w:p>
        </w:tc>
        <w:tc>
          <w:tcPr>
            <w:tcW w:w="792" w:type="dxa"/>
            <w:shd w:val="clear" w:color="auto" w:fill="auto"/>
          </w:tcPr>
          <w:p w14:paraId="4A478A05" w14:textId="77777777" w:rsidR="0000645A" w:rsidRPr="0000645A" w:rsidRDefault="0000645A" w:rsidP="0000645A">
            <w:pPr>
              <w:pStyle w:val="PHBTableInterior"/>
            </w:pPr>
            <w:r w:rsidRPr="0000645A">
              <w:t>DEX</w:t>
            </w:r>
          </w:p>
        </w:tc>
        <w:tc>
          <w:tcPr>
            <w:tcW w:w="792" w:type="dxa"/>
            <w:shd w:val="clear" w:color="auto" w:fill="auto"/>
          </w:tcPr>
          <w:p w14:paraId="3586B9A2" w14:textId="77777777" w:rsidR="0000645A" w:rsidRPr="0000645A" w:rsidRDefault="0000645A" w:rsidP="0000645A">
            <w:pPr>
              <w:pStyle w:val="PHBTableInterior"/>
            </w:pPr>
            <w:r w:rsidRPr="0000645A">
              <w:t>CON</w:t>
            </w:r>
          </w:p>
        </w:tc>
        <w:tc>
          <w:tcPr>
            <w:tcW w:w="792" w:type="dxa"/>
            <w:shd w:val="clear" w:color="auto" w:fill="auto"/>
          </w:tcPr>
          <w:p w14:paraId="0C8C5133" w14:textId="77777777" w:rsidR="0000645A" w:rsidRPr="0000645A" w:rsidRDefault="0000645A" w:rsidP="0000645A">
            <w:pPr>
              <w:pStyle w:val="PHBTableInterior"/>
            </w:pPr>
            <w:r w:rsidRPr="0000645A">
              <w:t>INT</w:t>
            </w:r>
          </w:p>
        </w:tc>
        <w:tc>
          <w:tcPr>
            <w:tcW w:w="792" w:type="dxa"/>
            <w:shd w:val="clear" w:color="auto" w:fill="auto"/>
          </w:tcPr>
          <w:p w14:paraId="7E13C0BB" w14:textId="77777777" w:rsidR="0000645A" w:rsidRPr="0000645A" w:rsidRDefault="0000645A" w:rsidP="0000645A">
            <w:pPr>
              <w:pStyle w:val="PHBTableInterior"/>
            </w:pPr>
            <w:r w:rsidRPr="0000645A">
              <w:t>WIS</w:t>
            </w:r>
          </w:p>
        </w:tc>
        <w:tc>
          <w:tcPr>
            <w:tcW w:w="792" w:type="dxa"/>
            <w:shd w:val="clear" w:color="auto" w:fill="auto"/>
          </w:tcPr>
          <w:p w14:paraId="56D5B068" w14:textId="77777777" w:rsidR="0000645A" w:rsidRPr="0000645A" w:rsidRDefault="0000645A" w:rsidP="0000645A">
            <w:pPr>
              <w:pStyle w:val="PHBTableInterior"/>
            </w:pPr>
            <w:r w:rsidRPr="0000645A">
              <w:t>CHA</w:t>
            </w:r>
          </w:p>
        </w:tc>
      </w:tr>
      <w:tr w:rsidR="0000645A" w:rsidRPr="0000645A" w14:paraId="41491B5C" w14:textId="77777777" w:rsidTr="0000645A">
        <w:tc>
          <w:tcPr>
            <w:tcW w:w="792" w:type="dxa"/>
            <w:shd w:val="clear" w:color="auto" w:fill="auto"/>
          </w:tcPr>
          <w:p w14:paraId="6E50E0EE" w14:textId="77777777" w:rsidR="0000645A" w:rsidRPr="0000645A" w:rsidRDefault="0000645A" w:rsidP="0000645A">
            <w:pPr>
              <w:pStyle w:val="PHBTableInterior"/>
            </w:pPr>
            <w:r w:rsidRPr="0000645A">
              <w:t>18(+4)</w:t>
            </w:r>
          </w:p>
        </w:tc>
        <w:tc>
          <w:tcPr>
            <w:tcW w:w="792" w:type="dxa"/>
            <w:shd w:val="clear" w:color="auto" w:fill="auto"/>
          </w:tcPr>
          <w:p w14:paraId="2FD20160" w14:textId="77777777" w:rsidR="0000645A" w:rsidRPr="0000645A" w:rsidRDefault="0000645A" w:rsidP="0000645A">
            <w:pPr>
              <w:pStyle w:val="PHBTableInterior"/>
            </w:pPr>
            <w:r w:rsidRPr="0000645A">
              <w:t>15(+2)</w:t>
            </w:r>
          </w:p>
        </w:tc>
        <w:tc>
          <w:tcPr>
            <w:tcW w:w="792" w:type="dxa"/>
            <w:shd w:val="clear" w:color="auto" w:fill="auto"/>
          </w:tcPr>
          <w:p w14:paraId="268B7D8B" w14:textId="77777777" w:rsidR="0000645A" w:rsidRPr="0000645A" w:rsidRDefault="0000645A" w:rsidP="0000645A">
            <w:pPr>
              <w:pStyle w:val="PHBTableInterior"/>
            </w:pPr>
            <w:r w:rsidRPr="0000645A">
              <w:t>16(+3)</w:t>
            </w:r>
          </w:p>
        </w:tc>
        <w:tc>
          <w:tcPr>
            <w:tcW w:w="792" w:type="dxa"/>
            <w:shd w:val="clear" w:color="auto" w:fill="auto"/>
          </w:tcPr>
          <w:p w14:paraId="505C03C7" w14:textId="77777777" w:rsidR="0000645A" w:rsidRPr="0000645A" w:rsidRDefault="0000645A" w:rsidP="0000645A">
            <w:pPr>
              <w:pStyle w:val="PHBTableInterior"/>
            </w:pPr>
            <w:r w:rsidRPr="0000645A">
              <w:t>10(+0)</w:t>
            </w:r>
          </w:p>
        </w:tc>
        <w:tc>
          <w:tcPr>
            <w:tcW w:w="792" w:type="dxa"/>
            <w:shd w:val="clear" w:color="auto" w:fill="auto"/>
          </w:tcPr>
          <w:p w14:paraId="7509D1AA" w14:textId="77777777" w:rsidR="0000645A" w:rsidRPr="0000645A" w:rsidRDefault="0000645A" w:rsidP="0000645A">
            <w:pPr>
              <w:pStyle w:val="PHBTableInterior"/>
            </w:pPr>
            <w:r w:rsidRPr="0000645A">
              <w:t>12(+1)</w:t>
            </w:r>
          </w:p>
        </w:tc>
        <w:tc>
          <w:tcPr>
            <w:tcW w:w="792" w:type="dxa"/>
            <w:shd w:val="clear" w:color="auto" w:fill="auto"/>
          </w:tcPr>
          <w:p w14:paraId="14BD67F0" w14:textId="77777777" w:rsidR="0000645A" w:rsidRPr="0000645A" w:rsidRDefault="0000645A" w:rsidP="0000645A">
            <w:pPr>
              <w:pStyle w:val="PHBTableInterior"/>
            </w:pPr>
            <w:r w:rsidRPr="0000645A">
              <w:t>17(+3)</w:t>
            </w:r>
          </w:p>
        </w:tc>
      </w:tr>
    </w:tbl>
    <w:p w14:paraId="5EE07DB9" w14:textId="73D4FD46" w:rsidR="008D7E6B" w:rsidRPr="008D7E6B" w:rsidRDefault="00177633" w:rsidP="00177633">
      <w:pPr>
        <w:rPr>
          <w:b/>
        </w:rPr>
      </w:pPr>
      <w:r w:rsidRPr="0047393C">
        <w:t>Saving Throws Str +7, Dex +5, Con +6</w:t>
      </w:r>
    </w:p>
    <w:p w14:paraId="6C27030A" w14:textId="77777777" w:rsidR="008D7E6B" w:rsidRPr="008D7E6B" w:rsidRDefault="00177633" w:rsidP="00177633">
      <w:pPr>
        <w:rPr>
          <w:b/>
        </w:rPr>
      </w:pPr>
      <w:r w:rsidRPr="0047393C">
        <w:t>Skills Athletics +10, Deception +6, History +3, Intimidation +6,</w:t>
      </w:r>
    </w:p>
    <w:p w14:paraId="0406E9B4" w14:textId="77777777" w:rsidR="008D7E6B" w:rsidRPr="008D7E6B" w:rsidRDefault="00177633" w:rsidP="00177633">
      <w:pPr>
        <w:rPr>
          <w:b/>
        </w:rPr>
      </w:pPr>
      <w:r w:rsidRPr="0047393C">
        <w:t>Persuasion +6</w:t>
      </w:r>
    </w:p>
    <w:p w14:paraId="20561859" w14:textId="77777777" w:rsidR="008D7E6B" w:rsidRPr="008D7E6B" w:rsidRDefault="00177633" w:rsidP="00177633">
      <w:pPr>
        <w:rPr>
          <w:b/>
        </w:rPr>
      </w:pPr>
      <w:r w:rsidRPr="0047393C">
        <w:t>Senses passive Perception 11</w:t>
      </w:r>
    </w:p>
    <w:p w14:paraId="55D82875" w14:textId="77777777" w:rsidR="008D7E6B" w:rsidRPr="008D7E6B" w:rsidRDefault="00177633" w:rsidP="00177633">
      <w:pPr>
        <w:rPr>
          <w:b/>
        </w:rPr>
      </w:pPr>
      <w:r w:rsidRPr="0047393C">
        <w:t>Languages Common</w:t>
      </w:r>
    </w:p>
    <w:p w14:paraId="7F5B88E7" w14:textId="77777777" w:rsidR="008D7E6B" w:rsidRPr="008D7E6B" w:rsidRDefault="00177633" w:rsidP="00177633">
      <w:pPr>
        <w:rPr>
          <w:b/>
        </w:rPr>
      </w:pPr>
      <w:r w:rsidRPr="0047393C">
        <w:t>Challenge 6 (2,300 XP)</w:t>
      </w:r>
    </w:p>
    <w:p w14:paraId="08B38B19" w14:textId="46B65488" w:rsidR="008D7E6B" w:rsidRPr="008D7E6B" w:rsidRDefault="00177633" w:rsidP="00177633">
      <w:pPr>
        <w:rPr>
          <w:b/>
        </w:rPr>
      </w:pPr>
      <w:r w:rsidRPr="0047393C">
        <w:t>Brave. Selfaril has advantage on saving throws against being</w:t>
      </w:r>
      <w:r w:rsidR="0000645A">
        <w:t xml:space="preserve"> </w:t>
      </w:r>
      <w:r w:rsidRPr="0047393C">
        <w:t>frightened.</w:t>
      </w:r>
    </w:p>
    <w:p w14:paraId="1FF35382" w14:textId="77777777" w:rsidR="008D7E6B" w:rsidRPr="008D7E6B" w:rsidRDefault="00177633" w:rsidP="00177633">
      <w:pPr>
        <w:rPr>
          <w:b/>
        </w:rPr>
      </w:pPr>
      <w:r w:rsidRPr="0047393C">
        <w:t>Actions</w:t>
      </w:r>
    </w:p>
    <w:p w14:paraId="773B5BEA" w14:textId="514D5CF0" w:rsidR="00177633" w:rsidRDefault="00177633" w:rsidP="00177633">
      <w:r w:rsidRPr="0047393C">
        <w:t>Multiattack. Selfaril makes three melee attacks.+3 Longsword. Melee Weapon Attack: +10 to hit, reach 5 ft., one target. Hit: 11 (1d8 + 7) slashing damage, or 12 (1d10 + 7)slashing damage if used with two hands to make a melee attack.</w:t>
      </w:r>
    </w:p>
    <w:p w14:paraId="2453551D" w14:textId="77777777" w:rsidR="008D7E6B" w:rsidRPr="008D7E6B" w:rsidRDefault="00177633" w:rsidP="00177633">
      <w:pPr>
        <w:rPr>
          <w:b/>
        </w:rPr>
      </w:pPr>
      <w:r w:rsidRPr="0047393C">
        <w:t>Bonus Actions</w:t>
      </w:r>
    </w:p>
    <w:p w14:paraId="49380307" w14:textId="3F680968" w:rsidR="008D7E6B" w:rsidRPr="008D7E6B" w:rsidRDefault="00177633" w:rsidP="00177633">
      <w:pPr>
        <w:rPr>
          <w:b/>
        </w:rPr>
      </w:pPr>
      <w:r w:rsidRPr="0047393C">
        <w:t>Second Wind (Recharged after a Short or Long Rest): Selfaril</w:t>
      </w:r>
      <w:r w:rsidR="0000645A">
        <w:t xml:space="preserve"> </w:t>
      </w:r>
      <w:r w:rsidRPr="0047393C">
        <w:t>regains 1d10 + 6 hit points.</w:t>
      </w:r>
    </w:p>
    <w:p w14:paraId="5E939681" w14:textId="77777777" w:rsidR="008D7E6B" w:rsidRPr="008D7E6B" w:rsidRDefault="00177633" w:rsidP="00177633">
      <w:pPr>
        <w:rPr>
          <w:b/>
        </w:rPr>
      </w:pPr>
      <w:r w:rsidRPr="0047393C">
        <w:t>Reactions</w:t>
      </w:r>
    </w:p>
    <w:p w14:paraId="694E247A" w14:textId="77777777" w:rsidR="008D7E6B" w:rsidRPr="008D7E6B" w:rsidRDefault="00177633" w:rsidP="00177633">
      <w:pPr>
        <w:rPr>
          <w:b/>
        </w:rPr>
      </w:pPr>
      <w:r w:rsidRPr="0047393C">
        <w:t>Parry. Selfaril adds 2 to his AC against one melee attack that would hit him. To do so, he must see the attacker and be wielding a melee weapon.</w:t>
      </w:r>
    </w:p>
    <w:p w14:paraId="5738D6D5" w14:textId="690E6BE5" w:rsidR="00177633" w:rsidRPr="0047393C" w:rsidRDefault="00177633" w:rsidP="00177633">
      <w:pPr>
        <w:pStyle w:val="2"/>
      </w:pPr>
      <w:bookmarkStart w:id="48" w:name="_Toc510259643"/>
      <w:r w:rsidRPr="0047393C">
        <w:t>Jaseen Drakehorn, High Blade of Mulmaster</w:t>
      </w:r>
      <w:bookmarkEnd w:id="48"/>
    </w:p>
    <w:p w14:paraId="27E2703A" w14:textId="77777777" w:rsidR="008D7E6B" w:rsidRPr="008D7E6B" w:rsidRDefault="00177633" w:rsidP="00177633">
      <w:pPr>
        <w:rPr>
          <w:b/>
        </w:rPr>
      </w:pPr>
      <w:r w:rsidRPr="0047393C">
        <w:t>Medium humanoid (human), neutral evil</w:t>
      </w:r>
    </w:p>
    <w:p w14:paraId="1E4337E8" w14:textId="77777777" w:rsidR="008D7E6B" w:rsidRPr="008D7E6B" w:rsidRDefault="00177633" w:rsidP="00177633">
      <w:pPr>
        <w:rPr>
          <w:b/>
        </w:rPr>
      </w:pPr>
      <w:r w:rsidRPr="0047393C">
        <w:t>Armor Class 16 (studded leather)</w:t>
      </w:r>
    </w:p>
    <w:p w14:paraId="3510BEEC" w14:textId="77777777" w:rsidR="008D7E6B" w:rsidRPr="008D7E6B" w:rsidRDefault="00177633" w:rsidP="00177633">
      <w:pPr>
        <w:rPr>
          <w:b/>
        </w:rPr>
      </w:pPr>
      <w:r w:rsidRPr="0047393C">
        <w:t>Hit Points 66 (12d8 + 12)</w:t>
      </w:r>
    </w:p>
    <w:p w14:paraId="6C5063B2"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3A99CDF" w14:textId="77777777" w:rsidTr="0000645A">
        <w:tc>
          <w:tcPr>
            <w:tcW w:w="792" w:type="dxa"/>
            <w:shd w:val="clear" w:color="auto" w:fill="auto"/>
          </w:tcPr>
          <w:p w14:paraId="64C2D14F" w14:textId="77777777" w:rsidR="0000645A" w:rsidRPr="0000645A" w:rsidRDefault="0000645A" w:rsidP="0000645A">
            <w:pPr>
              <w:pStyle w:val="PHBTableInterior"/>
            </w:pPr>
            <w:r w:rsidRPr="0000645A">
              <w:t>STR</w:t>
            </w:r>
          </w:p>
        </w:tc>
        <w:tc>
          <w:tcPr>
            <w:tcW w:w="792" w:type="dxa"/>
            <w:shd w:val="clear" w:color="auto" w:fill="auto"/>
          </w:tcPr>
          <w:p w14:paraId="20E4A243" w14:textId="77777777" w:rsidR="0000645A" w:rsidRPr="0000645A" w:rsidRDefault="0000645A" w:rsidP="0000645A">
            <w:pPr>
              <w:pStyle w:val="PHBTableInterior"/>
            </w:pPr>
            <w:r w:rsidRPr="0000645A">
              <w:t>DEX</w:t>
            </w:r>
          </w:p>
        </w:tc>
        <w:tc>
          <w:tcPr>
            <w:tcW w:w="792" w:type="dxa"/>
            <w:shd w:val="clear" w:color="auto" w:fill="auto"/>
          </w:tcPr>
          <w:p w14:paraId="7E31A0A7" w14:textId="77777777" w:rsidR="0000645A" w:rsidRPr="0000645A" w:rsidRDefault="0000645A" w:rsidP="0000645A">
            <w:pPr>
              <w:pStyle w:val="PHBTableInterior"/>
            </w:pPr>
            <w:r w:rsidRPr="0000645A">
              <w:t>CON</w:t>
            </w:r>
          </w:p>
        </w:tc>
        <w:tc>
          <w:tcPr>
            <w:tcW w:w="792" w:type="dxa"/>
            <w:shd w:val="clear" w:color="auto" w:fill="auto"/>
          </w:tcPr>
          <w:p w14:paraId="50ED2F56" w14:textId="77777777" w:rsidR="0000645A" w:rsidRPr="0000645A" w:rsidRDefault="0000645A" w:rsidP="0000645A">
            <w:pPr>
              <w:pStyle w:val="PHBTableInterior"/>
            </w:pPr>
            <w:r w:rsidRPr="0000645A">
              <w:t>INT</w:t>
            </w:r>
          </w:p>
        </w:tc>
        <w:tc>
          <w:tcPr>
            <w:tcW w:w="792" w:type="dxa"/>
            <w:shd w:val="clear" w:color="auto" w:fill="auto"/>
          </w:tcPr>
          <w:p w14:paraId="363DDC12" w14:textId="77777777" w:rsidR="0000645A" w:rsidRPr="0000645A" w:rsidRDefault="0000645A" w:rsidP="0000645A">
            <w:pPr>
              <w:pStyle w:val="PHBTableInterior"/>
            </w:pPr>
            <w:r w:rsidRPr="0000645A">
              <w:t>WIS</w:t>
            </w:r>
          </w:p>
        </w:tc>
        <w:tc>
          <w:tcPr>
            <w:tcW w:w="792" w:type="dxa"/>
            <w:shd w:val="clear" w:color="auto" w:fill="auto"/>
          </w:tcPr>
          <w:p w14:paraId="7E30729B" w14:textId="77777777" w:rsidR="0000645A" w:rsidRPr="0000645A" w:rsidRDefault="0000645A" w:rsidP="0000645A">
            <w:pPr>
              <w:pStyle w:val="PHBTableInterior"/>
            </w:pPr>
            <w:r w:rsidRPr="0000645A">
              <w:t>CHA</w:t>
            </w:r>
          </w:p>
        </w:tc>
      </w:tr>
      <w:tr w:rsidR="0000645A" w:rsidRPr="0000645A" w14:paraId="618A8D1D" w14:textId="77777777" w:rsidTr="0000645A">
        <w:tc>
          <w:tcPr>
            <w:tcW w:w="792" w:type="dxa"/>
            <w:shd w:val="clear" w:color="auto" w:fill="auto"/>
          </w:tcPr>
          <w:p w14:paraId="3CF3D487" w14:textId="77777777" w:rsidR="0000645A" w:rsidRPr="0000645A" w:rsidRDefault="0000645A" w:rsidP="0000645A">
            <w:pPr>
              <w:pStyle w:val="PHBTableInterior"/>
            </w:pPr>
            <w:r w:rsidRPr="0000645A">
              <w:t>10(+0)</w:t>
            </w:r>
          </w:p>
        </w:tc>
        <w:tc>
          <w:tcPr>
            <w:tcW w:w="792" w:type="dxa"/>
            <w:shd w:val="clear" w:color="auto" w:fill="auto"/>
          </w:tcPr>
          <w:p w14:paraId="712D1DC0" w14:textId="77777777" w:rsidR="0000645A" w:rsidRPr="0000645A" w:rsidRDefault="0000645A" w:rsidP="0000645A">
            <w:pPr>
              <w:pStyle w:val="PHBTableInterior"/>
            </w:pPr>
            <w:r w:rsidRPr="0000645A">
              <w:t>18(+4)</w:t>
            </w:r>
          </w:p>
        </w:tc>
        <w:tc>
          <w:tcPr>
            <w:tcW w:w="792" w:type="dxa"/>
            <w:shd w:val="clear" w:color="auto" w:fill="auto"/>
          </w:tcPr>
          <w:p w14:paraId="6ADB3F5D" w14:textId="77777777" w:rsidR="0000645A" w:rsidRPr="0000645A" w:rsidRDefault="0000645A" w:rsidP="0000645A">
            <w:pPr>
              <w:pStyle w:val="PHBTableInterior"/>
            </w:pPr>
            <w:r w:rsidRPr="0000645A">
              <w:t>12(+1)</w:t>
            </w:r>
          </w:p>
        </w:tc>
        <w:tc>
          <w:tcPr>
            <w:tcW w:w="792" w:type="dxa"/>
            <w:shd w:val="clear" w:color="auto" w:fill="auto"/>
          </w:tcPr>
          <w:p w14:paraId="781AD349" w14:textId="77777777" w:rsidR="0000645A" w:rsidRPr="0000645A" w:rsidRDefault="0000645A" w:rsidP="0000645A">
            <w:pPr>
              <w:pStyle w:val="PHBTableInterior"/>
            </w:pPr>
            <w:r w:rsidRPr="0000645A">
              <w:t>12(+1)</w:t>
            </w:r>
          </w:p>
        </w:tc>
        <w:tc>
          <w:tcPr>
            <w:tcW w:w="792" w:type="dxa"/>
            <w:shd w:val="clear" w:color="auto" w:fill="auto"/>
          </w:tcPr>
          <w:p w14:paraId="38288524" w14:textId="77777777" w:rsidR="0000645A" w:rsidRPr="0000645A" w:rsidRDefault="0000645A" w:rsidP="0000645A">
            <w:pPr>
              <w:pStyle w:val="PHBTableInterior"/>
            </w:pPr>
            <w:r w:rsidRPr="0000645A">
              <w:t>14(+2)</w:t>
            </w:r>
          </w:p>
        </w:tc>
        <w:tc>
          <w:tcPr>
            <w:tcW w:w="792" w:type="dxa"/>
            <w:shd w:val="clear" w:color="auto" w:fill="auto"/>
          </w:tcPr>
          <w:p w14:paraId="05888608" w14:textId="77777777" w:rsidR="0000645A" w:rsidRPr="0000645A" w:rsidRDefault="0000645A" w:rsidP="0000645A">
            <w:pPr>
              <w:pStyle w:val="PHBTableInterior"/>
            </w:pPr>
            <w:r w:rsidRPr="0000645A">
              <w:t>16(+3)</w:t>
            </w:r>
          </w:p>
        </w:tc>
      </w:tr>
    </w:tbl>
    <w:p w14:paraId="7DC360E4" w14:textId="7768FC41" w:rsidR="008D7E6B" w:rsidRPr="008D7E6B" w:rsidRDefault="00177633" w:rsidP="00177633">
      <w:pPr>
        <w:rPr>
          <w:b/>
        </w:rPr>
      </w:pPr>
      <w:r w:rsidRPr="0047393C">
        <w:t>Saving Throws Dex +8, Int +5</w:t>
      </w:r>
    </w:p>
    <w:p w14:paraId="23A6C378" w14:textId="77777777" w:rsidR="008D7E6B" w:rsidRPr="008D7E6B" w:rsidRDefault="00177633" w:rsidP="00177633">
      <w:pPr>
        <w:rPr>
          <w:b/>
        </w:rPr>
      </w:pPr>
      <w:r w:rsidRPr="0047393C">
        <w:t>Skills Deception +6, Insight +5, Investigation +4, Perception +8,</w:t>
      </w:r>
    </w:p>
    <w:p w14:paraId="4A36CD56" w14:textId="77777777" w:rsidR="008D7E6B" w:rsidRPr="008D7E6B" w:rsidRDefault="00177633" w:rsidP="00177633">
      <w:pPr>
        <w:rPr>
          <w:b/>
        </w:rPr>
      </w:pPr>
      <w:r w:rsidRPr="0047393C">
        <w:t>Persuasion +6, Sleight of Hand +7, Stealth +10</w:t>
      </w:r>
    </w:p>
    <w:p w14:paraId="715E3889" w14:textId="77777777" w:rsidR="008D7E6B" w:rsidRPr="008D7E6B" w:rsidRDefault="00177633" w:rsidP="00177633">
      <w:pPr>
        <w:rPr>
          <w:b/>
        </w:rPr>
      </w:pPr>
      <w:r w:rsidRPr="0047393C">
        <w:t>Senses passive Perception 18</w:t>
      </w:r>
    </w:p>
    <w:p w14:paraId="0BCBA6F9" w14:textId="77777777" w:rsidR="008D7E6B" w:rsidRPr="008D7E6B" w:rsidRDefault="00177633" w:rsidP="00177633">
      <w:pPr>
        <w:rPr>
          <w:b/>
        </w:rPr>
      </w:pPr>
      <w:r w:rsidRPr="0047393C">
        <w:t>Languages Common, Elvish</w:t>
      </w:r>
    </w:p>
    <w:p w14:paraId="1167C385" w14:textId="77777777" w:rsidR="008D7E6B" w:rsidRPr="008D7E6B" w:rsidRDefault="00177633" w:rsidP="00177633">
      <w:pPr>
        <w:rPr>
          <w:b/>
        </w:rPr>
      </w:pPr>
      <w:r w:rsidRPr="0047393C">
        <w:t>Challenge 7 (2,900 XP)</w:t>
      </w:r>
    </w:p>
    <w:p w14:paraId="7B1DDDC6" w14:textId="77777777" w:rsidR="008D7E6B" w:rsidRPr="008D7E6B" w:rsidRDefault="00177633" w:rsidP="00177633">
      <w:pPr>
        <w:rPr>
          <w:b/>
        </w:rPr>
      </w:pPr>
      <w:r w:rsidRPr="0047393C">
        <w:t>Assassinate. During her first turn, Jaseen has advantage on attack rolls against any creature that hasn’t taken a turn. Any hit Jaseen scores against a surprised creature is a critical hit.</w:t>
      </w:r>
    </w:p>
    <w:p w14:paraId="07F4609B" w14:textId="77777777" w:rsidR="008D7E6B" w:rsidRPr="008D7E6B" w:rsidRDefault="00177633" w:rsidP="00177633">
      <w:pPr>
        <w:rPr>
          <w:b/>
        </w:rPr>
      </w:pPr>
      <w:r w:rsidRPr="0047393C">
        <w:t>Sneak Attack (1/Turn). Jaseen Drakehorn deals an extra 10 (3d6) damage when she hits a target with a weapon attack and has advantage on the attack roll, or when the target is within 5 feet of</w:t>
      </w:r>
    </w:p>
    <w:p w14:paraId="79663DF6" w14:textId="77777777" w:rsidR="008D7E6B" w:rsidRPr="008D7E6B" w:rsidRDefault="00177633" w:rsidP="00177633">
      <w:pPr>
        <w:rPr>
          <w:b/>
        </w:rPr>
      </w:pPr>
      <w:r w:rsidRPr="0047393C">
        <w:t>an ally that isn’t incapacitated and Jaseen does not have disadvantage on the attack roll.</w:t>
      </w:r>
    </w:p>
    <w:p w14:paraId="686E98F7" w14:textId="77777777" w:rsidR="008D7E6B" w:rsidRPr="008D7E6B" w:rsidRDefault="00177633" w:rsidP="00177633">
      <w:pPr>
        <w:rPr>
          <w:b/>
        </w:rPr>
      </w:pPr>
      <w:r w:rsidRPr="0047393C">
        <w:t>Actions</w:t>
      </w:r>
    </w:p>
    <w:p w14:paraId="25776FC9" w14:textId="77777777" w:rsidR="008D7E6B" w:rsidRPr="008D7E6B" w:rsidRDefault="00177633" w:rsidP="00177633">
      <w:pPr>
        <w:rPr>
          <w:b/>
        </w:rPr>
      </w:pPr>
      <w:r w:rsidRPr="0047393C">
        <w:t>Multiattack. Jaseen makes two shortsword attacks.</w:t>
      </w:r>
    </w:p>
    <w:p w14:paraId="751B2013" w14:textId="77777777" w:rsidR="008D7E6B" w:rsidRPr="008D7E6B" w:rsidRDefault="00177633" w:rsidP="00177633">
      <w:pPr>
        <w:rPr>
          <w:b/>
        </w:rPr>
      </w:pPr>
      <w:r w:rsidRPr="0047393C">
        <w:t>Shortsword. Melee Weapon Attack: +7 to hit, reach 5 ft., one target. Hit: 7 (1d6 + 4) piercing damage, plus 7 (2d6) poison damage.</w:t>
      </w:r>
    </w:p>
    <w:p w14:paraId="358291F6" w14:textId="77777777" w:rsidR="002B381E" w:rsidRPr="00DE6EE4" w:rsidRDefault="00177633" w:rsidP="00DE6EE4">
      <w:r w:rsidRPr="00DE6EE4">
        <w:t xml:space="preserve">Hand Crossbow. Ranged Weapon Attack: +7 to hit, range 30/120 ft., one target. </w:t>
      </w:r>
      <w:r w:rsidR="00C42C9F" w:rsidRPr="00DE6EE4">
        <w:t xml:space="preserve">Hit: </w:t>
      </w:r>
    </w:p>
    <w:p w14:paraId="1FE3D03F" w14:textId="41F38002" w:rsidR="00177633" w:rsidRPr="0047393C" w:rsidRDefault="00177633" w:rsidP="00177633">
      <w:pPr>
        <w:pStyle w:val="2"/>
      </w:pPr>
      <w:bookmarkStart w:id="49" w:name="_Toc510259644"/>
      <w:r w:rsidRPr="0047393C">
        <w:t>Banite Priest</w:t>
      </w:r>
      <w:bookmarkEnd w:id="49"/>
    </w:p>
    <w:p w14:paraId="127D0068" w14:textId="77777777" w:rsidR="008D7E6B" w:rsidRPr="008D7E6B" w:rsidRDefault="00177633" w:rsidP="00177633">
      <w:pPr>
        <w:rPr>
          <w:b/>
        </w:rPr>
      </w:pPr>
      <w:r w:rsidRPr="0047393C">
        <w:t>Medium humanoid (human), lawful evil</w:t>
      </w:r>
    </w:p>
    <w:p w14:paraId="1534455C" w14:textId="77777777" w:rsidR="008D7E6B" w:rsidRPr="008D7E6B" w:rsidRDefault="00177633" w:rsidP="00177633">
      <w:pPr>
        <w:rPr>
          <w:b/>
        </w:rPr>
      </w:pPr>
      <w:r w:rsidRPr="0047393C">
        <w:t>Armor Class 16 (scale armor and shield)</w:t>
      </w:r>
    </w:p>
    <w:p w14:paraId="5F35F2BB" w14:textId="77777777" w:rsidR="008D7E6B" w:rsidRPr="008D7E6B" w:rsidRDefault="00177633" w:rsidP="00177633">
      <w:pPr>
        <w:rPr>
          <w:b/>
        </w:rPr>
      </w:pPr>
      <w:r w:rsidRPr="0047393C">
        <w:lastRenderedPageBreak/>
        <w:t>Hit Points 27 (5d8 + 5)</w:t>
      </w:r>
    </w:p>
    <w:p w14:paraId="16E91402" w14:textId="77777777" w:rsidR="00E82E8E" w:rsidRPr="00E82E8E" w:rsidRDefault="00177633" w:rsidP="00177633">
      <w:pPr>
        <w:rPr>
          <w:b/>
        </w:rPr>
      </w:pPr>
      <w:r w:rsidRPr="0047393C">
        <w:t>Speed 25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E6EE4" w:rsidRPr="00DE6EE4" w14:paraId="28370A16" w14:textId="77777777" w:rsidTr="00DE6EE4">
        <w:tc>
          <w:tcPr>
            <w:tcW w:w="792" w:type="dxa"/>
            <w:shd w:val="clear" w:color="auto" w:fill="auto"/>
          </w:tcPr>
          <w:p w14:paraId="515ED62B" w14:textId="77777777" w:rsidR="00DE6EE4" w:rsidRPr="00DE6EE4" w:rsidRDefault="00DE6EE4" w:rsidP="00DE6EE4">
            <w:pPr>
              <w:pStyle w:val="PHBTableInterior"/>
            </w:pPr>
            <w:r w:rsidRPr="00DE6EE4">
              <w:t>STR</w:t>
            </w:r>
          </w:p>
        </w:tc>
        <w:tc>
          <w:tcPr>
            <w:tcW w:w="792" w:type="dxa"/>
            <w:shd w:val="clear" w:color="auto" w:fill="auto"/>
          </w:tcPr>
          <w:p w14:paraId="3E4B2004" w14:textId="77777777" w:rsidR="00DE6EE4" w:rsidRPr="00DE6EE4" w:rsidRDefault="00DE6EE4" w:rsidP="00DE6EE4">
            <w:pPr>
              <w:pStyle w:val="PHBTableInterior"/>
            </w:pPr>
            <w:r w:rsidRPr="00DE6EE4">
              <w:t>DEX</w:t>
            </w:r>
          </w:p>
        </w:tc>
        <w:tc>
          <w:tcPr>
            <w:tcW w:w="792" w:type="dxa"/>
            <w:shd w:val="clear" w:color="auto" w:fill="auto"/>
          </w:tcPr>
          <w:p w14:paraId="6317FE9C" w14:textId="77777777" w:rsidR="00DE6EE4" w:rsidRPr="00DE6EE4" w:rsidRDefault="00DE6EE4" w:rsidP="00DE6EE4">
            <w:pPr>
              <w:pStyle w:val="PHBTableInterior"/>
            </w:pPr>
            <w:r w:rsidRPr="00DE6EE4">
              <w:t>CON</w:t>
            </w:r>
          </w:p>
        </w:tc>
        <w:tc>
          <w:tcPr>
            <w:tcW w:w="792" w:type="dxa"/>
            <w:shd w:val="clear" w:color="auto" w:fill="auto"/>
          </w:tcPr>
          <w:p w14:paraId="2A8F999D" w14:textId="77777777" w:rsidR="00DE6EE4" w:rsidRPr="00DE6EE4" w:rsidRDefault="00DE6EE4" w:rsidP="00DE6EE4">
            <w:pPr>
              <w:pStyle w:val="PHBTableInterior"/>
            </w:pPr>
            <w:r w:rsidRPr="00DE6EE4">
              <w:t>INT</w:t>
            </w:r>
          </w:p>
        </w:tc>
        <w:tc>
          <w:tcPr>
            <w:tcW w:w="792" w:type="dxa"/>
            <w:shd w:val="clear" w:color="auto" w:fill="auto"/>
          </w:tcPr>
          <w:p w14:paraId="6204E7F0" w14:textId="77777777" w:rsidR="00DE6EE4" w:rsidRPr="00DE6EE4" w:rsidRDefault="00DE6EE4" w:rsidP="00DE6EE4">
            <w:pPr>
              <w:pStyle w:val="PHBTableInterior"/>
            </w:pPr>
            <w:r w:rsidRPr="00DE6EE4">
              <w:t>WIS</w:t>
            </w:r>
          </w:p>
        </w:tc>
        <w:tc>
          <w:tcPr>
            <w:tcW w:w="792" w:type="dxa"/>
            <w:shd w:val="clear" w:color="auto" w:fill="auto"/>
          </w:tcPr>
          <w:p w14:paraId="7142BC19" w14:textId="77777777" w:rsidR="00DE6EE4" w:rsidRPr="00DE6EE4" w:rsidRDefault="00DE6EE4" w:rsidP="00DE6EE4">
            <w:pPr>
              <w:pStyle w:val="PHBTableInterior"/>
            </w:pPr>
            <w:r w:rsidRPr="00DE6EE4">
              <w:t>CHA</w:t>
            </w:r>
          </w:p>
        </w:tc>
      </w:tr>
      <w:tr w:rsidR="00DE6EE4" w:rsidRPr="00DE6EE4" w14:paraId="61C210F5" w14:textId="77777777" w:rsidTr="00DE6EE4">
        <w:tc>
          <w:tcPr>
            <w:tcW w:w="792" w:type="dxa"/>
            <w:shd w:val="clear" w:color="auto" w:fill="auto"/>
          </w:tcPr>
          <w:p w14:paraId="628AC355" w14:textId="77777777" w:rsidR="00DE6EE4" w:rsidRPr="00DE6EE4" w:rsidRDefault="00DE6EE4" w:rsidP="00DE6EE4">
            <w:pPr>
              <w:pStyle w:val="PHBTableInterior"/>
            </w:pPr>
            <w:r w:rsidRPr="00DE6EE4">
              <w:t>14(+2)</w:t>
            </w:r>
          </w:p>
        </w:tc>
        <w:tc>
          <w:tcPr>
            <w:tcW w:w="792" w:type="dxa"/>
            <w:shd w:val="clear" w:color="auto" w:fill="auto"/>
          </w:tcPr>
          <w:p w14:paraId="00748FD1" w14:textId="77777777" w:rsidR="00DE6EE4" w:rsidRPr="00DE6EE4" w:rsidRDefault="00DE6EE4" w:rsidP="00DE6EE4">
            <w:pPr>
              <w:pStyle w:val="PHBTableInterior"/>
            </w:pPr>
            <w:r w:rsidRPr="00DE6EE4">
              <w:t>10(+0)</w:t>
            </w:r>
          </w:p>
        </w:tc>
        <w:tc>
          <w:tcPr>
            <w:tcW w:w="792" w:type="dxa"/>
            <w:shd w:val="clear" w:color="auto" w:fill="auto"/>
          </w:tcPr>
          <w:p w14:paraId="12BDE2AD" w14:textId="77777777" w:rsidR="00DE6EE4" w:rsidRPr="00DE6EE4" w:rsidRDefault="00DE6EE4" w:rsidP="00DE6EE4">
            <w:pPr>
              <w:pStyle w:val="PHBTableInterior"/>
            </w:pPr>
            <w:r w:rsidRPr="00DE6EE4">
              <w:t>12(+1)</w:t>
            </w:r>
          </w:p>
        </w:tc>
        <w:tc>
          <w:tcPr>
            <w:tcW w:w="792" w:type="dxa"/>
            <w:shd w:val="clear" w:color="auto" w:fill="auto"/>
          </w:tcPr>
          <w:p w14:paraId="19ADBE99" w14:textId="77777777" w:rsidR="00DE6EE4" w:rsidRPr="00DE6EE4" w:rsidRDefault="00DE6EE4" w:rsidP="00DE6EE4">
            <w:pPr>
              <w:pStyle w:val="PHBTableInterior"/>
            </w:pPr>
            <w:r w:rsidRPr="00DE6EE4">
              <w:t>10(+0)</w:t>
            </w:r>
          </w:p>
        </w:tc>
        <w:tc>
          <w:tcPr>
            <w:tcW w:w="792" w:type="dxa"/>
            <w:shd w:val="clear" w:color="auto" w:fill="auto"/>
          </w:tcPr>
          <w:p w14:paraId="3975B7F4" w14:textId="77777777" w:rsidR="00DE6EE4" w:rsidRPr="00DE6EE4" w:rsidRDefault="00DE6EE4" w:rsidP="00DE6EE4">
            <w:pPr>
              <w:pStyle w:val="PHBTableInterior"/>
            </w:pPr>
            <w:r w:rsidRPr="00DE6EE4">
              <w:t>16(+3)</w:t>
            </w:r>
          </w:p>
        </w:tc>
        <w:tc>
          <w:tcPr>
            <w:tcW w:w="792" w:type="dxa"/>
            <w:shd w:val="clear" w:color="auto" w:fill="auto"/>
          </w:tcPr>
          <w:p w14:paraId="741EEEF5" w14:textId="77777777" w:rsidR="00DE6EE4" w:rsidRPr="00DE6EE4" w:rsidRDefault="00DE6EE4" w:rsidP="00DE6EE4">
            <w:pPr>
              <w:pStyle w:val="PHBTableInterior"/>
            </w:pPr>
            <w:r w:rsidRPr="00DE6EE4">
              <w:t>13(+1)</w:t>
            </w:r>
          </w:p>
        </w:tc>
      </w:tr>
    </w:tbl>
    <w:p w14:paraId="18109804" w14:textId="14128718" w:rsidR="008D7E6B" w:rsidRPr="008D7E6B" w:rsidRDefault="00177633" w:rsidP="00177633">
      <w:pPr>
        <w:rPr>
          <w:b/>
        </w:rPr>
      </w:pPr>
      <w:r w:rsidRPr="0047393C">
        <w:t>Skills Medicine +7, Persuasion +3, Religion +3</w:t>
      </w:r>
    </w:p>
    <w:p w14:paraId="0DF1CAD1" w14:textId="77777777" w:rsidR="008D7E6B" w:rsidRPr="008D7E6B" w:rsidRDefault="00177633" w:rsidP="00177633">
      <w:pPr>
        <w:rPr>
          <w:b/>
        </w:rPr>
      </w:pPr>
      <w:r w:rsidRPr="0047393C">
        <w:t>Senses passive Perception 13</w:t>
      </w:r>
    </w:p>
    <w:p w14:paraId="28574C0B" w14:textId="77777777" w:rsidR="008D7E6B" w:rsidRPr="008D7E6B" w:rsidRDefault="00177633" w:rsidP="00177633">
      <w:pPr>
        <w:rPr>
          <w:b/>
        </w:rPr>
      </w:pPr>
      <w:r w:rsidRPr="0047393C">
        <w:t>Languages Common, Infernal</w:t>
      </w:r>
    </w:p>
    <w:p w14:paraId="306B90A0" w14:textId="77777777" w:rsidR="008D7E6B" w:rsidRPr="008D7E6B" w:rsidRDefault="00177633" w:rsidP="00177633">
      <w:pPr>
        <w:rPr>
          <w:b/>
        </w:rPr>
      </w:pPr>
      <w:r w:rsidRPr="0047393C">
        <w:t>Challenge 2 (450 XP)</w:t>
      </w:r>
    </w:p>
    <w:p w14:paraId="206D9B1A" w14:textId="3CDB501D" w:rsidR="008D7E6B" w:rsidRPr="008D7E6B" w:rsidRDefault="00177633" w:rsidP="00177633">
      <w:pPr>
        <w:rPr>
          <w:b/>
        </w:rPr>
      </w:pPr>
      <w:r w:rsidRPr="0047393C">
        <w:t>Divine Eminence. As a bonus action, the priest can expend a spell</w:t>
      </w:r>
      <w:r w:rsidR="0000645A">
        <w:t xml:space="preserve"> </w:t>
      </w:r>
      <w:r w:rsidRPr="0047393C">
        <w:t>slot to cause its melee weapon attacks to magically deal an extra</w:t>
      </w:r>
      <w:r w:rsidR="0000645A">
        <w:t xml:space="preserve"> </w:t>
      </w:r>
      <w:r w:rsidRPr="0047393C">
        <w:t>10 (3d6) necrotic damage to a target on a hit. This benefit lasts</w:t>
      </w:r>
      <w:r w:rsidR="0000645A">
        <w:t xml:space="preserve"> </w:t>
      </w:r>
      <w:r w:rsidRPr="0047393C">
        <w:t>until the end of the turn. If the priest expends a spell slot of 2</w:t>
      </w:r>
      <w:r w:rsidRPr="0000645A">
        <w:rPr>
          <w:vertAlign w:val="superscript"/>
        </w:rPr>
        <w:t>nd</w:t>
      </w:r>
      <w:r w:rsidR="0000645A">
        <w:t xml:space="preserve"> </w:t>
      </w:r>
      <w:r w:rsidRPr="0047393C">
        <w:t>level or higher, the extra damage increases by 1d6 for each level</w:t>
      </w:r>
      <w:r>
        <w:t xml:space="preserve"> </w:t>
      </w:r>
      <w:r w:rsidRPr="0047393C">
        <w:t>above 1st.</w:t>
      </w:r>
    </w:p>
    <w:p w14:paraId="3085FEFE" w14:textId="77777777" w:rsidR="008D7E6B" w:rsidRPr="008D7E6B" w:rsidRDefault="00177633" w:rsidP="00177633">
      <w:pPr>
        <w:rPr>
          <w:b/>
        </w:rPr>
      </w:pPr>
      <w:r w:rsidRPr="0047393C">
        <w:t>Spellcasting. The priest is a 5th-level spellcaster. Its spellcasting ability is Wisdom (spell save DC 13, +5 to hit with spell attacks).</w:t>
      </w:r>
    </w:p>
    <w:p w14:paraId="214CAAD3" w14:textId="77777777" w:rsidR="008D7E6B" w:rsidRPr="008D7E6B" w:rsidRDefault="00177633" w:rsidP="00177633">
      <w:pPr>
        <w:rPr>
          <w:b/>
        </w:rPr>
      </w:pPr>
      <w:r w:rsidRPr="0047393C">
        <w:t>The priest has the following cleric spells prepared:</w:t>
      </w:r>
    </w:p>
    <w:p w14:paraId="38C9A366" w14:textId="77777777" w:rsidR="008D7E6B" w:rsidRPr="008D7E6B" w:rsidRDefault="00177633" w:rsidP="00177633">
      <w:pPr>
        <w:rPr>
          <w:b/>
        </w:rPr>
      </w:pPr>
      <w:r w:rsidRPr="0047393C">
        <w:t>Cantrips (at will): light, sacred flame, thaumaturgy</w:t>
      </w:r>
    </w:p>
    <w:p w14:paraId="767029E1" w14:textId="77777777" w:rsidR="008D7E6B" w:rsidRPr="008D7E6B" w:rsidRDefault="00177633" w:rsidP="00177633">
      <w:pPr>
        <w:rPr>
          <w:b/>
        </w:rPr>
      </w:pPr>
      <w:r w:rsidRPr="0047393C">
        <w:t>1st level (4 slots): bane, bless, sanctuary</w:t>
      </w:r>
    </w:p>
    <w:p w14:paraId="5E840F17" w14:textId="77777777" w:rsidR="0000645A" w:rsidRDefault="00177633" w:rsidP="00177633">
      <w:r w:rsidRPr="0047393C">
        <w:t>2nd level (3 slots): blindness/deafness, spiritual weapon</w:t>
      </w:r>
    </w:p>
    <w:p w14:paraId="4D5D2B5A" w14:textId="0B43CDCF" w:rsidR="008D7E6B" w:rsidRPr="008D7E6B" w:rsidRDefault="0000645A" w:rsidP="00177633">
      <w:pPr>
        <w:rPr>
          <w:b/>
        </w:rPr>
      </w:pPr>
      <w:r>
        <w:t>3rd level</w:t>
      </w:r>
      <w:r w:rsidR="00177633" w:rsidRPr="0047393C">
        <w:t xml:space="preserve"> (2 slots): dispel magic, spirit guardians</w:t>
      </w:r>
    </w:p>
    <w:p w14:paraId="42251854" w14:textId="77777777" w:rsidR="008D7E6B" w:rsidRPr="008D7E6B" w:rsidRDefault="00177633" w:rsidP="00177633">
      <w:pPr>
        <w:rPr>
          <w:b/>
        </w:rPr>
      </w:pPr>
      <w:r w:rsidRPr="0047393C">
        <w:t>Actions</w:t>
      </w:r>
    </w:p>
    <w:p w14:paraId="0E8C3EAC" w14:textId="76660044" w:rsidR="00177633" w:rsidRPr="0047393C" w:rsidRDefault="00177633" w:rsidP="00177633">
      <w:r w:rsidRPr="0047393C">
        <w:t>Morningstar. Melee Weapon Attack: +4 to hit, reach 5 ft., one target. Hit: 6 (1d8 + 2) bludgeoning damage</w:t>
      </w:r>
    </w:p>
    <w:p w14:paraId="354D062E" w14:textId="77777777" w:rsidR="00177633" w:rsidRPr="0047393C" w:rsidRDefault="00177633" w:rsidP="00177633">
      <w:pPr>
        <w:pStyle w:val="2"/>
      </w:pPr>
      <w:bookmarkStart w:id="50" w:name="_Toc510259645"/>
      <w:r w:rsidRPr="0047393C">
        <w:t>Wylan Burral</w:t>
      </w:r>
      <w:bookmarkEnd w:id="50"/>
    </w:p>
    <w:p w14:paraId="6D96F359" w14:textId="77777777" w:rsidR="008D7E6B" w:rsidRPr="008D7E6B" w:rsidRDefault="00177633" w:rsidP="00177633">
      <w:pPr>
        <w:rPr>
          <w:b/>
        </w:rPr>
      </w:pPr>
      <w:r w:rsidRPr="0047393C">
        <w:t>Medium humanoid (human), lawful evil</w:t>
      </w:r>
    </w:p>
    <w:p w14:paraId="1C045CF0" w14:textId="77777777" w:rsidR="008D7E6B" w:rsidRPr="008D7E6B" w:rsidRDefault="00177633" w:rsidP="00177633">
      <w:pPr>
        <w:rPr>
          <w:b/>
        </w:rPr>
      </w:pPr>
      <w:r w:rsidRPr="0047393C">
        <w:t>Armor Class 16</w:t>
      </w:r>
    </w:p>
    <w:p w14:paraId="3927CD70" w14:textId="77777777" w:rsidR="008D7E6B" w:rsidRPr="008D7E6B" w:rsidRDefault="00177633" w:rsidP="00177633">
      <w:pPr>
        <w:rPr>
          <w:b/>
        </w:rPr>
      </w:pPr>
      <w:r w:rsidRPr="0047393C">
        <w:t>Hit Points 78 (12d8 + 24)</w:t>
      </w:r>
    </w:p>
    <w:p w14:paraId="7FD53249"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3E5C142E" w14:textId="77777777" w:rsidTr="0000645A">
        <w:tc>
          <w:tcPr>
            <w:tcW w:w="792" w:type="dxa"/>
            <w:shd w:val="clear" w:color="auto" w:fill="auto"/>
          </w:tcPr>
          <w:p w14:paraId="040CCF89" w14:textId="77777777" w:rsidR="0000645A" w:rsidRPr="0000645A" w:rsidRDefault="0000645A" w:rsidP="0000645A">
            <w:pPr>
              <w:pStyle w:val="PHBTableInterior"/>
            </w:pPr>
            <w:r w:rsidRPr="0000645A">
              <w:t>STR</w:t>
            </w:r>
          </w:p>
        </w:tc>
        <w:tc>
          <w:tcPr>
            <w:tcW w:w="792" w:type="dxa"/>
            <w:shd w:val="clear" w:color="auto" w:fill="auto"/>
          </w:tcPr>
          <w:p w14:paraId="7A827E5A" w14:textId="77777777" w:rsidR="0000645A" w:rsidRPr="0000645A" w:rsidRDefault="0000645A" w:rsidP="0000645A">
            <w:pPr>
              <w:pStyle w:val="PHBTableInterior"/>
            </w:pPr>
            <w:r w:rsidRPr="0000645A">
              <w:t>DEX</w:t>
            </w:r>
          </w:p>
        </w:tc>
        <w:tc>
          <w:tcPr>
            <w:tcW w:w="792" w:type="dxa"/>
            <w:shd w:val="clear" w:color="auto" w:fill="auto"/>
          </w:tcPr>
          <w:p w14:paraId="7B363CC0" w14:textId="77777777" w:rsidR="0000645A" w:rsidRPr="0000645A" w:rsidRDefault="0000645A" w:rsidP="0000645A">
            <w:pPr>
              <w:pStyle w:val="PHBTableInterior"/>
            </w:pPr>
            <w:r w:rsidRPr="0000645A">
              <w:t>CON</w:t>
            </w:r>
          </w:p>
        </w:tc>
        <w:tc>
          <w:tcPr>
            <w:tcW w:w="792" w:type="dxa"/>
            <w:shd w:val="clear" w:color="auto" w:fill="auto"/>
          </w:tcPr>
          <w:p w14:paraId="6AC58DE7" w14:textId="77777777" w:rsidR="0000645A" w:rsidRPr="0000645A" w:rsidRDefault="0000645A" w:rsidP="0000645A">
            <w:pPr>
              <w:pStyle w:val="PHBTableInterior"/>
            </w:pPr>
            <w:r w:rsidRPr="0000645A">
              <w:t>INT</w:t>
            </w:r>
          </w:p>
        </w:tc>
        <w:tc>
          <w:tcPr>
            <w:tcW w:w="792" w:type="dxa"/>
            <w:shd w:val="clear" w:color="auto" w:fill="auto"/>
          </w:tcPr>
          <w:p w14:paraId="37E1D65F" w14:textId="77777777" w:rsidR="0000645A" w:rsidRPr="0000645A" w:rsidRDefault="0000645A" w:rsidP="0000645A">
            <w:pPr>
              <w:pStyle w:val="PHBTableInterior"/>
            </w:pPr>
            <w:r w:rsidRPr="0000645A">
              <w:t>WIS</w:t>
            </w:r>
          </w:p>
        </w:tc>
        <w:tc>
          <w:tcPr>
            <w:tcW w:w="792" w:type="dxa"/>
            <w:shd w:val="clear" w:color="auto" w:fill="auto"/>
          </w:tcPr>
          <w:p w14:paraId="6DE9D34D" w14:textId="77777777" w:rsidR="0000645A" w:rsidRPr="0000645A" w:rsidRDefault="0000645A" w:rsidP="0000645A">
            <w:pPr>
              <w:pStyle w:val="PHBTableInterior"/>
            </w:pPr>
            <w:r w:rsidRPr="0000645A">
              <w:t>CHA</w:t>
            </w:r>
          </w:p>
        </w:tc>
      </w:tr>
      <w:tr w:rsidR="0000645A" w:rsidRPr="0000645A" w14:paraId="4ABC5E98" w14:textId="77777777" w:rsidTr="0000645A">
        <w:tc>
          <w:tcPr>
            <w:tcW w:w="792" w:type="dxa"/>
            <w:shd w:val="clear" w:color="auto" w:fill="auto"/>
          </w:tcPr>
          <w:p w14:paraId="6D7EEF11" w14:textId="77777777" w:rsidR="0000645A" w:rsidRPr="0000645A" w:rsidRDefault="0000645A" w:rsidP="0000645A">
            <w:pPr>
              <w:pStyle w:val="PHBTableInterior"/>
            </w:pPr>
            <w:r w:rsidRPr="0000645A">
              <w:t>13(+1)</w:t>
            </w:r>
          </w:p>
        </w:tc>
        <w:tc>
          <w:tcPr>
            <w:tcW w:w="792" w:type="dxa"/>
            <w:shd w:val="clear" w:color="auto" w:fill="auto"/>
          </w:tcPr>
          <w:p w14:paraId="39A64E85" w14:textId="77777777" w:rsidR="0000645A" w:rsidRPr="0000645A" w:rsidRDefault="0000645A" w:rsidP="0000645A">
            <w:pPr>
              <w:pStyle w:val="PHBTableInterior"/>
            </w:pPr>
            <w:r w:rsidRPr="0000645A">
              <w:t>16(+3)</w:t>
            </w:r>
          </w:p>
        </w:tc>
        <w:tc>
          <w:tcPr>
            <w:tcW w:w="792" w:type="dxa"/>
            <w:shd w:val="clear" w:color="auto" w:fill="auto"/>
          </w:tcPr>
          <w:p w14:paraId="3C1F1B29" w14:textId="77777777" w:rsidR="0000645A" w:rsidRPr="0000645A" w:rsidRDefault="0000645A" w:rsidP="0000645A">
            <w:pPr>
              <w:pStyle w:val="PHBTableInterior"/>
            </w:pPr>
            <w:r w:rsidRPr="0000645A">
              <w:t>14(+2)</w:t>
            </w:r>
          </w:p>
        </w:tc>
        <w:tc>
          <w:tcPr>
            <w:tcW w:w="792" w:type="dxa"/>
            <w:shd w:val="clear" w:color="auto" w:fill="auto"/>
          </w:tcPr>
          <w:p w14:paraId="1061BB61" w14:textId="77777777" w:rsidR="0000645A" w:rsidRPr="0000645A" w:rsidRDefault="0000645A" w:rsidP="0000645A">
            <w:pPr>
              <w:pStyle w:val="PHBTableInterior"/>
            </w:pPr>
            <w:r w:rsidRPr="0000645A">
              <w:t>10(+0)</w:t>
            </w:r>
          </w:p>
        </w:tc>
        <w:tc>
          <w:tcPr>
            <w:tcW w:w="792" w:type="dxa"/>
            <w:shd w:val="clear" w:color="auto" w:fill="auto"/>
          </w:tcPr>
          <w:p w14:paraId="105E36A8" w14:textId="77777777" w:rsidR="0000645A" w:rsidRPr="0000645A" w:rsidRDefault="0000645A" w:rsidP="0000645A">
            <w:pPr>
              <w:pStyle w:val="PHBTableInterior"/>
            </w:pPr>
            <w:r w:rsidRPr="0000645A">
              <w:t>16(+3)</w:t>
            </w:r>
          </w:p>
        </w:tc>
        <w:tc>
          <w:tcPr>
            <w:tcW w:w="792" w:type="dxa"/>
            <w:shd w:val="clear" w:color="auto" w:fill="auto"/>
          </w:tcPr>
          <w:p w14:paraId="09638A46" w14:textId="77777777" w:rsidR="0000645A" w:rsidRPr="0000645A" w:rsidRDefault="0000645A" w:rsidP="0000645A">
            <w:pPr>
              <w:pStyle w:val="PHBTableInterior"/>
            </w:pPr>
            <w:r w:rsidRPr="0000645A">
              <w:t>14(+2)</w:t>
            </w:r>
          </w:p>
        </w:tc>
      </w:tr>
    </w:tbl>
    <w:p w14:paraId="3756B25E" w14:textId="0E2ED97B" w:rsidR="008D7E6B" w:rsidRPr="008D7E6B" w:rsidRDefault="00177633" w:rsidP="00177633">
      <w:pPr>
        <w:rPr>
          <w:b/>
        </w:rPr>
      </w:pPr>
      <w:r w:rsidRPr="0047393C">
        <w:t>Skills Acrobatics +7, Athletics +4, Deception +5, Insight +5,</w:t>
      </w:r>
    </w:p>
    <w:p w14:paraId="066557C7" w14:textId="77777777" w:rsidR="008D7E6B" w:rsidRPr="008D7E6B" w:rsidRDefault="00177633" w:rsidP="00177633">
      <w:pPr>
        <w:rPr>
          <w:b/>
        </w:rPr>
      </w:pPr>
      <w:r w:rsidRPr="0047393C">
        <w:t>Perception +5</w:t>
      </w:r>
    </w:p>
    <w:p w14:paraId="2480B66F" w14:textId="77777777" w:rsidR="0000645A" w:rsidRDefault="00177633" w:rsidP="00177633">
      <w:r w:rsidRPr="0047393C">
        <w:t xml:space="preserve">Damage Immunities poison </w:t>
      </w:r>
    </w:p>
    <w:p w14:paraId="761A302E" w14:textId="78E3852E" w:rsidR="008D7E6B" w:rsidRPr="008D7E6B" w:rsidRDefault="0000645A" w:rsidP="00177633">
      <w:pPr>
        <w:rPr>
          <w:b/>
        </w:rPr>
      </w:pPr>
      <w:r>
        <w:t>Condition Immunities</w:t>
      </w:r>
      <w:r w:rsidR="00177633" w:rsidRPr="0047393C">
        <w:t xml:space="preserve"> poisoned</w:t>
      </w:r>
    </w:p>
    <w:p w14:paraId="0933F735" w14:textId="77777777" w:rsidR="008D7E6B" w:rsidRPr="008D7E6B" w:rsidRDefault="00177633" w:rsidP="00177633">
      <w:pPr>
        <w:rPr>
          <w:b/>
        </w:rPr>
      </w:pPr>
      <w:r w:rsidRPr="0047393C">
        <w:t>Senses passive Perception 15</w:t>
      </w:r>
    </w:p>
    <w:p w14:paraId="0ADADD39" w14:textId="77777777" w:rsidR="008D7E6B" w:rsidRPr="008D7E6B" w:rsidRDefault="00177633" w:rsidP="00177633">
      <w:pPr>
        <w:rPr>
          <w:b/>
        </w:rPr>
      </w:pPr>
      <w:r w:rsidRPr="0047393C">
        <w:t>Languages Common, Terran</w:t>
      </w:r>
    </w:p>
    <w:p w14:paraId="42329385" w14:textId="77777777" w:rsidR="008D7E6B" w:rsidRPr="008D7E6B" w:rsidRDefault="00177633" w:rsidP="00177633">
      <w:pPr>
        <w:rPr>
          <w:b/>
        </w:rPr>
      </w:pPr>
      <w:r w:rsidRPr="0047393C">
        <w:t>Challenge 5 (1,800 XP)</w:t>
      </w:r>
    </w:p>
    <w:p w14:paraId="3611A9C7" w14:textId="77777777" w:rsidR="008D7E6B" w:rsidRPr="008D7E6B" w:rsidRDefault="00177633" w:rsidP="00177633">
      <w:pPr>
        <w:rPr>
          <w:b/>
        </w:rPr>
      </w:pPr>
      <w:r w:rsidRPr="0047393C">
        <w:t>Evasion. If Wylan is subjected to an effect that allows him to make a Dexterity saving throw to take only half damage, he instead takes no damage if he succeeds on his saving throw and</w:t>
      </w:r>
    </w:p>
    <w:p w14:paraId="474AC4EA" w14:textId="77777777" w:rsidR="008D7E6B" w:rsidRPr="008D7E6B" w:rsidRDefault="00177633" w:rsidP="00177633">
      <w:pPr>
        <w:rPr>
          <w:b/>
        </w:rPr>
      </w:pPr>
      <w:r w:rsidRPr="0047393C">
        <w:t>half damage if he fails.</w:t>
      </w:r>
    </w:p>
    <w:p w14:paraId="325C3BD0" w14:textId="77777777" w:rsidR="008D7E6B" w:rsidRPr="008D7E6B" w:rsidRDefault="00177633" w:rsidP="00177633">
      <w:pPr>
        <w:rPr>
          <w:b/>
        </w:rPr>
      </w:pPr>
      <w:r w:rsidRPr="0047393C">
        <w:t>Unarmored Defense. When Wylan is wearing no armor and wielding no shield his AC includes his Wisdom modifier (included in his AC, above).</w:t>
      </w:r>
    </w:p>
    <w:p w14:paraId="70F77E56" w14:textId="047293AC" w:rsidR="008D7E6B" w:rsidRPr="008D7E6B" w:rsidRDefault="00177633" w:rsidP="00177633">
      <w:pPr>
        <w:rPr>
          <w:b/>
        </w:rPr>
      </w:pPr>
      <w:r w:rsidRPr="0047393C">
        <w:t>Unarmored Movement. When Wylan is wearing no armor and</w:t>
      </w:r>
      <w:r>
        <w:t xml:space="preserve"> </w:t>
      </w:r>
      <w:r w:rsidRPr="0047393C">
        <w:t>wielding no shield his speed increases by 10 feet (included in his</w:t>
      </w:r>
      <w:r w:rsidR="0000645A">
        <w:t xml:space="preserve"> </w:t>
      </w:r>
      <w:r w:rsidRPr="0047393C">
        <w:t>speed above).</w:t>
      </w:r>
    </w:p>
    <w:p w14:paraId="5485E1FB" w14:textId="77777777" w:rsidR="008D7E6B" w:rsidRPr="008D7E6B" w:rsidRDefault="00177633" w:rsidP="00177633">
      <w:pPr>
        <w:rPr>
          <w:b/>
        </w:rPr>
      </w:pPr>
      <w:r w:rsidRPr="0047393C">
        <w:t>Spellcasting. Wylan is a 5th-level spellcaster. His spellcasting</w:t>
      </w:r>
      <w:r>
        <w:t xml:space="preserve"> </w:t>
      </w:r>
      <w:r w:rsidRPr="0047393C">
        <w:t>ability is Wisdom (spell save DC 13, +5 to hit with spell attacks).</w:t>
      </w:r>
    </w:p>
    <w:p w14:paraId="1229A602" w14:textId="7115E75C" w:rsidR="008D7E6B" w:rsidRPr="008D7E6B" w:rsidRDefault="00177633" w:rsidP="00177633">
      <w:pPr>
        <w:rPr>
          <w:b/>
        </w:rPr>
      </w:pPr>
      <w:r w:rsidRPr="0047393C">
        <w:t>He knows the following cleric spells:</w:t>
      </w:r>
    </w:p>
    <w:p w14:paraId="0EBF3C84" w14:textId="77777777" w:rsidR="008D7E6B" w:rsidRPr="008D7E6B" w:rsidRDefault="00177633" w:rsidP="00177633">
      <w:pPr>
        <w:rPr>
          <w:b/>
        </w:rPr>
      </w:pPr>
      <w:r w:rsidRPr="0047393C">
        <w:t>Cantrips (at will): guidance, sacred flame, spare the dying</w:t>
      </w:r>
    </w:p>
    <w:p w14:paraId="53A6030D" w14:textId="77777777" w:rsidR="008D7E6B" w:rsidRPr="008D7E6B" w:rsidRDefault="00177633" w:rsidP="00177633">
      <w:pPr>
        <w:rPr>
          <w:b/>
        </w:rPr>
      </w:pPr>
      <w:r w:rsidRPr="0047393C">
        <w:t>1st level (4 slots): bless, cure wounds, sanctuary</w:t>
      </w:r>
    </w:p>
    <w:p w14:paraId="4C9BDD49" w14:textId="77777777" w:rsidR="008D7E6B" w:rsidRPr="008D7E6B" w:rsidRDefault="00177633" w:rsidP="00177633">
      <w:pPr>
        <w:rPr>
          <w:b/>
        </w:rPr>
      </w:pPr>
      <w:r w:rsidRPr="0047393C">
        <w:t>2nd level (3 slots): blindness/deafness, spiritual weapon</w:t>
      </w:r>
    </w:p>
    <w:p w14:paraId="13CD5F34" w14:textId="77777777" w:rsidR="008D7E6B" w:rsidRPr="008D7E6B" w:rsidRDefault="00177633" w:rsidP="00177633">
      <w:pPr>
        <w:rPr>
          <w:b/>
        </w:rPr>
      </w:pPr>
      <w:r w:rsidRPr="0047393C">
        <w:t>3rd level (2 slots): dispel magic, mass healing word</w:t>
      </w:r>
    </w:p>
    <w:p w14:paraId="2102E307" w14:textId="77777777" w:rsidR="008D7E6B" w:rsidRPr="008D7E6B" w:rsidRDefault="00177633" w:rsidP="00177633">
      <w:pPr>
        <w:rPr>
          <w:b/>
        </w:rPr>
      </w:pPr>
      <w:r w:rsidRPr="0047393C">
        <w:t>Actions</w:t>
      </w:r>
    </w:p>
    <w:p w14:paraId="1D46F5F7" w14:textId="77777777" w:rsidR="008D7E6B" w:rsidRPr="008D7E6B" w:rsidRDefault="00177633" w:rsidP="00177633">
      <w:pPr>
        <w:rPr>
          <w:b/>
        </w:rPr>
      </w:pPr>
      <w:r w:rsidRPr="0047393C">
        <w:t>Multiattack. Wylan makes three melee attacks.</w:t>
      </w:r>
    </w:p>
    <w:p w14:paraId="3845FBD3" w14:textId="77777777" w:rsidR="008D7E6B" w:rsidRPr="008D7E6B" w:rsidRDefault="00177633" w:rsidP="00177633">
      <w:pPr>
        <w:rPr>
          <w:b/>
        </w:rPr>
      </w:pPr>
      <w:r w:rsidRPr="0047393C">
        <w:t>Unarmed Strike. Melee Weapon Attack: +7 to hit, reach 5 ft., one target. Hit: 7 (1d8 + 3) bludgeoning damage.</w:t>
      </w:r>
    </w:p>
    <w:p w14:paraId="4D2CB0CD" w14:textId="77777777" w:rsidR="008D7E6B" w:rsidRPr="008D7E6B" w:rsidRDefault="00177633" w:rsidP="00177633">
      <w:pPr>
        <w:rPr>
          <w:b/>
        </w:rPr>
      </w:pPr>
      <w:r w:rsidRPr="0047393C">
        <w:t>Reactions</w:t>
      </w:r>
    </w:p>
    <w:p w14:paraId="3CCD4EFD" w14:textId="77777777" w:rsidR="008D7E6B" w:rsidRPr="008D7E6B" w:rsidRDefault="00177633" w:rsidP="00177633">
      <w:pPr>
        <w:rPr>
          <w:b/>
        </w:rPr>
      </w:pPr>
      <w:r w:rsidRPr="0047393C">
        <w:t>Parry and Counter. Wylan adds 2 to his AC against one melee or ranged attack that would hit him. If the attack misses, Wylan can make one melee attack against the attacker if it is within his reach.</w:t>
      </w:r>
    </w:p>
    <w:p w14:paraId="064B0DC1" w14:textId="3D6DEA96" w:rsidR="00177633" w:rsidRPr="0047393C" w:rsidRDefault="00177633" w:rsidP="00C42C9F">
      <w:pPr>
        <w:pStyle w:val="2"/>
      </w:pPr>
      <w:bookmarkStart w:id="51" w:name="_Toc510259646"/>
      <w:r w:rsidRPr="0047393C">
        <w:t>Cassyt</w:t>
      </w:r>
      <w:bookmarkEnd w:id="51"/>
    </w:p>
    <w:p w14:paraId="45418AEE" w14:textId="77777777" w:rsidR="008D7E6B" w:rsidRPr="008D7E6B" w:rsidRDefault="00177633" w:rsidP="00177633">
      <w:pPr>
        <w:rPr>
          <w:b/>
        </w:rPr>
      </w:pPr>
      <w:r w:rsidRPr="0047393C">
        <w:t>Medium humanoid (human), lawful good</w:t>
      </w:r>
    </w:p>
    <w:p w14:paraId="6705AF90" w14:textId="77777777" w:rsidR="008D7E6B" w:rsidRPr="008D7E6B" w:rsidRDefault="00177633" w:rsidP="00177633">
      <w:pPr>
        <w:rPr>
          <w:b/>
        </w:rPr>
      </w:pPr>
      <w:r w:rsidRPr="0047393C">
        <w:t>Armor Class 15 (leather armor, shield)</w:t>
      </w:r>
    </w:p>
    <w:p w14:paraId="7DEF15C8" w14:textId="77777777" w:rsidR="008D7E6B" w:rsidRPr="008D7E6B" w:rsidRDefault="00177633" w:rsidP="00177633">
      <w:pPr>
        <w:rPr>
          <w:b/>
        </w:rPr>
      </w:pPr>
      <w:r w:rsidRPr="0047393C">
        <w:t>Hit Points 33 (6d8 + 6)</w:t>
      </w:r>
    </w:p>
    <w:p w14:paraId="7B209398"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31C547EE" w14:textId="77777777" w:rsidTr="00C42C9F">
        <w:tc>
          <w:tcPr>
            <w:tcW w:w="792" w:type="dxa"/>
            <w:shd w:val="clear" w:color="auto" w:fill="auto"/>
          </w:tcPr>
          <w:p w14:paraId="719BDC50" w14:textId="77777777" w:rsidR="00C42C9F" w:rsidRPr="00C42C9F" w:rsidRDefault="00C42C9F" w:rsidP="00C42C9F">
            <w:pPr>
              <w:pStyle w:val="PHBTableInterior"/>
            </w:pPr>
            <w:r w:rsidRPr="00C42C9F">
              <w:t>STR</w:t>
            </w:r>
          </w:p>
        </w:tc>
        <w:tc>
          <w:tcPr>
            <w:tcW w:w="792" w:type="dxa"/>
            <w:shd w:val="clear" w:color="auto" w:fill="auto"/>
          </w:tcPr>
          <w:p w14:paraId="035FDFFA" w14:textId="77777777" w:rsidR="00C42C9F" w:rsidRPr="00C42C9F" w:rsidRDefault="00C42C9F" w:rsidP="00C42C9F">
            <w:pPr>
              <w:pStyle w:val="PHBTableInterior"/>
            </w:pPr>
            <w:r w:rsidRPr="00C42C9F">
              <w:t>DEX</w:t>
            </w:r>
          </w:p>
        </w:tc>
        <w:tc>
          <w:tcPr>
            <w:tcW w:w="792" w:type="dxa"/>
            <w:shd w:val="clear" w:color="auto" w:fill="auto"/>
          </w:tcPr>
          <w:p w14:paraId="1020377D" w14:textId="77777777" w:rsidR="00C42C9F" w:rsidRPr="00C42C9F" w:rsidRDefault="00C42C9F" w:rsidP="00C42C9F">
            <w:pPr>
              <w:pStyle w:val="PHBTableInterior"/>
            </w:pPr>
            <w:r w:rsidRPr="00C42C9F">
              <w:t>CON</w:t>
            </w:r>
          </w:p>
        </w:tc>
        <w:tc>
          <w:tcPr>
            <w:tcW w:w="792" w:type="dxa"/>
            <w:shd w:val="clear" w:color="auto" w:fill="auto"/>
          </w:tcPr>
          <w:p w14:paraId="3EFD7CB1" w14:textId="77777777" w:rsidR="00C42C9F" w:rsidRPr="00C42C9F" w:rsidRDefault="00C42C9F" w:rsidP="00C42C9F">
            <w:pPr>
              <w:pStyle w:val="PHBTableInterior"/>
            </w:pPr>
            <w:r w:rsidRPr="00C42C9F">
              <w:t>INT</w:t>
            </w:r>
          </w:p>
        </w:tc>
        <w:tc>
          <w:tcPr>
            <w:tcW w:w="792" w:type="dxa"/>
            <w:shd w:val="clear" w:color="auto" w:fill="auto"/>
          </w:tcPr>
          <w:p w14:paraId="1DA57AAE" w14:textId="77777777" w:rsidR="00C42C9F" w:rsidRPr="00C42C9F" w:rsidRDefault="00C42C9F" w:rsidP="00C42C9F">
            <w:pPr>
              <w:pStyle w:val="PHBTableInterior"/>
            </w:pPr>
            <w:r w:rsidRPr="00C42C9F">
              <w:t>WIS</w:t>
            </w:r>
          </w:p>
        </w:tc>
        <w:tc>
          <w:tcPr>
            <w:tcW w:w="792" w:type="dxa"/>
            <w:shd w:val="clear" w:color="auto" w:fill="auto"/>
          </w:tcPr>
          <w:p w14:paraId="706019A8" w14:textId="77777777" w:rsidR="00C42C9F" w:rsidRPr="00C42C9F" w:rsidRDefault="00C42C9F" w:rsidP="00C42C9F">
            <w:pPr>
              <w:pStyle w:val="PHBTableInterior"/>
            </w:pPr>
            <w:r w:rsidRPr="00C42C9F">
              <w:t>CHA</w:t>
            </w:r>
          </w:p>
        </w:tc>
      </w:tr>
      <w:tr w:rsidR="00C42C9F" w:rsidRPr="00E82E8E" w14:paraId="598CE560" w14:textId="77777777" w:rsidTr="00C42C9F">
        <w:tc>
          <w:tcPr>
            <w:tcW w:w="792" w:type="dxa"/>
            <w:shd w:val="clear" w:color="auto" w:fill="auto"/>
          </w:tcPr>
          <w:p w14:paraId="78653FB6" w14:textId="77777777" w:rsidR="00C42C9F" w:rsidRPr="00C42C9F" w:rsidRDefault="00C42C9F" w:rsidP="00C42C9F">
            <w:pPr>
              <w:pStyle w:val="PHBTableInterior"/>
            </w:pPr>
            <w:r w:rsidRPr="00C42C9F">
              <w:t>11(+0)</w:t>
            </w:r>
          </w:p>
        </w:tc>
        <w:tc>
          <w:tcPr>
            <w:tcW w:w="792" w:type="dxa"/>
            <w:shd w:val="clear" w:color="auto" w:fill="auto"/>
          </w:tcPr>
          <w:p w14:paraId="5F4A298B" w14:textId="77777777" w:rsidR="00C42C9F" w:rsidRPr="00C42C9F" w:rsidRDefault="00C42C9F" w:rsidP="00C42C9F">
            <w:pPr>
              <w:pStyle w:val="PHBTableInterior"/>
            </w:pPr>
            <w:r w:rsidRPr="00C42C9F">
              <w:t>14(+2)</w:t>
            </w:r>
          </w:p>
        </w:tc>
        <w:tc>
          <w:tcPr>
            <w:tcW w:w="792" w:type="dxa"/>
            <w:shd w:val="clear" w:color="auto" w:fill="auto"/>
          </w:tcPr>
          <w:p w14:paraId="3B28A039" w14:textId="77777777" w:rsidR="00C42C9F" w:rsidRPr="00C42C9F" w:rsidRDefault="00C42C9F" w:rsidP="00C42C9F">
            <w:pPr>
              <w:pStyle w:val="PHBTableInterior"/>
            </w:pPr>
            <w:r w:rsidRPr="00C42C9F">
              <w:t>12(+1)</w:t>
            </w:r>
          </w:p>
        </w:tc>
        <w:tc>
          <w:tcPr>
            <w:tcW w:w="792" w:type="dxa"/>
            <w:shd w:val="clear" w:color="auto" w:fill="auto"/>
          </w:tcPr>
          <w:p w14:paraId="209785AC" w14:textId="77777777" w:rsidR="00C42C9F" w:rsidRPr="00C42C9F" w:rsidRDefault="00C42C9F" w:rsidP="00C42C9F">
            <w:pPr>
              <w:pStyle w:val="PHBTableInterior"/>
            </w:pPr>
            <w:r w:rsidRPr="00C42C9F">
              <w:t>10(+0)</w:t>
            </w:r>
          </w:p>
        </w:tc>
        <w:tc>
          <w:tcPr>
            <w:tcW w:w="792" w:type="dxa"/>
            <w:shd w:val="clear" w:color="auto" w:fill="auto"/>
          </w:tcPr>
          <w:p w14:paraId="6FEFDE97" w14:textId="77777777" w:rsidR="00C42C9F" w:rsidRPr="00C42C9F" w:rsidRDefault="00C42C9F" w:rsidP="00C42C9F">
            <w:pPr>
              <w:pStyle w:val="PHBTableInterior"/>
            </w:pPr>
            <w:r w:rsidRPr="00C42C9F">
              <w:t>14(+2)</w:t>
            </w:r>
          </w:p>
        </w:tc>
        <w:tc>
          <w:tcPr>
            <w:tcW w:w="792" w:type="dxa"/>
            <w:shd w:val="clear" w:color="auto" w:fill="auto"/>
          </w:tcPr>
          <w:p w14:paraId="603B2F27" w14:textId="77777777" w:rsidR="00C42C9F" w:rsidRPr="00E82E8E" w:rsidRDefault="00C42C9F" w:rsidP="00C42C9F">
            <w:pPr>
              <w:pStyle w:val="PHBTableInterior"/>
            </w:pPr>
            <w:r w:rsidRPr="00C42C9F">
              <w:t>14(+2)</w:t>
            </w:r>
          </w:p>
        </w:tc>
      </w:tr>
    </w:tbl>
    <w:p w14:paraId="2C7F3931" w14:textId="77C592C1" w:rsidR="00E82E8E" w:rsidRPr="00E82E8E" w:rsidRDefault="00E82E8E" w:rsidP="00177633">
      <w:pPr>
        <w:rPr>
          <w:b/>
        </w:rPr>
      </w:pPr>
    </w:p>
    <w:p w14:paraId="591D5BB0" w14:textId="64305023" w:rsidR="008D7E6B" w:rsidRPr="008D7E6B" w:rsidRDefault="00177633" w:rsidP="00177633">
      <w:pPr>
        <w:rPr>
          <w:b/>
        </w:rPr>
      </w:pPr>
      <w:r w:rsidRPr="0047393C">
        <w:t>Skills Deception +4, Persuasion +4, Religion +2</w:t>
      </w:r>
    </w:p>
    <w:p w14:paraId="5C94E17A" w14:textId="77777777" w:rsidR="008D7E6B" w:rsidRPr="008D7E6B" w:rsidRDefault="00177633" w:rsidP="00177633">
      <w:pPr>
        <w:rPr>
          <w:b/>
        </w:rPr>
      </w:pPr>
      <w:r w:rsidRPr="0047393C">
        <w:t>Senses passive Perception 12</w:t>
      </w:r>
    </w:p>
    <w:p w14:paraId="0FC3720F" w14:textId="77777777" w:rsidR="008D7E6B" w:rsidRPr="008D7E6B" w:rsidRDefault="00177633" w:rsidP="00177633">
      <w:pPr>
        <w:rPr>
          <w:b/>
        </w:rPr>
      </w:pPr>
      <w:r w:rsidRPr="0047393C">
        <w:t>Languages Common, Terran</w:t>
      </w:r>
    </w:p>
    <w:p w14:paraId="5EA447B1" w14:textId="77777777" w:rsidR="008D7E6B" w:rsidRPr="008D7E6B" w:rsidRDefault="00177633" w:rsidP="00177633">
      <w:pPr>
        <w:rPr>
          <w:b/>
        </w:rPr>
      </w:pPr>
      <w:r w:rsidRPr="0047393C">
        <w:t>Challenge 2 (450 XP)</w:t>
      </w:r>
    </w:p>
    <w:p w14:paraId="06CC46CF" w14:textId="14AA87C6" w:rsidR="008D7E6B" w:rsidRPr="008D7E6B" w:rsidRDefault="00177633" w:rsidP="00177633">
      <w:pPr>
        <w:rPr>
          <w:b/>
        </w:rPr>
      </w:pPr>
      <w:r w:rsidRPr="0047393C">
        <w:t>Devotion of the Grave. Cassyt has advantage on saving throws</w:t>
      </w:r>
      <w:r w:rsidR="00C42C9F">
        <w:t xml:space="preserve"> </w:t>
      </w:r>
      <w:r w:rsidRPr="0047393C">
        <w:t>against being charmed or frightened.</w:t>
      </w:r>
    </w:p>
    <w:p w14:paraId="29146A9F" w14:textId="77777777" w:rsidR="008D7E6B" w:rsidRPr="008D7E6B" w:rsidRDefault="00177633" w:rsidP="00177633">
      <w:pPr>
        <w:rPr>
          <w:b/>
        </w:rPr>
      </w:pPr>
      <w:r w:rsidRPr="0047393C">
        <w:t>Spellcasting. Cassyt is a 4th-level spellcaster. Her spellcasting</w:t>
      </w:r>
    </w:p>
    <w:p w14:paraId="7795EC97" w14:textId="77777777" w:rsidR="008D7E6B" w:rsidRPr="008D7E6B" w:rsidRDefault="00177633" w:rsidP="00177633">
      <w:pPr>
        <w:rPr>
          <w:b/>
        </w:rPr>
      </w:pPr>
      <w:r w:rsidRPr="0047393C">
        <w:t>ability is Wisdom (spell save DC 12, +4 to hit with spell attacks).</w:t>
      </w:r>
    </w:p>
    <w:p w14:paraId="1C7A1001" w14:textId="77777777" w:rsidR="008D7E6B" w:rsidRPr="008D7E6B" w:rsidRDefault="00177633" w:rsidP="00177633">
      <w:pPr>
        <w:rPr>
          <w:b/>
        </w:rPr>
      </w:pPr>
      <w:r w:rsidRPr="0047393C">
        <w:t>Cassyt has the following cleric spells prepared:</w:t>
      </w:r>
    </w:p>
    <w:p w14:paraId="02388E89" w14:textId="77777777" w:rsidR="008D7E6B" w:rsidRPr="008D7E6B" w:rsidRDefault="00177633" w:rsidP="00177633">
      <w:pPr>
        <w:rPr>
          <w:b/>
        </w:rPr>
      </w:pPr>
      <w:r w:rsidRPr="0047393C">
        <w:t>Cantrips (at will): light, sacred flame, thaumaturgy</w:t>
      </w:r>
    </w:p>
    <w:p w14:paraId="705E59A5" w14:textId="77777777" w:rsidR="008D7E6B" w:rsidRPr="008D7E6B" w:rsidRDefault="00177633" w:rsidP="00177633">
      <w:pPr>
        <w:rPr>
          <w:b/>
        </w:rPr>
      </w:pPr>
      <w:r w:rsidRPr="0047393C">
        <w:t>1st level (4 slots): bless, cure wounds, shield of faith</w:t>
      </w:r>
    </w:p>
    <w:p w14:paraId="0718D213" w14:textId="77777777" w:rsidR="00C42C9F" w:rsidRDefault="00177633" w:rsidP="00177633">
      <w:r w:rsidRPr="0047393C">
        <w:t>2nd level (3 slots): hold person, spiritual weapon</w:t>
      </w:r>
    </w:p>
    <w:p w14:paraId="39201395" w14:textId="3ED83292" w:rsidR="008D7E6B" w:rsidRPr="008D7E6B" w:rsidRDefault="00177633" w:rsidP="00177633">
      <w:pPr>
        <w:rPr>
          <w:b/>
        </w:rPr>
      </w:pPr>
      <w:r w:rsidRPr="0047393C">
        <w:t>Actions</w:t>
      </w:r>
    </w:p>
    <w:p w14:paraId="0F26A06E" w14:textId="77777777" w:rsidR="008D7E6B" w:rsidRPr="008D7E6B" w:rsidRDefault="00177633" w:rsidP="00177633">
      <w:pPr>
        <w:rPr>
          <w:b/>
        </w:rPr>
      </w:pPr>
      <w:r w:rsidRPr="0047393C">
        <w:t>Multiattack. Cassyt makes two melee attacks.</w:t>
      </w:r>
    </w:p>
    <w:p w14:paraId="31A9A524" w14:textId="77777777" w:rsidR="008D7E6B" w:rsidRPr="008D7E6B" w:rsidRDefault="00177633" w:rsidP="00177633">
      <w:pPr>
        <w:rPr>
          <w:b/>
        </w:rPr>
      </w:pPr>
      <w:r w:rsidRPr="0047393C">
        <w:t>Quarterstaff. Melee Weapon Attack: +5 to hit, reach 5 ft., one target. Hit: 3 (1d6) bludgeoning damage, or 4 (1d8) bludgeoning damage if used with two hands to make a melee attack.</w:t>
      </w:r>
    </w:p>
    <w:p w14:paraId="17FF2239" w14:textId="582229C7" w:rsidR="00177633" w:rsidRPr="0047393C" w:rsidRDefault="00177633" w:rsidP="00177633">
      <w:pPr>
        <w:pStyle w:val="2"/>
      </w:pPr>
      <w:bookmarkStart w:id="52" w:name="_Toc510259647"/>
      <w:r w:rsidRPr="0047393C">
        <w:t>Aleyd Burral</w:t>
      </w:r>
      <w:bookmarkEnd w:id="52"/>
    </w:p>
    <w:p w14:paraId="3429190E" w14:textId="77777777" w:rsidR="008D7E6B" w:rsidRPr="008D7E6B" w:rsidRDefault="00177633" w:rsidP="00177633">
      <w:pPr>
        <w:rPr>
          <w:b/>
        </w:rPr>
      </w:pPr>
      <w:r w:rsidRPr="0047393C">
        <w:t>Medium humanoid (human), neutral evil</w:t>
      </w:r>
    </w:p>
    <w:p w14:paraId="41C68E66" w14:textId="77777777" w:rsidR="008D7E6B" w:rsidRPr="008D7E6B" w:rsidRDefault="00177633" w:rsidP="00177633">
      <w:pPr>
        <w:rPr>
          <w:b/>
        </w:rPr>
      </w:pPr>
      <w:r w:rsidRPr="0047393C">
        <w:t>Armor Class 18 (plate)</w:t>
      </w:r>
    </w:p>
    <w:p w14:paraId="503911A8" w14:textId="77777777" w:rsidR="008D7E6B" w:rsidRPr="008D7E6B" w:rsidRDefault="00177633" w:rsidP="00177633">
      <w:pPr>
        <w:rPr>
          <w:b/>
        </w:rPr>
      </w:pPr>
      <w:r w:rsidRPr="0047393C">
        <w:t>Hit Points 90 (12d8 + 36)</w:t>
      </w:r>
    </w:p>
    <w:p w14:paraId="75AFCA4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569D12EB" w14:textId="77777777" w:rsidTr="00C42C9F">
        <w:tc>
          <w:tcPr>
            <w:tcW w:w="792" w:type="dxa"/>
            <w:shd w:val="clear" w:color="auto" w:fill="auto"/>
          </w:tcPr>
          <w:p w14:paraId="2A52C408" w14:textId="77777777" w:rsidR="00C42C9F" w:rsidRPr="00C42C9F" w:rsidRDefault="00C42C9F" w:rsidP="00C42C9F">
            <w:pPr>
              <w:pStyle w:val="PHBTableInterior"/>
            </w:pPr>
            <w:r w:rsidRPr="00C42C9F">
              <w:lastRenderedPageBreak/>
              <w:t>STR</w:t>
            </w:r>
          </w:p>
        </w:tc>
        <w:tc>
          <w:tcPr>
            <w:tcW w:w="792" w:type="dxa"/>
            <w:shd w:val="clear" w:color="auto" w:fill="auto"/>
          </w:tcPr>
          <w:p w14:paraId="4437314F" w14:textId="77777777" w:rsidR="00C42C9F" w:rsidRPr="00C42C9F" w:rsidRDefault="00C42C9F" w:rsidP="00C42C9F">
            <w:pPr>
              <w:pStyle w:val="PHBTableInterior"/>
            </w:pPr>
            <w:r w:rsidRPr="00C42C9F">
              <w:t>DEX</w:t>
            </w:r>
          </w:p>
        </w:tc>
        <w:tc>
          <w:tcPr>
            <w:tcW w:w="792" w:type="dxa"/>
            <w:shd w:val="clear" w:color="auto" w:fill="auto"/>
          </w:tcPr>
          <w:p w14:paraId="146B8BB4" w14:textId="77777777" w:rsidR="00C42C9F" w:rsidRPr="00C42C9F" w:rsidRDefault="00C42C9F" w:rsidP="00C42C9F">
            <w:pPr>
              <w:pStyle w:val="PHBTableInterior"/>
            </w:pPr>
            <w:r w:rsidRPr="00C42C9F">
              <w:t>CON</w:t>
            </w:r>
          </w:p>
        </w:tc>
        <w:tc>
          <w:tcPr>
            <w:tcW w:w="792" w:type="dxa"/>
            <w:shd w:val="clear" w:color="auto" w:fill="auto"/>
          </w:tcPr>
          <w:p w14:paraId="7CDB305C" w14:textId="77777777" w:rsidR="00C42C9F" w:rsidRPr="00C42C9F" w:rsidRDefault="00C42C9F" w:rsidP="00C42C9F">
            <w:pPr>
              <w:pStyle w:val="PHBTableInterior"/>
            </w:pPr>
            <w:r w:rsidRPr="00C42C9F">
              <w:t>INT</w:t>
            </w:r>
          </w:p>
        </w:tc>
        <w:tc>
          <w:tcPr>
            <w:tcW w:w="792" w:type="dxa"/>
            <w:shd w:val="clear" w:color="auto" w:fill="auto"/>
          </w:tcPr>
          <w:p w14:paraId="7FDB2D8F" w14:textId="77777777" w:rsidR="00C42C9F" w:rsidRPr="00C42C9F" w:rsidRDefault="00C42C9F" w:rsidP="00C42C9F">
            <w:pPr>
              <w:pStyle w:val="PHBTableInterior"/>
            </w:pPr>
            <w:r w:rsidRPr="00C42C9F">
              <w:t>WIS</w:t>
            </w:r>
          </w:p>
        </w:tc>
        <w:tc>
          <w:tcPr>
            <w:tcW w:w="792" w:type="dxa"/>
            <w:shd w:val="clear" w:color="auto" w:fill="auto"/>
          </w:tcPr>
          <w:p w14:paraId="166FB5C5" w14:textId="77777777" w:rsidR="00C42C9F" w:rsidRPr="00C42C9F" w:rsidRDefault="00C42C9F" w:rsidP="00C42C9F">
            <w:pPr>
              <w:pStyle w:val="PHBTableInterior"/>
            </w:pPr>
            <w:r w:rsidRPr="00C42C9F">
              <w:t>CHA</w:t>
            </w:r>
          </w:p>
        </w:tc>
      </w:tr>
      <w:tr w:rsidR="00C42C9F" w:rsidRPr="00C42C9F" w14:paraId="06CE57DB" w14:textId="77777777" w:rsidTr="00C42C9F">
        <w:tc>
          <w:tcPr>
            <w:tcW w:w="792" w:type="dxa"/>
            <w:shd w:val="clear" w:color="auto" w:fill="auto"/>
          </w:tcPr>
          <w:p w14:paraId="62EB9EBB" w14:textId="77777777" w:rsidR="00C42C9F" w:rsidRPr="00C42C9F" w:rsidRDefault="00C42C9F" w:rsidP="00C42C9F">
            <w:pPr>
              <w:pStyle w:val="PHBTableInterior"/>
            </w:pPr>
            <w:r w:rsidRPr="00C42C9F">
              <w:t>15(+2)</w:t>
            </w:r>
          </w:p>
        </w:tc>
        <w:tc>
          <w:tcPr>
            <w:tcW w:w="792" w:type="dxa"/>
            <w:shd w:val="clear" w:color="auto" w:fill="auto"/>
          </w:tcPr>
          <w:p w14:paraId="04355237" w14:textId="77777777" w:rsidR="00C42C9F" w:rsidRPr="00C42C9F" w:rsidRDefault="00C42C9F" w:rsidP="00C42C9F">
            <w:pPr>
              <w:pStyle w:val="PHBTableInterior"/>
            </w:pPr>
            <w:r w:rsidRPr="00C42C9F">
              <w:t>10(+0)</w:t>
            </w:r>
          </w:p>
        </w:tc>
        <w:tc>
          <w:tcPr>
            <w:tcW w:w="792" w:type="dxa"/>
            <w:shd w:val="clear" w:color="auto" w:fill="auto"/>
          </w:tcPr>
          <w:p w14:paraId="0C9FB923" w14:textId="77777777" w:rsidR="00C42C9F" w:rsidRPr="00C42C9F" w:rsidRDefault="00C42C9F" w:rsidP="00C42C9F">
            <w:pPr>
              <w:pStyle w:val="PHBTableInterior"/>
            </w:pPr>
            <w:r w:rsidRPr="00C42C9F">
              <w:t>16(+3)</w:t>
            </w:r>
          </w:p>
        </w:tc>
        <w:tc>
          <w:tcPr>
            <w:tcW w:w="792" w:type="dxa"/>
            <w:shd w:val="clear" w:color="auto" w:fill="auto"/>
          </w:tcPr>
          <w:p w14:paraId="668E2D2F" w14:textId="77777777" w:rsidR="00C42C9F" w:rsidRPr="00C42C9F" w:rsidRDefault="00C42C9F" w:rsidP="00C42C9F">
            <w:pPr>
              <w:pStyle w:val="PHBTableInterior"/>
            </w:pPr>
            <w:r w:rsidRPr="00C42C9F">
              <w:t>12(+1)</w:t>
            </w:r>
          </w:p>
        </w:tc>
        <w:tc>
          <w:tcPr>
            <w:tcW w:w="792" w:type="dxa"/>
            <w:shd w:val="clear" w:color="auto" w:fill="auto"/>
          </w:tcPr>
          <w:p w14:paraId="77684A20" w14:textId="77777777" w:rsidR="00C42C9F" w:rsidRPr="00C42C9F" w:rsidRDefault="00C42C9F" w:rsidP="00C42C9F">
            <w:pPr>
              <w:pStyle w:val="PHBTableInterior"/>
            </w:pPr>
            <w:r w:rsidRPr="00C42C9F">
              <w:t>11(+0)</w:t>
            </w:r>
          </w:p>
        </w:tc>
        <w:tc>
          <w:tcPr>
            <w:tcW w:w="792" w:type="dxa"/>
            <w:shd w:val="clear" w:color="auto" w:fill="auto"/>
          </w:tcPr>
          <w:p w14:paraId="76F09699" w14:textId="77777777" w:rsidR="00C42C9F" w:rsidRPr="00C42C9F" w:rsidRDefault="00C42C9F" w:rsidP="00C42C9F">
            <w:pPr>
              <w:pStyle w:val="PHBTableInterior"/>
            </w:pPr>
            <w:r w:rsidRPr="00C42C9F">
              <w:t>17(+3)</w:t>
            </w:r>
          </w:p>
        </w:tc>
      </w:tr>
    </w:tbl>
    <w:p w14:paraId="4896CE55" w14:textId="7D8F8362" w:rsidR="008D7E6B" w:rsidRPr="008D7E6B" w:rsidRDefault="00177633" w:rsidP="00177633">
      <w:pPr>
        <w:rPr>
          <w:b/>
        </w:rPr>
      </w:pPr>
      <w:r w:rsidRPr="0047393C">
        <w:t>Skills Intimidation +5, Perception +2</w:t>
      </w:r>
    </w:p>
    <w:p w14:paraId="3B007921" w14:textId="77777777" w:rsidR="008D7E6B" w:rsidRPr="008D7E6B" w:rsidRDefault="00177633" w:rsidP="00177633">
      <w:pPr>
        <w:rPr>
          <w:b/>
        </w:rPr>
      </w:pPr>
      <w:r w:rsidRPr="0047393C">
        <w:t>Senses tremorsense 30 ft., passive Perception 12</w:t>
      </w:r>
    </w:p>
    <w:p w14:paraId="0CEA656C" w14:textId="77777777" w:rsidR="008D7E6B" w:rsidRPr="008D7E6B" w:rsidRDefault="00177633" w:rsidP="00177633">
      <w:pPr>
        <w:rPr>
          <w:b/>
        </w:rPr>
      </w:pPr>
      <w:r w:rsidRPr="0047393C">
        <w:t>Languages Common, Terran</w:t>
      </w:r>
    </w:p>
    <w:p w14:paraId="366754A5" w14:textId="77777777" w:rsidR="008D7E6B" w:rsidRPr="008D7E6B" w:rsidRDefault="00177633" w:rsidP="00177633">
      <w:pPr>
        <w:rPr>
          <w:b/>
        </w:rPr>
      </w:pPr>
      <w:r w:rsidRPr="0047393C">
        <w:t>Challenge 5 (1,800 XP)</w:t>
      </w:r>
    </w:p>
    <w:p w14:paraId="74EE78CE" w14:textId="1204B4D9" w:rsidR="008D7E6B" w:rsidRPr="008D7E6B" w:rsidRDefault="00177633" w:rsidP="00177633">
      <w:pPr>
        <w:rPr>
          <w:b/>
        </w:rPr>
      </w:pPr>
      <w:r w:rsidRPr="0047393C">
        <w:t>Death Burst. When Aleyd dies, she turns in to stone and explodes in a burst of rock shards becoming a smoking pile of</w:t>
      </w:r>
      <w:r w:rsidR="00C42C9F">
        <w:t xml:space="preserve"> </w:t>
      </w:r>
      <w:r w:rsidRPr="0047393C">
        <w:t>rubble. Each creature within 10 feet of Aleyd when she explodes must succeed on a DC 14 Dexterity saving throw or 11 (2d10) bludgeoning damage, half on a successful save.</w:t>
      </w:r>
    </w:p>
    <w:p w14:paraId="33BD5787" w14:textId="77777777" w:rsidR="008D7E6B" w:rsidRPr="008D7E6B" w:rsidRDefault="00177633" w:rsidP="00177633">
      <w:pPr>
        <w:rPr>
          <w:b/>
        </w:rPr>
      </w:pPr>
      <w:r w:rsidRPr="0047393C">
        <w:t>Earth Walk. Aleyd can move across difficult terrain made of earth or stone without expending extra movement.</w:t>
      </w:r>
    </w:p>
    <w:p w14:paraId="5D860427" w14:textId="77777777" w:rsidR="008D7E6B" w:rsidRPr="008D7E6B" w:rsidRDefault="00177633" w:rsidP="00177633">
      <w:pPr>
        <w:rPr>
          <w:b/>
        </w:rPr>
      </w:pPr>
      <w:r w:rsidRPr="0047393C">
        <w:t>Merge with Stone. Aleyd can cast pass without trace, requiring no material components, once per day. She regains this ability after a short rest. Constitution is the spellcasting ability for this spell.</w:t>
      </w:r>
    </w:p>
    <w:p w14:paraId="305AC6C7" w14:textId="77777777" w:rsidR="00E82E8E" w:rsidRPr="00E82E8E" w:rsidRDefault="00177633" w:rsidP="00177633">
      <w:pPr>
        <w:rPr>
          <w:b/>
        </w:rPr>
      </w:pPr>
      <w:r w:rsidRPr="0047393C">
        <w:t>Special Equipment (Greatsword of Wounding). Once per turn, when Aleyd hits a creature with an attack using this weapon, she can wound the target. At the start of each of the wounded creature's turns, it takes 1d4 necrotic damage for each time she's wounded it, and it can them make a DC 15 Constitution saving throw, ending the effect of all such wounds on itself on a success. Alternatively, the wounded creature, or a creature within 5 feet of it, can use an action to make a DC 15 Wisdom (Medicine) check, ending the effect of such wounds on it on a success.</w:t>
      </w:r>
    </w:p>
    <w:p w14:paraId="07AF0822" w14:textId="77777777" w:rsidR="008D7E6B" w:rsidRPr="008D7E6B" w:rsidRDefault="00177633" w:rsidP="00177633">
      <w:pPr>
        <w:rPr>
          <w:b/>
        </w:rPr>
      </w:pPr>
      <w:r w:rsidRPr="0047393C">
        <w:t>Spellcasting. Aleyd is a 7th-level spellcaster. Her spellcasting ability is Charisma (spell save DC 13, +5 to hit with spell attacks).</w:t>
      </w:r>
    </w:p>
    <w:p w14:paraId="67B295E4" w14:textId="3078FEEA" w:rsidR="008D7E6B" w:rsidRPr="008D7E6B" w:rsidRDefault="00177633" w:rsidP="00177633">
      <w:pPr>
        <w:rPr>
          <w:b/>
        </w:rPr>
      </w:pPr>
      <w:r w:rsidRPr="0047393C">
        <w:t>She knows the following sorcerer spells:</w:t>
      </w:r>
    </w:p>
    <w:p w14:paraId="7AC814E1" w14:textId="77777777" w:rsidR="008D7E6B" w:rsidRPr="008D7E6B" w:rsidRDefault="00177633" w:rsidP="00177633">
      <w:pPr>
        <w:rPr>
          <w:b/>
        </w:rPr>
      </w:pPr>
      <w:r w:rsidRPr="0047393C">
        <w:t>Cantrips (at will): acid splash, blade ward, light, mending, mold earth*</w:t>
      </w:r>
    </w:p>
    <w:p w14:paraId="20DC1D55" w14:textId="77777777" w:rsidR="008D7E6B" w:rsidRPr="008D7E6B" w:rsidRDefault="00177633" w:rsidP="00177633">
      <w:pPr>
        <w:rPr>
          <w:b/>
        </w:rPr>
      </w:pPr>
      <w:r w:rsidRPr="0047393C">
        <w:t>1st level (4 slots): expeditious retreat, false life, shield</w:t>
      </w:r>
    </w:p>
    <w:p w14:paraId="4BF3B4D4" w14:textId="77777777" w:rsidR="008D7E6B" w:rsidRPr="008D7E6B" w:rsidRDefault="00177633" w:rsidP="00177633">
      <w:pPr>
        <w:rPr>
          <w:b/>
        </w:rPr>
      </w:pPr>
      <w:r w:rsidRPr="0047393C">
        <w:t>2nd level (3 slots): Maximilian’s earthen grasp,* shatter</w:t>
      </w:r>
    </w:p>
    <w:p w14:paraId="53AB2EDF" w14:textId="77777777" w:rsidR="008D7E6B" w:rsidRPr="008D7E6B" w:rsidRDefault="00177633" w:rsidP="00177633">
      <w:pPr>
        <w:rPr>
          <w:b/>
        </w:rPr>
      </w:pPr>
      <w:r w:rsidRPr="0047393C">
        <w:t>3rd level (3 slots): erupting earth,* meld into stone</w:t>
      </w:r>
    </w:p>
    <w:p w14:paraId="40049660" w14:textId="77777777" w:rsidR="008D7E6B" w:rsidRPr="008D7E6B" w:rsidRDefault="00177633" w:rsidP="00177633">
      <w:pPr>
        <w:rPr>
          <w:b/>
        </w:rPr>
      </w:pPr>
      <w:r w:rsidRPr="0047393C">
        <w:t>4th level (1 slot): stoneskin</w:t>
      </w:r>
    </w:p>
    <w:p w14:paraId="2F4EFA60" w14:textId="77777777" w:rsidR="008D7E6B" w:rsidRPr="008D7E6B" w:rsidRDefault="00177633" w:rsidP="00177633">
      <w:pPr>
        <w:rPr>
          <w:b/>
        </w:rPr>
      </w:pPr>
      <w:r w:rsidRPr="0047393C">
        <w:t>Actions</w:t>
      </w:r>
    </w:p>
    <w:p w14:paraId="0562A809" w14:textId="77777777" w:rsidR="008D7E6B" w:rsidRPr="008D7E6B" w:rsidRDefault="00177633" w:rsidP="00177633">
      <w:pPr>
        <w:rPr>
          <w:b/>
        </w:rPr>
      </w:pPr>
      <w:r w:rsidRPr="0047393C">
        <w:t>Greatsword of Wounding. Melee Weapon Attack: +5 to hit, reach 5</w:t>
      </w:r>
      <w:r>
        <w:t xml:space="preserve"> </w:t>
      </w:r>
      <w:r w:rsidRPr="0047393C">
        <w:t>ft., one target. Hit: 9 (2d6 + 2) slashing damage.</w:t>
      </w:r>
    </w:p>
    <w:p w14:paraId="6595D8B5" w14:textId="77777777" w:rsidR="0000645A" w:rsidRDefault="00177633" w:rsidP="00177633">
      <w:r w:rsidRPr="0047393C">
        <w:t>Aleyd can also expend a spell slot to deal extra damage, dealing 2d8 slashing damage for a</w:t>
      </w:r>
    </w:p>
    <w:p w14:paraId="772284A3" w14:textId="40A77D0F" w:rsidR="008D7E6B" w:rsidRPr="008D7E6B" w:rsidRDefault="0000645A" w:rsidP="00177633">
      <w:pPr>
        <w:rPr>
          <w:b/>
        </w:rPr>
      </w:pPr>
      <w:r>
        <w:t>1st level</w:t>
      </w:r>
      <w:r w:rsidR="00177633" w:rsidRPr="0047393C">
        <w:t xml:space="preserve"> slot, plus an extra additional 1d8 for every</w:t>
      </w:r>
    </w:p>
    <w:p w14:paraId="16D97264" w14:textId="77777777" w:rsidR="008D7E6B" w:rsidRPr="008D7E6B" w:rsidRDefault="00177633" w:rsidP="00177633">
      <w:pPr>
        <w:rPr>
          <w:b/>
        </w:rPr>
      </w:pPr>
      <w:r w:rsidRPr="0047393C">
        <w:t>level of the slot above first.</w:t>
      </w:r>
    </w:p>
    <w:p w14:paraId="3A68A75E" w14:textId="1311398C" w:rsidR="00177633" w:rsidRPr="0047393C" w:rsidRDefault="00177633" w:rsidP="00177633">
      <w:pPr>
        <w:pStyle w:val="2"/>
      </w:pPr>
      <w:bookmarkStart w:id="53" w:name="_Toc510259648"/>
      <w:r w:rsidRPr="0047393C">
        <w:t>Young Xorn</w:t>
      </w:r>
      <w:bookmarkEnd w:id="53"/>
    </w:p>
    <w:p w14:paraId="08648A2F" w14:textId="77777777" w:rsidR="008D7E6B" w:rsidRPr="008D7E6B" w:rsidRDefault="00177633" w:rsidP="00177633">
      <w:pPr>
        <w:rPr>
          <w:b/>
        </w:rPr>
      </w:pPr>
      <w:r w:rsidRPr="0047393C">
        <w:t>Medium elemental, neutral</w:t>
      </w:r>
    </w:p>
    <w:p w14:paraId="6465BBDD" w14:textId="77777777" w:rsidR="008D7E6B" w:rsidRPr="008D7E6B" w:rsidRDefault="00177633" w:rsidP="00177633">
      <w:pPr>
        <w:rPr>
          <w:b/>
        </w:rPr>
      </w:pPr>
      <w:r w:rsidRPr="0047393C">
        <w:t>Armor Class 18 (natural armor)</w:t>
      </w:r>
    </w:p>
    <w:p w14:paraId="59DB12BF" w14:textId="77777777" w:rsidR="008D7E6B" w:rsidRPr="008D7E6B" w:rsidRDefault="00177633" w:rsidP="00177633">
      <w:pPr>
        <w:rPr>
          <w:b/>
        </w:rPr>
      </w:pPr>
      <w:r w:rsidRPr="0047393C">
        <w:t>Hit Points 50 (5d8 + 25)</w:t>
      </w:r>
    </w:p>
    <w:p w14:paraId="28F50C62" w14:textId="77777777" w:rsidR="00E82E8E" w:rsidRPr="00E82E8E" w:rsidRDefault="00177633" w:rsidP="00177633">
      <w:pPr>
        <w:rPr>
          <w:b/>
        </w:rPr>
      </w:pPr>
      <w:r w:rsidRPr="0047393C">
        <w:t>Speed 20 ft., burrow 20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024252CA" w14:textId="77777777" w:rsidTr="00C42C9F">
        <w:tc>
          <w:tcPr>
            <w:tcW w:w="792" w:type="dxa"/>
            <w:shd w:val="clear" w:color="auto" w:fill="auto"/>
          </w:tcPr>
          <w:p w14:paraId="148B3ED3" w14:textId="77777777" w:rsidR="00C42C9F" w:rsidRPr="00C42C9F" w:rsidRDefault="00C42C9F" w:rsidP="00C42C9F">
            <w:pPr>
              <w:pStyle w:val="PHBTableInterior"/>
            </w:pPr>
            <w:r w:rsidRPr="00C42C9F">
              <w:t>STR</w:t>
            </w:r>
          </w:p>
        </w:tc>
        <w:tc>
          <w:tcPr>
            <w:tcW w:w="792" w:type="dxa"/>
            <w:shd w:val="clear" w:color="auto" w:fill="auto"/>
          </w:tcPr>
          <w:p w14:paraId="3CF5DEB9" w14:textId="77777777" w:rsidR="00C42C9F" w:rsidRPr="00C42C9F" w:rsidRDefault="00C42C9F" w:rsidP="00C42C9F">
            <w:pPr>
              <w:pStyle w:val="PHBTableInterior"/>
            </w:pPr>
            <w:r w:rsidRPr="00C42C9F">
              <w:t>DEX</w:t>
            </w:r>
          </w:p>
        </w:tc>
        <w:tc>
          <w:tcPr>
            <w:tcW w:w="792" w:type="dxa"/>
            <w:shd w:val="clear" w:color="auto" w:fill="auto"/>
          </w:tcPr>
          <w:p w14:paraId="3F6E3048" w14:textId="77777777" w:rsidR="00C42C9F" w:rsidRPr="00C42C9F" w:rsidRDefault="00C42C9F" w:rsidP="00C42C9F">
            <w:pPr>
              <w:pStyle w:val="PHBTableInterior"/>
            </w:pPr>
            <w:r w:rsidRPr="00C42C9F">
              <w:t>CON</w:t>
            </w:r>
          </w:p>
        </w:tc>
        <w:tc>
          <w:tcPr>
            <w:tcW w:w="792" w:type="dxa"/>
            <w:shd w:val="clear" w:color="auto" w:fill="auto"/>
          </w:tcPr>
          <w:p w14:paraId="013F022B" w14:textId="77777777" w:rsidR="00C42C9F" w:rsidRPr="00C42C9F" w:rsidRDefault="00C42C9F" w:rsidP="00C42C9F">
            <w:pPr>
              <w:pStyle w:val="PHBTableInterior"/>
            </w:pPr>
            <w:r w:rsidRPr="00C42C9F">
              <w:t>INT</w:t>
            </w:r>
          </w:p>
        </w:tc>
        <w:tc>
          <w:tcPr>
            <w:tcW w:w="792" w:type="dxa"/>
            <w:shd w:val="clear" w:color="auto" w:fill="auto"/>
          </w:tcPr>
          <w:p w14:paraId="6942CE16" w14:textId="77777777" w:rsidR="00C42C9F" w:rsidRPr="00C42C9F" w:rsidRDefault="00C42C9F" w:rsidP="00C42C9F">
            <w:pPr>
              <w:pStyle w:val="PHBTableInterior"/>
            </w:pPr>
            <w:r w:rsidRPr="00C42C9F">
              <w:t>WIS</w:t>
            </w:r>
          </w:p>
        </w:tc>
        <w:tc>
          <w:tcPr>
            <w:tcW w:w="792" w:type="dxa"/>
            <w:shd w:val="clear" w:color="auto" w:fill="auto"/>
          </w:tcPr>
          <w:p w14:paraId="42E9111D" w14:textId="77777777" w:rsidR="00C42C9F" w:rsidRPr="00C42C9F" w:rsidRDefault="00C42C9F" w:rsidP="00C42C9F">
            <w:pPr>
              <w:pStyle w:val="PHBTableInterior"/>
            </w:pPr>
            <w:r w:rsidRPr="00C42C9F">
              <w:t>CHA</w:t>
            </w:r>
          </w:p>
        </w:tc>
      </w:tr>
      <w:tr w:rsidR="00C42C9F" w:rsidRPr="00C42C9F" w14:paraId="456C4B5A" w14:textId="77777777" w:rsidTr="00C42C9F">
        <w:tc>
          <w:tcPr>
            <w:tcW w:w="792" w:type="dxa"/>
            <w:shd w:val="clear" w:color="auto" w:fill="auto"/>
          </w:tcPr>
          <w:p w14:paraId="456ECD46" w14:textId="77777777" w:rsidR="00C42C9F" w:rsidRPr="00C42C9F" w:rsidRDefault="00C42C9F" w:rsidP="00C42C9F">
            <w:pPr>
              <w:pStyle w:val="PHBTableInterior"/>
            </w:pPr>
            <w:r w:rsidRPr="00C42C9F">
              <w:t>15(+2)</w:t>
            </w:r>
          </w:p>
        </w:tc>
        <w:tc>
          <w:tcPr>
            <w:tcW w:w="792" w:type="dxa"/>
            <w:shd w:val="clear" w:color="auto" w:fill="auto"/>
          </w:tcPr>
          <w:p w14:paraId="46C5D19F" w14:textId="77777777" w:rsidR="00C42C9F" w:rsidRPr="00C42C9F" w:rsidRDefault="00C42C9F" w:rsidP="00C42C9F">
            <w:pPr>
              <w:pStyle w:val="PHBTableInterior"/>
            </w:pPr>
            <w:r w:rsidRPr="00C42C9F">
              <w:t>10(+0)</w:t>
            </w:r>
          </w:p>
        </w:tc>
        <w:tc>
          <w:tcPr>
            <w:tcW w:w="792" w:type="dxa"/>
            <w:shd w:val="clear" w:color="auto" w:fill="auto"/>
          </w:tcPr>
          <w:p w14:paraId="2E078D6A" w14:textId="77777777" w:rsidR="00C42C9F" w:rsidRPr="00C42C9F" w:rsidRDefault="00C42C9F" w:rsidP="00C42C9F">
            <w:pPr>
              <w:pStyle w:val="PHBTableInterior"/>
            </w:pPr>
            <w:r w:rsidRPr="00C42C9F">
              <w:t>20(+5)</w:t>
            </w:r>
          </w:p>
        </w:tc>
        <w:tc>
          <w:tcPr>
            <w:tcW w:w="792" w:type="dxa"/>
            <w:shd w:val="clear" w:color="auto" w:fill="auto"/>
          </w:tcPr>
          <w:p w14:paraId="72C8EE60" w14:textId="77777777" w:rsidR="00C42C9F" w:rsidRPr="00C42C9F" w:rsidRDefault="00C42C9F" w:rsidP="00C42C9F">
            <w:pPr>
              <w:pStyle w:val="PHBTableInterior"/>
            </w:pPr>
            <w:r w:rsidRPr="00C42C9F">
              <w:t>11(+0)</w:t>
            </w:r>
          </w:p>
        </w:tc>
        <w:tc>
          <w:tcPr>
            <w:tcW w:w="792" w:type="dxa"/>
            <w:shd w:val="clear" w:color="auto" w:fill="auto"/>
          </w:tcPr>
          <w:p w14:paraId="216DD509" w14:textId="77777777" w:rsidR="00C42C9F" w:rsidRPr="00C42C9F" w:rsidRDefault="00C42C9F" w:rsidP="00C42C9F">
            <w:pPr>
              <w:pStyle w:val="PHBTableInterior"/>
            </w:pPr>
            <w:r w:rsidRPr="00C42C9F">
              <w:t>10(+0)</w:t>
            </w:r>
          </w:p>
        </w:tc>
        <w:tc>
          <w:tcPr>
            <w:tcW w:w="792" w:type="dxa"/>
            <w:shd w:val="clear" w:color="auto" w:fill="auto"/>
          </w:tcPr>
          <w:p w14:paraId="0D926D00" w14:textId="77777777" w:rsidR="00C42C9F" w:rsidRPr="00C42C9F" w:rsidRDefault="00C42C9F" w:rsidP="00C42C9F">
            <w:pPr>
              <w:pStyle w:val="PHBTableInterior"/>
            </w:pPr>
            <w:r w:rsidRPr="00C42C9F">
              <w:t>11(+0)</w:t>
            </w:r>
          </w:p>
        </w:tc>
      </w:tr>
    </w:tbl>
    <w:p w14:paraId="10BBA1A1" w14:textId="48C0B1E0" w:rsidR="008D7E6B" w:rsidRPr="008D7E6B" w:rsidRDefault="00177633" w:rsidP="00177633">
      <w:pPr>
        <w:rPr>
          <w:b/>
        </w:rPr>
      </w:pPr>
      <w:r w:rsidRPr="0047393C">
        <w:t>Skills Perception +6, Stealth +3</w:t>
      </w:r>
    </w:p>
    <w:p w14:paraId="76DFB433" w14:textId="77777777" w:rsidR="008D7E6B" w:rsidRPr="008D7E6B" w:rsidRDefault="00177633" w:rsidP="00177633">
      <w:pPr>
        <w:rPr>
          <w:b/>
        </w:rPr>
      </w:pPr>
      <w:r w:rsidRPr="0047393C">
        <w:t>Damage Resistances piercing and slashing from nonmagical weapons that aren’t adamantine</w:t>
      </w:r>
    </w:p>
    <w:p w14:paraId="67B02F18" w14:textId="77777777" w:rsidR="008D7E6B" w:rsidRPr="008D7E6B" w:rsidRDefault="00177633" w:rsidP="00177633">
      <w:pPr>
        <w:rPr>
          <w:b/>
        </w:rPr>
      </w:pPr>
      <w:r w:rsidRPr="0047393C">
        <w:t>Senses darkvision 60 ft., tremorsense 60 ft.,</w:t>
      </w:r>
    </w:p>
    <w:p w14:paraId="67DEA050" w14:textId="77777777" w:rsidR="008D7E6B" w:rsidRPr="008D7E6B" w:rsidRDefault="00177633" w:rsidP="00177633">
      <w:pPr>
        <w:rPr>
          <w:b/>
        </w:rPr>
      </w:pPr>
      <w:r w:rsidRPr="0047393C">
        <w:t>passive Perception 16</w:t>
      </w:r>
    </w:p>
    <w:p w14:paraId="6884D18F" w14:textId="77777777" w:rsidR="008D7E6B" w:rsidRPr="008D7E6B" w:rsidRDefault="00177633" w:rsidP="00177633">
      <w:pPr>
        <w:rPr>
          <w:b/>
        </w:rPr>
      </w:pPr>
      <w:r w:rsidRPr="0047393C">
        <w:t>Languages Terran</w:t>
      </w:r>
    </w:p>
    <w:p w14:paraId="366B5BAD" w14:textId="77777777" w:rsidR="008D7E6B" w:rsidRPr="008D7E6B" w:rsidRDefault="00177633" w:rsidP="00177633">
      <w:pPr>
        <w:rPr>
          <w:b/>
        </w:rPr>
      </w:pPr>
      <w:r w:rsidRPr="0047393C">
        <w:t>Challenge 3 (700 XP)</w:t>
      </w:r>
    </w:p>
    <w:p w14:paraId="549B5F4D" w14:textId="395735C4" w:rsidR="008D7E6B" w:rsidRPr="008D7E6B" w:rsidRDefault="00177633" w:rsidP="00177633">
      <w:pPr>
        <w:rPr>
          <w:b/>
        </w:rPr>
      </w:pPr>
      <w:r w:rsidRPr="0047393C">
        <w:t>Earth Glide. The xorn can burrow through nonmagical, unworked</w:t>
      </w:r>
      <w:r w:rsidR="00C42C9F">
        <w:t xml:space="preserve"> </w:t>
      </w:r>
      <w:r w:rsidRPr="0047393C">
        <w:t>earth and stone. While doing so, the xorn doesn’t disturb the material it moves through.</w:t>
      </w:r>
    </w:p>
    <w:p w14:paraId="6753AB37" w14:textId="66A6562E" w:rsidR="00E82E8E" w:rsidRPr="00E82E8E" w:rsidRDefault="00177633" w:rsidP="00177633">
      <w:pPr>
        <w:rPr>
          <w:b/>
        </w:rPr>
      </w:pPr>
      <w:r w:rsidRPr="0047393C">
        <w:t>Stone Camouflage. The xorn has advantage on Dexterity (Stealth)</w:t>
      </w:r>
      <w:r w:rsidR="00C42C9F">
        <w:t xml:space="preserve"> </w:t>
      </w:r>
      <w:r w:rsidRPr="0047393C">
        <w:t>checks made to hide in rocky terrain.</w:t>
      </w:r>
    </w:p>
    <w:p w14:paraId="051977AB" w14:textId="02A2E5AF" w:rsidR="008D7E6B" w:rsidRPr="008D7E6B" w:rsidRDefault="00177633" w:rsidP="00177633">
      <w:pPr>
        <w:rPr>
          <w:b/>
        </w:rPr>
      </w:pPr>
      <w:r w:rsidRPr="0047393C">
        <w:t>Treasure Sense. The xorn can pinpoint, by scent, the location of</w:t>
      </w:r>
      <w:r w:rsidR="00C42C9F">
        <w:t xml:space="preserve"> </w:t>
      </w:r>
      <w:r w:rsidRPr="0047393C">
        <w:t>precious metals and stones, such as coins and gems, within 60</w:t>
      </w:r>
      <w:r w:rsidR="00C42C9F">
        <w:t xml:space="preserve"> </w:t>
      </w:r>
      <w:r w:rsidRPr="0047393C">
        <w:t>feet of it.</w:t>
      </w:r>
    </w:p>
    <w:p w14:paraId="0EBF633F" w14:textId="77777777" w:rsidR="008D7E6B" w:rsidRPr="008D7E6B" w:rsidRDefault="00177633" w:rsidP="00177633">
      <w:pPr>
        <w:rPr>
          <w:b/>
        </w:rPr>
      </w:pPr>
      <w:r w:rsidRPr="0047393C">
        <w:t>Actions</w:t>
      </w:r>
    </w:p>
    <w:p w14:paraId="4C09AD03" w14:textId="1CE2FB18" w:rsidR="008D7E6B" w:rsidRPr="008D7E6B" w:rsidRDefault="00177633" w:rsidP="00177633">
      <w:pPr>
        <w:rPr>
          <w:b/>
        </w:rPr>
      </w:pPr>
      <w:r w:rsidRPr="0047393C">
        <w:t>Multiattack. The young xorn makes three claw attacks and one</w:t>
      </w:r>
      <w:r w:rsidR="00C42C9F">
        <w:t xml:space="preserve"> </w:t>
      </w:r>
      <w:r w:rsidRPr="0047393C">
        <w:t>bite attack.</w:t>
      </w:r>
    </w:p>
    <w:p w14:paraId="34B0835C" w14:textId="6BBB4C68" w:rsidR="008D7E6B" w:rsidRPr="008D7E6B" w:rsidRDefault="00177633" w:rsidP="00177633">
      <w:pPr>
        <w:rPr>
          <w:b/>
        </w:rPr>
      </w:pPr>
      <w:r w:rsidRPr="0047393C">
        <w:t>Claw. Melee Weapon Attack: +5 to hit, reach 5 ft., one target. Hit:</w:t>
      </w:r>
      <w:r w:rsidR="00C42C9F">
        <w:t xml:space="preserve"> </w:t>
      </w:r>
      <w:r w:rsidRPr="0047393C">
        <w:t>4 (1d4 + 2) slashing damage.</w:t>
      </w:r>
    </w:p>
    <w:p w14:paraId="6CBCE306" w14:textId="2F30AD2A" w:rsidR="008D7E6B" w:rsidRPr="008D7E6B" w:rsidRDefault="00177633" w:rsidP="00177633">
      <w:pPr>
        <w:rPr>
          <w:b/>
        </w:rPr>
      </w:pPr>
      <w:r w:rsidRPr="0047393C">
        <w:t>Bite. Melee Weapon Attack: +5 to hit, reach 5 ft., one target. Hit: 9</w:t>
      </w:r>
      <w:r w:rsidR="00C42C9F">
        <w:t xml:space="preserve"> </w:t>
      </w:r>
      <w:r w:rsidRPr="0047393C">
        <w:t>(2d6 + 2) piercing damage.</w:t>
      </w:r>
    </w:p>
    <w:p w14:paraId="17E399E9" w14:textId="45B2859E" w:rsidR="00177633" w:rsidRPr="0047393C" w:rsidRDefault="00177633" w:rsidP="00341604">
      <w:pPr>
        <w:pStyle w:val="1"/>
      </w:pPr>
      <w:bookmarkStart w:id="54" w:name="_Toc510259649"/>
      <w:r w:rsidRPr="0047393C">
        <w:t>Season 3</w:t>
      </w:r>
      <w:bookmarkEnd w:id="54"/>
    </w:p>
    <w:p w14:paraId="11944E9F" w14:textId="5DA1CF3E" w:rsidR="00177633" w:rsidRPr="0047393C" w:rsidRDefault="00C42C9F" w:rsidP="00177633">
      <w:pPr>
        <w:pStyle w:val="2"/>
      </w:pPr>
      <w:bookmarkStart w:id="55" w:name="_Toc510259650"/>
      <w:r>
        <w:t>--</w:t>
      </w:r>
      <w:r w:rsidR="00177633" w:rsidRPr="0047393C">
        <w:t>Rothe Zombie</w:t>
      </w:r>
      <w:bookmarkEnd w:id="55"/>
    </w:p>
    <w:p w14:paraId="0198EE7A" w14:textId="77777777" w:rsidR="00177633" w:rsidRPr="0047393C" w:rsidRDefault="00177633" w:rsidP="00177633">
      <w:pPr>
        <w:pStyle w:val="2"/>
      </w:pPr>
      <w:bookmarkStart w:id="56" w:name="_Toc510259651"/>
      <w:r w:rsidRPr="0047393C">
        <w:t>Red Plume Patrol</w:t>
      </w:r>
      <w:bookmarkEnd w:id="56"/>
    </w:p>
    <w:p w14:paraId="56A75C6A" w14:textId="77777777" w:rsidR="008D7E6B" w:rsidRPr="008D7E6B" w:rsidRDefault="00177633" w:rsidP="00177633">
      <w:pPr>
        <w:rPr>
          <w:b/>
        </w:rPr>
      </w:pPr>
      <w:r w:rsidRPr="0047393C">
        <w:t>Medium humanoid (human), lawful neutral</w:t>
      </w:r>
    </w:p>
    <w:p w14:paraId="652E4E42" w14:textId="77777777" w:rsidR="008D7E6B" w:rsidRPr="008D7E6B" w:rsidRDefault="00177633" w:rsidP="00177633">
      <w:pPr>
        <w:rPr>
          <w:b/>
        </w:rPr>
      </w:pPr>
      <w:r w:rsidRPr="0047393C">
        <w:t>Armor Class 16 (chain mail)</w:t>
      </w:r>
    </w:p>
    <w:p w14:paraId="1658389F" w14:textId="77777777" w:rsidR="008D7E6B" w:rsidRPr="008D7E6B" w:rsidRDefault="00177633" w:rsidP="00177633">
      <w:pPr>
        <w:rPr>
          <w:b/>
        </w:rPr>
      </w:pPr>
      <w:r w:rsidRPr="0047393C">
        <w:t>Hit Points 27 (5d8 + 5)</w:t>
      </w:r>
    </w:p>
    <w:p w14:paraId="0BB8DA80"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0429220B" w14:textId="77777777" w:rsidTr="00C42C9F">
        <w:tc>
          <w:tcPr>
            <w:tcW w:w="792" w:type="dxa"/>
            <w:shd w:val="clear" w:color="auto" w:fill="auto"/>
          </w:tcPr>
          <w:p w14:paraId="16658673" w14:textId="77777777" w:rsidR="00C42C9F" w:rsidRPr="00C42C9F" w:rsidRDefault="00C42C9F" w:rsidP="00C42C9F">
            <w:pPr>
              <w:pStyle w:val="PHBTableInterior"/>
            </w:pPr>
            <w:r w:rsidRPr="00C42C9F">
              <w:t>STR</w:t>
            </w:r>
          </w:p>
        </w:tc>
        <w:tc>
          <w:tcPr>
            <w:tcW w:w="792" w:type="dxa"/>
            <w:shd w:val="clear" w:color="auto" w:fill="auto"/>
          </w:tcPr>
          <w:p w14:paraId="4FE3AF9C" w14:textId="77777777" w:rsidR="00C42C9F" w:rsidRPr="00C42C9F" w:rsidRDefault="00C42C9F" w:rsidP="00C42C9F">
            <w:pPr>
              <w:pStyle w:val="PHBTableInterior"/>
            </w:pPr>
            <w:r w:rsidRPr="00C42C9F">
              <w:t>DEX</w:t>
            </w:r>
          </w:p>
        </w:tc>
        <w:tc>
          <w:tcPr>
            <w:tcW w:w="792" w:type="dxa"/>
            <w:shd w:val="clear" w:color="auto" w:fill="auto"/>
          </w:tcPr>
          <w:p w14:paraId="6CD4D899" w14:textId="77777777" w:rsidR="00C42C9F" w:rsidRPr="00C42C9F" w:rsidRDefault="00C42C9F" w:rsidP="00C42C9F">
            <w:pPr>
              <w:pStyle w:val="PHBTableInterior"/>
            </w:pPr>
            <w:r w:rsidRPr="00C42C9F">
              <w:t>CON</w:t>
            </w:r>
          </w:p>
        </w:tc>
        <w:tc>
          <w:tcPr>
            <w:tcW w:w="792" w:type="dxa"/>
            <w:shd w:val="clear" w:color="auto" w:fill="auto"/>
          </w:tcPr>
          <w:p w14:paraId="3C86591F" w14:textId="77777777" w:rsidR="00C42C9F" w:rsidRPr="00C42C9F" w:rsidRDefault="00C42C9F" w:rsidP="00C42C9F">
            <w:pPr>
              <w:pStyle w:val="PHBTableInterior"/>
            </w:pPr>
            <w:r w:rsidRPr="00C42C9F">
              <w:t>INT</w:t>
            </w:r>
          </w:p>
        </w:tc>
        <w:tc>
          <w:tcPr>
            <w:tcW w:w="792" w:type="dxa"/>
            <w:shd w:val="clear" w:color="auto" w:fill="auto"/>
          </w:tcPr>
          <w:p w14:paraId="0915D7B3" w14:textId="77777777" w:rsidR="00C42C9F" w:rsidRPr="00C42C9F" w:rsidRDefault="00C42C9F" w:rsidP="00C42C9F">
            <w:pPr>
              <w:pStyle w:val="PHBTableInterior"/>
            </w:pPr>
            <w:r w:rsidRPr="00C42C9F">
              <w:t>WIS</w:t>
            </w:r>
          </w:p>
        </w:tc>
        <w:tc>
          <w:tcPr>
            <w:tcW w:w="792" w:type="dxa"/>
            <w:shd w:val="clear" w:color="auto" w:fill="auto"/>
          </w:tcPr>
          <w:p w14:paraId="2600B4E9" w14:textId="77777777" w:rsidR="00C42C9F" w:rsidRPr="00C42C9F" w:rsidRDefault="00C42C9F" w:rsidP="00C42C9F">
            <w:pPr>
              <w:pStyle w:val="PHBTableInterior"/>
            </w:pPr>
            <w:r w:rsidRPr="00C42C9F">
              <w:t>CHA</w:t>
            </w:r>
          </w:p>
        </w:tc>
      </w:tr>
      <w:tr w:rsidR="00C42C9F" w:rsidRPr="00C42C9F" w14:paraId="478AAC31" w14:textId="77777777" w:rsidTr="00C42C9F">
        <w:tc>
          <w:tcPr>
            <w:tcW w:w="792" w:type="dxa"/>
            <w:shd w:val="clear" w:color="auto" w:fill="auto"/>
          </w:tcPr>
          <w:p w14:paraId="390BB9D7" w14:textId="77777777" w:rsidR="00C42C9F" w:rsidRPr="00C42C9F" w:rsidRDefault="00C42C9F" w:rsidP="00C42C9F">
            <w:pPr>
              <w:pStyle w:val="PHBTableInterior"/>
            </w:pPr>
            <w:r w:rsidRPr="00C42C9F">
              <w:t>13(+1)</w:t>
            </w:r>
          </w:p>
        </w:tc>
        <w:tc>
          <w:tcPr>
            <w:tcW w:w="792" w:type="dxa"/>
            <w:shd w:val="clear" w:color="auto" w:fill="auto"/>
          </w:tcPr>
          <w:p w14:paraId="11E54FA4" w14:textId="77777777" w:rsidR="00C42C9F" w:rsidRPr="00C42C9F" w:rsidRDefault="00C42C9F" w:rsidP="00C42C9F">
            <w:pPr>
              <w:pStyle w:val="PHBTableInterior"/>
            </w:pPr>
            <w:r w:rsidRPr="00C42C9F">
              <w:t>10(+0)</w:t>
            </w:r>
          </w:p>
        </w:tc>
        <w:tc>
          <w:tcPr>
            <w:tcW w:w="792" w:type="dxa"/>
            <w:shd w:val="clear" w:color="auto" w:fill="auto"/>
          </w:tcPr>
          <w:p w14:paraId="252CF496" w14:textId="77777777" w:rsidR="00C42C9F" w:rsidRPr="00C42C9F" w:rsidRDefault="00C42C9F" w:rsidP="00C42C9F">
            <w:pPr>
              <w:pStyle w:val="PHBTableInterior"/>
            </w:pPr>
            <w:r w:rsidRPr="00C42C9F">
              <w:t>12(+1)</w:t>
            </w:r>
          </w:p>
        </w:tc>
        <w:tc>
          <w:tcPr>
            <w:tcW w:w="792" w:type="dxa"/>
            <w:shd w:val="clear" w:color="auto" w:fill="auto"/>
          </w:tcPr>
          <w:p w14:paraId="48AFE633" w14:textId="77777777" w:rsidR="00C42C9F" w:rsidRPr="00C42C9F" w:rsidRDefault="00C42C9F" w:rsidP="00C42C9F">
            <w:pPr>
              <w:pStyle w:val="PHBTableInterior"/>
            </w:pPr>
            <w:r w:rsidRPr="00C42C9F">
              <w:t>10(+0)</w:t>
            </w:r>
          </w:p>
        </w:tc>
        <w:tc>
          <w:tcPr>
            <w:tcW w:w="792" w:type="dxa"/>
            <w:shd w:val="clear" w:color="auto" w:fill="auto"/>
          </w:tcPr>
          <w:p w14:paraId="1F1F05DA" w14:textId="77777777" w:rsidR="00C42C9F" w:rsidRPr="00C42C9F" w:rsidRDefault="00C42C9F" w:rsidP="00C42C9F">
            <w:pPr>
              <w:pStyle w:val="PHBTableInterior"/>
            </w:pPr>
            <w:r w:rsidRPr="00C42C9F">
              <w:t>11(+0)</w:t>
            </w:r>
          </w:p>
        </w:tc>
        <w:tc>
          <w:tcPr>
            <w:tcW w:w="792" w:type="dxa"/>
            <w:shd w:val="clear" w:color="auto" w:fill="auto"/>
          </w:tcPr>
          <w:p w14:paraId="04302F13" w14:textId="77777777" w:rsidR="00C42C9F" w:rsidRPr="00C42C9F" w:rsidRDefault="00C42C9F" w:rsidP="00C42C9F">
            <w:pPr>
              <w:pStyle w:val="PHBTableInterior"/>
            </w:pPr>
            <w:r w:rsidRPr="00C42C9F">
              <w:t>10(+0)</w:t>
            </w:r>
          </w:p>
        </w:tc>
      </w:tr>
    </w:tbl>
    <w:p w14:paraId="78254FCC" w14:textId="354A1E77" w:rsidR="008D7E6B" w:rsidRPr="008D7E6B" w:rsidRDefault="00177633" w:rsidP="00177633">
      <w:pPr>
        <w:rPr>
          <w:b/>
        </w:rPr>
      </w:pPr>
      <w:r w:rsidRPr="0047393C">
        <w:t>Saving Throws Str +3, Con +3</w:t>
      </w:r>
    </w:p>
    <w:p w14:paraId="736058DA" w14:textId="77777777" w:rsidR="008D7E6B" w:rsidRPr="008D7E6B" w:rsidRDefault="00177633" w:rsidP="00177633">
      <w:pPr>
        <w:rPr>
          <w:b/>
        </w:rPr>
      </w:pPr>
      <w:r w:rsidRPr="0047393C">
        <w:t>Skills Perception +2</w:t>
      </w:r>
    </w:p>
    <w:p w14:paraId="574A38F6" w14:textId="77777777" w:rsidR="008D7E6B" w:rsidRPr="008D7E6B" w:rsidRDefault="00177633" w:rsidP="00177633">
      <w:pPr>
        <w:rPr>
          <w:b/>
        </w:rPr>
      </w:pPr>
      <w:r w:rsidRPr="0047393C">
        <w:t>Senses passive Perception 12</w:t>
      </w:r>
    </w:p>
    <w:p w14:paraId="417466B9" w14:textId="17BD614B" w:rsidR="00177633" w:rsidRDefault="00177633" w:rsidP="00177633">
      <w:r w:rsidRPr="0047393C">
        <w:t>Languages Common</w:t>
      </w:r>
    </w:p>
    <w:p w14:paraId="0A27433C" w14:textId="77777777" w:rsidR="008D7E6B" w:rsidRPr="008D7E6B" w:rsidRDefault="00177633" w:rsidP="00177633">
      <w:pPr>
        <w:rPr>
          <w:b/>
        </w:rPr>
      </w:pPr>
      <w:r>
        <w:t xml:space="preserve">Challenge </w:t>
      </w:r>
      <w:r w:rsidRPr="0047393C">
        <w:t>1 (200 XP)</w:t>
      </w:r>
    </w:p>
    <w:p w14:paraId="0A46F230" w14:textId="77777777" w:rsidR="008D7E6B" w:rsidRPr="008D7E6B" w:rsidRDefault="00177633" w:rsidP="00177633">
      <w:pPr>
        <w:rPr>
          <w:b/>
        </w:rPr>
      </w:pPr>
      <w:r w:rsidRPr="0047393C">
        <w:t>Actions</w:t>
      </w:r>
    </w:p>
    <w:p w14:paraId="4E4D1700" w14:textId="77777777" w:rsidR="008D7E6B" w:rsidRPr="008D7E6B" w:rsidRDefault="00177633" w:rsidP="00177633">
      <w:pPr>
        <w:rPr>
          <w:b/>
        </w:rPr>
      </w:pPr>
      <w:r w:rsidRPr="0047393C">
        <w:t>Multiattack. The Red Plume patrol makes two melee attacks.</w:t>
      </w:r>
    </w:p>
    <w:p w14:paraId="736B7D29" w14:textId="77777777" w:rsidR="008D7E6B" w:rsidRPr="008D7E6B" w:rsidRDefault="00177633" w:rsidP="00177633">
      <w:pPr>
        <w:rPr>
          <w:b/>
        </w:rPr>
      </w:pPr>
      <w:r w:rsidRPr="0047393C">
        <w:t>Longsword. Melee Weapon Attack: +3 to hit, reach 5 ft., one target. Hit: 5 (1d8 + 1) slashing damage.</w:t>
      </w:r>
    </w:p>
    <w:p w14:paraId="0AC6B369" w14:textId="77777777" w:rsidR="008D7E6B" w:rsidRPr="008D7E6B" w:rsidRDefault="00177633" w:rsidP="00177633">
      <w:pPr>
        <w:rPr>
          <w:b/>
        </w:rPr>
      </w:pPr>
      <w:r w:rsidRPr="0047393C">
        <w:t>Heavy Crossbow. Ranged Weapon Attack: +2 to hit, range 100/400 ft., one target. Hit: 5 (1d10) piercing damage.</w:t>
      </w:r>
    </w:p>
    <w:p w14:paraId="1F357BD3" w14:textId="77777777" w:rsidR="008D7E6B" w:rsidRPr="008D7E6B" w:rsidRDefault="00177633" w:rsidP="00177633">
      <w:pPr>
        <w:rPr>
          <w:b/>
        </w:rPr>
      </w:pPr>
      <w:r w:rsidRPr="0047393C">
        <w:t>Net. Ranged weapon attack: +3 to hit, range 5/15 ft., one creature. Hit: A large or smaller creature hit by a net is restrained until it is</w:t>
      </w:r>
      <w:r>
        <w:t xml:space="preserve"> </w:t>
      </w:r>
      <w:r w:rsidRPr="0047393C">
        <w:t>freed. A creature can use its action to make a DC 10 Strength</w:t>
      </w:r>
      <w:r>
        <w:t xml:space="preserve"> </w:t>
      </w:r>
      <w:r w:rsidRPr="0047393C">
        <w:t>check, freeing itself or another creature within its reach on a success. Dealing 5 slashing damage to the net also frees the creature.</w:t>
      </w:r>
    </w:p>
    <w:p w14:paraId="3630FAAF" w14:textId="77777777" w:rsidR="008D7E6B" w:rsidRPr="008D7E6B" w:rsidRDefault="00177633" w:rsidP="00177633">
      <w:pPr>
        <w:rPr>
          <w:b/>
        </w:rPr>
      </w:pPr>
      <w:r w:rsidRPr="0047393C">
        <w:lastRenderedPageBreak/>
        <w:t>Reactions</w:t>
      </w:r>
    </w:p>
    <w:p w14:paraId="56198B93" w14:textId="77777777" w:rsidR="008D7E6B" w:rsidRPr="008D7E6B" w:rsidRDefault="00177633" w:rsidP="00177633">
      <w:pPr>
        <w:rPr>
          <w:b/>
        </w:rPr>
      </w:pPr>
      <w:r w:rsidRPr="0047393C">
        <w:t>Parry. The Red Plume patrol adds 2 to its AC against one melee attack that would hit it. To do so, the Red Plume patrol must see the attacker and be wielding a melee weapon.</w:t>
      </w:r>
    </w:p>
    <w:p w14:paraId="674D1156" w14:textId="365781C1" w:rsidR="00177633" w:rsidRPr="0047393C" w:rsidRDefault="00177633" w:rsidP="00177633">
      <w:pPr>
        <w:pStyle w:val="2"/>
      </w:pPr>
      <w:bookmarkStart w:id="57" w:name="_Toc510259652"/>
      <w:r w:rsidRPr="0047393C">
        <w:t>Breex Vandermast</w:t>
      </w:r>
      <w:bookmarkEnd w:id="57"/>
    </w:p>
    <w:p w14:paraId="604C08C6" w14:textId="77777777" w:rsidR="008D7E6B" w:rsidRPr="008D7E6B" w:rsidRDefault="00177633" w:rsidP="00177633">
      <w:pPr>
        <w:rPr>
          <w:b/>
        </w:rPr>
      </w:pPr>
      <w:r w:rsidRPr="0047393C">
        <w:t>Medium humanoid (half-orc), neutral evil</w:t>
      </w:r>
    </w:p>
    <w:p w14:paraId="37440EF5" w14:textId="77777777" w:rsidR="008D7E6B" w:rsidRPr="008D7E6B" w:rsidRDefault="00177633" w:rsidP="00177633">
      <w:pPr>
        <w:rPr>
          <w:b/>
        </w:rPr>
      </w:pPr>
      <w:r w:rsidRPr="0047393C">
        <w:t>Armor Class 16 (breastplate)</w:t>
      </w:r>
    </w:p>
    <w:p w14:paraId="26CE1AF7" w14:textId="77777777" w:rsidR="008D7E6B" w:rsidRPr="008D7E6B" w:rsidRDefault="00177633" w:rsidP="00177633">
      <w:pPr>
        <w:rPr>
          <w:b/>
        </w:rPr>
      </w:pPr>
      <w:r w:rsidRPr="0047393C">
        <w:t>Hit Points 71 (11d8 + 21)</w:t>
      </w:r>
    </w:p>
    <w:p w14:paraId="2061FF02" w14:textId="77777777" w:rsidR="00E82E8E" w:rsidRPr="00E82E8E" w:rsidRDefault="00177633" w:rsidP="00177633">
      <w:pPr>
        <w:rPr>
          <w:b/>
        </w:rPr>
      </w:pPr>
      <w:r w:rsidRPr="0047393C">
        <w:t>Speed 30 ft.</w:t>
      </w:r>
    </w:p>
    <w:p w14:paraId="6A9E148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A3790E7" w14:textId="77777777" w:rsidR="00E82E8E" w:rsidRPr="00E82E8E" w:rsidRDefault="00305B1A" w:rsidP="00177633">
      <w:pPr>
        <w:rPr>
          <w:b/>
        </w:rPr>
      </w:pPr>
      <w:r>
        <w:t>16(+3)</w:t>
      </w:r>
      <w:r>
        <w:tab/>
        <w:t>14(+2)</w:t>
      </w:r>
      <w:r>
        <w:tab/>
        <w:t>14(+2)</w:t>
      </w:r>
      <w:r>
        <w:tab/>
        <w:t>11(+0)</w:t>
      </w:r>
      <w:r>
        <w:tab/>
        <w:t>10(+0)</w:t>
      </w:r>
      <w:r>
        <w:tab/>
        <w:t>15(+2)</w:t>
      </w:r>
    </w:p>
    <w:p w14:paraId="5DEFC511" w14:textId="01BF7D53" w:rsidR="008D7E6B" w:rsidRPr="008D7E6B" w:rsidRDefault="00177633" w:rsidP="00177633">
      <w:pPr>
        <w:rPr>
          <w:b/>
        </w:rPr>
      </w:pPr>
      <w:r w:rsidRPr="0047393C">
        <w:t>Skills Animal Handling +2, Athletics +5, Deception +4,</w:t>
      </w:r>
    </w:p>
    <w:p w14:paraId="07460FF9" w14:textId="77777777" w:rsidR="008D7E6B" w:rsidRPr="008D7E6B" w:rsidRDefault="00177633" w:rsidP="00177633">
      <w:pPr>
        <w:rPr>
          <w:b/>
        </w:rPr>
      </w:pPr>
      <w:r w:rsidRPr="0047393C">
        <w:t>Persuasion +4</w:t>
      </w:r>
    </w:p>
    <w:p w14:paraId="20B091A5" w14:textId="77777777" w:rsidR="008D7E6B" w:rsidRPr="008D7E6B" w:rsidRDefault="00177633" w:rsidP="00177633">
      <w:pPr>
        <w:rPr>
          <w:b/>
        </w:rPr>
      </w:pPr>
      <w:r w:rsidRPr="0047393C">
        <w:t>Senses darkvision 60 ft., passive Perception 10</w:t>
      </w:r>
    </w:p>
    <w:p w14:paraId="3EBCE0A1" w14:textId="77777777" w:rsidR="008D7E6B" w:rsidRPr="008D7E6B" w:rsidRDefault="00177633" w:rsidP="00177633">
      <w:pPr>
        <w:rPr>
          <w:b/>
        </w:rPr>
      </w:pPr>
      <w:r w:rsidRPr="0047393C">
        <w:t>Languages Abyssal, Common, Orc</w:t>
      </w:r>
    </w:p>
    <w:p w14:paraId="7C345298" w14:textId="77777777" w:rsidR="008D7E6B" w:rsidRPr="008D7E6B" w:rsidRDefault="00177633" w:rsidP="00177633">
      <w:pPr>
        <w:rPr>
          <w:b/>
        </w:rPr>
      </w:pPr>
      <w:r w:rsidRPr="0047393C">
        <w:t>Challenge 3 (700 XP)</w:t>
      </w:r>
    </w:p>
    <w:p w14:paraId="53684482" w14:textId="77777777" w:rsidR="008D7E6B" w:rsidRPr="008D7E6B" w:rsidRDefault="00177633" w:rsidP="00177633">
      <w:pPr>
        <w:rPr>
          <w:b/>
        </w:rPr>
      </w:pPr>
      <w:r w:rsidRPr="0047393C">
        <w:t>Relentless Endurance (1/Long Rest). When Breex is reduced to 0 hit points, but not killed outright, he can drop to 1 hit point instead.</w:t>
      </w:r>
    </w:p>
    <w:p w14:paraId="41AEA408" w14:textId="77777777" w:rsidR="008D7E6B" w:rsidRPr="008D7E6B" w:rsidRDefault="00177633" w:rsidP="00177633">
      <w:pPr>
        <w:rPr>
          <w:b/>
        </w:rPr>
      </w:pPr>
      <w:r w:rsidRPr="0047393C">
        <w:t>Savage Attack. When Breex scores a critical hit with a melee weapon attack, he can roll one of the weapon's damage dice one additional time and add it to the extra damage of the critical hit.</w:t>
      </w:r>
    </w:p>
    <w:p w14:paraId="23FFC718" w14:textId="77777777" w:rsidR="008D7E6B" w:rsidRPr="008D7E6B" w:rsidRDefault="00177633" w:rsidP="00177633">
      <w:pPr>
        <w:rPr>
          <w:b/>
        </w:rPr>
      </w:pPr>
      <w:r w:rsidRPr="0047393C">
        <w:t>Spellcasting. Breex is a 5th-level spellcaster. His spellcasting ability is Charisma (spell save DC 13, +5 to hit with spell attacks).</w:t>
      </w:r>
    </w:p>
    <w:p w14:paraId="6CFEE773" w14:textId="77777777" w:rsidR="008D7E6B" w:rsidRPr="008D7E6B" w:rsidRDefault="00177633" w:rsidP="00177633">
      <w:pPr>
        <w:rPr>
          <w:b/>
        </w:rPr>
      </w:pPr>
      <w:r w:rsidRPr="0047393C">
        <w:t>Breex knows the following sorcerer spells:</w:t>
      </w:r>
    </w:p>
    <w:p w14:paraId="0F868D08" w14:textId="77777777" w:rsidR="008D7E6B" w:rsidRPr="008D7E6B" w:rsidRDefault="00177633" w:rsidP="00177633">
      <w:pPr>
        <w:rPr>
          <w:b/>
        </w:rPr>
      </w:pPr>
      <w:r w:rsidRPr="0047393C">
        <w:t>Cantrips (at will): chill touch, firebolt, message, minor image, shocking grasp</w:t>
      </w:r>
    </w:p>
    <w:p w14:paraId="4679F99A" w14:textId="77777777" w:rsidR="008D7E6B" w:rsidRPr="008D7E6B" w:rsidRDefault="00177633" w:rsidP="00177633">
      <w:pPr>
        <w:rPr>
          <w:b/>
        </w:rPr>
      </w:pPr>
      <w:r w:rsidRPr="0047393C">
        <w:t>1st level (4 slots): expeditious retreat, feather fall, sleep</w:t>
      </w:r>
    </w:p>
    <w:p w14:paraId="2D6AD2EA" w14:textId="77777777" w:rsidR="008D7E6B" w:rsidRPr="008D7E6B" w:rsidRDefault="00177633" w:rsidP="00177633">
      <w:pPr>
        <w:rPr>
          <w:b/>
        </w:rPr>
      </w:pPr>
      <w:r w:rsidRPr="0047393C">
        <w:t>2nd level (3 slots): blur, misty step</w:t>
      </w:r>
    </w:p>
    <w:p w14:paraId="070A47F8" w14:textId="77777777" w:rsidR="008D7E6B" w:rsidRPr="008D7E6B" w:rsidRDefault="00177633" w:rsidP="00177633">
      <w:pPr>
        <w:rPr>
          <w:b/>
        </w:rPr>
      </w:pPr>
      <w:r w:rsidRPr="0047393C">
        <w:t>3rd level (2 slots): haste</w:t>
      </w:r>
    </w:p>
    <w:p w14:paraId="6F51C3F2" w14:textId="77777777" w:rsidR="008D7E6B" w:rsidRPr="008D7E6B" w:rsidRDefault="00177633" w:rsidP="00177633">
      <w:pPr>
        <w:rPr>
          <w:b/>
        </w:rPr>
      </w:pPr>
      <w:r w:rsidRPr="0047393C">
        <w:t>Actions</w:t>
      </w:r>
    </w:p>
    <w:p w14:paraId="201E3587" w14:textId="77777777" w:rsidR="008D7E6B" w:rsidRPr="008D7E6B" w:rsidRDefault="00177633" w:rsidP="00177633">
      <w:pPr>
        <w:rPr>
          <w:b/>
        </w:rPr>
      </w:pPr>
      <w:r w:rsidRPr="0047393C">
        <w:t>Multiattack. Breex makes two melee attacks.</w:t>
      </w:r>
    </w:p>
    <w:p w14:paraId="237FF378" w14:textId="77777777" w:rsidR="008D7E6B" w:rsidRPr="008D7E6B" w:rsidRDefault="00177633" w:rsidP="00177633">
      <w:pPr>
        <w:rPr>
          <w:b/>
        </w:rPr>
      </w:pPr>
      <w:r w:rsidRPr="0047393C">
        <w:t>Greatsword. Melee Weapon Attack: +6 to hit, reach 5 ft., one target. Hit: 10 (2d6 + 3) slashing damage.</w:t>
      </w:r>
    </w:p>
    <w:p w14:paraId="36873EC8" w14:textId="77777777" w:rsidR="008D7E6B" w:rsidRPr="008D7E6B" w:rsidRDefault="00177633" w:rsidP="00177633">
      <w:pPr>
        <w:rPr>
          <w:b/>
        </w:rPr>
      </w:pPr>
      <w:r w:rsidRPr="0047393C">
        <w:t>Reactions</w:t>
      </w:r>
    </w:p>
    <w:p w14:paraId="5D0EF44F" w14:textId="1A1CC335" w:rsidR="008D7E6B" w:rsidRPr="008D7E6B" w:rsidRDefault="00177633" w:rsidP="00177633">
      <w:pPr>
        <w:rPr>
          <w:b/>
        </w:rPr>
      </w:pPr>
      <w:r w:rsidRPr="0047393C">
        <w:t xml:space="preserve">Parry. </w:t>
      </w:r>
      <w:r w:rsidR="00C42C9F" w:rsidRPr="0047393C">
        <w:t xml:space="preserve">Breex </w:t>
      </w:r>
      <w:r w:rsidRPr="0047393C">
        <w:t xml:space="preserve">adds 2 to his AC against one melee attack that would hit him. To do so, </w:t>
      </w:r>
      <w:r w:rsidR="00C42C9F" w:rsidRPr="0047393C">
        <w:t xml:space="preserve">Breex </w:t>
      </w:r>
      <w:r w:rsidRPr="0047393C">
        <w:t>must see the attacker and be wielding a melee weapon.</w:t>
      </w:r>
    </w:p>
    <w:p w14:paraId="31357B40" w14:textId="6B7E083D" w:rsidR="00177633" w:rsidRPr="0047393C" w:rsidRDefault="00177633" w:rsidP="00177633">
      <w:pPr>
        <w:pStyle w:val="2"/>
      </w:pPr>
      <w:bookmarkStart w:id="58" w:name="_Toc510259653"/>
      <w:r w:rsidRPr="0047393C">
        <w:t>Evil Sorcerer</w:t>
      </w:r>
      <w:bookmarkEnd w:id="58"/>
    </w:p>
    <w:p w14:paraId="50A16495" w14:textId="77777777" w:rsidR="008D7E6B" w:rsidRPr="008D7E6B" w:rsidRDefault="00177633" w:rsidP="00177633">
      <w:pPr>
        <w:rPr>
          <w:b/>
        </w:rPr>
      </w:pPr>
      <w:r w:rsidRPr="0047393C">
        <w:t>Medium humanoid (half-orc), chaotic evil</w:t>
      </w:r>
    </w:p>
    <w:p w14:paraId="3FE837A8" w14:textId="77777777" w:rsidR="008D7E6B" w:rsidRPr="008D7E6B" w:rsidRDefault="00177633" w:rsidP="00177633">
      <w:pPr>
        <w:rPr>
          <w:b/>
        </w:rPr>
      </w:pPr>
      <w:r w:rsidRPr="0047393C">
        <w:t>Armor Class 12 (15 with mage armor)</w:t>
      </w:r>
    </w:p>
    <w:p w14:paraId="58B86FFA" w14:textId="77777777" w:rsidR="008D7E6B" w:rsidRPr="008D7E6B" w:rsidRDefault="00177633" w:rsidP="00177633">
      <w:pPr>
        <w:rPr>
          <w:b/>
        </w:rPr>
      </w:pPr>
      <w:r w:rsidRPr="0047393C">
        <w:t>Hit Points 22 (5d8)</w:t>
      </w:r>
    </w:p>
    <w:p w14:paraId="73B5F85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454EA355" w14:textId="77777777" w:rsidTr="00C42C9F">
        <w:tc>
          <w:tcPr>
            <w:tcW w:w="792" w:type="dxa"/>
            <w:shd w:val="clear" w:color="auto" w:fill="auto"/>
          </w:tcPr>
          <w:p w14:paraId="4E098BD4" w14:textId="77777777" w:rsidR="00C42C9F" w:rsidRPr="00C42C9F" w:rsidRDefault="00C42C9F" w:rsidP="00C42C9F">
            <w:pPr>
              <w:pStyle w:val="PHBTableInterior"/>
            </w:pPr>
            <w:r w:rsidRPr="00C42C9F">
              <w:t>STR</w:t>
            </w:r>
          </w:p>
        </w:tc>
        <w:tc>
          <w:tcPr>
            <w:tcW w:w="792" w:type="dxa"/>
            <w:shd w:val="clear" w:color="auto" w:fill="auto"/>
          </w:tcPr>
          <w:p w14:paraId="5F463169" w14:textId="77777777" w:rsidR="00C42C9F" w:rsidRPr="00C42C9F" w:rsidRDefault="00C42C9F" w:rsidP="00C42C9F">
            <w:pPr>
              <w:pStyle w:val="PHBTableInterior"/>
            </w:pPr>
            <w:r w:rsidRPr="00C42C9F">
              <w:t>DEX</w:t>
            </w:r>
          </w:p>
        </w:tc>
        <w:tc>
          <w:tcPr>
            <w:tcW w:w="792" w:type="dxa"/>
            <w:shd w:val="clear" w:color="auto" w:fill="auto"/>
          </w:tcPr>
          <w:p w14:paraId="22E26A7A" w14:textId="77777777" w:rsidR="00C42C9F" w:rsidRPr="00C42C9F" w:rsidRDefault="00C42C9F" w:rsidP="00C42C9F">
            <w:pPr>
              <w:pStyle w:val="PHBTableInterior"/>
            </w:pPr>
            <w:r w:rsidRPr="00C42C9F">
              <w:t>CON</w:t>
            </w:r>
          </w:p>
        </w:tc>
        <w:tc>
          <w:tcPr>
            <w:tcW w:w="792" w:type="dxa"/>
            <w:shd w:val="clear" w:color="auto" w:fill="auto"/>
          </w:tcPr>
          <w:p w14:paraId="631BA249" w14:textId="77777777" w:rsidR="00C42C9F" w:rsidRPr="00C42C9F" w:rsidRDefault="00C42C9F" w:rsidP="00C42C9F">
            <w:pPr>
              <w:pStyle w:val="PHBTableInterior"/>
            </w:pPr>
            <w:r w:rsidRPr="00C42C9F">
              <w:t>INT</w:t>
            </w:r>
          </w:p>
        </w:tc>
        <w:tc>
          <w:tcPr>
            <w:tcW w:w="792" w:type="dxa"/>
            <w:shd w:val="clear" w:color="auto" w:fill="auto"/>
          </w:tcPr>
          <w:p w14:paraId="362DADCD" w14:textId="77777777" w:rsidR="00C42C9F" w:rsidRPr="00C42C9F" w:rsidRDefault="00C42C9F" w:rsidP="00C42C9F">
            <w:pPr>
              <w:pStyle w:val="PHBTableInterior"/>
            </w:pPr>
            <w:r w:rsidRPr="00C42C9F">
              <w:t>WIS</w:t>
            </w:r>
          </w:p>
        </w:tc>
        <w:tc>
          <w:tcPr>
            <w:tcW w:w="792" w:type="dxa"/>
            <w:shd w:val="clear" w:color="auto" w:fill="auto"/>
          </w:tcPr>
          <w:p w14:paraId="11715ECD" w14:textId="77777777" w:rsidR="00C42C9F" w:rsidRPr="00C42C9F" w:rsidRDefault="00C42C9F" w:rsidP="00C42C9F">
            <w:pPr>
              <w:pStyle w:val="PHBTableInterior"/>
            </w:pPr>
            <w:r w:rsidRPr="00C42C9F">
              <w:t>CHA</w:t>
            </w:r>
          </w:p>
        </w:tc>
      </w:tr>
      <w:tr w:rsidR="00C42C9F" w:rsidRPr="00E82E8E" w14:paraId="39C1B0DE" w14:textId="77777777" w:rsidTr="00C42C9F">
        <w:tc>
          <w:tcPr>
            <w:tcW w:w="792" w:type="dxa"/>
            <w:shd w:val="clear" w:color="auto" w:fill="auto"/>
          </w:tcPr>
          <w:p w14:paraId="74DCCAF1" w14:textId="77777777" w:rsidR="00C42C9F" w:rsidRPr="00C42C9F" w:rsidRDefault="00C42C9F" w:rsidP="00C42C9F">
            <w:pPr>
              <w:pStyle w:val="PHBTableInterior"/>
            </w:pPr>
            <w:r w:rsidRPr="00C42C9F">
              <w:t>9 (−1)</w:t>
            </w:r>
          </w:p>
        </w:tc>
        <w:tc>
          <w:tcPr>
            <w:tcW w:w="792" w:type="dxa"/>
            <w:shd w:val="clear" w:color="auto" w:fill="auto"/>
          </w:tcPr>
          <w:p w14:paraId="5562824D" w14:textId="77777777" w:rsidR="00C42C9F" w:rsidRPr="00C42C9F" w:rsidRDefault="00C42C9F" w:rsidP="00C42C9F">
            <w:pPr>
              <w:pStyle w:val="PHBTableInterior"/>
            </w:pPr>
            <w:r w:rsidRPr="00C42C9F">
              <w:t>14(+2)</w:t>
            </w:r>
          </w:p>
        </w:tc>
        <w:tc>
          <w:tcPr>
            <w:tcW w:w="792" w:type="dxa"/>
            <w:shd w:val="clear" w:color="auto" w:fill="auto"/>
          </w:tcPr>
          <w:p w14:paraId="3F2D9C77" w14:textId="77777777" w:rsidR="00C42C9F" w:rsidRPr="00C42C9F" w:rsidRDefault="00C42C9F" w:rsidP="00C42C9F">
            <w:pPr>
              <w:pStyle w:val="PHBTableInterior"/>
            </w:pPr>
            <w:r w:rsidRPr="00C42C9F">
              <w:t>11(+0)</w:t>
            </w:r>
          </w:p>
        </w:tc>
        <w:tc>
          <w:tcPr>
            <w:tcW w:w="792" w:type="dxa"/>
            <w:shd w:val="clear" w:color="auto" w:fill="auto"/>
          </w:tcPr>
          <w:p w14:paraId="53D84890" w14:textId="77777777" w:rsidR="00C42C9F" w:rsidRPr="00C42C9F" w:rsidRDefault="00C42C9F" w:rsidP="00C42C9F">
            <w:pPr>
              <w:pStyle w:val="PHBTableInterior"/>
            </w:pPr>
            <w:r w:rsidRPr="00C42C9F">
              <w:t>11(+0)</w:t>
            </w:r>
          </w:p>
        </w:tc>
        <w:tc>
          <w:tcPr>
            <w:tcW w:w="792" w:type="dxa"/>
            <w:shd w:val="clear" w:color="auto" w:fill="auto"/>
          </w:tcPr>
          <w:p w14:paraId="2B649328" w14:textId="77777777" w:rsidR="00C42C9F" w:rsidRPr="00C42C9F" w:rsidRDefault="00C42C9F" w:rsidP="00C42C9F">
            <w:pPr>
              <w:pStyle w:val="PHBTableInterior"/>
            </w:pPr>
            <w:r w:rsidRPr="00C42C9F">
              <w:t>12(+1)</w:t>
            </w:r>
          </w:p>
        </w:tc>
        <w:tc>
          <w:tcPr>
            <w:tcW w:w="792" w:type="dxa"/>
            <w:shd w:val="clear" w:color="auto" w:fill="auto"/>
          </w:tcPr>
          <w:p w14:paraId="4C6E2D03" w14:textId="77777777" w:rsidR="00C42C9F" w:rsidRPr="00E82E8E" w:rsidRDefault="00C42C9F" w:rsidP="00C42C9F">
            <w:pPr>
              <w:pStyle w:val="PHBTableInterior"/>
            </w:pPr>
            <w:r w:rsidRPr="00C42C9F">
              <w:t>17(+3)</w:t>
            </w:r>
          </w:p>
        </w:tc>
      </w:tr>
    </w:tbl>
    <w:p w14:paraId="2C4CCB51" w14:textId="43441699" w:rsidR="008D7E6B" w:rsidRPr="008D7E6B" w:rsidRDefault="00177633" w:rsidP="00177633">
      <w:pPr>
        <w:rPr>
          <w:b/>
        </w:rPr>
      </w:pPr>
      <w:r w:rsidRPr="0047393C">
        <w:t>Saving Throws Int +5, Wis +3</w:t>
      </w:r>
    </w:p>
    <w:p w14:paraId="6A85CB5C" w14:textId="77777777" w:rsidR="008D7E6B" w:rsidRPr="008D7E6B" w:rsidRDefault="00177633" w:rsidP="00177633">
      <w:pPr>
        <w:rPr>
          <w:b/>
        </w:rPr>
      </w:pPr>
      <w:r w:rsidRPr="0047393C">
        <w:t>Skills Arcana +5, History +5</w:t>
      </w:r>
    </w:p>
    <w:p w14:paraId="0E74B611" w14:textId="77777777" w:rsidR="008D7E6B" w:rsidRPr="008D7E6B" w:rsidRDefault="00177633" w:rsidP="00177633">
      <w:pPr>
        <w:rPr>
          <w:b/>
        </w:rPr>
      </w:pPr>
      <w:r w:rsidRPr="0047393C">
        <w:t>Senses passive Perception 11</w:t>
      </w:r>
    </w:p>
    <w:p w14:paraId="5D15A50F" w14:textId="77777777" w:rsidR="008D7E6B" w:rsidRPr="008D7E6B" w:rsidRDefault="00177633" w:rsidP="00177633">
      <w:pPr>
        <w:rPr>
          <w:b/>
        </w:rPr>
      </w:pPr>
      <w:r w:rsidRPr="0047393C">
        <w:t>Languages Common, Draconic, Dwarvish, Elvish</w:t>
      </w:r>
    </w:p>
    <w:p w14:paraId="4BB05DE7" w14:textId="77777777" w:rsidR="008D7E6B" w:rsidRPr="008D7E6B" w:rsidRDefault="00177633" w:rsidP="00177633">
      <w:pPr>
        <w:rPr>
          <w:b/>
        </w:rPr>
      </w:pPr>
      <w:r w:rsidRPr="0047393C">
        <w:t>Challenge 1 (200 XP)</w:t>
      </w:r>
    </w:p>
    <w:p w14:paraId="49CB41A3" w14:textId="77777777" w:rsidR="008D7E6B" w:rsidRPr="008D7E6B" w:rsidRDefault="00177633" w:rsidP="00177633">
      <w:pPr>
        <w:rPr>
          <w:b/>
        </w:rPr>
      </w:pPr>
      <w:r w:rsidRPr="0047393C">
        <w:t>Relentless Endurance (1/Long Rest). When the evil sorcerer is reduced to 0 hit points, but not killed outright, it can drop to 1 hit point instead.</w:t>
      </w:r>
    </w:p>
    <w:p w14:paraId="4EAF2666" w14:textId="77777777" w:rsidR="008D7E6B" w:rsidRPr="008D7E6B" w:rsidRDefault="00177633" w:rsidP="00177633">
      <w:pPr>
        <w:rPr>
          <w:b/>
        </w:rPr>
      </w:pPr>
      <w:r w:rsidRPr="0047393C">
        <w:t>Savage Attack. When the evil sorcerer scores a critical hit with a melee weapon attack, it can roll one of the weapon's damage dice one additional time and add it to the extra damage of the critical hit.</w:t>
      </w:r>
    </w:p>
    <w:p w14:paraId="019FD805" w14:textId="77777777" w:rsidR="008D7E6B" w:rsidRPr="008D7E6B" w:rsidRDefault="00177633" w:rsidP="00177633">
      <w:pPr>
        <w:rPr>
          <w:b/>
        </w:rPr>
      </w:pPr>
      <w:r w:rsidRPr="0047393C">
        <w:t>Spellcasting. The evil sorcerer is a 4th-level spellcaster. Its spellcasting ability is Charisma (spell save DC 13, +5 to hit with spell attacks). The evil sorcerer has the following sorcerer spells</w:t>
      </w:r>
    </w:p>
    <w:p w14:paraId="1F7EA9EC" w14:textId="77777777" w:rsidR="008D7E6B" w:rsidRPr="008D7E6B" w:rsidRDefault="00177633" w:rsidP="00177633">
      <w:pPr>
        <w:rPr>
          <w:b/>
        </w:rPr>
      </w:pPr>
      <w:r w:rsidRPr="0047393C">
        <w:t>prepared:</w:t>
      </w:r>
    </w:p>
    <w:p w14:paraId="1073DCC3" w14:textId="77777777" w:rsidR="008D7E6B" w:rsidRPr="008D7E6B" w:rsidRDefault="00177633" w:rsidP="00177633">
      <w:pPr>
        <w:rPr>
          <w:b/>
        </w:rPr>
      </w:pPr>
      <w:r w:rsidRPr="0047393C">
        <w:t>Cantrips (at will): fire bolt, message, shocking grasp</w:t>
      </w:r>
    </w:p>
    <w:p w14:paraId="0EAF2270" w14:textId="77777777" w:rsidR="008D7E6B" w:rsidRPr="008D7E6B" w:rsidRDefault="00177633" w:rsidP="00177633">
      <w:pPr>
        <w:rPr>
          <w:b/>
        </w:rPr>
      </w:pPr>
      <w:r w:rsidRPr="0047393C">
        <w:t>1st level (4 slots): expeditious retreat, mage armor, shield</w:t>
      </w:r>
    </w:p>
    <w:p w14:paraId="320EFDFF" w14:textId="77777777" w:rsidR="008D7E6B" w:rsidRPr="008D7E6B" w:rsidRDefault="00177633" w:rsidP="00177633">
      <w:pPr>
        <w:rPr>
          <w:b/>
        </w:rPr>
      </w:pPr>
      <w:r w:rsidRPr="0047393C">
        <w:t>2nd level (3 slots): blur, misty step</w:t>
      </w:r>
    </w:p>
    <w:p w14:paraId="4AFDC777" w14:textId="77777777" w:rsidR="008D7E6B" w:rsidRPr="008D7E6B" w:rsidRDefault="00177633" w:rsidP="00177633">
      <w:pPr>
        <w:rPr>
          <w:b/>
        </w:rPr>
      </w:pPr>
      <w:r w:rsidRPr="0047393C">
        <w:t>Actions</w:t>
      </w:r>
    </w:p>
    <w:p w14:paraId="32647D66" w14:textId="77777777" w:rsidR="008D7E6B" w:rsidRPr="008D7E6B" w:rsidRDefault="00177633" w:rsidP="00177633">
      <w:pPr>
        <w:rPr>
          <w:b/>
        </w:rPr>
      </w:pPr>
      <w:r w:rsidRPr="0047393C">
        <w:t>Dagger. Melee or Ranged Weapon Attack: +4 to hit, reach 5 ft. or range 20/60 ft., one target. Hit: 4 (1d4 + 2) piercing damage.</w:t>
      </w:r>
    </w:p>
    <w:p w14:paraId="2B32B8FA" w14:textId="4C63F96C" w:rsidR="00177633" w:rsidRPr="0047393C" w:rsidRDefault="00177633" w:rsidP="00177633">
      <w:pPr>
        <w:pStyle w:val="2"/>
      </w:pPr>
      <w:bookmarkStart w:id="59" w:name="_Toc510259654"/>
      <w:r w:rsidRPr="0047393C">
        <w:t>Captain Erlich</w:t>
      </w:r>
      <w:bookmarkEnd w:id="59"/>
    </w:p>
    <w:p w14:paraId="0B514EE4" w14:textId="77777777" w:rsidR="008D7E6B" w:rsidRPr="008D7E6B" w:rsidRDefault="00177633" w:rsidP="00177633">
      <w:pPr>
        <w:rPr>
          <w:b/>
        </w:rPr>
      </w:pPr>
      <w:r w:rsidRPr="0047393C">
        <w:t>Medium humanoid (human), lawful evil</w:t>
      </w:r>
    </w:p>
    <w:p w14:paraId="2FF50232" w14:textId="77777777" w:rsidR="008D7E6B" w:rsidRPr="008D7E6B" w:rsidRDefault="00177633" w:rsidP="00177633">
      <w:pPr>
        <w:rPr>
          <w:b/>
        </w:rPr>
      </w:pPr>
      <w:r w:rsidRPr="0047393C">
        <w:t>Armor Class 20 (plate, shield)</w:t>
      </w:r>
    </w:p>
    <w:p w14:paraId="01BEA1AE" w14:textId="77777777" w:rsidR="008D7E6B" w:rsidRPr="008D7E6B" w:rsidRDefault="00177633" w:rsidP="00177633">
      <w:pPr>
        <w:rPr>
          <w:b/>
        </w:rPr>
      </w:pPr>
      <w:r w:rsidRPr="0047393C">
        <w:t>Hit Points 52 (8d8 + 16)</w:t>
      </w:r>
    </w:p>
    <w:p w14:paraId="4793A225"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25316DEC" w14:textId="77777777" w:rsidTr="00C42C9F">
        <w:tc>
          <w:tcPr>
            <w:tcW w:w="792" w:type="dxa"/>
            <w:shd w:val="clear" w:color="auto" w:fill="auto"/>
          </w:tcPr>
          <w:p w14:paraId="6E2E58CD" w14:textId="77777777" w:rsidR="00C42C9F" w:rsidRPr="00C42C9F" w:rsidRDefault="00C42C9F" w:rsidP="00C42C9F">
            <w:pPr>
              <w:pStyle w:val="PHBTableInterior"/>
            </w:pPr>
            <w:r w:rsidRPr="00C42C9F">
              <w:t>STR</w:t>
            </w:r>
          </w:p>
        </w:tc>
        <w:tc>
          <w:tcPr>
            <w:tcW w:w="792" w:type="dxa"/>
            <w:shd w:val="clear" w:color="auto" w:fill="auto"/>
          </w:tcPr>
          <w:p w14:paraId="0311AD02" w14:textId="77777777" w:rsidR="00C42C9F" w:rsidRPr="00C42C9F" w:rsidRDefault="00C42C9F" w:rsidP="00C42C9F">
            <w:pPr>
              <w:pStyle w:val="PHBTableInterior"/>
            </w:pPr>
            <w:r w:rsidRPr="00C42C9F">
              <w:t>DEX</w:t>
            </w:r>
          </w:p>
        </w:tc>
        <w:tc>
          <w:tcPr>
            <w:tcW w:w="792" w:type="dxa"/>
            <w:shd w:val="clear" w:color="auto" w:fill="auto"/>
          </w:tcPr>
          <w:p w14:paraId="5826D501" w14:textId="77777777" w:rsidR="00C42C9F" w:rsidRPr="00C42C9F" w:rsidRDefault="00C42C9F" w:rsidP="00C42C9F">
            <w:pPr>
              <w:pStyle w:val="PHBTableInterior"/>
            </w:pPr>
            <w:r w:rsidRPr="00C42C9F">
              <w:t>CON</w:t>
            </w:r>
          </w:p>
        </w:tc>
        <w:tc>
          <w:tcPr>
            <w:tcW w:w="792" w:type="dxa"/>
            <w:shd w:val="clear" w:color="auto" w:fill="auto"/>
          </w:tcPr>
          <w:p w14:paraId="64C678CE" w14:textId="77777777" w:rsidR="00C42C9F" w:rsidRPr="00C42C9F" w:rsidRDefault="00C42C9F" w:rsidP="00C42C9F">
            <w:pPr>
              <w:pStyle w:val="PHBTableInterior"/>
            </w:pPr>
            <w:r w:rsidRPr="00C42C9F">
              <w:t>INT</w:t>
            </w:r>
          </w:p>
        </w:tc>
        <w:tc>
          <w:tcPr>
            <w:tcW w:w="792" w:type="dxa"/>
            <w:shd w:val="clear" w:color="auto" w:fill="auto"/>
          </w:tcPr>
          <w:p w14:paraId="2D1567D4" w14:textId="77777777" w:rsidR="00C42C9F" w:rsidRPr="00C42C9F" w:rsidRDefault="00C42C9F" w:rsidP="00C42C9F">
            <w:pPr>
              <w:pStyle w:val="PHBTableInterior"/>
            </w:pPr>
            <w:r w:rsidRPr="00C42C9F">
              <w:t>WIS</w:t>
            </w:r>
          </w:p>
        </w:tc>
        <w:tc>
          <w:tcPr>
            <w:tcW w:w="792" w:type="dxa"/>
            <w:shd w:val="clear" w:color="auto" w:fill="auto"/>
          </w:tcPr>
          <w:p w14:paraId="293D068F" w14:textId="77777777" w:rsidR="00C42C9F" w:rsidRPr="00C42C9F" w:rsidRDefault="00C42C9F" w:rsidP="00C42C9F">
            <w:pPr>
              <w:pStyle w:val="PHBTableInterior"/>
            </w:pPr>
            <w:r w:rsidRPr="00C42C9F">
              <w:t>CHA</w:t>
            </w:r>
          </w:p>
        </w:tc>
      </w:tr>
      <w:tr w:rsidR="00C42C9F" w:rsidRPr="00C42C9F" w14:paraId="1FEA400D" w14:textId="77777777" w:rsidTr="00C42C9F">
        <w:tc>
          <w:tcPr>
            <w:tcW w:w="792" w:type="dxa"/>
            <w:shd w:val="clear" w:color="auto" w:fill="auto"/>
          </w:tcPr>
          <w:p w14:paraId="7452C5A2" w14:textId="77777777" w:rsidR="00C42C9F" w:rsidRPr="00C42C9F" w:rsidRDefault="00C42C9F" w:rsidP="00C42C9F">
            <w:pPr>
              <w:pStyle w:val="PHBTableInterior"/>
            </w:pPr>
            <w:r w:rsidRPr="00C42C9F">
              <w:t>16(+3)</w:t>
            </w:r>
          </w:p>
        </w:tc>
        <w:tc>
          <w:tcPr>
            <w:tcW w:w="792" w:type="dxa"/>
            <w:shd w:val="clear" w:color="auto" w:fill="auto"/>
          </w:tcPr>
          <w:p w14:paraId="2674BBF5" w14:textId="77777777" w:rsidR="00C42C9F" w:rsidRPr="00C42C9F" w:rsidRDefault="00C42C9F" w:rsidP="00C42C9F">
            <w:pPr>
              <w:pStyle w:val="PHBTableInterior"/>
            </w:pPr>
            <w:r w:rsidRPr="00C42C9F">
              <w:t>11(+0)</w:t>
            </w:r>
          </w:p>
        </w:tc>
        <w:tc>
          <w:tcPr>
            <w:tcW w:w="792" w:type="dxa"/>
            <w:shd w:val="clear" w:color="auto" w:fill="auto"/>
          </w:tcPr>
          <w:p w14:paraId="675B7341" w14:textId="77777777" w:rsidR="00C42C9F" w:rsidRPr="00C42C9F" w:rsidRDefault="00C42C9F" w:rsidP="00C42C9F">
            <w:pPr>
              <w:pStyle w:val="PHBTableInterior"/>
            </w:pPr>
            <w:r w:rsidRPr="00C42C9F">
              <w:t>14(+2)</w:t>
            </w:r>
          </w:p>
        </w:tc>
        <w:tc>
          <w:tcPr>
            <w:tcW w:w="792" w:type="dxa"/>
            <w:shd w:val="clear" w:color="auto" w:fill="auto"/>
          </w:tcPr>
          <w:p w14:paraId="3A6168DE" w14:textId="77777777" w:rsidR="00C42C9F" w:rsidRPr="00C42C9F" w:rsidRDefault="00C42C9F" w:rsidP="00C42C9F">
            <w:pPr>
              <w:pStyle w:val="PHBTableInterior"/>
            </w:pPr>
            <w:r w:rsidRPr="00C42C9F">
              <w:t>11(+0)</w:t>
            </w:r>
          </w:p>
        </w:tc>
        <w:tc>
          <w:tcPr>
            <w:tcW w:w="792" w:type="dxa"/>
            <w:shd w:val="clear" w:color="auto" w:fill="auto"/>
          </w:tcPr>
          <w:p w14:paraId="4600E7D6" w14:textId="77777777" w:rsidR="00C42C9F" w:rsidRPr="00C42C9F" w:rsidRDefault="00C42C9F" w:rsidP="00C42C9F">
            <w:pPr>
              <w:pStyle w:val="PHBTableInterior"/>
            </w:pPr>
            <w:r w:rsidRPr="00C42C9F">
              <w:t>11(+0)</w:t>
            </w:r>
          </w:p>
        </w:tc>
        <w:tc>
          <w:tcPr>
            <w:tcW w:w="792" w:type="dxa"/>
            <w:shd w:val="clear" w:color="auto" w:fill="auto"/>
          </w:tcPr>
          <w:p w14:paraId="2BCAD8C1" w14:textId="77777777" w:rsidR="00C42C9F" w:rsidRPr="00C42C9F" w:rsidRDefault="00C42C9F" w:rsidP="00C42C9F">
            <w:pPr>
              <w:pStyle w:val="PHBTableInterior"/>
            </w:pPr>
            <w:r w:rsidRPr="00C42C9F">
              <w:t>15(+2)</w:t>
            </w:r>
          </w:p>
        </w:tc>
      </w:tr>
    </w:tbl>
    <w:p w14:paraId="7D764AE6" w14:textId="17842283" w:rsidR="008D7E6B" w:rsidRPr="008D7E6B" w:rsidRDefault="00177633" w:rsidP="00177633">
      <w:pPr>
        <w:rPr>
          <w:b/>
        </w:rPr>
      </w:pPr>
      <w:r w:rsidRPr="0047393C">
        <w:t>Saving Throws Con +4, Wis +2</w:t>
      </w:r>
    </w:p>
    <w:p w14:paraId="21167E96" w14:textId="77777777" w:rsidR="008D7E6B" w:rsidRPr="008D7E6B" w:rsidRDefault="00177633" w:rsidP="00177633">
      <w:pPr>
        <w:rPr>
          <w:b/>
        </w:rPr>
      </w:pPr>
      <w:r w:rsidRPr="0047393C">
        <w:t>Senses passive Perception 10</w:t>
      </w:r>
    </w:p>
    <w:p w14:paraId="03A0FC80" w14:textId="77777777" w:rsidR="008D7E6B" w:rsidRPr="008D7E6B" w:rsidRDefault="00177633" w:rsidP="00177633">
      <w:pPr>
        <w:rPr>
          <w:b/>
        </w:rPr>
      </w:pPr>
      <w:r w:rsidRPr="0047393C">
        <w:t>Languages Common</w:t>
      </w:r>
    </w:p>
    <w:p w14:paraId="11D8E3A9" w14:textId="77777777" w:rsidR="008D7E6B" w:rsidRPr="008D7E6B" w:rsidRDefault="00177633" w:rsidP="00177633">
      <w:pPr>
        <w:rPr>
          <w:b/>
        </w:rPr>
      </w:pPr>
      <w:r w:rsidRPr="0047393C">
        <w:t>Challenge 3 (700 XP)</w:t>
      </w:r>
    </w:p>
    <w:p w14:paraId="6651B04A" w14:textId="77777777" w:rsidR="008D7E6B" w:rsidRPr="008D7E6B" w:rsidRDefault="00177633" w:rsidP="00177633">
      <w:pPr>
        <w:rPr>
          <w:b/>
        </w:rPr>
      </w:pPr>
      <w:r w:rsidRPr="0047393C">
        <w:t>Special Equipment. Captain Erlich has two potions of healing.</w:t>
      </w:r>
    </w:p>
    <w:p w14:paraId="7C7D5CDA" w14:textId="77777777" w:rsidR="008D7E6B" w:rsidRPr="008D7E6B" w:rsidRDefault="00177633" w:rsidP="00177633">
      <w:pPr>
        <w:rPr>
          <w:b/>
        </w:rPr>
      </w:pPr>
      <w:r w:rsidRPr="0047393C">
        <w:t>Brave. Captain Erlich has advantage on saving throws against being frightened.</w:t>
      </w:r>
    </w:p>
    <w:p w14:paraId="08974C28" w14:textId="77777777" w:rsidR="008D7E6B" w:rsidRPr="008D7E6B" w:rsidRDefault="00177633" w:rsidP="00177633">
      <w:pPr>
        <w:rPr>
          <w:b/>
        </w:rPr>
      </w:pPr>
      <w:r w:rsidRPr="0047393C">
        <w:t>Actions</w:t>
      </w:r>
    </w:p>
    <w:p w14:paraId="6FFDADFD" w14:textId="77777777" w:rsidR="008D7E6B" w:rsidRPr="008D7E6B" w:rsidRDefault="00177633" w:rsidP="00177633">
      <w:pPr>
        <w:rPr>
          <w:b/>
        </w:rPr>
      </w:pPr>
      <w:r w:rsidRPr="0047393C">
        <w:t>Multiattack. Captain Erlich makes two melee attacks.</w:t>
      </w:r>
    </w:p>
    <w:p w14:paraId="5375F31F" w14:textId="77777777" w:rsidR="008D7E6B" w:rsidRPr="008D7E6B" w:rsidRDefault="00177633" w:rsidP="00177633">
      <w:pPr>
        <w:rPr>
          <w:b/>
        </w:rPr>
      </w:pPr>
      <w:r w:rsidRPr="0047393C">
        <w:t>Longsword. Melee Weapon Attack: +5 to hit, reach 5 ft., one target. Hit: 7 (1d8 + 3) slashing damage.</w:t>
      </w:r>
    </w:p>
    <w:p w14:paraId="258F44EA" w14:textId="77777777" w:rsidR="008D7E6B" w:rsidRPr="008D7E6B" w:rsidRDefault="00177633" w:rsidP="00177633">
      <w:pPr>
        <w:rPr>
          <w:b/>
        </w:rPr>
      </w:pPr>
      <w:r w:rsidRPr="0047393C">
        <w:t>Poisoned Heavy Crossbow. Ranged Weapon Attack: +2 to hit, range 100/400 ft., one target. Hit: 5 (1d10) piercing damage and the target must succeed on a DC 15 saving throw or become poisoned for 1d4 hours.</w:t>
      </w:r>
    </w:p>
    <w:p w14:paraId="13D7BAE9" w14:textId="77777777" w:rsidR="008D7E6B" w:rsidRPr="008D7E6B" w:rsidRDefault="00177633" w:rsidP="00177633">
      <w:pPr>
        <w:rPr>
          <w:b/>
        </w:rPr>
      </w:pPr>
      <w:r w:rsidRPr="0047393C">
        <w:t>Battle Cry (1/Day). Each creature of Captain Erlich’s choice that is within 30 feet of it, can hear it, and not already affected by Battle Cry gain advantage on attack rolls until the start of Captain Erlich’s next turn. Captain Erlich can then make one attack as a</w:t>
      </w:r>
      <w:r>
        <w:t xml:space="preserve"> </w:t>
      </w:r>
      <w:r w:rsidRPr="0047393C">
        <w:t>bonus action.</w:t>
      </w:r>
    </w:p>
    <w:p w14:paraId="073BE92B" w14:textId="0A2A4CFA" w:rsidR="00177633" w:rsidRPr="0047393C" w:rsidRDefault="00177633" w:rsidP="00177633">
      <w:pPr>
        <w:pStyle w:val="2"/>
      </w:pPr>
      <w:bookmarkStart w:id="60" w:name="_Toc510259655"/>
      <w:r w:rsidRPr="0047393C">
        <w:t>Arena Guard</w:t>
      </w:r>
      <w:bookmarkEnd w:id="60"/>
    </w:p>
    <w:p w14:paraId="4445E6A8" w14:textId="77777777" w:rsidR="008D7E6B" w:rsidRPr="008D7E6B" w:rsidRDefault="00177633" w:rsidP="00177633">
      <w:pPr>
        <w:rPr>
          <w:b/>
        </w:rPr>
      </w:pPr>
      <w:r w:rsidRPr="0047393C">
        <w:t>Medium humanoid (any race), any alignment</w:t>
      </w:r>
    </w:p>
    <w:p w14:paraId="255228F4" w14:textId="77777777" w:rsidR="008D7E6B" w:rsidRPr="008D7E6B" w:rsidRDefault="00177633" w:rsidP="00177633">
      <w:pPr>
        <w:rPr>
          <w:b/>
        </w:rPr>
      </w:pPr>
      <w:r w:rsidRPr="0047393C">
        <w:t>Armor Class 16 (chain shirt, shield)</w:t>
      </w:r>
    </w:p>
    <w:p w14:paraId="4474CCB4" w14:textId="77777777" w:rsidR="008D7E6B" w:rsidRPr="008D7E6B" w:rsidRDefault="00177633" w:rsidP="00177633">
      <w:pPr>
        <w:rPr>
          <w:b/>
        </w:rPr>
      </w:pPr>
      <w:r w:rsidRPr="0047393C">
        <w:t>Hit Points 11 (2d8 + 2)</w:t>
      </w:r>
    </w:p>
    <w:p w14:paraId="35D9497B"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1978B954" w14:textId="77777777" w:rsidTr="00C42C9F">
        <w:tc>
          <w:tcPr>
            <w:tcW w:w="792" w:type="dxa"/>
            <w:shd w:val="clear" w:color="auto" w:fill="auto"/>
          </w:tcPr>
          <w:p w14:paraId="33E29249" w14:textId="77777777" w:rsidR="00C42C9F" w:rsidRPr="00C42C9F" w:rsidRDefault="00C42C9F" w:rsidP="00C42C9F">
            <w:pPr>
              <w:pStyle w:val="PHBTableInterior"/>
            </w:pPr>
            <w:r w:rsidRPr="00C42C9F">
              <w:lastRenderedPageBreak/>
              <w:t>STR</w:t>
            </w:r>
          </w:p>
        </w:tc>
        <w:tc>
          <w:tcPr>
            <w:tcW w:w="792" w:type="dxa"/>
            <w:shd w:val="clear" w:color="auto" w:fill="auto"/>
          </w:tcPr>
          <w:p w14:paraId="1612B903" w14:textId="77777777" w:rsidR="00C42C9F" w:rsidRPr="00C42C9F" w:rsidRDefault="00C42C9F" w:rsidP="00C42C9F">
            <w:pPr>
              <w:pStyle w:val="PHBTableInterior"/>
            </w:pPr>
            <w:r w:rsidRPr="00C42C9F">
              <w:t>DEX</w:t>
            </w:r>
          </w:p>
        </w:tc>
        <w:tc>
          <w:tcPr>
            <w:tcW w:w="792" w:type="dxa"/>
            <w:shd w:val="clear" w:color="auto" w:fill="auto"/>
          </w:tcPr>
          <w:p w14:paraId="67506E4C" w14:textId="77777777" w:rsidR="00C42C9F" w:rsidRPr="00C42C9F" w:rsidRDefault="00C42C9F" w:rsidP="00C42C9F">
            <w:pPr>
              <w:pStyle w:val="PHBTableInterior"/>
            </w:pPr>
            <w:r w:rsidRPr="00C42C9F">
              <w:t>CON</w:t>
            </w:r>
          </w:p>
        </w:tc>
        <w:tc>
          <w:tcPr>
            <w:tcW w:w="792" w:type="dxa"/>
            <w:shd w:val="clear" w:color="auto" w:fill="auto"/>
          </w:tcPr>
          <w:p w14:paraId="13A43B05" w14:textId="77777777" w:rsidR="00C42C9F" w:rsidRPr="00C42C9F" w:rsidRDefault="00C42C9F" w:rsidP="00C42C9F">
            <w:pPr>
              <w:pStyle w:val="PHBTableInterior"/>
            </w:pPr>
            <w:r w:rsidRPr="00C42C9F">
              <w:t>INT</w:t>
            </w:r>
          </w:p>
        </w:tc>
        <w:tc>
          <w:tcPr>
            <w:tcW w:w="792" w:type="dxa"/>
            <w:shd w:val="clear" w:color="auto" w:fill="auto"/>
          </w:tcPr>
          <w:p w14:paraId="1E78E764" w14:textId="77777777" w:rsidR="00C42C9F" w:rsidRPr="00C42C9F" w:rsidRDefault="00C42C9F" w:rsidP="00C42C9F">
            <w:pPr>
              <w:pStyle w:val="PHBTableInterior"/>
            </w:pPr>
            <w:r w:rsidRPr="00C42C9F">
              <w:t>WIS</w:t>
            </w:r>
          </w:p>
        </w:tc>
        <w:tc>
          <w:tcPr>
            <w:tcW w:w="792" w:type="dxa"/>
            <w:shd w:val="clear" w:color="auto" w:fill="auto"/>
          </w:tcPr>
          <w:p w14:paraId="1F51A020" w14:textId="77777777" w:rsidR="00C42C9F" w:rsidRPr="00C42C9F" w:rsidRDefault="00C42C9F" w:rsidP="00C42C9F">
            <w:pPr>
              <w:pStyle w:val="PHBTableInterior"/>
            </w:pPr>
            <w:r w:rsidRPr="00C42C9F">
              <w:t>CHA</w:t>
            </w:r>
          </w:p>
        </w:tc>
      </w:tr>
      <w:tr w:rsidR="00C42C9F" w:rsidRPr="00C42C9F" w14:paraId="6EA31583" w14:textId="77777777" w:rsidTr="00C42C9F">
        <w:tc>
          <w:tcPr>
            <w:tcW w:w="792" w:type="dxa"/>
            <w:shd w:val="clear" w:color="auto" w:fill="auto"/>
          </w:tcPr>
          <w:p w14:paraId="476A8CDA" w14:textId="77777777" w:rsidR="00C42C9F" w:rsidRPr="00C42C9F" w:rsidRDefault="00C42C9F" w:rsidP="00C42C9F">
            <w:pPr>
              <w:pStyle w:val="PHBTableInterior"/>
            </w:pPr>
            <w:r w:rsidRPr="00C42C9F">
              <w:t>13(+1)</w:t>
            </w:r>
          </w:p>
        </w:tc>
        <w:tc>
          <w:tcPr>
            <w:tcW w:w="792" w:type="dxa"/>
            <w:shd w:val="clear" w:color="auto" w:fill="auto"/>
          </w:tcPr>
          <w:p w14:paraId="5DAA7005" w14:textId="77777777" w:rsidR="00C42C9F" w:rsidRPr="00C42C9F" w:rsidRDefault="00C42C9F" w:rsidP="00C42C9F">
            <w:pPr>
              <w:pStyle w:val="PHBTableInterior"/>
            </w:pPr>
            <w:r w:rsidRPr="00C42C9F">
              <w:t>12(+1)</w:t>
            </w:r>
          </w:p>
        </w:tc>
        <w:tc>
          <w:tcPr>
            <w:tcW w:w="792" w:type="dxa"/>
            <w:shd w:val="clear" w:color="auto" w:fill="auto"/>
          </w:tcPr>
          <w:p w14:paraId="6E984E13" w14:textId="77777777" w:rsidR="00C42C9F" w:rsidRPr="00C42C9F" w:rsidRDefault="00C42C9F" w:rsidP="00C42C9F">
            <w:pPr>
              <w:pStyle w:val="PHBTableInterior"/>
            </w:pPr>
            <w:r w:rsidRPr="00C42C9F">
              <w:t>12(+1)</w:t>
            </w:r>
          </w:p>
        </w:tc>
        <w:tc>
          <w:tcPr>
            <w:tcW w:w="792" w:type="dxa"/>
            <w:shd w:val="clear" w:color="auto" w:fill="auto"/>
          </w:tcPr>
          <w:p w14:paraId="63F81C12" w14:textId="77777777" w:rsidR="00C42C9F" w:rsidRPr="00C42C9F" w:rsidRDefault="00C42C9F" w:rsidP="00C42C9F">
            <w:pPr>
              <w:pStyle w:val="PHBTableInterior"/>
            </w:pPr>
            <w:r w:rsidRPr="00C42C9F">
              <w:t>10(+0)</w:t>
            </w:r>
          </w:p>
        </w:tc>
        <w:tc>
          <w:tcPr>
            <w:tcW w:w="792" w:type="dxa"/>
            <w:shd w:val="clear" w:color="auto" w:fill="auto"/>
          </w:tcPr>
          <w:p w14:paraId="4059D168" w14:textId="77777777" w:rsidR="00C42C9F" w:rsidRPr="00C42C9F" w:rsidRDefault="00C42C9F" w:rsidP="00C42C9F">
            <w:pPr>
              <w:pStyle w:val="PHBTableInterior"/>
            </w:pPr>
            <w:r w:rsidRPr="00C42C9F">
              <w:t>11(+0)</w:t>
            </w:r>
          </w:p>
        </w:tc>
        <w:tc>
          <w:tcPr>
            <w:tcW w:w="792" w:type="dxa"/>
            <w:shd w:val="clear" w:color="auto" w:fill="auto"/>
          </w:tcPr>
          <w:p w14:paraId="50C347B7" w14:textId="77777777" w:rsidR="00C42C9F" w:rsidRPr="00C42C9F" w:rsidRDefault="00C42C9F" w:rsidP="00C42C9F">
            <w:pPr>
              <w:pStyle w:val="PHBTableInterior"/>
            </w:pPr>
            <w:r w:rsidRPr="00C42C9F">
              <w:t>10(+0)</w:t>
            </w:r>
          </w:p>
        </w:tc>
      </w:tr>
    </w:tbl>
    <w:p w14:paraId="0CFFB2DD" w14:textId="5C059AA7" w:rsidR="008D7E6B" w:rsidRPr="008D7E6B" w:rsidRDefault="00177633" w:rsidP="00177633">
      <w:pPr>
        <w:rPr>
          <w:b/>
        </w:rPr>
      </w:pPr>
      <w:r w:rsidRPr="0047393C">
        <w:t>Skills Perception +2</w:t>
      </w:r>
    </w:p>
    <w:p w14:paraId="057FF7ED" w14:textId="77777777" w:rsidR="008D7E6B" w:rsidRPr="008D7E6B" w:rsidRDefault="00177633" w:rsidP="00177633">
      <w:pPr>
        <w:rPr>
          <w:b/>
        </w:rPr>
      </w:pPr>
      <w:r w:rsidRPr="0047393C">
        <w:t>Senses passive Perception 12</w:t>
      </w:r>
    </w:p>
    <w:p w14:paraId="3FF6E3DD" w14:textId="77777777" w:rsidR="008D7E6B" w:rsidRPr="008D7E6B" w:rsidRDefault="00177633" w:rsidP="00177633">
      <w:pPr>
        <w:rPr>
          <w:b/>
        </w:rPr>
      </w:pPr>
      <w:r w:rsidRPr="0047393C">
        <w:t>Languages any one language (usually Common)</w:t>
      </w:r>
    </w:p>
    <w:p w14:paraId="5468B1AF" w14:textId="77777777" w:rsidR="008D7E6B" w:rsidRPr="008D7E6B" w:rsidRDefault="00177633" w:rsidP="00177633">
      <w:pPr>
        <w:rPr>
          <w:b/>
        </w:rPr>
      </w:pPr>
      <w:r w:rsidRPr="0047393C">
        <w:t>Challenge 1/8 (25 XP)</w:t>
      </w:r>
    </w:p>
    <w:p w14:paraId="7DF96C1E" w14:textId="77777777" w:rsidR="008D7E6B" w:rsidRPr="008D7E6B" w:rsidRDefault="00177633" w:rsidP="00177633">
      <w:pPr>
        <w:rPr>
          <w:b/>
        </w:rPr>
      </w:pPr>
      <w:r w:rsidRPr="0047393C">
        <w:t>Actions</w:t>
      </w:r>
    </w:p>
    <w:p w14:paraId="03744250" w14:textId="77777777" w:rsidR="008D7E6B" w:rsidRPr="008D7E6B" w:rsidRDefault="00177633" w:rsidP="00177633">
      <w:pPr>
        <w:rPr>
          <w:b/>
        </w:rPr>
      </w:pPr>
      <w:r w:rsidRPr="0047393C">
        <w:t>Spear. Melee or Ranged Weapon Attack: +3 to hit, reach 5 ft. or range 20/60 ft., one target. Hit: 4 (1d6 + 1) piercing damage.</w:t>
      </w:r>
    </w:p>
    <w:p w14:paraId="5A3AE6BF" w14:textId="77777777" w:rsidR="008D7E6B" w:rsidRPr="008D7E6B" w:rsidRDefault="00177633" w:rsidP="00177633">
      <w:pPr>
        <w:rPr>
          <w:b/>
        </w:rPr>
      </w:pPr>
      <w:r w:rsidRPr="0047393C">
        <w:t>Net. Ranged weapon attack: +3 to hit, range 5/15 ft., one creature. Hit: A large or smaller creature hit by a net is restrained until it is freed. A creature can use its action to make a DC 10 Strength check, freeing itself or another creature within its reach on a success. Dealing 5 slashing damage to the net also frees the creature.</w:t>
      </w:r>
    </w:p>
    <w:p w14:paraId="554DF628" w14:textId="43B03700" w:rsidR="00177633" w:rsidRPr="0047393C" w:rsidRDefault="00177633" w:rsidP="00177633">
      <w:pPr>
        <w:pStyle w:val="2"/>
      </w:pPr>
      <w:bookmarkStart w:id="61" w:name="_Toc510259656"/>
      <w:r w:rsidRPr="0047393C">
        <w:t>Fire Giant Whelp</w:t>
      </w:r>
      <w:bookmarkEnd w:id="61"/>
    </w:p>
    <w:p w14:paraId="5487A46A" w14:textId="77777777" w:rsidR="008D7E6B" w:rsidRPr="008D7E6B" w:rsidRDefault="00177633" w:rsidP="00177633">
      <w:pPr>
        <w:rPr>
          <w:b/>
        </w:rPr>
      </w:pPr>
      <w:r w:rsidRPr="0047393C">
        <w:t>Huge giant, neutral</w:t>
      </w:r>
    </w:p>
    <w:p w14:paraId="17199153" w14:textId="77777777" w:rsidR="008D7E6B" w:rsidRPr="008D7E6B" w:rsidRDefault="00177633" w:rsidP="00177633">
      <w:pPr>
        <w:rPr>
          <w:b/>
        </w:rPr>
      </w:pPr>
      <w:r w:rsidRPr="0047393C">
        <w:t>Armor Class 17 (splint)</w:t>
      </w:r>
    </w:p>
    <w:p w14:paraId="750C7318" w14:textId="77777777" w:rsidR="008D7E6B" w:rsidRPr="008D7E6B" w:rsidRDefault="00177633" w:rsidP="00177633">
      <w:pPr>
        <w:rPr>
          <w:b/>
        </w:rPr>
      </w:pPr>
      <w:r w:rsidRPr="0047393C">
        <w:t>Hit Points 126 (11d12 + 55)</w:t>
      </w:r>
    </w:p>
    <w:p w14:paraId="7F69762B"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68E327A2" w14:textId="77777777" w:rsidTr="00C42C9F">
        <w:tc>
          <w:tcPr>
            <w:tcW w:w="792" w:type="dxa"/>
            <w:shd w:val="clear" w:color="auto" w:fill="auto"/>
          </w:tcPr>
          <w:p w14:paraId="3917C70E" w14:textId="77777777" w:rsidR="00C42C9F" w:rsidRPr="00C42C9F" w:rsidRDefault="00C42C9F" w:rsidP="00C42C9F">
            <w:pPr>
              <w:pStyle w:val="PHBTableInterior"/>
            </w:pPr>
            <w:r w:rsidRPr="00C42C9F">
              <w:t>STR</w:t>
            </w:r>
          </w:p>
        </w:tc>
        <w:tc>
          <w:tcPr>
            <w:tcW w:w="792" w:type="dxa"/>
            <w:shd w:val="clear" w:color="auto" w:fill="auto"/>
          </w:tcPr>
          <w:p w14:paraId="603C4531" w14:textId="77777777" w:rsidR="00C42C9F" w:rsidRPr="00C42C9F" w:rsidRDefault="00C42C9F" w:rsidP="00C42C9F">
            <w:pPr>
              <w:pStyle w:val="PHBTableInterior"/>
            </w:pPr>
            <w:r w:rsidRPr="00C42C9F">
              <w:t>DEX</w:t>
            </w:r>
          </w:p>
        </w:tc>
        <w:tc>
          <w:tcPr>
            <w:tcW w:w="792" w:type="dxa"/>
            <w:shd w:val="clear" w:color="auto" w:fill="auto"/>
          </w:tcPr>
          <w:p w14:paraId="0337523B" w14:textId="77777777" w:rsidR="00C42C9F" w:rsidRPr="00C42C9F" w:rsidRDefault="00C42C9F" w:rsidP="00C42C9F">
            <w:pPr>
              <w:pStyle w:val="PHBTableInterior"/>
            </w:pPr>
            <w:r w:rsidRPr="00C42C9F">
              <w:t>CON</w:t>
            </w:r>
          </w:p>
        </w:tc>
        <w:tc>
          <w:tcPr>
            <w:tcW w:w="792" w:type="dxa"/>
            <w:shd w:val="clear" w:color="auto" w:fill="auto"/>
          </w:tcPr>
          <w:p w14:paraId="7C5A4459" w14:textId="77777777" w:rsidR="00C42C9F" w:rsidRPr="00C42C9F" w:rsidRDefault="00C42C9F" w:rsidP="00C42C9F">
            <w:pPr>
              <w:pStyle w:val="PHBTableInterior"/>
            </w:pPr>
            <w:r w:rsidRPr="00C42C9F">
              <w:t>INT</w:t>
            </w:r>
          </w:p>
        </w:tc>
        <w:tc>
          <w:tcPr>
            <w:tcW w:w="792" w:type="dxa"/>
            <w:shd w:val="clear" w:color="auto" w:fill="auto"/>
          </w:tcPr>
          <w:p w14:paraId="2DFCFCE7" w14:textId="77777777" w:rsidR="00C42C9F" w:rsidRPr="00C42C9F" w:rsidRDefault="00C42C9F" w:rsidP="00C42C9F">
            <w:pPr>
              <w:pStyle w:val="PHBTableInterior"/>
            </w:pPr>
            <w:r w:rsidRPr="00C42C9F">
              <w:t>WIS</w:t>
            </w:r>
          </w:p>
        </w:tc>
        <w:tc>
          <w:tcPr>
            <w:tcW w:w="792" w:type="dxa"/>
            <w:shd w:val="clear" w:color="auto" w:fill="auto"/>
          </w:tcPr>
          <w:p w14:paraId="5D7EE9FB" w14:textId="77777777" w:rsidR="00C42C9F" w:rsidRPr="00C42C9F" w:rsidRDefault="00C42C9F" w:rsidP="00C42C9F">
            <w:pPr>
              <w:pStyle w:val="PHBTableInterior"/>
            </w:pPr>
            <w:r w:rsidRPr="00C42C9F">
              <w:t>CHA</w:t>
            </w:r>
          </w:p>
        </w:tc>
      </w:tr>
      <w:tr w:rsidR="00C42C9F" w:rsidRPr="00C42C9F" w14:paraId="75B506FA" w14:textId="77777777" w:rsidTr="00C42C9F">
        <w:tc>
          <w:tcPr>
            <w:tcW w:w="792" w:type="dxa"/>
            <w:shd w:val="clear" w:color="auto" w:fill="auto"/>
          </w:tcPr>
          <w:p w14:paraId="6D746FCE" w14:textId="77777777" w:rsidR="00C42C9F" w:rsidRPr="00C42C9F" w:rsidRDefault="00C42C9F" w:rsidP="00C42C9F">
            <w:pPr>
              <w:pStyle w:val="PHBTableInterior"/>
            </w:pPr>
            <w:r w:rsidRPr="00C42C9F">
              <w:t>23(+6)</w:t>
            </w:r>
          </w:p>
        </w:tc>
        <w:tc>
          <w:tcPr>
            <w:tcW w:w="792" w:type="dxa"/>
            <w:shd w:val="clear" w:color="auto" w:fill="auto"/>
          </w:tcPr>
          <w:p w14:paraId="26F218A4" w14:textId="77777777" w:rsidR="00C42C9F" w:rsidRPr="00C42C9F" w:rsidRDefault="00C42C9F" w:rsidP="00C42C9F">
            <w:pPr>
              <w:pStyle w:val="PHBTableInterior"/>
            </w:pPr>
            <w:r w:rsidRPr="00C42C9F">
              <w:t>9 (-1) 20(+5)</w:t>
            </w:r>
          </w:p>
        </w:tc>
        <w:tc>
          <w:tcPr>
            <w:tcW w:w="792" w:type="dxa"/>
            <w:shd w:val="clear" w:color="auto" w:fill="auto"/>
          </w:tcPr>
          <w:p w14:paraId="30A80726" w14:textId="77777777" w:rsidR="00C42C9F" w:rsidRPr="00C42C9F" w:rsidRDefault="00C42C9F" w:rsidP="00C42C9F">
            <w:pPr>
              <w:pStyle w:val="PHBTableInterior"/>
            </w:pPr>
            <w:r w:rsidRPr="00C42C9F">
              <w:t>10(+0)</w:t>
            </w:r>
          </w:p>
        </w:tc>
        <w:tc>
          <w:tcPr>
            <w:tcW w:w="792" w:type="dxa"/>
            <w:shd w:val="clear" w:color="auto" w:fill="auto"/>
          </w:tcPr>
          <w:p w14:paraId="3926FFCB" w14:textId="77777777" w:rsidR="00C42C9F" w:rsidRPr="00C42C9F" w:rsidRDefault="00C42C9F" w:rsidP="00C42C9F">
            <w:pPr>
              <w:pStyle w:val="PHBTableInterior"/>
            </w:pPr>
            <w:r w:rsidRPr="00C42C9F">
              <w:t>12(+1)</w:t>
            </w:r>
          </w:p>
        </w:tc>
        <w:tc>
          <w:tcPr>
            <w:tcW w:w="792" w:type="dxa"/>
            <w:shd w:val="clear" w:color="auto" w:fill="auto"/>
          </w:tcPr>
          <w:p w14:paraId="282FD10F" w14:textId="77777777" w:rsidR="00C42C9F" w:rsidRPr="00C42C9F" w:rsidRDefault="00C42C9F" w:rsidP="00C42C9F">
            <w:pPr>
              <w:pStyle w:val="PHBTableInterior"/>
            </w:pPr>
            <w:r w:rsidRPr="00C42C9F">
              <w:t>9 (−1)</w:t>
            </w:r>
          </w:p>
        </w:tc>
        <w:tc>
          <w:tcPr>
            <w:tcW w:w="792" w:type="dxa"/>
            <w:shd w:val="clear" w:color="auto" w:fill="auto"/>
          </w:tcPr>
          <w:p w14:paraId="4D73FCC6" w14:textId="77777777" w:rsidR="00C42C9F" w:rsidRPr="00C42C9F" w:rsidRDefault="00C42C9F" w:rsidP="00C42C9F">
            <w:pPr>
              <w:pStyle w:val="PHBTableInterior"/>
            </w:pPr>
          </w:p>
        </w:tc>
      </w:tr>
    </w:tbl>
    <w:p w14:paraId="3C9841B6" w14:textId="77777777" w:rsidR="008D7E6B" w:rsidRPr="008D7E6B" w:rsidRDefault="00177633" w:rsidP="00177633">
      <w:pPr>
        <w:rPr>
          <w:b/>
        </w:rPr>
      </w:pPr>
      <w:r w:rsidRPr="0047393C">
        <w:t>Saving Throws Con +8, Wis +4</w:t>
      </w:r>
    </w:p>
    <w:p w14:paraId="45D611FD" w14:textId="77777777" w:rsidR="008D7E6B" w:rsidRPr="008D7E6B" w:rsidRDefault="00177633" w:rsidP="00177633">
      <w:pPr>
        <w:rPr>
          <w:b/>
        </w:rPr>
      </w:pPr>
      <w:r w:rsidRPr="0047393C">
        <w:t>Skills Athletics +12, Perception +4</w:t>
      </w:r>
    </w:p>
    <w:p w14:paraId="1036308D" w14:textId="77777777" w:rsidR="008D7E6B" w:rsidRPr="008D7E6B" w:rsidRDefault="00177633" w:rsidP="00177633">
      <w:pPr>
        <w:rPr>
          <w:b/>
        </w:rPr>
      </w:pPr>
      <w:r w:rsidRPr="0047393C">
        <w:t>Damage Immunities fire</w:t>
      </w:r>
    </w:p>
    <w:p w14:paraId="7E6809EA" w14:textId="77777777" w:rsidR="008D7E6B" w:rsidRPr="008D7E6B" w:rsidRDefault="00177633" w:rsidP="00177633">
      <w:pPr>
        <w:rPr>
          <w:b/>
        </w:rPr>
      </w:pPr>
      <w:r w:rsidRPr="0047393C">
        <w:t>Senses darkvision 60 ft., passive Perception 14</w:t>
      </w:r>
    </w:p>
    <w:p w14:paraId="3CB108C8" w14:textId="7E5783CB" w:rsidR="00177633" w:rsidRDefault="00177633" w:rsidP="00177633">
      <w:r w:rsidRPr="0047393C">
        <w:t>Languages Giant, Undercommon</w:t>
      </w:r>
    </w:p>
    <w:p w14:paraId="2306032A" w14:textId="77777777" w:rsidR="008D7E6B" w:rsidRPr="008D7E6B" w:rsidRDefault="00177633" w:rsidP="00177633">
      <w:pPr>
        <w:rPr>
          <w:b/>
        </w:rPr>
      </w:pPr>
      <w:r>
        <w:t xml:space="preserve">Challenge </w:t>
      </w:r>
      <w:r w:rsidRPr="0047393C">
        <w:t>7 (2,900 XP)</w:t>
      </w:r>
    </w:p>
    <w:p w14:paraId="40A72595" w14:textId="77777777" w:rsidR="008D7E6B" w:rsidRPr="008D7E6B" w:rsidRDefault="00177633" w:rsidP="00177633">
      <w:pPr>
        <w:rPr>
          <w:b/>
        </w:rPr>
      </w:pPr>
      <w:r w:rsidRPr="0047393C">
        <w:t>Actions</w:t>
      </w:r>
    </w:p>
    <w:p w14:paraId="2089CFFA" w14:textId="77777777" w:rsidR="008D7E6B" w:rsidRPr="008D7E6B" w:rsidRDefault="00177633" w:rsidP="00177633">
      <w:pPr>
        <w:rPr>
          <w:b/>
        </w:rPr>
      </w:pPr>
      <w:r w:rsidRPr="0047393C">
        <w:t>Multiattack. The giant makes two longsword attacks.</w:t>
      </w:r>
    </w:p>
    <w:p w14:paraId="78397F22" w14:textId="77777777" w:rsidR="008D7E6B" w:rsidRPr="008D7E6B" w:rsidRDefault="00177633" w:rsidP="00177633">
      <w:pPr>
        <w:rPr>
          <w:b/>
        </w:rPr>
      </w:pPr>
      <w:r w:rsidRPr="0047393C">
        <w:t>Longsword. Melee Weapon Attack: +9 to hit, reach 15 ft., one target. Hit: 19 (3d8 + 6) slashing damage, or 22 (3d10 + 6) slashing damage if used with two hands.</w:t>
      </w:r>
    </w:p>
    <w:p w14:paraId="4351C139" w14:textId="646455B9" w:rsidR="00177633" w:rsidRPr="0047393C" w:rsidRDefault="00177633" w:rsidP="00177633">
      <w:r w:rsidRPr="0047393C">
        <w:t>Rock. Ranged Weapon Attack: +9 to hit, range 60/240 ft., one target. Hit: 28 (4d10 + 6) bludgeoning damage. If the target is a creature, it must succeed on a DC 17 Strength saving throw or be knocked prone</w:t>
      </w:r>
    </w:p>
    <w:p w14:paraId="326E8D50" w14:textId="77777777" w:rsidR="00177633" w:rsidRPr="0047393C" w:rsidRDefault="00177633" w:rsidP="00177633">
      <w:pPr>
        <w:pStyle w:val="2"/>
      </w:pPr>
      <w:bookmarkStart w:id="62" w:name="_Toc510259657"/>
      <w:r w:rsidRPr="0047393C">
        <w:t>Grabber Forth</w:t>
      </w:r>
      <w:bookmarkEnd w:id="62"/>
    </w:p>
    <w:p w14:paraId="3DF636E3" w14:textId="77777777" w:rsidR="008D7E6B" w:rsidRPr="008D7E6B" w:rsidRDefault="00177633" w:rsidP="00177633">
      <w:pPr>
        <w:rPr>
          <w:b/>
        </w:rPr>
      </w:pPr>
      <w:r w:rsidRPr="0047393C">
        <w:t>Medium humanoid (gnome), neutral evil</w:t>
      </w:r>
    </w:p>
    <w:p w14:paraId="5C213A5B" w14:textId="77777777" w:rsidR="008D7E6B" w:rsidRPr="008D7E6B" w:rsidRDefault="00177633" w:rsidP="00177633">
      <w:pPr>
        <w:rPr>
          <w:b/>
        </w:rPr>
      </w:pPr>
      <w:r w:rsidRPr="0047393C">
        <w:t>Armor Class 12 (15 with mage armor)</w:t>
      </w:r>
    </w:p>
    <w:p w14:paraId="17FEF344" w14:textId="77777777" w:rsidR="008D7E6B" w:rsidRPr="008D7E6B" w:rsidRDefault="00177633" w:rsidP="00177633">
      <w:pPr>
        <w:rPr>
          <w:b/>
        </w:rPr>
      </w:pPr>
      <w:r w:rsidRPr="0047393C">
        <w:t>Hit Points 99 (18d8 + 18)</w:t>
      </w:r>
    </w:p>
    <w:p w14:paraId="02AAF9A9"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1A7780B2" w14:textId="77777777" w:rsidTr="00C42C9F">
        <w:tc>
          <w:tcPr>
            <w:tcW w:w="792" w:type="dxa"/>
            <w:shd w:val="clear" w:color="auto" w:fill="auto"/>
          </w:tcPr>
          <w:p w14:paraId="7BAA9588" w14:textId="77777777" w:rsidR="00C42C9F" w:rsidRPr="00C42C9F" w:rsidRDefault="00C42C9F" w:rsidP="00C42C9F">
            <w:pPr>
              <w:pStyle w:val="PHBTableInterior"/>
            </w:pPr>
            <w:r w:rsidRPr="00C42C9F">
              <w:t>STR</w:t>
            </w:r>
          </w:p>
        </w:tc>
        <w:tc>
          <w:tcPr>
            <w:tcW w:w="792" w:type="dxa"/>
            <w:shd w:val="clear" w:color="auto" w:fill="auto"/>
          </w:tcPr>
          <w:p w14:paraId="5A378AB3" w14:textId="77777777" w:rsidR="00C42C9F" w:rsidRPr="00C42C9F" w:rsidRDefault="00C42C9F" w:rsidP="00C42C9F">
            <w:pPr>
              <w:pStyle w:val="PHBTableInterior"/>
            </w:pPr>
            <w:r w:rsidRPr="00C42C9F">
              <w:t>DEX</w:t>
            </w:r>
          </w:p>
        </w:tc>
        <w:tc>
          <w:tcPr>
            <w:tcW w:w="792" w:type="dxa"/>
            <w:shd w:val="clear" w:color="auto" w:fill="auto"/>
          </w:tcPr>
          <w:p w14:paraId="1FD0DE74" w14:textId="77777777" w:rsidR="00C42C9F" w:rsidRPr="00C42C9F" w:rsidRDefault="00C42C9F" w:rsidP="00C42C9F">
            <w:pPr>
              <w:pStyle w:val="PHBTableInterior"/>
            </w:pPr>
            <w:r w:rsidRPr="00C42C9F">
              <w:t>CON</w:t>
            </w:r>
          </w:p>
        </w:tc>
        <w:tc>
          <w:tcPr>
            <w:tcW w:w="792" w:type="dxa"/>
            <w:shd w:val="clear" w:color="auto" w:fill="auto"/>
          </w:tcPr>
          <w:p w14:paraId="2AF2D16C" w14:textId="77777777" w:rsidR="00C42C9F" w:rsidRPr="00C42C9F" w:rsidRDefault="00C42C9F" w:rsidP="00C42C9F">
            <w:pPr>
              <w:pStyle w:val="PHBTableInterior"/>
            </w:pPr>
            <w:r w:rsidRPr="00C42C9F">
              <w:t>INT</w:t>
            </w:r>
          </w:p>
        </w:tc>
        <w:tc>
          <w:tcPr>
            <w:tcW w:w="792" w:type="dxa"/>
            <w:shd w:val="clear" w:color="auto" w:fill="auto"/>
          </w:tcPr>
          <w:p w14:paraId="4058E870" w14:textId="77777777" w:rsidR="00C42C9F" w:rsidRPr="00C42C9F" w:rsidRDefault="00C42C9F" w:rsidP="00C42C9F">
            <w:pPr>
              <w:pStyle w:val="PHBTableInterior"/>
            </w:pPr>
            <w:r w:rsidRPr="00C42C9F">
              <w:t>WIS</w:t>
            </w:r>
          </w:p>
        </w:tc>
        <w:tc>
          <w:tcPr>
            <w:tcW w:w="792" w:type="dxa"/>
            <w:shd w:val="clear" w:color="auto" w:fill="auto"/>
          </w:tcPr>
          <w:p w14:paraId="2DD9E01D" w14:textId="77777777" w:rsidR="00C42C9F" w:rsidRPr="00C42C9F" w:rsidRDefault="00C42C9F" w:rsidP="00C42C9F">
            <w:pPr>
              <w:pStyle w:val="PHBTableInterior"/>
            </w:pPr>
            <w:r w:rsidRPr="00C42C9F">
              <w:t>CHA</w:t>
            </w:r>
          </w:p>
        </w:tc>
      </w:tr>
      <w:tr w:rsidR="00C42C9F" w:rsidRPr="00C42C9F" w14:paraId="50183CCC" w14:textId="77777777" w:rsidTr="00C42C9F">
        <w:tc>
          <w:tcPr>
            <w:tcW w:w="792" w:type="dxa"/>
            <w:shd w:val="clear" w:color="auto" w:fill="auto"/>
          </w:tcPr>
          <w:p w14:paraId="7590DD11" w14:textId="77777777" w:rsidR="00C42C9F" w:rsidRPr="00C42C9F" w:rsidRDefault="00C42C9F" w:rsidP="00C42C9F">
            <w:pPr>
              <w:pStyle w:val="PHBTableInterior"/>
            </w:pPr>
            <w:r w:rsidRPr="00C42C9F">
              <w:t>10(+0)</w:t>
            </w:r>
          </w:p>
        </w:tc>
        <w:tc>
          <w:tcPr>
            <w:tcW w:w="792" w:type="dxa"/>
            <w:shd w:val="clear" w:color="auto" w:fill="auto"/>
          </w:tcPr>
          <w:p w14:paraId="517DBC0D" w14:textId="77777777" w:rsidR="00C42C9F" w:rsidRPr="00C42C9F" w:rsidRDefault="00C42C9F" w:rsidP="00C42C9F">
            <w:pPr>
              <w:pStyle w:val="PHBTableInterior"/>
            </w:pPr>
            <w:r w:rsidRPr="00C42C9F">
              <w:t>14(+2)</w:t>
            </w:r>
          </w:p>
        </w:tc>
        <w:tc>
          <w:tcPr>
            <w:tcW w:w="792" w:type="dxa"/>
            <w:shd w:val="clear" w:color="auto" w:fill="auto"/>
          </w:tcPr>
          <w:p w14:paraId="5FA427B2" w14:textId="77777777" w:rsidR="00C42C9F" w:rsidRPr="00C42C9F" w:rsidRDefault="00C42C9F" w:rsidP="00C42C9F">
            <w:pPr>
              <w:pStyle w:val="PHBTableInterior"/>
            </w:pPr>
            <w:r w:rsidRPr="00C42C9F">
              <w:t>12(+1)</w:t>
            </w:r>
          </w:p>
        </w:tc>
        <w:tc>
          <w:tcPr>
            <w:tcW w:w="792" w:type="dxa"/>
            <w:shd w:val="clear" w:color="auto" w:fill="auto"/>
          </w:tcPr>
          <w:p w14:paraId="3793C3DD" w14:textId="77777777" w:rsidR="00C42C9F" w:rsidRPr="00C42C9F" w:rsidRDefault="00C42C9F" w:rsidP="00C42C9F">
            <w:pPr>
              <w:pStyle w:val="PHBTableInterior"/>
            </w:pPr>
            <w:r w:rsidRPr="00C42C9F">
              <w:t>20(+5)</w:t>
            </w:r>
          </w:p>
        </w:tc>
        <w:tc>
          <w:tcPr>
            <w:tcW w:w="792" w:type="dxa"/>
            <w:shd w:val="clear" w:color="auto" w:fill="auto"/>
          </w:tcPr>
          <w:p w14:paraId="3ACDB3DA" w14:textId="77777777" w:rsidR="00C42C9F" w:rsidRPr="00C42C9F" w:rsidRDefault="00C42C9F" w:rsidP="00C42C9F">
            <w:pPr>
              <w:pStyle w:val="PHBTableInterior"/>
            </w:pPr>
            <w:r w:rsidRPr="00C42C9F">
              <w:t>15(+2)</w:t>
            </w:r>
          </w:p>
        </w:tc>
        <w:tc>
          <w:tcPr>
            <w:tcW w:w="792" w:type="dxa"/>
            <w:shd w:val="clear" w:color="auto" w:fill="auto"/>
          </w:tcPr>
          <w:p w14:paraId="00797F60" w14:textId="77777777" w:rsidR="00C42C9F" w:rsidRPr="00C42C9F" w:rsidRDefault="00C42C9F" w:rsidP="00C42C9F">
            <w:pPr>
              <w:pStyle w:val="PHBTableInterior"/>
            </w:pPr>
            <w:r w:rsidRPr="00C42C9F">
              <w:t>16(+3)</w:t>
            </w:r>
          </w:p>
        </w:tc>
      </w:tr>
    </w:tbl>
    <w:p w14:paraId="7A1AE6EF" w14:textId="16013C7E" w:rsidR="008D7E6B" w:rsidRPr="008D7E6B" w:rsidRDefault="00177633" w:rsidP="00177633">
      <w:pPr>
        <w:rPr>
          <w:b/>
        </w:rPr>
      </w:pPr>
      <w:r w:rsidRPr="0047393C">
        <w:t>Saving Throws Int +9, Wis +6</w:t>
      </w:r>
    </w:p>
    <w:p w14:paraId="41C72CF8" w14:textId="77777777" w:rsidR="008D7E6B" w:rsidRPr="008D7E6B" w:rsidRDefault="00177633" w:rsidP="00177633">
      <w:pPr>
        <w:rPr>
          <w:b/>
        </w:rPr>
      </w:pPr>
      <w:r w:rsidRPr="0047393C">
        <w:t>Skills Arcana +13, History +13</w:t>
      </w:r>
    </w:p>
    <w:p w14:paraId="00FFA0A8" w14:textId="77777777" w:rsidR="008D7E6B" w:rsidRPr="008D7E6B" w:rsidRDefault="00177633" w:rsidP="00177633">
      <w:pPr>
        <w:rPr>
          <w:b/>
        </w:rPr>
      </w:pPr>
      <w:r w:rsidRPr="0047393C">
        <w:t>Damage Resistance damage from spells; nonmagical bludgeoning, piercing, and slashing (from stoneskin)</w:t>
      </w:r>
    </w:p>
    <w:p w14:paraId="352DB1E5" w14:textId="77777777" w:rsidR="008D7E6B" w:rsidRPr="008D7E6B" w:rsidRDefault="00177633" w:rsidP="00177633">
      <w:pPr>
        <w:rPr>
          <w:b/>
        </w:rPr>
      </w:pPr>
      <w:r w:rsidRPr="0047393C">
        <w:t>Senses darkvision 120 ft., passive Perception 12</w:t>
      </w:r>
    </w:p>
    <w:p w14:paraId="2C98924E" w14:textId="2305EBA4" w:rsidR="00177633" w:rsidRDefault="00177633" w:rsidP="00177633">
      <w:r w:rsidRPr="0047393C">
        <w:t>Languages Abyssal, Common, Draconic, Elvish, Gnomish, Infernal, Undercommon</w:t>
      </w:r>
    </w:p>
    <w:p w14:paraId="186D6E6E" w14:textId="77777777" w:rsidR="008D7E6B" w:rsidRPr="008D7E6B" w:rsidRDefault="00177633" w:rsidP="00177633">
      <w:pPr>
        <w:rPr>
          <w:b/>
        </w:rPr>
      </w:pPr>
      <w:r>
        <w:t xml:space="preserve">Challenge </w:t>
      </w:r>
      <w:r w:rsidRPr="0047393C">
        <w:t>12 (8,400 XP)</w:t>
      </w:r>
    </w:p>
    <w:p w14:paraId="5A0FD749" w14:textId="77777777" w:rsidR="008D7E6B" w:rsidRPr="008D7E6B" w:rsidRDefault="00177633" w:rsidP="00177633">
      <w:pPr>
        <w:rPr>
          <w:b/>
        </w:rPr>
      </w:pPr>
      <w:r w:rsidRPr="0047393C">
        <w:t>Gnome Cunning. Forth has advantage on all Intelligence, Wisdom, and Charisma saving throws against magic.</w:t>
      </w:r>
    </w:p>
    <w:p w14:paraId="13E9FA12" w14:textId="77777777" w:rsidR="008D7E6B" w:rsidRPr="008D7E6B" w:rsidRDefault="00177633" w:rsidP="00177633">
      <w:pPr>
        <w:rPr>
          <w:b/>
        </w:rPr>
      </w:pPr>
      <w:r w:rsidRPr="0047393C">
        <w:t>Magic Resistance. The archmage has advantage on saving throws against spells and other magical effects.</w:t>
      </w:r>
    </w:p>
    <w:p w14:paraId="05A4E77F" w14:textId="77777777" w:rsidR="008D7E6B" w:rsidRPr="008D7E6B" w:rsidRDefault="00177633" w:rsidP="00177633">
      <w:pPr>
        <w:rPr>
          <w:b/>
        </w:rPr>
      </w:pPr>
      <w:r w:rsidRPr="0047393C">
        <w:t>Spellcasting. The archmage is an 18th-level spellcaster. Its spellcasting ability is Intelligence (spell save DC 17, +9 to hit with spell attacks). The archmage can cast disguise self and invisibility</w:t>
      </w:r>
    </w:p>
    <w:p w14:paraId="2A95AB0C" w14:textId="77777777" w:rsidR="008D7E6B" w:rsidRPr="008D7E6B" w:rsidRDefault="00177633" w:rsidP="00177633">
      <w:pPr>
        <w:rPr>
          <w:b/>
        </w:rPr>
      </w:pPr>
      <w:r w:rsidRPr="0047393C">
        <w:t>at will and has the following wizard spells prepared:</w:t>
      </w:r>
    </w:p>
    <w:p w14:paraId="678A3FEB" w14:textId="77777777" w:rsidR="008D7E6B" w:rsidRPr="008D7E6B" w:rsidRDefault="00177633" w:rsidP="00177633">
      <w:pPr>
        <w:rPr>
          <w:b/>
        </w:rPr>
      </w:pPr>
      <w:r w:rsidRPr="0047393C">
        <w:t>Cantrips (at will): fire bolt, light, mage hand, prestidigitation, shocking grasp</w:t>
      </w:r>
    </w:p>
    <w:p w14:paraId="5FAD6BCE" w14:textId="77777777" w:rsidR="008D7E6B" w:rsidRPr="008D7E6B" w:rsidRDefault="00177633" w:rsidP="00177633">
      <w:pPr>
        <w:rPr>
          <w:b/>
        </w:rPr>
      </w:pPr>
      <w:r w:rsidRPr="0047393C">
        <w:t>1st level (4 slots): detect magic, mage armor,* magic missile, shield</w:t>
      </w:r>
    </w:p>
    <w:p w14:paraId="75A9069A" w14:textId="77777777" w:rsidR="008D7E6B" w:rsidRPr="008D7E6B" w:rsidRDefault="00177633" w:rsidP="00177633">
      <w:pPr>
        <w:rPr>
          <w:b/>
        </w:rPr>
      </w:pPr>
      <w:r w:rsidRPr="0047393C">
        <w:t>2nd level (3 slots): Maximillian’s earthen grasp*, mirror image, see invisibility</w:t>
      </w:r>
    </w:p>
    <w:p w14:paraId="6C4093A4" w14:textId="77777777" w:rsidR="008D7E6B" w:rsidRPr="008D7E6B" w:rsidRDefault="00177633" w:rsidP="00177633">
      <w:pPr>
        <w:rPr>
          <w:b/>
        </w:rPr>
      </w:pPr>
      <w:r w:rsidRPr="0047393C">
        <w:t>3rd level (3 slots): counterspell, fireball, slow</w:t>
      </w:r>
    </w:p>
    <w:p w14:paraId="5E03DB5A" w14:textId="77777777" w:rsidR="008D7E6B" w:rsidRPr="008D7E6B" w:rsidRDefault="00177633" w:rsidP="00177633">
      <w:pPr>
        <w:rPr>
          <w:b/>
        </w:rPr>
      </w:pPr>
      <w:r w:rsidRPr="0047393C">
        <w:t>4th level (3 slots): greater invisibility, polymorph, stoneskin*</w:t>
      </w:r>
    </w:p>
    <w:p w14:paraId="5C6DDF0A" w14:textId="77777777" w:rsidR="008D7E6B" w:rsidRPr="008D7E6B" w:rsidRDefault="00177633" w:rsidP="00177633">
      <w:pPr>
        <w:rPr>
          <w:b/>
        </w:rPr>
      </w:pPr>
      <w:r w:rsidRPr="0047393C">
        <w:t>5th level (3 slots): cone of cold, fire shield, immolation**</w:t>
      </w:r>
    </w:p>
    <w:p w14:paraId="0E7DDA56" w14:textId="77777777" w:rsidR="008D7E6B" w:rsidRPr="008D7E6B" w:rsidRDefault="00177633" w:rsidP="00177633">
      <w:pPr>
        <w:rPr>
          <w:b/>
        </w:rPr>
      </w:pPr>
      <w:r w:rsidRPr="0047393C">
        <w:t>6th level (1 slot): globe of invulnerability</w:t>
      </w:r>
    </w:p>
    <w:p w14:paraId="689D5F15" w14:textId="77777777" w:rsidR="008D7E6B" w:rsidRPr="008D7E6B" w:rsidRDefault="00177633" w:rsidP="00177633">
      <w:pPr>
        <w:rPr>
          <w:b/>
        </w:rPr>
      </w:pPr>
      <w:r w:rsidRPr="0047393C">
        <w:t>7th level (1 slot): forcecage</w:t>
      </w:r>
    </w:p>
    <w:p w14:paraId="29352752" w14:textId="77777777" w:rsidR="008D7E6B" w:rsidRPr="008D7E6B" w:rsidRDefault="00177633" w:rsidP="00177633">
      <w:pPr>
        <w:rPr>
          <w:b/>
        </w:rPr>
      </w:pPr>
      <w:r w:rsidRPr="0047393C">
        <w:t>8th level (1 slot): incendiary cloud</w:t>
      </w:r>
    </w:p>
    <w:p w14:paraId="5E90CF11" w14:textId="77777777" w:rsidR="008D7E6B" w:rsidRPr="008D7E6B" w:rsidRDefault="00177633" w:rsidP="00177633">
      <w:pPr>
        <w:rPr>
          <w:b/>
        </w:rPr>
      </w:pPr>
      <w:r w:rsidRPr="0047393C">
        <w:t>9th level (1 slot): time stop</w:t>
      </w:r>
    </w:p>
    <w:p w14:paraId="4A8A3D24" w14:textId="77777777" w:rsidR="008D7E6B" w:rsidRPr="008D7E6B" w:rsidRDefault="00177633" w:rsidP="00177633">
      <w:pPr>
        <w:rPr>
          <w:b/>
        </w:rPr>
      </w:pPr>
      <w:r w:rsidRPr="0047393C">
        <w:t>*Grabber Forth casts these spells before combat.</w:t>
      </w:r>
    </w:p>
    <w:p w14:paraId="0AC1D30C" w14:textId="77777777" w:rsidR="008D7E6B" w:rsidRPr="008D7E6B" w:rsidRDefault="00177633" w:rsidP="00177633">
      <w:pPr>
        <w:rPr>
          <w:b/>
        </w:rPr>
      </w:pPr>
      <w:r w:rsidRPr="0047393C">
        <w:t>Stone Camouflage. Forth has advantage on Dexterity (Stealth) checks to hide in rocky terrain.</w:t>
      </w:r>
    </w:p>
    <w:p w14:paraId="77A279E8" w14:textId="77777777" w:rsidR="008D7E6B" w:rsidRPr="008D7E6B" w:rsidRDefault="00177633" w:rsidP="00177633">
      <w:pPr>
        <w:rPr>
          <w:b/>
        </w:rPr>
      </w:pPr>
      <w:r w:rsidRPr="0047393C">
        <w:t>Actions</w:t>
      </w:r>
    </w:p>
    <w:p w14:paraId="17C79E64" w14:textId="77777777" w:rsidR="008D7E6B" w:rsidRPr="008D7E6B" w:rsidRDefault="00177633" w:rsidP="00177633">
      <w:pPr>
        <w:rPr>
          <w:b/>
        </w:rPr>
      </w:pPr>
      <w:r w:rsidRPr="0047393C">
        <w:t>Dagger. Melee or Ranged Weapon Attack: +6 to hit, reach 5 ft. or range 20/60 ft., one target. Hit: 4 (1d4 + 2) piercing damage.</w:t>
      </w:r>
    </w:p>
    <w:p w14:paraId="5C501A36" w14:textId="6A388AEA" w:rsidR="00177633" w:rsidRPr="0047393C" w:rsidRDefault="00177633" w:rsidP="00177633">
      <w:pPr>
        <w:pStyle w:val="2"/>
      </w:pPr>
      <w:bookmarkStart w:id="63" w:name="_Toc510259658"/>
      <w:r w:rsidRPr="0047393C">
        <w:t>Red Plume Cavalry Officer</w:t>
      </w:r>
      <w:bookmarkEnd w:id="63"/>
    </w:p>
    <w:p w14:paraId="6EF294FF" w14:textId="77777777" w:rsidR="008D7E6B" w:rsidRPr="008D7E6B" w:rsidRDefault="00177633" w:rsidP="00177633">
      <w:pPr>
        <w:rPr>
          <w:b/>
        </w:rPr>
      </w:pPr>
      <w:r w:rsidRPr="0047393C">
        <w:t>Medium humanoid (human), any alignment</w:t>
      </w:r>
    </w:p>
    <w:p w14:paraId="51A6806B" w14:textId="77777777" w:rsidR="008D7E6B" w:rsidRPr="008D7E6B" w:rsidRDefault="00177633" w:rsidP="00177633">
      <w:pPr>
        <w:rPr>
          <w:b/>
        </w:rPr>
      </w:pPr>
      <w:r w:rsidRPr="0047393C">
        <w:t>Armor Class 17 (splint)</w:t>
      </w:r>
    </w:p>
    <w:p w14:paraId="22208B68" w14:textId="77777777" w:rsidR="008D7E6B" w:rsidRPr="008D7E6B" w:rsidRDefault="00177633" w:rsidP="00177633">
      <w:pPr>
        <w:rPr>
          <w:b/>
        </w:rPr>
      </w:pPr>
      <w:r w:rsidRPr="0047393C">
        <w:t>Hit Points 32 (5d8 + 10)</w:t>
      </w:r>
    </w:p>
    <w:p w14:paraId="10C77959" w14:textId="77777777" w:rsidR="00E82E8E" w:rsidRPr="00E82E8E" w:rsidRDefault="00177633" w:rsidP="00177633">
      <w:pPr>
        <w:rPr>
          <w:b/>
        </w:rPr>
      </w:pPr>
      <w:r w:rsidRPr="0047393C">
        <w:t>Speed 30 ft.</w:t>
      </w:r>
    </w:p>
    <w:p w14:paraId="0A656D9C"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9E4414" w14:textId="77777777" w:rsidR="00E82E8E" w:rsidRPr="00E82E8E" w:rsidRDefault="00305B1A" w:rsidP="00177633">
      <w:pPr>
        <w:rPr>
          <w:b/>
        </w:rPr>
      </w:pPr>
      <w:r>
        <w:t>15(+2)</w:t>
      </w:r>
      <w:r>
        <w:tab/>
        <w:t>11(+0)</w:t>
      </w:r>
      <w:r>
        <w:tab/>
        <w:t>14(+2)</w:t>
      </w:r>
      <w:r>
        <w:tab/>
        <w:t>11(+0)</w:t>
      </w:r>
      <w:r>
        <w:tab/>
        <w:t>11(+0)</w:t>
      </w:r>
      <w:r>
        <w:tab/>
        <w:t>10(+0)</w:t>
      </w:r>
    </w:p>
    <w:p w14:paraId="7BD7FC1C" w14:textId="74429014" w:rsidR="008D7E6B" w:rsidRPr="008D7E6B" w:rsidRDefault="00177633" w:rsidP="00177633">
      <w:pPr>
        <w:rPr>
          <w:b/>
        </w:rPr>
      </w:pPr>
      <w:r w:rsidRPr="0047393C">
        <w:t>Skills Athletics +4, Animal Handling +2</w:t>
      </w:r>
    </w:p>
    <w:p w14:paraId="5209DA96" w14:textId="77777777" w:rsidR="008D7E6B" w:rsidRPr="008D7E6B" w:rsidRDefault="00177633" w:rsidP="00177633">
      <w:pPr>
        <w:rPr>
          <w:b/>
        </w:rPr>
      </w:pPr>
      <w:r w:rsidRPr="0047393C">
        <w:t>Senses passive Perception 10</w:t>
      </w:r>
    </w:p>
    <w:p w14:paraId="543F9A2D" w14:textId="102E0F33" w:rsidR="00177633" w:rsidRDefault="00177633" w:rsidP="00177633">
      <w:r w:rsidRPr="0047393C">
        <w:t>Languages Common</w:t>
      </w:r>
    </w:p>
    <w:p w14:paraId="664F6E43" w14:textId="77777777" w:rsidR="008D7E6B" w:rsidRPr="008D7E6B" w:rsidRDefault="00177633" w:rsidP="00177633">
      <w:pPr>
        <w:rPr>
          <w:b/>
        </w:rPr>
      </w:pPr>
      <w:r>
        <w:t xml:space="preserve">Challenge </w:t>
      </w:r>
      <w:r w:rsidRPr="0047393C">
        <w:t>1 (200 XP)</w:t>
      </w:r>
    </w:p>
    <w:p w14:paraId="474FFE00" w14:textId="77777777" w:rsidR="008D7E6B" w:rsidRPr="008D7E6B" w:rsidRDefault="00177633" w:rsidP="00177633">
      <w:pPr>
        <w:rPr>
          <w:b/>
        </w:rPr>
      </w:pPr>
      <w:r w:rsidRPr="0047393C">
        <w:t>Actions</w:t>
      </w:r>
    </w:p>
    <w:p w14:paraId="4CD66BF6" w14:textId="77777777" w:rsidR="008D7E6B" w:rsidRPr="008D7E6B" w:rsidRDefault="00177633" w:rsidP="00177633">
      <w:pPr>
        <w:rPr>
          <w:b/>
        </w:rPr>
      </w:pPr>
      <w:r w:rsidRPr="0047393C">
        <w:t>Multiattack. The Red Plume cavalry officer makes two melee attacks.</w:t>
      </w:r>
    </w:p>
    <w:p w14:paraId="121092A3" w14:textId="77777777" w:rsidR="008D7E6B" w:rsidRPr="008D7E6B" w:rsidRDefault="00177633" w:rsidP="00177633">
      <w:pPr>
        <w:rPr>
          <w:b/>
        </w:rPr>
      </w:pPr>
      <w:r w:rsidRPr="0047393C">
        <w:t>Longsword. Melee Weapon Attack: +5 to hit, reach 5 ft., one target. Hit: 6 (1d8 + 2) slashing damage, or 7 (1d10 + 2) slashing damage if used with two hands.</w:t>
      </w:r>
    </w:p>
    <w:p w14:paraId="742EDAC0" w14:textId="77777777" w:rsidR="008D7E6B" w:rsidRPr="008D7E6B" w:rsidRDefault="00177633" w:rsidP="00177633">
      <w:pPr>
        <w:rPr>
          <w:b/>
        </w:rPr>
      </w:pPr>
      <w:r w:rsidRPr="0047393C">
        <w:t>Heavy Crossbow. Ranged Weapon Attack: +2 to hit, range 100/400 ft., one target. Hit: 5 (1d10) piercing damage.</w:t>
      </w:r>
    </w:p>
    <w:p w14:paraId="424B91E7" w14:textId="77777777" w:rsidR="008D7E6B" w:rsidRPr="008D7E6B" w:rsidRDefault="00177633" w:rsidP="00177633">
      <w:pPr>
        <w:rPr>
          <w:b/>
        </w:rPr>
      </w:pPr>
      <w:r w:rsidRPr="0047393C">
        <w:t>Reactions</w:t>
      </w:r>
    </w:p>
    <w:p w14:paraId="7981BCE1" w14:textId="77777777" w:rsidR="008D7E6B" w:rsidRPr="008D7E6B" w:rsidRDefault="00177633" w:rsidP="00177633">
      <w:pPr>
        <w:rPr>
          <w:b/>
        </w:rPr>
      </w:pPr>
      <w:r w:rsidRPr="0047393C">
        <w:t xml:space="preserve">Parry. The Red Plume cavalry officer adds 2 to its AC against one melee attack that would hit it. To do so, the Red </w:t>
      </w:r>
      <w:r w:rsidRPr="0047393C">
        <w:lastRenderedPageBreak/>
        <w:t>Plume cavalry officer t must see the attacker and be wielding a melee weapon.</w:t>
      </w:r>
    </w:p>
    <w:p w14:paraId="127CCF0A" w14:textId="647BB954" w:rsidR="00177633" w:rsidRPr="0047393C" w:rsidRDefault="00177633" w:rsidP="00177633">
      <w:pPr>
        <w:pStyle w:val="2"/>
      </w:pPr>
      <w:bookmarkStart w:id="64" w:name="_Toc510259659"/>
      <w:r w:rsidRPr="0047393C">
        <w:t>Guild Mage</w:t>
      </w:r>
      <w:bookmarkEnd w:id="64"/>
    </w:p>
    <w:p w14:paraId="7EDC2051" w14:textId="77777777" w:rsidR="008D7E6B" w:rsidRPr="008D7E6B" w:rsidRDefault="00177633" w:rsidP="00177633">
      <w:pPr>
        <w:rPr>
          <w:b/>
        </w:rPr>
      </w:pPr>
      <w:r w:rsidRPr="0047393C">
        <w:t>Medium humanoid (any race), lawful neutral</w:t>
      </w:r>
    </w:p>
    <w:p w14:paraId="04148886" w14:textId="77777777" w:rsidR="008D7E6B" w:rsidRPr="008D7E6B" w:rsidRDefault="00177633" w:rsidP="00177633">
      <w:pPr>
        <w:rPr>
          <w:b/>
        </w:rPr>
      </w:pPr>
      <w:r w:rsidRPr="0047393C">
        <w:t>Armor Class 11 (14 with mage armor)</w:t>
      </w:r>
    </w:p>
    <w:p w14:paraId="2008A789" w14:textId="77777777" w:rsidR="008D7E6B" w:rsidRPr="008D7E6B" w:rsidRDefault="00177633" w:rsidP="00177633">
      <w:pPr>
        <w:rPr>
          <w:b/>
        </w:rPr>
      </w:pPr>
      <w:r w:rsidRPr="0047393C">
        <w:t>Hit Points 22 (5d8)</w:t>
      </w:r>
    </w:p>
    <w:p w14:paraId="43783B89"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745A12FD" w14:textId="77777777" w:rsidTr="00C42C9F">
        <w:tc>
          <w:tcPr>
            <w:tcW w:w="792" w:type="dxa"/>
            <w:shd w:val="clear" w:color="auto" w:fill="auto"/>
          </w:tcPr>
          <w:p w14:paraId="0178299E" w14:textId="77777777" w:rsidR="00C42C9F" w:rsidRPr="00C42C9F" w:rsidRDefault="00C42C9F" w:rsidP="00C42C9F">
            <w:pPr>
              <w:pStyle w:val="PHBTableInterior"/>
            </w:pPr>
            <w:r w:rsidRPr="00C42C9F">
              <w:t>STR</w:t>
            </w:r>
          </w:p>
        </w:tc>
        <w:tc>
          <w:tcPr>
            <w:tcW w:w="792" w:type="dxa"/>
            <w:shd w:val="clear" w:color="auto" w:fill="auto"/>
          </w:tcPr>
          <w:p w14:paraId="79E14A5E" w14:textId="77777777" w:rsidR="00C42C9F" w:rsidRPr="00C42C9F" w:rsidRDefault="00C42C9F" w:rsidP="00C42C9F">
            <w:pPr>
              <w:pStyle w:val="PHBTableInterior"/>
            </w:pPr>
            <w:r w:rsidRPr="00C42C9F">
              <w:t>DEX</w:t>
            </w:r>
          </w:p>
        </w:tc>
        <w:tc>
          <w:tcPr>
            <w:tcW w:w="792" w:type="dxa"/>
            <w:shd w:val="clear" w:color="auto" w:fill="auto"/>
          </w:tcPr>
          <w:p w14:paraId="52EEEC4A" w14:textId="77777777" w:rsidR="00C42C9F" w:rsidRPr="00C42C9F" w:rsidRDefault="00C42C9F" w:rsidP="00C42C9F">
            <w:pPr>
              <w:pStyle w:val="PHBTableInterior"/>
            </w:pPr>
            <w:r w:rsidRPr="00C42C9F">
              <w:t>CON</w:t>
            </w:r>
          </w:p>
        </w:tc>
        <w:tc>
          <w:tcPr>
            <w:tcW w:w="792" w:type="dxa"/>
            <w:shd w:val="clear" w:color="auto" w:fill="auto"/>
          </w:tcPr>
          <w:p w14:paraId="32EBA6BB" w14:textId="77777777" w:rsidR="00C42C9F" w:rsidRPr="00C42C9F" w:rsidRDefault="00C42C9F" w:rsidP="00C42C9F">
            <w:pPr>
              <w:pStyle w:val="PHBTableInterior"/>
            </w:pPr>
            <w:r w:rsidRPr="00C42C9F">
              <w:t>INT</w:t>
            </w:r>
          </w:p>
        </w:tc>
        <w:tc>
          <w:tcPr>
            <w:tcW w:w="792" w:type="dxa"/>
            <w:shd w:val="clear" w:color="auto" w:fill="auto"/>
          </w:tcPr>
          <w:p w14:paraId="1568113A" w14:textId="77777777" w:rsidR="00C42C9F" w:rsidRPr="00C42C9F" w:rsidRDefault="00C42C9F" w:rsidP="00C42C9F">
            <w:pPr>
              <w:pStyle w:val="PHBTableInterior"/>
            </w:pPr>
            <w:r w:rsidRPr="00C42C9F">
              <w:t>WIS</w:t>
            </w:r>
          </w:p>
        </w:tc>
        <w:tc>
          <w:tcPr>
            <w:tcW w:w="792" w:type="dxa"/>
            <w:shd w:val="clear" w:color="auto" w:fill="auto"/>
          </w:tcPr>
          <w:p w14:paraId="5469A7E0" w14:textId="77777777" w:rsidR="00C42C9F" w:rsidRPr="00C42C9F" w:rsidRDefault="00C42C9F" w:rsidP="00C42C9F">
            <w:pPr>
              <w:pStyle w:val="PHBTableInterior"/>
            </w:pPr>
            <w:r w:rsidRPr="00C42C9F">
              <w:t>CHA</w:t>
            </w:r>
          </w:p>
        </w:tc>
      </w:tr>
      <w:tr w:rsidR="00C42C9F" w:rsidRPr="00C42C9F" w14:paraId="49733021" w14:textId="77777777" w:rsidTr="00C42C9F">
        <w:tc>
          <w:tcPr>
            <w:tcW w:w="792" w:type="dxa"/>
            <w:shd w:val="clear" w:color="auto" w:fill="auto"/>
          </w:tcPr>
          <w:p w14:paraId="3E977337" w14:textId="77777777" w:rsidR="00C42C9F" w:rsidRPr="00C42C9F" w:rsidRDefault="00C42C9F" w:rsidP="00C42C9F">
            <w:pPr>
              <w:pStyle w:val="PHBTableInterior"/>
            </w:pPr>
            <w:r w:rsidRPr="00C42C9F">
              <w:t>9 (−1)</w:t>
            </w:r>
          </w:p>
        </w:tc>
        <w:tc>
          <w:tcPr>
            <w:tcW w:w="792" w:type="dxa"/>
            <w:shd w:val="clear" w:color="auto" w:fill="auto"/>
          </w:tcPr>
          <w:p w14:paraId="532BCFD5" w14:textId="77777777" w:rsidR="00C42C9F" w:rsidRPr="00C42C9F" w:rsidRDefault="00C42C9F" w:rsidP="00C42C9F">
            <w:pPr>
              <w:pStyle w:val="PHBTableInterior"/>
            </w:pPr>
            <w:r w:rsidRPr="00C42C9F">
              <w:t>14(+2)</w:t>
            </w:r>
          </w:p>
        </w:tc>
        <w:tc>
          <w:tcPr>
            <w:tcW w:w="792" w:type="dxa"/>
            <w:shd w:val="clear" w:color="auto" w:fill="auto"/>
          </w:tcPr>
          <w:p w14:paraId="52D109D3" w14:textId="77777777" w:rsidR="00C42C9F" w:rsidRPr="00C42C9F" w:rsidRDefault="00C42C9F" w:rsidP="00C42C9F">
            <w:pPr>
              <w:pStyle w:val="PHBTableInterior"/>
            </w:pPr>
            <w:r w:rsidRPr="00C42C9F">
              <w:t>11(+0)</w:t>
            </w:r>
          </w:p>
        </w:tc>
        <w:tc>
          <w:tcPr>
            <w:tcW w:w="792" w:type="dxa"/>
            <w:shd w:val="clear" w:color="auto" w:fill="auto"/>
          </w:tcPr>
          <w:p w14:paraId="3872CFA0" w14:textId="77777777" w:rsidR="00C42C9F" w:rsidRPr="00C42C9F" w:rsidRDefault="00C42C9F" w:rsidP="00C42C9F">
            <w:pPr>
              <w:pStyle w:val="PHBTableInterior"/>
            </w:pPr>
            <w:r w:rsidRPr="00C42C9F">
              <w:t>17(+3)</w:t>
            </w:r>
          </w:p>
        </w:tc>
        <w:tc>
          <w:tcPr>
            <w:tcW w:w="792" w:type="dxa"/>
            <w:shd w:val="clear" w:color="auto" w:fill="auto"/>
          </w:tcPr>
          <w:p w14:paraId="2793FD26" w14:textId="77777777" w:rsidR="00C42C9F" w:rsidRPr="00C42C9F" w:rsidRDefault="00C42C9F" w:rsidP="00C42C9F">
            <w:pPr>
              <w:pStyle w:val="PHBTableInterior"/>
            </w:pPr>
            <w:r w:rsidRPr="00C42C9F">
              <w:t>12(+1)</w:t>
            </w:r>
          </w:p>
        </w:tc>
        <w:tc>
          <w:tcPr>
            <w:tcW w:w="792" w:type="dxa"/>
            <w:shd w:val="clear" w:color="auto" w:fill="auto"/>
          </w:tcPr>
          <w:p w14:paraId="73637457" w14:textId="77777777" w:rsidR="00C42C9F" w:rsidRPr="00C42C9F" w:rsidRDefault="00C42C9F" w:rsidP="00C42C9F">
            <w:pPr>
              <w:pStyle w:val="PHBTableInterior"/>
            </w:pPr>
            <w:r w:rsidRPr="00C42C9F">
              <w:t>11(+0)</w:t>
            </w:r>
          </w:p>
        </w:tc>
      </w:tr>
    </w:tbl>
    <w:p w14:paraId="29AD33AD" w14:textId="38395404" w:rsidR="008D7E6B" w:rsidRPr="008D7E6B" w:rsidRDefault="00177633" w:rsidP="00177633">
      <w:pPr>
        <w:rPr>
          <w:b/>
        </w:rPr>
      </w:pPr>
      <w:r w:rsidRPr="0047393C">
        <w:t>Saving Throws Int +5, Wis +3</w:t>
      </w:r>
    </w:p>
    <w:p w14:paraId="2337DE45" w14:textId="77777777" w:rsidR="008D7E6B" w:rsidRPr="008D7E6B" w:rsidRDefault="00177633" w:rsidP="00177633">
      <w:pPr>
        <w:rPr>
          <w:b/>
        </w:rPr>
      </w:pPr>
      <w:r w:rsidRPr="0047393C">
        <w:t>Skills Arcana +5, History +5</w:t>
      </w:r>
    </w:p>
    <w:p w14:paraId="6D765B70" w14:textId="77777777" w:rsidR="008D7E6B" w:rsidRPr="008D7E6B" w:rsidRDefault="00177633" w:rsidP="00177633">
      <w:pPr>
        <w:rPr>
          <w:b/>
        </w:rPr>
      </w:pPr>
      <w:r w:rsidRPr="0047393C">
        <w:t>Senses passive Perception 11</w:t>
      </w:r>
    </w:p>
    <w:p w14:paraId="6F5BD16C" w14:textId="77777777" w:rsidR="008D7E6B" w:rsidRPr="008D7E6B" w:rsidRDefault="00177633" w:rsidP="00177633">
      <w:pPr>
        <w:rPr>
          <w:b/>
        </w:rPr>
      </w:pPr>
      <w:r w:rsidRPr="0047393C">
        <w:t>Languages Common, Draconic, Dwarvish, Elvish</w:t>
      </w:r>
    </w:p>
    <w:p w14:paraId="043E1EAC" w14:textId="77777777" w:rsidR="008D7E6B" w:rsidRPr="008D7E6B" w:rsidRDefault="00177633" w:rsidP="00177633">
      <w:pPr>
        <w:rPr>
          <w:b/>
        </w:rPr>
      </w:pPr>
      <w:r w:rsidRPr="0047393C">
        <w:t>Challenge 1 (200 XP)</w:t>
      </w:r>
    </w:p>
    <w:p w14:paraId="4CFA1DFC" w14:textId="77777777" w:rsidR="008D7E6B" w:rsidRPr="008D7E6B" w:rsidRDefault="00177633" w:rsidP="00177633">
      <w:pPr>
        <w:rPr>
          <w:b/>
        </w:rPr>
      </w:pPr>
      <w:r w:rsidRPr="0047393C">
        <w:t>Spellcasting. The guild mage is a 4th-level spellcaster. His spellcasting ability is Intelligence (spell save DC 14, +6 to hit with spell attacks). The guild mage has the following wizard spells</w:t>
      </w:r>
    </w:p>
    <w:p w14:paraId="2964A7D0" w14:textId="77777777" w:rsidR="008D7E6B" w:rsidRPr="008D7E6B" w:rsidRDefault="00177633" w:rsidP="00177633">
      <w:pPr>
        <w:rPr>
          <w:b/>
        </w:rPr>
      </w:pPr>
      <w:r w:rsidRPr="0047393C">
        <w:t>prepared:</w:t>
      </w:r>
    </w:p>
    <w:p w14:paraId="190C6CD7" w14:textId="77777777" w:rsidR="008D7E6B" w:rsidRPr="008D7E6B" w:rsidRDefault="00177633" w:rsidP="00177633">
      <w:pPr>
        <w:rPr>
          <w:b/>
        </w:rPr>
      </w:pPr>
      <w:r w:rsidRPr="0047393C">
        <w:t>Cantrips (at will): fire bolt, mage hand, shocking grasp</w:t>
      </w:r>
    </w:p>
    <w:p w14:paraId="47C74C63" w14:textId="77777777" w:rsidR="008D7E6B" w:rsidRPr="008D7E6B" w:rsidRDefault="00177633" w:rsidP="00177633">
      <w:pPr>
        <w:rPr>
          <w:b/>
        </w:rPr>
      </w:pPr>
      <w:r w:rsidRPr="0047393C">
        <w:t>1st level (4 slots): mage armor, shield</w:t>
      </w:r>
    </w:p>
    <w:p w14:paraId="4F4A9667" w14:textId="77777777" w:rsidR="008D7E6B" w:rsidRPr="008D7E6B" w:rsidRDefault="00177633" w:rsidP="00177633">
      <w:pPr>
        <w:rPr>
          <w:b/>
        </w:rPr>
      </w:pPr>
      <w:r w:rsidRPr="0047393C">
        <w:t>2nd level (3 slots): misty step, scorching ray</w:t>
      </w:r>
    </w:p>
    <w:p w14:paraId="470CAD32" w14:textId="77777777" w:rsidR="008D7E6B" w:rsidRPr="008D7E6B" w:rsidRDefault="00177633" w:rsidP="00177633">
      <w:pPr>
        <w:rPr>
          <w:b/>
        </w:rPr>
      </w:pPr>
      <w:r w:rsidRPr="0047393C">
        <w:t>Actions</w:t>
      </w:r>
    </w:p>
    <w:p w14:paraId="4DF35589" w14:textId="3BB5C328" w:rsidR="00177633" w:rsidRPr="0047393C" w:rsidRDefault="00177633" w:rsidP="00177633">
      <w:r w:rsidRPr="0047393C">
        <w:t>Dagger. Melee or Ranged Weapon Attack: +4 to hit, reach 5 ft. or range 20/60 ft., one target. Hit: 4 (1d4 + 2) piercing damage.</w:t>
      </w:r>
    </w:p>
    <w:p w14:paraId="0B25393F" w14:textId="77777777" w:rsidR="00177633" w:rsidRPr="0047393C" w:rsidRDefault="00177633" w:rsidP="00177633">
      <w:pPr>
        <w:pStyle w:val="2"/>
      </w:pPr>
      <w:bookmarkStart w:id="65" w:name="_Toc510259660"/>
      <w:r w:rsidRPr="0047393C">
        <w:t>Meira Faerenduil</w:t>
      </w:r>
      <w:bookmarkEnd w:id="65"/>
    </w:p>
    <w:p w14:paraId="7F664E8D" w14:textId="77777777" w:rsidR="008D7E6B" w:rsidRPr="008D7E6B" w:rsidRDefault="00177633" w:rsidP="00177633">
      <w:pPr>
        <w:rPr>
          <w:b/>
        </w:rPr>
      </w:pPr>
      <w:r w:rsidRPr="0047393C">
        <w:t>Medium undead, lawful neutral</w:t>
      </w:r>
    </w:p>
    <w:p w14:paraId="75C498EC" w14:textId="77777777" w:rsidR="008D7E6B" w:rsidRPr="008D7E6B" w:rsidRDefault="00177633" w:rsidP="00177633">
      <w:pPr>
        <w:rPr>
          <w:b/>
        </w:rPr>
      </w:pPr>
      <w:r w:rsidRPr="0047393C">
        <w:t>Armor Class 16</w:t>
      </w:r>
    </w:p>
    <w:p w14:paraId="04186424" w14:textId="77777777" w:rsidR="008D7E6B" w:rsidRPr="008D7E6B" w:rsidRDefault="00177633" w:rsidP="00177633">
      <w:pPr>
        <w:rPr>
          <w:b/>
        </w:rPr>
      </w:pPr>
      <w:r w:rsidRPr="0047393C">
        <w:t>Hit Points 91 (14d8 + 28)</w:t>
      </w:r>
    </w:p>
    <w:p w14:paraId="37E1519A" w14:textId="77777777" w:rsidR="00E82E8E" w:rsidRPr="00E82E8E" w:rsidRDefault="00177633" w:rsidP="00177633">
      <w:pPr>
        <w:rPr>
          <w:b/>
        </w:rPr>
      </w:pPr>
      <w:r w:rsidRPr="0047393C">
        <w:t>Speed 0 ft., fly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6EFC0BD1" w14:textId="77777777" w:rsidTr="00C42C9F">
        <w:tc>
          <w:tcPr>
            <w:tcW w:w="792" w:type="dxa"/>
            <w:shd w:val="clear" w:color="auto" w:fill="auto"/>
          </w:tcPr>
          <w:p w14:paraId="3D97FCDD" w14:textId="77777777" w:rsidR="00C42C9F" w:rsidRPr="00C42C9F" w:rsidRDefault="00C42C9F" w:rsidP="00C42C9F">
            <w:pPr>
              <w:pStyle w:val="PHBTableInterior"/>
            </w:pPr>
            <w:r w:rsidRPr="00C42C9F">
              <w:t>STR</w:t>
            </w:r>
          </w:p>
        </w:tc>
        <w:tc>
          <w:tcPr>
            <w:tcW w:w="792" w:type="dxa"/>
            <w:shd w:val="clear" w:color="auto" w:fill="auto"/>
          </w:tcPr>
          <w:p w14:paraId="0ACC924A" w14:textId="77777777" w:rsidR="00C42C9F" w:rsidRPr="00C42C9F" w:rsidRDefault="00C42C9F" w:rsidP="00C42C9F">
            <w:pPr>
              <w:pStyle w:val="PHBTableInterior"/>
            </w:pPr>
            <w:r w:rsidRPr="00C42C9F">
              <w:t>DEX</w:t>
            </w:r>
          </w:p>
        </w:tc>
        <w:tc>
          <w:tcPr>
            <w:tcW w:w="792" w:type="dxa"/>
            <w:shd w:val="clear" w:color="auto" w:fill="auto"/>
          </w:tcPr>
          <w:p w14:paraId="6514D8DA" w14:textId="77777777" w:rsidR="00C42C9F" w:rsidRPr="00C42C9F" w:rsidRDefault="00C42C9F" w:rsidP="00C42C9F">
            <w:pPr>
              <w:pStyle w:val="PHBTableInterior"/>
            </w:pPr>
            <w:r w:rsidRPr="00C42C9F">
              <w:t>CON</w:t>
            </w:r>
          </w:p>
        </w:tc>
        <w:tc>
          <w:tcPr>
            <w:tcW w:w="792" w:type="dxa"/>
            <w:shd w:val="clear" w:color="auto" w:fill="auto"/>
          </w:tcPr>
          <w:p w14:paraId="6BD01755" w14:textId="77777777" w:rsidR="00C42C9F" w:rsidRPr="00C42C9F" w:rsidRDefault="00C42C9F" w:rsidP="00C42C9F">
            <w:pPr>
              <w:pStyle w:val="PHBTableInterior"/>
            </w:pPr>
            <w:r w:rsidRPr="00C42C9F">
              <w:t>INT</w:t>
            </w:r>
          </w:p>
        </w:tc>
        <w:tc>
          <w:tcPr>
            <w:tcW w:w="792" w:type="dxa"/>
            <w:shd w:val="clear" w:color="auto" w:fill="auto"/>
          </w:tcPr>
          <w:p w14:paraId="291C068D" w14:textId="77777777" w:rsidR="00C42C9F" w:rsidRPr="00C42C9F" w:rsidRDefault="00C42C9F" w:rsidP="00C42C9F">
            <w:pPr>
              <w:pStyle w:val="PHBTableInterior"/>
            </w:pPr>
            <w:r w:rsidRPr="00C42C9F">
              <w:t>WIS</w:t>
            </w:r>
          </w:p>
        </w:tc>
        <w:tc>
          <w:tcPr>
            <w:tcW w:w="792" w:type="dxa"/>
            <w:shd w:val="clear" w:color="auto" w:fill="auto"/>
          </w:tcPr>
          <w:p w14:paraId="33340DA4" w14:textId="77777777" w:rsidR="00C42C9F" w:rsidRPr="00C42C9F" w:rsidRDefault="00C42C9F" w:rsidP="00C42C9F">
            <w:pPr>
              <w:pStyle w:val="PHBTableInterior"/>
            </w:pPr>
            <w:r w:rsidRPr="00C42C9F">
              <w:t>CHA</w:t>
            </w:r>
          </w:p>
        </w:tc>
      </w:tr>
      <w:tr w:rsidR="00C42C9F" w:rsidRPr="00C42C9F" w14:paraId="55423089" w14:textId="77777777" w:rsidTr="00C42C9F">
        <w:tc>
          <w:tcPr>
            <w:tcW w:w="792" w:type="dxa"/>
            <w:shd w:val="clear" w:color="auto" w:fill="auto"/>
          </w:tcPr>
          <w:p w14:paraId="565E3674" w14:textId="77777777" w:rsidR="00C42C9F" w:rsidRPr="00C42C9F" w:rsidRDefault="00C42C9F" w:rsidP="00C42C9F">
            <w:pPr>
              <w:pStyle w:val="PHBTableInterior"/>
            </w:pPr>
            <w:r w:rsidRPr="00C42C9F">
              <w:t>7 (−2)</w:t>
            </w:r>
          </w:p>
        </w:tc>
        <w:tc>
          <w:tcPr>
            <w:tcW w:w="792" w:type="dxa"/>
            <w:shd w:val="clear" w:color="auto" w:fill="auto"/>
          </w:tcPr>
          <w:p w14:paraId="775BDEC6" w14:textId="77777777" w:rsidR="00C42C9F" w:rsidRPr="00C42C9F" w:rsidRDefault="00C42C9F" w:rsidP="00C42C9F">
            <w:pPr>
              <w:pStyle w:val="PHBTableInterior"/>
            </w:pPr>
            <w:r w:rsidRPr="00C42C9F">
              <w:t xml:space="preserve"> 16(+3)</w:t>
            </w:r>
          </w:p>
        </w:tc>
        <w:tc>
          <w:tcPr>
            <w:tcW w:w="792" w:type="dxa"/>
            <w:shd w:val="clear" w:color="auto" w:fill="auto"/>
          </w:tcPr>
          <w:p w14:paraId="1A7E3B95" w14:textId="77777777" w:rsidR="00C42C9F" w:rsidRPr="00C42C9F" w:rsidRDefault="00C42C9F" w:rsidP="00C42C9F">
            <w:pPr>
              <w:pStyle w:val="PHBTableInterior"/>
            </w:pPr>
            <w:r w:rsidRPr="00C42C9F">
              <w:t>16(+3)</w:t>
            </w:r>
          </w:p>
        </w:tc>
        <w:tc>
          <w:tcPr>
            <w:tcW w:w="792" w:type="dxa"/>
            <w:shd w:val="clear" w:color="auto" w:fill="auto"/>
          </w:tcPr>
          <w:p w14:paraId="77C07B19" w14:textId="77777777" w:rsidR="00C42C9F" w:rsidRPr="00C42C9F" w:rsidRDefault="00C42C9F" w:rsidP="00C42C9F">
            <w:pPr>
              <w:pStyle w:val="PHBTableInterior"/>
            </w:pPr>
            <w:r w:rsidRPr="00C42C9F">
              <w:t>13(+1)</w:t>
            </w:r>
          </w:p>
        </w:tc>
        <w:tc>
          <w:tcPr>
            <w:tcW w:w="792" w:type="dxa"/>
            <w:shd w:val="clear" w:color="auto" w:fill="auto"/>
          </w:tcPr>
          <w:p w14:paraId="2E3F6239" w14:textId="77777777" w:rsidR="00C42C9F" w:rsidRPr="00C42C9F" w:rsidRDefault="00C42C9F" w:rsidP="00C42C9F">
            <w:pPr>
              <w:pStyle w:val="PHBTableInterior"/>
            </w:pPr>
            <w:r w:rsidRPr="00C42C9F">
              <w:t>11(+0)</w:t>
            </w:r>
          </w:p>
        </w:tc>
        <w:tc>
          <w:tcPr>
            <w:tcW w:w="792" w:type="dxa"/>
            <w:shd w:val="clear" w:color="auto" w:fill="auto"/>
          </w:tcPr>
          <w:p w14:paraId="50A7ED29" w14:textId="77777777" w:rsidR="00C42C9F" w:rsidRPr="00C42C9F" w:rsidRDefault="00C42C9F" w:rsidP="00C42C9F">
            <w:pPr>
              <w:pStyle w:val="PHBTableInterior"/>
            </w:pPr>
            <w:r w:rsidRPr="00C42C9F">
              <w:t>17(+3)</w:t>
            </w:r>
          </w:p>
        </w:tc>
      </w:tr>
    </w:tbl>
    <w:p w14:paraId="6C802A20" w14:textId="5A4CCA52" w:rsidR="008D7E6B" w:rsidRPr="008D7E6B" w:rsidRDefault="00177633" w:rsidP="00177633">
      <w:pPr>
        <w:rPr>
          <w:b/>
        </w:rPr>
      </w:pPr>
      <w:r w:rsidRPr="0047393C">
        <w:t>Damage Resistances acid, fire, lightning, thunder; bludgeoning,</w:t>
      </w:r>
      <w:r w:rsidR="00C42C9F">
        <w:t xml:space="preserve"> </w:t>
      </w:r>
      <w:r w:rsidRPr="0047393C">
        <w:t>piercing, and slashing from nonmagical weapons</w:t>
      </w:r>
    </w:p>
    <w:p w14:paraId="03ABC89E" w14:textId="77777777" w:rsidR="0000645A" w:rsidRDefault="00177633" w:rsidP="00177633">
      <w:r w:rsidRPr="0047393C">
        <w:t xml:space="preserve">Damage Immunities cold, necrotic, poison </w:t>
      </w:r>
    </w:p>
    <w:p w14:paraId="185B8720" w14:textId="703C1562" w:rsidR="008D7E6B" w:rsidRPr="008D7E6B" w:rsidRDefault="0000645A" w:rsidP="00177633">
      <w:pPr>
        <w:rPr>
          <w:b/>
        </w:rPr>
      </w:pPr>
      <w:r>
        <w:t>Condition Immunities</w:t>
      </w:r>
      <w:r w:rsidR="00177633" w:rsidRPr="0047393C">
        <w:t xml:space="preserve"> charmed, exhaustion, frightened, grappled, paralyzed, petrified, poisoned, prone, restrained</w:t>
      </w:r>
    </w:p>
    <w:p w14:paraId="5A9F4A67" w14:textId="77777777" w:rsidR="008D7E6B" w:rsidRPr="008D7E6B" w:rsidRDefault="00177633" w:rsidP="00177633">
      <w:pPr>
        <w:rPr>
          <w:b/>
        </w:rPr>
      </w:pPr>
      <w:r w:rsidRPr="0047393C">
        <w:t>Senses darkvision 60 ft., passive Perception 15</w:t>
      </w:r>
    </w:p>
    <w:p w14:paraId="252860BD" w14:textId="77777777" w:rsidR="008D7E6B" w:rsidRPr="008D7E6B" w:rsidRDefault="00177633" w:rsidP="00177633">
      <w:pPr>
        <w:rPr>
          <w:b/>
        </w:rPr>
      </w:pPr>
      <w:r w:rsidRPr="0047393C">
        <w:t>Languages Common, Elvish, Netherese</w:t>
      </w:r>
    </w:p>
    <w:p w14:paraId="3FB019AD" w14:textId="77777777" w:rsidR="008D7E6B" w:rsidRPr="008D7E6B" w:rsidRDefault="00177633" w:rsidP="00177633">
      <w:pPr>
        <w:rPr>
          <w:b/>
        </w:rPr>
      </w:pPr>
      <w:r w:rsidRPr="0047393C">
        <w:t>Challenge 8 (3,900 XP)</w:t>
      </w:r>
    </w:p>
    <w:p w14:paraId="187AFD23" w14:textId="77777777" w:rsidR="008D7E6B" w:rsidRPr="008D7E6B" w:rsidRDefault="00177633" w:rsidP="00177633">
      <w:pPr>
        <w:rPr>
          <w:b/>
        </w:rPr>
      </w:pPr>
      <w:r w:rsidRPr="0047393C">
        <w:t>Cunning Action. On each of her turns, Meira can use a bonus action to take the Dash, Disengage, or Hide action.</w:t>
      </w:r>
    </w:p>
    <w:p w14:paraId="2DB7775B" w14:textId="77777777" w:rsidR="008D7E6B" w:rsidRPr="008D7E6B" w:rsidRDefault="00177633" w:rsidP="00177633">
      <w:pPr>
        <w:rPr>
          <w:b/>
        </w:rPr>
      </w:pPr>
      <w:r w:rsidRPr="0047393C">
        <w:t>Evasion. If Meira is subjected to an effect that allows her to make a Dexterity saving throw to take only half damage, she instead takes no damage if she succeeds on the saving throw, and only half damage if she fails.</w:t>
      </w:r>
    </w:p>
    <w:p w14:paraId="02B6EE90" w14:textId="77777777" w:rsidR="008D7E6B" w:rsidRPr="008D7E6B" w:rsidRDefault="00177633" w:rsidP="00177633">
      <w:pPr>
        <w:rPr>
          <w:b/>
        </w:rPr>
      </w:pPr>
      <w:r w:rsidRPr="0047393C">
        <w:t>Incorporeal Movement. Meira can move through other creatures and objects as if they were difficult terrain. She takes 5 (1d10) force damage if she ends her turn inside an object.</w:t>
      </w:r>
    </w:p>
    <w:p w14:paraId="2B14DD53" w14:textId="77777777" w:rsidR="008D7E6B" w:rsidRPr="008D7E6B" w:rsidRDefault="00177633" w:rsidP="00177633">
      <w:pPr>
        <w:rPr>
          <w:b/>
        </w:rPr>
      </w:pPr>
      <w:r w:rsidRPr="0047393C">
        <w:t>Sneak Attack (1/Turn). Meira deals an extra 13 (4d6) damage when she hits a target with a weapon attack and has advantage on the attack roll, or when the target is within 5 feet of an ally of Meira that isn’t incapacitated and she doesn’t have disadvantage on the attack roll.</w:t>
      </w:r>
    </w:p>
    <w:p w14:paraId="22948A7D" w14:textId="77777777" w:rsidR="008D7E6B" w:rsidRPr="008D7E6B" w:rsidRDefault="00177633" w:rsidP="00177633">
      <w:pPr>
        <w:rPr>
          <w:b/>
        </w:rPr>
      </w:pPr>
      <w:r w:rsidRPr="0047393C">
        <w:t>Actions</w:t>
      </w:r>
    </w:p>
    <w:p w14:paraId="6E162A8A" w14:textId="77777777" w:rsidR="008D7E6B" w:rsidRPr="008D7E6B" w:rsidRDefault="00177633" w:rsidP="00177633">
      <w:pPr>
        <w:rPr>
          <w:b/>
        </w:rPr>
      </w:pPr>
      <w:r w:rsidRPr="0047393C">
        <w:t>Multiattack. Meira makes two shortsword attacks.</w:t>
      </w:r>
    </w:p>
    <w:p w14:paraId="3B7315B2" w14:textId="77777777" w:rsidR="008D7E6B" w:rsidRPr="008D7E6B" w:rsidRDefault="00177633" w:rsidP="00177633">
      <w:pPr>
        <w:rPr>
          <w:b/>
        </w:rPr>
      </w:pPr>
      <w:r w:rsidRPr="0047393C">
        <w:t>Shortsword. Melee Weapon Attack: +7 to hit, reach 5 ft., one target. Hit: 6 (1d6 + 3) piercing damage.</w:t>
      </w:r>
    </w:p>
    <w:p w14:paraId="63045D60" w14:textId="77777777" w:rsidR="008D7E6B" w:rsidRPr="008D7E6B" w:rsidRDefault="00177633" w:rsidP="00177633">
      <w:pPr>
        <w:rPr>
          <w:b/>
        </w:rPr>
      </w:pPr>
      <w:r w:rsidRPr="0047393C">
        <w:t>Oathbow. Ranged Weapon Attack: +7 to hit, range 150/600 ft., one target. Hit: 6 (1d6 + 3) piercing damage.</w:t>
      </w:r>
    </w:p>
    <w:p w14:paraId="67D03648" w14:textId="21D77DDD" w:rsidR="00177633" w:rsidRPr="0047393C" w:rsidRDefault="00177633" w:rsidP="00177633">
      <w:pPr>
        <w:pStyle w:val="2"/>
      </w:pPr>
      <w:bookmarkStart w:id="66" w:name="_Toc510259661"/>
      <w:r w:rsidRPr="0047393C">
        <w:t>Lord Agrak</w:t>
      </w:r>
      <w:bookmarkEnd w:id="66"/>
    </w:p>
    <w:p w14:paraId="22916960" w14:textId="77777777" w:rsidR="008D7E6B" w:rsidRPr="008D7E6B" w:rsidRDefault="00177633" w:rsidP="00177633">
      <w:pPr>
        <w:rPr>
          <w:b/>
        </w:rPr>
      </w:pPr>
      <w:r w:rsidRPr="0047393C">
        <w:t>Medium fiend, lawful evil</w:t>
      </w:r>
    </w:p>
    <w:p w14:paraId="47B9F7A8" w14:textId="77777777" w:rsidR="008D7E6B" w:rsidRPr="008D7E6B" w:rsidRDefault="00177633" w:rsidP="00177633">
      <w:pPr>
        <w:rPr>
          <w:b/>
        </w:rPr>
      </w:pPr>
      <w:r w:rsidRPr="0047393C">
        <w:t>Armor Class 17 (studded leather, shield)</w:t>
      </w:r>
    </w:p>
    <w:p w14:paraId="2397B756" w14:textId="77777777" w:rsidR="008D7E6B" w:rsidRPr="008D7E6B" w:rsidRDefault="00177633" w:rsidP="00177633">
      <w:pPr>
        <w:rPr>
          <w:b/>
        </w:rPr>
      </w:pPr>
      <w:r w:rsidRPr="0047393C">
        <w:t>Hit Points 60 (11d6 + 18)</w:t>
      </w:r>
    </w:p>
    <w:p w14:paraId="5E134B4A" w14:textId="77777777" w:rsidR="00E82E8E" w:rsidRPr="00E82E8E" w:rsidRDefault="00177633" w:rsidP="00177633">
      <w:pPr>
        <w:rPr>
          <w:b/>
        </w:rPr>
      </w:pPr>
      <w:r w:rsidRPr="0047393C">
        <w:t>Speed 30 ft., fly 60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558007C2" w14:textId="77777777" w:rsidTr="00C42C9F">
        <w:tc>
          <w:tcPr>
            <w:tcW w:w="792" w:type="dxa"/>
            <w:shd w:val="clear" w:color="auto" w:fill="auto"/>
          </w:tcPr>
          <w:p w14:paraId="64907DEE" w14:textId="77777777" w:rsidR="00C42C9F" w:rsidRPr="00C42C9F" w:rsidRDefault="00C42C9F" w:rsidP="00C42C9F">
            <w:pPr>
              <w:pStyle w:val="PHBTableInterior"/>
            </w:pPr>
            <w:r w:rsidRPr="00C42C9F">
              <w:t>STR</w:t>
            </w:r>
          </w:p>
        </w:tc>
        <w:tc>
          <w:tcPr>
            <w:tcW w:w="792" w:type="dxa"/>
            <w:shd w:val="clear" w:color="auto" w:fill="auto"/>
          </w:tcPr>
          <w:p w14:paraId="163C0282" w14:textId="77777777" w:rsidR="00C42C9F" w:rsidRPr="00C42C9F" w:rsidRDefault="00C42C9F" w:rsidP="00C42C9F">
            <w:pPr>
              <w:pStyle w:val="PHBTableInterior"/>
            </w:pPr>
            <w:r w:rsidRPr="00C42C9F">
              <w:t>DEX</w:t>
            </w:r>
          </w:p>
        </w:tc>
        <w:tc>
          <w:tcPr>
            <w:tcW w:w="792" w:type="dxa"/>
            <w:shd w:val="clear" w:color="auto" w:fill="auto"/>
          </w:tcPr>
          <w:p w14:paraId="1738F00C" w14:textId="77777777" w:rsidR="00C42C9F" w:rsidRPr="00C42C9F" w:rsidRDefault="00C42C9F" w:rsidP="00C42C9F">
            <w:pPr>
              <w:pStyle w:val="PHBTableInterior"/>
            </w:pPr>
            <w:r w:rsidRPr="00C42C9F">
              <w:t>CON</w:t>
            </w:r>
          </w:p>
        </w:tc>
        <w:tc>
          <w:tcPr>
            <w:tcW w:w="792" w:type="dxa"/>
            <w:shd w:val="clear" w:color="auto" w:fill="auto"/>
          </w:tcPr>
          <w:p w14:paraId="7E5DC663" w14:textId="77777777" w:rsidR="00C42C9F" w:rsidRPr="00C42C9F" w:rsidRDefault="00C42C9F" w:rsidP="00C42C9F">
            <w:pPr>
              <w:pStyle w:val="PHBTableInterior"/>
            </w:pPr>
            <w:r w:rsidRPr="00C42C9F">
              <w:t>INT</w:t>
            </w:r>
          </w:p>
        </w:tc>
        <w:tc>
          <w:tcPr>
            <w:tcW w:w="792" w:type="dxa"/>
            <w:shd w:val="clear" w:color="auto" w:fill="auto"/>
          </w:tcPr>
          <w:p w14:paraId="6E90AF7C" w14:textId="77777777" w:rsidR="00C42C9F" w:rsidRPr="00C42C9F" w:rsidRDefault="00C42C9F" w:rsidP="00C42C9F">
            <w:pPr>
              <w:pStyle w:val="PHBTableInterior"/>
            </w:pPr>
            <w:r w:rsidRPr="00C42C9F">
              <w:t>WIS</w:t>
            </w:r>
          </w:p>
        </w:tc>
        <w:tc>
          <w:tcPr>
            <w:tcW w:w="792" w:type="dxa"/>
            <w:shd w:val="clear" w:color="auto" w:fill="auto"/>
          </w:tcPr>
          <w:p w14:paraId="3FA91B10" w14:textId="77777777" w:rsidR="00C42C9F" w:rsidRPr="00C42C9F" w:rsidRDefault="00C42C9F" w:rsidP="00C42C9F">
            <w:pPr>
              <w:pStyle w:val="PHBTableInterior"/>
            </w:pPr>
            <w:r w:rsidRPr="00C42C9F">
              <w:t>CHA</w:t>
            </w:r>
          </w:p>
        </w:tc>
      </w:tr>
      <w:tr w:rsidR="00C42C9F" w:rsidRPr="00C42C9F" w14:paraId="7AD4C52D" w14:textId="77777777" w:rsidTr="00C42C9F">
        <w:tc>
          <w:tcPr>
            <w:tcW w:w="792" w:type="dxa"/>
            <w:shd w:val="clear" w:color="auto" w:fill="auto"/>
          </w:tcPr>
          <w:p w14:paraId="2BB67A3D" w14:textId="77777777" w:rsidR="00C42C9F" w:rsidRPr="00C42C9F" w:rsidRDefault="00C42C9F" w:rsidP="00C42C9F">
            <w:pPr>
              <w:pStyle w:val="PHBTableInterior"/>
            </w:pPr>
            <w:r w:rsidRPr="00C42C9F">
              <w:t>14 (+2)</w:t>
            </w:r>
          </w:p>
        </w:tc>
        <w:tc>
          <w:tcPr>
            <w:tcW w:w="792" w:type="dxa"/>
            <w:shd w:val="clear" w:color="auto" w:fill="auto"/>
          </w:tcPr>
          <w:p w14:paraId="127C4B0F" w14:textId="77777777" w:rsidR="00C42C9F" w:rsidRPr="00C42C9F" w:rsidRDefault="00C42C9F" w:rsidP="00C42C9F">
            <w:pPr>
              <w:pStyle w:val="PHBTableInterior"/>
            </w:pPr>
            <w:r w:rsidRPr="00C42C9F">
              <w:t>16(+3)</w:t>
            </w:r>
          </w:p>
        </w:tc>
        <w:tc>
          <w:tcPr>
            <w:tcW w:w="792" w:type="dxa"/>
            <w:shd w:val="clear" w:color="auto" w:fill="auto"/>
          </w:tcPr>
          <w:p w14:paraId="45582A35" w14:textId="77777777" w:rsidR="00C42C9F" w:rsidRPr="00C42C9F" w:rsidRDefault="00C42C9F" w:rsidP="00C42C9F">
            <w:pPr>
              <w:pStyle w:val="PHBTableInterior"/>
            </w:pPr>
            <w:r w:rsidRPr="00C42C9F">
              <w:t>14(+2)</w:t>
            </w:r>
          </w:p>
        </w:tc>
        <w:tc>
          <w:tcPr>
            <w:tcW w:w="792" w:type="dxa"/>
            <w:shd w:val="clear" w:color="auto" w:fill="auto"/>
          </w:tcPr>
          <w:p w14:paraId="62581017" w14:textId="77777777" w:rsidR="00C42C9F" w:rsidRPr="00C42C9F" w:rsidRDefault="00C42C9F" w:rsidP="00C42C9F">
            <w:pPr>
              <w:pStyle w:val="PHBTableInterior"/>
            </w:pPr>
            <w:r w:rsidRPr="00C42C9F">
              <w:t>12(+1)</w:t>
            </w:r>
          </w:p>
        </w:tc>
        <w:tc>
          <w:tcPr>
            <w:tcW w:w="792" w:type="dxa"/>
            <w:shd w:val="clear" w:color="auto" w:fill="auto"/>
          </w:tcPr>
          <w:p w14:paraId="676E1E37" w14:textId="77777777" w:rsidR="00C42C9F" w:rsidRPr="00C42C9F" w:rsidRDefault="00C42C9F" w:rsidP="00C42C9F">
            <w:pPr>
              <w:pStyle w:val="PHBTableInterior"/>
            </w:pPr>
            <w:r w:rsidRPr="00C42C9F">
              <w:t>12(+1)</w:t>
            </w:r>
          </w:p>
        </w:tc>
        <w:tc>
          <w:tcPr>
            <w:tcW w:w="792" w:type="dxa"/>
            <w:shd w:val="clear" w:color="auto" w:fill="auto"/>
          </w:tcPr>
          <w:p w14:paraId="068A1859" w14:textId="77777777" w:rsidR="00C42C9F" w:rsidRPr="00C42C9F" w:rsidRDefault="00C42C9F" w:rsidP="00C42C9F">
            <w:pPr>
              <w:pStyle w:val="PHBTableInterior"/>
            </w:pPr>
            <w:r w:rsidRPr="00C42C9F">
              <w:t>16(+3)</w:t>
            </w:r>
          </w:p>
        </w:tc>
      </w:tr>
    </w:tbl>
    <w:p w14:paraId="3F04E4EA" w14:textId="4A984093" w:rsidR="008D7E6B" w:rsidRPr="008D7E6B" w:rsidRDefault="00177633" w:rsidP="00177633">
      <w:pPr>
        <w:rPr>
          <w:b/>
        </w:rPr>
      </w:pPr>
      <w:r w:rsidRPr="0047393C">
        <w:t>Saving Throws Str +6, Con +5, Int +4, Cha +6</w:t>
      </w:r>
    </w:p>
    <w:p w14:paraId="5FF5F424" w14:textId="77777777" w:rsidR="008D7E6B" w:rsidRPr="008D7E6B" w:rsidRDefault="00177633" w:rsidP="00177633">
      <w:pPr>
        <w:rPr>
          <w:b/>
        </w:rPr>
      </w:pPr>
      <w:r w:rsidRPr="0047393C">
        <w:t>Skills Deception +6, Intimidation +6, Perception +4, Stealth +6</w:t>
      </w:r>
    </w:p>
    <w:p w14:paraId="530719BF" w14:textId="77777777" w:rsidR="008D7E6B" w:rsidRPr="008D7E6B" w:rsidRDefault="00177633" w:rsidP="00177633">
      <w:pPr>
        <w:rPr>
          <w:b/>
        </w:rPr>
      </w:pPr>
      <w:r w:rsidRPr="0047393C">
        <w:t>Damage Resistances cold, fire, lightning, poison; bludgeoning, piercing, and slashing from nonmagical weapons</w:t>
      </w:r>
    </w:p>
    <w:p w14:paraId="56AF649D" w14:textId="77777777" w:rsidR="008D7E6B" w:rsidRPr="008D7E6B" w:rsidRDefault="00177633" w:rsidP="00177633">
      <w:pPr>
        <w:rPr>
          <w:b/>
        </w:rPr>
      </w:pPr>
      <w:r w:rsidRPr="0047393C">
        <w:t>Senses darkvision 60 ft., passive Perception 14</w:t>
      </w:r>
    </w:p>
    <w:p w14:paraId="4E5EE93F" w14:textId="77777777" w:rsidR="008D7E6B" w:rsidRPr="008D7E6B" w:rsidRDefault="00177633" w:rsidP="00177633">
      <w:pPr>
        <w:rPr>
          <w:b/>
        </w:rPr>
      </w:pPr>
      <w:r w:rsidRPr="0047393C">
        <w:t>Languages Abyssal, Common, Goblin, Infernal</w:t>
      </w:r>
    </w:p>
    <w:p w14:paraId="08AF5431" w14:textId="77777777" w:rsidR="008D7E6B" w:rsidRPr="008D7E6B" w:rsidRDefault="00177633" w:rsidP="00177633">
      <w:pPr>
        <w:rPr>
          <w:b/>
        </w:rPr>
      </w:pPr>
      <w:r w:rsidRPr="0047393C">
        <w:t>Challenge 4 (1,100 XP)</w:t>
      </w:r>
    </w:p>
    <w:p w14:paraId="01F2B3D3" w14:textId="77777777" w:rsidR="008D7E6B" w:rsidRPr="008D7E6B" w:rsidRDefault="00177633" w:rsidP="00177633">
      <w:pPr>
        <w:rPr>
          <w:b/>
        </w:rPr>
      </w:pPr>
      <w:r w:rsidRPr="0047393C">
        <w:t>Nimble Escape. Lord Agrak can take the Disengage or Hide action as a bonus action on each of its turns.</w:t>
      </w:r>
    </w:p>
    <w:p w14:paraId="4979C824" w14:textId="77777777" w:rsidR="008D7E6B" w:rsidRPr="008D7E6B" w:rsidRDefault="00177633" w:rsidP="00177633">
      <w:pPr>
        <w:rPr>
          <w:b/>
        </w:rPr>
      </w:pPr>
      <w:r w:rsidRPr="0047393C">
        <w:t>Fiendish Blessing. The AC of Lord Agrak includes its Charisma bonus.</w:t>
      </w:r>
    </w:p>
    <w:p w14:paraId="0491875E" w14:textId="77777777" w:rsidR="008D7E6B" w:rsidRPr="008D7E6B" w:rsidRDefault="00177633" w:rsidP="00177633">
      <w:pPr>
        <w:rPr>
          <w:b/>
        </w:rPr>
      </w:pPr>
      <w:r w:rsidRPr="0047393C">
        <w:t>Innate Spellcasting. Lord Agrak’s spellcasting ability is Charisma (spell save DC 14). He can innately cast the following spells, requiring no material components:</w:t>
      </w:r>
    </w:p>
    <w:p w14:paraId="2CE8C3E8" w14:textId="77777777" w:rsidR="008D7E6B" w:rsidRPr="008D7E6B" w:rsidRDefault="00177633" w:rsidP="00177633">
      <w:pPr>
        <w:rPr>
          <w:b/>
        </w:rPr>
      </w:pPr>
      <w:r w:rsidRPr="0047393C">
        <w:t>3/day each: alter self, command, detect magic</w:t>
      </w:r>
    </w:p>
    <w:p w14:paraId="4E8011F6" w14:textId="77777777" w:rsidR="008D7E6B" w:rsidRPr="008D7E6B" w:rsidRDefault="00177633" w:rsidP="00177633">
      <w:pPr>
        <w:rPr>
          <w:b/>
        </w:rPr>
      </w:pPr>
      <w:r w:rsidRPr="0047393C">
        <w:t>Actions</w:t>
      </w:r>
    </w:p>
    <w:p w14:paraId="22DFAC11" w14:textId="77777777" w:rsidR="008D7E6B" w:rsidRPr="008D7E6B" w:rsidRDefault="00177633" w:rsidP="00177633">
      <w:pPr>
        <w:rPr>
          <w:b/>
        </w:rPr>
      </w:pPr>
      <w:r w:rsidRPr="0047393C">
        <w:t>Multiattack. Lord Agrak makes two melee attacks.</w:t>
      </w:r>
    </w:p>
    <w:p w14:paraId="4B5E4DAC" w14:textId="77777777" w:rsidR="008D7E6B" w:rsidRPr="008D7E6B" w:rsidRDefault="00177633" w:rsidP="00177633">
      <w:pPr>
        <w:rPr>
          <w:b/>
        </w:rPr>
      </w:pPr>
      <w:r w:rsidRPr="0047393C">
        <w:t>Scimitar. Melee Weapon Attack: +5 to hit, reach 5 ft., one target. Hit: 6 (1d6 + 3) slashing damage plus 3 (1d6) fire damage.</w:t>
      </w:r>
    </w:p>
    <w:p w14:paraId="6A6E9593" w14:textId="77777777" w:rsidR="008D7E6B" w:rsidRPr="008D7E6B" w:rsidRDefault="00177633" w:rsidP="00177633">
      <w:pPr>
        <w:rPr>
          <w:b/>
        </w:rPr>
      </w:pPr>
      <w:r w:rsidRPr="0047393C">
        <w:t>Fire Ray. Ranged Spell Attack: +5 to hit, range 120 ft., one target. Hit: 10 (3d6) fire damage.</w:t>
      </w:r>
    </w:p>
    <w:p w14:paraId="3EF00E68" w14:textId="77777777" w:rsidR="008D7E6B" w:rsidRPr="008D7E6B" w:rsidRDefault="00177633" w:rsidP="00177633">
      <w:pPr>
        <w:rPr>
          <w:b/>
        </w:rPr>
      </w:pPr>
      <w:r w:rsidRPr="0047393C">
        <w:t>Fiendish Charm. One humanoid Lord Agrak can see within 30 feet of it must succeed on a DC 14 Wisdom saving throw or be magically charmed for 1 day. The charmed target obeys Lord Agrak's spoken commands. If the target suffers any harm from Lord Agrak or another creature or receives a suicidal command from Lord Agrak, the target can repeat the saving throw, ending the effect on itself on a success. If a target's saving throw is successful, or if the effect ends for it, the creature is immune to Lord Agrak's Fiendish Charm for the next 24 hours.</w:t>
      </w:r>
    </w:p>
    <w:p w14:paraId="19064D46" w14:textId="77777777" w:rsidR="008D7E6B" w:rsidRPr="008D7E6B" w:rsidRDefault="00177633" w:rsidP="00177633">
      <w:pPr>
        <w:rPr>
          <w:b/>
        </w:rPr>
      </w:pPr>
      <w:r w:rsidRPr="0047393C">
        <w:t>Reactions</w:t>
      </w:r>
    </w:p>
    <w:p w14:paraId="2409624F" w14:textId="2484E307" w:rsidR="00177633" w:rsidRPr="0047393C" w:rsidRDefault="00177633" w:rsidP="00177633">
      <w:r w:rsidRPr="0047393C">
        <w:lastRenderedPageBreak/>
        <w:t>Redirect Attack. When a creature Lord Agrak can see targets him with an attack, he chooses another ally within 5 feet of him. Lord Agrak and the ally swap places, and the chosen ally becomes the target instead.</w:t>
      </w:r>
    </w:p>
    <w:p w14:paraId="170D3975" w14:textId="77777777" w:rsidR="00177633" w:rsidRPr="0047393C" w:rsidRDefault="00177633" w:rsidP="00177633">
      <w:pPr>
        <w:pStyle w:val="2"/>
      </w:pPr>
      <w:bookmarkStart w:id="67" w:name="_Toc510259662"/>
      <w:r w:rsidRPr="0047393C">
        <w:t>Ogre Spore Servant</w:t>
      </w:r>
      <w:bookmarkEnd w:id="67"/>
    </w:p>
    <w:p w14:paraId="1A441960" w14:textId="77777777" w:rsidR="008D7E6B" w:rsidRPr="008D7E6B" w:rsidRDefault="00177633" w:rsidP="00177633">
      <w:pPr>
        <w:rPr>
          <w:b/>
        </w:rPr>
      </w:pPr>
      <w:r w:rsidRPr="0047393C">
        <w:t>Large plant, unaligned</w:t>
      </w:r>
    </w:p>
    <w:p w14:paraId="68E33086" w14:textId="77777777" w:rsidR="008D7E6B" w:rsidRPr="008D7E6B" w:rsidRDefault="00177633" w:rsidP="00177633">
      <w:pPr>
        <w:rPr>
          <w:b/>
        </w:rPr>
      </w:pPr>
      <w:r w:rsidRPr="0047393C">
        <w:t>Armor Class 8</w:t>
      </w:r>
    </w:p>
    <w:p w14:paraId="48ACC8EA" w14:textId="77777777" w:rsidR="008D7E6B" w:rsidRPr="008D7E6B" w:rsidRDefault="00177633" w:rsidP="00177633">
      <w:pPr>
        <w:rPr>
          <w:b/>
        </w:rPr>
      </w:pPr>
      <w:r w:rsidRPr="0047393C">
        <w:t>Hit Points 85 (9d10 + 36)</w:t>
      </w:r>
    </w:p>
    <w:p w14:paraId="00BA1B62" w14:textId="77777777" w:rsidR="00E82E8E" w:rsidRPr="00E82E8E" w:rsidRDefault="00177633" w:rsidP="00177633">
      <w:pPr>
        <w:rPr>
          <w:b/>
        </w:rPr>
      </w:pPr>
      <w:r w:rsidRPr="0047393C">
        <w:t>Speed 30 ft.</w:t>
      </w:r>
    </w:p>
    <w:p w14:paraId="25BC4FF1" w14:textId="77777777" w:rsidR="00B3346C" w:rsidRDefault="00B3346C" w:rsidP="00B3346C">
      <w:r>
        <w:t>STR</w:t>
      </w:r>
      <w:r>
        <w:tab/>
        <w:t>DEX</w:t>
      </w:r>
      <w:r>
        <w:tab/>
        <w:t>CON</w:t>
      </w:r>
      <w:r>
        <w:tab/>
        <w:t>INT</w:t>
      </w:r>
      <w:r>
        <w:tab/>
        <w:t>WIS</w:t>
      </w:r>
      <w:r>
        <w:tab/>
        <w:t>CHA</w:t>
      </w:r>
    </w:p>
    <w:p w14:paraId="0652CA80" w14:textId="6CB5174B" w:rsidR="00B3346C" w:rsidRDefault="00B3346C" w:rsidP="00B3346C">
      <w:r>
        <w:t>19(+4)</w:t>
      </w:r>
      <w:r>
        <w:tab/>
        <w:t>6 (−2)</w:t>
      </w:r>
      <w:r>
        <w:tab/>
      </w:r>
      <w:r>
        <w:t>18(+4)</w:t>
      </w:r>
      <w:r>
        <w:tab/>
        <w:t>2 (−4)</w:t>
      </w:r>
      <w:r>
        <w:tab/>
      </w:r>
      <w:r>
        <w:t>6 (−2)</w:t>
      </w:r>
      <w:r>
        <w:tab/>
      </w:r>
      <w:r>
        <w:t>1 (−5)</w:t>
      </w:r>
    </w:p>
    <w:p w14:paraId="3693F891" w14:textId="7274CFBF" w:rsidR="0000645A" w:rsidRDefault="00177633" w:rsidP="00177633">
      <w:r w:rsidRPr="0047393C">
        <w:t xml:space="preserve">Damage Resistances poison </w:t>
      </w:r>
    </w:p>
    <w:p w14:paraId="2000CC2C" w14:textId="65B399B5" w:rsidR="008D7E6B" w:rsidRPr="008D7E6B" w:rsidRDefault="0000645A" w:rsidP="00177633">
      <w:pPr>
        <w:rPr>
          <w:b/>
        </w:rPr>
      </w:pPr>
      <w:r>
        <w:t>Condition Immunities</w:t>
      </w:r>
      <w:r w:rsidR="00177633" w:rsidRPr="0047393C">
        <w:t xml:space="preserve"> blinded, charmed, frightened, paralyzed</w:t>
      </w:r>
    </w:p>
    <w:p w14:paraId="0365B5DE" w14:textId="77777777" w:rsidR="008D7E6B" w:rsidRPr="008D7E6B" w:rsidRDefault="00177633" w:rsidP="00177633">
      <w:pPr>
        <w:rPr>
          <w:b/>
        </w:rPr>
      </w:pPr>
      <w:r w:rsidRPr="0047393C">
        <w:t>Senses blindsight 30 ft. (blind beyond this radius), passive</w:t>
      </w:r>
    </w:p>
    <w:p w14:paraId="3B19FABD" w14:textId="77777777" w:rsidR="008D7E6B" w:rsidRPr="008D7E6B" w:rsidRDefault="00177633" w:rsidP="00177633">
      <w:pPr>
        <w:rPr>
          <w:b/>
        </w:rPr>
      </w:pPr>
      <w:r w:rsidRPr="0047393C">
        <w:t>Perception 8</w:t>
      </w:r>
    </w:p>
    <w:p w14:paraId="1FB603FE" w14:textId="77777777" w:rsidR="008D7E6B" w:rsidRPr="008D7E6B" w:rsidRDefault="00177633" w:rsidP="00177633">
      <w:pPr>
        <w:rPr>
          <w:b/>
        </w:rPr>
      </w:pPr>
      <w:r w:rsidRPr="0047393C">
        <w:t>Languages –</w:t>
      </w:r>
    </w:p>
    <w:p w14:paraId="67ABA9DD" w14:textId="77777777" w:rsidR="008D7E6B" w:rsidRPr="008D7E6B" w:rsidRDefault="00177633" w:rsidP="00177633">
      <w:pPr>
        <w:rPr>
          <w:b/>
        </w:rPr>
      </w:pPr>
      <w:r w:rsidRPr="0047393C">
        <w:t>Challenge 2 (450 XP)</w:t>
      </w:r>
    </w:p>
    <w:p w14:paraId="3F14BDED" w14:textId="77777777" w:rsidR="008D7E6B" w:rsidRPr="008D7E6B" w:rsidRDefault="00177633" w:rsidP="00177633">
      <w:pPr>
        <w:rPr>
          <w:b/>
        </w:rPr>
      </w:pPr>
      <w:r w:rsidRPr="0047393C">
        <w:t>Actions</w:t>
      </w:r>
    </w:p>
    <w:p w14:paraId="1A215525" w14:textId="3BD6EB7C" w:rsidR="00177633" w:rsidRPr="0047393C" w:rsidRDefault="00177633" w:rsidP="00177633">
      <w:r w:rsidRPr="0047393C">
        <w:t>Morningstar. Melee Weapon Attack: +6 to hit, reach 5 ft., one target. Hit: 13 (2d8 + 4) bludgeoning damage.</w:t>
      </w:r>
    </w:p>
    <w:p w14:paraId="0BCC386C" w14:textId="77777777" w:rsidR="00177633" w:rsidRPr="0047393C" w:rsidRDefault="00177633" w:rsidP="00177633">
      <w:pPr>
        <w:pStyle w:val="2"/>
      </w:pPr>
      <w:bookmarkStart w:id="68" w:name="_Toc510259663"/>
      <w:r w:rsidRPr="0047393C">
        <w:t>Stone Giant Spore Servant</w:t>
      </w:r>
      <w:bookmarkEnd w:id="68"/>
    </w:p>
    <w:p w14:paraId="7133886C" w14:textId="77777777" w:rsidR="008D7E6B" w:rsidRPr="008D7E6B" w:rsidRDefault="00177633" w:rsidP="00177633">
      <w:pPr>
        <w:rPr>
          <w:b/>
        </w:rPr>
      </w:pPr>
      <w:r w:rsidRPr="0047393C">
        <w:t>Huge plant, unaligned</w:t>
      </w:r>
    </w:p>
    <w:p w14:paraId="61BDFF23" w14:textId="77777777" w:rsidR="008D7E6B" w:rsidRPr="008D7E6B" w:rsidRDefault="00177633" w:rsidP="00177633">
      <w:pPr>
        <w:rPr>
          <w:b/>
        </w:rPr>
      </w:pPr>
      <w:r w:rsidRPr="0047393C">
        <w:t>Armor Class 17 (natural armor)</w:t>
      </w:r>
    </w:p>
    <w:p w14:paraId="1F8EC60F" w14:textId="77777777" w:rsidR="008D7E6B" w:rsidRPr="008D7E6B" w:rsidRDefault="00177633" w:rsidP="00177633">
      <w:pPr>
        <w:rPr>
          <w:b/>
        </w:rPr>
      </w:pPr>
      <w:r w:rsidRPr="0047393C">
        <w:t>Hit Points 126 (11d12 + 55)</w:t>
      </w:r>
    </w:p>
    <w:p w14:paraId="1A30EC9C" w14:textId="77777777" w:rsidR="00E82E8E" w:rsidRPr="00E82E8E" w:rsidRDefault="00177633" w:rsidP="00177633">
      <w:pPr>
        <w:rPr>
          <w:b/>
        </w:rPr>
      </w:pPr>
      <w:r w:rsidRPr="0047393C">
        <w:t>Speed 40 ft.</w:t>
      </w:r>
    </w:p>
    <w:p w14:paraId="394717E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7815A02" w14:textId="0477B9E1" w:rsidR="008D7E6B" w:rsidRPr="008D7E6B" w:rsidRDefault="00305B1A" w:rsidP="00177633">
      <w:pPr>
        <w:rPr>
          <w:b/>
        </w:rPr>
      </w:pPr>
      <w:r>
        <w:t>23(+6)</w:t>
      </w:r>
      <w:r>
        <w:tab/>
        <w:t>15(+2)</w:t>
      </w:r>
      <w:r>
        <w:tab/>
        <w:t>20(+5)</w:t>
      </w:r>
      <w:r>
        <w:tab/>
      </w:r>
      <w:r w:rsidR="00177633" w:rsidRPr="0047393C">
        <w:t xml:space="preserve">2 (−4) </w:t>
      </w:r>
      <w:r w:rsidR="00233FFA">
        <w:t>6 (−2)</w:t>
      </w:r>
      <w:r w:rsidR="00233FFA">
        <w:tab/>
      </w:r>
      <w:r w:rsidR="00177633" w:rsidRPr="0047393C">
        <w:t>1 (−5)</w:t>
      </w:r>
    </w:p>
    <w:p w14:paraId="01B6A1F6" w14:textId="77777777" w:rsidR="0000645A" w:rsidRDefault="00177633" w:rsidP="00177633">
      <w:r w:rsidRPr="0047393C">
        <w:t xml:space="preserve">Damage Resistances poison </w:t>
      </w:r>
    </w:p>
    <w:p w14:paraId="4B6249B6" w14:textId="56701748" w:rsidR="008D7E6B" w:rsidRPr="008D7E6B" w:rsidRDefault="0000645A" w:rsidP="00177633">
      <w:pPr>
        <w:rPr>
          <w:b/>
        </w:rPr>
      </w:pPr>
      <w:r>
        <w:t>Condition Immunities</w:t>
      </w:r>
      <w:r w:rsidR="00177633" w:rsidRPr="0047393C">
        <w:t xml:space="preserve"> blinded, charmed, frightened, paralyzed</w:t>
      </w:r>
    </w:p>
    <w:p w14:paraId="0CC9104C" w14:textId="77777777" w:rsidR="008D7E6B" w:rsidRPr="008D7E6B" w:rsidRDefault="00177633" w:rsidP="00177633">
      <w:pPr>
        <w:rPr>
          <w:b/>
        </w:rPr>
      </w:pPr>
      <w:r w:rsidRPr="0047393C">
        <w:t>Senses blindsight 30 ft. (blind beyond this radius), passive Perception 8</w:t>
      </w:r>
    </w:p>
    <w:p w14:paraId="74AC3CE4" w14:textId="77777777" w:rsidR="008D7E6B" w:rsidRPr="008D7E6B" w:rsidRDefault="00177633" w:rsidP="00177633">
      <w:pPr>
        <w:rPr>
          <w:b/>
        </w:rPr>
      </w:pPr>
      <w:r w:rsidRPr="0047393C">
        <w:t>Challenge 5 (1,800 XP)</w:t>
      </w:r>
    </w:p>
    <w:p w14:paraId="49C7B25A" w14:textId="77777777" w:rsidR="008D7E6B" w:rsidRPr="008D7E6B" w:rsidRDefault="00177633" w:rsidP="00177633">
      <w:pPr>
        <w:rPr>
          <w:b/>
        </w:rPr>
      </w:pPr>
      <w:r w:rsidRPr="0047393C">
        <w:t>Actions</w:t>
      </w:r>
    </w:p>
    <w:p w14:paraId="403AE9ED" w14:textId="77777777" w:rsidR="008D7E6B" w:rsidRPr="008D7E6B" w:rsidRDefault="00177633" w:rsidP="00177633">
      <w:pPr>
        <w:rPr>
          <w:b/>
        </w:rPr>
      </w:pPr>
      <w:r w:rsidRPr="0047393C">
        <w:t>Multiattack. The stone giant spore servant makes two greatclub attacks.</w:t>
      </w:r>
    </w:p>
    <w:p w14:paraId="772EA855" w14:textId="77777777" w:rsidR="008D7E6B" w:rsidRPr="008D7E6B" w:rsidRDefault="00177633" w:rsidP="00177633">
      <w:pPr>
        <w:rPr>
          <w:b/>
        </w:rPr>
      </w:pPr>
      <w:r w:rsidRPr="0047393C">
        <w:t>Greatclub. Melee Weapon Attack: +9 to hit, reach 15 ft., one target. Hit: 19 (3d8 + 6) bludgeoning damage.</w:t>
      </w:r>
    </w:p>
    <w:p w14:paraId="791A6502" w14:textId="77777777" w:rsidR="008D7E6B" w:rsidRPr="008D7E6B" w:rsidRDefault="00177633" w:rsidP="00177633">
      <w:pPr>
        <w:pStyle w:val="2"/>
        <w:rPr>
          <w:b/>
        </w:rPr>
      </w:pPr>
      <w:bookmarkStart w:id="69" w:name="_Toc510259664"/>
      <w:r w:rsidRPr="0047393C">
        <w:t>Rogue Thought</w:t>
      </w:r>
      <w:bookmarkEnd w:id="69"/>
    </w:p>
    <w:p w14:paraId="70C3C8F8" w14:textId="77777777" w:rsidR="008D7E6B" w:rsidRPr="008D7E6B" w:rsidRDefault="00177633" w:rsidP="00177633">
      <w:pPr>
        <w:rPr>
          <w:b/>
        </w:rPr>
      </w:pPr>
      <w:r w:rsidRPr="0047393C">
        <w:t>Medium aberration, lawful evil</w:t>
      </w:r>
    </w:p>
    <w:p w14:paraId="1BC07BEF" w14:textId="77777777" w:rsidR="008D7E6B" w:rsidRPr="008D7E6B" w:rsidRDefault="00177633" w:rsidP="00177633">
      <w:pPr>
        <w:rPr>
          <w:b/>
        </w:rPr>
      </w:pPr>
      <w:r w:rsidRPr="0047393C">
        <w:t>Armor Class 15 (natural armor)</w:t>
      </w:r>
    </w:p>
    <w:p w14:paraId="659DBADE" w14:textId="77777777" w:rsidR="008D7E6B" w:rsidRPr="008D7E6B" w:rsidRDefault="00177633" w:rsidP="00177633">
      <w:pPr>
        <w:rPr>
          <w:b/>
        </w:rPr>
      </w:pPr>
      <w:r w:rsidRPr="0047393C">
        <w:t>Hit Points 71 (13d8 + 13)</w:t>
      </w:r>
    </w:p>
    <w:p w14:paraId="37A91E37"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F713836" w14:textId="77777777" w:rsidTr="00233FFA">
        <w:tc>
          <w:tcPr>
            <w:tcW w:w="792" w:type="dxa"/>
            <w:shd w:val="clear" w:color="auto" w:fill="auto"/>
          </w:tcPr>
          <w:p w14:paraId="797F3F35" w14:textId="77777777" w:rsidR="00233FFA" w:rsidRPr="00233FFA" w:rsidRDefault="00233FFA" w:rsidP="00233FFA">
            <w:pPr>
              <w:pStyle w:val="PHBTableInterior"/>
            </w:pPr>
            <w:r w:rsidRPr="00233FFA">
              <w:t>STR</w:t>
            </w:r>
          </w:p>
        </w:tc>
        <w:tc>
          <w:tcPr>
            <w:tcW w:w="792" w:type="dxa"/>
            <w:shd w:val="clear" w:color="auto" w:fill="auto"/>
          </w:tcPr>
          <w:p w14:paraId="21A8BB82" w14:textId="77777777" w:rsidR="00233FFA" w:rsidRPr="00233FFA" w:rsidRDefault="00233FFA" w:rsidP="00233FFA">
            <w:pPr>
              <w:pStyle w:val="PHBTableInterior"/>
            </w:pPr>
            <w:r w:rsidRPr="00233FFA">
              <w:t>DEX</w:t>
            </w:r>
          </w:p>
        </w:tc>
        <w:tc>
          <w:tcPr>
            <w:tcW w:w="792" w:type="dxa"/>
            <w:shd w:val="clear" w:color="auto" w:fill="auto"/>
          </w:tcPr>
          <w:p w14:paraId="612E2964" w14:textId="77777777" w:rsidR="00233FFA" w:rsidRPr="00233FFA" w:rsidRDefault="00233FFA" w:rsidP="00233FFA">
            <w:pPr>
              <w:pStyle w:val="PHBTableInterior"/>
            </w:pPr>
            <w:r w:rsidRPr="00233FFA">
              <w:t>CON</w:t>
            </w:r>
          </w:p>
        </w:tc>
        <w:tc>
          <w:tcPr>
            <w:tcW w:w="792" w:type="dxa"/>
            <w:shd w:val="clear" w:color="auto" w:fill="auto"/>
          </w:tcPr>
          <w:p w14:paraId="42F6BFE3" w14:textId="77777777" w:rsidR="00233FFA" w:rsidRPr="00233FFA" w:rsidRDefault="00233FFA" w:rsidP="00233FFA">
            <w:pPr>
              <w:pStyle w:val="PHBTableInterior"/>
            </w:pPr>
            <w:r w:rsidRPr="00233FFA">
              <w:t>INT</w:t>
            </w:r>
          </w:p>
        </w:tc>
        <w:tc>
          <w:tcPr>
            <w:tcW w:w="792" w:type="dxa"/>
            <w:shd w:val="clear" w:color="auto" w:fill="auto"/>
          </w:tcPr>
          <w:p w14:paraId="0F2C4A26" w14:textId="77777777" w:rsidR="00233FFA" w:rsidRPr="00233FFA" w:rsidRDefault="00233FFA" w:rsidP="00233FFA">
            <w:pPr>
              <w:pStyle w:val="PHBTableInterior"/>
            </w:pPr>
            <w:r w:rsidRPr="00233FFA">
              <w:t>WIS</w:t>
            </w:r>
          </w:p>
        </w:tc>
        <w:tc>
          <w:tcPr>
            <w:tcW w:w="792" w:type="dxa"/>
            <w:shd w:val="clear" w:color="auto" w:fill="auto"/>
          </w:tcPr>
          <w:p w14:paraId="31254FC0" w14:textId="77777777" w:rsidR="00233FFA" w:rsidRPr="00233FFA" w:rsidRDefault="00233FFA" w:rsidP="00233FFA">
            <w:pPr>
              <w:pStyle w:val="PHBTableInterior"/>
            </w:pPr>
            <w:r w:rsidRPr="00233FFA">
              <w:t>CHA</w:t>
            </w:r>
          </w:p>
        </w:tc>
      </w:tr>
      <w:tr w:rsidR="00233FFA" w:rsidRPr="00233FFA" w14:paraId="61196AB9" w14:textId="77777777" w:rsidTr="00233FFA">
        <w:tc>
          <w:tcPr>
            <w:tcW w:w="792" w:type="dxa"/>
            <w:shd w:val="clear" w:color="auto" w:fill="auto"/>
          </w:tcPr>
          <w:p w14:paraId="35866A0D" w14:textId="77777777" w:rsidR="00233FFA" w:rsidRPr="00233FFA" w:rsidRDefault="00233FFA" w:rsidP="00233FFA">
            <w:pPr>
              <w:pStyle w:val="PHBTableInterior"/>
            </w:pPr>
            <w:r w:rsidRPr="00233FFA">
              <w:t>11(+0)</w:t>
            </w:r>
          </w:p>
        </w:tc>
        <w:tc>
          <w:tcPr>
            <w:tcW w:w="792" w:type="dxa"/>
            <w:shd w:val="clear" w:color="auto" w:fill="auto"/>
          </w:tcPr>
          <w:p w14:paraId="009F4713" w14:textId="77777777" w:rsidR="00233FFA" w:rsidRPr="00233FFA" w:rsidRDefault="00233FFA" w:rsidP="00233FFA">
            <w:pPr>
              <w:pStyle w:val="PHBTableInterior"/>
            </w:pPr>
            <w:r w:rsidRPr="00233FFA">
              <w:t>12(+1)</w:t>
            </w:r>
          </w:p>
        </w:tc>
        <w:tc>
          <w:tcPr>
            <w:tcW w:w="792" w:type="dxa"/>
            <w:shd w:val="clear" w:color="auto" w:fill="auto"/>
          </w:tcPr>
          <w:p w14:paraId="797648EA" w14:textId="77777777" w:rsidR="00233FFA" w:rsidRPr="00233FFA" w:rsidRDefault="00233FFA" w:rsidP="00233FFA">
            <w:pPr>
              <w:pStyle w:val="PHBTableInterior"/>
            </w:pPr>
            <w:r w:rsidRPr="00233FFA">
              <w:t>12(+1)</w:t>
            </w:r>
          </w:p>
        </w:tc>
        <w:tc>
          <w:tcPr>
            <w:tcW w:w="792" w:type="dxa"/>
            <w:shd w:val="clear" w:color="auto" w:fill="auto"/>
          </w:tcPr>
          <w:p w14:paraId="49D82EDF" w14:textId="77777777" w:rsidR="00233FFA" w:rsidRPr="00233FFA" w:rsidRDefault="00233FFA" w:rsidP="00233FFA">
            <w:pPr>
              <w:pStyle w:val="PHBTableInterior"/>
            </w:pPr>
            <w:r w:rsidRPr="00233FFA">
              <w:t>17(+3)</w:t>
            </w:r>
          </w:p>
        </w:tc>
        <w:tc>
          <w:tcPr>
            <w:tcW w:w="792" w:type="dxa"/>
            <w:shd w:val="clear" w:color="auto" w:fill="auto"/>
          </w:tcPr>
          <w:p w14:paraId="058AFBC1" w14:textId="77777777" w:rsidR="00233FFA" w:rsidRPr="00233FFA" w:rsidRDefault="00233FFA" w:rsidP="00233FFA">
            <w:pPr>
              <w:pStyle w:val="PHBTableInterior"/>
            </w:pPr>
            <w:r w:rsidRPr="00233FFA">
              <w:t>17(+3)</w:t>
            </w:r>
          </w:p>
        </w:tc>
        <w:tc>
          <w:tcPr>
            <w:tcW w:w="792" w:type="dxa"/>
            <w:shd w:val="clear" w:color="auto" w:fill="auto"/>
          </w:tcPr>
          <w:p w14:paraId="3FE8CD51" w14:textId="77777777" w:rsidR="00233FFA" w:rsidRPr="00233FFA" w:rsidRDefault="00233FFA" w:rsidP="00233FFA">
            <w:pPr>
              <w:pStyle w:val="PHBTableInterior"/>
            </w:pPr>
            <w:r w:rsidRPr="00233FFA">
              <w:t>19(+4)</w:t>
            </w:r>
          </w:p>
        </w:tc>
      </w:tr>
    </w:tbl>
    <w:p w14:paraId="5F1CED00" w14:textId="11499E71" w:rsidR="008D7E6B" w:rsidRPr="008D7E6B" w:rsidRDefault="00177633" w:rsidP="00177633">
      <w:pPr>
        <w:rPr>
          <w:b/>
        </w:rPr>
      </w:pPr>
      <w:r w:rsidRPr="0047393C">
        <w:t>Damage Resistances slashing from nonmagical weapons</w:t>
      </w:r>
    </w:p>
    <w:p w14:paraId="1CFA8AC3" w14:textId="77777777" w:rsidR="008D7E6B" w:rsidRPr="008D7E6B" w:rsidRDefault="00177633" w:rsidP="00177633">
      <w:pPr>
        <w:rPr>
          <w:b/>
        </w:rPr>
      </w:pPr>
      <w:r w:rsidRPr="0047393C">
        <w:t>Saving Throws Int +6, Wis +6, Cha +7</w:t>
      </w:r>
    </w:p>
    <w:p w14:paraId="159E2E06" w14:textId="77777777" w:rsidR="008D7E6B" w:rsidRPr="008D7E6B" w:rsidRDefault="00177633" w:rsidP="00177633">
      <w:pPr>
        <w:rPr>
          <w:b/>
        </w:rPr>
      </w:pPr>
      <w:r w:rsidRPr="0047393C">
        <w:t>Skills Arcana +5, Deception +7, Insight +6, Perception +6, Persuasion +7, Stealth +4</w:t>
      </w:r>
    </w:p>
    <w:p w14:paraId="58A9CDF9" w14:textId="77777777" w:rsidR="008D7E6B" w:rsidRPr="008D7E6B" w:rsidRDefault="00177633" w:rsidP="00177633">
      <w:pPr>
        <w:rPr>
          <w:b/>
        </w:rPr>
      </w:pPr>
      <w:r w:rsidRPr="0047393C">
        <w:t>Senses darkvision 120 ft. (can see normally in magical darkness), passive Perception 16</w:t>
      </w:r>
    </w:p>
    <w:p w14:paraId="3EA9CA80" w14:textId="77777777" w:rsidR="008D7E6B" w:rsidRPr="008D7E6B" w:rsidRDefault="00177633" w:rsidP="00177633">
      <w:pPr>
        <w:rPr>
          <w:b/>
        </w:rPr>
      </w:pPr>
      <w:r w:rsidRPr="0047393C">
        <w:t>Languages Deep Speech, Undercommon, telepathy 120 ft.</w:t>
      </w:r>
    </w:p>
    <w:p w14:paraId="2A0C592F" w14:textId="77777777" w:rsidR="008D7E6B" w:rsidRPr="008D7E6B" w:rsidRDefault="00177633" w:rsidP="00177633">
      <w:pPr>
        <w:rPr>
          <w:b/>
        </w:rPr>
      </w:pPr>
      <w:r w:rsidRPr="0047393C">
        <w:t>Challenge 9 (5,000 XP)</w:t>
      </w:r>
    </w:p>
    <w:p w14:paraId="76334E4B" w14:textId="77777777" w:rsidR="008D7E6B" w:rsidRPr="008D7E6B" w:rsidRDefault="00177633" w:rsidP="00177633">
      <w:pPr>
        <w:rPr>
          <w:b/>
        </w:rPr>
      </w:pPr>
      <w:r w:rsidRPr="0047393C">
        <w:t>Magic Resistance. Rogue Thought has advantage on saving throws against spells and other magical effects.</w:t>
      </w:r>
    </w:p>
    <w:p w14:paraId="40CD344C" w14:textId="77777777" w:rsidR="008D7E6B" w:rsidRPr="008D7E6B" w:rsidRDefault="00177633" w:rsidP="00177633">
      <w:pPr>
        <w:rPr>
          <w:b/>
        </w:rPr>
      </w:pPr>
      <w:r w:rsidRPr="0047393C">
        <w:t>Dark One's Blessing. Graz'zt has granted Rogue Thought additional protections. When Rogue Thought reduces a hostile creature to 0 hit points, it gains 14 temporary hit points.</w:t>
      </w:r>
    </w:p>
    <w:p w14:paraId="16FEA011" w14:textId="77777777" w:rsidR="008D7E6B" w:rsidRPr="008D7E6B" w:rsidRDefault="00177633" w:rsidP="00177633">
      <w:pPr>
        <w:rPr>
          <w:b/>
        </w:rPr>
      </w:pPr>
      <w:r w:rsidRPr="0047393C">
        <w:t>Innate Spellcasting (Psionics). Rogue Thought's innate spellcasting ability is Charisma (spell save DC 16). It can innately cast the following spells, requiring no components:</w:t>
      </w:r>
    </w:p>
    <w:p w14:paraId="4D65E210" w14:textId="77777777" w:rsidR="008D7E6B" w:rsidRPr="008D7E6B" w:rsidRDefault="00177633" w:rsidP="00177633">
      <w:pPr>
        <w:rPr>
          <w:b/>
        </w:rPr>
      </w:pPr>
      <w:r w:rsidRPr="0047393C">
        <w:t>At will: detect thoughts, levitate</w:t>
      </w:r>
    </w:p>
    <w:p w14:paraId="11873C08" w14:textId="77777777" w:rsidR="008D7E6B" w:rsidRPr="008D7E6B" w:rsidRDefault="00177633" w:rsidP="00177633">
      <w:pPr>
        <w:rPr>
          <w:b/>
        </w:rPr>
      </w:pPr>
      <w:r w:rsidRPr="0047393C">
        <w:t>1/day each: dominate monster, plane shift (self only)</w:t>
      </w:r>
    </w:p>
    <w:p w14:paraId="470E2CCE" w14:textId="77777777" w:rsidR="008D7E6B" w:rsidRPr="008D7E6B" w:rsidRDefault="00177633" w:rsidP="00177633">
      <w:pPr>
        <w:rPr>
          <w:b/>
        </w:rPr>
      </w:pPr>
      <w:r w:rsidRPr="0047393C">
        <w:t>Spellcasting. Rogue Thought is a 10th-level spellcaster. Its spellcasting ability is Charisma (spell save DC 16, +8 to hit with spell attacks). Rogue Thought has two 5th-level spell slots, which it regains after a long or short rest and has the following warlock spells prepared:</w:t>
      </w:r>
    </w:p>
    <w:p w14:paraId="0546FA60" w14:textId="77777777" w:rsidR="008D7E6B" w:rsidRPr="008D7E6B" w:rsidRDefault="00177633" w:rsidP="00177633">
      <w:pPr>
        <w:rPr>
          <w:b/>
        </w:rPr>
      </w:pPr>
      <w:r w:rsidRPr="0047393C">
        <w:t>Cantrips (at will): chill touch, eldritch blast, prestidigitation, true strike</w:t>
      </w:r>
    </w:p>
    <w:p w14:paraId="2DDE5BD4" w14:textId="77777777" w:rsidR="008D7E6B" w:rsidRPr="008D7E6B" w:rsidRDefault="00177633" w:rsidP="00177633">
      <w:pPr>
        <w:rPr>
          <w:b/>
        </w:rPr>
      </w:pPr>
      <w:r w:rsidRPr="0047393C">
        <w:t>1st level: hex</w:t>
      </w:r>
    </w:p>
    <w:p w14:paraId="5CC14367" w14:textId="77777777" w:rsidR="008D7E6B" w:rsidRPr="008D7E6B" w:rsidRDefault="00177633" w:rsidP="00177633">
      <w:pPr>
        <w:rPr>
          <w:b/>
        </w:rPr>
      </w:pPr>
      <w:r w:rsidRPr="0047393C">
        <w:t>2nd level: crown of madness, mirror image, misty step, ray of enfeeblement</w:t>
      </w:r>
    </w:p>
    <w:p w14:paraId="0819A852" w14:textId="77777777" w:rsidR="008D7E6B" w:rsidRPr="008D7E6B" w:rsidRDefault="00177633" w:rsidP="00177633">
      <w:pPr>
        <w:rPr>
          <w:b/>
        </w:rPr>
      </w:pPr>
      <w:r w:rsidRPr="0047393C">
        <w:t>3rd level: dispel magic, vampiric touch</w:t>
      </w:r>
    </w:p>
    <w:p w14:paraId="30D47458" w14:textId="77777777" w:rsidR="008D7E6B" w:rsidRPr="008D7E6B" w:rsidRDefault="00177633" w:rsidP="00177633">
      <w:pPr>
        <w:rPr>
          <w:b/>
        </w:rPr>
      </w:pPr>
      <w:r w:rsidRPr="0047393C">
        <w:t>4th level: banishment</w:t>
      </w:r>
    </w:p>
    <w:p w14:paraId="7036EA72" w14:textId="77777777" w:rsidR="008D7E6B" w:rsidRPr="008D7E6B" w:rsidRDefault="00177633" w:rsidP="00177633">
      <w:pPr>
        <w:rPr>
          <w:b/>
        </w:rPr>
      </w:pPr>
      <w:r w:rsidRPr="0047393C">
        <w:t>5th level: dream, hold monster</w:t>
      </w:r>
    </w:p>
    <w:p w14:paraId="5E13F1A9" w14:textId="77777777" w:rsidR="008D7E6B" w:rsidRPr="008D7E6B" w:rsidRDefault="00177633" w:rsidP="00177633">
      <w:pPr>
        <w:rPr>
          <w:b/>
        </w:rPr>
      </w:pPr>
      <w:r w:rsidRPr="0047393C">
        <w:t>Actions</w:t>
      </w:r>
    </w:p>
    <w:p w14:paraId="0544336C" w14:textId="77777777" w:rsidR="008D7E6B" w:rsidRPr="008D7E6B" w:rsidRDefault="00177633" w:rsidP="00177633">
      <w:pPr>
        <w:rPr>
          <w:b/>
        </w:rPr>
      </w:pPr>
      <w:r w:rsidRPr="0047393C">
        <w:t>Multiattack. Rogue Thought makes two tentacle attacks.</w:t>
      </w:r>
    </w:p>
    <w:p w14:paraId="717C24A2" w14:textId="77777777" w:rsidR="008D7E6B" w:rsidRPr="008D7E6B" w:rsidRDefault="00177633" w:rsidP="00177633">
      <w:pPr>
        <w:rPr>
          <w:b/>
        </w:rPr>
      </w:pPr>
      <w:r w:rsidRPr="0047393C">
        <w:t>Tentacles. Melee Weapon Attack: +7 to hit, reach 5 ft., one target. Hit: 15 (2d10 + 4) psychic damage. If the target is Medium or smaller, it is grappled (escape DC 15) and must succeed on a DC 15 Intelligence saving throw or be stunned until this grapple ends.</w:t>
      </w:r>
    </w:p>
    <w:p w14:paraId="7F5D1225" w14:textId="77777777" w:rsidR="008D7E6B" w:rsidRPr="008D7E6B" w:rsidRDefault="00177633" w:rsidP="00177633">
      <w:pPr>
        <w:rPr>
          <w:b/>
        </w:rPr>
      </w:pPr>
      <w:r w:rsidRPr="0047393C">
        <w:t>Extract Brain. Melee Weapon Attack: +7 to hit, reach 5 ft., one incapacitated humanoid grappled by Rogue Thought. Hit: 55 (10d10) piercing damage. If this damage reduces the target to 0 hit points, the mind flayer kills the target by extracting and devouring its brain.</w:t>
      </w:r>
    </w:p>
    <w:p w14:paraId="0FEB2403" w14:textId="77777777" w:rsidR="008D7E6B" w:rsidRPr="008D7E6B" w:rsidRDefault="00177633" w:rsidP="00177633">
      <w:pPr>
        <w:rPr>
          <w:b/>
        </w:rPr>
      </w:pPr>
      <w:r w:rsidRPr="0047393C">
        <w:t>Mind Blast (recharge 5-6). Rogue Thought magically emits psychic energy in a 60-foot cone. Each creature in that area must succeed on a DC 15 Intelligence saving throw or take 22 (4d8 + 4) psychic damage and be stunned for 1 minute. A creature can repeat the saving throw at the end of each of its turns, ending the effect on itself on a success.</w:t>
      </w:r>
    </w:p>
    <w:p w14:paraId="6EB59A9F" w14:textId="77777777" w:rsidR="008D7E6B" w:rsidRPr="008D7E6B" w:rsidRDefault="00177633" w:rsidP="00177633">
      <w:pPr>
        <w:rPr>
          <w:b/>
        </w:rPr>
      </w:pPr>
      <w:r w:rsidRPr="0047393C">
        <w:t>One With Shadows. While it is in an area of dim light or darkness, Rogue Thought becomes invisible. It remains so until it moves or performs an action or a reaction.</w:t>
      </w:r>
    </w:p>
    <w:p w14:paraId="75AC6E9A" w14:textId="77777777" w:rsidR="008D7E6B" w:rsidRPr="008D7E6B" w:rsidRDefault="00177633" w:rsidP="00177633">
      <w:pPr>
        <w:pStyle w:val="2"/>
        <w:rPr>
          <w:b/>
        </w:rPr>
      </w:pPr>
      <w:bookmarkStart w:id="70" w:name="_Toc510259665"/>
      <w:r w:rsidRPr="0047393C">
        <w:t>Theara Gravelthumb</w:t>
      </w:r>
      <w:bookmarkEnd w:id="70"/>
    </w:p>
    <w:p w14:paraId="6F026B8A" w14:textId="77777777" w:rsidR="008D7E6B" w:rsidRPr="008D7E6B" w:rsidRDefault="00177633" w:rsidP="00177633">
      <w:pPr>
        <w:rPr>
          <w:b/>
        </w:rPr>
      </w:pPr>
      <w:r w:rsidRPr="0047393C">
        <w:t>Medium humanoid (duergar), lawful evil</w:t>
      </w:r>
    </w:p>
    <w:p w14:paraId="2E92E779" w14:textId="77777777" w:rsidR="008D7E6B" w:rsidRPr="008D7E6B" w:rsidRDefault="00177633" w:rsidP="00177633">
      <w:pPr>
        <w:rPr>
          <w:b/>
        </w:rPr>
      </w:pPr>
      <w:r w:rsidRPr="0047393C">
        <w:t>Armor Class 17 (scale mail, shield)</w:t>
      </w:r>
    </w:p>
    <w:p w14:paraId="40033838" w14:textId="77777777" w:rsidR="008D7E6B" w:rsidRPr="008D7E6B" w:rsidRDefault="00177633" w:rsidP="00177633">
      <w:pPr>
        <w:rPr>
          <w:b/>
        </w:rPr>
      </w:pPr>
      <w:r w:rsidRPr="0047393C">
        <w:t>Hit Points 97 (15d8 + 15)</w:t>
      </w:r>
    </w:p>
    <w:p w14:paraId="2C6DF91E" w14:textId="77777777" w:rsidR="00E82E8E" w:rsidRPr="00E82E8E" w:rsidRDefault="00177633" w:rsidP="00177633">
      <w:pPr>
        <w:rPr>
          <w:b/>
        </w:rPr>
      </w:pPr>
      <w:r w:rsidRPr="0047393C">
        <w:t>Speed 25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1604A54A" w14:textId="77777777" w:rsidTr="00233FFA">
        <w:tc>
          <w:tcPr>
            <w:tcW w:w="792" w:type="dxa"/>
            <w:shd w:val="clear" w:color="auto" w:fill="auto"/>
          </w:tcPr>
          <w:p w14:paraId="0F7E3269" w14:textId="77777777" w:rsidR="00233FFA" w:rsidRPr="00233FFA" w:rsidRDefault="00233FFA" w:rsidP="00233FFA">
            <w:pPr>
              <w:pStyle w:val="PHBTableInterior"/>
            </w:pPr>
            <w:r w:rsidRPr="00233FFA">
              <w:t>STR</w:t>
            </w:r>
          </w:p>
        </w:tc>
        <w:tc>
          <w:tcPr>
            <w:tcW w:w="792" w:type="dxa"/>
            <w:shd w:val="clear" w:color="auto" w:fill="auto"/>
          </w:tcPr>
          <w:p w14:paraId="7760A18F" w14:textId="77777777" w:rsidR="00233FFA" w:rsidRPr="00233FFA" w:rsidRDefault="00233FFA" w:rsidP="00233FFA">
            <w:pPr>
              <w:pStyle w:val="PHBTableInterior"/>
            </w:pPr>
            <w:r w:rsidRPr="00233FFA">
              <w:t>DEX</w:t>
            </w:r>
          </w:p>
        </w:tc>
        <w:tc>
          <w:tcPr>
            <w:tcW w:w="792" w:type="dxa"/>
            <w:shd w:val="clear" w:color="auto" w:fill="auto"/>
          </w:tcPr>
          <w:p w14:paraId="5122ECB9" w14:textId="77777777" w:rsidR="00233FFA" w:rsidRPr="00233FFA" w:rsidRDefault="00233FFA" w:rsidP="00233FFA">
            <w:pPr>
              <w:pStyle w:val="PHBTableInterior"/>
            </w:pPr>
            <w:r w:rsidRPr="00233FFA">
              <w:t>CON</w:t>
            </w:r>
          </w:p>
        </w:tc>
        <w:tc>
          <w:tcPr>
            <w:tcW w:w="792" w:type="dxa"/>
            <w:shd w:val="clear" w:color="auto" w:fill="auto"/>
          </w:tcPr>
          <w:p w14:paraId="43E06620" w14:textId="77777777" w:rsidR="00233FFA" w:rsidRPr="00233FFA" w:rsidRDefault="00233FFA" w:rsidP="00233FFA">
            <w:pPr>
              <w:pStyle w:val="PHBTableInterior"/>
            </w:pPr>
            <w:r w:rsidRPr="00233FFA">
              <w:t>INT</w:t>
            </w:r>
          </w:p>
        </w:tc>
        <w:tc>
          <w:tcPr>
            <w:tcW w:w="792" w:type="dxa"/>
            <w:shd w:val="clear" w:color="auto" w:fill="auto"/>
          </w:tcPr>
          <w:p w14:paraId="12BAA934" w14:textId="77777777" w:rsidR="00233FFA" w:rsidRPr="00233FFA" w:rsidRDefault="00233FFA" w:rsidP="00233FFA">
            <w:pPr>
              <w:pStyle w:val="PHBTableInterior"/>
            </w:pPr>
            <w:r w:rsidRPr="00233FFA">
              <w:t>WIS</w:t>
            </w:r>
          </w:p>
        </w:tc>
        <w:tc>
          <w:tcPr>
            <w:tcW w:w="792" w:type="dxa"/>
            <w:shd w:val="clear" w:color="auto" w:fill="auto"/>
          </w:tcPr>
          <w:p w14:paraId="1DF9DF9F" w14:textId="77777777" w:rsidR="00233FFA" w:rsidRPr="00233FFA" w:rsidRDefault="00233FFA" w:rsidP="00233FFA">
            <w:pPr>
              <w:pStyle w:val="PHBTableInterior"/>
            </w:pPr>
            <w:r w:rsidRPr="00233FFA">
              <w:t>CHA</w:t>
            </w:r>
          </w:p>
        </w:tc>
      </w:tr>
      <w:tr w:rsidR="00233FFA" w:rsidRPr="00233FFA" w14:paraId="4B9330A6" w14:textId="77777777" w:rsidTr="00233FFA">
        <w:tc>
          <w:tcPr>
            <w:tcW w:w="792" w:type="dxa"/>
            <w:shd w:val="clear" w:color="auto" w:fill="auto"/>
          </w:tcPr>
          <w:p w14:paraId="4B45C925" w14:textId="77777777" w:rsidR="00233FFA" w:rsidRPr="00233FFA" w:rsidRDefault="00233FFA" w:rsidP="00233FFA">
            <w:pPr>
              <w:pStyle w:val="PHBTableInterior"/>
            </w:pPr>
            <w:r w:rsidRPr="00233FFA">
              <w:t>16(+3)</w:t>
            </w:r>
          </w:p>
        </w:tc>
        <w:tc>
          <w:tcPr>
            <w:tcW w:w="792" w:type="dxa"/>
            <w:shd w:val="clear" w:color="auto" w:fill="auto"/>
          </w:tcPr>
          <w:p w14:paraId="4F42724C" w14:textId="77777777" w:rsidR="00233FFA" w:rsidRPr="00233FFA" w:rsidRDefault="00233FFA" w:rsidP="00233FFA">
            <w:pPr>
              <w:pStyle w:val="PHBTableInterior"/>
            </w:pPr>
            <w:r w:rsidRPr="00233FFA">
              <w:t>13(+1)</w:t>
            </w:r>
          </w:p>
        </w:tc>
        <w:tc>
          <w:tcPr>
            <w:tcW w:w="792" w:type="dxa"/>
            <w:shd w:val="clear" w:color="auto" w:fill="auto"/>
          </w:tcPr>
          <w:p w14:paraId="4327AFFE" w14:textId="77777777" w:rsidR="00233FFA" w:rsidRPr="00233FFA" w:rsidRDefault="00233FFA" w:rsidP="00233FFA">
            <w:pPr>
              <w:pStyle w:val="PHBTableInterior"/>
            </w:pPr>
            <w:r w:rsidRPr="00233FFA">
              <w:t>14(+2)</w:t>
            </w:r>
          </w:p>
        </w:tc>
        <w:tc>
          <w:tcPr>
            <w:tcW w:w="792" w:type="dxa"/>
            <w:shd w:val="clear" w:color="auto" w:fill="auto"/>
          </w:tcPr>
          <w:p w14:paraId="649769B4" w14:textId="77777777" w:rsidR="00233FFA" w:rsidRPr="00233FFA" w:rsidRDefault="00233FFA" w:rsidP="00233FFA">
            <w:pPr>
              <w:pStyle w:val="PHBTableInterior"/>
            </w:pPr>
            <w:r w:rsidRPr="00233FFA">
              <w:t>12(+1)</w:t>
            </w:r>
          </w:p>
        </w:tc>
        <w:tc>
          <w:tcPr>
            <w:tcW w:w="792" w:type="dxa"/>
            <w:shd w:val="clear" w:color="auto" w:fill="auto"/>
          </w:tcPr>
          <w:p w14:paraId="1FBF14B4" w14:textId="77777777" w:rsidR="00233FFA" w:rsidRPr="00233FFA" w:rsidRDefault="00233FFA" w:rsidP="00233FFA">
            <w:pPr>
              <w:pStyle w:val="PHBTableInterior"/>
            </w:pPr>
            <w:r w:rsidRPr="00233FFA">
              <w:t>11(+0)</w:t>
            </w:r>
          </w:p>
        </w:tc>
        <w:tc>
          <w:tcPr>
            <w:tcW w:w="792" w:type="dxa"/>
            <w:shd w:val="clear" w:color="auto" w:fill="auto"/>
          </w:tcPr>
          <w:p w14:paraId="008A0FF7" w14:textId="77777777" w:rsidR="00233FFA" w:rsidRPr="00233FFA" w:rsidRDefault="00233FFA" w:rsidP="00233FFA">
            <w:pPr>
              <w:pStyle w:val="PHBTableInterior"/>
            </w:pPr>
            <w:r w:rsidRPr="00233FFA">
              <w:t>10(+0)</w:t>
            </w:r>
          </w:p>
        </w:tc>
      </w:tr>
    </w:tbl>
    <w:p w14:paraId="1E697823" w14:textId="71146801" w:rsidR="008D7E6B" w:rsidRPr="008D7E6B" w:rsidRDefault="00177633" w:rsidP="00177633">
      <w:pPr>
        <w:rPr>
          <w:b/>
        </w:rPr>
      </w:pPr>
      <w:r w:rsidRPr="0047393C">
        <w:t>Damage Resistances poison Senses darkvision 120 ft., passive Perception 10</w:t>
      </w:r>
    </w:p>
    <w:p w14:paraId="61DD3A08" w14:textId="54FA38FF" w:rsidR="00177633" w:rsidRDefault="00177633" w:rsidP="00177633">
      <w:r w:rsidRPr="0047393C">
        <w:t>Languages Dwarvish, Undercommon</w:t>
      </w:r>
    </w:p>
    <w:p w14:paraId="02FB846C" w14:textId="77777777" w:rsidR="008D7E6B" w:rsidRPr="008D7E6B" w:rsidRDefault="00177633" w:rsidP="00177633">
      <w:pPr>
        <w:rPr>
          <w:b/>
        </w:rPr>
      </w:pPr>
      <w:r>
        <w:t xml:space="preserve">Challenge </w:t>
      </w:r>
      <w:r w:rsidRPr="0047393C">
        <w:t>6 (2,300 XP)</w:t>
      </w:r>
    </w:p>
    <w:p w14:paraId="7E30212E" w14:textId="77777777" w:rsidR="008D7E6B" w:rsidRPr="008D7E6B" w:rsidRDefault="00177633" w:rsidP="00177633">
      <w:pPr>
        <w:rPr>
          <w:b/>
        </w:rPr>
      </w:pPr>
      <w:r w:rsidRPr="0047393C">
        <w:t>Duergar Resistance. The duergar has advantage on saving throws against poison, spells, and illusions, as well as to resist being charmed or paralyzed.</w:t>
      </w:r>
    </w:p>
    <w:p w14:paraId="6A7F3681" w14:textId="77777777" w:rsidR="008D7E6B" w:rsidRPr="008D7E6B" w:rsidRDefault="00177633" w:rsidP="00177633">
      <w:pPr>
        <w:rPr>
          <w:b/>
        </w:rPr>
      </w:pPr>
      <w:r w:rsidRPr="0047393C">
        <w:t>Sunlight Sensitivity. While in sunlight, the duergar has disadvantage on attack rolls, as well as on Wisdom (Perception) checks that rely on sight.</w:t>
      </w:r>
    </w:p>
    <w:p w14:paraId="6D289322" w14:textId="77777777" w:rsidR="008D7E6B" w:rsidRPr="008D7E6B" w:rsidRDefault="00177633" w:rsidP="00177633">
      <w:pPr>
        <w:rPr>
          <w:b/>
        </w:rPr>
      </w:pPr>
      <w:r w:rsidRPr="0047393C">
        <w:t>Body Thief. Theara is currently the host body for an intellect devourer. The intellect devourer can use the body thief ability (as per the intellect devourer stat block), but only to leave Theara's form. She does not have to reach 0 hit points in order to use this ability.</w:t>
      </w:r>
    </w:p>
    <w:p w14:paraId="2FF809E0" w14:textId="77777777" w:rsidR="008D7E6B" w:rsidRPr="008D7E6B" w:rsidRDefault="00177633" w:rsidP="00177633">
      <w:pPr>
        <w:rPr>
          <w:b/>
        </w:rPr>
      </w:pPr>
      <w:r w:rsidRPr="0047393C">
        <w:t>Action Surge (Recharges after a Short or Long Rest). Theara can take one additional action.</w:t>
      </w:r>
    </w:p>
    <w:p w14:paraId="506A67DD" w14:textId="77777777" w:rsidR="008D7E6B" w:rsidRPr="008D7E6B" w:rsidRDefault="00177633" w:rsidP="00177633">
      <w:pPr>
        <w:rPr>
          <w:b/>
        </w:rPr>
      </w:pPr>
      <w:r w:rsidRPr="0047393C">
        <w:t>Improved Critical. Theara scores weapon critical hits on a roll of 19 or 20.</w:t>
      </w:r>
    </w:p>
    <w:p w14:paraId="1CAEA31E" w14:textId="77777777" w:rsidR="008D7E6B" w:rsidRPr="008D7E6B" w:rsidRDefault="00177633" w:rsidP="00177633">
      <w:pPr>
        <w:rPr>
          <w:b/>
        </w:rPr>
      </w:pPr>
      <w:r w:rsidRPr="0047393C">
        <w:t>Actions</w:t>
      </w:r>
    </w:p>
    <w:p w14:paraId="62ACE9D9" w14:textId="77777777" w:rsidR="008D7E6B" w:rsidRPr="008D7E6B" w:rsidRDefault="00177633" w:rsidP="00177633">
      <w:pPr>
        <w:rPr>
          <w:b/>
        </w:rPr>
      </w:pPr>
      <w:r w:rsidRPr="0047393C">
        <w:t>Multiattack. Theara makes two attacks.</w:t>
      </w:r>
    </w:p>
    <w:p w14:paraId="3758F60A" w14:textId="77777777" w:rsidR="008D7E6B" w:rsidRPr="008D7E6B" w:rsidRDefault="00177633" w:rsidP="00177633">
      <w:pPr>
        <w:rPr>
          <w:b/>
        </w:rPr>
      </w:pPr>
      <w:r w:rsidRPr="0047393C">
        <w:t>Warpick. Melee Weapon Attack: +6 to hit, reach 5 ft., one target. Hit: 7 (1d8 + 5) piercing damage, or 12 (2d8 + 5) piercing damage while enlarged.</w:t>
      </w:r>
    </w:p>
    <w:p w14:paraId="4158B9A0" w14:textId="77777777" w:rsidR="008D7E6B" w:rsidRPr="008D7E6B" w:rsidRDefault="00177633" w:rsidP="00177633">
      <w:pPr>
        <w:rPr>
          <w:b/>
        </w:rPr>
      </w:pPr>
      <w:r w:rsidRPr="0047393C">
        <w:t>Javelin. Melee or Ranged Weapon Attack: +4 to hit, reach 5 ft. or range 30/120 ft., one target. Hit: 6 (1d6 + 3) piercing damage, or 10 (2d6 + 3) piercing damage while enlarged.</w:t>
      </w:r>
    </w:p>
    <w:p w14:paraId="4C8B2B01" w14:textId="77777777" w:rsidR="008D7E6B" w:rsidRPr="008D7E6B" w:rsidRDefault="00177633" w:rsidP="00177633">
      <w:pPr>
        <w:rPr>
          <w:b/>
        </w:rPr>
      </w:pPr>
      <w:r w:rsidRPr="0047393C">
        <w:t>Enlarge (Recharges after a Short or Long Rest). For 1 minute, the duergar magically increases in size, along with anything it is wearing or carrying. While enlarged, the duergar is large, doubles its damage dice on Strength-based weapon attacks (included in the attacks), and makes Strength checks and Strength saving throws with advantage. If the duergar lacks the room to become Large, it attains the maximum size possible in the space available.</w:t>
      </w:r>
    </w:p>
    <w:p w14:paraId="549EFC85" w14:textId="77777777" w:rsidR="008D7E6B" w:rsidRPr="008D7E6B" w:rsidRDefault="00177633" w:rsidP="00177633">
      <w:pPr>
        <w:rPr>
          <w:b/>
        </w:rPr>
      </w:pPr>
      <w:r w:rsidRPr="0047393C">
        <w:t>Invisibility (Recharges after a Short or Long rest). The duergar magically turns invisible until it attacks, casts a spell, or uses its Enlarge, or until its concentration is broken, up to 1 hour (as if concentrating on a spell). Any equipment the duergar wears or carries is invisible with it.</w:t>
      </w:r>
    </w:p>
    <w:p w14:paraId="630438AD" w14:textId="77777777" w:rsidR="008D7E6B" w:rsidRPr="008D7E6B" w:rsidRDefault="00177633" w:rsidP="00177633">
      <w:pPr>
        <w:rPr>
          <w:b/>
        </w:rPr>
      </w:pPr>
      <w:r w:rsidRPr="0047393C">
        <w:t>Bonus Action Second Wind (Recharges after a Short or Long Rest. Theara regains 11 (1d10 + 6) hit points.</w:t>
      </w:r>
    </w:p>
    <w:p w14:paraId="7A742CFE" w14:textId="25B67070" w:rsidR="00177633" w:rsidRPr="0047393C" w:rsidRDefault="00177633" w:rsidP="00177633">
      <w:pPr>
        <w:pStyle w:val="2"/>
      </w:pPr>
      <w:bookmarkStart w:id="71" w:name="_Toc510259666"/>
      <w:r w:rsidRPr="0047393C">
        <w:t>Dengor Bloodheart</w:t>
      </w:r>
      <w:bookmarkEnd w:id="71"/>
    </w:p>
    <w:p w14:paraId="01ADC19D" w14:textId="77777777" w:rsidR="008D7E6B" w:rsidRPr="008D7E6B" w:rsidRDefault="00177633" w:rsidP="00177633">
      <w:pPr>
        <w:rPr>
          <w:b/>
        </w:rPr>
      </w:pPr>
      <w:r w:rsidRPr="0047393C">
        <w:t>Dengor Bloodheart</w:t>
      </w:r>
    </w:p>
    <w:p w14:paraId="11942D85" w14:textId="77777777" w:rsidR="008D7E6B" w:rsidRPr="008D7E6B" w:rsidRDefault="00177633" w:rsidP="00177633">
      <w:pPr>
        <w:rPr>
          <w:b/>
        </w:rPr>
      </w:pPr>
      <w:r w:rsidRPr="0047393C">
        <w:t>Huge giant, lawful evil</w:t>
      </w:r>
    </w:p>
    <w:p w14:paraId="6EE1C2C7" w14:textId="77777777" w:rsidR="008D7E6B" w:rsidRPr="008D7E6B" w:rsidRDefault="00177633" w:rsidP="00177633">
      <w:pPr>
        <w:rPr>
          <w:b/>
        </w:rPr>
      </w:pPr>
      <w:r w:rsidRPr="0047393C">
        <w:t>Armor Class 18 (plate)</w:t>
      </w:r>
    </w:p>
    <w:p w14:paraId="2B2021A6" w14:textId="77777777" w:rsidR="008D7E6B" w:rsidRPr="008D7E6B" w:rsidRDefault="00177633" w:rsidP="00177633">
      <w:pPr>
        <w:rPr>
          <w:b/>
        </w:rPr>
      </w:pPr>
      <w:r w:rsidRPr="0047393C">
        <w:t>Hit Points 224 (18d12 + 108)</w:t>
      </w:r>
    </w:p>
    <w:p w14:paraId="68FA522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A945F89" w14:textId="77777777" w:rsidTr="00233FFA">
        <w:tc>
          <w:tcPr>
            <w:tcW w:w="792" w:type="dxa"/>
            <w:shd w:val="clear" w:color="auto" w:fill="auto"/>
          </w:tcPr>
          <w:p w14:paraId="3CE771E8" w14:textId="77777777" w:rsidR="00233FFA" w:rsidRPr="00233FFA" w:rsidRDefault="00233FFA" w:rsidP="00233FFA">
            <w:pPr>
              <w:pStyle w:val="PHBTableInterior"/>
            </w:pPr>
            <w:r w:rsidRPr="00233FFA">
              <w:t>STR</w:t>
            </w:r>
          </w:p>
        </w:tc>
        <w:tc>
          <w:tcPr>
            <w:tcW w:w="792" w:type="dxa"/>
            <w:shd w:val="clear" w:color="auto" w:fill="auto"/>
          </w:tcPr>
          <w:p w14:paraId="160998D7" w14:textId="77777777" w:rsidR="00233FFA" w:rsidRPr="00233FFA" w:rsidRDefault="00233FFA" w:rsidP="00233FFA">
            <w:pPr>
              <w:pStyle w:val="PHBTableInterior"/>
            </w:pPr>
            <w:r w:rsidRPr="00233FFA">
              <w:t>DEX</w:t>
            </w:r>
          </w:p>
        </w:tc>
        <w:tc>
          <w:tcPr>
            <w:tcW w:w="792" w:type="dxa"/>
            <w:shd w:val="clear" w:color="auto" w:fill="auto"/>
          </w:tcPr>
          <w:p w14:paraId="0939357E" w14:textId="77777777" w:rsidR="00233FFA" w:rsidRPr="00233FFA" w:rsidRDefault="00233FFA" w:rsidP="00233FFA">
            <w:pPr>
              <w:pStyle w:val="PHBTableInterior"/>
            </w:pPr>
            <w:r w:rsidRPr="00233FFA">
              <w:t>CON</w:t>
            </w:r>
          </w:p>
        </w:tc>
        <w:tc>
          <w:tcPr>
            <w:tcW w:w="792" w:type="dxa"/>
            <w:shd w:val="clear" w:color="auto" w:fill="auto"/>
          </w:tcPr>
          <w:p w14:paraId="72C5DDE4" w14:textId="77777777" w:rsidR="00233FFA" w:rsidRPr="00233FFA" w:rsidRDefault="00233FFA" w:rsidP="00233FFA">
            <w:pPr>
              <w:pStyle w:val="PHBTableInterior"/>
            </w:pPr>
            <w:r w:rsidRPr="00233FFA">
              <w:t>INT</w:t>
            </w:r>
          </w:p>
        </w:tc>
        <w:tc>
          <w:tcPr>
            <w:tcW w:w="792" w:type="dxa"/>
            <w:shd w:val="clear" w:color="auto" w:fill="auto"/>
          </w:tcPr>
          <w:p w14:paraId="2BDE59BB" w14:textId="77777777" w:rsidR="00233FFA" w:rsidRPr="00233FFA" w:rsidRDefault="00233FFA" w:rsidP="00233FFA">
            <w:pPr>
              <w:pStyle w:val="PHBTableInterior"/>
            </w:pPr>
            <w:r w:rsidRPr="00233FFA">
              <w:t>WIS</w:t>
            </w:r>
          </w:p>
        </w:tc>
        <w:tc>
          <w:tcPr>
            <w:tcW w:w="792" w:type="dxa"/>
            <w:shd w:val="clear" w:color="auto" w:fill="auto"/>
          </w:tcPr>
          <w:p w14:paraId="0C2535FA" w14:textId="77777777" w:rsidR="00233FFA" w:rsidRPr="00233FFA" w:rsidRDefault="00233FFA" w:rsidP="00233FFA">
            <w:pPr>
              <w:pStyle w:val="PHBTableInterior"/>
            </w:pPr>
            <w:r w:rsidRPr="00233FFA">
              <w:t>CHA</w:t>
            </w:r>
          </w:p>
        </w:tc>
      </w:tr>
      <w:tr w:rsidR="00233FFA" w:rsidRPr="00233FFA" w14:paraId="2B2935A5" w14:textId="77777777" w:rsidTr="00233FFA">
        <w:tc>
          <w:tcPr>
            <w:tcW w:w="792" w:type="dxa"/>
            <w:shd w:val="clear" w:color="auto" w:fill="auto"/>
          </w:tcPr>
          <w:p w14:paraId="7921C895" w14:textId="77777777" w:rsidR="00233FFA" w:rsidRPr="00233FFA" w:rsidRDefault="00233FFA" w:rsidP="00233FFA">
            <w:pPr>
              <w:pStyle w:val="PHBTableInterior"/>
            </w:pPr>
            <w:r w:rsidRPr="00233FFA">
              <w:t>25 (+7)</w:t>
            </w:r>
          </w:p>
        </w:tc>
        <w:tc>
          <w:tcPr>
            <w:tcW w:w="792" w:type="dxa"/>
            <w:shd w:val="clear" w:color="auto" w:fill="auto"/>
          </w:tcPr>
          <w:p w14:paraId="2018F6B7" w14:textId="77777777" w:rsidR="00233FFA" w:rsidRPr="00233FFA" w:rsidRDefault="00233FFA" w:rsidP="00233FFA">
            <w:pPr>
              <w:pStyle w:val="PHBTableInterior"/>
            </w:pPr>
            <w:r w:rsidRPr="00233FFA">
              <w:t>9 (−1)</w:t>
            </w:r>
          </w:p>
        </w:tc>
        <w:tc>
          <w:tcPr>
            <w:tcW w:w="792" w:type="dxa"/>
            <w:shd w:val="clear" w:color="auto" w:fill="auto"/>
          </w:tcPr>
          <w:p w14:paraId="78BD843F" w14:textId="77777777" w:rsidR="00233FFA" w:rsidRPr="00233FFA" w:rsidRDefault="00233FFA" w:rsidP="00233FFA">
            <w:pPr>
              <w:pStyle w:val="PHBTableInterior"/>
            </w:pPr>
            <w:r w:rsidRPr="00233FFA">
              <w:t>23(+6)</w:t>
            </w:r>
          </w:p>
        </w:tc>
        <w:tc>
          <w:tcPr>
            <w:tcW w:w="792" w:type="dxa"/>
            <w:shd w:val="clear" w:color="auto" w:fill="auto"/>
          </w:tcPr>
          <w:p w14:paraId="198766D1" w14:textId="77777777" w:rsidR="00233FFA" w:rsidRPr="00233FFA" w:rsidRDefault="00233FFA" w:rsidP="00233FFA">
            <w:pPr>
              <w:pStyle w:val="PHBTableInterior"/>
            </w:pPr>
            <w:r w:rsidRPr="00233FFA">
              <w:t>10(+0)</w:t>
            </w:r>
          </w:p>
        </w:tc>
        <w:tc>
          <w:tcPr>
            <w:tcW w:w="792" w:type="dxa"/>
            <w:shd w:val="clear" w:color="auto" w:fill="auto"/>
          </w:tcPr>
          <w:p w14:paraId="7A801233" w14:textId="77777777" w:rsidR="00233FFA" w:rsidRPr="00233FFA" w:rsidRDefault="00233FFA" w:rsidP="00233FFA">
            <w:pPr>
              <w:pStyle w:val="PHBTableInterior"/>
            </w:pPr>
            <w:r w:rsidRPr="00233FFA">
              <w:t>16(+3)</w:t>
            </w:r>
          </w:p>
        </w:tc>
        <w:tc>
          <w:tcPr>
            <w:tcW w:w="792" w:type="dxa"/>
            <w:shd w:val="clear" w:color="auto" w:fill="auto"/>
          </w:tcPr>
          <w:p w14:paraId="1E472A29" w14:textId="77777777" w:rsidR="00233FFA" w:rsidRPr="00233FFA" w:rsidRDefault="00233FFA" w:rsidP="00233FFA">
            <w:pPr>
              <w:pStyle w:val="PHBTableInterior"/>
            </w:pPr>
            <w:r w:rsidRPr="00233FFA">
              <w:t>13(+1)</w:t>
            </w:r>
          </w:p>
        </w:tc>
      </w:tr>
    </w:tbl>
    <w:p w14:paraId="454A9C99" w14:textId="5A861987" w:rsidR="008D7E6B" w:rsidRPr="008D7E6B" w:rsidRDefault="00177633" w:rsidP="00177633">
      <w:pPr>
        <w:rPr>
          <w:b/>
        </w:rPr>
      </w:pPr>
      <w:r w:rsidRPr="0047393C">
        <w:t>Saving Throws Dex +3, Con +10, Cha +5</w:t>
      </w:r>
    </w:p>
    <w:p w14:paraId="34EDBB70" w14:textId="77777777" w:rsidR="008D7E6B" w:rsidRPr="008D7E6B" w:rsidRDefault="00177633" w:rsidP="00177633">
      <w:pPr>
        <w:rPr>
          <w:b/>
        </w:rPr>
      </w:pPr>
      <w:r w:rsidRPr="0047393C">
        <w:t>Skills Athletics +11, Perception +7</w:t>
      </w:r>
    </w:p>
    <w:p w14:paraId="58E4401B" w14:textId="77777777" w:rsidR="008D7E6B" w:rsidRPr="008D7E6B" w:rsidRDefault="00177633" w:rsidP="00177633">
      <w:pPr>
        <w:rPr>
          <w:b/>
        </w:rPr>
      </w:pPr>
      <w:r w:rsidRPr="0047393C">
        <w:t>Damage Immunities fire</w:t>
      </w:r>
    </w:p>
    <w:p w14:paraId="4688F276" w14:textId="77777777" w:rsidR="008D7E6B" w:rsidRPr="008D7E6B" w:rsidRDefault="00177633" w:rsidP="00177633">
      <w:pPr>
        <w:rPr>
          <w:b/>
        </w:rPr>
      </w:pPr>
      <w:r w:rsidRPr="0047393C">
        <w:t>Senses passive Perception 17</w:t>
      </w:r>
    </w:p>
    <w:p w14:paraId="564611B9" w14:textId="77777777" w:rsidR="008D7E6B" w:rsidRPr="008D7E6B" w:rsidRDefault="00177633" w:rsidP="00177633">
      <w:pPr>
        <w:rPr>
          <w:b/>
        </w:rPr>
      </w:pPr>
      <w:r w:rsidRPr="0047393C">
        <w:t>Languages Giant</w:t>
      </w:r>
    </w:p>
    <w:p w14:paraId="18CA1B1A" w14:textId="77777777" w:rsidR="008D7E6B" w:rsidRPr="008D7E6B" w:rsidRDefault="00177633" w:rsidP="00177633">
      <w:pPr>
        <w:rPr>
          <w:b/>
        </w:rPr>
      </w:pPr>
      <w:r w:rsidRPr="0047393C">
        <w:t>Challenge 11 (7,200 XP)</w:t>
      </w:r>
    </w:p>
    <w:p w14:paraId="50286266" w14:textId="77777777" w:rsidR="008D7E6B" w:rsidRPr="008D7E6B" w:rsidRDefault="00177633" w:rsidP="00177633">
      <w:pPr>
        <w:rPr>
          <w:b/>
        </w:rPr>
      </w:pPr>
      <w:r w:rsidRPr="0047393C">
        <w:t>Spellcasting. Dengor is a 5th-level spellcaster. His spellcasting ability is Wisdom (spell save DC 13, +5 to hit with spell attacks).</w:t>
      </w:r>
    </w:p>
    <w:p w14:paraId="4821D426" w14:textId="77777777" w:rsidR="008D7E6B" w:rsidRPr="008D7E6B" w:rsidRDefault="00177633" w:rsidP="00177633">
      <w:pPr>
        <w:rPr>
          <w:b/>
        </w:rPr>
      </w:pPr>
      <w:r w:rsidRPr="0047393C">
        <w:t>Dengor has the following cleric spells prepared:</w:t>
      </w:r>
    </w:p>
    <w:p w14:paraId="763A2EB5" w14:textId="77777777" w:rsidR="008D7E6B" w:rsidRPr="008D7E6B" w:rsidRDefault="00177633" w:rsidP="00177633">
      <w:pPr>
        <w:rPr>
          <w:b/>
        </w:rPr>
      </w:pPr>
      <w:r w:rsidRPr="0047393C">
        <w:t>Cantrips (at will): blade ward, sacred flame, thaumaturgy</w:t>
      </w:r>
    </w:p>
    <w:p w14:paraId="363137C4" w14:textId="77777777" w:rsidR="008D7E6B" w:rsidRPr="008D7E6B" w:rsidRDefault="00177633" w:rsidP="00177633">
      <w:pPr>
        <w:rPr>
          <w:b/>
        </w:rPr>
      </w:pPr>
      <w:r w:rsidRPr="0047393C">
        <w:t>1st level (4 slots): cure wounds, guiding bolt, sanctuary</w:t>
      </w:r>
    </w:p>
    <w:p w14:paraId="0ECDB4D3" w14:textId="77777777" w:rsidR="0000645A" w:rsidRDefault="00177633" w:rsidP="00177633">
      <w:r w:rsidRPr="0047393C">
        <w:t>2nd level (3 slots): lesser restoration, spiritual weapon</w:t>
      </w:r>
    </w:p>
    <w:p w14:paraId="0F46E3F7" w14:textId="049EB921" w:rsidR="008D7E6B" w:rsidRPr="008D7E6B" w:rsidRDefault="0000645A" w:rsidP="00177633">
      <w:pPr>
        <w:rPr>
          <w:b/>
        </w:rPr>
      </w:pPr>
      <w:r>
        <w:t>3rd level</w:t>
      </w:r>
      <w:r w:rsidR="00177633" w:rsidRPr="0047393C">
        <w:t xml:space="preserve"> (2 slots): protection from energy, spirit guardians</w:t>
      </w:r>
    </w:p>
    <w:p w14:paraId="0CB301C6" w14:textId="77777777" w:rsidR="008D7E6B" w:rsidRPr="008D7E6B" w:rsidRDefault="00177633" w:rsidP="00177633">
      <w:pPr>
        <w:rPr>
          <w:b/>
        </w:rPr>
      </w:pPr>
      <w:r w:rsidRPr="0047393C">
        <w:t>Actions</w:t>
      </w:r>
    </w:p>
    <w:p w14:paraId="70FBB0E9" w14:textId="77777777" w:rsidR="008D7E6B" w:rsidRPr="008D7E6B" w:rsidRDefault="00177633" w:rsidP="00177633">
      <w:pPr>
        <w:rPr>
          <w:b/>
        </w:rPr>
      </w:pPr>
      <w:r w:rsidRPr="0047393C">
        <w:t>Multiattack. The giant makes two greatsword attacks.</w:t>
      </w:r>
    </w:p>
    <w:p w14:paraId="46A4C552" w14:textId="77777777" w:rsidR="008D7E6B" w:rsidRPr="008D7E6B" w:rsidRDefault="00177633" w:rsidP="00177633">
      <w:pPr>
        <w:rPr>
          <w:b/>
        </w:rPr>
      </w:pPr>
      <w:r w:rsidRPr="0047393C">
        <w:t>Greatsword. Melee Weapon Attack: +12 to hit, reach 10 ft., one target. Hit: 28 (6d6 + 7) slashing damage.</w:t>
      </w:r>
    </w:p>
    <w:p w14:paraId="15F9FB65" w14:textId="77777777" w:rsidR="008D7E6B" w:rsidRPr="008D7E6B" w:rsidRDefault="00177633" w:rsidP="00177633">
      <w:pPr>
        <w:rPr>
          <w:b/>
        </w:rPr>
      </w:pPr>
      <w:r w:rsidRPr="0047393C">
        <w:t>Rock. Ranged Weapon Attack: +12 to hit, range 60/240 ft., one target. Hit: 29 (4d10 + 7) bludgeoning damage.</w:t>
      </w:r>
    </w:p>
    <w:p w14:paraId="30114A9A" w14:textId="3A66D4AE" w:rsidR="00177633" w:rsidRPr="0047393C" w:rsidRDefault="00177633" w:rsidP="00177633">
      <w:pPr>
        <w:pStyle w:val="2"/>
      </w:pPr>
      <w:bookmarkStart w:id="72" w:name="_Toc510259667"/>
      <w:r w:rsidRPr="0047393C">
        <w:t>Fiendborne Fire Giant</w:t>
      </w:r>
      <w:bookmarkEnd w:id="72"/>
    </w:p>
    <w:p w14:paraId="14326E3C" w14:textId="77777777" w:rsidR="008D7E6B" w:rsidRPr="008D7E6B" w:rsidRDefault="00177633" w:rsidP="00177633">
      <w:pPr>
        <w:rPr>
          <w:b/>
        </w:rPr>
      </w:pPr>
      <w:r w:rsidRPr="0047393C">
        <w:t>Huge giant, lawful evil</w:t>
      </w:r>
    </w:p>
    <w:p w14:paraId="263A1593" w14:textId="77777777" w:rsidR="008D7E6B" w:rsidRPr="008D7E6B" w:rsidRDefault="00177633" w:rsidP="00177633">
      <w:pPr>
        <w:rPr>
          <w:b/>
        </w:rPr>
      </w:pPr>
      <w:r w:rsidRPr="0047393C">
        <w:t>Armor Class 18 (plate)</w:t>
      </w:r>
    </w:p>
    <w:p w14:paraId="1793C3AE" w14:textId="77777777" w:rsidR="008D7E6B" w:rsidRPr="008D7E6B" w:rsidRDefault="00177633" w:rsidP="00177633">
      <w:pPr>
        <w:rPr>
          <w:b/>
        </w:rPr>
      </w:pPr>
      <w:r w:rsidRPr="0047393C">
        <w:t>Hit Points 162 (13d12 + 78)</w:t>
      </w:r>
    </w:p>
    <w:p w14:paraId="64B7821C" w14:textId="77777777" w:rsidR="00E82E8E" w:rsidRPr="00E82E8E" w:rsidRDefault="00177633" w:rsidP="00177633">
      <w:pPr>
        <w:rPr>
          <w:b/>
        </w:rPr>
      </w:pPr>
      <w:r w:rsidRPr="0047393C">
        <w:t>Speed 30 ft.</w:t>
      </w:r>
    </w:p>
    <w:p w14:paraId="5FF565DC"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5825B40" w14:textId="77777777" w:rsidR="00E82E8E" w:rsidRPr="00E82E8E" w:rsidRDefault="00177633" w:rsidP="00177633">
      <w:pPr>
        <w:rPr>
          <w:b/>
        </w:rPr>
      </w:pPr>
      <w:r w:rsidRPr="0047393C">
        <w:t xml:space="preserve">25 (+7) 9 (-1) </w:t>
      </w:r>
      <w:r w:rsidR="00305B1A">
        <w:t>23(+6)</w:t>
      </w:r>
      <w:r w:rsidR="00305B1A">
        <w:tab/>
        <w:t>10(+0)</w:t>
      </w:r>
      <w:r w:rsidR="00305B1A">
        <w:tab/>
        <w:t>14(+2)</w:t>
      </w:r>
      <w:r w:rsidR="00305B1A">
        <w:tab/>
        <w:t>13(+1)</w:t>
      </w:r>
    </w:p>
    <w:p w14:paraId="6B76FE27" w14:textId="7863535F" w:rsidR="008D7E6B" w:rsidRPr="008D7E6B" w:rsidRDefault="00177633" w:rsidP="00177633">
      <w:pPr>
        <w:rPr>
          <w:b/>
        </w:rPr>
      </w:pPr>
      <w:r w:rsidRPr="0047393C">
        <w:t>Saving Throws Dex +3, Con +10, Cha +5</w:t>
      </w:r>
    </w:p>
    <w:p w14:paraId="4634FDB9" w14:textId="77777777" w:rsidR="008D7E6B" w:rsidRPr="008D7E6B" w:rsidRDefault="00177633" w:rsidP="00177633">
      <w:pPr>
        <w:rPr>
          <w:b/>
        </w:rPr>
      </w:pPr>
      <w:r w:rsidRPr="0047393C">
        <w:t>Skills Athletics +11, Perception +6</w:t>
      </w:r>
    </w:p>
    <w:p w14:paraId="40D818B2" w14:textId="77777777" w:rsidR="0000645A" w:rsidRDefault="00177633" w:rsidP="00177633">
      <w:r w:rsidRPr="0047393C">
        <w:t xml:space="preserve">Damage Immunities fire, poison </w:t>
      </w:r>
    </w:p>
    <w:p w14:paraId="5FD1CB69" w14:textId="3D3832AA" w:rsidR="008D7E6B" w:rsidRPr="008D7E6B" w:rsidRDefault="0000645A" w:rsidP="00177633">
      <w:pPr>
        <w:rPr>
          <w:b/>
        </w:rPr>
      </w:pPr>
      <w:r>
        <w:t>Condition Immunities</w:t>
      </w:r>
      <w:r w:rsidR="00177633" w:rsidRPr="0047393C">
        <w:t xml:space="preserve"> poisoned</w:t>
      </w:r>
    </w:p>
    <w:p w14:paraId="5EF7BEF0" w14:textId="77777777" w:rsidR="008D7E6B" w:rsidRPr="008D7E6B" w:rsidRDefault="00177633" w:rsidP="00177633">
      <w:pPr>
        <w:rPr>
          <w:b/>
        </w:rPr>
      </w:pPr>
      <w:r w:rsidRPr="0047393C">
        <w:t>Senses blindsight 60 ft., passive Perception 16</w:t>
      </w:r>
    </w:p>
    <w:p w14:paraId="3442D0DC" w14:textId="77777777" w:rsidR="008D7E6B" w:rsidRPr="008D7E6B" w:rsidRDefault="00177633" w:rsidP="00177633">
      <w:pPr>
        <w:rPr>
          <w:b/>
        </w:rPr>
      </w:pPr>
      <w:r w:rsidRPr="0047393C">
        <w:t>Languages Abyssal, Giant</w:t>
      </w:r>
    </w:p>
    <w:p w14:paraId="174A7A37" w14:textId="77777777" w:rsidR="008D7E6B" w:rsidRPr="008D7E6B" w:rsidRDefault="00177633" w:rsidP="00177633">
      <w:pPr>
        <w:rPr>
          <w:b/>
        </w:rPr>
      </w:pPr>
      <w:r w:rsidRPr="0047393C">
        <w:t>Challenge 9 (5,000 XP)</w:t>
      </w:r>
    </w:p>
    <w:p w14:paraId="02D26CDA" w14:textId="77777777" w:rsidR="008D7E6B" w:rsidRPr="008D7E6B" w:rsidRDefault="00177633" w:rsidP="00177633">
      <w:pPr>
        <w:rPr>
          <w:b/>
        </w:rPr>
      </w:pPr>
      <w:r w:rsidRPr="0047393C">
        <w:t>Innate Spellcasting. The fiendborne fire giant can innately cast the following spell, requiring no material components.</w:t>
      </w:r>
    </w:p>
    <w:p w14:paraId="57CAB813" w14:textId="77777777" w:rsidR="008D7E6B" w:rsidRPr="008D7E6B" w:rsidRDefault="00177633" w:rsidP="00177633">
      <w:pPr>
        <w:rPr>
          <w:b/>
        </w:rPr>
      </w:pPr>
      <w:r w:rsidRPr="0047393C">
        <w:t>1/day: darkness</w:t>
      </w:r>
    </w:p>
    <w:p w14:paraId="3846DA1B" w14:textId="77777777" w:rsidR="008D7E6B" w:rsidRPr="008D7E6B" w:rsidRDefault="00177633" w:rsidP="00177633">
      <w:pPr>
        <w:rPr>
          <w:b/>
        </w:rPr>
      </w:pPr>
      <w:r w:rsidRPr="0047393C">
        <w:t>Actions</w:t>
      </w:r>
    </w:p>
    <w:p w14:paraId="341BB063" w14:textId="77777777" w:rsidR="008D7E6B" w:rsidRPr="008D7E6B" w:rsidRDefault="00177633" w:rsidP="00177633">
      <w:pPr>
        <w:rPr>
          <w:b/>
        </w:rPr>
      </w:pPr>
      <w:r w:rsidRPr="0047393C">
        <w:t>Multiattack. The giant makes two greatsword attacks.</w:t>
      </w:r>
    </w:p>
    <w:p w14:paraId="4795E3B6" w14:textId="77777777" w:rsidR="008D7E6B" w:rsidRPr="008D7E6B" w:rsidRDefault="00177633" w:rsidP="00177633">
      <w:pPr>
        <w:rPr>
          <w:b/>
        </w:rPr>
      </w:pPr>
      <w:r w:rsidRPr="0047393C">
        <w:t>Greatsword. Melee Weapon Attack: +11 to hit, reach 10 ft., one target. Hit: 28 (6d6 + 7) slashing damage.</w:t>
      </w:r>
    </w:p>
    <w:p w14:paraId="337486FF" w14:textId="77777777" w:rsidR="008D7E6B" w:rsidRPr="008D7E6B" w:rsidRDefault="00177633" w:rsidP="00177633">
      <w:pPr>
        <w:rPr>
          <w:b/>
        </w:rPr>
      </w:pPr>
      <w:r w:rsidRPr="0047393C">
        <w:t>Rock Ranged Weapon Attack: +11 to hit, range 60/240 ft., one target. Hit: 29 (4d10 + 7) bludgeoning damage.</w:t>
      </w:r>
    </w:p>
    <w:p w14:paraId="5CE97589" w14:textId="4BD131E9" w:rsidR="00177633" w:rsidRPr="0047393C" w:rsidRDefault="00177633" w:rsidP="00177633">
      <w:pPr>
        <w:pStyle w:val="2"/>
      </w:pPr>
      <w:bookmarkStart w:id="73" w:name="_Toc510259668"/>
      <w:r w:rsidRPr="0047393C">
        <w:t>Fiendborne Fire Giant Whelp</w:t>
      </w:r>
      <w:bookmarkEnd w:id="73"/>
    </w:p>
    <w:p w14:paraId="76923145" w14:textId="77777777" w:rsidR="008D7E6B" w:rsidRPr="008D7E6B" w:rsidRDefault="00177633" w:rsidP="00177633">
      <w:pPr>
        <w:rPr>
          <w:b/>
        </w:rPr>
      </w:pPr>
      <w:r w:rsidRPr="0047393C">
        <w:t>Huge giant, lawful evil</w:t>
      </w:r>
    </w:p>
    <w:p w14:paraId="46F60BA5" w14:textId="77777777" w:rsidR="008D7E6B" w:rsidRPr="008D7E6B" w:rsidRDefault="00177633" w:rsidP="00177633">
      <w:pPr>
        <w:rPr>
          <w:b/>
        </w:rPr>
      </w:pPr>
      <w:r w:rsidRPr="0047393C">
        <w:t>Amor Class 17 (half-plate)</w:t>
      </w:r>
    </w:p>
    <w:p w14:paraId="01C836A7" w14:textId="77777777" w:rsidR="008D7E6B" w:rsidRPr="008D7E6B" w:rsidRDefault="00177633" w:rsidP="00177633">
      <w:pPr>
        <w:rPr>
          <w:b/>
        </w:rPr>
      </w:pPr>
      <w:r w:rsidRPr="0047393C">
        <w:t>Hit Points 126 (11d12 + 55)</w:t>
      </w:r>
    </w:p>
    <w:p w14:paraId="48ACBEA5"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5882233" w14:textId="77777777" w:rsidTr="00233FFA">
        <w:tc>
          <w:tcPr>
            <w:tcW w:w="792" w:type="dxa"/>
            <w:shd w:val="clear" w:color="auto" w:fill="auto"/>
          </w:tcPr>
          <w:p w14:paraId="23FAC401" w14:textId="77777777" w:rsidR="00233FFA" w:rsidRPr="00233FFA" w:rsidRDefault="00233FFA" w:rsidP="00233FFA">
            <w:pPr>
              <w:pStyle w:val="PHBTableInterior"/>
            </w:pPr>
            <w:r w:rsidRPr="00233FFA">
              <w:t>STR</w:t>
            </w:r>
          </w:p>
        </w:tc>
        <w:tc>
          <w:tcPr>
            <w:tcW w:w="792" w:type="dxa"/>
            <w:shd w:val="clear" w:color="auto" w:fill="auto"/>
          </w:tcPr>
          <w:p w14:paraId="663E273D" w14:textId="77777777" w:rsidR="00233FFA" w:rsidRPr="00233FFA" w:rsidRDefault="00233FFA" w:rsidP="00233FFA">
            <w:pPr>
              <w:pStyle w:val="PHBTableInterior"/>
            </w:pPr>
            <w:r w:rsidRPr="00233FFA">
              <w:t>DEX</w:t>
            </w:r>
          </w:p>
        </w:tc>
        <w:tc>
          <w:tcPr>
            <w:tcW w:w="792" w:type="dxa"/>
            <w:shd w:val="clear" w:color="auto" w:fill="auto"/>
          </w:tcPr>
          <w:p w14:paraId="797436EF" w14:textId="77777777" w:rsidR="00233FFA" w:rsidRPr="00233FFA" w:rsidRDefault="00233FFA" w:rsidP="00233FFA">
            <w:pPr>
              <w:pStyle w:val="PHBTableInterior"/>
            </w:pPr>
            <w:r w:rsidRPr="00233FFA">
              <w:t>CON</w:t>
            </w:r>
          </w:p>
        </w:tc>
        <w:tc>
          <w:tcPr>
            <w:tcW w:w="792" w:type="dxa"/>
            <w:shd w:val="clear" w:color="auto" w:fill="auto"/>
          </w:tcPr>
          <w:p w14:paraId="7A6C5E9D" w14:textId="77777777" w:rsidR="00233FFA" w:rsidRPr="00233FFA" w:rsidRDefault="00233FFA" w:rsidP="00233FFA">
            <w:pPr>
              <w:pStyle w:val="PHBTableInterior"/>
            </w:pPr>
            <w:r w:rsidRPr="00233FFA">
              <w:t>INT</w:t>
            </w:r>
          </w:p>
        </w:tc>
        <w:tc>
          <w:tcPr>
            <w:tcW w:w="792" w:type="dxa"/>
            <w:shd w:val="clear" w:color="auto" w:fill="auto"/>
          </w:tcPr>
          <w:p w14:paraId="2A76AD8A" w14:textId="77777777" w:rsidR="00233FFA" w:rsidRPr="00233FFA" w:rsidRDefault="00233FFA" w:rsidP="00233FFA">
            <w:pPr>
              <w:pStyle w:val="PHBTableInterior"/>
            </w:pPr>
            <w:r w:rsidRPr="00233FFA">
              <w:t>WIS</w:t>
            </w:r>
          </w:p>
        </w:tc>
        <w:tc>
          <w:tcPr>
            <w:tcW w:w="792" w:type="dxa"/>
            <w:shd w:val="clear" w:color="auto" w:fill="auto"/>
          </w:tcPr>
          <w:p w14:paraId="25EC4E64" w14:textId="77777777" w:rsidR="00233FFA" w:rsidRPr="00233FFA" w:rsidRDefault="00233FFA" w:rsidP="00233FFA">
            <w:pPr>
              <w:pStyle w:val="PHBTableInterior"/>
            </w:pPr>
            <w:r w:rsidRPr="00233FFA">
              <w:t>CHA</w:t>
            </w:r>
          </w:p>
        </w:tc>
      </w:tr>
      <w:tr w:rsidR="00233FFA" w:rsidRPr="00233FFA" w14:paraId="3A058C30" w14:textId="77777777" w:rsidTr="00233FFA">
        <w:tc>
          <w:tcPr>
            <w:tcW w:w="792" w:type="dxa"/>
            <w:shd w:val="clear" w:color="auto" w:fill="auto"/>
          </w:tcPr>
          <w:p w14:paraId="0294F07F" w14:textId="77777777" w:rsidR="00233FFA" w:rsidRPr="00233FFA" w:rsidRDefault="00233FFA" w:rsidP="00233FFA">
            <w:pPr>
              <w:pStyle w:val="PHBTableInterior"/>
            </w:pPr>
            <w:r w:rsidRPr="00233FFA">
              <w:t>23(+6)</w:t>
            </w:r>
          </w:p>
        </w:tc>
        <w:tc>
          <w:tcPr>
            <w:tcW w:w="792" w:type="dxa"/>
            <w:shd w:val="clear" w:color="auto" w:fill="auto"/>
          </w:tcPr>
          <w:p w14:paraId="26DAF641" w14:textId="77777777" w:rsidR="00233FFA" w:rsidRPr="00233FFA" w:rsidRDefault="00233FFA" w:rsidP="00233FFA">
            <w:pPr>
              <w:pStyle w:val="PHBTableInterior"/>
            </w:pPr>
            <w:r w:rsidRPr="00233FFA">
              <w:t>15(+2)</w:t>
            </w:r>
          </w:p>
        </w:tc>
        <w:tc>
          <w:tcPr>
            <w:tcW w:w="792" w:type="dxa"/>
            <w:shd w:val="clear" w:color="auto" w:fill="auto"/>
          </w:tcPr>
          <w:p w14:paraId="3925E559" w14:textId="77777777" w:rsidR="00233FFA" w:rsidRPr="00233FFA" w:rsidRDefault="00233FFA" w:rsidP="00233FFA">
            <w:pPr>
              <w:pStyle w:val="PHBTableInterior"/>
            </w:pPr>
            <w:r w:rsidRPr="00233FFA">
              <w:t>20(+5)</w:t>
            </w:r>
          </w:p>
        </w:tc>
        <w:tc>
          <w:tcPr>
            <w:tcW w:w="792" w:type="dxa"/>
            <w:shd w:val="clear" w:color="auto" w:fill="auto"/>
          </w:tcPr>
          <w:p w14:paraId="7DDC479E" w14:textId="77777777" w:rsidR="00233FFA" w:rsidRPr="00233FFA" w:rsidRDefault="00233FFA" w:rsidP="00233FFA">
            <w:pPr>
              <w:pStyle w:val="PHBTableInterior"/>
            </w:pPr>
            <w:r w:rsidRPr="00233FFA">
              <w:t>10(+0)</w:t>
            </w:r>
          </w:p>
        </w:tc>
        <w:tc>
          <w:tcPr>
            <w:tcW w:w="792" w:type="dxa"/>
            <w:shd w:val="clear" w:color="auto" w:fill="auto"/>
          </w:tcPr>
          <w:p w14:paraId="06B472C3" w14:textId="77777777" w:rsidR="00233FFA" w:rsidRPr="00233FFA" w:rsidRDefault="00233FFA" w:rsidP="00233FFA">
            <w:pPr>
              <w:pStyle w:val="PHBTableInterior"/>
            </w:pPr>
            <w:r w:rsidRPr="00233FFA">
              <w:t>12(+1)</w:t>
            </w:r>
          </w:p>
        </w:tc>
        <w:tc>
          <w:tcPr>
            <w:tcW w:w="792" w:type="dxa"/>
            <w:shd w:val="clear" w:color="auto" w:fill="auto"/>
          </w:tcPr>
          <w:p w14:paraId="53A347C7" w14:textId="77777777" w:rsidR="00233FFA" w:rsidRPr="00233FFA" w:rsidRDefault="00233FFA" w:rsidP="00233FFA">
            <w:pPr>
              <w:pStyle w:val="PHBTableInterior"/>
            </w:pPr>
            <w:r w:rsidRPr="00233FFA">
              <w:t>9 (-1)</w:t>
            </w:r>
          </w:p>
        </w:tc>
      </w:tr>
    </w:tbl>
    <w:p w14:paraId="40459841" w14:textId="77777777" w:rsidR="008D7E6B" w:rsidRPr="008D7E6B" w:rsidRDefault="00177633" w:rsidP="00177633">
      <w:pPr>
        <w:rPr>
          <w:b/>
        </w:rPr>
      </w:pPr>
      <w:r w:rsidRPr="0047393C">
        <w:t>Saving Throws Dex +5, Con +8, Wis +4</w:t>
      </w:r>
    </w:p>
    <w:p w14:paraId="0BABAE79" w14:textId="77777777" w:rsidR="008D7E6B" w:rsidRPr="008D7E6B" w:rsidRDefault="00177633" w:rsidP="00177633">
      <w:pPr>
        <w:rPr>
          <w:b/>
        </w:rPr>
      </w:pPr>
      <w:r w:rsidRPr="0047393C">
        <w:t>Skills Athletics +12, Perception +4</w:t>
      </w:r>
    </w:p>
    <w:p w14:paraId="04EC8270" w14:textId="77777777" w:rsidR="0000645A" w:rsidRDefault="00177633" w:rsidP="00177633">
      <w:r w:rsidRPr="0047393C">
        <w:t xml:space="preserve">Damage Immunities fire, poison </w:t>
      </w:r>
    </w:p>
    <w:p w14:paraId="63E97411" w14:textId="0054BC16" w:rsidR="008D7E6B" w:rsidRPr="008D7E6B" w:rsidRDefault="0000645A" w:rsidP="00177633">
      <w:pPr>
        <w:rPr>
          <w:b/>
        </w:rPr>
      </w:pPr>
      <w:r>
        <w:t>Condition Immunities</w:t>
      </w:r>
      <w:r w:rsidR="00177633" w:rsidRPr="0047393C">
        <w:t xml:space="preserve"> poisoned</w:t>
      </w:r>
    </w:p>
    <w:p w14:paraId="53D1AFBE" w14:textId="77777777" w:rsidR="008D7E6B" w:rsidRPr="008D7E6B" w:rsidRDefault="00177633" w:rsidP="00177633">
      <w:pPr>
        <w:rPr>
          <w:b/>
        </w:rPr>
      </w:pPr>
      <w:r w:rsidRPr="0047393C">
        <w:t>Senses blindsight 60 ft., passive Perception 14</w:t>
      </w:r>
    </w:p>
    <w:p w14:paraId="5EAA36D0" w14:textId="77777777" w:rsidR="008D7E6B" w:rsidRPr="008D7E6B" w:rsidRDefault="00177633" w:rsidP="00177633">
      <w:pPr>
        <w:rPr>
          <w:b/>
        </w:rPr>
      </w:pPr>
      <w:r w:rsidRPr="0047393C">
        <w:t>Languages Abyssal, Giant</w:t>
      </w:r>
    </w:p>
    <w:p w14:paraId="4C8A2F3B" w14:textId="77777777" w:rsidR="008D7E6B" w:rsidRPr="008D7E6B" w:rsidRDefault="00177633" w:rsidP="00177633">
      <w:pPr>
        <w:rPr>
          <w:b/>
        </w:rPr>
      </w:pPr>
      <w:r w:rsidRPr="0047393C">
        <w:t>Challenge 7 (2,900 XP)</w:t>
      </w:r>
    </w:p>
    <w:p w14:paraId="2FE1B14D" w14:textId="77777777" w:rsidR="008D7E6B" w:rsidRPr="008D7E6B" w:rsidRDefault="00177633" w:rsidP="00177633">
      <w:pPr>
        <w:rPr>
          <w:b/>
        </w:rPr>
      </w:pPr>
      <w:r w:rsidRPr="0047393C">
        <w:t>Innate Spellcasting. The fiendborne fire giant can innately cast the following spell, requiring no material components.</w:t>
      </w:r>
    </w:p>
    <w:p w14:paraId="77211F30" w14:textId="77777777" w:rsidR="008D7E6B" w:rsidRPr="008D7E6B" w:rsidRDefault="00177633" w:rsidP="00177633">
      <w:pPr>
        <w:rPr>
          <w:b/>
        </w:rPr>
      </w:pPr>
      <w:r w:rsidRPr="0047393C">
        <w:t>1/day: darkness</w:t>
      </w:r>
    </w:p>
    <w:p w14:paraId="66F2690B" w14:textId="77777777" w:rsidR="008D7E6B" w:rsidRPr="008D7E6B" w:rsidRDefault="00177633" w:rsidP="00177633">
      <w:pPr>
        <w:rPr>
          <w:b/>
        </w:rPr>
      </w:pPr>
      <w:r w:rsidRPr="0047393C">
        <w:t>Actions</w:t>
      </w:r>
    </w:p>
    <w:p w14:paraId="3CE3D245" w14:textId="77777777" w:rsidR="008D7E6B" w:rsidRPr="008D7E6B" w:rsidRDefault="00177633" w:rsidP="00177633">
      <w:pPr>
        <w:rPr>
          <w:b/>
        </w:rPr>
      </w:pPr>
      <w:r w:rsidRPr="0047393C">
        <w:t>Multiattack. The giant makes two greatsword attacks.</w:t>
      </w:r>
    </w:p>
    <w:p w14:paraId="1344FF42" w14:textId="77777777" w:rsidR="008D7E6B" w:rsidRPr="008D7E6B" w:rsidRDefault="00177633" w:rsidP="00177633">
      <w:pPr>
        <w:rPr>
          <w:b/>
        </w:rPr>
      </w:pPr>
      <w:r w:rsidRPr="0047393C">
        <w:t>Greatsword. Melee Weapon Attack: +9 to hit, reach 15 ft., one target. Hit: 28 (4d8 + 6) bludgeoning damage.</w:t>
      </w:r>
    </w:p>
    <w:p w14:paraId="6EDDABA9" w14:textId="77777777" w:rsidR="008D7E6B" w:rsidRPr="008D7E6B" w:rsidRDefault="00177633" w:rsidP="00177633">
      <w:pPr>
        <w:rPr>
          <w:b/>
        </w:rPr>
      </w:pPr>
      <w:r w:rsidRPr="0047393C">
        <w:t>Rock. Ranged Weapon Attack: +9 to hit, range 60/240 ft., one target. Hit: 28 (4d10 + 6) bludgeoning damage. If the target is a creature, it must succeed on a DC 17 Strength saving throw or be knocked prone.</w:t>
      </w:r>
    </w:p>
    <w:p w14:paraId="1994165B" w14:textId="77777777" w:rsidR="008D7E6B" w:rsidRPr="008D7E6B" w:rsidRDefault="00177633" w:rsidP="00177633">
      <w:pPr>
        <w:pStyle w:val="2"/>
        <w:rPr>
          <w:b/>
        </w:rPr>
      </w:pPr>
      <w:bookmarkStart w:id="74" w:name="_Toc510259669"/>
      <w:r w:rsidRPr="0047393C">
        <w:t>Mutated Derro Savant</w:t>
      </w:r>
      <w:bookmarkEnd w:id="74"/>
    </w:p>
    <w:p w14:paraId="2048AD8A" w14:textId="77777777" w:rsidR="008D7E6B" w:rsidRPr="008D7E6B" w:rsidRDefault="00177633" w:rsidP="00177633">
      <w:pPr>
        <w:rPr>
          <w:b/>
        </w:rPr>
      </w:pPr>
      <w:r w:rsidRPr="0047393C">
        <w:t>Large humanoid (derro), chaotic evil</w:t>
      </w:r>
    </w:p>
    <w:p w14:paraId="72D08F56" w14:textId="77777777" w:rsidR="008D7E6B" w:rsidRPr="008D7E6B" w:rsidRDefault="00177633" w:rsidP="00177633">
      <w:pPr>
        <w:rPr>
          <w:b/>
        </w:rPr>
      </w:pPr>
      <w:r w:rsidRPr="0047393C">
        <w:t>Armor Class 16 (chain mail)</w:t>
      </w:r>
    </w:p>
    <w:p w14:paraId="399E6713" w14:textId="77777777" w:rsidR="008D7E6B" w:rsidRPr="008D7E6B" w:rsidRDefault="00177633" w:rsidP="00177633">
      <w:pPr>
        <w:rPr>
          <w:b/>
        </w:rPr>
      </w:pPr>
      <w:r w:rsidRPr="0047393C">
        <w:t>Hit Points 110 (13d10 + 39)</w:t>
      </w:r>
    </w:p>
    <w:p w14:paraId="1EC2706D" w14:textId="77777777" w:rsidR="00E82E8E" w:rsidRPr="00E82E8E" w:rsidRDefault="00177633" w:rsidP="00177633">
      <w:pPr>
        <w:rPr>
          <w:b/>
        </w:rPr>
      </w:pPr>
      <w:r w:rsidRPr="0047393C">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491B53BE" w14:textId="77777777" w:rsidTr="00233FFA">
        <w:tc>
          <w:tcPr>
            <w:tcW w:w="792" w:type="dxa"/>
            <w:shd w:val="clear" w:color="auto" w:fill="auto"/>
          </w:tcPr>
          <w:p w14:paraId="3228B0AB" w14:textId="77777777" w:rsidR="00233FFA" w:rsidRPr="00233FFA" w:rsidRDefault="00233FFA" w:rsidP="00233FFA">
            <w:pPr>
              <w:pStyle w:val="PHBTableInterior"/>
            </w:pPr>
            <w:r w:rsidRPr="00233FFA">
              <w:t>STR</w:t>
            </w:r>
          </w:p>
        </w:tc>
        <w:tc>
          <w:tcPr>
            <w:tcW w:w="792" w:type="dxa"/>
            <w:shd w:val="clear" w:color="auto" w:fill="auto"/>
          </w:tcPr>
          <w:p w14:paraId="5E0E5055" w14:textId="77777777" w:rsidR="00233FFA" w:rsidRPr="00233FFA" w:rsidRDefault="00233FFA" w:rsidP="00233FFA">
            <w:pPr>
              <w:pStyle w:val="PHBTableInterior"/>
            </w:pPr>
            <w:r w:rsidRPr="00233FFA">
              <w:t>DEX</w:t>
            </w:r>
          </w:p>
        </w:tc>
        <w:tc>
          <w:tcPr>
            <w:tcW w:w="792" w:type="dxa"/>
            <w:shd w:val="clear" w:color="auto" w:fill="auto"/>
          </w:tcPr>
          <w:p w14:paraId="662CC044" w14:textId="77777777" w:rsidR="00233FFA" w:rsidRPr="00233FFA" w:rsidRDefault="00233FFA" w:rsidP="00233FFA">
            <w:pPr>
              <w:pStyle w:val="PHBTableInterior"/>
            </w:pPr>
            <w:r w:rsidRPr="00233FFA">
              <w:t>CON</w:t>
            </w:r>
          </w:p>
        </w:tc>
        <w:tc>
          <w:tcPr>
            <w:tcW w:w="792" w:type="dxa"/>
            <w:shd w:val="clear" w:color="auto" w:fill="auto"/>
          </w:tcPr>
          <w:p w14:paraId="5DD8E66A" w14:textId="77777777" w:rsidR="00233FFA" w:rsidRPr="00233FFA" w:rsidRDefault="00233FFA" w:rsidP="00233FFA">
            <w:pPr>
              <w:pStyle w:val="PHBTableInterior"/>
            </w:pPr>
            <w:r w:rsidRPr="00233FFA">
              <w:t>INT</w:t>
            </w:r>
          </w:p>
        </w:tc>
        <w:tc>
          <w:tcPr>
            <w:tcW w:w="792" w:type="dxa"/>
            <w:shd w:val="clear" w:color="auto" w:fill="auto"/>
          </w:tcPr>
          <w:p w14:paraId="650C580F" w14:textId="77777777" w:rsidR="00233FFA" w:rsidRPr="00233FFA" w:rsidRDefault="00233FFA" w:rsidP="00233FFA">
            <w:pPr>
              <w:pStyle w:val="PHBTableInterior"/>
            </w:pPr>
            <w:r w:rsidRPr="00233FFA">
              <w:t>WIS</w:t>
            </w:r>
          </w:p>
        </w:tc>
        <w:tc>
          <w:tcPr>
            <w:tcW w:w="792" w:type="dxa"/>
            <w:shd w:val="clear" w:color="auto" w:fill="auto"/>
          </w:tcPr>
          <w:p w14:paraId="259B1257" w14:textId="77777777" w:rsidR="00233FFA" w:rsidRPr="00233FFA" w:rsidRDefault="00233FFA" w:rsidP="00233FFA">
            <w:pPr>
              <w:pStyle w:val="PHBTableInterior"/>
            </w:pPr>
            <w:r w:rsidRPr="00233FFA">
              <w:t>CHA</w:t>
            </w:r>
          </w:p>
        </w:tc>
      </w:tr>
      <w:tr w:rsidR="00233FFA" w:rsidRPr="00233FFA" w14:paraId="38F5A522" w14:textId="77777777" w:rsidTr="00233FFA">
        <w:tc>
          <w:tcPr>
            <w:tcW w:w="792" w:type="dxa"/>
            <w:shd w:val="clear" w:color="auto" w:fill="auto"/>
          </w:tcPr>
          <w:p w14:paraId="38688C72" w14:textId="77777777" w:rsidR="00233FFA" w:rsidRPr="00233FFA" w:rsidRDefault="00233FFA" w:rsidP="00233FFA">
            <w:pPr>
              <w:pStyle w:val="PHBTableInterior"/>
            </w:pPr>
            <w:r w:rsidRPr="00233FFA">
              <w:t>19(+4)</w:t>
            </w:r>
          </w:p>
        </w:tc>
        <w:tc>
          <w:tcPr>
            <w:tcW w:w="792" w:type="dxa"/>
            <w:shd w:val="clear" w:color="auto" w:fill="auto"/>
          </w:tcPr>
          <w:p w14:paraId="1DE0C4E3" w14:textId="77777777" w:rsidR="00233FFA" w:rsidRPr="00233FFA" w:rsidRDefault="00233FFA" w:rsidP="00233FFA">
            <w:pPr>
              <w:pStyle w:val="PHBTableInterior"/>
            </w:pPr>
            <w:r w:rsidRPr="00233FFA">
              <w:t>11(+0)</w:t>
            </w:r>
          </w:p>
        </w:tc>
        <w:tc>
          <w:tcPr>
            <w:tcW w:w="792" w:type="dxa"/>
            <w:shd w:val="clear" w:color="auto" w:fill="auto"/>
          </w:tcPr>
          <w:p w14:paraId="52EDF947" w14:textId="77777777" w:rsidR="00233FFA" w:rsidRPr="00233FFA" w:rsidRDefault="00233FFA" w:rsidP="00233FFA">
            <w:pPr>
              <w:pStyle w:val="PHBTableInterior"/>
            </w:pPr>
            <w:r w:rsidRPr="00233FFA">
              <w:t>16(+3)</w:t>
            </w:r>
          </w:p>
        </w:tc>
        <w:tc>
          <w:tcPr>
            <w:tcW w:w="792" w:type="dxa"/>
            <w:shd w:val="clear" w:color="auto" w:fill="auto"/>
          </w:tcPr>
          <w:p w14:paraId="0E80F735" w14:textId="77777777" w:rsidR="00233FFA" w:rsidRPr="00233FFA" w:rsidRDefault="00233FFA" w:rsidP="00233FFA">
            <w:pPr>
              <w:pStyle w:val="PHBTableInterior"/>
            </w:pPr>
            <w:r w:rsidRPr="00233FFA">
              <w:t>14(+2)</w:t>
            </w:r>
          </w:p>
        </w:tc>
        <w:tc>
          <w:tcPr>
            <w:tcW w:w="792" w:type="dxa"/>
            <w:shd w:val="clear" w:color="auto" w:fill="auto"/>
          </w:tcPr>
          <w:p w14:paraId="04985AA3" w14:textId="77777777" w:rsidR="00233FFA" w:rsidRPr="00233FFA" w:rsidRDefault="00233FFA" w:rsidP="00233FFA">
            <w:pPr>
              <w:pStyle w:val="PHBTableInterior"/>
            </w:pPr>
            <w:r w:rsidRPr="00233FFA">
              <w:t>12(+1)</w:t>
            </w:r>
          </w:p>
        </w:tc>
        <w:tc>
          <w:tcPr>
            <w:tcW w:w="792" w:type="dxa"/>
            <w:shd w:val="clear" w:color="auto" w:fill="auto"/>
          </w:tcPr>
          <w:p w14:paraId="63D9E366" w14:textId="77777777" w:rsidR="00233FFA" w:rsidRPr="00233FFA" w:rsidRDefault="00233FFA" w:rsidP="00233FFA">
            <w:pPr>
              <w:pStyle w:val="PHBTableInterior"/>
            </w:pPr>
            <w:r w:rsidRPr="00233FFA">
              <w:t>16(+3)</w:t>
            </w:r>
          </w:p>
        </w:tc>
      </w:tr>
    </w:tbl>
    <w:p w14:paraId="59612A73" w14:textId="4B52930B" w:rsidR="008D7E6B" w:rsidRPr="008D7E6B" w:rsidRDefault="00177633" w:rsidP="00177633">
      <w:pPr>
        <w:rPr>
          <w:b/>
        </w:rPr>
      </w:pPr>
      <w:r w:rsidRPr="0047393C">
        <w:t>Saving Throws Dex +3, Con +6, Wis +4, Cha +5</w:t>
      </w:r>
    </w:p>
    <w:p w14:paraId="4F9B67A8" w14:textId="77777777" w:rsidR="008D7E6B" w:rsidRPr="008D7E6B" w:rsidRDefault="00177633" w:rsidP="00177633">
      <w:pPr>
        <w:rPr>
          <w:b/>
        </w:rPr>
      </w:pPr>
      <w:r w:rsidRPr="0047393C">
        <w:t>Skills Arcana +5, Deception +8, Perception +4</w:t>
      </w:r>
    </w:p>
    <w:p w14:paraId="02B202E5" w14:textId="77777777" w:rsidR="008D7E6B" w:rsidRPr="008D7E6B" w:rsidRDefault="00177633" w:rsidP="00177633">
      <w:pPr>
        <w:rPr>
          <w:b/>
        </w:rPr>
      </w:pPr>
      <w:r w:rsidRPr="0047393C">
        <w:t>Senses darkvision 60 ft., passive Perception 14</w:t>
      </w:r>
    </w:p>
    <w:p w14:paraId="0903565F" w14:textId="25CE9EE2" w:rsidR="00177633" w:rsidRDefault="00177633" w:rsidP="00177633">
      <w:r w:rsidRPr="0047393C">
        <w:t>Languages Dwarvish, Undercommon</w:t>
      </w:r>
    </w:p>
    <w:p w14:paraId="770D4DAF" w14:textId="77777777" w:rsidR="008D7E6B" w:rsidRPr="008D7E6B" w:rsidRDefault="00177633" w:rsidP="00177633">
      <w:pPr>
        <w:rPr>
          <w:b/>
        </w:rPr>
      </w:pPr>
      <w:r>
        <w:t xml:space="preserve">Challenge </w:t>
      </w:r>
      <w:r w:rsidRPr="0047393C">
        <w:t>7 (2,900 XP)</w:t>
      </w:r>
    </w:p>
    <w:p w14:paraId="203B426E" w14:textId="77777777" w:rsidR="008D7E6B" w:rsidRPr="008D7E6B" w:rsidRDefault="00177633" w:rsidP="00177633">
      <w:pPr>
        <w:rPr>
          <w:b/>
        </w:rPr>
      </w:pPr>
      <w:r w:rsidRPr="0047393C">
        <w:t>Insanity. The derro has advantage on saving throws against being charmed or frightened.</w:t>
      </w:r>
    </w:p>
    <w:p w14:paraId="1EC6ADA6" w14:textId="77777777" w:rsidR="008D7E6B" w:rsidRPr="008D7E6B" w:rsidRDefault="00177633" w:rsidP="00177633">
      <w:pPr>
        <w:rPr>
          <w:b/>
        </w:rPr>
      </w:pPr>
      <w:r w:rsidRPr="0047393C">
        <w:t>Magic Resistance. The mutated derro savant has advantage on saving throws against spells and other magical effects.</w:t>
      </w:r>
    </w:p>
    <w:p w14:paraId="389EF598" w14:textId="77777777" w:rsidR="008D7E6B" w:rsidRPr="008D7E6B" w:rsidRDefault="00177633" w:rsidP="00177633">
      <w:pPr>
        <w:rPr>
          <w:b/>
        </w:rPr>
      </w:pPr>
      <w:r w:rsidRPr="0047393C">
        <w:t>Magic Weapons. The mutated derro savant's weapon attacks are magical.</w:t>
      </w:r>
    </w:p>
    <w:p w14:paraId="25CC99C9" w14:textId="77777777" w:rsidR="008D7E6B" w:rsidRPr="008D7E6B" w:rsidRDefault="00177633" w:rsidP="00177633">
      <w:pPr>
        <w:rPr>
          <w:b/>
        </w:rPr>
      </w:pPr>
      <w:r w:rsidRPr="0047393C">
        <w:t>Regeneration. The mutated derro savant regains 10 hit points at the start of its turn if it has at least 1 hit point.</w:t>
      </w:r>
    </w:p>
    <w:p w14:paraId="114FD09B" w14:textId="77777777" w:rsidR="008D7E6B" w:rsidRPr="008D7E6B" w:rsidRDefault="00177633" w:rsidP="00177633">
      <w:pPr>
        <w:rPr>
          <w:b/>
        </w:rPr>
      </w:pPr>
      <w:r w:rsidRPr="0047393C">
        <w:t>Sunlight Sensitivity. While in sunlight, the derro has disadvantage on attack rolls, as well as on Wisdom (Perception) checks that rely on sight.</w:t>
      </w:r>
    </w:p>
    <w:p w14:paraId="7CC736E7" w14:textId="77777777" w:rsidR="008D7E6B" w:rsidRPr="008D7E6B" w:rsidRDefault="00177633" w:rsidP="00177633">
      <w:pPr>
        <w:rPr>
          <w:b/>
        </w:rPr>
      </w:pPr>
      <w:r w:rsidRPr="0047393C">
        <w:t>Spellcasting. The derro is a 9th-level spellcaster. Its spellcasting ability is Charisma (save DC 16, +8 to hit with spell attacks). The derro knows the following sorcerer spells:</w:t>
      </w:r>
    </w:p>
    <w:p w14:paraId="51A3DFEF" w14:textId="77777777" w:rsidR="008D7E6B" w:rsidRPr="008D7E6B" w:rsidRDefault="00177633" w:rsidP="00177633">
      <w:pPr>
        <w:rPr>
          <w:b/>
        </w:rPr>
      </w:pPr>
      <w:r w:rsidRPr="0047393C">
        <w:t>Cantrips (at will): acid splash, light, mage hand, message, ray of frost</w:t>
      </w:r>
    </w:p>
    <w:p w14:paraId="12CBD940" w14:textId="77777777" w:rsidR="008D7E6B" w:rsidRPr="008D7E6B" w:rsidRDefault="00177633" w:rsidP="00177633">
      <w:pPr>
        <w:rPr>
          <w:b/>
        </w:rPr>
      </w:pPr>
      <w:r w:rsidRPr="0047393C">
        <w:t>1st level (4 slots): burning hands, chromatic orb, sleep</w:t>
      </w:r>
    </w:p>
    <w:p w14:paraId="4F39954B" w14:textId="77777777" w:rsidR="008D7E6B" w:rsidRPr="008D7E6B" w:rsidRDefault="00177633" w:rsidP="00177633">
      <w:pPr>
        <w:rPr>
          <w:b/>
        </w:rPr>
      </w:pPr>
      <w:r w:rsidRPr="0047393C">
        <w:t>2nd level (3 slots): invisibility, fear</w:t>
      </w:r>
    </w:p>
    <w:p w14:paraId="0CBE189B" w14:textId="77777777" w:rsidR="008D7E6B" w:rsidRPr="008D7E6B" w:rsidRDefault="00177633" w:rsidP="00177633">
      <w:pPr>
        <w:rPr>
          <w:b/>
        </w:rPr>
      </w:pPr>
      <w:r w:rsidRPr="0047393C">
        <w:t>3rd level (3 slots): crown of madness, gaseous form, lightning bolt</w:t>
      </w:r>
    </w:p>
    <w:p w14:paraId="23741733" w14:textId="77777777" w:rsidR="008D7E6B" w:rsidRPr="008D7E6B" w:rsidRDefault="00177633" w:rsidP="00177633">
      <w:pPr>
        <w:rPr>
          <w:b/>
        </w:rPr>
      </w:pPr>
      <w:r w:rsidRPr="0047393C">
        <w:t>4th level (3 slots): banishment, wall of fire</w:t>
      </w:r>
    </w:p>
    <w:p w14:paraId="02BFBB6F" w14:textId="77777777" w:rsidR="008D7E6B" w:rsidRPr="008D7E6B" w:rsidRDefault="00177633" w:rsidP="00177633">
      <w:pPr>
        <w:rPr>
          <w:b/>
        </w:rPr>
      </w:pPr>
      <w:r w:rsidRPr="0047393C">
        <w:t>5th level (1 slot): cone of cold</w:t>
      </w:r>
    </w:p>
    <w:p w14:paraId="31F2801B" w14:textId="77777777" w:rsidR="008D7E6B" w:rsidRPr="008D7E6B" w:rsidRDefault="00177633" w:rsidP="00177633">
      <w:pPr>
        <w:rPr>
          <w:b/>
        </w:rPr>
      </w:pPr>
      <w:r w:rsidRPr="0047393C">
        <w:t>Actions</w:t>
      </w:r>
    </w:p>
    <w:p w14:paraId="1DAA92BD" w14:textId="77777777" w:rsidR="008D7E6B" w:rsidRPr="008D7E6B" w:rsidRDefault="00177633" w:rsidP="00177633">
      <w:pPr>
        <w:rPr>
          <w:b/>
        </w:rPr>
      </w:pPr>
      <w:r w:rsidRPr="0047393C">
        <w:t>Multiattack. The mutated derro savant makes two attacks, either with its claws or its glaive.</w:t>
      </w:r>
    </w:p>
    <w:p w14:paraId="0F7F2119" w14:textId="77777777" w:rsidR="008D7E6B" w:rsidRPr="008D7E6B" w:rsidRDefault="00177633" w:rsidP="00177633">
      <w:pPr>
        <w:rPr>
          <w:b/>
        </w:rPr>
      </w:pPr>
      <w:r w:rsidRPr="0047393C">
        <w:t>Claw. Melee Weapon Attack: +7 to hit, reach 5 ft., one target. Hit: 8 (1d8 + 4) slashing damage.</w:t>
      </w:r>
    </w:p>
    <w:p w14:paraId="6527C261" w14:textId="14DD7932" w:rsidR="00177633" w:rsidRPr="0047393C" w:rsidRDefault="00177633" w:rsidP="00177633">
      <w:r w:rsidRPr="0047393C">
        <w:t>Glaive. Melee Weapon Attack: +7 to hit, range 10 ft., one target. Hit: 15 (2d10 + 4) slashing damage.</w:t>
      </w:r>
    </w:p>
    <w:p w14:paraId="4158FF3F" w14:textId="77777777" w:rsidR="00177633" w:rsidRPr="0047393C" w:rsidRDefault="00177633" w:rsidP="00177633">
      <w:pPr>
        <w:pStyle w:val="2"/>
      </w:pPr>
      <w:bookmarkStart w:id="75" w:name="_Toc510259670"/>
      <w:r w:rsidRPr="0047393C">
        <w:t>Dorina T'sarran (Drow Vampire Priestess of Kiaransalee)</w:t>
      </w:r>
      <w:bookmarkEnd w:id="75"/>
    </w:p>
    <w:p w14:paraId="0BB09549" w14:textId="77777777" w:rsidR="008D7E6B" w:rsidRPr="008D7E6B" w:rsidRDefault="00177633" w:rsidP="00177633">
      <w:pPr>
        <w:rPr>
          <w:b/>
        </w:rPr>
      </w:pPr>
      <w:r w:rsidRPr="0047393C">
        <w:t>Medium undead (shapechanger), lawful evil</w:t>
      </w:r>
    </w:p>
    <w:p w14:paraId="35C60487" w14:textId="77777777" w:rsidR="008D7E6B" w:rsidRPr="008D7E6B" w:rsidRDefault="00177633" w:rsidP="00177633">
      <w:pPr>
        <w:rPr>
          <w:b/>
        </w:rPr>
      </w:pPr>
      <w:r w:rsidRPr="0047393C">
        <w:t>Armor Class 16 (natural armor)</w:t>
      </w:r>
    </w:p>
    <w:p w14:paraId="1CD2192D" w14:textId="77777777" w:rsidR="008D7E6B" w:rsidRPr="008D7E6B" w:rsidRDefault="00177633" w:rsidP="00177633">
      <w:pPr>
        <w:rPr>
          <w:b/>
        </w:rPr>
      </w:pPr>
      <w:r w:rsidRPr="0047393C">
        <w:t>Hit Points 144 (17d8 + 68)</w:t>
      </w:r>
    </w:p>
    <w:p w14:paraId="27BE9C41" w14:textId="77777777" w:rsidR="00E82E8E" w:rsidRPr="00E82E8E" w:rsidRDefault="00177633" w:rsidP="00177633">
      <w:pPr>
        <w:rPr>
          <w:b/>
        </w:rPr>
      </w:pPr>
      <w:r w:rsidRPr="0047393C">
        <w:t>Speed 30ft.</w:t>
      </w:r>
    </w:p>
    <w:p w14:paraId="3DED02B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1EACD35" w14:textId="77777777" w:rsidR="00E82E8E" w:rsidRPr="00E82E8E" w:rsidRDefault="00305B1A" w:rsidP="00177633">
      <w:pPr>
        <w:rPr>
          <w:b/>
        </w:rPr>
      </w:pPr>
      <w:r>
        <w:t>18(+4)</w:t>
      </w:r>
      <w:r>
        <w:tab/>
        <w:t>18(+4)</w:t>
      </w:r>
      <w:r>
        <w:tab/>
        <w:t>18(+4)</w:t>
      </w:r>
      <w:r>
        <w:tab/>
        <w:t>17(+3)</w:t>
      </w:r>
      <w:r>
        <w:tab/>
        <w:t>17(+3)</w:t>
      </w:r>
      <w:r>
        <w:tab/>
        <w:t>18(+4)</w:t>
      </w:r>
    </w:p>
    <w:p w14:paraId="26A721E1" w14:textId="5926006A" w:rsidR="008D7E6B" w:rsidRPr="008D7E6B" w:rsidRDefault="00177633" w:rsidP="00177633">
      <w:pPr>
        <w:rPr>
          <w:b/>
        </w:rPr>
      </w:pPr>
      <w:r w:rsidRPr="0047393C">
        <w:t>Saving Throws Dex +9, Wis +8, Cha +9</w:t>
      </w:r>
    </w:p>
    <w:p w14:paraId="0575DC91" w14:textId="77777777" w:rsidR="008D7E6B" w:rsidRPr="008D7E6B" w:rsidRDefault="00177633" w:rsidP="00177633">
      <w:pPr>
        <w:rPr>
          <w:b/>
        </w:rPr>
      </w:pPr>
      <w:r w:rsidRPr="0047393C">
        <w:t>Skills Perception +8, Stealth +9</w:t>
      </w:r>
    </w:p>
    <w:p w14:paraId="108552C1" w14:textId="77777777" w:rsidR="008D7E6B" w:rsidRPr="008D7E6B" w:rsidRDefault="00177633" w:rsidP="00177633">
      <w:pPr>
        <w:rPr>
          <w:b/>
        </w:rPr>
      </w:pPr>
      <w:r w:rsidRPr="0047393C">
        <w:t>Damage Resistance necrotic; bludgeoning, piercing, and slashing from nonmagical weapons</w:t>
      </w:r>
    </w:p>
    <w:p w14:paraId="6F932CD6" w14:textId="77777777" w:rsidR="008D7E6B" w:rsidRPr="008D7E6B" w:rsidRDefault="00177633" w:rsidP="00177633">
      <w:pPr>
        <w:rPr>
          <w:b/>
        </w:rPr>
      </w:pPr>
      <w:r w:rsidRPr="0047393C">
        <w:t>Senses darkvision 120 ft., passive Perception 16</w:t>
      </w:r>
    </w:p>
    <w:p w14:paraId="305F4B56" w14:textId="3ADA9BAE" w:rsidR="00177633" w:rsidRDefault="00177633" w:rsidP="00177633">
      <w:r w:rsidRPr="0047393C">
        <w:t>Languages Elvish, Undercommon</w:t>
      </w:r>
    </w:p>
    <w:p w14:paraId="6190122A" w14:textId="77777777" w:rsidR="008D7E6B" w:rsidRPr="008D7E6B" w:rsidRDefault="00177633" w:rsidP="00177633">
      <w:pPr>
        <w:rPr>
          <w:b/>
        </w:rPr>
      </w:pPr>
      <w:r>
        <w:t xml:space="preserve">Challenge </w:t>
      </w:r>
      <w:r w:rsidRPr="0047393C">
        <w:t>15 (13,000 XP)</w:t>
      </w:r>
    </w:p>
    <w:p w14:paraId="39A44AB4" w14:textId="77777777" w:rsidR="008D7E6B" w:rsidRPr="008D7E6B" w:rsidRDefault="00177633" w:rsidP="00177633">
      <w:pPr>
        <w:rPr>
          <w:b/>
        </w:rPr>
      </w:pPr>
      <w:r w:rsidRPr="0047393C">
        <w:t>Fey Ancestry. The drow has advantage on saving throws against being charmed, and magic can't put the drow to sleep.</w:t>
      </w:r>
    </w:p>
    <w:p w14:paraId="6940D8D9" w14:textId="77777777" w:rsidR="008D7E6B" w:rsidRPr="008D7E6B" w:rsidRDefault="00177633" w:rsidP="00177633">
      <w:pPr>
        <w:rPr>
          <w:b/>
        </w:rPr>
      </w:pPr>
      <w:r w:rsidRPr="0047393C">
        <w:t>Sunlight Sensitivity. While in sunlight, the drow has disadvantage on attack rolls, as well as on Wisdom (Perception) checks that rely on sight.</w:t>
      </w:r>
    </w:p>
    <w:p w14:paraId="2A81503E" w14:textId="77777777" w:rsidR="008D7E6B" w:rsidRPr="008D7E6B" w:rsidRDefault="00177633" w:rsidP="00177633">
      <w:pPr>
        <w:rPr>
          <w:b/>
        </w:rPr>
      </w:pPr>
      <w:r w:rsidRPr="0047393C">
        <w:t>Legendary Resistance (3/Day). If the vampire fails a saving throw, it can choose to succeed instead.</w:t>
      </w:r>
    </w:p>
    <w:p w14:paraId="6B4B01EA" w14:textId="77777777" w:rsidR="00E82E8E" w:rsidRPr="00E82E8E" w:rsidRDefault="00177633" w:rsidP="00177633">
      <w:pPr>
        <w:rPr>
          <w:b/>
        </w:rPr>
      </w:pPr>
      <w:r w:rsidRPr="0047393C">
        <w:t>Shapechanger. If the vampire isn't in sun light or running water, it can use its action to polymorph in to a Tiny bat or a Medium cloud of mist, or back into its true form.</w:t>
      </w:r>
      <w:r>
        <w:t xml:space="preserve"> </w:t>
      </w:r>
      <w:r w:rsidRPr="0047393C">
        <w:t>While in bat form, the vampire can't speak, its walking speed is 5 feet, and it has a flying speed of 30 feet. Its statistics, other than its size and speed, are unchanged. Anything it is wearing transforms with it, but nothing it is carrying does. It reverts to its true form if it dies.</w:t>
      </w:r>
    </w:p>
    <w:p w14:paraId="0BEC0D4F" w14:textId="5F44BE72" w:rsidR="008D7E6B" w:rsidRPr="008D7E6B" w:rsidRDefault="00177633" w:rsidP="00177633">
      <w:pPr>
        <w:rPr>
          <w:b/>
        </w:rPr>
      </w:pPr>
      <w:r w:rsidRPr="0047393C">
        <w:t>While in mist form, the vampire can't take any actions, speak, or manipulate objects. It is weightless, has a flying speed of 20 feet, can hover, and can enter a hostile creature's space and stop there. In addition, if air can pass through a space, the mist can do so without squeezing, and it can't pass through water. It has advantage on Strength, Dexterity, and Constitution saving throws, and it is immune to all nonmagical damage, except the damage it takes from sunlight.</w:t>
      </w:r>
    </w:p>
    <w:p w14:paraId="16F856B1" w14:textId="77777777" w:rsidR="008D7E6B" w:rsidRPr="008D7E6B" w:rsidRDefault="00177633" w:rsidP="00177633">
      <w:pPr>
        <w:rPr>
          <w:b/>
        </w:rPr>
      </w:pPr>
      <w:r w:rsidRPr="0047393C">
        <w:t>Misty Escape. When it drops to 0 hit points outside its resting place, the vampire transforms into a cloud of mist (as in the Shapechanger trait) instead of falling unconscious, provided that it isn't in sun light or running water. If it can't transform, it is destroyed.</w:t>
      </w:r>
      <w:r>
        <w:t xml:space="preserve"> </w:t>
      </w:r>
      <w:r w:rsidRPr="0047393C">
        <w:t>While it has 0 hit points in mist form, it can't revert to its vampire form, and it must reach its resting place within 2 hours or be destroyed. Once in its resting place, it reverts to its vampire form. It is then paralyzed until it regains at least 1 hit point. After spending 1 hour in its resting place with 0 hit points, it regains 1 hit point.</w:t>
      </w:r>
    </w:p>
    <w:p w14:paraId="4DA82945" w14:textId="77777777" w:rsidR="008D7E6B" w:rsidRPr="008D7E6B" w:rsidRDefault="00177633" w:rsidP="00177633">
      <w:pPr>
        <w:rPr>
          <w:b/>
        </w:rPr>
      </w:pPr>
      <w:r w:rsidRPr="0047393C">
        <w:t>Regeneration. The vampire regains 20 hit points at the start of its turn if it has at least 1 hit point and isn't in sun light or running water. lf the vampire takes radiant damage or damage from holy water, this trait doesn't function at the start of the vampire's next turn.</w:t>
      </w:r>
    </w:p>
    <w:p w14:paraId="0FDC5C32" w14:textId="77777777" w:rsidR="008D7E6B" w:rsidRPr="008D7E6B" w:rsidRDefault="00177633" w:rsidP="00177633">
      <w:pPr>
        <w:rPr>
          <w:b/>
        </w:rPr>
      </w:pPr>
      <w:r w:rsidRPr="0047393C">
        <w:t>Spider Climb. The vampire can climb difficult surfaces, including upside down on ceilings, without needing to make an ability check.</w:t>
      </w:r>
    </w:p>
    <w:p w14:paraId="1048472B" w14:textId="77777777" w:rsidR="00E82E8E" w:rsidRPr="00E82E8E" w:rsidRDefault="00177633" w:rsidP="00177633">
      <w:pPr>
        <w:rPr>
          <w:b/>
        </w:rPr>
      </w:pPr>
      <w:r w:rsidRPr="0047393C">
        <w:t>Vampire Weaknesses. The vampire has the following flaws:</w:t>
      </w:r>
    </w:p>
    <w:p w14:paraId="6760FD07" w14:textId="77777777" w:rsidR="00E82E8E" w:rsidRPr="00E82E8E" w:rsidRDefault="00177633" w:rsidP="00177633">
      <w:pPr>
        <w:rPr>
          <w:b/>
        </w:rPr>
      </w:pPr>
      <w:r w:rsidRPr="0047393C">
        <w:t>Forbiddance. The vampire can't enter a residence without an invitation from one of the occupants,</w:t>
      </w:r>
    </w:p>
    <w:p w14:paraId="0159AC01" w14:textId="77777777" w:rsidR="00E82E8E" w:rsidRPr="00E82E8E" w:rsidRDefault="00177633" w:rsidP="00177633">
      <w:pPr>
        <w:rPr>
          <w:b/>
        </w:rPr>
      </w:pPr>
      <w:r w:rsidRPr="0047393C">
        <w:t>Harmed by Running Water. The vampire takes 20 acid damage if it ends its turn in running water.</w:t>
      </w:r>
    </w:p>
    <w:p w14:paraId="5F127046" w14:textId="77777777" w:rsidR="00E82E8E" w:rsidRPr="00E82E8E" w:rsidRDefault="00177633" w:rsidP="00177633">
      <w:pPr>
        <w:rPr>
          <w:b/>
        </w:rPr>
      </w:pPr>
      <w:r w:rsidRPr="0047393C">
        <w:t>Stake to the Heart. If a piercing weapon made of wood is driven into the vampire's heart while the vampire is incapacitated in its resting place, the vampire is paralyzed until the stake is removed.</w:t>
      </w:r>
    </w:p>
    <w:p w14:paraId="4B9EBC5A" w14:textId="707F4F4F" w:rsidR="008D7E6B" w:rsidRPr="008D7E6B" w:rsidRDefault="00177633" w:rsidP="00177633">
      <w:pPr>
        <w:rPr>
          <w:b/>
        </w:rPr>
      </w:pPr>
      <w:r w:rsidRPr="0047393C">
        <w:t>Sunlight Hypersensitivity. The vampire takes 20 radiant damage when it starts its turn in sunlight. While in sun light, it has disadvantage on attack rolls and ability checks.</w:t>
      </w:r>
    </w:p>
    <w:p w14:paraId="06E54B15" w14:textId="77777777" w:rsidR="008D7E6B" w:rsidRPr="008D7E6B" w:rsidRDefault="00177633" w:rsidP="00177633">
      <w:pPr>
        <w:rPr>
          <w:b/>
        </w:rPr>
      </w:pPr>
      <w:r w:rsidRPr="0047393C">
        <w:t>Innate Spellcasting. The drow's spellcasting ability is Charisma (spell DC 13). It can innately cast the following spells, requiring no material components.</w:t>
      </w:r>
    </w:p>
    <w:p w14:paraId="4A83AD6B" w14:textId="77777777" w:rsidR="008D7E6B" w:rsidRPr="008D7E6B" w:rsidRDefault="00177633" w:rsidP="00177633">
      <w:pPr>
        <w:rPr>
          <w:b/>
        </w:rPr>
      </w:pPr>
      <w:r w:rsidRPr="0047393C">
        <w:t>At will: dancing lights</w:t>
      </w:r>
    </w:p>
    <w:p w14:paraId="0383B1BC" w14:textId="77777777" w:rsidR="008D7E6B" w:rsidRPr="008D7E6B" w:rsidRDefault="00177633" w:rsidP="00177633">
      <w:pPr>
        <w:rPr>
          <w:b/>
        </w:rPr>
      </w:pPr>
      <w:r w:rsidRPr="0047393C">
        <w:t>1/day each: darkness, faerie fire</w:t>
      </w:r>
    </w:p>
    <w:p w14:paraId="7A665A9E" w14:textId="77777777" w:rsidR="008D7E6B" w:rsidRPr="008D7E6B" w:rsidRDefault="00177633" w:rsidP="00177633">
      <w:pPr>
        <w:rPr>
          <w:b/>
        </w:rPr>
      </w:pPr>
      <w:r w:rsidRPr="0047393C">
        <w:t>Spellcasting. The drow is a 10th-level spellcaster. Her spellcasting ability</w:t>
      </w:r>
    </w:p>
    <w:p w14:paraId="6E3D3981" w14:textId="77777777" w:rsidR="008D7E6B" w:rsidRPr="008D7E6B" w:rsidRDefault="00177633" w:rsidP="00177633">
      <w:pPr>
        <w:rPr>
          <w:b/>
        </w:rPr>
      </w:pPr>
      <w:r w:rsidRPr="0047393C">
        <w:t>is Wisdom (save DC 14, +6 to hit with spell attacks). The drow has the following cleric spells prepared:</w:t>
      </w:r>
    </w:p>
    <w:p w14:paraId="78F1EEF7" w14:textId="77777777" w:rsidR="008D7E6B" w:rsidRPr="008D7E6B" w:rsidRDefault="00177633" w:rsidP="00177633">
      <w:pPr>
        <w:rPr>
          <w:b/>
        </w:rPr>
      </w:pPr>
      <w:r w:rsidRPr="0047393C">
        <w:t>Cantrips (at will): guidance, poison spray, resistance, spare the dying, thaumaturgy</w:t>
      </w:r>
    </w:p>
    <w:p w14:paraId="7A708D25" w14:textId="77777777" w:rsidR="008D7E6B" w:rsidRPr="008D7E6B" w:rsidRDefault="00177633" w:rsidP="00177633">
      <w:pPr>
        <w:rPr>
          <w:b/>
        </w:rPr>
      </w:pPr>
      <w:r w:rsidRPr="0047393C">
        <w:t>1st level (4 slots): bless, cure wounds, guiding bolt, ray of sickness</w:t>
      </w:r>
    </w:p>
    <w:p w14:paraId="426930E1" w14:textId="77777777" w:rsidR="008D7E6B" w:rsidRPr="008D7E6B" w:rsidRDefault="00177633" w:rsidP="00177633">
      <w:pPr>
        <w:rPr>
          <w:b/>
        </w:rPr>
      </w:pPr>
      <w:r w:rsidRPr="0047393C">
        <w:t>2nd level (3 slots): lesser restoration, spiritual weapon, web</w:t>
      </w:r>
    </w:p>
    <w:p w14:paraId="1A8F817D" w14:textId="77777777" w:rsidR="008D7E6B" w:rsidRPr="008D7E6B" w:rsidRDefault="00177633" w:rsidP="00177633">
      <w:pPr>
        <w:rPr>
          <w:b/>
        </w:rPr>
      </w:pPr>
      <w:r w:rsidRPr="0047393C">
        <w:t>3rd level (3 slots): conjure animals (2 giant spiders), dispel magic</w:t>
      </w:r>
    </w:p>
    <w:p w14:paraId="5613C47D" w14:textId="77777777" w:rsidR="008D7E6B" w:rsidRPr="008D7E6B" w:rsidRDefault="00177633" w:rsidP="00177633">
      <w:pPr>
        <w:rPr>
          <w:b/>
        </w:rPr>
      </w:pPr>
      <w:r w:rsidRPr="0047393C">
        <w:t>4th level (3 slots): banishment, freedom of movement</w:t>
      </w:r>
    </w:p>
    <w:p w14:paraId="76255406" w14:textId="77777777" w:rsidR="008D7E6B" w:rsidRPr="008D7E6B" w:rsidRDefault="00177633" w:rsidP="00177633">
      <w:pPr>
        <w:rPr>
          <w:b/>
        </w:rPr>
      </w:pPr>
      <w:r w:rsidRPr="0047393C">
        <w:t>5th level (2 slots): flame strike, insect plague</w:t>
      </w:r>
    </w:p>
    <w:p w14:paraId="116759B4" w14:textId="77777777" w:rsidR="008D7E6B" w:rsidRPr="008D7E6B" w:rsidRDefault="00177633" w:rsidP="00177633">
      <w:pPr>
        <w:rPr>
          <w:b/>
        </w:rPr>
      </w:pPr>
      <w:r w:rsidRPr="0047393C">
        <w:t>Actions</w:t>
      </w:r>
    </w:p>
    <w:p w14:paraId="15692A7D" w14:textId="77777777" w:rsidR="008D7E6B" w:rsidRPr="008D7E6B" w:rsidRDefault="00177633" w:rsidP="00177633">
      <w:pPr>
        <w:rPr>
          <w:b/>
        </w:rPr>
      </w:pPr>
      <w:r w:rsidRPr="0047393C">
        <w:t>Multiattack (Vampire Form Only). The vampire makes two attacks, only one of which can be a bite attack.</w:t>
      </w:r>
    </w:p>
    <w:p w14:paraId="7AF3972F" w14:textId="77777777" w:rsidR="008D7E6B" w:rsidRPr="008D7E6B" w:rsidRDefault="00177633" w:rsidP="00177633">
      <w:pPr>
        <w:rPr>
          <w:b/>
        </w:rPr>
      </w:pPr>
      <w:r w:rsidRPr="0047393C">
        <w:t>Slam (Vampire Form Only). Melee Weapon Attack: +9 to hit,</w:t>
      </w:r>
    </w:p>
    <w:p w14:paraId="2E25833D" w14:textId="77777777" w:rsidR="008D7E6B" w:rsidRPr="008D7E6B" w:rsidRDefault="00177633" w:rsidP="00177633">
      <w:pPr>
        <w:rPr>
          <w:b/>
        </w:rPr>
      </w:pPr>
      <w:r w:rsidRPr="0047393C">
        <w:t>reach 5 ft., one creature. Hit: 8 (1d8 + 4) bludgeoning damage. Instead of dealing damage, the vampire can grapple the target (escape DC 18).</w:t>
      </w:r>
    </w:p>
    <w:p w14:paraId="22E4DE5F" w14:textId="77777777" w:rsidR="008D7E6B" w:rsidRPr="008D7E6B" w:rsidRDefault="00177633" w:rsidP="00177633">
      <w:pPr>
        <w:rPr>
          <w:b/>
        </w:rPr>
      </w:pPr>
      <w:r w:rsidRPr="0047393C">
        <w:t>Bite (Bat or Vampire Form Only). Melee Weapon Attack: +9 to hit, reach 5 ft., one willing creature, or a creature that is grappled by the vampire, incapacitated, or restrained. Hit: 7 (1d6 + 4)</w:t>
      </w:r>
    </w:p>
    <w:p w14:paraId="65F908C4" w14:textId="77777777" w:rsidR="008D7E6B" w:rsidRPr="008D7E6B" w:rsidRDefault="00177633" w:rsidP="00177633">
      <w:pPr>
        <w:rPr>
          <w:b/>
        </w:rPr>
      </w:pPr>
      <w:r w:rsidRPr="0047393C">
        <w:t>piercing damage plus 10 (3d6) necrotic damage. The target's hit point maximum is reduced by an amount equal to the necrotic damage taken, and the vampire regains hit points equal to that amount. The reduction lasts until the target finishes a long rest.</w:t>
      </w:r>
    </w:p>
    <w:p w14:paraId="693D209C" w14:textId="77777777" w:rsidR="008D7E6B" w:rsidRPr="008D7E6B" w:rsidRDefault="00177633" w:rsidP="00177633">
      <w:pPr>
        <w:rPr>
          <w:b/>
        </w:rPr>
      </w:pPr>
      <w:r w:rsidRPr="0047393C">
        <w:t>The target dies if this effect reduces its hit point maximum to 0.</w:t>
      </w:r>
    </w:p>
    <w:p w14:paraId="6262C429" w14:textId="77777777" w:rsidR="008D7E6B" w:rsidRPr="008D7E6B" w:rsidRDefault="00177633" w:rsidP="00177633">
      <w:pPr>
        <w:rPr>
          <w:b/>
        </w:rPr>
      </w:pPr>
      <w:r w:rsidRPr="0047393C">
        <w:t>A humanoid slain in this way and then buried in the ground rises the following night as a vampire spawn under the vampire's control.</w:t>
      </w:r>
    </w:p>
    <w:p w14:paraId="44339B43" w14:textId="77777777" w:rsidR="008D7E6B" w:rsidRPr="008D7E6B" w:rsidRDefault="00177633" w:rsidP="00177633">
      <w:pPr>
        <w:rPr>
          <w:b/>
        </w:rPr>
      </w:pPr>
      <w:r w:rsidRPr="0047393C">
        <w:t>Charm. The vampire targets one humanoid it can see within 30 feet of it. If the target can see the vampire, the target must succeed on a DC 17 Wisdom saving throw against this magic or be charmed by the vampire. The charmed target regards the vampire as a trusted friend to be heeded and protected. Although the target isn't under the vampire's control, it takes the</w:t>
      </w:r>
    </w:p>
    <w:p w14:paraId="5E75D4CE" w14:textId="77777777" w:rsidR="008D7E6B" w:rsidRPr="008D7E6B" w:rsidRDefault="00177633" w:rsidP="00177633">
      <w:pPr>
        <w:rPr>
          <w:b/>
        </w:rPr>
      </w:pPr>
      <w:r w:rsidRPr="0047393C">
        <w:t>vampire's requests or actions in the most favorable way it can, and it is a willing target for the vampire's bite attack.</w:t>
      </w:r>
      <w:r>
        <w:t xml:space="preserve"> </w:t>
      </w:r>
      <w:r w:rsidRPr="0047393C">
        <w:t>Each time the vampire or the vampire's companions do anything harmful to the target, it can repeat the saving throw, ending the effect on itself on a success. Otherwise, the effect lasts 24 hours or until the vampire is destroyed, is on a different plane of existence than the target, or takes a bonus action to end the effect.</w:t>
      </w:r>
    </w:p>
    <w:p w14:paraId="3D7247B8" w14:textId="77777777" w:rsidR="008D7E6B" w:rsidRPr="008D7E6B" w:rsidRDefault="00177633" w:rsidP="00177633">
      <w:pPr>
        <w:rPr>
          <w:b/>
        </w:rPr>
      </w:pPr>
      <w:r w:rsidRPr="0047393C">
        <w:t>Children of the Night (1/Day). The vampire magically calls 2d4 swarms of bats or rats, provided that the sun isn't up. While outdoors, the vampire can call 3d6 wolves instead. The called creatures arrive in 1d4 rounds, acting as allies of the vampire and obeying its spoken commands. The beasts remain for 1 hour, until the vampire dies, or until the vampire dismisses them as a bonus action.</w:t>
      </w:r>
    </w:p>
    <w:p w14:paraId="0AC00788" w14:textId="77777777" w:rsidR="008D7E6B" w:rsidRPr="008D7E6B" w:rsidRDefault="00177633" w:rsidP="00177633">
      <w:pPr>
        <w:rPr>
          <w:b/>
        </w:rPr>
      </w:pPr>
      <w:r w:rsidRPr="0047393C">
        <w:t>Legendary Actions</w:t>
      </w:r>
    </w:p>
    <w:p w14:paraId="29D28DE9" w14:textId="77777777" w:rsidR="008D7E6B" w:rsidRPr="008D7E6B" w:rsidRDefault="00177633" w:rsidP="00177633">
      <w:pPr>
        <w:rPr>
          <w:b/>
        </w:rPr>
      </w:pPr>
      <w:r w:rsidRPr="0047393C">
        <w:t>The vampire can take 3 legendary actions, choosing from the options below. Only one legendary action option can be used at a time and only at the end of another creature's turn. The vampire regains spent legendary actions at the start of its turn.</w:t>
      </w:r>
    </w:p>
    <w:p w14:paraId="3C2394A5" w14:textId="77777777" w:rsidR="008D7E6B" w:rsidRPr="008D7E6B" w:rsidRDefault="00177633" w:rsidP="00177633">
      <w:pPr>
        <w:rPr>
          <w:b/>
        </w:rPr>
      </w:pPr>
      <w:r w:rsidRPr="0047393C">
        <w:t>Move. The vampire moves up to its speed without provoking opportunity attacks.</w:t>
      </w:r>
    </w:p>
    <w:p w14:paraId="21605FEE" w14:textId="77777777" w:rsidR="008D7E6B" w:rsidRPr="008D7E6B" w:rsidRDefault="00177633" w:rsidP="00177633">
      <w:pPr>
        <w:rPr>
          <w:b/>
        </w:rPr>
      </w:pPr>
      <w:r w:rsidRPr="0047393C">
        <w:t>Slam. The vampire makes one unarmed strike.</w:t>
      </w:r>
    </w:p>
    <w:p w14:paraId="70DECB41" w14:textId="77777777" w:rsidR="008D7E6B" w:rsidRPr="008D7E6B" w:rsidRDefault="00177633" w:rsidP="00177633">
      <w:pPr>
        <w:rPr>
          <w:b/>
        </w:rPr>
      </w:pPr>
      <w:r w:rsidRPr="0047393C">
        <w:t>Bite (Costs 2 Actions). The vampire makes one bite attack.</w:t>
      </w:r>
    </w:p>
    <w:p w14:paraId="3DCD87DE" w14:textId="77777777" w:rsidR="008D7E6B" w:rsidRPr="008D7E6B" w:rsidRDefault="00177633" w:rsidP="00177633">
      <w:pPr>
        <w:pStyle w:val="2"/>
        <w:rPr>
          <w:b/>
        </w:rPr>
      </w:pPr>
      <w:bookmarkStart w:id="76" w:name="_Toc510259671"/>
      <w:r w:rsidRPr="0047393C">
        <w:t>Graz'zt</w:t>
      </w:r>
      <w:bookmarkEnd w:id="76"/>
    </w:p>
    <w:p w14:paraId="0436A53D" w14:textId="77777777" w:rsidR="008D7E6B" w:rsidRPr="008D7E6B" w:rsidRDefault="00177633" w:rsidP="00177633">
      <w:pPr>
        <w:rPr>
          <w:b/>
        </w:rPr>
      </w:pPr>
      <w:r w:rsidRPr="0047393C">
        <w:t>Large fiend (demon, shapechanger), chaotic evil</w:t>
      </w:r>
    </w:p>
    <w:p w14:paraId="30CADC1D" w14:textId="77777777" w:rsidR="008D7E6B" w:rsidRPr="008D7E6B" w:rsidRDefault="00177633" w:rsidP="00177633">
      <w:pPr>
        <w:rPr>
          <w:b/>
        </w:rPr>
      </w:pPr>
      <w:r w:rsidRPr="0047393C">
        <w:t>Armor Class 20 (natural armor)</w:t>
      </w:r>
    </w:p>
    <w:p w14:paraId="779B6662" w14:textId="77777777" w:rsidR="008D7E6B" w:rsidRPr="008D7E6B" w:rsidRDefault="00177633" w:rsidP="00177633">
      <w:pPr>
        <w:rPr>
          <w:b/>
        </w:rPr>
      </w:pPr>
      <w:r w:rsidRPr="0047393C">
        <w:t>Hit Points 378 (36d10 + 180)</w:t>
      </w:r>
    </w:p>
    <w:p w14:paraId="34BF6D4C" w14:textId="77777777" w:rsidR="00E82E8E" w:rsidRPr="00E82E8E" w:rsidRDefault="00177633" w:rsidP="00177633">
      <w:pPr>
        <w:rPr>
          <w:b/>
        </w:rPr>
      </w:pPr>
      <w:r w:rsidRPr="0047393C">
        <w:t>Speed 40 ft.</w:t>
      </w:r>
    </w:p>
    <w:p w14:paraId="065214C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3FD679E" w14:textId="05A782D0" w:rsidR="008D7E6B" w:rsidRPr="008D7E6B" w:rsidRDefault="00305B1A" w:rsidP="00177633">
      <w:pPr>
        <w:rPr>
          <w:b/>
        </w:rPr>
      </w:pPr>
      <w:r>
        <w:t>22(+6)</w:t>
      </w:r>
      <w:r>
        <w:tab/>
        <w:t>15(+2)</w:t>
      </w:r>
      <w:r>
        <w:tab/>
        <w:t>21(+5)</w:t>
      </w:r>
      <w:r>
        <w:tab/>
        <w:t>23(+6)</w:t>
      </w:r>
      <w:r>
        <w:tab/>
        <w:t>21(+5)</w:t>
      </w:r>
      <w:r>
        <w:tab/>
      </w:r>
      <w:r w:rsidR="00177633" w:rsidRPr="0047393C">
        <w:t>26 (+8)</w:t>
      </w:r>
    </w:p>
    <w:p w14:paraId="75E8092F" w14:textId="77777777" w:rsidR="008D7E6B" w:rsidRPr="008D7E6B" w:rsidRDefault="00177633" w:rsidP="00177633">
      <w:pPr>
        <w:rPr>
          <w:b/>
        </w:rPr>
      </w:pPr>
      <w:r w:rsidRPr="0047393C">
        <w:t>Saving Throws Dex +9, Con +12, Wis +12</w:t>
      </w:r>
    </w:p>
    <w:p w14:paraId="07041CD9" w14:textId="77777777" w:rsidR="008D7E6B" w:rsidRPr="008D7E6B" w:rsidRDefault="00177633" w:rsidP="00177633">
      <w:pPr>
        <w:rPr>
          <w:b/>
        </w:rPr>
      </w:pPr>
      <w:r w:rsidRPr="0047393C">
        <w:t>Skills Bluff +15, Insight +12, Perception +12, Persuasion +15</w:t>
      </w:r>
    </w:p>
    <w:p w14:paraId="514F0BED" w14:textId="77777777" w:rsidR="008D7E6B" w:rsidRPr="008D7E6B" w:rsidRDefault="00177633" w:rsidP="00177633">
      <w:pPr>
        <w:rPr>
          <w:b/>
        </w:rPr>
      </w:pPr>
      <w:r w:rsidRPr="0047393C">
        <w:t>Damage Resistances cold, fire, lightning</w:t>
      </w:r>
    </w:p>
    <w:p w14:paraId="3196D0C1" w14:textId="77777777" w:rsidR="0000645A" w:rsidRDefault="00177633" w:rsidP="00177633">
      <w:pPr>
        <w:rPr>
          <w:b/>
        </w:rPr>
      </w:pPr>
      <w:r w:rsidRPr="0047393C">
        <w:t>Damage Immunities poison; bludgeoning, piercing, and slashing that is nonmagical</w:t>
      </w:r>
    </w:p>
    <w:p w14:paraId="66315704" w14:textId="1D7F240D" w:rsidR="008D7E6B" w:rsidRPr="008D7E6B" w:rsidRDefault="0000645A" w:rsidP="00177633">
      <w:pPr>
        <w:rPr>
          <w:b/>
        </w:rPr>
      </w:pPr>
      <w:r>
        <w:t>Condition Immunities</w:t>
      </w:r>
      <w:r w:rsidR="00177633" w:rsidRPr="0047393C">
        <w:t xml:space="preserve"> charmed, exhaustion, frightened, poisoned</w:t>
      </w:r>
    </w:p>
    <w:p w14:paraId="6BA9908A" w14:textId="77777777" w:rsidR="008D7E6B" w:rsidRPr="008D7E6B" w:rsidRDefault="00177633" w:rsidP="00177633">
      <w:pPr>
        <w:rPr>
          <w:b/>
        </w:rPr>
      </w:pPr>
      <w:r w:rsidRPr="0047393C">
        <w:t>Senses truesight 120 ft., passive Perception 22</w:t>
      </w:r>
    </w:p>
    <w:p w14:paraId="58181465" w14:textId="77777777" w:rsidR="008D7E6B" w:rsidRPr="008D7E6B" w:rsidRDefault="00177633" w:rsidP="00177633">
      <w:pPr>
        <w:rPr>
          <w:b/>
        </w:rPr>
      </w:pPr>
      <w:r w:rsidRPr="0047393C">
        <w:t>Languages all, telepathy 120 ft.</w:t>
      </w:r>
    </w:p>
    <w:p w14:paraId="2293324C" w14:textId="77777777" w:rsidR="008D7E6B" w:rsidRPr="008D7E6B" w:rsidRDefault="00177633" w:rsidP="00177633">
      <w:pPr>
        <w:rPr>
          <w:b/>
        </w:rPr>
      </w:pPr>
      <w:r w:rsidRPr="0047393C">
        <w:t>Challenge 24 (62,000 XP)</w:t>
      </w:r>
    </w:p>
    <w:p w14:paraId="6146AEB0" w14:textId="77777777" w:rsidR="008D7E6B" w:rsidRPr="008D7E6B" w:rsidRDefault="00177633" w:rsidP="00177633">
      <w:pPr>
        <w:rPr>
          <w:b/>
        </w:rPr>
      </w:pPr>
      <w:r w:rsidRPr="0047393C">
        <w:t>Shapechanger. Graz’zt can use his action to polymorph into a form that resembles a Medium humanoid, or back into his true form. Aside from his size, his statistics are the same in each form. Any equipment he is wearing or carrying isn’t transformed.</w:t>
      </w:r>
    </w:p>
    <w:p w14:paraId="3242E3A2" w14:textId="77777777" w:rsidR="008D7E6B" w:rsidRPr="008D7E6B" w:rsidRDefault="00177633" w:rsidP="00177633">
      <w:pPr>
        <w:rPr>
          <w:b/>
        </w:rPr>
      </w:pPr>
      <w:r w:rsidRPr="0047393C">
        <w:t>Legendary Resistance (3/Day). If Graz’zt fails a saving throw, he can choose to succeed instead.</w:t>
      </w:r>
    </w:p>
    <w:p w14:paraId="480728F3" w14:textId="77777777" w:rsidR="008D7E6B" w:rsidRPr="008D7E6B" w:rsidRDefault="00177633" w:rsidP="00177633">
      <w:pPr>
        <w:rPr>
          <w:b/>
        </w:rPr>
      </w:pPr>
      <w:r w:rsidRPr="0047393C">
        <w:t>Magic Resistance. Graz’zt has advantage on saving throws against spells and other magical effects.</w:t>
      </w:r>
    </w:p>
    <w:p w14:paraId="68AD0CC2" w14:textId="77777777" w:rsidR="008D7E6B" w:rsidRPr="008D7E6B" w:rsidRDefault="00177633" w:rsidP="00177633">
      <w:pPr>
        <w:rPr>
          <w:b/>
        </w:rPr>
      </w:pPr>
      <w:r w:rsidRPr="0047393C">
        <w:t>Magic Weapons. Graz’zt’s weapon attacks are magical.</w:t>
      </w:r>
    </w:p>
    <w:p w14:paraId="3532EB99" w14:textId="77777777" w:rsidR="008D7E6B" w:rsidRPr="008D7E6B" w:rsidRDefault="00177633" w:rsidP="00177633">
      <w:pPr>
        <w:rPr>
          <w:b/>
        </w:rPr>
      </w:pPr>
      <w:r w:rsidRPr="0047393C">
        <w:t>Innate Spellcasting. Graz’zt’s spellcasting ability is Charisma (casting ability +15, spell save DC 23). He can innately cast the following spells, requiring no material components:</w:t>
      </w:r>
    </w:p>
    <w:p w14:paraId="23F16D98" w14:textId="77777777" w:rsidR="008D7E6B" w:rsidRPr="008D7E6B" w:rsidRDefault="00177633" w:rsidP="00177633">
      <w:pPr>
        <w:rPr>
          <w:b/>
        </w:rPr>
      </w:pPr>
      <w:r w:rsidRPr="0047393C">
        <w:t>At will: charm person, crown of madness, detect magic, dispel magic, dissonant whispers</w:t>
      </w:r>
    </w:p>
    <w:p w14:paraId="3F0F44AC" w14:textId="77777777" w:rsidR="008D7E6B" w:rsidRPr="008D7E6B" w:rsidRDefault="00177633" w:rsidP="00177633">
      <w:pPr>
        <w:rPr>
          <w:b/>
        </w:rPr>
      </w:pPr>
      <w:r w:rsidRPr="0047393C">
        <w:t>3/day each: counterspell, darkness, dominate person, sanctuary, telekinesis, teleport</w:t>
      </w:r>
    </w:p>
    <w:p w14:paraId="03D2ADE8" w14:textId="77777777" w:rsidR="008D7E6B" w:rsidRPr="008D7E6B" w:rsidRDefault="00177633" w:rsidP="00177633">
      <w:pPr>
        <w:rPr>
          <w:b/>
        </w:rPr>
      </w:pPr>
      <w:r w:rsidRPr="0047393C">
        <w:t>1/day each: dominate monster, greater invisibility</w:t>
      </w:r>
    </w:p>
    <w:p w14:paraId="0A4D9B60" w14:textId="77777777" w:rsidR="008D7E6B" w:rsidRPr="008D7E6B" w:rsidRDefault="00177633" w:rsidP="00177633">
      <w:pPr>
        <w:rPr>
          <w:b/>
        </w:rPr>
      </w:pPr>
      <w:r w:rsidRPr="0047393C">
        <w:t>Actions</w:t>
      </w:r>
    </w:p>
    <w:p w14:paraId="72B3E2B5" w14:textId="77777777" w:rsidR="008D7E6B" w:rsidRPr="008D7E6B" w:rsidRDefault="00177633" w:rsidP="00177633">
      <w:pPr>
        <w:rPr>
          <w:b/>
        </w:rPr>
      </w:pPr>
      <w:r w:rsidRPr="0047393C">
        <w:t>Multiattack. Graz’zt attacks twice with the Wave of Sorrow.</w:t>
      </w:r>
    </w:p>
    <w:p w14:paraId="7F108BDD" w14:textId="77777777" w:rsidR="008D7E6B" w:rsidRPr="008D7E6B" w:rsidRDefault="00177633" w:rsidP="00177633">
      <w:pPr>
        <w:rPr>
          <w:b/>
        </w:rPr>
      </w:pPr>
      <w:r w:rsidRPr="0047393C">
        <w:t>Wave of Sorrow (Greatsword). Melee Weapon Attack: +13 to hit, reach 10 ft., one target. Hit: 20 (4d6 + 6) slashing damage plus 14 (4d6) acid damage.</w:t>
      </w:r>
    </w:p>
    <w:p w14:paraId="2CDE2100" w14:textId="77777777" w:rsidR="008D7E6B" w:rsidRPr="008D7E6B" w:rsidRDefault="00177633" w:rsidP="00177633">
      <w:pPr>
        <w:rPr>
          <w:b/>
        </w:rPr>
      </w:pPr>
      <w:r w:rsidRPr="0047393C">
        <w:t>Teleport. Graz’zt magically teleports, along with any equipment he is wearing or carrying, up to 120 feet to an unoccupied space he can see.</w:t>
      </w:r>
    </w:p>
    <w:p w14:paraId="60AEF1E8" w14:textId="77777777" w:rsidR="008D7E6B" w:rsidRPr="008D7E6B" w:rsidRDefault="00177633" w:rsidP="00177633">
      <w:pPr>
        <w:rPr>
          <w:b/>
        </w:rPr>
      </w:pPr>
      <w:r w:rsidRPr="0047393C">
        <w:t>Legendary Actions</w:t>
      </w:r>
    </w:p>
    <w:p w14:paraId="1A6B96A8" w14:textId="77777777" w:rsidR="008D7E6B" w:rsidRPr="008D7E6B" w:rsidRDefault="00177633" w:rsidP="00177633">
      <w:pPr>
        <w:rPr>
          <w:b/>
        </w:rPr>
      </w:pPr>
      <w:r w:rsidRPr="0047393C">
        <w:t>Graz’zt can take 3 legendary actions, choosing from the options below. Only one legendary action option can be used at a time and only at the end of another creature’s turn. Graz’zt regains spent legendary actions at the start of his turn.</w:t>
      </w:r>
    </w:p>
    <w:p w14:paraId="3C1EEC45" w14:textId="77777777" w:rsidR="008D7E6B" w:rsidRPr="008D7E6B" w:rsidRDefault="00177633" w:rsidP="00177633">
      <w:pPr>
        <w:rPr>
          <w:b/>
        </w:rPr>
      </w:pPr>
      <w:r w:rsidRPr="0047393C">
        <w:t>Attack. Graz’zt attacks once with the Wave of Sorrow.</w:t>
      </w:r>
    </w:p>
    <w:p w14:paraId="45D66DEB" w14:textId="77777777" w:rsidR="008D7E6B" w:rsidRPr="008D7E6B" w:rsidRDefault="00177633" w:rsidP="00177633">
      <w:pPr>
        <w:rPr>
          <w:b/>
        </w:rPr>
      </w:pPr>
      <w:r w:rsidRPr="0047393C">
        <w:t>Dance, My Puppet! One creature charmed by Graz’zt that Graz’zt can see must use its reaction to move up to its speed as Graz’zt directs.</w:t>
      </w:r>
    </w:p>
    <w:p w14:paraId="19618EE6" w14:textId="77777777" w:rsidR="008D7E6B" w:rsidRPr="008D7E6B" w:rsidRDefault="00177633" w:rsidP="00177633">
      <w:pPr>
        <w:rPr>
          <w:b/>
        </w:rPr>
      </w:pPr>
      <w:r w:rsidRPr="0047393C">
        <w:t>Sow Discord. Graz’zt casts crown of madness or dissonant whispers.</w:t>
      </w:r>
    </w:p>
    <w:p w14:paraId="06C0349D" w14:textId="77777777" w:rsidR="008D7E6B" w:rsidRPr="008D7E6B" w:rsidRDefault="00177633" w:rsidP="00177633">
      <w:pPr>
        <w:rPr>
          <w:b/>
        </w:rPr>
      </w:pPr>
      <w:r w:rsidRPr="0047393C">
        <w:t>Teleport. Graz’zt uses his Teleport action.</w:t>
      </w:r>
    </w:p>
    <w:p w14:paraId="256A509A" w14:textId="77777777" w:rsidR="008D7E6B" w:rsidRPr="008D7E6B" w:rsidRDefault="00177633" w:rsidP="00177633">
      <w:pPr>
        <w:rPr>
          <w:b/>
        </w:rPr>
      </w:pPr>
      <w:r w:rsidRPr="0047393C">
        <w:t>Lair Actions</w:t>
      </w:r>
    </w:p>
    <w:p w14:paraId="46BD7A68" w14:textId="77777777" w:rsidR="008D7E6B" w:rsidRPr="008D7E6B" w:rsidRDefault="00177633" w:rsidP="00177633">
      <w:pPr>
        <w:rPr>
          <w:b/>
        </w:rPr>
      </w:pPr>
      <w:r w:rsidRPr="0047393C">
        <w:t>On initiative count 20 (losing initiative ties), Graz’zt can take a lair action to cause one of the following effects; he can’t use the same effect two rounds in a row:</w:t>
      </w:r>
    </w:p>
    <w:p w14:paraId="16C0896A" w14:textId="77777777" w:rsidR="008D7E6B" w:rsidRPr="008D7E6B" w:rsidRDefault="00177633" w:rsidP="00177633">
      <w:pPr>
        <w:rPr>
          <w:b/>
        </w:rPr>
      </w:pPr>
      <w:r w:rsidRPr="0047393C">
        <w:t>• Graz’zt casts the command spell on every creature of his choice in the lair. He needn’t see each one, but he must be aware that an individual is in the lair to target that creature. He issues the same command to all the targets.</w:t>
      </w:r>
    </w:p>
    <w:p w14:paraId="2C36F021" w14:textId="77777777" w:rsidR="008D7E6B" w:rsidRPr="008D7E6B" w:rsidRDefault="00177633" w:rsidP="00177633">
      <w:pPr>
        <w:rPr>
          <w:b/>
        </w:rPr>
      </w:pPr>
      <w:r w:rsidRPr="0047393C">
        <w:t>• Smooth surfaces within the lair become as reflective as a polished mirror. Until a different lair action is used, creatures within the lair have disadvantage on Dexterity (Stealth) checks made to hide.</w:t>
      </w:r>
    </w:p>
    <w:p w14:paraId="5D63E3BD" w14:textId="1F842973" w:rsidR="00177633" w:rsidRPr="0047393C" w:rsidRDefault="00177633" w:rsidP="00177633">
      <w:pPr>
        <w:pStyle w:val="2"/>
      </w:pPr>
      <w:bookmarkStart w:id="77" w:name="_Toc510259672"/>
      <w:r w:rsidRPr="0047393C">
        <w:t>Hledh Hellspawn</w:t>
      </w:r>
      <w:bookmarkEnd w:id="77"/>
    </w:p>
    <w:p w14:paraId="2AD6B408" w14:textId="77777777" w:rsidR="008D7E6B" w:rsidRPr="008D7E6B" w:rsidRDefault="00177633" w:rsidP="00177633">
      <w:pPr>
        <w:rPr>
          <w:b/>
        </w:rPr>
      </w:pPr>
      <w:r w:rsidRPr="0047393C">
        <w:t>Huge giant (demon), lawful evil</w:t>
      </w:r>
    </w:p>
    <w:p w14:paraId="10340619" w14:textId="77777777" w:rsidR="008D7E6B" w:rsidRPr="008D7E6B" w:rsidRDefault="00177633" w:rsidP="00177633">
      <w:pPr>
        <w:rPr>
          <w:b/>
        </w:rPr>
      </w:pPr>
      <w:r w:rsidRPr="0047393C">
        <w:t>Armor Class 18 (plate)</w:t>
      </w:r>
    </w:p>
    <w:p w14:paraId="5DA9F01E" w14:textId="77777777" w:rsidR="008D7E6B" w:rsidRPr="008D7E6B" w:rsidRDefault="00177633" w:rsidP="00177633">
      <w:pPr>
        <w:rPr>
          <w:b/>
        </w:rPr>
      </w:pPr>
      <w:r w:rsidRPr="0047393C">
        <w:t>Hit Points 175 (14d12 + 84)</w:t>
      </w:r>
    </w:p>
    <w:p w14:paraId="6DDDD1D4" w14:textId="77777777" w:rsidR="00E82E8E" w:rsidRPr="00E82E8E" w:rsidRDefault="00177633" w:rsidP="00177633">
      <w:pPr>
        <w:rPr>
          <w:b/>
        </w:rPr>
      </w:pPr>
      <w:r w:rsidRPr="0047393C">
        <w:t>Speed 30 ft., fly 40 ft.</w:t>
      </w:r>
    </w:p>
    <w:p w14:paraId="1F79B36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5BD2C75" w14:textId="77777777" w:rsidR="00E82E8E" w:rsidRPr="00E82E8E" w:rsidRDefault="00177633" w:rsidP="00177633">
      <w:pPr>
        <w:rPr>
          <w:b/>
        </w:rPr>
      </w:pPr>
      <w:r w:rsidRPr="0047393C">
        <w:t xml:space="preserve">25 (+7) 9 (-1) </w:t>
      </w:r>
      <w:r w:rsidR="00305B1A">
        <w:t>23(+6)</w:t>
      </w:r>
      <w:r w:rsidR="00305B1A">
        <w:tab/>
        <w:t>10(+0)</w:t>
      </w:r>
      <w:r w:rsidR="00305B1A">
        <w:tab/>
        <w:t>14(+2)</w:t>
      </w:r>
      <w:r w:rsidR="00305B1A">
        <w:tab/>
        <w:t>13(+1)</w:t>
      </w:r>
    </w:p>
    <w:p w14:paraId="160E258F" w14:textId="3255EEF6" w:rsidR="008D7E6B" w:rsidRPr="008D7E6B" w:rsidRDefault="00177633" w:rsidP="00177633">
      <w:pPr>
        <w:rPr>
          <w:b/>
        </w:rPr>
      </w:pPr>
      <w:r w:rsidRPr="0047393C">
        <w:t>Saving Throws Dex +3, Con +10, Cha +5</w:t>
      </w:r>
    </w:p>
    <w:p w14:paraId="6A8E2D2A" w14:textId="77777777" w:rsidR="008D7E6B" w:rsidRPr="008D7E6B" w:rsidRDefault="00177633" w:rsidP="00177633">
      <w:pPr>
        <w:rPr>
          <w:b/>
        </w:rPr>
      </w:pPr>
      <w:r w:rsidRPr="0047393C">
        <w:t>Skills Athletics +11, Perception +6</w:t>
      </w:r>
    </w:p>
    <w:p w14:paraId="68798280" w14:textId="77777777" w:rsidR="0000645A" w:rsidRDefault="00177633" w:rsidP="00177633">
      <w:r w:rsidRPr="0047393C">
        <w:t xml:space="preserve">Damage Immunities fire, poison </w:t>
      </w:r>
    </w:p>
    <w:p w14:paraId="4A3B5EEB" w14:textId="1890657C" w:rsidR="008D7E6B" w:rsidRPr="008D7E6B" w:rsidRDefault="0000645A" w:rsidP="00177633">
      <w:pPr>
        <w:rPr>
          <w:b/>
        </w:rPr>
      </w:pPr>
      <w:r>
        <w:t>Condition Immunities</w:t>
      </w:r>
      <w:r w:rsidR="00177633" w:rsidRPr="0047393C">
        <w:t xml:space="preserve"> poison Senses blindsight 60 ft., passive Perception 16</w:t>
      </w:r>
    </w:p>
    <w:p w14:paraId="3B4AD237" w14:textId="77777777" w:rsidR="008D7E6B" w:rsidRPr="008D7E6B" w:rsidRDefault="00177633" w:rsidP="00177633">
      <w:pPr>
        <w:rPr>
          <w:b/>
        </w:rPr>
      </w:pPr>
      <w:r w:rsidRPr="0047393C">
        <w:t>Languages Abyssal, Giant</w:t>
      </w:r>
    </w:p>
    <w:p w14:paraId="013D8C27" w14:textId="77777777" w:rsidR="008D7E6B" w:rsidRPr="008D7E6B" w:rsidRDefault="00177633" w:rsidP="00177633">
      <w:pPr>
        <w:rPr>
          <w:b/>
        </w:rPr>
      </w:pPr>
      <w:r w:rsidRPr="0047393C">
        <w:t>Challenge 10 (5,900 XP)</w:t>
      </w:r>
    </w:p>
    <w:p w14:paraId="6ABD2528" w14:textId="77777777" w:rsidR="008D7E6B" w:rsidRPr="008D7E6B" w:rsidRDefault="00177633" w:rsidP="00177633">
      <w:pPr>
        <w:rPr>
          <w:b/>
        </w:rPr>
      </w:pPr>
      <w:r w:rsidRPr="0047393C">
        <w:t>Legendary Resistance (1/Day). If Hledh fails a saving throw, she can choose to succeed instead.</w:t>
      </w:r>
    </w:p>
    <w:p w14:paraId="6B9B2B7C" w14:textId="77777777" w:rsidR="008D7E6B" w:rsidRPr="008D7E6B" w:rsidRDefault="00177633" w:rsidP="00177633">
      <w:pPr>
        <w:rPr>
          <w:b/>
        </w:rPr>
      </w:pPr>
      <w:r w:rsidRPr="0047393C">
        <w:t>Innate Spellcasting Hledh can innately cast the following spells,</w:t>
      </w:r>
    </w:p>
    <w:p w14:paraId="2EEBD342" w14:textId="77777777" w:rsidR="008D7E6B" w:rsidRPr="008D7E6B" w:rsidRDefault="00177633" w:rsidP="00177633">
      <w:pPr>
        <w:rPr>
          <w:b/>
        </w:rPr>
      </w:pPr>
      <w:r w:rsidRPr="0047393C">
        <w:t>requiring no material components.</w:t>
      </w:r>
    </w:p>
    <w:p w14:paraId="0A1B5596" w14:textId="77777777" w:rsidR="008D7E6B" w:rsidRPr="008D7E6B" w:rsidRDefault="00177633" w:rsidP="00177633">
      <w:pPr>
        <w:rPr>
          <w:b/>
        </w:rPr>
      </w:pPr>
      <w:r w:rsidRPr="0047393C">
        <w:t>1/day: darkness</w:t>
      </w:r>
    </w:p>
    <w:p w14:paraId="5A8C50EE" w14:textId="77777777" w:rsidR="008D7E6B" w:rsidRPr="008D7E6B" w:rsidRDefault="00177633" w:rsidP="00177633">
      <w:pPr>
        <w:rPr>
          <w:b/>
        </w:rPr>
      </w:pPr>
      <w:r w:rsidRPr="0047393C">
        <w:t>Spellcasting. Hledh is a 2nd-level spellcaster. Her spellcasting ability is Wisdom (save DC 14, +6 to hit with spell attacks). Hledh has the following cleric spells prepared:</w:t>
      </w:r>
    </w:p>
    <w:p w14:paraId="5C96F8F9" w14:textId="77777777" w:rsidR="008D7E6B" w:rsidRPr="008D7E6B" w:rsidRDefault="00177633" w:rsidP="00177633">
      <w:pPr>
        <w:rPr>
          <w:b/>
        </w:rPr>
      </w:pPr>
      <w:r w:rsidRPr="0047393C">
        <w:t>Cantrips (at will): guidance, spare the dying, thaumaturgy</w:t>
      </w:r>
    </w:p>
    <w:p w14:paraId="0B46E181" w14:textId="77777777" w:rsidR="008D7E6B" w:rsidRPr="008D7E6B" w:rsidRDefault="00177633" w:rsidP="00177633">
      <w:pPr>
        <w:rPr>
          <w:b/>
        </w:rPr>
      </w:pPr>
      <w:r w:rsidRPr="0047393C">
        <w:t>1st level (3 slots): bane, guiding bolt, healing word, shield of faith</w:t>
      </w:r>
    </w:p>
    <w:p w14:paraId="51C5F86B" w14:textId="77777777" w:rsidR="008D7E6B" w:rsidRPr="008D7E6B" w:rsidRDefault="00177633" w:rsidP="00177633">
      <w:pPr>
        <w:rPr>
          <w:b/>
        </w:rPr>
      </w:pPr>
      <w:r w:rsidRPr="0047393C">
        <w:t>Actions</w:t>
      </w:r>
    </w:p>
    <w:p w14:paraId="2E489FC6" w14:textId="77777777" w:rsidR="008D7E6B" w:rsidRPr="008D7E6B" w:rsidRDefault="00177633" w:rsidP="00177633">
      <w:pPr>
        <w:rPr>
          <w:b/>
        </w:rPr>
      </w:pPr>
      <w:r w:rsidRPr="0047393C">
        <w:t>Multiattack. Hledh makes two greatsword attacks.</w:t>
      </w:r>
    </w:p>
    <w:p w14:paraId="7344E7B9" w14:textId="77777777" w:rsidR="008D7E6B" w:rsidRPr="008D7E6B" w:rsidRDefault="00177633" w:rsidP="00177633">
      <w:pPr>
        <w:rPr>
          <w:b/>
        </w:rPr>
      </w:pPr>
      <w:r w:rsidRPr="0047393C">
        <w:t>Greatsword. Melee Weapon Attack: +12 to hit, reach 10 ft., one target. Hit: 28 (6d6 + 7) slashing damage.</w:t>
      </w:r>
    </w:p>
    <w:p w14:paraId="32AE5392" w14:textId="77777777" w:rsidR="008D7E6B" w:rsidRPr="008D7E6B" w:rsidRDefault="00177633" w:rsidP="00177633">
      <w:pPr>
        <w:rPr>
          <w:b/>
        </w:rPr>
      </w:pPr>
      <w:r w:rsidRPr="0047393C">
        <w:t>Rock Ranged Weapon Attack: +12 to hit, range 60/240 ft., one target. Hit: 29 (4d10 + 7) bludgeoning damage.</w:t>
      </w:r>
    </w:p>
    <w:p w14:paraId="2FE6343B" w14:textId="51B54895" w:rsidR="00177633" w:rsidRPr="0047393C" w:rsidRDefault="00177633" w:rsidP="00177633">
      <w:pPr>
        <w:pStyle w:val="2"/>
      </w:pPr>
      <w:bookmarkStart w:id="78" w:name="_Toc510259673"/>
      <w:r w:rsidRPr="0047393C">
        <w:t>Mother</w:t>
      </w:r>
      <w:bookmarkEnd w:id="78"/>
    </w:p>
    <w:p w14:paraId="4C245A5C" w14:textId="77777777" w:rsidR="008D7E6B" w:rsidRPr="008D7E6B" w:rsidRDefault="00177633" w:rsidP="00177633">
      <w:pPr>
        <w:rPr>
          <w:b/>
        </w:rPr>
      </w:pPr>
      <w:r w:rsidRPr="0047393C">
        <w:t>Huge fiend (demon), chaotic evil</w:t>
      </w:r>
    </w:p>
    <w:p w14:paraId="45D35BDD" w14:textId="77777777" w:rsidR="008D7E6B" w:rsidRPr="008D7E6B" w:rsidRDefault="00177633" w:rsidP="00177633">
      <w:pPr>
        <w:rPr>
          <w:b/>
        </w:rPr>
      </w:pPr>
      <w:r w:rsidRPr="0047393C">
        <w:t>Armor Class 18 (natural armor)</w:t>
      </w:r>
    </w:p>
    <w:p w14:paraId="685ABABE" w14:textId="77777777" w:rsidR="008D7E6B" w:rsidRPr="008D7E6B" w:rsidRDefault="00177633" w:rsidP="00177633">
      <w:pPr>
        <w:rPr>
          <w:b/>
        </w:rPr>
      </w:pPr>
      <w:r w:rsidRPr="0047393C">
        <w:t>Hit Points 189 (18d10 + 90)</w:t>
      </w:r>
    </w:p>
    <w:p w14:paraId="422008B0" w14:textId="77777777" w:rsidR="00E82E8E" w:rsidRPr="00E82E8E" w:rsidRDefault="00177633" w:rsidP="00177633">
      <w:pPr>
        <w:rPr>
          <w:b/>
        </w:rPr>
      </w:pPr>
      <w:r w:rsidRPr="0047393C">
        <w:t>Speed 40 ft.</w:t>
      </w:r>
    </w:p>
    <w:p w14:paraId="0BA9083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3CE2048" w14:textId="77777777" w:rsidR="00E82E8E" w:rsidRPr="00E82E8E" w:rsidRDefault="00305B1A" w:rsidP="00177633">
      <w:pPr>
        <w:rPr>
          <w:b/>
        </w:rPr>
      </w:pPr>
      <w:r>
        <w:t>18(+4)</w:t>
      </w:r>
      <w:r>
        <w:tab/>
        <w:t>20(+5)</w:t>
      </w:r>
      <w:r>
        <w:tab/>
        <w:t>20(+5)</w:t>
      </w:r>
      <w:r>
        <w:tab/>
        <w:t>18(+4)</w:t>
      </w:r>
      <w:r>
        <w:tab/>
        <w:t>16(+3)</w:t>
      </w:r>
      <w:r>
        <w:tab/>
        <w:t>20(+5)</w:t>
      </w:r>
    </w:p>
    <w:p w14:paraId="0A253FD8" w14:textId="7BE4639B" w:rsidR="008D7E6B" w:rsidRPr="008D7E6B" w:rsidRDefault="00177633" w:rsidP="00177633">
      <w:pPr>
        <w:rPr>
          <w:b/>
        </w:rPr>
      </w:pPr>
      <w:r w:rsidRPr="0047393C">
        <w:t>Saving Throws Str +9, Con +10, Wis +8, Cha +10</w:t>
      </w:r>
    </w:p>
    <w:p w14:paraId="4D4E62F2" w14:textId="77777777" w:rsidR="008D7E6B" w:rsidRPr="008D7E6B" w:rsidRDefault="00177633" w:rsidP="00177633">
      <w:pPr>
        <w:rPr>
          <w:b/>
        </w:rPr>
      </w:pPr>
      <w:r w:rsidRPr="0047393C">
        <w:t>Damage Resistance cold, fire, lightning; bludgeoning, piercing, and slashing from nonmagical weapons</w:t>
      </w:r>
    </w:p>
    <w:p w14:paraId="58FBDCE7" w14:textId="77777777" w:rsidR="0000645A" w:rsidRDefault="00177633" w:rsidP="00177633">
      <w:r w:rsidRPr="0047393C">
        <w:t xml:space="preserve">Damage Immunities poison </w:t>
      </w:r>
    </w:p>
    <w:p w14:paraId="33FFF2A6" w14:textId="51566E8C" w:rsidR="008D7E6B" w:rsidRPr="008D7E6B" w:rsidRDefault="0000645A" w:rsidP="00177633">
      <w:pPr>
        <w:rPr>
          <w:b/>
        </w:rPr>
      </w:pPr>
      <w:r>
        <w:t>Condition Immunities</w:t>
      </w:r>
      <w:r w:rsidR="00177633" w:rsidRPr="0047393C">
        <w:t xml:space="preserve"> poisoned</w:t>
      </w:r>
    </w:p>
    <w:p w14:paraId="0B7AA71C" w14:textId="77777777" w:rsidR="008D7E6B" w:rsidRPr="008D7E6B" w:rsidRDefault="00177633" w:rsidP="00177633">
      <w:pPr>
        <w:rPr>
          <w:b/>
        </w:rPr>
      </w:pPr>
      <w:r w:rsidRPr="0047393C">
        <w:t>Senses darkvision 120 ft., passive Perception 13</w:t>
      </w:r>
    </w:p>
    <w:p w14:paraId="2BE53DC6" w14:textId="77777777" w:rsidR="008D7E6B" w:rsidRPr="008D7E6B" w:rsidRDefault="00177633" w:rsidP="00177633">
      <w:pPr>
        <w:rPr>
          <w:b/>
        </w:rPr>
      </w:pPr>
      <w:r w:rsidRPr="0047393C">
        <w:t>Languages Abyssal, telepathy 120 ft.</w:t>
      </w:r>
    </w:p>
    <w:p w14:paraId="5ACA1725" w14:textId="77777777" w:rsidR="008D7E6B" w:rsidRPr="008D7E6B" w:rsidRDefault="00177633" w:rsidP="00177633">
      <w:pPr>
        <w:rPr>
          <w:b/>
        </w:rPr>
      </w:pPr>
      <w:r w:rsidRPr="0047393C">
        <w:t>Challenge 16 (15,000 XP)</w:t>
      </w:r>
    </w:p>
    <w:p w14:paraId="1216AE62" w14:textId="77777777" w:rsidR="008D7E6B" w:rsidRPr="008D7E6B" w:rsidRDefault="00177633" w:rsidP="00177633">
      <w:pPr>
        <w:rPr>
          <w:b/>
        </w:rPr>
      </w:pPr>
      <w:r w:rsidRPr="0047393C">
        <w:t>Legendary Resistance (3/Day). If Mother fails a saving throw, it can choose to succeed instead.</w:t>
      </w:r>
    </w:p>
    <w:p w14:paraId="0883E9F9" w14:textId="77777777" w:rsidR="008D7E6B" w:rsidRPr="008D7E6B" w:rsidRDefault="00177633" w:rsidP="00177633">
      <w:pPr>
        <w:rPr>
          <w:b/>
        </w:rPr>
      </w:pPr>
      <w:r w:rsidRPr="0047393C">
        <w:t>Magic Resistance. Mother has advantage on saving throws against spells and other magic effects</w:t>
      </w:r>
    </w:p>
    <w:p w14:paraId="69778ECF" w14:textId="77777777" w:rsidR="008D7E6B" w:rsidRPr="008D7E6B" w:rsidRDefault="00177633" w:rsidP="00177633">
      <w:pPr>
        <w:rPr>
          <w:b/>
        </w:rPr>
      </w:pPr>
      <w:r w:rsidRPr="0047393C">
        <w:t>Magic Weapons: Mother's weapon attacks are magical.</w:t>
      </w:r>
    </w:p>
    <w:p w14:paraId="331F8433" w14:textId="77777777" w:rsidR="008D7E6B" w:rsidRPr="008D7E6B" w:rsidRDefault="00177633" w:rsidP="00177633">
      <w:pPr>
        <w:rPr>
          <w:b/>
        </w:rPr>
      </w:pPr>
      <w:r w:rsidRPr="0047393C">
        <w:t>Reactive: Mother can take one reaction on every turn in a combat.</w:t>
      </w:r>
    </w:p>
    <w:p w14:paraId="3089455F" w14:textId="77777777" w:rsidR="008D7E6B" w:rsidRPr="008D7E6B" w:rsidRDefault="00177633" w:rsidP="00177633">
      <w:pPr>
        <w:rPr>
          <w:b/>
        </w:rPr>
      </w:pPr>
      <w:r w:rsidRPr="0047393C">
        <w:t>Actions</w:t>
      </w:r>
    </w:p>
    <w:p w14:paraId="0286160A" w14:textId="77777777" w:rsidR="008D7E6B" w:rsidRPr="008D7E6B" w:rsidRDefault="00177633" w:rsidP="00177633">
      <w:pPr>
        <w:rPr>
          <w:b/>
        </w:rPr>
      </w:pPr>
      <w:r w:rsidRPr="0047393C">
        <w:t>Multiattack. Mother makes seven attacks: six with its tentacles and one with its tongue.</w:t>
      </w:r>
    </w:p>
    <w:p w14:paraId="14C76FE2" w14:textId="77777777" w:rsidR="008D7E6B" w:rsidRPr="008D7E6B" w:rsidRDefault="00177633" w:rsidP="00177633">
      <w:pPr>
        <w:rPr>
          <w:b/>
        </w:rPr>
      </w:pPr>
      <w:r w:rsidRPr="0047393C">
        <w:t>Tentacle. Melee Weapon Attack: +9 to hit, reach 10 ft., one target. Hit: 13 (2d8 + 4) bludgeoning damage.</w:t>
      </w:r>
    </w:p>
    <w:p w14:paraId="63AF1CFF" w14:textId="77777777" w:rsidR="008D7E6B" w:rsidRPr="008D7E6B" w:rsidRDefault="00177633" w:rsidP="00177633">
      <w:pPr>
        <w:rPr>
          <w:b/>
        </w:rPr>
      </w:pPr>
      <w:r w:rsidRPr="0047393C">
        <w:t>Tongue. Melee Weapon Attack: +9 to hit, reach 15 ft., one creature. Hit: 15 (2d10 + 4) bludgeoning damage. If the target is Large or smaller, it is grappled (escape DC 19). Until this grapple ends, the target is restrained, Mother can automatically hit the target with its tongue, and Mother can't make tongue attacks against other targets.</w:t>
      </w:r>
    </w:p>
    <w:p w14:paraId="4B45FFB3" w14:textId="77777777" w:rsidR="008D7E6B" w:rsidRPr="008D7E6B" w:rsidRDefault="00177633" w:rsidP="00177633">
      <w:pPr>
        <w:rPr>
          <w:b/>
        </w:rPr>
      </w:pPr>
      <w:r w:rsidRPr="0047393C">
        <w:t>Teleport. Mother magically teleports, along with any equipment it is carrying, up to 120 feet to an unoccupied space it can see.</w:t>
      </w:r>
    </w:p>
    <w:p w14:paraId="4F1AA9A0" w14:textId="77777777" w:rsidR="008D7E6B" w:rsidRPr="008D7E6B" w:rsidRDefault="00177633" w:rsidP="00177633">
      <w:pPr>
        <w:rPr>
          <w:b/>
        </w:rPr>
      </w:pPr>
      <w:r w:rsidRPr="0047393C">
        <w:t>Reactions</w:t>
      </w:r>
    </w:p>
    <w:p w14:paraId="386F85EB" w14:textId="77777777" w:rsidR="008D7E6B" w:rsidRPr="008D7E6B" w:rsidRDefault="00177633" w:rsidP="00177633">
      <w:pPr>
        <w:rPr>
          <w:b/>
        </w:rPr>
      </w:pPr>
      <w:r w:rsidRPr="0047393C">
        <w:t>Parry. Mother adds 5 to its AC against one melee attack that would hit it. To do so, Mother must see the attacker.</w:t>
      </w:r>
    </w:p>
    <w:p w14:paraId="0FB8AC98" w14:textId="77777777" w:rsidR="008D7E6B" w:rsidRPr="008D7E6B" w:rsidRDefault="00177633" w:rsidP="00177633">
      <w:pPr>
        <w:rPr>
          <w:b/>
        </w:rPr>
      </w:pPr>
      <w:r w:rsidRPr="0047393C">
        <w:t>Legendary Actions</w:t>
      </w:r>
    </w:p>
    <w:p w14:paraId="5C1CF70C" w14:textId="77777777" w:rsidR="008D7E6B" w:rsidRPr="008D7E6B" w:rsidRDefault="00177633" w:rsidP="00177633">
      <w:pPr>
        <w:rPr>
          <w:b/>
        </w:rPr>
      </w:pPr>
      <w:r w:rsidRPr="0047393C">
        <w:t>Mother can take 3 legendary actions, choosing from the options below. Only one legendary action option can be used at a time and only at the end of another creature's turn. Mother regains spent legendary actions at the start of its turn. Mother consumes a derro worshipers and a spawned demon buds off Mother into</w:t>
      </w:r>
    </w:p>
    <w:p w14:paraId="13A72B18" w14:textId="77777777" w:rsidR="008D7E6B" w:rsidRPr="008D7E6B" w:rsidRDefault="00177633" w:rsidP="00177633">
      <w:pPr>
        <w:rPr>
          <w:b/>
        </w:rPr>
      </w:pPr>
      <w:r w:rsidRPr="0047393C">
        <w:t>an unoccupied space within' 60 feet of Mother where it acts normally remaining on this plane until it or Mother is slain. All of the demons bare her mark and are twisted versions of the normal demon oozing slime, gifted with tentacles, dozens of eyes, or some other despicable visual trait.</w:t>
      </w:r>
    </w:p>
    <w:p w14:paraId="4E5411C0" w14:textId="77777777" w:rsidR="008D7E6B" w:rsidRPr="008D7E6B" w:rsidRDefault="00177633" w:rsidP="00177633">
      <w:pPr>
        <w:rPr>
          <w:b/>
        </w:rPr>
      </w:pPr>
      <w:r w:rsidRPr="0047393C">
        <w:t>Spawn Succubus. Mother spawns a succubus.</w:t>
      </w:r>
    </w:p>
    <w:p w14:paraId="6FF32266" w14:textId="77777777" w:rsidR="008D7E6B" w:rsidRPr="008D7E6B" w:rsidRDefault="00177633" w:rsidP="00177633">
      <w:pPr>
        <w:rPr>
          <w:b/>
        </w:rPr>
      </w:pPr>
      <w:r w:rsidRPr="0047393C">
        <w:t>Spawn Barlgura (Costs 2 Actions). Mother spawns a barlgura.</w:t>
      </w:r>
    </w:p>
    <w:p w14:paraId="5F0FBC67" w14:textId="49D448A1" w:rsidR="00177633" w:rsidRDefault="00177633" w:rsidP="00177633">
      <w:r w:rsidRPr="0047393C">
        <w:t>Spawn Vrock (Costs 3 Actions). Mother spawns a Vrock</w:t>
      </w:r>
    </w:p>
    <w:p w14:paraId="79BBB3D3" w14:textId="77777777" w:rsidR="00177633" w:rsidRPr="0047393C" w:rsidRDefault="00177633" w:rsidP="00341604">
      <w:pPr>
        <w:pStyle w:val="1"/>
      </w:pPr>
      <w:bookmarkStart w:id="79" w:name="_Toc510259674"/>
      <w:r w:rsidRPr="0047393C">
        <w:t>Season 4</w:t>
      </w:r>
      <w:bookmarkEnd w:id="79"/>
    </w:p>
    <w:p w14:paraId="30EEA1E2" w14:textId="77777777" w:rsidR="00177633" w:rsidRPr="0047393C" w:rsidRDefault="00177633" w:rsidP="00177633">
      <w:pPr>
        <w:pStyle w:val="2"/>
      </w:pPr>
      <w:bookmarkStart w:id="80" w:name="_Toc510259675"/>
      <w:r w:rsidRPr="0047393C">
        <w:t>Mist Zombie (Lesser Strahd Zombie)</w:t>
      </w:r>
      <w:bookmarkEnd w:id="80"/>
    </w:p>
    <w:p w14:paraId="220A62B0" w14:textId="77777777" w:rsidR="008D7E6B" w:rsidRPr="008D7E6B" w:rsidRDefault="00177633" w:rsidP="00177633">
      <w:pPr>
        <w:pStyle w:val="2"/>
        <w:rPr>
          <w:b/>
        </w:rPr>
      </w:pPr>
      <w:bookmarkStart w:id="81" w:name="_Toc510259676"/>
      <w:r w:rsidRPr="0047393C">
        <w:t>Flesh Golem, Lesser (Lucian)</w:t>
      </w:r>
      <w:bookmarkEnd w:id="81"/>
    </w:p>
    <w:p w14:paraId="36D18FF2" w14:textId="77777777" w:rsidR="008D7E6B" w:rsidRPr="008D7E6B" w:rsidRDefault="00177633" w:rsidP="00177633">
      <w:pPr>
        <w:rPr>
          <w:b/>
        </w:rPr>
      </w:pPr>
      <w:r w:rsidRPr="0047393C">
        <w:t>Medium construct, neutral</w:t>
      </w:r>
    </w:p>
    <w:p w14:paraId="4F3B416A" w14:textId="77777777" w:rsidR="008D7E6B" w:rsidRPr="008D7E6B" w:rsidRDefault="00177633" w:rsidP="00177633">
      <w:pPr>
        <w:rPr>
          <w:b/>
        </w:rPr>
      </w:pPr>
      <w:r w:rsidRPr="0047393C">
        <w:t>Armor Class 9</w:t>
      </w:r>
    </w:p>
    <w:p w14:paraId="634561F8" w14:textId="77777777" w:rsidR="008D7E6B" w:rsidRPr="008D7E6B" w:rsidRDefault="00177633" w:rsidP="00177633">
      <w:pPr>
        <w:rPr>
          <w:b/>
        </w:rPr>
      </w:pPr>
      <w:r w:rsidRPr="0047393C">
        <w:t>Hit Points 67 (9d8 + 27)</w:t>
      </w:r>
    </w:p>
    <w:p w14:paraId="04478F3D" w14:textId="77777777" w:rsidR="00E82E8E" w:rsidRPr="00E82E8E" w:rsidRDefault="00177633" w:rsidP="00177633">
      <w:pPr>
        <w:rPr>
          <w:b/>
        </w:rPr>
      </w:pPr>
      <w:r w:rsidRPr="0047393C">
        <w:t>Speed 30 ft.</w:t>
      </w:r>
    </w:p>
    <w:p w14:paraId="2E45A39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74B2E3" w14:textId="09F244CA" w:rsidR="008D7E6B" w:rsidRPr="008D7E6B" w:rsidRDefault="00305B1A" w:rsidP="00177633">
      <w:pPr>
        <w:rPr>
          <w:b/>
        </w:rPr>
      </w:pPr>
      <w:r>
        <w:t>17(+3)</w:t>
      </w:r>
      <w:r>
        <w:tab/>
      </w:r>
      <w:r w:rsidR="00177633" w:rsidRPr="0047393C">
        <w:t xml:space="preserve">9 (-1) </w:t>
      </w:r>
      <w:r>
        <w:t>17(+3)</w:t>
      </w:r>
      <w:r>
        <w:tab/>
      </w:r>
      <w:r w:rsidR="00E82E8E" w:rsidRPr="00E82E8E">
        <w:rPr>
          <w:b/>
        </w:rPr>
        <w:t>6 (-2)</w:t>
      </w:r>
      <w:r w:rsidR="00E82E8E" w:rsidRPr="00E82E8E">
        <w:rPr>
          <w:b/>
        </w:rPr>
        <w:tab/>
      </w:r>
      <w:r>
        <w:t>10(+0)</w:t>
      </w:r>
      <w:r>
        <w:tab/>
      </w:r>
      <w:r w:rsidR="00177633" w:rsidRPr="0047393C">
        <w:t>5 (-3)</w:t>
      </w:r>
    </w:p>
    <w:p w14:paraId="55DC0791" w14:textId="77777777" w:rsidR="008D7E6B" w:rsidRPr="008D7E6B" w:rsidRDefault="00177633" w:rsidP="00177633">
      <w:pPr>
        <w:rPr>
          <w:b/>
        </w:rPr>
      </w:pPr>
      <w:r w:rsidRPr="0047393C">
        <w:t>Damage Resistances bludgeoning, piercing, and</w:t>
      </w:r>
    </w:p>
    <w:p w14:paraId="16660266" w14:textId="77777777" w:rsidR="008D7E6B" w:rsidRPr="008D7E6B" w:rsidRDefault="00177633" w:rsidP="00177633">
      <w:pPr>
        <w:rPr>
          <w:b/>
        </w:rPr>
      </w:pPr>
      <w:r w:rsidRPr="0047393C">
        <w:t>slashing from non-magical weapons that aren't</w:t>
      </w:r>
    </w:p>
    <w:p w14:paraId="28F1319B" w14:textId="77777777" w:rsidR="008D7E6B" w:rsidRPr="008D7E6B" w:rsidRDefault="00177633" w:rsidP="00177633">
      <w:pPr>
        <w:rPr>
          <w:b/>
        </w:rPr>
      </w:pPr>
      <w:r w:rsidRPr="0047393C">
        <w:t>adamantine</w:t>
      </w:r>
    </w:p>
    <w:p w14:paraId="512A9227" w14:textId="77777777" w:rsidR="0000645A" w:rsidRDefault="00177633" w:rsidP="00177633">
      <w:pPr>
        <w:rPr>
          <w:b/>
        </w:rPr>
      </w:pPr>
      <w:r w:rsidRPr="0047393C">
        <w:t>Damage Immunities lightning, poison</w:t>
      </w:r>
    </w:p>
    <w:p w14:paraId="4380C542" w14:textId="1BFCED5C" w:rsidR="008D7E6B" w:rsidRPr="008D7E6B" w:rsidRDefault="0000645A" w:rsidP="00177633">
      <w:pPr>
        <w:rPr>
          <w:b/>
        </w:rPr>
      </w:pPr>
      <w:r>
        <w:t>Condition Immunities</w:t>
      </w:r>
      <w:r w:rsidR="00177633" w:rsidRPr="0047393C">
        <w:t xml:space="preserve"> charmed, exhaustion, paralyzed,</w:t>
      </w:r>
    </w:p>
    <w:p w14:paraId="354B2ACF" w14:textId="77777777" w:rsidR="008D7E6B" w:rsidRPr="008D7E6B" w:rsidRDefault="00177633" w:rsidP="00177633">
      <w:pPr>
        <w:rPr>
          <w:b/>
        </w:rPr>
      </w:pPr>
      <w:r w:rsidRPr="0047393C">
        <w:t>petrified, poisoned</w:t>
      </w:r>
    </w:p>
    <w:p w14:paraId="218CF4C7" w14:textId="77777777" w:rsidR="008D7E6B" w:rsidRPr="008D7E6B" w:rsidRDefault="00177633" w:rsidP="00177633">
      <w:pPr>
        <w:rPr>
          <w:b/>
        </w:rPr>
      </w:pPr>
      <w:r w:rsidRPr="0047393C">
        <w:t>Senses darkvision 60 ft., passive Perception 10</w:t>
      </w:r>
    </w:p>
    <w:p w14:paraId="7CF307FC" w14:textId="77777777" w:rsidR="008D7E6B" w:rsidRPr="008D7E6B" w:rsidRDefault="00177633" w:rsidP="00177633">
      <w:pPr>
        <w:rPr>
          <w:b/>
        </w:rPr>
      </w:pPr>
      <w:r w:rsidRPr="0047393C">
        <w:t>Languages understands all languages it knew in life but</w:t>
      </w:r>
    </w:p>
    <w:p w14:paraId="3A3B1BC7" w14:textId="77777777" w:rsidR="008D7E6B" w:rsidRPr="008D7E6B" w:rsidRDefault="00177633" w:rsidP="00177633">
      <w:pPr>
        <w:rPr>
          <w:b/>
        </w:rPr>
      </w:pPr>
      <w:r w:rsidRPr="0047393C">
        <w:t>can't speak</w:t>
      </w:r>
    </w:p>
    <w:p w14:paraId="4675CAB1" w14:textId="77777777" w:rsidR="008D7E6B" w:rsidRPr="008D7E6B" w:rsidRDefault="00177633" w:rsidP="00177633">
      <w:pPr>
        <w:rPr>
          <w:b/>
        </w:rPr>
      </w:pPr>
      <w:r w:rsidRPr="0047393C">
        <w:t>Challenge 3 (700 XP)</w:t>
      </w:r>
    </w:p>
    <w:p w14:paraId="556D4FA6" w14:textId="77777777" w:rsidR="008D7E6B" w:rsidRPr="008D7E6B" w:rsidRDefault="00177633" w:rsidP="00177633">
      <w:pPr>
        <w:rPr>
          <w:b/>
        </w:rPr>
      </w:pPr>
      <w:r w:rsidRPr="0047393C">
        <w:t>Berserk. Whenever the golem starts its turn with 30 hit</w:t>
      </w:r>
    </w:p>
    <w:p w14:paraId="2401A5C0" w14:textId="77777777" w:rsidR="008D7E6B" w:rsidRPr="008D7E6B" w:rsidRDefault="00177633" w:rsidP="00177633">
      <w:pPr>
        <w:rPr>
          <w:b/>
        </w:rPr>
      </w:pPr>
      <w:r w:rsidRPr="0047393C">
        <w:t>points or fewer, roll a d6. On a 6, the golem goes</w:t>
      </w:r>
    </w:p>
    <w:p w14:paraId="63592315" w14:textId="77777777" w:rsidR="008D7E6B" w:rsidRPr="008D7E6B" w:rsidRDefault="00177633" w:rsidP="00177633">
      <w:pPr>
        <w:rPr>
          <w:b/>
        </w:rPr>
      </w:pPr>
      <w:r w:rsidRPr="0047393C">
        <w:t>berserk. On each of its turns while berserk, the golem</w:t>
      </w:r>
    </w:p>
    <w:p w14:paraId="1296464E" w14:textId="77777777" w:rsidR="008D7E6B" w:rsidRPr="008D7E6B" w:rsidRDefault="00177633" w:rsidP="00177633">
      <w:pPr>
        <w:rPr>
          <w:b/>
        </w:rPr>
      </w:pPr>
      <w:r w:rsidRPr="0047393C">
        <w:t>attacks the nearest creature it can see. If no creature is</w:t>
      </w:r>
    </w:p>
    <w:p w14:paraId="6FA2FD40" w14:textId="77777777" w:rsidR="008D7E6B" w:rsidRPr="008D7E6B" w:rsidRDefault="00177633" w:rsidP="00177633">
      <w:pPr>
        <w:rPr>
          <w:b/>
        </w:rPr>
      </w:pPr>
      <w:r w:rsidRPr="0047393C">
        <w:t>near enough to move to and attack, the golem attacks</w:t>
      </w:r>
    </w:p>
    <w:p w14:paraId="0981CFD5" w14:textId="77777777" w:rsidR="008D7E6B" w:rsidRPr="008D7E6B" w:rsidRDefault="00177633" w:rsidP="00177633">
      <w:pPr>
        <w:rPr>
          <w:b/>
        </w:rPr>
      </w:pPr>
      <w:r w:rsidRPr="0047393C">
        <w:t>an object, with preference for an object smaller than</w:t>
      </w:r>
    </w:p>
    <w:p w14:paraId="6B5B8E26" w14:textId="77777777" w:rsidR="008D7E6B" w:rsidRPr="008D7E6B" w:rsidRDefault="00177633" w:rsidP="00177633">
      <w:pPr>
        <w:rPr>
          <w:b/>
        </w:rPr>
      </w:pPr>
      <w:r w:rsidRPr="0047393C">
        <w:t>itself. Once the golem goes berserk, it continues to do</w:t>
      </w:r>
    </w:p>
    <w:p w14:paraId="6ED7F177" w14:textId="77777777" w:rsidR="008D7E6B" w:rsidRPr="008D7E6B" w:rsidRDefault="00177633" w:rsidP="00177633">
      <w:pPr>
        <w:rPr>
          <w:b/>
        </w:rPr>
      </w:pPr>
      <w:r w:rsidRPr="0047393C">
        <w:t>so until it is destroyed or regains all its hit points. The</w:t>
      </w:r>
    </w:p>
    <w:p w14:paraId="1AD80948" w14:textId="77777777" w:rsidR="008D7E6B" w:rsidRPr="008D7E6B" w:rsidRDefault="00177633" w:rsidP="00177633">
      <w:pPr>
        <w:rPr>
          <w:b/>
        </w:rPr>
      </w:pPr>
      <w:r w:rsidRPr="0047393C">
        <w:t>golem's creator, if within 60 feet of the berserk golem,</w:t>
      </w:r>
    </w:p>
    <w:p w14:paraId="5222601A" w14:textId="77777777" w:rsidR="008D7E6B" w:rsidRPr="008D7E6B" w:rsidRDefault="00177633" w:rsidP="00177633">
      <w:pPr>
        <w:rPr>
          <w:b/>
        </w:rPr>
      </w:pPr>
      <w:r w:rsidRPr="0047393C">
        <w:t>can try to calm it by speaking firmly and persuasively.</w:t>
      </w:r>
    </w:p>
    <w:p w14:paraId="41F92DC7" w14:textId="77777777" w:rsidR="008D7E6B" w:rsidRPr="008D7E6B" w:rsidRDefault="00177633" w:rsidP="00177633">
      <w:pPr>
        <w:rPr>
          <w:b/>
        </w:rPr>
      </w:pPr>
      <w:r w:rsidRPr="0047393C">
        <w:t>The golem must be able to hear its creator, who must</w:t>
      </w:r>
    </w:p>
    <w:p w14:paraId="37F2FA51" w14:textId="77777777" w:rsidR="008D7E6B" w:rsidRPr="008D7E6B" w:rsidRDefault="00177633" w:rsidP="00177633">
      <w:pPr>
        <w:rPr>
          <w:b/>
        </w:rPr>
      </w:pPr>
      <w:r w:rsidRPr="0047393C">
        <w:t>take an action to make a DC 15 Charisma (Persuasion)</w:t>
      </w:r>
    </w:p>
    <w:p w14:paraId="4DED9D6C" w14:textId="77777777" w:rsidR="008D7E6B" w:rsidRPr="008D7E6B" w:rsidRDefault="00177633" w:rsidP="00177633">
      <w:pPr>
        <w:rPr>
          <w:b/>
        </w:rPr>
      </w:pPr>
      <w:r w:rsidRPr="0047393C">
        <w:t>check. If the check succeeds, the golem ceases being</w:t>
      </w:r>
    </w:p>
    <w:p w14:paraId="5FA92780" w14:textId="77777777" w:rsidR="008D7E6B" w:rsidRPr="008D7E6B" w:rsidRDefault="00177633" w:rsidP="00177633">
      <w:pPr>
        <w:rPr>
          <w:b/>
        </w:rPr>
      </w:pPr>
      <w:r w:rsidRPr="0047393C">
        <w:t>berserk. If it takes damage while still at 30 hit points or</w:t>
      </w:r>
    </w:p>
    <w:p w14:paraId="37D841C9" w14:textId="77777777" w:rsidR="008D7E6B" w:rsidRPr="008D7E6B" w:rsidRDefault="00177633" w:rsidP="00177633">
      <w:pPr>
        <w:rPr>
          <w:b/>
        </w:rPr>
      </w:pPr>
      <w:r w:rsidRPr="0047393C">
        <w:t>fewer, the golem might go berserk again.</w:t>
      </w:r>
    </w:p>
    <w:p w14:paraId="66CAC66D" w14:textId="77777777" w:rsidR="008D7E6B" w:rsidRPr="008D7E6B" w:rsidRDefault="00177633" w:rsidP="00177633">
      <w:pPr>
        <w:rPr>
          <w:b/>
        </w:rPr>
      </w:pPr>
      <w:r w:rsidRPr="0047393C">
        <w:t>Aversion of Fire. If the golem takes fire damage, it has</w:t>
      </w:r>
    </w:p>
    <w:p w14:paraId="57B28799" w14:textId="77777777" w:rsidR="008D7E6B" w:rsidRPr="008D7E6B" w:rsidRDefault="00177633" w:rsidP="00177633">
      <w:pPr>
        <w:rPr>
          <w:b/>
        </w:rPr>
      </w:pPr>
      <w:r w:rsidRPr="0047393C">
        <w:t>disadvantage on attack rolls and ability checks until the</w:t>
      </w:r>
    </w:p>
    <w:p w14:paraId="1EFA7787" w14:textId="77777777" w:rsidR="008D7E6B" w:rsidRPr="008D7E6B" w:rsidRDefault="00177633" w:rsidP="00177633">
      <w:pPr>
        <w:rPr>
          <w:b/>
        </w:rPr>
      </w:pPr>
      <w:r w:rsidRPr="0047393C">
        <w:t>end of its next turn.</w:t>
      </w:r>
    </w:p>
    <w:p w14:paraId="10BEBDC8" w14:textId="77777777" w:rsidR="008D7E6B" w:rsidRPr="008D7E6B" w:rsidRDefault="00177633" w:rsidP="00177633">
      <w:pPr>
        <w:rPr>
          <w:b/>
        </w:rPr>
      </w:pPr>
      <w:r w:rsidRPr="0047393C">
        <w:t>Immutable Form. The golem is immune to any spell or</w:t>
      </w:r>
    </w:p>
    <w:p w14:paraId="0E8785A3" w14:textId="77777777" w:rsidR="008D7E6B" w:rsidRPr="008D7E6B" w:rsidRDefault="00177633" w:rsidP="00177633">
      <w:pPr>
        <w:rPr>
          <w:b/>
        </w:rPr>
      </w:pPr>
      <w:r w:rsidRPr="0047393C">
        <w:t>effect that would alter its form.</w:t>
      </w:r>
    </w:p>
    <w:p w14:paraId="42415D0B" w14:textId="77777777" w:rsidR="008D7E6B" w:rsidRPr="008D7E6B" w:rsidRDefault="00177633" w:rsidP="00177633">
      <w:pPr>
        <w:rPr>
          <w:b/>
        </w:rPr>
      </w:pPr>
      <w:r w:rsidRPr="0047393C">
        <w:t>Lightning Absorption. Whenever the golem is</w:t>
      </w:r>
    </w:p>
    <w:p w14:paraId="67C5B4EC" w14:textId="77777777" w:rsidR="008D7E6B" w:rsidRPr="008D7E6B" w:rsidRDefault="00177633" w:rsidP="00177633">
      <w:pPr>
        <w:rPr>
          <w:b/>
        </w:rPr>
      </w:pPr>
      <w:r w:rsidRPr="0047393C">
        <w:t>subjected to lightning damage, it takes no damage and</w:t>
      </w:r>
    </w:p>
    <w:p w14:paraId="1E755F1D" w14:textId="77777777" w:rsidR="008D7E6B" w:rsidRPr="008D7E6B" w:rsidRDefault="00177633" w:rsidP="00177633">
      <w:pPr>
        <w:rPr>
          <w:b/>
        </w:rPr>
      </w:pPr>
      <w:r w:rsidRPr="0047393C">
        <w:t>instead regains a number of hit points equal to the</w:t>
      </w:r>
    </w:p>
    <w:p w14:paraId="7761620D" w14:textId="77777777" w:rsidR="008D7E6B" w:rsidRPr="008D7E6B" w:rsidRDefault="00177633" w:rsidP="00177633">
      <w:pPr>
        <w:rPr>
          <w:b/>
        </w:rPr>
      </w:pPr>
      <w:r w:rsidRPr="0047393C">
        <w:t>lightning damage dealt.</w:t>
      </w:r>
    </w:p>
    <w:p w14:paraId="677BCF5C" w14:textId="77777777" w:rsidR="008D7E6B" w:rsidRPr="008D7E6B" w:rsidRDefault="00177633" w:rsidP="00177633">
      <w:pPr>
        <w:rPr>
          <w:b/>
        </w:rPr>
      </w:pPr>
      <w:r w:rsidRPr="0047393C">
        <w:t>Actions</w:t>
      </w:r>
    </w:p>
    <w:p w14:paraId="4E3425D2" w14:textId="77777777" w:rsidR="008D7E6B" w:rsidRPr="008D7E6B" w:rsidRDefault="00177633" w:rsidP="00177633">
      <w:pPr>
        <w:rPr>
          <w:b/>
        </w:rPr>
      </w:pPr>
      <w:r w:rsidRPr="0047393C">
        <w:t>Multiattack. Lucian makes two slam attacks or one</w:t>
      </w:r>
    </w:p>
    <w:p w14:paraId="6CBB5686" w14:textId="77777777" w:rsidR="008D7E6B" w:rsidRPr="008D7E6B" w:rsidRDefault="00177633" w:rsidP="00177633">
      <w:pPr>
        <w:rPr>
          <w:b/>
        </w:rPr>
      </w:pPr>
      <w:r w:rsidRPr="0047393C">
        <w:t>slam attack and one pincer attack</w:t>
      </w:r>
    </w:p>
    <w:p w14:paraId="195C50A0" w14:textId="77777777" w:rsidR="008D7E6B" w:rsidRPr="008D7E6B" w:rsidRDefault="00177633" w:rsidP="00177633">
      <w:pPr>
        <w:rPr>
          <w:b/>
        </w:rPr>
      </w:pPr>
      <w:r w:rsidRPr="0047393C">
        <w:t>Slam. Melee Weapon Attack: +4 to hit, reach 5 ft.., one</w:t>
      </w:r>
    </w:p>
    <w:p w14:paraId="3E333FAF" w14:textId="77777777" w:rsidR="008D7E6B" w:rsidRPr="008D7E6B" w:rsidRDefault="00177633" w:rsidP="00177633">
      <w:pPr>
        <w:rPr>
          <w:b/>
        </w:rPr>
      </w:pPr>
      <w:r w:rsidRPr="0047393C">
        <w:t>creature. Hit: 8 (1d8 + 3) bludgeoning damage.</w:t>
      </w:r>
    </w:p>
    <w:p w14:paraId="2A6CB4D1" w14:textId="77777777" w:rsidR="008D7E6B" w:rsidRPr="008D7E6B" w:rsidRDefault="00177633" w:rsidP="00177633">
      <w:pPr>
        <w:rPr>
          <w:b/>
        </w:rPr>
      </w:pPr>
      <w:r w:rsidRPr="0047393C">
        <w:t>Pincer. Melee Attack: +4 to hit, reach 5 ft., one target.</w:t>
      </w:r>
    </w:p>
    <w:p w14:paraId="4F64403C" w14:textId="77777777" w:rsidR="008D7E6B" w:rsidRPr="008D7E6B" w:rsidRDefault="00177633" w:rsidP="00177633">
      <w:pPr>
        <w:rPr>
          <w:b/>
        </w:rPr>
      </w:pPr>
      <w:r w:rsidRPr="0047393C">
        <w:t>Hit: 8 (1d8 +3) bludgeoning damage and the creature is</w:t>
      </w:r>
    </w:p>
    <w:p w14:paraId="4FBB978D" w14:textId="77777777" w:rsidR="008D7E6B" w:rsidRPr="008D7E6B" w:rsidRDefault="00177633" w:rsidP="00177633">
      <w:pPr>
        <w:rPr>
          <w:b/>
        </w:rPr>
      </w:pPr>
      <w:r w:rsidRPr="0047393C">
        <w:t>grappled (escape DC 13).</w:t>
      </w:r>
    </w:p>
    <w:p w14:paraId="4725FC9F" w14:textId="77777777" w:rsidR="008D7E6B" w:rsidRPr="008D7E6B" w:rsidRDefault="00177633" w:rsidP="00177633">
      <w:pPr>
        <w:pStyle w:val="2"/>
        <w:rPr>
          <w:b/>
        </w:rPr>
      </w:pPr>
      <w:bookmarkStart w:id="82" w:name="_Toc510259677"/>
      <w:r w:rsidRPr="0047393C">
        <w:t>Glovia Falinescu, Necromancer</w:t>
      </w:r>
      <w:bookmarkEnd w:id="82"/>
    </w:p>
    <w:p w14:paraId="0ABAE86C" w14:textId="77777777" w:rsidR="008D7E6B" w:rsidRPr="008D7E6B" w:rsidRDefault="00177633" w:rsidP="00177633">
      <w:pPr>
        <w:rPr>
          <w:b/>
        </w:rPr>
      </w:pPr>
      <w:r w:rsidRPr="0047393C">
        <w:t>Medium humanoid (human), neutral evil</w:t>
      </w:r>
    </w:p>
    <w:p w14:paraId="1090B50C" w14:textId="77777777" w:rsidR="008D7E6B" w:rsidRPr="008D7E6B" w:rsidRDefault="00177633" w:rsidP="00177633">
      <w:pPr>
        <w:rPr>
          <w:b/>
        </w:rPr>
      </w:pPr>
      <w:r w:rsidRPr="0047393C">
        <w:t>Armor Class 12 (15 with mage armor)</w:t>
      </w:r>
    </w:p>
    <w:p w14:paraId="7F6767DF" w14:textId="77777777" w:rsidR="008D7E6B" w:rsidRPr="008D7E6B" w:rsidRDefault="00177633" w:rsidP="00177633">
      <w:pPr>
        <w:rPr>
          <w:b/>
        </w:rPr>
      </w:pPr>
      <w:r w:rsidRPr="0047393C">
        <w:t>Hit Points 30 (5d8 + 5)</w:t>
      </w:r>
    </w:p>
    <w:p w14:paraId="635AA08D" w14:textId="77777777" w:rsidR="00E82E8E" w:rsidRPr="00E82E8E" w:rsidRDefault="00177633" w:rsidP="00177633">
      <w:pPr>
        <w:rPr>
          <w:b/>
        </w:rPr>
      </w:pPr>
      <w:r w:rsidRPr="0047393C">
        <w:t>Speed 30 ft.</w:t>
      </w:r>
    </w:p>
    <w:p w14:paraId="4132CBDA"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A41410D" w14:textId="77777777" w:rsidR="00E82E8E" w:rsidRPr="00E82E8E" w:rsidRDefault="00177633" w:rsidP="00177633">
      <w:pPr>
        <w:rPr>
          <w:b/>
        </w:rPr>
      </w:pPr>
      <w:r w:rsidRPr="0047393C">
        <w:t xml:space="preserve">9 (-1) </w:t>
      </w:r>
      <w:r w:rsidR="00305B1A">
        <w:t>10(+0)</w:t>
      </w:r>
      <w:r w:rsidR="00305B1A">
        <w:tab/>
        <w:t>12(+1)</w:t>
      </w:r>
      <w:r w:rsidR="00305B1A">
        <w:tab/>
        <w:t>17(+3)</w:t>
      </w:r>
      <w:r w:rsidR="00305B1A">
        <w:tab/>
        <w:t>14(+2)</w:t>
      </w:r>
      <w:r w:rsidR="00305B1A">
        <w:tab/>
        <w:t>13(+1)</w:t>
      </w:r>
    </w:p>
    <w:p w14:paraId="44ACD3B0" w14:textId="6A91E669" w:rsidR="008D7E6B" w:rsidRPr="008D7E6B" w:rsidRDefault="00177633" w:rsidP="00177633">
      <w:pPr>
        <w:rPr>
          <w:b/>
        </w:rPr>
      </w:pPr>
      <w:r w:rsidRPr="0047393C">
        <w:t>Saving Throws Con +3, Cha +5</w:t>
      </w:r>
    </w:p>
    <w:p w14:paraId="43F69509" w14:textId="77777777" w:rsidR="008D7E6B" w:rsidRPr="008D7E6B" w:rsidRDefault="00177633" w:rsidP="00177633">
      <w:pPr>
        <w:rPr>
          <w:b/>
        </w:rPr>
      </w:pPr>
      <w:r w:rsidRPr="0047393C">
        <w:t>Senses passive Perception 12</w:t>
      </w:r>
    </w:p>
    <w:p w14:paraId="24F6F645" w14:textId="2DF25012" w:rsidR="00177633" w:rsidRDefault="00177633" w:rsidP="00177633">
      <w:r w:rsidRPr="0047393C">
        <w:t>Languages Common</w:t>
      </w:r>
    </w:p>
    <w:p w14:paraId="20A28EBB" w14:textId="77777777" w:rsidR="008D7E6B" w:rsidRPr="008D7E6B" w:rsidRDefault="00177633" w:rsidP="00177633">
      <w:pPr>
        <w:rPr>
          <w:b/>
        </w:rPr>
      </w:pPr>
      <w:r>
        <w:t xml:space="preserve">Challenge </w:t>
      </w:r>
      <w:r w:rsidRPr="0047393C">
        <w:t>3 (700 XP)</w:t>
      </w:r>
    </w:p>
    <w:p w14:paraId="28767B76" w14:textId="77777777" w:rsidR="008D7E6B" w:rsidRPr="008D7E6B" w:rsidRDefault="00177633" w:rsidP="00177633">
      <w:pPr>
        <w:rPr>
          <w:b/>
        </w:rPr>
      </w:pPr>
      <w:r w:rsidRPr="0047393C">
        <w:t>Spellcasting. Glovia is a 4th-level spellcaster. Her</w:t>
      </w:r>
    </w:p>
    <w:p w14:paraId="5B9EFDF8" w14:textId="77777777" w:rsidR="008D7E6B" w:rsidRPr="008D7E6B" w:rsidRDefault="00177633" w:rsidP="00177633">
      <w:pPr>
        <w:rPr>
          <w:b/>
        </w:rPr>
      </w:pPr>
      <w:r w:rsidRPr="0047393C">
        <w:t>spellcasting ability is Intelligence (spell save DC 14, +5 to hit with spell attacks). She knows the following spells:</w:t>
      </w:r>
    </w:p>
    <w:p w14:paraId="254250EB" w14:textId="77777777" w:rsidR="008D7E6B" w:rsidRPr="008D7E6B" w:rsidRDefault="00177633" w:rsidP="00177633">
      <w:pPr>
        <w:rPr>
          <w:b/>
        </w:rPr>
      </w:pPr>
      <w:r w:rsidRPr="0047393C">
        <w:t>Cantrips (at will): spare the dying, chill touch*, shocking grasp</w:t>
      </w:r>
    </w:p>
    <w:p w14:paraId="0D547026" w14:textId="77777777" w:rsidR="008D7E6B" w:rsidRPr="008D7E6B" w:rsidRDefault="00177633" w:rsidP="00177633">
      <w:pPr>
        <w:rPr>
          <w:b/>
        </w:rPr>
      </w:pPr>
      <w:r w:rsidRPr="0047393C">
        <w:t>1st level (4 slots): healing word, mage armor, inflict wounds, shield</w:t>
      </w:r>
    </w:p>
    <w:p w14:paraId="377192CD" w14:textId="77777777" w:rsidR="008D7E6B" w:rsidRPr="008D7E6B" w:rsidRDefault="00177633" w:rsidP="00177633">
      <w:pPr>
        <w:rPr>
          <w:b/>
        </w:rPr>
      </w:pPr>
      <w:r w:rsidRPr="0047393C">
        <w:t>2nd level (3 slots): misty step, suggestion, hold person</w:t>
      </w:r>
    </w:p>
    <w:p w14:paraId="0B1C8B86" w14:textId="77777777" w:rsidR="008D7E6B" w:rsidRPr="008D7E6B" w:rsidRDefault="00177633" w:rsidP="00177633">
      <w:pPr>
        <w:rPr>
          <w:b/>
        </w:rPr>
      </w:pPr>
      <w:r w:rsidRPr="0047393C">
        <w:t>* Glovia's chill touch can target two creatures within 5 feet of each other.</w:t>
      </w:r>
    </w:p>
    <w:p w14:paraId="4FA95758" w14:textId="77777777" w:rsidR="008D7E6B" w:rsidRPr="008D7E6B" w:rsidRDefault="00177633" w:rsidP="00177633">
      <w:pPr>
        <w:rPr>
          <w:b/>
        </w:rPr>
      </w:pPr>
      <w:r w:rsidRPr="0047393C">
        <w:t>Actions</w:t>
      </w:r>
    </w:p>
    <w:p w14:paraId="7F86CA76" w14:textId="77777777" w:rsidR="008D7E6B" w:rsidRPr="008D7E6B" w:rsidRDefault="00177633" w:rsidP="00177633">
      <w:pPr>
        <w:rPr>
          <w:b/>
        </w:rPr>
      </w:pPr>
      <w:r w:rsidRPr="0047393C">
        <w:t>Dagger. Melee Weapon Attack: +4 to hit, reach 5 ft., one target. Hit: 4 (1d4 + 2) piercing damage.</w:t>
      </w:r>
    </w:p>
    <w:p w14:paraId="64198975" w14:textId="77777777" w:rsidR="008D7E6B" w:rsidRPr="008D7E6B" w:rsidRDefault="00177633" w:rsidP="00177633">
      <w:pPr>
        <w:rPr>
          <w:b/>
        </w:rPr>
      </w:pPr>
      <w:r w:rsidRPr="0047393C">
        <w:t>Legendary Actions</w:t>
      </w:r>
    </w:p>
    <w:p w14:paraId="64EC8E66" w14:textId="11F9D761" w:rsidR="008D7E6B" w:rsidRPr="008D7E6B" w:rsidRDefault="00177633" w:rsidP="00177633">
      <w:pPr>
        <w:rPr>
          <w:b/>
        </w:rPr>
      </w:pPr>
      <w:r w:rsidRPr="0047393C">
        <w:t>Glovia can take 3 legendary actions, choosing from the options below. Only one legendary action option can be used at a time, and only at the end of another creature's turn. Glovia regains spent legendary actions at the start of her turn. Glovia can’t use the same legendary action twice in consecutive rounds.</w:t>
      </w:r>
    </w:p>
    <w:p w14:paraId="0CFFF579" w14:textId="77777777" w:rsidR="008D7E6B" w:rsidRPr="008D7E6B" w:rsidRDefault="00177633" w:rsidP="00177633">
      <w:pPr>
        <w:rPr>
          <w:b/>
        </w:rPr>
      </w:pPr>
      <w:r w:rsidRPr="0047393C">
        <w:t> Smoke Bomb. Glovia may hurl a vial from a nearby table at one creature, mimicking the effects of a fog cloud spell, though with only a 10-foot radius.</w:t>
      </w:r>
    </w:p>
    <w:p w14:paraId="640EFDAA" w14:textId="77777777" w:rsidR="008D7E6B" w:rsidRPr="008D7E6B" w:rsidRDefault="00177633" w:rsidP="00177633">
      <w:pPr>
        <w:rPr>
          <w:b/>
        </w:rPr>
      </w:pPr>
      <w:r w:rsidRPr="0047393C">
        <w:t> Poisoned Dagger. Glovia makes a dagger attack. If successful, the target must succeed on a DC 11</w:t>
      </w:r>
    </w:p>
    <w:p w14:paraId="58EEAE2A" w14:textId="77777777" w:rsidR="008D7E6B" w:rsidRPr="008D7E6B" w:rsidRDefault="00177633" w:rsidP="00177633">
      <w:pPr>
        <w:rPr>
          <w:b/>
        </w:rPr>
      </w:pPr>
      <w:r w:rsidRPr="0047393C">
        <w:t>Constitution saving throw or take 7 (2d6) poison damage.</w:t>
      </w:r>
    </w:p>
    <w:p w14:paraId="2DB31672" w14:textId="77777777" w:rsidR="008D7E6B" w:rsidRPr="008D7E6B" w:rsidRDefault="00177633" w:rsidP="00177633">
      <w:pPr>
        <w:rPr>
          <w:b/>
        </w:rPr>
      </w:pPr>
      <w:r w:rsidRPr="0047393C">
        <w:t> Optimal Positioning. Glovia moves her speed. This movement doesn’t provoke opportunity attacks.</w:t>
      </w:r>
    </w:p>
    <w:p w14:paraId="42CE3127" w14:textId="77777777" w:rsidR="008D7E6B" w:rsidRPr="008D7E6B" w:rsidRDefault="00177633" w:rsidP="00177633">
      <w:pPr>
        <w:rPr>
          <w:b/>
        </w:rPr>
      </w:pPr>
      <w:r w:rsidRPr="0047393C">
        <w:t> Exploding Beaker (Costs 2 actions). Glovia hurls a large beaker which lands at a location of her choosing and explodes in a ball of flame. Each creature within 15 feet of that point must succeed on a DC 11 Dexterity saving throw or take 10 (2d6) fire damage and be knocked prone from the blast.</w:t>
      </w:r>
    </w:p>
    <w:p w14:paraId="1C04D28D" w14:textId="77777777" w:rsidR="008D7E6B" w:rsidRPr="008D7E6B" w:rsidRDefault="00177633" w:rsidP="00177633">
      <w:pPr>
        <w:rPr>
          <w:b/>
        </w:rPr>
      </w:pPr>
      <w:r w:rsidRPr="0047393C">
        <w:t>Lair Actions</w:t>
      </w:r>
    </w:p>
    <w:p w14:paraId="382CB513" w14:textId="77777777" w:rsidR="008D7E6B" w:rsidRPr="008D7E6B" w:rsidRDefault="00177633" w:rsidP="00177633">
      <w:pPr>
        <w:rPr>
          <w:b/>
        </w:rPr>
      </w:pPr>
      <w:r w:rsidRPr="0047393C">
        <w:t>On initiative count 20 (losing initiative ties), Glovia takes a lair action to cause one of the following effects;</w:t>
      </w:r>
    </w:p>
    <w:p w14:paraId="658A7F79" w14:textId="77777777" w:rsidR="008D7E6B" w:rsidRPr="008D7E6B" w:rsidRDefault="00177633" w:rsidP="00177633">
      <w:pPr>
        <w:rPr>
          <w:b/>
        </w:rPr>
      </w:pPr>
      <w:r w:rsidRPr="0047393C">
        <w:t>Glovia can't use the same effect two rounds in a row:</w:t>
      </w:r>
    </w:p>
    <w:p w14:paraId="35C85D59" w14:textId="77777777" w:rsidR="008D7E6B" w:rsidRPr="008D7E6B" w:rsidRDefault="00177633" w:rsidP="00177633">
      <w:pPr>
        <w:rPr>
          <w:b/>
        </w:rPr>
      </w:pPr>
      <w:r w:rsidRPr="0047393C">
        <w:t> The floor in the room buckles and writhes. Each</w:t>
      </w:r>
    </w:p>
    <w:p w14:paraId="354769FF" w14:textId="77777777" w:rsidR="008D7E6B" w:rsidRPr="008D7E6B" w:rsidRDefault="00177633" w:rsidP="00177633">
      <w:pPr>
        <w:rPr>
          <w:b/>
        </w:rPr>
      </w:pPr>
      <w:r w:rsidRPr="0047393C">
        <w:t>creature in the room must succeed on a DC 11</w:t>
      </w:r>
    </w:p>
    <w:p w14:paraId="3A43C516" w14:textId="77777777" w:rsidR="008D7E6B" w:rsidRPr="008D7E6B" w:rsidRDefault="00177633" w:rsidP="00177633">
      <w:pPr>
        <w:rPr>
          <w:b/>
        </w:rPr>
      </w:pPr>
      <w:r w:rsidRPr="0047393C">
        <w:t>Dexterity saving throw or be knocked prone. Glovia is immune to this effect.</w:t>
      </w:r>
    </w:p>
    <w:p w14:paraId="1A1CFE9C" w14:textId="77777777" w:rsidR="008D7E6B" w:rsidRPr="008D7E6B" w:rsidRDefault="00177633" w:rsidP="00177633">
      <w:pPr>
        <w:rPr>
          <w:b/>
        </w:rPr>
      </w:pPr>
      <w:r w:rsidRPr="0047393C">
        <w:t> The contents of a nearby cauldron boil over.</w:t>
      </w:r>
    </w:p>
    <w:p w14:paraId="249F2CCC" w14:textId="77777777" w:rsidR="008D7E6B" w:rsidRPr="008D7E6B" w:rsidRDefault="00177633" w:rsidP="00177633">
      <w:pPr>
        <w:rPr>
          <w:b/>
        </w:rPr>
      </w:pPr>
      <w:r w:rsidRPr="0047393C">
        <w:t>Creatures within 5 feet of the cauldron must succeed n a DC 13 Dexterity saving throw or take 5 (1d10) acid damage. Additionally, the ground in the area becomes slick with wet goo and is treated as difficult terrain for 1 round.</w:t>
      </w:r>
    </w:p>
    <w:p w14:paraId="5E8558D7" w14:textId="77777777" w:rsidR="008D7E6B" w:rsidRPr="008D7E6B" w:rsidRDefault="00177633" w:rsidP="00177633">
      <w:pPr>
        <w:rPr>
          <w:b/>
        </w:rPr>
      </w:pPr>
      <w:r w:rsidRPr="0047393C">
        <w:t> A mirror in the room twists and corrupts the reflection of a single creature of Glovia’s choice for 1 round. That creature must succeed at a DC 11 Horror saving throw. As a reaction, the creature can avoid looking at the reflection by closing its eyes or averting its gaze. However, doing so causes all of that creature’s attacks to be made with disadvantage for 1 round.</w:t>
      </w:r>
    </w:p>
    <w:p w14:paraId="45DA6EB5" w14:textId="77777777" w:rsidR="008D7E6B" w:rsidRPr="008D7E6B" w:rsidRDefault="00177633" w:rsidP="00177633">
      <w:pPr>
        <w:pStyle w:val="2"/>
        <w:rPr>
          <w:b/>
        </w:rPr>
      </w:pPr>
      <w:bookmarkStart w:id="83" w:name="_Toc510259678"/>
      <w:r w:rsidRPr="0047393C">
        <w:t>Swarm of Puppets</w:t>
      </w:r>
      <w:bookmarkEnd w:id="83"/>
    </w:p>
    <w:p w14:paraId="1644E98E" w14:textId="77777777" w:rsidR="008D7E6B" w:rsidRPr="008D7E6B" w:rsidRDefault="00177633" w:rsidP="00177633">
      <w:pPr>
        <w:rPr>
          <w:b/>
        </w:rPr>
      </w:pPr>
      <w:r w:rsidRPr="0047393C">
        <w:t>Medium swarm of Tiny constructs, unaligned</w:t>
      </w:r>
    </w:p>
    <w:p w14:paraId="7CD32DF8" w14:textId="77777777" w:rsidR="008D7E6B" w:rsidRPr="008D7E6B" w:rsidRDefault="00177633" w:rsidP="00177633">
      <w:pPr>
        <w:rPr>
          <w:b/>
        </w:rPr>
      </w:pPr>
      <w:r w:rsidRPr="0047393C">
        <w:t>Armor Class 10</w:t>
      </w:r>
    </w:p>
    <w:p w14:paraId="2A566A37" w14:textId="77777777" w:rsidR="008D7E6B" w:rsidRPr="008D7E6B" w:rsidRDefault="00177633" w:rsidP="00177633">
      <w:pPr>
        <w:rPr>
          <w:b/>
        </w:rPr>
      </w:pPr>
      <w:r w:rsidRPr="0047393C">
        <w:t>Hit Points 24 (7d8 - 7)</w:t>
      </w:r>
    </w:p>
    <w:p w14:paraId="4F06BB76" w14:textId="77777777" w:rsidR="00E82E8E" w:rsidRPr="00E82E8E" w:rsidRDefault="00177633" w:rsidP="00177633">
      <w:pPr>
        <w:rPr>
          <w:b/>
        </w:rPr>
      </w:pPr>
      <w:r w:rsidRPr="0047393C">
        <w:t>Speed 30 ft.</w:t>
      </w:r>
    </w:p>
    <w:p w14:paraId="203A6B9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0F6E25" w14:textId="3D1D184F" w:rsidR="008D7E6B" w:rsidRPr="008D7E6B" w:rsidRDefault="00177633" w:rsidP="00177633">
      <w:pPr>
        <w:rPr>
          <w:b/>
        </w:rPr>
      </w:pPr>
      <w:r w:rsidRPr="0047393C">
        <w:t xml:space="preserve">9 (-1) </w:t>
      </w:r>
      <w:r w:rsidR="00305B1A">
        <w:t>11(+0)</w:t>
      </w:r>
      <w:r w:rsidR="00305B1A">
        <w:tab/>
      </w:r>
      <w:r w:rsidRPr="0047393C">
        <w:t xml:space="preserve">9 (-1) </w:t>
      </w:r>
      <w:r w:rsidR="00305B1A">
        <w:t>12(+1)</w:t>
      </w:r>
      <w:r w:rsidR="00305B1A">
        <w:tab/>
        <w:t>10(+0)</w:t>
      </w:r>
      <w:r w:rsidR="00305B1A">
        <w:tab/>
      </w:r>
      <w:r w:rsidRPr="0047393C">
        <w:t>3 (-4)</w:t>
      </w:r>
    </w:p>
    <w:p w14:paraId="5EF2EE23" w14:textId="77777777" w:rsidR="008D7E6B" w:rsidRPr="008D7E6B" w:rsidRDefault="00177633" w:rsidP="00177633">
      <w:pPr>
        <w:rPr>
          <w:b/>
        </w:rPr>
      </w:pPr>
      <w:r w:rsidRPr="0047393C">
        <w:t>Damage Resistances bludgeoning, piercing, slashing</w:t>
      </w:r>
    </w:p>
    <w:p w14:paraId="50F520D6" w14:textId="77777777" w:rsidR="0000645A" w:rsidRDefault="00177633" w:rsidP="00177633">
      <w:pPr>
        <w:rPr>
          <w:b/>
        </w:rPr>
      </w:pPr>
      <w:r w:rsidRPr="0047393C">
        <w:t>Damage Resistances poison</w:t>
      </w:r>
    </w:p>
    <w:p w14:paraId="77A80E99" w14:textId="3960C868" w:rsidR="008D7E6B" w:rsidRPr="008D7E6B" w:rsidRDefault="0000645A" w:rsidP="00177633">
      <w:pPr>
        <w:rPr>
          <w:b/>
        </w:rPr>
      </w:pPr>
      <w:r>
        <w:t>Condition Immunities</w:t>
      </w:r>
      <w:r w:rsidR="00177633" w:rsidRPr="0047393C">
        <w:t xml:space="preserve"> charmed, frightened, paralyzed, petrified, poisoned, prone, restrained, stunned</w:t>
      </w:r>
    </w:p>
    <w:p w14:paraId="3DF6C6E8" w14:textId="77777777" w:rsidR="008D7E6B" w:rsidRPr="008D7E6B" w:rsidRDefault="00177633" w:rsidP="00177633">
      <w:pPr>
        <w:rPr>
          <w:b/>
        </w:rPr>
      </w:pPr>
      <w:r w:rsidRPr="0047393C">
        <w:t>Senses darkvision 60 ft., passive Perception 10</w:t>
      </w:r>
    </w:p>
    <w:p w14:paraId="0A9B31CB" w14:textId="77777777" w:rsidR="008D7E6B" w:rsidRPr="008D7E6B" w:rsidRDefault="00177633" w:rsidP="00177633">
      <w:pPr>
        <w:rPr>
          <w:b/>
        </w:rPr>
      </w:pPr>
      <w:r w:rsidRPr="0047393C">
        <w:t>Languages understands the language of its creator but can't speak</w:t>
      </w:r>
    </w:p>
    <w:p w14:paraId="5DD54AA1" w14:textId="77777777" w:rsidR="008D7E6B" w:rsidRPr="008D7E6B" w:rsidRDefault="00177633" w:rsidP="00177633">
      <w:pPr>
        <w:rPr>
          <w:b/>
        </w:rPr>
      </w:pPr>
      <w:r w:rsidRPr="0047393C">
        <w:t>Challenge 1/2 (100 XP)</w:t>
      </w:r>
    </w:p>
    <w:p w14:paraId="54172AE6" w14:textId="77777777" w:rsidR="008D7E6B" w:rsidRPr="008D7E6B" w:rsidRDefault="00177633" w:rsidP="00177633">
      <w:pPr>
        <w:rPr>
          <w:b/>
        </w:rPr>
      </w:pPr>
      <w:r w:rsidRPr="0047393C">
        <w:t>Swarm. The swarm can occupy another creature's</w:t>
      </w:r>
    </w:p>
    <w:p w14:paraId="7AF64D9A" w14:textId="77777777" w:rsidR="008D7E6B" w:rsidRPr="008D7E6B" w:rsidRDefault="00177633" w:rsidP="00177633">
      <w:pPr>
        <w:rPr>
          <w:b/>
        </w:rPr>
      </w:pPr>
      <w:r w:rsidRPr="0047393C">
        <w:t>space and vice versa, and the swarm can move through any opening large enough for a Tiny puppet. Other than a successful Encore, the swarm can't regain hit points or gain temporary hit points.</w:t>
      </w:r>
    </w:p>
    <w:p w14:paraId="33FD8D4F" w14:textId="77777777" w:rsidR="008D7E6B" w:rsidRPr="008D7E6B" w:rsidRDefault="00177633" w:rsidP="00177633">
      <w:pPr>
        <w:rPr>
          <w:b/>
        </w:rPr>
      </w:pPr>
      <w:r w:rsidRPr="0047393C">
        <w:t>Encore. Two swarms of less than 8 hit points can join together and form a new swarm by entering the same space. The new swarm has 16 hit points. An encore may occur in the same space as an enemy creature.</w:t>
      </w:r>
    </w:p>
    <w:p w14:paraId="01A86026" w14:textId="77777777" w:rsidR="008D7E6B" w:rsidRPr="008D7E6B" w:rsidRDefault="00177633" w:rsidP="00177633">
      <w:pPr>
        <w:rPr>
          <w:b/>
        </w:rPr>
      </w:pPr>
      <w:r w:rsidRPr="0047393C">
        <w:t>Actions</w:t>
      </w:r>
    </w:p>
    <w:p w14:paraId="183A0112" w14:textId="77777777" w:rsidR="008D7E6B" w:rsidRPr="008D7E6B" w:rsidRDefault="00177633" w:rsidP="00177633">
      <w:pPr>
        <w:rPr>
          <w:b/>
        </w:rPr>
      </w:pPr>
      <w:r w:rsidRPr="0047393C">
        <w:t>Strangle. Melee Weapon Attack: +4 to hit, reach 5 ft., one target. Hit: 4 (1d8 - 1) bludgeoning damage., and the target is grappled (escape DC 14). Until the grapple ends, the creature is restrained, and the swarm can't strangle another target.</w:t>
      </w:r>
    </w:p>
    <w:p w14:paraId="029DAC4E" w14:textId="77777777" w:rsidR="008D7E6B" w:rsidRPr="008D7E6B" w:rsidRDefault="00177633" w:rsidP="00177633">
      <w:pPr>
        <w:pStyle w:val="2"/>
        <w:rPr>
          <w:b/>
        </w:rPr>
      </w:pPr>
      <w:bookmarkStart w:id="84" w:name="_Toc510259679"/>
      <w:r w:rsidRPr="0047393C">
        <w:t>Toy Soldier</w:t>
      </w:r>
      <w:bookmarkEnd w:id="84"/>
    </w:p>
    <w:p w14:paraId="5AF42849" w14:textId="77777777" w:rsidR="008D7E6B" w:rsidRPr="008D7E6B" w:rsidRDefault="00177633" w:rsidP="00177633">
      <w:pPr>
        <w:rPr>
          <w:b/>
        </w:rPr>
      </w:pPr>
      <w:r w:rsidRPr="0047393C">
        <w:t>Small construct, unaligned</w:t>
      </w:r>
    </w:p>
    <w:p w14:paraId="27E018BA" w14:textId="77777777" w:rsidR="008D7E6B" w:rsidRPr="008D7E6B" w:rsidRDefault="00177633" w:rsidP="00177633">
      <w:pPr>
        <w:rPr>
          <w:b/>
        </w:rPr>
      </w:pPr>
      <w:r w:rsidRPr="0047393C">
        <w:t>Armor Class 14 (natural armor)</w:t>
      </w:r>
    </w:p>
    <w:p w14:paraId="0E4EF1B7" w14:textId="77777777" w:rsidR="008D7E6B" w:rsidRPr="008D7E6B" w:rsidRDefault="00177633" w:rsidP="00177633">
      <w:pPr>
        <w:rPr>
          <w:b/>
        </w:rPr>
      </w:pPr>
      <w:r w:rsidRPr="0047393C">
        <w:t>Hit Points 5 (1d8 + 1)</w:t>
      </w:r>
    </w:p>
    <w:p w14:paraId="461B6B3B" w14:textId="77777777" w:rsidR="00E82E8E" w:rsidRPr="00E82E8E" w:rsidRDefault="00177633" w:rsidP="00177633">
      <w:pPr>
        <w:rPr>
          <w:b/>
        </w:rPr>
      </w:pPr>
      <w:r w:rsidRPr="0047393C">
        <w:t>Speed 30 ft.</w:t>
      </w:r>
    </w:p>
    <w:p w14:paraId="00A246B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AD05263" w14:textId="77777777" w:rsidR="00E82E8E" w:rsidRPr="00E82E8E" w:rsidRDefault="00177633" w:rsidP="00177633">
      <w:pPr>
        <w:rPr>
          <w:b/>
        </w:rPr>
      </w:pPr>
      <w:r w:rsidRPr="0047393C">
        <w:t xml:space="preserve">9 (-1) </w:t>
      </w:r>
      <w:r w:rsidR="00305B1A">
        <w:t>13(+1)</w:t>
      </w:r>
      <w:r w:rsidR="00305B1A">
        <w:tab/>
      </w:r>
      <w:r w:rsidRPr="0047393C">
        <w:t xml:space="preserve">12 (-1) 4 (-3) </w:t>
      </w:r>
      <w:r w:rsidR="00305B1A">
        <w:t>10(+0)</w:t>
      </w:r>
      <w:r w:rsidR="00305B1A">
        <w:tab/>
        <w:t>10(+0)</w:t>
      </w:r>
    </w:p>
    <w:p w14:paraId="2231A081" w14:textId="15F31DF1" w:rsidR="008D7E6B" w:rsidRPr="008D7E6B" w:rsidRDefault="00177633" w:rsidP="00177633">
      <w:pPr>
        <w:rPr>
          <w:b/>
        </w:rPr>
      </w:pPr>
      <w:r w:rsidRPr="0047393C">
        <w:t>Damage Resistances bludgeoning, piercing, and</w:t>
      </w:r>
    </w:p>
    <w:p w14:paraId="5C9A8E63" w14:textId="77777777" w:rsidR="008D7E6B" w:rsidRPr="008D7E6B" w:rsidRDefault="00177633" w:rsidP="00177633">
      <w:pPr>
        <w:rPr>
          <w:b/>
        </w:rPr>
      </w:pPr>
      <w:r w:rsidRPr="0047393C">
        <w:t>slashing damage from nonmagical attacks</w:t>
      </w:r>
    </w:p>
    <w:p w14:paraId="2F8129DC" w14:textId="77777777" w:rsidR="008D7E6B" w:rsidRPr="008D7E6B" w:rsidRDefault="00177633" w:rsidP="00177633">
      <w:pPr>
        <w:rPr>
          <w:b/>
        </w:rPr>
      </w:pPr>
      <w:r w:rsidRPr="0047393C">
        <w:t>Damage Vulnerability fire</w:t>
      </w:r>
    </w:p>
    <w:p w14:paraId="22A4B74E" w14:textId="77777777" w:rsidR="0000645A" w:rsidRDefault="00177633" w:rsidP="00177633">
      <w:r w:rsidRPr="0047393C">
        <w:t xml:space="preserve">Damage Immunities poison </w:t>
      </w:r>
    </w:p>
    <w:p w14:paraId="75FA33F8" w14:textId="2418DEE3" w:rsidR="008D7E6B" w:rsidRPr="008D7E6B" w:rsidRDefault="0000645A" w:rsidP="00177633">
      <w:pPr>
        <w:rPr>
          <w:b/>
        </w:rPr>
      </w:pPr>
      <w:r>
        <w:t>Condition Immunities</w:t>
      </w:r>
      <w:r w:rsidR="00177633" w:rsidRPr="0047393C">
        <w:t xml:space="preserve"> charmed, exhaustion, paralyzed, petrified, poisoned</w:t>
      </w:r>
    </w:p>
    <w:p w14:paraId="27C2AAE8" w14:textId="77777777" w:rsidR="008D7E6B" w:rsidRPr="008D7E6B" w:rsidRDefault="00177633" w:rsidP="00177633">
      <w:pPr>
        <w:rPr>
          <w:b/>
        </w:rPr>
      </w:pPr>
      <w:r w:rsidRPr="0047393C">
        <w:t>Senses darkvision 60 ft., passive Perception 10</w:t>
      </w:r>
    </w:p>
    <w:p w14:paraId="70C35546" w14:textId="77777777" w:rsidR="008D7E6B" w:rsidRPr="008D7E6B" w:rsidRDefault="00177633" w:rsidP="00177633">
      <w:pPr>
        <w:rPr>
          <w:b/>
        </w:rPr>
      </w:pPr>
      <w:r w:rsidRPr="0047393C">
        <w:t>Languages understands the language of its creator but can't speak</w:t>
      </w:r>
    </w:p>
    <w:p w14:paraId="7734FE5B" w14:textId="77777777" w:rsidR="008D7E6B" w:rsidRPr="008D7E6B" w:rsidRDefault="00177633" w:rsidP="00177633">
      <w:pPr>
        <w:rPr>
          <w:b/>
        </w:rPr>
      </w:pPr>
      <w:r w:rsidRPr="0047393C">
        <w:t>Challenge 1/8 (25 XP)</w:t>
      </w:r>
    </w:p>
    <w:p w14:paraId="3C08314D" w14:textId="77777777" w:rsidR="008D7E6B" w:rsidRPr="008D7E6B" w:rsidRDefault="00177633" w:rsidP="00177633">
      <w:pPr>
        <w:rPr>
          <w:b/>
        </w:rPr>
      </w:pPr>
      <w:r w:rsidRPr="0047393C">
        <w:t>Pack Tactics. The toy soldier has advantage on attack rolls against a creature if at least one other soldier is within 5 feet of the creature and the other soldier isn't incapacitated.</w:t>
      </w:r>
    </w:p>
    <w:p w14:paraId="4375F622" w14:textId="77777777" w:rsidR="008D7E6B" w:rsidRPr="008D7E6B" w:rsidRDefault="00177633" w:rsidP="00177633">
      <w:pPr>
        <w:rPr>
          <w:b/>
        </w:rPr>
      </w:pPr>
      <w:r w:rsidRPr="0047393C">
        <w:t>Magic Weapons. The swarm’s attacks are considered magical.</w:t>
      </w:r>
    </w:p>
    <w:p w14:paraId="3D5B9F15" w14:textId="77777777" w:rsidR="008D7E6B" w:rsidRPr="008D7E6B" w:rsidRDefault="00177633" w:rsidP="00177633">
      <w:pPr>
        <w:rPr>
          <w:b/>
        </w:rPr>
      </w:pPr>
      <w:r w:rsidRPr="0047393C">
        <w:t>Actions</w:t>
      </w:r>
    </w:p>
    <w:p w14:paraId="1DC18360" w14:textId="77777777" w:rsidR="008D7E6B" w:rsidRPr="008D7E6B" w:rsidRDefault="00177633" w:rsidP="00177633">
      <w:pPr>
        <w:rPr>
          <w:b/>
        </w:rPr>
      </w:pPr>
      <w:r w:rsidRPr="0047393C">
        <w:t>Tiny Sword (Dagger). Melee Weapon Attack: +3 to hit, reach 5 ft., one target. Hit: 3 (1d4 + 1) piercing damage.</w:t>
      </w:r>
    </w:p>
    <w:p w14:paraId="20C0ECDA" w14:textId="77777777" w:rsidR="008D7E6B" w:rsidRPr="008D7E6B" w:rsidRDefault="00177633" w:rsidP="00177633">
      <w:pPr>
        <w:rPr>
          <w:b/>
        </w:rPr>
      </w:pPr>
      <w:r w:rsidRPr="0047393C">
        <w:t>The Visitor</w:t>
      </w:r>
    </w:p>
    <w:p w14:paraId="101A55A0" w14:textId="77777777" w:rsidR="008D7E6B" w:rsidRPr="008D7E6B" w:rsidRDefault="00177633" w:rsidP="00177633">
      <w:pPr>
        <w:rPr>
          <w:b/>
        </w:rPr>
      </w:pPr>
      <w:r w:rsidRPr="0047393C">
        <w:t>Medium humanoid (human), neutral evil</w:t>
      </w:r>
    </w:p>
    <w:p w14:paraId="25094B07" w14:textId="77777777" w:rsidR="008D7E6B" w:rsidRPr="008D7E6B" w:rsidRDefault="00177633" w:rsidP="00177633">
      <w:pPr>
        <w:rPr>
          <w:b/>
        </w:rPr>
      </w:pPr>
      <w:r w:rsidRPr="0047393C">
        <w:t>Armor Class 13 (16 with mage armor)</w:t>
      </w:r>
    </w:p>
    <w:p w14:paraId="5CD924AB" w14:textId="77777777" w:rsidR="008D7E6B" w:rsidRPr="008D7E6B" w:rsidRDefault="00177633" w:rsidP="00177633">
      <w:pPr>
        <w:rPr>
          <w:b/>
        </w:rPr>
      </w:pPr>
      <w:r w:rsidRPr="0047393C">
        <w:t>Hit Points 45 (7d8 + 14)</w:t>
      </w:r>
    </w:p>
    <w:p w14:paraId="78E30FCB" w14:textId="77777777" w:rsidR="00E82E8E" w:rsidRPr="00E82E8E" w:rsidRDefault="00177633" w:rsidP="00177633">
      <w:pPr>
        <w:rPr>
          <w:b/>
        </w:rPr>
      </w:pPr>
      <w:r w:rsidRPr="0047393C">
        <w:t>Speed 30 ft.</w:t>
      </w:r>
    </w:p>
    <w:p w14:paraId="25FB129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0F0CFC7" w14:textId="77777777" w:rsidR="00E82E8E" w:rsidRPr="00E82E8E" w:rsidRDefault="00177633" w:rsidP="00177633">
      <w:pPr>
        <w:rPr>
          <w:b/>
        </w:rPr>
      </w:pPr>
      <w:r w:rsidRPr="0047393C">
        <w:t xml:space="preserve">9 (-1) </w:t>
      </w:r>
      <w:r w:rsidR="00305B1A">
        <w:t>16(+3)</w:t>
      </w:r>
      <w:r w:rsidR="00305B1A">
        <w:tab/>
        <w:t>14(+2)</w:t>
      </w:r>
      <w:r w:rsidR="00305B1A">
        <w:tab/>
        <w:t>16(+3)</w:t>
      </w:r>
      <w:r w:rsidR="00305B1A">
        <w:tab/>
        <w:t>13(+1)</w:t>
      </w:r>
      <w:r w:rsidR="00305B1A">
        <w:tab/>
        <w:t>14(+2)</w:t>
      </w:r>
    </w:p>
    <w:p w14:paraId="71F46A21" w14:textId="29F1810E" w:rsidR="008D7E6B" w:rsidRPr="008D7E6B" w:rsidRDefault="00177633" w:rsidP="00177633">
      <w:pPr>
        <w:rPr>
          <w:b/>
        </w:rPr>
      </w:pPr>
      <w:r w:rsidRPr="0047393C">
        <w:t>Saving Throws Int +5, Wis +3</w:t>
      </w:r>
    </w:p>
    <w:p w14:paraId="5386D9C5" w14:textId="77777777" w:rsidR="0000645A" w:rsidRDefault="00177633" w:rsidP="00177633">
      <w:pPr>
        <w:rPr>
          <w:b/>
        </w:rPr>
      </w:pPr>
      <w:r w:rsidRPr="0047393C">
        <w:t>Skills Arcana +5, Deception +2,</w:t>
      </w:r>
    </w:p>
    <w:p w14:paraId="146E2ABB" w14:textId="03CFBCB3" w:rsidR="008D7E6B" w:rsidRPr="008D7E6B" w:rsidRDefault="0000645A" w:rsidP="00177633">
      <w:pPr>
        <w:rPr>
          <w:b/>
        </w:rPr>
      </w:pPr>
      <w:r>
        <w:t>Condition Immunities</w:t>
      </w:r>
      <w:r w:rsidR="00177633" w:rsidRPr="0047393C">
        <w:t xml:space="preserve"> charmed, frightened</w:t>
      </w:r>
    </w:p>
    <w:p w14:paraId="21E39391" w14:textId="77777777" w:rsidR="008D7E6B" w:rsidRPr="008D7E6B" w:rsidRDefault="00177633" w:rsidP="00177633">
      <w:pPr>
        <w:rPr>
          <w:b/>
        </w:rPr>
      </w:pPr>
      <w:r w:rsidRPr="0047393C">
        <w:t>Senses passive Perception 11</w:t>
      </w:r>
    </w:p>
    <w:p w14:paraId="33A28855" w14:textId="77777777" w:rsidR="008D7E6B" w:rsidRPr="008D7E6B" w:rsidRDefault="00177633" w:rsidP="00177633">
      <w:pPr>
        <w:rPr>
          <w:b/>
        </w:rPr>
      </w:pPr>
      <w:r w:rsidRPr="0047393C">
        <w:t>Languages Common, Giant</w:t>
      </w:r>
    </w:p>
    <w:p w14:paraId="7490693F" w14:textId="77777777" w:rsidR="008D7E6B" w:rsidRPr="008D7E6B" w:rsidRDefault="00177633" w:rsidP="00177633">
      <w:pPr>
        <w:rPr>
          <w:b/>
        </w:rPr>
      </w:pPr>
      <w:r w:rsidRPr="0047393C">
        <w:t>Challenge 4 (1,100 XP)</w:t>
      </w:r>
    </w:p>
    <w:p w14:paraId="682042FB" w14:textId="77777777" w:rsidR="008D7E6B" w:rsidRPr="008D7E6B" w:rsidRDefault="00177633" w:rsidP="00177633">
      <w:pPr>
        <w:rPr>
          <w:b/>
        </w:rPr>
      </w:pPr>
      <w:r w:rsidRPr="0047393C">
        <w:t>Spellcasting. The Visitor is a 6th·level spellcaster (spell save DC 13, +5 to hit with spell attacks). The Visitor has the following wizard spells prepared:</w:t>
      </w:r>
    </w:p>
    <w:p w14:paraId="234DE3FB" w14:textId="77777777" w:rsidR="008D7E6B" w:rsidRPr="008D7E6B" w:rsidRDefault="00177633" w:rsidP="00177633">
      <w:pPr>
        <w:rPr>
          <w:b/>
        </w:rPr>
      </w:pPr>
      <w:r w:rsidRPr="0047393C">
        <w:t>Cantrips (at will): acid splash, fire bolt, friends, shocking grasp</w:t>
      </w:r>
    </w:p>
    <w:p w14:paraId="24EB888A" w14:textId="77777777" w:rsidR="008D7E6B" w:rsidRPr="008D7E6B" w:rsidRDefault="00177633" w:rsidP="00177633">
      <w:pPr>
        <w:rPr>
          <w:b/>
        </w:rPr>
      </w:pPr>
      <w:r w:rsidRPr="0047393C">
        <w:t>1st level (4 slots): fog cloud, mage armor, shield</w:t>
      </w:r>
    </w:p>
    <w:p w14:paraId="216D5B19" w14:textId="77777777" w:rsidR="008D7E6B" w:rsidRPr="008D7E6B" w:rsidRDefault="00177633" w:rsidP="00177633">
      <w:pPr>
        <w:rPr>
          <w:b/>
        </w:rPr>
      </w:pPr>
      <w:r w:rsidRPr="0047393C">
        <w:t>2nd level (3 slots): blindness/deafness, crown of</w:t>
      </w:r>
    </w:p>
    <w:p w14:paraId="0200EB37" w14:textId="77777777" w:rsidR="008D7E6B" w:rsidRPr="008D7E6B" w:rsidRDefault="00177633" w:rsidP="00177633">
      <w:pPr>
        <w:rPr>
          <w:b/>
        </w:rPr>
      </w:pPr>
      <w:r w:rsidRPr="0047393C">
        <w:t>madness, hold person, suggestion</w:t>
      </w:r>
    </w:p>
    <w:p w14:paraId="23EDF74F" w14:textId="77777777" w:rsidR="008D7E6B" w:rsidRPr="008D7E6B" w:rsidRDefault="00177633" w:rsidP="00177633">
      <w:pPr>
        <w:rPr>
          <w:b/>
        </w:rPr>
      </w:pPr>
      <w:r w:rsidRPr="0047393C">
        <w:t>3rd level (2 slots): fear, hypnotic pattern</w:t>
      </w:r>
    </w:p>
    <w:p w14:paraId="58A73E7D" w14:textId="77777777" w:rsidR="0000645A" w:rsidRDefault="00177633" w:rsidP="00177633">
      <w:r w:rsidRPr="0047393C">
        <w:t>Split Enchantment. When the Visitor casts an enchantment spell of</w:t>
      </w:r>
    </w:p>
    <w:p w14:paraId="2D06FFF3" w14:textId="231522BE" w:rsidR="008D7E6B" w:rsidRPr="008D7E6B" w:rsidRDefault="0000645A" w:rsidP="00177633">
      <w:pPr>
        <w:rPr>
          <w:b/>
        </w:rPr>
      </w:pPr>
      <w:r>
        <w:t>1st level</w:t>
      </w:r>
      <w:r w:rsidR="00177633" w:rsidRPr="0047393C">
        <w:t xml:space="preserve"> or higher that targets only one creature, he can have it target a second creature.</w:t>
      </w:r>
    </w:p>
    <w:p w14:paraId="09909D88" w14:textId="77777777" w:rsidR="008D7E6B" w:rsidRPr="008D7E6B" w:rsidRDefault="00177633" w:rsidP="00177633">
      <w:pPr>
        <w:rPr>
          <w:b/>
        </w:rPr>
      </w:pPr>
      <w:r w:rsidRPr="0047393C">
        <w:t>Actions</w:t>
      </w:r>
    </w:p>
    <w:p w14:paraId="19DAFCF9" w14:textId="77777777" w:rsidR="008D7E6B" w:rsidRPr="008D7E6B" w:rsidRDefault="00177633" w:rsidP="00177633">
      <w:pPr>
        <w:rPr>
          <w:b/>
        </w:rPr>
      </w:pPr>
      <w:r w:rsidRPr="0047393C">
        <w:t>Dagger. Melee Weapon Attack: +5 to hit, reach 10ft., one creature. Hit: 5 (1d64+ 3) piercing damage.</w:t>
      </w:r>
    </w:p>
    <w:p w14:paraId="30D8C83F" w14:textId="77777777" w:rsidR="008D7E6B" w:rsidRPr="008D7E6B" w:rsidRDefault="00177633" w:rsidP="00177633">
      <w:pPr>
        <w:rPr>
          <w:b/>
        </w:rPr>
      </w:pPr>
      <w:r w:rsidRPr="0047393C">
        <w:t>Cape of the Mountebank (Special Equipment, 1/day). As an action, the Visitor can cast dimension door. When he disappears, he leaves behind a cloud of stale dust. The dust lightly obscures the space he left and the space he appears in, and it dissipates at the end of his next turn. A light or stronger wind disperses the dust.</w:t>
      </w:r>
    </w:p>
    <w:p w14:paraId="7A44D6ED" w14:textId="77777777" w:rsidR="008D7E6B" w:rsidRPr="008D7E6B" w:rsidRDefault="00177633" w:rsidP="00177633">
      <w:pPr>
        <w:rPr>
          <w:b/>
        </w:rPr>
      </w:pPr>
      <w:r w:rsidRPr="0047393C">
        <w:t>Reactions</w:t>
      </w:r>
    </w:p>
    <w:p w14:paraId="77224AA5" w14:textId="77777777" w:rsidR="00E82E8E" w:rsidRPr="00E82E8E" w:rsidRDefault="00177633" w:rsidP="00177633">
      <w:pPr>
        <w:rPr>
          <w:b/>
        </w:rPr>
      </w:pPr>
      <w:r w:rsidRPr="0047393C">
        <w:t>Instinctive Charm. When a creature that the Visitor can see makes an attack roll against him, he can divert the attack, provided that another creature is within the attack’s range. The attacker must make a DC 13 Wisdom saving throw. On a failed save, the attacker must target the creature that is closest to it, not including you or itself.</w:t>
      </w:r>
    </w:p>
    <w:p w14:paraId="6D23777C" w14:textId="22677C8F" w:rsidR="008D7E6B" w:rsidRPr="008D7E6B" w:rsidRDefault="00177633" w:rsidP="00177633">
      <w:pPr>
        <w:rPr>
          <w:b/>
        </w:rPr>
      </w:pPr>
      <w:r w:rsidRPr="0047393C">
        <w:t>On a successful saving throw, the Visitor can’t use this feature on the same attacker again until he finishes a long rest.</w:t>
      </w:r>
    </w:p>
    <w:p w14:paraId="2F76B3B1" w14:textId="77777777" w:rsidR="008D7E6B" w:rsidRPr="008D7E6B" w:rsidRDefault="00177633" w:rsidP="00177633">
      <w:pPr>
        <w:rPr>
          <w:b/>
        </w:rPr>
      </w:pPr>
      <w:r w:rsidRPr="0047393C">
        <w:t>Eugen Adi</w:t>
      </w:r>
    </w:p>
    <w:p w14:paraId="1BE0C324" w14:textId="77777777" w:rsidR="008D7E6B" w:rsidRPr="008D7E6B" w:rsidRDefault="00177633" w:rsidP="00177633">
      <w:pPr>
        <w:rPr>
          <w:b/>
        </w:rPr>
      </w:pPr>
      <w:r w:rsidRPr="0047393C">
        <w:t>Medium humanoid (human), neutral evil</w:t>
      </w:r>
    </w:p>
    <w:p w14:paraId="20F4B42E" w14:textId="77777777" w:rsidR="008D7E6B" w:rsidRPr="008D7E6B" w:rsidRDefault="00177633" w:rsidP="00177633">
      <w:pPr>
        <w:rPr>
          <w:b/>
        </w:rPr>
      </w:pPr>
      <w:r w:rsidRPr="0047393C">
        <w:t>Armor Class 17 (half plate armor)</w:t>
      </w:r>
    </w:p>
    <w:p w14:paraId="0BEBED6D" w14:textId="77777777" w:rsidR="008D7E6B" w:rsidRPr="008D7E6B" w:rsidRDefault="00177633" w:rsidP="00177633">
      <w:pPr>
        <w:rPr>
          <w:b/>
        </w:rPr>
      </w:pPr>
      <w:r w:rsidRPr="0047393C">
        <w:t>Hit Points 150 (20d8 + 60)</w:t>
      </w:r>
    </w:p>
    <w:p w14:paraId="58AD3977" w14:textId="77777777" w:rsidR="00E82E8E" w:rsidRPr="00E82E8E" w:rsidRDefault="00177633" w:rsidP="00177633">
      <w:pPr>
        <w:rPr>
          <w:b/>
        </w:rPr>
      </w:pPr>
      <w:r w:rsidRPr="0047393C">
        <w:t>Speed 45 ft.</w:t>
      </w:r>
    </w:p>
    <w:p w14:paraId="1B47467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774BB9A" w14:textId="77777777" w:rsidR="00E82E8E" w:rsidRPr="00E82E8E" w:rsidRDefault="00305B1A" w:rsidP="00177633">
      <w:pPr>
        <w:rPr>
          <w:b/>
        </w:rPr>
      </w:pPr>
      <w:r>
        <w:t>16(+3)</w:t>
      </w:r>
      <w:r>
        <w:tab/>
        <w:t>14(+2)</w:t>
      </w:r>
      <w:r>
        <w:tab/>
        <w:t>17(+3)</w:t>
      </w:r>
      <w:r>
        <w:tab/>
        <w:t>13(+1)</w:t>
      </w:r>
      <w:r>
        <w:tab/>
        <w:t>12(+1)</w:t>
      </w:r>
      <w:r>
        <w:tab/>
        <w:t>16(+3)</w:t>
      </w:r>
    </w:p>
    <w:p w14:paraId="08EF90E1" w14:textId="6310D2D2" w:rsidR="008D7E6B" w:rsidRPr="008D7E6B" w:rsidRDefault="00177633" w:rsidP="00177633">
      <w:pPr>
        <w:rPr>
          <w:b/>
        </w:rPr>
      </w:pPr>
      <w:r w:rsidRPr="0047393C">
        <w:t>Saving Throws Str +7, Wis +5</w:t>
      </w:r>
    </w:p>
    <w:p w14:paraId="473E9BB1" w14:textId="77777777" w:rsidR="008D7E6B" w:rsidRPr="008D7E6B" w:rsidRDefault="00177633" w:rsidP="00177633">
      <w:pPr>
        <w:rPr>
          <w:b/>
        </w:rPr>
      </w:pPr>
      <w:r w:rsidRPr="0047393C">
        <w:t>Skills Athletics +7, Deception +7, Intimidation +7,</w:t>
      </w:r>
    </w:p>
    <w:p w14:paraId="4C54DED8" w14:textId="77777777" w:rsidR="008D7E6B" w:rsidRPr="008D7E6B" w:rsidRDefault="00177633" w:rsidP="00177633">
      <w:pPr>
        <w:rPr>
          <w:b/>
        </w:rPr>
      </w:pPr>
      <w:r w:rsidRPr="0047393C">
        <w:t>Stealth +6</w:t>
      </w:r>
    </w:p>
    <w:p w14:paraId="41F13F3C" w14:textId="77777777" w:rsidR="008D7E6B" w:rsidRPr="008D7E6B" w:rsidRDefault="00177633" w:rsidP="00177633">
      <w:pPr>
        <w:rPr>
          <w:b/>
        </w:rPr>
      </w:pPr>
      <w:r w:rsidRPr="0047393C">
        <w:t>Damage Resistance cold, necrotic; bludgeoning, piercing, and slashing from nonmagical attacks</w:t>
      </w:r>
    </w:p>
    <w:p w14:paraId="3180D63B" w14:textId="77777777" w:rsidR="0000645A" w:rsidRDefault="00177633" w:rsidP="00177633">
      <w:pPr>
        <w:rPr>
          <w:b/>
        </w:rPr>
      </w:pPr>
      <w:r w:rsidRPr="0047393C">
        <w:t>Damage Immunities poison</w:t>
      </w:r>
    </w:p>
    <w:p w14:paraId="68DBA984" w14:textId="53BDC023" w:rsidR="008D7E6B" w:rsidRPr="008D7E6B" w:rsidRDefault="0000645A" w:rsidP="00177633">
      <w:pPr>
        <w:rPr>
          <w:b/>
        </w:rPr>
      </w:pPr>
      <w:r>
        <w:t>Condition Immunities</w:t>
      </w:r>
      <w:r w:rsidR="00177633" w:rsidRPr="0047393C">
        <w:t xml:space="preserve"> frightened, poisoned</w:t>
      </w:r>
    </w:p>
    <w:p w14:paraId="1DA8C04C" w14:textId="77777777" w:rsidR="008D7E6B" w:rsidRPr="008D7E6B" w:rsidRDefault="00177633" w:rsidP="00177633">
      <w:pPr>
        <w:rPr>
          <w:b/>
        </w:rPr>
      </w:pPr>
      <w:r w:rsidRPr="0047393C">
        <w:t>Senses darkvision 120 ft., passive Perception 15</w:t>
      </w:r>
    </w:p>
    <w:p w14:paraId="2AE5D05C" w14:textId="6F5B53BF" w:rsidR="00177633" w:rsidRDefault="00177633" w:rsidP="00177633">
      <w:r w:rsidRPr="0047393C">
        <w:t>Languages Common</w:t>
      </w:r>
    </w:p>
    <w:p w14:paraId="5BF095EC" w14:textId="77777777" w:rsidR="008D7E6B" w:rsidRPr="008D7E6B" w:rsidRDefault="00177633" w:rsidP="00177633">
      <w:pPr>
        <w:rPr>
          <w:b/>
        </w:rPr>
      </w:pPr>
      <w:r>
        <w:t xml:space="preserve">Challenge </w:t>
      </w:r>
      <w:r w:rsidRPr="0047393C">
        <w:t>7 (2,900 XP)</w:t>
      </w:r>
    </w:p>
    <w:p w14:paraId="2D9EDD1C" w14:textId="77777777" w:rsidR="008D7E6B" w:rsidRPr="008D7E6B" w:rsidRDefault="00177633" w:rsidP="00177633">
      <w:pPr>
        <w:rPr>
          <w:b/>
        </w:rPr>
      </w:pPr>
      <w:r w:rsidRPr="0047393C">
        <w:t>Ravenous Curse. Luca's power comes from the curse he bears. If the curse is removed (such as by remove curse) Eugen’s speed is reduced to 30 ft., and he loses his damage resistances and his consuming bite and retched spittle abilities.</w:t>
      </w:r>
    </w:p>
    <w:p w14:paraId="57A62ADA" w14:textId="77777777" w:rsidR="008D7E6B" w:rsidRPr="008D7E6B" w:rsidRDefault="00177633" w:rsidP="00177633">
      <w:pPr>
        <w:rPr>
          <w:b/>
        </w:rPr>
      </w:pPr>
      <w:r w:rsidRPr="0047393C">
        <w:t>Ravenous Tenacity. Eugen has advantage on all Dexterity and Wisdom saving throws.</w:t>
      </w:r>
    </w:p>
    <w:p w14:paraId="477CBFF0" w14:textId="77777777" w:rsidR="008D7E6B" w:rsidRPr="008D7E6B" w:rsidRDefault="00177633" w:rsidP="00177633">
      <w:pPr>
        <w:rPr>
          <w:b/>
        </w:rPr>
      </w:pPr>
      <w:r w:rsidRPr="0047393C">
        <w:t>Actions</w:t>
      </w:r>
    </w:p>
    <w:p w14:paraId="0898678A" w14:textId="77777777" w:rsidR="008D7E6B" w:rsidRPr="008D7E6B" w:rsidRDefault="00177633" w:rsidP="00177633">
      <w:pPr>
        <w:rPr>
          <w:b/>
        </w:rPr>
      </w:pPr>
      <w:r w:rsidRPr="0047393C">
        <w:t>Multiattack. Eugen makes two attacks with his longsword.</w:t>
      </w:r>
      <w:r>
        <w:t xml:space="preserve"> </w:t>
      </w:r>
      <w:r w:rsidRPr="0047393C">
        <w:t>Longsword. Melee Weapon Attack: +7 to hit, range 5 ft., one creature. Hit: 7 (1d8 + 3) slashing damage, or 8 (1d10 + 3) slashing damage if used with two hands to make an attack.</w:t>
      </w:r>
    </w:p>
    <w:p w14:paraId="16798E6D" w14:textId="77777777" w:rsidR="00E82E8E" w:rsidRPr="00E82E8E" w:rsidRDefault="00177633" w:rsidP="00177633">
      <w:pPr>
        <w:rPr>
          <w:b/>
        </w:rPr>
      </w:pPr>
      <w:r w:rsidRPr="0047393C">
        <w:t>Consuming Bite (Recharges 5-6). Melee Weapon Attack: +7 to hit, reach 5 ft., one target. Hit: 6 (1d6 + 3) piercing damage and 21 (6d6) necrotic damage. Eugen regains hit points equal to the necrotic damage dealt by this attack.</w:t>
      </w:r>
    </w:p>
    <w:p w14:paraId="20EADC0C" w14:textId="29CF72F3" w:rsidR="008D7E6B" w:rsidRPr="008D7E6B" w:rsidRDefault="00177633" w:rsidP="00177633">
      <w:pPr>
        <w:rPr>
          <w:b/>
        </w:rPr>
      </w:pPr>
      <w:r w:rsidRPr="0047393C">
        <w:t>Eugen’s mouth grows into a giant grotesque maw when this ability is used. Characters within 30 ft. of Eugen when he makes this attack for the first time and can see him must make a DC 10 Horror saving throw.</w:t>
      </w:r>
    </w:p>
    <w:p w14:paraId="1A58101C" w14:textId="77777777" w:rsidR="008D7E6B" w:rsidRPr="008D7E6B" w:rsidRDefault="00177633" w:rsidP="00177633">
      <w:pPr>
        <w:rPr>
          <w:b/>
        </w:rPr>
      </w:pPr>
      <w:r w:rsidRPr="0047393C">
        <w:t>Legendary Actions</w:t>
      </w:r>
    </w:p>
    <w:p w14:paraId="5F435379" w14:textId="77777777" w:rsidR="008D7E6B" w:rsidRPr="008D7E6B" w:rsidRDefault="00177633" w:rsidP="00177633">
      <w:pPr>
        <w:rPr>
          <w:b/>
        </w:rPr>
      </w:pPr>
      <w:r w:rsidRPr="0047393C">
        <w:t>Eugen can take 3 legendary actions, choosing from the options below. Only one legendary action can be used at a time and only at the end of another creature's turn. Eugen regains a spent legendary action at the start of his turn.</w:t>
      </w:r>
    </w:p>
    <w:p w14:paraId="7EEA427D" w14:textId="77777777" w:rsidR="008D7E6B" w:rsidRPr="008D7E6B" w:rsidRDefault="00177633" w:rsidP="00177633">
      <w:pPr>
        <w:rPr>
          <w:b/>
        </w:rPr>
      </w:pPr>
      <w:r w:rsidRPr="0047393C">
        <w:t> Riposte. If Eugen is targeted by a melee attack that misses and the attacker is within 5 feet of Eugen, he makes a single melee attack with his longsword</w:t>
      </w:r>
      <w:r>
        <w:t xml:space="preserve"> </w:t>
      </w:r>
      <w:r w:rsidRPr="0047393C">
        <w:t>against the creature that attacked him.</w:t>
      </w:r>
    </w:p>
    <w:p w14:paraId="20AE2427" w14:textId="77777777" w:rsidR="008D7E6B" w:rsidRPr="008D7E6B" w:rsidRDefault="00177633" w:rsidP="00177633">
      <w:pPr>
        <w:rPr>
          <w:b/>
        </w:rPr>
      </w:pPr>
      <w:r w:rsidRPr="0047393C">
        <w:t> Pounce. Eugen leaps to a single target within 30 feet of him and makes a single attack. This movement does not provoke opportunity attacks. Eugen can use this legendary action once per round.</w:t>
      </w:r>
    </w:p>
    <w:p w14:paraId="4FB37053" w14:textId="20776D70" w:rsidR="00177633" w:rsidRPr="0047393C" w:rsidRDefault="00177633" w:rsidP="00177633">
      <w:r w:rsidRPr="0047393C">
        <w:t> Retched Spittle. Eugen launches a glob of rancid spittle at a point within 60 feet. Each creature within a 10-foot radius of that point must succeed on a DC 13 Constitution saving throw or take 14 (4d6) poison damage and be poisoned for 1 minute. On a success, a target takes only half damage and is not poisoned. At the end of each of its turns, a target may attempt another saving throw, ending the poisoned condition early on a success.</w:t>
      </w:r>
    </w:p>
    <w:p w14:paraId="30DFBDCA" w14:textId="77777777" w:rsidR="008D7E6B" w:rsidRPr="008D7E6B" w:rsidRDefault="00177633" w:rsidP="00177633">
      <w:pPr>
        <w:pStyle w:val="2"/>
        <w:rPr>
          <w:b/>
        </w:rPr>
      </w:pPr>
      <w:bookmarkStart w:id="85" w:name="_Toc510259680"/>
      <w:r w:rsidRPr="0047393C">
        <w:t>Mob of Villagers</w:t>
      </w:r>
      <w:bookmarkEnd w:id="85"/>
    </w:p>
    <w:p w14:paraId="5ADB5BAE" w14:textId="77777777" w:rsidR="008D7E6B" w:rsidRPr="008D7E6B" w:rsidRDefault="00177633" w:rsidP="00177633">
      <w:pPr>
        <w:rPr>
          <w:b/>
        </w:rPr>
      </w:pPr>
      <w:r w:rsidRPr="0047393C">
        <w:t>Gargantuan swarm of humanoids, neutral</w:t>
      </w:r>
    </w:p>
    <w:p w14:paraId="17ECD75D" w14:textId="77777777" w:rsidR="008D7E6B" w:rsidRPr="008D7E6B" w:rsidRDefault="00177633" w:rsidP="00177633">
      <w:pPr>
        <w:rPr>
          <w:b/>
        </w:rPr>
      </w:pPr>
      <w:r w:rsidRPr="0047393C">
        <w:t>Armor Class 10</w:t>
      </w:r>
    </w:p>
    <w:p w14:paraId="2780D42A" w14:textId="77777777" w:rsidR="008D7E6B" w:rsidRPr="008D7E6B" w:rsidRDefault="00177633" w:rsidP="00177633">
      <w:pPr>
        <w:rPr>
          <w:b/>
        </w:rPr>
      </w:pPr>
      <w:r w:rsidRPr="0047393C">
        <w:t>Hit Points 184 (16d20+16)</w:t>
      </w:r>
    </w:p>
    <w:p w14:paraId="1DB5AA1B" w14:textId="77777777" w:rsidR="00E82E8E" w:rsidRPr="00E82E8E" w:rsidRDefault="00177633" w:rsidP="00177633">
      <w:pPr>
        <w:rPr>
          <w:b/>
        </w:rPr>
      </w:pPr>
      <w:r w:rsidRPr="0047393C">
        <w:t>Speed 20 ft.</w:t>
      </w:r>
    </w:p>
    <w:p w14:paraId="2468E0D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39E4952" w14:textId="77777777" w:rsidR="0000645A" w:rsidRDefault="00305B1A" w:rsidP="00177633">
      <w:pPr>
        <w:rPr>
          <w:b/>
        </w:rPr>
      </w:pPr>
      <w:r>
        <w:t>18(+4)</w:t>
      </w:r>
      <w:r>
        <w:tab/>
        <w:t>11(+0)</w:t>
      </w:r>
      <w:r>
        <w:tab/>
        <w:t>12(+1)</w:t>
      </w:r>
      <w:r>
        <w:tab/>
      </w:r>
      <w:r w:rsidR="00177633" w:rsidRPr="0047393C">
        <w:t xml:space="preserve">9 (-1) 9 (-1) </w:t>
      </w:r>
      <w:r>
        <w:t>10(+0)</w:t>
      </w:r>
    </w:p>
    <w:p w14:paraId="321612D7" w14:textId="4ACE9E5E" w:rsidR="008D7E6B" w:rsidRPr="008D7E6B" w:rsidRDefault="0000645A" w:rsidP="00177633">
      <w:pPr>
        <w:rPr>
          <w:b/>
        </w:rPr>
      </w:pPr>
      <w:r>
        <w:t>Condition Immunities</w:t>
      </w:r>
      <w:r w:rsidR="00177633" w:rsidRPr="0047393C">
        <w:t xml:space="preserve"> charmed, frightened, grappled,</w:t>
      </w:r>
    </w:p>
    <w:p w14:paraId="093E6D23" w14:textId="77777777" w:rsidR="008D7E6B" w:rsidRPr="008D7E6B" w:rsidRDefault="00177633" w:rsidP="00177633">
      <w:pPr>
        <w:rPr>
          <w:b/>
        </w:rPr>
      </w:pPr>
      <w:r w:rsidRPr="0047393C">
        <w:t>paralyzed, petrified, prone, restrained, stunned</w:t>
      </w:r>
    </w:p>
    <w:p w14:paraId="75F71987" w14:textId="77777777" w:rsidR="008D7E6B" w:rsidRPr="008D7E6B" w:rsidRDefault="00177633" w:rsidP="00177633">
      <w:pPr>
        <w:rPr>
          <w:b/>
        </w:rPr>
      </w:pPr>
      <w:r w:rsidRPr="0047393C">
        <w:t>Senses passive Perception 9</w:t>
      </w:r>
    </w:p>
    <w:p w14:paraId="4C222CB2" w14:textId="79E8E070" w:rsidR="00177633" w:rsidRDefault="00177633" w:rsidP="00177633">
      <w:r w:rsidRPr="0047393C">
        <w:t>Languages Common</w:t>
      </w:r>
    </w:p>
    <w:p w14:paraId="7523007D" w14:textId="77777777" w:rsidR="008D7E6B" w:rsidRPr="008D7E6B" w:rsidRDefault="00177633" w:rsidP="00177633">
      <w:pPr>
        <w:rPr>
          <w:b/>
        </w:rPr>
      </w:pPr>
      <w:r>
        <w:t xml:space="preserve">Challenge </w:t>
      </w:r>
      <w:r w:rsidRPr="0047393C">
        <w:t>3 (700 XP)</w:t>
      </w:r>
    </w:p>
    <w:p w14:paraId="0B0FF16A" w14:textId="77777777" w:rsidR="008D7E6B" w:rsidRPr="008D7E6B" w:rsidRDefault="00177633" w:rsidP="00177633">
      <w:pPr>
        <w:rPr>
          <w:b/>
        </w:rPr>
      </w:pPr>
      <w:r w:rsidRPr="0047393C">
        <w:t>Torches. The torches of the mob of villagers provide dim light in all area 30 ft. from the mob.</w:t>
      </w:r>
    </w:p>
    <w:p w14:paraId="5BCEA4CF" w14:textId="77777777" w:rsidR="008D7E6B" w:rsidRPr="008D7E6B" w:rsidRDefault="00177633" w:rsidP="00177633">
      <w:pPr>
        <w:rPr>
          <w:b/>
        </w:rPr>
      </w:pPr>
      <w:r w:rsidRPr="0047393C">
        <w:t>Swarm. The mob can occupy another creatures' space and vice versa, and the mob can move through any opening large enough for a medium creature to pass through. The mob can't regain hit points or gain temporary hit points.</w:t>
      </w:r>
    </w:p>
    <w:p w14:paraId="34165D95" w14:textId="77777777" w:rsidR="008D7E6B" w:rsidRPr="008D7E6B" w:rsidRDefault="00177633" w:rsidP="00177633">
      <w:pPr>
        <w:rPr>
          <w:b/>
        </w:rPr>
      </w:pPr>
      <w:r w:rsidRPr="0047393C">
        <w:t>Actions</w:t>
      </w:r>
    </w:p>
    <w:p w14:paraId="35C029F7" w14:textId="77777777" w:rsidR="008D7E6B" w:rsidRPr="008D7E6B" w:rsidRDefault="00177633" w:rsidP="00177633">
      <w:pPr>
        <w:rPr>
          <w:b/>
        </w:rPr>
      </w:pPr>
      <w:r w:rsidRPr="0047393C">
        <w:t>Multiattack. The mob makes four attacks per turn.</w:t>
      </w:r>
    </w:p>
    <w:p w14:paraId="7B5BBE83" w14:textId="77777777" w:rsidR="008D7E6B" w:rsidRPr="008D7E6B" w:rsidRDefault="00177633" w:rsidP="00177633">
      <w:pPr>
        <w:rPr>
          <w:b/>
        </w:rPr>
      </w:pPr>
      <w:r w:rsidRPr="0047393C">
        <w:t>Torch. Melee Weapon Attack: +5 to hit, range 5 ft., one creature. Hit: 10 (4d4) bludgeoning damage plus 3 (1d6) fire damage or 5 (2d4) bludgeoning damage plus 2 (1d4) fire damage if the mob has half its hit points or fewer.</w:t>
      </w:r>
    </w:p>
    <w:p w14:paraId="5365EBEE" w14:textId="77777777" w:rsidR="008D7E6B" w:rsidRPr="008D7E6B" w:rsidRDefault="00177633" w:rsidP="00177633">
      <w:pPr>
        <w:rPr>
          <w:b/>
        </w:rPr>
      </w:pPr>
      <w:r w:rsidRPr="0047393C">
        <w:t>Sticks.</w:t>
      </w:r>
      <w:r>
        <w:t xml:space="preserve"> </w:t>
      </w:r>
      <w:r w:rsidRPr="0047393C">
        <w:t>Melee Weapon Attack: +5 to hit, range 5 ft., one creature. Hit: 14 (4d6) bludgeoning damage or 7 (2d6) bludgeoning damage if the mob has half its hit points or fewer.</w:t>
      </w:r>
    </w:p>
    <w:p w14:paraId="379DA86B" w14:textId="77777777" w:rsidR="008D7E6B" w:rsidRPr="008D7E6B" w:rsidRDefault="00177633" w:rsidP="00177633">
      <w:pPr>
        <w:rPr>
          <w:b/>
        </w:rPr>
      </w:pPr>
      <w:r w:rsidRPr="0047393C">
        <w:t>Stones. Ranged Weapon Attack: +2 to hit, range 20/60 ft., one creature. Hit: 10 (1d4) bludgeoning damage or 5 (2d4) bludgeoning damage if the mob has half its hit points or fewer.</w:t>
      </w:r>
    </w:p>
    <w:p w14:paraId="1B32009A" w14:textId="4B98951F" w:rsidR="00177633" w:rsidRPr="0047393C" w:rsidRDefault="00177633" w:rsidP="00177633">
      <w:pPr>
        <w:pStyle w:val="2"/>
      </w:pPr>
      <w:bookmarkStart w:id="86" w:name="_Toc510259681"/>
      <w:r w:rsidRPr="0047393C">
        <w:t>Swarm of Creeping Coins</w:t>
      </w:r>
      <w:bookmarkEnd w:id="86"/>
    </w:p>
    <w:p w14:paraId="536BDBE2" w14:textId="77777777" w:rsidR="008D7E6B" w:rsidRPr="008D7E6B" w:rsidRDefault="00177633" w:rsidP="00177633">
      <w:pPr>
        <w:rPr>
          <w:b/>
        </w:rPr>
      </w:pPr>
      <w:r w:rsidRPr="0047393C">
        <w:t>Medium swarm of Tiny constructs, unaligned</w:t>
      </w:r>
    </w:p>
    <w:p w14:paraId="46940869" w14:textId="77777777" w:rsidR="008D7E6B" w:rsidRPr="008D7E6B" w:rsidRDefault="00177633" w:rsidP="00177633">
      <w:pPr>
        <w:rPr>
          <w:b/>
        </w:rPr>
      </w:pPr>
      <w:r w:rsidRPr="0047393C">
        <w:t>Armor Class 15 (natural armor)</w:t>
      </w:r>
    </w:p>
    <w:p w14:paraId="20E2F6C7" w14:textId="77777777" w:rsidR="008D7E6B" w:rsidRPr="008D7E6B" w:rsidRDefault="00177633" w:rsidP="00177633">
      <w:pPr>
        <w:rPr>
          <w:b/>
        </w:rPr>
      </w:pPr>
      <w:r w:rsidRPr="0047393C">
        <w:t>Hit Points 28 (5d6)</w:t>
      </w:r>
    </w:p>
    <w:p w14:paraId="21BC6A7C" w14:textId="77777777" w:rsidR="00E82E8E" w:rsidRPr="00E82E8E" w:rsidRDefault="00177633" w:rsidP="00177633">
      <w:pPr>
        <w:rPr>
          <w:b/>
        </w:rPr>
      </w:pPr>
      <w:r w:rsidRPr="0047393C">
        <w:t>Speed 30 ft.</w:t>
      </w:r>
    </w:p>
    <w:p w14:paraId="1B1951B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C1EE6F6" w14:textId="48846B68" w:rsidR="008D7E6B" w:rsidRPr="008D7E6B" w:rsidRDefault="00305B1A" w:rsidP="00177633">
      <w:pPr>
        <w:rPr>
          <w:b/>
        </w:rPr>
      </w:pPr>
      <w:r>
        <w:t>13(+1)</w:t>
      </w:r>
      <w:r>
        <w:tab/>
        <w:t>16(+3)</w:t>
      </w:r>
      <w:r>
        <w:tab/>
      </w:r>
      <w:r w:rsidR="00177633" w:rsidRPr="0047393C">
        <w:t>9 (-1) 1 (-5) 7 (-2) 2 (-4)</w:t>
      </w:r>
    </w:p>
    <w:p w14:paraId="2A85FB38" w14:textId="77777777" w:rsidR="0000645A" w:rsidRDefault="00177633" w:rsidP="00177633">
      <w:pPr>
        <w:rPr>
          <w:b/>
        </w:rPr>
      </w:pPr>
      <w:r w:rsidRPr="0047393C">
        <w:t>Damage Immunities poison, psychic</w:t>
      </w:r>
    </w:p>
    <w:p w14:paraId="7C2957BC" w14:textId="14D7813F" w:rsidR="0000645A" w:rsidRDefault="0000645A" w:rsidP="00177633">
      <w:r>
        <w:t>Condition Immunities</w:t>
      </w:r>
      <w:r w:rsidR="00177633" w:rsidRPr="0047393C">
        <w:t xml:space="preserve"> </w:t>
      </w:r>
    </w:p>
    <w:p w14:paraId="0B95B521" w14:textId="5917C1BA" w:rsidR="008D7E6B" w:rsidRPr="008D7E6B" w:rsidRDefault="0000645A" w:rsidP="00177633">
      <w:pPr>
        <w:rPr>
          <w:b/>
        </w:rPr>
      </w:pPr>
      <w:r>
        <w:t>Condition Immunities</w:t>
      </w:r>
      <w:r w:rsidR="00177633" w:rsidRPr="0047393C">
        <w:t xml:space="preserve"> blinded, charmed, deafened, exhaustion, frightened, paralyzed, petrified, poisoned</w:t>
      </w:r>
    </w:p>
    <w:p w14:paraId="7177F3F1" w14:textId="77777777" w:rsidR="008D7E6B" w:rsidRPr="008D7E6B" w:rsidRDefault="00177633" w:rsidP="00177633">
      <w:pPr>
        <w:rPr>
          <w:b/>
        </w:rPr>
      </w:pPr>
      <w:r w:rsidRPr="0047393C">
        <w:t>Senses blindsight 30 ft. (blind beyond this radius),</w:t>
      </w:r>
    </w:p>
    <w:p w14:paraId="5C347EDF" w14:textId="77777777" w:rsidR="008D7E6B" w:rsidRPr="008D7E6B" w:rsidRDefault="00177633" w:rsidP="00177633">
      <w:pPr>
        <w:rPr>
          <w:b/>
        </w:rPr>
      </w:pPr>
      <w:r w:rsidRPr="0047393C">
        <w:t>passive Perception 7</w:t>
      </w:r>
    </w:p>
    <w:p w14:paraId="16DE5FED" w14:textId="77777777" w:rsidR="008D7E6B" w:rsidRPr="008D7E6B" w:rsidRDefault="00177633" w:rsidP="00177633">
      <w:pPr>
        <w:rPr>
          <w:b/>
        </w:rPr>
      </w:pPr>
      <w:r w:rsidRPr="0047393C">
        <w:t>Languages –</w:t>
      </w:r>
    </w:p>
    <w:p w14:paraId="46E3C225" w14:textId="77777777" w:rsidR="008D7E6B" w:rsidRPr="008D7E6B" w:rsidRDefault="00177633" w:rsidP="00177633">
      <w:pPr>
        <w:rPr>
          <w:b/>
        </w:rPr>
      </w:pPr>
      <w:r w:rsidRPr="0047393C">
        <w:t>Challenge 1/4 (50 XP)</w:t>
      </w:r>
    </w:p>
    <w:p w14:paraId="49F8463D" w14:textId="77777777" w:rsidR="008D7E6B" w:rsidRPr="008D7E6B" w:rsidRDefault="00177633" w:rsidP="00177633">
      <w:pPr>
        <w:rPr>
          <w:b/>
        </w:rPr>
      </w:pPr>
      <w:r w:rsidRPr="0047393C">
        <w:t>Antimagic Susceptibility. The coins are incapacitated while in the area of an antimagic field. If targeted by dispel magic, the coins must succeed on a Constitution saving throw against the caster’s spell save DC or fall unconscious for 1 minute.</w:t>
      </w:r>
    </w:p>
    <w:p w14:paraId="7896B8C7" w14:textId="77777777" w:rsidR="008D7E6B" w:rsidRPr="008D7E6B" w:rsidRDefault="00177633" w:rsidP="00177633">
      <w:pPr>
        <w:rPr>
          <w:b/>
        </w:rPr>
      </w:pPr>
      <w:r w:rsidRPr="0047393C">
        <w:t>False Appearance. While it remains motionless, this creature is indistinguishable from a pile of normal coins.</w:t>
      </w:r>
    </w:p>
    <w:p w14:paraId="0F4BC6FD" w14:textId="77777777" w:rsidR="008D7E6B" w:rsidRPr="008D7E6B" w:rsidRDefault="00177633" w:rsidP="00177633">
      <w:pPr>
        <w:rPr>
          <w:b/>
        </w:rPr>
      </w:pPr>
      <w:r w:rsidRPr="0047393C">
        <w:t>Swarm. The swarm can occupy another creature’s space and vice versa, and the swarm can move through any opening large enough for a tiny coin. The swarm can’t regain hit points or gain temporary hit points.</w:t>
      </w:r>
    </w:p>
    <w:p w14:paraId="2E0BE748" w14:textId="77777777" w:rsidR="008D7E6B" w:rsidRPr="008D7E6B" w:rsidRDefault="00177633" w:rsidP="00177633">
      <w:pPr>
        <w:rPr>
          <w:b/>
        </w:rPr>
      </w:pPr>
      <w:r w:rsidRPr="0047393C">
        <w:t>Actions</w:t>
      </w:r>
    </w:p>
    <w:p w14:paraId="316B46A8" w14:textId="77777777" w:rsidR="008D7E6B" w:rsidRPr="008D7E6B" w:rsidRDefault="00177633" w:rsidP="00177633">
      <w:pPr>
        <w:rPr>
          <w:b/>
        </w:rPr>
      </w:pPr>
      <w:r w:rsidRPr="0047393C">
        <w:t>Slam. Melee Weapon Attack: +5 to hit, reach 5 ft., one target. Hit: 14 (4d6) bludgeoning damage, or 7 (2d6) bludgeoning damage if the swarm has half of its hit points or fewer.</w:t>
      </w:r>
    </w:p>
    <w:p w14:paraId="6B26E465" w14:textId="77777777" w:rsidR="008D7E6B" w:rsidRPr="008D7E6B" w:rsidRDefault="00177633" w:rsidP="00177633">
      <w:pPr>
        <w:pStyle w:val="2"/>
        <w:rPr>
          <w:b/>
        </w:rPr>
      </w:pPr>
      <w:bookmarkStart w:id="87" w:name="_Toc510259682"/>
      <w:r w:rsidRPr="0047393C">
        <w:t>Mirror Golem</w:t>
      </w:r>
      <w:bookmarkEnd w:id="87"/>
    </w:p>
    <w:p w14:paraId="7BB3E9A8" w14:textId="77777777" w:rsidR="008D7E6B" w:rsidRPr="008D7E6B" w:rsidRDefault="00177633" w:rsidP="00177633">
      <w:pPr>
        <w:rPr>
          <w:b/>
        </w:rPr>
      </w:pPr>
      <w:r w:rsidRPr="0047393C">
        <w:t>Large construct, unaligned</w:t>
      </w:r>
    </w:p>
    <w:p w14:paraId="703E5FBC" w14:textId="77777777" w:rsidR="008D7E6B" w:rsidRPr="008D7E6B" w:rsidRDefault="00177633" w:rsidP="00177633">
      <w:pPr>
        <w:rPr>
          <w:b/>
        </w:rPr>
      </w:pPr>
      <w:r w:rsidRPr="0047393C">
        <w:t>Armor Class 14</w:t>
      </w:r>
    </w:p>
    <w:p w14:paraId="259E02B2" w14:textId="77777777" w:rsidR="008D7E6B" w:rsidRPr="008D7E6B" w:rsidRDefault="00177633" w:rsidP="00177633">
      <w:pPr>
        <w:rPr>
          <w:b/>
        </w:rPr>
      </w:pPr>
      <w:r w:rsidRPr="0047393C">
        <w:t>Hit Points 104 (11d10 + 44)</w:t>
      </w:r>
    </w:p>
    <w:p w14:paraId="26435583" w14:textId="77777777" w:rsidR="008D7E6B" w:rsidRPr="008D7E6B" w:rsidRDefault="00177633" w:rsidP="00177633">
      <w:pPr>
        <w:rPr>
          <w:b/>
        </w:rPr>
      </w:pPr>
      <w:r w:rsidRPr="0047393C">
        <w:t>Speed 40 ft.</w:t>
      </w:r>
    </w:p>
    <w:p w14:paraId="09C1F5A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C827BE5" w14:textId="6B5DD504" w:rsidR="008D7E6B" w:rsidRPr="008D7E6B" w:rsidRDefault="00305B1A" w:rsidP="00177633">
      <w:pPr>
        <w:rPr>
          <w:b/>
        </w:rPr>
      </w:pPr>
      <w:r>
        <w:t>17(+3)</w:t>
      </w:r>
      <w:r>
        <w:tab/>
        <w:t>19(+4)</w:t>
      </w:r>
      <w:r>
        <w:tab/>
        <w:t>18(+4)</w:t>
      </w:r>
      <w:r>
        <w:tab/>
      </w:r>
      <w:r w:rsidR="00E82E8E" w:rsidRPr="00E82E8E">
        <w:rPr>
          <w:b/>
        </w:rPr>
        <w:t>6 (-2)</w:t>
      </w:r>
      <w:r w:rsidR="00E82E8E" w:rsidRPr="00E82E8E">
        <w:rPr>
          <w:b/>
        </w:rPr>
        <w:tab/>
      </w:r>
      <w:r>
        <w:t>10(+0)</w:t>
      </w:r>
      <w:r>
        <w:tab/>
      </w:r>
      <w:r w:rsidR="00177633" w:rsidRPr="0047393C">
        <w:t>5 (-3)</w:t>
      </w:r>
    </w:p>
    <w:p w14:paraId="759C2485" w14:textId="77777777" w:rsidR="008D7E6B" w:rsidRPr="008D7E6B" w:rsidRDefault="00177633" w:rsidP="00177633">
      <w:pPr>
        <w:rPr>
          <w:b/>
        </w:rPr>
      </w:pPr>
      <w:r w:rsidRPr="0047393C">
        <w:t>Damage Vulnerability force</w:t>
      </w:r>
    </w:p>
    <w:p w14:paraId="1BFC7DDE" w14:textId="77777777" w:rsidR="0000645A" w:rsidRDefault="00177633" w:rsidP="00177633">
      <w:pPr>
        <w:rPr>
          <w:b/>
        </w:rPr>
      </w:pPr>
      <w:r w:rsidRPr="0047393C">
        <w:t>Damage Immunities lightning, poison; bludgeoning, piercing, and slashing from nonmagical attacks that aren’t adamantine</w:t>
      </w:r>
    </w:p>
    <w:p w14:paraId="1FC562F7" w14:textId="6C267FAA" w:rsidR="008D7E6B" w:rsidRPr="008D7E6B" w:rsidRDefault="0000645A" w:rsidP="00177633">
      <w:pPr>
        <w:rPr>
          <w:b/>
        </w:rPr>
      </w:pPr>
      <w:r>
        <w:t>Condition Immunities</w:t>
      </w:r>
      <w:r w:rsidR="00177633" w:rsidRPr="0047393C">
        <w:t xml:space="preserve"> blinded, charmed, exhaustion, frightened, grappled, paralyzed, petrified, poisoned, prone, restrained, unconscious</w:t>
      </w:r>
    </w:p>
    <w:p w14:paraId="11A3751B" w14:textId="77777777" w:rsidR="008D7E6B" w:rsidRPr="008D7E6B" w:rsidRDefault="00177633" w:rsidP="00177633">
      <w:pPr>
        <w:rPr>
          <w:b/>
        </w:rPr>
      </w:pPr>
      <w:r w:rsidRPr="0047393C">
        <w:t>Senses darkvision 60 ft., passive Perception 10</w:t>
      </w:r>
    </w:p>
    <w:p w14:paraId="6E70AF20" w14:textId="77777777" w:rsidR="008D7E6B" w:rsidRPr="008D7E6B" w:rsidRDefault="00177633" w:rsidP="00177633">
      <w:pPr>
        <w:rPr>
          <w:b/>
        </w:rPr>
      </w:pPr>
      <w:r w:rsidRPr="0047393C">
        <w:t>Languages understands the languages of its creator but can’t speak</w:t>
      </w:r>
    </w:p>
    <w:p w14:paraId="06085077" w14:textId="77777777" w:rsidR="008D7E6B" w:rsidRPr="008D7E6B" w:rsidRDefault="00177633" w:rsidP="00177633">
      <w:pPr>
        <w:rPr>
          <w:b/>
        </w:rPr>
      </w:pPr>
      <w:r w:rsidRPr="0047393C">
        <w:t>Challenge 6 (2,300 XP)</w:t>
      </w:r>
    </w:p>
    <w:p w14:paraId="11B14E1B" w14:textId="77777777" w:rsidR="008D7E6B" w:rsidRPr="008D7E6B" w:rsidRDefault="00177633" w:rsidP="00177633">
      <w:pPr>
        <w:rPr>
          <w:b/>
        </w:rPr>
      </w:pPr>
      <w:r w:rsidRPr="0047393C">
        <w:t>Aversion of Thunder. If the golem takes thunder</w:t>
      </w:r>
    </w:p>
    <w:p w14:paraId="54B6D1C9" w14:textId="77777777" w:rsidR="008D7E6B" w:rsidRPr="008D7E6B" w:rsidRDefault="00177633" w:rsidP="00177633">
      <w:pPr>
        <w:rPr>
          <w:b/>
        </w:rPr>
      </w:pPr>
      <w:r w:rsidRPr="0047393C">
        <w:t>damage, it has disadvantage on attack rolls and ability checks until the end of its next turn.</w:t>
      </w:r>
    </w:p>
    <w:p w14:paraId="0C912D3C" w14:textId="77777777" w:rsidR="008D7E6B" w:rsidRPr="008D7E6B" w:rsidRDefault="00177633" w:rsidP="00177633">
      <w:pPr>
        <w:rPr>
          <w:b/>
        </w:rPr>
      </w:pPr>
      <w:r w:rsidRPr="0047393C">
        <w:t>Immutable Form. The golem is immune to any spell or effect that would alter its form.</w:t>
      </w:r>
    </w:p>
    <w:p w14:paraId="01368F8B" w14:textId="77777777" w:rsidR="008D7E6B" w:rsidRPr="008D7E6B" w:rsidRDefault="00177633" w:rsidP="00177633">
      <w:pPr>
        <w:rPr>
          <w:b/>
        </w:rPr>
      </w:pPr>
      <w:r w:rsidRPr="0047393C">
        <w:t>Lightning Absorption. Whenever the golem is</w:t>
      </w:r>
    </w:p>
    <w:p w14:paraId="36ED282E" w14:textId="77777777" w:rsidR="008D7E6B" w:rsidRPr="008D7E6B" w:rsidRDefault="00177633" w:rsidP="00177633">
      <w:pPr>
        <w:rPr>
          <w:b/>
        </w:rPr>
      </w:pPr>
      <w:r w:rsidRPr="0047393C">
        <w:t>subjected to lightning damage, it takes no damage and instead regains a number of hit points equal to the lightning damage dealt.</w:t>
      </w:r>
    </w:p>
    <w:p w14:paraId="61C5D7D2" w14:textId="77777777" w:rsidR="008D7E6B" w:rsidRPr="008D7E6B" w:rsidRDefault="00177633" w:rsidP="00177633">
      <w:pPr>
        <w:rPr>
          <w:b/>
        </w:rPr>
      </w:pPr>
      <w:r w:rsidRPr="0047393C">
        <w:t>Magic Resistance. The golem has advantage on saving throws against spells and other magical effects.</w:t>
      </w:r>
    </w:p>
    <w:p w14:paraId="17ED9622" w14:textId="77777777" w:rsidR="008D7E6B" w:rsidRPr="008D7E6B" w:rsidRDefault="00177633" w:rsidP="00177633">
      <w:pPr>
        <w:rPr>
          <w:b/>
        </w:rPr>
      </w:pPr>
      <w:r w:rsidRPr="0047393C">
        <w:t>Magic Weapons. The golem’s weapon attacks are magical.</w:t>
      </w:r>
    </w:p>
    <w:p w14:paraId="04F3F3A4" w14:textId="77777777" w:rsidR="008D7E6B" w:rsidRPr="008D7E6B" w:rsidRDefault="00177633" w:rsidP="00177633">
      <w:pPr>
        <w:rPr>
          <w:b/>
        </w:rPr>
      </w:pPr>
      <w:r w:rsidRPr="0047393C">
        <w:t>Actions</w:t>
      </w:r>
    </w:p>
    <w:p w14:paraId="0F5C9F2F" w14:textId="77777777" w:rsidR="008D7E6B" w:rsidRPr="008D7E6B" w:rsidRDefault="00177633" w:rsidP="00177633">
      <w:pPr>
        <w:rPr>
          <w:b/>
        </w:rPr>
      </w:pPr>
      <w:r w:rsidRPr="0047393C">
        <w:t>Multiattack. The golem makes two fist attacks.</w:t>
      </w:r>
    </w:p>
    <w:p w14:paraId="7A1147DA" w14:textId="77777777" w:rsidR="008D7E6B" w:rsidRPr="008D7E6B" w:rsidRDefault="00177633" w:rsidP="00177633">
      <w:pPr>
        <w:rPr>
          <w:b/>
        </w:rPr>
      </w:pPr>
      <w:r w:rsidRPr="0047393C">
        <w:t>Fist. Melee Weapon Attack: +6 to hit, reach 10 ft., one target. Hit: 13 (2d8 + 4) slashing damage.</w:t>
      </w:r>
    </w:p>
    <w:p w14:paraId="5FB14735" w14:textId="77777777" w:rsidR="008D7E6B" w:rsidRPr="008D7E6B" w:rsidRDefault="00177633" w:rsidP="00177633">
      <w:pPr>
        <w:pStyle w:val="2"/>
        <w:rPr>
          <w:b/>
        </w:rPr>
      </w:pPr>
      <w:bookmarkStart w:id="88" w:name="_Toc510259683"/>
      <w:r w:rsidRPr="0047393C">
        <w:t>Reflection Guardian</w:t>
      </w:r>
      <w:bookmarkEnd w:id="88"/>
    </w:p>
    <w:p w14:paraId="7B8CC261" w14:textId="77777777" w:rsidR="008D7E6B" w:rsidRPr="008D7E6B" w:rsidRDefault="00177633" w:rsidP="00177633">
      <w:pPr>
        <w:rPr>
          <w:b/>
        </w:rPr>
      </w:pPr>
      <w:r w:rsidRPr="0047393C">
        <w:t>Medium construct, unaligned</w:t>
      </w:r>
    </w:p>
    <w:p w14:paraId="49CC5151" w14:textId="77777777" w:rsidR="008D7E6B" w:rsidRPr="008D7E6B" w:rsidRDefault="00177633" w:rsidP="00177633">
      <w:pPr>
        <w:rPr>
          <w:b/>
        </w:rPr>
      </w:pPr>
      <w:r w:rsidRPr="0047393C">
        <w:t>Armor Class 5 (natural armor)</w:t>
      </w:r>
    </w:p>
    <w:p w14:paraId="6E5C7FE7" w14:textId="77777777" w:rsidR="008D7E6B" w:rsidRPr="008D7E6B" w:rsidRDefault="00177633" w:rsidP="00177633">
      <w:pPr>
        <w:rPr>
          <w:b/>
        </w:rPr>
      </w:pPr>
      <w:r w:rsidRPr="0047393C">
        <w:t>Hit Points 22 (5d8)</w:t>
      </w:r>
    </w:p>
    <w:p w14:paraId="5078EBDF" w14:textId="77777777" w:rsidR="00E82E8E" w:rsidRPr="00E82E8E" w:rsidRDefault="00177633" w:rsidP="00177633">
      <w:pPr>
        <w:rPr>
          <w:b/>
        </w:rPr>
      </w:pPr>
      <w:r w:rsidRPr="0047393C">
        <w:t>Speed 0 ft.</w:t>
      </w:r>
    </w:p>
    <w:p w14:paraId="696B897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96AD2EB" w14:textId="77777777" w:rsidR="00E82E8E" w:rsidRPr="00E82E8E" w:rsidRDefault="00177633" w:rsidP="00177633">
      <w:pPr>
        <w:rPr>
          <w:b/>
        </w:rPr>
      </w:pPr>
      <w:r w:rsidRPr="0047393C">
        <w:t xml:space="preserve">1 (-5) 1 (-5) </w:t>
      </w:r>
      <w:r w:rsidR="00305B1A">
        <w:t>10(+0)</w:t>
      </w:r>
      <w:r w:rsidR="00305B1A">
        <w:tab/>
        <w:t>14(+2)</w:t>
      </w:r>
      <w:r w:rsidR="00305B1A">
        <w:tab/>
        <w:t>10(+0)</w:t>
      </w:r>
      <w:r w:rsidR="00305B1A">
        <w:tab/>
        <w:t>10(+0)</w:t>
      </w:r>
    </w:p>
    <w:p w14:paraId="22772610" w14:textId="77777777" w:rsidR="0000645A" w:rsidRDefault="00177633" w:rsidP="00177633">
      <w:pPr>
        <w:rPr>
          <w:b/>
        </w:rPr>
      </w:pPr>
      <w:r w:rsidRPr="0047393C">
        <w:t>Damage Immunities poison</w:t>
      </w:r>
    </w:p>
    <w:p w14:paraId="128A48E5" w14:textId="10EE5673" w:rsidR="008D7E6B" w:rsidRPr="008D7E6B" w:rsidRDefault="0000645A" w:rsidP="00177633">
      <w:pPr>
        <w:rPr>
          <w:b/>
        </w:rPr>
      </w:pPr>
      <w:r>
        <w:t>Condition Immunities</w:t>
      </w:r>
      <w:r w:rsidR="00177633" w:rsidRPr="0047393C">
        <w:t xml:space="preserve"> charmed, exhaustion, frightened, grappled, paralyzed, petrified, poisoned, prone, restrained</w:t>
      </w:r>
    </w:p>
    <w:p w14:paraId="5A3A84C3" w14:textId="77777777" w:rsidR="008D7E6B" w:rsidRPr="008D7E6B" w:rsidRDefault="00177633" w:rsidP="00177633">
      <w:pPr>
        <w:rPr>
          <w:b/>
        </w:rPr>
      </w:pPr>
      <w:r w:rsidRPr="0047393C">
        <w:t>Senses darkvision 60 ft., passive Perception 10</w:t>
      </w:r>
    </w:p>
    <w:p w14:paraId="2880F19D" w14:textId="54339727" w:rsidR="00177633" w:rsidRDefault="00177633" w:rsidP="00177633">
      <w:r w:rsidRPr="0047393C">
        <w:t>Languages Common</w:t>
      </w:r>
    </w:p>
    <w:p w14:paraId="5100B0BE" w14:textId="77777777" w:rsidR="008D7E6B" w:rsidRPr="008D7E6B" w:rsidRDefault="00177633" w:rsidP="00177633">
      <w:pPr>
        <w:rPr>
          <w:b/>
        </w:rPr>
      </w:pPr>
      <w:r>
        <w:t xml:space="preserve">Challenge </w:t>
      </w:r>
      <w:r w:rsidRPr="0047393C">
        <w:t>1 (200 XP)</w:t>
      </w:r>
    </w:p>
    <w:p w14:paraId="5F9E64EB" w14:textId="77777777" w:rsidR="008D7E6B" w:rsidRPr="008D7E6B" w:rsidRDefault="00177633" w:rsidP="00177633">
      <w:pPr>
        <w:rPr>
          <w:b/>
        </w:rPr>
      </w:pPr>
      <w:r w:rsidRPr="0047393C">
        <w:t>Antimagic Susceptibility. The reflection guardian is incapacitated while in the area of an antimagic field. If targeted by dispel magic, the guardian must succeed on a Constitution saving throw against the caster’s spell save DC or fall unconscious for 1 minute.</w:t>
      </w:r>
    </w:p>
    <w:p w14:paraId="70934487" w14:textId="77777777" w:rsidR="008D7E6B" w:rsidRPr="008D7E6B" w:rsidRDefault="00177633" w:rsidP="00177633">
      <w:pPr>
        <w:rPr>
          <w:b/>
        </w:rPr>
      </w:pPr>
      <w:r w:rsidRPr="0047393C">
        <w:t>Innate Spellcasting. The guardian’s innate spellcasting ability is Intelligence (spell save DC 12). The guardian can innately cast the following spells, requiring no material components:</w:t>
      </w:r>
    </w:p>
    <w:p w14:paraId="44FFE7EC" w14:textId="77777777" w:rsidR="008D7E6B" w:rsidRPr="008D7E6B" w:rsidRDefault="00177633" w:rsidP="00177633">
      <w:pPr>
        <w:rPr>
          <w:b/>
        </w:rPr>
      </w:pPr>
      <w:r w:rsidRPr="0047393C">
        <w:t>3/day each: counterspell, crown of madness, hypnotic pattern, telekinesis</w:t>
      </w:r>
    </w:p>
    <w:p w14:paraId="4E0CE692" w14:textId="77777777" w:rsidR="008D7E6B" w:rsidRPr="008D7E6B" w:rsidRDefault="00177633" w:rsidP="00177633">
      <w:pPr>
        <w:rPr>
          <w:b/>
        </w:rPr>
      </w:pPr>
      <w:r w:rsidRPr="0047393C">
        <w:t>False Appearance. While the figure in the mirror</w:t>
      </w:r>
    </w:p>
    <w:p w14:paraId="5F100115" w14:textId="77777777" w:rsidR="008D7E6B" w:rsidRPr="008D7E6B" w:rsidRDefault="00177633" w:rsidP="00177633">
      <w:pPr>
        <w:rPr>
          <w:b/>
        </w:rPr>
      </w:pPr>
      <w:r w:rsidRPr="0047393C">
        <w:t>remains motionless, the guardian is indistinguishable from a normal mirror.</w:t>
      </w:r>
    </w:p>
    <w:p w14:paraId="369B92B6" w14:textId="0D2BA971" w:rsidR="00177633" w:rsidRPr="0047393C" w:rsidRDefault="00177633" w:rsidP="00177633">
      <w:pPr>
        <w:pStyle w:val="2"/>
      </w:pPr>
      <w:bookmarkStart w:id="89" w:name="_Toc510259684"/>
      <w:r w:rsidRPr="0047393C">
        <w:t>Skeletal Bull</w:t>
      </w:r>
      <w:bookmarkEnd w:id="89"/>
    </w:p>
    <w:p w14:paraId="51C96B2E" w14:textId="77777777" w:rsidR="008D7E6B" w:rsidRPr="008D7E6B" w:rsidRDefault="00177633" w:rsidP="00177633">
      <w:pPr>
        <w:rPr>
          <w:b/>
        </w:rPr>
      </w:pPr>
      <w:r w:rsidRPr="0047393C">
        <w:t>Skeletal Bull</w:t>
      </w:r>
    </w:p>
    <w:p w14:paraId="053335B8" w14:textId="77777777" w:rsidR="008D7E6B" w:rsidRPr="008D7E6B" w:rsidRDefault="00177633" w:rsidP="00177633">
      <w:pPr>
        <w:rPr>
          <w:b/>
        </w:rPr>
      </w:pPr>
      <w:r w:rsidRPr="0047393C">
        <w:t>Large undead, lawful evil</w:t>
      </w:r>
    </w:p>
    <w:p w14:paraId="187CD8AA" w14:textId="77777777" w:rsidR="008D7E6B" w:rsidRPr="008D7E6B" w:rsidRDefault="00177633" w:rsidP="00177633">
      <w:pPr>
        <w:rPr>
          <w:b/>
        </w:rPr>
      </w:pPr>
      <w:r w:rsidRPr="0047393C">
        <w:t>Armor Class 12 (natural armor)</w:t>
      </w:r>
    </w:p>
    <w:p w14:paraId="06ECDD22" w14:textId="77777777" w:rsidR="008D7E6B" w:rsidRPr="008D7E6B" w:rsidRDefault="00177633" w:rsidP="00177633">
      <w:pPr>
        <w:rPr>
          <w:b/>
        </w:rPr>
      </w:pPr>
      <w:r w:rsidRPr="0047393C">
        <w:t>Hit Points 67 (9d10 + 18)</w:t>
      </w:r>
    </w:p>
    <w:p w14:paraId="1B2ABE25" w14:textId="77777777" w:rsidR="00E82E8E" w:rsidRPr="00E82E8E" w:rsidRDefault="00177633" w:rsidP="00177633">
      <w:pPr>
        <w:rPr>
          <w:b/>
        </w:rPr>
      </w:pPr>
      <w:r w:rsidRPr="0047393C">
        <w:t>Speed 40 ft.</w:t>
      </w:r>
    </w:p>
    <w:p w14:paraId="2164447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3E51ABB" w14:textId="3FC2708A" w:rsidR="008D7E6B" w:rsidRPr="008D7E6B" w:rsidRDefault="00305B1A" w:rsidP="00177633">
      <w:pPr>
        <w:rPr>
          <w:b/>
        </w:rPr>
      </w:pPr>
      <w:r>
        <w:t>18(+4)</w:t>
      </w:r>
      <w:r>
        <w:tab/>
        <w:t>11(+0)</w:t>
      </w:r>
      <w:r>
        <w:tab/>
        <w:t>15(+2)</w:t>
      </w:r>
      <w:r>
        <w:tab/>
      </w:r>
      <w:r w:rsidR="00E82E8E" w:rsidRPr="00E82E8E">
        <w:rPr>
          <w:b/>
        </w:rPr>
        <w:t>6 (-2)</w:t>
      </w:r>
      <w:r w:rsidR="00E82E8E" w:rsidRPr="00E82E8E">
        <w:rPr>
          <w:b/>
        </w:rPr>
        <w:tab/>
      </w:r>
      <w:r w:rsidR="00177633" w:rsidRPr="0047393C">
        <w:t>8 (-1) 5 (-3)</w:t>
      </w:r>
    </w:p>
    <w:p w14:paraId="70DC4E75" w14:textId="77777777" w:rsidR="008D7E6B" w:rsidRPr="008D7E6B" w:rsidRDefault="00177633" w:rsidP="00177633">
      <w:pPr>
        <w:rPr>
          <w:b/>
        </w:rPr>
      </w:pPr>
      <w:r w:rsidRPr="0047393C">
        <w:t>Damage Vulnerabilities bludgeoning</w:t>
      </w:r>
    </w:p>
    <w:p w14:paraId="3B669D8F" w14:textId="77777777" w:rsidR="0000645A" w:rsidRDefault="00177633" w:rsidP="00177633">
      <w:r w:rsidRPr="0047393C">
        <w:t xml:space="preserve">Damage Immunities poison </w:t>
      </w:r>
    </w:p>
    <w:p w14:paraId="7B4412D2" w14:textId="6AB73836" w:rsidR="008D7E6B" w:rsidRPr="008D7E6B" w:rsidRDefault="0000645A" w:rsidP="00177633">
      <w:pPr>
        <w:rPr>
          <w:b/>
        </w:rPr>
      </w:pPr>
      <w:r>
        <w:t>Condition Immunities</w:t>
      </w:r>
      <w:r w:rsidR="00177633" w:rsidRPr="0047393C">
        <w:t xml:space="preserve"> exhaustion, poisoned</w:t>
      </w:r>
    </w:p>
    <w:p w14:paraId="3CEB6FCA" w14:textId="77777777" w:rsidR="008D7E6B" w:rsidRPr="008D7E6B" w:rsidRDefault="00177633" w:rsidP="00177633">
      <w:pPr>
        <w:rPr>
          <w:b/>
        </w:rPr>
      </w:pPr>
      <w:r w:rsidRPr="0047393C">
        <w:t>Senses darkvision 60 ft., passive Perception 9</w:t>
      </w:r>
    </w:p>
    <w:p w14:paraId="3DFC86C0" w14:textId="77777777" w:rsidR="008D7E6B" w:rsidRPr="008D7E6B" w:rsidRDefault="00177633" w:rsidP="00177633">
      <w:pPr>
        <w:rPr>
          <w:b/>
        </w:rPr>
      </w:pPr>
      <w:r w:rsidRPr="0047393C">
        <w:t>Languages understands Abyssal but can’t speak</w:t>
      </w:r>
    </w:p>
    <w:p w14:paraId="406EB44E" w14:textId="77777777" w:rsidR="008D7E6B" w:rsidRPr="008D7E6B" w:rsidRDefault="00177633" w:rsidP="00177633">
      <w:pPr>
        <w:rPr>
          <w:b/>
        </w:rPr>
      </w:pPr>
      <w:r w:rsidRPr="0047393C">
        <w:t>Challenge 2 (450 XP)</w:t>
      </w:r>
    </w:p>
    <w:p w14:paraId="590514C3" w14:textId="77777777" w:rsidR="008D7E6B" w:rsidRPr="008D7E6B" w:rsidRDefault="00177633" w:rsidP="00177633">
      <w:pPr>
        <w:rPr>
          <w:b/>
        </w:rPr>
      </w:pPr>
      <w:r w:rsidRPr="0047393C">
        <w:t>Charge. If the skeleton moves at least 10 feet straight toward a target and then hits it with a gore attack on the same turn, the target takes an extra 9 (2d8) piercing damage. If the target is a creature, it must succeed on a DC 14 Strength saving throw or be pushed up to 10 feet away and knocked prone.</w:t>
      </w:r>
    </w:p>
    <w:p w14:paraId="42923FE9" w14:textId="77777777" w:rsidR="008D7E6B" w:rsidRPr="008D7E6B" w:rsidRDefault="00177633" w:rsidP="00177633">
      <w:pPr>
        <w:rPr>
          <w:b/>
        </w:rPr>
      </w:pPr>
      <w:r w:rsidRPr="0047393C">
        <w:t>Actions</w:t>
      </w:r>
    </w:p>
    <w:p w14:paraId="406DE44E" w14:textId="77777777" w:rsidR="008D7E6B" w:rsidRPr="008D7E6B" w:rsidRDefault="00177633" w:rsidP="00177633">
      <w:pPr>
        <w:rPr>
          <w:b/>
        </w:rPr>
      </w:pPr>
      <w:r w:rsidRPr="0047393C">
        <w:t>Medium humanoid (human), chaotic evil</w:t>
      </w:r>
    </w:p>
    <w:p w14:paraId="1B46B733" w14:textId="77777777" w:rsidR="008D7E6B" w:rsidRPr="008D7E6B" w:rsidRDefault="00177633" w:rsidP="00177633">
      <w:pPr>
        <w:rPr>
          <w:b/>
        </w:rPr>
      </w:pPr>
      <w:r w:rsidRPr="0047393C">
        <w:t>Armor Class 16 (natural armor)</w:t>
      </w:r>
    </w:p>
    <w:p w14:paraId="6DEC587A" w14:textId="77777777" w:rsidR="008D7E6B" w:rsidRPr="008D7E6B" w:rsidRDefault="00177633" w:rsidP="00177633">
      <w:pPr>
        <w:rPr>
          <w:b/>
        </w:rPr>
      </w:pPr>
      <w:r w:rsidRPr="0047393C">
        <w:t>Hit Points 120 (16d8 + 48)</w:t>
      </w:r>
    </w:p>
    <w:p w14:paraId="5C37AE9B" w14:textId="77777777" w:rsidR="00E82E8E" w:rsidRPr="00E82E8E" w:rsidRDefault="00177633" w:rsidP="00177633">
      <w:pPr>
        <w:rPr>
          <w:b/>
        </w:rPr>
      </w:pPr>
      <w:r w:rsidRPr="0047393C">
        <w:t>Speed 30 ft.</w:t>
      </w:r>
    </w:p>
    <w:p w14:paraId="7E76F84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15AEA9F" w14:textId="77777777" w:rsidR="00E82E8E" w:rsidRPr="00E82E8E" w:rsidRDefault="00305B1A" w:rsidP="00177633">
      <w:pPr>
        <w:rPr>
          <w:b/>
        </w:rPr>
      </w:pPr>
      <w:r>
        <w:t>13(+1)</w:t>
      </w:r>
      <w:r>
        <w:tab/>
        <w:t>10(+0)</w:t>
      </w:r>
      <w:r>
        <w:tab/>
        <w:t>16(+3)</w:t>
      </w:r>
      <w:r>
        <w:tab/>
        <w:t>20(+5)</w:t>
      </w:r>
      <w:r>
        <w:tab/>
        <w:t>17(+3)</w:t>
      </w:r>
      <w:r>
        <w:tab/>
        <w:t>18(+4)</w:t>
      </w:r>
    </w:p>
    <w:p w14:paraId="47044EDC" w14:textId="773CC4E8" w:rsidR="008D7E6B" w:rsidRPr="008D7E6B" w:rsidRDefault="00177633" w:rsidP="00177633">
      <w:pPr>
        <w:rPr>
          <w:b/>
        </w:rPr>
      </w:pPr>
      <w:r w:rsidRPr="0047393C">
        <w:t>Saving Throws Wis +7, Cha +8</w:t>
      </w:r>
    </w:p>
    <w:p w14:paraId="62B606A3" w14:textId="77777777" w:rsidR="008D7E6B" w:rsidRPr="008D7E6B" w:rsidRDefault="00177633" w:rsidP="00177633">
      <w:pPr>
        <w:rPr>
          <w:b/>
        </w:rPr>
      </w:pPr>
      <w:r w:rsidRPr="0047393C">
        <w:t>Damage Resistances bludgeoning, piercing, and</w:t>
      </w:r>
    </w:p>
    <w:p w14:paraId="13E3C00C" w14:textId="77777777" w:rsidR="008D7E6B" w:rsidRPr="008D7E6B" w:rsidRDefault="00177633" w:rsidP="00177633">
      <w:pPr>
        <w:rPr>
          <w:b/>
        </w:rPr>
      </w:pPr>
      <w:r w:rsidRPr="0047393C">
        <w:t>slashing from nonmagical weapons</w:t>
      </w:r>
    </w:p>
    <w:p w14:paraId="64E67156" w14:textId="77777777" w:rsidR="0000645A" w:rsidRDefault="00177633" w:rsidP="00177633">
      <w:r w:rsidRPr="0047393C">
        <w:t xml:space="preserve">Damage Immunities cold, fire, necrotic, poison </w:t>
      </w:r>
    </w:p>
    <w:p w14:paraId="3D09E6C3" w14:textId="7796DD09" w:rsidR="008D7E6B" w:rsidRPr="008D7E6B" w:rsidRDefault="0000645A" w:rsidP="00177633">
      <w:pPr>
        <w:rPr>
          <w:b/>
        </w:rPr>
      </w:pPr>
      <w:r>
        <w:t>Condition Immunities</w:t>
      </w:r>
      <w:r w:rsidR="00177633" w:rsidRPr="0047393C">
        <w:t xml:space="preserve"> charmed, exhaustion, frightened, grappled, paralyzed, petrified, poisoned, prone, restrained, unconscious</w:t>
      </w:r>
    </w:p>
    <w:p w14:paraId="1F42AB5A" w14:textId="77777777" w:rsidR="008D7E6B" w:rsidRPr="008D7E6B" w:rsidRDefault="00177633" w:rsidP="00177633">
      <w:pPr>
        <w:rPr>
          <w:b/>
        </w:rPr>
      </w:pPr>
      <w:r w:rsidRPr="0047393C">
        <w:t>Skills Arcana +13, Religion +13</w:t>
      </w:r>
    </w:p>
    <w:p w14:paraId="3156E511" w14:textId="77777777" w:rsidR="008D7E6B" w:rsidRPr="008D7E6B" w:rsidRDefault="00177633" w:rsidP="00177633">
      <w:pPr>
        <w:rPr>
          <w:b/>
        </w:rPr>
      </w:pPr>
      <w:r w:rsidRPr="0047393C">
        <w:t>Senses darkvision 60 ft., passive Perception 13; Esmae sees through all forms of darkness</w:t>
      </w:r>
    </w:p>
    <w:p w14:paraId="7519DEDC" w14:textId="77777777" w:rsidR="008D7E6B" w:rsidRPr="008D7E6B" w:rsidRDefault="00177633" w:rsidP="00177633">
      <w:pPr>
        <w:rPr>
          <w:b/>
        </w:rPr>
      </w:pPr>
      <w:r w:rsidRPr="0047393C">
        <w:t>Languages Abyssal, Common, Draconic, Infernal,</w:t>
      </w:r>
    </w:p>
    <w:p w14:paraId="4B9D3420" w14:textId="77777777" w:rsidR="008D7E6B" w:rsidRPr="008D7E6B" w:rsidRDefault="00177633" w:rsidP="00177633">
      <w:pPr>
        <w:rPr>
          <w:b/>
        </w:rPr>
      </w:pPr>
      <w:r w:rsidRPr="0047393C">
        <w:t>Sylvan; telepathy 100 ft.</w:t>
      </w:r>
    </w:p>
    <w:p w14:paraId="3FCBDC83" w14:textId="77777777" w:rsidR="008D7E6B" w:rsidRPr="008D7E6B" w:rsidRDefault="00177633" w:rsidP="00177633">
      <w:pPr>
        <w:rPr>
          <w:b/>
        </w:rPr>
      </w:pPr>
      <w:r w:rsidRPr="0047393C">
        <w:t>Challenge 11 (7,200 XP)</w:t>
      </w:r>
    </w:p>
    <w:p w14:paraId="5A140354" w14:textId="77777777" w:rsidR="008D7E6B" w:rsidRPr="008D7E6B" w:rsidRDefault="00177633" w:rsidP="00177633">
      <w:pPr>
        <w:rPr>
          <w:b/>
        </w:rPr>
      </w:pPr>
      <w:r w:rsidRPr="0047393C">
        <w:t>Darkness Breeds Darkness. Esmae has advantage on ability checks and attack rolls against characters with the Touched by the Mists story award. Similarly, such characters have disadvantage on any saving throw made against Esmae.</w:t>
      </w:r>
    </w:p>
    <w:p w14:paraId="52537AE7" w14:textId="77777777" w:rsidR="008D7E6B" w:rsidRPr="008D7E6B" w:rsidRDefault="00177633" w:rsidP="00177633">
      <w:pPr>
        <w:rPr>
          <w:b/>
        </w:rPr>
      </w:pPr>
      <w:r w:rsidRPr="0047393C">
        <w:t>Blessing of Mother Night. Esmae is shielded against divination magic, as though she was protected by a nondetection spell.</w:t>
      </w:r>
    </w:p>
    <w:p w14:paraId="173C4894" w14:textId="77777777" w:rsidR="008D7E6B" w:rsidRPr="008D7E6B" w:rsidRDefault="00177633" w:rsidP="00177633">
      <w:pPr>
        <w:rPr>
          <w:b/>
        </w:rPr>
      </w:pPr>
      <w:r w:rsidRPr="0047393C">
        <w:t>Legendary Resistance (3/day). If Esmae fails a saving throw, she succeeds instead.</w:t>
      </w:r>
    </w:p>
    <w:p w14:paraId="38AC5EC7" w14:textId="77777777" w:rsidR="0000645A" w:rsidRDefault="00177633" w:rsidP="00177633">
      <w:r w:rsidRPr="0047393C">
        <w:t xml:space="preserve">Vestige of the Evening Glory. If Esmae fails a saving throw against the magic locket and has no more uses of legendary resistance, the Evening Glory is pulled from within her she loses: all damage immunities, all </w:t>
      </w:r>
    </w:p>
    <w:p w14:paraId="0EBF5C81" w14:textId="47BCB941" w:rsidR="008D7E6B" w:rsidRPr="008D7E6B" w:rsidRDefault="0000645A" w:rsidP="00177633">
      <w:pPr>
        <w:rPr>
          <w:b/>
        </w:rPr>
      </w:pPr>
      <w:r>
        <w:t>Condition Immunities</w:t>
      </w:r>
      <w:r w:rsidR="00177633" w:rsidRPr="0047393C">
        <w:t xml:space="preserve"> except charmed, blessing of the Mother Night, and two legendary actions per turn. In addition, her kiss no longer heals her.</w:t>
      </w:r>
    </w:p>
    <w:p w14:paraId="68787BEF" w14:textId="0C50B1BD" w:rsidR="00177633" w:rsidRDefault="00177633" w:rsidP="00177633">
      <w:r w:rsidRPr="0047393C">
        <w:t>Spellcasting. Esmae is a 13th-level spellcaster. Her</w:t>
      </w:r>
      <w:r>
        <w:t xml:space="preserve"> </w:t>
      </w:r>
      <w:r w:rsidRPr="0047393C">
        <w:t>spellcasting ability is Intelligence (spell save DC 16, +8</w:t>
      </w:r>
      <w:r>
        <w:t xml:space="preserve"> </w:t>
      </w:r>
      <w:r w:rsidRPr="0047393C">
        <w:t>to hit with spell attacks). Esmae has the following</w:t>
      </w:r>
      <w:r>
        <w:t xml:space="preserve"> </w:t>
      </w:r>
      <w:r w:rsidRPr="0047393C">
        <w:t>wizard spells prepared:</w:t>
      </w:r>
    </w:p>
    <w:p w14:paraId="1F636C66" w14:textId="77777777" w:rsidR="008D7E6B" w:rsidRPr="008D7E6B" w:rsidRDefault="00177633" w:rsidP="00177633">
      <w:pPr>
        <w:rPr>
          <w:b/>
        </w:rPr>
      </w:pPr>
      <w:r w:rsidRPr="0047393C">
        <w:t>Cantrips: acid splash, fire bolt, light, mage hand,</w:t>
      </w:r>
    </w:p>
    <w:p w14:paraId="2C0ACA2B" w14:textId="77777777" w:rsidR="008D7E6B" w:rsidRPr="008D7E6B" w:rsidRDefault="00177633" w:rsidP="00177633">
      <w:pPr>
        <w:rPr>
          <w:b/>
        </w:rPr>
      </w:pPr>
      <w:r w:rsidRPr="0047393C">
        <w:t>prestidigitation</w:t>
      </w:r>
    </w:p>
    <w:p w14:paraId="7E7DB4E0" w14:textId="77777777" w:rsidR="008D7E6B" w:rsidRPr="008D7E6B" w:rsidRDefault="00177633" w:rsidP="00177633">
      <w:pPr>
        <w:rPr>
          <w:b/>
        </w:rPr>
      </w:pPr>
      <w:r w:rsidRPr="0047393C">
        <w:t>1st level (4 slots): charm person, magic missile, shield, witch bolt</w:t>
      </w:r>
    </w:p>
    <w:p w14:paraId="6E1E521E" w14:textId="77777777" w:rsidR="008D7E6B" w:rsidRPr="008D7E6B" w:rsidRDefault="00177633" w:rsidP="00177633">
      <w:pPr>
        <w:rPr>
          <w:b/>
        </w:rPr>
      </w:pPr>
      <w:r w:rsidRPr="0047393C">
        <w:t>2nd level (3 slots): crown of madness, hypnotic pattern, misty step</w:t>
      </w:r>
    </w:p>
    <w:p w14:paraId="2296FEB2" w14:textId="77777777" w:rsidR="008D7E6B" w:rsidRPr="008D7E6B" w:rsidRDefault="00177633" w:rsidP="00177633">
      <w:pPr>
        <w:rPr>
          <w:b/>
        </w:rPr>
      </w:pPr>
      <w:r w:rsidRPr="0047393C">
        <w:t>3rd level (3 slots): counterspell, dispel magic, fireball,</w:t>
      </w:r>
    </w:p>
    <w:p w14:paraId="6C614BE8" w14:textId="77777777" w:rsidR="008D7E6B" w:rsidRPr="008D7E6B" w:rsidRDefault="00177633" w:rsidP="00177633">
      <w:pPr>
        <w:rPr>
          <w:b/>
        </w:rPr>
      </w:pPr>
      <w:r w:rsidRPr="0047393C">
        <w:t>lightning bolt</w:t>
      </w:r>
    </w:p>
    <w:p w14:paraId="5107C123" w14:textId="77777777" w:rsidR="008D7E6B" w:rsidRPr="008D7E6B" w:rsidRDefault="00177633" w:rsidP="00177633">
      <w:pPr>
        <w:rPr>
          <w:b/>
        </w:rPr>
      </w:pPr>
      <w:r w:rsidRPr="0047393C">
        <w:t>4th level (3 slots): blight, Evard’s black tentacles, polymorph</w:t>
      </w:r>
    </w:p>
    <w:p w14:paraId="716F5215" w14:textId="77777777" w:rsidR="008D7E6B" w:rsidRPr="008D7E6B" w:rsidRDefault="00177633" w:rsidP="00177633">
      <w:pPr>
        <w:rPr>
          <w:b/>
        </w:rPr>
      </w:pPr>
      <w:r w:rsidRPr="0047393C">
        <w:t>5th level (2 slots): cloudkill</w:t>
      </w:r>
    </w:p>
    <w:p w14:paraId="59D74AE9" w14:textId="77777777" w:rsidR="008D7E6B" w:rsidRPr="008D7E6B" w:rsidRDefault="00177633" w:rsidP="00177633">
      <w:pPr>
        <w:rPr>
          <w:b/>
        </w:rPr>
      </w:pPr>
      <w:r w:rsidRPr="0047393C">
        <w:t>6th level (1 slot): disintegrate</w:t>
      </w:r>
    </w:p>
    <w:p w14:paraId="77417112" w14:textId="77777777" w:rsidR="008D7E6B" w:rsidRPr="008D7E6B" w:rsidRDefault="00177633" w:rsidP="00177633">
      <w:pPr>
        <w:rPr>
          <w:b/>
        </w:rPr>
      </w:pPr>
      <w:r w:rsidRPr="0047393C">
        <w:t>7th level (1 slot): finger of death</w:t>
      </w:r>
    </w:p>
    <w:p w14:paraId="664B099E" w14:textId="77777777" w:rsidR="008D7E6B" w:rsidRPr="008D7E6B" w:rsidRDefault="00177633" w:rsidP="00177633">
      <w:pPr>
        <w:rPr>
          <w:b/>
        </w:rPr>
      </w:pPr>
      <w:r w:rsidRPr="0047393C">
        <w:t>Actions</w:t>
      </w:r>
    </w:p>
    <w:p w14:paraId="201B704C" w14:textId="77777777" w:rsidR="008D7E6B" w:rsidRPr="008D7E6B" w:rsidRDefault="00177633" w:rsidP="00177633">
      <w:pPr>
        <w:rPr>
          <w:b/>
        </w:rPr>
      </w:pPr>
      <w:r w:rsidRPr="0047393C">
        <w:t>Multiattack. Esmae makes three attacks with her Kiss.</w:t>
      </w:r>
    </w:p>
    <w:p w14:paraId="1CCAE832" w14:textId="77777777" w:rsidR="008D7E6B" w:rsidRPr="008D7E6B" w:rsidRDefault="00177633" w:rsidP="00177633">
      <w:pPr>
        <w:rPr>
          <w:b/>
        </w:rPr>
      </w:pPr>
      <w:r w:rsidRPr="0047393C">
        <w:t>Kiss. Melee Spell Attack: +8 to hit, reach 5 ft., one target. Hit: 14 (3d6 + 4) psychic damage and the target must succeed in a DC 16 Wisdom saving throw or be charmed. The charmed target regards Esmae as his or her true love to be heeded and protected, through violence against others if need be. Although the target isn't under Esmae's control, it takes Esmae's requests or actions in the most favorable way it can. Each time Esmae or Esmae's companions do anything harmful to the target, it can repeat the saving throw, ending the effect on itself on a success. Otherwise, the effect lasts 24 hours or until Esmae is destroyed, is on a different plane of existence than the target, or takes a bonus action to end the effect. Esmae heals half of the psychic damage done.</w:t>
      </w:r>
    </w:p>
    <w:p w14:paraId="60396B99" w14:textId="77777777" w:rsidR="008D7E6B" w:rsidRPr="008D7E6B" w:rsidRDefault="00177633" w:rsidP="00177633">
      <w:pPr>
        <w:rPr>
          <w:b/>
        </w:rPr>
      </w:pPr>
      <w:r w:rsidRPr="0047393C">
        <w:t>Legendary Actions</w:t>
      </w:r>
    </w:p>
    <w:p w14:paraId="03392BAC" w14:textId="1DA1B8C0" w:rsidR="00177633" w:rsidRDefault="00177633" w:rsidP="00177633">
      <w:r w:rsidRPr="0047393C">
        <w:t>Esmae can take 3 legendary actions, choosing from the</w:t>
      </w:r>
      <w:r>
        <w:t xml:space="preserve"> </w:t>
      </w:r>
      <w:r w:rsidRPr="0047393C">
        <w:t>options below. Only one legendary action option can</w:t>
      </w:r>
      <w:r>
        <w:t xml:space="preserve"> </w:t>
      </w:r>
      <w:r w:rsidRPr="0047393C">
        <w:t>be used at a time, and only at the end of another</w:t>
      </w:r>
      <w:r>
        <w:t xml:space="preserve"> </w:t>
      </w:r>
      <w:r w:rsidRPr="0047393C">
        <w:t>creature's turn. Esmae regains spent legendary actions</w:t>
      </w:r>
      <w:r>
        <w:t xml:space="preserve"> </w:t>
      </w:r>
      <w:r w:rsidRPr="0047393C">
        <w:t>at the start of her turn. Esmae can’t use the same</w:t>
      </w:r>
      <w:r>
        <w:t xml:space="preserve"> </w:t>
      </w:r>
      <w:r w:rsidRPr="0047393C">
        <w:t>legendary action twice in the same round.</w:t>
      </w:r>
    </w:p>
    <w:p w14:paraId="434D142A" w14:textId="77777777" w:rsidR="00177633" w:rsidRPr="0047393C" w:rsidRDefault="00177633" w:rsidP="00177633">
      <w:r w:rsidRPr="0047393C">
        <w:t> Anything for Love. Each victim of Esmae’s kiss</w:t>
      </w:r>
    </w:p>
    <w:p w14:paraId="103616F0" w14:textId="77777777" w:rsidR="008D7E6B" w:rsidRPr="008D7E6B" w:rsidRDefault="00177633" w:rsidP="00177633">
      <w:pPr>
        <w:rPr>
          <w:b/>
        </w:rPr>
      </w:pPr>
      <w:r w:rsidRPr="0047393C">
        <w:t>attacks a creature within reach.</w:t>
      </w:r>
    </w:p>
    <w:p w14:paraId="1185C2BD" w14:textId="77777777" w:rsidR="008D7E6B" w:rsidRPr="008D7E6B" w:rsidRDefault="00177633" w:rsidP="00177633">
      <w:pPr>
        <w:rPr>
          <w:b/>
        </w:rPr>
      </w:pPr>
      <w:r w:rsidRPr="0047393C">
        <w:t> Blow a Kiss. Esmae moves her speed without provoking opportunity attacks and then uses kiss against a target within 30 feet.</w:t>
      </w:r>
    </w:p>
    <w:p w14:paraId="223CBDAB" w14:textId="77777777" w:rsidR="008D7E6B" w:rsidRPr="008D7E6B" w:rsidRDefault="00177633" w:rsidP="00177633">
      <w:pPr>
        <w:rPr>
          <w:b/>
        </w:rPr>
      </w:pPr>
      <w:r w:rsidRPr="0047393C">
        <w:t> Loving Concentration. Esmae transfers the ability to maintain concentration of a spell she has cast to an ally.</w:t>
      </w:r>
    </w:p>
    <w:p w14:paraId="36D5A684" w14:textId="77777777" w:rsidR="008D7E6B" w:rsidRPr="008D7E6B" w:rsidRDefault="00177633" w:rsidP="00177633">
      <w:pPr>
        <w:rPr>
          <w:b/>
        </w:rPr>
      </w:pPr>
      <w:r w:rsidRPr="0047393C">
        <w:t> Love's Flickering Flame. Esmae lights a candle which casts a cantrip at a target of her choice.</w:t>
      </w:r>
    </w:p>
    <w:p w14:paraId="2A0062B5" w14:textId="77777777" w:rsidR="008D7E6B" w:rsidRPr="008D7E6B" w:rsidRDefault="00177633" w:rsidP="00177633">
      <w:pPr>
        <w:rPr>
          <w:b/>
        </w:rPr>
      </w:pPr>
      <w:r w:rsidRPr="0047393C">
        <w:t> Ritual Casting. Esmae maintains the transformation ritual.</w:t>
      </w:r>
    </w:p>
    <w:p w14:paraId="4591A07B" w14:textId="77777777" w:rsidR="008D7E6B" w:rsidRPr="008D7E6B" w:rsidRDefault="00177633" w:rsidP="00177633">
      <w:pPr>
        <w:rPr>
          <w:b/>
        </w:rPr>
      </w:pPr>
      <w:r w:rsidRPr="0047393C">
        <w:t> Love Conquers All (costs 2 actions). Esmae ends a condition that she began her action with.</w:t>
      </w:r>
    </w:p>
    <w:p w14:paraId="779911C1" w14:textId="77777777" w:rsidR="008D7E6B" w:rsidRPr="008D7E6B" w:rsidRDefault="00177633" w:rsidP="00177633">
      <w:pPr>
        <w:rPr>
          <w:b/>
        </w:rPr>
      </w:pPr>
      <w:r w:rsidRPr="0047393C">
        <w:t>Lair Actions</w:t>
      </w:r>
    </w:p>
    <w:p w14:paraId="34FE4863" w14:textId="77777777" w:rsidR="008D7E6B" w:rsidRPr="008D7E6B" w:rsidRDefault="00177633" w:rsidP="00177633">
      <w:pPr>
        <w:rPr>
          <w:b/>
        </w:rPr>
      </w:pPr>
      <w:r w:rsidRPr="0047393C">
        <w:t>On initiative count 20 (losing initiative ties), Esmae takes a lair action to cause one of the following effects; Esmae can't use the same effect two rounds in a row:</w:t>
      </w:r>
    </w:p>
    <w:p w14:paraId="4CB71DBD" w14:textId="77777777" w:rsidR="008D7E6B" w:rsidRPr="008D7E6B" w:rsidRDefault="00177633" w:rsidP="00177633">
      <w:pPr>
        <w:rPr>
          <w:b/>
        </w:rPr>
      </w:pPr>
      <w:r w:rsidRPr="0047393C">
        <w:t> Candle Caster. One of the candles in the room burns out, triggering a spell as if it had been cast by Esmae. This spell uses one of her slots but emanates from any point in the room she wishes.</w:t>
      </w:r>
    </w:p>
    <w:p w14:paraId="3C1F306E" w14:textId="77777777" w:rsidR="008D7E6B" w:rsidRPr="008D7E6B" w:rsidRDefault="00177633" w:rsidP="00177633">
      <w:pPr>
        <w:rPr>
          <w:b/>
        </w:rPr>
      </w:pPr>
      <w:r w:rsidRPr="0047393C">
        <w:t> Candle Flare. All candles in the room flare brightly. Esmae's enemies who can see must make a DC 16 Constitution saving throw or be blinded until the end of their action.</w:t>
      </w:r>
    </w:p>
    <w:p w14:paraId="5A7EA35E" w14:textId="77777777" w:rsidR="008D7E6B" w:rsidRPr="008D7E6B" w:rsidRDefault="00177633" w:rsidP="00177633">
      <w:pPr>
        <w:rPr>
          <w:b/>
        </w:rPr>
      </w:pPr>
      <w:r w:rsidRPr="0047393C">
        <w:t> Love Never Dies. One of Esmae's allies returns to life with half hit points.</w:t>
      </w:r>
    </w:p>
    <w:p w14:paraId="3E850EFB" w14:textId="503348DA" w:rsidR="00177633" w:rsidRDefault="00177633" w:rsidP="00177633">
      <w:r w:rsidRPr="0047393C">
        <w:t> Vision of Beauty. Moonlight fills the room. All</w:t>
      </w:r>
      <w:r>
        <w:t xml:space="preserve"> </w:t>
      </w:r>
      <w:r w:rsidRPr="0047393C">
        <w:t>creatures that were charmed by Esmae but no</w:t>
      </w:r>
      <w:r>
        <w:t xml:space="preserve"> </w:t>
      </w:r>
      <w:r w:rsidRPr="0047393C">
        <w:t>longer are, stare longingly at her until the end of</w:t>
      </w:r>
      <w:r>
        <w:t xml:space="preserve"> </w:t>
      </w:r>
      <w:r w:rsidRPr="0047393C">
        <w:t>their next turn; granting enemies advantage on attacks rolls. These victims may still act normally.</w:t>
      </w:r>
    </w:p>
    <w:p w14:paraId="1FF1AB73" w14:textId="77777777" w:rsidR="008D7E6B" w:rsidRPr="008D7E6B" w:rsidRDefault="00177633" w:rsidP="00177633">
      <w:pPr>
        <w:pStyle w:val="2"/>
        <w:rPr>
          <w:b/>
        </w:rPr>
      </w:pPr>
      <w:bookmarkStart w:id="90" w:name="_Toc510259685"/>
      <w:r w:rsidRPr="0047393C">
        <w:t>Goblyn</w:t>
      </w:r>
      <w:bookmarkEnd w:id="90"/>
    </w:p>
    <w:p w14:paraId="389F03A5" w14:textId="77777777" w:rsidR="008D7E6B" w:rsidRPr="008D7E6B" w:rsidRDefault="00177633" w:rsidP="00177633">
      <w:pPr>
        <w:rPr>
          <w:b/>
        </w:rPr>
      </w:pPr>
      <w:r w:rsidRPr="0047393C">
        <w:t>Medium humanoid, neutral evil</w:t>
      </w:r>
    </w:p>
    <w:p w14:paraId="1FC34CE8" w14:textId="77777777" w:rsidR="008D7E6B" w:rsidRPr="008D7E6B" w:rsidRDefault="00177633" w:rsidP="00177633">
      <w:pPr>
        <w:rPr>
          <w:b/>
        </w:rPr>
      </w:pPr>
      <w:r w:rsidRPr="0047393C">
        <w:t>Armor Class 15 (natural armor)</w:t>
      </w:r>
    </w:p>
    <w:p w14:paraId="3FE91618" w14:textId="77777777" w:rsidR="008D7E6B" w:rsidRPr="008D7E6B" w:rsidRDefault="00177633" w:rsidP="00177633">
      <w:pPr>
        <w:rPr>
          <w:b/>
        </w:rPr>
      </w:pPr>
      <w:r w:rsidRPr="0047393C">
        <w:t>Hit Points 56 (8d8 + 16)</w:t>
      </w:r>
    </w:p>
    <w:p w14:paraId="796222B8" w14:textId="77777777" w:rsidR="00E82E8E" w:rsidRPr="00E82E8E" w:rsidRDefault="00177633" w:rsidP="00177633">
      <w:pPr>
        <w:rPr>
          <w:b/>
        </w:rPr>
      </w:pPr>
      <w:r w:rsidRPr="0047393C">
        <w:t>Speed 30 ft.</w:t>
      </w:r>
    </w:p>
    <w:p w14:paraId="00B4894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DB676F6" w14:textId="77777777" w:rsidR="00E82E8E" w:rsidRPr="00E82E8E" w:rsidRDefault="00305B1A" w:rsidP="00177633">
      <w:pPr>
        <w:rPr>
          <w:b/>
        </w:rPr>
      </w:pPr>
      <w:r>
        <w:t>16(+3)</w:t>
      </w:r>
      <w:r>
        <w:tab/>
        <w:t>16(+3)</w:t>
      </w:r>
      <w:r>
        <w:tab/>
        <w:t>14(+2)</w:t>
      </w:r>
      <w:r>
        <w:tab/>
      </w:r>
      <w:r w:rsidR="00177633" w:rsidRPr="0047393C">
        <w:t xml:space="preserve">8 (-1) </w:t>
      </w:r>
      <w:r>
        <w:t>10(+0)</w:t>
      </w:r>
      <w:r>
        <w:tab/>
        <w:t>13(+1)</w:t>
      </w:r>
    </w:p>
    <w:p w14:paraId="053834C5" w14:textId="77777777" w:rsidR="0000645A" w:rsidRDefault="00177633" w:rsidP="00177633">
      <w:pPr>
        <w:rPr>
          <w:b/>
        </w:rPr>
      </w:pPr>
      <w:r w:rsidRPr="0047393C">
        <w:t>Skills Athletics +5, Perception +2, Stealth +5</w:t>
      </w:r>
    </w:p>
    <w:p w14:paraId="3EA0B25A" w14:textId="67C17F29" w:rsidR="008D7E6B" w:rsidRPr="008D7E6B" w:rsidRDefault="0000645A" w:rsidP="00177633">
      <w:pPr>
        <w:rPr>
          <w:b/>
        </w:rPr>
      </w:pPr>
      <w:r>
        <w:t>Condition Immunities</w:t>
      </w:r>
      <w:r w:rsidR="00177633" w:rsidRPr="0047393C">
        <w:t xml:space="preserve"> Charmed, sleep effects.</w:t>
      </w:r>
    </w:p>
    <w:p w14:paraId="49589EA0" w14:textId="77777777" w:rsidR="008D7E6B" w:rsidRPr="008D7E6B" w:rsidRDefault="00177633" w:rsidP="00177633">
      <w:pPr>
        <w:rPr>
          <w:b/>
        </w:rPr>
      </w:pPr>
      <w:r w:rsidRPr="0047393C">
        <w:t>Senses darkvision 60 ft., Passive Perception 12</w:t>
      </w:r>
    </w:p>
    <w:p w14:paraId="6B1B7EBB" w14:textId="7F8C6DAE" w:rsidR="00177633" w:rsidRDefault="00177633" w:rsidP="00177633">
      <w:r w:rsidRPr="0047393C">
        <w:t>Languages Common</w:t>
      </w:r>
    </w:p>
    <w:p w14:paraId="21093B8C" w14:textId="77777777" w:rsidR="008D7E6B" w:rsidRPr="008D7E6B" w:rsidRDefault="00177633" w:rsidP="00177633">
      <w:pPr>
        <w:rPr>
          <w:b/>
        </w:rPr>
      </w:pPr>
      <w:r>
        <w:t xml:space="preserve">Challenge </w:t>
      </w:r>
      <w:r w:rsidRPr="0047393C">
        <w:t>3 (700 XP)</w:t>
      </w:r>
    </w:p>
    <w:p w14:paraId="6F72E4F3" w14:textId="77777777" w:rsidR="008D7E6B" w:rsidRPr="008D7E6B" w:rsidRDefault="00177633" w:rsidP="00177633">
      <w:pPr>
        <w:rPr>
          <w:b/>
        </w:rPr>
      </w:pPr>
      <w:r w:rsidRPr="0047393C">
        <w:t>Controlled. The goblyn is in constant telepathic communication with its creator who can see and hear through the goblyn's senses as a bonus action.</w:t>
      </w:r>
    </w:p>
    <w:p w14:paraId="4E8360CE" w14:textId="77777777" w:rsidR="008D7E6B" w:rsidRPr="008D7E6B" w:rsidRDefault="00177633" w:rsidP="00177633">
      <w:pPr>
        <w:rPr>
          <w:b/>
        </w:rPr>
      </w:pPr>
      <w:r w:rsidRPr="0047393C">
        <w:t>Actions</w:t>
      </w:r>
    </w:p>
    <w:p w14:paraId="0DB1C2A7" w14:textId="77777777" w:rsidR="008D7E6B" w:rsidRPr="008D7E6B" w:rsidRDefault="00177633" w:rsidP="00177633">
      <w:pPr>
        <w:rPr>
          <w:b/>
        </w:rPr>
      </w:pPr>
      <w:r w:rsidRPr="0047393C">
        <w:t>Multiattack. The goblyn makes three attacks: two with its claws and one with its bite or feast. Claws. Melee Weapon Attack: +6 to hit, reach 5 ft., one target. Hit: 7 (1d6 + 3) slashing damage and the target is grappled (escape DC 15).</w:t>
      </w:r>
    </w:p>
    <w:p w14:paraId="28967C03" w14:textId="77777777" w:rsidR="008D7E6B" w:rsidRPr="008D7E6B" w:rsidRDefault="00177633" w:rsidP="00177633">
      <w:pPr>
        <w:rPr>
          <w:b/>
        </w:rPr>
      </w:pPr>
      <w:r w:rsidRPr="0047393C">
        <w:t>Bite. Melee Weapon Attack: +6 to hit, reach 5 ft., one target. Hit: 15 (2d8 + 6) slashing damage.</w:t>
      </w:r>
    </w:p>
    <w:p w14:paraId="49583E09" w14:textId="77777777" w:rsidR="008D7E6B" w:rsidRPr="008D7E6B" w:rsidRDefault="00177633" w:rsidP="00177633">
      <w:pPr>
        <w:rPr>
          <w:b/>
        </w:rPr>
      </w:pPr>
      <w:r w:rsidRPr="0047393C">
        <w:t>Feast. Melee Weapon Attack: +6 to hit, reach 5 ft., one grappled target. Hit: 15 (2d8 + 6) pierce damage and the goblyn covers the target's mouth and nose with its own mouth as it begins to chew off the victim's face. The target can’t breathe and must succeed on a DC 13 Constitution saving throw or suffer one level of exhaustion and disadvantage on all Charisma ability checks until they complete a long rest. While feasting, the goblyn may not bite.</w:t>
      </w:r>
    </w:p>
    <w:p w14:paraId="0C9FB114" w14:textId="77777777" w:rsidR="008D7E6B" w:rsidRPr="008D7E6B" w:rsidRDefault="00177633" w:rsidP="00177633">
      <w:pPr>
        <w:pStyle w:val="2"/>
        <w:rPr>
          <w:b/>
        </w:rPr>
      </w:pPr>
      <w:bookmarkStart w:id="91" w:name="_Toc510259686"/>
      <w:r w:rsidRPr="0047393C">
        <w:t>Nikolaos Salahori</w:t>
      </w:r>
      <w:bookmarkEnd w:id="91"/>
    </w:p>
    <w:p w14:paraId="39E8B5A1" w14:textId="77777777" w:rsidR="008D7E6B" w:rsidRPr="008D7E6B" w:rsidRDefault="00177633" w:rsidP="00177633">
      <w:pPr>
        <w:rPr>
          <w:b/>
        </w:rPr>
      </w:pPr>
      <w:r w:rsidRPr="0047393C">
        <w:t>Medium humanoid (human), neutral evil</w:t>
      </w:r>
    </w:p>
    <w:p w14:paraId="05E9E3D7" w14:textId="77777777" w:rsidR="008D7E6B" w:rsidRPr="008D7E6B" w:rsidRDefault="00177633" w:rsidP="00177633">
      <w:pPr>
        <w:rPr>
          <w:b/>
        </w:rPr>
      </w:pPr>
      <w:r w:rsidRPr="0047393C">
        <w:t>Armor Class 14 (studded leather armor)</w:t>
      </w:r>
    </w:p>
    <w:p w14:paraId="6D37A7CD" w14:textId="77777777" w:rsidR="00E82E8E" w:rsidRPr="00E82E8E" w:rsidRDefault="00177633" w:rsidP="00177633">
      <w:pPr>
        <w:rPr>
          <w:b/>
        </w:rPr>
      </w:pPr>
      <w:r w:rsidRPr="0047393C">
        <w:t>Hit Points 112 (15d8 + 45) Speed 30 ft.</w:t>
      </w:r>
    </w:p>
    <w:p w14:paraId="38A410D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717B3CF" w14:textId="77777777" w:rsidR="00E82E8E" w:rsidRPr="00E82E8E" w:rsidRDefault="00305B1A" w:rsidP="00177633">
      <w:pPr>
        <w:rPr>
          <w:b/>
        </w:rPr>
      </w:pPr>
      <w:r>
        <w:t>18(+4)</w:t>
      </w:r>
      <w:r>
        <w:tab/>
        <w:t>15(+2)</w:t>
      </w:r>
      <w:r>
        <w:tab/>
        <w:t>16(+3)</w:t>
      </w:r>
      <w:r>
        <w:tab/>
        <w:t>10(+0)</w:t>
      </w:r>
      <w:r>
        <w:tab/>
      </w:r>
      <w:r w:rsidR="00177633" w:rsidRPr="0047393C">
        <w:t xml:space="preserve">9 (-1) </w:t>
      </w:r>
      <w:r>
        <w:t>15(+2)</w:t>
      </w:r>
    </w:p>
    <w:p w14:paraId="0A496057" w14:textId="5350A005" w:rsidR="008D7E6B" w:rsidRPr="008D7E6B" w:rsidRDefault="00177633" w:rsidP="00177633">
      <w:pPr>
        <w:rPr>
          <w:b/>
        </w:rPr>
      </w:pPr>
      <w:r w:rsidRPr="0047393C">
        <w:t>Skills Intimidation +8, Perception +2</w:t>
      </w:r>
    </w:p>
    <w:p w14:paraId="669DA747" w14:textId="77777777" w:rsidR="008D7E6B" w:rsidRPr="008D7E6B" w:rsidRDefault="00177633" w:rsidP="00177633">
      <w:pPr>
        <w:rPr>
          <w:b/>
        </w:rPr>
      </w:pPr>
      <w:r w:rsidRPr="0047393C">
        <w:t>Senses darkvision 30 ft., Passive Perception 12</w:t>
      </w:r>
    </w:p>
    <w:p w14:paraId="02F15D89" w14:textId="0C384AE3" w:rsidR="00177633" w:rsidRDefault="00177633" w:rsidP="00177633">
      <w:r w:rsidRPr="0047393C">
        <w:t>Languages Common</w:t>
      </w:r>
    </w:p>
    <w:p w14:paraId="3A64B349" w14:textId="77777777" w:rsidR="008D7E6B" w:rsidRPr="008D7E6B" w:rsidRDefault="00177633" w:rsidP="00177633">
      <w:pPr>
        <w:rPr>
          <w:b/>
        </w:rPr>
      </w:pPr>
      <w:r>
        <w:t xml:space="preserve">Challenge </w:t>
      </w:r>
      <w:r w:rsidRPr="0047393C">
        <w:t>5 (1,800 XP)</w:t>
      </w:r>
    </w:p>
    <w:p w14:paraId="25FAB3F2" w14:textId="77777777" w:rsidR="008D7E6B" w:rsidRPr="008D7E6B" w:rsidRDefault="00177633" w:rsidP="00177633">
      <w:pPr>
        <w:rPr>
          <w:b/>
        </w:rPr>
      </w:pPr>
      <w:r w:rsidRPr="0047393C">
        <w:t>Brute. A melee weapon does one extra die of damage when Nikolaos hits with it (included in the attack). Actions Multiattack. Nikolaos makes two attacks with his battleaxe.</w:t>
      </w:r>
    </w:p>
    <w:p w14:paraId="70D6B1A2" w14:textId="77777777" w:rsidR="008D7E6B" w:rsidRPr="008D7E6B" w:rsidRDefault="00177633" w:rsidP="00177633">
      <w:pPr>
        <w:rPr>
          <w:b/>
        </w:rPr>
      </w:pPr>
      <w:r w:rsidRPr="0047393C">
        <w:t>Battleaxe. Melee Weapon Attack: +7 to hit, reach 5 ft., one target. Hit: 13 (2d8 + 4) slashing damage, or 15 (2d10 + 4) if used with two hands.</w:t>
      </w:r>
    </w:p>
    <w:p w14:paraId="06B19DB2" w14:textId="77777777" w:rsidR="008D7E6B" w:rsidRPr="008D7E6B" w:rsidRDefault="00177633" w:rsidP="00177633">
      <w:pPr>
        <w:rPr>
          <w:b/>
        </w:rPr>
      </w:pPr>
      <w:r w:rsidRPr="0047393C">
        <w:t>Hurl Flame. Ranged Spell Attack: +5 to hit, range 60 ft., one target. Hit: 10 (3d6) fire damage. If the target is a flammable abject that isn't being worn or carried, it catches fire.</w:t>
      </w:r>
    </w:p>
    <w:p w14:paraId="718E8366" w14:textId="63FD479F" w:rsidR="00177633" w:rsidRPr="0047393C" w:rsidRDefault="00177633" w:rsidP="00177633">
      <w:pPr>
        <w:pStyle w:val="1"/>
      </w:pPr>
      <w:bookmarkStart w:id="92" w:name="_Toc510259687"/>
      <w:r w:rsidRPr="0047393C">
        <w:t>Season 5</w:t>
      </w:r>
      <w:bookmarkEnd w:id="92"/>
    </w:p>
    <w:p w14:paraId="0353C7D6" w14:textId="77777777" w:rsidR="00177633" w:rsidRDefault="00177633" w:rsidP="00177633">
      <w:pPr>
        <w:pStyle w:val="2"/>
        <w:rPr>
          <w:lang w:val="ru-RU"/>
        </w:rPr>
      </w:pPr>
      <w:bookmarkStart w:id="93" w:name="_Toc510259688"/>
      <w:r w:rsidRPr="0047393C">
        <w:t>Greed Mote</w:t>
      </w:r>
      <w:bookmarkEnd w:id="93"/>
    </w:p>
    <w:p w14:paraId="4025FFE2" w14:textId="779CD9D0" w:rsidR="00177633" w:rsidRDefault="00177633" w:rsidP="00177633">
      <w:r>
        <w:t xml:space="preserve">Greed Mote Medium monstrosity, unaligned Armor Class 12 Hit Points 13 (3d8) Speed 10 ft., fly 30 ft. </w:t>
      </w:r>
      <w:r w:rsidR="00305B1A" w:rsidRPr="00305B1A">
        <w:rPr>
          <w:b/>
        </w:rPr>
        <w:t>STR</w:t>
      </w:r>
      <w:r w:rsidR="00305B1A" w:rsidRPr="00305B1A">
        <w:rPr>
          <w:b/>
        </w:rPr>
        <w:tab/>
        <w:t>DEX</w:t>
      </w:r>
      <w:r w:rsidR="00305B1A" w:rsidRPr="00305B1A">
        <w:rPr>
          <w:b/>
        </w:rPr>
        <w:tab/>
        <w:t>CON</w:t>
      </w:r>
      <w:r w:rsidR="00305B1A" w:rsidRPr="00305B1A">
        <w:rPr>
          <w:b/>
        </w:rPr>
        <w:tab/>
        <w:t>INT</w:t>
      </w:r>
      <w:r w:rsidR="00305B1A" w:rsidRPr="00305B1A">
        <w:rPr>
          <w:b/>
        </w:rPr>
        <w:tab/>
        <w:t>WIS</w:t>
      </w:r>
      <w:r w:rsidR="00305B1A" w:rsidRPr="00305B1A">
        <w:rPr>
          <w:b/>
        </w:rPr>
        <w:tab/>
        <w:t>CHA</w:t>
      </w:r>
      <w:r>
        <w:t xml:space="preserve"> </w:t>
      </w:r>
      <w:r w:rsidR="00305B1A">
        <w:t>10(+0)</w:t>
      </w:r>
      <w:r w:rsidR="00305B1A">
        <w:tab/>
        <w:t>14(+2)</w:t>
      </w:r>
      <w:r w:rsidR="00305B1A">
        <w:tab/>
        <w:t>10(+0)</w:t>
      </w:r>
      <w:r w:rsidR="00305B1A">
        <w:tab/>
        <w:t>10(+0)</w:t>
      </w:r>
      <w:r w:rsidR="00305B1A">
        <w:tab/>
        <w:t>10(+0)</w:t>
      </w:r>
      <w:r w:rsidR="00305B1A">
        <w:tab/>
        <w:t>10(+0)</w:t>
      </w:r>
      <w:r w:rsidR="00305B1A">
        <w:tab/>
      </w:r>
      <w:r>
        <w:t>Senses passive Perception 10 Languages —</w:t>
      </w:r>
    </w:p>
    <w:p w14:paraId="0CD66237" w14:textId="77777777" w:rsidR="00177633" w:rsidRPr="000D4216" w:rsidRDefault="00177633" w:rsidP="00177633">
      <w:r>
        <w:t>Challenge 1/2 (100 XP) Actions Sting. Melee Weapon Attack: +4 to hit, reach 5 ft., one target. Hit: 5 (1d6 + 2) piercing damage, and the target must make a DC 11 Constitution saving throw, taking 10 (3d6) poison damage on a failed save, or half as much damage on a successful one. If the poison damage reduces the target to 0 hit points, the target is stable but poisoned for 1 hour, even after regaining hit points, and is paralyzed while poisoned in this way.</w:t>
      </w:r>
    </w:p>
    <w:p w14:paraId="17828BAF" w14:textId="77777777" w:rsidR="00177633" w:rsidRDefault="00177633" w:rsidP="00177633">
      <w:pPr>
        <w:pStyle w:val="2"/>
        <w:rPr>
          <w:lang w:val="ru-RU"/>
        </w:rPr>
      </w:pPr>
      <w:bookmarkStart w:id="94" w:name="_Toc510259689"/>
      <w:r w:rsidRPr="0047393C">
        <w:t>Ice Spire Ogre</w:t>
      </w:r>
      <w:bookmarkEnd w:id="94"/>
    </w:p>
    <w:p w14:paraId="1FFE2A14" w14:textId="77777777" w:rsidR="008D7E6B" w:rsidRPr="008D7E6B" w:rsidRDefault="00177633" w:rsidP="00177633">
      <w:pPr>
        <w:rPr>
          <w:b/>
        </w:rPr>
      </w:pPr>
      <w:r w:rsidRPr="00B67F7B">
        <w:t>Ice Spire Ogre</w:t>
      </w:r>
    </w:p>
    <w:p w14:paraId="1093E334" w14:textId="77777777" w:rsidR="008D7E6B" w:rsidRPr="008D7E6B" w:rsidRDefault="00177633" w:rsidP="00177633">
      <w:pPr>
        <w:rPr>
          <w:b/>
        </w:rPr>
      </w:pPr>
      <w:r w:rsidRPr="00B67F7B">
        <w:t>Large giant, chaotic evil</w:t>
      </w:r>
    </w:p>
    <w:p w14:paraId="69CB06B1" w14:textId="77777777" w:rsidR="008D7E6B" w:rsidRPr="008D7E6B" w:rsidRDefault="00177633" w:rsidP="00177633">
      <w:pPr>
        <w:rPr>
          <w:b/>
        </w:rPr>
      </w:pPr>
      <w:r w:rsidRPr="00B67F7B">
        <w:t>Armor Class 16 (scale armor, shield)</w:t>
      </w:r>
    </w:p>
    <w:p w14:paraId="0ABA13D2" w14:textId="77777777" w:rsidR="008D7E6B" w:rsidRPr="008D7E6B" w:rsidRDefault="00177633" w:rsidP="00177633">
      <w:pPr>
        <w:rPr>
          <w:b/>
        </w:rPr>
      </w:pPr>
      <w:r w:rsidRPr="00B67F7B">
        <w:t>Hit Points 95 (10d10 + 40)</w:t>
      </w:r>
    </w:p>
    <w:p w14:paraId="61CB1DDA" w14:textId="77777777" w:rsidR="008D7E6B" w:rsidRPr="008D7E6B" w:rsidRDefault="00177633" w:rsidP="00177633">
      <w:pPr>
        <w:rPr>
          <w:b/>
        </w:rPr>
      </w:pPr>
      <w:r w:rsidRPr="00B67F7B">
        <w:t>Speed 30 ft.</w:t>
      </w:r>
    </w:p>
    <w:p w14:paraId="06F001D4" w14:textId="6B20BBA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F077CDF" w14:textId="77777777" w:rsidR="008D7E6B" w:rsidRPr="008D7E6B" w:rsidRDefault="00305B1A" w:rsidP="00177633">
      <w:pPr>
        <w:rPr>
          <w:b/>
        </w:rPr>
      </w:pPr>
      <w:r>
        <w:t>21(+5)</w:t>
      </w:r>
      <w:r>
        <w:tab/>
        <w:t>10(+0)</w:t>
      </w:r>
      <w:r>
        <w:tab/>
        <w:t>18(+4)</w:t>
      </w:r>
      <w:r>
        <w:tab/>
      </w:r>
      <w:r w:rsidR="00177633" w:rsidRPr="00B67F7B">
        <w:t>9 (-1)</w:t>
      </w:r>
      <w:r w:rsidR="00177633">
        <w:t xml:space="preserve"> </w:t>
      </w:r>
      <w:r>
        <w:t>12(+1)</w:t>
      </w:r>
      <w:r>
        <w:tab/>
      </w:r>
      <w:r w:rsidR="00177633" w:rsidRPr="00B67F7B">
        <w:t>8 (-1)</w:t>
      </w:r>
    </w:p>
    <w:p w14:paraId="5E23BDA8" w14:textId="77777777" w:rsidR="008D7E6B" w:rsidRPr="008D7E6B" w:rsidRDefault="00177633" w:rsidP="00177633">
      <w:pPr>
        <w:rPr>
          <w:b/>
        </w:rPr>
      </w:pPr>
      <w:r w:rsidRPr="00B67F7B">
        <w:t>Saving Throws Con +6, Wis +3</w:t>
      </w:r>
    </w:p>
    <w:p w14:paraId="015E120A" w14:textId="77777777" w:rsidR="008D7E6B" w:rsidRPr="008D7E6B" w:rsidRDefault="00177633" w:rsidP="00177633">
      <w:pPr>
        <w:rPr>
          <w:b/>
        </w:rPr>
      </w:pPr>
      <w:r w:rsidRPr="00B67F7B">
        <w:t>Skills Perception +3</w:t>
      </w:r>
    </w:p>
    <w:p w14:paraId="42817B90" w14:textId="77777777" w:rsidR="008D7E6B" w:rsidRPr="008D7E6B" w:rsidRDefault="00177633" w:rsidP="00177633">
      <w:pPr>
        <w:rPr>
          <w:b/>
        </w:rPr>
      </w:pPr>
      <w:r w:rsidRPr="00B67F7B">
        <w:t>Special Senses darkvision 60 ft., passive Perception 13</w:t>
      </w:r>
    </w:p>
    <w:p w14:paraId="218A2C8E" w14:textId="77777777" w:rsidR="008D7E6B" w:rsidRPr="008D7E6B" w:rsidRDefault="00177633" w:rsidP="00177633">
      <w:pPr>
        <w:rPr>
          <w:b/>
        </w:rPr>
      </w:pPr>
      <w:r w:rsidRPr="00B67F7B">
        <w:t>Languages Common, Giant</w:t>
      </w:r>
    </w:p>
    <w:p w14:paraId="5CE88BAB" w14:textId="77777777" w:rsidR="008D7E6B" w:rsidRPr="008D7E6B" w:rsidRDefault="00177633" w:rsidP="00177633">
      <w:pPr>
        <w:rPr>
          <w:b/>
        </w:rPr>
      </w:pPr>
      <w:r w:rsidRPr="00B67F7B">
        <w:t>Challenge 4 (1,100 XP)</w:t>
      </w:r>
    </w:p>
    <w:p w14:paraId="703E92F2" w14:textId="77777777" w:rsidR="008D7E6B" w:rsidRPr="008D7E6B" w:rsidRDefault="00177633" w:rsidP="00177633">
      <w:pPr>
        <w:rPr>
          <w:b/>
        </w:rPr>
      </w:pPr>
      <w:r w:rsidRPr="00B67F7B">
        <w:t>Actions</w:t>
      </w:r>
    </w:p>
    <w:p w14:paraId="78B80D79" w14:textId="77777777" w:rsidR="008D7E6B" w:rsidRPr="008D7E6B" w:rsidRDefault="00177633" w:rsidP="00177633">
      <w:pPr>
        <w:rPr>
          <w:b/>
        </w:rPr>
      </w:pPr>
      <w:r w:rsidRPr="00B67F7B">
        <w:t>Multiattack. The ogre makes two melee attacks.</w:t>
      </w:r>
    </w:p>
    <w:p w14:paraId="2935F5B6" w14:textId="77777777" w:rsidR="008D7E6B" w:rsidRPr="008D7E6B" w:rsidRDefault="00177633" w:rsidP="00177633">
      <w:pPr>
        <w:rPr>
          <w:b/>
        </w:rPr>
      </w:pPr>
      <w:r w:rsidRPr="00B67F7B">
        <w:t>Longsword. MeleeWeapon Attack: +8 to hit, reach 5 ft., one target. Hit: 14 (2d8 + 5) slashing damage.</w:t>
      </w:r>
    </w:p>
    <w:p w14:paraId="29C07D65" w14:textId="555140F6" w:rsidR="00177633" w:rsidRPr="00B67F7B" w:rsidRDefault="00177633" w:rsidP="00177633">
      <w:r w:rsidRPr="00B67F7B">
        <w:t>Frozen Head. Ranged Weapon Attack: +8 to hit, range</w:t>
      </w:r>
      <w:r>
        <w:t xml:space="preserve"> </w:t>
      </w:r>
      <w:r w:rsidRPr="00B67F7B">
        <w:t xml:space="preserve">30/60 ft., one target. Hit: 12 (2d6 + 5) bludgeoning damage. In addition, every creature within 10 feet of the target must succeed on a DC 14 Dexterity saving throw or take 7 (2d6) piercing damage. </w:t>
      </w:r>
      <w:r w:rsidRPr="00B67F7B">
        <w:rPr>
          <w:lang w:val="ru-RU"/>
        </w:rPr>
        <w:t xml:space="preserve">The ice spire </w:t>
      </w:r>
      <w:r w:rsidRPr="00B67F7B">
        <w:t>ogre carries four frozen heads.</w:t>
      </w:r>
    </w:p>
    <w:p w14:paraId="589760BC" w14:textId="77777777" w:rsidR="00177633" w:rsidRDefault="00177633" w:rsidP="00177633">
      <w:pPr>
        <w:pStyle w:val="2"/>
        <w:rPr>
          <w:lang w:val="ru-RU"/>
        </w:rPr>
      </w:pPr>
      <w:bookmarkStart w:id="95" w:name="_Toc510259690"/>
      <w:r w:rsidRPr="0047393C">
        <w:t>Blood Rider</w:t>
      </w:r>
      <w:bookmarkEnd w:id="95"/>
    </w:p>
    <w:p w14:paraId="7068A096" w14:textId="77777777" w:rsidR="008D7E6B" w:rsidRPr="008D7E6B" w:rsidRDefault="00177633" w:rsidP="00177633">
      <w:pPr>
        <w:rPr>
          <w:b/>
        </w:rPr>
      </w:pPr>
      <w:r w:rsidRPr="00B67F7B">
        <w:t>Blood Rider</w:t>
      </w:r>
    </w:p>
    <w:p w14:paraId="334AB474" w14:textId="77777777" w:rsidR="008D7E6B" w:rsidRPr="008D7E6B" w:rsidRDefault="00177633" w:rsidP="00177633">
      <w:pPr>
        <w:rPr>
          <w:b/>
        </w:rPr>
      </w:pPr>
      <w:r w:rsidRPr="00B67F7B">
        <w:t>Medium humanoid (any race), any alignment</w:t>
      </w:r>
    </w:p>
    <w:p w14:paraId="46A96E99" w14:textId="77777777" w:rsidR="008D7E6B" w:rsidRPr="008D7E6B" w:rsidRDefault="00177633" w:rsidP="00177633">
      <w:pPr>
        <w:rPr>
          <w:b/>
        </w:rPr>
      </w:pPr>
      <w:r w:rsidRPr="00B67F7B">
        <w:t>Armor Class 16 (ring mail and shield)</w:t>
      </w:r>
    </w:p>
    <w:p w14:paraId="1FC23237" w14:textId="77777777" w:rsidR="008D7E6B" w:rsidRPr="008D7E6B" w:rsidRDefault="00177633" w:rsidP="00177633">
      <w:pPr>
        <w:rPr>
          <w:b/>
        </w:rPr>
      </w:pPr>
      <w:r w:rsidRPr="00B67F7B">
        <w:t>Hit Points 65 (10d8 + 20)</w:t>
      </w:r>
    </w:p>
    <w:p w14:paraId="75FF2AC8" w14:textId="77777777" w:rsidR="008D7E6B" w:rsidRPr="008D7E6B" w:rsidRDefault="00177633" w:rsidP="00177633">
      <w:pPr>
        <w:rPr>
          <w:b/>
        </w:rPr>
      </w:pPr>
      <w:r w:rsidRPr="00B67F7B">
        <w:t>Speed 30 ft.</w:t>
      </w:r>
    </w:p>
    <w:p w14:paraId="3CFCC06D" w14:textId="531F61FE"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A63DA3A" w14:textId="77777777" w:rsidR="00E82E8E" w:rsidRPr="00E82E8E" w:rsidRDefault="00305B1A" w:rsidP="00177633">
      <w:pPr>
        <w:rPr>
          <w:b/>
        </w:rPr>
      </w:pPr>
      <w:r>
        <w:t>16(+3)</w:t>
      </w:r>
      <w:r>
        <w:tab/>
        <w:t>12(+1)</w:t>
      </w:r>
      <w:r>
        <w:tab/>
        <w:t>14(+2)</w:t>
      </w:r>
      <w:r>
        <w:tab/>
        <w:t>10(+0)</w:t>
      </w:r>
      <w:r>
        <w:tab/>
        <w:t>13(+1)</w:t>
      </w:r>
      <w:r>
        <w:tab/>
        <w:t>10(+0)</w:t>
      </w:r>
    </w:p>
    <w:p w14:paraId="7B8F8B57" w14:textId="76E6AC10" w:rsidR="008D7E6B" w:rsidRPr="008D7E6B" w:rsidRDefault="00177633" w:rsidP="00177633">
      <w:pPr>
        <w:rPr>
          <w:b/>
        </w:rPr>
      </w:pPr>
      <w:r w:rsidRPr="00B67F7B">
        <w:t>Saving Throws Str +5, Con +4</w:t>
      </w:r>
    </w:p>
    <w:p w14:paraId="2D7491E9" w14:textId="77777777" w:rsidR="008D7E6B" w:rsidRPr="008D7E6B" w:rsidRDefault="00177633" w:rsidP="00177633">
      <w:pPr>
        <w:rPr>
          <w:b/>
        </w:rPr>
      </w:pPr>
      <w:r w:rsidRPr="00B67F7B">
        <w:t>Skills Animal Handling +3, Athletics +5</w:t>
      </w:r>
    </w:p>
    <w:p w14:paraId="5D844F43" w14:textId="77777777" w:rsidR="008D7E6B" w:rsidRPr="008D7E6B" w:rsidRDefault="00177633" w:rsidP="00177633">
      <w:pPr>
        <w:rPr>
          <w:b/>
        </w:rPr>
      </w:pPr>
      <w:r w:rsidRPr="00B67F7B">
        <w:t>Senses passive Perception 11</w:t>
      </w:r>
    </w:p>
    <w:p w14:paraId="65CB660A" w14:textId="77777777" w:rsidR="008D7E6B" w:rsidRPr="008D7E6B" w:rsidRDefault="00177633" w:rsidP="00177633">
      <w:pPr>
        <w:rPr>
          <w:b/>
        </w:rPr>
      </w:pPr>
      <w:r w:rsidRPr="00B67F7B">
        <w:t>Languages Common</w:t>
      </w:r>
    </w:p>
    <w:p w14:paraId="61917A7E" w14:textId="77777777" w:rsidR="008D7E6B" w:rsidRPr="008D7E6B" w:rsidRDefault="00177633" w:rsidP="00177633">
      <w:pPr>
        <w:rPr>
          <w:b/>
        </w:rPr>
      </w:pPr>
      <w:r w:rsidRPr="00B67F7B">
        <w:t>Challenge 2 (450 XP)</w:t>
      </w:r>
    </w:p>
    <w:p w14:paraId="41F5398C" w14:textId="77777777" w:rsidR="008D7E6B" w:rsidRPr="008D7E6B" w:rsidRDefault="00177633" w:rsidP="00177633">
      <w:pPr>
        <w:rPr>
          <w:b/>
        </w:rPr>
      </w:pPr>
      <w:r w:rsidRPr="00B67F7B">
        <w:t>Mounted Defense. While mounted, the rider can force an attack that targets its mount to target the rider instead.</w:t>
      </w:r>
    </w:p>
    <w:p w14:paraId="786DE95D" w14:textId="77777777" w:rsidR="008D7E6B" w:rsidRPr="008D7E6B" w:rsidRDefault="00177633" w:rsidP="00177633">
      <w:pPr>
        <w:rPr>
          <w:b/>
        </w:rPr>
      </w:pPr>
      <w:r w:rsidRPr="00B67F7B">
        <w:t>Mounted Evasion. While mounted, if the rider’s mount is subject to an effect that allows it to make a Dexterity saving throw to take only half damage, it instead takes no damage if it succeeds on the saving throw, and only half damage if it fails.</w:t>
      </w:r>
    </w:p>
    <w:p w14:paraId="4B08AFFB" w14:textId="77777777" w:rsidR="008D7E6B" w:rsidRPr="008D7E6B" w:rsidRDefault="00177633" w:rsidP="00177633">
      <w:pPr>
        <w:rPr>
          <w:b/>
        </w:rPr>
      </w:pPr>
      <w:r w:rsidRPr="00B67F7B">
        <w:t>Actions</w:t>
      </w:r>
    </w:p>
    <w:p w14:paraId="4E3855A0" w14:textId="77777777" w:rsidR="008D7E6B" w:rsidRPr="008D7E6B" w:rsidRDefault="00177633" w:rsidP="00177633">
      <w:pPr>
        <w:rPr>
          <w:b/>
        </w:rPr>
      </w:pPr>
      <w:r w:rsidRPr="00B67F7B">
        <w:t>Multiattack. The Blood Rider makes two attacks.</w:t>
      </w:r>
    </w:p>
    <w:p w14:paraId="6B5031E6" w14:textId="77777777" w:rsidR="008D7E6B" w:rsidRPr="008D7E6B" w:rsidRDefault="00177633" w:rsidP="00177633">
      <w:pPr>
        <w:rPr>
          <w:b/>
        </w:rPr>
      </w:pPr>
      <w:r w:rsidRPr="00B67F7B">
        <w:t>Lance. Melee Weapon Attack: +5 to hit, reach 10 ft., one target. Hit: 9 (1d12 + 3) piercing damage. This attack is made disadvantage against targets within 5 feet and must be used with two hands if the Blood Rider is not mounted.</w:t>
      </w:r>
    </w:p>
    <w:p w14:paraId="093B2F3F" w14:textId="77777777" w:rsidR="008D7E6B" w:rsidRPr="008D7E6B" w:rsidRDefault="00177633" w:rsidP="00177633">
      <w:pPr>
        <w:rPr>
          <w:b/>
        </w:rPr>
      </w:pPr>
      <w:r w:rsidRPr="00B67F7B">
        <w:t>Longsword. Melee Weapon Attack: +5 to hit, reach 5 ft., one target. Hit: 7 (1d8 + 3) slashing damage or 8 (1d10 + 3) slashing damage if used with two hands.</w:t>
      </w:r>
    </w:p>
    <w:p w14:paraId="2700D44D" w14:textId="7A07685A" w:rsidR="00177633" w:rsidRPr="00B67F7B" w:rsidRDefault="00177633" w:rsidP="00177633">
      <w:r w:rsidRPr="00B67F7B">
        <w:t>Javelin. Melee or Ranged Weapon Attack: +5 to hit, reach 5 ft. or range 30/120 ft., one target. Hit: 6 (1d6 + 3) piercing damage.</w:t>
      </w:r>
    </w:p>
    <w:p w14:paraId="2D35973D" w14:textId="77777777" w:rsidR="008D7E6B" w:rsidRPr="008D7E6B" w:rsidRDefault="00177633" w:rsidP="00177633">
      <w:pPr>
        <w:rPr>
          <w:b/>
        </w:rPr>
      </w:pPr>
      <w:r w:rsidRPr="00B67F7B">
        <w:t>Blood Rider Captain Changes</w:t>
      </w:r>
    </w:p>
    <w:p w14:paraId="21AED72A" w14:textId="77777777" w:rsidR="008D7E6B" w:rsidRPr="008D7E6B" w:rsidRDefault="00177633" w:rsidP="00177633">
      <w:pPr>
        <w:rPr>
          <w:b/>
        </w:rPr>
      </w:pPr>
      <w:r w:rsidRPr="00B67F7B">
        <w:t>Note the following adjustments for the Blood Rider captains:</w:t>
      </w:r>
    </w:p>
    <w:p w14:paraId="705623E5" w14:textId="688717F4" w:rsidR="00177633" w:rsidRPr="00B67F7B" w:rsidRDefault="00177633" w:rsidP="00177633">
      <w:r w:rsidRPr="00B67F7B">
        <w:t>• Skarn can’t wear a shield; reduce his AC is 17.</w:t>
      </w:r>
    </w:p>
    <w:p w14:paraId="33ABF4EA" w14:textId="77777777" w:rsidR="00177633" w:rsidRPr="00B67F7B" w:rsidRDefault="00177633" w:rsidP="00177633">
      <w:r w:rsidRPr="00B67F7B">
        <w:t>• Cathica wears a cloak of displacement</w:t>
      </w:r>
    </w:p>
    <w:p w14:paraId="66DF7E10" w14:textId="77777777" w:rsidR="00177633" w:rsidRDefault="00177633" w:rsidP="00177633">
      <w:pPr>
        <w:pStyle w:val="2"/>
        <w:rPr>
          <w:lang w:val="ru-RU"/>
        </w:rPr>
      </w:pPr>
      <w:bookmarkStart w:id="96" w:name="_Toc510259691"/>
      <w:r w:rsidRPr="0047393C">
        <w:t>Blood Rider Captain</w:t>
      </w:r>
      <w:bookmarkEnd w:id="96"/>
    </w:p>
    <w:p w14:paraId="029E9034" w14:textId="77777777" w:rsidR="008D7E6B" w:rsidRPr="008D7E6B" w:rsidRDefault="00177633" w:rsidP="00177633">
      <w:pPr>
        <w:rPr>
          <w:b/>
        </w:rPr>
      </w:pPr>
      <w:r w:rsidRPr="00B67F7B">
        <w:t>Medium humanoid (any race), any alignment</w:t>
      </w:r>
    </w:p>
    <w:p w14:paraId="196E0F5E" w14:textId="77777777" w:rsidR="008D7E6B" w:rsidRPr="008D7E6B" w:rsidRDefault="00177633" w:rsidP="00177633">
      <w:pPr>
        <w:rPr>
          <w:b/>
        </w:rPr>
      </w:pPr>
      <w:r w:rsidRPr="00B67F7B">
        <w:t>Armor Class 19 (splint, shield)</w:t>
      </w:r>
    </w:p>
    <w:p w14:paraId="11BC2517" w14:textId="77777777" w:rsidR="008D7E6B" w:rsidRPr="008D7E6B" w:rsidRDefault="00177633" w:rsidP="00177633">
      <w:pPr>
        <w:rPr>
          <w:b/>
        </w:rPr>
      </w:pPr>
      <w:r w:rsidRPr="00B67F7B">
        <w:t>Hit Points 71 (11d8 + 22)</w:t>
      </w:r>
    </w:p>
    <w:p w14:paraId="77305688" w14:textId="77777777" w:rsidR="008D7E6B" w:rsidRPr="008D7E6B" w:rsidRDefault="00177633" w:rsidP="00177633">
      <w:pPr>
        <w:rPr>
          <w:b/>
        </w:rPr>
      </w:pPr>
      <w:r w:rsidRPr="00B67F7B">
        <w:t>Speed 30 ft.</w:t>
      </w:r>
    </w:p>
    <w:p w14:paraId="2152C2BA" w14:textId="629487F3"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4441CA" w14:textId="77777777" w:rsidR="00E82E8E" w:rsidRPr="00E82E8E" w:rsidRDefault="00305B1A" w:rsidP="00177633">
      <w:pPr>
        <w:rPr>
          <w:b/>
        </w:rPr>
      </w:pPr>
      <w:r>
        <w:t>18(+4)</w:t>
      </w:r>
      <w:r>
        <w:tab/>
        <w:t>12(+1)</w:t>
      </w:r>
      <w:r>
        <w:tab/>
        <w:t>14(+2)</w:t>
      </w:r>
      <w:r>
        <w:tab/>
        <w:t>10(+0)</w:t>
      </w:r>
      <w:r>
        <w:tab/>
        <w:t>13(+1)</w:t>
      </w:r>
      <w:r>
        <w:tab/>
        <w:t>15(+2)</w:t>
      </w:r>
    </w:p>
    <w:p w14:paraId="1FD3AB9D" w14:textId="23459A7C" w:rsidR="008D7E6B" w:rsidRPr="008D7E6B" w:rsidRDefault="00177633" w:rsidP="00177633">
      <w:pPr>
        <w:rPr>
          <w:b/>
        </w:rPr>
      </w:pPr>
      <w:r w:rsidRPr="00B67F7B">
        <w:t>Saving Throws Str +6, Con +4</w:t>
      </w:r>
    </w:p>
    <w:p w14:paraId="309D746F" w14:textId="77777777" w:rsidR="008D7E6B" w:rsidRPr="008D7E6B" w:rsidRDefault="00177633" w:rsidP="00177633">
      <w:pPr>
        <w:rPr>
          <w:b/>
          <w:lang w:val="ru-RU"/>
        </w:rPr>
      </w:pPr>
      <w:r w:rsidRPr="00B67F7B">
        <w:t xml:space="preserve">Skills Animal Handling +3, Athletics +6, Intimidation +4, </w:t>
      </w:r>
      <w:r w:rsidRPr="00B67F7B">
        <w:rPr>
          <w:lang w:val="ru-RU"/>
        </w:rPr>
        <w:t>Persuasion +4</w:t>
      </w:r>
    </w:p>
    <w:p w14:paraId="4DBF1677" w14:textId="77777777" w:rsidR="008D7E6B" w:rsidRPr="008D7E6B" w:rsidRDefault="00177633" w:rsidP="00177633">
      <w:pPr>
        <w:rPr>
          <w:b/>
          <w:lang w:val="ru-RU"/>
        </w:rPr>
      </w:pPr>
      <w:r w:rsidRPr="00B67F7B">
        <w:rPr>
          <w:lang w:val="ru-RU"/>
        </w:rPr>
        <w:t>Senses passive Perception 11</w:t>
      </w:r>
    </w:p>
    <w:p w14:paraId="14723C62" w14:textId="77777777" w:rsidR="008D7E6B" w:rsidRPr="008D7E6B" w:rsidRDefault="00177633" w:rsidP="00177633">
      <w:pPr>
        <w:rPr>
          <w:b/>
        </w:rPr>
      </w:pPr>
      <w:r w:rsidRPr="00B67F7B">
        <w:t>Languages Common</w:t>
      </w:r>
    </w:p>
    <w:p w14:paraId="3207B0E9" w14:textId="77777777" w:rsidR="008D7E6B" w:rsidRPr="008D7E6B" w:rsidRDefault="00177633" w:rsidP="00177633">
      <w:pPr>
        <w:rPr>
          <w:b/>
        </w:rPr>
      </w:pPr>
      <w:r w:rsidRPr="00B67F7B">
        <w:t>Challenge 3 (700 XP)</w:t>
      </w:r>
    </w:p>
    <w:p w14:paraId="6CC33BDD" w14:textId="77777777" w:rsidR="008D7E6B" w:rsidRPr="008D7E6B" w:rsidRDefault="00177633" w:rsidP="00177633">
      <w:pPr>
        <w:rPr>
          <w:b/>
        </w:rPr>
      </w:pPr>
      <w:r w:rsidRPr="00B67F7B">
        <w:t>Mounted Defense. While mounted, the rider can force an attack that targets its mount to target the rider instead.</w:t>
      </w:r>
    </w:p>
    <w:p w14:paraId="1182927C" w14:textId="77777777" w:rsidR="008D7E6B" w:rsidRPr="008D7E6B" w:rsidRDefault="00177633" w:rsidP="00177633">
      <w:pPr>
        <w:rPr>
          <w:b/>
        </w:rPr>
      </w:pPr>
      <w:r w:rsidRPr="00B67F7B">
        <w:t>Mounted Evasion. While mounted, if the rider’s mount</w:t>
      </w:r>
      <w:r>
        <w:t xml:space="preserve"> </w:t>
      </w:r>
      <w:r w:rsidRPr="00B67F7B">
        <w:t>is subject to an effect that allows it to make a Dexterity</w:t>
      </w:r>
      <w:r>
        <w:t xml:space="preserve"> </w:t>
      </w:r>
      <w:r w:rsidRPr="00B67F7B">
        <w:t>saving throw to take only half damage, it instead takes</w:t>
      </w:r>
      <w:r>
        <w:t xml:space="preserve"> </w:t>
      </w:r>
      <w:r w:rsidRPr="00B67F7B">
        <w:t>no damage if it succeeds on the saving throw, and only</w:t>
      </w:r>
      <w:r>
        <w:t xml:space="preserve"> </w:t>
      </w:r>
      <w:r w:rsidRPr="00B67F7B">
        <w:t>half damage if it fails.</w:t>
      </w:r>
    </w:p>
    <w:p w14:paraId="636A0F7F" w14:textId="77777777" w:rsidR="008D7E6B" w:rsidRPr="008D7E6B" w:rsidRDefault="00177633" w:rsidP="00177633">
      <w:pPr>
        <w:rPr>
          <w:b/>
        </w:rPr>
      </w:pPr>
      <w:r w:rsidRPr="00B67F7B">
        <w:t>Actions</w:t>
      </w:r>
    </w:p>
    <w:p w14:paraId="48912093" w14:textId="77777777" w:rsidR="008D7E6B" w:rsidRPr="008D7E6B" w:rsidRDefault="00177633" w:rsidP="00177633">
      <w:pPr>
        <w:rPr>
          <w:b/>
        </w:rPr>
      </w:pPr>
      <w:r w:rsidRPr="00B67F7B">
        <w:t>Multiattack. The captain makes two attacks. Lance. Melee Weapon Attack: +6 to hit, reach 10 ft.,</w:t>
      </w:r>
      <w:r>
        <w:t xml:space="preserve"> </w:t>
      </w:r>
      <w:r w:rsidRPr="00B67F7B">
        <w:t>one target. Hit: 10 (1d12 + 4) piercing damage. This</w:t>
      </w:r>
      <w:r>
        <w:t xml:space="preserve"> </w:t>
      </w:r>
      <w:r w:rsidRPr="00B67F7B">
        <w:t>attack is made disadvantage against targets within 5</w:t>
      </w:r>
      <w:r>
        <w:t xml:space="preserve"> </w:t>
      </w:r>
      <w:r w:rsidRPr="00B67F7B">
        <w:t>feet and must be used with two hands if the captain is</w:t>
      </w:r>
      <w:r>
        <w:t xml:space="preserve"> </w:t>
      </w:r>
      <w:r w:rsidRPr="00B67F7B">
        <w:t>not mounted.</w:t>
      </w:r>
    </w:p>
    <w:p w14:paraId="083B43FD" w14:textId="77777777" w:rsidR="008D7E6B" w:rsidRPr="008D7E6B" w:rsidRDefault="00177633" w:rsidP="00177633">
      <w:pPr>
        <w:rPr>
          <w:b/>
        </w:rPr>
      </w:pPr>
      <w:r w:rsidRPr="00B67F7B">
        <w:t>Longsword. Melee Weapon Attack: +6 to hit, reach 5</w:t>
      </w:r>
      <w:r>
        <w:t xml:space="preserve"> </w:t>
      </w:r>
      <w:r w:rsidRPr="00B67F7B">
        <w:t>ft., one target. Hit: 8 (1d8 + 4) slashing damage, or 9</w:t>
      </w:r>
      <w:r>
        <w:t xml:space="preserve"> </w:t>
      </w:r>
      <w:r w:rsidRPr="00B67F7B">
        <w:t>(1d10 + 4) slashing damage if used with two hands.</w:t>
      </w:r>
    </w:p>
    <w:p w14:paraId="2290B58D" w14:textId="0C7539E8" w:rsidR="00177633" w:rsidRPr="00B67F7B" w:rsidRDefault="00177633" w:rsidP="00177633">
      <w:r w:rsidRPr="00B67F7B">
        <w:t>Javelin. Melee or Ranged Weapon Attack: +6 to hit,</w:t>
      </w:r>
      <w:r>
        <w:t xml:space="preserve"> </w:t>
      </w:r>
      <w:r w:rsidRPr="00B67F7B">
        <w:t>reach 5 ft. or range 30/120 ft., one target. Hit: 7 (1d6 +</w:t>
      </w:r>
      <w:r>
        <w:t xml:space="preserve"> </w:t>
      </w:r>
      <w:r w:rsidRPr="00B67F7B">
        <w:t>4) piercing damage.</w:t>
      </w:r>
      <w:r>
        <w:t xml:space="preserve"> </w:t>
      </w:r>
      <w:r w:rsidRPr="00B67F7B">
        <w:t>Leadership (Recharges after a Short or Long Rest). For</w:t>
      </w:r>
      <w:r>
        <w:t xml:space="preserve"> </w:t>
      </w:r>
      <w:r w:rsidRPr="00B67F7B">
        <w:t>1 minute, the captain can utter a special command or</w:t>
      </w:r>
      <w:r>
        <w:t xml:space="preserve"> </w:t>
      </w:r>
      <w:r w:rsidRPr="00B67F7B">
        <w:t>warning whenever a nonhostile creature that it can see</w:t>
      </w:r>
      <w:r>
        <w:t xml:space="preserve"> </w:t>
      </w:r>
      <w:r w:rsidRPr="00B67F7B">
        <w:t>within 30 feet of it makes an attack roll or a saving</w:t>
      </w:r>
      <w:r>
        <w:t xml:space="preserve"> </w:t>
      </w:r>
      <w:r w:rsidRPr="00B67F7B">
        <w:t xml:space="preserve">throw. The creature can add a d4 to its roll provided it can hear and understand the captain. A creature can benefit from only one Leadership die at a time. </w:t>
      </w:r>
      <w:r w:rsidRPr="00B67F7B">
        <w:rPr>
          <w:lang w:val="ru-RU"/>
        </w:rPr>
        <w:t xml:space="preserve">This </w:t>
      </w:r>
      <w:r w:rsidRPr="00B67F7B">
        <w:t>effect ends if the captain is incapacitated.</w:t>
      </w:r>
    </w:p>
    <w:p w14:paraId="2491ABF4" w14:textId="77777777" w:rsidR="00177633" w:rsidRPr="0047393C" w:rsidRDefault="00177633" w:rsidP="00177633">
      <w:pPr>
        <w:pStyle w:val="2"/>
      </w:pPr>
      <w:bookmarkStart w:id="97" w:name="_Toc510259692"/>
      <w:r w:rsidRPr="0047393C">
        <w:t>Halfling Wizard</w:t>
      </w:r>
      <w:bookmarkEnd w:id="97"/>
    </w:p>
    <w:p w14:paraId="037E7F4B" w14:textId="77777777" w:rsidR="00177633" w:rsidRPr="0047393C" w:rsidRDefault="00177633" w:rsidP="00177633">
      <w:pPr>
        <w:pStyle w:val="2"/>
      </w:pPr>
      <w:bookmarkStart w:id="98" w:name="_Toc510259693"/>
      <w:r w:rsidRPr="0047393C">
        <w:t>Oblivillish, Royal Pixie</w:t>
      </w:r>
      <w:bookmarkEnd w:id="98"/>
    </w:p>
    <w:p w14:paraId="26E616F2" w14:textId="77777777" w:rsidR="00177633" w:rsidRPr="0047393C" w:rsidRDefault="00177633" w:rsidP="00177633">
      <w:pPr>
        <w:pStyle w:val="2"/>
      </w:pPr>
      <w:bookmarkStart w:id="99" w:name="_Toc510259694"/>
      <w:r w:rsidRPr="0047393C">
        <w:t>Drow Elite Recruit</w:t>
      </w:r>
      <w:bookmarkEnd w:id="99"/>
    </w:p>
    <w:p w14:paraId="640B0C51" w14:textId="77777777" w:rsidR="00177633" w:rsidRPr="0047393C" w:rsidRDefault="00177633" w:rsidP="00177633">
      <w:pPr>
        <w:pStyle w:val="2"/>
      </w:pPr>
      <w:bookmarkStart w:id="100" w:name="_Toc510259695"/>
      <w:r w:rsidRPr="0047393C">
        <w:t>The Rune-Forged Guardian</w:t>
      </w:r>
      <w:bookmarkEnd w:id="100"/>
    </w:p>
    <w:p w14:paraId="16E4676E" w14:textId="77777777" w:rsidR="00177633" w:rsidRPr="0047393C" w:rsidRDefault="00177633" w:rsidP="00177633">
      <w:pPr>
        <w:pStyle w:val="2"/>
      </w:pPr>
      <w:bookmarkStart w:id="101" w:name="_Toc510259696"/>
      <w:r w:rsidRPr="0047393C">
        <w:t>Tove Brandimen</w:t>
      </w:r>
      <w:bookmarkEnd w:id="101"/>
    </w:p>
    <w:p w14:paraId="53609EEE" w14:textId="77777777" w:rsidR="00177633" w:rsidRPr="0047393C" w:rsidRDefault="00177633" w:rsidP="00177633">
      <w:pPr>
        <w:pStyle w:val="2"/>
      </w:pPr>
      <w:bookmarkStart w:id="102" w:name="_Toc510259697"/>
      <w:r w:rsidRPr="0047393C">
        <w:t>Beeza, Ice Spire Ogre Shaman</w:t>
      </w:r>
      <w:bookmarkEnd w:id="102"/>
    </w:p>
    <w:p w14:paraId="3CBE049A" w14:textId="77777777" w:rsidR="00177633" w:rsidRPr="0047393C" w:rsidRDefault="00177633" w:rsidP="00177633">
      <w:pPr>
        <w:pStyle w:val="2"/>
      </w:pPr>
      <w:bookmarkStart w:id="103" w:name="_Toc510259698"/>
      <w:r w:rsidRPr="0047393C">
        <w:t>Young White Dragon Zombie</w:t>
      </w:r>
      <w:bookmarkEnd w:id="103"/>
    </w:p>
    <w:p w14:paraId="60C35040" w14:textId="77777777" w:rsidR="00177633" w:rsidRPr="0047393C" w:rsidRDefault="00177633" w:rsidP="00177633">
      <w:pPr>
        <w:pStyle w:val="2"/>
      </w:pPr>
      <w:bookmarkStart w:id="104" w:name="_Toc510259699"/>
      <w:r w:rsidRPr="0047393C">
        <w:t>Bad Fruul</w:t>
      </w:r>
      <w:bookmarkEnd w:id="104"/>
    </w:p>
    <w:p w14:paraId="3FEA8BF4" w14:textId="77777777" w:rsidR="00177633" w:rsidRPr="0047393C" w:rsidRDefault="00177633" w:rsidP="00177633">
      <w:pPr>
        <w:pStyle w:val="2"/>
      </w:pPr>
      <w:bookmarkStart w:id="105" w:name="_Toc510259700"/>
      <w:r w:rsidRPr="0047393C">
        <w:t>Mammoth, Young</w:t>
      </w:r>
      <w:bookmarkEnd w:id="105"/>
    </w:p>
    <w:p w14:paraId="2407EE47" w14:textId="77777777" w:rsidR="00177633" w:rsidRPr="0047393C" w:rsidRDefault="00177633" w:rsidP="00177633">
      <w:pPr>
        <w:pStyle w:val="2"/>
      </w:pPr>
      <w:bookmarkStart w:id="106" w:name="_Toc510259701"/>
      <w:r w:rsidRPr="0047393C">
        <w:t>Beast of Talos (Modified Remorhaz)</w:t>
      </w:r>
      <w:bookmarkEnd w:id="106"/>
    </w:p>
    <w:p w14:paraId="5F4CDD14" w14:textId="77777777" w:rsidR="00177633" w:rsidRDefault="00177633" w:rsidP="00177633">
      <w:pPr>
        <w:pStyle w:val="2"/>
        <w:rPr>
          <w:lang w:val="ru-RU"/>
        </w:rPr>
      </w:pPr>
      <w:bookmarkStart w:id="107" w:name="_Toc510259702"/>
      <w:r w:rsidRPr="0047393C">
        <w:t>Dworkin, Cloud Giant Archmage</w:t>
      </w:r>
      <w:bookmarkEnd w:id="107"/>
    </w:p>
    <w:p w14:paraId="22CA2674" w14:textId="77777777" w:rsidR="00177633" w:rsidRDefault="00177633" w:rsidP="00177633">
      <w:pPr>
        <w:pStyle w:val="2"/>
        <w:rPr>
          <w:lang w:val="ru-RU"/>
        </w:rPr>
      </w:pPr>
      <w:bookmarkStart w:id="108" w:name="_Toc510259703"/>
      <w:r w:rsidRPr="0047393C">
        <w:t>Halfling Wizard</w:t>
      </w:r>
      <w:bookmarkEnd w:id="108"/>
    </w:p>
    <w:p w14:paraId="57AAB378" w14:textId="77777777" w:rsidR="008D7E6B" w:rsidRPr="008D7E6B" w:rsidRDefault="00177633" w:rsidP="00177633">
      <w:pPr>
        <w:rPr>
          <w:b/>
        </w:rPr>
      </w:pPr>
      <w:r w:rsidRPr="003569BC">
        <w:t>Small humanoid, neutral evil</w:t>
      </w:r>
    </w:p>
    <w:p w14:paraId="16F5DFE9" w14:textId="77777777" w:rsidR="008D7E6B" w:rsidRPr="008D7E6B" w:rsidRDefault="00177633" w:rsidP="00177633">
      <w:pPr>
        <w:rPr>
          <w:b/>
        </w:rPr>
      </w:pPr>
      <w:r w:rsidRPr="003569BC">
        <w:t>Armor Class 12 (15 with mage armor)</w:t>
      </w:r>
    </w:p>
    <w:p w14:paraId="42B5ADE4" w14:textId="77777777" w:rsidR="008D7E6B" w:rsidRPr="008D7E6B" w:rsidRDefault="00177633" w:rsidP="00177633">
      <w:pPr>
        <w:rPr>
          <w:b/>
        </w:rPr>
      </w:pPr>
      <w:r w:rsidRPr="003569BC">
        <w:t>Hit Points 22 (5d8)</w:t>
      </w:r>
    </w:p>
    <w:p w14:paraId="4A1817CB" w14:textId="77777777" w:rsidR="00E82E8E" w:rsidRPr="00E82E8E" w:rsidRDefault="00177633" w:rsidP="00177633">
      <w:pPr>
        <w:rPr>
          <w:b/>
        </w:rPr>
      </w:pPr>
      <w:r w:rsidRPr="003569BC">
        <w:t>Speed 25 ft.</w:t>
      </w:r>
    </w:p>
    <w:p w14:paraId="318F371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2459AE4" w14:textId="77777777" w:rsidR="00E82E8E" w:rsidRPr="00E82E8E" w:rsidRDefault="00177633" w:rsidP="00177633">
      <w:pPr>
        <w:rPr>
          <w:b/>
        </w:rPr>
      </w:pPr>
      <w:r w:rsidRPr="003569BC">
        <w:t>7 (-2)</w:t>
      </w:r>
      <w:r>
        <w:t xml:space="preserve"> </w:t>
      </w:r>
      <w:r w:rsidR="00305B1A">
        <w:t>14(+2)</w:t>
      </w:r>
      <w:r w:rsidR="00305B1A">
        <w:tab/>
        <w:t>11(+0)</w:t>
      </w:r>
      <w:r w:rsidR="00305B1A">
        <w:tab/>
        <w:t>17(+3)</w:t>
      </w:r>
      <w:r w:rsidR="00305B1A">
        <w:tab/>
        <w:t>12(+1)</w:t>
      </w:r>
      <w:r w:rsidR="00305B1A">
        <w:tab/>
        <w:t>11(+0)</w:t>
      </w:r>
    </w:p>
    <w:p w14:paraId="550D7A9A" w14:textId="299773E3" w:rsidR="008D7E6B" w:rsidRPr="008D7E6B" w:rsidRDefault="00177633" w:rsidP="00177633">
      <w:pPr>
        <w:rPr>
          <w:b/>
        </w:rPr>
      </w:pPr>
      <w:r w:rsidRPr="003569BC">
        <w:t>Skills Perception +1, Arcana +5, Stealth +4</w:t>
      </w:r>
    </w:p>
    <w:p w14:paraId="034E3DE7" w14:textId="77777777" w:rsidR="008D7E6B" w:rsidRPr="008D7E6B" w:rsidRDefault="00177633" w:rsidP="00177633">
      <w:pPr>
        <w:rPr>
          <w:b/>
        </w:rPr>
      </w:pPr>
      <w:r w:rsidRPr="003569BC">
        <w:t>Senses passive Perception 11</w:t>
      </w:r>
    </w:p>
    <w:p w14:paraId="24502A49" w14:textId="77777777" w:rsidR="008D7E6B" w:rsidRPr="008D7E6B" w:rsidRDefault="00177633" w:rsidP="00177633">
      <w:pPr>
        <w:rPr>
          <w:b/>
        </w:rPr>
      </w:pPr>
      <w:r w:rsidRPr="003569BC">
        <w:t>Languages Common, Halfling, Sylvan</w:t>
      </w:r>
    </w:p>
    <w:p w14:paraId="355401E1" w14:textId="77777777" w:rsidR="008D7E6B" w:rsidRPr="008D7E6B" w:rsidRDefault="00177633" w:rsidP="00177633">
      <w:pPr>
        <w:rPr>
          <w:b/>
        </w:rPr>
      </w:pPr>
      <w:r w:rsidRPr="003569BC">
        <w:t>Challenge 2 (450 XP)</w:t>
      </w:r>
    </w:p>
    <w:p w14:paraId="60FE7919" w14:textId="77777777" w:rsidR="008D7E6B" w:rsidRPr="008D7E6B" w:rsidRDefault="00177633" w:rsidP="00177633">
      <w:pPr>
        <w:rPr>
          <w:b/>
        </w:rPr>
      </w:pPr>
      <w:r w:rsidRPr="003569BC">
        <w:t>Lucky. When the halfling wizard rolls a 1 on an attack</w:t>
      </w:r>
      <w:r>
        <w:t xml:space="preserve"> </w:t>
      </w:r>
      <w:r w:rsidRPr="003569BC">
        <w:t>roll, ability check, or saving throw, it can reroll the die</w:t>
      </w:r>
      <w:r>
        <w:t xml:space="preserve"> </w:t>
      </w:r>
      <w:r w:rsidRPr="003569BC">
        <w:t>and must use the new roll.</w:t>
      </w:r>
      <w:r>
        <w:t xml:space="preserve"> </w:t>
      </w:r>
      <w:r w:rsidRPr="003569BC">
        <w:t>Halfling Nimbleness. The halfling wizard can move</w:t>
      </w:r>
      <w:r>
        <w:t xml:space="preserve"> </w:t>
      </w:r>
      <w:r w:rsidRPr="003569BC">
        <w:t>through the space of any creature that is of a size</w:t>
      </w:r>
      <w:r>
        <w:t xml:space="preserve"> </w:t>
      </w:r>
      <w:r w:rsidRPr="003569BC">
        <w:t>larger.</w:t>
      </w:r>
    </w:p>
    <w:p w14:paraId="7640DE00" w14:textId="77777777" w:rsidR="008D7E6B" w:rsidRPr="008D7E6B" w:rsidRDefault="00177633" w:rsidP="00177633">
      <w:pPr>
        <w:rPr>
          <w:b/>
        </w:rPr>
      </w:pPr>
      <w:r w:rsidRPr="003569BC">
        <w:t>Naturally Stealthy. The halfling wizard can attempt to</w:t>
      </w:r>
      <w:r>
        <w:t xml:space="preserve"> </w:t>
      </w:r>
      <w:r w:rsidRPr="003569BC">
        <w:t>hide even when obscurbed only by a creature that is at</w:t>
      </w:r>
      <w:r>
        <w:t xml:space="preserve"> </w:t>
      </w:r>
      <w:r w:rsidRPr="003569BC">
        <w:t>least one size larger than it.</w:t>
      </w:r>
      <w:r>
        <w:t xml:space="preserve"> </w:t>
      </w:r>
      <w:r w:rsidRPr="003569BC">
        <w:t>Spellcasting. The halfling wizard is a 4th-level</w:t>
      </w:r>
      <w:r>
        <w:t xml:space="preserve"> </w:t>
      </w:r>
      <w:r w:rsidRPr="003569BC">
        <w:t>spellcaster. Its spellcasting ability is Intelligence (spell save DC 13, +5 to hit with spell attacks). The fey wizard has the following spells prepared: Cantrips (at will): light, fire bolt, shocking grasp</w:t>
      </w:r>
    </w:p>
    <w:p w14:paraId="4B97FABC" w14:textId="77777777" w:rsidR="008D7E6B" w:rsidRPr="008D7E6B" w:rsidRDefault="00177633" w:rsidP="00177633">
      <w:pPr>
        <w:rPr>
          <w:b/>
        </w:rPr>
      </w:pPr>
      <w:r w:rsidRPr="003569BC">
        <w:t>1st level (4 slots): shield, mage armor, magic missile</w:t>
      </w:r>
    </w:p>
    <w:p w14:paraId="5FA475AA" w14:textId="77777777" w:rsidR="008D7E6B" w:rsidRPr="008D7E6B" w:rsidRDefault="00177633" w:rsidP="00177633">
      <w:pPr>
        <w:rPr>
          <w:b/>
        </w:rPr>
      </w:pPr>
      <w:r w:rsidRPr="003569BC">
        <w:t>2nd level (3 slots): invisibility, misty step</w:t>
      </w:r>
    </w:p>
    <w:p w14:paraId="42CDB216" w14:textId="60CE2669" w:rsidR="00177633" w:rsidRDefault="00177633" w:rsidP="00177633">
      <w:pPr>
        <w:rPr>
          <w:lang w:val="ru-RU"/>
        </w:rPr>
      </w:pPr>
      <w:r w:rsidRPr="003569BC">
        <w:t>Dagger. Melee Weapon Attack: +2 to hit, reach 5 ft., one target. Hit: 3 (1d4 + 2) piercing damage.</w:t>
      </w:r>
    </w:p>
    <w:p w14:paraId="6835BF58" w14:textId="77777777" w:rsidR="00177633" w:rsidRDefault="00177633" w:rsidP="00177633">
      <w:pPr>
        <w:pStyle w:val="2"/>
        <w:rPr>
          <w:lang w:val="ru-RU"/>
        </w:rPr>
      </w:pPr>
      <w:bookmarkStart w:id="109" w:name="_Toc510259704"/>
      <w:r w:rsidRPr="0047393C">
        <w:t>Oblivillish, Royal Pixie</w:t>
      </w:r>
      <w:bookmarkEnd w:id="109"/>
    </w:p>
    <w:p w14:paraId="138ADE85" w14:textId="77777777" w:rsidR="008D7E6B" w:rsidRPr="008D7E6B" w:rsidRDefault="00177633" w:rsidP="00177633">
      <w:pPr>
        <w:rPr>
          <w:b/>
        </w:rPr>
      </w:pPr>
      <w:r w:rsidRPr="003569BC">
        <w:t>Tiny fey, neutral</w:t>
      </w:r>
    </w:p>
    <w:p w14:paraId="050A1E33" w14:textId="77777777" w:rsidR="008D7E6B" w:rsidRPr="008D7E6B" w:rsidRDefault="00177633" w:rsidP="00177633">
      <w:pPr>
        <w:rPr>
          <w:b/>
        </w:rPr>
      </w:pPr>
      <w:r w:rsidRPr="003569BC">
        <w:t>Armor Class 17</w:t>
      </w:r>
    </w:p>
    <w:p w14:paraId="524691B1" w14:textId="77777777" w:rsidR="008D7E6B" w:rsidRPr="008D7E6B" w:rsidRDefault="00177633" w:rsidP="00177633">
      <w:pPr>
        <w:rPr>
          <w:b/>
          <w:lang w:val="ru-RU"/>
        </w:rPr>
      </w:pPr>
      <w:r w:rsidRPr="003569BC">
        <w:rPr>
          <w:lang w:val="ru-RU"/>
        </w:rPr>
        <w:t>Hit Points 14 (5d4)</w:t>
      </w:r>
    </w:p>
    <w:p w14:paraId="4FC3BC68" w14:textId="77777777" w:rsidR="00E82E8E" w:rsidRPr="00E82E8E" w:rsidRDefault="00177633" w:rsidP="00177633">
      <w:pPr>
        <w:rPr>
          <w:b/>
        </w:rPr>
      </w:pPr>
      <w:r w:rsidRPr="003569BC">
        <w:t>Speed 10 ft., fly 30 ft.</w:t>
      </w:r>
    </w:p>
    <w:p w14:paraId="29C329D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1DB517" w14:textId="77777777" w:rsidR="00E82E8E" w:rsidRPr="00E82E8E" w:rsidRDefault="00177633" w:rsidP="00177633">
      <w:pPr>
        <w:rPr>
          <w:b/>
        </w:rPr>
      </w:pPr>
      <w:r w:rsidRPr="003569BC">
        <w:t>2 (-4)</w:t>
      </w:r>
      <w:r>
        <w:t xml:space="preserve"> </w:t>
      </w:r>
      <w:r w:rsidR="00305B1A">
        <w:t>24(+7)</w:t>
      </w:r>
      <w:r w:rsidR="00305B1A">
        <w:tab/>
        <w:t>10(+0)</w:t>
      </w:r>
      <w:r w:rsidR="00305B1A">
        <w:tab/>
        <w:t>12(+1)</w:t>
      </w:r>
      <w:r w:rsidR="00305B1A">
        <w:tab/>
        <w:t>14(+2)</w:t>
      </w:r>
      <w:r w:rsidR="00305B1A">
        <w:tab/>
        <w:t>17(+3)</w:t>
      </w:r>
    </w:p>
    <w:p w14:paraId="292C8385" w14:textId="5788D9F0" w:rsidR="008D7E6B" w:rsidRPr="008D7E6B" w:rsidRDefault="00177633" w:rsidP="00177633">
      <w:pPr>
        <w:rPr>
          <w:b/>
        </w:rPr>
      </w:pPr>
      <w:r w:rsidRPr="003569BC">
        <w:t>Senses passive Perception 16</w:t>
      </w:r>
    </w:p>
    <w:p w14:paraId="088714EA" w14:textId="77777777" w:rsidR="008D7E6B" w:rsidRPr="008D7E6B" w:rsidRDefault="00177633" w:rsidP="00177633">
      <w:pPr>
        <w:rPr>
          <w:b/>
        </w:rPr>
      </w:pPr>
      <w:r w:rsidRPr="003569BC">
        <w:t>Languages Common, Goblin, Sylvan</w:t>
      </w:r>
    </w:p>
    <w:p w14:paraId="53827ED5" w14:textId="77777777" w:rsidR="008D7E6B" w:rsidRPr="008D7E6B" w:rsidRDefault="00177633" w:rsidP="00177633">
      <w:pPr>
        <w:rPr>
          <w:b/>
        </w:rPr>
      </w:pPr>
      <w:r w:rsidRPr="003569BC">
        <w:t>Challenge 1/2 (50 XP)</w:t>
      </w:r>
    </w:p>
    <w:p w14:paraId="026A6392" w14:textId="77777777" w:rsidR="008D7E6B" w:rsidRPr="008D7E6B" w:rsidRDefault="00177633" w:rsidP="00177633">
      <w:pPr>
        <w:rPr>
          <w:b/>
        </w:rPr>
      </w:pPr>
      <w:r w:rsidRPr="003569BC">
        <w:t>Magic Resistance. The royal pixie has advantage on saving throws against spells and other magical effects. Innate Spellcasting. The pixie’s innate spellcasting ability is Charisma (spell save DC 13). It can innately cast the following spells, requiring only its pixie dust as a component:</w:t>
      </w:r>
    </w:p>
    <w:p w14:paraId="46962013" w14:textId="77777777" w:rsidR="008D7E6B" w:rsidRPr="008D7E6B" w:rsidRDefault="00177633" w:rsidP="00177633">
      <w:pPr>
        <w:rPr>
          <w:b/>
        </w:rPr>
      </w:pPr>
      <w:r w:rsidRPr="003569BC">
        <w:t>At will: druidcraft</w:t>
      </w:r>
    </w:p>
    <w:p w14:paraId="27CCA5AA" w14:textId="77777777" w:rsidR="008D7E6B" w:rsidRPr="008D7E6B" w:rsidRDefault="00177633" w:rsidP="00177633">
      <w:pPr>
        <w:rPr>
          <w:b/>
        </w:rPr>
      </w:pPr>
      <w:r w:rsidRPr="003569BC">
        <w:t>1/day each: confusion, dancing lights, detect evil and good, detect thoughts, dispel magic, entangle, fly, phantasmal force, polymorph, sleep</w:t>
      </w:r>
    </w:p>
    <w:p w14:paraId="1FB27061" w14:textId="77777777" w:rsidR="008D7E6B" w:rsidRPr="008D7E6B" w:rsidRDefault="00177633" w:rsidP="00177633">
      <w:pPr>
        <w:rPr>
          <w:b/>
        </w:rPr>
      </w:pPr>
      <w:r w:rsidRPr="003569BC">
        <w:t>Cursed Invisibility. The royal pixie magically turns invisible for 1d4+1 rounds and then cannot activate this ability again for 1d4+1 rounds. Any equipment the pixie wears or carries is invisible with it.</w:t>
      </w:r>
    </w:p>
    <w:p w14:paraId="74E3CB19" w14:textId="77777777" w:rsidR="008D7E6B" w:rsidRPr="008D7E6B" w:rsidRDefault="00177633" w:rsidP="00177633">
      <w:pPr>
        <w:rPr>
          <w:b/>
        </w:rPr>
      </w:pPr>
      <w:r w:rsidRPr="003569BC">
        <w:t>Pixiebow. Ranged Weapon Attack: +7 to hit, range 40/240 ft., one target. Hit: 4 (1d3+2) piercing damage.</w:t>
      </w:r>
    </w:p>
    <w:p w14:paraId="73F02ED0" w14:textId="440452A8" w:rsidR="00177633" w:rsidRPr="003569BC" w:rsidRDefault="00177633" w:rsidP="00177633">
      <w:pPr>
        <w:rPr>
          <w:lang w:val="ru-RU"/>
        </w:rPr>
      </w:pPr>
      <w:r w:rsidRPr="003569BC">
        <w:t xml:space="preserve">Heart Sight. The Royal Pixie touches a creature and magically knows the creature's current emotional state. If the target fails a DC 10 Charisma saving throw, the sprite also knows the creature's alignment. Celestials, fiends, and undead automatically fail the </w:t>
      </w:r>
      <w:r w:rsidRPr="003569BC">
        <w:rPr>
          <w:lang w:val="ru-RU"/>
        </w:rPr>
        <w:t>saving throw.</w:t>
      </w:r>
    </w:p>
    <w:p w14:paraId="6040D9AC" w14:textId="77777777" w:rsidR="00177633" w:rsidRDefault="00177633" w:rsidP="00177633">
      <w:pPr>
        <w:pStyle w:val="2"/>
        <w:rPr>
          <w:lang w:val="ru-RU"/>
        </w:rPr>
      </w:pPr>
      <w:bookmarkStart w:id="110" w:name="_Toc510259705"/>
      <w:r w:rsidRPr="0047393C">
        <w:t>Drow Elite Recruit</w:t>
      </w:r>
      <w:bookmarkEnd w:id="110"/>
    </w:p>
    <w:p w14:paraId="1AA1303D" w14:textId="77777777" w:rsidR="008D7E6B" w:rsidRPr="008D7E6B" w:rsidRDefault="00177633" w:rsidP="00177633">
      <w:pPr>
        <w:rPr>
          <w:b/>
        </w:rPr>
      </w:pPr>
      <w:r w:rsidRPr="00EB4309">
        <w:t>Medium humanoid (elf), neutral evil</w:t>
      </w:r>
    </w:p>
    <w:p w14:paraId="6F37EA64" w14:textId="77777777" w:rsidR="008D7E6B" w:rsidRPr="008D7E6B" w:rsidRDefault="00177633" w:rsidP="00177633">
      <w:pPr>
        <w:rPr>
          <w:b/>
        </w:rPr>
      </w:pPr>
      <w:r w:rsidRPr="00EB4309">
        <w:t>Armor Class 18 (studded leather, shield)</w:t>
      </w:r>
    </w:p>
    <w:p w14:paraId="6A613553" w14:textId="77777777" w:rsidR="008D7E6B" w:rsidRPr="008D7E6B" w:rsidRDefault="00177633" w:rsidP="00177633">
      <w:pPr>
        <w:rPr>
          <w:b/>
        </w:rPr>
      </w:pPr>
      <w:r w:rsidRPr="00EB4309">
        <w:t>Hit Points 71 (11d8 + 22)</w:t>
      </w:r>
    </w:p>
    <w:p w14:paraId="3AC6CCE9" w14:textId="77777777" w:rsidR="00E82E8E" w:rsidRPr="00E82E8E" w:rsidRDefault="00177633" w:rsidP="00177633">
      <w:pPr>
        <w:rPr>
          <w:b/>
        </w:rPr>
      </w:pPr>
      <w:r w:rsidRPr="00EB4309">
        <w:t>Speed 30 ft.</w:t>
      </w:r>
    </w:p>
    <w:p w14:paraId="5FAC558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EFEC494" w14:textId="77777777" w:rsidR="00E82E8E" w:rsidRPr="00E82E8E" w:rsidRDefault="00305B1A" w:rsidP="00177633">
      <w:pPr>
        <w:rPr>
          <w:b/>
        </w:rPr>
      </w:pPr>
      <w:r>
        <w:t>13(+1)</w:t>
      </w:r>
      <w:r>
        <w:tab/>
        <w:t>18(+4)</w:t>
      </w:r>
      <w:r>
        <w:tab/>
        <w:t>14(+2)</w:t>
      </w:r>
      <w:r>
        <w:tab/>
        <w:t>11(+0)</w:t>
      </w:r>
      <w:r>
        <w:tab/>
        <w:t>13(+1)</w:t>
      </w:r>
      <w:r>
        <w:tab/>
        <w:t>12(+1)</w:t>
      </w:r>
    </w:p>
    <w:p w14:paraId="087525A4" w14:textId="5B26EA7E" w:rsidR="008D7E6B" w:rsidRPr="008D7E6B" w:rsidRDefault="00177633" w:rsidP="00177633">
      <w:pPr>
        <w:rPr>
          <w:b/>
        </w:rPr>
      </w:pPr>
      <w:r w:rsidRPr="00EB4309">
        <w:t>Saving Throws Dex +5, Con +4, Wis +3</w:t>
      </w:r>
    </w:p>
    <w:p w14:paraId="6547F3B5" w14:textId="77777777" w:rsidR="008D7E6B" w:rsidRPr="008D7E6B" w:rsidRDefault="00177633" w:rsidP="00177633">
      <w:pPr>
        <w:rPr>
          <w:b/>
        </w:rPr>
      </w:pPr>
      <w:r w:rsidRPr="00EB4309">
        <w:t>Skills Perception +3, Stealth +9</w:t>
      </w:r>
    </w:p>
    <w:p w14:paraId="686DA57B" w14:textId="77777777" w:rsidR="008D7E6B" w:rsidRPr="008D7E6B" w:rsidRDefault="00177633" w:rsidP="00177633">
      <w:pPr>
        <w:rPr>
          <w:b/>
        </w:rPr>
      </w:pPr>
      <w:r w:rsidRPr="00EB4309">
        <w:t>Senses darkvision 120 ft., passive Perception 13</w:t>
      </w:r>
    </w:p>
    <w:p w14:paraId="50E1B29E" w14:textId="77777777" w:rsidR="008D7E6B" w:rsidRPr="008D7E6B" w:rsidRDefault="00177633" w:rsidP="00177633">
      <w:pPr>
        <w:rPr>
          <w:b/>
        </w:rPr>
      </w:pPr>
      <w:r w:rsidRPr="00EB4309">
        <w:t>Languages Elvish, Undercommon</w:t>
      </w:r>
    </w:p>
    <w:p w14:paraId="2523E7D5" w14:textId="77777777" w:rsidR="008D7E6B" w:rsidRPr="008D7E6B" w:rsidRDefault="00177633" w:rsidP="00177633">
      <w:pPr>
        <w:rPr>
          <w:b/>
        </w:rPr>
      </w:pPr>
      <w:r w:rsidRPr="00EB4309">
        <w:t>Challenge 4 (1,100 XP)</w:t>
      </w:r>
    </w:p>
    <w:p w14:paraId="65E09972" w14:textId="77777777" w:rsidR="008D7E6B" w:rsidRPr="008D7E6B" w:rsidRDefault="00177633" w:rsidP="00177633">
      <w:pPr>
        <w:rPr>
          <w:b/>
        </w:rPr>
      </w:pPr>
      <w:r w:rsidRPr="00EB4309">
        <w:t>Fey Ancestry. The drow has advantage on saving throws against being charmed, and magic can't put the drow to sleep.</w:t>
      </w:r>
    </w:p>
    <w:p w14:paraId="2A16975C" w14:textId="77777777" w:rsidR="008D7E6B" w:rsidRPr="008D7E6B" w:rsidRDefault="00177633" w:rsidP="00177633">
      <w:pPr>
        <w:rPr>
          <w:b/>
        </w:rPr>
      </w:pPr>
      <w:r w:rsidRPr="00EB4309">
        <w:t>Sunlight Sensitivity. While in sunlight, the drow has disadvantage on attack rolls, as well as on Wisdom (Perception) checks that rely on sight.</w:t>
      </w:r>
    </w:p>
    <w:p w14:paraId="409ADBE8" w14:textId="77777777" w:rsidR="008D7E6B" w:rsidRPr="008D7E6B" w:rsidRDefault="00177633" w:rsidP="00177633">
      <w:pPr>
        <w:rPr>
          <w:b/>
        </w:rPr>
      </w:pPr>
      <w:r w:rsidRPr="00EB4309">
        <w:t>Innate Spellcasting. The drow's spellcasting ability is Charisma (spell DC 11). It can innately cast the following spells, requiring no material components.</w:t>
      </w:r>
    </w:p>
    <w:p w14:paraId="02AEDA14" w14:textId="77777777" w:rsidR="008D7E6B" w:rsidRPr="008D7E6B" w:rsidRDefault="00177633" w:rsidP="00177633">
      <w:pPr>
        <w:rPr>
          <w:b/>
        </w:rPr>
      </w:pPr>
      <w:r w:rsidRPr="00EB4309">
        <w:t>At will: dancing lights</w:t>
      </w:r>
    </w:p>
    <w:p w14:paraId="26812819" w14:textId="77777777" w:rsidR="008D7E6B" w:rsidRPr="008D7E6B" w:rsidRDefault="00177633" w:rsidP="00177633">
      <w:pPr>
        <w:rPr>
          <w:b/>
        </w:rPr>
      </w:pPr>
      <w:r w:rsidRPr="00EB4309">
        <w:t>1/day each: darkness, faerie fire, levitate (self only)</w:t>
      </w:r>
    </w:p>
    <w:p w14:paraId="16C3D9C3" w14:textId="77777777" w:rsidR="008D7E6B" w:rsidRPr="008D7E6B" w:rsidRDefault="00177633" w:rsidP="00177633">
      <w:pPr>
        <w:rPr>
          <w:b/>
        </w:rPr>
      </w:pPr>
      <w:r w:rsidRPr="00EB4309">
        <w:t>Multiattack. The drow makes two shortsword attacks.</w:t>
      </w:r>
    </w:p>
    <w:p w14:paraId="73ACC662" w14:textId="77777777" w:rsidR="008D7E6B" w:rsidRPr="008D7E6B" w:rsidRDefault="00177633" w:rsidP="00177633">
      <w:pPr>
        <w:rPr>
          <w:b/>
        </w:rPr>
      </w:pPr>
      <w:r w:rsidRPr="00EB4309">
        <w:t>Shortsword. Melee Weapon Attack: +6 to hit, reach 5 ft., one target. Hit: 7 (1d6 + 4) piercing damage plus 7 (2d6) poison damage.</w:t>
      </w:r>
    </w:p>
    <w:p w14:paraId="6CCD2F4E" w14:textId="77777777" w:rsidR="008D7E6B" w:rsidRPr="008D7E6B" w:rsidRDefault="00177633" w:rsidP="00177633">
      <w:pPr>
        <w:rPr>
          <w:b/>
        </w:rPr>
      </w:pPr>
      <w:r w:rsidRPr="00EB4309">
        <w:t>Hand Crossbow. Ranged Weapon Attack: +6 to hit, range 30/120 ft., one creature. Hit: 7 (1d6 + 4) piercing damage, and the target must succeed on a DC 12 Constitution saving throw or be poisoned for 1 hour. If</w:t>
      </w:r>
      <w:r>
        <w:t xml:space="preserve"> </w:t>
      </w:r>
      <w:r w:rsidRPr="00EB4309">
        <w:t>the saving throw fails by 5 or more, the target is also unconscious while poisoned in this way. The target wakes up if it takes damage or if another creature takes an action to shake it awake.</w:t>
      </w:r>
    </w:p>
    <w:p w14:paraId="50F1B613" w14:textId="66D0A169" w:rsidR="00177633" w:rsidRPr="00EB4309" w:rsidRDefault="00177633" w:rsidP="00177633">
      <w:r w:rsidRPr="00EB4309">
        <w:t>Parry. The drow adds 2 to its AC against one melee attack that would hit it. To do so, the drow must see the attacker and be wielding a melee weapon.</w:t>
      </w:r>
    </w:p>
    <w:p w14:paraId="63E2CF17" w14:textId="77777777" w:rsidR="00177633" w:rsidRDefault="00177633" w:rsidP="00177633">
      <w:pPr>
        <w:pStyle w:val="2"/>
        <w:rPr>
          <w:lang w:val="ru-RU"/>
        </w:rPr>
      </w:pPr>
      <w:bookmarkStart w:id="111" w:name="_Toc510259706"/>
      <w:r w:rsidRPr="0047393C">
        <w:t>The Rune-Forged Guardian</w:t>
      </w:r>
      <w:bookmarkEnd w:id="111"/>
    </w:p>
    <w:p w14:paraId="3D6233EA" w14:textId="77777777" w:rsidR="008D7E6B" w:rsidRPr="008D7E6B" w:rsidRDefault="00177633" w:rsidP="00177633">
      <w:pPr>
        <w:rPr>
          <w:b/>
        </w:rPr>
      </w:pPr>
      <w:r w:rsidRPr="00EB4309">
        <w:t>Huge construct, neutral</w:t>
      </w:r>
    </w:p>
    <w:p w14:paraId="61E4EDC2" w14:textId="77777777" w:rsidR="008D7E6B" w:rsidRPr="008D7E6B" w:rsidRDefault="00177633" w:rsidP="00177633">
      <w:pPr>
        <w:rPr>
          <w:b/>
        </w:rPr>
      </w:pPr>
      <w:r w:rsidRPr="00EB4309">
        <w:t>Armor Class 17 (natural armor)</w:t>
      </w:r>
    </w:p>
    <w:p w14:paraId="72D8E723" w14:textId="77777777" w:rsidR="008D7E6B" w:rsidRPr="008D7E6B" w:rsidRDefault="00177633" w:rsidP="00177633">
      <w:pPr>
        <w:rPr>
          <w:b/>
        </w:rPr>
      </w:pPr>
      <w:r w:rsidRPr="00EB4309">
        <w:t>Hit Points 195 (17d12 + 85)</w:t>
      </w:r>
    </w:p>
    <w:p w14:paraId="41AFDCF4" w14:textId="77777777" w:rsidR="00E82E8E" w:rsidRPr="00E82E8E" w:rsidRDefault="00177633" w:rsidP="00177633">
      <w:pPr>
        <w:rPr>
          <w:b/>
        </w:rPr>
      </w:pPr>
      <w:r w:rsidRPr="00EB4309">
        <w:t>Speed 30 ft.</w:t>
      </w:r>
    </w:p>
    <w:p w14:paraId="4451C1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D6BEE14" w14:textId="77777777" w:rsidR="00E82E8E" w:rsidRPr="00E82E8E" w:rsidRDefault="00305B1A" w:rsidP="00177633">
      <w:pPr>
        <w:rPr>
          <w:b/>
        </w:rPr>
      </w:pPr>
      <w:r>
        <w:t>22(+6)</w:t>
      </w:r>
      <w:r>
        <w:tab/>
      </w:r>
      <w:r w:rsidR="00177633" w:rsidRPr="00EB4309">
        <w:t>9 (-1)</w:t>
      </w:r>
      <w:r w:rsidR="00177633">
        <w:t xml:space="preserve"> </w:t>
      </w:r>
      <w:r>
        <w:t>20(+5)</w:t>
      </w:r>
      <w:r>
        <w:tab/>
        <w:t>12(+1)</w:t>
      </w:r>
      <w:r>
        <w:tab/>
        <w:t>11(+0)</w:t>
      </w:r>
      <w:r>
        <w:tab/>
        <w:t>14(+2)</w:t>
      </w:r>
    </w:p>
    <w:p w14:paraId="05606050" w14:textId="2C6C9A65" w:rsidR="008D7E6B" w:rsidRPr="008D7E6B" w:rsidRDefault="00177633" w:rsidP="00177633">
      <w:pPr>
        <w:rPr>
          <w:b/>
        </w:rPr>
      </w:pPr>
      <w:r w:rsidRPr="00EB4309">
        <w:t>Saving Throws Wis +4, Cha +6</w:t>
      </w:r>
    </w:p>
    <w:p w14:paraId="49C03692" w14:textId="77777777" w:rsidR="008D7E6B" w:rsidRPr="008D7E6B" w:rsidRDefault="00177633" w:rsidP="00177633">
      <w:pPr>
        <w:rPr>
          <w:b/>
        </w:rPr>
      </w:pPr>
      <w:r w:rsidRPr="00EB4309">
        <w:t>Skills Athletics +10, Insight +4</w:t>
      </w:r>
    </w:p>
    <w:p w14:paraId="01F8B18C" w14:textId="77777777" w:rsidR="0000645A" w:rsidRDefault="00177633" w:rsidP="00177633">
      <w:r w:rsidRPr="00EB4309">
        <w:t xml:space="preserve">Damage Immunities poison, psychic; bludgeoning, piercing, and slashing from nonmagical attacks that aren’t adamantine </w:t>
      </w:r>
    </w:p>
    <w:p w14:paraId="54E67698" w14:textId="3CBFFA49" w:rsidR="008D7E6B" w:rsidRPr="008D7E6B" w:rsidRDefault="0000645A" w:rsidP="00177633">
      <w:pPr>
        <w:rPr>
          <w:b/>
        </w:rPr>
      </w:pPr>
      <w:r>
        <w:t>Condition Immunities</w:t>
      </w:r>
      <w:r w:rsidR="00177633" w:rsidRPr="00EB4309">
        <w:t xml:space="preserve"> charmed, exhaustion, frightened, paralyzed, petrified, poisoned</w:t>
      </w:r>
    </w:p>
    <w:p w14:paraId="637F2E15" w14:textId="77777777" w:rsidR="008D7E6B" w:rsidRPr="008D7E6B" w:rsidRDefault="00177633" w:rsidP="00177633">
      <w:pPr>
        <w:rPr>
          <w:b/>
        </w:rPr>
      </w:pPr>
      <w:r w:rsidRPr="00EB4309">
        <w:t>Senses darkvision 120 ft., passive Perception 10</w:t>
      </w:r>
    </w:p>
    <w:p w14:paraId="335186F2" w14:textId="77777777" w:rsidR="008D7E6B" w:rsidRPr="008D7E6B" w:rsidRDefault="00177633" w:rsidP="00177633">
      <w:pPr>
        <w:rPr>
          <w:b/>
        </w:rPr>
      </w:pPr>
      <w:r w:rsidRPr="00EB4309">
        <w:t>Languages Common, Giant</w:t>
      </w:r>
    </w:p>
    <w:p w14:paraId="55E21840" w14:textId="77777777" w:rsidR="008D7E6B" w:rsidRPr="008D7E6B" w:rsidRDefault="00177633" w:rsidP="00177633">
      <w:pPr>
        <w:rPr>
          <w:b/>
        </w:rPr>
      </w:pPr>
      <w:r w:rsidRPr="00EB4309">
        <w:t>Challenge 10 (5,900 XP)</w:t>
      </w:r>
    </w:p>
    <w:p w14:paraId="0C7875B3" w14:textId="77777777" w:rsidR="008D7E6B" w:rsidRPr="008D7E6B" w:rsidRDefault="00177633" w:rsidP="00177633">
      <w:pPr>
        <w:rPr>
          <w:b/>
        </w:rPr>
      </w:pPr>
      <w:r w:rsidRPr="00EB4309">
        <w:t>Elemental Absorption. Whenever the guardian is subjected to the same damage type as its activated rune, it takes no damage and instead regains a number of hit points equal to half of the damage dealt.</w:t>
      </w:r>
    </w:p>
    <w:p w14:paraId="6E30D199" w14:textId="77777777" w:rsidR="008D7E6B" w:rsidRPr="008D7E6B" w:rsidRDefault="00177633" w:rsidP="00177633">
      <w:pPr>
        <w:rPr>
          <w:b/>
        </w:rPr>
      </w:pPr>
      <w:r w:rsidRPr="00EB4309">
        <w:t>False Appearance. While the guardian remains motionless, it is indistinguishable from a normal statue. Immutable Form. The guardian is immune to any spell or effect that would alter its form. Legendary Resistance (3/day). If the guardian fails a saving throw, it succeeds instead.</w:t>
      </w:r>
    </w:p>
    <w:p w14:paraId="42D5A8CC" w14:textId="77777777" w:rsidR="008D7E6B" w:rsidRPr="008D7E6B" w:rsidRDefault="00177633" w:rsidP="00177633">
      <w:pPr>
        <w:rPr>
          <w:b/>
        </w:rPr>
      </w:pPr>
      <w:r w:rsidRPr="00EB4309">
        <w:t>Magic Resistance. The guardian has advantage on saving throws against spells and other magical effects.</w:t>
      </w:r>
    </w:p>
    <w:p w14:paraId="7A5B537E" w14:textId="77777777" w:rsidR="008D7E6B" w:rsidRPr="008D7E6B" w:rsidRDefault="00177633" w:rsidP="00177633">
      <w:pPr>
        <w:rPr>
          <w:b/>
        </w:rPr>
      </w:pPr>
      <w:r w:rsidRPr="00EB4309">
        <w:t>Magic Weapons. The guardian’s weapon attacks are magical.</w:t>
      </w:r>
    </w:p>
    <w:p w14:paraId="1F86C42D" w14:textId="77777777" w:rsidR="008D7E6B" w:rsidRPr="008D7E6B" w:rsidRDefault="00177633" w:rsidP="00177633">
      <w:pPr>
        <w:rPr>
          <w:b/>
        </w:rPr>
      </w:pPr>
      <w:r w:rsidRPr="00EB4309">
        <w:t>Slam. Melee Weapon Attack: +10 to hit, reach 5 ft., one target. Hit: 24 (4d8 + 6) bludgeoning damage.</w:t>
      </w:r>
    </w:p>
    <w:p w14:paraId="334DE83A" w14:textId="77777777" w:rsidR="008D7E6B" w:rsidRPr="008D7E6B" w:rsidRDefault="00177633" w:rsidP="00177633">
      <w:pPr>
        <w:rPr>
          <w:b/>
        </w:rPr>
      </w:pPr>
      <w:r w:rsidRPr="00EB4309">
        <w:t>Rock. Ranged Weapon Attack: +10 to hit, range 60/240 ft., one target. Hit: 21 (3d10 + 5) bludgeoning damage.</w:t>
      </w:r>
    </w:p>
    <w:p w14:paraId="4D8DE2DE" w14:textId="77777777" w:rsidR="008D7E6B" w:rsidRPr="008D7E6B" w:rsidRDefault="00177633" w:rsidP="00177633">
      <w:pPr>
        <w:rPr>
          <w:b/>
        </w:rPr>
      </w:pPr>
      <w:r w:rsidRPr="00EB4309">
        <w:t>Slow (Recharge 5-6). The guardian targets one or more creatures it can see within 10 feet of it. Each target must make a DC 17 Wisdom saving throw against this magic. On a failed save, a target can't use reactions, its speed is halved, and it can't make more than one attack on its turn. In addition, the target can take either an action or a bonus action on its turn, not both.</w:t>
      </w:r>
    </w:p>
    <w:p w14:paraId="00E04497" w14:textId="77777777" w:rsidR="008D7E6B" w:rsidRPr="008D7E6B" w:rsidRDefault="00177633" w:rsidP="00177633">
      <w:pPr>
        <w:rPr>
          <w:b/>
        </w:rPr>
      </w:pPr>
      <w:r w:rsidRPr="00EB4309">
        <w:t>These effects last for 1 minute. A target can repeat the saving throw at the end of each of its turns, ending the effect on itself on a success.</w:t>
      </w:r>
    </w:p>
    <w:p w14:paraId="4183D945" w14:textId="77777777" w:rsidR="00E82E8E" w:rsidRPr="00E82E8E" w:rsidRDefault="00177633" w:rsidP="00177633">
      <w:pPr>
        <w:rPr>
          <w:b/>
        </w:rPr>
      </w:pPr>
      <w:r w:rsidRPr="00EB4309">
        <w:t>Activate Rune. When the guardian is subjected to acid, cold, fire, or lightning damage, it activates a rune</w:t>
      </w:r>
      <w:r>
        <w:t xml:space="preserve"> </w:t>
      </w:r>
      <w:r w:rsidRPr="00EB4309">
        <w:t>engraved into its body that is attuned to that particular damage type. The guardian may have only one active rune at a time.</w:t>
      </w:r>
    </w:p>
    <w:p w14:paraId="260ED05F" w14:textId="2A3800CF" w:rsidR="008D7E6B" w:rsidRPr="008D7E6B" w:rsidRDefault="00177633" w:rsidP="00177633">
      <w:pPr>
        <w:rPr>
          <w:b/>
        </w:rPr>
      </w:pPr>
      <w:r w:rsidRPr="00EB4309">
        <w:t>While the rune is activated, the rune grants abilities</w:t>
      </w:r>
    </w:p>
    <w:p w14:paraId="391933DB" w14:textId="77777777" w:rsidR="008D7E6B" w:rsidRPr="008D7E6B" w:rsidRDefault="00177633" w:rsidP="00177633">
      <w:pPr>
        <w:rPr>
          <w:b/>
        </w:rPr>
      </w:pPr>
      <w:r w:rsidRPr="00EB4309">
        <w:t>and traits, as follows; any resistances granted by the rune are effective against the attack that triggered it:</w:t>
      </w:r>
    </w:p>
    <w:p w14:paraId="6B9B9AA2" w14:textId="77777777" w:rsidR="008D7E6B" w:rsidRPr="008D7E6B" w:rsidRDefault="00177633" w:rsidP="00177633">
      <w:pPr>
        <w:rPr>
          <w:b/>
        </w:rPr>
      </w:pPr>
      <w:r w:rsidRPr="00EB4309">
        <w:rPr>
          <w:lang w:val="ru-RU"/>
        </w:rPr>
        <w:t></w:t>
      </w:r>
      <w:r>
        <w:t xml:space="preserve"> </w:t>
      </w:r>
      <w:r w:rsidRPr="00EB4309">
        <w:t>Ild Rune (fire). The runes engraved into the guardian’s body burst into licking flames, shedding bright light in a 20-foot radius.</w:t>
      </w:r>
    </w:p>
    <w:p w14:paraId="5EECBF66" w14:textId="77777777" w:rsidR="008D7E6B" w:rsidRPr="008D7E6B" w:rsidRDefault="00177633" w:rsidP="00177633">
      <w:pPr>
        <w:rPr>
          <w:b/>
        </w:rPr>
      </w:pPr>
      <w:r w:rsidRPr="00EB4309">
        <w:t>Cold Resistance. The guardian gains resistance to cold damage.</w:t>
      </w:r>
    </w:p>
    <w:p w14:paraId="1DD9A271" w14:textId="77777777" w:rsidR="008D7E6B" w:rsidRPr="008D7E6B" w:rsidRDefault="00177633" w:rsidP="00177633">
      <w:pPr>
        <w:rPr>
          <w:b/>
        </w:rPr>
      </w:pPr>
      <w:r w:rsidRPr="00EB4309">
        <w:t>Gift of Flame. The guardian’s fists are wreathed in</w:t>
      </w:r>
    </w:p>
    <w:p w14:paraId="2CE82CCD" w14:textId="77777777" w:rsidR="008D7E6B" w:rsidRPr="008D7E6B" w:rsidRDefault="00177633" w:rsidP="00177633">
      <w:pPr>
        <w:rPr>
          <w:b/>
        </w:rPr>
      </w:pPr>
      <w:r w:rsidRPr="00EB4309">
        <w:t>white-hot flame. All of its attacks deal an extra 7</w:t>
      </w:r>
    </w:p>
    <w:p w14:paraId="3FE6DAAF" w14:textId="77777777" w:rsidR="008D7E6B" w:rsidRPr="008D7E6B" w:rsidRDefault="00177633" w:rsidP="00177633">
      <w:pPr>
        <w:rPr>
          <w:b/>
        </w:rPr>
      </w:pPr>
      <w:r w:rsidRPr="00EB4309">
        <w:t>(2d6) fire damage.</w:t>
      </w:r>
    </w:p>
    <w:p w14:paraId="537B98EB" w14:textId="77777777" w:rsidR="008D7E6B" w:rsidRPr="008D7E6B" w:rsidRDefault="00177633" w:rsidP="00177633">
      <w:pPr>
        <w:rPr>
          <w:b/>
        </w:rPr>
      </w:pPr>
      <w:r w:rsidRPr="00EB4309">
        <w:rPr>
          <w:lang w:val="ru-RU"/>
        </w:rPr>
        <w:t></w:t>
      </w:r>
      <w:r>
        <w:t xml:space="preserve"> </w:t>
      </w:r>
      <w:r w:rsidRPr="00EB4309">
        <w:t>Ise Rune (Ice). The runes glow with a faint, blue light and the guardian’s body is crusted with ice.</w:t>
      </w:r>
    </w:p>
    <w:p w14:paraId="77C4602D" w14:textId="77777777" w:rsidR="008D7E6B" w:rsidRPr="008D7E6B" w:rsidRDefault="00177633" w:rsidP="00177633">
      <w:pPr>
        <w:rPr>
          <w:b/>
        </w:rPr>
      </w:pPr>
      <w:r w:rsidRPr="00EB4309">
        <w:t>Fire Resistance. The guardian gains resistance to fire damage.</w:t>
      </w:r>
    </w:p>
    <w:p w14:paraId="70149A1D" w14:textId="77777777" w:rsidR="008D7E6B" w:rsidRPr="008D7E6B" w:rsidRDefault="00177633" w:rsidP="00177633">
      <w:pPr>
        <w:rPr>
          <w:b/>
        </w:rPr>
      </w:pPr>
      <w:r w:rsidRPr="00EB4309">
        <w:t>Icy Mantle. The guardian is encased in a mantle of thick ice. The next time it takes bludgeoning, piercing, or slashing damage, the guardian takes no damage, but the mantle is destroyed. The mantle reforms at the beginning of the guardian’s next turn if Ise rune is still active.</w:t>
      </w:r>
    </w:p>
    <w:p w14:paraId="7CFE785E" w14:textId="77777777" w:rsidR="008D7E6B" w:rsidRPr="008D7E6B" w:rsidRDefault="00177633" w:rsidP="00177633">
      <w:pPr>
        <w:rPr>
          <w:b/>
        </w:rPr>
      </w:pPr>
      <w:r w:rsidRPr="00EB4309">
        <w:rPr>
          <w:lang w:val="ru-RU"/>
        </w:rPr>
        <w:t></w:t>
      </w:r>
      <w:r>
        <w:t xml:space="preserve"> </w:t>
      </w:r>
      <w:r w:rsidRPr="00EB4309">
        <w:t>Stein Rune (Acid). The runes glow with a sickly green light, and weep thick, viscous poison.</w:t>
      </w:r>
    </w:p>
    <w:p w14:paraId="5D37DF23" w14:textId="77777777" w:rsidR="008D7E6B" w:rsidRPr="008D7E6B" w:rsidRDefault="00177633" w:rsidP="00177633">
      <w:pPr>
        <w:rPr>
          <w:b/>
        </w:rPr>
      </w:pPr>
      <w:r w:rsidRPr="00EB4309">
        <w:t>Tremorsense. The guardian gains tremorsense 60 ft. Noxious Cloud. A 20-foot-radius sphere of poisonous fumes streams from the guardian’s runes. It does not move with it, and remains until the end of the guardian’s next turn at which point, the guardian creates another cloud. The cloud heavily obscures everything within its radius. The first time a creature enters the cloud on a turn or starts its turn there, it must succeed on a DC 17 Constitution saving throw or take 21 (6d6) poison damage. Those that succeed on their saving throw take only half damage.</w:t>
      </w:r>
    </w:p>
    <w:p w14:paraId="3ABBCB68" w14:textId="77777777" w:rsidR="008D7E6B" w:rsidRPr="008D7E6B" w:rsidRDefault="00177633" w:rsidP="00177633">
      <w:pPr>
        <w:rPr>
          <w:b/>
        </w:rPr>
      </w:pPr>
      <w:r w:rsidRPr="00EB4309">
        <w:rPr>
          <w:lang w:val="ru-RU"/>
        </w:rPr>
        <w:t></w:t>
      </w:r>
      <w:r>
        <w:t xml:space="preserve"> </w:t>
      </w:r>
      <w:r w:rsidRPr="00EB4309">
        <w:t>Vind Rune (Lightning). The rune glows with a pale, white light, and the area around the guardian is filled with a violent, whipping wind.Buffeting Winds. Any ranged weapon attacks made against the guardian are made with disadvantage and it has resistance against such attacks.</w:t>
      </w:r>
    </w:p>
    <w:p w14:paraId="06538791" w14:textId="77777777" w:rsidR="008D7E6B" w:rsidRPr="008D7E6B" w:rsidRDefault="00177633" w:rsidP="00177633">
      <w:pPr>
        <w:rPr>
          <w:b/>
        </w:rPr>
      </w:pPr>
      <w:r w:rsidRPr="00EB4309">
        <w:t>Hurling Winds. The guardian gains fly 60 ft. as the fly spell</w:t>
      </w:r>
    </w:p>
    <w:p w14:paraId="1AB8BAAC" w14:textId="77777777" w:rsidR="008D7E6B" w:rsidRPr="008D7E6B" w:rsidRDefault="00177633" w:rsidP="00177633">
      <w:pPr>
        <w:rPr>
          <w:b/>
        </w:rPr>
      </w:pPr>
      <w:r w:rsidRPr="00EB4309">
        <w:t>Misty Step. As a bonus action, the guardian can cast misty step.</w:t>
      </w:r>
    </w:p>
    <w:p w14:paraId="3FF82C59" w14:textId="77777777" w:rsidR="008D7E6B" w:rsidRPr="008D7E6B" w:rsidRDefault="00177633" w:rsidP="00177633">
      <w:pPr>
        <w:rPr>
          <w:b/>
        </w:rPr>
      </w:pPr>
      <w:r w:rsidRPr="00EB4309">
        <w:t>The guardian can take 3 legendary actions, choosing</w:t>
      </w:r>
    </w:p>
    <w:p w14:paraId="5AA9BC70" w14:textId="77777777" w:rsidR="008D7E6B" w:rsidRPr="008D7E6B" w:rsidRDefault="00177633" w:rsidP="00177633">
      <w:pPr>
        <w:rPr>
          <w:b/>
        </w:rPr>
      </w:pPr>
      <w:r w:rsidRPr="00EB4309">
        <w:t>from the options below. Only one legendary action option can be used at a time, and only at the end of another creature's turn. The guardian regains spent legendary actions at the start of its turn. The guardian can’t use the same legendary action twice in consecutive turns.</w:t>
      </w:r>
    </w:p>
    <w:p w14:paraId="6C076FC6" w14:textId="77777777" w:rsidR="008D7E6B" w:rsidRPr="008D7E6B" w:rsidRDefault="00177633" w:rsidP="00177633">
      <w:pPr>
        <w:rPr>
          <w:b/>
        </w:rPr>
      </w:pPr>
      <w:r w:rsidRPr="00EB4309">
        <w:rPr>
          <w:lang w:val="ru-RU"/>
        </w:rPr>
        <w:t></w:t>
      </w:r>
      <w:r>
        <w:t xml:space="preserve"> </w:t>
      </w:r>
      <w:r w:rsidRPr="00EB4309">
        <w:t xml:space="preserve">Activate Rune. The guardian activates a rune of its choice. </w:t>
      </w:r>
      <w:r w:rsidRPr="00EB4309">
        <w:rPr>
          <w:lang w:val="ru-RU"/>
        </w:rPr>
        <w:t></w:t>
      </w:r>
      <w:r>
        <w:t xml:space="preserve"> </w:t>
      </w:r>
      <w:r w:rsidRPr="00EB4309">
        <w:t>Elemental Slam. The guardian makes a slam attack that deals an additional 7 (2d6) damage of the type associated with its currently activated rune (if any).</w:t>
      </w:r>
    </w:p>
    <w:p w14:paraId="6DE8FDA2" w14:textId="77777777" w:rsidR="008D7E6B" w:rsidRPr="008D7E6B" w:rsidRDefault="00177633" w:rsidP="00177633">
      <w:pPr>
        <w:rPr>
          <w:b/>
        </w:rPr>
      </w:pPr>
      <w:r w:rsidRPr="00EB4309">
        <w:rPr>
          <w:lang w:val="ru-RU"/>
        </w:rPr>
        <w:t></w:t>
      </w:r>
      <w:r>
        <w:t xml:space="preserve"> </w:t>
      </w:r>
      <w:r w:rsidRPr="00EB4309">
        <w:t>Rush n’ Punch. The guardian moves its speed and makes a slam attack. This movement doesn’t provoke an opportunity attack.</w:t>
      </w:r>
    </w:p>
    <w:p w14:paraId="10AB6ECB" w14:textId="77777777" w:rsidR="008D7E6B" w:rsidRPr="008D7E6B" w:rsidRDefault="00177633" w:rsidP="00177633">
      <w:pPr>
        <w:rPr>
          <w:b/>
        </w:rPr>
      </w:pPr>
      <w:r w:rsidRPr="00EB4309">
        <w:rPr>
          <w:lang w:val="ru-RU"/>
        </w:rPr>
        <w:t></w:t>
      </w:r>
      <w:r>
        <w:t xml:space="preserve"> </w:t>
      </w:r>
      <w:r w:rsidRPr="00EB4309">
        <w:t>One-Two Slam (Costs 2 actions). The guardian makes two slam attacks against one creature. If both attacks hit, the target is pushed 30 feet and falls prone. If the target is pushed into another creature, the second creature takes 10 (3d6) bludgeoning damage and must succeed on a DC 17 Strength saving throw or be knocked prone as well.</w:t>
      </w:r>
    </w:p>
    <w:p w14:paraId="50532665" w14:textId="77777777" w:rsidR="008D7E6B" w:rsidRPr="008D7E6B" w:rsidRDefault="00177633" w:rsidP="00177633">
      <w:pPr>
        <w:rPr>
          <w:b/>
        </w:rPr>
      </w:pPr>
      <w:r w:rsidRPr="00EB4309">
        <w:rPr>
          <w:lang w:val="ru-RU"/>
        </w:rPr>
        <w:t></w:t>
      </w:r>
      <w:r>
        <w:t xml:space="preserve"> </w:t>
      </w:r>
      <w:r w:rsidRPr="00EB4309">
        <w:t>Elemental Breath (Costs 3 actions). The guardian breathes a 30-foot cone of its currently-attuned element. Each creature in that area must make a DC 17 Dexterity saving throw, taking 21 (6d6) damage on a failed save, or half as much damage on a successful one.</w:t>
      </w:r>
    </w:p>
    <w:p w14:paraId="4731D413" w14:textId="77777777" w:rsidR="008D7E6B" w:rsidRPr="008D7E6B" w:rsidRDefault="00177633" w:rsidP="00177633">
      <w:pPr>
        <w:rPr>
          <w:b/>
        </w:rPr>
      </w:pPr>
      <w:r w:rsidRPr="00EB4309">
        <w:t>On initiative count 20 (losing initiative ties), the guardian takes a lair action to cause one of the following effects; the guardian can’t use the same effect two rounds in a row:</w:t>
      </w:r>
    </w:p>
    <w:p w14:paraId="2603470C" w14:textId="77777777" w:rsidR="008D7E6B" w:rsidRPr="008D7E6B" w:rsidRDefault="00177633" w:rsidP="00177633">
      <w:pPr>
        <w:rPr>
          <w:b/>
        </w:rPr>
      </w:pPr>
      <w:r w:rsidRPr="00EB4309">
        <w:rPr>
          <w:lang w:val="ru-RU"/>
        </w:rPr>
        <w:t></w:t>
      </w:r>
      <w:r>
        <w:t xml:space="preserve"> </w:t>
      </w:r>
      <w:r w:rsidRPr="00EB4309">
        <w:t>Collapsing Ceiling. Part of the ceiling collapses above one creature that the guardian can see within 120 feet of him. The creature must succeed on a DC 15 Dexterity saving throw or take 10 (3d6) bludgeoning damage and be knocked prone and buried. The buried target is restrained and unable to breathe or stand up. A creature can take an action to make a DC 10 Strength check, ending the buried state on a success.</w:t>
      </w:r>
    </w:p>
    <w:p w14:paraId="57E89389" w14:textId="78AD28CD" w:rsidR="00177633" w:rsidRPr="00EB4309" w:rsidRDefault="00177633" w:rsidP="00177633">
      <w:r w:rsidRPr="00EB4309">
        <w:rPr>
          <w:lang w:val="ru-RU"/>
        </w:rPr>
        <w:t></w:t>
      </w:r>
      <w:r>
        <w:t xml:space="preserve"> </w:t>
      </w:r>
      <w:r w:rsidRPr="00EB4309">
        <w:t xml:space="preserve">Echoes of the Past. Illusory visions of past events surround a character that the guardian can see. These illusions act a hypnotic pattern that affects only one target (save DC 15). </w:t>
      </w:r>
      <w:r w:rsidRPr="00EB4309">
        <w:rPr>
          <w:lang w:val="ru-RU"/>
        </w:rPr>
        <w:t></w:t>
      </w:r>
      <w:r>
        <w:t xml:space="preserve"> </w:t>
      </w:r>
      <w:r w:rsidRPr="00EB4309">
        <w:t>Freezing Fog. A freezing fog fills a 20-foot-radius sphere centered on a point the guardian can see within 120 feet of it. The fog spreads around corners, and its area is heavily obscured. When a creature</w:t>
      </w:r>
      <w:r>
        <w:t xml:space="preserve"> </w:t>
      </w:r>
      <w:r w:rsidRPr="00EB4309">
        <w:t>first enters the fog or if it starts its turn there, it must make a DC 10 Constitution saving throw, taking 10 (3d6) cold damage on a failed save, or half as much damage on a successful one. A wind of at least 20 miles per hour disperses the fog. The fog otherwise lasts until the guardian uses this lair action again or until the guardian is destroyed.</w:t>
      </w:r>
    </w:p>
    <w:p w14:paraId="1070CB02" w14:textId="77777777" w:rsidR="00177633" w:rsidRDefault="00177633" w:rsidP="00177633">
      <w:pPr>
        <w:pStyle w:val="2"/>
        <w:rPr>
          <w:lang w:val="ru-RU"/>
        </w:rPr>
      </w:pPr>
      <w:bookmarkStart w:id="112" w:name="_Toc510259707"/>
      <w:r w:rsidRPr="0047393C">
        <w:t>Tove Brandimen</w:t>
      </w:r>
      <w:bookmarkEnd w:id="112"/>
    </w:p>
    <w:p w14:paraId="0399A474" w14:textId="77777777" w:rsidR="00E82E8E" w:rsidRPr="00E82E8E" w:rsidRDefault="00177633" w:rsidP="00177633">
      <w:pPr>
        <w:rPr>
          <w:b/>
        </w:rPr>
      </w:pPr>
      <w:r w:rsidRPr="006D1E43">
        <w:t>Medium Humanoid (Half-Elf), neutral evil</w:t>
      </w:r>
    </w:p>
    <w:p w14:paraId="1AA5B60B" w14:textId="734A472E" w:rsidR="008D7E6B" w:rsidRPr="008D7E6B" w:rsidRDefault="00177633" w:rsidP="00177633">
      <w:pPr>
        <w:rPr>
          <w:b/>
        </w:rPr>
      </w:pPr>
      <w:r w:rsidRPr="006D1E43">
        <w:t>Armor Class 14 (studded leather)</w:t>
      </w:r>
    </w:p>
    <w:p w14:paraId="17A4FF16" w14:textId="77777777" w:rsidR="008D7E6B" w:rsidRPr="008D7E6B" w:rsidRDefault="00177633" w:rsidP="00177633">
      <w:pPr>
        <w:rPr>
          <w:b/>
        </w:rPr>
      </w:pPr>
      <w:r w:rsidRPr="006D1E43">
        <w:t>Hit Points 27 (6d8)</w:t>
      </w:r>
    </w:p>
    <w:p w14:paraId="16844EF4" w14:textId="77777777" w:rsidR="008D7E6B" w:rsidRPr="008D7E6B" w:rsidRDefault="00177633" w:rsidP="00177633">
      <w:pPr>
        <w:rPr>
          <w:b/>
        </w:rPr>
      </w:pPr>
      <w:r w:rsidRPr="006D1E43">
        <w:t>Speed 30 ft.</w:t>
      </w:r>
    </w:p>
    <w:p w14:paraId="12FB17E4" w14:textId="16C8201A"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FA5B783" w14:textId="77777777" w:rsidR="00E82E8E" w:rsidRPr="00E82E8E" w:rsidRDefault="00305B1A" w:rsidP="00177633">
      <w:pPr>
        <w:rPr>
          <w:b/>
        </w:rPr>
      </w:pPr>
      <w:r>
        <w:t>10(+0)</w:t>
      </w:r>
      <w:r>
        <w:tab/>
        <w:t>15(+2)</w:t>
      </w:r>
      <w:r>
        <w:tab/>
        <w:t>10(+0)</w:t>
      </w:r>
      <w:r>
        <w:tab/>
        <w:t>13(+1)</w:t>
      </w:r>
      <w:r>
        <w:tab/>
        <w:t>14(+2)</w:t>
      </w:r>
      <w:r>
        <w:tab/>
        <w:t>16(+3)</w:t>
      </w:r>
    </w:p>
    <w:p w14:paraId="2D0E63D2" w14:textId="61F1430A" w:rsidR="00177633" w:rsidRPr="006D1E43" w:rsidRDefault="00177633" w:rsidP="00177633">
      <w:r w:rsidRPr="006D1E43">
        <w:t>Skills Deception +5, Insight +4, Investigation +5, Nature +4, Perception +6, Persuasion +5, Sleight of Hand +4,</w:t>
      </w:r>
      <w:r>
        <w:t xml:space="preserve"> </w:t>
      </w:r>
      <w:r w:rsidRPr="006D1E43">
        <w:t>Stealth +4</w:t>
      </w:r>
    </w:p>
    <w:p w14:paraId="0567F1BB" w14:textId="77777777" w:rsidR="008D7E6B" w:rsidRPr="008D7E6B" w:rsidRDefault="00177633" w:rsidP="00177633">
      <w:pPr>
        <w:rPr>
          <w:b/>
        </w:rPr>
      </w:pPr>
      <w:r w:rsidRPr="006D1E43">
        <w:t>Senses darkvision 60 ft., passive Perception 16</w:t>
      </w:r>
    </w:p>
    <w:p w14:paraId="485BDC50" w14:textId="77777777" w:rsidR="008D7E6B" w:rsidRPr="008D7E6B" w:rsidRDefault="00177633" w:rsidP="00177633">
      <w:pPr>
        <w:rPr>
          <w:b/>
        </w:rPr>
      </w:pPr>
      <w:r w:rsidRPr="006D1E43">
        <w:t>Languages Common, Elvish, Orc</w:t>
      </w:r>
    </w:p>
    <w:p w14:paraId="326CF06B" w14:textId="77777777" w:rsidR="008D7E6B" w:rsidRPr="008D7E6B" w:rsidRDefault="00177633" w:rsidP="00177633">
      <w:pPr>
        <w:rPr>
          <w:b/>
        </w:rPr>
      </w:pPr>
      <w:r w:rsidRPr="006D1E43">
        <w:t>Challenge 1 (200 XP)</w:t>
      </w:r>
    </w:p>
    <w:p w14:paraId="0FC74D32" w14:textId="77777777" w:rsidR="008D7E6B" w:rsidRPr="008D7E6B" w:rsidRDefault="00177633" w:rsidP="00177633">
      <w:pPr>
        <w:rPr>
          <w:b/>
        </w:rPr>
      </w:pPr>
      <w:r w:rsidRPr="006D1E43">
        <w:t>Fey Ancestry. Tove has advantage on saving throws against being charmed, and magic cannot put him to sleep. Cunning Action. On each of his turns, Tove can use a bonus action to take the Dash, Disengage, or Hide action.</w:t>
      </w:r>
    </w:p>
    <w:p w14:paraId="42ADE5D1" w14:textId="77777777" w:rsidR="008D7E6B" w:rsidRPr="008D7E6B" w:rsidRDefault="00177633" w:rsidP="00177633">
      <w:pPr>
        <w:rPr>
          <w:b/>
        </w:rPr>
      </w:pPr>
      <w:r w:rsidRPr="006D1E43">
        <w:t>Sneak Attack (1/Turn). Tove deals an extra 7 (2d6) damage when he hits a target with a weapon attack and has advantage on the attack roll, or when the target is within 5 feet of an ally of Tove that isn’t incapacitated and the spy doesn’t have disadvantage on the attack roll.</w:t>
      </w:r>
    </w:p>
    <w:p w14:paraId="1EC68F31" w14:textId="77777777" w:rsidR="0000645A" w:rsidRDefault="00177633" w:rsidP="00177633">
      <w:r w:rsidRPr="006D1E43">
        <w:t>Spellcasting. Tove is a</w:t>
      </w:r>
    </w:p>
    <w:p w14:paraId="6514966A" w14:textId="42701834" w:rsidR="008D7E6B" w:rsidRPr="008D7E6B" w:rsidRDefault="0000645A" w:rsidP="00177633">
      <w:pPr>
        <w:rPr>
          <w:b/>
        </w:rPr>
      </w:pPr>
      <w:r>
        <w:t>1st level</w:t>
      </w:r>
      <w:r w:rsidR="00177633" w:rsidRPr="006D1E43">
        <w:t xml:space="preserve"> spellcaster. His spellcasting ability is Intelligence (spell save DC 11, +3 to hit with spell attacks). He knows the following wizard spells:</w:t>
      </w:r>
    </w:p>
    <w:p w14:paraId="6AA1792E" w14:textId="77777777" w:rsidR="008D7E6B" w:rsidRPr="008D7E6B" w:rsidRDefault="00177633" w:rsidP="00177633">
      <w:pPr>
        <w:rPr>
          <w:b/>
        </w:rPr>
      </w:pPr>
      <w:r w:rsidRPr="006D1E43">
        <w:t>Cantrips (At Will): mage hand, message, prestidigitation</w:t>
      </w:r>
    </w:p>
    <w:p w14:paraId="42D0DEF1" w14:textId="77777777" w:rsidR="008D7E6B" w:rsidRPr="008D7E6B" w:rsidRDefault="00177633" w:rsidP="00177633">
      <w:pPr>
        <w:rPr>
          <w:b/>
        </w:rPr>
      </w:pPr>
      <w:r w:rsidRPr="006D1E43">
        <w:t>1st Level (2 slots): longstrider, sleep</w:t>
      </w:r>
    </w:p>
    <w:p w14:paraId="29E54123" w14:textId="77777777" w:rsidR="008D7E6B" w:rsidRPr="008D7E6B" w:rsidRDefault="00177633" w:rsidP="00177633">
      <w:pPr>
        <w:rPr>
          <w:b/>
        </w:rPr>
      </w:pPr>
      <w:r w:rsidRPr="006D1E43">
        <w:t>Actions</w:t>
      </w:r>
    </w:p>
    <w:p w14:paraId="2840A3D6" w14:textId="77777777" w:rsidR="008D7E6B" w:rsidRPr="008D7E6B" w:rsidRDefault="00177633" w:rsidP="00177633">
      <w:pPr>
        <w:rPr>
          <w:b/>
        </w:rPr>
      </w:pPr>
      <w:r w:rsidRPr="006D1E43">
        <w:t>Shortsword. Melee Weapon Attack: +4 to hit, reach 5 ft., one target. Hit: 5 (1d6 + 2) piercing damage.</w:t>
      </w:r>
    </w:p>
    <w:p w14:paraId="5B319315" w14:textId="110C846A" w:rsidR="00177633" w:rsidRPr="006D1E43" w:rsidRDefault="00177633" w:rsidP="00177633">
      <w:r w:rsidRPr="006D1E43">
        <w:t>Short Bow. Ranged Weapon Attack: +4 to hit, range 80/320 ft., one target. Hit: 5 (1d6 + 2) piercing damage.</w:t>
      </w:r>
    </w:p>
    <w:p w14:paraId="17E47ED3" w14:textId="77777777" w:rsidR="00177633" w:rsidRDefault="00177633" w:rsidP="00177633">
      <w:pPr>
        <w:pStyle w:val="2"/>
        <w:rPr>
          <w:lang w:val="ru-RU"/>
        </w:rPr>
      </w:pPr>
      <w:bookmarkStart w:id="113" w:name="_Toc510259708"/>
      <w:r w:rsidRPr="0047393C">
        <w:t>Beeza, Ice Spire Ogre Shaman</w:t>
      </w:r>
      <w:bookmarkEnd w:id="113"/>
    </w:p>
    <w:p w14:paraId="40CB97BC" w14:textId="77777777" w:rsidR="008D7E6B" w:rsidRPr="008D7E6B" w:rsidRDefault="00177633" w:rsidP="00177633">
      <w:pPr>
        <w:rPr>
          <w:b/>
        </w:rPr>
      </w:pPr>
      <w:r w:rsidRPr="006D1E43">
        <w:t>Large giant, chaotic evil</w:t>
      </w:r>
    </w:p>
    <w:p w14:paraId="04DBDC2A" w14:textId="77777777" w:rsidR="008D7E6B" w:rsidRPr="008D7E6B" w:rsidRDefault="00177633" w:rsidP="00177633">
      <w:pPr>
        <w:rPr>
          <w:b/>
        </w:rPr>
      </w:pPr>
      <w:r w:rsidRPr="006D1E43">
        <w:t>Armor Class 17 (+1 scale mail)</w:t>
      </w:r>
    </w:p>
    <w:p w14:paraId="5EACAC8D" w14:textId="77777777" w:rsidR="008D7E6B" w:rsidRPr="008D7E6B" w:rsidRDefault="00177633" w:rsidP="00177633">
      <w:pPr>
        <w:rPr>
          <w:b/>
        </w:rPr>
      </w:pPr>
      <w:r w:rsidRPr="006D1E43">
        <w:t>Hit Points 142 (15d8 + 72)</w:t>
      </w:r>
    </w:p>
    <w:p w14:paraId="30AEC111" w14:textId="77777777" w:rsidR="008D7E6B" w:rsidRPr="008D7E6B" w:rsidRDefault="00177633" w:rsidP="00177633">
      <w:pPr>
        <w:rPr>
          <w:b/>
        </w:rPr>
      </w:pPr>
      <w:r w:rsidRPr="006D1E43">
        <w:t>Speed 30 ft.</w:t>
      </w:r>
    </w:p>
    <w:p w14:paraId="4281D98D" w14:textId="6A072F4E"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349252C" w14:textId="77777777" w:rsidR="00E82E8E" w:rsidRPr="00E82E8E" w:rsidRDefault="00177633" w:rsidP="00177633">
      <w:pPr>
        <w:rPr>
          <w:b/>
        </w:rPr>
      </w:pPr>
      <w:r w:rsidRPr="006D1E43">
        <w:t>21(+5)</w:t>
      </w:r>
      <w:r>
        <w:t xml:space="preserve"> </w:t>
      </w:r>
      <w:r w:rsidR="00305B1A">
        <w:t>14(+2)</w:t>
      </w:r>
      <w:r w:rsidR="00305B1A">
        <w:tab/>
        <w:t>18(+4)</w:t>
      </w:r>
      <w:r w:rsidR="00305B1A">
        <w:tab/>
        <w:t>10(+0)</w:t>
      </w:r>
      <w:r w:rsidR="00305B1A">
        <w:tab/>
        <w:t>18(+4)</w:t>
      </w:r>
      <w:r w:rsidR="00305B1A">
        <w:tab/>
        <w:t>12(+1)</w:t>
      </w:r>
    </w:p>
    <w:p w14:paraId="7B32B542" w14:textId="1C08A907" w:rsidR="008D7E6B" w:rsidRPr="008D7E6B" w:rsidRDefault="00177633" w:rsidP="00177633">
      <w:pPr>
        <w:rPr>
          <w:b/>
        </w:rPr>
      </w:pPr>
      <w:r w:rsidRPr="006D1E43">
        <w:t>Saving Throws Con +8, Int +4, Wis +8</w:t>
      </w:r>
    </w:p>
    <w:p w14:paraId="711E3A08" w14:textId="77777777" w:rsidR="008D7E6B" w:rsidRPr="008D7E6B" w:rsidRDefault="00177633" w:rsidP="00177633">
      <w:pPr>
        <w:rPr>
          <w:b/>
        </w:rPr>
      </w:pPr>
      <w:r w:rsidRPr="006D1E43">
        <w:t>Damage Immunities poison</w:t>
      </w:r>
    </w:p>
    <w:p w14:paraId="5F4EC37F" w14:textId="77777777" w:rsidR="008D7E6B" w:rsidRPr="008D7E6B" w:rsidRDefault="00177633" w:rsidP="00177633">
      <w:pPr>
        <w:rPr>
          <w:b/>
        </w:rPr>
      </w:pPr>
      <w:r w:rsidRPr="006D1E43">
        <w:t>Senses darkvision 60 ft., passive Perception 12</w:t>
      </w:r>
    </w:p>
    <w:p w14:paraId="3B42F909" w14:textId="77777777" w:rsidR="008D7E6B" w:rsidRPr="008D7E6B" w:rsidRDefault="00177633" w:rsidP="00177633">
      <w:pPr>
        <w:rPr>
          <w:b/>
        </w:rPr>
      </w:pPr>
      <w:r w:rsidRPr="006D1E43">
        <w:t>Languages Common, Giant</w:t>
      </w:r>
    </w:p>
    <w:p w14:paraId="72493D4A" w14:textId="77777777" w:rsidR="008D7E6B" w:rsidRPr="008D7E6B" w:rsidRDefault="00177633" w:rsidP="00177633">
      <w:pPr>
        <w:rPr>
          <w:b/>
        </w:rPr>
      </w:pPr>
      <w:r w:rsidRPr="006D1E43">
        <w:t>Challenge 8 (3,9000 XP)</w:t>
      </w:r>
    </w:p>
    <w:p w14:paraId="1FF7A7EE" w14:textId="77777777" w:rsidR="008D7E6B" w:rsidRPr="008D7E6B" w:rsidRDefault="00177633" w:rsidP="00177633">
      <w:pPr>
        <w:rPr>
          <w:b/>
        </w:rPr>
      </w:pPr>
      <w:r w:rsidRPr="006D1E43">
        <w:t>Magic Resistance. Beeza has advantage on saving throws against spells and other magical effects Spellcasting. Beeza is an 9th-level spellcaster. Her spellcasting ability is Wisdom (spell save DC 16, +8 to hit with spell attacks). Beeza has the following spells prepared:</w:t>
      </w:r>
    </w:p>
    <w:p w14:paraId="1F88D9CD" w14:textId="77777777" w:rsidR="008D7E6B" w:rsidRPr="008D7E6B" w:rsidRDefault="00177633" w:rsidP="00177633">
      <w:pPr>
        <w:rPr>
          <w:b/>
        </w:rPr>
      </w:pPr>
      <w:r w:rsidRPr="006D1E43">
        <w:t>Cantrips (at will): mage hand, poison spray, prestidigitation, thorn whip</w:t>
      </w:r>
    </w:p>
    <w:p w14:paraId="672A842E" w14:textId="77777777" w:rsidR="008D7E6B" w:rsidRPr="008D7E6B" w:rsidRDefault="00177633" w:rsidP="00177633">
      <w:pPr>
        <w:rPr>
          <w:b/>
        </w:rPr>
      </w:pPr>
      <w:r w:rsidRPr="006D1E43">
        <w:t>1st level (4 slots): cure wounds, entangle, thunderwave</w:t>
      </w:r>
    </w:p>
    <w:p w14:paraId="4BF7BFFC" w14:textId="77777777" w:rsidR="008D7E6B" w:rsidRPr="008D7E6B" w:rsidRDefault="00177633" w:rsidP="00177633">
      <w:pPr>
        <w:rPr>
          <w:b/>
        </w:rPr>
      </w:pPr>
      <w:r w:rsidRPr="006D1E43">
        <w:t>2nd level (3 slots): flame blade, spike growth</w:t>
      </w:r>
    </w:p>
    <w:p w14:paraId="688C75B7" w14:textId="77777777" w:rsidR="008D7E6B" w:rsidRPr="008D7E6B" w:rsidRDefault="00177633" w:rsidP="00177633">
      <w:pPr>
        <w:rPr>
          <w:b/>
        </w:rPr>
      </w:pPr>
      <w:r w:rsidRPr="006D1E43">
        <w:t>3rd level (3 slots): counterspell, fireball, haste</w:t>
      </w:r>
    </w:p>
    <w:p w14:paraId="71B85C09" w14:textId="77777777" w:rsidR="008D7E6B" w:rsidRPr="008D7E6B" w:rsidRDefault="00177633" w:rsidP="00177633">
      <w:pPr>
        <w:rPr>
          <w:b/>
        </w:rPr>
      </w:pPr>
      <w:r w:rsidRPr="006D1E43">
        <w:t>4th level (3 slots): greater invisibility, fire shield, blight</w:t>
      </w:r>
    </w:p>
    <w:p w14:paraId="542BE043" w14:textId="77777777" w:rsidR="008D7E6B" w:rsidRPr="008D7E6B" w:rsidRDefault="00177633" w:rsidP="00177633">
      <w:pPr>
        <w:rPr>
          <w:b/>
        </w:rPr>
      </w:pPr>
      <w:r w:rsidRPr="006D1E43">
        <w:t>5th level (1 slot): cone of cold</w:t>
      </w:r>
    </w:p>
    <w:p w14:paraId="1390A2AC" w14:textId="2872B8E5" w:rsidR="00177633" w:rsidRPr="006D1E43" w:rsidRDefault="00177633" w:rsidP="00177633">
      <w:r w:rsidRPr="006D1E43">
        <w:t>*Beeza casts these spells on herself before combat.</w:t>
      </w:r>
    </w:p>
    <w:p w14:paraId="2EF4A504" w14:textId="77777777" w:rsidR="008D7E6B" w:rsidRPr="008D7E6B" w:rsidRDefault="00177633" w:rsidP="00177633">
      <w:pPr>
        <w:rPr>
          <w:b/>
        </w:rPr>
      </w:pPr>
      <w:r w:rsidRPr="006D1E43">
        <w:t>Actions</w:t>
      </w:r>
    </w:p>
    <w:p w14:paraId="5DB1CA22" w14:textId="77777777" w:rsidR="008D7E6B" w:rsidRPr="008D7E6B" w:rsidRDefault="00177633" w:rsidP="00177633">
      <w:pPr>
        <w:rPr>
          <w:b/>
        </w:rPr>
      </w:pPr>
      <w:r w:rsidRPr="006D1E43">
        <w:t>Multiattack. Beeza makes three melee attacks.</w:t>
      </w:r>
    </w:p>
    <w:p w14:paraId="12208015" w14:textId="77777777" w:rsidR="008D7E6B" w:rsidRPr="008D7E6B" w:rsidRDefault="00177633" w:rsidP="00177633">
      <w:pPr>
        <w:rPr>
          <w:b/>
        </w:rPr>
      </w:pPr>
      <w:r w:rsidRPr="006D1E43">
        <w:t>Greatsword. Melee Weapon attack: +9 to hit, reach 5 ft., one target. Hit: 19 (4d6 + 5) slashing damage.</w:t>
      </w:r>
    </w:p>
    <w:p w14:paraId="6E538F70" w14:textId="2E79CFAA" w:rsidR="00177633" w:rsidRPr="006D1E43" w:rsidRDefault="00177633" w:rsidP="00177633">
      <w:r w:rsidRPr="006D1E43">
        <w:t xml:space="preserve">Frozen Head. Ranged Weapon Attack: +8 to hit, range 30/60 ft., one target. Hit: 12 (2d6 + 5) bludgeoning damage. In addition, every creature within 10 feet of the target must succeed on a DC 14 Dexterity saving throw or take 7 (2d6) piercing damage. </w:t>
      </w:r>
      <w:r w:rsidRPr="006D1E43">
        <w:rPr>
          <w:lang w:val="ru-RU"/>
        </w:rPr>
        <w:t xml:space="preserve">The ice spire </w:t>
      </w:r>
      <w:r w:rsidRPr="006D1E43">
        <w:t>ogre carries four frozen heads.</w:t>
      </w:r>
    </w:p>
    <w:p w14:paraId="16B2C0D7" w14:textId="77777777" w:rsidR="00177633" w:rsidRDefault="00177633" w:rsidP="00177633">
      <w:pPr>
        <w:pStyle w:val="2"/>
        <w:rPr>
          <w:lang w:val="ru-RU"/>
        </w:rPr>
      </w:pPr>
      <w:bookmarkStart w:id="114" w:name="_Toc510259709"/>
      <w:r w:rsidRPr="0047393C">
        <w:t>Young White Dragon Zombie</w:t>
      </w:r>
      <w:bookmarkEnd w:id="114"/>
    </w:p>
    <w:p w14:paraId="3A008F82" w14:textId="77777777" w:rsidR="008D7E6B" w:rsidRPr="008D7E6B" w:rsidRDefault="00177633" w:rsidP="00177633">
      <w:pPr>
        <w:rPr>
          <w:b/>
          <w:lang w:val="ru-RU"/>
        </w:rPr>
      </w:pPr>
      <w:r w:rsidRPr="006D1E43">
        <w:rPr>
          <w:lang w:val="ru-RU"/>
        </w:rPr>
        <w:t>Large undead, neutral evil</w:t>
      </w:r>
    </w:p>
    <w:p w14:paraId="50AF6A3C" w14:textId="77777777" w:rsidR="008D7E6B" w:rsidRPr="008D7E6B" w:rsidRDefault="00177633" w:rsidP="00177633">
      <w:pPr>
        <w:rPr>
          <w:b/>
        </w:rPr>
      </w:pPr>
      <w:r w:rsidRPr="006D1E43">
        <w:t>Armor Class 15 (natural armor)</w:t>
      </w:r>
    </w:p>
    <w:p w14:paraId="79883A74" w14:textId="77777777" w:rsidR="008D7E6B" w:rsidRPr="008D7E6B" w:rsidRDefault="00177633" w:rsidP="00177633">
      <w:pPr>
        <w:rPr>
          <w:b/>
        </w:rPr>
      </w:pPr>
      <w:r w:rsidRPr="006D1E43">
        <w:t>Hit Points 171 (18d12 + 90)</w:t>
      </w:r>
    </w:p>
    <w:p w14:paraId="27F7F5FF" w14:textId="77777777" w:rsidR="008D7E6B" w:rsidRPr="008D7E6B" w:rsidRDefault="00177633" w:rsidP="00177633">
      <w:pPr>
        <w:rPr>
          <w:b/>
        </w:rPr>
      </w:pPr>
      <w:r w:rsidRPr="006D1E43">
        <w:t>Speed 40 ft., burrow 20 ft., fly 80 ft., swim 40 ft.</w:t>
      </w:r>
    </w:p>
    <w:p w14:paraId="707DF616" w14:textId="7553B948"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551963" w14:textId="77777777" w:rsidR="00E82E8E" w:rsidRPr="00E82E8E" w:rsidRDefault="00305B1A" w:rsidP="00177633">
      <w:pPr>
        <w:rPr>
          <w:b/>
        </w:rPr>
      </w:pPr>
      <w:r>
        <w:t>18(+4)</w:t>
      </w:r>
      <w:r>
        <w:tab/>
        <w:t>10(+0)</w:t>
      </w:r>
      <w:r>
        <w:tab/>
        <w:t>18(+4)</w:t>
      </w:r>
      <w:r>
        <w:tab/>
      </w:r>
      <w:r w:rsidR="00177633" w:rsidRPr="006D1E43">
        <w:t xml:space="preserve">3 (-4) 8 (-1) </w:t>
      </w:r>
      <w:r>
        <w:t>12(+1)</w:t>
      </w:r>
    </w:p>
    <w:p w14:paraId="0D1F03D5" w14:textId="213E7D2E" w:rsidR="008D7E6B" w:rsidRPr="008D7E6B" w:rsidRDefault="00177633" w:rsidP="00177633">
      <w:pPr>
        <w:rPr>
          <w:b/>
        </w:rPr>
      </w:pPr>
      <w:r w:rsidRPr="006D1E43">
        <w:t>Saving Throws Dex +3, Con +7, Wis +3, Cha +4</w:t>
      </w:r>
    </w:p>
    <w:p w14:paraId="7D03A836" w14:textId="77777777" w:rsidR="008D7E6B" w:rsidRPr="008D7E6B" w:rsidRDefault="00177633" w:rsidP="00177633">
      <w:pPr>
        <w:rPr>
          <w:b/>
        </w:rPr>
      </w:pPr>
      <w:r w:rsidRPr="006D1E43">
        <w:t>Skills Perception +6, Stealth +3</w:t>
      </w:r>
    </w:p>
    <w:p w14:paraId="3EF9BAD6" w14:textId="77777777" w:rsidR="0000645A" w:rsidRDefault="00177633" w:rsidP="00177633">
      <w:pPr>
        <w:rPr>
          <w:b/>
        </w:rPr>
      </w:pPr>
      <w:r w:rsidRPr="006D1E43">
        <w:t>Damage Immunities cold, poison</w:t>
      </w:r>
    </w:p>
    <w:p w14:paraId="6AC2E68D" w14:textId="6A57A249" w:rsidR="008D7E6B" w:rsidRPr="008D7E6B" w:rsidRDefault="0000645A" w:rsidP="00177633">
      <w:pPr>
        <w:rPr>
          <w:b/>
        </w:rPr>
      </w:pPr>
      <w:r>
        <w:t>Condition Immunities</w:t>
      </w:r>
      <w:r w:rsidR="00177633" w:rsidRPr="006D1E43">
        <w:t xml:space="preserve"> poisoned</w:t>
      </w:r>
    </w:p>
    <w:p w14:paraId="6EC947C9" w14:textId="77777777" w:rsidR="008D7E6B" w:rsidRPr="008D7E6B" w:rsidRDefault="00177633" w:rsidP="00177633">
      <w:pPr>
        <w:rPr>
          <w:b/>
        </w:rPr>
      </w:pPr>
      <w:r w:rsidRPr="006D1E43">
        <w:t>Senses blindsight 30 ft., darkvision 120 ft., passive</w:t>
      </w:r>
    </w:p>
    <w:p w14:paraId="43A81EF5" w14:textId="77777777" w:rsidR="008D7E6B" w:rsidRPr="008D7E6B" w:rsidRDefault="00177633" w:rsidP="00177633">
      <w:pPr>
        <w:rPr>
          <w:b/>
        </w:rPr>
      </w:pPr>
      <w:r w:rsidRPr="006D1E43">
        <w:t>Perception 16</w:t>
      </w:r>
    </w:p>
    <w:p w14:paraId="6DF851D1" w14:textId="77777777" w:rsidR="008D7E6B" w:rsidRPr="008D7E6B" w:rsidRDefault="00177633" w:rsidP="00177633">
      <w:pPr>
        <w:rPr>
          <w:b/>
        </w:rPr>
      </w:pPr>
      <w:r w:rsidRPr="006D1E43">
        <w:t>Languages Common, Draconic</w:t>
      </w:r>
    </w:p>
    <w:p w14:paraId="0A07BAE9" w14:textId="77777777" w:rsidR="008D7E6B" w:rsidRPr="008D7E6B" w:rsidRDefault="00177633" w:rsidP="00177633">
      <w:pPr>
        <w:rPr>
          <w:b/>
        </w:rPr>
      </w:pPr>
      <w:r w:rsidRPr="006D1E43">
        <w:t>Challenge 6 (2,300 XP)</w:t>
      </w:r>
    </w:p>
    <w:p w14:paraId="3246B5F4" w14:textId="77777777" w:rsidR="008D7E6B" w:rsidRPr="008D7E6B" w:rsidRDefault="00177633" w:rsidP="00177633">
      <w:pPr>
        <w:rPr>
          <w:b/>
        </w:rPr>
      </w:pPr>
      <w:r w:rsidRPr="006D1E43">
        <w:t>Undead Fortitude. If damage reduces the zombie to 0</w:t>
      </w:r>
      <w:r>
        <w:t xml:space="preserve"> </w:t>
      </w:r>
      <w:r w:rsidRPr="006D1E43">
        <w:t>hit points, it must make a Constitution saving throw with a DC of 5 + the damage taken, unless the damage is radiant or from a critical hit. On a success, the zombie drops to 1 hit point instead.</w:t>
      </w:r>
    </w:p>
    <w:p w14:paraId="05AB1BF5" w14:textId="77777777" w:rsidR="008D7E6B" w:rsidRPr="008D7E6B" w:rsidRDefault="00177633" w:rsidP="00177633">
      <w:pPr>
        <w:rPr>
          <w:b/>
        </w:rPr>
      </w:pPr>
      <w:r w:rsidRPr="006D1E43">
        <w:t>Actions</w:t>
      </w:r>
    </w:p>
    <w:p w14:paraId="2E8E9908" w14:textId="77777777" w:rsidR="008D7E6B" w:rsidRPr="008D7E6B" w:rsidRDefault="00177633" w:rsidP="00177633">
      <w:pPr>
        <w:rPr>
          <w:b/>
        </w:rPr>
      </w:pPr>
      <w:r w:rsidRPr="006D1E43">
        <w:t>Multiattack. The zombie makes three attacks: one with its bite and two with its claws.</w:t>
      </w:r>
    </w:p>
    <w:p w14:paraId="66110690" w14:textId="77777777" w:rsidR="008D7E6B" w:rsidRPr="008D7E6B" w:rsidRDefault="00177633" w:rsidP="00177633">
      <w:pPr>
        <w:rPr>
          <w:b/>
        </w:rPr>
      </w:pPr>
      <w:r w:rsidRPr="006D1E43">
        <w:t>Bite. Melee Weapon Attack: +11 to hit, reach 10 ft., one target. Hit: 15 (2d10 + 4) piercing damage plus 4 (2d4) cold damage.</w:t>
      </w:r>
    </w:p>
    <w:p w14:paraId="4EB8C0D5" w14:textId="77777777" w:rsidR="008D7E6B" w:rsidRPr="008D7E6B" w:rsidRDefault="00177633" w:rsidP="00177633">
      <w:pPr>
        <w:rPr>
          <w:b/>
        </w:rPr>
      </w:pPr>
      <w:r w:rsidRPr="006D1E43">
        <w:t>Claw. Melee Weapon Attack: +11 to hit, reach 5 ft., one target. Hit: 11 (2d6 + 4) slashing damage.</w:t>
      </w:r>
    </w:p>
    <w:p w14:paraId="3D094761" w14:textId="4871BEFD" w:rsidR="00177633" w:rsidRPr="006D1E43" w:rsidRDefault="00177633" w:rsidP="00177633">
      <w:r w:rsidRPr="006D1E43">
        <w:t>Cold Breath (Recharge 5–6). The zombie exhales an icy blast in a 30-foot cone. Each creature in that area must make a DC 15 Constitution saving throw, taking 45 (10d6) cold damage on a failed save, or half as much damage on a successful one.</w:t>
      </w:r>
    </w:p>
    <w:p w14:paraId="28043951" w14:textId="77777777" w:rsidR="00177633" w:rsidRDefault="00177633" w:rsidP="00177633">
      <w:pPr>
        <w:pStyle w:val="2"/>
        <w:rPr>
          <w:lang w:val="ru-RU"/>
        </w:rPr>
      </w:pPr>
      <w:bookmarkStart w:id="115" w:name="_Toc510259710"/>
      <w:r w:rsidRPr="0047393C">
        <w:t>Bad Fruul</w:t>
      </w:r>
      <w:bookmarkEnd w:id="115"/>
    </w:p>
    <w:p w14:paraId="4199278A" w14:textId="77777777" w:rsidR="008D7E6B" w:rsidRPr="008D7E6B" w:rsidRDefault="00177633" w:rsidP="00177633">
      <w:pPr>
        <w:rPr>
          <w:b/>
        </w:rPr>
      </w:pPr>
      <w:r w:rsidRPr="006D1E43">
        <w:t>Huge giant, chaotic evil</w:t>
      </w:r>
    </w:p>
    <w:p w14:paraId="6B0CD43B" w14:textId="77777777" w:rsidR="008D7E6B" w:rsidRPr="008D7E6B" w:rsidRDefault="00177633" w:rsidP="00177633">
      <w:pPr>
        <w:rPr>
          <w:b/>
        </w:rPr>
      </w:pPr>
      <w:r w:rsidRPr="006D1E43">
        <w:t>Armor Class 16 (half-plate armor)</w:t>
      </w:r>
    </w:p>
    <w:p w14:paraId="67B01A41" w14:textId="77777777" w:rsidR="008D7E6B" w:rsidRPr="008D7E6B" w:rsidRDefault="00177633" w:rsidP="00177633">
      <w:pPr>
        <w:rPr>
          <w:b/>
        </w:rPr>
      </w:pPr>
      <w:r w:rsidRPr="006D1E43">
        <w:t>Hit Points 105 (10d12 + 40)</w:t>
      </w:r>
    </w:p>
    <w:p w14:paraId="594BFBAF" w14:textId="77777777" w:rsidR="00E82E8E" w:rsidRPr="00E82E8E" w:rsidRDefault="00177633" w:rsidP="00177633">
      <w:pPr>
        <w:rPr>
          <w:b/>
        </w:rPr>
      </w:pPr>
      <w:r w:rsidRPr="006D1E43">
        <w:t>Speed 40 ft.</w:t>
      </w:r>
    </w:p>
    <w:p w14:paraId="6313D95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8A5ACD8" w14:textId="1B9FF8AE" w:rsidR="008D7E6B" w:rsidRPr="008D7E6B" w:rsidRDefault="00305B1A" w:rsidP="00177633">
      <w:pPr>
        <w:rPr>
          <w:b/>
        </w:rPr>
      </w:pPr>
      <w:r>
        <w:t>21(+5)</w:t>
      </w:r>
      <w:r>
        <w:tab/>
      </w:r>
      <w:r w:rsidR="00177633" w:rsidRPr="006D1E43">
        <w:t>8 (-1)</w:t>
      </w:r>
      <w:r w:rsidR="00177633">
        <w:t xml:space="preserve"> </w:t>
      </w:r>
      <w:r>
        <w:t>19(+4)</w:t>
      </w:r>
      <w:r>
        <w:tab/>
        <w:t>19(+4)</w:t>
      </w:r>
      <w:r>
        <w:tab/>
      </w:r>
      <w:r w:rsidR="00177633" w:rsidRPr="006D1E43">
        <w:t>9 (-1)</w:t>
      </w:r>
      <w:r w:rsidR="00177633">
        <w:t xml:space="preserve"> </w:t>
      </w:r>
      <w:r w:rsidR="00177633" w:rsidRPr="006D1E43">
        <w:t>6 (-2)</w:t>
      </w:r>
    </w:p>
    <w:p w14:paraId="743D276D" w14:textId="77777777" w:rsidR="008D7E6B" w:rsidRPr="008D7E6B" w:rsidRDefault="00177633" w:rsidP="00177633">
      <w:pPr>
        <w:rPr>
          <w:b/>
        </w:rPr>
      </w:pPr>
      <w:r w:rsidRPr="006D1E43">
        <w:t>Skills Perception +2</w:t>
      </w:r>
    </w:p>
    <w:p w14:paraId="15E32C3A" w14:textId="77777777" w:rsidR="008D7E6B" w:rsidRPr="008D7E6B" w:rsidRDefault="00177633" w:rsidP="00177633">
      <w:pPr>
        <w:rPr>
          <w:b/>
        </w:rPr>
      </w:pPr>
      <w:r w:rsidRPr="006D1E43">
        <w:t>Senses passive Perception 12</w:t>
      </w:r>
    </w:p>
    <w:p w14:paraId="7A2D315F" w14:textId="77777777" w:rsidR="008D7E6B" w:rsidRPr="008D7E6B" w:rsidRDefault="00177633" w:rsidP="00177633">
      <w:pPr>
        <w:rPr>
          <w:b/>
        </w:rPr>
      </w:pPr>
      <w:r w:rsidRPr="006D1E43">
        <w:t>Languages Giant</w:t>
      </w:r>
    </w:p>
    <w:p w14:paraId="5E2F4284" w14:textId="77777777" w:rsidR="008D7E6B" w:rsidRPr="008D7E6B" w:rsidRDefault="00177633" w:rsidP="00177633">
      <w:pPr>
        <w:rPr>
          <w:b/>
        </w:rPr>
      </w:pPr>
      <w:r w:rsidRPr="006D1E43">
        <w:t>Challenge 6 (2,300 XP)</w:t>
      </w:r>
    </w:p>
    <w:p w14:paraId="055B6FA8" w14:textId="77777777" w:rsidR="008D7E6B" w:rsidRPr="008D7E6B" w:rsidRDefault="00177633" w:rsidP="00177633">
      <w:pPr>
        <w:rPr>
          <w:b/>
        </w:rPr>
      </w:pPr>
      <w:r w:rsidRPr="006D1E43">
        <w:t>Spellcasting. Bad Fruul is a 4th-level spellcaster. Fruul’s</w:t>
      </w:r>
      <w:r>
        <w:t xml:space="preserve"> </w:t>
      </w:r>
      <w:r w:rsidRPr="006D1E43">
        <w:t>spellcasting ability is Intelligence (spell save DC 14, +4</w:t>
      </w:r>
      <w:r>
        <w:t xml:space="preserve"> </w:t>
      </w:r>
      <w:r w:rsidRPr="006D1E43">
        <w:t>to hit with spell attacks). He has the following wizard</w:t>
      </w:r>
      <w:r>
        <w:t xml:space="preserve"> </w:t>
      </w:r>
      <w:r w:rsidRPr="006D1E43">
        <w:t>spells prepared:</w:t>
      </w:r>
    </w:p>
    <w:p w14:paraId="3A1B6E60" w14:textId="77777777" w:rsidR="008D7E6B" w:rsidRPr="008D7E6B" w:rsidRDefault="00177633" w:rsidP="00177633">
      <w:pPr>
        <w:rPr>
          <w:b/>
        </w:rPr>
      </w:pPr>
      <w:r w:rsidRPr="006D1E43">
        <w:t>Cantrips (at will): fire bolt, shocking grasp, true strike</w:t>
      </w:r>
    </w:p>
    <w:p w14:paraId="5EB0EFAF" w14:textId="77777777" w:rsidR="008D7E6B" w:rsidRPr="008D7E6B" w:rsidRDefault="00177633" w:rsidP="00177633">
      <w:pPr>
        <w:rPr>
          <w:b/>
        </w:rPr>
      </w:pPr>
      <w:r w:rsidRPr="006D1E43">
        <w:t>1st level (4 slots): burning hands, shield, magic missile</w:t>
      </w:r>
    </w:p>
    <w:p w14:paraId="1E66B9D9" w14:textId="77777777" w:rsidR="008D7E6B" w:rsidRPr="008D7E6B" w:rsidRDefault="00177633" w:rsidP="00177633">
      <w:pPr>
        <w:rPr>
          <w:b/>
        </w:rPr>
      </w:pPr>
      <w:r w:rsidRPr="006D1E43">
        <w:t>2nd level (3 slots): hold person, misty step</w:t>
      </w:r>
    </w:p>
    <w:p w14:paraId="1C83B5CC" w14:textId="77777777" w:rsidR="008D7E6B" w:rsidRPr="008D7E6B" w:rsidRDefault="00177633" w:rsidP="00177633">
      <w:pPr>
        <w:rPr>
          <w:b/>
        </w:rPr>
      </w:pPr>
      <w:r w:rsidRPr="006D1E43">
        <w:t>Actions</w:t>
      </w:r>
    </w:p>
    <w:p w14:paraId="5A9C42D0" w14:textId="77777777" w:rsidR="008D7E6B" w:rsidRPr="008D7E6B" w:rsidRDefault="00177633" w:rsidP="00177633">
      <w:pPr>
        <w:rPr>
          <w:b/>
        </w:rPr>
      </w:pPr>
      <w:r w:rsidRPr="006D1E43">
        <w:t>Multiattack. The giant makes two maul attacks or makes a maul attack and casts a cantrip.</w:t>
      </w:r>
    </w:p>
    <w:p w14:paraId="56B54287" w14:textId="77777777" w:rsidR="008D7E6B" w:rsidRPr="008D7E6B" w:rsidRDefault="00177633" w:rsidP="00177633">
      <w:pPr>
        <w:rPr>
          <w:b/>
        </w:rPr>
      </w:pPr>
      <w:r w:rsidRPr="006D1E43">
        <w:t>Maul. Melee Weapon Attack: +8 to hit, reach 10 ft., one target. Hit: 21 (3d10 + 5) bludgeoning damage.</w:t>
      </w:r>
    </w:p>
    <w:p w14:paraId="1A8F144D" w14:textId="7BF73B92" w:rsidR="00177633" w:rsidRPr="006D1E43" w:rsidRDefault="00177633" w:rsidP="00177633">
      <w:r w:rsidRPr="006D1E43">
        <w:t>Rock. Ranged Weapon Attack: +8 to hit, range 60/240 ft., one target. Hit: 21 (3d10 + 5) bludgeoning damage.</w:t>
      </w:r>
    </w:p>
    <w:p w14:paraId="7E0AA124" w14:textId="77777777" w:rsidR="00177633" w:rsidRDefault="00177633" w:rsidP="00177633">
      <w:pPr>
        <w:pStyle w:val="2"/>
        <w:rPr>
          <w:lang w:val="ru-RU"/>
        </w:rPr>
      </w:pPr>
      <w:bookmarkStart w:id="116" w:name="_Toc510259711"/>
      <w:r w:rsidRPr="0047393C">
        <w:t>Mammoth, Young</w:t>
      </w:r>
      <w:bookmarkEnd w:id="116"/>
    </w:p>
    <w:p w14:paraId="1769E5C9" w14:textId="77777777" w:rsidR="008D7E6B" w:rsidRPr="008D7E6B" w:rsidRDefault="00177633" w:rsidP="00177633">
      <w:pPr>
        <w:rPr>
          <w:b/>
        </w:rPr>
      </w:pPr>
      <w:r w:rsidRPr="00D8465C">
        <w:t>Large beast, unaligned</w:t>
      </w:r>
    </w:p>
    <w:p w14:paraId="0FBDD3B4" w14:textId="77777777" w:rsidR="008D7E6B" w:rsidRPr="008D7E6B" w:rsidRDefault="00177633" w:rsidP="00177633">
      <w:pPr>
        <w:rPr>
          <w:b/>
        </w:rPr>
      </w:pPr>
      <w:r w:rsidRPr="00D8465C">
        <w:t>Armor Class 11</w:t>
      </w:r>
    </w:p>
    <w:p w14:paraId="57F8B2AD" w14:textId="77777777" w:rsidR="008D7E6B" w:rsidRPr="008D7E6B" w:rsidRDefault="00177633" w:rsidP="00177633">
      <w:pPr>
        <w:rPr>
          <w:b/>
        </w:rPr>
      </w:pPr>
      <w:r w:rsidRPr="00D8465C">
        <w:t>Hit Points 90 (9d12 + 36)</w:t>
      </w:r>
    </w:p>
    <w:p w14:paraId="598A312F" w14:textId="77777777" w:rsidR="00E82E8E" w:rsidRPr="00E82E8E" w:rsidRDefault="00177633" w:rsidP="00177633">
      <w:pPr>
        <w:rPr>
          <w:b/>
        </w:rPr>
      </w:pPr>
      <w:r w:rsidRPr="00D8465C">
        <w:t>Speed 40 ft.</w:t>
      </w:r>
    </w:p>
    <w:p w14:paraId="7ADA957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0F7FF32" w14:textId="78540782" w:rsidR="008D7E6B" w:rsidRPr="008D7E6B" w:rsidRDefault="00177633" w:rsidP="00177633">
      <w:pPr>
        <w:rPr>
          <w:b/>
        </w:rPr>
      </w:pPr>
      <w:r w:rsidRPr="00D8465C">
        <w:t>21(+5)</w:t>
      </w:r>
      <w:r>
        <w:t xml:space="preserve"> </w:t>
      </w:r>
      <w:r w:rsidRPr="00D8465C">
        <w:t>9 (-1)</w:t>
      </w:r>
      <w:r>
        <w:t xml:space="preserve"> </w:t>
      </w:r>
      <w:r w:rsidR="00305B1A">
        <w:t>19(+4)</w:t>
      </w:r>
      <w:r w:rsidR="00305B1A">
        <w:tab/>
      </w:r>
      <w:r w:rsidR="0000645A" w:rsidRPr="0000645A">
        <w:rPr>
          <w:b/>
        </w:rPr>
        <w:t>3 (−4)</w:t>
      </w:r>
      <w:r w:rsidR="0000645A" w:rsidRPr="0000645A">
        <w:rPr>
          <w:b/>
        </w:rPr>
        <w:tab/>
      </w:r>
      <w:r w:rsidR="00305B1A">
        <w:t>11(+0)</w:t>
      </w:r>
      <w:r w:rsidR="00305B1A">
        <w:tab/>
      </w:r>
      <w:r w:rsidRPr="00D8465C">
        <w:t>6 (−2)</w:t>
      </w:r>
    </w:p>
    <w:p w14:paraId="409F7464" w14:textId="77777777" w:rsidR="008D7E6B" w:rsidRPr="008D7E6B" w:rsidRDefault="00177633" w:rsidP="00177633">
      <w:pPr>
        <w:rPr>
          <w:b/>
        </w:rPr>
      </w:pPr>
      <w:r w:rsidRPr="00D8465C">
        <w:t>Senses passive Perception 10</w:t>
      </w:r>
    </w:p>
    <w:p w14:paraId="3C0039A6" w14:textId="77777777" w:rsidR="008D7E6B" w:rsidRPr="008D7E6B" w:rsidRDefault="00177633" w:rsidP="00177633">
      <w:pPr>
        <w:rPr>
          <w:b/>
        </w:rPr>
      </w:pPr>
      <w:r w:rsidRPr="00D8465C">
        <w:t>Languages —</w:t>
      </w:r>
    </w:p>
    <w:p w14:paraId="02460CDB" w14:textId="77777777" w:rsidR="008D7E6B" w:rsidRPr="008D7E6B" w:rsidRDefault="00177633" w:rsidP="00177633">
      <w:pPr>
        <w:rPr>
          <w:b/>
        </w:rPr>
      </w:pPr>
      <w:r w:rsidRPr="00D8465C">
        <w:t>Challenge 4 (1,100 XP)</w:t>
      </w:r>
    </w:p>
    <w:p w14:paraId="203F59D0" w14:textId="77777777" w:rsidR="008D7E6B" w:rsidRPr="008D7E6B" w:rsidRDefault="00177633" w:rsidP="00177633">
      <w:pPr>
        <w:rPr>
          <w:b/>
        </w:rPr>
      </w:pPr>
      <w:r w:rsidRPr="00D8465C">
        <w:t>Trampling Charge. If the mammoth moves at least 20</w:t>
      </w:r>
      <w:r>
        <w:t xml:space="preserve"> </w:t>
      </w:r>
      <w:r w:rsidRPr="00D8465C">
        <w:t>feet straight toward a creature and then hits it with a</w:t>
      </w:r>
      <w:r>
        <w:t xml:space="preserve"> </w:t>
      </w:r>
      <w:r w:rsidRPr="00D8465C">
        <w:t>gore attack on the same turn, that target must succeed</w:t>
      </w:r>
      <w:r>
        <w:t xml:space="preserve"> </w:t>
      </w:r>
      <w:r w:rsidRPr="00D8465C">
        <w:t>on a DC 16 Strength saving throw or be knocked prone.</w:t>
      </w:r>
      <w:r>
        <w:t xml:space="preserve"> </w:t>
      </w:r>
      <w:r w:rsidRPr="00D8465C">
        <w:t>If the target is prone, the mammoth can make one</w:t>
      </w:r>
      <w:r>
        <w:t xml:space="preserve"> </w:t>
      </w:r>
      <w:r w:rsidRPr="00D8465C">
        <w:t>stomp attack against it as a bonus action.</w:t>
      </w:r>
    </w:p>
    <w:p w14:paraId="65CE5F51" w14:textId="77777777" w:rsidR="008D7E6B" w:rsidRPr="008D7E6B" w:rsidRDefault="00177633" w:rsidP="00177633">
      <w:pPr>
        <w:rPr>
          <w:b/>
        </w:rPr>
      </w:pPr>
      <w:r w:rsidRPr="00D8465C">
        <w:t>Actions</w:t>
      </w:r>
    </w:p>
    <w:p w14:paraId="0F8DBFCF" w14:textId="77777777" w:rsidR="008D7E6B" w:rsidRPr="008D7E6B" w:rsidRDefault="00177633" w:rsidP="00177633">
      <w:pPr>
        <w:rPr>
          <w:b/>
        </w:rPr>
      </w:pPr>
      <w:r w:rsidRPr="00D8465C">
        <w:t>Gore. Melee Weapon Attack: +7 to hit, reach 10 ft., one target. Hit: 14 (2d8 + 5) piercing damage.</w:t>
      </w:r>
    </w:p>
    <w:p w14:paraId="4F43F033" w14:textId="74B99B75" w:rsidR="00177633" w:rsidRPr="00D8465C" w:rsidRDefault="00177633" w:rsidP="00177633">
      <w:pPr>
        <w:rPr>
          <w:lang w:val="ru-RU"/>
        </w:rPr>
      </w:pPr>
      <w:r w:rsidRPr="00D8465C">
        <w:t xml:space="preserve">Stomp. Melee Weapon Attack: +7 to hit, reach 5 ft., one prone creature. Hit: 21 (3d10 + 5) bludgeoning </w:t>
      </w:r>
      <w:r w:rsidRPr="00D8465C">
        <w:rPr>
          <w:lang w:val="ru-RU"/>
        </w:rPr>
        <w:t>damage.</w:t>
      </w:r>
    </w:p>
    <w:p w14:paraId="7C62C4B1" w14:textId="77777777" w:rsidR="00177633" w:rsidRDefault="00177633" w:rsidP="00177633">
      <w:pPr>
        <w:pStyle w:val="2"/>
        <w:rPr>
          <w:lang w:val="ru-RU"/>
        </w:rPr>
      </w:pPr>
      <w:bookmarkStart w:id="117" w:name="_Toc510259712"/>
      <w:r w:rsidRPr="0047393C">
        <w:t>Beast of Talos (Modified Remorhaz)</w:t>
      </w:r>
      <w:bookmarkEnd w:id="117"/>
    </w:p>
    <w:p w14:paraId="6B9EDDC1" w14:textId="77777777" w:rsidR="008D7E6B" w:rsidRPr="008D7E6B" w:rsidRDefault="00177633" w:rsidP="00177633">
      <w:pPr>
        <w:rPr>
          <w:b/>
        </w:rPr>
      </w:pPr>
      <w:r w:rsidRPr="00D8465C">
        <w:t>Huge monstrosity, unaligned</w:t>
      </w:r>
    </w:p>
    <w:p w14:paraId="5FB135A3" w14:textId="77777777" w:rsidR="008D7E6B" w:rsidRPr="008D7E6B" w:rsidRDefault="00177633" w:rsidP="00177633">
      <w:pPr>
        <w:rPr>
          <w:b/>
        </w:rPr>
      </w:pPr>
      <w:r w:rsidRPr="00D8465C">
        <w:t>Armor Class 17 (natural armor)</w:t>
      </w:r>
    </w:p>
    <w:p w14:paraId="2A873121" w14:textId="77777777" w:rsidR="008D7E6B" w:rsidRPr="008D7E6B" w:rsidRDefault="00177633" w:rsidP="00177633">
      <w:pPr>
        <w:rPr>
          <w:b/>
        </w:rPr>
      </w:pPr>
      <w:r w:rsidRPr="00D8465C">
        <w:t>Hit Points 195 (17d12 + 85)</w:t>
      </w:r>
    </w:p>
    <w:p w14:paraId="21FCE30B" w14:textId="77777777" w:rsidR="00E82E8E" w:rsidRPr="00E82E8E" w:rsidRDefault="00177633" w:rsidP="00177633">
      <w:pPr>
        <w:rPr>
          <w:b/>
        </w:rPr>
      </w:pPr>
      <w:r w:rsidRPr="00D8465C">
        <w:t>Speed 30 ft., burrow 20 ft., fly 40 ft.</w:t>
      </w:r>
    </w:p>
    <w:p w14:paraId="2893B1D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7F2ED40" w14:textId="1866533B" w:rsidR="008D7E6B" w:rsidRPr="008D7E6B" w:rsidRDefault="00305B1A" w:rsidP="00177633">
      <w:pPr>
        <w:rPr>
          <w:b/>
        </w:rPr>
      </w:pPr>
      <w:r>
        <w:t>24(+7)</w:t>
      </w:r>
      <w:r>
        <w:tab/>
        <w:t>13(+1)</w:t>
      </w:r>
      <w:r>
        <w:tab/>
        <w:t>21(+5)</w:t>
      </w:r>
      <w:r>
        <w:tab/>
      </w:r>
      <w:r w:rsidR="00177633" w:rsidRPr="00D8465C">
        <w:t>4 (−3)</w:t>
      </w:r>
      <w:r w:rsidR="00177633">
        <w:t xml:space="preserve"> </w:t>
      </w:r>
      <w:r>
        <w:t>10(+0)</w:t>
      </w:r>
      <w:r>
        <w:tab/>
      </w:r>
      <w:r w:rsidR="00177633" w:rsidRPr="00D8465C">
        <w:t>5 (−3)</w:t>
      </w:r>
    </w:p>
    <w:p w14:paraId="29110F79" w14:textId="77777777" w:rsidR="008D7E6B" w:rsidRPr="008D7E6B" w:rsidRDefault="00177633" w:rsidP="00177633">
      <w:pPr>
        <w:rPr>
          <w:b/>
        </w:rPr>
      </w:pPr>
      <w:r w:rsidRPr="00D8465C">
        <w:t>Damage Immunities cold, fire, lightning, thunder</w:t>
      </w:r>
    </w:p>
    <w:p w14:paraId="17DC0392" w14:textId="77777777" w:rsidR="0000645A" w:rsidRDefault="00177633" w:rsidP="00177633">
      <w:pPr>
        <w:rPr>
          <w:b/>
        </w:rPr>
      </w:pPr>
      <w:r w:rsidRPr="00D8465C">
        <w:t>Damage Resistances bludgeoning, piercing, and slashing from weapons that aren’t magical</w:t>
      </w:r>
    </w:p>
    <w:p w14:paraId="63FE0F83" w14:textId="698B161B" w:rsidR="008D7E6B" w:rsidRPr="008D7E6B" w:rsidRDefault="0000645A" w:rsidP="00177633">
      <w:pPr>
        <w:rPr>
          <w:b/>
        </w:rPr>
      </w:pPr>
      <w:r>
        <w:t>Condition Immunities</w:t>
      </w:r>
      <w:r w:rsidR="00177633" w:rsidRPr="00D8465C">
        <w:t xml:space="preserve"> exhaustion, charmed, frightened</w:t>
      </w:r>
    </w:p>
    <w:p w14:paraId="1E25DF25" w14:textId="77777777" w:rsidR="008D7E6B" w:rsidRPr="008D7E6B" w:rsidRDefault="00177633" w:rsidP="00177633">
      <w:pPr>
        <w:rPr>
          <w:b/>
        </w:rPr>
      </w:pPr>
      <w:r w:rsidRPr="00D8465C">
        <w:t>Senses darkvision 60 ft., tremorsense 60 ft.,</w:t>
      </w:r>
    </w:p>
    <w:p w14:paraId="243B3BFA" w14:textId="77777777" w:rsidR="008D7E6B" w:rsidRPr="008D7E6B" w:rsidRDefault="00177633" w:rsidP="00177633">
      <w:pPr>
        <w:rPr>
          <w:b/>
        </w:rPr>
      </w:pPr>
      <w:r w:rsidRPr="00D8465C">
        <w:t>passive Perception 10</w:t>
      </w:r>
    </w:p>
    <w:p w14:paraId="018DAD8E" w14:textId="77777777" w:rsidR="008D7E6B" w:rsidRPr="008D7E6B" w:rsidRDefault="00177633" w:rsidP="00177633">
      <w:pPr>
        <w:rPr>
          <w:b/>
        </w:rPr>
      </w:pPr>
      <w:r w:rsidRPr="00D8465C">
        <w:t>Languages —</w:t>
      </w:r>
    </w:p>
    <w:p w14:paraId="4FBD4972" w14:textId="77777777" w:rsidR="008D7E6B" w:rsidRPr="008D7E6B" w:rsidRDefault="00177633" w:rsidP="00177633">
      <w:pPr>
        <w:rPr>
          <w:b/>
        </w:rPr>
      </w:pPr>
      <w:r w:rsidRPr="00D8465C">
        <w:t>Challenge 12 (8,400 XP)</w:t>
      </w:r>
    </w:p>
    <w:p w14:paraId="4444E79E" w14:textId="77777777" w:rsidR="008D7E6B" w:rsidRPr="008D7E6B" w:rsidRDefault="00177633" w:rsidP="00177633">
      <w:pPr>
        <w:rPr>
          <w:b/>
        </w:rPr>
      </w:pPr>
      <w:r w:rsidRPr="00D8465C">
        <w:t>Force of Nature: If the Beast of Talos act first in</w:t>
      </w:r>
      <w:r>
        <w:t xml:space="preserve"> </w:t>
      </w:r>
      <w:r w:rsidRPr="00D8465C">
        <w:t>Initiative, it acts second.</w:t>
      </w:r>
    </w:p>
    <w:p w14:paraId="0051FE5A" w14:textId="77777777" w:rsidR="008D7E6B" w:rsidRPr="008D7E6B" w:rsidRDefault="00177633" w:rsidP="00177633">
      <w:pPr>
        <w:rPr>
          <w:b/>
        </w:rPr>
      </w:pPr>
      <w:r w:rsidRPr="00D8465C">
        <w:t>Heated Body. A creature that touches the remorhaz or hits it with a melee attack while within 5 feet of it takes 10 (3d6) fire damage.</w:t>
      </w:r>
    </w:p>
    <w:p w14:paraId="36C432E2" w14:textId="77777777" w:rsidR="008D7E6B" w:rsidRPr="008D7E6B" w:rsidRDefault="00177633" w:rsidP="00177633">
      <w:pPr>
        <w:rPr>
          <w:b/>
        </w:rPr>
      </w:pPr>
      <w:r w:rsidRPr="00D8465C">
        <w:t>Legendary Resistance (3/day): If the Beast of Talos fails a saving throw, it can choose to succeed instead.</w:t>
      </w:r>
    </w:p>
    <w:p w14:paraId="5C916870" w14:textId="77777777" w:rsidR="008D7E6B" w:rsidRPr="008D7E6B" w:rsidRDefault="00177633" w:rsidP="00177633">
      <w:pPr>
        <w:rPr>
          <w:b/>
        </w:rPr>
      </w:pPr>
      <w:r w:rsidRPr="00D8465C">
        <w:t>Magic Weapons: The Beast of Talos' weapon attacks are magical.</w:t>
      </w:r>
    </w:p>
    <w:p w14:paraId="6523DF18" w14:textId="77777777" w:rsidR="008D7E6B" w:rsidRPr="008D7E6B" w:rsidRDefault="00177633" w:rsidP="00177633">
      <w:pPr>
        <w:rPr>
          <w:b/>
        </w:rPr>
      </w:pPr>
      <w:r w:rsidRPr="00D8465C">
        <w:t>Multiattack: The Beast of Talos makes two attacks: one with its bite and one to constrict.</w:t>
      </w:r>
    </w:p>
    <w:p w14:paraId="2F0E85F0" w14:textId="77777777" w:rsidR="008D7E6B" w:rsidRPr="008D7E6B" w:rsidRDefault="00177633" w:rsidP="00177633">
      <w:pPr>
        <w:rPr>
          <w:b/>
        </w:rPr>
      </w:pPr>
      <w:r w:rsidRPr="00D8465C">
        <w:t>Bite. Melee Weapon Attack: +11 to hit, reach 10 ft., one target. Hit: 40 (6d10 + 7) piercing damage plus 10 (3d6) fire damage. If the target is a creature, it is grappled (escape DC 17). Until this grapple ends, the target is restrained, and the remorhaz can’t bite another target.</w:t>
      </w:r>
    </w:p>
    <w:p w14:paraId="1A53A774" w14:textId="77777777" w:rsidR="008D7E6B" w:rsidRPr="008D7E6B" w:rsidRDefault="00177633" w:rsidP="00177633">
      <w:pPr>
        <w:rPr>
          <w:b/>
        </w:rPr>
      </w:pPr>
      <w:r w:rsidRPr="00D8465C">
        <w:t>Swallow. The remorhaz makes one bite attack against a Medium or smaller creature it is grappling. If the attack hits, that creature takes the bite’s damage and is swallowed, and the grapple ends. While swallowed, the creature is blinded and restrained, it has total cover against attacks and other effects outside the remorhaz, and it takes 21 (6d6) acid damage at the start of each of the remorhaz’s turns. If the remorhaz takes 30 damage or more on a single turn from a creature inside it, the remorhaz must succeed on a DC 15 Constitution saving throw at the end of that turn or regurgitate all swallowed creatures, which fall prone in a space within 10 feet of the remorhaz. If the remorhaz dies, a swallowed creature is no longer restrained by it and can escape from the corpse using 15 feet of movement, exiting prone.</w:t>
      </w:r>
    </w:p>
    <w:p w14:paraId="46663083" w14:textId="77777777" w:rsidR="008D7E6B" w:rsidRPr="008D7E6B" w:rsidRDefault="00177633" w:rsidP="00177633">
      <w:pPr>
        <w:rPr>
          <w:b/>
        </w:rPr>
      </w:pPr>
      <w:r w:rsidRPr="00D8465C">
        <w:t>Constrict (Strong and Very Strong Only): Melee Weapon Attack: +10 to hit, reach 5 ft., one Large or smaller creature. Hit: 17 (2d10 + 6) bludgeoning</w:t>
      </w:r>
      <w:r>
        <w:t xml:space="preserve"> </w:t>
      </w:r>
      <w:r w:rsidRPr="00D8465C">
        <w:t>damage plus 17 (2d10 + 6) slashing damage. The target</w:t>
      </w:r>
      <w:r>
        <w:t xml:space="preserve"> </w:t>
      </w:r>
      <w:r w:rsidRPr="00D8465C">
        <w:t>is grappled (escape DC 16) if the behir isn’t already</w:t>
      </w:r>
      <w:r>
        <w:t xml:space="preserve"> </w:t>
      </w:r>
      <w:r w:rsidRPr="00D8465C">
        <w:t>constricting a creature, and the target is restrained</w:t>
      </w:r>
      <w:r>
        <w:t xml:space="preserve"> </w:t>
      </w:r>
      <w:r w:rsidRPr="00D8465C">
        <w:t>until this grapple ends. Creature that are restrained are</w:t>
      </w:r>
      <w:r>
        <w:t xml:space="preserve"> </w:t>
      </w:r>
      <w:r w:rsidRPr="00D8465C">
        <w:t>also subject to the Beast of Talos' Heated Body.</w:t>
      </w:r>
    </w:p>
    <w:p w14:paraId="0ED9E945" w14:textId="77777777" w:rsidR="008D7E6B" w:rsidRPr="008D7E6B" w:rsidRDefault="00177633" w:rsidP="00177633">
      <w:pPr>
        <w:rPr>
          <w:b/>
        </w:rPr>
      </w:pPr>
      <w:r w:rsidRPr="00D8465C">
        <w:t>Lightning Breath (Recharge 5–6): The Beast of Talos exhales a line of lightning that is 60 feet long and 5 feet</w:t>
      </w:r>
      <w:r>
        <w:t xml:space="preserve"> </w:t>
      </w:r>
      <w:r w:rsidRPr="00D8465C">
        <w:t>wide. Each creature in that line must make a DC 16</w:t>
      </w:r>
      <w:r>
        <w:t xml:space="preserve"> </w:t>
      </w:r>
      <w:r w:rsidRPr="00D8465C">
        <w:t>Dexterity saving throw, taking 66 (12d10) lightning</w:t>
      </w:r>
      <w:r>
        <w:t xml:space="preserve"> </w:t>
      </w:r>
      <w:r w:rsidRPr="00D8465C">
        <w:t>damage on a failed save, or half as much damage on a</w:t>
      </w:r>
      <w:r>
        <w:t xml:space="preserve"> </w:t>
      </w:r>
      <w:r w:rsidRPr="00D8465C">
        <w:t>successful one.</w:t>
      </w:r>
    </w:p>
    <w:p w14:paraId="0E516284" w14:textId="77777777" w:rsidR="008D7E6B" w:rsidRPr="008D7E6B" w:rsidRDefault="00177633" w:rsidP="00177633">
      <w:pPr>
        <w:rPr>
          <w:b/>
        </w:rPr>
      </w:pPr>
      <w:r w:rsidRPr="00D8465C">
        <w:t>The Beast of Talos can take 3 legendary actions,</w:t>
      </w:r>
      <w:r>
        <w:t xml:space="preserve"> </w:t>
      </w:r>
      <w:r w:rsidRPr="00D8465C">
        <w:t>choosing from the options below. Only one legendary</w:t>
      </w:r>
      <w:r>
        <w:t xml:space="preserve"> </w:t>
      </w:r>
      <w:r w:rsidRPr="00D8465C">
        <w:t>action option can be used at a time, and only at the</w:t>
      </w:r>
      <w:r>
        <w:t xml:space="preserve"> </w:t>
      </w:r>
      <w:r w:rsidRPr="00D8465C">
        <w:t>end of another creature's turn. The Beast of Talos</w:t>
      </w:r>
      <w:r>
        <w:t xml:space="preserve"> </w:t>
      </w:r>
      <w:r w:rsidRPr="00D8465C">
        <w:t>regains spent legendary actions at the start of her turn.</w:t>
      </w:r>
      <w:r>
        <w:t xml:space="preserve"> </w:t>
      </w:r>
      <w:r w:rsidRPr="00D8465C">
        <w:t>The Beast of Talos can’t use the same legendary action</w:t>
      </w:r>
      <w:r>
        <w:t xml:space="preserve"> </w:t>
      </w:r>
      <w:r w:rsidRPr="00D8465C">
        <w:t>twice in the same round.</w:t>
      </w:r>
    </w:p>
    <w:p w14:paraId="04C0296D" w14:textId="77777777" w:rsidR="008D7E6B" w:rsidRPr="008D7E6B" w:rsidRDefault="00177633" w:rsidP="00177633">
      <w:pPr>
        <w:rPr>
          <w:b/>
        </w:rPr>
      </w:pPr>
      <w:r w:rsidRPr="00D8465C">
        <w:rPr>
          <w:lang w:val="ru-RU"/>
        </w:rPr>
        <w:t></w:t>
      </w:r>
      <w:r>
        <w:t xml:space="preserve"> </w:t>
      </w:r>
      <w:r w:rsidRPr="00D8465C">
        <w:t>Bite. The Beast of Talos uses its bite on a creature within reach.</w:t>
      </w:r>
    </w:p>
    <w:p w14:paraId="50086347" w14:textId="77777777" w:rsidR="008D7E6B" w:rsidRPr="008D7E6B" w:rsidRDefault="00177633" w:rsidP="00177633">
      <w:pPr>
        <w:rPr>
          <w:b/>
        </w:rPr>
      </w:pPr>
      <w:r w:rsidRPr="00D8465C">
        <w:rPr>
          <w:lang w:val="ru-RU"/>
        </w:rPr>
        <w:t></w:t>
      </w:r>
      <w:r w:rsidRPr="00D8465C">
        <w:t xml:space="preserve"> Move. The Beast of Talos moves its speed without provoking opportunity attacks.</w:t>
      </w:r>
    </w:p>
    <w:p w14:paraId="545D5772" w14:textId="77777777" w:rsidR="008D7E6B" w:rsidRPr="008D7E6B" w:rsidRDefault="00177633" w:rsidP="00177633">
      <w:pPr>
        <w:rPr>
          <w:b/>
        </w:rPr>
      </w:pPr>
      <w:r w:rsidRPr="00D8465C">
        <w:rPr>
          <w:lang w:val="ru-RU"/>
        </w:rPr>
        <w:t></w:t>
      </w:r>
      <w:r>
        <w:t xml:space="preserve"> </w:t>
      </w:r>
      <w:r w:rsidRPr="00D8465C">
        <w:t>Swallow (costs 2 actions). The Beast of Talos uses its swallow attack on a creature within reach.</w:t>
      </w:r>
    </w:p>
    <w:p w14:paraId="2B0EEC70" w14:textId="77777777" w:rsidR="008D7E6B" w:rsidRPr="008D7E6B" w:rsidRDefault="00177633" w:rsidP="00177633">
      <w:pPr>
        <w:rPr>
          <w:b/>
        </w:rPr>
      </w:pPr>
      <w:r w:rsidRPr="00D8465C">
        <w:rPr>
          <w:lang w:val="ru-RU"/>
        </w:rPr>
        <w:t></w:t>
      </w:r>
      <w:r>
        <w:t xml:space="preserve"> </w:t>
      </w:r>
      <w:r w:rsidRPr="00D8465C">
        <w:t>Lightning Breath (costs 3 actions). The Beast of Talos recharges its Lightning Breath and uses it.</w:t>
      </w:r>
    </w:p>
    <w:p w14:paraId="074614E7" w14:textId="77777777" w:rsidR="008D7E6B" w:rsidRPr="008D7E6B" w:rsidRDefault="00177633" w:rsidP="00177633">
      <w:pPr>
        <w:rPr>
          <w:b/>
        </w:rPr>
      </w:pPr>
      <w:r w:rsidRPr="00D8465C">
        <w:t>On initiative count 20 (losing initiative ties), the Beast of Tales takes a lair action to cause one of the following effects; the Beast of Talos can't use the same effect two rounds in a row:</w:t>
      </w:r>
    </w:p>
    <w:p w14:paraId="4A06D5E9" w14:textId="77777777" w:rsidR="008D7E6B" w:rsidRPr="008D7E6B" w:rsidRDefault="00177633" w:rsidP="00177633">
      <w:pPr>
        <w:rPr>
          <w:b/>
        </w:rPr>
      </w:pPr>
      <w:r w:rsidRPr="00D8465C">
        <w:rPr>
          <w:lang w:val="ru-RU"/>
        </w:rPr>
        <w:t></w:t>
      </w:r>
      <w:r>
        <w:t xml:space="preserve"> </w:t>
      </w:r>
      <w:r w:rsidRPr="00D8465C">
        <w:t>Gust of Wind. The Beast of Talos beats its wings swirling up snow. All creatures gain concealment against attacks from more than 10 feet away.</w:t>
      </w:r>
    </w:p>
    <w:p w14:paraId="1843BBC7" w14:textId="77777777" w:rsidR="008D7E6B" w:rsidRPr="008D7E6B" w:rsidRDefault="00177633" w:rsidP="00177633">
      <w:pPr>
        <w:rPr>
          <w:b/>
        </w:rPr>
      </w:pPr>
      <w:r w:rsidRPr="00D8465C">
        <w:rPr>
          <w:lang w:val="ru-RU"/>
        </w:rPr>
        <w:t></w:t>
      </w:r>
      <w:r>
        <w:t xml:space="preserve"> </w:t>
      </w:r>
      <w:r w:rsidRPr="00D8465C">
        <w:t>Rent. The Beast of Talos slams its tail on the floor, splitting the ice in a 10-ft square adjacent to it.</w:t>
      </w:r>
      <w:r>
        <w:t xml:space="preserve"> </w:t>
      </w:r>
      <w:r w:rsidRPr="00D8465C">
        <w:t>Creatures in that area must succeed in a DC 17</w:t>
      </w:r>
      <w:r>
        <w:t xml:space="preserve"> </w:t>
      </w:r>
      <w:r w:rsidRPr="00D8465C">
        <w:t>Dexterity saving throw take 3 (1d6) points of damage</w:t>
      </w:r>
      <w:r>
        <w:t xml:space="preserve"> </w:t>
      </w:r>
      <w:r w:rsidRPr="00D8465C">
        <w:t>as they fall Prone into a 10-ft. deep pit.</w:t>
      </w:r>
    </w:p>
    <w:p w14:paraId="2B82C182" w14:textId="09B24D14" w:rsidR="00177633" w:rsidRPr="00D8465C" w:rsidRDefault="00177633" w:rsidP="00177633">
      <w:pPr>
        <w:rPr>
          <w:lang w:val="ru-RU"/>
        </w:rPr>
      </w:pPr>
      <w:r w:rsidRPr="00D8465C">
        <w:rPr>
          <w:lang w:val="ru-RU"/>
        </w:rPr>
        <w:t></w:t>
      </w:r>
      <w:r>
        <w:t xml:space="preserve"> </w:t>
      </w:r>
      <w:r w:rsidRPr="00D8465C">
        <w:t>Thrash. The Beast of Talos thrashes about causing</w:t>
      </w:r>
      <w:r>
        <w:t xml:space="preserve"> </w:t>
      </w:r>
      <w:r w:rsidRPr="00D8465C">
        <w:t>icicles to fall from the ceiling. All enemies must</w:t>
      </w:r>
      <w:r>
        <w:t xml:space="preserve"> </w:t>
      </w:r>
      <w:r w:rsidRPr="00D8465C">
        <w:t>attempt a DC 17 Dexterity saving throw. Those that</w:t>
      </w:r>
      <w:r>
        <w:t xml:space="preserve"> </w:t>
      </w:r>
      <w:r w:rsidRPr="00D8465C">
        <w:t>fail take 9 (2d8) points of piercing damage and are</w:t>
      </w:r>
      <w:r>
        <w:t xml:space="preserve"> </w:t>
      </w:r>
      <w:r w:rsidRPr="00D8465C">
        <w:t>Restrained (Escape DC 12) as they are impaled to the</w:t>
      </w:r>
      <w:r>
        <w:t xml:space="preserve"> </w:t>
      </w:r>
      <w:r w:rsidRPr="00D8465C">
        <w:rPr>
          <w:lang w:val="ru-RU"/>
        </w:rPr>
        <w:t>ground.</w:t>
      </w:r>
    </w:p>
    <w:p w14:paraId="524655D1" w14:textId="77777777" w:rsidR="00177633" w:rsidRDefault="00177633" w:rsidP="00177633">
      <w:pPr>
        <w:pStyle w:val="2"/>
        <w:rPr>
          <w:lang w:val="ru-RU"/>
        </w:rPr>
      </w:pPr>
      <w:bookmarkStart w:id="118" w:name="_Toc510259713"/>
      <w:r w:rsidRPr="0047393C">
        <w:t>Dworkin, Cloud Giant Archmage</w:t>
      </w:r>
      <w:bookmarkEnd w:id="118"/>
    </w:p>
    <w:p w14:paraId="5AE3DFA6" w14:textId="77777777" w:rsidR="008D7E6B" w:rsidRPr="008D7E6B" w:rsidRDefault="00177633" w:rsidP="00177633">
      <w:pPr>
        <w:rPr>
          <w:b/>
        </w:rPr>
      </w:pPr>
      <w:r w:rsidRPr="00AE0746">
        <w:t>Huge giant, neutral evil</w:t>
      </w:r>
    </w:p>
    <w:p w14:paraId="269E728F" w14:textId="77777777" w:rsidR="008D7E6B" w:rsidRPr="008D7E6B" w:rsidRDefault="00177633" w:rsidP="00177633">
      <w:pPr>
        <w:rPr>
          <w:b/>
        </w:rPr>
      </w:pPr>
      <w:r w:rsidRPr="00AE0746">
        <w:t>Armor Class 15 (natural armor)</w:t>
      </w:r>
    </w:p>
    <w:p w14:paraId="38EF1B38" w14:textId="77777777" w:rsidR="008D7E6B" w:rsidRPr="008D7E6B" w:rsidRDefault="00177633" w:rsidP="00177633">
      <w:pPr>
        <w:rPr>
          <w:b/>
        </w:rPr>
      </w:pPr>
      <w:r w:rsidRPr="00AE0746">
        <w:t>Hit Points 283 (21d12 + 147)</w:t>
      </w:r>
    </w:p>
    <w:p w14:paraId="307C758E" w14:textId="77777777" w:rsidR="00E82E8E" w:rsidRPr="00E82E8E" w:rsidRDefault="00177633" w:rsidP="00177633">
      <w:pPr>
        <w:rPr>
          <w:b/>
        </w:rPr>
      </w:pPr>
      <w:r w:rsidRPr="00AE0746">
        <w:t>Speed 40 ft.</w:t>
      </w:r>
    </w:p>
    <w:p w14:paraId="09AE5A2A"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76ABCF7" w14:textId="77777777" w:rsidR="00E82E8E" w:rsidRPr="00E82E8E" w:rsidRDefault="00177633" w:rsidP="00177633">
      <w:pPr>
        <w:rPr>
          <w:b/>
        </w:rPr>
      </w:pPr>
      <w:r w:rsidRPr="00AE0746">
        <w:t>27 (+8)</w:t>
      </w:r>
      <w:r>
        <w:t xml:space="preserve"> </w:t>
      </w:r>
      <w:r w:rsidR="00305B1A">
        <w:t>10(+0)</w:t>
      </w:r>
      <w:r w:rsidR="00305B1A">
        <w:tab/>
        <w:t>24(+7)</w:t>
      </w:r>
      <w:r w:rsidR="00305B1A">
        <w:tab/>
        <w:t>20(+5)</w:t>
      </w:r>
      <w:r w:rsidR="00305B1A">
        <w:tab/>
        <w:t>16(+3)</w:t>
      </w:r>
      <w:r w:rsidR="00305B1A">
        <w:tab/>
        <w:t>16(+3)</w:t>
      </w:r>
    </w:p>
    <w:p w14:paraId="039F9E53" w14:textId="6D9FD2E6" w:rsidR="008D7E6B" w:rsidRPr="008D7E6B" w:rsidRDefault="00177633" w:rsidP="00177633">
      <w:pPr>
        <w:rPr>
          <w:b/>
        </w:rPr>
      </w:pPr>
      <w:r w:rsidRPr="00AE0746">
        <w:t>Saving Throws Con +12, Int +10, Wis +8, Cha +8</w:t>
      </w:r>
    </w:p>
    <w:p w14:paraId="66E72C76" w14:textId="77777777" w:rsidR="008D7E6B" w:rsidRPr="008D7E6B" w:rsidRDefault="00177633" w:rsidP="00177633">
      <w:pPr>
        <w:rPr>
          <w:b/>
        </w:rPr>
      </w:pPr>
      <w:r w:rsidRPr="00AE0746">
        <w:t>Skills Insight +8, Perception +8</w:t>
      </w:r>
    </w:p>
    <w:p w14:paraId="701F8282" w14:textId="77777777" w:rsidR="008D7E6B" w:rsidRPr="008D7E6B" w:rsidRDefault="00177633" w:rsidP="00177633">
      <w:pPr>
        <w:rPr>
          <w:b/>
        </w:rPr>
      </w:pPr>
      <w:r w:rsidRPr="00AE0746">
        <w:t>Senses passive Perception 18</w:t>
      </w:r>
    </w:p>
    <w:p w14:paraId="0B781A14" w14:textId="77777777" w:rsidR="008D7E6B" w:rsidRPr="008D7E6B" w:rsidRDefault="00177633" w:rsidP="00177633">
      <w:pPr>
        <w:rPr>
          <w:b/>
        </w:rPr>
      </w:pPr>
      <w:r w:rsidRPr="00AE0746">
        <w:t>Languages Common, Giant</w:t>
      </w:r>
    </w:p>
    <w:p w14:paraId="2BF7B058" w14:textId="77777777" w:rsidR="008D7E6B" w:rsidRPr="008D7E6B" w:rsidRDefault="00177633" w:rsidP="00177633">
      <w:pPr>
        <w:rPr>
          <w:b/>
        </w:rPr>
      </w:pPr>
      <w:r w:rsidRPr="00AE0746">
        <w:t>Challenge 14 (11,500 XP)</w:t>
      </w:r>
    </w:p>
    <w:p w14:paraId="51AA51CD" w14:textId="62532D24" w:rsidR="00177633" w:rsidRDefault="00177633" w:rsidP="00177633">
      <w:r w:rsidRPr="00AE0746">
        <w:t>Keen Smell. The giant has advantage on Wisdom</w:t>
      </w:r>
      <w:r>
        <w:t xml:space="preserve"> </w:t>
      </w:r>
      <w:r w:rsidRPr="00AE0746">
        <w:t>(Perception) checks that rely on smell.</w:t>
      </w:r>
    </w:p>
    <w:p w14:paraId="0F4924D9" w14:textId="77777777" w:rsidR="008D7E6B" w:rsidRPr="008D7E6B" w:rsidRDefault="00177633" w:rsidP="00177633">
      <w:pPr>
        <w:rPr>
          <w:b/>
        </w:rPr>
      </w:pPr>
      <w:r w:rsidRPr="00AE0746">
        <w:t>Special Equipment (6 Uses). As an action, Dworkin</w:t>
      </w:r>
      <w:r>
        <w:t xml:space="preserve"> </w:t>
      </w:r>
      <w:r w:rsidRPr="00AE0746">
        <w:t>consumes a potion of supreme healing and regains</w:t>
      </w:r>
      <w:r>
        <w:t xml:space="preserve"> </w:t>
      </w:r>
      <w:r w:rsidRPr="00AE0746">
        <w:t>10d4 + 20 hit points.</w:t>
      </w:r>
    </w:p>
    <w:p w14:paraId="48EF394F" w14:textId="77777777" w:rsidR="008D7E6B" w:rsidRPr="008D7E6B" w:rsidRDefault="00177633" w:rsidP="00177633">
      <w:pPr>
        <w:rPr>
          <w:b/>
        </w:rPr>
      </w:pPr>
      <w:r w:rsidRPr="00AE0746">
        <w:t>Innate Spellcasting. The giant’s innate spellcasting</w:t>
      </w:r>
      <w:r>
        <w:t xml:space="preserve"> </w:t>
      </w:r>
      <w:r w:rsidRPr="00AE0746">
        <w:t>ability is Charisma. It can innately cast the following</w:t>
      </w:r>
      <w:r>
        <w:t xml:space="preserve"> </w:t>
      </w:r>
      <w:r w:rsidRPr="00AE0746">
        <w:t>spells, requiring no material components:</w:t>
      </w:r>
    </w:p>
    <w:p w14:paraId="66DBEC95" w14:textId="77777777" w:rsidR="008D7E6B" w:rsidRPr="008D7E6B" w:rsidRDefault="00177633" w:rsidP="00177633">
      <w:pPr>
        <w:rPr>
          <w:b/>
        </w:rPr>
      </w:pPr>
      <w:r w:rsidRPr="00AE0746">
        <w:t>At will: detect magic, fog cloud, light</w:t>
      </w:r>
    </w:p>
    <w:p w14:paraId="616A04A6" w14:textId="77777777" w:rsidR="008D7E6B" w:rsidRPr="008D7E6B" w:rsidRDefault="00177633" w:rsidP="00177633">
      <w:pPr>
        <w:rPr>
          <w:b/>
        </w:rPr>
      </w:pPr>
      <w:r w:rsidRPr="00AE0746">
        <w:t>3/day each: feather fall, fly, misty step, telekinesis</w:t>
      </w:r>
    </w:p>
    <w:p w14:paraId="2C9CB89C" w14:textId="77777777" w:rsidR="008D7E6B" w:rsidRPr="008D7E6B" w:rsidRDefault="00177633" w:rsidP="00177633">
      <w:pPr>
        <w:rPr>
          <w:b/>
        </w:rPr>
      </w:pPr>
      <w:r w:rsidRPr="00AE0746">
        <w:t>1/day each: control weather, gaseous form</w:t>
      </w:r>
    </w:p>
    <w:p w14:paraId="2DCBCAE3" w14:textId="77777777" w:rsidR="008D7E6B" w:rsidRPr="008D7E6B" w:rsidRDefault="00177633" w:rsidP="00177633">
      <w:pPr>
        <w:rPr>
          <w:b/>
        </w:rPr>
      </w:pPr>
      <w:r w:rsidRPr="00AE0746">
        <w:t>Spellcasting. The giant is an 18th-level spellcaster. Its</w:t>
      </w:r>
      <w:r>
        <w:t xml:space="preserve"> </w:t>
      </w:r>
      <w:r w:rsidRPr="00AE0746">
        <w:t>spellcasting ability is Intelligence (spell save 18, +10 to</w:t>
      </w:r>
      <w:r>
        <w:t xml:space="preserve"> </w:t>
      </w:r>
      <w:r w:rsidRPr="00AE0746">
        <w:t>hit with spell attacks). The giant has the following spells</w:t>
      </w:r>
      <w:r>
        <w:t xml:space="preserve"> </w:t>
      </w:r>
      <w:r w:rsidRPr="00AE0746">
        <w:t>prepared:</w:t>
      </w:r>
    </w:p>
    <w:p w14:paraId="20AF8F27" w14:textId="77777777" w:rsidR="008D7E6B" w:rsidRPr="008D7E6B" w:rsidRDefault="00177633" w:rsidP="00177633">
      <w:pPr>
        <w:rPr>
          <w:b/>
        </w:rPr>
      </w:pPr>
      <w:r w:rsidRPr="00AE0746">
        <w:t>Cantrips (at will): fire bolt, light, mage hand, prestidigitation, shocking grasp</w:t>
      </w:r>
    </w:p>
    <w:p w14:paraId="1899470A" w14:textId="77777777" w:rsidR="008D7E6B" w:rsidRPr="008D7E6B" w:rsidRDefault="00177633" w:rsidP="00177633">
      <w:pPr>
        <w:rPr>
          <w:b/>
        </w:rPr>
      </w:pPr>
      <w:r w:rsidRPr="00AE0746">
        <w:t>1st level (4 slots): identify, magic missile, shield, thunderwave</w:t>
      </w:r>
    </w:p>
    <w:p w14:paraId="7FF8B260" w14:textId="77777777" w:rsidR="008D7E6B" w:rsidRPr="008D7E6B" w:rsidRDefault="00177633" w:rsidP="00177633">
      <w:pPr>
        <w:rPr>
          <w:b/>
        </w:rPr>
      </w:pPr>
      <w:r w:rsidRPr="00AE0746">
        <w:t>2nd level (3 slots): detect thoughts, mirror image, scorching ray</w:t>
      </w:r>
    </w:p>
    <w:p w14:paraId="43F8DB42" w14:textId="77777777" w:rsidR="008D7E6B" w:rsidRPr="008D7E6B" w:rsidRDefault="00177633" w:rsidP="00177633">
      <w:pPr>
        <w:rPr>
          <w:b/>
        </w:rPr>
      </w:pPr>
      <w:r w:rsidRPr="00AE0746">
        <w:t>3rd level (3 slots): counterspell, fireball, lightning bolt</w:t>
      </w:r>
    </w:p>
    <w:p w14:paraId="311D682E" w14:textId="77777777" w:rsidR="008D7E6B" w:rsidRPr="008D7E6B" w:rsidRDefault="00177633" w:rsidP="00177633">
      <w:pPr>
        <w:rPr>
          <w:b/>
        </w:rPr>
      </w:pPr>
      <w:r w:rsidRPr="00AE0746">
        <w:t>4th level (3 slots): banishment, fire shield, stoneskin*</w:t>
      </w:r>
    </w:p>
    <w:p w14:paraId="1B308FB6" w14:textId="77777777" w:rsidR="008D7E6B" w:rsidRPr="008D7E6B" w:rsidRDefault="00177633" w:rsidP="00177633">
      <w:pPr>
        <w:rPr>
          <w:b/>
        </w:rPr>
      </w:pPr>
      <w:r w:rsidRPr="00AE0746">
        <w:t>5th level (3 slots): cone of cold, scrying, wall of force</w:t>
      </w:r>
    </w:p>
    <w:p w14:paraId="4C888DAA" w14:textId="77777777" w:rsidR="008D7E6B" w:rsidRPr="008D7E6B" w:rsidRDefault="00177633" w:rsidP="00177633">
      <w:pPr>
        <w:rPr>
          <w:b/>
        </w:rPr>
      </w:pPr>
      <w:r w:rsidRPr="00AE0746">
        <w:t>6th level (1 slot): globe of invulnerability</w:t>
      </w:r>
    </w:p>
    <w:p w14:paraId="3ADDB67F" w14:textId="77777777" w:rsidR="008D7E6B" w:rsidRPr="008D7E6B" w:rsidRDefault="00177633" w:rsidP="00177633">
      <w:pPr>
        <w:rPr>
          <w:b/>
        </w:rPr>
      </w:pPr>
      <w:r w:rsidRPr="00AE0746">
        <w:t>7th level (1 slot): teleport</w:t>
      </w:r>
    </w:p>
    <w:p w14:paraId="22E6D946" w14:textId="77777777" w:rsidR="008D7E6B" w:rsidRPr="008D7E6B" w:rsidRDefault="00177633" w:rsidP="00177633">
      <w:pPr>
        <w:rPr>
          <w:b/>
        </w:rPr>
      </w:pPr>
      <w:r w:rsidRPr="00AE0746">
        <w:t>8th level (1 slot): mind blank*</w:t>
      </w:r>
    </w:p>
    <w:p w14:paraId="3E7341AF" w14:textId="77777777" w:rsidR="008D7E6B" w:rsidRPr="008D7E6B" w:rsidRDefault="00177633" w:rsidP="00177633">
      <w:pPr>
        <w:rPr>
          <w:b/>
        </w:rPr>
      </w:pPr>
      <w:r w:rsidRPr="00AE0746">
        <w:t>9th level (1 slot): time stop</w:t>
      </w:r>
    </w:p>
    <w:p w14:paraId="26745A0F" w14:textId="77777777" w:rsidR="008D7E6B" w:rsidRPr="008D7E6B" w:rsidRDefault="00177633" w:rsidP="00177633">
      <w:pPr>
        <w:rPr>
          <w:b/>
        </w:rPr>
      </w:pPr>
      <w:r w:rsidRPr="00AE0746">
        <w:t>* Dworkin casts these spells on himself before combat.</w:t>
      </w:r>
    </w:p>
    <w:p w14:paraId="7D08ED55" w14:textId="77777777" w:rsidR="008D7E6B" w:rsidRPr="008D7E6B" w:rsidRDefault="00177633" w:rsidP="00177633">
      <w:pPr>
        <w:rPr>
          <w:b/>
          <w:lang w:val="ru-RU"/>
        </w:rPr>
      </w:pPr>
      <w:r w:rsidRPr="00AE0746">
        <w:rPr>
          <w:lang w:val="ru-RU"/>
        </w:rPr>
        <w:t>Actions</w:t>
      </w:r>
    </w:p>
    <w:p w14:paraId="768272FA" w14:textId="77777777" w:rsidR="008D7E6B" w:rsidRPr="008D7E6B" w:rsidRDefault="00177633" w:rsidP="00177633">
      <w:pPr>
        <w:rPr>
          <w:b/>
        </w:rPr>
      </w:pPr>
      <w:r w:rsidRPr="00AE0746">
        <w:t>Multiattack. The giant makes two morningstar attacks.</w:t>
      </w:r>
    </w:p>
    <w:p w14:paraId="0FDE3FAB" w14:textId="77777777" w:rsidR="008D7E6B" w:rsidRPr="008D7E6B" w:rsidRDefault="00177633" w:rsidP="00177633">
      <w:pPr>
        <w:rPr>
          <w:b/>
        </w:rPr>
      </w:pPr>
      <w:r w:rsidRPr="00AE0746">
        <w:t>Morningstar. Melee Weapon Attack: +13 to hit, reach 10 ft., one target. Hit: 21 (3d8 + 8) piercing damage.</w:t>
      </w:r>
    </w:p>
    <w:p w14:paraId="100D626F" w14:textId="77777777" w:rsidR="008D7E6B" w:rsidRPr="008D7E6B" w:rsidRDefault="00177633" w:rsidP="00177633">
      <w:pPr>
        <w:rPr>
          <w:b/>
        </w:rPr>
      </w:pPr>
      <w:r w:rsidRPr="00AE0746">
        <w:t>Rock. Ranged Weapon Attack: +13 to hit, range 60/240 ft., one target. Hit: 30 (4d10 + 8) bludgeoning damage.</w:t>
      </w:r>
    </w:p>
    <w:p w14:paraId="09FEC474" w14:textId="77777777" w:rsidR="008D7E6B" w:rsidRPr="008D7E6B" w:rsidRDefault="00177633" w:rsidP="00177633">
      <w:pPr>
        <w:pStyle w:val="2"/>
        <w:rPr>
          <w:b/>
        </w:rPr>
      </w:pPr>
      <w:bookmarkStart w:id="119" w:name="_Toc510259714"/>
      <w:r w:rsidRPr="00AE0746">
        <w:t>Merrow</w:t>
      </w:r>
      <w:bookmarkEnd w:id="119"/>
    </w:p>
    <w:p w14:paraId="6B5ABE81" w14:textId="77777777" w:rsidR="008D7E6B" w:rsidRPr="008D7E6B" w:rsidRDefault="00177633" w:rsidP="00177633">
      <w:pPr>
        <w:rPr>
          <w:b/>
        </w:rPr>
      </w:pPr>
      <w:r w:rsidRPr="00AE0746">
        <w:t>Large monstrosity, chaotic evil</w:t>
      </w:r>
    </w:p>
    <w:p w14:paraId="293EE526" w14:textId="77777777" w:rsidR="008D7E6B" w:rsidRPr="008D7E6B" w:rsidRDefault="00177633" w:rsidP="00177633">
      <w:pPr>
        <w:rPr>
          <w:b/>
        </w:rPr>
      </w:pPr>
      <w:r w:rsidRPr="00AE0746">
        <w:t>Armor Class 13 (natural armor)</w:t>
      </w:r>
    </w:p>
    <w:p w14:paraId="4C57CBBE" w14:textId="77777777" w:rsidR="008D7E6B" w:rsidRPr="008D7E6B" w:rsidRDefault="00177633" w:rsidP="00177633">
      <w:pPr>
        <w:rPr>
          <w:b/>
        </w:rPr>
      </w:pPr>
      <w:r w:rsidRPr="00AE0746">
        <w:t>Hit Points 45 (6d10 + 12)</w:t>
      </w:r>
    </w:p>
    <w:p w14:paraId="39B42143" w14:textId="77777777" w:rsidR="00E82E8E" w:rsidRPr="00E82E8E" w:rsidRDefault="00177633" w:rsidP="00177633">
      <w:pPr>
        <w:rPr>
          <w:b/>
        </w:rPr>
      </w:pPr>
      <w:r w:rsidRPr="00AE0746">
        <w:t>Speed 10 ft., swim 40 ft.</w:t>
      </w:r>
    </w:p>
    <w:p w14:paraId="1174BFA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D6107FE" w14:textId="526896F9" w:rsidR="008D7E6B" w:rsidRPr="008D7E6B" w:rsidRDefault="00305B1A" w:rsidP="00177633">
      <w:pPr>
        <w:rPr>
          <w:b/>
        </w:rPr>
      </w:pPr>
      <w:r>
        <w:t>18(+4)</w:t>
      </w:r>
      <w:r>
        <w:tab/>
        <w:t>10(+0)</w:t>
      </w:r>
      <w:r>
        <w:tab/>
        <w:t>15(+2)</w:t>
      </w:r>
      <w:r>
        <w:tab/>
      </w:r>
      <w:r w:rsidR="00177633" w:rsidRPr="00AE0746">
        <w:t>8 (−1)</w:t>
      </w:r>
      <w:r w:rsidR="00177633">
        <w:t xml:space="preserve"> </w:t>
      </w:r>
      <w:r>
        <w:t>10(+0)</w:t>
      </w:r>
      <w:r>
        <w:tab/>
      </w:r>
      <w:r w:rsidR="00177633" w:rsidRPr="00AE0746">
        <w:t>9 (−1)</w:t>
      </w:r>
    </w:p>
    <w:p w14:paraId="16CEE886" w14:textId="77777777" w:rsidR="008D7E6B" w:rsidRPr="008D7E6B" w:rsidRDefault="00177633" w:rsidP="00177633">
      <w:pPr>
        <w:rPr>
          <w:b/>
        </w:rPr>
      </w:pPr>
      <w:r w:rsidRPr="00AE0746">
        <w:t>Senses darkvision 60 ft., passive Perception 12</w:t>
      </w:r>
    </w:p>
    <w:p w14:paraId="2D540B9C" w14:textId="77777777" w:rsidR="008D7E6B" w:rsidRPr="008D7E6B" w:rsidRDefault="00177633" w:rsidP="00177633">
      <w:pPr>
        <w:rPr>
          <w:b/>
        </w:rPr>
      </w:pPr>
      <w:r w:rsidRPr="00AE0746">
        <w:t>Languages Abyssal, Aquan</w:t>
      </w:r>
    </w:p>
    <w:p w14:paraId="68B2DED8" w14:textId="77777777" w:rsidR="008D7E6B" w:rsidRPr="008D7E6B" w:rsidRDefault="00177633" w:rsidP="00177633">
      <w:pPr>
        <w:rPr>
          <w:b/>
        </w:rPr>
      </w:pPr>
      <w:r w:rsidRPr="00AE0746">
        <w:t>Challenge 2 (450 XP)</w:t>
      </w:r>
    </w:p>
    <w:p w14:paraId="16CE0BFE" w14:textId="77777777" w:rsidR="008D7E6B" w:rsidRPr="008D7E6B" w:rsidRDefault="00177633" w:rsidP="00177633">
      <w:pPr>
        <w:rPr>
          <w:b/>
        </w:rPr>
      </w:pPr>
      <w:r w:rsidRPr="00AE0746">
        <w:t>Amphibious. The merrow can breathe air and water.</w:t>
      </w:r>
    </w:p>
    <w:p w14:paraId="493F386E" w14:textId="77777777" w:rsidR="008D7E6B" w:rsidRPr="008D7E6B" w:rsidRDefault="00177633" w:rsidP="00177633">
      <w:pPr>
        <w:rPr>
          <w:b/>
        </w:rPr>
      </w:pPr>
      <w:r w:rsidRPr="00AE0746">
        <w:t>Actions</w:t>
      </w:r>
    </w:p>
    <w:p w14:paraId="43D97792" w14:textId="77777777" w:rsidR="008D7E6B" w:rsidRPr="008D7E6B" w:rsidRDefault="00177633" w:rsidP="00177633">
      <w:pPr>
        <w:rPr>
          <w:b/>
        </w:rPr>
      </w:pPr>
      <w:r w:rsidRPr="00AE0746">
        <w:t>Multiattack. The merrow makes two attacks: one with its bite and one with its claws or harpoon.</w:t>
      </w:r>
    </w:p>
    <w:p w14:paraId="1B2FF4AF" w14:textId="77777777" w:rsidR="008D7E6B" w:rsidRPr="008D7E6B" w:rsidRDefault="00177633" w:rsidP="00177633">
      <w:pPr>
        <w:rPr>
          <w:b/>
        </w:rPr>
      </w:pPr>
      <w:r w:rsidRPr="00AE0746">
        <w:t>Bite. Melee Weapon Attack: +6 to hit, reach 5 ft., one target. Hit: 8 (1d8 + 4) piercing damage.</w:t>
      </w:r>
    </w:p>
    <w:p w14:paraId="65A5FFA1" w14:textId="77777777" w:rsidR="008D7E6B" w:rsidRPr="008D7E6B" w:rsidRDefault="00177633" w:rsidP="00177633">
      <w:pPr>
        <w:rPr>
          <w:b/>
        </w:rPr>
      </w:pPr>
      <w:r w:rsidRPr="00AE0746">
        <w:t>Claws. Melee Weapon Attack: +6 to hit, reach 5 ft., one target. Hit: 9 (2d4 + 4) slashing damage.</w:t>
      </w:r>
    </w:p>
    <w:p w14:paraId="226B69E0" w14:textId="6BEC5C83" w:rsidR="00177633" w:rsidRDefault="00177633" w:rsidP="00177633">
      <w:pPr>
        <w:rPr>
          <w:lang w:val="ru-RU"/>
        </w:rPr>
      </w:pPr>
      <w:r w:rsidRPr="00AE0746">
        <w:t>Harpoon. Melee or Ranged Weapon Attack: +6 to hit,</w:t>
      </w:r>
      <w:r>
        <w:t xml:space="preserve"> </w:t>
      </w:r>
      <w:r w:rsidRPr="00AE0746">
        <w:t>reach 5 ft. or range 20/60 ft., one target. Hit: 11 (2d6 +</w:t>
      </w:r>
      <w:r>
        <w:t xml:space="preserve"> </w:t>
      </w:r>
      <w:r w:rsidRPr="00AE0746">
        <w:t>4) piercing damage. If the target is a Huge or smaller</w:t>
      </w:r>
      <w:r>
        <w:t xml:space="preserve"> </w:t>
      </w:r>
      <w:r w:rsidRPr="00AE0746">
        <w:t>creature, it must succeed on a Strength contest against</w:t>
      </w:r>
      <w:r>
        <w:t xml:space="preserve"> </w:t>
      </w:r>
      <w:r w:rsidRPr="00AE0746">
        <w:t>the merrow or be pulled up to 20 feet toward the</w:t>
      </w:r>
      <w:r>
        <w:t xml:space="preserve"> </w:t>
      </w:r>
      <w:r w:rsidRPr="00AE0746">
        <w:rPr>
          <w:lang w:val="ru-RU"/>
        </w:rPr>
        <w:t>merrow.</w:t>
      </w:r>
    </w:p>
    <w:p w14:paraId="0DC985BA" w14:textId="77777777" w:rsidR="00177633" w:rsidRPr="0047393C" w:rsidRDefault="00177633" w:rsidP="00177633">
      <w:pPr>
        <w:rPr>
          <w:rFonts w:asciiTheme="majorHAnsi" w:eastAsiaTheme="majorEastAsia" w:hAnsiTheme="majorHAnsi" w:cstheme="majorBidi"/>
          <w:sz w:val="32"/>
          <w:szCs w:val="32"/>
        </w:rPr>
      </w:pPr>
      <w:r w:rsidRPr="0047393C">
        <w:br w:type="page"/>
      </w:r>
    </w:p>
    <w:p w14:paraId="071BF1C3" w14:textId="77777777" w:rsidR="00177633" w:rsidRPr="0047393C" w:rsidRDefault="00177633" w:rsidP="00177633">
      <w:pPr>
        <w:pStyle w:val="1"/>
      </w:pPr>
      <w:bookmarkStart w:id="120" w:name="_Toc510259715"/>
      <w:r w:rsidRPr="0047393C">
        <w:t>Season 6</w:t>
      </w:r>
      <w:bookmarkEnd w:id="120"/>
    </w:p>
    <w:p w14:paraId="56167A5D" w14:textId="77777777" w:rsidR="00177633" w:rsidRDefault="00177633" w:rsidP="00177633">
      <w:pPr>
        <w:pStyle w:val="2"/>
        <w:rPr>
          <w:lang w:val="ru-RU"/>
        </w:rPr>
      </w:pPr>
      <w:bookmarkStart w:id="121" w:name="_Toc510259716"/>
      <w:r w:rsidRPr="0047393C">
        <w:t>Sik'garuk (Kobold Scale Sorcerer)</w:t>
      </w:r>
      <w:bookmarkEnd w:id="121"/>
    </w:p>
    <w:p w14:paraId="352BDE18" w14:textId="77777777" w:rsidR="008D7E6B" w:rsidRPr="008D7E6B" w:rsidRDefault="00177633" w:rsidP="00177633">
      <w:pPr>
        <w:rPr>
          <w:b/>
        </w:rPr>
      </w:pPr>
      <w:r w:rsidRPr="00C104E3">
        <w:t>Small humanoid (kobold), lawful evil</w:t>
      </w:r>
    </w:p>
    <w:p w14:paraId="713F2AE3" w14:textId="77777777" w:rsidR="008D7E6B" w:rsidRPr="008D7E6B" w:rsidRDefault="00177633" w:rsidP="00177633">
      <w:pPr>
        <w:rPr>
          <w:b/>
        </w:rPr>
      </w:pPr>
      <w:r w:rsidRPr="00C104E3">
        <w:t>Armor Class 16 (cloak of protection, natural armor)</w:t>
      </w:r>
    </w:p>
    <w:p w14:paraId="44227312" w14:textId="77777777" w:rsidR="008D7E6B" w:rsidRPr="008D7E6B" w:rsidRDefault="00177633" w:rsidP="00177633">
      <w:pPr>
        <w:rPr>
          <w:b/>
        </w:rPr>
      </w:pPr>
      <w:r w:rsidRPr="00C104E3">
        <w:t>Hit Points 42 (6d6 + 21)</w:t>
      </w:r>
    </w:p>
    <w:p w14:paraId="33CEC3DF" w14:textId="77777777" w:rsidR="00E82E8E" w:rsidRPr="00E82E8E" w:rsidRDefault="00177633" w:rsidP="00177633">
      <w:pPr>
        <w:rPr>
          <w:b/>
        </w:rPr>
      </w:pPr>
      <w:r w:rsidRPr="00C104E3">
        <w:t>Speed 30 ft.</w:t>
      </w:r>
    </w:p>
    <w:p w14:paraId="3E0CCD2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6C804AA" w14:textId="5DDA8FEE" w:rsidR="00E82E8E" w:rsidRPr="00E82E8E" w:rsidRDefault="0000645A" w:rsidP="00177633">
      <w:pPr>
        <w:rPr>
          <w:b/>
        </w:rPr>
      </w:pPr>
      <w:r>
        <w:t>7 (−2)</w:t>
      </w:r>
      <w:r>
        <w:tab/>
      </w:r>
      <w:r w:rsidR="00177633">
        <w:t xml:space="preserve"> </w:t>
      </w:r>
      <w:r w:rsidR="00305B1A">
        <w:t>15(+2)</w:t>
      </w:r>
      <w:r w:rsidR="00305B1A">
        <w:tab/>
        <w:t>14(+2)</w:t>
      </w:r>
      <w:r w:rsidR="00305B1A">
        <w:tab/>
        <w:t>12(+1)</w:t>
      </w:r>
      <w:r w:rsidR="00305B1A">
        <w:tab/>
        <w:t>11(+0)</w:t>
      </w:r>
      <w:r w:rsidR="00305B1A">
        <w:tab/>
        <w:t>16(+3)</w:t>
      </w:r>
    </w:p>
    <w:p w14:paraId="50B791F2" w14:textId="68BAF14D" w:rsidR="008D7E6B" w:rsidRPr="008D7E6B" w:rsidRDefault="00177633" w:rsidP="00177633">
      <w:pPr>
        <w:rPr>
          <w:b/>
        </w:rPr>
      </w:pPr>
      <w:r w:rsidRPr="00C104E3">
        <w:t>Saving Throws Str -1, Dex +3, Con +3, Int +2, Wis +3, Cha +6</w:t>
      </w:r>
    </w:p>
    <w:p w14:paraId="104E0F41" w14:textId="77777777" w:rsidR="008D7E6B" w:rsidRPr="008D7E6B" w:rsidRDefault="00177633" w:rsidP="00177633">
      <w:pPr>
        <w:rPr>
          <w:b/>
        </w:rPr>
      </w:pPr>
      <w:r w:rsidRPr="00C104E3">
        <w:t>Skills Arcana +5, History +5, Perception +2</w:t>
      </w:r>
    </w:p>
    <w:p w14:paraId="1636F503" w14:textId="77777777" w:rsidR="008D7E6B" w:rsidRPr="008D7E6B" w:rsidRDefault="00177633" w:rsidP="00177633">
      <w:pPr>
        <w:rPr>
          <w:b/>
        </w:rPr>
      </w:pPr>
      <w:r w:rsidRPr="00C104E3">
        <w:t>Damage Resistance fire</w:t>
      </w:r>
    </w:p>
    <w:p w14:paraId="2901DA73" w14:textId="77777777" w:rsidR="008D7E6B" w:rsidRPr="008D7E6B" w:rsidRDefault="00177633" w:rsidP="00177633">
      <w:pPr>
        <w:rPr>
          <w:b/>
        </w:rPr>
      </w:pPr>
      <w:r w:rsidRPr="00C104E3">
        <w:t>Senses darkvision 60 ft., passive Perception 12</w:t>
      </w:r>
    </w:p>
    <w:p w14:paraId="1E018BEB" w14:textId="77777777" w:rsidR="008D7E6B" w:rsidRPr="008D7E6B" w:rsidRDefault="00177633" w:rsidP="00177633">
      <w:pPr>
        <w:rPr>
          <w:b/>
        </w:rPr>
      </w:pPr>
      <w:r w:rsidRPr="00C104E3">
        <w:t>Languages Common, Draconic, Dwarvish, Orcish</w:t>
      </w:r>
    </w:p>
    <w:p w14:paraId="164714E6" w14:textId="77777777" w:rsidR="008D7E6B" w:rsidRPr="008D7E6B" w:rsidRDefault="00177633" w:rsidP="00177633">
      <w:pPr>
        <w:rPr>
          <w:b/>
        </w:rPr>
      </w:pPr>
      <w:r w:rsidRPr="00C104E3">
        <w:t>Challenge 3 (700 XP)</w:t>
      </w:r>
    </w:p>
    <w:p w14:paraId="7D1F183A" w14:textId="77777777" w:rsidR="008D7E6B" w:rsidRPr="008D7E6B" w:rsidRDefault="00177633" w:rsidP="00177633">
      <w:pPr>
        <w:rPr>
          <w:b/>
        </w:rPr>
      </w:pPr>
      <w:r w:rsidRPr="00C104E3">
        <w:t>Draconic Resilience. Sik’garuk’s hit points are increased by 7 and his AC equals 13 + his Dexterity modifier (already included).</w:t>
      </w:r>
    </w:p>
    <w:p w14:paraId="57E0FC30" w14:textId="77777777" w:rsidR="008D7E6B" w:rsidRPr="008D7E6B" w:rsidRDefault="00177633" w:rsidP="00177633">
      <w:pPr>
        <w:rPr>
          <w:b/>
        </w:rPr>
      </w:pPr>
      <w:r w:rsidRPr="00C104E3">
        <w:t>Elemental Affinity (Acid). When Sik’garuk casts a spell that deals acid damage, the spell deals an additional 3 acid damage.</w:t>
      </w:r>
    </w:p>
    <w:p w14:paraId="0FF48948" w14:textId="77777777" w:rsidR="008D7E6B" w:rsidRPr="008D7E6B" w:rsidRDefault="00177633" w:rsidP="00177633">
      <w:pPr>
        <w:rPr>
          <w:b/>
        </w:rPr>
      </w:pPr>
      <w:r w:rsidRPr="00C104E3">
        <w:t>Sorcery Points. Sik’garuk has 6 sorcery points. It can spend 1 or more sorcery points as a bonus action to gain one of the following benefits:</w:t>
      </w:r>
    </w:p>
    <w:p w14:paraId="63660078" w14:textId="77777777" w:rsidR="008D7E6B" w:rsidRPr="008D7E6B" w:rsidRDefault="00177633" w:rsidP="00177633">
      <w:pPr>
        <w:rPr>
          <w:b/>
        </w:rPr>
      </w:pPr>
      <w:r w:rsidRPr="00C104E3">
        <w:t>Heightened Spell: When it casts a spell that forces</w:t>
      </w:r>
    </w:p>
    <w:p w14:paraId="1E71ACE8" w14:textId="77777777" w:rsidR="00E82E8E" w:rsidRPr="00E82E8E" w:rsidRDefault="00177633" w:rsidP="00177633">
      <w:pPr>
        <w:rPr>
          <w:b/>
        </w:rPr>
      </w:pPr>
      <w:r w:rsidRPr="00C104E3">
        <w:t>a creature to make a saving throw to resist the spell’s effects, the kobold can spend 3 sorcery points to give one target of the spell disadvantage on its first saving throw against the spell.</w:t>
      </w:r>
    </w:p>
    <w:p w14:paraId="71A246BD" w14:textId="5E312552" w:rsidR="008D7E6B" w:rsidRPr="008D7E6B" w:rsidRDefault="00177633" w:rsidP="00177633">
      <w:pPr>
        <w:rPr>
          <w:b/>
        </w:rPr>
      </w:pPr>
      <w:r w:rsidRPr="00C104E3">
        <w:t>Twinned Spell: When the kobold casts a spell that targets only one creature and doesn’t have a range of self, it can spend a number of sorcery points equal to the spell’s level to target a second creature in range with the same spell (1 spell point if a cantrip).</w:t>
      </w:r>
    </w:p>
    <w:p w14:paraId="6D0ED4BE" w14:textId="77777777" w:rsidR="008D7E6B" w:rsidRPr="008D7E6B" w:rsidRDefault="00177633" w:rsidP="00177633">
      <w:pPr>
        <w:rPr>
          <w:b/>
        </w:rPr>
      </w:pPr>
      <w:r w:rsidRPr="00C104E3">
        <w:t>Special Equipment. Sik’garuk wears a cloak of</w:t>
      </w:r>
    </w:p>
    <w:p w14:paraId="31489D5B" w14:textId="77777777" w:rsidR="008D7E6B" w:rsidRPr="008D7E6B" w:rsidRDefault="00177633" w:rsidP="00177633">
      <w:pPr>
        <w:rPr>
          <w:b/>
        </w:rPr>
      </w:pPr>
      <w:r w:rsidRPr="00C104E3">
        <w:t>protection that grants him a +1 bonus to AC and</w:t>
      </w:r>
    </w:p>
    <w:p w14:paraId="2F5E9612" w14:textId="77777777" w:rsidR="008D7E6B" w:rsidRPr="008D7E6B" w:rsidRDefault="00177633" w:rsidP="00177633">
      <w:pPr>
        <w:rPr>
          <w:b/>
        </w:rPr>
      </w:pPr>
      <w:r w:rsidRPr="00C104E3">
        <w:t>saving throws (already included).</w:t>
      </w:r>
    </w:p>
    <w:p w14:paraId="63265AC9" w14:textId="77777777" w:rsidR="008D7E6B" w:rsidRPr="008D7E6B" w:rsidRDefault="00177633" w:rsidP="00177633">
      <w:pPr>
        <w:rPr>
          <w:b/>
        </w:rPr>
      </w:pPr>
      <w:r w:rsidRPr="00C104E3">
        <w:t>Spellcasting. Sik’garuk is a 5th-level spellcaster. His spellcasting ability is Charisma (spell save DC 13, +5 to hit with spell attacks). It has the following sorcerer spells prepared:</w:t>
      </w:r>
    </w:p>
    <w:p w14:paraId="155FA352" w14:textId="77777777" w:rsidR="008D7E6B" w:rsidRPr="008D7E6B" w:rsidRDefault="00177633" w:rsidP="00177633">
      <w:pPr>
        <w:rPr>
          <w:b/>
        </w:rPr>
      </w:pPr>
      <w:r w:rsidRPr="00C104E3">
        <w:t>Cantrips (at will): acid splash*, fire bolt, light, minor illusion, poison spray</w:t>
      </w:r>
    </w:p>
    <w:p w14:paraId="130B201F" w14:textId="77777777" w:rsidR="008D7E6B" w:rsidRPr="008D7E6B" w:rsidRDefault="00177633" w:rsidP="00177633">
      <w:pPr>
        <w:rPr>
          <w:b/>
        </w:rPr>
      </w:pPr>
      <w:r w:rsidRPr="00C104E3">
        <w:t>1st level (4 slots): chromatic orb*, shield</w:t>
      </w:r>
    </w:p>
    <w:p w14:paraId="7093BF4A" w14:textId="77777777" w:rsidR="008D7E6B" w:rsidRPr="008D7E6B" w:rsidRDefault="00177633" w:rsidP="00177633">
      <w:pPr>
        <w:rPr>
          <w:b/>
        </w:rPr>
      </w:pPr>
      <w:r w:rsidRPr="00C104E3">
        <w:t>2nd level (3 slots): invisibility, Melf’s acid arrow*, mirror image</w:t>
      </w:r>
    </w:p>
    <w:p w14:paraId="7B8731BE" w14:textId="77777777" w:rsidR="008D7E6B" w:rsidRPr="008D7E6B" w:rsidRDefault="00177633" w:rsidP="00177633">
      <w:pPr>
        <w:rPr>
          <w:b/>
        </w:rPr>
      </w:pPr>
      <w:r w:rsidRPr="00C104E3">
        <w:t>3rd level (2 slots): fireball, haste</w:t>
      </w:r>
    </w:p>
    <w:p w14:paraId="7742AC06" w14:textId="77777777" w:rsidR="008D7E6B" w:rsidRPr="008D7E6B" w:rsidRDefault="00177633" w:rsidP="00177633">
      <w:pPr>
        <w:rPr>
          <w:b/>
        </w:rPr>
      </w:pPr>
      <w:r w:rsidRPr="00C104E3">
        <w:t>*Spell that deals acid damage</w:t>
      </w:r>
    </w:p>
    <w:p w14:paraId="224A10FE" w14:textId="77777777" w:rsidR="008D7E6B" w:rsidRPr="008D7E6B" w:rsidRDefault="00177633" w:rsidP="00177633">
      <w:pPr>
        <w:rPr>
          <w:b/>
        </w:rPr>
      </w:pPr>
      <w:r w:rsidRPr="00C104E3">
        <w:t>Pack Tactics. Sik’garuk has advantage on an attack roll against a creature if at least one of his allies is within 5 feet of the creature and the ally isn’t incapacitated.</w:t>
      </w:r>
    </w:p>
    <w:p w14:paraId="22F14487" w14:textId="77777777" w:rsidR="008D7E6B" w:rsidRPr="008D7E6B" w:rsidRDefault="00177633" w:rsidP="00177633">
      <w:pPr>
        <w:rPr>
          <w:b/>
        </w:rPr>
      </w:pPr>
      <w:r w:rsidRPr="00C104E3">
        <w:t>Sunlight Sensitivity. While in sunlight, Sik’garuk has disadvantage on attack rolls, as well as on Wisdom (Perception) checks that rely on sight.</w:t>
      </w:r>
    </w:p>
    <w:p w14:paraId="1A9CA07A" w14:textId="77777777" w:rsidR="008D7E6B" w:rsidRPr="008D7E6B" w:rsidRDefault="00177633" w:rsidP="00177633">
      <w:pPr>
        <w:rPr>
          <w:b/>
        </w:rPr>
      </w:pPr>
      <w:r w:rsidRPr="00C104E3">
        <w:t>Dagger. Melee or Ranged Weapon Attack: +4 to hit, reach 5 ft. or range 20/60 ft., one target. Hit: 4 (1d4 + 2) piercing damage.</w:t>
      </w:r>
    </w:p>
    <w:p w14:paraId="4FA848A6" w14:textId="460A77A4" w:rsidR="00177633" w:rsidRDefault="00177633" w:rsidP="00177633">
      <w:pPr>
        <w:pStyle w:val="2"/>
      </w:pPr>
      <w:bookmarkStart w:id="122" w:name="_Toc510259717"/>
      <w:r w:rsidRPr="00C104E3">
        <w:t>swarm of centipedes</w:t>
      </w:r>
      <w:bookmarkEnd w:id="122"/>
    </w:p>
    <w:p w14:paraId="6E43AE16" w14:textId="77777777" w:rsidR="008D7E6B" w:rsidRPr="008D7E6B" w:rsidRDefault="00177633" w:rsidP="00177633">
      <w:pPr>
        <w:rPr>
          <w:b/>
        </w:rPr>
      </w:pPr>
      <w:r w:rsidRPr="00C104E3">
        <w:t>Medium swarm of Tiny beasts, unaligned</w:t>
      </w:r>
    </w:p>
    <w:p w14:paraId="2E3553AB" w14:textId="77777777" w:rsidR="008D7E6B" w:rsidRPr="008D7E6B" w:rsidRDefault="00177633" w:rsidP="00177633">
      <w:pPr>
        <w:rPr>
          <w:b/>
        </w:rPr>
      </w:pPr>
      <w:r w:rsidRPr="00C104E3">
        <w:t>Armor Class 12 (natural armor)</w:t>
      </w:r>
    </w:p>
    <w:p w14:paraId="6F4E7F5A" w14:textId="77777777" w:rsidR="008D7E6B" w:rsidRPr="008D7E6B" w:rsidRDefault="00177633" w:rsidP="00177633">
      <w:pPr>
        <w:rPr>
          <w:b/>
        </w:rPr>
      </w:pPr>
      <w:r w:rsidRPr="00C104E3">
        <w:t>Hit Points 22 (5d8)</w:t>
      </w:r>
    </w:p>
    <w:p w14:paraId="0E0C00B2" w14:textId="77777777" w:rsidR="00E82E8E" w:rsidRPr="00E82E8E" w:rsidRDefault="00177633" w:rsidP="00177633">
      <w:pPr>
        <w:rPr>
          <w:b/>
        </w:rPr>
      </w:pPr>
      <w:r w:rsidRPr="00C104E3">
        <w:t>Speed 20 ft., climb 20 ft.</w:t>
      </w:r>
    </w:p>
    <w:p w14:paraId="696FCC0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34EF4B6" w14:textId="7F75E8C5" w:rsidR="008D7E6B" w:rsidRPr="008D7E6B" w:rsidRDefault="00177633" w:rsidP="00177633">
      <w:pPr>
        <w:rPr>
          <w:b/>
        </w:rPr>
      </w:pPr>
      <w:r w:rsidRPr="00C104E3">
        <w:t>3 (-4)</w:t>
      </w:r>
      <w:r>
        <w:t xml:space="preserve"> </w:t>
      </w:r>
      <w:r w:rsidR="00305B1A">
        <w:t>13(+1)</w:t>
      </w:r>
      <w:r w:rsidR="00305B1A">
        <w:tab/>
        <w:t>10(+0)</w:t>
      </w:r>
      <w:r w:rsidR="00305B1A">
        <w:tab/>
      </w:r>
      <w:r w:rsidRPr="00C104E3">
        <w:t>1 (-5)</w:t>
      </w:r>
      <w:r>
        <w:t xml:space="preserve"> </w:t>
      </w:r>
      <w:r w:rsidRPr="00C104E3">
        <w:t>7 (-2)</w:t>
      </w:r>
      <w:r>
        <w:t xml:space="preserve"> </w:t>
      </w:r>
      <w:r w:rsidRPr="00C104E3">
        <w:t>1 (-5)</w:t>
      </w:r>
    </w:p>
    <w:p w14:paraId="0C0FE19F" w14:textId="77777777" w:rsidR="0000645A" w:rsidRDefault="00177633" w:rsidP="00177633">
      <w:pPr>
        <w:rPr>
          <w:b/>
        </w:rPr>
      </w:pPr>
      <w:r w:rsidRPr="00C104E3">
        <w:t>Damage Resistances bludgeoning, piercing, slashing</w:t>
      </w:r>
    </w:p>
    <w:p w14:paraId="69EDD2E8" w14:textId="38616942" w:rsidR="008D7E6B" w:rsidRPr="008D7E6B" w:rsidRDefault="0000645A" w:rsidP="00177633">
      <w:pPr>
        <w:rPr>
          <w:b/>
        </w:rPr>
      </w:pPr>
      <w:r>
        <w:t>Condition Immunities</w:t>
      </w:r>
      <w:r w:rsidR="00177633" w:rsidRPr="00C104E3">
        <w:t xml:space="preserve"> charmed, frightened, paralyzed, petrified, prone, restrained, stunned</w:t>
      </w:r>
    </w:p>
    <w:p w14:paraId="5F237C64" w14:textId="77777777" w:rsidR="008D7E6B" w:rsidRPr="008D7E6B" w:rsidRDefault="00177633" w:rsidP="00177633">
      <w:pPr>
        <w:rPr>
          <w:b/>
        </w:rPr>
      </w:pPr>
      <w:r w:rsidRPr="00C104E3">
        <w:t>Senses blindsight 10 ft., passive Perception 8</w:t>
      </w:r>
    </w:p>
    <w:p w14:paraId="188EADBE" w14:textId="77777777" w:rsidR="008D7E6B" w:rsidRPr="008D7E6B" w:rsidRDefault="00177633" w:rsidP="00177633">
      <w:pPr>
        <w:rPr>
          <w:b/>
        </w:rPr>
      </w:pPr>
      <w:r w:rsidRPr="00C104E3">
        <w:t>Languages --</w:t>
      </w:r>
    </w:p>
    <w:p w14:paraId="3840E4F2" w14:textId="77777777" w:rsidR="008D7E6B" w:rsidRPr="008D7E6B" w:rsidRDefault="00177633" w:rsidP="00177633">
      <w:pPr>
        <w:rPr>
          <w:b/>
        </w:rPr>
      </w:pPr>
      <w:r w:rsidRPr="00C104E3">
        <w:t>Challenge 1/2 (100 XP)</w:t>
      </w:r>
    </w:p>
    <w:p w14:paraId="6F6C269A" w14:textId="77777777" w:rsidR="008D7E6B" w:rsidRPr="008D7E6B" w:rsidRDefault="00177633" w:rsidP="00177633">
      <w:pPr>
        <w:rPr>
          <w:b/>
        </w:rPr>
      </w:pPr>
      <w:r w:rsidRPr="00C104E3">
        <w:t>Swarm. The swarm can occupy another creature's space and vice versa, and the swarm can move through any opening large enough for a Tiny insect. The swarm can't regain hit points or gain temporary hit points.</w:t>
      </w:r>
    </w:p>
    <w:p w14:paraId="0130C34A" w14:textId="77777777" w:rsidR="008D7E6B" w:rsidRPr="008D7E6B" w:rsidRDefault="00177633" w:rsidP="00177633">
      <w:pPr>
        <w:rPr>
          <w:b/>
        </w:rPr>
      </w:pPr>
      <w:r w:rsidRPr="00C104E3">
        <w:t>Paralyzing Bites. A creature reduced to 0 hit points by a swarm of centipedes is stable but poisoned for 1</w:t>
      </w:r>
      <w:r>
        <w:t xml:space="preserve"> </w:t>
      </w:r>
      <w:r w:rsidRPr="00C104E3">
        <w:t>hour, even after regaining hit points, and paralyzed while poisoned in this way.</w:t>
      </w:r>
    </w:p>
    <w:p w14:paraId="77BE2F88" w14:textId="3F35775B" w:rsidR="00177633" w:rsidRPr="00C104E3" w:rsidRDefault="00177633" w:rsidP="00177633">
      <w:r w:rsidRPr="00C104E3">
        <w:t>Bite. Melee Weapon Attack: +3 to hit, reach 0 ft., one target in the swarm's space. Hit: 10 (4d4) piercing damage or 5 (2d4) piercing damage if the swarm has half of its hit points or fewer.</w:t>
      </w:r>
    </w:p>
    <w:p w14:paraId="563265C6" w14:textId="77777777" w:rsidR="00177633" w:rsidRDefault="00177633" w:rsidP="00177633">
      <w:pPr>
        <w:pStyle w:val="2"/>
        <w:rPr>
          <w:lang w:val="ru-RU"/>
        </w:rPr>
      </w:pPr>
      <w:bookmarkStart w:id="123" w:name="_Toc510259718"/>
      <w:r w:rsidRPr="0047393C">
        <w:t>Clockwork Wyvern</w:t>
      </w:r>
      <w:bookmarkEnd w:id="123"/>
    </w:p>
    <w:p w14:paraId="240FA7C6" w14:textId="77777777" w:rsidR="008D7E6B" w:rsidRPr="008D7E6B" w:rsidRDefault="00177633" w:rsidP="00177633">
      <w:pPr>
        <w:rPr>
          <w:b/>
        </w:rPr>
      </w:pPr>
      <w:r w:rsidRPr="005E3133">
        <w:t>Large construct, unaligned</w:t>
      </w:r>
    </w:p>
    <w:p w14:paraId="4E14EA07" w14:textId="77777777" w:rsidR="008D7E6B" w:rsidRPr="008D7E6B" w:rsidRDefault="00177633" w:rsidP="00177633">
      <w:pPr>
        <w:rPr>
          <w:b/>
        </w:rPr>
      </w:pPr>
      <w:r w:rsidRPr="005E3133">
        <w:t>Armor Class 13 (natural armor)</w:t>
      </w:r>
    </w:p>
    <w:p w14:paraId="673DA9CA" w14:textId="77777777" w:rsidR="008D7E6B" w:rsidRPr="008D7E6B" w:rsidRDefault="00177633" w:rsidP="00177633">
      <w:pPr>
        <w:rPr>
          <w:b/>
        </w:rPr>
      </w:pPr>
      <w:r w:rsidRPr="005E3133">
        <w:t>Hit Points 110 (13d10 + 39)</w:t>
      </w:r>
    </w:p>
    <w:p w14:paraId="2B12418C" w14:textId="77777777" w:rsidR="00E82E8E" w:rsidRPr="00E82E8E" w:rsidRDefault="00177633" w:rsidP="00177633">
      <w:pPr>
        <w:rPr>
          <w:b/>
        </w:rPr>
      </w:pPr>
      <w:r w:rsidRPr="005E3133">
        <w:t>Speed 20 ft., fly 80 ft.</w:t>
      </w:r>
    </w:p>
    <w:p w14:paraId="7EEB9AE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C305351" w14:textId="34D23297" w:rsidR="008D7E6B" w:rsidRPr="008D7E6B" w:rsidRDefault="00305B1A" w:rsidP="00177633">
      <w:pPr>
        <w:rPr>
          <w:b/>
        </w:rPr>
      </w:pPr>
      <w:r>
        <w:t>19(+4)</w:t>
      </w:r>
      <w:r>
        <w:tab/>
        <w:t>10(+0)</w:t>
      </w:r>
      <w:r>
        <w:tab/>
        <w:t>16(+3)</w:t>
      </w:r>
      <w:r>
        <w:tab/>
      </w:r>
      <w:r w:rsidR="00177633" w:rsidRPr="005E3133">
        <w:t>5 (-3)</w:t>
      </w:r>
      <w:r w:rsidR="00177633">
        <w:t xml:space="preserve"> </w:t>
      </w:r>
      <w:r>
        <w:t>12(+1)</w:t>
      </w:r>
      <w:r>
        <w:tab/>
      </w:r>
      <w:r w:rsidR="00177633" w:rsidRPr="005E3133">
        <w:t>6 (-2)</w:t>
      </w:r>
    </w:p>
    <w:p w14:paraId="124C2391" w14:textId="77777777" w:rsidR="008D7E6B" w:rsidRPr="008D7E6B" w:rsidRDefault="00177633" w:rsidP="00177633">
      <w:pPr>
        <w:rPr>
          <w:b/>
        </w:rPr>
      </w:pPr>
      <w:r w:rsidRPr="005E3133">
        <w:t>Skills Perception +4</w:t>
      </w:r>
    </w:p>
    <w:p w14:paraId="72F2FC2E" w14:textId="77777777" w:rsidR="0000645A" w:rsidRDefault="00177633" w:rsidP="00177633">
      <w:pPr>
        <w:rPr>
          <w:b/>
        </w:rPr>
      </w:pPr>
      <w:r w:rsidRPr="005E3133">
        <w:t>Damage Immunities poison, psychic</w:t>
      </w:r>
    </w:p>
    <w:p w14:paraId="69723E4D" w14:textId="674C3DFD" w:rsidR="008D7E6B" w:rsidRPr="008D7E6B" w:rsidRDefault="0000645A" w:rsidP="00177633">
      <w:pPr>
        <w:rPr>
          <w:b/>
        </w:rPr>
      </w:pPr>
      <w:r>
        <w:t>Condition Immunities</w:t>
      </w:r>
      <w:r w:rsidR="00177633" w:rsidRPr="005E3133">
        <w:t xml:space="preserve"> blinded, charmed, deafened, exhaustion, frightened, paralyzed, petrified, poisoned</w:t>
      </w:r>
    </w:p>
    <w:p w14:paraId="72F74E78" w14:textId="77777777" w:rsidR="008D7E6B" w:rsidRPr="008D7E6B" w:rsidRDefault="00177633" w:rsidP="00177633">
      <w:pPr>
        <w:rPr>
          <w:b/>
        </w:rPr>
      </w:pPr>
      <w:r w:rsidRPr="005E3133">
        <w:t>Special Senses blindsight 60 ft. (blind beyond this radius), passive Perception 14</w:t>
      </w:r>
    </w:p>
    <w:p w14:paraId="4B97CB8E" w14:textId="77777777" w:rsidR="008D7E6B" w:rsidRPr="008D7E6B" w:rsidRDefault="00177633" w:rsidP="00177633">
      <w:pPr>
        <w:rPr>
          <w:b/>
        </w:rPr>
      </w:pPr>
      <w:r w:rsidRPr="005E3133">
        <w:t>Languages -</w:t>
      </w:r>
    </w:p>
    <w:p w14:paraId="74280F71" w14:textId="77777777" w:rsidR="008D7E6B" w:rsidRPr="008D7E6B" w:rsidRDefault="00177633" w:rsidP="00177633">
      <w:pPr>
        <w:rPr>
          <w:b/>
        </w:rPr>
      </w:pPr>
      <w:r w:rsidRPr="005E3133">
        <w:t>Challenge 6 (2,300 XP)</w:t>
      </w:r>
    </w:p>
    <w:p w14:paraId="52F902D3" w14:textId="77777777" w:rsidR="008D7E6B" w:rsidRPr="008D7E6B" w:rsidRDefault="00177633" w:rsidP="00177633">
      <w:pPr>
        <w:rPr>
          <w:b/>
        </w:rPr>
      </w:pPr>
      <w:r w:rsidRPr="005E3133">
        <w:t>Antimagic Susceptibility. The clockwork wyvern is incapacitated while in the area of an antimagic field. If targeted by a dispel magic, the clockwork wyvern must succeed o a Constitution saving throw against the caster's spell save DC or fall unconscious for 1 minute.</w:t>
      </w:r>
    </w:p>
    <w:p w14:paraId="675E5E58" w14:textId="77777777" w:rsidR="008D7E6B" w:rsidRPr="008D7E6B" w:rsidRDefault="00177633" w:rsidP="00177633">
      <w:pPr>
        <w:rPr>
          <w:b/>
        </w:rPr>
      </w:pPr>
      <w:r w:rsidRPr="005E3133">
        <w:t>False Appearance: While the clockwork wyvern remains motionless, it is indistinguishable from a normal clockwork statue.</w:t>
      </w:r>
    </w:p>
    <w:p w14:paraId="4BF5245C" w14:textId="77777777" w:rsidR="008D7E6B" w:rsidRPr="008D7E6B" w:rsidRDefault="00177633" w:rsidP="00177633">
      <w:pPr>
        <w:rPr>
          <w:b/>
        </w:rPr>
      </w:pPr>
      <w:r w:rsidRPr="005E3133">
        <w:t>Multiattack. The wyvern makes two attacks: one with its bite and one with its stinger. While flying, it can use its claws in place of one other attack.</w:t>
      </w:r>
    </w:p>
    <w:p w14:paraId="23F03266" w14:textId="77777777" w:rsidR="008D7E6B" w:rsidRPr="008D7E6B" w:rsidRDefault="00177633" w:rsidP="00177633">
      <w:pPr>
        <w:rPr>
          <w:b/>
        </w:rPr>
      </w:pPr>
      <w:r w:rsidRPr="005E3133">
        <w:t>Bite. Melee Weapon Attack: +7 to hit, reach 10 ft., one target. Hit: 11 (2d6 + 4) piercing damage.</w:t>
      </w:r>
    </w:p>
    <w:p w14:paraId="0938EC22" w14:textId="77777777" w:rsidR="008D7E6B" w:rsidRPr="008D7E6B" w:rsidRDefault="00177633" w:rsidP="00177633">
      <w:pPr>
        <w:rPr>
          <w:b/>
        </w:rPr>
      </w:pPr>
      <w:r w:rsidRPr="005E3133">
        <w:t>Claws. Melee Weapon Attack: +7 to hit, reach 5 ft., one target. Hit: 13 (2d8 + 4) slashing damage.</w:t>
      </w:r>
    </w:p>
    <w:p w14:paraId="44B31557" w14:textId="77777777" w:rsidR="008D7E6B" w:rsidRPr="008D7E6B" w:rsidRDefault="00177633" w:rsidP="00177633">
      <w:pPr>
        <w:rPr>
          <w:b/>
        </w:rPr>
      </w:pPr>
      <w:r w:rsidRPr="005E3133">
        <w:t>Stinger. Melee Weapon Attack: +7 to hit, reach 5 ft., one target. Hit: 11 (2d6 + 4) piercing damage. The target must make a DC 15 Constitution saving throw, taking 24 (7d6) poison damage on a failed saving throw, or half as much damage on a successful one.</w:t>
      </w:r>
    </w:p>
    <w:p w14:paraId="4FA4F5CC" w14:textId="260FBC2F" w:rsidR="00177633" w:rsidRDefault="00177633" w:rsidP="00177633">
      <w:pPr>
        <w:pStyle w:val="2"/>
        <w:rPr>
          <w:lang w:val="ru-RU"/>
        </w:rPr>
      </w:pPr>
      <w:bookmarkStart w:id="124" w:name="_Toc510259719"/>
      <w:r w:rsidRPr="0047393C">
        <w:t>Death Giant (Storm)</w:t>
      </w:r>
      <w:bookmarkEnd w:id="124"/>
    </w:p>
    <w:p w14:paraId="4A57CBF2" w14:textId="77777777" w:rsidR="008D7E6B" w:rsidRPr="008D7E6B" w:rsidRDefault="00177633" w:rsidP="00177633">
      <w:pPr>
        <w:rPr>
          <w:b/>
        </w:rPr>
      </w:pPr>
      <w:r w:rsidRPr="005E3133">
        <w:t>Huge undead, chaotic evil</w:t>
      </w:r>
    </w:p>
    <w:p w14:paraId="25D1A1FD" w14:textId="77777777" w:rsidR="008D7E6B" w:rsidRPr="008D7E6B" w:rsidRDefault="00177633" w:rsidP="00177633">
      <w:pPr>
        <w:rPr>
          <w:b/>
        </w:rPr>
      </w:pPr>
      <w:r w:rsidRPr="005E3133">
        <w:t>Armor Class 20 (natural armor)</w:t>
      </w:r>
    </w:p>
    <w:p w14:paraId="3466B780" w14:textId="77777777" w:rsidR="008D7E6B" w:rsidRPr="008D7E6B" w:rsidRDefault="00177633" w:rsidP="00177633">
      <w:pPr>
        <w:rPr>
          <w:b/>
        </w:rPr>
      </w:pPr>
      <w:r w:rsidRPr="005E3133">
        <w:t>Hit Points 247 (19d8 + 95)</w:t>
      </w:r>
    </w:p>
    <w:p w14:paraId="37319692" w14:textId="77777777" w:rsidR="00E82E8E" w:rsidRPr="00E82E8E" w:rsidRDefault="00177633" w:rsidP="00177633">
      <w:pPr>
        <w:rPr>
          <w:b/>
        </w:rPr>
      </w:pPr>
      <w:r w:rsidRPr="005E3133">
        <w:t>Speed 50 ft.</w:t>
      </w:r>
    </w:p>
    <w:p w14:paraId="66A0B12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9F2894B" w14:textId="77777777" w:rsidR="00E82E8E" w:rsidRPr="00E82E8E" w:rsidRDefault="00177633" w:rsidP="00177633">
      <w:pPr>
        <w:rPr>
          <w:b/>
        </w:rPr>
      </w:pPr>
      <w:r w:rsidRPr="005E3133">
        <w:t>27 (+8)</w:t>
      </w:r>
      <w:r>
        <w:t xml:space="preserve"> </w:t>
      </w:r>
      <w:r w:rsidR="00305B1A">
        <w:t>11(+0)</w:t>
      </w:r>
      <w:r w:rsidR="00305B1A">
        <w:tab/>
        <w:t>23(+6)</w:t>
      </w:r>
      <w:r w:rsidR="00305B1A">
        <w:tab/>
        <w:t>12(+1)</w:t>
      </w:r>
      <w:r w:rsidR="00305B1A">
        <w:tab/>
        <w:t>16(+3)</w:t>
      </w:r>
      <w:r w:rsidR="00305B1A">
        <w:tab/>
        <w:t>18(+4)</w:t>
      </w:r>
    </w:p>
    <w:p w14:paraId="7DE53B58" w14:textId="31A67566" w:rsidR="008D7E6B" w:rsidRPr="008D7E6B" w:rsidRDefault="00177633" w:rsidP="00177633">
      <w:pPr>
        <w:rPr>
          <w:b/>
        </w:rPr>
      </w:pPr>
      <w:r w:rsidRPr="005E3133">
        <w:t>Saving Throws Dex +6, Wis +9, Cha +10</w:t>
      </w:r>
    </w:p>
    <w:p w14:paraId="467F24F0" w14:textId="77777777" w:rsidR="008D7E6B" w:rsidRPr="008D7E6B" w:rsidRDefault="00177633" w:rsidP="00177633">
      <w:pPr>
        <w:rPr>
          <w:b/>
        </w:rPr>
      </w:pPr>
      <w:r w:rsidRPr="005E3133">
        <w:t>Damage Resistances necrotic, poison</w:t>
      </w:r>
    </w:p>
    <w:p w14:paraId="4DAEFCE7" w14:textId="77777777" w:rsidR="008D7E6B" w:rsidRPr="008D7E6B" w:rsidRDefault="00177633" w:rsidP="00177633">
      <w:pPr>
        <w:rPr>
          <w:b/>
        </w:rPr>
      </w:pPr>
      <w:r w:rsidRPr="005E3133">
        <w:t>Senses darkvision 120 ft., passive Perception 13</w:t>
      </w:r>
    </w:p>
    <w:p w14:paraId="5FAB130D" w14:textId="77777777" w:rsidR="008D7E6B" w:rsidRPr="008D7E6B" w:rsidRDefault="00177633" w:rsidP="00177633">
      <w:pPr>
        <w:rPr>
          <w:b/>
        </w:rPr>
      </w:pPr>
      <w:r w:rsidRPr="005E3133">
        <w:t>Languages Abyssal, Common</w:t>
      </w:r>
    </w:p>
    <w:p w14:paraId="07DEE38E" w14:textId="77777777" w:rsidR="008D7E6B" w:rsidRPr="008D7E6B" w:rsidRDefault="00177633" w:rsidP="00177633">
      <w:pPr>
        <w:rPr>
          <w:b/>
        </w:rPr>
      </w:pPr>
      <w:r w:rsidRPr="005E3133">
        <w:t>Challenge 17 (18,000 XP)</w:t>
      </w:r>
    </w:p>
    <w:p w14:paraId="623FB2AF" w14:textId="77777777" w:rsidR="008D7E6B" w:rsidRPr="008D7E6B" w:rsidRDefault="00177633" w:rsidP="00177633">
      <w:pPr>
        <w:rPr>
          <w:b/>
        </w:rPr>
      </w:pPr>
      <w:r w:rsidRPr="005E3133">
        <w:t>Magic Resistance. The death giant has advantage on saving throws against spells and other magical effects.</w:t>
      </w:r>
    </w:p>
    <w:p w14:paraId="0EC406E1" w14:textId="77777777" w:rsidR="008D7E6B" w:rsidRPr="008D7E6B" w:rsidRDefault="00177633" w:rsidP="00177633">
      <w:pPr>
        <w:rPr>
          <w:b/>
        </w:rPr>
      </w:pPr>
      <w:r w:rsidRPr="005E3133">
        <w:t>Marshal Undead. Unless the death giant is incapacitated, it and undead creatures of its choice within 60 feet of it have advantage on saving throws against features that turn undead.</w:t>
      </w:r>
    </w:p>
    <w:p w14:paraId="480442A7" w14:textId="77777777" w:rsidR="008D7E6B" w:rsidRPr="008D7E6B" w:rsidRDefault="00177633" w:rsidP="00177633">
      <w:pPr>
        <w:rPr>
          <w:b/>
        </w:rPr>
      </w:pPr>
      <w:r w:rsidRPr="005E3133">
        <w:t>Spellcasting. The death giant is a 19th-level spellcaster. Its spellcasting ability is Charisma (spell save DC 18, +10 to hit with spell attacks). It has the following paladin spells prepared:</w:t>
      </w:r>
    </w:p>
    <w:p w14:paraId="3D9AAEE3" w14:textId="77777777" w:rsidR="008D7E6B" w:rsidRPr="008D7E6B" w:rsidRDefault="00177633" w:rsidP="00177633">
      <w:pPr>
        <w:rPr>
          <w:b/>
        </w:rPr>
      </w:pPr>
      <w:r w:rsidRPr="005E3133">
        <w:t>1st level (4 slots): command, compelled duel, searing smite</w:t>
      </w:r>
    </w:p>
    <w:p w14:paraId="15AC306D" w14:textId="77777777" w:rsidR="008D7E6B" w:rsidRPr="008D7E6B" w:rsidRDefault="00177633" w:rsidP="00177633">
      <w:pPr>
        <w:rPr>
          <w:b/>
        </w:rPr>
      </w:pPr>
      <w:r w:rsidRPr="005E3133">
        <w:t>2nd level (3 slots): hold person, magic weapon</w:t>
      </w:r>
    </w:p>
    <w:p w14:paraId="167A5BEC" w14:textId="77777777" w:rsidR="008D7E6B" w:rsidRPr="008D7E6B" w:rsidRDefault="00177633" w:rsidP="00177633">
      <w:pPr>
        <w:rPr>
          <w:b/>
        </w:rPr>
      </w:pPr>
      <w:r w:rsidRPr="005E3133">
        <w:t>3rd level (3 slots): dispel magic, elemental weapon</w:t>
      </w:r>
    </w:p>
    <w:p w14:paraId="1355D2F7" w14:textId="77777777" w:rsidR="008D7E6B" w:rsidRPr="008D7E6B" w:rsidRDefault="00177633" w:rsidP="00177633">
      <w:pPr>
        <w:rPr>
          <w:b/>
        </w:rPr>
      </w:pPr>
      <w:r w:rsidRPr="005E3133">
        <w:t>4th level (3 slots): banishment, staggering smite</w:t>
      </w:r>
    </w:p>
    <w:p w14:paraId="3C041C7F" w14:textId="77777777" w:rsidR="008D7E6B" w:rsidRPr="008D7E6B" w:rsidRDefault="00177633" w:rsidP="00177633">
      <w:pPr>
        <w:rPr>
          <w:b/>
        </w:rPr>
      </w:pPr>
      <w:r w:rsidRPr="005E3133">
        <w:t>5th level (2 slots): destructive wave (necrotic)</w:t>
      </w:r>
    </w:p>
    <w:p w14:paraId="61A34A20" w14:textId="77777777" w:rsidR="008D7E6B" w:rsidRPr="008D7E6B" w:rsidRDefault="00177633" w:rsidP="00177633">
      <w:pPr>
        <w:rPr>
          <w:b/>
        </w:rPr>
      </w:pPr>
      <w:r w:rsidRPr="005E3133">
        <w:t>Multiattack. The death giant makes three longsword attacks.</w:t>
      </w:r>
    </w:p>
    <w:p w14:paraId="57C810E8" w14:textId="77777777" w:rsidR="008D7E6B" w:rsidRPr="008D7E6B" w:rsidRDefault="00177633" w:rsidP="00177633">
      <w:pPr>
        <w:rPr>
          <w:b/>
        </w:rPr>
      </w:pPr>
      <w:r w:rsidRPr="005E3133">
        <w:t>Longsword. Melee Weapon Attack: +14 to hit, reach 5 ft., one target. Hit: 20 (3d8 + 8) slashing damage, or 23 (3d10 + 8) slashing damage if used with two hands, plus 18 (4d8) necrotic damage.</w:t>
      </w:r>
    </w:p>
    <w:p w14:paraId="4DD0CEDE" w14:textId="77777777" w:rsidR="008D7E6B" w:rsidRPr="008D7E6B" w:rsidRDefault="00177633" w:rsidP="00177633">
      <w:pPr>
        <w:rPr>
          <w:b/>
        </w:rPr>
      </w:pPr>
      <w:r w:rsidRPr="005E3133">
        <w:t>Rock. Ranged Weapon Attack: +13 to hit, range 60/240 ft., one target. Hit: 30 (4d10 + 8) bludgeoning damage.</w:t>
      </w:r>
    </w:p>
    <w:p w14:paraId="1DDE502F" w14:textId="77777777" w:rsidR="008D7E6B" w:rsidRPr="008D7E6B" w:rsidRDefault="00177633" w:rsidP="00177633">
      <w:pPr>
        <w:rPr>
          <w:b/>
        </w:rPr>
      </w:pPr>
      <w:r w:rsidRPr="005E3133">
        <w:t>Hellfire Orb (1/Day). The death giant hurls a magical ball of fire that explodes at a point it can see within 120 feet of it. Each creature in a 20-foot-radius sphere centered on that point must make a DC 18 Dexterity saving throw. The sphere spreads around corners. A creature takes 35 (10d6) fire damage and 35 (10d6) necrotic damage on a failed save, or half as much damage on a successful one.</w:t>
      </w:r>
    </w:p>
    <w:p w14:paraId="31BC100C" w14:textId="5D443CD3" w:rsidR="00177633" w:rsidRPr="005E3133" w:rsidRDefault="00177633" w:rsidP="00177633">
      <w:pPr>
        <w:rPr>
          <w:lang w:val="ru-RU"/>
        </w:rPr>
      </w:pPr>
      <w:r w:rsidRPr="005E3133">
        <w:t xml:space="preserve">Parry. The death giant adds 6 to its AC against one melee attack that would hit it. To do so, the death giant must see the attacker and be wielding a </w:t>
      </w:r>
      <w:r w:rsidRPr="005E3133">
        <w:rPr>
          <w:lang w:val="ru-RU"/>
        </w:rPr>
        <w:t>melee weapon.</w:t>
      </w:r>
    </w:p>
    <w:p w14:paraId="16C05E86" w14:textId="77777777" w:rsidR="00177633" w:rsidRDefault="00177633" w:rsidP="00177633">
      <w:pPr>
        <w:pStyle w:val="2"/>
        <w:rPr>
          <w:lang w:val="ru-RU"/>
        </w:rPr>
      </w:pPr>
      <w:bookmarkStart w:id="125" w:name="_Toc510259720"/>
      <w:r w:rsidRPr="0047393C">
        <w:t>Storm Giant Zombie</w:t>
      </w:r>
      <w:bookmarkEnd w:id="125"/>
    </w:p>
    <w:p w14:paraId="191F0900" w14:textId="77777777" w:rsidR="008D7E6B" w:rsidRPr="008D7E6B" w:rsidRDefault="00177633" w:rsidP="00177633">
      <w:pPr>
        <w:rPr>
          <w:b/>
        </w:rPr>
      </w:pPr>
      <w:r w:rsidRPr="007D7664">
        <w:t xml:space="preserve">Huge undead (storm giant), chaotic </w:t>
      </w:r>
      <w:r>
        <w:t>evil</w:t>
      </w:r>
    </w:p>
    <w:p w14:paraId="736E7308" w14:textId="77777777" w:rsidR="008D7E6B" w:rsidRPr="008D7E6B" w:rsidRDefault="00177633" w:rsidP="00177633">
      <w:pPr>
        <w:rPr>
          <w:b/>
        </w:rPr>
      </w:pPr>
      <w:r w:rsidRPr="007D7664">
        <w:t>Armor Class 16 (scale mail)</w:t>
      </w:r>
    </w:p>
    <w:p w14:paraId="3B082DF5" w14:textId="77777777" w:rsidR="008D7E6B" w:rsidRPr="008D7E6B" w:rsidRDefault="00177633" w:rsidP="00177633">
      <w:pPr>
        <w:rPr>
          <w:b/>
        </w:rPr>
      </w:pPr>
      <w:r w:rsidRPr="007D7664">
        <w:t>Hit Points 231 (22d12 + 88)</w:t>
      </w:r>
    </w:p>
    <w:p w14:paraId="7C445637" w14:textId="77777777" w:rsidR="00E82E8E" w:rsidRPr="00E82E8E" w:rsidRDefault="00177633" w:rsidP="00177633">
      <w:pPr>
        <w:rPr>
          <w:b/>
        </w:rPr>
      </w:pPr>
      <w:r w:rsidRPr="007D7664">
        <w:t>Speed 50 ft., swim 50 ft.</w:t>
      </w:r>
    </w:p>
    <w:p w14:paraId="718C24D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C894079" w14:textId="76F008BD" w:rsidR="008D7E6B" w:rsidRPr="008D7E6B" w:rsidRDefault="00177633" w:rsidP="00177633">
      <w:pPr>
        <w:rPr>
          <w:b/>
        </w:rPr>
      </w:pPr>
      <w:r w:rsidRPr="007D7664">
        <w:t>29 (+9)</w:t>
      </w:r>
      <w:r>
        <w:t xml:space="preserve"> </w:t>
      </w:r>
      <w:r w:rsidR="00305B1A">
        <w:t>13(+1)</w:t>
      </w:r>
      <w:r w:rsidR="00305B1A">
        <w:tab/>
        <w:t>18(+4)</w:t>
      </w:r>
      <w:r w:rsidR="00305B1A">
        <w:tab/>
      </w:r>
      <w:r w:rsidRPr="007D7664">
        <w:t>3 (-4)</w:t>
      </w:r>
      <w:r>
        <w:t xml:space="preserve"> </w:t>
      </w:r>
      <w:r w:rsidR="00305B1A">
        <w:t>17(+3)</w:t>
      </w:r>
      <w:r w:rsidR="00305B1A">
        <w:tab/>
      </w:r>
      <w:r w:rsidRPr="007D7664">
        <w:t>5 (-3)</w:t>
      </w:r>
    </w:p>
    <w:p w14:paraId="6011B590" w14:textId="77777777" w:rsidR="008D7E6B" w:rsidRPr="008D7E6B" w:rsidRDefault="00177633" w:rsidP="00177633">
      <w:pPr>
        <w:rPr>
          <w:b/>
        </w:rPr>
      </w:pPr>
      <w:r w:rsidRPr="007D7664">
        <w:t>Saving Throws Str +14, Con +9, Wis +8, Cha +2</w:t>
      </w:r>
    </w:p>
    <w:p w14:paraId="4EA821E3" w14:textId="77777777" w:rsidR="008D7E6B" w:rsidRPr="008D7E6B" w:rsidRDefault="00177633" w:rsidP="00177633">
      <w:pPr>
        <w:rPr>
          <w:b/>
        </w:rPr>
      </w:pPr>
      <w:r w:rsidRPr="007D7664">
        <w:t>Skills Arcana +1, Athletics +8, History +1, Perception +2</w:t>
      </w:r>
    </w:p>
    <w:p w14:paraId="2508004F" w14:textId="77777777" w:rsidR="008D7E6B" w:rsidRPr="008D7E6B" w:rsidRDefault="00177633" w:rsidP="00177633">
      <w:pPr>
        <w:rPr>
          <w:b/>
        </w:rPr>
      </w:pPr>
      <w:r w:rsidRPr="007D7664">
        <w:t>Damage Resistances cold</w:t>
      </w:r>
    </w:p>
    <w:p w14:paraId="53A71704" w14:textId="77777777" w:rsidR="0000645A" w:rsidRDefault="00177633" w:rsidP="00177633">
      <w:pPr>
        <w:rPr>
          <w:b/>
        </w:rPr>
      </w:pPr>
      <w:r w:rsidRPr="007D7664">
        <w:t>Damage Immunities lightning, thunder, poison</w:t>
      </w:r>
    </w:p>
    <w:p w14:paraId="0B813699" w14:textId="092E6360" w:rsidR="008D7E6B" w:rsidRPr="008D7E6B" w:rsidRDefault="0000645A" w:rsidP="00177633">
      <w:pPr>
        <w:rPr>
          <w:b/>
        </w:rPr>
      </w:pPr>
      <w:r>
        <w:t>Condition Immunities</w:t>
      </w:r>
      <w:r w:rsidR="00177633" w:rsidRPr="007D7664">
        <w:t xml:space="preserve"> poisoned</w:t>
      </w:r>
    </w:p>
    <w:p w14:paraId="0CC41266" w14:textId="77777777" w:rsidR="008D7E6B" w:rsidRPr="008D7E6B" w:rsidRDefault="00177633" w:rsidP="00177633">
      <w:pPr>
        <w:rPr>
          <w:b/>
        </w:rPr>
      </w:pPr>
      <w:r w:rsidRPr="007D7664">
        <w:t>Senses passive Perception 20</w:t>
      </w:r>
    </w:p>
    <w:p w14:paraId="3B173A49" w14:textId="77777777" w:rsidR="008D7E6B" w:rsidRPr="008D7E6B" w:rsidRDefault="00177633" w:rsidP="00177633">
      <w:pPr>
        <w:rPr>
          <w:b/>
        </w:rPr>
      </w:pPr>
      <w:r w:rsidRPr="007D7664">
        <w:t>Languages understands Common and Giant but can’t speak</w:t>
      </w:r>
    </w:p>
    <w:p w14:paraId="098F841C" w14:textId="77777777" w:rsidR="008D7E6B" w:rsidRPr="008D7E6B" w:rsidRDefault="00177633" w:rsidP="00177633">
      <w:pPr>
        <w:rPr>
          <w:b/>
        </w:rPr>
      </w:pPr>
      <w:r w:rsidRPr="007D7664">
        <w:t>Challenge 13 (10,000 XP)</w:t>
      </w:r>
    </w:p>
    <w:p w14:paraId="7773B806" w14:textId="77777777" w:rsidR="008D7E6B" w:rsidRPr="008D7E6B" w:rsidRDefault="00177633" w:rsidP="00177633">
      <w:pPr>
        <w:rPr>
          <w:b/>
        </w:rPr>
      </w:pPr>
      <w:r w:rsidRPr="007D7664">
        <w:t>Undead Fortitude. If damage reduces the storm giant zombie to 0 hit points, it must make a Constitution saving throw with a DC of 5 + the damage taken, unless the damage is radiant or from a critical hit. On a success, the zombie drops to 1 hit point instead.</w:t>
      </w:r>
    </w:p>
    <w:p w14:paraId="4EE2FA44" w14:textId="77777777" w:rsidR="008D7E6B" w:rsidRPr="008D7E6B" w:rsidRDefault="00177633" w:rsidP="00177633">
      <w:pPr>
        <w:rPr>
          <w:b/>
        </w:rPr>
      </w:pPr>
      <w:r w:rsidRPr="007D7664">
        <w:t>Multiattack. The giant zombie makes two slam</w:t>
      </w:r>
    </w:p>
    <w:p w14:paraId="6EA6305C" w14:textId="77777777" w:rsidR="008D7E6B" w:rsidRPr="008D7E6B" w:rsidRDefault="00177633" w:rsidP="00177633">
      <w:pPr>
        <w:rPr>
          <w:b/>
        </w:rPr>
      </w:pPr>
      <w:r w:rsidRPr="007D7664">
        <w:t>attacks.</w:t>
      </w:r>
    </w:p>
    <w:p w14:paraId="5466A22B" w14:textId="77777777" w:rsidR="008D7E6B" w:rsidRPr="008D7E6B" w:rsidRDefault="00177633" w:rsidP="00177633">
      <w:pPr>
        <w:rPr>
          <w:b/>
        </w:rPr>
      </w:pPr>
      <w:r w:rsidRPr="007D7664">
        <w:t>Slam. Melee Weapon Attack: +14 to hit, reach 10 ft., one target. Hit: 30 (6d6 + 9) bludgeoning damage.</w:t>
      </w:r>
    </w:p>
    <w:p w14:paraId="42519398" w14:textId="7E8877BE" w:rsidR="00177633" w:rsidRDefault="00177633" w:rsidP="00177633">
      <w:r w:rsidRPr="007D7664">
        <w:t>Necrotic Lightning Storm (Recharges 5-6). The giant explodes in a magical lighting storm. Each creature within 10 feet of the giant must make a DC 17 Dexterity saving throw, taking 27 (6d8) lightning damage and 27 (6d8) necrotic damage on a failed save, or half as much damage on a successful one.</w:t>
      </w:r>
    </w:p>
    <w:p w14:paraId="4E980A88" w14:textId="77777777" w:rsidR="00177633" w:rsidRPr="0047393C" w:rsidRDefault="00177633" w:rsidP="00177633">
      <w:pPr>
        <w:rPr>
          <w:rFonts w:asciiTheme="majorHAnsi" w:eastAsiaTheme="majorEastAsia" w:hAnsiTheme="majorHAnsi" w:cstheme="majorBidi"/>
          <w:sz w:val="32"/>
          <w:szCs w:val="32"/>
        </w:rPr>
      </w:pPr>
      <w:r w:rsidRPr="0047393C">
        <w:br w:type="page"/>
      </w:r>
    </w:p>
    <w:p w14:paraId="39D8D4DB" w14:textId="77777777" w:rsidR="00177633" w:rsidRPr="0047393C" w:rsidRDefault="00177633" w:rsidP="00177633">
      <w:pPr>
        <w:pStyle w:val="1"/>
      </w:pPr>
      <w:bookmarkStart w:id="126" w:name="_Toc510259721"/>
      <w:r w:rsidRPr="0047393C">
        <w:t>Season 7</w:t>
      </w:r>
      <w:bookmarkEnd w:id="126"/>
    </w:p>
    <w:p w14:paraId="4E6A9A0B" w14:textId="77777777" w:rsidR="00177633" w:rsidRPr="0047393C" w:rsidRDefault="00177633" w:rsidP="00177633">
      <w:pPr>
        <w:pStyle w:val="2"/>
      </w:pPr>
      <w:bookmarkStart w:id="127" w:name="_Toc510259722"/>
      <w:r w:rsidRPr="0047393C">
        <w:t>Yuan-ti Broodling</w:t>
      </w:r>
      <w:bookmarkEnd w:id="127"/>
    </w:p>
    <w:p w14:paraId="6AA47295" w14:textId="77777777" w:rsidR="00177633" w:rsidRPr="0047393C" w:rsidRDefault="00177633" w:rsidP="00177633">
      <w:pPr>
        <w:pStyle w:val="2"/>
      </w:pPr>
      <w:bookmarkStart w:id="128" w:name="_Toc510259723"/>
      <w:r w:rsidRPr="0047393C">
        <w:t>Venom Queen Shasskatar</w:t>
      </w:r>
      <w:bookmarkEnd w:id="128"/>
    </w:p>
    <w:p w14:paraId="41CCAF1F" w14:textId="77777777" w:rsidR="00177633" w:rsidRPr="0047393C" w:rsidRDefault="00177633" w:rsidP="00177633">
      <w:pPr>
        <w:pStyle w:val="2"/>
      </w:pPr>
      <w:bookmarkStart w:id="129" w:name="_Toc510259724"/>
      <w:r w:rsidRPr="0047393C">
        <w:t>Jaru Tasca</w:t>
      </w:r>
      <w:bookmarkEnd w:id="129"/>
    </w:p>
    <w:p w14:paraId="64670ECD" w14:textId="77777777" w:rsidR="00177633" w:rsidRPr="0047393C" w:rsidRDefault="00177633" w:rsidP="00177633">
      <w:pPr>
        <w:pStyle w:val="2"/>
      </w:pPr>
      <w:bookmarkStart w:id="130" w:name="_Toc510259725"/>
      <w:r w:rsidRPr="0047393C">
        <w:t>Big One, The</w:t>
      </w:r>
      <w:bookmarkEnd w:id="130"/>
    </w:p>
    <w:p w14:paraId="60AFC6CE" w14:textId="77777777" w:rsidR="00177633" w:rsidRPr="0047393C" w:rsidRDefault="00177633" w:rsidP="00177633">
      <w:pPr>
        <w:pStyle w:val="2"/>
      </w:pPr>
      <w:bookmarkStart w:id="131" w:name="_Toc510259726"/>
      <w:r w:rsidRPr="0047393C">
        <w:t>Swarm of Flying Monkey Mummies</w:t>
      </w:r>
      <w:bookmarkEnd w:id="131"/>
    </w:p>
    <w:p w14:paraId="526AC219" w14:textId="77777777" w:rsidR="00177633" w:rsidRPr="0047393C" w:rsidRDefault="00177633" w:rsidP="00177633">
      <w:pPr>
        <w:pStyle w:val="2"/>
      </w:pPr>
      <w:bookmarkStart w:id="132" w:name="_Toc510259727"/>
      <w:r w:rsidRPr="0047393C">
        <w:t>Awakened Giant Ape</w:t>
      </w:r>
      <w:bookmarkEnd w:id="132"/>
    </w:p>
    <w:p w14:paraId="64A51D2F" w14:textId="77777777" w:rsidR="00177633" w:rsidRPr="0047393C" w:rsidRDefault="00177633" w:rsidP="00177633">
      <w:pPr>
        <w:pStyle w:val="2"/>
      </w:pPr>
      <w:bookmarkStart w:id="133" w:name="_Toc510259728"/>
      <w:r w:rsidRPr="0047393C">
        <w:t>Awakened Girallon</w:t>
      </w:r>
      <w:bookmarkEnd w:id="133"/>
    </w:p>
    <w:p w14:paraId="2D5D87B1" w14:textId="77777777" w:rsidR="00177633" w:rsidRPr="0047393C" w:rsidRDefault="00177633" w:rsidP="00177633">
      <w:pPr>
        <w:pStyle w:val="2"/>
      </w:pPr>
      <w:bookmarkStart w:id="134" w:name="_Toc510259729"/>
      <w:r w:rsidRPr="0047393C">
        <w:t>Ullal, Aarakocra Shaman</w:t>
      </w:r>
      <w:bookmarkEnd w:id="134"/>
    </w:p>
    <w:p w14:paraId="2EAC2CB5" w14:textId="77777777" w:rsidR="008D7E6B" w:rsidRPr="008D7E6B" w:rsidRDefault="00177633" w:rsidP="00177633">
      <w:pPr>
        <w:pStyle w:val="2"/>
        <w:rPr>
          <w:b/>
          <w:lang w:val="ru-RU"/>
        </w:rPr>
      </w:pPr>
      <w:bookmarkStart w:id="135" w:name="_Toc510259730"/>
      <w:r w:rsidRPr="0047393C">
        <w:t>Zuccass, Empowered Mummy</w:t>
      </w:r>
      <w:bookmarkEnd w:id="135"/>
    </w:p>
    <w:p w14:paraId="3548F6FF" w14:textId="631EC659" w:rsidR="00177633" w:rsidRDefault="00177633" w:rsidP="00177633">
      <w:pPr>
        <w:pStyle w:val="2"/>
        <w:rPr>
          <w:lang w:val="ru-RU"/>
        </w:rPr>
      </w:pPr>
      <w:bookmarkStart w:id="136" w:name="_Toc510259731"/>
      <w:r w:rsidRPr="0047393C">
        <w:t>Yuan-ti Broodling</w:t>
      </w:r>
      <w:bookmarkEnd w:id="136"/>
    </w:p>
    <w:p w14:paraId="381EB6EA" w14:textId="77777777" w:rsidR="008D7E6B" w:rsidRPr="008D7E6B" w:rsidRDefault="00177633" w:rsidP="00177633">
      <w:pPr>
        <w:rPr>
          <w:b/>
        </w:rPr>
      </w:pPr>
      <w:r w:rsidRPr="00E71447">
        <w:t>Medium humanoid (yuan-ti), neutral evil</w:t>
      </w:r>
    </w:p>
    <w:p w14:paraId="78299850" w14:textId="77777777" w:rsidR="008D7E6B" w:rsidRPr="008D7E6B" w:rsidRDefault="00177633" w:rsidP="00177633">
      <w:pPr>
        <w:rPr>
          <w:b/>
        </w:rPr>
      </w:pPr>
      <w:r w:rsidRPr="00E71447">
        <w:t>Armor Class 10</w:t>
      </w:r>
    </w:p>
    <w:p w14:paraId="71E6CCE3" w14:textId="77777777" w:rsidR="008D7E6B" w:rsidRPr="008D7E6B" w:rsidRDefault="00177633" w:rsidP="00177633">
      <w:pPr>
        <w:rPr>
          <w:b/>
        </w:rPr>
      </w:pPr>
      <w:r w:rsidRPr="00E71447">
        <w:t>Hit Points 13 (2d8 + 4)</w:t>
      </w:r>
    </w:p>
    <w:p w14:paraId="70EFA4DE" w14:textId="77777777" w:rsidR="008D7E6B" w:rsidRPr="008D7E6B" w:rsidRDefault="00177633" w:rsidP="00177633">
      <w:pPr>
        <w:rPr>
          <w:b/>
        </w:rPr>
      </w:pPr>
      <w:r w:rsidRPr="00E71447">
        <w:t>Speed 30 ft.</w:t>
      </w:r>
    </w:p>
    <w:p w14:paraId="0C413646" w14:textId="218E737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B3A73DA" w14:textId="77777777" w:rsidR="008D7E6B" w:rsidRPr="008D7E6B" w:rsidRDefault="00305B1A" w:rsidP="00177633">
      <w:pPr>
        <w:rPr>
          <w:b/>
        </w:rPr>
      </w:pPr>
      <w:r>
        <w:t>13(+1)</w:t>
      </w:r>
      <w:r>
        <w:tab/>
        <w:t>10(+0)</w:t>
      </w:r>
      <w:r>
        <w:tab/>
        <w:t>15(+2)</w:t>
      </w:r>
      <w:r>
        <w:tab/>
      </w:r>
      <w:r w:rsidR="00177633" w:rsidRPr="00E71447">
        <w:t>2 (-4)</w:t>
      </w:r>
      <w:r w:rsidR="00177633">
        <w:t xml:space="preserve"> </w:t>
      </w:r>
      <w:r>
        <w:t>12(+1)</w:t>
      </w:r>
      <w:r>
        <w:tab/>
      </w:r>
      <w:r w:rsidR="00177633" w:rsidRPr="00E71447">
        <w:t>5 (-3)</w:t>
      </w:r>
    </w:p>
    <w:p w14:paraId="4AC14A99" w14:textId="77777777" w:rsidR="008D7E6B" w:rsidRPr="008D7E6B" w:rsidRDefault="00177633" w:rsidP="00177633">
      <w:pPr>
        <w:rPr>
          <w:b/>
        </w:rPr>
      </w:pPr>
      <w:r w:rsidRPr="00E71447">
        <w:t>Senses darkvision 30 ft., passive Perception 11</w:t>
      </w:r>
    </w:p>
    <w:p w14:paraId="53546A3B" w14:textId="77777777" w:rsidR="008D7E6B" w:rsidRPr="008D7E6B" w:rsidRDefault="00177633" w:rsidP="00177633">
      <w:pPr>
        <w:rPr>
          <w:b/>
        </w:rPr>
      </w:pPr>
      <w:r w:rsidRPr="00E71447">
        <w:t>Languages Common, Abyssal, Draconic</w:t>
      </w:r>
    </w:p>
    <w:p w14:paraId="2433672E" w14:textId="77777777" w:rsidR="008D7E6B" w:rsidRPr="008D7E6B" w:rsidRDefault="00177633" w:rsidP="00177633">
      <w:pPr>
        <w:rPr>
          <w:b/>
        </w:rPr>
      </w:pPr>
      <w:r w:rsidRPr="00E71447">
        <w:t>Challenge 1/4 (50 XP)</w:t>
      </w:r>
    </w:p>
    <w:p w14:paraId="161B9D5E" w14:textId="77777777" w:rsidR="008D7E6B" w:rsidRPr="008D7E6B" w:rsidRDefault="00177633" w:rsidP="00177633">
      <w:pPr>
        <w:rPr>
          <w:b/>
        </w:rPr>
      </w:pPr>
      <w:r w:rsidRPr="00E71447">
        <w:t>Keen Smell. The broodling has advantage on Wisdom</w:t>
      </w:r>
      <w:r>
        <w:t xml:space="preserve"> </w:t>
      </w:r>
      <w:r w:rsidRPr="00E71447">
        <w:t>(Perception) checks that rely on smell.</w:t>
      </w:r>
    </w:p>
    <w:p w14:paraId="7C4B54A6" w14:textId="77777777" w:rsidR="008D7E6B" w:rsidRPr="008D7E6B" w:rsidRDefault="00177633" w:rsidP="00177633">
      <w:pPr>
        <w:rPr>
          <w:b/>
        </w:rPr>
      </w:pPr>
      <w:r w:rsidRPr="00E71447">
        <w:t>Actions</w:t>
      </w:r>
    </w:p>
    <w:p w14:paraId="0923D518" w14:textId="77777777" w:rsidR="008D7E6B" w:rsidRPr="008D7E6B" w:rsidRDefault="00177633" w:rsidP="00177633">
      <w:pPr>
        <w:rPr>
          <w:b/>
        </w:rPr>
      </w:pPr>
      <w:r w:rsidRPr="00E71447">
        <w:t>Multiattack. The broodling makes two attacks, one with its bite and one with its claws.</w:t>
      </w:r>
    </w:p>
    <w:p w14:paraId="26D90C58" w14:textId="77777777" w:rsidR="008D7E6B" w:rsidRPr="008D7E6B" w:rsidRDefault="00177633" w:rsidP="00177633">
      <w:pPr>
        <w:rPr>
          <w:b/>
        </w:rPr>
      </w:pPr>
      <w:r w:rsidRPr="00E71447">
        <w:t>Bite. Melee Weapon Attack: +3 to hit, reach 5 ft., one target. Hit: 4 (1d6 + 1) piercing damage.</w:t>
      </w:r>
    </w:p>
    <w:p w14:paraId="74628128" w14:textId="0EE94A6E" w:rsidR="00177633" w:rsidRPr="00E71447" w:rsidRDefault="00177633" w:rsidP="00177633">
      <w:r w:rsidRPr="00E71447">
        <w:t>Claws. Melee Weapon Attack: +3 to hit, reach 5 ft., one target. Hit: 6 (2d4 + 1) slashing damage.</w:t>
      </w:r>
    </w:p>
    <w:p w14:paraId="0201C3C3" w14:textId="77777777" w:rsidR="00177633" w:rsidRDefault="00177633" w:rsidP="00177633">
      <w:pPr>
        <w:pStyle w:val="2"/>
        <w:rPr>
          <w:lang w:val="ru-RU"/>
        </w:rPr>
      </w:pPr>
      <w:bookmarkStart w:id="137" w:name="_Toc510259732"/>
      <w:r w:rsidRPr="0047393C">
        <w:t>Venom Queen Shasskatar</w:t>
      </w:r>
      <w:bookmarkEnd w:id="137"/>
    </w:p>
    <w:p w14:paraId="50D945FD" w14:textId="77777777" w:rsidR="008D7E6B" w:rsidRPr="008D7E6B" w:rsidRDefault="00177633" w:rsidP="00177633">
      <w:pPr>
        <w:rPr>
          <w:b/>
        </w:rPr>
      </w:pPr>
      <w:r w:rsidRPr="00BA0377">
        <w:t>Medium monstrosity (shapechanger, yuan-ti), neutral</w:t>
      </w:r>
    </w:p>
    <w:p w14:paraId="7CDB9C16" w14:textId="77777777" w:rsidR="008D7E6B" w:rsidRPr="008D7E6B" w:rsidRDefault="00177633" w:rsidP="00177633">
      <w:pPr>
        <w:rPr>
          <w:b/>
        </w:rPr>
      </w:pPr>
      <w:r w:rsidRPr="00BA0377">
        <w:t>evil</w:t>
      </w:r>
    </w:p>
    <w:p w14:paraId="3B1DB3AA" w14:textId="77777777" w:rsidR="008D7E6B" w:rsidRPr="008D7E6B" w:rsidRDefault="00177633" w:rsidP="00177633">
      <w:pPr>
        <w:rPr>
          <w:b/>
        </w:rPr>
      </w:pPr>
      <w:r w:rsidRPr="00BA0377">
        <w:t>Armor Class 14 (natural armor)</w:t>
      </w:r>
    </w:p>
    <w:p w14:paraId="35DCB3D5" w14:textId="77777777" w:rsidR="008D7E6B" w:rsidRPr="008D7E6B" w:rsidRDefault="00177633" w:rsidP="00177633">
      <w:pPr>
        <w:rPr>
          <w:b/>
        </w:rPr>
      </w:pPr>
      <w:r w:rsidRPr="00BA0377">
        <w:t>Hit Points 71 (13d8 + 13)</w:t>
      </w:r>
    </w:p>
    <w:p w14:paraId="167AABBC" w14:textId="77777777" w:rsidR="00E82E8E" w:rsidRPr="00E82E8E" w:rsidRDefault="00177633" w:rsidP="00177633">
      <w:pPr>
        <w:rPr>
          <w:b/>
        </w:rPr>
      </w:pPr>
      <w:r w:rsidRPr="00BA0377">
        <w:t>Speed 30 ft.</w:t>
      </w:r>
    </w:p>
    <w:p w14:paraId="2E32A5C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57297BC" w14:textId="77777777" w:rsidR="00E82E8E" w:rsidRPr="00E82E8E" w:rsidRDefault="00305B1A" w:rsidP="00177633">
      <w:pPr>
        <w:rPr>
          <w:b/>
        </w:rPr>
      </w:pPr>
      <w:r>
        <w:t>16(+3)</w:t>
      </w:r>
      <w:r>
        <w:tab/>
        <w:t>14(+2)</w:t>
      </w:r>
      <w:r>
        <w:tab/>
        <w:t>13(+1)</w:t>
      </w:r>
      <w:r>
        <w:tab/>
        <w:t>14(+2)</w:t>
      </w:r>
      <w:r>
        <w:tab/>
        <w:t>12(+1)</w:t>
      </w:r>
      <w:r>
        <w:tab/>
        <w:t>16(+3)</w:t>
      </w:r>
    </w:p>
    <w:p w14:paraId="4C43AAA8" w14:textId="66E11F17" w:rsidR="008D7E6B" w:rsidRPr="008D7E6B" w:rsidRDefault="00177633" w:rsidP="00177633">
      <w:pPr>
        <w:rPr>
          <w:b/>
        </w:rPr>
      </w:pPr>
      <w:r w:rsidRPr="00BA0377">
        <w:t>Saving Throws Wis +3, Cha +5</w:t>
      </w:r>
    </w:p>
    <w:p w14:paraId="13170957" w14:textId="77777777" w:rsidR="008D7E6B" w:rsidRPr="008D7E6B" w:rsidRDefault="00177633" w:rsidP="00177633">
      <w:pPr>
        <w:rPr>
          <w:b/>
        </w:rPr>
      </w:pPr>
      <w:r w:rsidRPr="00BA0377">
        <w:t>Skills Deception +5, Stealth +4</w:t>
      </w:r>
    </w:p>
    <w:p w14:paraId="3F3349F6" w14:textId="77777777" w:rsidR="0000645A" w:rsidRDefault="00177633" w:rsidP="00177633">
      <w:pPr>
        <w:rPr>
          <w:b/>
        </w:rPr>
      </w:pPr>
      <w:r w:rsidRPr="00BA0377">
        <w:t>Damage Immunities poison</w:t>
      </w:r>
    </w:p>
    <w:p w14:paraId="068537A6" w14:textId="65852041" w:rsidR="008D7E6B" w:rsidRPr="008D7E6B" w:rsidRDefault="0000645A" w:rsidP="00177633">
      <w:pPr>
        <w:rPr>
          <w:b/>
        </w:rPr>
      </w:pPr>
      <w:r>
        <w:t>Condition Immunities</w:t>
      </w:r>
      <w:r w:rsidR="00177633" w:rsidRPr="00BA0377">
        <w:t xml:space="preserve"> poisoned</w:t>
      </w:r>
    </w:p>
    <w:p w14:paraId="06578B27" w14:textId="77777777" w:rsidR="008D7E6B" w:rsidRPr="008D7E6B" w:rsidRDefault="00177633" w:rsidP="00177633">
      <w:pPr>
        <w:rPr>
          <w:b/>
        </w:rPr>
      </w:pPr>
      <w:r w:rsidRPr="00BA0377">
        <w:t>Senses darkvision 120 ft. (penetrates magical</w:t>
      </w:r>
    </w:p>
    <w:p w14:paraId="19D9CBD0" w14:textId="77777777" w:rsidR="008D7E6B" w:rsidRPr="008D7E6B" w:rsidRDefault="00177633" w:rsidP="00177633">
      <w:pPr>
        <w:rPr>
          <w:b/>
        </w:rPr>
      </w:pPr>
      <w:r w:rsidRPr="00BA0377">
        <w:t>darkness), passive Perception 11</w:t>
      </w:r>
    </w:p>
    <w:p w14:paraId="1A0829F2" w14:textId="77777777" w:rsidR="008D7E6B" w:rsidRPr="008D7E6B" w:rsidRDefault="00177633" w:rsidP="00177633">
      <w:pPr>
        <w:rPr>
          <w:b/>
        </w:rPr>
      </w:pPr>
      <w:r w:rsidRPr="00BA0377">
        <w:t>Languages Abyssal, Common, Draconic</w:t>
      </w:r>
    </w:p>
    <w:p w14:paraId="6A569967" w14:textId="77777777" w:rsidR="008D7E6B" w:rsidRPr="008D7E6B" w:rsidRDefault="00177633" w:rsidP="00177633">
      <w:pPr>
        <w:rPr>
          <w:b/>
        </w:rPr>
      </w:pPr>
      <w:r w:rsidRPr="00BA0377">
        <w:t>Challenge 4 (1,100 XP)</w:t>
      </w:r>
    </w:p>
    <w:p w14:paraId="1C798777" w14:textId="77777777" w:rsidR="008D7E6B" w:rsidRPr="008D7E6B" w:rsidRDefault="00177633" w:rsidP="00177633">
      <w:pPr>
        <w:rPr>
          <w:b/>
        </w:rPr>
      </w:pPr>
      <w:r w:rsidRPr="00BA0377">
        <w:t>Shapechanger. The yuan-ti can use its action to polymorph into a Medium snake or back into its true form. Its statistics are the same in each form. Any equipment it is wearing or carrying isn’t transformed. If it dies, it stays in its current form.</w:t>
      </w:r>
    </w:p>
    <w:p w14:paraId="11D0906C" w14:textId="77777777" w:rsidR="008D7E6B" w:rsidRPr="008D7E6B" w:rsidRDefault="00177633" w:rsidP="00177633">
      <w:pPr>
        <w:rPr>
          <w:b/>
        </w:rPr>
      </w:pPr>
      <w:r w:rsidRPr="00BA0377">
        <w:t>Death Fangs (2/Day). The first time the yuan-ti hits with a melee attack on her turn, she can deal an extra 16 (3d10) necrotic damage to the target.</w:t>
      </w:r>
    </w:p>
    <w:p w14:paraId="0872CC12" w14:textId="77777777" w:rsidR="008D7E6B" w:rsidRPr="008D7E6B" w:rsidRDefault="00177633" w:rsidP="00177633">
      <w:pPr>
        <w:rPr>
          <w:b/>
        </w:rPr>
      </w:pPr>
      <w:r w:rsidRPr="00BA0377">
        <w:t>Innate Spellcasting (Yuan-ti Form Only). The yuan-ti’s innate spellcasting ability is Charisma (spell save DC 13). The yuan-ti can innately cast the following spells, requiring no material components:</w:t>
      </w:r>
    </w:p>
    <w:p w14:paraId="7E2468F5" w14:textId="77777777" w:rsidR="008D7E6B" w:rsidRPr="008D7E6B" w:rsidRDefault="00177633" w:rsidP="00177633">
      <w:pPr>
        <w:rPr>
          <w:b/>
        </w:rPr>
      </w:pPr>
      <w:r w:rsidRPr="00BA0377">
        <w:t>At will: animal friendship (snakes only)</w:t>
      </w:r>
    </w:p>
    <w:p w14:paraId="03EF0640" w14:textId="77777777" w:rsidR="008D7E6B" w:rsidRPr="008D7E6B" w:rsidRDefault="00177633" w:rsidP="00177633">
      <w:pPr>
        <w:rPr>
          <w:b/>
        </w:rPr>
      </w:pPr>
      <w:r w:rsidRPr="00BA0377">
        <w:t>3/day: suggestion</w:t>
      </w:r>
    </w:p>
    <w:p w14:paraId="2F202F4A" w14:textId="77777777" w:rsidR="008D7E6B" w:rsidRPr="008D7E6B" w:rsidRDefault="00177633" w:rsidP="00177633">
      <w:pPr>
        <w:rPr>
          <w:b/>
        </w:rPr>
      </w:pPr>
      <w:r w:rsidRPr="00BA0377">
        <w:t>Legendary Resistance (3/day). When the yuan-ti fails a saving throw, she succeeds instead.</w:t>
      </w:r>
    </w:p>
    <w:p w14:paraId="14267448" w14:textId="77777777" w:rsidR="008D7E6B" w:rsidRPr="008D7E6B" w:rsidRDefault="00177633" w:rsidP="00177633">
      <w:pPr>
        <w:rPr>
          <w:b/>
        </w:rPr>
      </w:pPr>
      <w:r w:rsidRPr="00BA0377">
        <w:t>Magic Resistance. The yuan-ti has advantage on saving throws against spells and other magical effects.</w:t>
      </w:r>
    </w:p>
    <w:p w14:paraId="07D55831" w14:textId="77777777" w:rsidR="008D7E6B" w:rsidRPr="008D7E6B" w:rsidRDefault="00177633" w:rsidP="00177633">
      <w:pPr>
        <w:rPr>
          <w:b/>
        </w:rPr>
      </w:pPr>
      <w:r w:rsidRPr="00BA0377">
        <w:t>Spellcasting (Yuan-ti Form Only). The yuan-ti is a 6th-level spellcaster. Its spellcasting ability is Charisma (spell save DC 13, +5 to hit with spell attacks). It regains its expended spell slots when it finishes a short or long rest. It knows the following warlock spells:</w:t>
      </w:r>
    </w:p>
    <w:p w14:paraId="275D9028" w14:textId="77777777" w:rsidR="008D7E6B" w:rsidRPr="008D7E6B" w:rsidRDefault="00177633" w:rsidP="00177633">
      <w:pPr>
        <w:rPr>
          <w:b/>
        </w:rPr>
      </w:pPr>
      <w:r w:rsidRPr="00BA0377">
        <w:t>Cantrip (at will): chill touch, eldritch blast (two rays, range 300 ft., +5 bonus to each damage roll), mage hand, message, poison spray, prestidigitation</w:t>
      </w:r>
    </w:p>
    <w:p w14:paraId="63A8E29D" w14:textId="77777777" w:rsidR="008D7E6B" w:rsidRPr="008D7E6B" w:rsidRDefault="00177633" w:rsidP="00177633">
      <w:pPr>
        <w:rPr>
          <w:b/>
        </w:rPr>
      </w:pPr>
      <w:r w:rsidRPr="00BA0377">
        <w:t>1st–3rd level (2 3rd-level slots): arms of Hadar,</w:t>
      </w:r>
    </w:p>
    <w:p w14:paraId="31AA30BA" w14:textId="77777777" w:rsidR="008D7E6B" w:rsidRPr="008D7E6B" w:rsidRDefault="00177633" w:rsidP="00177633">
      <w:pPr>
        <w:rPr>
          <w:b/>
        </w:rPr>
      </w:pPr>
      <w:r w:rsidRPr="00BA0377">
        <w:t>darkness, fear, hex, hold person, hunger of Hadar, witch bolt</w:t>
      </w:r>
    </w:p>
    <w:p w14:paraId="29669F98" w14:textId="77777777" w:rsidR="008D7E6B" w:rsidRPr="008D7E6B" w:rsidRDefault="00177633" w:rsidP="00177633">
      <w:pPr>
        <w:rPr>
          <w:b/>
        </w:rPr>
      </w:pPr>
      <w:r w:rsidRPr="00BA0377">
        <w:t>Multiattack (Yuan-ti Form Only). The yuan-ti makes one constrict attack and one scimitar attack.</w:t>
      </w:r>
    </w:p>
    <w:p w14:paraId="02592F1F" w14:textId="77777777" w:rsidR="008D7E6B" w:rsidRPr="008D7E6B" w:rsidRDefault="00177633" w:rsidP="00177633">
      <w:pPr>
        <w:rPr>
          <w:b/>
          <w:lang w:val="ru-RU"/>
        </w:rPr>
      </w:pPr>
      <w:r w:rsidRPr="00BA0377">
        <w:t xml:space="preserve">Constrict. Melee Weapon Attack: +5 to hit, reach 10 ft., one target. Hit: 10 (2d6 + 3) bludgeoning damage, and the target is grappled (escape DC 14) if it is a Large or smaller creature. Until this grapple ends, the target is restrained, and the yuan-ti can’t constrict another </w:t>
      </w:r>
      <w:r w:rsidRPr="00BA0377">
        <w:rPr>
          <w:lang w:val="ru-RU"/>
        </w:rPr>
        <w:t>target.</w:t>
      </w:r>
    </w:p>
    <w:p w14:paraId="520F5977" w14:textId="77777777" w:rsidR="008D7E6B" w:rsidRPr="008D7E6B" w:rsidRDefault="00177633" w:rsidP="00177633">
      <w:pPr>
        <w:rPr>
          <w:b/>
        </w:rPr>
      </w:pPr>
      <w:r w:rsidRPr="00BA0377">
        <w:t xml:space="preserve">Scimitar (Yuan-ti Form Only). Melee Weapon Attack: +5 to hit, reach 5 ft., one target. </w:t>
      </w:r>
      <w:r w:rsidRPr="00BA0377">
        <w:rPr>
          <w:lang w:val="ru-RU"/>
        </w:rPr>
        <w:t xml:space="preserve">Hit: 6 (1d6 + 3) </w:t>
      </w:r>
      <w:r w:rsidRPr="00BA0377">
        <w:t>slashing damage.</w:t>
      </w:r>
    </w:p>
    <w:p w14:paraId="6227C1F6" w14:textId="77777777" w:rsidR="008D7E6B" w:rsidRPr="008D7E6B" w:rsidRDefault="00177633" w:rsidP="00177633">
      <w:pPr>
        <w:rPr>
          <w:b/>
        </w:rPr>
      </w:pPr>
      <w:r w:rsidRPr="00BA0377">
        <w:t>Invoke Nightmare (Recharges after a Short or Long Rest). The yuan-ti taps into the nightmares of a creature it can see within 60 feet of it and creates an illusory, immobile manifestation of the creature’s deepest fears, visible only to that creature. The target must make a DC 13 Intelligence saving throw. On a failed save, the target takes 11 (2d10) psychic damage and is frightened of the manifestation, believing it to</w:t>
      </w:r>
    </w:p>
    <w:p w14:paraId="3E4CC564" w14:textId="77777777" w:rsidR="008D7E6B" w:rsidRPr="008D7E6B" w:rsidRDefault="00177633" w:rsidP="00177633">
      <w:pPr>
        <w:rPr>
          <w:b/>
        </w:rPr>
      </w:pPr>
      <w:r w:rsidRPr="00BA0377">
        <w:t>be real. The yuan-ti must concentrate to maintain the illusion (as if concentrating on a spell), which lasts for up to 1 minute and can’t be harmed. The target can repeat the saving throw at the end of each of its turns, ending the illusion on a success, or taking 11 (2d10) psychic damage on a failure.</w:t>
      </w:r>
    </w:p>
    <w:p w14:paraId="22831B4A" w14:textId="45D2AD3D" w:rsidR="00177633" w:rsidRPr="00BA0377" w:rsidRDefault="00177633" w:rsidP="00177633">
      <w:r w:rsidRPr="00BA0377">
        <w:t>Shasskatar can take 3 legendary actions, choosing from the options below. Only one legendary action option can be used at a time, and only at the end of another creature's turn. She regains spent legendary actions at the start of its turn. She can’t use the same legendary action twice in consecutive turns.</w:t>
      </w:r>
    </w:p>
    <w:p w14:paraId="31EB21FC" w14:textId="77777777" w:rsidR="008D7E6B" w:rsidRPr="008D7E6B" w:rsidRDefault="00177633" w:rsidP="00177633">
      <w:pPr>
        <w:rPr>
          <w:b/>
        </w:rPr>
      </w:pPr>
      <w:r w:rsidRPr="00BA0377">
        <w:t>•</w:t>
      </w:r>
      <w:r>
        <w:t xml:space="preserve"> </w:t>
      </w:r>
      <w:r w:rsidRPr="00BA0377">
        <w:t>Slither. Shasskatar moves her speed. This movement doesn’t provoke opportunity attacks.</w:t>
      </w:r>
    </w:p>
    <w:p w14:paraId="537F08EF" w14:textId="77777777" w:rsidR="008D7E6B" w:rsidRPr="008D7E6B" w:rsidRDefault="00177633" w:rsidP="00177633">
      <w:pPr>
        <w:rPr>
          <w:b/>
        </w:rPr>
      </w:pPr>
      <w:r w:rsidRPr="00BA0377">
        <w:t>•</w:t>
      </w:r>
      <w:r>
        <w:t xml:space="preserve"> </w:t>
      </w:r>
      <w:r w:rsidRPr="00BA0377">
        <w:t>Blinding Spittle. Shasskatar casts poison spray. A creature that takes damage from the cantrip is blinded until the end of its next turn.</w:t>
      </w:r>
    </w:p>
    <w:p w14:paraId="6577C210" w14:textId="77777777" w:rsidR="008D7E6B" w:rsidRPr="008D7E6B" w:rsidRDefault="00177633" w:rsidP="00177633">
      <w:pPr>
        <w:rPr>
          <w:b/>
        </w:rPr>
      </w:pPr>
      <w:r w:rsidRPr="00BA0377">
        <w:t>•</w:t>
      </w:r>
      <w:r>
        <w:t xml:space="preserve"> </w:t>
      </w:r>
      <w:r w:rsidRPr="00BA0377">
        <w:t>Slice and Dice (2 actions). Shasskatar makes two scimitar attacks.</w:t>
      </w:r>
    </w:p>
    <w:p w14:paraId="010574D8" w14:textId="25B680CB" w:rsidR="00177633" w:rsidRPr="00BA0377" w:rsidRDefault="00177633" w:rsidP="00177633">
      <w:r w:rsidRPr="00BA0377">
        <w:t>•</w:t>
      </w:r>
      <w:r>
        <w:t xml:space="preserve"> </w:t>
      </w:r>
      <w:r w:rsidRPr="00BA0377">
        <w:t>Squeezing Your Life Away (3 actions). Shasskatar deals 10 (2d6 + 3) bludgeoning damage to a creature she has grappled and until the creature escapes the grapple, it can no longer breathe.</w:t>
      </w:r>
    </w:p>
    <w:p w14:paraId="496037AB" w14:textId="77777777" w:rsidR="00177633" w:rsidRDefault="00177633" w:rsidP="00177633">
      <w:pPr>
        <w:pStyle w:val="2"/>
      </w:pPr>
      <w:bookmarkStart w:id="138" w:name="_Toc510259733"/>
      <w:r w:rsidRPr="0047393C">
        <w:t>Jaru Tasca</w:t>
      </w:r>
      <w:bookmarkEnd w:id="138"/>
    </w:p>
    <w:p w14:paraId="7DD46DD0" w14:textId="77777777" w:rsidR="008D7E6B" w:rsidRPr="008D7E6B" w:rsidRDefault="00177633" w:rsidP="00177633">
      <w:pPr>
        <w:rPr>
          <w:b/>
        </w:rPr>
      </w:pPr>
      <w:r w:rsidRPr="00BA0377">
        <w:t>Medium undead, neutral evil</w:t>
      </w:r>
    </w:p>
    <w:p w14:paraId="1D72D14E" w14:textId="77777777" w:rsidR="008D7E6B" w:rsidRPr="008D7E6B" w:rsidRDefault="00177633" w:rsidP="00177633">
      <w:pPr>
        <w:rPr>
          <w:b/>
        </w:rPr>
      </w:pPr>
      <w:r w:rsidRPr="00BA0377">
        <w:t>Armor Class 12 (15 with mage armor)</w:t>
      </w:r>
    </w:p>
    <w:p w14:paraId="304BB4FE" w14:textId="77777777" w:rsidR="008D7E6B" w:rsidRPr="008D7E6B" w:rsidRDefault="00177633" w:rsidP="00177633">
      <w:pPr>
        <w:rPr>
          <w:b/>
        </w:rPr>
      </w:pPr>
      <w:r w:rsidRPr="00BA0377">
        <w:t>Hit Points 67 (9d8 + 27)</w:t>
      </w:r>
    </w:p>
    <w:p w14:paraId="3CCEE12D" w14:textId="77777777" w:rsidR="00E82E8E" w:rsidRPr="00E82E8E" w:rsidRDefault="00177633" w:rsidP="00177633">
      <w:pPr>
        <w:rPr>
          <w:b/>
        </w:rPr>
      </w:pPr>
      <w:r w:rsidRPr="00BA0377">
        <w:t>Speed 30 ft.</w:t>
      </w:r>
    </w:p>
    <w:p w14:paraId="7BC06F4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D5B1C88" w14:textId="77777777" w:rsidR="00E82E8E" w:rsidRPr="00E82E8E" w:rsidRDefault="00305B1A" w:rsidP="00177633">
      <w:pPr>
        <w:rPr>
          <w:b/>
        </w:rPr>
      </w:pPr>
      <w:r>
        <w:t>10(+0)</w:t>
      </w:r>
      <w:r>
        <w:tab/>
        <w:t>14(+2)</w:t>
      </w:r>
      <w:r>
        <w:tab/>
        <w:t>16(+3)</w:t>
      </w:r>
      <w:r>
        <w:tab/>
        <w:t>17(+3)</w:t>
      </w:r>
      <w:r>
        <w:tab/>
        <w:t>13(+1)</w:t>
      </w:r>
      <w:r>
        <w:tab/>
        <w:t>15(+2)</w:t>
      </w:r>
    </w:p>
    <w:p w14:paraId="1824B4FE" w14:textId="277ACEC5" w:rsidR="008D7E6B" w:rsidRPr="008D7E6B" w:rsidRDefault="00177633" w:rsidP="00177633">
      <w:pPr>
        <w:rPr>
          <w:b/>
        </w:rPr>
      </w:pPr>
      <w:r w:rsidRPr="00BA0377">
        <w:t>Saving Throws Int +6, Wis +4</w:t>
      </w:r>
    </w:p>
    <w:p w14:paraId="7227DABC" w14:textId="77777777" w:rsidR="008D7E6B" w:rsidRPr="008D7E6B" w:rsidRDefault="00177633" w:rsidP="00177633">
      <w:pPr>
        <w:rPr>
          <w:b/>
        </w:rPr>
      </w:pPr>
      <w:r w:rsidRPr="00BA0377">
        <w:t>Skills Arcana +6, Perception +3, Stealth +4</w:t>
      </w:r>
    </w:p>
    <w:p w14:paraId="4756B593" w14:textId="77777777" w:rsidR="008D7E6B" w:rsidRPr="008D7E6B" w:rsidRDefault="00177633" w:rsidP="00177633">
      <w:pPr>
        <w:rPr>
          <w:b/>
          <w:lang w:val="ru-RU"/>
        </w:rPr>
      </w:pPr>
      <w:r w:rsidRPr="00BA0377">
        <w:t xml:space="preserve">Damage Resistances necrotic; bludgeoning, piercing, and slashing from nonmagical attacks that aren’t </w:t>
      </w:r>
      <w:r w:rsidRPr="00BA0377">
        <w:rPr>
          <w:lang w:val="ru-RU"/>
        </w:rPr>
        <w:t>silvered</w:t>
      </w:r>
    </w:p>
    <w:p w14:paraId="752B18B9" w14:textId="77777777" w:rsidR="0000645A" w:rsidRDefault="00177633" w:rsidP="00177633">
      <w:pPr>
        <w:rPr>
          <w:b/>
        </w:rPr>
      </w:pPr>
      <w:r w:rsidRPr="00BA0377">
        <w:t>Damage Immunities poison</w:t>
      </w:r>
    </w:p>
    <w:p w14:paraId="51801B34" w14:textId="7C020948" w:rsidR="008D7E6B" w:rsidRPr="008D7E6B" w:rsidRDefault="0000645A" w:rsidP="00177633">
      <w:pPr>
        <w:rPr>
          <w:b/>
        </w:rPr>
      </w:pPr>
      <w:r>
        <w:t>Condition Immunities</w:t>
      </w:r>
      <w:r w:rsidR="00177633" w:rsidRPr="00BA0377">
        <w:t xml:space="preserve"> exhaustion, poisoned</w:t>
      </w:r>
    </w:p>
    <w:p w14:paraId="1C3ED724" w14:textId="77777777" w:rsidR="008D7E6B" w:rsidRPr="008D7E6B" w:rsidRDefault="00177633" w:rsidP="00177633">
      <w:pPr>
        <w:rPr>
          <w:b/>
        </w:rPr>
      </w:pPr>
      <w:r w:rsidRPr="00BA0377">
        <w:t>Senses darkvision 60 ft., passive Perception 13</w:t>
      </w:r>
    </w:p>
    <w:p w14:paraId="50E88823" w14:textId="77777777" w:rsidR="008D7E6B" w:rsidRPr="008D7E6B" w:rsidRDefault="00177633" w:rsidP="00177633">
      <w:pPr>
        <w:rPr>
          <w:b/>
        </w:rPr>
      </w:pPr>
      <w:r w:rsidRPr="00BA0377">
        <w:t>Languages Aarakocra, Chultan, Common, Elvish</w:t>
      </w:r>
    </w:p>
    <w:p w14:paraId="690263E7" w14:textId="77777777" w:rsidR="008D7E6B" w:rsidRPr="008D7E6B" w:rsidRDefault="00177633" w:rsidP="00177633">
      <w:pPr>
        <w:rPr>
          <w:b/>
        </w:rPr>
      </w:pPr>
      <w:r w:rsidRPr="00BA0377">
        <w:t>Challenge 6 (2,300 XP)</w:t>
      </w:r>
    </w:p>
    <w:p w14:paraId="7227DEC0" w14:textId="77777777" w:rsidR="008D7E6B" w:rsidRPr="008D7E6B" w:rsidRDefault="00177633" w:rsidP="00177633">
      <w:pPr>
        <w:rPr>
          <w:b/>
        </w:rPr>
      </w:pPr>
      <w:r w:rsidRPr="00BA0377">
        <w:t>Spellcasting. Jaru is a 9th-level spellcaster. Her spellcasting ability is Intelligence (spell save DC 14, +6</w:t>
      </w:r>
      <w:r>
        <w:t xml:space="preserve"> </w:t>
      </w:r>
      <w:r w:rsidRPr="00BA0377">
        <w:t>to hit with spell attacks). She has the following wizard spells prepared:</w:t>
      </w:r>
    </w:p>
    <w:p w14:paraId="53A1BBCA" w14:textId="77777777" w:rsidR="0000645A" w:rsidRDefault="00177633" w:rsidP="00177633">
      <w:r w:rsidRPr="00BA0377">
        <w:t>Cantrips (at will): chill touch, fire bolt, light, mage hand</w:t>
      </w:r>
    </w:p>
    <w:p w14:paraId="65993764" w14:textId="7EAE1124" w:rsidR="008D7E6B" w:rsidRPr="008D7E6B" w:rsidRDefault="0000645A" w:rsidP="00177633">
      <w:pPr>
        <w:rPr>
          <w:b/>
        </w:rPr>
      </w:pPr>
      <w:r>
        <w:t>1st level</w:t>
      </w:r>
      <w:r w:rsidR="00177633" w:rsidRPr="00BA0377">
        <w:t xml:space="preserve"> (4 slots): detect magic, mage armor, ray of sickness, shield</w:t>
      </w:r>
    </w:p>
    <w:p w14:paraId="5360EB2C" w14:textId="77777777" w:rsidR="008D7E6B" w:rsidRPr="008D7E6B" w:rsidRDefault="00177633" w:rsidP="00177633">
      <w:pPr>
        <w:rPr>
          <w:b/>
        </w:rPr>
      </w:pPr>
      <w:r w:rsidRPr="00BA0377">
        <w:t>2nd level (3 slots): misty step, ray of enfeeblement</w:t>
      </w:r>
    </w:p>
    <w:p w14:paraId="47AFD046" w14:textId="77777777" w:rsidR="008D7E6B" w:rsidRPr="008D7E6B" w:rsidRDefault="00177633" w:rsidP="00177633">
      <w:pPr>
        <w:rPr>
          <w:b/>
        </w:rPr>
      </w:pPr>
      <w:r w:rsidRPr="00BA0377">
        <w:t>3rd level (3 slots): animate dead, counterspell, fireball</w:t>
      </w:r>
    </w:p>
    <w:p w14:paraId="54A38456" w14:textId="77777777" w:rsidR="008D7E6B" w:rsidRPr="008D7E6B" w:rsidRDefault="00177633" w:rsidP="00177633">
      <w:pPr>
        <w:rPr>
          <w:b/>
        </w:rPr>
      </w:pPr>
      <w:r w:rsidRPr="00BA0377">
        <w:t>4th level (3 slots): blight, greater invisibility</w:t>
      </w:r>
    </w:p>
    <w:p w14:paraId="3FED0260" w14:textId="77777777" w:rsidR="008D7E6B" w:rsidRPr="008D7E6B" w:rsidRDefault="00177633" w:rsidP="00177633">
      <w:pPr>
        <w:rPr>
          <w:b/>
        </w:rPr>
      </w:pPr>
      <w:r w:rsidRPr="00BA0377">
        <w:t>5th level (1 slots): cloudkill</w:t>
      </w:r>
      <w:r>
        <w:t xml:space="preserve"> </w:t>
      </w:r>
      <w:r w:rsidRPr="00BA0377">
        <w:t>Sunlight Sensitivity. While in sunlight, Jaru has disadvantage on attack rolls, as well as on Wisdom</w:t>
      </w:r>
      <w:r>
        <w:t xml:space="preserve"> </w:t>
      </w:r>
      <w:r w:rsidRPr="00BA0377">
        <w:t>(Perception) checks that rely on sight.</w:t>
      </w:r>
    </w:p>
    <w:p w14:paraId="31E1761D" w14:textId="77777777" w:rsidR="008D7E6B" w:rsidRPr="008D7E6B" w:rsidRDefault="00177633" w:rsidP="00177633">
      <w:pPr>
        <w:rPr>
          <w:b/>
        </w:rPr>
      </w:pPr>
      <w:r w:rsidRPr="00BA0377">
        <w:t>Life Drain. Melee Weapon Attack: +5 to hit, reach 5 ft., one creature. Hit: 5 (1d6 + 2) necrotic damage. The target must succeed on a DC 13 Constitution saving throw or its hit point maximum is reduced by an</w:t>
      </w:r>
    </w:p>
    <w:p w14:paraId="6CACD0B1" w14:textId="77777777" w:rsidR="00E82E8E" w:rsidRPr="00E82E8E" w:rsidRDefault="00177633" w:rsidP="00177633">
      <w:pPr>
        <w:rPr>
          <w:b/>
        </w:rPr>
      </w:pPr>
      <w:r w:rsidRPr="00BA0377">
        <w:t>amount equal to the damage taken. This reduction lasts until the target finishes a long rest. The target dies if this effect reduces its hit point maximum to 0.</w:t>
      </w:r>
    </w:p>
    <w:p w14:paraId="73438F70" w14:textId="75A24137" w:rsidR="00177633" w:rsidRPr="00BA0377" w:rsidRDefault="00177633" w:rsidP="00177633">
      <w:pPr>
        <w:rPr>
          <w:lang w:val="ru-RU"/>
        </w:rPr>
      </w:pPr>
      <w:r w:rsidRPr="00BA0377">
        <w:t xml:space="preserve">A humanoid slain by this attack rises 24 hours later as a zombie under Jaru’s control, unless the humanoid is restored to life or its body is destroyed. Jaru can have no more than twelve zombies under her control </w:t>
      </w:r>
      <w:r w:rsidRPr="00BA0377">
        <w:rPr>
          <w:lang w:val="ru-RU"/>
        </w:rPr>
        <w:t>at one time</w:t>
      </w:r>
    </w:p>
    <w:p w14:paraId="01E2BA2C" w14:textId="77777777" w:rsidR="00177633" w:rsidRDefault="00177633" w:rsidP="00177633">
      <w:pPr>
        <w:pStyle w:val="2"/>
        <w:rPr>
          <w:lang w:val="ru-RU"/>
        </w:rPr>
      </w:pPr>
      <w:bookmarkStart w:id="139" w:name="_Toc510259734"/>
      <w:r w:rsidRPr="0047393C">
        <w:t>Big One, The</w:t>
      </w:r>
      <w:bookmarkEnd w:id="139"/>
    </w:p>
    <w:p w14:paraId="52110547" w14:textId="77777777" w:rsidR="008D7E6B" w:rsidRPr="008D7E6B" w:rsidRDefault="00177633" w:rsidP="00177633">
      <w:pPr>
        <w:rPr>
          <w:b/>
        </w:rPr>
      </w:pPr>
      <w:r w:rsidRPr="00BA0377">
        <w:t>Gargantuan undead, unaligned</w:t>
      </w:r>
    </w:p>
    <w:p w14:paraId="63838C78" w14:textId="77777777" w:rsidR="008D7E6B" w:rsidRPr="008D7E6B" w:rsidRDefault="00177633" w:rsidP="00177633">
      <w:pPr>
        <w:rPr>
          <w:b/>
        </w:rPr>
      </w:pPr>
      <w:r w:rsidRPr="00BA0377">
        <w:t>Armor Class 11 (natural armor)</w:t>
      </w:r>
    </w:p>
    <w:p w14:paraId="49419349" w14:textId="77777777" w:rsidR="008D7E6B" w:rsidRPr="008D7E6B" w:rsidRDefault="00177633" w:rsidP="00177633">
      <w:pPr>
        <w:rPr>
          <w:b/>
        </w:rPr>
      </w:pPr>
      <w:r w:rsidRPr="00BA0377">
        <w:t>Hit Points 136 (13d12 + 52)</w:t>
      </w:r>
    </w:p>
    <w:p w14:paraId="1CA01BA8" w14:textId="77777777" w:rsidR="00E82E8E" w:rsidRPr="00E82E8E" w:rsidRDefault="00177633" w:rsidP="00177633">
      <w:pPr>
        <w:rPr>
          <w:b/>
        </w:rPr>
      </w:pPr>
      <w:r w:rsidRPr="00BA0377">
        <w:t>Speed 40 ft.</w:t>
      </w:r>
    </w:p>
    <w:p w14:paraId="07EC054F"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F8C7C75" w14:textId="05A96C31" w:rsidR="008D7E6B" w:rsidRPr="008D7E6B" w:rsidRDefault="00177633" w:rsidP="00177633">
      <w:pPr>
        <w:rPr>
          <w:b/>
        </w:rPr>
      </w:pPr>
      <w:r w:rsidRPr="00BA0377">
        <w:t>25 (+7)</w:t>
      </w:r>
      <w:r>
        <w:t xml:space="preserve"> </w:t>
      </w:r>
      <w:r w:rsidR="00E82E8E" w:rsidRPr="00E82E8E">
        <w:rPr>
          <w:b/>
        </w:rPr>
        <w:t>6 (-2)</w:t>
      </w:r>
      <w:r w:rsidR="00E82E8E" w:rsidRPr="00E82E8E">
        <w:rPr>
          <w:b/>
        </w:rPr>
        <w:tab/>
      </w:r>
      <w:r w:rsidR="00305B1A">
        <w:t>19(+4)</w:t>
      </w:r>
      <w:r w:rsidR="00305B1A">
        <w:tab/>
      </w:r>
      <w:r w:rsidRPr="00BA0377">
        <w:t>1 (−5)</w:t>
      </w:r>
      <w:r>
        <w:t xml:space="preserve"> </w:t>
      </w:r>
      <w:r w:rsidR="0000645A" w:rsidRPr="0000645A">
        <w:rPr>
          <w:b/>
        </w:rPr>
        <w:t>3 (−4)</w:t>
      </w:r>
      <w:r w:rsidR="0000645A" w:rsidRPr="0000645A">
        <w:rPr>
          <w:b/>
        </w:rPr>
        <w:tab/>
      </w:r>
      <w:r w:rsidRPr="00BA0377">
        <w:t>5 (−3)</w:t>
      </w:r>
    </w:p>
    <w:p w14:paraId="0410F2E9" w14:textId="77777777" w:rsidR="0000645A" w:rsidRDefault="00177633" w:rsidP="00177633">
      <w:pPr>
        <w:rPr>
          <w:b/>
        </w:rPr>
      </w:pPr>
      <w:r w:rsidRPr="00BA0377">
        <w:t>Damage Immunities poison</w:t>
      </w:r>
    </w:p>
    <w:p w14:paraId="2FDFA6EB" w14:textId="1F43B8B0" w:rsidR="008D7E6B" w:rsidRPr="008D7E6B" w:rsidRDefault="0000645A" w:rsidP="00177633">
      <w:pPr>
        <w:rPr>
          <w:b/>
        </w:rPr>
      </w:pPr>
      <w:r>
        <w:t>Condition Immunities</w:t>
      </w:r>
      <w:r w:rsidR="00177633" w:rsidRPr="00BA0377">
        <w:t xml:space="preserve"> poisoned</w:t>
      </w:r>
    </w:p>
    <w:p w14:paraId="25EAFAB3" w14:textId="77777777" w:rsidR="008D7E6B" w:rsidRPr="008D7E6B" w:rsidRDefault="00177633" w:rsidP="00177633">
      <w:pPr>
        <w:rPr>
          <w:b/>
        </w:rPr>
      </w:pPr>
      <w:r w:rsidRPr="00BA0377">
        <w:t>Senses darkvision 60 ft., passive Perception 6</w:t>
      </w:r>
    </w:p>
    <w:p w14:paraId="5544C51D" w14:textId="77777777" w:rsidR="008D7E6B" w:rsidRPr="008D7E6B" w:rsidRDefault="00177633" w:rsidP="00177633">
      <w:pPr>
        <w:rPr>
          <w:b/>
        </w:rPr>
      </w:pPr>
      <w:r w:rsidRPr="00BA0377">
        <w:t>Languages --</w:t>
      </w:r>
    </w:p>
    <w:p w14:paraId="38CF2B55" w14:textId="77777777" w:rsidR="008D7E6B" w:rsidRPr="008D7E6B" w:rsidRDefault="00177633" w:rsidP="00177633">
      <w:pPr>
        <w:rPr>
          <w:b/>
        </w:rPr>
      </w:pPr>
      <w:r w:rsidRPr="00BA0377">
        <w:t>Challenge 9 (5,000 XP)</w:t>
      </w:r>
    </w:p>
    <w:p w14:paraId="79583A71" w14:textId="77777777" w:rsidR="008D7E6B" w:rsidRPr="008D7E6B" w:rsidRDefault="00177633" w:rsidP="00177633">
      <w:pPr>
        <w:rPr>
          <w:b/>
        </w:rPr>
      </w:pPr>
      <w:r w:rsidRPr="00BA0377">
        <w:t>Disgorge Zombie. As a bonus action, the tyrannosaurus</w:t>
      </w:r>
      <w:r>
        <w:t xml:space="preserve"> </w:t>
      </w:r>
      <w:r w:rsidRPr="00BA0377">
        <w:t>zombie can disgorge a normal zombie, which appears</w:t>
      </w:r>
      <w:r>
        <w:t xml:space="preserve"> </w:t>
      </w:r>
      <w:r w:rsidRPr="00BA0377">
        <w:t>in an unoccupied space within 10 feet of it. The</w:t>
      </w:r>
      <w:r>
        <w:t xml:space="preserve"> </w:t>
      </w:r>
      <w:r w:rsidRPr="00BA0377">
        <w:t>disgorged zombie acts on its own initiative count. After</w:t>
      </w:r>
      <w:r>
        <w:t xml:space="preserve"> </w:t>
      </w:r>
      <w:r w:rsidRPr="00BA0377">
        <w:t>a zombie is disgorged, roll a d6. On a roll of 1, the</w:t>
      </w:r>
      <w:r>
        <w:t xml:space="preserve"> </w:t>
      </w:r>
      <w:r w:rsidRPr="00BA0377">
        <w:t>tyrannosaurus zombie runs out of zombies to disgorge</w:t>
      </w:r>
      <w:r>
        <w:t xml:space="preserve"> </w:t>
      </w:r>
      <w:r w:rsidRPr="00BA0377">
        <w:t>and loses this trait. If the tyrannosaurus zombie still</w:t>
      </w:r>
      <w:r>
        <w:t xml:space="preserve"> </w:t>
      </w:r>
      <w:r w:rsidRPr="00BA0377">
        <w:t>has this trait when it dies, 1d4 normal zombies erupt</w:t>
      </w:r>
      <w:r>
        <w:t xml:space="preserve"> </w:t>
      </w:r>
      <w:r w:rsidRPr="00BA0377">
        <w:t>from its corpse at the start of its next turn. These</w:t>
      </w:r>
      <w:r>
        <w:t xml:space="preserve"> </w:t>
      </w:r>
      <w:r w:rsidRPr="00BA0377">
        <w:t>zombies act on their own initiative count.</w:t>
      </w:r>
    </w:p>
    <w:p w14:paraId="17E79279" w14:textId="77777777" w:rsidR="008D7E6B" w:rsidRPr="008D7E6B" w:rsidRDefault="00177633" w:rsidP="00177633">
      <w:pPr>
        <w:rPr>
          <w:b/>
        </w:rPr>
      </w:pPr>
      <w:r w:rsidRPr="00BA0377">
        <w:t>Undead Fortitude. If damage reduces the</w:t>
      </w:r>
      <w:r>
        <w:t xml:space="preserve"> </w:t>
      </w:r>
      <w:r w:rsidRPr="00BA0377">
        <w:t>tyrannosaurus zombie to 0 hit points, it must make a</w:t>
      </w:r>
      <w:r>
        <w:t xml:space="preserve"> </w:t>
      </w:r>
      <w:r w:rsidRPr="00BA0377">
        <w:t>Constitution saving throw with a DC of 5 + the damage</w:t>
      </w:r>
      <w:r>
        <w:t xml:space="preserve"> </w:t>
      </w:r>
      <w:r w:rsidRPr="00BA0377">
        <w:t>taken, unless the damage is radiant or from a critical</w:t>
      </w:r>
      <w:r>
        <w:t xml:space="preserve"> </w:t>
      </w:r>
      <w:r w:rsidRPr="00BA0377">
        <w:t>hit. On a success, the tyrannosaurus zombie drops to 1</w:t>
      </w:r>
      <w:r>
        <w:t xml:space="preserve"> </w:t>
      </w:r>
      <w:r w:rsidRPr="00BA0377">
        <w:t>hit point instead.</w:t>
      </w:r>
    </w:p>
    <w:p w14:paraId="568395A7" w14:textId="77777777" w:rsidR="008D7E6B" w:rsidRPr="008D7E6B" w:rsidRDefault="00177633" w:rsidP="00177633">
      <w:pPr>
        <w:rPr>
          <w:b/>
        </w:rPr>
      </w:pPr>
      <w:r w:rsidRPr="00BA0377">
        <w:t>Legendary Resistance (3/Day). If the tyrannosaurus fails a saving throw, it can choose to succeed instead.</w:t>
      </w:r>
    </w:p>
    <w:p w14:paraId="76F65597" w14:textId="77777777" w:rsidR="008D7E6B" w:rsidRPr="008D7E6B" w:rsidRDefault="00177633" w:rsidP="00177633">
      <w:pPr>
        <w:rPr>
          <w:b/>
        </w:rPr>
      </w:pPr>
      <w:r w:rsidRPr="00BA0377">
        <w:t>Multiattack. The tyrannosaurus zombie makes two attacks: one with its bite and one with its tail. It can’t make both attacks against the same target.</w:t>
      </w:r>
    </w:p>
    <w:p w14:paraId="1DEBB702" w14:textId="77777777" w:rsidR="008D7E6B" w:rsidRPr="008D7E6B" w:rsidRDefault="00177633" w:rsidP="00177633">
      <w:pPr>
        <w:rPr>
          <w:b/>
        </w:rPr>
      </w:pPr>
      <w:r w:rsidRPr="00BA0377">
        <w:t xml:space="preserve">Bite. Melee Weapon Attack: +11 to hit, reach 15 ft., on target. Hit: 33 (4d12 + 7) piercing damage. </w:t>
      </w:r>
      <w:r w:rsidRPr="00BA0377">
        <w:rPr>
          <w:lang w:val="ru-RU"/>
        </w:rPr>
        <w:t xml:space="preserve">If the target </w:t>
      </w:r>
      <w:r w:rsidRPr="00BA0377">
        <w:t>is a Medium or smaller creature, it is grappled (escape DC 17). Until this grapple ends, the target is restrained and the tyrannosaurus zombie can’t bite another target or disgorge zombies. Tail. Melee Weapon Attack: +11 to hit, reach 15 ft., one target. Hit: 20 (3d8 + 7) bludgeoning damage.</w:t>
      </w:r>
    </w:p>
    <w:p w14:paraId="088947EF" w14:textId="77777777" w:rsidR="008D7E6B" w:rsidRPr="008D7E6B" w:rsidRDefault="00177633" w:rsidP="00177633">
      <w:pPr>
        <w:rPr>
          <w:b/>
        </w:rPr>
      </w:pPr>
      <w:r w:rsidRPr="00BA0377">
        <w:t>The tyrannosaurus zombie can take 3 legendary actions, choosing from the options below. Only one</w:t>
      </w:r>
      <w:r>
        <w:t xml:space="preserve"> </w:t>
      </w:r>
      <w:r w:rsidRPr="00BA0377">
        <w:t>legendary action option can be used at a time and only at the end of another creature’s turn. The tyrannosaurus zombie regains spent legendary actions at the start of its turn.</w:t>
      </w:r>
    </w:p>
    <w:p w14:paraId="67A016F5" w14:textId="77777777" w:rsidR="008D7E6B" w:rsidRPr="008D7E6B" w:rsidRDefault="00177633" w:rsidP="00177633">
      <w:pPr>
        <w:rPr>
          <w:b/>
        </w:rPr>
      </w:pPr>
      <w:r w:rsidRPr="00BA0377">
        <w:t>•</w:t>
      </w:r>
      <w:r>
        <w:t xml:space="preserve"> </w:t>
      </w:r>
      <w:r w:rsidRPr="00BA0377">
        <w:t>Trembling Roar. The entire jungle trembles as the tyrannosaurus zombie roars. All creatures within 60 feet of the tyrannosaurus zombie must succeed on a DC 19 Wisdom saving throw or be frightened. At the end of their turn, characters repeat the saving throw, ending the effect on a success. This action still functions if the tyrannosaurus has a creature grappled.</w:t>
      </w:r>
    </w:p>
    <w:p w14:paraId="0EE4AF43" w14:textId="77777777" w:rsidR="008D7E6B" w:rsidRPr="008D7E6B" w:rsidRDefault="00177633" w:rsidP="00177633">
      <w:pPr>
        <w:rPr>
          <w:b/>
        </w:rPr>
      </w:pPr>
      <w:r w:rsidRPr="00BA0377">
        <w:t>•</w:t>
      </w:r>
      <w:r>
        <w:t xml:space="preserve"> </w:t>
      </w:r>
      <w:r w:rsidRPr="00BA0377">
        <w:t>Zombie Barf Breath. The tyrannosaurus zombie</w:t>
      </w:r>
      <w:r>
        <w:t xml:space="preserve"> </w:t>
      </w:r>
      <w:r w:rsidRPr="00BA0377">
        <w:t>burps. Any creature within 10 feet of the</w:t>
      </w:r>
      <w:r>
        <w:t xml:space="preserve"> </w:t>
      </w:r>
      <w:r w:rsidRPr="00BA0377">
        <w:t>tyrannosaurus zombie must succeed on a DC 19</w:t>
      </w:r>
      <w:r>
        <w:t xml:space="preserve"> </w:t>
      </w:r>
      <w:r w:rsidRPr="00BA0377">
        <w:t>Constitution saving throw or be poisoned until the</w:t>
      </w:r>
      <w:r>
        <w:t xml:space="preserve"> </w:t>
      </w:r>
      <w:r w:rsidRPr="00BA0377">
        <w:t>end of their next turn. This action still functions if the</w:t>
      </w:r>
      <w:r>
        <w:t xml:space="preserve"> </w:t>
      </w:r>
      <w:r w:rsidRPr="00BA0377">
        <w:t>tyrannosaurus has a creature grappled.</w:t>
      </w:r>
    </w:p>
    <w:p w14:paraId="3E4209C4" w14:textId="492E439D" w:rsidR="00177633" w:rsidRPr="00BA0377" w:rsidRDefault="00177633" w:rsidP="00177633">
      <w:r w:rsidRPr="00BA0377">
        <w:t>•</w:t>
      </w:r>
      <w:r>
        <w:t xml:space="preserve"> </w:t>
      </w:r>
      <w:r w:rsidRPr="00BA0377">
        <w:t>Trample (2 actions). The tyrannosaurus zombie moves up to its speed in a straight line without provoking opportunity attacks. Any creatures whose space it moves through must succeed on a DC 19 Strength saving throw or take 14 (4d6) bludgeoning damage and be knocked prone.</w:t>
      </w:r>
    </w:p>
    <w:p w14:paraId="067D7102" w14:textId="77777777" w:rsidR="00177633" w:rsidRDefault="00177633" w:rsidP="00177633">
      <w:pPr>
        <w:pStyle w:val="2"/>
        <w:rPr>
          <w:lang w:val="ru-RU"/>
        </w:rPr>
      </w:pPr>
      <w:bookmarkStart w:id="140" w:name="_Toc510259735"/>
      <w:r w:rsidRPr="0047393C">
        <w:t>Swarm of Flying Monkey Mummies</w:t>
      </w:r>
      <w:bookmarkEnd w:id="140"/>
    </w:p>
    <w:p w14:paraId="40CE8CE1" w14:textId="77777777" w:rsidR="008D7E6B" w:rsidRPr="008D7E6B" w:rsidRDefault="00177633" w:rsidP="00177633">
      <w:pPr>
        <w:rPr>
          <w:b/>
        </w:rPr>
      </w:pPr>
      <w:r w:rsidRPr="00BA0377">
        <w:t>Large swarm of Small undead, unaligned</w:t>
      </w:r>
    </w:p>
    <w:p w14:paraId="72F8B35C" w14:textId="77777777" w:rsidR="008D7E6B" w:rsidRPr="008D7E6B" w:rsidRDefault="00177633" w:rsidP="00177633">
      <w:pPr>
        <w:rPr>
          <w:b/>
        </w:rPr>
      </w:pPr>
      <w:r w:rsidRPr="00BA0377">
        <w:t>Armor Class 12</w:t>
      </w:r>
    </w:p>
    <w:p w14:paraId="4FFB72E7" w14:textId="77777777" w:rsidR="008D7E6B" w:rsidRPr="008D7E6B" w:rsidRDefault="00177633" w:rsidP="00177633">
      <w:pPr>
        <w:rPr>
          <w:b/>
        </w:rPr>
      </w:pPr>
      <w:r w:rsidRPr="00BA0377">
        <w:t>Hit Points 35 (10d6)</w:t>
      </w:r>
    </w:p>
    <w:p w14:paraId="69793874" w14:textId="77777777" w:rsidR="00E82E8E" w:rsidRPr="00E82E8E" w:rsidRDefault="00177633" w:rsidP="00177633">
      <w:pPr>
        <w:rPr>
          <w:b/>
        </w:rPr>
      </w:pPr>
      <w:r w:rsidRPr="00BA0377">
        <w:t>Speed 20 ft., climb 20 ft., fly 30 ft.</w:t>
      </w:r>
    </w:p>
    <w:p w14:paraId="11A9C62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E260F9F" w14:textId="27F58987" w:rsidR="008D7E6B" w:rsidRPr="008D7E6B" w:rsidRDefault="00177633" w:rsidP="00177633">
      <w:pPr>
        <w:rPr>
          <w:b/>
        </w:rPr>
      </w:pPr>
      <w:r w:rsidRPr="00BA0377">
        <w:t>8 (-1)</w:t>
      </w:r>
      <w:r>
        <w:t xml:space="preserve"> </w:t>
      </w:r>
      <w:r w:rsidR="00305B1A">
        <w:t>14(+2)</w:t>
      </w:r>
      <w:r w:rsidR="00305B1A">
        <w:tab/>
        <w:t>11(+0)</w:t>
      </w:r>
      <w:r w:rsidR="00305B1A">
        <w:tab/>
      </w:r>
      <w:r w:rsidRPr="00BA0377">
        <w:t>5 (-3)</w:t>
      </w:r>
      <w:r>
        <w:t xml:space="preserve"> </w:t>
      </w:r>
      <w:r w:rsidR="00305B1A">
        <w:t>12(+1)</w:t>
      </w:r>
      <w:r w:rsidR="00305B1A">
        <w:tab/>
      </w:r>
      <w:r w:rsidRPr="00BA0377">
        <w:t>6 (-2)</w:t>
      </w:r>
    </w:p>
    <w:p w14:paraId="07796B0A" w14:textId="77777777" w:rsidR="008D7E6B" w:rsidRPr="008D7E6B" w:rsidRDefault="00177633" w:rsidP="00177633">
      <w:pPr>
        <w:rPr>
          <w:b/>
        </w:rPr>
      </w:pPr>
      <w:r w:rsidRPr="00BA0377">
        <w:t>Senses passive Perception 11</w:t>
      </w:r>
    </w:p>
    <w:p w14:paraId="71B4C997" w14:textId="77777777" w:rsidR="008D7E6B" w:rsidRPr="008D7E6B" w:rsidRDefault="00177633" w:rsidP="00177633">
      <w:pPr>
        <w:rPr>
          <w:b/>
        </w:rPr>
      </w:pPr>
      <w:r w:rsidRPr="00BA0377">
        <w:t>Languages --</w:t>
      </w:r>
    </w:p>
    <w:p w14:paraId="528EC98B" w14:textId="77777777" w:rsidR="008D7E6B" w:rsidRPr="008D7E6B" w:rsidRDefault="00177633" w:rsidP="00177633">
      <w:pPr>
        <w:rPr>
          <w:b/>
        </w:rPr>
      </w:pPr>
      <w:r w:rsidRPr="00BA0377">
        <w:t>Challenge 2 (450 XP)</w:t>
      </w:r>
    </w:p>
    <w:p w14:paraId="582C6ABB" w14:textId="77777777" w:rsidR="008D7E6B" w:rsidRPr="008D7E6B" w:rsidRDefault="00177633" w:rsidP="00177633">
      <w:pPr>
        <w:rPr>
          <w:b/>
        </w:rPr>
      </w:pPr>
      <w:r w:rsidRPr="00BA0377">
        <w:t>Swarm. The swarm can occupy another creature's space and vice versa, and the swarm can move through any opening large enough for a Small creature. The swarm can't regain hit points or gain temporary hit points.</w:t>
      </w:r>
    </w:p>
    <w:p w14:paraId="7EC079C6" w14:textId="77777777" w:rsidR="008D7E6B" w:rsidRPr="008D7E6B" w:rsidRDefault="00177633" w:rsidP="00177633">
      <w:pPr>
        <w:rPr>
          <w:b/>
        </w:rPr>
      </w:pPr>
      <w:r w:rsidRPr="00BA0377">
        <w:t>Pack Tactics Swarm. The swarm has advantage on an attack roll if the swarm has more than half of its hit points.</w:t>
      </w:r>
    </w:p>
    <w:p w14:paraId="68E3225F" w14:textId="35259B38" w:rsidR="00177633" w:rsidRPr="00BA0377" w:rsidRDefault="00177633" w:rsidP="00177633">
      <w:r w:rsidRPr="00BA0377">
        <w:t>Bite. Melee Weapon Attack: +3 to hit, reach 0 ft., one target in the swarm's space. Hit: 14 (6d4 - 1) piercing damage or 7 (3d4 - 1) piercing damage if the swarm has half of its hit points or fewer. If the target is a creature, it must succeed on a DC 12 Constitution saving throw or be cursed with mummy rot. The cursed target can’t regain hit points, and its hit point maximum decreases by 8 (3d4) for every 24 hours that elapse. If the curse reduces the target’s hit point maximum to 0, the target dies, and its body turns to dust. The curse lasts until removed by the remove curse spell or other magic.</w:t>
      </w:r>
    </w:p>
    <w:p w14:paraId="6CAA7BD0" w14:textId="77777777" w:rsidR="00177633" w:rsidRDefault="00177633" w:rsidP="00177633">
      <w:pPr>
        <w:pStyle w:val="2"/>
        <w:rPr>
          <w:lang w:val="ru-RU"/>
        </w:rPr>
      </w:pPr>
      <w:bookmarkStart w:id="141" w:name="_Toc510259736"/>
      <w:r w:rsidRPr="0047393C">
        <w:t>Awakened Giant Ape</w:t>
      </w:r>
      <w:bookmarkEnd w:id="141"/>
    </w:p>
    <w:p w14:paraId="73420063" w14:textId="77777777" w:rsidR="008D7E6B" w:rsidRPr="008D7E6B" w:rsidRDefault="00177633" w:rsidP="00177633">
      <w:pPr>
        <w:rPr>
          <w:b/>
        </w:rPr>
      </w:pPr>
      <w:r w:rsidRPr="00B63B87">
        <w:t>Huge Beast, unaligned</w:t>
      </w:r>
    </w:p>
    <w:p w14:paraId="29453398" w14:textId="77777777" w:rsidR="008D7E6B" w:rsidRPr="008D7E6B" w:rsidRDefault="00177633" w:rsidP="00177633">
      <w:pPr>
        <w:rPr>
          <w:b/>
        </w:rPr>
      </w:pPr>
      <w:r w:rsidRPr="00B63B87">
        <w:t>Armor Class 12</w:t>
      </w:r>
    </w:p>
    <w:p w14:paraId="04EE5B79" w14:textId="77777777" w:rsidR="008D7E6B" w:rsidRPr="008D7E6B" w:rsidRDefault="00177633" w:rsidP="00177633">
      <w:pPr>
        <w:rPr>
          <w:b/>
        </w:rPr>
      </w:pPr>
      <w:r w:rsidRPr="00B63B87">
        <w:t>Hit Points 157 (15d12 + 60)</w:t>
      </w:r>
    </w:p>
    <w:p w14:paraId="70ABDC28" w14:textId="77777777" w:rsidR="00E82E8E" w:rsidRPr="00E82E8E" w:rsidRDefault="00177633" w:rsidP="00177633">
      <w:pPr>
        <w:rPr>
          <w:b/>
        </w:rPr>
      </w:pPr>
      <w:r w:rsidRPr="00B63B87">
        <w:t>Speed 40 ft., climb 40 ft.</w:t>
      </w:r>
    </w:p>
    <w:p w14:paraId="5E1BD09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DB87CD1" w14:textId="3D04040A" w:rsidR="008D7E6B" w:rsidRPr="008D7E6B" w:rsidRDefault="00305B1A" w:rsidP="00177633">
      <w:pPr>
        <w:rPr>
          <w:b/>
        </w:rPr>
      </w:pPr>
      <w:r>
        <w:t>23(+6)</w:t>
      </w:r>
      <w:r>
        <w:tab/>
        <w:t>14(+2)</w:t>
      </w:r>
      <w:r>
        <w:tab/>
        <w:t>18(+4)</w:t>
      </w:r>
      <w:r>
        <w:tab/>
        <w:t>10(+0)</w:t>
      </w:r>
      <w:r>
        <w:tab/>
        <w:t>12(+1)</w:t>
      </w:r>
      <w:r>
        <w:tab/>
      </w:r>
      <w:r w:rsidR="00177633" w:rsidRPr="00B63B87">
        <w:t>7 (-2)</w:t>
      </w:r>
    </w:p>
    <w:p w14:paraId="08C62548" w14:textId="77777777" w:rsidR="008D7E6B" w:rsidRPr="008D7E6B" w:rsidRDefault="00177633" w:rsidP="00177633">
      <w:pPr>
        <w:rPr>
          <w:b/>
        </w:rPr>
      </w:pPr>
      <w:r w:rsidRPr="00B63B87">
        <w:t>Skills Athletics +9, Perception +3</w:t>
      </w:r>
    </w:p>
    <w:p w14:paraId="072A6F1C" w14:textId="77777777" w:rsidR="008D7E6B" w:rsidRPr="008D7E6B" w:rsidRDefault="00177633" w:rsidP="00177633">
      <w:pPr>
        <w:rPr>
          <w:b/>
        </w:rPr>
      </w:pPr>
      <w:r w:rsidRPr="00B63B87">
        <w:t>Senses passive Perception 14</w:t>
      </w:r>
    </w:p>
    <w:p w14:paraId="1A9748C7" w14:textId="77777777" w:rsidR="008D7E6B" w:rsidRPr="008D7E6B" w:rsidRDefault="00177633" w:rsidP="00177633">
      <w:pPr>
        <w:rPr>
          <w:b/>
        </w:rPr>
      </w:pPr>
      <w:r w:rsidRPr="00B63B87">
        <w:t>Languages Common</w:t>
      </w:r>
    </w:p>
    <w:p w14:paraId="36E3703A" w14:textId="77777777" w:rsidR="008D7E6B" w:rsidRPr="008D7E6B" w:rsidRDefault="00177633" w:rsidP="00177633">
      <w:pPr>
        <w:rPr>
          <w:b/>
        </w:rPr>
      </w:pPr>
      <w:r w:rsidRPr="00B63B87">
        <w:t>Challenge 7 (2,900 XP)</w:t>
      </w:r>
    </w:p>
    <w:p w14:paraId="54C65858" w14:textId="77777777" w:rsidR="008D7E6B" w:rsidRPr="008D7E6B" w:rsidRDefault="00177633" w:rsidP="00177633">
      <w:pPr>
        <w:rPr>
          <w:b/>
        </w:rPr>
      </w:pPr>
      <w:r w:rsidRPr="00B63B87">
        <w:t>Multiattack. The ape makes two fist attacks</w:t>
      </w:r>
    </w:p>
    <w:p w14:paraId="667DD29D" w14:textId="77777777" w:rsidR="008D7E6B" w:rsidRPr="008D7E6B" w:rsidRDefault="00177633" w:rsidP="00177633">
      <w:pPr>
        <w:rPr>
          <w:b/>
        </w:rPr>
      </w:pPr>
      <w:r w:rsidRPr="00B63B87">
        <w:t>Fist. Melee Weapon Attack: +9 to hit, reach 10 ft., one creature. Hit: 22 (3d10 + 6) bludgeoning damage.</w:t>
      </w:r>
    </w:p>
    <w:p w14:paraId="1ED4FF9A" w14:textId="77777777" w:rsidR="008D7E6B" w:rsidRPr="008D7E6B" w:rsidRDefault="00177633" w:rsidP="00177633">
      <w:pPr>
        <w:rPr>
          <w:b/>
        </w:rPr>
      </w:pPr>
      <w:r w:rsidRPr="00B63B87">
        <w:t>Rock. Ranges Weapon Attack: +9 to hit, range50/100 ft., one target. Hit: 30 (7d6 + 6) bludgeoning damage.</w:t>
      </w:r>
    </w:p>
    <w:p w14:paraId="27EFA343" w14:textId="1F5BC659" w:rsidR="00177633" w:rsidRPr="0047393C" w:rsidRDefault="00177633" w:rsidP="00177633">
      <w:pPr>
        <w:pStyle w:val="2"/>
      </w:pPr>
      <w:bookmarkStart w:id="142" w:name="_Toc510259737"/>
      <w:r w:rsidRPr="0047393C">
        <w:t>Awakened Girallon</w:t>
      </w:r>
      <w:bookmarkEnd w:id="142"/>
    </w:p>
    <w:p w14:paraId="35CAAC51" w14:textId="77777777" w:rsidR="008D7E6B" w:rsidRPr="008D7E6B" w:rsidRDefault="00177633" w:rsidP="00177633">
      <w:pPr>
        <w:rPr>
          <w:b/>
        </w:rPr>
      </w:pPr>
      <w:r w:rsidRPr="00B63B87">
        <w:t>Large monstrosity, unaligned</w:t>
      </w:r>
    </w:p>
    <w:p w14:paraId="335EA18F" w14:textId="77777777" w:rsidR="008D7E6B" w:rsidRPr="008D7E6B" w:rsidRDefault="00177633" w:rsidP="00177633">
      <w:pPr>
        <w:rPr>
          <w:b/>
        </w:rPr>
      </w:pPr>
      <w:r w:rsidRPr="00B63B87">
        <w:t>Armor Class 13</w:t>
      </w:r>
    </w:p>
    <w:p w14:paraId="6DB5535C" w14:textId="77777777" w:rsidR="008D7E6B" w:rsidRPr="008D7E6B" w:rsidRDefault="00177633" w:rsidP="00177633">
      <w:pPr>
        <w:rPr>
          <w:b/>
        </w:rPr>
      </w:pPr>
      <w:r w:rsidRPr="00B63B87">
        <w:t>Hit Points 59 (7d10 + 21)</w:t>
      </w:r>
    </w:p>
    <w:p w14:paraId="7EB8F2DA" w14:textId="77777777" w:rsidR="00E82E8E" w:rsidRPr="00E82E8E" w:rsidRDefault="00177633" w:rsidP="00177633">
      <w:pPr>
        <w:rPr>
          <w:b/>
        </w:rPr>
      </w:pPr>
      <w:r w:rsidRPr="00B63B87">
        <w:t>Speed 40 ft., climb 40 ft.</w:t>
      </w:r>
    </w:p>
    <w:p w14:paraId="56B0F44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FF8A972" w14:textId="480DDBAA" w:rsidR="008D7E6B" w:rsidRPr="008D7E6B" w:rsidRDefault="00305B1A" w:rsidP="00177633">
      <w:pPr>
        <w:rPr>
          <w:b/>
        </w:rPr>
      </w:pPr>
      <w:r>
        <w:t>18(+4)</w:t>
      </w:r>
      <w:r>
        <w:tab/>
        <w:t>16(+3)</w:t>
      </w:r>
      <w:r>
        <w:tab/>
        <w:t>16(+3)</w:t>
      </w:r>
      <w:r>
        <w:tab/>
      </w:r>
      <w:r w:rsidR="00177633" w:rsidRPr="00B63B87">
        <w:t>5 (-3)</w:t>
      </w:r>
      <w:r w:rsidR="00177633">
        <w:t xml:space="preserve"> </w:t>
      </w:r>
      <w:r>
        <w:t>12(+1)</w:t>
      </w:r>
      <w:r>
        <w:tab/>
      </w:r>
      <w:r w:rsidR="00177633" w:rsidRPr="00B63B87">
        <w:t>7 (-2)</w:t>
      </w:r>
    </w:p>
    <w:p w14:paraId="6F9763BF" w14:textId="77777777" w:rsidR="008D7E6B" w:rsidRPr="008D7E6B" w:rsidRDefault="00177633" w:rsidP="00177633">
      <w:pPr>
        <w:rPr>
          <w:b/>
        </w:rPr>
      </w:pPr>
      <w:r w:rsidRPr="00B63B87">
        <w:t>Skills Perception +3, Stealth +5</w:t>
      </w:r>
    </w:p>
    <w:p w14:paraId="3F4A1D0A" w14:textId="77777777" w:rsidR="008D7E6B" w:rsidRPr="008D7E6B" w:rsidRDefault="00177633" w:rsidP="00177633">
      <w:pPr>
        <w:rPr>
          <w:b/>
        </w:rPr>
      </w:pPr>
      <w:r w:rsidRPr="00B63B87">
        <w:t>Senses darkvision 60 ft., passive Perception 13</w:t>
      </w:r>
    </w:p>
    <w:p w14:paraId="56A0D39D" w14:textId="77777777" w:rsidR="008D7E6B" w:rsidRPr="008D7E6B" w:rsidRDefault="00177633" w:rsidP="00177633">
      <w:pPr>
        <w:rPr>
          <w:b/>
        </w:rPr>
      </w:pPr>
      <w:r w:rsidRPr="00B63B87">
        <w:t>Languages Common</w:t>
      </w:r>
    </w:p>
    <w:p w14:paraId="4F6840F2" w14:textId="77777777" w:rsidR="008D7E6B" w:rsidRPr="008D7E6B" w:rsidRDefault="00177633" w:rsidP="00177633">
      <w:pPr>
        <w:rPr>
          <w:b/>
        </w:rPr>
      </w:pPr>
      <w:r w:rsidRPr="00B63B87">
        <w:t>Challenge 4 (1,100 XP)</w:t>
      </w:r>
    </w:p>
    <w:p w14:paraId="3761318D" w14:textId="77777777" w:rsidR="008D7E6B" w:rsidRPr="008D7E6B" w:rsidRDefault="00177633" w:rsidP="00177633">
      <w:pPr>
        <w:rPr>
          <w:b/>
        </w:rPr>
      </w:pPr>
      <w:r w:rsidRPr="00B63B87">
        <w:t>Aggressive. As a bonus action, the girallon can move up to its speed toward a hostile creature that it can see.</w:t>
      </w:r>
    </w:p>
    <w:p w14:paraId="5C7AE98D" w14:textId="77777777" w:rsidR="008D7E6B" w:rsidRPr="008D7E6B" w:rsidRDefault="00177633" w:rsidP="00177633">
      <w:pPr>
        <w:rPr>
          <w:b/>
        </w:rPr>
      </w:pPr>
      <w:r w:rsidRPr="00B63B87">
        <w:t>Keen Smell. The girallon has advantage on Wisdom (Perception) checks that rely on smell.</w:t>
      </w:r>
    </w:p>
    <w:p w14:paraId="68B5B6B6" w14:textId="77777777" w:rsidR="008D7E6B" w:rsidRPr="008D7E6B" w:rsidRDefault="00177633" w:rsidP="00177633">
      <w:pPr>
        <w:rPr>
          <w:b/>
        </w:rPr>
      </w:pPr>
      <w:r w:rsidRPr="00B63B87">
        <w:t>Multiattack. The girallon makes five attacks; one with its bite and four with its claws</w:t>
      </w:r>
    </w:p>
    <w:p w14:paraId="0EDA226C" w14:textId="77777777" w:rsidR="008D7E6B" w:rsidRPr="008D7E6B" w:rsidRDefault="00177633" w:rsidP="00177633">
      <w:pPr>
        <w:rPr>
          <w:b/>
        </w:rPr>
      </w:pPr>
      <w:r w:rsidRPr="00B63B87">
        <w:t>Bite. Melee Weapon Attack: +6 to hit, reach 5 ft., one creature. Hit: 7 (1d6 + 4) piercing damage.</w:t>
      </w:r>
    </w:p>
    <w:p w14:paraId="4A7A30B9" w14:textId="0EEF569B" w:rsidR="00177633" w:rsidRPr="00B63B87" w:rsidRDefault="00177633" w:rsidP="00177633">
      <w:r w:rsidRPr="00B63B87">
        <w:t>Claw. Melee Weapon Attack: +6 to hit, reach 10 ft., one target. Hit:</w:t>
      </w:r>
      <w:r>
        <w:t xml:space="preserve"> </w:t>
      </w:r>
      <w:r w:rsidRPr="00B63B87">
        <w:t>(1d6 + 4) slashing damage.</w:t>
      </w:r>
    </w:p>
    <w:p w14:paraId="4CABF4CF" w14:textId="77777777" w:rsidR="00177633" w:rsidRDefault="00177633" w:rsidP="00177633">
      <w:pPr>
        <w:pStyle w:val="2"/>
        <w:rPr>
          <w:lang w:val="ru-RU"/>
        </w:rPr>
      </w:pPr>
      <w:bookmarkStart w:id="143" w:name="_Toc510259738"/>
      <w:r w:rsidRPr="0047393C">
        <w:t>Ullal, Aarakocra Shaman</w:t>
      </w:r>
      <w:bookmarkEnd w:id="143"/>
    </w:p>
    <w:p w14:paraId="0126C3AD" w14:textId="77777777" w:rsidR="008D7E6B" w:rsidRPr="008D7E6B" w:rsidRDefault="00177633" w:rsidP="00177633">
      <w:pPr>
        <w:rPr>
          <w:b/>
        </w:rPr>
      </w:pPr>
      <w:r w:rsidRPr="00B63B87">
        <w:t>Medium humanoid (aarakocra), neutral evil</w:t>
      </w:r>
    </w:p>
    <w:p w14:paraId="0D071DBA" w14:textId="77777777" w:rsidR="008D7E6B" w:rsidRPr="008D7E6B" w:rsidRDefault="00177633" w:rsidP="00177633">
      <w:pPr>
        <w:rPr>
          <w:b/>
        </w:rPr>
      </w:pPr>
      <w:r w:rsidRPr="00B63B87">
        <w:t>Armor Class 15 (natural armor); 16 with Barkskin</w:t>
      </w:r>
    </w:p>
    <w:p w14:paraId="1B3FE984" w14:textId="77777777" w:rsidR="008D7E6B" w:rsidRPr="008D7E6B" w:rsidRDefault="00177633" w:rsidP="00177633">
      <w:pPr>
        <w:rPr>
          <w:b/>
        </w:rPr>
      </w:pPr>
      <w:r w:rsidRPr="00B63B87">
        <w:t>Hit Points 105 (19d8 + 19)</w:t>
      </w:r>
    </w:p>
    <w:p w14:paraId="45F36FCC" w14:textId="77777777" w:rsidR="00E82E8E" w:rsidRPr="00E82E8E" w:rsidRDefault="00177633" w:rsidP="00177633">
      <w:pPr>
        <w:rPr>
          <w:b/>
        </w:rPr>
      </w:pPr>
      <w:r w:rsidRPr="00B63B87">
        <w:t>Speed 20 ft., fly 50 ft.</w:t>
      </w:r>
    </w:p>
    <w:p w14:paraId="3747603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F595ACC" w14:textId="7499470B" w:rsidR="008D7E6B" w:rsidRPr="008D7E6B" w:rsidRDefault="00305B1A" w:rsidP="00177633">
      <w:pPr>
        <w:rPr>
          <w:b/>
          <w:lang w:val="ru-RU"/>
        </w:rPr>
      </w:pPr>
      <w:r>
        <w:rPr>
          <w:lang w:val="ru-RU"/>
        </w:rPr>
        <w:t>15(+2)</w:t>
      </w:r>
      <w:r>
        <w:rPr>
          <w:lang w:val="ru-RU"/>
        </w:rPr>
        <w:tab/>
        <w:t>12(+1)</w:t>
      </w:r>
      <w:r>
        <w:rPr>
          <w:lang w:val="ru-RU"/>
        </w:rPr>
        <w:tab/>
        <w:t>13(+1)</w:t>
      </w:r>
      <w:r>
        <w:rPr>
          <w:lang w:val="ru-RU"/>
        </w:rPr>
        <w:tab/>
        <w:t>10(+0)</w:t>
      </w:r>
      <w:r>
        <w:rPr>
          <w:lang w:val="ru-RU"/>
        </w:rPr>
        <w:tab/>
        <w:t>16(+3)</w:t>
      </w:r>
      <w:r>
        <w:rPr>
          <w:lang w:val="ru-RU"/>
        </w:rPr>
        <w:tab/>
      </w:r>
      <w:r w:rsidR="00177633" w:rsidRPr="00B63B87">
        <w:rPr>
          <w:lang w:val="ru-RU"/>
        </w:rPr>
        <w:t>8 (-1)</w:t>
      </w:r>
    </w:p>
    <w:p w14:paraId="036DE142" w14:textId="77777777" w:rsidR="008D7E6B" w:rsidRPr="008D7E6B" w:rsidRDefault="00177633" w:rsidP="00177633">
      <w:pPr>
        <w:rPr>
          <w:b/>
        </w:rPr>
      </w:pPr>
      <w:r w:rsidRPr="00B63B87">
        <w:t>Skills Perception +9</w:t>
      </w:r>
    </w:p>
    <w:p w14:paraId="43D4F757" w14:textId="77777777" w:rsidR="008D7E6B" w:rsidRPr="008D7E6B" w:rsidRDefault="00177633" w:rsidP="00177633">
      <w:pPr>
        <w:rPr>
          <w:b/>
        </w:rPr>
      </w:pPr>
      <w:r w:rsidRPr="00B63B87">
        <w:t>Senses passive Perception 19</w:t>
      </w:r>
    </w:p>
    <w:p w14:paraId="5B2123D8" w14:textId="77777777" w:rsidR="008D7E6B" w:rsidRPr="008D7E6B" w:rsidRDefault="00177633" w:rsidP="00177633">
      <w:pPr>
        <w:rPr>
          <w:b/>
        </w:rPr>
      </w:pPr>
      <w:r w:rsidRPr="00B63B87">
        <w:t>Languages Auran, Common</w:t>
      </w:r>
    </w:p>
    <w:p w14:paraId="70BA07E2" w14:textId="77777777" w:rsidR="008D7E6B" w:rsidRPr="008D7E6B" w:rsidRDefault="00177633" w:rsidP="00177633">
      <w:pPr>
        <w:rPr>
          <w:b/>
        </w:rPr>
      </w:pPr>
      <w:r w:rsidRPr="00B63B87">
        <w:t>Challenge 8 (3,900 XP)</w:t>
      </w:r>
    </w:p>
    <w:p w14:paraId="2E2BFEB5" w14:textId="77777777" w:rsidR="008D7E6B" w:rsidRPr="008D7E6B" w:rsidRDefault="00177633" w:rsidP="00177633">
      <w:pPr>
        <w:rPr>
          <w:b/>
        </w:rPr>
      </w:pPr>
      <w:r w:rsidRPr="00B63B87">
        <w:t>Dive Attack. If Ullal is flying and dives at least 30 feet straight toward a target and then hits it with a melee weapon attack, the attack deals an extra 3 (1d6) damage to the target.</w:t>
      </w:r>
    </w:p>
    <w:p w14:paraId="7B558009" w14:textId="77777777" w:rsidR="008D7E6B" w:rsidRPr="008D7E6B" w:rsidRDefault="00177633" w:rsidP="00177633">
      <w:pPr>
        <w:rPr>
          <w:b/>
        </w:rPr>
      </w:pPr>
      <w:r w:rsidRPr="00B63B87">
        <w:t>Spellcasting (Aarakocra Form Only). Ullal is an 8th-level spellcaster. Its spellcasting ability is Wisdom (spell save DC 17, +7 to hit with spell attacks). Ullal has the following druid spells prepared:</w:t>
      </w:r>
    </w:p>
    <w:p w14:paraId="3C578D7D" w14:textId="77777777" w:rsidR="008D7E6B" w:rsidRPr="008D7E6B" w:rsidRDefault="00177633" w:rsidP="00177633">
      <w:pPr>
        <w:rPr>
          <w:b/>
        </w:rPr>
      </w:pPr>
      <w:r w:rsidRPr="00B63B87">
        <w:t>Cantrips (at will): poison spray, resistance, thorn whip</w:t>
      </w:r>
    </w:p>
    <w:p w14:paraId="67581E68" w14:textId="77777777" w:rsidR="008D7E6B" w:rsidRPr="008D7E6B" w:rsidRDefault="00177633" w:rsidP="00177633">
      <w:pPr>
        <w:rPr>
          <w:b/>
        </w:rPr>
      </w:pPr>
      <w:r w:rsidRPr="00B63B87">
        <w:t>1st Level (4 slots): charm person, entangle</w:t>
      </w:r>
    </w:p>
    <w:p w14:paraId="401B5946" w14:textId="77777777" w:rsidR="008D7E6B" w:rsidRPr="008D7E6B" w:rsidRDefault="00177633" w:rsidP="00177633">
      <w:pPr>
        <w:rPr>
          <w:b/>
        </w:rPr>
      </w:pPr>
      <w:r w:rsidRPr="00B63B87">
        <w:t>2nd Level (3 slots): barkskin, gust of wind, hold person</w:t>
      </w:r>
    </w:p>
    <w:p w14:paraId="0CF30CD1" w14:textId="64BCF54C" w:rsidR="00177633" w:rsidRDefault="00177633" w:rsidP="00177633">
      <w:r w:rsidRPr="00B63B87">
        <w:t>3rd Level (3 slots): call lightning, conjure animals</w:t>
      </w:r>
    </w:p>
    <w:p w14:paraId="01829D8F" w14:textId="77777777" w:rsidR="008D7E6B" w:rsidRPr="008D7E6B" w:rsidRDefault="00177633" w:rsidP="00177633">
      <w:pPr>
        <w:rPr>
          <w:b/>
        </w:rPr>
      </w:pPr>
      <w:r w:rsidRPr="00B63B87">
        <w:t>4th Level (2 slot): blight, polymorph</w:t>
      </w:r>
    </w:p>
    <w:p w14:paraId="27744593" w14:textId="77777777" w:rsidR="00E82E8E" w:rsidRPr="00E82E8E" w:rsidRDefault="00177633" w:rsidP="00177633">
      <w:pPr>
        <w:rPr>
          <w:b/>
        </w:rPr>
      </w:pPr>
      <w:r w:rsidRPr="00B63B87">
        <w:t>Special Equipment: Staff of the Woodland (Aarakocra Form Only). Ullal can cast spells using his staff.</w:t>
      </w:r>
    </w:p>
    <w:p w14:paraId="3AE1ED77" w14:textId="7F602B91" w:rsidR="008D7E6B" w:rsidRPr="008D7E6B" w:rsidRDefault="00177633" w:rsidP="00177633">
      <w:pPr>
        <w:rPr>
          <w:b/>
        </w:rPr>
      </w:pPr>
      <w:r w:rsidRPr="00B63B87">
        <w:t>Quarterstaff. Melee Weapon Attack: +6 to hit, reach 5 ft., one target. Hit: 7 (1d6 + 4) bludgeoning damage. Talon. Melee Weapon Attack: +4 to hit, reach 5 ft., one target. Hit: 4 (1d4 + 2) slashing damage.</w:t>
      </w:r>
    </w:p>
    <w:p w14:paraId="6707D285" w14:textId="277E7F2F" w:rsidR="00177633" w:rsidRPr="00B63B87" w:rsidRDefault="00177633" w:rsidP="00177633">
      <w:r w:rsidRPr="00B63B87">
        <w:t xml:space="preserve">Change Shape (Recharges after a Short or Long Rest). Ullal magically polymorphs into an ape, remaining in that form for up to 1 hour. He can revert to his true form as a bonus action. His statistics, other than its size, are the same in each form. Any equipment it is wearing or carrying isn’t transformed. </w:t>
      </w:r>
      <w:r w:rsidRPr="00B63B87">
        <w:rPr>
          <w:lang w:val="ru-RU"/>
        </w:rPr>
        <w:t xml:space="preserve">It reverts to its </w:t>
      </w:r>
      <w:r w:rsidRPr="00B63B87">
        <w:t>true form if it dies.</w:t>
      </w:r>
    </w:p>
    <w:p w14:paraId="3224142E" w14:textId="77777777" w:rsidR="00177633" w:rsidRDefault="00177633" w:rsidP="00177633">
      <w:pPr>
        <w:pStyle w:val="2"/>
        <w:rPr>
          <w:lang w:val="ru-RU"/>
        </w:rPr>
      </w:pPr>
      <w:bookmarkStart w:id="144" w:name="_Toc510259739"/>
      <w:r w:rsidRPr="0047393C">
        <w:t>Zuccass, Empowered Mummy</w:t>
      </w:r>
      <w:bookmarkEnd w:id="144"/>
    </w:p>
    <w:p w14:paraId="6282F17B" w14:textId="77777777" w:rsidR="008D7E6B" w:rsidRPr="008D7E6B" w:rsidRDefault="00177633" w:rsidP="00177633">
      <w:pPr>
        <w:rPr>
          <w:b/>
        </w:rPr>
      </w:pPr>
      <w:r w:rsidRPr="00B63B87">
        <w:t>Medium undead, lawful evil</w:t>
      </w:r>
    </w:p>
    <w:p w14:paraId="2B205008" w14:textId="77777777" w:rsidR="008D7E6B" w:rsidRPr="008D7E6B" w:rsidRDefault="00177633" w:rsidP="00177633">
      <w:pPr>
        <w:rPr>
          <w:b/>
        </w:rPr>
      </w:pPr>
      <w:r w:rsidRPr="00B63B87">
        <w:t>Armor Class 15 (natural armor)</w:t>
      </w:r>
    </w:p>
    <w:p w14:paraId="78AD4B62" w14:textId="77777777" w:rsidR="008D7E6B" w:rsidRPr="008D7E6B" w:rsidRDefault="00177633" w:rsidP="00177633">
      <w:pPr>
        <w:rPr>
          <w:b/>
        </w:rPr>
      </w:pPr>
      <w:r w:rsidRPr="00B63B87">
        <w:t>Hit Points 110 (16d8 + 26)</w:t>
      </w:r>
    </w:p>
    <w:p w14:paraId="66D73977" w14:textId="77777777" w:rsidR="00E82E8E" w:rsidRPr="00E82E8E" w:rsidRDefault="00177633" w:rsidP="00177633">
      <w:pPr>
        <w:rPr>
          <w:b/>
        </w:rPr>
      </w:pPr>
      <w:r w:rsidRPr="00B63B87">
        <w:t>Speed 20 ft.</w:t>
      </w:r>
    </w:p>
    <w:p w14:paraId="248FB71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2B07219" w14:textId="77777777" w:rsidR="00E82E8E" w:rsidRPr="00E82E8E" w:rsidRDefault="00305B1A" w:rsidP="00177633">
      <w:pPr>
        <w:rPr>
          <w:b/>
        </w:rPr>
      </w:pPr>
      <w:r>
        <w:t>16(+3)</w:t>
      </w:r>
      <w:r>
        <w:tab/>
      </w:r>
      <w:r w:rsidR="00177633" w:rsidRPr="00B63B87">
        <w:t>8 (-1)</w:t>
      </w:r>
      <w:r w:rsidR="00177633">
        <w:t xml:space="preserve"> </w:t>
      </w:r>
      <w:r>
        <w:t>15(+2)</w:t>
      </w:r>
      <w:r>
        <w:tab/>
        <w:t>13(+1)</w:t>
      </w:r>
      <w:r>
        <w:tab/>
        <w:t>14(+2)</w:t>
      </w:r>
      <w:r>
        <w:tab/>
        <w:t>12(+1)</w:t>
      </w:r>
    </w:p>
    <w:p w14:paraId="2502E4C4" w14:textId="186E8351" w:rsidR="008D7E6B" w:rsidRPr="008D7E6B" w:rsidRDefault="00177633" w:rsidP="00177633">
      <w:pPr>
        <w:rPr>
          <w:b/>
        </w:rPr>
      </w:pPr>
      <w:r w:rsidRPr="00B63B87">
        <w:t>Saving Throws Wis +4</w:t>
      </w:r>
    </w:p>
    <w:p w14:paraId="27A50401" w14:textId="77777777" w:rsidR="008D7E6B" w:rsidRPr="008D7E6B" w:rsidRDefault="00177633" w:rsidP="00177633">
      <w:pPr>
        <w:rPr>
          <w:b/>
        </w:rPr>
      </w:pPr>
      <w:r w:rsidRPr="00B63B87">
        <w:t>Damage Vulnerabilities fire</w:t>
      </w:r>
    </w:p>
    <w:p w14:paraId="1F907836" w14:textId="77777777" w:rsidR="008D7E6B" w:rsidRPr="008D7E6B" w:rsidRDefault="00177633" w:rsidP="00177633">
      <w:pPr>
        <w:rPr>
          <w:b/>
        </w:rPr>
      </w:pPr>
      <w:r w:rsidRPr="00B63B87">
        <w:t>Damage Resistances bludgeoning, piercing, slashing from nonmagical attacks</w:t>
      </w:r>
    </w:p>
    <w:p w14:paraId="2AF014EA" w14:textId="77777777" w:rsidR="0000645A" w:rsidRDefault="00177633" w:rsidP="00177633">
      <w:pPr>
        <w:rPr>
          <w:b/>
        </w:rPr>
      </w:pPr>
      <w:r w:rsidRPr="00B63B87">
        <w:t>Damage Immunities necrotic, poison</w:t>
      </w:r>
    </w:p>
    <w:p w14:paraId="571B1F2A" w14:textId="41E5E0DB" w:rsidR="008D7E6B" w:rsidRPr="008D7E6B" w:rsidRDefault="0000645A" w:rsidP="00177633">
      <w:pPr>
        <w:rPr>
          <w:b/>
        </w:rPr>
      </w:pPr>
      <w:r>
        <w:t>Condition Immunities</w:t>
      </w:r>
      <w:r w:rsidR="00177633" w:rsidRPr="00B63B87">
        <w:t xml:space="preserve"> charmed, exhaustion,</w:t>
      </w:r>
    </w:p>
    <w:p w14:paraId="41C4AFCB" w14:textId="77777777" w:rsidR="008D7E6B" w:rsidRPr="008D7E6B" w:rsidRDefault="00177633" w:rsidP="00177633">
      <w:pPr>
        <w:rPr>
          <w:b/>
          <w:lang w:val="ru-RU"/>
        </w:rPr>
      </w:pPr>
      <w:r w:rsidRPr="00B63B87">
        <w:rPr>
          <w:lang w:val="ru-RU"/>
        </w:rPr>
        <w:t>frightened, paralyzed, poisoned</w:t>
      </w:r>
    </w:p>
    <w:p w14:paraId="3E48ADD9" w14:textId="77777777" w:rsidR="008D7E6B" w:rsidRPr="008D7E6B" w:rsidRDefault="00177633" w:rsidP="00177633">
      <w:pPr>
        <w:rPr>
          <w:b/>
        </w:rPr>
      </w:pPr>
      <w:r w:rsidRPr="00B63B87">
        <w:t>Senses darkvision 60 ft., passive Perception 12</w:t>
      </w:r>
    </w:p>
    <w:p w14:paraId="1F5AE9DF" w14:textId="77777777" w:rsidR="008D7E6B" w:rsidRPr="008D7E6B" w:rsidRDefault="00177633" w:rsidP="00177633">
      <w:pPr>
        <w:rPr>
          <w:b/>
        </w:rPr>
      </w:pPr>
      <w:r w:rsidRPr="00B63B87">
        <w:t>Languages the ones it knew in life</w:t>
      </w:r>
    </w:p>
    <w:p w14:paraId="08F30A64" w14:textId="77777777" w:rsidR="008D7E6B" w:rsidRPr="008D7E6B" w:rsidRDefault="00177633" w:rsidP="00177633">
      <w:pPr>
        <w:rPr>
          <w:b/>
        </w:rPr>
      </w:pPr>
      <w:r w:rsidRPr="00B63B87">
        <w:t>Challenge 7 (2,900 XP)</w:t>
      </w:r>
    </w:p>
    <w:p w14:paraId="3479094F" w14:textId="77777777" w:rsidR="008D7E6B" w:rsidRPr="008D7E6B" w:rsidRDefault="00177633" w:rsidP="00177633">
      <w:pPr>
        <w:rPr>
          <w:b/>
        </w:rPr>
      </w:pPr>
      <w:r w:rsidRPr="00B63B87">
        <w:t>Innate Spellcasting. Zuccass’s innate spellcasting ability is Wisdom (spell save DC 15). He can innately cast the following spells, requiring no material components:</w:t>
      </w:r>
    </w:p>
    <w:p w14:paraId="4FA508A4" w14:textId="77777777" w:rsidR="008D7E6B" w:rsidRPr="008D7E6B" w:rsidRDefault="00177633" w:rsidP="00177633">
      <w:pPr>
        <w:rPr>
          <w:b/>
        </w:rPr>
      </w:pPr>
      <w:r w:rsidRPr="00B63B87">
        <w:t>1/day: silence</w:t>
      </w:r>
    </w:p>
    <w:p w14:paraId="373C2E7D" w14:textId="77777777" w:rsidR="008D7E6B" w:rsidRPr="008D7E6B" w:rsidRDefault="00177633" w:rsidP="00177633">
      <w:pPr>
        <w:rPr>
          <w:b/>
        </w:rPr>
      </w:pPr>
      <w:r w:rsidRPr="00B63B87">
        <w:t>2/day: animate dead</w:t>
      </w:r>
    </w:p>
    <w:p w14:paraId="4BC08742" w14:textId="77777777" w:rsidR="008D7E6B" w:rsidRPr="008D7E6B" w:rsidRDefault="00177633" w:rsidP="00177633">
      <w:pPr>
        <w:rPr>
          <w:b/>
        </w:rPr>
      </w:pPr>
      <w:r w:rsidRPr="00B63B87">
        <w:t>Multiattack. Zuccass uses its Dreadful Glare and makes one attack with its rotting fist.</w:t>
      </w:r>
    </w:p>
    <w:p w14:paraId="5C9CDB7F" w14:textId="77777777" w:rsidR="008D7E6B" w:rsidRPr="008D7E6B" w:rsidRDefault="00177633" w:rsidP="00177633">
      <w:pPr>
        <w:rPr>
          <w:b/>
        </w:rPr>
      </w:pPr>
      <w:r w:rsidRPr="00B63B87">
        <w:t>Rotting Fist. Melee Weapon Attack: +5 to hit, reach 5 ft., one target. Hit: 15 (2d6 + 3) bludgeoning damage plus 10 (3d6) necrotic damage. If the target is a creature it must succeed at a DC 15 constitution saving throw or be cursed with mummy rot. The cursed can’t regain hit points, and its hit point maximum decreases by 10 (3d6) for every 24 hours that elapse. If the curse reduces the target’s hit point maximum to 0, the target dies, and its body turns to dust. The curse lasts until removed by the remove curse spell or other magic.</w:t>
      </w:r>
    </w:p>
    <w:p w14:paraId="7CA43FBA" w14:textId="55208BB7" w:rsidR="00177633" w:rsidRDefault="00177633" w:rsidP="00177633">
      <w:pPr>
        <w:rPr>
          <w:lang w:val="ru-RU"/>
        </w:rPr>
      </w:pPr>
      <w:r w:rsidRPr="00B63B87">
        <w:t>Dreadful Glare. The mummy targets one creature it</w:t>
      </w:r>
      <w:r>
        <w:t xml:space="preserve"> </w:t>
      </w:r>
      <w:r w:rsidRPr="00B63B87">
        <w:t>can see within 60 feet of it. If the target can see the</w:t>
      </w:r>
      <w:r>
        <w:t xml:space="preserve"> </w:t>
      </w:r>
      <w:r w:rsidRPr="00B63B87">
        <w:t>mummy, it must succeed on a DC 15 Wisdom saving</w:t>
      </w:r>
      <w:r>
        <w:t xml:space="preserve"> </w:t>
      </w:r>
      <w:r w:rsidRPr="00B63B87">
        <w:t>throw against this magic or become frightened until</w:t>
      </w:r>
      <w:r>
        <w:t xml:space="preserve"> </w:t>
      </w:r>
      <w:r w:rsidRPr="00B63B87">
        <w:t>the end of the mummy’s next turn. If the target fails</w:t>
      </w:r>
      <w:r>
        <w:t xml:space="preserve"> </w:t>
      </w:r>
      <w:r w:rsidRPr="00B63B87">
        <w:t>the saving throw by 5 or more, it is also paralyzed for</w:t>
      </w:r>
      <w:r>
        <w:t xml:space="preserve"> </w:t>
      </w:r>
      <w:r w:rsidRPr="00B63B87">
        <w:t>the same duration. A target that succeeds on the</w:t>
      </w:r>
      <w:r>
        <w:t xml:space="preserve"> </w:t>
      </w:r>
      <w:r w:rsidRPr="00B63B87">
        <w:t>saving throw is immune to the Dreadful Glare of all</w:t>
      </w:r>
      <w:r>
        <w:t xml:space="preserve"> </w:t>
      </w:r>
      <w:r w:rsidRPr="00B63B87">
        <w:t>mummies (but not mummy lords) for the next 24</w:t>
      </w:r>
      <w:r>
        <w:t xml:space="preserve"> </w:t>
      </w:r>
      <w:r w:rsidRPr="00B63B87">
        <w:rPr>
          <w:lang w:val="ru-RU"/>
        </w:rPr>
        <w:t>hours.</w:t>
      </w:r>
    </w:p>
    <w:p w14:paraId="50D4F399" w14:textId="77777777" w:rsidR="00B407E7" w:rsidRDefault="00B407E7">
      <w:pPr>
        <w:rPr>
          <w:rFonts w:ascii="MrsEavesSmallCaps" w:hAnsi="MrsEavesSmallCaps"/>
          <w:color w:val="53170D"/>
          <w:sz w:val="32"/>
        </w:rPr>
      </w:pPr>
      <w:r>
        <w:br w:type="page"/>
      </w:r>
    </w:p>
    <w:p w14:paraId="2D5FE0F3" w14:textId="23E2040F" w:rsidR="00177633" w:rsidRPr="0047393C" w:rsidRDefault="00DE6EE4" w:rsidP="00177633">
      <w:pPr>
        <w:pStyle w:val="1"/>
      </w:pPr>
      <w:bookmarkStart w:id="145" w:name="_Toc510259740"/>
      <w:r w:rsidRPr="0047393C">
        <w:t>Convention created content:</w:t>
      </w:r>
      <w:bookmarkEnd w:id="145"/>
    </w:p>
    <w:p w14:paraId="524598BA" w14:textId="77777777" w:rsidR="00177633" w:rsidRPr="0047393C" w:rsidRDefault="00177633" w:rsidP="00177633">
      <w:r w:rsidRPr="0047393C">
        <w:t>CCC-BLD-1-2 Bleeding Gate - Amalgamation</w:t>
      </w:r>
    </w:p>
    <w:p w14:paraId="5300F83A" w14:textId="77777777" w:rsidR="00177633" w:rsidRDefault="00177633" w:rsidP="00177633">
      <w:pPr>
        <w:pStyle w:val="2"/>
        <w:rPr>
          <w:lang w:val="ru-RU"/>
        </w:rPr>
      </w:pPr>
      <w:bookmarkStart w:id="146" w:name="_Toc510259741"/>
      <w:r w:rsidRPr="0047393C">
        <w:t>Raan,</w:t>
      </w:r>
      <w:r>
        <w:rPr>
          <w:rStyle w:val="af2"/>
        </w:rPr>
        <w:endnoteReference w:id="1"/>
      </w:r>
      <w:r w:rsidRPr="0047393C">
        <w:t xml:space="preserve"> Waste Management Supervisor</w:t>
      </w:r>
      <w:bookmarkEnd w:id="146"/>
    </w:p>
    <w:p w14:paraId="7CEE69DD" w14:textId="77777777" w:rsidR="008D7E6B" w:rsidRPr="008D7E6B" w:rsidRDefault="00177633" w:rsidP="00177633">
      <w:pPr>
        <w:rPr>
          <w:b/>
        </w:rPr>
      </w:pPr>
      <w:r w:rsidRPr="00967C09">
        <w:t>Medium monstrosity, lawful good</w:t>
      </w:r>
    </w:p>
    <w:p w14:paraId="112B415E" w14:textId="6A37E238" w:rsidR="00177633" w:rsidRPr="00967C09" w:rsidRDefault="00177633" w:rsidP="00177633">
      <w:r w:rsidRPr="00967C09">
        <w:t>Armor Class 15 (natural armor)</w:t>
      </w:r>
    </w:p>
    <w:p w14:paraId="43777D1A" w14:textId="77777777" w:rsidR="00177633" w:rsidRPr="00967C09" w:rsidRDefault="00177633" w:rsidP="00177633">
      <w:r w:rsidRPr="00967C09">
        <w:t>Hit Points 52 (8d8 + 16)</w:t>
      </w:r>
    </w:p>
    <w:p w14:paraId="5A0732FF" w14:textId="77777777" w:rsidR="00177633" w:rsidRPr="00967C09" w:rsidRDefault="00177633" w:rsidP="00177633">
      <w:r w:rsidRPr="00967C09">
        <w:t>Speed 20 ft.</w:t>
      </w:r>
    </w:p>
    <w:p w14:paraId="23BF4F0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2FD398E" w14:textId="314E4BD1" w:rsidR="00177633" w:rsidRPr="00967C09" w:rsidRDefault="00305B1A" w:rsidP="00177633">
      <w:r>
        <w:t>16(+3)</w:t>
      </w:r>
      <w:r>
        <w:tab/>
      </w:r>
      <w:r w:rsidR="00177633" w:rsidRPr="00967C09">
        <w:t>8 (-1)</w:t>
      </w:r>
      <w:r w:rsidR="00177633">
        <w:t xml:space="preserve"> </w:t>
      </w:r>
      <w:r>
        <w:t>15(+2)</w:t>
      </w:r>
      <w:r>
        <w:tab/>
        <w:t>10(+0)</w:t>
      </w:r>
      <w:r>
        <w:tab/>
      </w:r>
      <w:r w:rsidR="00177633" w:rsidRPr="00967C09">
        <w:t>8 (-1)</w:t>
      </w:r>
      <w:r w:rsidR="00177633">
        <w:t xml:space="preserve"> </w:t>
      </w:r>
      <w:r w:rsidR="00177633" w:rsidRPr="00967C09">
        <w:t>7 (-2)</w:t>
      </w:r>
    </w:p>
    <w:p w14:paraId="2795DA06" w14:textId="77777777" w:rsidR="00177633" w:rsidRPr="00967C09" w:rsidRDefault="00177633" w:rsidP="00177633">
      <w:r w:rsidRPr="00967C09">
        <w:t>Senses: darkvision 60 ft., passive Perception 9</w:t>
      </w:r>
    </w:p>
    <w:p w14:paraId="3AD9DF10" w14:textId="77777777" w:rsidR="00177633" w:rsidRPr="00967C09" w:rsidRDefault="00177633" w:rsidP="00177633">
      <w:r w:rsidRPr="00967C09">
        <w:t>Languages: Common, Dwarvish, she is learning Yeti from Takwen.</w:t>
      </w:r>
    </w:p>
    <w:p w14:paraId="534F3C35" w14:textId="77777777" w:rsidR="00177633" w:rsidRPr="00967C09" w:rsidRDefault="00177633" w:rsidP="00177633">
      <w:r w:rsidRPr="00967C09">
        <w:t>Challenge Rating: 1.5 (300xp)</w:t>
      </w:r>
    </w:p>
    <w:p w14:paraId="029894F0" w14:textId="77777777" w:rsidR="008D7E6B" w:rsidRPr="008D7E6B" w:rsidRDefault="00177633" w:rsidP="00177633">
      <w:pPr>
        <w:rPr>
          <w:b/>
        </w:rPr>
      </w:pPr>
      <w:r w:rsidRPr="00967C09">
        <w:t>Petrifying Gaze. Raan worries about accidentally petrifying the people of her beloved community. She prevents this by wearing tinted goggles that are well strapped, buckled, and laced to her head. Accidental removal of her eye wear is near impossible as it takes her several minutes to unlace and unbuckle all the straps, before using her Petrifying Gaze. For this reason the</w:t>
      </w:r>
    </w:p>
    <w:p w14:paraId="35369A66" w14:textId="68D65C1C" w:rsidR="00177633" w:rsidRPr="00967C09" w:rsidRDefault="00177633" w:rsidP="00177633">
      <w:r w:rsidRPr="00967C09">
        <w:t>e</w:t>
      </w:r>
      <w:r>
        <w:t>ff</w:t>
      </w:r>
      <w:r w:rsidRPr="00967C09">
        <w:t>ects of Petrifying Gaze are not documented here. If you have need of them, they can be found on page 24 of the Monster Manual.</w:t>
      </w:r>
    </w:p>
    <w:p w14:paraId="0ACE0F6D" w14:textId="77777777" w:rsidR="00177633" w:rsidRPr="00967C09" w:rsidRDefault="00177633" w:rsidP="00177633">
      <w:r w:rsidRPr="00967C09">
        <w:t>Actions</w:t>
      </w:r>
    </w:p>
    <w:p w14:paraId="1E32904E" w14:textId="77777777" w:rsidR="00177633" w:rsidRPr="00967C09" w:rsidRDefault="00177633" w:rsidP="00177633">
      <w:pPr>
        <w:rPr>
          <w:lang w:val="ru-RU"/>
        </w:rPr>
      </w:pPr>
      <w:r w:rsidRPr="00967C09">
        <w:t xml:space="preserve">Bite Melee Weapon Attack: +5 to hit, reach 5 ft., one target. Hit 10 (2d6 + 3) piercing damage plus 7 (2d6) </w:t>
      </w:r>
      <w:r w:rsidRPr="00967C09">
        <w:rPr>
          <w:lang w:val="ru-RU"/>
        </w:rPr>
        <w:t>poison damage.</w:t>
      </w:r>
    </w:p>
    <w:p w14:paraId="14D6D3A9" w14:textId="77777777" w:rsidR="00177633" w:rsidRDefault="00177633" w:rsidP="00177633">
      <w:pPr>
        <w:pStyle w:val="2"/>
        <w:rPr>
          <w:lang w:val="ru-RU"/>
        </w:rPr>
      </w:pPr>
      <w:bookmarkStart w:id="147" w:name="_Toc510259742"/>
      <w:r w:rsidRPr="0047393C">
        <w:t>Arnfred</w:t>
      </w:r>
      <w:r>
        <w:rPr>
          <w:rStyle w:val="af2"/>
        </w:rPr>
        <w:endnoteReference w:id="2"/>
      </w:r>
      <w:r w:rsidRPr="0047393C">
        <w:t xml:space="preserve"> Miruforge</w:t>
      </w:r>
      <w:bookmarkEnd w:id="147"/>
    </w:p>
    <w:p w14:paraId="62EEB2E0" w14:textId="77777777" w:rsidR="008D7E6B" w:rsidRPr="008D7E6B" w:rsidRDefault="00177633" w:rsidP="00177633">
      <w:pPr>
        <w:rPr>
          <w:b/>
        </w:rPr>
      </w:pPr>
      <w:r w:rsidRPr="00967C09">
        <w:t>Mountain dwarf, 11th level spellcaster, chaotic evil</w:t>
      </w:r>
    </w:p>
    <w:p w14:paraId="003E16B9" w14:textId="0873F0EF" w:rsidR="00177633" w:rsidRPr="00967C09" w:rsidRDefault="00177633" w:rsidP="00177633">
      <w:r w:rsidRPr="00967C09">
        <w:t>Armor Class 11 (14 with mage armor)</w:t>
      </w:r>
    </w:p>
    <w:p w14:paraId="68FA64D6" w14:textId="77777777" w:rsidR="00177633" w:rsidRPr="00967C09" w:rsidRDefault="00177633" w:rsidP="00177633">
      <w:r w:rsidRPr="00967C09">
        <w:t>Hit Points 49 (11d8)</w:t>
      </w:r>
    </w:p>
    <w:p w14:paraId="68FB5755" w14:textId="77777777" w:rsidR="00177633" w:rsidRPr="00967C09" w:rsidRDefault="00177633" w:rsidP="00177633">
      <w:r w:rsidRPr="00967C09">
        <w:t>Speed 25 ft., ¢y 30 ft. (winged boots)</w:t>
      </w:r>
    </w:p>
    <w:p w14:paraId="0D524E32" w14:textId="0BE40E6C" w:rsidR="00177633" w:rsidRPr="00967C09"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98E8060" w14:textId="779B0247" w:rsidR="00177633" w:rsidRPr="00967C09" w:rsidRDefault="00305B1A" w:rsidP="00177633">
      <w:r>
        <w:t>11(+0)</w:t>
      </w:r>
      <w:r>
        <w:tab/>
        <w:t>13(+1)</w:t>
      </w:r>
      <w:r>
        <w:tab/>
        <w:t>12(+1)</w:t>
      </w:r>
      <w:r>
        <w:tab/>
        <w:t>11(+0)</w:t>
      </w:r>
      <w:r>
        <w:tab/>
        <w:t>18(+4)</w:t>
      </w:r>
      <w:r>
        <w:tab/>
      </w:r>
      <w:r w:rsidR="00177633" w:rsidRPr="00967C09">
        <w:t>9 (-1)</w:t>
      </w:r>
    </w:p>
    <w:p w14:paraId="5ADF9CCB" w14:textId="77777777" w:rsidR="00177633" w:rsidRPr="00967C09" w:rsidRDefault="00177633" w:rsidP="00177633">
      <w:r w:rsidRPr="00967C09">
        <w:t>Saving Throws: Wis +6, Cha +1.</w:t>
      </w:r>
    </w:p>
    <w:p w14:paraId="1816C2B7" w14:textId="77777777" w:rsidR="0000645A" w:rsidRDefault="00177633" w:rsidP="00177633">
      <w:r w:rsidRPr="00967C09">
        <w:t>Skills: Deception +2, Persuasion +2, Arcana +2, Nature +2.</w:t>
      </w:r>
    </w:p>
    <w:p w14:paraId="3C2F9E23" w14:textId="76077B6C" w:rsidR="00177633" w:rsidRPr="00967C09" w:rsidRDefault="0000645A" w:rsidP="00177633">
      <w:r>
        <w:t>Condition Immunities</w:t>
      </w:r>
      <w:r w:rsidR="00177633" w:rsidRPr="00967C09">
        <w:t>: charmed.</w:t>
      </w:r>
    </w:p>
    <w:p w14:paraId="09D26CCD" w14:textId="77777777" w:rsidR="00177633" w:rsidRPr="00967C09" w:rsidRDefault="00177633" w:rsidP="00177633">
      <w:r w:rsidRPr="00967C09">
        <w:t>Senses: darkvision 60 ft., passive Perception 14</w:t>
      </w:r>
    </w:p>
    <w:p w14:paraId="68A49DE8" w14:textId="77777777" w:rsidR="00177633" w:rsidRPr="00967C09" w:rsidRDefault="00177633" w:rsidP="00177633">
      <w:r w:rsidRPr="00967C09">
        <w:t>Languages: All standard.</w:t>
      </w:r>
    </w:p>
    <w:p w14:paraId="0E4AB848" w14:textId="77777777" w:rsidR="00177633" w:rsidRPr="00967C09" w:rsidRDefault="00177633" w:rsidP="00177633">
      <w:r w:rsidRPr="00967C09">
        <w:t>Challenge Rating: 4 (1,100xp)</w:t>
      </w:r>
    </w:p>
    <w:p w14:paraId="638C6451" w14:textId="77777777" w:rsidR="00177633" w:rsidRPr="00967C09" w:rsidRDefault="00177633" w:rsidP="00177633">
      <w:r w:rsidRPr="00967C09">
        <w:t>Chaotic Strike. As a bonus action, Arnfred can expend a spell slot to cause his melee weapon attacks to magically deal an extra 10 (3d6) necrotic damage to a target on a hit. This bene</w:t>
      </w:r>
      <w:r>
        <w:rPr>
          <w:rFonts w:ascii="Calibri" w:hAnsi="Calibri" w:cs="Calibri"/>
        </w:rPr>
        <w:t>fi</w:t>
      </w:r>
      <w:r w:rsidRPr="00967C09">
        <w:t>t lasts until the end of his turn. If he expends a spell slot of 2nd level or higher, the extra damage increases by 1d6 for each level above 1st.</w:t>
      </w:r>
    </w:p>
    <w:p w14:paraId="1BF1602E" w14:textId="77777777" w:rsidR="00177633" w:rsidRDefault="00177633" w:rsidP="00177633">
      <w:r w:rsidRPr="00967C09">
        <w:t>Spellcasting. Arnfred is a 11th level spellcaster. His spellcasting ability is Wisdom (spell save DC 13, +5 to hit with spell attacks). He has the following spells prepared:</w:t>
      </w:r>
    </w:p>
    <w:p w14:paraId="59F6404A" w14:textId="77777777" w:rsidR="008D7E6B" w:rsidRPr="008D7E6B" w:rsidRDefault="00177633" w:rsidP="00177633">
      <w:pPr>
        <w:rPr>
          <w:b/>
        </w:rPr>
      </w:pPr>
      <w:r w:rsidRPr="00967C09">
        <w:t>Cantrips (at will): light, chill touch, eldritch blast, mending, thaumaturgy</w:t>
      </w:r>
    </w:p>
    <w:p w14:paraId="1DC4DF82" w14:textId="3A7FF567" w:rsidR="00177633" w:rsidRPr="00967C09" w:rsidRDefault="00177633" w:rsidP="00177633">
      <w:r w:rsidRPr="00967C09">
        <w:t>1st level (4 slots): in</w:t>
      </w:r>
      <w:r w:rsidRPr="00967C09">
        <w:rPr>
          <w:rFonts w:ascii="Calibri" w:hAnsi="Calibri" w:cs="Calibri"/>
          <w:lang w:val="ru-RU"/>
        </w:rPr>
        <w:t></w:t>
      </w:r>
      <w:r w:rsidRPr="00967C09">
        <w:t>ict wounds, ray of sickness,</w:t>
      </w:r>
      <w:r>
        <w:t xml:space="preserve"> </w:t>
      </w:r>
      <w:r w:rsidRPr="00967C09">
        <w:t>false life, mage armor</w:t>
      </w:r>
    </w:p>
    <w:p w14:paraId="24BF4A48" w14:textId="77777777" w:rsidR="00177633" w:rsidRPr="00967C09" w:rsidRDefault="00177633" w:rsidP="00177633">
      <w:r w:rsidRPr="00967C09">
        <w:t>2nd level (3 slots): blindness/deafness, ray of enfeeblement</w:t>
      </w:r>
    </w:p>
    <w:p w14:paraId="59916DA4" w14:textId="77777777" w:rsidR="00177633" w:rsidRPr="00967C09" w:rsidRDefault="00177633" w:rsidP="00177633">
      <w:r w:rsidRPr="00967C09">
        <w:t>3rd level (3 slots): animate dead, bestow curse,</w:t>
      </w:r>
      <w:r>
        <w:t xml:space="preserve"> </w:t>
      </w:r>
      <w:r w:rsidRPr="00967C09">
        <w:t>vampiric touch</w:t>
      </w:r>
    </w:p>
    <w:p w14:paraId="3B282357" w14:textId="77777777" w:rsidR="00177633" w:rsidRPr="00967C09" w:rsidRDefault="00177633" w:rsidP="00177633">
      <w:r w:rsidRPr="00967C09">
        <w:t>4th level (3 slots): blight, confusion</w:t>
      </w:r>
    </w:p>
    <w:p w14:paraId="0DE096A0" w14:textId="77777777" w:rsidR="00177633" w:rsidRPr="00967C09" w:rsidRDefault="00177633" w:rsidP="00177633">
      <w:r w:rsidRPr="00967C09">
        <w:t>5th level (2 slots, expended to create undead)</w:t>
      </w:r>
    </w:p>
    <w:p w14:paraId="7BFF3FAE" w14:textId="77777777" w:rsidR="00177633" w:rsidRPr="00967C09" w:rsidRDefault="00177633" w:rsidP="00177633">
      <w:r w:rsidRPr="00967C09">
        <w:t>6th level (1 slot): harm</w:t>
      </w:r>
    </w:p>
    <w:p w14:paraId="0A3AE1F6" w14:textId="77777777" w:rsidR="00177633" w:rsidRPr="00967C09" w:rsidRDefault="00177633" w:rsidP="00177633">
      <w:r w:rsidRPr="00967C09">
        <w:t>Actions</w:t>
      </w:r>
    </w:p>
    <w:p w14:paraId="0FFB55A4" w14:textId="77777777" w:rsidR="00177633" w:rsidRPr="00967C09" w:rsidRDefault="00177633" w:rsidP="00177633">
      <w:pPr>
        <w:rPr>
          <w:lang w:val="ru-RU"/>
        </w:rPr>
      </w:pPr>
      <w:r w:rsidRPr="00967C09">
        <w:t xml:space="preserve">Dagger Melee Weapon Attack: +3 to hit, reach 5 ft., one target. Hit 4 (1d4 + 2) piercing damage, Ranged Weapon Attack: 20/60 ft., one target, +3 to hit. </w:t>
      </w:r>
      <w:r w:rsidRPr="00967C09">
        <w:rPr>
          <w:lang w:val="ru-RU"/>
        </w:rPr>
        <w:t>Hit 4 (1d4 + 2) piercing damage.</w:t>
      </w:r>
    </w:p>
    <w:p w14:paraId="38111BB1" w14:textId="77777777" w:rsidR="00177633" w:rsidRDefault="00177633" w:rsidP="00177633">
      <w:pPr>
        <w:pStyle w:val="2"/>
        <w:rPr>
          <w:lang w:val="ru-RU"/>
        </w:rPr>
      </w:pPr>
      <w:bookmarkStart w:id="148" w:name="_Toc510259743"/>
      <w:r w:rsidRPr="0047393C">
        <w:t>Zombie Kirshi</w:t>
      </w:r>
      <w:bookmarkEnd w:id="148"/>
    </w:p>
    <w:p w14:paraId="51F79881" w14:textId="77777777" w:rsidR="008D7E6B" w:rsidRPr="008D7E6B" w:rsidRDefault="00177633" w:rsidP="00177633">
      <w:pPr>
        <w:rPr>
          <w:b/>
        </w:rPr>
      </w:pPr>
      <w:r w:rsidRPr="00967C09">
        <w:t>Large undead, lawful evil</w:t>
      </w:r>
    </w:p>
    <w:p w14:paraId="1AEF15E9" w14:textId="17C093ED" w:rsidR="00177633" w:rsidRPr="00967C09" w:rsidRDefault="00177633" w:rsidP="00177633">
      <w:r w:rsidRPr="00967C09">
        <w:t>Armor Class 13</w:t>
      </w:r>
    </w:p>
    <w:p w14:paraId="6128426A" w14:textId="77777777" w:rsidR="00177633" w:rsidRPr="00967C09" w:rsidRDefault="00177633" w:rsidP="00177633">
      <w:r w:rsidRPr="00967C09">
        <w:t>Hit Points 22 (3d10 + 6)</w:t>
      </w:r>
    </w:p>
    <w:p w14:paraId="6088D43E" w14:textId="77777777" w:rsidR="00177633" w:rsidRPr="00967C09" w:rsidRDefault="00177633" w:rsidP="00177633">
      <w:r w:rsidRPr="00967C09">
        <w:t>Speed 60 ft.</w:t>
      </w:r>
    </w:p>
    <w:p w14:paraId="599AEE0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F17821" w14:textId="7F93867A" w:rsidR="00177633" w:rsidRPr="00967C09" w:rsidRDefault="00305B1A" w:rsidP="00177633">
      <w:r>
        <w:t>18(+4)</w:t>
      </w:r>
      <w:r>
        <w:tab/>
        <w:t>12(+1)</w:t>
      </w:r>
      <w:r>
        <w:tab/>
        <w:t>15(+2)</w:t>
      </w:r>
      <w:r>
        <w:tab/>
      </w:r>
      <w:r w:rsidR="00177633" w:rsidRPr="00967C09">
        <w:t>2 (-4)</w:t>
      </w:r>
      <w:r w:rsidR="00177633">
        <w:t xml:space="preserve"> </w:t>
      </w:r>
      <w:r w:rsidR="00177633" w:rsidRPr="00967C09">
        <w:t>8 (-1)</w:t>
      </w:r>
      <w:r w:rsidR="00177633">
        <w:t xml:space="preserve"> </w:t>
      </w:r>
      <w:r w:rsidR="00177633" w:rsidRPr="00967C09">
        <w:t>5 (-3)</w:t>
      </w:r>
    </w:p>
    <w:p w14:paraId="229A543F" w14:textId="77777777" w:rsidR="00177633" w:rsidRPr="00967C09" w:rsidRDefault="00177633" w:rsidP="00177633">
      <w:r w:rsidRPr="00967C09">
        <w:t>Damage Vulnerabilities bludgeoning</w:t>
      </w:r>
    </w:p>
    <w:p w14:paraId="4F680AC2" w14:textId="77777777" w:rsidR="0000645A" w:rsidRDefault="00177633" w:rsidP="00177633">
      <w:r w:rsidRPr="00967C09">
        <w:t>Damage Immunities poison, cold</w:t>
      </w:r>
    </w:p>
    <w:p w14:paraId="02B66913" w14:textId="78D646D3" w:rsidR="00177633" w:rsidRPr="00967C09" w:rsidRDefault="0000645A" w:rsidP="00177633">
      <w:r>
        <w:t>Condition Immunities</w:t>
      </w:r>
      <w:r w:rsidR="00177633" w:rsidRPr="00967C09">
        <w:t xml:space="preserve"> exhaustion, poisoned</w:t>
      </w:r>
    </w:p>
    <w:p w14:paraId="2AE9A491" w14:textId="77777777" w:rsidR="00177633" w:rsidRPr="00967C09" w:rsidRDefault="00177633" w:rsidP="00177633">
      <w:r w:rsidRPr="00967C09">
        <w:t>Senses darkvision 60 ft., passive Perception 9</w:t>
      </w:r>
    </w:p>
    <w:p w14:paraId="605B1E07" w14:textId="77777777" w:rsidR="00177633" w:rsidRPr="00967C09" w:rsidRDefault="00177633" w:rsidP="00177633">
      <w:r w:rsidRPr="00967C09">
        <w:t>Languages: only says “Lord Saultrophine, Master of Chaos” in all languages.</w:t>
      </w:r>
    </w:p>
    <w:p w14:paraId="229BCABC" w14:textId="77777777" w:rsidR="00177633" w:rsidRPr="00967C09" w:rsidRDefault="00177633" w:rsidP="00177633">
      <w:r w:rsidRPr="00967C09">
        <w:t>Challenge Rating 1 (200xp)</w:t>
      </w:r>
    </w:p>
    <w:p w14:paraId="4DBD601E" w14:textId="77777777" w:rsidR="00177633" w:rsidRPr="00967C09" w:rsidRDefault="00177633" w:rsidP="00177633">
      <w:r w:rsidRPr="00967C09">
        <w:t>Actions</w:t>
      </w:r>
    </w:p>
    <w:p w14:paraId="751D4639" w14:textId="77777777" w:rsidR="00177633" w:rsidRPr="00967C09" w:rsidRDefault="00177633" w:rsidP="00177633">
      <w:r w:rsidRPr="00967C09">
        <w:t>Multiattack Zombie Kirshi makes two claw attacks on her turn.</w:t>
      </w:r>
    </w:p>
    <w:p w14:paraId="7F1BE50D" w14:textId="77777777" w:rsidR="00177633" w:rsidRPr="00967C09" w:rsidRDefault="00177633" w:rsidP="00177633">
      <w:pPr>
        <w:rPr>
          <w:lang w:val="ru-RU"/>
        </w:rPr>
      </w:pPr>
      <w:r w:rsidRPr="00967C09">
        <w:t xml:space="preserve">Claw. Melee Weapon Attack: +6 to hit, reach 5 ft., one target. Hit: 6 (1d6 + 4) bludgeoning damage and 6 (1d6 + </w:t>
      </w:r>
      <w:r w:rsidRPr="00967C09">
        <w:rPr>
          <w:lang w:val="ru-RU"/>
        </w:rPr>
        <w:t>4) cold damage.</w:t>
      </w:r>
    </w:p>
    <w:p w14:paraId="6C2F16BC" w14:textId="77777777" w:rsidR="00177633" w:rsidRPr="0047393C" w:rsidRDefault="00177633" w:rsidP="00177633">
      <w:r w:rsidRPr="0047393C">
        <w:t>CCC-BMG-00 HILL 1-S Onslaught</w:t>
      </w:r>
    </w:p>
    <w:p w14:paraId="6588239B" w14:textId="77777777" w:rsidR="00177633" w:rsidRDefault="00177633" w:rsidP="00177633">
      <w:pPr>
        <w:pStyle w:val="2"/>
      </w:pPr>
      <w:bookmarkStart w:id="149" w:name="_Toc510259744"/>
      <w:r w:rsidRPr="0047393C">
        <w:t>Malkyn Grenefeld</w:t>
      </w:r>
      <w:bookmarkEnd w:id="149"/>
    </w:p>
    <w:p w14:paraId="7745C4D1" w14:textId="77777777" w:rsidR="008D7E6B" w:rsidRPr="008D7E6B" w:rsidRDefault="00177633" w:rsidP="00177633">
      <w:pPr>
        <w:rPr>
          <w:b/>
        </w:rPr>
      </w:pPr>
      <w:r>
        <w:t>Medium humanoid (human), neutral evil</w:t>
      </w:r>
    </w:p>
    <w:p w14:paraId="1626DBB3" w14:textId="77777777" w:rsidR="008D7E6B" w:rsidRPr="008D7E6B" w:rsidRDefault="00177633" w:rsidP="00177633">
      <w:pPr>
        <w:rPr>
          <w:b/>
        </w:rPr>
      </w:pPr>
      <w:r>
        <w:t>Armor Class 12 (15 with mage armor)</w:t>
      </w:r>
    </w:p>
    <w:p w14:paraId="73FB321A" w14:textId="77777777" w:rsidR="008D7E6B" w:rsidRPr="008D7E6B" w:rsidRDefault="00177633" w:rsidP="00177633">
      <w:pPr>
        <w:rPr>
          <w:b/>
        </w:rPr>
      </w:pPr>
      <w:r>
        <w:t>Hit Points 45 (10d8)</w:t>
      </w:r>
    </w:p>
    <w:p w14:paraId="5E610BE1" w14:textId="77777777" w:rsidR="00E82E8E" w:rsidRPr="00E82E8E" w:rsidRDefault="00177633" w:rsidP="00177633">
      <w:pPr>
        <w:rPr>
          <w:b/>
        </w:rPr>
      </w:pPr>
      <w:r>
        <w:t>Speed 30 ft.</w:t>
      </w:r>
    </w:p>
    <w:p w14:paraId="52D5A0C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A2515F3" w14:textId="77777777" w:rsidR="00E82E8E" w:rsidRPr="00E82E8E" w:rsidRDefault="00177633" w:rsidP="00177633">
      <w:pPr>
        <w:rPr>
          <w:b/>
        </w:rPr>
      </w:pPr>
      <w:r>
        <w:t xml:space="preserve">9 (-1) </w:t>
      </w:r>
      <w:r w:rsidR="00305B1A">
        <w:t>14(+2)</w:t>
      </w:r>
      <w:r w:rsidR="00305B1A">
        <w:tab/>
        <w:t>11(+0)</w:t>
      </w:r>
      <w:r w:rsidR="00305B1A">
        <w:tab/>
        <w:t>17(+3)</w:t>
      </w:r>
      <w:r w:rsidR="00305B1A">
        <w:tab/>
        <w:t>12(+1)</w:t>
      </w:r>
      <w:r w:rsidR="00305B1A">
        <w:tab/>
        <w:t>11(+0)</w:t>
      </w:r>
    </w:p>
    <w:p w14:paraId="52D8E02D" w14:textId="3B926478" w:rsidR="008D7E6B" w:rsidRPr="008D7E6B" w:rsidRDefault="00177633" w:rsidP="00177633">
      <w:pPr>
        <w:rPr>
          <w:b/>
        </w:rPr>
      </w:pPr>
      <w:r>
        <w:t>Saving Throws Int +6, Wis +4</w:t>
      </w:r>
    </w:p>
    <w:p w14:paraId="748CEF4D" w14:textId="77777777" w:rsidR="008D7E6B" w:rsidRPr="008D7E6B" w:rsidRDefault="00177633" w:rsidP="00177633">
      <w:pPr>
        <w:rPr>
          <w:b/>
        </w:rPr>
      </w:pPr>
      <w:r>
        <w:t>Skills Arcana +6, Deception +3, Perception +4</w:t>
      </w:r>
    </w:p>
    <w:p w14:paraId="0042ED3D" w14:textId="77777777" w:rsidR="008D7E6B" w:rsidRPr="008D7E6B" w:rsidRDefault="00177633" w:rsidP="00177633">
      <w:pPr>
        <w:rPr>
          <w:b/>
        </w:rPr>
      </w:pPr>
      <w:r>
        <w:t>Senses passive Perception 11</w:t>
      </w:r>
    </w:p>
    <w:p w14:paraId="11B0863C" w14:textId="77777777" w:rsidR="008D7E6B" w:rsidRPr="008D7E6B" w:rsidRDefault="00177633" w:rsidP="00177633">
      <w:pPr>
        <w:rPr>
          <w:b/>
        </w:rPr>
      </w:pPr>
      <w:r>
        <w:t>Languages Elvish, Common, Sylvan, Orcish</w:t>
      </w:r>
    </w:p>
    <w:p w14:paraId="425D5DD0" w14:textId="77777777" w:rsidR="008D7E6B" w:rsidRPr="008D7E6B" w:rsidRDefault="00177633" w:rsidP="00177633">
      <w:pPr>
        <w:rPr>
          <w:b/>
        </w:rPr>
      </w:pPr>
      <w:r>
        <w:t>Challenge 6 (2,300 XP)</w:t>
      </w:r>
    </w:p>
    <w:p w14:paraId="0ADDD0C9" w14:textId="609EACF0" w:rsidR="00177633" w:rsidRDefault="00177633" w:rsidP="00177633">
      <w:r>
        <w:t>Spellcasting. Malkyn is a 9th</w:t>
      </w:r>
    </w:p>
    <w:p w14:paraId="719A7511" w14:textId="77777777" w:rsidR="008D7E6B" w:rsidRPr="008D7E6B" w:rsidRDefault="00177633" w:rsidP="00177633">
      <w:pPr>
        <w:rPr>
          <w:b/>
        </w:rPr>
      </w:pPr>
      <w:r>
        <w:t>-level spellcaster. Her spellcasting ability is Intelligence (spell save DC 14, +6 to hit with spell attacks). Malkyn has the following wizard spells prepared:</w:t>
      </w:r>
    </w:p>
    <w:p w14:paraId="31FB0453" w14:textId="77777777" w:rsidR="008D7E6B" w:rsidRPr="008D7E6B" w:rsidRDefault="00177633" w:rsidP="00177633">
      <w:pPr>
        <w:rPr>
          <w:b/>
        </w:rPr>
      </w:pPr>
      <w:r>
        <w:t>Cantrips (at will): fire bolt, light, mage hand,</w:t>
      </w:r>
    </w:p>
    <w:p w14:paraId="57EDAB33" w14:textId="77777777" w:rsidR="008D7E6B" w:rsidRPr="008D7E6B" w:rsidRDefault="00177633" w:rsidP="00177633">
      <w:pPr>
        <w:rPr>
          <w:b/>
        </w:rPr>
      </w:pPr>
      <w:r>
        <w:t>prestidigitation.</w:t>
      </w:r>
    </w:p>
    <w:p w14:paraId="6DD6C0EC" w14:textId="77777777" w:rsidR="008D7E6B" w:rsidRPr="008D7E6B" w:rsidRDefault="00177633" w:rsidP="00177633">
      <w:pPr>
        <w:rPr>
          <w:b/>
        </w:rPr>
      </w:pPr>
      <w:r>
        <w:t>1st level (4 slots): mage armor, magic missile, shield, mage armor</w:t>
      </w:r>
    </w:p>
    <w:p w14:paraId="5E300410" w14:textId="77777777" w:rsidR="008D7E6B" w:rsidRPr="008D7E6B" w:rsidRDefault="00177633" w:rsidP="00177633">
      <w:pPr>
        <w:rPr>
          <w:b/>
        </w:rPr>
      </w:pPr>
      <w:r>
        <w:t>2nd level (3 slots): alter self, misty step</w:t>
      </w:r>
    </w:p>
    <w:p w14:paraId="7E1050E2" w14:textId="77777777" w:rsidR="008D7E6B" w:rsidRPr="008D7E6B" w:rsidRDefault="00177633" w:rsidP="00177633">
      <w:pPr>
        <w:rPr>
          <w:b/>
        </w:rPr>
      </w:pPr>
      <w:r>
        <w:t>3rd level (3 slots): fly, lightning bolt, counterspell</w:t>
      </w:r>
    </w:p>
    <w:p w14:paraId="53F246AC" w14:textId="77777777" w:rsidR="008D7E6B" w:rsidRPr="008D7E6B" w:rsidRDefault="00177633" w:rsidP="00177633">
      <w:pPr>
        <w:rPr>
          <w:b/>
        </w:rPr>
      </w:pPr>
      <w:r>
        <w:t>4th level (3 slots): banishment, greater invisibility</w:t>
      </w:r>
    </w:p>
    <w:p w14:paraId="72D08490" w14:textId="77777777" w:rsidR="008D7E6B" w:rsidRPr="008D7E6B" w:rsidRDefault="00177633" w:rsidP="00177633">
      <w:pPr>
        <w:rPr>
          <w:b/>
        </w:rPr>
      </w:pPr>
      <w:r>
        <w:t>5th level (2 slots): Wall of Force</w:t>
      </w:r>
    </w:p>
    <w:p w14:paraId="272A669B" w14:textId="77777777" w:rsidR="008D7E6B" w:rsidRPr="008D7E6B" w:rsidRDefault="00177633" w:rsidP="00177633">
      <w:pPr>
        <w:rPr>
          <w:b/>
        </w:rPr>
      </w:pPr>
      <w:r>
        <w:t>Actions</w:t>
      </w:r>
    </w:p>
    <w:p w14:paraId="6E13D327" w14:textId="77777777" w:rsidR="008D7E6B" w:rsidRPr="008D7E6B" w:rsidRDefault="00177633" w:rsidP="00177633">
      <w:pPr>
        <w:rPr>
          <w:b/>
        </w:rPr>
      </w:pPr>
      <w:r>
        <w:t>Staff. Melee Weapon Attack: +2 to hit, reach 5 ft., one target. Hit: 2 (1d6-1) bludgeoning damage if used with two hands, plus 3 (1d6) poison damage.</w:t>
      </w:r>
    </w:p>
    <w:p w14:paraId="39817DF6" w14:textId="77777777" w:rsidR="008D7E6B" w:rsidRPr="008D7E6B" w:rsidRDefault="00177633" w:rsidP="00177633">
      <w:pPr>
        <w:rPr>
          <w:b/>
        </w:rPr>
      </w:pPr>
      <w:r>
        <w:t>Summon Demon (1/Day). The drow magically</w:t>
      </w:r>
    </w:p>
    <w:p w14:paraId="0FA9F205" w14:textId="08FBA8A5" w:rsidR="00177633" w:rsidRPr="004E7F76" w:rsidRDefault="00177633" w:rsidP="00177633">
      <w:r>
        <w:t>summons a quasit, or attempts to summon a shadow demon with a 50 percent chance of success. The summoned demon appears in an unoccupied space within 60 feet of its summoner, acts as an ally of its summoner, and can’t summon other demons. It remains for 10 minutes, until it or its summoner dies, or until its summoner dismisses it as an action.</w:t>
      </w:r>
    </w:p>
    <w:p w14:paraId="05B66996" w14:textId="77777777" w:rsidR="00177633" w:rsidRDefault="00177633" w:rsidP="00177633">
      <w:pPr>
        <w:pStyle w:val="2"/>
      </w:pPr>
      <w:bookmarkStart w:id="150" w:name="_Toc510259745"/>
      <w:r w:rsidRPr="0047393C">
        <w:t>Blob of Death</w:t>
      </w:r>
      <w:bookmarkEnd w:id="150"/>
    </w:p>
    <w:p w14:paraId="07C3201F" w14:textId="77777777" w:rsidR="008D7E6B" w:rsidRPr="008D7E6B" w:rsidRDefault="00177633" w:rsidP="00177633">
      <w:pPr>
        <w:rPr>
          <w:b/>
        </w:rPr>
      </w:pPr>
      <w:r>
        <w:t>Colossal ooze, unaligned</w:t>
      </w:r>
    </w:p>
    <w:p w14:paraId="741939AB" w14:textId="77777777" w:rsidR="008D7E6B" w:rsidRPr="008D7E6B" w:rsidRDefault="00177633" w:rsidP="00177633">
      <w:pPr>
        <w:rPr>
          <w:b/>
        </w:rPr>
      </w:pPr>
      <w:r>
        <w:t>Armor Class 14 (natural armor)</w:t>
      </w:r>
    </w:p>
    <w:p w14:paraId="7CC214FC" w14:textId="77777777" w:rsidR="008D7E6B" w:rsidRPr="008D7E6B" w:rsidRDefault="00177633" w:rsidP="00177633">
      <w:pPr>
        <w:rPr>
          <w:b/>
        </w:rPr>
      </w:pPr>
      <w:r>
        <w:t>Hit Points 300 (24d10 + 168)</w:t>
      </w:r>
    </w:p>
    <w:p w14:paraId="0E57DD8E" w14:textId="77777777" w:rsidR="00E82E8E" w:rsidRPr="00E82E8E" w:rsidRDefault="00177633" w:rsidP="00177633">
      <w:pPr>
        <w:rPr>
          <w:b/>
        </w:rPr>
      </w:pPr>
      <w:r>
        <w:t>Speed 20 ft.</w:t>
      </w:r>
    </w:p>
    <w:p w14:paraId="7FE3635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AEBC308" w14:textId="77777777" w:rsidR="00E82E8E" w:rsidRPr="00E82E8E" w:rsidRDefault="00177633" w:rsidP="00177633">
      <w:pPr>
        <w:rPr>
          <w:b/>
        </w:rPr>
      </w:pPr>
      <w:r>
        <w:t xml:space="preserve">26 (+8) </w:t>
      </w:r>
      <w:r w:rsidR="00305B1A">
        <w:t>10(+0)</w:t>
      </w:r>
      <w:r w:rsidR="00305B1A">
        <w:tab/>
        <w:t>24(+7)</w:t>
      </w:r>
      <w:r w:rsidR="00305B1A">
        <w:tab/>
      </w:r>
      <w:r>
        <w:t xml:space="preserve">-- (+4) </w:t>
      </w:r>
      <w:r w:rsidR="00305B1A">
        <w:t>18(+4)</w:t>
      </w:r>
      <w:r w:rsidR="00305B1A">
        <w:tab/>
        <w:t>10(+0)</w:t>
      </w:r>
    </w:p>
    <w:p w14:paraId="00CC951C" w14:textId="42470DDE" w:rsidR="008D7E6B" w:rsidRPr="008D7E6B" w:rsidRDefault="00177633" w:rsidP="00177633">
      <w:pPr>
        <w:rPr>
          <w:b/>
        </w:rPr>
      </w:pPr>
      <w:r>
        <w:t>Saving Throws Dex +6, Con +13</w:t>
      </w:r>
    </w:p>
    <w:p w14:paraId="7B567836" w14:textId="77777777" w:rsidR="0000645A" w:rsidRDefault="00177633" w:rsidP="00177633">
      <w:pPr>
        <w:rPr>
          <w:b/>
        </w:rPr>
      </w:pPr>
      <w:r>
        <w:t>Damage Resistances acid, cold, fire, poison</w:t>
      </w:r>
    </w:p>
    <w:p w14:paraId="729B9364" w14:textId="3D6C35BD" w:rsidR="008D7E6B" w:rsidRPr="008D7E6B" w:rsidRDefault="0000645A" w:rsidP="00177633">
      <w:pPr>
        <w:rPr>
          <w:b/>
        </w:rPr>
      </w:pPr>
      <w:r>
        <w:t>Condition Immunities</w:t>
      </w:r>
      <w:r w:rsidR="00177633">
        <w:t xml:space="preserve"> poisoned, blinded, charmed,</w:t>
      </w:r>
    </w:p>
    <w:p w14:paraId="637A34E3" w14:textId="77777777" w:rsidR="008D7E6B" w:rsidRPr="008D7E6B" w:rsidRDefault="00177633" w:rsidP="00177633">
      <w:pPr>
        <w:rPr>
          <w:b/>
        </w:rPr>
      </w:pPr>
      <w:r>
        <w:t>deafened, exhaustion, prone, frightened</w:t>
      </w:r>
    </w:p>
    <w:p w14:paraId="40A8F59D" w14:textId="77777777" w:rsidR="008D7E6B" w:rsidRPr="008D7E6B" w:rsidRDefault="00177633" w:rsidP="00177633">
      <w:pPr>
        <w:rPr>
          <w:b/>
        </w:rPr>
      </w:pPr>
      <w:r>
        <w:t>Senses blindsight 120 ft., passive Perception 14</w:t>
      </w:r>
    </w:p>
    <w:p w14:paraId="12A5F5F9" w14:textId="77777777" w:rsidR="008D7E6B" w:rsidRPr="008D7E6B" w:rsidRDefault="00177633" w:rsidP="00177633">
      <w:pPr>
        <w:rPr>
          <w:b/>
        </w:rPr>
      </w:pPr>
      <w:r>
        <w:t>Languages --</w:t>
      </w:r>
    </w:p>
    <w:p w14:paraId="57DBF8E0" w14:textId="77777777" w:rsidR="008D7E6B" w:rsidRPr="008D7E6B" w:rsidRDefault="00177633" w:rsidP="00177633">
      <w:pPr>
        <w:rPr>
          <w:b/>
        </w:rPr>
      </w:pPr>
      <w:r>
        <w:t>Legendary Resistance (3/Day). If the blob of death fails a saving throw, it can choose to succeed instead.</w:t>
      </w:r>
    </w:p>
    <w:p w14:paraId="3250F118" w14:textId="77777777" w:rsidR="008D7E6B" w:rsidRPr="008D7E6B" w:rsidRDefault="00177633" w:rsidP="00177633">
      <w:pPr>
        <w:rPr>
          <w:b/>
        </w:rPr>
      </w:pPr>
      <w:r>
        <w:t>Magic Resistance. The blob of death has advantage on</w:t>
      </w:r>
    </w:p>
    <w:p w14:paraId="12A338C5" w14:textId="77777777" w:rsidR="008D7E6B" w:rsidRPr="008D7E6B" w:rsidRDefault="00177633" w:rsidP="00177633">
      <w:pPr>
        <w:rPr>
          <w:b/>
        </w:rPr>
      </w:pPr>
      <w:r>
        <w:t>saving throws against spells and other magical affects.</w:t>
      </w:r>
    </w:p>
    <w:p w14:paraId="22386DBD" w14:textId="77777777" w:rsidR="008D7E6B" w:rsidRPr="008D7E6B" w:rsidRDefault="00177633" w:rsidP="00177633">
      <w:pPr>
        <w:rPr>
          <w:b/>
        </w:rPr>
      </w:pPr>
      <w:r>
        <w:t>Magic Weapons. The blob of death’s attacks are</w:t>
      </w:r>
    </w:p>
    <w:p w14:paraId="5362C563" w14:textId="77777777" w:rsidR="008D7E6B" w:rsidRPr="008D7E6B" w:rsidRDefault="00177633" w:rsidP="00177633">
      <w:pPr>
        <w:rPr>
          <w:b/>
        </w:rPr>
      </w:pPr>
      <w:r>
        <w:t>magical.</w:t>
      </w:r>
    </w:p>
    <w:p w14:paraId="2588C17D" w14:textId="77777777" w:rsidR="008D7E6B" w:rsidRPr="008D7E6B" w:rsidRDefault="00177633" w:rsidP="00177633">
      <w:pPr>
        <w:rPr>
          <w:b/>
        </w:rPr>
      </w:pPr>
      <w:r>
        <w:t>Actions</w:t>
      </w:r>
    </w:p>
    <w:p w14:paraId="3F05DE77" w14:textId="77777777" w:rsidR="008D7E6B" w:rsidRPr="008D7E6B" w:rsidRDefault="00177633" w:rsidP="00177633">
      <w:pPr>
        <w:rPr>
          <w:b/>
        </w:rPr>
      </w:pPr>
      <w:r>
        <w:t>Multiattack. The block of death makes 4 attacks: two with its pseudopod and two with its maws.</w:t>
      </w:r>
    </w:p>
    <w:p w14:paraId="1FDFB763" w14:textId="77777777" w:rsidR="008D7E6B" w:rsidRPr="008D7E6B" w:rsidRDefault="00177633" w:rsidP="00177633">
      <w:pPr>
        <w:rPr>
          <w:b/>
        </w:rPr>
      </w:pPr>
      <w:r>
        <w:t>Pseudopod. Melee Weapon Attack: +12 to hit, reach 20 ft., one target. Hit: 19 (2d10 + 8) bludgeoning damage</w:t>
      </w:r>
    </w:p>
    <w:p w14:paraId="1E7F34A1" w14:textId="77777777" w:rsidR="008D7E6B" w:rsidRPr="008D7E6B" w:rsidRDefault="00177633" w:rsidP="00177633">
      <w:pPr>
        <w:rPr>
          <w:b/>
        </w:rPr>
      </w:pPr>
      <w:r>
        <w:t>plus 7 (2d6) acid damage.</w:t>
      </w:r>
    </w:p>
    <w:p w14:paraId="02CEAA4E" w14:textId="77777777" w:rsidR="008D7E6B" w:rsidRPr="008D7E6B" w:rsidRDefault="00177633" w:rsidP="00177633">
      <w:pPr>
        <w:rPr>
          <w:b/>
        </w:rPr>
      </w:pPr>
      <w:r>
        <w:t>Maw. Melee Weapon Attack: +12 to hit, reach 10 ft.,</w:t>
      </w:r>
    </w:p>
    <w:p w14:paraId="3118BC79" w14:textId="34A04047" w:rsidR="00177633" w:rsidRPr="004E7F76" w:rsidRDefault="00177633" w:rsidP="00177633">
      <w:r>
        <w:t>one target. Hit: 22 (4d6 + 4) slashing damage.</w:t>
      </w:r>
    </w:p>
    <w:p w14:paraId="1D03446D" w14:textId="77777777" w:rsidR="00177633" w:rsidRPr="0047393C" w:rsidRDefault="00177633" w:rsidP="00177633">
      <w:r w:rsidRPr="0047393C">
        <w:t>CCC-BMG-01 CORE 1-1 A Scream in the Night</w:t>
      </w:r>
    </w:p>
    <w:p w14:paraId="2164D49A" w14:textId="77777777" w:rsidR="00177633" w:rsidRDefault="00177633" w:rsidP="00177633">
      <w:pPr>
        <w:pStyle w:val="2"/>
      </w:pPr>
      <w:bookmarkStart w:id="151" w:name="_Toc510259746"/>
      <w:r w:rsidRPr="0047393C">
        <w:t>Swarm of Animated Caltrops</w:t>
      </w:r>
      <w:bookmarkEnd w:id="151"/>
    </w:p>
    <w:p w14:paraId="343CEAF8" w14:textId="77777777" w:rsidR="00177633" w:rsidRDefault="00177633" w:rsidP="00177633">
      <w:r>
        <w:t>Swarm of Animated Caltrops</w:t>
      </w:r>
    </w:p>
    <w:p w14:paraId="200EE976" w14:textId="77777777" w:rsidR="00177633" w:rsidRDefault="00177633" w:rsidP="00177633">
      <w:r>
        <w:t>Medium swarm of Tiny constructs, unaligned</w:t>
      </w:r>
    </w:p>
    <w:p w14:paraId="771F24A3" w14:textId="77777777" w:rsidR="00177633" w:rsidRDefault="00177633" w:rsidP="00177633">
      <w:r>
        <w:t>Armor Class 12 (natural armor)</w:t>
      </w:r>
    </w:p>
    <w:p w14:paraId="00CD7A14" w14:textId="77777777" w:rsidR="00177633" w:rsidRDefault="00177633" w:rsidP="00177633">
      <w:r>
        <w:t>Hit Points 22 (5d8)</w:t>
      </w:r>
    </w:p>
    <w:p w14:paraId="65D1044A" w14:textId="77777777" w:rsidR="00177633" w:rsidRDefault="00177633" w:rsidP="00177633">
      <w:r>
        <w:t>Speed 0 ft., fly 30 ft.</w:t>
      </w:r>
    </w:p>
    <w:p w14:paraId="1E9E7F7A" w14:textId="69553295"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18D1C2C" w14:textId="446120A3" w:rsidR="00177633" w:rsidRDefault="00177633" w:rsidP="00177633">
      <w:r>
        <w:t xml:space="preserve">5 (-3) </w:t>
      </w:r>
      <w:r w:rsidR="00305B1A">
        <w:t>15(+2)</w:t>
      </w:r>
      <w:r w:rsidR="00305B1A">
        <w:tab/>
        <w:t>10(+0)</w:t>
      </w:r>
      <w:r w:rsidR="00305B1A">
        <w:tab/>
      </w:r>
      <w:r>
        <w:t>2 (-4) 4 (-3) 4 (-3)</w:t>
      </w:r>
    </w:p>
    <w:p w14:paraId="2402B90E" w14:textId="77777777" w:rsidR="008D7E6B" w:rsidRPr="008D7E6B" w:rsidRDefault="00177633" w:rsidP="00177633">
      <w:pPr>
        <w:rPr>
          <w:b/>
        </w:rPr>
      </w:pPr>
      <w:r>
        <w:t>Damage Resistances bludgeoning, piercing,</w:t>
      </w:r>
    </w:p>
    <w:p w14:paraId="1AF3E734" w14:textId="77777777" w:rsidR="0000645A" w:rsidRDefault="00177633" w:rsidP="00177633">
      <w:r>
        <w:t>slashing</w:t>
      </w:r>
    </w:p>
    <w:p w14:paraId="72655BD1" w14:textId="66350454" w:rsidR="008D7E6B" w:rsidRPr="008D7E6B" w:rsidRDefault="0000645A" w:rsidP="00177633">
      <w:pPr>
        <w:rPr>
          <w:b/>
        </w:rPr>
      </w:pPr>
      <w:r>
        <w:t>Condition Immunities</w:t>
      </w:r>
      <w:r w:rsidR="00177633">
        <w:t xml:space="preserve"> blinded, charmed, deafened,</w:t>
      </w:r>
    </w:p>
    <w:p w14:paraId="65A25E74" w14:textId="77777777" w:rsidR="008D7E6B" w:rsidRPr="008D7E6B" w:rsidRDefault="00177633" w:rsidP="00177633">
      <w:pPr>
        <w:rPr>
          <w:b/>
        </w:rPr>
      </w:pPr>
      <w:r>
        <w:t>exhaustion, frightened, paralyzed, petrified,</w:t>
      </w:r>
    </w:p>
    <w:p w14:paraId="044C2224" w14:textId="4BE9DBCE" w:rsidR="00177633" w:rsidRDefault="00177633" w:rsidP="00177633">
      <w:r>
        <w:t>poisoned, prone, restrained, stunned</w:t>
      </w:r>
    </w:p>
    <w:p w14:paraId="47C72E1C" w14:textId="77777777" w:rsidR="008D7E6B" w:rsidRPr="008D7E6B" w:rsidRDefault="00177633" w:rsidP="00177633">
      <w:pPr>
        <w:rPr>
          <w:b/>
        </w:rPr>
      </w:pPr>
      <w:r>
        <w:t>Senses blindsight 10 ft., passive Perception 7</w:t>
      </w:r>
    </w:p>
    <w:p w14:paraId="15E003D6" w14:textId="348E079F" w:rsidR="00177633" w:rsidRDefault="00177633" w:rsidP="00177633">
      <w:r>
        <w:t>Languages –</w:t>
      </w:r>
    </w:p>
    <w:p w14:paraId="4DFFD7DF" w14:textId="77777777" w:rsidR="00177633" w:rsidRDefault="00177633" w:rsidP="00177633">
      <w:r>
        <w:t>Challenge 1/4 (50 XP)</w:t>
      </w:r>
    </w:p>
    <w:p w14:paraId="1209B2C5" w14:textId="77777777" w:rsidR="008D7E6B" w:rsidRPr="008D7E6B" w:rsidRDefault="00177633" w:rsidP="00177633">
      <w:pPr>
        <w:rPr>
          <w:b/>
        </w:rPr>
      </w:pPr>
      <w:r>
        <w:t>Antimagic Susceptibility. The caltrops are</w:t>
      </w:r>
    </w:p>
    <w:p w14:paraId="2E1FF1C9" w14:textId="77777777" w:rsidR="008D7E6B" w:rsidRPr="008D7E6B" w:rsidRDefault="00177633" w:rsidP="00177633">
      <w:pPr>
        <w:rPr>
          <w:b/>
        </w:rPr>
      </w:pPr>
      <w:r>
        <w:t>incapacitated while in the area of an antimagic</w:t>
      </w:r>
    </w:p>
    <w:p w14:paraId="2BA574D8" w14:textId="77777777" w:rsidR="008D7E6B" w:rsidRPr="008D7E6B" w:rsidRDefault="00177633" w:rsidP="00177633">
      <w:pPr>
        <w:rPr>
          <w:b/>
        </w:rPr>
      </w:pPr>
      <w:r>
        <w:t>field. If targeted by dispel magic, the caltrops must</w:t>
      </w:r>
    </w:p>
    <w:p w14:paraId="41BEEDA9" w14:textId="77777777" w:rsidR="008D7E6B" w:rsidRPr="008D7E6B" w:rsidRDefault="00177633" w:rsidP="00177633">
      <w:pPr>
        <w:rPr>
          <w:b/>
        </w:rPr>
      </w:pPr>
      <w:r>
        <w:t>succeed on a Constitution saving throw against</w:t>
      </w:r>
    </w:p>
    <w:p w14:paraId="388DB461" w14:textId="77777777" w:rsidR="008D7E6B" w:rsidRPr="008D7E6B" w:rsidRDefault="00177633" w:rsidP="00177633">
      <w:pPr>
        <w:rPr>
          <w:b/>
        </w:rPr>
      </w:pPr>
      <w:r>
        <w:t>the caster’s spell save DC or fall unconscious for 1</w:t>
      </w:r>
    </w:p>
    <w:p w14:paraId="566DD0F5" w14:textId="598AAFF8" w:rsidR="00177633" w:rsidRDefault="00177633" w:rsidP="00177633">
      <w:r>
        <w:t>minute.</w:t>
      </w:r>
    </w:p>
    <w:p w14:paraId="2DF150D6" w14:textId="77777777" w:rsidR="008D7E6B" w:rsidRPr="008D7E6B" w:rsidRDefault="00177633" w:rsidP="00177633">
      <w:pPr>
        <w:rPr>
          <w:b/>
        </w:rPr>
      </w:pPr>
      <w:r>
        <w:t>False Appearance. While it remains motionless, this</w:t>
      </w:r>
    </w:p>
    <w:p w14:paraId="47241F48" w14:textId="77777777" w:rsidR="008D7E6B" w:rsidRPr="008D7E6B" w:rsidRDefault="00177633" w:rsidP="00177633">
      <w:pPr>
        <w:rPr>
          <w:b/>
        </w:rPr>
      </w:pPr>
      <w:r>
        <w:t>creature is indistinguishable from a pile of normal</w:t>
      </w:r>
    </w:p>
    <w:p w14:paraId="227E889A" w14:textId="28B1C6CB" w:rsidR="00177633" w:rsidRDefault="00177633" w:rsidP="00177633">
      <w:r>
        <w:t>caltrops.</w:t>
      </w:r>
    </w:p>
    <w:p w14:paraId="6B4B4872" w14:textId="77777777" w:rsidR="00177633" w:rsidRDefault="00177633" w:rsidP="00177633">
      <w:r>
        <w:t>Swarm. The swarm can occupy another creature’s space and vice versa, and the swarm can move through any opening large enough for a Tiny creature. The swarm can’t regain hit points or gain temporary hit points.</w:t>
      </w:r>
    </w:p>
    <w:p w14:paraId="422728B6" w14:textId="77777777" w:rsidR="00177633" w:rsidRDefault="00177633" w:rsidP="00177633">
      <w:r>
        <w:t>Actions</w:t>
      </w:r>
    </w:p>
    <w:p w14:paraId="0F1FC92A" w14:textId="77777777" w:rsidR="008D7E6B" w:rsidRPr="008D7E6B" w:rsidRDefault="00177633" w:rsidP="00177633">
      <w:pPr>
        <w:rPr>
          <w:b/>
        </w:rPr>
      </w:pPr>
      <w:r>
        <w:t>Cloud of Pain. Melee Weapon Attack: +4 to hit, reach</w:t>
      </w:r>
    </w:p>
    <w:p w14:paraId="0624828D" w14:textId="77777777" w:rsidR="008D7E6B" w:rsidRPr="008D7E6B" w:rsidRDefault="00177633" w:rsidP="00177633">
      <w:pPr>
        <w:rPr>
          <w:b/>
        </w:rPr>
      </w:pPr>
      <w:r>
        <w:t>0 ft., one creature in the swarm’s space. Hit: 5 (2d4)</w:t>
      </w:r>
    </w:p>
    <w:p w14:paraId="70D00C23" w14:textId="77777777" w:rsidR="008D7E6B" w:rsidRPr="008D7E6B" w:rsidRDefault="00177633" w:rsidP="00177633">
      <w:pPr>
        <w:rPr>
          <w:b/>
        </w:rPr>
      </w:pPr>
      <w:r>
        <w:t>piercing damage, or 2 (1d4) piercing damage if the</w:t>
      </w:r>
    </w:p>
    <w:p w14:paraId="05A3367C" w14:textId="0810350E" w:rsidR="00177633" w:rsidRPr="004E7F76" w:rsidRDefault="00177633" w:rsidP="00177633">
      <w:r>
        <w:t>swarm has half its hit points or fewer.</w:t>
      </w:r>
    </w:p>
    <w:p w14:paraId="616DF129" w14:textId="77777777" w:rsidR="00177633" w:rsidRDefault="00177633" w:rsidP="00177633">
      <w:pPr>
        <w:pStyle w:val="2"/>
      </w:pPr>
      <w:bookmarkStart w:id="152" w:name="_Toc510259747"/>
      <w:r w:rsidRPr="0047393C">
        <w:t>Chaos Blight</w:t>
      </w:r>
      <w:bookmarkEnd w:id="152"/>
    </w:p>
    <w:p w14:paraId="51C9A1FD" w14:textId="77777777" w:rsidR="00177633" w:rsidRDefault="00177633" w:rsidP="00177633">
      <w:r>
        <w:t>Small aberration, chaotic evil</w:t>
      </w:r>
    </w:p>
    <w:p w14:paraId="3F58368F" w14:textId="77777777" w:rsidR="00177633" w:rsidRDefault="00177633" w:rsidP="00177633">
      <w:r>
        <w:t>Armor Class 13 (natural armor)</w:t>
      </w:r>
    </w:p>
    <w:p w14:paraId="3631E903" w14:textId="77777777" w:rsidR="00177633" w:rsidRDefault="00177633" w:rsidP="00177633">
      <w:r>
        <w:t>Hit Points 4 (1d6 + 1)</w:t>
      </w:r>
    </w:p>
    <w:p w14:paraId="33C4E27F" w14:textId="77777777" w:rsidR="00177633" w:rsidRDefault="00177633" w:rsidP="00177633">
      <w:r>
        <w:t>Speed 20 ft.</w:t>
      </w:r>
    </w:p>
    <w:p w14:paraId="2331E3C7" w14:textId="19B19D08"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BFC0144" w14:textId="2ED19903" w:rsidR="00177633" w:rsidRDefault="00E82E8E" w:rsidP="00177633">
      <w:r w:rsidRPr="00E82E8E">
        <w:rPr>
          <w:b/>
        </w:rPr>
        <w:t>6 (-2)</w:t>
      </w:r>
      <w:r w:rsidRPr="00E82E8E">
        <w:rPr>
          <w:b/>
        </w:rPr>
        <w:tab/>
      </w:r>
      <w:r w:rsidR="00305B1A">
        <w:t>13(+1)</w:t>
      </w:r>
      <w:r w:rsidR="00305B1A">
        <w:tab/>
        <w:t>12(+1)</w:t>
      </w:r>
      <w:r w:rsidR="00305B1A">
        <w:tab/>
      </w:r>
      <w:r w:rsidR="00177633">
        <w:t>4 (-3) 8 (-1) 3 (-4)</w:t>
      </w:r>
    </w:p>
    <w:p w14:paraId="6389CB00" w14:textId="77777777" w:rsidR="0000645A" w:rsidRDefault="00177633" w:rsidP="00177633">
      <w:r>
        <w:t>Skills Stealth +3</w:t>
      </w:r>
    </w:p>
    <w:p w14:paraId="50C745FD" w14:textId="7CE11FB1" w:rsidR="00177633" w:rsidRDefault="0000645A" w:rsidP="00177633">
      <w:r>
        <w:t>Condition Immunities</w:t>
      </w:r>
      <w:r w:rsidR="00177633">
        <w:t xml:space="preserve"> blinded, deafened</w:t>
      </w:r>
    </w:p>
    <w:p w14:paraId="59FD9F02" w14:textId="77777777" w:rsidR="008D7E6B" w:rsidRPr="008D7E6B" w:rsidRDefault="00177633" w:rsidP="00177633">
      <w:pPr>
        <w:rPr>
          <w:b/>
        </w:rPr>
      </w:pPr>
      <w:r>
        <w:t>Senses blindsight 60 ft. (blinded beyond this</w:t>
      </w:r>
    </w:p>
    <w:p w14:paraId="0C9368AC" w14:textId="43DEEB81" w:rsidR="00177633" w:rsidRDefault="00177633" w:rsidP="00177633">
      <w:r>
        <w:t>radius), passive Perception 9</w:t>
      </w:r>
    </w:p>
    <w:p w14:paraId="0E2351C6" w14:textId="77777777" w:rsidR="00177633" w:rsidRDefault="00177633" w:rsidP="00177633">
      <w:r>
        <w:t>Languages understands Common but can’t speak</w:t>
      </w:r>
    </w:p>
    <w:p w14:paraId="7C04D0BF" w14:textId="77777777" w:rsidR="00177633" w:rsidRDefault="00177633" w:rsidP="00177633">
      <w:r>
        <w:t>Challenge 1/8 (25 XP)</w:t>
      </w:r>
    </w:p>
    <w:p w14:paraId="5FC93BF3" w14:textId="77777777" w:rsidR="00177633" w:rsidRDefault="00177633" w:rsidP="00177633">
      <w:r>
        <w:t>Actions</w:t>
      </w:r>
    </w:p>
    <w:p w14:paraId="1AF8A565" w14:textId="5AFF8B82" w:rsidR="00177633" w:rsidRPr="004E7F76" w:rsidRDefault="00177633" w:rsidP="00177633">
      <w:r>
        <w:t xml:space="preserve">Claws. Melee Weapon Attack: +3 to hit, </w:t>
      </w:r>
      <w:r w:rsidR="00233FFA">
        <w:t xml:space="preserve">reach 5 ft., </w:t>
      </w:r>
      <w:r>
        <w:t>one target. Hit: 3 (1d4 + 1) piercing damage.</w:t>
      </w:r>
    </w:p>
    <w:p w14:paraId="4FEDD301" w14:textId="77777777" w:rsidR="00177633" w:rsidRPr="00053E9F" w:rsidRDefault="00177633" w:rsidP="00177633">
      <w:pPr>
        <w:pStyle w:val="2"/>
      </w:pPr>
      <w:bookmarkStart w:id="153" w:name="_Toc509362923"/>
      <w:bookmarkStart w:id="154" w:name="_Toc510259748"/>
      <w:r w:rsidRPr="0047393C">
        <w:t>Chaos Bolter</w:t>
      </w:r>
      <w:bookmarkEnd w:id="153"/>
      <w:bookmarkEnd w:id="154"/>
    </w:p>
    <w:p w14:paraId="71C4B9DB" w14:textId="77777777" w:rsidR="00177633" w:rsidRPr="00053E9F" w:rsidRDefault="00177633" w:rsidP="00177633">
      <w:r w:rsidRPr="00053E9F">
        <w:t>Medium aberration, chaotic evil</w:t>
      </w:r>
    </w:p>
    <w:p w14:paraId="231B075D" w14:textId="77777777" w:rsidR="00177633" w:rsidRPr="00053E9F" w:rsidRDefault="00177633" w:rsidP="00177633">
      <w:r w:rsidRPr="00053E9F">
        <w:t>Armor Class 12 (natural armor)</w:t>
      </w:r>
    </w:p>
    <w:p w14:paraId="5EF6378D" w14:textId="77777777" w:rsidR="00177633" w:rsidRPr="00053E9F" w:rsidRDefault="00177633" w:rsidP="00177633">
      <w:r w:rsidRPr="00053E9F">
        <w:t>Hit Points 11 (2d8 + 2)</w:t>
      </w:r>
    </w:p>
    <w:p w14:paraId="26BE01FA" w14:textId="77777777" w:rsidR="00177633" w:rsidRPr="00053E9F" w:rsidRDefault="00177633" w:rsidP="00177633">
      <w:r w:rsidRPr="00053E9F">
        <w:t>Speed 30 ft.</w:t>
      </w:r>
    </w:p>
    <w:p w14:paraId="625EA0EB" w14:textId="732D0BCB"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A0ACBD7" w14:textId="77777777" w:rsidR="0000645A" w:rsidRDefault="00305B1A" w:rsidP="00177633">
      <w:r>
        <w:t>12(+1)</w:t>
      </w:r>
      <w:r>
        <w:tab/>
        <w:t>12(+1)</w:t>
      </w:r>
      <w:r>
        <w:tab/>
        <w:t>13(+1)</w:t>
      </w:r>
      <w:r>
        <w:tab/>
      </w:r>
      <w:r w:rsidR="00177633" w:rsidRPr="00053E9F">
        <w:t>4 (-3)</w:t>
      </w:r>
      <w:r w:rsidR="00177633">
        <w:t xml:space="preserve"> </w:t>
      </w:r>
      <w:r w:rsidR="00177633" w:rsidRPr="00053E9F">
        <w:t>8 (-1)</w:t>
      </w:r>
      <w:r w:rsidR="00177633">
        <w:t xml:space="preserve"> </w:t>
      </w:r>
      <w:r w:rsidR="00177633" w:rsidRPr="00053E9F">
        <w:t>3 (-4)</w:t>
      </w:r>
    </w:p>
    <w:p w14:paraId="1BB55A28" w14:textId="19324EEE" w:rsidR="00177633" w:rsidRPr="00053E9F" w:rsidRDefault="0000645A" w:rsidP="00177633">
      <w:r>
        <w:t>Condition Immunities</w:t>
      </w:r>
      <w:r w:rsidR="00177633" w:rsidRPr="00053E9F">
        <w:t xml:space="preserve"> blinded, deafened</w:t>
      </w:r>
    </w:p>
    <w:p w14:paraId="0818F54C" w14:textId="77777777" w:rsidR="008D7E6B" w:rsidRPr="008D7E6B" w:rsidRDefault="00177633" w:rsidP="00177633">
      <w:pPr>
        <w:rPr>
          <w:b/>
        </w:rPr>
      </w:pPr>
      <w:r w:rsidRPr="00053E9F">
        <w:t>Senses blindsight 60 ft. (blinded beyond this</w:t>
      </w:r>
    </w:p>
    <w:p w14:paraId="02500FF2" w14:textId="66E8B29C" w:rsidR="00177633" w:rsidRPr="00053E9F" w:rsidRDefault="00177633" w:rsidP="00177633">
      <w:r w:rsidRPr="00053E9F">
        <w:t>radius), passive Perception 9</w:t>
      </w:r>
    </w:p>
    <w:p w14:paraId="5480685E" w14:textId="77777777" w:rsidR="00177633" w:rsidRPr="00053E9F" w:rsidRDefault="00177633" w:rsidP="00177633">
      <w:r w:rsidRPr="00053E9F">
        <w:t>Languages understands Common but can’t speak</w:t>
      </w:r>
    </w:p>
    <w:p w14:paraId="5D30B37E" w14:textId="77777777" w:rsidR="00177633" w:rsidRPr="00053E9F" w:rsidRDefault="00177633" w:rsidP="00177633">
      <w:r w:rsidRPr="00053E9F">
        <w:t>Challenge 1/4 (50 XP)</w:t>
      </w:r>
    </w:p>
    <w:p w14:paraId="3062D559" w14:textId="77777777" w:rsidR="00177633" w:rsidRPr="00053E9F" w:rsidRDefault="00177633" w:rsidP="00177633">
      <w:r w:rsidRPr="00053E9F">
        <w:t>Actions</w:t>
      </w:r>
    </w:p>
    <w:p w14:paraId="31F3ABCF" w14:textId="396E7284" w:rsidR="00177633" w:rsidRPr="00053E9F" w:rsidRDefault="00177633" w:rsidP="00177633">
      <w:r w:rsidRPr="00053E9F">
        <w:t xml:space="preserve">Claws. Melee Weapon Attack: +3 to hit, </w:t>
      </w:r>
      <w:r w:rsidR="00233FFA">
        <w:t xml:space="preserve">reach 5 ft., </w:t>
      </w:r>
      <w:r w:rsidRPr="00053E9F">
        <w:t>one target. Hit: 6 (1d4 + 1) piercing damage.</w:t>
      </w:r>
    </w:p>
    <w:p w14:paraId="26551587" w14:textId="77777777" w:rsidR="008D7E6B" w:rsidRPr="008D7E6B" w:rsidRDefault="00177633" w:rsidP="00177633">
      <w:pPr>
        <w:rPr>
          <w:b/>
        </w:rPr>
      </w:pPr>
      <w:r w:rsidRPr="00053E9F">
        <w:t>Chaotic Bolt. Ranged Weapon Attack: +3 to hit,</w:t>
      </w:r>
    </w:p>
    <w:p w14:paraId="11E680A1" w14:textId="77777777" w:rsidR="008D7E6B" w:rsidRPr="008D7E6B" w:rsidRDefault="00177633" w:rsidP="00177633">
      <w:pPr>
        <w:rPr>
          <w:b/>
        </w:rPr>
      </w:pPr>
      <w:r w:rsidRPr="00053E9F">
        <w:t>range 30/60 ft., one target. Hit: 8 (2d6 + 1) damage</w:t>
      </w:r>
    </w:p>
    <w:p w14:paraId="7176B165" w14:textId="77777777" w:rsidR="008D7E6B" w:rsidRPr="008D7E6B" w:rsidRDefault="00177633" w:rsidP="00177633">
      <w:pPr>
        <w:rPr>
          <w:b/>
        </w:rPr>
      </w:pPr>
      <w:r w:rsidRPr="00053E9F">
        <w:t>of a random energy type (roll 1d6: acid, cold, fire,</w:t>
      </w:r>
    </w:p>
    <w:p w14:paraId="0D6F2011" w14:textId="66F5742C" w:rsidR="00177633" w:rsidRDefault="00177633" w:rsidP="00177633">
      <w:r w:rsidRPr="00053E9F">
        <w:t>lightning, poison, thunder).</w:t>
      </w:r>
    </w:p>
    <w:p w14:paraId="7B2DDFF3" w14:textId="77777777" w:rsidR="00177633" w:rsidRDefault="00177633" w:rsidP="00177633">
      <w:pPr>
        <w:pStyle w:val="2"/>
        <w:rPr>
          <w:lang w:val="ru-RU"/>
        </w:rPr>
      </w:pPr>
      <w:bookmarkStart w:id="155" w:name="_Toc509362924"/>
      <w:bookmarkStart w:id="156" w:name="_Toc510259749"/>
      <w:r w:rsidRPr="0047393C">
        <w:t>Chaos Slasher</w:t>
      </w:r>
      <w:bookmarkEnd w:id="155"/>
      <w:bookmarkEnd w:id="156"/>
    </w:p>
    <w:p w14:paraId="29F55AD3" w14:textId="77777777" w:rsidR="00177633" w:rsidRPr="00053E9F" w:rsidRDefault="00177633" w:rsidP="00177633">
      <w:r w:rsidRPr="00053E9F">
        <w:t>Medium aberration, chaotic evil</w:t>
      </w:r>
    </w:p>
    <w:p w14:paraId="44AA19B5" w14:textId="77777777" w:rsidR="00177633" w:rsidRPr="00053E9F" w:rsidRDefault="00177633" w:rsidP="00177633">
      <w:r w:rsidRPr="00053E9F">
        <w:t>Armor Class 13 (natural armor)</w:t>
      </w:r>
    </w:p>
    <w:p w14:paraId="4CA9126A" w14:textId="77777777" w:rsidR="00177633" w:rsidRPr="00053E9F" w:rsidRDefault="00177633" w:rsidP="00177633">
      <w:pPr>
        <w:rPr>
          <w:lang w:val="ru-RU"/>
        </w:rPr>
      </w:pPr>
      <w:r w:rsidRPr="00053E9F">
        <w:rPr>
          <w:lang w:val="ru-RU"/>
        </w:rPr>
        <w:t>Hit Points 36 (8d8)</w:t>
      </w:r>
    </w:p>
    <w:p w14:paraId="0D34484C" w14:textId="77777777" w:rsidR="00177633" w:rsidRPr="00053E9F" w:rsidRDefault="00177633" w:rsidP="00177633">
      <w:r w:rsidRPr="00053E9F">
        <w:t>Speed 30 ft.</w:t>
      </w:r>
    </w:p>
    <w:p w14:paraId="29C652A5" w14:textId="4CAF8821"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5D3EE9" w14:textId="2FF1828A" w:rsidR="00177633" w:rsidRPr="00053E9F" w:rsidRDefault="00305B1A" w:rsidP="00177633">
      <w:r>
        <w:t>11(+0)</w:t>
      </w:r>
      <w:r>
        <w:tab/>
        <w:t>13(+1)</w:t>
      </w:r>
      <w:r>
        <w:tab/>
        <w:t>11(+0)</w:t>
      </w:r>
      <w:r>
        <w:tab/>
        <w:t>10(+0)</w:t>
      </w:r>
      <w:r>
        <w:tab/>
        <w:t>10(+0)</w:t>
      </w:r>
      <w:r>
        <w:tab/>
      </w:r>
      <w:r w:rsidR="00177633" w:rsidRPr="00053E9F">
        <w:t>13 (+</w:t>
      </w:r>
    </w:p>
    <w:p w14:paraId="6C43489C" w14:textId="77777777" w:rsidR="00177633" w:rsidRPr="00053E9F" w:rsidRDefault="00177633" w:rsidP="00177633">
      <w:r w:rsidRPr="00053E9F">
        <w:t>Skills Stealth +3</w:t>
      </w:r>
    </w:p>
    <w:p w14:paraId="4811D067" w14:textId="77777777" w:rsidR="008D7E6B" w:rsidRPr="008D7E6B" w:rsidRDefault="00177633" w:rsidP="00177633">
      <w:pPr>
        <w:rPr>
          <w:b/>
        </w:rPr>
      </w:pPr>
      <w:r w:rsidRPr="00053E9F">
        <w:t>Damage Resistances bludgeoning, piercing,</w:t>
      </w:r>
    </w:p>
    <w:p w14:paraId="3F7E1EF1" w14:textId="77777777" w:rsidR="008D7E6B" w:rsidRPr="008D7E6B" w:rsidRDefault="00177633" w:rsidP="00177633">
      <w:pPr>
        <w:rPr>
          <w:b/>
        </w:rPr>
      </w:pPr>
      <w:r w:rsidRPr="00053E9F">
        <w:t>and slashing from nonmagical attacks that aren’t</w:t>
      </w:r>
    </w:p>
    <w:p w14:paraId="67719AE5" w14:textId="735C8598" w:rsidR="00177633" w:rsidRPr="00053E9F" w:rsidRDefault="00177633" w:rsidP="00177633">
      <w:r w:rsidRPr="00053E9F">
        <w:t>adamantine</w:t>
      </w:r>
    </w:p>
    <w:p w14:paraId="23A2CBB3" w14:textId="77777777" w:rsidR="0000645A" w:rsidRDefault="00177633" w:rsidP="00177633">
      <w:r w:rsidRPr="00053E9F">
        <w:t>Damage Immunities poison</w:t>
      </w:r>
    </w:p>
    <w:p w14:paraId="7E392B3B" w14:textId="69F6297F" w:rsidR="00177633" w:rsidRPr="00053E9F" w:rsidRDefault="0000645A" w:rsidP="00177633">
      <w:r>
        <w:t>Condition Immunities</w:t>
      </w:r>
      <w:r w:rsidR="00177633" w:rsidRPr="00053E9F">
        <w:t xml:space="preserve"> blinded, charmed, deafened</w:t>
      </w:r>
    </w:p>
    <w:p w14:paraId="5CDB8460" w14:textId="77777777" w:rsidR="008D7E6B" w:rsidRPr="008D7E6B" w:rsidRDefault="00177633" w:rsidP="00177633">
      <w:pPr>
        <w:rPr>
          <w:b/>
        </w:rPr>
      </w:pPr>
      <w:r w:rsidRPr="00053E9F">
        <w:t>exhaustion, frightened, paralyzed, poisoned,</w:t>
      </w:r>
    </w:p>
    <w:p w14:paraId="13F0C4EE" w14:textId="43382B22" w:rsidR="00177633" w:rsidRPr="00053E9F" w:rsidRDefault="00177633" w:rsidP="00177633">
      <w:r w:rsidRPr="00053E9F">
        <w:t>unconscious</w:t>
      </w:r>
    </w:p>
    <w:p w14:paraId="3036726C" w14:textId="77777777" w:rsidR="008D7E6B" w:rsidRPr="008D7E6B" w:rsidRDefault="00177633" w:rsidP="00177633">
      <w:pPr>
        <w:rPr>
          <w:b/>
        </w:rPr>
      </w:pPr>
      <w:r w:rsidRPr="00053E9F">
        <w:t>Senses blindsight 60 ft. (blinded beyond this</w:t>
      </w:r>
    </w:p>
    <w:p w14:paraId="4DC47C11" w14:textId="734EC708" w:rsidR="00177633" w:rsidRPr="00053E9F" w:rsidRDefault="00177633" w:rsidP="00177633">
      <w:r w:rsidRPr="00053E9F">
        <w:t>radius), passive Perception 10</w:t>
      </w:r>
    </w:p>
    <w:p w14:paraId="05D87790" w14:textId="77777777" w:rsidR="00177633" w:rsidRPr="00053E9F" w:rsidRDefault="00177633" w:rsidP="00177633">
      <w:r w:rsidRPr="00053E9F">
        <w:t>Languages understands Common but can’t speak</w:t>
      </w:r>
    </w:p>
    <w:p w14:paraId="5C6F8B8E" w14:textId="77777777" w:rsidR="00177633" w:rsidRPr="00053E9F" w:rsidRDefault="00177633" w:rsidP="00177633">
      <w:r w:rsidRPr="00053E9F">
        <w:t>Challenge 1 (200 XP)</w:t>
      </w:r>
    </w:p>
    <w:p w14:paraId="3E49A1ED" w14:textId="77777777" w:rsidR="00177633" w:rsidRPr="00053E9F" w:rsidRDefault="00177633" w:rsidP="00177633">
      <w:r w:rsidRPr="00053E9F">
        <w:t>Actions</w:t>
      </w:r>
    </w:p>
    <w:p w14:paraId="54579A32" w14:textId="77777777" w:rsidR="008D7E6B" w:rsidRPr="008D7E6B" w:rsidRDefault="00177633" w:rsidP="00177633">
      <w:pPr>
        <w:rPr>
          <w:b/>
        </w:rPr>
      </w:pPr>
      <w:r w:rsidRPr="00053E9F">
        <w:t>Multiattack. The chaos slasher makes two claw</w:t>
      </w:r>
    </w:p>
    <w:p w14:paraId="08E74146" w14:textId="069D1C69" w:rsidR="00177633" w:rsidRPr="00053E9F" w:rsidRDefault="00177633" w:rsidP="00177633">
      <w:r w:rsidRPr="00053E9F">
        <w:t>attacks.</w:t>
      </w:r>
    </w:p>
    <w:p w14:paraId="2ABFC9C9" w14:textId="77777777" w:rsidR="00177633" w:rsidRPr="00053E9F" w:rsidRDefault="00177633" w:rsidP="00177633">
      <w:r w:rsidRPr="00053E9F">
        <w:t>Claw. Melee Weapon Attack: +3 to hit, reach 5 ft., one</w:t>
      </w:r>
    </w:p>
    <w:p w14:paraId="1AACF612" w14:textId="77777777" w:rsidR="00177633" w:rsidRPr="00053E9F" w:rsidRDefault="00177633" w:rsidP="00177633">
      <w:r w:rsidRPr="00053E9F">
        <w:t>target. Hit: 6 (2d4 + 1) slashing damage. If the target</w:t>
      </w:r>
    </w:p>
    <w:p w14:paraId="68E7587E" w14:textId="77777777" w:rsidR="008D7E6B" w:rsidRPr="008D7E6B" w:rsidRDefault="00177633" w:rsidP="00177633">
      <w:pPr>
        <w:rPr>
          <w:b/>
        </w:rPr>
      </w:pPr>
      <w:r w:rsidRPr="00053E9F">
        <w:t>is a creature, it must succeed on a DC 11 Wisdom</w:t>
      </w:r>
    </w:p>
    <w:p w14:paraId="70D3BD43" w14:textId="77777777" w:rsidR="008D7E6B" w:rsidRPr="008D7E6B" w:rsidRDefault="00177633" w:rsidP="00177633">
      <w:pPr>
        <w:rPr>
          <w:b/>
        </w:rPr>
      </w:pPr>
      <w:r w:rsidRPr="00053E9F">
        <w:t>saving throw or be frightened until the end of the</w:t>
      </w:r>
    </w:p>
    <w:p w14:paraId="37357BE3" w14:textId="027C2CEA" w:rsidR="00177633" w:rsidRPr="00053E9F" w:rsidRDefault="00177633" w:rsidP="00177633">
      <w:r w:rsidRPr="00053E9F">
        <w:t>chaos slasher’s next turn.</w:t>
      </w:r>
    </w:p>
    <w:p w14:paraId="1451343B" w14:textId="77777777" w:rsidR="008D7E6B" w:rsidRPr="008D7E6B" w:rsidRDefault="00177633" w:rsidP="00177633">
      <w:pPr>
        <w:rPr>
          <w:b/>
        </w:rPr>
      </w:pPr>
      <w:r w:rsidRPr="00053E9F">
        <w:t>Terrifying Glare. The chaos slasher targets</w:t>
      </w:r>
    </w:p>
    <w:p w14:paraId="2B51D9F8" w14:textId="77777777" w:rsidR="008D7E6B" w:rsidRPr="008D7E6B" w:rsidRDefault="00177633" w:rsidP="00177633">
      <w:pPr>
        <w:rPr>
          <w:b/>
        </w:rPr>
      </w:pPr>
      <w:r w:rsidRPr="00053E9F">
        <w:t>one creature it can see within 30 feet of it. If the</w:t>
      </w:r>
    </w:p>
    <w:p w14:paraId="5F6681C7" w14:textId="77777777" w:rsidR="008D7E6B" w:rsidRPr="008D7E6B" w:rsidRDefault="00177633" w:rsidP="00177633">
      <w:pPr>
        <w:rPr>
          <w:b/>
        </w:rPr>
      </w:pPr>
      <w:r w:rsidRPr="00053E9F">
        <w:t>target can see the chaos slasher, then the target</w:t>
      </w:r>
    </w:p>
    <w:p w14:paraId="38293D5C" w14:textId="77777777" w:rsidR="008D7E6B" w:rsidRPr="008D7E6B" w:rsidRDefault="00177633" w:rsidP="00177633">
      <w:pPr>
        <w:rPr>
          <w:b/>
        </w:rPr>
      </w:pPr>
      <w:r w:rsidRPr="00053E9F">
        <w:t>must succeed on a DC 11 Wisdom saving throw</w:t>
      </w:r>
    </w:p>
    <w:p w14:paraId="48C42795" w14:textId="77777777" w:rsidR="008D7E6B" w:rsidRPr="008D7E6B" w:rsidRDefault="00177633" w:rsidP="00177633">
      <w:pPr>
        <w:rPr>
          <w:b/>
        </w:rPr>
      </w:pPr>
      <w:r w:rsidRPr="00053E9F">
        <w:t>or be magically frightened until the end of the</w:t>
      </w:r>
    </w:p>
    <w:p w14:paraId="5CDEED1B" w14:textId="77777777" w:rsidR="008D7E6B" w:rsidRPr="008D7E6B" w:rsidRDefault="00177633" w:rsidP="00177633">
      <w:pPr>
        <w:rPr>
          <w:b/>
        </w:rPr>
      </w:pPr>
      <w:r w:rsidRPr="00053E9F">
        <w:t>chaos slasher’s next turn. The frightened target is</w:t>
      </w:r>
    </w:p>
    <w:p w14:paraId="5F62C26E" w14:textId="790C0313" w:rsidR="00177633" w:rsidRPr="00053E9F" w:rsidRDefault="00177633" w:rsidP="00177633">
      <w:pPr>
        <w:rPr>
          <w:lang w:val="ru-RU"/>
        </w:rPr>
      </w:pPr>
      <w:r w:rsidRPr="00053E9F">
        <w:rPr>
          <w:lang w:val="ru-RU"/>
        </w:rPr>
        <w:t>paralyzed.</w:t>
      </w:r>
    </w:p>
    <w:p w14:paraId="6AC9D4D1" w14:textId="77777777" w:rsidR="00177633" w:rsidRDefault="00177633" w:rsidP="00177633">
      <w:pPr>
        <w:pStyle w:val="2"/>
        <w:rPr>
          <w:lang w:val="ru-RU"/>
        </w:rPr>
      </w:pPr>
      <w:bookmarkStart w:id="157" w:name="_Toc509362925"/>
      <w:bookmarkStart w:id="158" w:name="_Toc510259750"/>
      <w:r w:rsidRPr="0047393C">
        <w:t>Gondsman, Lesser</w:t>
      </w:r>
      <w:bookmarkEnd w:id="157"/>
      <w:bookmarkEnd w:id="158"/>
    </w:p>
    <w:p w14:paraId="5BF6547A" w14:textId="77777777" w:rsidR="00177633" w:rsidRPr="00053E9F" w:rsidRDefault="00177633" w:rsidP="00177633">
      <w:r w:rsidRPr="00053E9F">
        <w:t>)</w:t>
      </w:r>
    </w:p>
    <w:p w14:paraId="1413C495" w14:textId="77777777" w:rsidR="00177633" w:rsidRPr="00053E9F" w:rsidRDefault="00177633" w:rsidP="00177633">
      <w:r w:rsidRPr="00053E9F">
        <w:t>Medium construct, unaligned</w:t>
      </w:r>
    </w:p>
    <w:p w14:paraId="5569500F" w14:textId="77777777" w:rsidR="00177633" w:rsidRPr="00053E9F" w:rsidRDefault="00177633" w:rsidP="00177633">
      <w:r w:rsidRPr="00053E9F">
        <w:t>Armor Class 16 (natural armor)</w:t>
      </w:r>
    </w:p>
    <w:p w14:paraId="443137AD" w14:textId="77777777" w:rsidR="00177633" w:rsidRPr="00053E9F" w:rsidRDefault="00177633" w:rsidP="00177633">
      <w:r w:rsidRPr="00053E9F">
        <w:t>Hit Points 11 (2d8 + 2)</w:t>
      </w:r>
    </w:p>
    <w:p w14:paraId="2F31B4BA" w14:textId="77777777" w:rsidR="00177633" w:rsidRPr="00053E9F" w:rsidRDefault="00177633" w:rsidP="00177633">
      <w:r w:rsidRPr="00053E9F">
        <w:t>Speed 30 ft.</w:t>
      </w:r>
    </w:p>
    <w:p w14:paraId="20EF04FC" w14:textId="5B832C3A"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C9F00FB" w14:textId="5F316891" w:rsidR="00177633" w:rsidRPr="00053E9F" w:rsidRDefault="00305B1A" w:rsidP="00177633">
      <w:r>
        <w:t>13(+1)</w:t>
      </w:r>
      <w:r>
        <w:tab/>
        <w:t>12(+1)</w:t>
      </w:r>
      <w:r>
        <w:tab/>
        <w:t>12(+1)</w:t>
      </w:r>
      <w:r>
        <w:tab/>
      </w:r>
      <w:r w:rsidR="00177633" w:rsidRPr="00053E9F">
        <w:t>1 (-5)</w:t>
      </w:r>
      <w:r w:rsidR="00177633">
        <w:t xml:space="preserve"> </w:t>
      </w:r>
      <w:r w:rsidR="00177633" w:rsidRPr="00053E9F">
        <w:t>3 (-4)</w:t>
      </w:r>
      <w:r w:rsidR="00177633">
        <w:t xml:space="preserve"> </w:t>
      </w:r>
      <w:r w:rsidR="00177633" w:rsidRPr="00053E9F">
        <w:t>1 (-5)</w:t>
      </w:r>
    </w:p>
    <w:p w14:paraId="4AF550F5" w14:textId="77777777" w:rsidR="00177633" w:rsidRPr="00053E9F" w:rsidRDefault="00177633" w:rsidP="00177633">
      <w:r w:rsidRPr="00053E9F">
        <w:t>Damage Immunities poison, psychic</w:t>
      </w:r>
    </w:p>
    <w:p w14:paraId="38019AED" w14:textId="77777777" w:rsidR="008D7E6B" w:rsidRPr="008D7E6B" w:rsidRDefault="00177633" w:rsidP="00177633">
      <w:pPr>
        <w:rPr>
          <w:b/>
        </w:rPr>
      </w:pPr>
      <w:r w:rsidRPr="00053E9F">
        <w:t>Damage Resistances bludgeoning, piercing,</w:t>
      </w:r>
    </w:p>
    <w:p w14:paraId="3C91D83A" w14:textId="77777777" w:rsidR="008D7E6B" w:rsidRPr="008D7E6B" w:rsidRDefault="00177633" w:rsidP="00177633">
      <w:pPr>
        <w:rPr>
          <w:b/>
        </w:rPr>
      </w:pPr>
      <w:r w:rsidRPr="00053E9F">
        <w:t>and slashing from nonmagical attacks that aren’t</w:t>
      </w:r>
    </w:p>
    <w:p w14:paraId="38A74A48" w14:textId="77777777" w:rsidR="0000645A" w:rsidRDefault="00177633" w:rsidP="00177633">
      <w:r w:rsidRPr="00053E9F">
        <w:t>adamantine</w:t>
      </w:r>
    </w:p>
    <w:p w14:paraId="7DADEDB9" w14:textId="6E47196D" w:rsidR="008D7E6B" w:rsidRPr="008D7E6B" w:rsidRDefault="0000645A" w:rsidP="00177633">
      <w:pPr>
        <w:rPr>
          <w:b/>
        </w:rPr>
      </w:pPr>
      <w:r>
        <w:t>Condition Immunities</w:t>
      </w:r>
      <w:r w:rsidR="00177633" w:rsidRPr="00053E9F">
        <w:t xml:space="preserve"> blinded, charmed, deafened,</w:t>
      </w:r>
    </w:p>
    <w:p w14:paraId="0AA5991B" w14:textId="77777777" w:rsidR="008D7E6B" w:rsidRPr="008D7E6B" w:rsidRDefault="00177633" w:rsidP="00177633">
      <w:pPr>
        <w:rPr>
          <w:b/>
        </w:rPr>
      </w:pPr>
      <w:r w:rsidRPr="00053E9F">
        <w:t>exhaustion, frightened, paralyzed, petrified,</w:t>
      </w:r>
    </w:p>
    <w:p w14:paraId="51290594" w14:textId="057F95E1" w:rsidR="00177633" w:rsidRPr="00053E9F" w:rsidRDefault="00177633" w:rsidP="00177633">
      <w:r w:rsidRPr="00053E9F">
        <w:t>poisoned</w:t>
      </w:r>
    </w:p>
    <w:p w14:paraId="2DC7EF3C" w14:textId="77777777" w:rsidR="00177633" w:rsidRPr="00053E9F" w:rsidRDefault="00177633" w:rsidP="00177633">
      <w:r w:rsidRPr="00053E9F">
        <w:t>Skills Athletics +6</w:t>
      </w:r>
    </w:p>
    <w:p w14:paraId="6A319CEC" w14:textId="77777777" w:rsidR="00177633" w:rsidRPr="00053E9F" w:rsidRDefault="00177633" w:rsidP="00177633">
      <w:r w:rsidRPr="00053E9F">
        <w:t>Senses blindsight 30 ft., passive Perception 6</w:t>
      </w:r>
    </w:p>
    <w:p w14:paraId="0C5DF88F" w14:textId="77777777" w:rsidR="00177633" w:rsidRPr="00053E9F" w:rsidRDefault="00177633" w:rsidP="00177633">
      <w:r w:rsidRPr="00053E9F">
        <w:t>Languages understands Common</w:t>
      </w:r>
    </w:p>
    <w:p w14:paraId="0C152BDE" w14:textId="77777777" w:rsidR="00177633" w:rsidRPr="00053E9F" w:rsidRDefault="00177633" w:rsidP="00177633">
      <w:r w:rsidRPr="00053E9F">
        <w:t>Challenge 1/8 (25 XP)</w:t>
      </w:r>
    </w:p>
    <w:p w14:paraId="234093AE" w14:textId="77777777" w:rsidR="00177633" w:rsidRPr="00053E9F" w:rsidRDefault="00177633" w:rsidP="00177633">
      <w:r w:rsidRPr="00053E9F">
        <w:t>Actions</w:t>
      </w:r>
    </w:p>
    <w:p w14:paraId="2B569C12" w14:textId="77777777" w:rsidR="008D7E6B" w:rsidRPr="008D7E6B" w:rsidRDefault="00177633" w:rsidP="00177633">
      <w:pPr>
        <w:rPr>
          <w:b/>
        </w:rPr>
      </w:pPr>
      <w:r w:rsidRPr="00053E9F">
        <w:t>Slam. Melee Weapon Attack: +3 to hit, reach 5 ft., one</w:t>
      </w:r>
    </w:p>
    <w:p w14:paraId="4356CE07" w14:textId="3D8ED38D" w:rsidR="00177633" w:rsidRPr="00053E9F" w:rsidRDefault="00177633" w:rsidP="00177633">
      <w:r w:rsidRPr="00053E9F">
        <w:t>target. Hit: 4 (1d6 + 1) bludgeoning damage.</w:t>
      </w:r>
    </w:p>
    <w:p w14:paraId="742AC5F8" w14:textId="77777777" w:rsidR="00177633" w:rsidRDefault="00177633" w:rsidP="00177633">
      <w:bookmarkStart w:id="159" w:name="_Toc509362926"/>
      <w:r w:rsidRPr="0047393C">
        <w:t>CCC-BMG-02 CORE 1-2 A Cog in the Wheel</w:t>
      </w:r>
      <w:bookmarkEnd w:id="159"/>
    </w:p>
    <w:p w14:paraId="27F9BCB9" w14:textId="77777777" w:rsidR="00177633" w:rsidRDefault="00177633" w:rsidP="00177633">
      <w:pPr>
        <w:pStyle w:val="2"/>
        <w:rPr>
          <w:lang w:val="ru-RU"/>
        </w:rPr>
      </w:pPr>
      <w:bookmarkStart w:id="160" w:name="_Toc509362931"/>
      <w:bookmarkStart w:id="161" w:name="_Toc510259751"/>
      <w:r w:rsidRPr="0047393C">
        <w:t>Aesperus</w:t>
      </w:r>
      <w:bookmarkEnd w:id="160"/>
      <w:bookmarkEnd w:id="161"/>
    </w:p>
    <w:p w14:paraId="32C9C1FA" w14:textId="77777777" w:rsidR="00177633" w:rsidRPr="00AF3065" w:rsidRDefault="00177633" w:rsidP="00177633">
      <w:r w:rsidRPr="00AF3065">
        <w:t>Medium undead, neutral evil</w:t>
      </w:r>
    </w:p>
    <w:p w14:paraId="01235337" w14:textId="77777777" w:rsidR="00177633" w:rsidRPr="00AF3065" w:rsidRDefault="00177633" w:rsidP="00177633">
      <w:r w:rsidRPr="00AF3065">
        <w:t>Armor Class 13 (16 with mage armor)</w:t>
      </w:r>
    </w:p>
    <w:p w14:paraId="433C0BB8" w14:textId="77777777" w:rsidR="00177633" w:rsidRPr="00AF3065" w:rsidRDefault="00177633" w:rsidP="00177633">
      <w:r w:rsidRPr="00AF3065">
        <w:t>Hit Points 67 (9d8 + 27)</w:t>
      </w:r>
    </w:p>
    <w:p w14:paraId="719A6829" w14:textId="77777777" w:rsidR="00177633" w:rsidRPr="00AF3065" w:rsidRDefault="00177633" w:rsidP="00177633">
      <w:r w:rsidRPr="00AF3065">
        <w:t>Speed 0 ft., fly 60 ft. (hover)</w:t>
      </w:r>
    </w:p>
    <w:p w14:paraId="4B9ADBCA" w14:textId="77777777" w:rsidR="00177633" w:rsidRPr="00AF3065" w:rsidRDefault="00177633" w:rsidP="00177633">
      <w:r w:rsidRPr="00AF3065">
        <w:t>Saving Throws Int +6, Wis +5</w:t>
      </w:r>
    </w:p>
    <w:p w14:paraId="0EEEA7A2" w14:textId="77777777" w:rsidR="00177633" w:rsidRPr="00AF3065" w:rsidRDefault="00177633" w:rsidP="00177633">
      <w:r w:rsidRPr="00AF3065">
        <w:t>Skills Arcana +6, History +6</w:t>
      </w:r>
    </w:p>
    <w:p w14:paraId="14FFC03E" w14:textId="77777777" w:rsidR="008D7E6B" w:rsidRPr="008D7E6B" w:rsidRDefault="00177633" w:rsidP="00177633">
      <w:pPr>
        <w:rPr>
          <w:b/>
        </w:rPr>
      </w:pPr>
      <w:r w:rsidRPr="00AF3065">
        <w:t>Damage resistances acid, cold, fire, lightning,</w:t>
      </w:r>
    </w:p>
    <w:p w14:paraId="72CC60A8" w14:textId="77777777" w:rsidR="008D7E6B" w:rsidRPr="008D7E6B" w:rsidRDefault="00177633" w:rsidP="00177633">
      <w:pPr>
        <w:rPr>
          <w:b/>
        </w:rPr>
      </w:pPr>
      <w:r w:rsidRPr="00AF3065">
        <w:t>thunder; bludgeoning, piercing, and slashing from</w:t>
      </w:r>
    </w:p>
    <w:p w14:paraId="3BB298F2" w14:textId="47285EDF" w:rsidR="00177633" w:rsidRPr="00AF3065" w:rsidRDefault="00177633" w:rsidP="00177633">
      <w:r w:rsidRPr="00AF3065">
        <w:t>nonmagical attacks that aren’t silvered</w:t>
      </w:r>
    </w:p>
    <w:p w14:paraId="32AC8637" w14:textId="77777777" w:rsidR="0000645A" w:rsidRDefault="00177633" w:rsidP="00177633">
      <w:r w:rsidRPr="00AF3065">
        <w:t>Damage immunities necrotic, poison</w:t>
      </w:r>
    </w:p>
    <w:p w14:paraId="278FAA46" w14:textId="3061CAC4" w:rsidR="008D7E6B" w:rsidRPr="008D7E6B" w:rsidRDefault="0000645A" w:rsidP="00177633">
      <w:pPr>
        <w:rPr>
          <w:b/>
        </w:rPr>
      </w:pPr>
      <w:r>
        <w:t>Condition Immunities</w:t>
      </w:r>
      <w:r w:rsidR="00177633" w:rsidRPr="00AF3065">
        <w:t xml:space="preserve"> charmed, exhaustion,</w:t>
      </w:r>
    </w:p>
    <w:p w14:paraId="2B5B5355" w14:textId="77777777" w:rsidR="008D7E6B" w:rsidRPr="008D7E6B" w:rsidRDefault="00177633" w:rsidP="00177633">
      <w:pPr>
        <w:rPr>
          <w:b/>
        </w:rPr>
      </w:pPr>
      <w:r w:rsidRPr="00AF3065">
        <w:t>grappled, paralyzed, petrified, poisoned, prone,</w:t>
      </w:r>
    </w:p>
    <w:p w14:paraId="3551C56C" w14:textId="6126DF8F" w:rsidR="00177633" w:rsidRPr="00AF3065" w:rsidRDefault="00177633" w:rsidP="00177633">
      <w:r w:rsidRPr="00AF3065">
        <w:t>restrained</w:t>
      </w:r>
    </w:p>
    <w:p w14:paraId="1D0F8A57" w14:textId="77777777" w:rsidR="00177633" w:rsidRPr="00AF3065" w:rsidRDefault="00177633" w:rsidP="00177633">
      <w:r w:rsidRPr="00AF3065">
        <w:t>Senses darkvision 60 ft., passive Perception 12</w:t>
      </w:r>
    </w:p>
    <w:p w14:paraId="783AF7BB" w14:textId="77777777" w:rsidR="00177633" w:rsidRPr="00AF3065" w:rsidRDefault="00177633" w:rsidP="00177633">
      <w:r w:rsidRPr="00AF3065">
        <w:t>Languages Common, Elven, Ogre, Orc.</w:t>
      </w:r>
    </w:p>
    <w:p w14:paraId="093EAFC2" w14:textId="77777777" w:rsidR="00177633" w:rsidRPr="00AF3065" w:rsidRDefault="00177633" w:rsidP="00177633">
      <w:r w:rsidRPr="00AF3065">
        <w:t>Challenge 6 (1,800 XP)</w:t>
      </w:r>
    </w:p>
    <w:p w14:paraId="62D38BAD" w14:textId="77777777" w:rsidR="008D7E6B" w:rsidRPr="008D7E6B" w:rsidRDefault="00177633" w:rsidP="00177633">
      <w:pPr>
        <w:rPr>
          <w:b/>
        </w:rPr>
      </w:pPr>
      <w:r w:rsidRPr="00AF3065">
        <w:t>incorporeal movement. Aesperus can move</w:t>
      </w:r>
    </w:p>
    <w:p w14:paraId="0927926B" w14:textId="77777777" w:rsidR="008D7E6B" w:rsidRPr="008D7E6B" w:rsidRDefault="00177633" w:rsidP="00177633">
      <w:pPr>
        <w:rPr>
          <w:b/>
        </w:rPr>
      </w:pPr>
      <w:r w:rsidRPr="00AF3065">
        <w:t>through other creatures and objects as if they were</w:t>
      </w:r>
    </w:p>
    <w:p w14:paraId="528D61C5" w14:textId="77777777" w:rsidR="008D7E6B" w:rsidRPr="008D7E6B" w:rsidRDefault="00177633" w:rsidP="00177633">
      <w:pPr>
        <w:rPr>
          <w:b/>
        </w:rPr>
      </w:pPr>
      <w:r w:rsidRPr="00AF3065">
        <w:t>difficult terrain. He takes 5 (1d10) force damage if</w:t>
      </w:r>
    </w:p>
    <w:p w14:paraId="6BAE33DE" w14:textId="2CABB6B7" w:rsidR="00177633" w:rsidRPr="00AF3065" w:rsidRDefault="00177633" w:rsidP="00177633">
      <w:r w:rsidRPr="00AF3065">
        <w:t>he ends its turn inside an object.</w:t>
      </w:r>
    </w:p>
    <w:p w14:paraId="6B039918" w14:textId="77777777" w:rsidR="008D7E6B" w:rsidRPr="008D7E6B" w:rsidRDefault="00177633" w:rsidP="00177633">
      <w:pPr>
        <w:rPr>
          <w:b/>
        </w:rPr>
      </w:pPr>
      <w:r w:rsidRPr="00AF3065">
        <w:t>Sunlight Sensitivity. While in sunlight, Aesperus</w:t>
      </w:r>
    </w:p>
    <w:p w14:paraId="0E233A09" w14:textId="77777777" w:rsidR="008D7E6B" w:rsidRPr="008D7E6B" w:rsidRDefault="00177633" w:rsidP="00177633">
      <w:pPr>
        <w:rPr>
          <w:b/>
        </w:rPr>
      </w:pPr>
      <w:r w:rsidRPr="00AF3065">
        <w:t>has disadvantage on attack rolls, as well as on</w:t>
      </w:r>
    </w:p>
    <w:p w14:paraId="1B12BC25" w14:textId="16246AD5" w:rsidR="00177633" w:rsidRPr="00AF3065" w:rsidRDefault="00177633" w:rsidP="00177633">
      <w:r w:rsidRPr="00AF3065">
        <w:t>Wisdom (Perception) checks that rely on sight.</w:t>
      </w:r>
    </w:p>
    <w:p w14:paraId="1137CA59" w14:textId="77777777" w:rsidR="008D7E6B" w:rsidRPr="008D7E6B" w:rsidRDefault="00177633" w:rsidP="00177633">
      <w:pPr>
        <w:rPr>
          <w:b/>
        </w:rPr>
      </w:pPr>
      <w:r w:rsidRPr="00AF3065">
        <w:t>Spellcasting. Aesperus is a 9th-level spellcaster.</w:t>
      </w:r>
    </w:p>
    <w:p w14:paraId="29521522" w14:textId="77777777" w:rsidR="008D7E6B" w:rsidRPr="008D7E6B" w:rsidRDefault="00177633" w:rsidP="00177633">
      <w:pPr>
        <w:rPr>
          <w:b/>
        </w:rPr>
      </w:pPr>
      <w:r w:rsidRPr="00AF3065">
        <w:t>His spellcasting ability is Intelligence (spell save</w:t>
      </w:r>
    </w:p>
    <w:p w14:paraId="2D1583ED" w14:textId="77777777" w:rsidR="008D7E6B" w:rsidRPr="008D7E6B" w:rsidRDefault="00177633" w:rsidP="00177633">
      <w:pPr>
        <w:rPr>
          <w:b/>
        </w:rPr>
      </w:pPr>
      <w:r w:rsidRPr="00AF3065">
        <w:t>DC 14, +6 to hit with spell attacks). Aesperus has</w:t>
      </w:r>
    </w:p>
    <w:p w14:paraId="14F410B9" w14:textId="0962C468" w:rsidR="00177633" w:rsidRPr="00AF3065" w:rsidRDefault="00177633" w:rsidP="00177633">
      <w:r w:rsidRPr="00AF3065">
        <w:t>the following wizard spells prepared:</w:t>
      </w:r>
    </w:p>
    <w:p w14:paraId="732CE679" w14:textId="77777777" w:rsidR="00E82E8E" w:rsidRPr="00E82E8E" w:rsidRDefault="00177633" w:rsidP="00177633">
      <w:pPr>
        <w:rPr>
          <w:b/>
        </w:rPr>
      </w:pPr>
      <w:r w:rsidRPr="00AF3065">
        <w:t>Cantrips (at will): fire</w:t>
      </w:r>
      <w:r w:rsidRPr="00AF3065">
        <w:tab/>
        <w:t>bolt,</w:t>
      </w:r>
      <w:r w:rsidRPr="00AF3065">
        <w:tab/>
        <w:t>light,</w:t>
      </w:r>
      <w:r w:rsidRPr="00AF3065">
        <w:tab/>
        <w:t>mage</w:t>
      </w:r>
      <w:r w:rsidRPr="00AF3065">
        <w:tab/>
        <w:t>hand,</w:t>
      </w:r>
    </w:p>
    <w:p w14:paraId="0B1B4516" w14:textId="30C791B0" w:rsidR="00177633" w:rsidRPr="00AF3065" w:rsidRDefault="00177633" w:rsidP="00177633">
      <w:r w:rsidRPr="00AF3065">
        <w:t>prestidigitation</w:t>
      </w:r>
    </w:p>
    <w:p w14:paraId="5B6FFF6B" w14:textId="77777777" w:rsidR="008D7E6B" w:rsidRPr="008D7E6B" w:rsidRDefault="00177633" w:rsidP="00177633">
      <w:pPr>
        <w:rPr>
          <w:b/>
        </w:rPr>
      </w:pPr>
      <w:r w:rsidRPr="00AF3065">
        <w:t>1st level (4 slots): detect magic, mage armor,</w:t>
      </w:r>
    </w:p>
    <w:p w14:paraId="27EB7D32" w14:textId="7C621FEF" w:rsidR="00177633" w:rsidRPr="00AF3065" w:rsidRDefault="00177633" w:rsidP="00177633">
      <w:r w:rsidRPr="00AF3065">
        <w:t>magic missile, shield</w:t>
      </w:r>
    </w:p>
    <w:p w14:paraId="102EA7FB" w14:textId="77777777" w:rsidR="00177633" w:rsidRPr="00AF3065" w:rsidRDefault="00177633" w:rsidP="00177633">
      <w:r w:rsidRPr="00AF3065">
        <w:t>2nd level (3 slots): misty step, suggestion</w:t>
      </w:r>
    </w:p>
    <w:p w14:paraId="68EF003A" w14:textId="77777777" w:rsidR="00177633" w:rsidRPr="00AF3065" w:rsidRDefault="00177633" w:rsidP="00177633">
      <w:r w:rsidRPr="00AF3065">
        <w:t>3rd level (3 slots): counterspell,</w:t>
      </w:r>
      <w:r w:rsidRPr="00AF3065">
        <w:tab/>
        <w:t>fireball,</w:t>
      </w:r>
      <w:r w:rsidRPr="00AF3065">
        <w:tab/>
        <w:t>fly</w:t>
      </w:r>
    </w:p>
    <w:p w14:paraId="33E8AC2E" w14:textId="77777777" w:rsidR="00177633" w:rsidRPr="00AF3065" w:rsidRDefault="00177633" w:rsidP="00177633">
      <w:r w:rsidRPr="00AF3065">
        <w:t>4th level (3 slots): greater invisibility, ice storm</w:t>
      </w:r>
    </w:p>
    <w:p w14:paraId="002224E6" w14:textId="77777777" w:rsidR="00177633" w:rsidRPr="00AF3065" w:rsidRDefault="00177633" w:rsidP="00177633">
      <w:r w:rsidRPr="00AF3065">
        <w:t>5th level (1 slot): cone of cold</w:t>
      </w:r>
    </w:p>
    <w:p w14:paraId="6C81DEC1" w14:textId="77777777" w:rsidR="008D7E6B" w:rsidRPr="008D7E6B" w:rsidRDefault="00177633" w:rsidP="00177633">
      <w:pPr>
        <w:rPr>
          <w:b/>
        </w:rPr>
      </w:pPr>
      <w:r w:rsidRPr="00AF3065">
        <w:t>Actions</w:t>
      </w:r>
    </w:p>
    <w:p w14:paraId="2D1181B3" w14:textId="77777777" w:rsidR="008D7E6B" w:rsidRPr="008D7E6B" w:rsidRDefault="00177633" w:rsidP="00177633">
      <w:pPr>
        <w:rPr>
          <w:b/>
        </w:rPr>
      </w:pPr>
      <w:r w:rsidRPr="00AF3065">
        <w:t>Life Drain. Melee Weapon Attack: +6 to hit, reach 5</w:t>
      </w:r>
    </w:p>
    <w:p w14:paraId="6D9D7879" w14:textId="77777777" w:rsidR="008D7E6B" w:rsidRPr="008D7E6B" w:rsidRDefault="00177633" w:rsidP="00177633">
      <w:pPr>
        <w:rPr>
          <w:b/>
        </w:rPr>
      </w:pPr>
      <w:r w:rsidRPr="00AF3065">
        <w:t>ft., one creature. Hit: 21 (4d8 + 3) necrotic damage.</w:t>
      </w:r>
    </w:p>
    <w:p w14:paraId="40518C33" w14:textId="77777777" w:rsidR="008D7E6B" w:rsidRPr="008D7E6B" w:rsidRDefault="00177633" w:rsidP="00177633">
      <w:pPr>
        <w:rPr>
          <w:b/>
        </w:rPr>
      </w:pPr>
      <w:r w:rsidRPr="00AF3065">
        <w:t>The target must succeed on a DC 14 Constitution</w:t>
      </w:r>
    </w:p>
    <w:p w14:paraId="23FF9D9D" w14:textId="77777777" w:rsidR="008D7E6B" w:rsidRPr="008D7E6B" w:rsidRDefault="00177633" w:rsidP="00177633">
      <w:pPr>
        <w:rPr>
          <w:b/>
        </w:rPr>
      </w:pPr>
      <w:r w:rsidRPr="00AF3065">
        <w:t>saving throw or its hit point maximum is reduced</w:t>
      </w:r>
    </w:p>
    <w:p w14:paraId="6C7984CE" w14:textId="77777777" w:rsidR="008D7E6B" w:rsidRPr="008D7E6B" w:rsidRDefault="00177633" w:rsidP="00177633">
      <w:pPr>
        <w:rPr>
          <w:b/>
        </w:rPr>
      </w:pPr>
      <w:r w:rsidRPr="00AF3065">
        <w:t>by an amount equal to the damage taken. This</w:t>
      </w:r>
    </w:p>
    <w:p w14:paraId="27A1B4DD" w14:textId="77777777" w:rsidR="008D7E6B" w:rsidRPr="008D7E6B" w:rsidRDefault="00177633" w:rsidP="00177633">
      <w:pPr>
        <w:rPr>
          <w:b/>
        </w:rPr>
      </w:pPr>
      <w:r w:rsidRPr="00AF3065">
        <w:t>reduction lasts until the target finishes a long rest.</w:t>
      </w:r>
    </w:p>
    <w:p w14:paraId="6E390FA6" w14:textId="77777777" w:rsidR="008D7E6B" w:rsidRPr="008D7E6B" w:rsidRDefault="00177633" w:rsidP="00177633">
      <w:pPr>
        <w:rPr>
          <w:b/>
        </w:rPr>
      </w:pPr>
      <w:r w:rsidRPr="00AF3065">
        <w:t>The target dies if this effect reduces its hit point</w:t>
      </w:r>
    </w:p>
    <w:p w14:paraId="38D5EBC9" w14:textId="2E898ED3" w:rsidR="00177633" w:rsidRPr="00AF3065" w:rsidRDefault="00177633" w:rsidP="00177633">
      <w:r w:rsidRPr="00AF3065">
        <w:t>maximum to 0.</w:t>
      </w:r>
    </w:p>
    <w:p w14:paraId="0E5E14BC" w14:textId="77777777" w:rsidR="008D7E6B" w:rsidRPr="008D7E6B" w:rsidRDefault="00177633" w:rsidP="00177633">
      <w:pPr>
        <w:rPr>
          <w:b/>
        </w:rPr>
      </w:pPr>
      <w:r w:rsidRPr="00AF3065">
        <w:t>Create Specter. Aesperus targets a humanoid</w:t>
      </w:r>
    </w:p>
    <w:p w14:paraId="671F7B9C" w14:textId="77777777" w:rsidR="008D7E6B" w:rsidRPr="008D7E6B" w:rsidRDefault="00177633" w:rsidP="00177633">
      <w:pPr>
        <w:rPr>
          <w:b/>
        </w:rPr>
      </w:pPr>
      <w:r w:rsidRPr="00AF3065">
        <w:t>within 10 feet of it that has been dead for no longer</w:t>
      </w:r>
    </w:p>
    <w:p w14:paraId="63B164CC" w14:textId="77777777" w:rsidR="008D7E6B" w:rsidRPr="008D7E6B" w:rsidRDefault="00177633" w:rsidP="00177633">
      <w:pPr>
        <w:rPr>
          <w:b/>
        </w:rPr>
      </w:pPr>
      <w:r w:rsidRPr="00AF3065">
        <w:t>than 1 minute and died violently. The target’s spirit</w:t>
      </w:r>
    </w:p>
    <w:p w14:paraId="2E5F8677" w14:textId="77777777" w:rsidR="008D7E6B" w:rsidRPr="008D7E6B" w:rsidRDefault="00177633" w:rsidP="00177633">
      <w:pPr>
        <w:rPr>
          <w:b/>
        </w:rPr>
      </w:pPr>
      <w:r w:rsidRPr="00AF3065">
        <w:t>rises as a specter in the space of its corpse or in the</w:t>
      </w:r>
    </w:p>
    <w:p w14:paraId="0F847EE4" w14:textId="77777777" w:rsidR="008D7E6B" w:rsidRPr="008D7E6B" w:rsidRDefault="00177633" w:rsidP="00177633">
      <w:pPr>
        <w:rPr>
          <w:b/>
        </w:rPr>
      </w:pPr>
      <w:r w:rsidRPr="00AF3065">
        <w:t>nearest unoccupied space. The specter is under</w:t>
      </w:r>
      <w:r>
        <w:t xml:space="preserve"> the </w:t>
      </w:r>
      <w:r w:rsidRPr="00AF3065">
        <w:t>wraith’s control. Aesperus can have no more than</w:t>
      </w:r>
    </w:p>
    <w:p w14:paraId="6477BDDA" w14:textId="6342AA19" w:rsidR="00177633" w:rsidRPr="00AF3065" w:rsidRDefault="00177633" w:rsidP="00177633">
      <w:r w:rsidRPr="00AF3065">
        <w:t>seven specters under its control at one time.</w:t>
      </w:r>
    </w:p>
    <w:p w14:paraId="60BB33A7" w14:textId="77777777" w:rsidR="00177633" w:rsidRDefault="00177633" w:rsidP="00177633">
      <w:pPr>
        <w:rPr>
          <w:lang w:val="ru-RU"/>
        </w:rPr>
      </w:pPr>
      <w:bookmarkStart w:id="162" w:name="_Toc509362932"/>
      <w:r w:rsidRPr="0047393C">
        <w:t>CCC-BMG-13 PHLAN 1-1 Sepulture</w:t>
      </w:r>
      <w:bookmarkEnd w:id="162"/>
    </w:p>
    <w:p w14:paraId="08B9773F" w14:textId="77777777" w:rsidR="00177633" w:rsidRDefault="00177633" w:rsidP="00177633">
      <w:pPr>
        <w:pStyle w:val="2"/>
      </w:pPr>
      <w:bookmarkStart w:id="163" w:name="_Toc510259752"/>
      <w:r w:rsidRPr="0047393C">
        <w:t>Former Doomguide Yorvir Glandon (Vampire Cleric)</w:t>
      </w:r>
      <w:bookmarkEnd w:id="163"/>
    </w:p>
    <w:p w14:paraId="4E205CBD" w14:textId="77777777" w:rsidR="00177633" w:rsidRPr="0031127C" w:rsidRDefault="00177633" w:rsidP="00177633">
      <w:r w:rsidRPr="0031127C">
        <w:t>Medium undead (shapechanger), lawful evil</w:t>
      </w:r>
    </w:p>
    <w:p w14:paraId="4A92A8FC" w14:textId="77777777" w:rsidR="00177633" w:rsidRPr="0031127C" w:rsidRDefault="00177633" w:rsidP="00177633">
      <w:r w:rsidRPr="0031127C">
        <w:t>Armor Class 16 (natural armor)</w:t>
      </w:r>
    </w:p>
    <w:p w14:paraId="77699BB8" w14:textId="77777777" w:rsidR="00177633" w:rsidRPr="0031127C" w:rsidRDefault="00177633" w:rsidP="00177633">
      <w:r w:rsidRPr="0031127C">
        <w:t>Hit Points 144 (17d8 + 68)</w:t>
      </w:r>
    </w:p>
    <w:p w14:paraId="2987C952" w14:textId="77777777" w:rsidR="00177633" w:rsidRPr="0031127C" w:rsidRDefault="00177633" w:rsidP="00177633">
      <w:r w:rsidRPr="0031127C">
        <w:t>speed 30ft.</w:t>
      </w:r>
    </w:p>
    <w:p w14:paraId="594322C8" w14:textId="2CC42A1E" w:rsidR="00177633" w:rsidRPr="0031127C"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F9A443E" w14:textId="400463C0" w:rsidR="00177633" w:rsidRPr="0031127C" w:rsidRDefault="00305B1A" w:rsidP="00177633">
      <w:r>
        <w:t>18(+4)</w:t>
      </w:r>
      <w:r>
        <w:tab/>
        <w:t>18(+4)</w:t>
      </w:r>
      <w:r>
        <w:tab/>
        <w:t>18(+4)</w:t>
      </w:r>
      <w:r>
        <w:tab/>
        <w:t>15(+2)</w:t>
      </w:r>
      <w:r>
        <w:tab/>
        <w:t>17(+3)</w:t>
      </w:r>
      <w:r>
        <w:tab/>
      </w:r>
      <w:r w:rsidR="00177633" w:rsidRPr="0031127C">
        <w:t>18 (+4)</w:t>
      </w:r>
    </w:p>
    <w:p w14:paraId="5C390CD0" w14:textId="77777777" w:rsidR="00177633" w:rsidRPr="0031127C" w:rsidRDefault="00177633" w:rsidP="00177633">
      <w:r w:rsidRPr="0031127C">
        <w:t>saving Throws Dex +9, Wis +8, Cha +9</w:t>
      </w:r>
    </w:p>
    <w:p w14:paraId="13AD5F02" w14:textId="77777777" w:rsidR="00177633" w:rsidRPr="0031127C" w:rsidRDefault="00177633" w:rsidP="00177633">
      <w:r w:rsidRPr="0031127C">
        <w:t>skills Perception +8, Stealth +9</w:t>
      </w:r>
    </w:p>
    <w:p w14:paraId="6D0B4E7C" w14:textId="77777777" w:rsidR="008D7E6B" w:rsidRPr="008D7E6B" w:rsidRDefault="00177633" w:rsidP="00177633">
      <w:pPr>
        <w:rPr>
          <w:b/>
        </w:rPr>
      </w:pPr>
      <w:r w:rsidRPr="0031127C">
        <w:t>Damage resistance necrotic; bludgeoning,</w:t>
      </w:r>
    </w:p>
    <w:p w14:paraId="17C6C597" w14:textId="77777777" w:rsidR="008D7E6B" w:rsidRPr="008D7E6B" w:rsidRDefault="00177633" w:rsidP="00177633">
      <w:pPr>
        <w:rPr>
          <w:b/>
        </w:rPr>
      </w:pPr>
      <w:r w:rsidRPr="0031127C">
        <w:t>piercing, and slashing from nonmagical weapons</w:t>
      </w:r>
    </w:p>
    <w:p w14:paraId="5F039432" w14:textId="77447198" w:rsidR="00177633" w:rsidRPr="0031127C" w:rsidRDefault="00177633" w:rsidP="00177633">
      <w:r w:rsidRPr="0031127C">
        <w:t>senses darkvision 120 ft., passive Perception 17</w:t>
      </w:r>
    </w:p>
    <w:p w14:paraId="275938DA" w14:textId="77777777" w:rsidR="00177633" w:rsidRPr="0031127C" w:rsidRDefault="00177633" w:rsidP="00177633">
      <w:r w:rsidRPr="0031127C">
        <w:t>Languages Common</w:t>
      </w:r>
    </w:p>
    <w:p w14:paraId="24E6D23F" w14:textId="77777777" w:rsidR="00177633" w:rsidRPr="0031127C" w:rsidRDefault="00177633" w:rsidP="00177633">
      <w:r w:rsidRPr="0031127C">
        <w:t>Challenge 15 (13,000 XP)</w:t>
      </w:r>
    </w:p>
    <w:p w14:paraId="4F84EC03" w14:textId="77777777" w:rsidR="008D7E6B" w:rsidRPr="008D7E6B" w:rsidRDefault="00177633" w:rsidP="00177633">
      <w:pPr>
        <w:rPr>
          <w:b/>
        </w:rPr>
      </w:pPr>
      <w:r w:rsidRPr="0031127C">
        <w:t>Shapechanger. If the vampire isn’t in sun light or</w:t>
      </w:r>
    </w:p>
    <w:p w14:paraId="06136D4E" w14:textId="77777777" w:rsidR="008D7E6B" w:rsidRPr="008D7E6B" w:rsidRDefault="00177633" w:rsidP="00177633">
      <w:pPr>
        <w:rPr>
          <w:b/>
        </w:rPr>
      </w:pPr>
      <w:r w:rsidRPr="0031127C">
        <w:t>running water, it can use its action to polymorph in</w:t>
      </w:r>
    </w:p>
    <w:p w14:paraId="222EE129" w14:textId="77777777" w:rsidR="008D7E6B" w:rsidRPr="008D7E6B" w:rsidRDefault="00177633" w:rsidP="00177633">
      <w:pPr>
        <w:rPr>
          <w:b/>
        </w:rPr>
      </w:pPr>
      <w:r w:rsidRPr="0031127C">
        <w:t>to a Tiny bat or a Medium cloud of mist, or back into</w:t>
      </w:r>
    </w:p>
    <w:p w14:paraId="20F82E6A" w14:textId="77777777" w:rsidR="00E82E8E" w:rsidRPr="00E82E8E" w:rsidRDefault="00177633" w:rsidP="00177633">
      <w:pPr>
        <w:rPr>
          <w:b/>
        </w:rPr>
      </w:pPr>
      <w:r w:rsidRPr="0031127C">
        <w:t>its true form.</w:t>
      </w:r>
    </w:p>
    <w:p w14:paraId="60B4F7DB" w14:textId="143A7070" w:rsidR="008D7E6B" w:rsidRPr="008D7E6B" w:rsidRDefault="00177633" w:rsidP="00177633">
      <w:pPr>
        <w:rPr>
          <w:b/>
        </w:rPr>
      </w:pPr>
      <w:r w:rsidRPr="0031127C">
        <w:t>While in bat form, the vampire can’t speak, its</w:t>
      </w:r>
    </w:p>
    <w:p w14:paraId="205BC17E" w14:textId="77777777" w:rsidR="008D7E6B" w:rsidRPr="008D7E6B" w:rsidRDefault="00177633" w:rsidP="00177633">
      <w:pPr>
        <w:rPr>
          <w:b/>
        </w:rPr>
      </w:pPr>
      <w:r w:rsidRPr="0031127C">
        <w:t>walking speed is 5 feet, and it has a flying speed of</w:t>
      </w:r>
    </w:p>
    <w:p w14:paraId="416DC136" w14:textId="77777777" w:rsidR="008D7E6B" w:rsidRPr="008D7E6B" w:rsidRDefault="00177633" w:rsidP="00177633">
      <w:pPr>
        <w:rPr>
          <w:b/>
        </w:rPr>
      </w:pPr>
      <w:r w:rsidRPr="0031127C">
        <w:t>30 feet. Its statistics, other than its size and speed,</w:t>
      </w:r>
    </w:p>
    <w:p w14:paraId="0E1046A8" w14:textId="77777777" w:rsidR="008D7E6B" w:rsidRPr="008D7E6B" w:rsidRDefault="00177633" w:rsidP="00177633">
      <w:pPr>
        <w:rPr>
          <w:b/>
        </w:rPr>
      </w:pPr>
      <w:r w:rsidRPr="0031127C">
        <w:t>are unchanged. Anything it is wearing transforms</w:t>
      </w:r>
    </w:p>
    <w:p w14:paraId="6DE60585" w14:textId="77777777" w:rsidR="008D7E6B" w:rsidRPr="008D7E6B" w:rsidRDefault="00177633" w:rsidP="00177633">
      <w:pPr>
        <w:rPr>
          <w:b/>
        </w:rPr>
      </w:pPr>
      <w:r w:rsidRPr="0031127C">
        <w:t>with it, but nothing it is carrying does. It reverts to</w:t>
      </w:r>
    </w:p>
    <w:p w14:paraId="35D15FEE" w14:textId="77777777" w:rsidR="00E82E8E" w:rsidRPr="00E82E8E" w:rsidRDefault="00177633" w:rsidP="00177633">
      <w:pPr>
        <w:rPr>
          <w:b/>
        </w:rPr>
      </w:pPr>
      <w:r w:rsidRPr="0031127C">
        <w:t>its true form if it dies.</w:t>
      </w:r>
    </w:p>
    <w:p w14:paraId="7A60BCAE" w14:textId="1F164E95" w:rsidR="008D7E6B" w:rsidRPr="008D7E6B" w:rsidRDefault="00177633" w:rsidP="00177633">
      <w:pPr>
        <w:rPr>
          <w:b/>
        </w:rPr>
      </w:pPr>
      <w:r w:rsidRPr="0031127C">
        <w:t>While in mist form, the vampire can’t take</w:t>
      </w:r>
    </w:p>
    <w:p w14:paraId="4AC6DB1A" w14:textId="77777777" w:rsidR="008D7E6B" w:rsidRPr="008D7E6B" w:rsidRDefault="00177633" w:rsidP="00177633">
      <w:pPr>
        <w:rPr>
          <w:b/>
        </w:rPr>
      </w:pPr>
      <w:r w:rsidRPr="0031127C">
        <w:t>any actions, speak, or manipulate objects. It is</w:t>
      </w:r>
    </w:p>
    <w:p w14:paraId="3B09EEB7" w14:textId="77777777" w:rsidR="008D7E6B" w:rsidRPr="008D7E6B" w:rsidRDefault="00177633" w:rsidP="00177633">
      <w:pPr>
        <w:rPr>
          <w:b/>
        </w:rPr>
      </w:pPr>
      <w:r w:rsidRPr="0031127C">
        <w:t>weightless, has a flying speed of 20 feet, can hover,</w:t>
      </w:r>
    </w:p>
    <w:p w14:paraId="207602DD" w14:textId="77777777" w:rsidR="008D7E6B" w:rsidRPr="008D7E6B" w:rsidRDefault="00177633" w:rsidP="00177633">
      <w:pPr>
        <w:rPr>
          <w:b/>
        </w:rPr>
      </w:pPr>
      <w:r w:rsidRPr="0031127C">
        <w:t>and can enter a hostile creature’s space and stop</w:t>
      </w:r>
    </w:p>
    <w:p w14:paraId="7896E6BD" w14:textId="77777777" w:rsidR="008D7E6B" w:rsidRPr="008D7E6B" w:rsidRDefault="00177633" w:rsidP="00177633">
      <w:pPr>
        <w:rPr>
          <w:b/>
        </w:rPr>
      </w:pPr>
      <w:r w:rsidRPr="0031127C">
        <w:t>there. In addition, if air can pass through a space,</w:t>
      </w:r>
    </w:p>
    <w:p w14:paraId="20744A11" w14:textId="77777777" w:rsidR="008D7E6B" w:rsidRPr="008D7E6B" w:rsidRDefault="00177633" w:rsidP="00177633">
      <w:pPr>
        <w:rPr>
          <w:b/>
        </w:rPr>
      </w:pPr>
      <w:r w:rsidRPr="0031127C">
        <w:t>the mist can do so without squeezing, and it can’t</w:t>
      </w:r>
    </w:p>
    <w:p w14:paraId="4A712DC3" w14:textId="77777777" w:rsidR="008D7E6B" w:rsidRPr="008D7E6B" w:rsidRDefault="00177633" w:rsidP="00177633">
      <w:pPr>
        <w:rPr>
          <w:b/>
        </w:rPr>
      </w:pPr>
      <w:r w:rsidRPr="0031127C">
        <w:t>pass through water. It has advantage on Strength,</w:t>
      </w:r>
    </w:p>
    <w:p w14:paraId="65D0E0FB" w14:textId="77777777" w:rsidR="008D7E6B" w:rsidRPr="008D7E6B" w:rsidRDefault="00177633" w:rsidP="00177633">
      <w:pPr>
        <w:rPr>
          <w:b/>
        </w:rPr>
      </w:pPr>
      <w:r w:rsidRPr="0031127C">
        <w:t>Dexterity, and Constitution saving throws, and it</w:t>
      </w:r>
    </w:p>
    <w:p w14:paraId="4E646481" w14:textId="77777777" w:rsidR="008D7E6B" w:rsidRPr="008D7E6B" w:rsidRDefault="00177633" w:rsidP="00177633">
      <w:pPr>
        <w:rPr>
          <w:b/>
        </w:rPr>
      </w:pPr>
      <w:r w:rsidRPr="0031127C">
        <w:t>is immune to all nonmagical damage, except the</w:t>
      </w:r>
    </w:p>
    <w:p w14:paraId="28B152E2" w14:textId="67F573B2" w:rsidR="00177633" w:rsidRPr="0031127C" w:rsidRDefault="00177633" w:rsidP="00177633">
      <w:r w:rsidRPr="0031127C">
        <w:t>damage it takes from sunlight.</w:t>
      </w:r>
    </w:p>
    <w:p w14:paraId="76E8C24B" w14:textId="77777777" w:rsidR="008D7E6B" w:rsidRPr="008D7E6B" w:rsidRDefault="00177633" w:rsidP="00177633">
      <w:pPr>
        <w:rPr>
          <w:b/>
        </w:rPr>
      </w:pPr>
      <w:r w:rsidRPr="0031127C">
        <w:t>Legendary Resistance (3/Day). If the vampire fails a</w:t>
      </w:r>
    </w:p>
    <w:p w14:paraId="732E2235" w14:textId="1C86B55F" w:rsidR="00177633" w:rsidRPr="0031127C" w:rsidRDefault="00177633" w:rsidP="00177633">
      <w:r w:rsidRPr="0031127C">
        <w:t>saving throw, it can choose to succeed instead.</w:t>
      </w:r>
    </w:p>
    <w:p w14:paraId="130B5861" w14:textId="77777777" w:rsidR="008D7E6B" w:rsidRPr="008D7E6B" w:rsidRDefault="00177633" w:rsidP="00177633">
      <w:pPr>
        <w:rPr>
          <w:b/>
        </w:rPr>
      </w:pPr>
      <w:r w:rsidRPr="0031127C">
        <w:t>Misty Escape. When it drops to 0 hit points outside</w:t>
      </w:r>
    </w:p>
    <w:p w14:paraId="2D94A6FE" w14:textId="77777777" w:rsidR="008D7E6B" w:rsidRPr="008D7E6B" w:rsidRDefault="00177633" w:rsidP="00177633">
      <w:pPr>
        <w:rPr>
          <w:b/>
        </w:rPr>
      </w:pPr>
      <w:r w:rsidRPr="0031127C">
        <w:t>its resting place, the vampire transforms into a</w:t>
      </w:r>
    </w:p>
    <w:p w14:paraId="4C278E03" w14:textId="77777777" w:rsidR="008D7E6B" w:rsidRPr="008D7E6B" w:rsidRDefault="00177633" w:rsidP="00177633">
      <w:pPr>
        <w:rPr>
          <w:b/>
        </w:rPr>
      </w:pPr>
      <w:r w:rsidRPr="0031127C">
        <w:t>cloud of mist (as in the Shapechanger trait) instead</w:t>
      </w:r>
    </w:p>
    <w:p w14:paraId="78138FAF" w14:textId="77777777" w:rsidR="008D7E6B" w:rsidRPr="008D7E6B" w:rsidRDefault="00177633" w:rsidP="00177633">
      <w:pPr>
        <w:rPr>
          <w:b/>
        </w:rPr>
      </w:pPr>
      <w:r w:rsidRPr="0031127C">
        <w:t>of falling unconscious, provided that it isn’t in sun</w:t>
      </w:r>
    </w:p>
    <w:p w14:paraId="6D027A18" w14:textId="77777777" w:rsidR="008D7E6B" w:rsidRPr="008D7E6B" w:rsidRDefault="00177633" w:rsidP="00177633">
      <w:pPr>
        <w:rPr>
          <w:b/>
        </w:rPr>
      </w:pPr>
      <w:r w:rsidRPr="0031127C">
        <w:t>light or running water. If it can’t transform, it is</w:t>
      </w:r>
    </w:p>
    <w:p w14:paraId="23452BAF" w14:textId="77777777" w:rsidR="00E82E8E" w:rsidRPr="00E82E8E" w:rsidRDefault="00177633" w:rsidP="00177633">
      <w:pPr>
        <w:rPr>
          <w:b/>
        </w:rPr>
      </w:pPr>
      <w:r w:rsidRPr="0031127C">
        <w:t>destroyed.</w:t>
      </w:r>
    </w:p>
    <w:p w14:paraId="006B4E0D" w14:textId="4563DDEA" w:rsidR="008D7E6B" w:rsidRPr="008D7E6B" w:rsidRDefault="00177633" w:rsidP="00177633">
      <w:pPr>
        <w:rPr>
          <w:b/>
        </w:rPr>
      </w:pPr>
      <w:r w:rsidRPr="0031127C">
        <w:t>While it has 0 hit points in mist form, it can’t</w:t>
      </w:r>
    </w:p>
    <w:p w14:paraId="37CEF156" w14:textId="77777777" w:rsidR="008D7E6B" w:rsidRPr="008D7E6B" w:rsidRDefault="00177633" w:rsidP="00177633">
      <w:pPr>
        <w:rPr>
          <w:b/>
        </w:rPr>
      </w:pPr>
      <w:r w:rsidRPr="0031127C">
        <w:t>revert to its vampire form, and it must reach its</w:t>
      </w:r>
    </w:p>
    <w:p w14:paraId="17F61C6D" w14:textId="77777777" w:rsidR="008D7E6B" w:rsidRPr="008D7E6B" w:rsidRDefault="00177633" w:rsidP="00177633">
      <w:pPr>
        <w:rPr>
          <w:b/>
        </w:rPr>
      </w:pPr>
      <w:r w:rsidRPr="0031127C">
        <w:t>resting place within 2 hours or be destroyed. Once</w:t>
      </w:r>
    </w:p>
    <w:p w14:paraId="23FFE5F8" w14:textId="77777777" w:rsidR="008D7E6B" w:rsidRPr="008D7E6B" w:rsidRDefault="00177633" w:rsidP="00177633">
      <w:pPr>
        <w:rPr>
          <w:b/>
        </w:rPr>
      </w:pPr>
      <w:r w:rsidRPr="0031127C">
        <w:t>in its resting place, it reverts to its vampire form. It</w:t>
      </w:r>
    </w:p>
    <w:p w14:paraId="2111915C" w14:textId="77777777" w:rsidR="008D7E6B" w:rsidRPr="008D7E6B" w:rsidRDefault="00177633" w:rsidP="00177633">
      <w:pPr>
        <w:rPr>
          <w:b/>
        </w:rPr>
      </w:pPr>
      <w:r w:rsidRPr="0031127C">
        <w:t>is then paralyzed until it regains at least 1 hit point.</w:t>
      </w:r>
    </w:p>
    <w:p w14:paraId="4A8DE9AF" w14:textId="77777777" w:rsidR="008D7E6B" w:rsidRPr="008D7E6B" w:rsidRDefault="00177633" w:rsidP="00177633">
      <w:pPr>
        <w:rPr>
          <w:b/>
        </w:rPr>
      </w:pPr>
      <w:r w:rsidRPr="0031127C">
        <w:t>After spending 1 hour in its resting place with 0 hit</w:t>
      </w:r>
    </w:p>
    <w:p w14:paraId="4D8E0DD4" w14:textId="77D8930A" w:rsidR="00177633" w:rsidRPr="0031127C" w:rsidRDefault="00177633" w:rsidP="00177633">
      <w:r w:rsidRPr="0031127C">
        <w:t>points, it regains 1 hit point.</w:t>
      </w:r>
    </w:p>
    <w:p w14:paraId="66E264DB" w14:textId="77777777" w:rsidR="008D7E6B" w:rsidRPr="008D7E6B" w:rsidRDefault="00177633" w:rsidP="00177633">
      <w:pPr>
        <w:rPr>
          <w:b/>
        </w:rPr>
      </w:pPr>
      <w:r w:rsidRPr="0031127C">
        <w:t>regeneration. The vampire regains 20 hit points</w:t>
      </w:r>
    </w:p>
    <w:p w14:paraId="46BB5069" w14:textId="77777777" w:rsidR="008D7E6B" w:rsidRPr="008D7E6B" w:rsidRDefault="00177633" w:rsidP="00177633">
      <w:pPr>
        <w:rPr>
          <w:b/>
        </w:rPr>
      </w:pPr>
      <w:r w:rsidRPr="0031127C">
        <w:t>at the start of its turn if it has at least 1 hit point</w:t>
      </w:r>
    </w:p>
    <w:p w14:paraId="51AE7367" w14:textId="77777777" w:rsidR="008D7E6B" w:rsidRPr="008D7E6B" w:rsidRDefault="00177633" w:rsidP="00177633">
      <w:pPr>
        <w:rPr>
          <w:b/>
        </w:rPr>
      </w:pPr>
      <w:r w:rsidRPr="0031127C">
        <w:t>and isn’t in sun light or running water. lf the</w:t>
      </w:r>
    </w:p>
    <w:p w14:paraId="775B9188" w14:textId="77777777" w:rsidR="008D7E6B" w:rsidRPr="008D7E6B" w:rsidRDefault="00177633" w:rsidP="00177633">
      <w:pPr>
        <w:rPr>
          <w:b/>
        </w:rPr>
      </w:pPr>
      <w:r w:rsidRPr="0031127C">
        <w:t>vampire takes radiant damage or damage from holy</w:t>
      </w:r>
    </w:p>
    <w:p w14:paraId="0E747705" w14:textId="77777777" w:rsidR="008D7E6B" w:rsidRPr="008D7E6B" w:rsidRDefault="00177633" w:rsidP="00177633">
      <w:pPr>
        <w:rPr>
          <w:b/>
        </w:rPr>
      </w:pPr>
      <w:r w:rsidRPr="0031127C">
        <w:t>water, this trait doesn’t function at the start of the</w:t>
      </w:r>
    </w:p>
    <w:p w14:paraId="66EF5E18" w14:textId="10AB15EA" w:rsidR="00177633" w:rsidRPr="0031127C" w:rsidRDefault="00177633" w:rsidP="00177633">
      <w:r w:rsidRPr="0031127C">
        <w:t>vampire’s next turn .</w:t>
      </w:r>
    </w:p>
    <w:p w14:paraId="5EB4E947" w14:textId="77777777" w:rsidR="008D7E6B" w:rsidRPr="008D7E6B" w:rsidRDefault="00177633" w:rsidP="00177633">
      <w:pPr>
        <w:rPr>
          <w:b/>
        </w:rPr>
      </w:pPr>
      <w:r w:rsidRPr="0031127C">
        <w:t>Spider Climb. The vampire can climb difficult</w:t>
      </w:r>
    </w:p>
    <w:p w14:paraId="4BE5441A" w14:textId="77777777" w:rsidR="008D7E6B" w:rsidRPr="008D7E6B" w:rsidRDefault="00177633" w:rsidP="00177633">
      <w:pPr>
        <w:rPr>
          <w:b/>
        </w:rPr>
      </w:pPr>
      <w:r w:rsidRPr="0031127C">
        <w:t>surfaces, including upside down on ceilings, without</w:t>
      </w:r>
    </w:p>
    <w:p w14:paraId="48DA09E3" w14:textId="2B21D496" w:rsidR="00177633" w:rsidRPr="0031127C" w:rsidRDefault="00177633" w:rsidP="00177633">
      <w:r w:rsidRPr="0031127C">
        <w:t>needing to make an ability check.</w:t>
      </w:r>
    </w:p>
    <w:p w14:paraId="0C987978" w14:textId="77777777" w:rsidR="008D7E6B" w:rsidRPr="008D7E6B" w:rsidRDefault="00177633" w:rsidP="00177633">
      <w:pPr>
        <w:rPr>
          <w:b/>
        </w:rPr>
      </w:pPr>
      <w:r w:rsidRPr="0031127C">
        <w:t>Vampire Weaknesses. The vampire has the</w:t>
      </w:r>
    </w:p>
    <w:p w14:paraId="535C33D5" w14:textId="4E3CC683" w:rsidR="00177633" w:rsidRPr="0031127C" w:rsidRDefault="00177633" w:rsidP="00177633">
      <w:r w:rsidRPr="0031127C">
        <w:t>following flaws:</w:t>
      </w:r>
    </w:p>
    <w:p w14:paraId="72FD9B7D" w14:textId="77777777" w:rsidR="008D7E6B" w:rsidRPr="008D7E6B" w:rsidRDefault="00177633" w:rsidP="00177633">
      <w:pPr>
        <w:rPr>
          <w:b/>
        </w:rPr>
      </w:pPr>
      <w:r w:rsidRPr="0031127C">
        <w:t>•</w:t>
      </w:r>
      <w:r w:rsidRPr="0031127C">
        <w:tab/>
        <w:t xml:space="preserve"> Forbiddance. The vampire can’t enter a</w:t>
      </w:r>
    </w:p>
    <w:p w14:paraId="1464BE78" w14:textId="77777777" w:rsidR="008D7E6B" w:rsidRPr="008D7E6B" w:rsidRDefault="00177633" w:rsidP="00177633">
      <w:pPr>
        <w:rPr>
          <w:b/>
        </w:rPr>
      </w:pPr>
      <w:r w:rsidRPr="0031127C">
        <w:t>residence without an invitation from one of the</w:t>
      </w:r>
    </w:p>
    <w:p w14:paraId="01EDFDEC" w14:textId="0E7E0A7B" w:rsidR="00177633" w:rsidRPr="0031127C" w:rsidRDefault="00177633" w:rsidP="00177633">
      <w:r w:rsidRPr="0031127C">
        <w:t>occupants,</w:t>
      </w:r>
    </w:p>
    <w:p w14:paraId="4B67E2FF" w14:textId="77777777" w:rsidR="008D7E6B" w:rsidRPr="008D7E6B" w:rsidRDefault="00177633" w:rsidP="00177633">
      <w:pPr>
        <w:rPr>
          <w:b/>
        </w:rPr>
      </w:pPr>
      <w:r w:rsidRPr="0031127C">
        <w:t>•</w:t>
      </w:r>
      <w:r w:rsidRPr="0031127C">
        <w:tab/>
        <w:t xml:space="preserve"> harmed by running Water. The vampire takes</w:t>
      </w:r>
    </w:p>
    <w:p w14:paraId="7D058438" w14:textId="77777777" w:rsidR="008D7E6B" w:rsidRPr="008D7E6B" w:rsidRDefault="00177633" w:rsidP="00177633">
      <w:pPr>
        <w:rPr>
          <w:b/>
        </w:rPr>
      </w:pPr>
      <w:r w:rsidRPr="0031127C">
        <w:t>20 acid damage if it ends its turn in running</w:t>
      </w:r>
    </w:p>
    <w:p w14:paraId="6559C68B" w14:textId="02366D23" w:rsidR="00177633" w:rsidRPr="0031127C" w:rsidRDefault="00177633" w:rsidP="00177633">
      <w:r w:rsidRPr="0031127C">
        <w:t>water.</w:t>
      </w:r>
    </w:p>
    <w:p w14:paraId="0D486A05" w14:textId="77777777" w:rsidR="008D7E6B" w:rsidRPr="008D7E6B" w:rsidRDefault="00177633" w:rsidP="00177633">
      <w:pPr>
        <w:rPr>
          <w:b/>
        </w:rPr>
      </w:pPr>
      <w:r w:rsidRPr="0031127C">
        <w:t>•</w:t>
      </w:r>
      <w:r w:rsidRPr="0031127C">
        <w:tab/>
        <w:t xml:space="preserve"> Stake to the heart. If a piercing weapon made</w:t>
      </w:r>
    </w:p>
    <w:p w14:paraId="42F2A88E" w14:textId="77777777" w:rsidR="008D7E6B" w:rsidRPr="008D7E6B" w:rsidRDefault="00177633" w:rsidP="00177633">
      <w:pPr>
        <w:rPr>
          <w:b/>
        </w:rPr>
      </w:pPr>
      <w:r w:rsidRPr="0031127C">
        <w:t>of wood is driven into the vampire’s heart</w:t>
      </w:r>
    </w:p>
    <w:p w14:paraId="74178ABA" w14:textId="77777777" w:rsidR="008D7E6B" w:rsidRPr="008D7E6B" w:rsidRDefault="00177633" w:rsidP="00177633">
      <w:pPr>
        <w:rPr>
          <w:b/>
        </w:rPr>
      </w:pPr>
      <w:r w:rsidRPr="0031127C">
        <w:t>while the vampire is incapacitated in its resting</w:t>
      </w:r>
    </w:p>
    <w:p w14:paraId="0EFBC120" w14:textId="77777777" w:rsidR="008D7E6B" w:rsidRPr="008D7E6B" w:rsidRDefault="00177633" w:rsidP="00177633">
      <w:pPr>
        <w:rPr>
          <w:b/>
        </w:rPr>
      </w:pPr>
      <w:r w:rsidRPr="0031127C">
        <w:t>place, the vampire is paralyzed until the stake is</w:t>
      </w:r>
    </w:p>
    <w:p w14:paraId="0F6AB846" w14:textId="78131439" w:rsidR="00177633" w:rsidRPr="0031127C" w:rsidRDefault="00177633" w:rsidP="00177633">
      <w:r w:rsidRPr="0031127C">
        <w:t>removed.</w:t>
      </w:r>
    </w:p>
    <w:p w14:paraId="157F3DF9" w14:textId="77777777" w:rsidR="008D7E6B" w:rsidRPr="008D7E6B" w:rsidRDefault="00177633" w:rsidP="00177633">
      <w:pPr>
        <w:rPr>
          <w:b/>
        </w:rPr>
      </w:pPr>
      <w:r w:rsidRPr="0031127C">
        <w:t>•</w:t>
      </w:r>
      <w:r w:rsidRPr="0031127C">
        <w:tab/>
        <w:t xml:space="preserve"> Sunlight hypersensitivity. The vampire takes</w:t>
      </w:r>
    </w:p>
    <w:p w14:paraId="501484E5" w14:textId="77777777" w:rsidR="008D7E6B" w:rsidRPr="008D7E6B" w:rsidRDefault="00177633" w:rsidP="00177633">
      <w:pPr>
        <w:rPr>
          <w:b/>
        </w:rPr>
      </w:pPr>
      <w:r w:rsidRPr="0031127C">
        <w:t>20 radiant damage when it starts its turn in</w:t>
      </w:r>
    </w:p>
    <w:p w14:paraId="634401C7" w14:textId="77777777" w:rsidR="008D7E6B" w:rsidRPr="008D7E6B" w:rsidRDefault="00177633" w:rsidP="00177633">
      <w:pPr>
        <w:rPr>
          <w:b/>
        </w:rPr>
      </w:pPr>
      <w:r w:rsidRPr="0031127C">
        <w:t>sunlight. While in sun light, it has disadvantage</w:t>
      </w:r>
    </w:p>
    <w:p w14:paraId="50F15A58" w14:textId="69FB2840" w:rsidR="00177633" w:rsidRPr="0031127C" w:rsidRDefault="00177633" w:rsidP="00177633">
      <w:r w:rsidRPr="0031127C">
        <w:t>on attack rolls and ability checks.</w:t>
      </w:r>
    </w:p>
    <w:p w14:paraId="5B4C8247" w14:textId="77777777" w:rsidR="008D7E6B" w:rsidRPr="008D7E6B" w:rsidRDefault="00177633" w:rsidP="00177633">
      <w:pPr>
        <w:rPr>
          <w:b/>
        </w:rPr>
      </w:pPr>
      <w:r w:rsidRPr="0031127C">
        <w:t>Spellcasting. The vampire is a 9th-level spellcaster.</w:t>
      </w:r>
    </w:p>
    <w:p w14:paraId="220CF470" w14:textId="77777777" w:rsidR="008D7E6B" w:rsidRPr="008D7E6B" w:rsidRDefault="00177633" w:rsidP="00177633">
      <w:pPr>
        <w:rPr>
          <w:b/>
        </w:rPr>
      </w:pPr>
      <w:r w:rsidRPr="0031127C">
        <w:t>His spellcasting ability is Wisdom (save DC 14,</w:t>
      </w:r>
    </w:p>
    <w:p w14:paraId="63E8BD8B" w14:textId="77777777" w:rsidR="008D7E6B" w:rsidRPr="008D7E6B" w:rsidRDefault="00177633" w:rsidP="00177633">
      <w:pPr>
        <w:rPr>
          <w:b/>
        </w:rPr>
      </w:pPr>
      <w:r w:rsidRPr="0031127C">
        <w:t>+6 to hit with spell attacks). The vampire has the</w:t>
      </w:r>
    </w:p>
    <w:p w14:paraId="1C2291AB" w14:textId="149CF17B" w:rsidR="00177633" w:rsidRPr="0031127C" w:rsidRDefault="00177633" w:rsidP="00177633">
      <w:r w:rsidRPr="0031127C">
        <w:t>following cleric spells prepared:</w:t>
      </w:r>
    </w:p>
    <w:p w14:paraId="1A0934E4" w14:textId="77777777" w:rsidR="008D7E6B" w:rsidRPr="008D7E6B" w:rsidRDefault="00177633" w:rsidP="00177633">
      <w:pPr>
        <w:rPr>
          <w:b/>
        </w:rPr>
      </w:pPr>
      <w:r w:rsidRPr="0031127C">
        <w:t>Cantrips (at will): guidance, poison spray,</w:t>
      </w:r>
    </w:p>
    <w:p w14:paraId="767E1DA0" w14:textId="5697D668" w:rsidR="00177633" w:rsidRPr="0031127C" w:rsidRDefault="00177633" w:rsidP="00177633">
      <w:r w:rsidRPr="0031127C">
        <w:t>resistance, spare the dying, thaumaturgy</w:t>
      </w:r>
    </w:p>
    <w:p w14:paraId="0184E11F" w14:textId="77777777" w:rsidR="008D7E6B" w:rsidRPr="008D7E6B" w:rsidRDefault="00177633" w:rsidP="00177633">
      <w:pPr>
        <w:rPr>
          <w:b/>
        </w:rPr>
      </w:pPr>
      <w:r w:rsidRPr="0031127C">
        <w:t>1st level (4 slots): cure wounds, guiding bolt, ray</w:t>
      </w:r>
    </w:p>
    <w:p w14:paraId="3C6DFB20" w14:textId="51F6BB86" w:rsidR="00177633" w:rsidRPr="0031127C" w:rsidRDefault="00177633" w:rsidP="00177633">
      <w:r w:rsidRPr="0031127C">
        <w:t>of sickness</w:t>
      </w:r>
    </w:p>
    <w:p w14:paraId="7DEDD934" w14:textId="77777777" w:rsidR="008D7E6B" w:rsidRPr="008D7E6B" w:rsidRDefault="00177633" w:rsidP="00177633">
      <w:pPr>
        <w:rPr>
          <w:b/>
        </w:rPr>
      </w:pPr>
      <w:r w:rsidRPr="0031127C">
        <w:t>2nd level (3 slots): blindness/deafness, lesser</w:t>
      </w:r>
    </w:p>
    <w:p w14:paraId="7724DC9E" w14:textId="19C38C66" w:rsidR="00177633" w:rsidRPr="0031127C" w:rsidRDefault="00177633" w:rsidP="00177633">
      <w:r w:rsidRPr="0031127C">
        <w:t>restoration, spiritual weapon</w:t>
      </w:r>
    </w:p>
    <w:p w14:paraId="5C308E49" w14:textId="77777777" w:rsidR="00177633" w:rsidRPr="0031127C" w:rsidRDefault="00177633" w:rsidP="00177633">
      <w:r w:rsidRPr="0031127C">
        <w:t>3rd level (3 slots): dispel magic, vampiric touch</w:t>
      </w:r>
    </w:p>
    <w:p w14:paraId="4DCF6E25" w14:textId="77777777" w:rsidR="00177633" w:rsidRPr="0031127C" w:rsidRDefault="00177633" w:rsidP="00177633">
      <w:r w:rsidRPr="0031127C">
        <w:t>4th level (3 slots): blight, banishment</w:t>
      </w:r>
    </w:p>
    <w:p w14:paraId="29C1634D" w14:textId="77777777" w:rsidR="00177633" w:rsidRDefault="00177633" w:rsidP="00177633">
      <w:pPr>
        <w:rPr>
          <w:lang w:val="ru-RU"/>
        </w:rPr>
      </w:pPr>
      <w:r w:rsidRPr="0031127C">
        <w:t>5th level (1 slots): antilife shell, flame strike</w:t>
      </w:r>
    </w:p>
    <w:p w14:paraId="608EC9F0" w14:textId="77777777" w:rsidR="008D7E6B" w:rsidRPr="008D7E6B" w:rsidRDefault="00177633" w:rsidP="00177633">
      <w:pPr>
        <w:rPr>
          <w:b/>
        </w:rPr>
      </w:pPr>
      <w:r w:rsidRPr="0031127C">
        <w:t>Actions</w:t>
      </w:r>
    </w:p>
    <w:p w14:paraId="64F38670" w14:textId="77777777" w:rsidR="008D7E6B" w:rsidRPr="008D7E6B" w:rsidRDefault="00177633" w:rsidP="00177633">
      <w:pPr>
        <w:rPr>
          <w:b/>
        </w:rPr>
      </w:pPr>
      <w:r w:rsidRPr="0031127C">
        <w:t>multiattack (Vampire Form Only). The vampire</w:t>
      </w:r>
    </w:p>
    <w:p w14:paraId="2E242086" w14:textId="77777777" w:rsidR="008D7E6B" w:rsidRPr="008D7E6B" w:rsidRDefault="00177633" w:rsidP="00177633">
      <w:pPr>
        <w:rPr>
          <w:b/>
        </w:rPr>
      </w:pPr>
      <w:r w:rsidRPr="0031127C">
        <w:t>makes two attacks, only one of which can be a bite</w:t>
      </w:r>
    </w:p>
    <w:p w14:paraId="1523D10A" w14:textId="29333FD2" w:rsidR="00177633" w:rsidRPr="0031127C" w:rsidRDefault="00177633" w:rsidP="00177633">
      <w:r w:rsidRPr="0031127C">
        <w:t>attack.</w:t>
      </w:r>
    </w:p>
    <w:p w14:paraId="0B1C9B2B" w14:textId="77777777" w:rsidR="008D7E6B" w:rsidRPr="008D7E6B" w:rsidRDefault="00177633" w:rsidP="00177633">
      <w:pPr>
        <w:rPr>
          <w:b/>
        </w:rPr>
      </w:pPr>
      <w:r w:rsidRPr="0031127C">
        <w:t>Unarmed Strike (Vampire Form Only). Melee</w:t>
      </w:r>
    </w:p>
    <w:p w14:paraId="4B522BC6" w14:textId="77777777" w:rsidR="008D7E6B" w:rsidRPr="008D7E6B" w:rsidRDefault="00177633" w:rsidP="00177633">
      <w:pPr>
        <w:rPr>
          <w:b/>
        </w:rPr>
      </w:pPr>
      <w:r w:rsidRPr="0031127C">
        <w:t>Weapon Attack: +9 to hit, reach 5 ft., one creature.</w:t>
      </w:r>
    </w:p>
    <w:p w14:paraId="26014CED" w14:textId="77777777" w:rsidR="008D7E6B" w:rsidRPr="008D7E6B" w:rsidRDefault="00177633" w:rsidP="00177633">
      <w:pPr>
        <w:rPr>
          <w:b/>
        </w:rPr>
      </w:pPr>
      <w:r w:rsidRPr="0031127C">
        <w:t>Hit: 8 (1d8 + 4) bludgeoning damage. Instead of</w:t>
      </w:r>
    </w:p>
    <w:p w14:paraId="541ACDCD" w14:textId="77777777" w:rsidR="008D7E6B" w:rsidRPr="008D7E6B" w:rsidRDefault="00177633" w:rsidP="00177633">
      <w:pPr>
        <w:rPr>
          <w:b/>
        </w:rPr>
      </w:pPr>
      <w:r w:rsidRPr="0031127C">
        <w:t>dealing damage, the vampire can grapple the target</w:t>
      </w:r>
    </w:p>
    <w:p w14:paraId="0F17609D" w14:textId="33CCD52C" w:rsidR="00177633" w:rsidRPr="0031127C" w:rsidRDefault="00177633" w:rsidP="00177633">
      <w:r w:rsidRPr="0031127C">
        <w:t>(escape DC 18).</w:t>
      </w:r>
    </w:p>
    <w:p w14:paraId="64D4F43C" w14:textId="77777777" w:rsidR="008D7E6B" w:rsidRPr="008D7E6B" w:rsidRDefault="00177633" w:rsidP="00177633">
      <w:pPr>
        <w:rPr>
          <w:b/>
        </w:rPr>
      </w:pPr>
      <w:r w:rsidRPr="0031127C">
        <w:t>Bite (Bat or Vampire Form Only). Melee Weapon</w:t>
      </w:r>
    </w:p>
    <w:p w14:paraId="6CD63EAB" w14:textId="77777777" w:rsidR="008D7E6B" w:rsidRPr="008D7E6B" w:rsidRDefault="00177633" w:rsidP="00177633">
      <w:pPr>
        <w:rPr>
          <w:b/>
        </w:rPr>
      </w:pPr>
      <w:r w:rsidRPr="0031127C">
        <w:t>Attack: +9 to hit, reach 5 ft., one willing creature,</w:t>
      </w:r>
    </w:p>
    <w:p w14:paraId="6A750FEE" w14:textId="77777777" w:rsidR="008D7E6B" w:rsidRPr="008D7E6B" w:rsidRDefault="00177633" w:rsidP="00177633">
      <w:pPr>
        <w:rPr>
          <w:b/>
        </w:rPr>
      </w:pPr>
      <w:r w:rsidRPr="0031127C">
        <w:t>or a creature that is grappled by the vampire,</w:t>
      </w:r>
    </w:p>
    <w:p w14:paraId="11584380" w14:textId="77777777" w:rsidR="008D7E6B" w:rsidRPr="008D7E6B" w:rsidRDefault="00177633" w:rsidP="00177633">
      <w:pPr>
        <w:rPr>
          <w:b/>
        </w:rPr>
      </w:pPr>
      <w:r w:rsidRPr="0031127C">
        <w:t>incapacitated, or restrained. Hit: 7 (1d6 + 4)</w:t>
      </w:r>
    </w:p>
    <w:p w14:paraId="379FDE45" w14:textId="77777777" w:rsidR="008D7E6B" w:rsidRPr="008D7E6B" w:rsidRDefault="00177633" w:rsidP="00177633">
      <w:pPr>
        <w:rPr>
          <w:b/>
        </w:rPr>
      </w:pPr>
      <w:r w:rsidRPr="0031127C">
        <w:t>piercing damage plus 10 (3d6) necrotic damage.</w:t>
      </w:r>
    </w:p>
    <w:p w14:paraId="4DD838A8" w14:textId="77777777" w:rsidR="008D7E6B" w:rsidRPr="008D7E6B" w:rsidRDefault="00177633" w:rsidP="00177633">
      <w:pPr>
        <w:rPr>
          <w:b/>
        </w:rPr>
      </w:pPr>
      <w:r w:rsidRPr="0031127C">
        <w:t>The target’s hit point maximum is reduced by an</w:t>
      </w:r>
    </w:p>
    <w:p w14:paraId="79250961" w14:textId="77777777" w:rsidR="008D7E6B" w:rsidRPr="008D7E6B" w:rsidRDefault="00177633" w:rsidP="00177633">
      <w:pPr>
        <w:rPr>
          <w:b/>
        </w:rPr>
      </w:pPr>
      <w:r w:rsidRPr="0031127C">
        <w:t>amount equal to the necrotic damage taken, and the</w:t>
      </w:r>
    </w:p>
    <w:p w14:paraId="4012F41D" w14:textId="77777777" w:rsidR="008D7E6B" w:rsidRPr="008D7E6B" w:rsidRDefault="00177633" w:rsidP="00177633">
      <w:pPr>
        <w:rPr>
          <w:b/>
        </w:rPr>
      </w:pPr>
      <w:r w:rsidRPr="0031127C">
        <w:t>vampire regains hit points equal to that amount.</w:t>
      </w:r>
    </w:p>
    <w:p w14:paraId="6B430E4B" w14:textId="77777777" w:rsidR="008D7E6B" w:rsidRPr="008D7E6B" w:rsidRDefault="00177633" w:rsidP="00177633">
      <w:pPr>
        <w:rPr>
          <w:b/>
        </w:rPr>
      </w:pPr>
      <w:r w:rsidRPr="0031127C">
        <w:t>The reduction lasts until the target finishes a long</w:t>
      </w:r>
    </w:p>
    <w:p w14:paraId="5C424F0F" w14:textId="77777777" w:rsidR="008D7E6B" w:rsidRPr="008D7E6B" w:rsidRDefault="00177633" w:rsidP="00177633">
      <w:pPr>
        <w:rPr>
          <w:b/>
        </w:rPr>
      </w:pPr>
      <w:r w:rsidRPr="0031127C">
        <w:t>rest. The target dies if this effect reduces its hit point</w:t>
      </w:r>
    </w:p>
    <w:p w14:paraId="73FE69C8" w14:textId="77777777" w:rsidR="008D7E6B" w:rsidRPr="008D7E6B" w:rsidRDefault="00177633" w:rsidP="00177633">
      <w:pPr>
        <w:rPr>
          <w:b/>
        </w:rPr>
      </w:pPr>
      <w:r w:rsidRPr="0031127C">
        <w:t>maximum to 0. A humanoid slain in this way and</w:t>
      </w:r>
    </w:p>
    <w:p w14:paraId="09C553BF" w14:textId="77777777" w:rsidR="008D7E6B" w:rsidRPr="008D7E6B" w:rsidRDefault="00177633" w:rsidP="00177633">
      <w:pPr>
        <w:rPr>
          <w:b/>
        </w:rPr>
      </w:pPr>
      <w:r w:rsidRPr="0031127C">
        <w:t>then buried in the ground rises the following night</w:t>
      </w:r>
    </w:p>
    <w:p w14:paraId="4E45F61F" w14:textId="1D48B7F1" w:rsidR="00177633" w:rsidRPr="0031127C" w:rsidRDefault="00177633" w:rsidP="00177633">
      <w:r w:rsidRPr="0031127C">
        <w:t>as a vampire spawn under the vampire’s control.</w:t>
      </w:r>
    </w:p>
    <w:p w14:paraId="5314D86B" w14:textId="77777777" w:rsidR="008D7E6B" w:rsidRPr="008D7E6B" w:rsidRDefault="00177633" w:rsidP="00177633">
      <w:pPr>
        <w:rPr>
          <w:b/>
        </w:rPr>
      </w:pPr>
      <w:r w:rsidRPr="0031127C">
        <w:t>Charm. The vampire targets one humanoid it</w:t>
      </w:r>
    </w:p>
    <w:p w14:paraId="26AD9269" w14:textId="77777777" w:rsidR="008D7E6B" w:rsidRPr="008D7E6B" w:rsidRDefault="00177633" w:rsidP="00177633">
      <w:pPr>
        <w:rPr>
          <w:b/>
        </w:rPr>
      </w:pPr>
      <w:r w:rsidRPr="0031127C">
        <w:t>can see within 30 feet of it. If the target can see</w:t>
      </w:r>
    </w:p>
    <w:p w14:paraId="02B14F78" w14:textId="77777777" w:rsidR="008D7E6B" w:rsidRPr="008D7E6B" w:rsidRDefault="00177633" w:rsidP="00177633">
      <w:pPr>
        <w:rPr>
          <w:b/>
        </w:rPr>
      </w:pPr>
      <w:r w:rsidRPr="0031127C">
        <w:t>the vampire, the target must succeed on a DC 17</w:t>
      </w:r>
    </w:p>
    <w:p w14:paraId="06EF27F3" w14:textId="77777777" w:rsidR="008D7E6B" w:rsidRPr="008D7E6B" w:rsidRDefault="00177633" w:rsidP="00177633">
      <w:pPr>
        <w:rPr>
          <w:b/>
        </w:rPr>
      </w:pPr>
      <w:r w:rsidRPr="0031127C">
        <w:t>Wisdom saving throw against this magic or be</w:t>
      </w:r>
    </w:p>
    <w:p w14:paraId="0B40CE36" w14:textId="77777777" w:rsidR="008D7E6B" w:rsidRPr="008D7E6B" w:rsidRDefault="00177633" w:rsidP="00177633">
      <w:pPr>
        <w:rPr>
          <w:b/>
        </w:rPr>
      </w:pPr>
      <w:r w:rsidRPr="0031127C">
        <w:t>charmed by the vampire. The charmed target</w:t>
      </w:r>
    </w:p>
    <w:p w14:paraId="761ABD79" w14:textId="77777777" w:rsidR="008D7E6B" w:rsidRPr="008D7E6B" w:rsidRDefault="00177633" w:rsidP="00177633">
      <w:pPr>
        <w:rPr>
          <w:b/>
        </w:rPr>
      </w:pPr>
      <w:r w:rsidRPr="0031127C">
        <w:t>regards the vampire as a trusted friend to be heeded</w:t>
      </w:r>
    </w:p>
    <w:p w14:paraId="68E1547F" w14:textId="77777777" w:rsidR="008D7E6B" w:rsidRPr="008D7E6B" w:rsidRDefault="00177633" w:rsidP="00177633">
      <w:pPr>
        <w:rPr>
          <w:b/>
        </w:rPr>
      </w:pPr>
      <w:r w:rsidRPr="0031127C">
        <w:t>and protected. Although the target isn’t under the</w:t>
      </w:r>
    </w:p>
    <w:p w14:paraId="4B3304B1" w14:textId="77777777" w:rsidR="008D7E6B" w:rsidRPr="008D7E6B" w:rsidRDefault="00177633" w:rsidP="00177633">
      <w:pPr>
        <w:rPr>
          <w:b/>
        </w:rPr>
      </w:pPr>
      <w:r w:rsidRPr="0031127C">
        <w:t>vampire’s control, it takes the vampire’s requests or</w:t>
      </w:r>
    </w:p>
    <w:p w14:paraId="57C6AE34" w14:textId="77777777" w:rsidR="008D7E6B" w:rsidRPr="008D7E6B" w:rsidRDefault="00177633" w:rsidP="00177633">
      <w:pPr>
        <w:rPr>
          <w:b/>
        </w:rPr>
      </w:pPr>
      <w:r w:rsidRPr="0031127C">
        <w:t>actions in the most favorable way it can, and it is a</w:t>
      </w:r>
    </w:p>
    <w:p w14:paraId="30D43EA4" w14:textId="77777777" w:rsidR="00E82E8E" w:rsidRPr="00E82E8E" w:rsidRDefault="00177633" w:rsidP="00177633">
      <w:pPr>
        <w:rPr>
          <w:b/>
        </w:rPr>
      </w:pPr>
      <w:r w:rsidRPr="0031127C">
        <w:t>willing target for the vampire’s bite attack.</w:t>
      </w:r>
    </w:p>
    <w:p w14:paraId="075393E9" w14:textId="1765A0BD" w:rsidR="008D7E6B" w:rsidRPr="008D7E6B" w:rsidRDefault="00177633" w:rsidP="00177633">
      <w:pPr>
        <w:rPr>
          <w:b/>
        </w:rPr>
      </w:pPr>
      <w:r w:rsidRPr="0031127C">
        <w:t>Each time the vampire or the vampire’s</w:t>
      </w:r>
    </w:p>
    <w:p w14:paraId="4CFC8C47" w14:textId="77777777" w:rsidR="008D7E6B" w:rsidRPr="008D7E6B" w:rsidRDefault="00177633" w:rsidP="00177633">
      <w:pPr>
        <w:rPr>
          <w:b/>
        </w:rPr>
      </w:pPr>
      <w:r w:rsidRPr="0031127C">
        <w:t>companions do anything harmful to the target, it can</w:t>
      </w:r>
    </w:p>
    <w:p w14:paraId="22C48134" w14:textId="77777777" w:rsidR="008D7E6B" w:rsidRPr="008D7E6B" w:rsidRDefault="00177633" w:rsidP="00177633">
      <w:pPr>
        <w:rPr>
          <w:b/>
        </w:rPr>
      </w:pPr>
      <w:r w:rsidRPr="0031127C">
        <w:t>repeat the saving throw, ending the effect on itself</w:t>
      </w:r>
    </w:p>
    <w:p w14:paraId="599108C4" w14:textId="77777777" w:rsidR="008D7E6B" w:rsidRPr="008D7E6B" w:rsidRDefault="00177633" w:rsidP="00177633">
      <w:pPr>
        <w:rPr>
          <w:b/>
        </w:rPr>
      </w:pPr>
      <w:r w:rsidRPr="0031127C">
        <w:t>on a success. Otherwise, the effect lasts 24 hours</w:t>
      </w:r>
    </w:p>
    <w:p w14:paraId="6F4FAAF1" w14:textId="08A914D6" w:rsidR="00177633" w:rsidRPr="00CF29F5" w:rsidRDefault="00177633" w:rsidP="00177633">
      <w:r w:rsidRPr="00CF29F5">
        <w:t>CCC-BMG-15 PHLAN 1-3 Subterfuge</w:t>
      </w:r>
    </w:p>
    <w:p w14:paraId="5E5DD962" w14:textId="77777777" w:rsidR="00177633" w:rsidRPr="00CF29F5" w:rsidRDefault="00177633" w:rsidP="00B918F3">
      <w:pPr>
        <w:pStyle w:val="2"/>
      </w:pPr>
      <w:bookmarkStart w:id="164" w:name="_Toc510259753"/>
      <w:r w:rsidRPr="00CF29F5">
        <w:t>Pavrat (Frost Giant Priest)</w:t>
      </w:r>
      <w:bookmarkEnd w:id="164"/>
    </w:p>
    <w:p w14:paraId="51696BED" w14:textId="77777777" w:rsidR="00177633" w:rsidRPr="00CF29F5" w:rsidRDefault="00177633" w:rsidP="00177633">
      <w:r w:rsidRPr="00CF29F5">
        <w:t>Huge giant, neutral evil</w:t>
      </w:r>
    </w:p>
    <w:p w14:paraId="545E4F71" w14:textId="77777777" w:rsidR="00177633" w:rsidRPr="00CF29F5" w:rsidRDefault="00177633" w:rsidP="00177633">
      <w:r w:rsidRPr="00CF29F5">
        <w:t>Armor Class 15 (patchwork armor)</w:t>
      </w:r>
    </w:p>
    <w:p w14:paraId="411A94EB" w14:textId="77777777" w:rsidR="00177633" w:rsidRPr="00CF29F5" w:rsidRDefault="00177633" w:rsidP="00177633">
      <w:r w:rsidRPr="00CF29F5">
        <w:t>Hit Points 138 (12d12 + 60)</w:t>
      </w:r>
    </w:p>
    <w:p w14:paraId="75AD5133" w14:textId="77777777" w:rsidR="008D7E6B" w:rsidRPr="008D7E6B" w:rsidRDefault="00177633" w:rsidP="00177633">
      <w:pPr>
        <w:rPr>
          <w:b/>
        </w:rPr>
      </w:pPr>
      <w:r w:rsidRPr="00CF29F5">
        <w:t>Speed 40 ft.</w:t>
      </w:r>
    </w:p>
    <w:p w14:paraId="44114E5F" w14:textId="0A94487B"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F403E77" w14:textId="0F0E25A7" w:rsidR="00E82E8E" w:rsidRPr="00E82E8E" w:rsidRDefault="00305B1A" w:rsidP="00177633">
      <w:pPr>
        <w:rPr>
          <w:b/>
        </w:rPr>
      </w:pPr>
      <w:r>
        <w:t>23(+6)</w:t>
      </w:r>
      <w:r>
        <w:tab/>
      </w:r>
      <w:r w:rsidR="0000645A" w:rsidRPr="0000645A">
        <w:rPr>
          <w:b/>
        </w:rPr>
        <w:t>9 (−1)</w:t>
      </w:r>
      <w:r w:rsidR="0000645A" w:rsidRPr="0000645A">
        <w:rPr>
          <w:b/>
        </w:rPr>
        <w:tab/>
      </w:r>
      <w:r>
        <w:t>21(+5)</w:t>
      </w:r>
      <w:r>
        <w:tab/>
      </w:r>
      <w:r w:rsidR="0000645A" w:rsidRPr="0000645A">
        <w:rPr>
          <w:b/>
        </w:rPr>
        <w:t>9 (−1)</w:t>
      </w:r>
      <w:r w:rsidR="0000645A" w:rsidRPr="0000645A">
        <w:rPr>
          <w:b/>
        </w:rPr>
        <w:tab/>
      </w:r>
      <w:r>
        <w:t>19(+4)</w:t>
      </w:r>
      <w:r>
        <w:tab/>
        <w:t>12(+1)</w:t>
      </w:r>
    </w:p>
    <w:p w14:paraId="63252D15" w14:textId="2732B46B" w:rsidR="00177633" w:rsidRPr="00CF29F5" w:rsidRDefault="00177633" w:rsidP="00177633">
      <w:r w:rsidRPr="00CF29F5">
        <w:t>Saving Throws Con +8, Wis +7, Cha +4</w:t>
      </w:r>
    </w:p>
    <w:p w14:paraId="243F61D6" w14:textId="77777777" w:rsidR="00177633" w:rsidRPr="00CF29F5" w:rsidRDefault="00177633" w:rsidP="00177633">
      <w:r w:rsidRPr="00CF29F5">
        <w:t>Skills Athletics +9, Perception +3</w:t>
      </w:r>
    </w:p>
    <w:p w14:paraId="2E99151A" w14:textId="77777777" w:rsidR="00177633" w:rsidRPr="00CF29F5" w:rsidRDefault="00177633" w:rsidP="00177633">
      <w:r w:rsidRPr="00CF29F5">
        <w:t>Damage Immunities cold</w:t>
      </w:r>
    </w:p>
    <w:p w14:paraId="41CB4F6D" w14:textId="77777777" w:rsidR="00177633" w:rsidRPr="00CF29F5" w:rsidRDefault="00177633" w:rsidP="00177633">
      <w:r w:rsidRPr="00CF29F5">
        <w:t>Senses passive Perception 13</w:t>
      </w:r>
    </w:p>
    <w:p w14:paraId="2FB2DF4A" w14:textId="77777777" w:rsidR="00177633" w:rsidRPr="00CF29F5" w:rsidRDefault="00177633" w:rsidP="00177633">
      <w:r w:rsidRPr="00CF29F5">
        <w:t>Languages Common, Giant</w:t>
      </w:r>
    </w:p>
    <w:p w14:paraId="7C2CF9CA" w14:textId="77777777" w:rsidR="00177633" w:rsidRPr="00CF29F5" w:rsidRDefault="00177633" w:rsidP="00177633">
      <w:r w:rsidRPr="00CF29F5">
        <w:t>Challenge 9 (5,000 XP)</w:t>
      </w:r>
    </w:p>
    <w:p w14:paraId="0C536DDC" w14:textId="77777777" w:rsidR="008D7E6B" w:rsidRPr="008D7E6B" w:rsidRDefault="00177633" w:rsidP="00177633">
      <w:pPr>
        <w:rPr>
          <w:b/>
        </w:rPr>
      </w:pPr>
      <w:r w:rsidRPr="00CF29F5">
        <w:t>Spellcasting. Pavrat is a 9th-level spellcaster. Her</w:t>
      </w:r>
    </w:p>
    <w:p w14:paraId="57F94113" w14:textId="77777777" w:rsidR="008D7E6B" w:rsidRPr="008D7E6B" w:rsidRDefault="00177633" w:rsidP="00177633">
      <w:pPr>
        <w:rPr>
          <w:b/>
        </w:rPr>
      </w:pPr>
      <w:r w:rsidRPr="00CF29F5">
        <w:t>spellcasting ability is Wisdom (spell save DC 17,</w:t>
      </w:r>
    </w:p>
    <w:p w14:paraId="1B2089C3" w14:textId="77777777" w:rsidR="008D7E6B" w:rsidRPr="008D7E6B" w:rsidRDefault="00177633" w:rsidP="00177633">
      <w:pPr>
        <w:rPr>
          <w:b/>
        </w:rPr>
      </w:pPr>
      <w:r w:rsidRPr="00CF29F5">
        <w:t>+8 to hit with spell attacks). She has the following</w:t>
      </w:r>
    </w:p>
    <w:p w14:paraId="49E14683" w14:textId="0FE33979" w:rsidR="00177633" w:rsidRPr="00CF29F5" w:rsidRDefault="00177633" w:rsidP="00177633">
      <w:r w:rsidRPr="00CF29F5">
        <w:t>spells prepared:</w:t>
      </w:r>
    </w:p>
    <w:p w14:paraId="0F506A00" w14:textId="77777777" w:rsidR="008D7E6B" w:rsidRPr="008D7E6B" w:rsidRDefault="00177633" w:rsidP="00177633">
      <w:pPr>
        <w:rPr>
          <w:b/>
        </w:rPr>
      </w:pPr>
      <w:r w:rsidRPr="00CF29F5">
        <w:t>Cantrips (at will): light, resistance, sacred</w:t>
      </w:r>
    </w:p>
    <w:p w14:paraId="558EA910" w14:textId="79C4D5F1" w:rsidR="00177633" w:rsidRPr="00CF29F5" w:rsidRDefault="00177633" w:rsidP="00177633">
      <w:r w:rsidRPr="00CF29F5">
        <w:t>flame(3d8) ray of frost(3d8)</w:t>
      </w:r>
    </w:p>
    <w:p w14:paraId="2F3B0876" w14:textId="77777777" w:rsidR="008D7E6B" w:rsidRPr="008D7E6B" w:rsidRDefault="00177633" w:rsidP="00177633">
      <w:pPr>
        <w:rPr>
          <w:b/>
        </w:rPr>
      </w:pPr>
      <w:r w:rsidRPr="00CF29F5">
        <w:t>1st level (4 slots): bless, fog cloud, entangle</w:t>
      </w:r>
    </w:p>
    <w:p w14:paraId="4A0AE9C1" w14:textId="55D388FC" w:rsidR="00177633" w:rsidRPr="00CF29F5" w:rsidRDefault="00177633" w:rsidP="00177633">
      <w:r w:rsidRPr="00CF29F5">
        <w:t>(flavored as ice), shield</w:t>
      </w:r>
    </w:p>
    <w:p w14:paraId="245107A7" w14:textId="77777777" w:rsidR="008D7E6B" w:rsidRPr="008D7E6B" w:rsidRDefault="00177633" w:rsidP="00177633">
      <w:pPr>
        <w:rPr>
          <w:b/>
        </w:rPr>
      </w:pPr>
      <w:r w:rsidRPr="00CF29F5">
        <w:t>2nd level (3 slots): invisibility, cloud of daggers</w:t>
      </w:r>
    </w:p>
    <w:p w14:paraId="33462EEB" w14:textId="7A5B86D8" w:rsidR="00177633" w:rsidRPr="00CF29F5" w:rsidRDefault="00177633" w:rsidP="00177633">
      <w:r w:rsidRPr="00CF29F5">
        <w:t>(flavored as ice shards), shatter</w:t>
      </w:r>
    </w:p>
    <w:p w14:paraId="32007D66" w14:textId="77777777" w:rsidR="008D7E6B" w:rsidRPr="008D7E6B" w:rsidRDefault="00177633" w:rsidP="00177633">
      <w:pPr>
        <w:rPr>
          <w:b/>
        </w:rPr>
      </w:pPr>
      <w:r w:rsidRPr="00CF29F5">
        <w:t>3rd level (3 slots): counterspell, call lightning,</w:t>
      </w:r>
    </w:p>
    <w:p w14:paraId="00F641BE" w14:textId="0273DD61" w:rsidR="00177633" w:rsidRPr="00CF29F5" w:rsidRDefault="00177633" w:rsidP="00177633">
      <w:r w:rsidRPr="00CF29F5">
        <w:t>spirit guardians</w:t>
      </w:r>
    </w:p>
    <w:p w14:paraId="0244CFA6" w14:textId="77777777" w:rsidR="00177633" w:rsidRPr="00CF29F5" w:rsidRDefault="00177633" w:rsidP="00177633">
      <w:r w:rsidRPr="00CF29F5">
        <w:t>4th level (3 slots): ice storm, greater invisibility</w:t>
      </w:r>
    </w:p>
    <w:p w14:paraId="24DEBA92" w14:textId="77777777" w:rsidR="00177633" w:rsidRPr="00CF29F5" w:rsidRDefault="00177633" w:rsidP="00177633">
      <w:r w:rsidRPr="00CF29F5">
        <w:t>5th level (1 slot): cone of cold</w:t>
      </w:r>
    </w:p>
    <w:p w14:paraId="0FA838E9" w14:textId="77777777" w:rsidR="00177633" w:rsidRPr="00CF29F5" w:rsidRDefault="00177633" w:rsidP="00177633">
      <w:r w:rsidRPr="00CF29F5">
        <w:t>Actions</w:t>
      </w:r>
    </w:p>
    <w:p w14:paraId="439C00DF" w14:textId="77777777" w:rsidR="00177633" w:rsidRPr="00CF29F5" w:rsidRDefault="00177633" w:rsidP="00177633">
      <w:r w:rsidRPr="00CF29F5">
        <w:t>Multiattack. The giant makes two greataxe attacks.</w:t>
      </w:r>
    </w:p>
    <w:p w14:paraId="41A1B494" w14:textId="77777777" w:rsidR="008D7E6B" w:rsidRPr="008D7E6B" w:rsidRDefault="00177633" w:rsidP="00177633">
      <w:pPr>
        <w:rPr>
          <w:b/>
        </w:rPr>
      </w:pPr>
      <w:r w:rsidRPr="00CF29F5">
        <w:t>greataxe. Melee Weapon Attack:</w:t>
      </w:r>
    </w:p>
    <w:p w14:paraId="0389F28F" w14:textId="77777777" w:rsidR="008D7E6B" w:rsidRPr="008D7E6B" w:rsidRDefault="00177633" w:rsidP="00177633">
      <w:pPr>
        <w:rPr>
          <w:b/>
        </w:rPr>
      </w:pPr>
      <w:r w:rsidRPr="00CF29F5">
        <w:t>+9 to hit, reach 10</w:t>
      </w:r>
    </w:p>
    <w:p w14:paraId="6953C75D" w14:textId="2DCBEE83" w:rsidR="00177633" w:rsidRPr="00CF29F5" w:rsidRDefault="00177633" w:rsidP="00177633">
      <w:r w:rsidRPr="00CF29F5">
        <w:t>ft., one target. Hit: 25 (3d12 + 6) slashing damage.</w:t>
      </w:r>
    </w:p>
    <w:p w14:paraId="1C424A0A" w14:textId="77777777" w:rsidR="008D7E6B" w:rsidRPr="008D7E6B" w:rsidRDefault="00177633" w:rsidP="00177633">
      <w:pPr>
        <w:rPr>
          <w:b/>
        </w:rPr>
      </w:pPr>
      <w:r w:rsidRPr="00CF29F5">
        <w:t>rock. Ranged Weapon Attack: +9 to hit, range</w:t>
      </w:r>
    </w:p>
    <w:p w14:paraId="3A2FE192" w14:textId="77777777" w:rsidR="008D7E6B" w:rsidRPr="008D7E6B" w:rsidRDefault="00177633" w:rsidP="00177633">
      <w:pPr>
        <w:rPr>
          <w:b/>
        </w:rPr>
      </w:pPr>
      <w:r w:rsidRPr="00CF29F5">
        <w:t>60/240 ft., one target. Hit: 28 (4d10 + 6)</w:t>
      </w:r>
    </w:p>
    <w:p w14:paraId="0AF38BC2" w14:textId="70AD0F46" w:rsidR="00177633" w:rsidRPr="00CF29F5" w:rsidRDefault="00177633" w:rsidP="00177633">
      <w:r w:rsidRPr="00CF29F5">
        <w:t>bludgeoning damage.</w:t>
      </w:r>
    </w:p>
    <w:p w14:paraId="471A25D5" w14:textId="16CFE35D" w:rsidR="00177633" w:rsidRPr="00CF29F5" w:rsidRDefault="00177633" w:rsidP="0063022E">
      <w:pPr>
        <w:pStyle w:val="2"/>
      </w:pPr>
      <w:bookmarkStart w:id="165" w:name="_Toc510259754"/>
      <w:r w:rsidRPr="00CF29F5">
        <w:t>Corrupted Owlbear</w:t>
      </w:r>
      <w:r w:rsidR="0063022E">
        <w:rPr>
          <w:rStyle w:val="af6"/>
        </w:rPr>
        <w:footnoteReference w:id="1"/>
      </w:r>
      <w:bookmarkEnd w:id="165"/>
    </w:p>
    <w:p w14:paraId="512A3192" w14:textId="77777777" w:rsidR="00177633" w:rsidRPr="00CF29F5" w:rsidRDefault="00177633" w:rsidP="00177633">
      <w:r w:rsidRPr="00CF29F5">
        <w:t>Large plant, neutral evil</w:t>
      </w:r>
    </w:p>
    <w:p w14:paraId="5ABC9C08" w14:textId="77777777" w:rsidR="00177633" w:rsidRPr="00CF29F5" w:rsidRDefault="00177633" w:rsidP="00177633">
      <w:r w:rsidRPr="00CF29F5">
        <w:t>Armor Class 13 (natural armor)</w:t>
      </w:r>
    </w:p>
    <w:p w14:paraId="10BAD1A0" w14:textId="77777777" w:rsidR="00177633" w:rsidRPr="00CF29F5" w:rsidRDefault="00177633" w:rsidP="00177633">
      <w:r w:rsidRPr="00CF29F5">
        <w:t>Hit Points 59 (7d10+21)</w:t>
      </w:r>
    </w:p>
    <w:p w14:paraId="6A089E1F" w14:textId="77777777" w:rsidR="00177633" w:rsidRPr="00CF29F5" w:rsidRDefault="00177633" w:rsidP="00177633">
      <w:r w:rsidRPr="00CF29F5">
        <w:t>Speed 30 ft.</w:t>
      </w:r>
    </w:p>
    <w:p w14:paraId="67A6F189" w14:textId="20B7EA4A"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4D57162" w14:textId="77777777" w:rsidR="0000645A" w:rsidRDefault="00305B1A" w:rsidP="00177633">
      <w:r>
        <w:t>20(+5)</w:t>
      </w:r>
      <w:r>
        <w:tab/>
        <w:t>12(+1)</w:t>
      </w:r>
      <w:r>
        <w:tab/>
        <w:t>17(+3)</w:t>
      </w:r>
      <w:r>
        <w:tab/>
      </w:r>
      <w:r w:rsidR="00177633" w:rsidRPr="00CF29F5">
        <w:t>2 (-4)</w:t>
      </w:r>
      <w:r w:rsidR="00177633">
        <w:t xml:space="preserve"> </w:t>
      </w:r>
      <w:r w:rsidR="00E82E8E" w:rsidRPr="00E82E8E">
        <w:rPr>
          <w:b/>
        </w:rPr>
        <w:t>6 (-2)</w:t>
      </w:r>
      <w:r w:rsidR="00E82E8E" w:rsidRPr="00E82E8E">
        <w:rPr>
          <w:b/>
        </w:rPr>
        <w:tab/>
      </w:r>
      <w:r w:rsidR="00177633" w:rsidRPr="00CF29F5">
        <w:t>1 (-5)</w:t>
      </w:r>
    </w:p>
    <w:p w14:paraId="52D87831" w14:textId="1670EA33" w:rsidR="008D7E6B" w:rsidRPr="008D7E6B" w:rsidRDefault="0000645A" w:rsidP="00177633">
      <w:pPr>
        <w:rPr>
          <w:b/>
        </w:rPr>
      </w:pPr>
      <w:r>
        <w:t>Condition Immunities</w:t>
      </w:r>
      <w:r w:rsidR="00177633" w:rsidRPr="00CF29F5">
        <w:t xml:space="preserve"> blinded, charmed,</w:t>
      </w:r>
    </w:p>
    <w:p w14:paraId="6F5606C4" w14:textId="204359CB" w:rsidR="00177633" w:rsidRPr="00CF29F5" w:rsidRDefault="00177633" w:rsidP="00177633">
      <w:r w:rsidRPr="00CF29F5">
        <w:t>frightened, paralyzed</w:t>
      </w:r>
    </w:p>
    <w:p w14:paraId="34BAB6CA" w14:textId="77777777" w:rsidR="008D7E6B" w:rsidRPr="008D7E6B" w:rsidRDefault="00177633" w:rsidP="00177633">
      <w:pPr>
        <w:rPr>
          <w:b/>
        </w:rPr>
      </w:pPr>
      <w:r w:rsidRPr="00CF29F5">
        <w:t>Senses blindsight 30 ft. (blind beyond this radius),</w:t>
      </w:r>
    </w:p>
    <w:p w14:paraId="2718889F" w14:textId="34FBA376" w:rsidR="00177633" w:rsidRPr="00CF29F5" w:rsidRDefault="00177633" w:rsidP="00177633">
      <w:r w:rsidRPr="00CF29F5">
        <w:t>passive Perception 8</w:t>
      </w:r>
    </w:p>
    <w:p w14:paraId="733E014B" w14:textId="77777777" w:rsidR="00177633" w:rsidRPr="00CF29F5" w:rsidRDefault="00177633" w:rsidP="00177633">
      <w:r w:rsidRPr="00CF29F5">
        <w:t>Languages -</w:t>
      </w:r>
    </w:p>
    <w:p w14:paraId="2CC489AA" w14:textId="77777777" w:rsidR="00177633" w:rsidRPr="00CF29F5" w:rsidRDefault="00177633" w:rsidP="00177633">
      <w:r w:rsidRPr="00CF29F5">
        <w:t>Challenge 3 (700 XP)</w:t>
      </w:r>
    </w:p>
    <w:p w14:paraId="044E474D" w14:textId="77777777" w:rsidR="008D7E6B" w:rsidRPr="008D7E6B" w:rsidRDefault="00177633" w:rsidP="00177633">
      <w:pPr>
        <w:rPr>
          <w:b/>
        </w:rPr>
      </w:pPr>
      <w:r w:rsidRPr="00CF29F5">
        <w:t>Actions</w:t>
      </w:r>
    </w:p>
    <w:p w14:paraId="77C8C120" w14:textId="77777777" w:rsidR="008D7E6B" w:rsidRPr="008D7E6B" w:rsidRDefault="00177633" w:rsidP="00177633">
      <w:pPr>
        <w:rPr>
          <w:b/>
        </w:rPr>
      </w:pPr>
      <w:r w:rsidRPr="00CF29F5">
        <w:t>Multiattack. The corrupted owlbear makes two</w:t>
      </w:r>
    </w:p>
    <w:p w14:paraId="0AF75452" w14:textId="4EE30F24" w:rsidR="00177633" w:rsidRPr="00CF29F5" w:rsidRDefault="00177633" w:rsidP="00177633">
      <w:r w:rsidRPr="00CF29F5">
        <w:t>attacks: one with its beak and one with its claws.</w:t>
      </w:r>
    </w:p>
    <w:p w14:paraId="0B1BB1CD" w14:textId="0D31ABBB" w:rsidR="00177633" w:rsidRPr="00CF29F5" w:rsidRDefault="00177633" w:rsidP="00177633">
      <w:r w:rsidRPr="00CF29F5">
        <w:t xml:space="preserve">Beak Melee Weapon Attack: +7 to hit, </w:t>
      </w:r>
      <w:r w:rsidR="00233FFA">
        <w:t xml:space="preserve">reach 5 ft., </w:t>
      </w:r>
      <w:r w:rsidRPr="00CF29F5">
        <w:t>one target. Hit: 10 (1d10+5) piercing damage.</w:t>
      </w:r>
    </w:p>
    <w:p w14:paraId="2397C739" w14:textId="431CB8CE" w:rsidR="00177633" w:rsidRDefault="00177633" w:rsidP="00177633">
      <w:r w:rsidRPr="00CF29F5">
        <w:t xml:space="preserve">Claws Melee Weapon Attack: +7 to hit, </w:t>
      </w:r>
      <w:r w:rsidR="00233FFA">
        <w:t xml:space="preserve">reach 5 ft., </w:t>
      </w:r>
      <w:r w:rsidRPr="00CF29F5">
        <w:t>one target. Hit: 14 (2d8+5) slashing damage.</w:t>
      </w:r>
    </w:p>
    <w:p w14:paraId="10C288F6" w14:textId="77777777" w:rsidR="00177633" w:rsidRPr="00CF29F5" w:rsidRDefault="00177633" w:rsidP="00E2659F">
      <w:pPr>
        <w:pStyle w:val="2"/>
      </w:pPr>
      <w:bookmarkStart w:id="166" w:name="_Toc510259755"/>
      <w:r w:rsidRPr="00CF29F5">
        <w:t>Corrupted Treant</w:t>
      </w:r>
      <w:bookmarkEnd w:id="166"/>
    </w:p>
    <w:p w14:paraId="120D0223" w14:textId="77777777" w:rsidR="00177633" w:rsidRPr="00CF29F5" w:rsidRDefault="00177633" w:rsidP="00177633">
      <w:r w:rsidRPr="00CF29F5">
        <w:t>Huge plant, chaotic evil</w:t>
      </w:r>
    </w:p>
    <w:p w14:paraId="1817B81B" w14:textId="77777777" w:rsidR="00177633" w:rsidRPr="00CF29F5" w:rsidRDefault="00177633" w:rsidP="00177633">
      <w:r w:rsidRPr="00CF29F5">
        <w:t>Armor Class 16 (natural armor)</w:t>
      </w:r>
    </w:p>
    <w:p w14:paraId="60FEB0E8" w14:textId="77777777" w:rsidR="00177633" w:rsidRPr="00CF29F5" w:rsidRDefault="00177633" w:rsidP="00177633">
      <w:r w:rsidRPr="00CF29F5">
        <w:t>Hit Points 138 (12d12+60)</w:t>
      </w:r>
    </w:p>
    <w:p w14:paraId="25D5B0F7" w14:textId="77777777" w:rsidR="00177633" w:rsidRPr="00CF29F5" w:rsidRDefault="00177633" w:rsidP="00177633">
      <w:r w:rsidRPr="00CF29F5">
        <w:t>Speed 30 ft.</w:t>
      </w:r>
    </w:p>
    <w:p w14:paraId="11F2B0CD" w14:textId="0A3CA794"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8E4B8B2" w14:textId="77777777" w:rsidR="00E82E8E" w:rsidRPr="00E82E8E" w:rsidRDefault="00305B1A" w:rsidP="00177633">
      <w:pPr>
        <w:rPr>
          <w:b/>
        </w:rPr>
      </w:pPr>
      <w:r>
        <w:t>23(+6)</w:t>
      </w:r>
      <w:r>
        <w:tab/>
      </w:r>
      <w:r w:rsidR="00177633" w:rsidRPr="00CF29F5">
        <w:t>8 (-1)</w:t>
      </w:r>
      <w:r w:rsidR="00177633">
        <w:t xml:space="preserve"> </w:t>
      </w:r>
      <w:r>
        <w:t>21(+5)</w:t>
      </w:r>
      <w:r>
        <w:tab/>
        <w:t>12(+1)</w:t>
      </w:r>
      <w:r>
        <w:tab/>
        <w:t>16(+3)</w:t>
      </w:r>
      <w:r>
        <w:tab/>
      </w:r>
      <w:r w:rsidR="00E82E8E" w:rsidRPr="00E82E8E">
        <w:rPr>
          <w:b/>
        </w:rPr>
        <w:t>12 (+1)</w:t>
      </w:r>
    </w:p>
    <w:p w14:paraId="7F8BE87D" w14:textId="4EE456DA" w:rsidR="00177633" w:rsidRPr="00CF29F5" w:rsidRDefault="00177633" w:rsidP="00177633">
      <w:r w:rsidRPr="00CF29F5">
        <w:t>Damage Resistances bludgeoning, piercing</w:t>
      </w:r>
    </w:p>
    <w:p w14:paraId="0D98D28A" w14:textId="77777777" w:rsidR="0000645A" w:rsidRDefault="00177633" w:rsidP="00177633">
      <w:r w:rsidRPr="00CF29F5">
        <w:t>Damage Vulnerabilities fire</w:t>
      </w:r>
    </w:p>
    <w:p w14:paraId="3240D333" w14:textId="2F488EBE" w:rsidR="00177633" w:rsidRPr="00CF29F5" w:rsidRDefault="0000645A" w:rsidP="00177633">
      <w:r>
        <w:t>Condition Immunities</w:t>
      </w:r>
      <w:r w:rsidR="00177633" w:rsidRPr="00CF29F5">
        <w:t xml:space="preserve"> yellow mold spores</w:t>
      </w:r>
    </w:p>
    <w:p w14:paraId="7BF32118" w14:textId="77777777" w:rsidR="00177633" w:rsidRPr="00CF29F5" w:rsidRDefault="00177633" w:rsidP="00177633">
      <w:r w:rsidRPr="00CF29F5">
        <w:t>Senses passive Perception 13</w:t>
      </w:r>
    </w:p>
    <w:p w14:paraId="39498031" w14:textId="77777777" w:rsidR="00177633" w:rsidRPr="00CF29F5" w:rsidRDefault="00177633" w:rsidP="00177633">
      <w:r w:rsidRPr="00CF29F5">
        <w:t>Languages Common, Druidic, Elvish, Sylvan</w:t>
      </w:r>
    </w:p>
    <w:p w14:paraId="53C7B5FC" w14:textId="77777777" w:rsidR="00177633" w:rsidRPr="00CF29F5" w:rsidRDefault="00177633" w:rsidP="00177633">
      <w:r w:rsidRPr="00CF29F5">
        <w:t>Challenge 9 (5,000 XP)</w:t>
      </w:r>
    </w:p>
    <w:p w14:paraId="7657A007" w14:textId="77777777" w:rsidR="008D7E6B" w:rsidRPr="008D7E6B" w:rsidRDefault="00177633" w:rsidP="00177633">
      <w:pPr>
        <w:rPr>
          <w:b/>
        </w:rPr>
      </w:pPr>
      <w:r w:rsidRPr="00CF29F5">
        <w:t>False Appearance. While the corrupted treant</w:t>
      </w:r>
    </w:p>
    <w:p w14:paraId="2375AE96" w14:textId="77777777" w:rsidR="008D7E6B" w:rsidRPr="008D7E6B" w:rsidRDefault="00177633" w:rsidP="00177633">
      <w:pPr>
        <w:rPr>
          <w:b/>
        </w:rPr>
      </w:pPr>
      <w:r w:rsidRPr="00CF29F5">
        <w:t>remains motionless, it is indistinguishable from a</w:t>
      </w:r>
    </w:p>
    <w:p w14:paraId="5551FF90" w14:textId="423C6EDB" w:rsidR="00177633" w:rsidRPr="00CF29F5" w:rsidRDefault="00177633" w:rsidP="00177633">
      <w:r w:rsidRPr="00CF29F5">
        <w:t>normal tree.</w:t>
      </w:r>
    </w:p>
    <w:p w14:paraId="65A40DC8" w14:textId="77777777" w:rsidR="008D7E6B" w:rsidRPr="008D7E6B" w:rsidRDefault="00177633" w:rsidP="00177633">
      <w:pPr>
        <w:rPr>
          <w:b/>
        </w:rPr>
      </w:pPr>
      <w:r w:rsidRPr="00CF29F5">
        <w:t>Siege Monster. The treant deals double damage to</w:t>
      </w:r>
    </w:p>
    <w:p w14:paraId="5C530268" w14:textId="011A365C" w:rsidR="00177633" w:rsidRPr="00CF29F5" w:rsidRDefault="00177633" w:rsidP="00177633">
      <w:r w:rsidRPr="00CF29F5">
        <w:t>objects and structures.</w:t>
      </w:r>
    </w:p>
    <w:p w14:paraId="6202DE51" w14:textId="77777777" w:rsidR="008D7E6B" w:rsidRPr="008D7E6B" w:rsidRDefault="00177633" w:rsidP="00177633">
      <w:pPr>
        <w:rPr>
          <w:b/>
        </w:rPr>
      </w:pPr>
      <w:r w:rsidRPr="00CF29F5">
        <w:t>Actions</w:t>
      </w:r>
    </w:p>
    <w:p w14:paraId="7A0F2ED2" w14:textId="77777777" w:rsidR="008D7E6B" w:rsidRPr="008D7E6B" w:rsidRDefault="00177633" w:rsidP="00177633">
      <w:pPr>
        <w:rPr>
          <w:b/>
        </w:rPr>
      </w:pPr>
      <w:r w:rsidRPr="00CF29F5">
        <w:t>Multiattack. The corrupted treant makes two slam</w:t>
      </w:r>
    </w:p>
    <w:p w14:paraId="3F93ECFD" w14:textId="19B2C3D3" w:rsidR="00177633" w:rsidRPr="00CF29F5" w:rsidRDefault="00177633" w:rsidP="00177633">
      <w:r w:rsidRPr="00CF29F5">
        <w:t>attacks.</w:t>
      </w:r>
    </w:p>
    <w:p w14:paraId="3ABBB11C" w14:textId="72E17BC9" w:rsidR="00177633" w:rsidRPr="00CF29F5" w:rsidRDefault="00177633" w:rsidP="00177633">
      <w:r w:rsidRPr="00CF29F5">
        <w:t xml:space="preserve">Slam. Melee Weapon Attack: +10 to hit, </w:t>
      </w:r>
      <w:r w:rsidR="00233FFA">
        <w:t xml:space="preserve">reach 5 ft., </w:t>
      </w:r>
      <w:r w:rsidRPr="00CF29F5">
        <w:t>one target. Hit: 16 (3d6+6) bludgeoning damage.</w:t>
      </w:r>
    </w:p>
    <w:p w14:paraId="0BC3FE48" w14:textId="77777777" w:rsidR="008D7E6B" w:rsidRPr="008D7E6B" w:rsidRDefault="00177633" w:rsidP="00177633">
      <w:pPr>
        <w:rPr>
          <w:b/>
        </w:rPr>
      </w:pPr>
      <w:r w:rsidRPr="00CF29F5">
        <w:t>Rock. Ranged Weapon Attack: +10 to hit,</w:t>
      </w:r>
    </w:p>
    <w:p w14:paraId="442A6957" w14:textId="77777777" w:rsidR="008D7E6B" w:rsidRPr="008D7E6B" w:rsidRDefault="00177633" w:rsidP="00177633">
      <w:pPr>
        <w:rPr>
          <w:b/>
        </w:rPr>
      </w:pPr>
      <w:r w:rsidRPr="00CF29F5">
        <w:t>range 60/180 ft., one target. Hit: 28 (4d10+6)</w:t>
      </w:r>
    </w:p>
    <w:p w14:paraId="5C066D04" w14:textId="70ECB6B6" w:rsidR="00177633" w:rsidRPr="00CF29F5" w:rsidRDefault="00177633" w:rsidP="00177633">
      <w:r w:rsidRPr="00CF29F5">
        <w:t>bludgeoning damage.</w:t>
      </w:r>
    </w:p>
    <w:p w14:paraId="7B3E31D8" w14:textId="77777777" w:rsidR="008D7E6B" w:rsidRPr="008D7E6B" w:rsidRDefault="00177633" w:rsidP="00177633">
      <w:pPr>
        <w:rPr>
          <w:b/>
        </w:rPr>
      </w:pPr>
      <w:r w:rsidRPr="00CF29F5">
        <w:t>Animate Trees (1/day). The corrupted treant</w:t>
      </w:r>
    </w:p>
    <w:p w14:paraId="5CEB61D0" w14:textId="77777777" w:rsidR="008D7E6B" w:rsidRPr="008D7E6B" w:rsidRDefault="00177633" w:rsidP="00177633">
      <w:pPr>
        <w:rPr>
          <w:b/>
        </w:rPr>
      </w:pPr>
      <w:r w:rsidRPr="00CF29F5">
        <w:t>magically animates one or two trees it can see</w:t>
      </w:r>
    </w:p>
    <w:p w14:paraId="0FECEC39" w14:textId="77777777" w:rsidR="008D7E6B" w:rsidRPr="008D7E6B" w:rsidRDefault="00177633" w:rsidP="00177633">
      <w:pPr>
        <w:rPr>
          <w:b/>
        </w:rPr>
      </w:pPr>
      <w:r w:rsidRPr="00CF29F5">
        <w:t>within 60’ of it. These trees have the same statistics</w:t>
      </w:r>
    </w:p>
    <w:p w14:paraId="211003F1" w14:textId="77777777" w:rsidR="008D7E6B" w:rsidRPr="008D7E6B" w:rsidRDefault="00177633" w:rsidP="00177633">
      <w:pPr>
        <w:rPr>
          <w:b/>
        </w:rPr>
      </w:pPr>
      <w:r w:rsidRPr="00CF29F5">
        <w:t>as a treant, except they have Intelligence and</w:t>
      </w:r>
    </w:p>
    <w:p w14:paraId="22AA5F58" w14:textId="77777777" w:rsidR="008D7E6B" w:rsidRPr="008D7E6B" w:rsidRDefault="00177633" w:rsidP="00177633">
      <w:pPr>
        <w:rPr>
          <w:b/>
        </w:rPr>
      </w:pPr>
      <w:r w:rsidRPr="00CF29F5">
        <w:t>Charisma scores of 1, they can’t speak, and they</w:t>
      </w:r>
    </w:p>
    <w:p w14:paraId="110F2248" w14:textId="77777777" w:rsidR="008D7E6B" w:rsidRPr="008D7E6B" w:rsidRDefault="00177633" w:rsidP="00177633">
      <w:pPr>
        <w:rPr>
          <w:b/>
        </w:rPr>
      </w:pPr>
      <w:r w:rsidRPr="00CF29F5">
        <w:t>have only the Slam action option. An animated</w:t>
      </w:r>
    </w:p>
    <w:p w14:paraId="0DCE905E" w14:textId="77777777" w:rsidR="008D7E6B" w:rsidRPr="008D7E6B" w:rsidRDefault="00177633" w:rsidP="00177633">
      <w:pPr>
        <w:rPr>
          <w:b/>
        </w:rPr>
      </w:pPr>
      <w:r w:rsidRPr="00CF29F5">
        <w:t>tree acts as an ally of the treant. The tree remains</w:t>
      </w:r>
    </w:p>
    <w:p w14:paraId="033F7E2A" w14:textId="77777777" w:rsidR="008D7E6B" w:rsidRPr="008D7E6B" w:rsidRDefault="00177633" w:rsidP="00177633">
      <w:pPr>
        <w:rPr>
          <w:b/>
        </w:rPr>
      </w:pPr>
      <w:r w:rsidRPr="00CF29F5">
        <w:t>animate for 1 day or until it dies; until the treant</w:t>
      </w:r>
    </w:p>
    <w:p w14:paraId="57F23AE7" w14:textId="77777777" w:rsidR="008D7E6B" w:rsidRPr="008D7E6B" w:rsidRDefault="00177633" w:rsidP="00177633">
      <w:pPr>
        <w:rPr>
          <w:b/>
        </w:rPr>
      </w:pPr>
      <w:r w:rsidRPr="00CF29F5">
        <w:t>dies or is more than 120 feet from the tree; or</w:t>
      </w:r>
    </w:p>
    <w:p w14:paraId="4B95DAC4" w14:textId="77777777" w:rsidR="008D7E6B" w:rsidRPr="008D7E6B" w:rsidRDefault="00177633" w:rsidP="00177633">
      <w:pPr>
        <w:rPr>
          <w:b/>
        </w:rPr>
      </w:pPr>
      <w:r w:rsidRPr="00CF29F5">
        <w:t>until the treant takes a bonus action to turn it back</w:t>
      </w:r>
    </w:p>
    <w:p w14:paraId="30806389" w14:textId="77777777" w:rsidR="008D7E6B" w:rsidRPr="008D7E6B" w:rsidRDefault="00177633" w:rsidP="00177633">
      <w:pPr>
        <w:rPr>
          <w:b/>
        </w:rPr>
      </w:pPr>
      <w:r w:rsidRPr="00CF29F5">
        <w:t>into an inanimate tree. The tree then takes root if</w:t>
      </w:r>
    </w:p>
    <w:p w14:paraId="43516600" w14:textId="77777777" w:rsidR="008D7E6B" w:rsidRPr="008D7E6B" w:rsidRDefault="00177633" w:rsidP="00177633">
      <w:pPr>
        <w:rPr>
          <w:b/>
        </w:rPr>
      </w:pPr>
      <w:r w:rsidRPr="00CF29F5">
        <w:t>possible.</w:t>
      </w:r>
      <w:r w:rsidRPr="0031127C">
        <w:t>or</w:t>
      </w:r>
    </w:p>
    <w:p w14:paraId="75E22C89" w14:textId="77777777" w:rsidR="00E2659F" w:rsidRDefault="00E2659F" w:rsidP="00177633"/>
    <w:p w14:paraId="3536D596" w14:textId="2365079F" w:rsidR="008D7E6B" w:rsidRPr="008D7E6B" w:rsidRDefault="00177633" w:rsidP="00177633">
      <w:pPr>
        <w:rPr>
          <w:b/>
        </w:rPr>
      </w:pPr>
      <w:r w:rsidRPr="0031127C">
        <w:t>until the vampire is destroyed, is on a different plane</w:t>
      </w:r>
    </w:p>
    <w:p w14:paraId="3BE411D1" w14:textId="77777777" w:rsidR="008D7E6B" w:rsidRPr="008D7E6B" w:rsidRDefault="00177633" w:rsidP="00177633">
      <w:pPr>
        <w:rPr>
          <w:b/>
        </w:rPr>
      </w:pPr>
      <w:r w:rsidRPr="0031127C">
        <w:t>of existence than the target, or takes a bonus action</w:t>
      </w:r>
    </w:p>
    <w:p w14:paraId="233A38AE" w14:textId="5807BCD5" w:rsidR="00177633" w:rsidRPr="0031127C" w:rsidRDefault="00177633" w:rsidP="00177633">
      <w:r w:rsidRPr="0031127C">
        <w:t>to end the effect.</w:t>
      </w:r>
    </w:p>
    <w:p w14:paraId="007AA05F" w14:textId="77777777" w:rsidR="008D7E6B" w:rsidRPr="008D7E6B" w:rsidRDefault="00177633" w:rsidP="00177633">
      <w:pPr>
        <w:rPr>
          <w:b/>
        </w:rPr>
      </w:pPr>
      <w:r w:rsidRPr="0031127C">
        <w:t>Children of the night (1/Day). The vampire</w:t>
      </w:r>
    </w:p>
    <w:p w14:paraId="101D92FC" w14:textId="77777777" w:rsidR="008D7E6B" w:rsidRPr="008D7E6B" w:rsidRDefault="00177633" w:rsidP="00177633">
      <w:pPr>
        <w:rPr>
          <w:b/>
        </w:rPr>
      </w:pPr>
      <w:r w:rsidRPr="0031127C">
        <w:t>magically calls 2d4 swarms of bats or rats, provided</w:t>
      </w:r>
    </w:p>
    <w:p w14:paraId="70754833" w14:textId="77777777" w:rsidR="008D7E6B" w:rsidRPr="008D7E6B" w:rsidRDefault="00177633" w:rsidP="00177633">
      <w:pPr>
        <w:rPr>
          <w:b/>
        </w:rPr>
      </w:pPr>
      <w:r w:rsidRPr="0031127C">
        <w:t>that the sun isn’t up. While outdoors, the vampire</w:t>
      </w:r>
    </w:p>
    <w:p w14:paraId="164BA805" w14:textId="77777777" w:rsidR="008D7E6B" w:rsidRPr="008D7E6B" w:rsidRDefault="00177633" w:rsidP="00177633">
      <w:pPr>
        <w:rPr>
          <w:b/>
        </w:rPr>
      </w:pPr>
      <w:r w:rsidRPr="0031127C">
        <w:t>can call 3d6 wolves instead. The called creatures</w:t>
      </w:r>
    </w:p>
    <w:p w14:paraId="218653EB" w14:textId="77777777" w:rsidR="008D7E6B" w:rsidRPr="008D7E6B" w:rsidRDefault="00177633" w:rsidP="00177633">
      <w:pPr>
        <w:rPr>
          <w:b/>
        </w:rPr>
      </w:pPr>
      <w:r w:rsidRPr="0031127C">
        <w:t>arrive in 1d4 rounds, acting as allies of the vampire</w:t>
      </w:r>
    </w:p>
    <w:p w14:paraId="03967E2C" w14:textId="77777777" w:rsidR="008D7E6B" w:rsidRPr="008D7E6B" w:rsidRDefault="00177633" w:rsidP="00177633">
      <w:pPr>
        <w:rPr>
          <w:b/>
        </w:rPr>
      </w:pPr>
      <w:r w:rsidRPr="0031127C">
        <w:t>and obeying its spoken commands. The beasts</w:t>
      </w:r>
    </w:p>
    <w:p w14:paraId="0FBDD64D" w14:textId="77777777" w:rsidR="008D7E6B" w:rsidRPr="008D7E6B" w:rsidRDefault="00177633" w:rsidP="00177633">
      <w:pPr>
        <w:rPr>
          <w:b/>
        </w:rPr>
      </w:pPr>
      <w:r w:rsidRPr="0031127C">
        <w:t>remain for 1 hour, until the vampire dies, or until the</w:t>
      </w:r>
    </w:p>
    <w:p w14:paraId="08CC6256" w14:textId="2B986094" w:rsidR="00177633" w:rsidRPr="0031127C" w:rsidRDefault="00177633" w:rsidP="00177633">
      <w:r w:rsidRPr="0031127C">
        <w:t>vampire dismisses them as a bonus action.</w:t>
      </w:r>
    </w:p>
    <w:p w14:paraId="304B7678" w14:textId="77777777" w:rsidR="008D7E6B" w:rsidRPr="008D7E6B" w:rsidRDefault="00177633" w:rsidP="00177633">
      <w:pPr>
        <w:rPr>
          <w:b/>
        </w:rPr>
      </w:pPr>
      <w:r w:rsidRPr="0031127C">
        <w:t>Legendary Actions</w:t>
      </w:r>
    </w:p>
    <w:p w14:paraId="54149110" w14:textId="77777777" w:rsidR="008D7E6B" w:rsidRPr="008D7E6B" w:rsidRDefault="00177633" w:rsidP="00177633">
      <w:pPr>
        <w:rPr>
          <w:b/>
        </w:rPr>
      </w:pPr>
      <w:r w:rsidRPr="0031127C">
        <w:t>The vampire can take 3 legendary actions, choosing</w:t>
      </w:r>
    </w:p>
    <w:p w14:paraId="623CE71E" w14:textId="77777777" w:rsidR="008D7E6B" w:rsidRPr="008D7E6B" w:rsidRDefault="00177633" w:rsidP="00177633">
      <w:pPr>
        <w:rPr>
          <w:b/>
        </w:rPr>
      </w:pPr>
      <w:r w:rsidRPr="0031127C">
        <w:t>from the options below. Only one legendary action</w:t>
      </w:r>
    </w:p>
    <w:p w14:paraId="25E54FA4" w14:textId="77777777" w:rsidR="008D7E6B" w:rsidRPr="008D7E6B" w:rsidRDefault="00177633" w:rsidP="00177633">
      <w:pPr>
        <w:rPr>
          <w:b/>
        </w:rPr>
      </w:pPr>
      <w:r w:rsidRPr="0031127C">
        <w:t>option can be used at a time and only at the end of</w:t>
      </w:r>
    </w:p>
    <w:p w14:paraId="70D096E3" w14:textId="77777777" w:rsidR="008D7E6B" w:rsidRPr="008D7E6B" w:rsidRDefault="00177633" w:rsidP="00177633">
      <w:pPr>
        <w:rPr>
          <w:b/>
        </w:rPr>
      </w:pPr>
      <w:r w:rsidRPr="0031127C">
        <w:t>another creature’s turn. The vampire regains spent</w:t>
      </w:r>
    </w:p>
    <w:p w14:paraId="5175FB75" w14:textId="0FF2CDDF" w:rsidR="00177633" w:rsidRPr="0031127C" w:rsidRDefault="00177633" w:rsidP="00177633">
      <w:r w:rsidRPr="0031127C">
        <w:t>legendary actions at the start of its turn.</w:t>
      </w:r>
    </w:p>
    <w:p w14:paraId="3B7723F0" w14:textId="77777777" w:rsidR="008D7E6B" w:rsidRPr="008D7E6B" w:rsidRDefault="00177633" w:rsidP="00177633">
      <w:pPr>
        <w:rPr>
          <w:b/>
        </w:rPr>
      </w:pPr>
      <w:r w:rsidRPr="0031127C">
        <w:t>move. The vampire moves up to its speed without</w:t>
      </w:r>
    </w:p>
    <w:p w14:paraId="4CDFEBCC" w14:textId="5CB233B9" w:rsidR="00177633" w:rsidRPr="0031127C" w:rsidRDefault="00177633" w:rsidP="00177633">
      <w:r w:rsidRPr="0031127C">
        <w:t>provoking opportunity attacks.</w:t>
      </w:r>
    </w:p>
    <w:p w14:paraId="6A7A7333" w14:textId="77777777" w:rsidR="008D7E6B" w:rsidRPr="008D7E6B" w:rsidRDefault="00177633" w:rsidP="00177633">
      <w:pPr>
        <w:rPr>
          <w:b/>
        </w:rPr>
      </w:pPr>
      <w:r w:rsidRPr="0031127C">
        <w:t>Unarmed Strike. The vampire makes one unarmed</w:t>
      </w:r>
    </w:p>
    <w:p w14:paraId="6AFFB6C7" w14:textId="47177899" w:rsidR="00177633" w:rsidRPr="0031127C" w:rsidRDefault="00177633" w:rsidP="00177633">
      <w:r w:rsidRPr="0031127C">
        <w:t>strike.</w:t>
      </w:r>
    </w:p>
    <w:p w14:paraId="6401A327" w14:textId="77777777" w:rsidR="008D7E6B" w:rsidRPr="008D7E6B" w:rsidRDefault="00177633" w:rsidP="00177633">
      <w:pPr>
        <w:rPr>
          <w:b/>
        </w:rPr>
      </w:pPr>
      <w:r w:rsidRPr="0031127C">
        <w:t>Bite (Costs 2 Actions). The vampire makes one bite</w:t>
      </w:r>
    </w:p>
    <w:p w14:paraId="68C4E37D" w14:textId="21D42E51" w:rsidR="00177633" w:rsidRPr="0047393C" w:rsidRDefault="00177633" w:rsidP="00177633">
      <w:r w:rsidRPr="0047393C">
        <w:t>CCC-BMG-19 HULB 2-1 Winters Frosty Kiss</w:t>
      </w:r>
    </w:p>
    <w:p w14:paraId="64581D2E" w14:textId="4ADA1777" w:rsidR="00177633" w:rsidRPr="0047393C" w:rsidRDefault="00E2659F" w:rsidP="00177633">
      <w:pPr>
        <w:pStyle w:val="2"/>
      </w:pPr>
      <w:bookmarkStart w:id="167" w:name="_Toc510259756"/>
      <w:r>
        <w:t>--</w:t>
      </w:r>
      <w:r w:rsidR="00177633" w:rsidRPr="0047393C">
        <w:t>Sharaak, wendigo</w:t>
      </w:r>
      <w:bookmarkEnd w:id="167"/>
    </w:p>
    <w:p w14:paraId="236467B2" w14:textId="77777777" w:rsidR="00177633" w:rsidRPr="0047393C" w:rsidRDefault="00177633" w:rsidP="00177633">
      <w:r w:rsidRPr="0047393C">
        <w:t>CCC-BMG-20 HULB 2-2 Winters Frigid Wrath</w:t>
      </w:r>
    </w:p>
    <w:p w14:paraId="5DEAE66A" w14:textId="76297D5E" w:rsidR="00177633" w:rsidRPr="0047393C" w:rsidRDefault="00E2659F" w:rsidP="00177633">
      <w:pPr>
        <w:pStyle w:val="2"/>
      </w:pPr>
      <w:bookmarkStart w:id="168" w:name="_Toc510259757"/>
      <w:r>
        <w:t>--</w:t>
      </w:r>
      <w:r w:rsidR="00177633" w:rsidRPr="0047393C">
        <w:t>Frigid Stalker</w:t>
      </w:r>
      <w:bookmarkEnd w:id="168"/>
    </w:p>
    <w:p w14:paraId="179646AE" w14:textId="2392F722" w:rsidR="00177633" w:rsidRPr="0047393C" w:rsidRDefault="00E2659F" w:rsidP="00177633">
      <w:pPr>
        <w:pStyle w:val="2"/>
      </w:pPr>
      <w:bookmarkStart w:id="169" w:name="_Toc510259758"/>
      <w:r>
        <w:t>--</w:t>
      </w:r>
      <w:r w:rsidR="00177633" w:rsidRPr="0047393C">
        <w:t>Frozen Sentinel</w:t>
      </w:r>
      <w:bookmarkEnd w:id="169"/>
    </w:p>
    <w:p w14:paraId="7B223056" w14:textId="77777777" w:rsidR="00177633" w:rsidRPr="0047393C" w:rsidRDefault="00177633" w:rsidP="00177633">
      <w:r w:rsidRPr="0047393C">
        <w:t>CCC-CIC-02 The Clockwork Laboratory</w:t>
      </w:r>
    </w:p>
    <w:p w14:paraId="69A55D1C" w14:textId="51ABA953" w:rsidR="00177633" w:rsidRDefault="00E2659F" w:rsidP="00177633">
      <w:pPr>
        <w:pStyle w:val="2"/>
      </w:pPr>
      <w:bookmarkStart w:id="170" w:name="_Toc510259759"/>
      <w:r>
        <w:t>--</w:t>
      </w:r>
      <w:r w:rsidR="00177633" w:rsidRPr="0047393C">
        <w:t>Apprentice (Azbara Jos)</w:t>
      </w:r>
      <w:bookmarkEnd w:id="170"/>
    </w:p>
    <w:p w14:paraId="6C799328" w14:textId="77777777" w:rsidR="008D7E6B" w:rsidRPr="008D7E6B" w:rsidRDefault="00177633" w:rsidP="00177633">
      <w:pPr>
        <w:rPr>
          <w:b/>
        </w:rPr>
      </w:pPr>
      <w:r>
        <w:t>Apprentice (Azbara Jos)</w:t>
      </w:r>
    </w:p>
    <w:p w14:paraId="4ACAAC30" w14:textId="77777777" w:rsidR="008D7E6B" w:rsidRPr="008D7E6B" w:rsidRDefault="00177633" w:rsidP="00177633">
      <w:pPr>
        <w:rPr>
          <w:b/>
        </w:rPr>
      </w:pPr>
      <w:r>
        <w:t>Medium humanoid (human), lawful evil</w:t>
      </w:r>
    </w:p>
    <w:p w14:paraId="7D0332C9" w14:textId="77777777" w:rsidR="008D7E6B" w:rsidRPr="008D7E6B" w:rsidRDefault="00177633" w:rsidP="00177633">
      <w:pPr>
        <w:rPr>
          <w:b/>
        </w:rPr>
      </w:pPr>
      <w:r>
        <w:t>Armor Class 13 (16 with mage armor)</w:t>
      </w:r>
    </w:p>
    <w:p w14:paraId="11315CB2" w14:textId="77777777" w:rsidR="008D7E6B" w:rsidRPr="008D7E6B" w:rsidRDefault="00177633" w:rsidP="00177633">
      <w:pPr>
        <w:rPr>
          <w:b/>
        </w:rPr>
      </w:pPr>
      <w:r>
        <w:t>Hit Points 39 (6d8 + 12)</w:t>
      </w:r>
    </w:p>
    <w:p w14:paraId="6E329FEE" w14:textId="77777777" w:rsidR="00E82E8E" w:rsidRPr="00E82E8E" w:rsidRDefault="00177633" w:rsidP="00177633">
      <w:pPr>
        <w:rPr>
          <w:b/>
        </w:rPr>
      </w:pPr>
      <w:r>
        <w:t>Speed 30 ft.</w:t>
      </w:r>
    </w:p>
    <w:p w14:paraId="2FBF3A3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117FE26" w14:textId="77777777" w:rsidR="00E82E8E" w:rsidRPr="00E82E8E" w:rsidRDefault="00177633" w:rsidP="00177633">
      <w:pPr>
        <w:rPr>
          <w:b/>
        </w:rPr>
      </w:pPr>
      <w:r>
        <w:t xml:space="preserve">9 (-1) </w:t>
      </w:r>
      <w:r w:rsidR="00305B1A">
        <w:t>16(+3)</w:t>
      </w:r>
      <w:r w:rsidR="00305B1A">
        <w:tab/>
        <w:t>14(+2)</w:t>
      </w:r>
      <w:r w:rsidR="00305B1A">
        <w:tab/>
        <w:t>16(+3)</w:t>
      </w:r>
      <w:r w:rsidR="00305B1A">
        <w:tab/>
        <w:t>13(+1)</w:t>
      </w:r>
      <w:r w:rsidR="00305B1A">
        <w:tab/>
        <w:t>11(+0)</w:t>
      </w:r>
    </w:p>
    <w:p w14:paraId="2A03A0FA" w14:textId="28612011" w:rsidR="008D7E6B" w:rsidRPr="008D7E6B" w:rsidRDefault="00177633" w:rsidP="00177633">
      <w:pPr>
        <w:rPr>
          <w:b/>
        </w:rPr>
      </w:pPr>
      <w:r>
        <w:t>Saving Throws Int +5, Wis +3</w:t>
      </w:r>
    </w:p>
    <w:p w14:paraId="37693617" w14:textId="77777777" w:rsidR="008D7E6B" w:rsidRPr="008D7E6B" w:rsidRDefault="00177633" w:rsidP="00177633">
      <w:pPr>
        <w:rPr>
          <w:b/>
        </w:rPr>
      </w:pPr>
      <w:r>
        <w:t>Skills Arcana +5, Deception +2, Insight +3, Stealth +5</w:t>
      </w:r>
    </w:p>
    <w:p w14:paraId="35D48A59" w14:textId="77777777" w:rsidR="008D7E6B" w:rsidRPr="008D7E6B" w:rsidRDefault="00177633" w:rsidP="00177633">
      <w:pPr>
        <w:rPr>
          <w:b/>
        </w:rPr>
      </w:pPr>
      <w:r>
        <w:t>Senses passive Perception 11</w:t>
      </w:r>
    </w:p>
    <w:p w14:paraId="0B35F32A" w14:textId="77777777" w:rsidR="008D7E6B" w:rsidRPr="008D7E6B" w:rsidRDefault="00177633" w:rsidP="00177633">
      <w:pPr>
        <w:rPr>
          <w:b/>
        </w:rPr>
      </w:pPr>
      <w:r>
        <w:t>Languages Common, Draconic, Infernal, Primordial</w:t>
      </w:r>
    </w:p>
    <w:p w14:paraId="44909978" w14:textId="77777777" w:rsidR="008D7E6B" w:rsidRPr="008D7E6B" w:rsidRDefault="00177633" w:rsidP="00177633">
      <w:pPr>
        <w:rPr>
          <w:b/>
        </w:rPr>
      </w:pPr>
      <w:r>
        <w:t>Challenge 4 (1,100 XP)</w:t>
      </w:r>
    </w:p>
    <w:p w14:paraId="0E9B7A51" w14:textId="77777777" w:rsidR="008D7E6B" w:rsidRPr="008D7E6B" w:rsidRDefault="00177633" w:rsidP="00177633">
      <w:pPr>
        <w:rPr>
          <w:b/>
        </w:rPr>
      </w:pPr>
      <w:r>
        <w:t>Potent Cantrips. When the apprentice casts an</w:t>
      </w:r>
    </w:p>
    <w:p w14:paraId="52C1AE02" w14:textId="77777777" w:rsidR="008D7E6B" w:rsidRPr="008D7E6B" w:rsidRDefault="00177633" w:rsidP="00177633">
      <w:pPr>
        <w:rPr>
          <w:b/>
        </w:rPr>
      </w:pPr>
      <w:r>
        <w:t>evocation cantrip and misses, or the target succeeds</w:t>
      </w:r>
    </w:p>
    <w:p w14:paraId="3BEBE5EF" w14:textId="77777777" w:rsidR="008D7E6B" w:rsidRPr="008D7E6B" w:rsidRDefault="00177633" w:rsidP="00177633">
      <w:pPr>
        <w:rPr>
          <w:b/>
        </w:rPr>
      </w:pPr>
      <w:r>
        <w:t>on its saving throw, the target still takes half damage</w:t>
      </w:r>
    </w:p>
    <w:p w14:paraId="109716C6" w14:textId="77777777" w:rsidR="008D7E6B" w:rsidRPr="008D7E6B" w:rsidRDefault="00177633" w:rsidP="00177633">
      <w:pPr>
        <w:rPr>
          <w:b/>
        </w:rPr>
      </w:pPr>
      <w:r>
        <w:t>but suffers no other effect.</w:t>
      </w:r>
    </w:p>
    <w:p w14:paraId="7E1715E4" w14:textId="77777777" w:rsidR="008D7E6B" w:rsidRPr="008D7E6B" w:rsidRDefault="00177633" w:rsidP="00177633">
      <w:pPr>
        <w:rPr>
          <w:b/>
        </w:rPr>
      </w:pPr>
      <w:r>
        <w:t>Sculpt Spells. When the apprentice casts an evocation</w:t>
      </w:r>
    </w:p>
    <w:p w14:paraId="3C3DF036" w14:textId="77777777" w:rsidR="008D7E6B" w:rsidRPr="008D7E6B" w:rsidRDefault="00177633" w:rsidP="00177633">
      <w:pPr>
        <w:rPr>
          <w:b/>
        </w:rPr>
      </w:pPr>
      <w:r>
        <w:t>spell that affects other creatures that he can see, he</w:t>
      </w:r>
    </w:p>
    <w:p w14:paraId="46230AD4" w14:textId="77777777" w:rsidR="008D7E6B" w:rsidRPr="008D7E6B" w:rsidRDefault="00177633" w:rsidP="00177633">
      <w:pPr>
        <w:rPr>
          <w:b/>
        </w:rPr>
      </w:pPr>
      <w:r>
        <w:t>can choose a number of them equal to 1 + the spell’s</w:t>
      </w:r>
    </w:p>
    <w:p w14:paraId="189BF03C" w14:textId="77777777" w:rsidR="008D7E6B" w:rsidRPr="008D7E6B" w:rsidRDefault="00177633" w:rsidP="00177633">
      <w:pPr>
        <w:rPr>
          <w:b/>
        </w:rPr>
      </w:pPr>
      <w:r>
        <w:t>level to succeed on their saving throws against the</w:t>
      </w:r>
    </w:p>
    <w:p w14:paraId="4E4BAE51" w14:textId="77777777" w:rsidR="008D7E6B" w:rsidRPr="008D7E6B" w:rsidRDefault="00177633" w:rsidP="00177633">
      <w:pPr>
        <w:rPr>
          <w:b/>
        </w:rPr>
      </w:pPr>
      <w:r>
        <w:t>spell. Those creatures take no damage if they would</w:t>
      </w:r>
    </w:p>
    <w:p w14:paraId="52E41988" w14:textId="77777777" w:rsidR="008D7E6B" w:rsidRPr="008D7E6B" w:rsidRDefault="00177633" w:rsidP="00177633">
      <w:pPr>
        <w:rPr>
          <w:b/>
        </w:rPr>
      </w:pPr>
      <w:r>
        <w:t>normally take half damage from the spell.</w:t>
      </w:r>
    </w:p>
    <w:p w14:paraId="347DFCC2" w14:textId="77777777" w:rsidR="008D7E6B" w:rsidRPr="008D7E6B" w:rsidRDefault="00177633" w:rsidP="00177633">
      <w:pPr>
        <w:rPr>
          <w:b/>
        </w:rPr>
      </w:pPr>
      <w:r>
        <w:t>Spellcasting. The apprentice is a 6th level spellcaster. Its</w:t>
      </w:r>
    </w:p>
    <w:p w14:paraId="6C37E893" w14:textId="77777777" w:rsidR="008D7E6B" w:rsidRPr="008D7E6B" w:rsidRDefault="00177633" w:rsidP="00177633">
      <w:pPr>
        <w:rPr>
          <w:b/>
        </w:rPr>
      </w:pPr>
      <w:r>
        <w:t>spellcasting ability is Intelligence (spell save DC 13,</w:t>
      </w:r>
    </w:p>
    <w:p w14:paraId="0C97D033" w14:textId="77777777" w:rsidR="008D7E6B" w:rsidRPr="008D7E6B" w:rsidRDefault="00177633" w:rsidP="00177633">
      <w:pPr>
        <w:rPr>
          <w:b/>
        </w:rPr>
      </w:pPr>
      <w:r>
        <w:t>+5 to hit with spell attacks). The apprentice has the</w:t>
      </w:r>
    </w:p>
    <w:p w14:paraId="7935588A" w14:textId="77777777" w:rsidR="008D7E6B" w:rsidRPr="008D7E6B" w:rsidRDefault="00177633" w:rsidP="00177633">
      <w:pPr>
        <w:rPr>
          <w:b/>
        </w:rPr>
      </w:pPr>
      <w:r>
        <w:t>following wizard spells prepared:</w:t>
      </w:r>
    </w:p>
    <w:p w14:paraId="79327C92" w14:textId="77777777" w:rsidR="008D7E6B" w:rsidRPr="008D7E6B" w:rsidRDefault="00177633" w:rsidP="00177633">
      <w:pPr>
        <w:rPr>
          <w:b/>
        </w:rPr>
      </w:pPr>
      <w:r>
        <w:t>Cantrips (at will): acid splash, fire bolt, mage hand,</w:t>
      </w:r>
    </w:p>
    <w:p w14:paraId="3236AAEB" w14:textId="77777777" w:rsidR="008D7E6B" w:rsidRPr="008D7E6B" w:rsidRDefault="00177633" w:rsidP="00177633">
      <w:pPr>
        <w:rPr>
          <w:b/>
        </w:rPr>
      </w:pPr>
      <w:r>
        <w:t>prestidigitation</w:t>
      </w:r>
    </w:p>
    <w:p w14:paraId="395319AA" w14:textId="77777777" w:rsidR="008D7E6B" w:rsidRPr="008D7E6B" w:rsidRDefault="00177633" w:rsidP="00177633">
      <w:pPr>
        <w:rPr>
          <w:b/>
        </w:rPr>
      </w:pPr>
      <w:r>
        <w:t>1st level (4 slots): mage armor, magic missile, shield,</w:t>
      </w:r>
    </w:p>
    <w:p w14:paraId="50C73FFD" w14:textId="77777777" w:rsidR="008D7E6B" w:rsidRPr="008D7E6B" w:rsidRDefault="00177633" w:rsidP="00177633">
      <w:pPr>
        <w:rPr>
          <w:b/>
        </w:rPr>
      </w:pPr>
      <w:r>
        <w:t>thunderwave</w:t>
      </w:r>
    </w:p>
    <w:p w14:paraId="7453567E" w14:textId="77777777" w:rsidR="008D7E6B" w:rsidRPr="008D7E6B" w:rsidRDefault="00177633" w:rsidP="00177633">
      <w:pPr>
        <w:rPr>
          <w:b/>
        </w:rPr>
      </w:pPr>
      <w:r>
        <w:t>2nd level (3 slots): mirror image, misty step, scorching</w:t>
      </w:r>
    </w:p>
    <w:p w14:paraId="7AD74782" w14:textId="77777777" w:rsidR="008D7E6B" w:rsidRPr="008D7E6B" w:rsidRDefault="00177633" w:rsidP="00177633">
      <w:pPr>
        <w:rPr>
          <w:b/>
        </w:rPr>
      </w:pPr>
      <w:r>
        <w:t>ray</w:t>
      </w:r>
    </w:p>
    <w:p w14:paraId="0A3003C3" w14:textId="77777777" w:rsidR="008D7E6B" w:rsidRPr="008D7E6B" w:rsidRDefault="00177633" w:rsidP="00177633">
      <w:pPr>
        <w:rPr>
          <w:b/>
        </w:rPr>
      </w:pPr>
      <w:r>
        <w:t>3rd level (3 slots): counterspell, dispel magic, lightning</w:t>
      </w:r>
    </w:p>
    <w:p w14:paraId="6D1D3750" w14:textId="77777777" w:rsidR="008D7E6B" w:rsidRPr="008D7E6B" w:rsidRDefault="00177633" w:rsidP="00177633">
      <w:pPr>
        <w:rPr>
          <w:b/>
        </w:rPr>
      </w:pPr>
      <w:r>
        <w:t>bolt</w:t>
      </w:r>
    </w:p>
    <w:p w14:paraId="2D054AB2" w14:textId="77777777" w:rsidR="008D7E6B" w:rsidRPr="008D7E6B" w:rsidRDefault="00177633" w:rsidP="00177633">
      <w:pPr>
        <w:rPr>
          <w:b/>
        </w:rPr>
      </w:pPr>
      <w:r>
        <w:t>Actions</w:t>
      </w:r>
    </w:p>
    <w:p w14:paraId="6A236990" w14:textId="77777777" w:rsidR="008D7E6B" w:rsidRPr="008D7E6B" w:rsidRDefault="00177633" w:rsidP="00177633">
      <w:pPr>
        <w:rPr>
          <w:b/>
        </w:rPr>
      </w:pPr>
      <w:r>
        <w:t>Dagger. Melee or Ranged Weapon Attack: +5 to hit,</w:t>
      </w:r>
    </w:p>
    <w:p w14:paraId="6C6DC1EC" w14:textId="77777777" w:rsidR="008D7E6B" w:rsidRPr="008D7E6B" w:rsidRDefault="00177633" w:rsidP="00177633">
      <w:pPr>
        <w:rPr>
          <w:b/>
        </w:rPr>
      </w:pPr>
      <w:r>
        <w:t>reach 5 ft. or range 20/60 ft., one target. Hit: 4 (1d4</w:t>
      </w:r>
    </w:p>
    <w:p w14:paraId="13E67071" w14:textId="73750C82" w:rsidR="00177633" w:rsidRPr="00894690" w:rsidRDefault="00177633" w:rsidP="00177633">
      <w:r>
        <w:t>+ 3) piercing damage.</w:t>
      </w:r>
    </w:p>
    <w:p w14:paraId="0A744FC2" w14:textId="77777777" w:rsidR="00177633" w:rsidRPr="0047393C" w:rsidRDefault="00177633" w:rsidP="00177633">
      <w:bookmarkStart w:id="171" w:name="_Toc509362934"/>
      <w:bookmarkStart w:id="172" w:name="_Hlk509590857"/>
      <w:r w:rsidRPr="0047393C">
        <w:t>CCC-BMG-15 PHLAN 1-3 Subterfuge</w:t>
      </w:r>
      <w:bookmarkEnd w:id="171"/>
    </w:p>
    <w:p w14:paraId="2B247B80" w14:textId="77777777" w:rsidR="00177633" w:rsidRDefault="00177633" w:rsidP="00177633">
      <w:pPr>
        <w:pStyle w:val="2"/>
        <w:rPr>
          <w:lang w:val="ru-RU"/>
        </w:rPr>
      </w:pPr>
      <w:bookmarkStart w:id="173" w:name="_Toc509362935"/>
      <w:bookmarkStart w:id="174" w:name="_Toc510259760"/>
      <w:r w:rsidRPr="0047393C">
        <w:t>Pavrat (Frost Giant Priest)</w:t>
      </w:r>
      <w:bookmarkEnd w:id="173"/>
      <w:bookmarkEnd w:id="174"/>
    </w:p>
    <w:p w14:paraId="31A2B5EB" w14:textId="77777777" w:rsidR="00177633" w:rsidRPr="0031127C" w:rsidRDefault="00177633" w:rsidP="00177633">
      <w:r w:rsidRPr="0031127C">
        <w:t>Huge giant, neutral evil</w:t>
      </w:r>
    </w:p>
    <w:p w14:paraId="4A29B8BC" w14:textId="77777777" w:rsidR="00177633" w:rsidRPr="0031127C" w:rsidRDefault="00177633" w:rsidP="00177633">
      <w:r w:rsidRPr="0031127C">
        <w:t>Armor Class 15 (patchwork armor)</w:t>
      </w:r>
    </w:p>
    <w:p w14:paraId="3DA0DF43" w14:textId="77777777" w:rsidR="00177633" w:rsidRPr="0031127C" w:rsidRDefault="00177633" w:rsidP="00177633">
      <w:r w:rsidRPr="0031127C">
        <w:t>Hit Points 138 (12d12 + 60)</w:t>
      </w:r>
    </w:p>
    <w:p w14:paraId="4C63687E" w14:textId="77777777" w:rsidR="008D7E6B" w:rsidRPr="008D7E6B" w:rsidRDefault="00177633" w:rsidP="00177633">
      <w:pPr>
        <w:rPr>
          <w:b/>
        </w:rPr>
      </w:pPr>
      <w:r w:rsidRPr="0031127C">
        <w:t>Speed 40 ft.</w:t>
      </w:r>
    </w:p>
    <w:p w14:paraId="5E6001B6" w14:textId="49BF566D" w:rsidR="00177633" w:rsidRPr="0031127C"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9E489D5" w14:textId="46C545F1" w:rsidR="00E82E8E" w:rsidRPr="00E82E8E" w:rsidRDefault="00305B1A" w:rsidP="00177633">
      <w:pPr>
        <w:rPr>
          <w:b/>
        </w:rPr>
      </w:pPr>
      <w:r>
        <w:t>23(+6)</w:t>
      </w:r>
      <w:r>
        <w:tab/>
      </w:r>
      <w:r w:rsidR="0000645A" w:rsidRPr="0000645A">
        <w:rPr>
          <w:b/>
        </w:rPr>
        <w:t>9 (−1)</w:t>
      </w:r>
      <w:r w:rsidR="0000645A" w:rsidRPr="0000645A">
        <w:rPr>
          <w:b/>
        </w:rPr>
        <w:tab/>
      </w:r>
      <w:r>
        <w:t>21(+5)</w:t>
      </w:r>
      <w:r>
        <w:tab/>
      </w:r>
      <w:r w:rsidR="0000645A" w:rsidRPr="0000645A">
        <w:rPr>
          <w:b/>
        </w:rPr>
        <w:t>9 (−1)</w:t>
      </w:r>
      <w:r w:rsidR="0000645A" w:rsidRPr="0000645A">
        <w:rPr>
          <w:b/>
        </w:rPr>
        <w:tab/>
      </w:r>
      <w:r>
        <w:t>19(+4)</w:t>
      </w:r>
      <w:r>
        <w:tab/>
        <w:t>12(+1)</w:t>
      </w:r>
    </w:p>
    <w:p w14:paraId="2B565CCF" w14:textId="5B579463" w:rsidR="00177633" w:rsidRPr="0031127C" w:rsidRDefault="00177633" w:rsidP="00177633">
      <w:r w:rsidRPr="0031127C">
        <w:t>Saving Throws Con +8, Wis +7, Cha +4</w:t>
      </w:r>
    </w:p>
    <w:p w14:paraId="2B333B01" w14:textId="77777777" w:rsidR="00177633" w:rsidRPr="0031127C" w:rsidRDefault="00177633" w:rsidP="00177633">
      <w:r w:rsidRPr="0031127C">
        <w:t>Skills Athletics +9, Perception +3</w:t>
      </w:r>
    </w:p>
    <w:p w14:paraId="676B6BFA" w14:textId="77777777" w:rsidR="00177633" w:rsidRPr="0031127C" w:rsidRDefault="00177633" w:rsidP="00177633">
      <w:r w:rsidRPr="0031127C">
        <w:t>Damage Immunities cold</w:t>
      </w:r>
    </w:p>
    <w:p w14:paraId="1F1A5520" w14:textId="77777777" w:rsidR="00177633" w:rsidRPr="0031127C" w:rsidRDefault="00177633" w:rsidP="00177633">
      <w:r w:rsidRPr="0031127C">
        <w:t>Senses passive Perception 13</w:t>
      </w:r>
    </w:p>
    <w:p w14:paraId="50407767" w14:textId="77777777" w:rsidR="00177633" w:rsidRPr="0031127C" w:rsidRDefault="00177633" w:rsidP="00177633">
      <w:r w:rsidRPr="0031127C">
        <w:t>Languages Common, Giant</w:t>
      </w:r>
    </w:p>
    <w:p w14:paraId="54318EE5" w14:textId="77777777" w:rsidR="00177633" w:rsidRPr="0031127C" w:rsidRDefault="00177633" w:rsidP="00177633">
      <w:r w:rsidRPr="0031127C">
        <w:t>Challenge 9 (5,000 XP)</w:t>
      </w:r>
    </w:p>
    <w:p w14:paraId="2F1130C8" w14:textId="77777777" w:rsidR="008D7E6B" w:rsidRPr="008D7E6B" w:rsidRDefault="00177633" w:rsidP="00177633">
      <w:pPr>
        <w:rPr>
          <w:b/>
        </w:rPr>
      </w:pPr>
      <w:r w:rsidRPr="0031127C">
        <w:t>Spellcasting. Pavrat is a 9th-level spellcaster. Her</w:t>
      </w:r>
    </w:p>
    <w:p w14:paraId="30E5D935" w14:textId="77777777" w:rsidR="008D7E6B" w:rsidRPr="008D7E6B" w:rsidRDefault="00177633" w:rsidP="00177633">
      <w:pPr>
        <w:rPr>
          <w:b/>
        </w:rPr>
      </w:pPr>
      <w:r w:rsidRPr="0031127C">
        <w:t>spellcasting ability is Wisdom (spell save DC 17,</w:t>
      </w:r>
    </w:p>
    <w:p w14:paraId="5DFC183C" w14:textId="77777777" w:rsidR="008D7E6B" w:rsidRPr="008D7E6B" w:rsidRDefault="00177633" w:rsidP="00177633">
      <w:pPr>
        <w:rPr>
          <w:b/>
        </w:rPr>
      </w:pPr>
      <w:r w:rsidRPr="0031127C">
        <w:t>+8 to hit with spell attacks). She has the following</w:t>
      </w:r>
    </w:p>
    <w:p w14:paraId="4F6F4CFA" w14:textId="7AE27DAC" w:rsidR="00177633" w:rsidRPr="0031127C" w:rsidRDefault="00177633" w:rsidP="00177633">
      <w:r w:rsidRPr="0031127C">
        <w:t>spells prepared:</w:t>
      </w:r>
    </w:p>
    <w:p w14:paraId="01A7FA1F" w14:textId="77777777" w:rsidR="008D7E6B" w:rsidRPr="008D7E6B" w:rsidRDefault="00177633" w:rsidP="00177633">
      <w:pPr>
        <w:rPr>
          <w:b/>
        </w:rPr>
      </w:pPr>
      <w:r w:rsidRPr="0031127C">
        <w:t>Cantrips (at will): light, resistance, sacred</w:t>
      </w:r>
    </w:p>
    <w:p w14:paraId="33EB28A0" w14:textId="0D794DBD" w:rsidR="00177633" w:rsidRPr="0031127C" w:rsidRDefault="00177633" w:rsidP="00177633">
      <w:r w:rsidRPr="0031127C">
        <w:t>flame(3d8) ray of frost(3d8)</w:t>
      </w:r>
    </w:p>
    <w:p w14:paraId="0A27BBEA" w14:textId="77777777" w:rsidR="008D7E6B" w:rsidRPr="008D7E6B" w:rsidRDefault="00177633" w:rsidP="00177633">
      <w:pPr>
        <w:rPr>
          <w:b/>
        </w:rPr>
      </w:pPr>
      <w:r w:rsidRPr="0031127C">
        <w:t>1st level (4 slots): bless, fog cloud, entangle</w:t>
      </w:r>
    </w:p>
    <w:p w14:paraId="2542F919" w14:textId="6D1999A2" w:rsidR="00177633" w:rsidRPr="0031127C" w:rsidRDefault="00177633" w:rsidP="00177633">
      <w:r w:rsidRPr="0031127C">
        <w:t>(flavored as ice), shield</w:t>
      </w:r>
    </w:p>
    <w:p w14:paraId="38384F3C" w14:textId="77777777" w:rsidR="008D7E6B" w:rsidRPr="008D7E6B" w:rsidRDefault="00177633" w:rsidP="00177633">
      <w:pPr>
        <w:rPr>
          <w:b/>
        </w:rPr>
      </w:pPr>
      <w:r w:rsidRPr="0031127C">
        <w:t>2nd level (3 slots): invisibility, cloud of daggers</w:t>
      </w:r>
    </w:p>
    <w:p w14:paraId="5C74DEFB" w14:textId="0A13E4AC" w:rsidR="00177633" w:rsidRPr="0031127C" w:rsidRDefault="00177633" w:rsidP="00177633">
      <w:r w:rsidRPr="0031127C">
        <w:t>(flavored as ice shards), shatter</w:t>
      </w:r>
    </w:p>
    <w:p w14:paraId="68183BCE" w14:textId="77777777" w:rsidR="008D7E6B" w:rsidRPr="008D7E6B" w:rsidRDefault="00177633" w:rsidP="00177633">
      <w:pPr>
        <w:rPr>
          <w:b/>
        </w:rPr>
      </w:pPr>
      <w:r w:rsidRPr="0031127C">
        <w:t>3rd level (3 slots): counterspell, call lightning,</w:t>
      </w:r>
    </w:p>
    <w:p w14:paraId="7D8CABA3" w14:textId="6E0244D9" w:rsidR="00177633" w:rsidRPr="0031127C" w:rsidRDefault="00177633" w:rsidP="00177633">
      <w:r w:rsidRPr="0031127C">
        <w:t>spirit guardians</w:t>
      </w:r>
    </w:p>
    <w:p w14:paraId="18A19AA8" w14:textId="77777777" w:rsidR="00177633" w:rsidRPr="0031127C" w:rsidRDefault="00177633" w:rsidP="00177633">
      <w:r w:rsidRPr="0031127C">
        <w:t>4th level (3 slots): ice storm, greater invisibility</w:t>
      </w:r>
    </w:p>
    <w:p w14:paraId="0AB6DE0D" w14:textId="77777777" w:rsidR="00177633" w:rsidRPr="0031127C" w:rsidRDefault="00177633" w:rsidP="00177633">
      <w:r w:rsidRPr="0031127C">
        <w:t>5th level (1 slot): cone of cold</w:t>
      </w:r>
    </w:p>
    <w:p w14:paraId="247142FC" w14:textId="77777777" w:rsidR="00177633" w:rsidRPr="0031127C" w:rsidRDefault="00177633" w:rsidP="00177633">
      <w:r w:rsidRPr="0031127C">
        <w:t>Actions</w:t>
      </w:r>
    </w:p>
    <w:p w14:paraId="2823821C" w14:textId="77777777" w:rsidR="00177633" w:rsidRPr="0031127C" w:rsidRDefault="00177633" w:rsidP="00177633">
      <w:r w:rsidRPr="0031127C">
        <w:t>Multiattack. The giant makes two greataxe attacks.</w:t>
      </w:r>
    </w:p>
    <w:p w14:paraId="4DEC9EB3" w14:textId="77777777" w:rsidR="008D7E6B" w:rsidRPr="008D7E6B" w:rsidRDefault="00177633" w:rsidP="00177633">
      <w:pPr>
        <w:rPr>
          <w:b/>
        </w:rPr>
      </w:pPr>
      <w:r w:rsidRPr="0031127C">
        <w:t>greataxe. Melee Weapon Attack:</w:t>
      </w:r>
    </w:p>
    <w:p w14:paraId="45F4719B" w14:textId="77777777" w:rsidR="008D7E6B" w:rsidRPr="008D7E6B" w:rsidRDefault="00177633" w:rsidP="00177633">
      <w:pPr>
        <w:rPr>
          <w:b/>
        </w:rPr>
      </w:pPr>
      <w:r w:rsidRPr="006B199F">
        <w:t>+9 to hit, reach 10</w:t>
      </w:r>
    </w:p>
    <w:p w14:paraId="2F148F06" w14:textId="2C4AA04D" w:rsidR="00177633" w:rsidRPr="006B199F" w:rsidRDefault="00177633" w:rsidP="00177633">
      <w:r w:rsidRPr="006B199F">
        <w:t>ft., one target. Hit: 25 (3d12 + 6) slashing damage.</w:t>
      </w:r>
    </w:p>
    <w:p w14:paraId="35502CD8" w14:textId="77777777" w:rsidR="008D7E6B" w:rsidRPr="008D7E6B" w:rsidRDefault="00177633" w:rsidP="00177633">
      <w:pPr>
        <w:rPr>
          <w:b/>
        </w:rPr>
      </w:pPr>
      <w:r w:rsidRPr="006B199F">
        <w:t>rock. Ranged Weapon Attack: +9 to hit, range</w:t>
      </w:r>
    </w:p>
    <w:p w14:paraId="1F2B095E" w14:textId="77777777" w:rsidR="008D7E6B" w:rsidRPr="008D7E6B" w:rsidRDefault="00177633" w:rsidP="00177633">
      <w:pPr>
        <w:rPr>
          <w:b/>
        </w:rPr>
      </w:pPr>
      <w:r w:rsidRPr="006B199F">
        <w:t>60/240 ft., one target. Hit: 28 (4d10 + 6)</w:t>
      </w:r>
    </w:p>
    <w:p w14:paraId="05036541" w14:textId="03CB0929" w:rsidR="00177633" w:rsidRPr="0031127C" w:rsidRDefault="00177633" w:rsidP="00177633">
      <w:pPr>
        <w:rPr>
          <w:lang w:val="ru-RU"/>
        </w:rPr>
      </w:pPr>
      <w:r w:rsidRPr="006B199F">
        <w:rPr>
          <w:lang w:val="ru-RU"/>
        </w:rPr>
        <w:t>bludgeoning damage.</w:t>
      </w:r>
    </w:p>
    <w:p w14:paraId="6E5026BB" w14:textId="77777777" w:rsidR="00177633" w:rsidRPr="0047393C" w:rsidRDefault="00177633" w:rsidP="00177633">
      <w:bookmarkStart w:id="175" w:name="_Toc509362936"/>
      <w:r w:rsidRPr="0047393C">
        <w:t>CCC-BMG-18 ELMW1-3 The Battle of Elmwood</w:t>
      </w:r>
      <w:bookmarkEnd w:id="175"/>
    </w:p>
    <w:p w14:paraId="13EAD603" w14:textId="77777777" w:rsidR="00177633" w:rsidRDefault="00177633" w:rsidP="00177633">
      <w:pPr>
        <w:pStyle w:val="2"/>
        <w:rPr>
          <w:lang w:val="ru-RU"/>
        </w:rPr>
      </w:pPr>
      <w:bookmarkStart w:id="176" w:name="_Toc509362937"/>
      <w:bookmarkStart w:id="177" w:name="_Toc510259761"/>
      <w:r w:rsidRPr="0047393C">
        <w:t>Corrupted Owlbear</w:t>
      </w:r>
      <w:bookmarkEnd w:id="176"/>
      <w:bookmarkEnd w:id="177"/>
    </w:p>
    <w:p w14:paraId="3320F128" w14:textId="77777777" w:rsidR="00177633" w:rsidRPr="006B199F" w:rsidRDefault="00177633" w:rsidP="00177633">
      <w:r w:rsidRPr="006B199F">
        <w:t>Large plant, neutral evil</w:t>
      </w:r>
    </w:p>
    <w:p w14:paraId="11D04AA0" w14:textId="77777777" w:rsidR="00177633" w:rsidRPr="006B199F" w:rsidRDefault="00177633" w:rsidP="00177633">
      <w:r w:rsidRPr="006B199F">
        <w:t>Armor Class 13 (natural armor)</w:t>
      </w:r>
    </w:p>
    <w:p w14:paraId="7ECB8D59" w14:textId="77777777" w:rsidR="00177633" w:rsidRPr="006B199F" w:rsidRDefault="00177633" w:rsidP="00177633">
      <w:r w:rsidRPr="006B199F">
        <w:t>Hit Points 59 (7d10+21)</w:t>
      </w:r>
    </w:p>
    <w:p w14:paraId="61FA9C7F" w14:textId="77777777" w:rsidR="00177633" w:rsidRPr="006B199F" w:rsidRDefault="00177633" w:rsidP="00177633">
      <w:r w:rsidRPr="006B199F">
        <w:t>Speed 30 ft.</w:t>
      </w:r>
    </w:p>
    <w:p w14:paraId="66529611" w14:textId="1ECF238B" w:rsidR="00177633" w:rsidRPr="006B19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D9EA7CE" w14:textId="77777777" w:rsidR="0000645A" w:rsidRDefault="00305B1A" w:rsidP="00177633">
      <w:r>
        <w:t>20(+5)</w:t>
      </w:r>
      <w:r>
        <w:tab/>
        <w:t>12(+1)</w:t>
      </w:r>
      <w:r>
        <w:tab/>
        <w:t>17(+3)</w:t>
      </w:r>
      <w:r>
        <w:tab/>
      </w:r>
      <w:r w:rsidR="00177633" w:rsidRPr="006B199F">
        <w:t>2 (-4)</w:t>
      </w:r>
      <w:r w:rsidR="00177633">
        <w:t xml:space="preserve"> </w:t>
      </w:r>
      <w:r w:rsidR="00E82E8E" w:rsidRPr="00E82E8E">
        <w:rPr>
          <w:b/>
        </w:rPr>
        <w:t>6 (-2)</w:t>
      </w:r>
      <w:r w:rsidR="00E82E8E" w:rsidRPr="00E82E8E">
        <w:rPr>
          <w:b/>
        </w:rPr>
        <w:tab/>
      </w:r>
      <w:r w:rsidR="00177633" w:rsidRPr="006B199F">
        <w:t>1 (-5)</w:t>
      </w:r>
    </w:p>
    <w:p w14:paraId="44F7E2BC" w14:textId="5B19F37B" w:rsidR="008D7E6B" w:rsidRPr="008D7E6B" w:rsidRDefault="0000645A" w:rsidP="00177633">
      <w:pPr>
        <w:rPr>
          <w:b/>
        </w:rPr>
      </w:pPr>
      <w:r>
        <w:t>Condition Immunities</w:t>
      </w:r>
      <w:r w:rsidR="00177633" w:rsidRPr="006B199F">
        <w:t xml:space="preserve"> blinded, charmed,</w:t>
      </w:r>
    </w:p>
    <w:p w14:paraId="75F52761" w14:textId="59AC6051" w:rsidR="00177633" w:rsidRPr="006B199F" w:rsidRDefault="00177633" w:rsidP="00177633">
      <w:r w:rsidRPr="006B199F">
        <w:t>frightened, paralyzed</w:t>
      </w:r>
    </w:p>
    <w:p w14:paraId="371978E4" w14:textId="77777777" w:rsidR="008D7E6B" w:rsidRPr="008D7E6B" w:rsidRDefault="00177633" w:rsidP="00177633">
      <w:pPr>
        <w:rPr>
          <w:b/>
        </w:rPr>
      </w:pPr>
      <w:r w:rsidRPr="006B199F">
        <w:t>Senses blindsight 30 ft. (blind beyond this radius),</w:t>
      </w:r>
    </w:p>
    <w:p w14:paraId="3D1D376C" w14:textId="53B08CE1" w:rsidR="00177633" w:rsidRPr="006B199F" w:rsidRDefault="00177633" w:rsidP="00177633">
      <w:r w:rsidRPr="006B199F">
        <w:t>passive Perception 8</w:t>
      </w:r>
    </w:p>
    <w:p w14:paraId="24E3F637" w14:textId="77777777" w:rsidR="00177633" w:rsidRPr="006B199F" w:rsidRDefault="00177633" w:rsidP="00177633">
      <w:r w:rsidRPr="006B199F">
        <w:t>Languages -</w:t>
      </w:r>
    </w:p>
    <w:p w14:paraId="58695680" w14:textId="77777777" w:rsidR="00177633" w:rsidRPr="006B199F" w:rsidRDefault="00177633" w:rsidP="00177633">
      <w:r w:rsidRPr="006B199F">
        <w:t>Challenge 3 (700 XP)</w:t>
      </w:r>
    </w:p>
    <w:p w14:paraId="1C8C593F" w14:textId="77777777" w:rsidR="008D7E6B" w:rsidRPr="008D7E6B" w:rsidRDefault="00177633" w:rsidP="00177633">
      <w:pPr>
        <w:rPr>
          <w:b/>
        </w:rPr>
      </w:pPr>
      <w:r w:rsidRPr="006B199F">
        <w:t>Actions</w:t>
      </w:r>
    </w:p>
    <w:p w14:paraId="7355BA61" w14:textId="77777777" w:rsidR="008D7E6B" w:rsidRPr="008D7E6B" w:rsidRDefault="00177633" w:rsidP="00177633">
      <w:pPr>
        <w:rPr>
          <w:b/>
        </w:rPr>
      </w:pPr>
      <w:r w:rsidRPr="006B199F">
        <w:t>Multiattack. The corrupted owlbear makes two</w:t>
      </w:r>
    </w:p>
    <w:p w14:paraId="05C3A3F3" w14:textId="58A2A9B7" w:rsidR="00177633" w:rsidRPr="006B199F" w:rsidRDefault="00177633" w:rsidP="00177633">
      <w:r w:rsidRPr="006B199F">
        <w:t>attacks: one with its beak and one with its claws.</w:t>
      </w:r>
    </w:p>
    <w:p w14:paraId="59470186" w14:textId="6ED561C1" w:rsidR="00177633" w:rsidRPr="006B199F" w:rsidRDefault="00177633" w:rsidP="00177633">
      <w:r w:rsidRPr="006B199F">
        <w:t xml:space="preserve">Beak Melee Weapon Attack: +7 to hit, </w:t>
      </w:r>
      <w:r w:rsidR="00233FFA">
        <w:t xml:space="preserve">reach 5 ft., </w:t>
      </w:r>
      <w:r w:rsidRPr="006B199F">
        <w:t>one target. Hit: 10 (1d10+5) piercing damage.</w:t>
      </w:r>
    </w:p>
    <w:p w14:paraId="215A4BC7" w14:textId="342D5B16" w:rsidR="00177633" w:rsidRPr="006B199F" w:rsidRDefault="00177633" w:rsidP="00177633">
      <w:r w:rsidRPr="006B199F">
        <w:t xml:space="preserve">Claws Melee Weapon Attack: +7 to hit, </w:t>
      </w:r>
      <w:r w:rsidR="00233FFA">
        <w:t xml:space="preserve">reach 5 ft., </w:t>
      </w:r>
      <w:r w:rsidRPr="006B199F">
        <w:t>one target. Hit: 14 (2d8+5) slashing damage.</w:t>
      </w:r>
    </w:p>
    <w:p w14:paraId="2019D601" w14:textId="77777777" w:rsidR="00177633" w:rsidRPr="00053548" w:rsidRDefault="00177633" w:rsidP="00177633">
      <w:pPr>
        <w:rPr>
          <w:lang w:val="ru-RU"/>
        </w:rPr>
      </w:pPr>
      <w:r w:rsidRPr="00053548">
        <w:rPr>
          <w:lang w:val="ru-RU"/>
        </w:rPr>
        <w:t>Darkbringer Cultist</w:t>
      </w:r>
    </w:p>
    <w:p w14:paraId="1A33AD7F" w14:textId="77777777" w:rsidR="00177633" w:rsidRPr="00053548" w:rsidRDefault="00177633" w:rsidP="00177633">
      <w:pPr>
        <w:rPr>
          <w:lang w:val="ru-RU"/>
        </w:rPr>
      </w:pPr>
      <w:r w:rsidRPr="00053548">
        <w:rPr>
          <w:lang w:val="ru-RU"/>
        </w:rPr>
        <w:t>Medium humanoid (any race), chaotic evil</w:t>
      </w:r>
    </w:p>
    <w:p w14:paraId="4B939F67" w14:textId="77777777" w:rsidR="00177633" w:rsidRPr="00053548" w:rsidRDefault="00177633" w:rsidP="00177633">
      <w:pPr>
        <w:rPr>
          <w:lang w:val="ru-RU"/>
        </w:rPr>
      </w:pPr>
      <w:r w:rsidRPr="00053548">
        <w:rPr>
          <w:lang w:val="ru-RU"/>
        </w:rPr>
        <w:t>Armor Class 12 (leather armor)</w:t>
      </w:r>
    </w:p>
    <w:p w14:paraId="79570A15" w14:textId="77777777" w:rsidR="00177633" w:rsidRPr="00053548" w:rsidRDefault="00177633" w:rsidP="00177633">
      <w:pPr>
        <w:rPr>
          <w:lang w:val="ru-RU"/>
        </w:rPr>
      </w:pPr>
      <w:r w:rsidRPr="00053548">
        <w:rPr>
          <w:lang w:val="ru-RU"/>
        </w:rPr>
        <w:t>Hit Points 9 (2d8)</w:t>
      </w:r>
    </w:p>
    <w:p w14:paraId="1B2AB567" w14:textId="77777777" w:rsidR="00177633" w:rsidRPr="00053548" w:rsidRDefault="00177633" w:rsidP="00177633">
      <w:pPr>
        <w:rPr>
          <w:lang w:val="ru-RU"/>
        </w:rPr>
      </w:pPr>
      <w:r w:rsidRPr="00053548">
        <w:rPr>
          <w:lang w:val="ru-RU"/>
        </w:rPr>
        <w:t>Speed 30 ft.</w:t>
      </w:r>
    </w:p>
    <w:p w14:paraId="507DE7F0" w14:textId="2E4AA0F2"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0937D2E2" w14:textId="494015EF" w:rsidR="00177633" w:rsidRPr="00053548" w:rsidRDefault="00177633" w:rsidP="00177633">
      <w:pPr>
        <w:rPr>
          <w:lang w:val="ru-RU"/>
        </w:rPr>
      </w:pPr>
      <w:r w:rsidRPr="00053548">
        <w:rPr>
          <w:lang w:val="ru-RU"/>
        </w:rPr>
        <w:t>11(+0)</w:t>
      </w:r>
      <w:r>
        <w:rPr>
          <w:lang w:val="ru-RU"/>
        </w:rPr>
        <w:t xml:space="preserve"> </w:t>
      </w:r>
      <w:r w:rsidR="00305B1A">
        <w:rPr>
          <w:lang w:val="ru-RU"/>
        </w:rPr>
        <w:t>12(+1)</w:t>
      </w:r>
      <w:r w:rsidR="00305B1A">
        <w:rPr>
          <w:lang w:val="ru-RU"/>
        </w:rPr>
        <w:tab/>
        <w:t>10(+0)</w:t>
      </w:r>
      <w:r w:rsidR="00305B1A">
        <w:rPr>
          <w:lang w:val="ru-RU"/>
        </w:rPr>
        <w:tab/>
        <w:t>10(+0)</w:t>
      </w:r>
      <w:r w:rsidR="00305B1A">
        <w:rPr>
          <w:lang w:val="ru-RU"/>
        </w:rPr>
        <w:tab/>
        <w:t>11(+0)</w:t>
      </w:r>
      <w:r w:rsidR="00305B1A">
        <w:rPr>
          <w:lang w:val="ru-RU"/>
        </w:rPr>
        <w:tab/>
      </w:r>
      <w:r w:rsidRPr="00053548">
        <w:rPr>
          <w:lang w:val="ru-RU"/>
        </w:rPr>
        <w:t>10 (+0)</w:t>
      </w:r>
    </w:p>
    <w:p w14:paraId="73CD1E5F" w14:textId="77777777" w:rsidR="0000645A" w:rsidRDefault="00177633" w:rsidP="00177633">
      <w:pPr>
        <w:rPr>
          <w:lang w:val="ru-RU"/>
        </w:rPr>
      </w:pPr>
      <w:r w:rsidRPr="00053548">
        <w:rPr>
          <w:lang w:val="ru-RU"/>
        </w:rPr>
        <w:t>Skills Deception +2, Religion +2</w:t>
      </w:r>
    </w:p>
    <w:p w14:paraId="06858207" w14:textId="1F0DE9C0"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4AD9ED95" w14:textId="77777777" w:rsidR="00177633" w:rsidRPr="00053548" w:rsidRDefault="00177633" w:rsidP="00177633">
      <w:pPr>
        <w:rPr>
          <w:lang w:val="ru-RU"/>
        </w:rPr>
      </w:pPr>
      <w:r w:rsidRPr="00053548">
        <w:rPr>
          <w:lang w:val="ru-RU"/>
        </w:rPr>
        <w:t>Senses passive Perception 10</w:t>
      </w:r>
    </w:p>
    <w:p w14:paraId="257C38F5" w14:textId="77777777" w:rsidR="00177633" w:rsidRPr="00053548" w:rsidRDefault="00177633" w:rsidP="00177633">
      <w:pPr>
        <w:rPr>
          <w:lang w:val="ru-RU"/>
        </w:rPr>
      </w:pPr>
      <w:r w:rsidRPr="00053548">
        <w:rPr>
          <w:lang w:val="ru-RU"/>
        </w:rPr>
        <w:t>Languages Common</w:t>
      </w:r>
    </w:p>
    <w:p w14:paraId="29A1E1F4" w14:textId="77777777" w:rsidR="00177633" w:rsidRPr="00053548" w:rsidRDefault="00177633" w:rsidP="00177633">
      <w:pPr>
        <w:rPr>
          <w:lang w:val="ru-RU"/>
        </w:rPr>
      </w:pPr>
      <w:r w:rsidRPr="00053548">
        <w:rPr>
          <w:lang w:val="ru-RU"/>
        </w:rPr>
        <w:t>Challenge ⅛ (50 XP)</w:t>
      </w:r>
    </w:p>
    <w:p w14:paraId="3FD0FC58" w14:textId="77777777" w:rsidR="008D7E6B" w:rsidRPr="008D7E6B" w:rsidRDefault="00177633" w:rsidP="00177633">
      <w:pPr>
        <w:rPr>
          <w:b/>
          <w:lang w:val="ru-RU"/>
        </w:rPr>
      </w:pPr>
      <w:r w:rsidRPr="00053548">
        <w:rPr>
          <w:lang w:val="ru-RU"/>
        </w:rPr>
        <w:t>Dark Devotion. The cultist has advantage on</w:t>
      </w:r>
    </w:p>
    <w:p w14:paraId="5EB5C886" w14:textId="04B57187" w:rsidR="00177633" w:rsidRPr="00053548" w:rsidRDefault="00177633" w:rsidP="00177633">
      <w:pPr>
        <w:rPr>
          <w:lang w:val="ru-RU"/>
        </w:rPr>
      </w:pPr>
      <w:r w:rsidRPr="00053548">
        <w:rPr>
          <w:lang w:val="ru-RU"/>
        </w:rPr>
        <w:t>saving throws against being charmed or frightened.</w:t>
      </w:r>
    </w:p>
    <w:p w14:paraId="432D6A57" w14:textId="77777777" w:rsidR="008D7E6B" w:rsidRPr="008D7E6B" w:rsidRDefault="00177633" w:rsidP="00177633">
      <w:pPr>
        <w:rPr>
          <w:b/>
          <w:lang w:val="ru-RU"/>
        </w:rPr>
      </w:pPr>
      <w:r w:rsidRPr="00053548">
        <w:rPr>
          <w:lang w:val="ru-RU"/>
        </w:rPr>
        <w:t>Actions</w:t>
      </w:r>
    </w:p>
    <w:p w14:paraId="7CEC0AD7" w14:textId="77777777" w:rsidR="008D7E6B" w:rsidRPr="008D7E6B" w:rsidRDefault="00177633" w:rsidP="00177633">
      <w:pPr>
        <w:rPr>
          <w:b/>
          <w:lang w:val="ru-RU"/>
        </w:rPr>
      </w:pPr>
      <w:r w:rsidRPr="00053548">
        <w:rPr>
          <w:lang w:val="ru-RU"/>
        </w:rPr>
        <w:t>Scimitar. Melee Weapon Attack: +3 to hit, reach 5</w:t>
      </w:r>
    </w:p>
    <w:p w14:paraId="654F19A7" w14:textId="5CDF4878" w:rsidR="00177633" w:rsidRPr="00053548" w:rsidRDefault="00177633" w:rsidP="00177633">
      <w:pPr>
        <w:rPr>
          <w:lang w:val="ru-RU"/>
        </w:rPr>
      </w:pPr>
      <w:r w:rsidRPr="00053548">
        <w:rPr>
          <w:lang w:val="ru-RU"/>
        </w:rPr>
        <w:t>ft., one target. Hit: 4 (1d6+1) slashing damage</w:t>
      </w:r>
    </w:p>
    <w:p w14:paraId="6E12E042" w14:textId="77777777" w:rsidR="008D7E6B" w:rsidRPr="008D7E6B" w:rsidRDefault="00177633" w:rsidP="00177633">
      <w:pPr>
        <w:rPr>
          <w:b/>
          <w:lang w:val="ru-RU"/>
        </w:rPr>
      </w:pPr>
      <w:r w:rsidRPr="00053548">
        <w:rPr>
          <w:lang w:val="ru-RU"/>
        </w:rPr>
        <w:t>Yellow Mold Flask. The cultist hurls a flask</w:t>
      </w:r>
    </w:p>
    <w:p w14:paraId="1E508945" w14:textId="77777777" w:rsidR="008D7E6B" w:rsidRPr="008D7E6B" w:rsidRDefault="00177633" w:rsidP="00177633">
      <w:pPr>
        <w:rPr>
          <w:b/>
          <w:lang w:val="ru-RU"/>
        </w:rPr>
      </w:pPr>
      <w:r w:rsidRPr="00053548">
        <w:rPr>
          <w:lang w:val="ru-RU"/>
        </w:rPr>
        <w:t>containing yellow mold spores at a space within</w:t>
      </w:r>
    </w:p>
    <w:p w14:paraId="700CA168" w14:textId="77777777" w:rsidR="008D7E6B" w:rsidRPr="008D7E6B" w:rsidRDefault="00177633" w:rsidP="00177633">
      <w:pPr>
        <w:rPr>
          <w:b/>
          <w:lang w:val="ru-RU"/>
        </w:rPr>
      </w:pPr>
      <w:r w:rsidRPr="00053548">
        <w:rPr>
          <w:lang w:val="ru-RU"/>
        </w:rPr>
        <w:t>15’, which bursts to fill a 10’ cube. Any creature</w:t>
      </w:r>
    </w:p>
    <w:p w14:paraId="0A8FBD38" w14:textId="77777777" w:rsidR="008D7E6B" w:rsidRPr="008D7E6B" w:rsidRDefault="00177633" w:rsidP="00177633">
      <w:pPr>
        <w:rPr>
          <w:b/>
          <w:lang w:val="ru-RU"/>
        </w:rPr>
      </w:pPr>
      <w:r w:rsidRPr="00053548">
        <w:rPr>
          <w:lang w:val="ru-RU"/>
        </w:rPr>
        <w:t>in the area must succeed on a DC 15 Constitution</w:t>
      </w:r>
    </w:p>
    <w:p w14:paraId="2FDC2C13" w14:textId="77777777" w:rsidR="008D7E6B" w:rsidRPr="008D7E6B" w:rsidRDefault="00177633" w:rsidP="00177633">
      <w:pPr>
        <w:rPr>
          <w:b/>
          <w:lang w:val="ru-RU"/>
        </w:rPr>
      </w:pPr>
      <w:r w:rsidRPr="00053548">
        <w:rPr>
          <w:lang w:val="ru-RU"/>
        </w:rPr>
        <w:t>saving throw or take 11 (2d10) poison damage and</w:t>
      </w:r>
    </w:p>
    <w:p w14:paraId="1799AE4C" w14:textId="77777777" w:rsidR="008D7E6B" w:rsidRPr="008D7E6B" w:rsidRDefault="00177633" w:rsidP="00177633">
      <w:pPr>
        <w:rPr>
          <w:b/>
          <w:lang w:val="ru-RU"/>
        </w:rPr>
      </w:pPr>
      <w:r w:rsidRPr="00053548">
        <w:rPr>
          <w:lang w:val="ru-RU"/>
        </w:rPr>
        <w:t>become poisoned for 1 minute. While poisoned</w:t>
      </w:r>
    </w:p>
    <w:p w14:paraId="366DBE1A" w14:textId="77777777" w:rsidR="008D7E6B" w:rsidRPr="008D7E6B" w:rsidRDefault="00177633" w:rsidP="00177633">
      <w:pPr>
        <w:rPr>
          <w:b/>
          <w:lang w:val="ru-RU"/>
        </w:rPr>
      </w:pPr>
      <w:r w:rsidRPr="00053548">
        <w:rPr>
          <w:lang w:val="ru-RU"/>
        </w:rPr>
        <w:t>in this way, the creature takes 5 (1d10) poison</w:t>
      </w:r>
    </w:p>
    <w:p w14:paraId="0851C1AE" w14:textId="77777777" w:rsidR="008D7E6B" w:rsidRPr="008D7E6B" w:rsidRDefault="00177633" w:rsidP="00177633">
      <w:pPr>
        <w:rPr>
          <w:b/>
          <w:lang w:val="ru-RU"/>
        </w:rPr>
      </w:pPr>
      <w:r w:rsidRPr="00053548">
        <w:rPr>
          <w:lang w:val="ru-RU"/>
        </w:rPr>
        <w:t>damage at the start of each of its turns. The</w:t>
      </w:r>
    </w:p>
    <w:p w14:paraId="1A8D6FAE" w14:textId="77777777" w:rsidR="008D7E6B" w:rsidRPr="008D7E6B" w:rsidRDefault="00177633" w:rsidP="00177633">
      <w:pPr>
        <w:rPr>
          <w:b/>
          <w:lang w:val="ru-RU"/>
        </w:rPr>
      </w:pPr>
      <w:r w:rsidRPr="00053548">
        <w:rPr>
          <w:lang w:val="ru-RU"/>
        </w:rPr>
        <w:t>creature can repeat the saving throw at the end of</w:t>
      </w:r>
    </w:p>
    <w:p w14:paraId="6504EF27" w14:textId="77777777" w:rsidR="008D7E6B" w:rsidRPr="008D7E6B" w:rsidRDefault="00177633" w:rsidP="00177633">
      <w:pPr>
        <w:rPr>
          <w:b/>
          <w:lang w:val="ru-RU"/>
        </w:rPr>
      </w:pPr>
      <w:r w:rsidRPr="00053548">
        <w:rPr>
          <w:lang w:val="ru-RU"/>
        </w:rPr>
        <w:t>each of its turns, ending the effect on itself with</w:t>
      </w:r>
    </w:p>
    <w:p w14:paraId="404E2E64" w14:textId="77777777" w:rsidR="008D7E6B" w:rsidRPr="008D7E6B" w:rsidRDefault="00177633" w:rsidP="00177633">
      <w:pPr>
        <w:rPr>
          <w:b/>
          <w:lang w:val="ru-RU"/>
        </w:rPr>
      </w:pPr>
      <w:r w:rsidRPr="00053548">
        <w:rPr>
          <w:lang w:val="ru-RU"/>
        </w:rPr>
        <w:t>a successful save. Each cultist carries one flask of</w:t>
      </w:r>
    </w:p>
    <w:p w14:paraId="2FF07DCE" w14:textId="77777777" w:rsidR="008D7E6B" w:rsidRPr="008D7E6B" w:rsidRDefault="00177633" w:rsidP="00177633">
      <w:pPr>
        <w:rPr>
          <w:b/>
          <w:lang w:val="ru-RU"/>
        </w:rPr>
      </w:pPr>
      <w:r w:rsidRPr="00053548">
        <w:rPr>
          <w:lang w:val="ru-RU"/>
        </w:rPr>
        <w:t>yellow mold spores; if the cultist is reduced to 0 HP</w:t>
      </w:r>
    </w:p>
    <w:p w14:paraId="3C4B7A23" w14:textId="77777777" w:rsidR="008D7E6B" w:rsidRPr="008D7E6B" w:rsidRDefault="00177633" w:rsidP="00177633">
      <w:pPr>
        <w:rPr>
          <w:b/>
          <w:lang w:val="ru-RU"/>
        </w:rPr>
      </w:pPr>
      <w:r w:rsidRPr="00053548">
        <w:rPr>
          <w:lang w:val="ru-RU"/>
        </w:rPr>
        <w:t>while carrying a flask, there is a 50% chance that</w:t>
      </w:r>
    </w:p>
    <w:p w14:paraId="5556E25D" w14:textId="77777777" w:rsidR="008D7E6B" w:rsidRPr="008D7E6B" w:rsidRDefault="00177633" w:rsidP="00177633">
      <w:pPr>
        <w:rPr>
          <w:b/>
          <w:lang w:val="ru-RU"/>
        </w:rPr>
      </w:pPr>
      <w:r w:rsidRPr="00053548">
        <w:rPr>
          <w:lang w:val="ru-RU"/>
        </w:rPr>
        <w:t>it shatters in a cloud extending 5’ from the cultist;</w:t>
      </w:r>
    </w:p>
    <w:p w14:paraId="4C57CFF0" w14:textId="77777777" w:rsidR="008D7E6B" w:rsidRPr="008D7E6B" w:rsidRDefault="00177633" w:rsidP="00177633">
      <w:pPr>
        <w:rPr>
          <w:b/>
          <w:lang w:val="ru-RU"/>
        </w:rPr>
      </w:pPr>
      <w:r w:rsidRPr="00053548">
        <w:rPr>
          <w:lang w:val="ru-RU"/>
        </w:rPr>
        <w:t>the flask automatically breaks in this fashion if the</w:t>
      </w:r>
    </w:p>
    <w:p w14:paraId="2B49CBA0" w14:textId="77777777" w:rsidR="008D7E6B" w:rsidRPr="008D7E6B" w:rsidRDefault="00177633" w:rsidP="00177633">
      <w:pPr>
        <w:rPr>
          <w:b/>
          <w:lang w:val="ru-RU"/>
        </w:rPr>
      </w:pPr>
      <w:r w:rsidRPr="00053548">
        <w:rPr>
          <w:lang w:val="ru-RU"/>
        </w:rPr>
        <w:t>cultist takes 5 or more Thunder damage from a</w:t>
      </w:r>
    </w:p>
    <w:p w14:paraId="695D401C" w14:textId="3C0873A8" w:rsidR="00177633" w:rsidRDefault="00177633" w:rsidP="00177633">
      <w:pPr>
        <w:rPr>
          <w:lang w:val="ru-RU"/>
        </w:rPr>
      </w:pPr>
      <w:r w:rsidRPr="00053548">
        <w:rPr>
          <w:lang w:val="ru-RU"/>
        </w:rPr>
        <w:t>single effect.</w:t>
      </w:r>
    </w:p>
    <w:p w14:paraId="3971694F" w14:textId="77777777" w:rsidR="00177633" w:rsidRPr="00053548" w:rsidRDefault="00177633" w:rsidP="002B381E">
      <w:pPr>
        <w:pStyle w:val="2"/>
        <w:rPr>
          <w:lang w:val="ru-RU"/>
        </w:rPr>
      </w:pPr>
      <w:bookmarkStart w:id="178" w:name="_Toc510259762"/>
      <w:r w:rsidRPr="00053548">
        <w:rPr>
          <w:lang w:val="ru-RU"/>
        </w:rPr>
        <w:t>Darkbringer Druid</w:t>
      </w:r>
      <w:bookmarkEnd w:id="178"/>
    </w:p>
    <w:p w14:paraId="4EE1CE32" w14:textId="77777777" w:rsidR="00177633" w:rsidRPr="00053548" w:rsidRDefault="00177633" w:rsidP="00177633">
      <w:pPr>
        <w:rPr>
          <w:lang w:val="ru-RU"/>
        </w:rPr>
      </w:pPr>
      <w:r w:rsidRPr="00053548">
        <w:rPr>
          <w:lang w:val="ru-RU"/>
        </w:rPr>
        <w:t>Medium humanoid (any race), neutral evil</w:t>
      </w:r>
    </w:p>
    <w:p w14:paraId="47B02D7A" w14:textId="77777777" w:rsidR="00177633" w:rsidRPr="00053548" w:rsidRDefault="00177633" w:rsidP="00177633">
      <w:pPr>
        <w:rPr>
          <w:lang w:val="ru-RU"/>
        </w:rPr>
      </w:pPr>
      <w:r w:rsidRPr="00053548">
        <w:rPr>
          <w:lang w:val="ru-RU"/>
        </w:rPr>
        <w:t>Armor Class 11 (16 with barkskin)</w:t>
      </w:r>
    </w:p>
    <w:p w14:paraId="4CCD8EF1" w14:textId="77777777" w:rsidR="00177633" w:rsidRPr="00053548" w:rsidRDefault="00177633" w:rsidP="00177633">
      <w:pPr>
        <w:rPr>
          <w:lang w:val="ru-RU"/>
        </w:rPr>
      </w:pPr>
      <w:r w:rsidRPr="00053548">
        <w:rPr>
          <w:lang w:val="ru-RU"/>
        </w:rPr>
        <w:t>Hit Points 27 (5d8+5)</w:t>
      </w:r>
    </w:p>
    <w:p w14:paraId="04F1836E" w14:textId="77777777" w:rsidR="00177633" w:rsidRPr="00053548" w:rsidRDefault="00177633" w:rsidP="00177633">
      <w:pPr>
        <w:rPr>
          <w:lang w:val="ru-RU"/>
        </w:rPr>
      </w:pPr>
      <w:r w:rsidRPr="00053548">
        <w:rPr>
          <w:lang w:val="ru-RU"/>
        </w:rPr>
        <w:t>Speed 30 ft.</w:t>
      </w:r>
    </w:p>
    <w:p w14:paraId="404BB833" w14:textId="13CDEBE8"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33E660EF" w14:textId="4E9861EA" w:rsidR="00177633" w:rsidRPr="00053548" w:rsidRDefault="00177633" w:rsidP="00177633">
      <w:pPr>
        <w:rPr>
          <w:lang w:val="ru-RU"/>
        </w:rPr>
      </w:pPr>
      <w:r w:rsidRPr="00053548">
        <w:rPr>
          <w:lang w:val="ru-RU"/>
        </w:rPr>
        <w:t>10(+0)</w:t>
      </w:r>
      <w:r>
        <w:rPr>
          <w:lang w:val="ru-RU"/>
        </w:rPr>
        <w:t xml:space="preserve"> </w:t>
      </w:r>
      <w:r w:rsidR="00305B1A">
        <w:rPr>
          <w:lang w:val="ru-RU"/>
        </w:rPr>
        <w:t>12(+1)</w:t>
      </w:r>
      <w:r w:rsidR="00305B1A">
        <w:rPr>
          <w:lang w:val="ru-RU"/>
        </w:rPr>
        <w:tab/>
        <w:t>13(+1)</w:t>
      </w:r>
      <w:r w:rsidR="00305B1A">
        <w:rPr>
          <w:lang w:val="ru-RU"/>
        </w:rPr>
        <w:tab/>
        <w:t>12(+1)</w:t>
      </w:r>
      <w:r w:rsidR="00305B1A">
        <w:rPr>
          <w:lang w:val="ru-RU"/>
        </w:rPr>
        <w:tab/>
        <w:t>15(+2)</w:t>
      </w:r>
      <w:r w:rsidR="00305B1A">
        <w:rPr>
          <w:lang w:val="ru-RU"/>
        </w:rPr>
        <w:tab/>
      </w:r>
      <w:r w:rsidRPr="00053548">
        <w:rPr>
          <w:lang w:val="ru-RU"/>
        </w:rPr>
        <w:t>11 (+0)</w:t>
      </w:r>
    </w:p>
    <w:p w14:paraId="05B5A7B9" w14:textId="77777777" w:rsidR="0000645A" w:rsidRDefault="00177633" w:rsidP="00177633">
      <w:pPr>
        <w:rPr>
          <w:lang w:val="ru-RU"/>
        </w:rPr>
      </w:pPr>
      <w:r w:rsidRPr="00053548">
        <w:rPr>
          <w:lang w:val="ru-RU"/>
        </w:rPr>
        <w:t>Skills Medicine +4, Nature +3, Perception +4</w:t>
      </w:r>
    </w:p>
    <w:p w14:paraId="265C1544" w14:textId="0AAC0E85"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35A88807" w14:textId="77777777" w:rsidR="00177633" w:rsidRPr="00053548" w:rsidRDefault="00177633" w:rsidP="00177633">
      <w:pPr>
        <w:rPr>
          <w:lang w:val="ru-RU"/>
        </w:rPr>
      </w:pPr>
      <w:r w:rsidRPr="00053548">
        <w:rPr>
          <w:lang w:val="ru-RU"/>
        </w:rPr>
        <w:t>Senses passive Perception 14</w:t>
      </w:r>
    </w:p>
    <w:p w14:paraId="1D774279" w14:textId="77777777" w:rsidR="00177633" w:rsidRPr="00053548" w:rsidRDefault="00177633" w:rsidP="00177633">
      <w:pPr>
        <w:rPr>
          <w:lang w:val="ru-RU"/>
        </w:rPr>
      </w:pPr>
      <w:r w:rsidRPr="00053548">
        <w:rPr>
          <w:lang w:val="ru-RU"/>
        </w:rPr>
        <w:t>Languages Common, Druidic, Sylvan</w:t>
      </w:r>
    </w:p>
    <w:p w14:paraId="033DCBD7" w14:textId="77777777" w:rsidR="00177633" w:rsidRPr="00053548" w:rsidRDefault="00177633" w:rsidP="00177633">
      <w:pPr>
        <w:rPr>
          <w:lang w:val="ru-RU"/>
        </w:rPr>
      </w:pPr>
      <w:r w:rsidRPr="00053548">
        <w:rPr>
          <w:lang w:val="ru-RU"/>
        </w:rPr>
        <w:t>Challenge 2 (450 XP)</w:t>
      </w:r>
    </w:p>
    <w:p w14:paraId="75F0DDAF" w14:textId="77777777" w:rsidR="008D7E6B" w:rsidRPr="008D7E6B" w:rsidRDefault="00177633" w:rsidP="00177633">
      <w:pPr>
        <w:rPr>
          <w:b/>
          <w:lang w:val="ru-RU"/>
        </w:rPr>
      </w:pPr>
      <w:r w:rsidRPr="00053548">
        <w:rPr>
          <w:lang w:val="ru-RU"/>
        </w:rPr>
        <w:t>Spellcasting. The druid is a 4th-level spellcaster.</w:t>
      </w:r>
    </w:p>
    <w:p w14:paraId="25CD77BD" w14:textId="77777777" w:rsidR="008D7E6B" w:rsidRPr="008D7E6B" w:rsidRDefault="00177633" w:rsidP="00177633">
      <w:pPr>
        <w:rPr>
          <w:b/>
          <w:lang w:val="ru-RU"/>
        </w:rPr>
      </w:pPr>
      <w:r w:rsidRPr="00053548">
        <w:rPr>
          <w:lang w:val="ru-RU"/>
        </w:rPr>
        <w:t>Its spellcasting ability is Wisdom (spell save DC 12,</w:t>
      </w:r>
    </w:p>
    <w:p w14:paraId="70A8877E" w14:textId="77777777" w:rsidR="008D7E6B" w:rsidRPr="008D7E6B" w:rsidRDefault="00177633" w:rsidP="00177633">
      <w:pPr>
        <w:rPr>
          <w:b/>
          <w:lang w:val="ru-RU"/>
        </w:rPr>
      </w:pPr>
      <w:r w:rsidRPr="00053548">
        <w:rPr>
          <w:lang w:val="ru-RU"/>
        </w:rPr>
        <w:t>+4 to hit with spell attacks). It has the following</w:t>
      </w:r>
    </w:p>
    <w:p w14:paraId="76EA67E7" w14:textId="3BA62A10" w:rsidR="00177633" w:rsidRPr="00053548" w:rsidRDefault="00177633" w:rsidP="00177633">
      <w:pPr>
        <w:rPr>
          <w:lang w:val="ru-RU"/>
        </w:rPr>
      </w:pPr>
      <w:r w:rsidRPr="00053548">
        <w:rPr>
          <w:lang w:val="ru-RU"/>
        </w:rPr>
        <w:t>druid spells prepared.</w:t>
      </w:r>
    </w:p>
    <w:p w14:paraId="1B71F7D2" w14:textId="77777777" w:rsidR="008D7E6B" w:rsidRPr="008D7E6B" w:rsidRDefault="00177633" w:rsidP="00177633">
      <w:pPr>
        <w:rPr>
          <w:b/>
          <w:lang w:val="ru-RU"/>
        </w:rPr>
      </w:pPr>
      <w:r w:rsidRPr="00053548">
        <w:rPr>
          <w:lang w:val="ru-RU"/>
        </w:rPr>
        <w:t>Cantrips (at will): druidcraft, shillelagh, thorn</w:t>
      </w:r>
    </w:p>
    <w:p w14:paraId="4EB1A0FF" w14:textId="60A7ABAD" w:rsidR="00177633" w:rsidRPr="00053548" w:rsidRDefault="00177633" w:rsidP="00177633">
      <w:pPr>
        <w:rPr>
          <w:lang w:val="ru-RU"/>
        </w:rPr>
      </w:pPr>
      <w:r w:rsidRPr="00053548">
        <w:rPr>
          <w:lang w:val="ru-RU"/>
        </w:rPr>
        <w:t>whip</w:t>
      </w:r>
    </w:p>
    <w:p w14:paraId="2DC91A8E" w14:textId="77777777" w:rsidR="008D7E6B" w:rsidRPr="008D7E6B" w:rsidRDefault="00177633" w:rsidP="00177633">
      <w:pPr>
        <w:rPr>
          <w:b/>
          <w:lang w:val="ru-RU"/>
        </w:rPr>
      </w:pPr>
      <w:r w:rsidRPr="00053548">
        <w:rPr>
          <w:lang w:val="ru-RU"/>
        </w:rPr>
        <w:t>1st level (4 slots): charm person, entangle,</w:t>
      </w:r>
    </w:p>
    <w:p w14:paraId="5D04711B" w14:textId="090C0930" w:rsidR="00177633" w:rsidRPr="00053548" w:rsidRDefault="00177633" w:rsidP="00177633">
      <w:pPr>
        <w:rPr>
          <w:lang w:val="ru-RU"/>
        </w:rPr>
      </w:pPr>
      <w:r w:rsidRPr="00053548">
        <w:rPr>
          <w:lang w:val="ru-RU"/>
        </w:rPr>
        <w:t>longstrider, thunderwave</w:t>
      </w:r>
    </w:p>
    <w:p w14:paraId="0E73EEAE" w14:textId="77777777" w:rsidR="00177633" w:rsidRPr="00053548" w:rsidRDefault="00177633" w:rsidP="00177633">
      <w:pPr>
        <w:rPr>
          <w:lang w:val="ru-RU"/>
        </w:rPr>
      </w:pPr>
      <w:r w:rsidRPr="00053548">
        <w:rPr>
          <w:lang w:val="ru-RU"/>
        </w:rPr>
        <w:t>2nd level (3 slots): barkskin, hold person</w:t>
      </w:r>
    </w:p>
    <w:p w14:paraId="44E03618" w14:textId="77777777" w:rsidR="008D7E6B" w:rsidRPr="008D7E6B" w:rsidRDefault="00177633" w:rsidP="00177633">
      <w:pPr>
        <w:rPr>
          <w:b/>
          <w:lang w:val="ru-RU"/>
        </w:rPr>
      </w:pPr>
      <w:r w:rsidRPr="00053548">
        <w:rPr>
          <w:lang w:val="ru-RU"/>
        </w:rPr>
        <w:t>Actions</w:t>
      </w:r>
    </w:p>
    <w:p w14:paraId="5AE18C08" w14:textId="77777777" w:rsidR="008D7E6B" w:rsidRPr="008D7E6B" w:rsidRDefault="00177633" w:rsidP="00177633">
      <w:pPr>
        <w:rPr>
          <w:b/>
          <w:lang w:val="ru-RU"/>
        </w:rPr>
      </w:pPr>
      <w:r w:rsidRPr="00053548">
        <w:rPr>
          <w:lang w:val="ru-RU"/>
        </w:rPr>
        <w:t>Quarterstaff. Melee Weapon Attack: +2 to hit</w:t>
      </w:r>
    </w:p>
    <w:p w14:paraId="3930D691" w14:textId="77777777" w:rsidR="008D7E6B" w:rsidRPr="008D7E6B" w:rsidRDefault="00177633" w:rsidP="00177633">
      <w:pPr>
        <w:rPr>
          <w:b/>
          <w:lang w:val="ru-RU"/>
        </w:rPr>
      </w:pPr>
      <w:r w:rsidRPr="00053548">
        <w:rPr>
          <w:lang w:val="ru-RU"/>
        </w:rPr>
        <w:t>(+4 to hit with shillelagh), reach 5 ft., one target.</w:t>
      </w:r>
    </w:p>
    <w:p w14:paraId="256FD966" w14:textId="77777777" w:rsidR="008D7E6B" w:rsidRPr="008D7E6B" w:rsidRDefault="00177633" w:rsidP="00177633">
      <w:pPr>
        <w:rPr>
          <w:b/>
          <w:lang w:val="ru-RU"/>
        </w:rPr>
      </w:pPr>
      <w:r w:rsidRPr="00053548">
        <w:rPr>
          <w:lang w:val="ru-RU"/>
        </w:rPr>
        <w:t>Hit: 3 (1d6) bludgeoning damage, or 4 (1d8)</w:t>
      </w:r>
    </w:p>
    <w:p w14:paraId="7A3FBBD8" w14:textId="77777777" w:rsidR="008D7E6B" w:rsidRPr="008D7E6B" w:rsidRDefault="00177633" w:rsidP="00177633">
      <w:pPr>
        <w:rPr>
          <w:b/>
          <w:lang w:val="ru-RU"/>
        </w:rPr>
      </w:pPr>
      <w:r w:rsidRPr="00053548">
        <w:rPr>
          <w:lang w:val="ru-RU"/>
        </w:rPr>
        <w:t>bludgeoning damage if wielded in two hands, or 6</w:t>
      </w:r>
    </w:p>
    <w:p w14:paraId="273ED259" w14:textId="68FAD810" w:rsidR="00177633" w:rsidRPr="00053548" w:rsidRDefault="00177633" w:rsidP="00177633">
      <w:pPr>
        <w:rPr>
          <w:lang w:val="ru-RU"/>
        </w:rPr>
      </w:pPr>
      <w:r w:rsidRPr="00053548">
        <w:rPr>
          <w:lang w:val="ru-RU"/>
        </w:rPr>
        <w:t>(1d8+2) bludgeoning damage with shillelagh</w:t>
      </w:r>
    </w:p>
    <w:p w14:paraId="515C3F5A" w14:textId="77777777" w:rsidR="008D7E6B" w:rsidRPr="008D7E6B" w:rsidRDefault="00177633" w:rsidP="00177633">
      <w:pPr>
        <w:rPr>
          <w:b/>
          <w:lang w:val="ru-RU"/>
        </w:rPr>
      </w:pPr>
      <w:r w:rsidRPr="00053548">
        <w:rPr>
          <w:lang w:val="ru-RU"/>
        </w:rPr>
        <w:t>Yellow Mold Flask. The cultist hurls a flask</w:t>
      </w:r>
    </w:p>
    <w:p w14:paraId="3E9BD4C0" w14:textId="77777777" w:rsidR="008D7E6B" w:rsidRPr="008D7E6B" w:rsidRDefault="00177633" w:rsidP="00177633">
      <w:pPr>
        <w:rPr>
          <w:b/>
          <w:lang w:val="ru-RU"/>
        </w:rPr>
      </w:pPr>
      <w:r w:rsidRPr="00053548">
        <w:rPr>
          <w:lang w:val="ru-RU"/>
        </w:rPr>
        <w:t>containing yellow mold spores at a space within</w:t>
      </w:r>
    </w:p>
    <w:p w14:paraId="5B6FBD9F" w14:textId="77777777" w:rsidR="008D7E6B" w:rsidRPr="008D7E6B" w:rsidRDefault="00177633" w:rsidP="00177633">
      <w:pPr>
        <w:rPr>
          <w:b/>
          <w:lang w:val="ru-RU"/>
        </w:rPr>
      </w:pPr>
      <w:r w:rsidRPr="00053548">
        <w:rPr>
          <w:lang w:val="ru-RU"/>
        </w:rPr>
        <w:t>15’, which bursts to fill a 10’ cube. Any creature</w:t>
      </w:r>
    </w:p>
    <w:p w14:paraId="361FC661" w14:textId="77777777" w:rsidR="008D7E6B" w:rsidRPr="008D7E6B" w:rsidRDefault="00177633" w:rsidP="00177633">
      <w:pPr>
        <w:rPr>
          <w:b/>
          <w:lang w:val="ru-RU"/>
        </w:rPr>
      </w:pPr>
      <w:r w:rsidRPr="00053548">
        <w:rPr>
          <w:lang w:val="ru-RU"/>
        </w:rPr>
        <w:t>in the area must succeed on a DC 15 Constitution</w:t>
      </w:r>
    </w:p>
    <w:p w14:paraId="40DFF433" w14:textId="77777777" w:rsidR="008D7E6B" w:rsidRPr="008D7E6B" w:rsidRDefault="00177633" w:rsidP="00177633">
      <w:pPr>
        <w:rPr>
          <w:b/>
          <w:lang w:val="ru-RU"/>
        </w:rPr>
      </w:pPr>
      <w:r w:rsidRPr="00053548">
        <w:rPr>
          <w:lang w:val="ru-RU"/>
        </w:rPr>
        <w:t>saving throw or take 11 (2d10) poison damage and</w:t>
      </w:r>
    </w:p>
    <w:p w14:paraId="511C14F7" w14:textId="77777777" w:rsidR="008D7E6B" w:rsidRPr="008D7E6B" w:rsidRDefault="00177633" w:rsidP="00177633">
      <w:pPr>
        <w:rPr>
          <w:b/>
          <w:lang w:val="ru-RU"/>
        </w:rPr>
      </w:pPr>
      <w:r w:rsidRPr="00053548">
        <w:rPr>
          <w:lang w:val="ru-RU"/>
        </w:rPr>
        <w:t>become poisoned for 1 minute. While poisoned</w:t>
      </w:r>
    </w:p>
    <w:p w14:paraId="6785CC98" w14:textId="77777777" w:rsidR="008D7E6B" w:rsidRPr="008D7E6B" w:rsidRDefault="00177633" w:rsidP="00177633">
      <w:pPr>
        <w:rPr>
          <w:b/>
          <w:lang w:val="ru-RU"/>
        </w:rPr>
      </w:pPr>
      <w:r w:rsidRPr="00053548">
        <w:rPr>
          <w:lang w:val="ru-RU"/>
        </w:rPr>
        <w:t>in this way, the creature takes 5 (1d10) poison</w:t>
      </w:r>
    </w:p>
    <w:p w14:paraId="2687BED9" w14:textId="77777777" w:rsidR="008D7E6B" w:rsidRPr="008D7E6B" w:rsidRDefault="00177633" w:rsidP="00177633">
      <w:pPr>
        <w:rPr>
          <w:b/>
          <w:lang w:val="ru-RU"/>
        </w:rPr>
      </w:pPr>
      <w:r w:rsidRPr="00053548">
        <w:rPr>
          <w:lang w:val="ru-RU"/>
        </w:rPr>
        <w:t>damage at the start of each of its turns. The</w:t>
      </w:r>
    </w:p>
    <w:p w14:paraId="742BC6DE" w14:textId="77777777" w:rsidR="008D7E6B" w:rsidRPr="008D7E6B" w:rsidRDefault="00177633" w:rsidP="00177633">
      <w:pPr>
        <w:rPr>
          <w:b/>
          <w:lang w:val="ru-RU"/>
        </w:rPr>
      </w:pPr>
      <w:r w:rsidRPr="00053548">
        <w:rPr>
          <w:lang w:val="ru-RU"/>
        </w:rPr>
        <w:t>creature can repeat the saving throw at the end of</w:t>
      </w:r>
    </w:p>
    <w:p w14:paraId="3782D380" w14:textId="77777777" w:rsidR="008D7E6B" w:rsidRPr="008D7E6B" w:rsidRDefault="00177633" w:rsidP="00177633">
      <w:pPr>
        <w:rPr>
          <w:b/>
          <w:lang w:val="ru-RU"/>
        </w:rPr>
      </w:pPr>
      <w:r w:rsidRPr="00053548">
        <w:rPr>
          <w:lang w:val="ru-RU"/>
        </w:rPr>
        <w:t>each of its turns, ending the effect on itself with</w:t>
      </w:r>
    </w:p>
    <w:p w14:paraId="49533AF9" w14:textId="77777777" w:rsidR="008D7E6B" w:rsidRPr="008D7E6B" w:rsidRDefault="00177633" w:rsidP="00177633">
      <w:pPr>
        <w:rPr>
          <w:b/>
          <w:lang w:val="ru-RU"/>
        </w:rPr>
      </w:pPr>
      <w:r w:rsidRPr="00053548">
        <w:rPr>
          <w:lang w:val="ru-RU"/>
        </w:rPr>
        <w:t>a successful save. Each cultist carries one flask of</w:t>
      </w:r>
    </w:p>
    <w:p w14:paraId="19D7C1C5" w14:textId="77777777" w:rsidR="008D7E6B" w:rsidRPr="008D7E6B" w:rsidRDefault="00177633" w:rsidP="00177633">
      <w:pPr>
        <w:rPr>
          <w:b/>
          <w:lang w:val="ru-RU"/>
        </w:rPr>
      </w:pPr>
      <w:r w:rsidRPr="00053548">
        <w:rPr>
          <w:lang w:val="ru-RU"/>
        </w:rPr>
        <w:t>yellow mold spores; if the cultist is reduced to 0 HP</w:t>
      </w:r>
    </w:p>
    <w:p w14:paraId="2DA435B0" w14:textId="77777777" w:rsidR="008D7E6B" w:rsidRPr="008D7E6B" w:rsidRDefault="00177633" w:rsidP="00177633">
      <w:pPr>
        <w:rPr>
          <w:b/>
          <w:lang w:val="ru-RU"/>
        </w:rPr>
      </w:pPr>
      <w:r w:rsidRPr="00053548">
        <w:rPr>
          <w:lang w:val="ru-RU"/>
        </w:rPr>
        <w:t>while carrying a flask, there is a 50% chance that</w:t>
      </w:r>
    </w:p>
    <w:p w14:paraId="0BA2742E" w14:textId="77777777" w:rsidR="008D7E6B" w:rsidRPr="008D7E6B" w:rsidRDefault="00177633" w:rsidP="00177633">
      <w:pPr>
        <w:rPr>
          <w:b/>
          <w:lang w:val="ru-RU"/>
        </w:rPr>
      </w:pPr>
      <w:r w:rsidRPr="00053548">
        <w:rPr>
          <w:lang w:val="ru-RU"/>
        </w:rPr>
        <w:t>it shatters in a cloud extending 5’ from the cultist;</w:t>
      </w:r>
    </w:p>
    <w:p w14:paraId="2C3B1EB2" w14:textId="77777777" w:rsidR="008D7E6B" w:rsidRPr="008D7E6B" w:rsidRDefault="00177633" w:rsidP="00177633">
      <w:pPr>
        <w:rPr>
          <w:b/>
          <w:lang w:val="ru-RU"/>
        </w:rPr>
      </w:pPr>
      <w:r w:rsidRPr="00053548">
        <w:rPr>
          <w:lang w:val="ru-RU"/>
        </w:rPr>
        <w:t>the flask automatically breaks in this fashion if the</w:t>
      </w:r>
    </w:p>
    <w:p w14:paraId="4966B1CA" w14:textId="77777777" w:rsidR="008D7E6B" w:rsidRPr="008D7E6B" w:rsidRDefault="00177633" w:rsidP="00177633">
      <w:pPr>
        <w:rPr>
          <w:b/>
          <w:lang w:val="ru-RU"/>
        </w:rPr>
      </w:pPr>
      <w:r w:rsidRPr="00053548">
        <w:rPr>
          <w:lang w:val="ru-RU"/>
        </w:rPr>
        <w:t>cultist takes 5 or more Thunder damage from a</w:t>
      </w:r>
    </w:p>
    <w:p w14:paraId="32DB7304" w14:textId="0DBA9159" w:rsidR="00177633" w:rsidRDefault="00177633" w:rsidP="00177633">
      <w:pPr>
        <w:rPr>
          <w:lang w:val="ru-RU"/>
        </w:rPr>
      </w:pPr>
      <w:r w:rsidRPr="00053548">
        <w:rPr>
          <w:lang w:val="ru-RU"/>
        </w:rPr>
        <w:t>single effect.</w:t>
      </w:r>
    </w:p>
    <w:p w14:paraId="27D8362C" w14:textId="77777777" w:rsidR="00177633" w:rsidRPr="00053548" w:rsidRDefault="00177633" w:rsidP="002B381E">
      <w:pPr>
        <w:pStyle w:val="2"/>
        <w:rPr>
          <w:lang w:val="ru-RU"/>
        </w:rPr>
      </w:pPr>
      <w:bookmarkStart w:id="179" w:name="_Toc510259763"/>
      <w:r w:rsidRPr="00053548">
        <w:rPr>
          <w:lang w:val="ru-RU"/>
        </w:rPr>
        <w:t>Darkbringer Berserker</w:t>
      </w:r>
      <w:bookmarkEnd w:id="179"/>
    </w:p>
    <w:p w14:paraId="2CA30808" w14:textId="77777777" w:rsidR="00177633" w:rsidRPr="00053548" w:rsidRDefault="00177633" w:rsidP="00177633">
      <w:pPr>
        <w:rPr>
          <w:lang w:val="ru-RU"/>
        </w:rPr>
      </w:pPr>
      <w:r w:rsidRPr="00053548">
        <w:rPr>
          <w:lang w:val="ru-RU"/>
        </w:rPr>
        <w:t>Medium humanoid (any race), chaotic evil</w:t>
      </w:r>
    </w:p>
    <w:p w14:paraId="0577F0C7" w14:textId="77777777" w:rsidR="00177633" w:rsidRPr="00053548" w:rsidRDefault="00177633" w:rsidP="00177633">
      <w:pPr>
        <w:rPr>
          <w:lang w:val="ru-RU"/>
        </w:rPr>
      </w:pPr>
      <w:r w:rsidRPr="00053548">
        <w:rPr>
          <w:lang w:val="ru-RU"/>
        </w:rPr>
        <w:t>Armor Class 13 (hide armor)</w:t>
      </w:r>
    </w:p>
    <w:p w14:paraId="655CBBE9" w14:textId="77777777" w:rsidR="00177633" w:rsidRPr="00053548" w:rsidRDefault="00177633" w:rsidP="00177633">
      <w:pPr>
        <w:rPr>
          <w:lang w:val="ru-RU"/>
        </w:rPr>
      </w:pPr>
      <w:r w:rsidRPr="00053548">
        <w:rPr>
          <w:lang w:val="ru-RU"/>
        </w:rPr>
        <w:t>Hit Points 67 (9d8+27)</w:t>
      </w:r>
    </w:p>
    <w:p w14:paraId="31A1CDA2" w14:textId="77777777" w:rsidR="00177633" w:rsidRPr="00053548" w:rsidRDefault="00177633" w:rsidP="00177633">
      <w:pPr>
        <w:rPr>
          <w:lang w:val="ru-RU"/>
        </w:rPr>
      </w:pPr>
      <w:r w:rsidRPr="00053548">
        <w:rPr>
          <w:lang w:val="ru-RU"/>
        </w:rPr>
        <w:t>Speed 30 ft.</w:t>
      </w:r>
    </w:p>
    <w:p w14:paraId="275AA096" w14:textId="6E335BD4"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7F7C59DF" w14:textId="77777777" w:rsidR="0000645A" w:rsidRDefault="00177633" w:rsidP="00177633">
      <w:pPr>
        <w:rPr>
          <w:lang w:val="ru-RU"/>
        </w:rPr>
      </w:pPr>
      <w:r w:rsidRPr="00053548">
        <w:rPr>
          <w:lang w:val="ru-RU"/>
        </w:rPr>
        <w:t>16(+3)</w:t>
      </w:r>
      <w:r>
        <w:rPr>
          <w:lang w:val="ru-RU"/>
        </w:rPr>
        <w:t xml:space="preserve"> </w:t>
      </w:r>
      <w:r w:rsidR="00305B1A">
        <w:rPr>
          <w:lang w:val="ru-RU"/>
        </w:rPr>
        <w:t>12(+1)</w:t>
      </w:r>
      <w:r w:rsidR="00305B1A">
        <w:rPr>
          <w:lang w:val="ru-RU"/>
        </w:rPr>
        <w:tab/>
        <w:t>17(+3)</w:t>
      </w:r>
      <w:r w:rsidR="00305B1A">
        <w:rPr>
          <w:lang w:val="ru-RU"/>
        </w:rPr>
        <w:tab/>
      </w:r>
      <w:r w:rsidRPr="00053548">
        <w:rPr>
          <w:lang w:val="ru-RU"/>
        </w:rPr>
        <w:t>9 (-1)</w:t>
      </w:r>
      <w:r>
        <w:rPr>
          <w:lang w:val="ru-RU"/>
        </w:rPr>
        <w:t xml:space="preserve"> </w:t>
      </w:r>
      <w:r w:rsidR="00305B1A">
        <w:rPr>
          <w:lang w:val="ru-RU"/>
        </w:rPr>
        <w:t>11(+0)</w:t>
      </w:r>
      <w:r w:rsidR="00305B1A">
        <w:rPr>
          <w:lang w:val="ru-RU"/>
        </w:rPr>
        <w:tab/>
      </w:r>
      <w:r w:rsidRPr="00053548">
        <w:rPr>
          <w:lang w:val="ru-RU"/>
        </w:rPr>
        <w:t>9 (-1)</w:t>
      </w:r>
    </w:p>
    <w:p w14:paraId="60CBF3C9" w14:textId="66DB208B"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0B5456B7" w14:textId="77777777" w:rsidR="00177633" w:rsidRPr="00053548" w:rsidRDefault="00177633" w:rsidP="00177633">
      <w:pPr>
        <w:rPr>
          <w:lang w:val="ru-RU"/>
        </w:rPr>
      </w:pPr>
      <w:r w:rsidRPr="00053548">
        <w:rPr>
          <w:lang w:val="ru-RU"/>
        </w:rPr>
        <w:t>Senses passive Perception 10</w:t>
      </w:r>
    </w:p>
    <w:p w14:paraId="3D8F6526" w14:textId="77777777" w:rsidR="00177633" w:rsidRPr="00053548" w:rsidRDefault="00177633" w:rsidP="00177633">
      <w:pPr>
        <w:rPr>
          <w:lang w:val="ru-RU"/>
        </w:rPr>
      </w:pPr>
      <w:r w:rsidRPr="00053548">
        <w:rPr>
          <w:lang w:val="ru-RU"/>
        </w:rPr>
        <w:t>Languages Common</w:t>
      </w:r>
    </w:p>
    <w:p w14:paraId="41284543" w14:textId="77777777" w:rsidR="00177633" w:rsidRPr="00053548" w:rsidRDefault="00177633" w:rsidP="00177633">
      <w:pPr>
        <w:rPr>
          <w:lang w:val="ru-RU"/>
        </w:rPr>
      </w:pPr>
      <w:r w:rsidRPr="00053548">
        <w:rPr>
          <w:lang w:val="ru-RU"/>
        </w:rPr>
        <w:t>Challenge 2 (450 XP)</w:t>
      </w:r>
    </w:p>
    <w:p w14:paraId="4E0478F8" w14:textId="77777777" w:rsidR="008D7E6B" w:rsidRPr="008D7E6B" w:rsidRDefault="00177633" w:rsidP="00177633">
      <w:pPr>
        <w:rPr>
          <w:b/>
          <w:lang w:val="ru-RU"/>
        </w:rPr>
      </w:pPr>
      <w:r w:rsidRPr="00053548">
        <w:rPr>
          <w:lang w:val="ru-RU"/>
        </w:rPr>
        <w:t>Reckless. At the start of its turn, the berserker can</w:t>
      </w:r>
    </w:p>
    <w:p w14:paraId="00894029" w14:textId="77777777" w:rsidR="008D7E6B" w:rsidRPr="008D7E6B" w:rsidRDefault="00177633" w:rsidP="00177633">
      <w:pPr>
        <w:rPr>
          <w:b/>
          <w:lang w:val="ru-RU"/>
        </w:rPr>
      </w:pPr>
      <w:r w:rsidRPr="00053548">
        <w:rPr>
          <w:lang w:val="ru-RU"/>
        </w:rPr>
        <w:t>gain advantage on all melee weapon attack rolls</w:t>
      </w:r>
    </w:p>
    <w:p w14:paraId="3897B813" w14:textId="77777777" w:rsidR="008D7E6B" w:rsidRPr="008D7E6B" w:rsidRDefault="00177633" w:rsidP="00177633">
      <w:pPr>
        <w:rPr>
          <w:b/>
          <w:lang w:val="ru-RU"/>
        </w:rPr>
      </w:pPr>
      <w:r w:rsidRPr="00053548">
        <w:rPr>
          <w:lang w:val="ru-RU"/>
        </w:rPr>
        <w:t>during that turn, but attack rolls against it have</w:t>
      </w:r>
    </w:p>
    <w:p w14:paraId="5BF4F3D7" w14:textId="7DC2E352" w:rsidR="00177633" w:rsidRPr="00053548" w:rsidRDefault="00177633" w:rsidP="00177633">
      <w:pPr>
        <w:rPr>
          <w:lang w:val="ru-RU"/>
        </w:rPr>
      </w:pPr>
      <w:r w:rsidRPr="00053548">
        <w:rPr>
          <w:lang w:val="ru-RU"/>
        </w:rPr>
        <w:t>advantage until the start of its next turn.</w:t>
      </w:r>
    </w:p>
    <w:p w14:paraId="3CDAF33B" w14:textId="77777777" w:rsidR="008D7E6B" w:rsidRPr="008D7E6B" w:rsidRDefault="00177633" w:rsidP="00177633">
      <w:pPr>
        <w:rPr>
          <w:b/>
          <w:lang w:val="ru-RU"/>
        </w:rPr>
      </w:pPr>
      <w:r w:rsidRPr="00053548">
        <w:rPr>
          <w:lang w:val="ru-RU"/>
        </w:rPr>
        <w:t>Actions</w:t>
      </w:r>
    </w:p>
    <w:p w14:paraId="215DC9CC" w14:textId="77777777" w:rsidR="008D7E6B" w:rsidRPr="008D7E6B" w:rsidRDefault="00177633" w:rsidP="00177633">
      <w:pPr>
        <w:rPr>
          <w:b/>
          <w:lang w:val="ru-RU"/>
        </w:rPr>
      </w:pPr>
      <w:r w:rsidRPr="00053548">
        <w:rPr>
          <w:lang w:val="ru-RU"/>
        </w:rPr>
        <w:t>Greataxe. Melee Weapon Attack: +5 to hit, reach 5</w:t>
      </w:r>
    </w:p>
    <w:p w14:paraId="147EC01A" w14:textId="0D3ABC7D" w:rsidR="00177633" w:rsidRPr="006B199F" w:rsidRDefault="00177633" w:rsidP="00177633">
      <w:pPr>
        <w:rPr>
          <w:lang w:val="ru-RU"/>
        </w:rPr>
      </w:pPr>
      <w:r w:rsidRPr="00053548">
        <w:rPr>
          <w:lang w:val="ru-RU"/>
        </w:rPr>
        <w:t>ft., one target. Hit: 9 (1d12+3) slashing damage.</w:t>
      </w:r>
    </w:p>
    <w:p w14:paraId="5D9C5AF2" w14:textId="77777777" w:rsidR="00177633" w:rsidRDefault="00177633" w:rsidP="00177633">
      <w:pPr>
        <w:pStyle w:val="2"/>
        <w:rPr>
          <w:lang w:val="ru-RU"/>
        </w:rPr>
      </w:pPr>
      <w:bookmarkStart w:id="180" w:name="_Toc509362938"/>
      <w:bookmarkStart w:id="181" w:name="_Toc510259764"/>
      <w:r w:rsidRPr="0047393C">
        <w:t>Corrupted Treant</w:t>
      </w:r>
      <w:bookmarkEnd w:id="180"/>
      <w:bookmarkEnd w:id="181"/>
    </w:p>
    <w:p w14:paraId="5259DAEB" w14:textId="77777777" w:rsidR="00177633" w:rsidRPr="006B199F" w:rsidRDefault="00177633" w:rsidP="00177633">
      <w:r w:rsidRPr="006B199F">
        <w:t>Huge plant, chaotic evil</w:t>
      </w:r>
    </w:p>
    <w:p w14:paraId="5C303D84" w14:textId="77777777" w:rsidR="00177633" w:rsidRPr="006B199F" w:rsidRDefault="00177633" w:rsidP="00177633">
      <w:r w:rsidRPr="006B199F">
        <w:t>Armor Class 16 (natural armor)</w:t>
      </w:r>
    </w:p>
    <w:p w14:paraId="41B4CA1E" w14:textId="77777777" w:rsidR="00177633" w:rsidRPr="006B199F" w:rsidRDefault="00177633" w:rsidP="00177633">
      <w:r w:rsidRPr="006B199F">
        <w:t>Hit Points 138 (12d12+60)</w:t>
      </w:r>
    </w:p>
    <w:p w14:paraId="4FBAC095" w14:textId="77777777" w:rsidR="00177633" w:rsidRPr="006B199F" w:rsidRDefault="00177633" w:rsidP="00177633">
      <w:r w:rsidRPr="006B199F">
        <w:t>Speed 30 ft.</w:t>
      </w:r>
    </w:p>
    <w:p w14:paraId="4A7AEC3F" w14:textId="74210536" w:rsidR="00177633" w:rsidRPr="006B19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BE6125D" w14:textId="77777777" w:rsidR="00E82E8E" w:rsidRPr="00E82E8E" w:rsidRDefault="00305B1A" w:rsidP="00177633">
      <w:pPr>
        <w:rPr>
          <w:b/>
        </w:rPr>
      </w:pPr>
      <w:r>
        <w:t>23(+6)</w:t>
      </w:r>
      <w:r>
        <w:tab/>
      </w:r>
      <w:r w:rsidR="00177633" w:rsidRPr="006B199F">
        <w:t>8 (-1)</w:t>
      </w:r>
      <w:r w:rsidR="00177633">
        <w:t xml:space="preserve"> </w:t>
      </w:r>
      <w:r>
        <w:t>21(+5)</w:t>
      </w:r>
      <w:r>
        <w:tab/>
        <w:t>12(+1)</w:t>
      </w:r>
      <w:r>
        <w:tab/>
        <w:t>16(+3)</w:t>
      </w:r>
      <w:r>
        <w:tab/>
      </w:r>
      <w:r w:rsidR="00E82E8E" w:rsidRPr="00E82E8E">
        <w:rPr>
          <w:b/>
        </w:rPr>
        <w:t>12 (+1)</w:t>
      </w:r>
    </w:p>
    <w:p w14:paraId="0DBDF91C" w14:textId="268A8A3D" w:rsidR="00177633" w:rsidRPr="006B199F" w:rsidRDefault="00177633" w:rsidP="00177633">
      <w:r w:rsidRPr="006B199F">
        <w:t>Damage Resistances bludgeoning, piercing</w:t>
      </w:r>
    </w:p>
    <w:p w14:paraId="63C6266E" w14:textId="77777777" w:rsidR="0000645A" w:rsidRDefault="00177633" w:rsidP="00177633">
      <w:r w:rsidRPr="006B199F">
        <w:t>Damage Vulnerabilities fire</w:t>
      </w:r>
    </w:p>
    <w:p w14:paraId="46FC04AE" w14:textId="4EEFE237" w:rsidR="00177633" w:rsidRPr="006B199F" w:rsidRDefault="0000645A" w:rsidP="00177633">
      <w:r>
        <w:t>Condition Immunities</w:t>
      </w:r>
      <w:r w:rsidR="00177633" w:rsidRPr="006B199F">
        <w:t xml:space="preserve"> yellow mold spores</w:t>
      </w:r>
    </w:p>
    <w:p w14:paraId="4D4C60C0" w14:textId="77777777" w:rsidR="00177633" w:rsidRPr="006B199F" w:rsidRDefault="00177633" w:rsidP="00177633">
      <w:r w:rsidRPr="006B199F">
        <w:t>Senses passive Perception 13</w:t>
      </w:r>
    </w:p>
    <w:p w14:paraId="062881EA" w14:textId="77777777" w:rsidR="00177633" w:rsidRPr="006B199F" w:rsidRDefault="00177633" w:rsidP="00177633">
      <w:r w:rsidRPr="006B199F">
        <w:t>Languages Common, Druidic, Elvish, Sylvan</w:t>
      </w:r>
    </w:p>
    <w:p w14:paraId="5B0CB184" w14:textId="77777777" w:rsidR="00177633" w:rsidRPr="006B199F" w:rsidRDefault="00177633" w:rsidP="00177633">
      <w:r w:rsidRPr="006B199F">
        <w:t>Challenge 9 (5,000 XP)</w:t>
      </w:r>
    </w:p>
    <w:p w14:paraId="50F2A174" w14:textId="77777777" w:rsidR="008D7E6B" w:rsidRPr="008D7E6B" w:rsidRDefault="00177633" w:rsidP="00177633">
      <w:pPr>
        <w:rPr>
          <w:b/>
        </w:rPr>
      </w:pPr>
      <w:r w:rsidRPr="006B199F">
        <w:t>False Appearance. While the corrupted treant</w:t>
      </w:r>
    </w:p>
    <w:p w14:paraId="6C67175B" w14:textId="77777777" w:rsidR="008D7E6B" w:rsidRPr="008D7E6B" w:rsidRDefault="00177633" w:rsidP="00177633">
      <w:pPr>
        <w:rPr>
          <w:b/>
        </w:rPr>
      </w:pPr>
      <w:r w:rsidRPr="006B199F">
        <w:t>remains motionless, it is indistinguishable from a</w:t>
      </w:r>
    </w:p>
    <w:p w14:paraId="26944E6A" w14:textId="0588CE82" w:rsidR="00177633" w:rsidRPr="006B199F" w:rsidRDefault="00177633" w:rsidP="00177633">
      <w:r w:rsidRPr="006B199F">
        <w:t>normal tree.</w:t>
      </w:r>
    </w:p>
    <w:p w14:paraId="448B766C" w14:textId="77777777" w:rsidR="008D7E6B" w:rsidRPr="008D7E6B" w:rsidRDefault="00177633" w:rsidP="00177633">
      <w:pPr>
        <w:rPr>
          <w:b/>
        </w:rPr>
      </w:pPr>
      <w:r w:rsidRPr="006B199F">
        <w:t>Siege Monster. The treant deals double damage to</w:t>
      </w:r>
    </w:p>
    <w:p w14:paraId="326872C8" w14:textId="7575D579" w:rsidR="00177633" w:rsidRPr="006B199F" w:rsidRDefault="00177633" w:rsidP="00177633">
      <w:r w:rsidRPr="006B199F">
        <w:t>objects and structures.</w:t>
      </w:r>
    </w:p>
    <w:p w14:paraId="261D2DA5" w14:textId="77777777" w:rsidR="008D7E6B" w:rsidRPr="008D7E6B" w:rsidRDefault="00177633" w:rsidP="00177633">
      <w:pPr>
        <w:rPr>
          <w:b/>
        </w:rPr>
      </w:pPr>
      <w:r w:rsidRPr="006B199F">
        <w:t>Actions</w:t>
      </w:r>
    </w:p>
    <w:p w14:paraId="74AB8CE8" w14:textId="77777777" w:rsidR="008D7E6B" w:rsidRPr="008D7E6B" w:rsidRDefault="00177633" w:rsidP="00177633">
      <w:pPr>
        <w:rPr>
          <w:b/>
        </w:rPr>
      </w:pPr>
      <w:r w:rsidRPr="006B199F">
        <w:t>Multiattack. The corrupted treant makes two slam</w:t>
      </w:r>
    </w:p>
    <w:p w14:paraId="5F010C4B" w14:textId="2B9455C7" w:rsidR="00177633" w:rsidRPr="006B199F" w:rsidRDefault="00177633" w:rsidP="00177633">
      <w:r w:rsidRPr="006B199F">
        <w:t>attacks.</w:t>
      </w:r>
    </w:p>
    <w:p w14:paraId="593375CA" w14:textId="59B2EBBE" w:rsidR="00177633" w:rsidRPr="006B199F" w:rsidRDefault="00177633" w:rsidP="00177633">
      <w:r w:rsidRPr="006B199F">
        <w:t xml:space="preserve">Slam. Melee Weapon Attack: +10 to hit, </w:t>
      </w:r>
      <w:r w:rsidR="00233FFA">
        <w:t xml:space="preserve">reach 5 ft., </w:t>
      </w:r>
      <w:r w:rsidRPr="006B199F">
        <w:t>one target. Hit: 16 (3d6+6) bludgeoning damage.</w:t>
      </w:r>
    </w:p>
    <w:p w14:paraId="36399F7A" w14:textId="77777777" w:rsidR="008D7E6B" w:rsidRPr="008D7E6B" w:rsidRDefault="00177633" w:rsidP="00177633">
      <w:pPr>
        <w:rPr>
          <w:b/>
        </w:rPr>
      </w:pPr>
      <w:r w:rsidRPr="006B199F">
        <w:t>Rock. Ranged Weapon Attack: +10 to hit,</w:t>
      </w:r>
    </w:p>
    <w:p w14:paraId="2759A5F0" w14:textId="77777777" w:rsidR="008D7E6B" w:rsidRPr="008D7E6B" w:rsidRDefault="00177633" w:rsidP="00177633">
      <w:pPr>
        <w:rPr>
          <w:b/>
        </w:rPr>
      </w:pPr>
      <w:r w:rsidRPr="006B199F">
        <w:t>range 60/180 ft., one target. Hit: 28 (4d10+6)</w:t>
      </w:r>
    </w:p>
    <w:p w14:paraId="4911DD18" w14:textId="26B5CBD6" w:rsidR="00177633" w:rsidRPr="006B199F" w:rsidRDefault="00177633" w:rsidP="00177633">
      <w:r w:rsidRPr="006B199F">
        <w:t>bludgeoning damage.</w:t>
      </w:r>
    </w:p>
    <w:p w14:paraId="4E565C77" w14:textId="77777777" w:rsidR="008D7E6B" w:rsidRPr="008D7E6B" w:rsidRDefault="00177633" w:rsidP="00177633">
      <w:pPr>
        <w:rPr>
          <w:b/>
        </w:rPr>
      </w:pPr>
      <w:r w:rsidRPr="006B199F">
        <w:t>Animate Trees (1/day). The corrupted treant</w:t>
      </w:r>
    </w:p>
    <w:p w14:paraId="4AF66CDE" w14:textId="77777777" w:rsidR="008D7E6B" w:rsidRPr="008D7E6B" w:rsidRDefault="00177633" w:rsidP="00177633">
      <w:pPr>
        <w:rPr>
          <w:b/>
        </w:rPr>
      </w:pPr>
      <w:r w:rsidRPr="006B199F">
        <w:t>magically animates one or two trees it can see</w:t>
      </w:r>
    </w:p>
    <w:p w14:paraId="4894B030" w14:textId="77777777" w:rsidR="008D7E6B" w:rsidRPr="008D7E6B" w:rsidRDefault="00177633" w:rsidP="00177633">
      <w:pPr>
        <w:rPr>
          <w:b/>
        </w:rPr>
      </w:pPr>
      <w:r w:rsidRPr="006B199F">
        <w:t>within 60’ of it. These trees have the same statistics</w:t>
      </w:r>
    </w:p>
    <w:p w14:paraId="3DDAEB70" w14:textId="77777777" w:rsidR="008D7E6B" w:rsidRPr="008D7E6B" w:rsidRDefault="00177633" w:rsidP="00177633">
      <w:pPr>
        <w:rPr>
          <w:b/>
        </w:rPr>
      </w:pPr>
      <w:r w:rsidRPr="006B199F">
        <w:t>as a treant, except they have Intelligence and</w:t>
      </w:r>
    </w:p>
    <w:p w14:paraId="2422EA2B" w14:textId="77777777" w:rsidR="008D7E6B" w:rsidRPr="008D7E6B" w:rsidRDefault="00177633" w:rsidP="00177633">
      <w:pPr>
        <w:rPr>
          <w:b/>
        </w:rPr>
      </w:pPr>
      <w:r w:rsidRPr="006B199F">
        <w:t>Charisma scores of 1, they can’t speak, and they</w:t>
      </w:r>
    </w:p>
    <w:p w14:paraId="762A7F16" w14:textId="77777777" w:rsidR="008D7E6B" w:rsidRPr="008D7E6B" w:rsidRDefault="00177633" w:rsidP="00177633">
      <w:pPr>
        <w:rPr>
          <w:b/>
        </w:rPr>
      </w:pPr>
      <w:r w:rsidRPr="006B199F">
        <w:t>have only the Slam action option. An animated</w:t>
      </w:r>
    </w:p>
    <w:p w14:paraId="40B3ABF9" w14:textId="77777777" w:rsidR="008D7E6B" w:rsidRPr="008D7E6B" w:rsidRDefault="00177633" w:rsidP="00177633">
      <w:pPr>
        <w:rPr>
          <w:b/>
        </w:rPr>
      </w:pPr>
      <w:r w:rsidRPr="006B199F">
        <w:t>tree acts as an ally of the treant. The tree remains</w:t>
      </w:r>
    </w:p>
    <w:p w14:paraId="718F3117" w14:textId="77777777" w:rsidR="008D7E6B" w:rsidRPr="008D7E6B" w:rsidRDefault="00177633" w:rsidP="00177633">
      <w:pPr>
        <w:rPr>
          <w:b/>
        </w:rPr>
      </w:pPr>
      <w:r w:rsidRPr="006B199F">
        <w:t>animate for 1 day or until it dies; until the treant</w:t>
      </w:r>
    </w:p>
    <w:p w14:paraId="70C42D3E" w14:textId="77777777" w:rsidR="008D7E6B" w:rsidRPr="008D7E6B" w:rsidRDefault="00177633" w:rsidP="00177633">
      <w:pPr>
        <w:rPr>
          <w:b/>
        </w:rPr>
      </w:pPr>
      <w:r w:rsidRPr="006B199F">
        <w:t>dies or is more than 120 feet from the tree; or</w:t>
      </w:r>
    </w:p>
    <w:p w14:paraId="6B20320C" w14:textId="77777777" w:rsidR="008D7E6B" w:rsidRPr="008D7E6B" w:rsidRDefault="00177633" w:rsidP="00177633">
      <w:pPr>
        <w:rPr>
          <w:b/>
        </w:rPr>
      </w:pPr>
      <w:r w:rsidRPr="006B199F">
        <w:t>until the treant takes a bonus action to turn it back</w:t>
      </w:r>
    </w:p>
    <w:p w14:paraId="6FA91D5A" w14:textId="77777777" w:rsidR="008D7E6B" w:rsidRPr="008D7E6B" w:rsidRDefault="00177633" w:rsidP="00177633">
      <w:pPr>
        <w:rPr>
          <w:b/>
        </w:rPr>
      </w:pPr>
      <w:r w:rsidRPr="006B199F">
        <w:t>into an inanimate tree. The tree then takes root if</w:t>
      </w:r>
    </w:p>
    <w:p w14:paraId="319F3570" w14:textId="6E0FCFF0" w:rsidR="00177633" w:rsidRDefault="00177633" w:rsidP="00177633">
      <w:pPr>
        <w:rPr>
          <w:lang w:val="ru-RU"/>
        </w:rPr>
      </w:pPr>
      <w:r w:rsidRPr="006B199F">
        <w:t>possible.</w:t>
      </w:r>
      <w:bookmarkEnd w:id="172"/>
    </w:p>
    <w:p w14:paraId="43D1D657" w14:textId="43FE7D29" w:rsidR="00177633" w:rsidRDefault="00177633" w:rsidP="00177633"/>
    <w:p w14:paraId="64189A79" w14:textId="77777777" w:rsidR="00177633" w:rsidRDefault="00177633" w:rsidP="002B381E">
      <w:pPr>
        <w:pStyle w:val="2"/>
      </w:pPr>
      <w:bookmarkStart w:id="182" w:name="_Toc510259765"/>
      <w:r>
        <w:t>Darkbringer Horror</w:t>
      </w:r>
      <w:bookmarkEnd w:id="182"/>
    </w:p>
    <w:p w14:paraId="1EEB101E" w14:textId="77777777" w:rsidR="00177633" w:rsidRDefault="00177633" w:rsidP="00177633">
      <w:r>
        <w:t>Darkbringer Horror (Spore Servant Hook Horror)</w:t>
      </w:r>
    </w:p>
    <w:p w14:paraId="3AD6018D" w14:textId="77777777" w:rsidR="00177633" w:rsidRDefault="00177633" w:rsidP="00177633">
      <w:r>
        <w:t>Large plant, neutral evil</w:t>
      </w:r>
    </w:p>
    <w:p w14:paraId="3F064FF8" w14:textId="77777777" w:rsidR="00177633" w:rsidRDefault="00177633" w:rsidP="00177633">
      <w:r>
        <w:t>Armor Class 15 (natural armor)</w:t>
      </w:r>
    </w:p>
    <w:p w14:paraId="7036BD73" w14:textId="77777777" w:rsidR="00177633" w:rsidRDefault="00177633" w:rsidP="00177633">
      <w:r>
        <w:t>Hit Points 75 (10d10+20)</w:t>
      </w:r>
    </w:p>
    <w:p w14:paraId="7F0ED53E" w14:textId="77777777" w:rsidR="00177633" w:rsidRDefault="00177633" w:rsidP="00177633">
      <w:r>
        <w:t>Speed 20 ft., climb 20 ft.</w:t>
      </w:r>
    </w:p>
    <w:p w14:paraId="77179E16" w14:textId="5B4A03B1"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2AC2434" w14:textId="77777777" w:rsidR="0000645A" w:rsidRDefault="00305B1A" w:rsidP="00177633">
      <w:r>
        <w:t>18(+4)</w:t>
      </w:r>
      <w:r>
        <w:tab/>
        <w:t>10(+0)</w:t>
      </w:r>
      <w:r>
        <w:tab/>
        <w:t>15(+2)</w:t>
      </w:r>
      <w:r>
        <w:tab/>
      </w:r>
      <w:r w:rsidR="00177633">
        <w:t xml:space="preserve">2 (-4) </w:t>
      </w:r>
      <w:r w:rsidR="00E82E8E" w:rsidRPr="00E82E8E">
        <w:rPr>
          <w:b/>
        </w:rPr>
        <w:t>6 (-2)</w:t>
      </w:r>
      <w:r w:rsidR="00E82E8E" w:rsidRPr="00E82E8E">
        <w:rPr>
          <w:b/>
        </w:rPr>
        <w:tab/>
      </w:r>
      <w:r w:rsidR="00177633">
        <w:t>1 (-5)</w:t>
      </w:r>
    </w:p>
    <w:p w14:paraId="283E7E3A" w14:textId="5C22EB5D" w:rsidR="008D7E6B" w:rsidRPr="008D7E6B" w:rsidRDefault="0000645A" w:rsidP="00177633">
      <w:pPr>
        <w:rPr>
          <w:b/>
        </w:rPr>
      </w:pPr>
      <w:r>
        <w:t>Condition Immunities</w:t>
      </w:r>
      <w:r w:rsidR="00177633">
        <w:t xml:space="preserve"> blinded, charmed,</w:t>
      </w:r>
    </w:p>
    <w:p w14:paraId="00232B18" w14:textId="7E6FF608" w:rsidR="00177633" w:rsidRDefault="00177633" w:rsidP="00177633">
      <w:r>
        <w:t>frightened, paralyzed</w:t>
      </w:r>
    </w:p>
    <w:p w14:paraId="7643653C" w14:textId="77777777" w:rsidR="008D7E6B" w:rsidRPr="008D7E6B" w:rsidRDefault="00177633" w:rsidP="00177633">
      <w:pPr>
        <w:rPr>
          <w:b/>
        </w:rPr>
      </w:pPr>
      <w:r>
        <w:t>Senses blindsight 30 ft. (blind beyond this radius),</w:t>
      </w:r>
    </w:p>
    <w:p w14:paraId="04081ECE" w14:textId="19FF67F2" w:rsidR="00177633" w:rsidRDefault="00177633" w:rsidP="00177633">
      <w:r>
        <w:t>passive Perception 8</w:t>
      </w:r>
    </w:p>
    <w:p w14:paraId="469279F6" w14:textId="77777777" w:rsidR="00177633" w:rsidRDefault="00177633" w:rsidP="00177633">
      <w:r>
        <w:t>Languages understands Common, but can’t speak</w:t>
      </w:r>
    </w:p>
    <w:p w14:paraId="7C5DA3E3" w14:textId="77777777" w:rsidR="00177633" w:rsidRDefault="00177633" w:rsidP="00177633">
      <w:r>
        <w:t>Challenge 3 (700 XP)</w:t>
      </w:r>
    </w:p>
    <w:p w14:paraId="244DD65D" w14:textId="77777777" w:rsidR="008D7E6B" w:rsidRPr="008D7E6B" w:rsidRDefault="00177633" w:rsidP="00177633">
      <w:pPr>
        <w:rPr>
          <w:b/>
        </w:rPr>
      </w:pPr>
      <w:r>
        <w:t>Actions</w:t>
      </w:r>
    </w:p>
    <w:p w14:paraId="17FE21A3" w14:textId="77777777" w:rsidR="008D7E6B" w:rsidRPr="008D7E6B" w:rsidRDefault="00177633" w:rsidP="00177633">
      <w:pPr>
        <w:rPr>
          <w:b/>
        </w:rPr>
      </w:pPr>
      <w:r>
        <w:t>Multiattack. The darkbringer horror makes two</w:t>
      </w:r>
    </w:p>
    <w:p w14:paraId="702619FF" w14:textId="3327C6B0" w:rsidR="00177633" w:rsidRDefault="00177633" w:rsidP="00177633">
      <w:r>
        <w:t>hook attacks.</w:t>
      </w:r>
    </w:p>
    <w:p w14:paraId="5DAEDCE7" w14:textId="77777777" w:rsidR="008D7E6B" w:rsidRPr="008D7E6B" w:rsidRDefault="00177633" w:rsidP="00177633">
      <w:pPr>
        <w:rPr>
          <w:b/>
        </w:rPr>
      </w:pPr>
      <w:r>
        <w:t>Hook. Melee Weapon Attack: +6 to hit, reach 10 ft.,</w:t>
      </w:r>
    </w:p>
    <w:p w14:paraId="6A869BBB" w14:textId="6BCAC9DC" w:rsidR="00177633" w:rsidRDefault="00177633" w:rsidP="00177633">
      <w:r>
        <w:t>one target. Hit: 11 (2d6+4) piercing damage</w:t>
      </w:r>
    </w:p>
    <w:p w14:paraId="49114F84" w14:textId="77777777" w:rsidR="00177633" w:rsidRDefault="00177633" w:rsidP="00177633">
      <w:r>
        <w:t>Umbero Marivaldi</w:t>
      </w:r>
    </w:p>
    <w:p w14:paraId="3824668D" w14:textId="77777777" w:rsidR="00177633" w:rsidRDefault="00177633" w:rsidP="00177633">
      <w:r>
        <w:t>one target. Hit: 11 (2d6+4) piercing damage</w:t>
      </w:r>
    </w:p>
    <w:p w14:paraId="677F02C4" w14:textId="77777777" w:rsidR="00177633" w:rsidRDefault="00177633" w:rsidP="00177633">
      <w:r>
        <w:t>Umbero Marivaldi, veteran</w:t>
      </w:r>
    </w:p>
    <w:p w14:paraId="0E9A075A" w14:textId="77777777" w:rsidR="00177633" w:rsidRDefault="00177633" w:rsidP="00177633">
      <w:r>
        <w:t>Medium humanoid (human), lawful neutral</w:t>
      </w:r>
    </w:p>
    <w:p w14:paraId="4618BB9F" w14:textId="77777777" w:rsidR="00177633" w:rsidRDefault="00177633" w:rsidP="00177633">
      <w:r>
        <w:t>Armor Class 17 (splint)</w:t>
      </w:r>
    </w:p>
    <w:p w14:paraId="3DE297E1" w14:textId="77777777" w:rsidR="00177633" w:rsidRDefault="00177633" w:rsidP="00177633">
      <w:r>
        <w:t>Hit Points 58 (9d8+18)</w:t>
      </w:r>
    </w:p>
    <w:p w14:paraId="38E979C4" w14:textId="77777777" w:rsidR="00177633" w:rsidRDefault="00177633" w:rsidP="00177633">
      <w:r>
        <w:t>Speed 30 ft.</w:t>
      </w:r>
    </w:p>
    <w:p w14:paraId="6FF124AC" w14:textId="5EF091E1"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118DDD6" w14:textId="0FD9E788" w:rsidR="00177633" w:rsidRDefault="00177633" w:rsidP="00177633">
      <w:r>
        <w:t xml:space="preserve">16(+3) </w:t>
      </w:r>
      <w:r w:rsidR="00305B1A">
        <w:t>13(+1)</w:t>
      </w:r>
      <w:r w:rsidR="00305B1A">
        <w:tab/>
        <w:t>14(+2)</w:t>
      </w:r>
      <w:r w:rsidR="00305B1A">
        <w:tab/>
        <w:t>10(+0)</w:t>
      </w:r>
      <w:r w:rsidR="00305B1A">
        <w:tab/>
        <w:t>11(+0)</w:t>
      </w:r>
      <w:r w:rsidR="00305B1A">
        <w:tab/>
      </w:r>
      <w:r>
        <w:t>10 (+0)</w:t>
      </w:r>
    </w:p>
    <w:p w14:paraId="02031E42" w14:textId="77777777" w:rsidR="00177633" w:rsidRDefault="00177633" w:rsidP="00177633">
      <w:r>
        <w:t>Skills Athletics +5, Perception +2</w:t>
      </w:r>
    </w:p>
    <w:p w14:paraId="4CAC7057" w14:textId="77777777" w:rsidR="00177633" w:rsidRDefault="00177633" w:rsidP="00177633">
      <w:r>
        <w:t>Senses passive Perception 12</w:t>
      </w:r>
    </w:p>
    <w:p w14:paraId="0E5E9373" w14:textId="77777777" w:rsidR="00177633" w:rsidRDefault="00177633" w:rsidP="00177633">
      <w:r>
        <w:t>Languages Common, Draconic</w:t>
      </w:r>
    </w:p>
    <w:p w14:paraId="5D4B6516" w14:textId="77777777" w:rsidR="00177633" w:rsidRDefault="00177633" w:rsidP="00177633">
      <w:r>
        <w:t>Challenge 3 (450 XP)</w:t>
      </w:r>
    </w:p>
    <w:p w14:paraId="192B655C" w14:textId="77777777" w:rsidR="008D7E6B" w:rsidRPr="008D7E6B" w:rsidRDefault="00177633" w:rsidP="00177633">
      <w:pPr>
        <w:rPr>
          <w:b/>
        </w:rPr>
      </w:pPr>
      <w:r>
        <w:t>Actions</w:t>
      </w:r>
    </w:p>
    <w:p w14:paraId="3DD0A568" w14:textId="77777777" w:rsidR="008D7E6B" w:rsidRPr="008D7E6B" w:rsidRDefault="00177633" w:rsidP="00177633">
      <w:pPr>
        <w:rPr>
          <w:b/>
        </w:rPr>
      </w:pPr>
      <w:r>
        <w:t>Multiattack. Nama makes two spear attacks; if</w:t>
      </w:r>
    </w:p>
    <w:p w14:paraId="3CF6316F" w14:textId="77777777" w:rsidR="008D7E6B" w:rsidRPr="008D7E6B" w:rsidRDefault="00177633" w:rsidP="00177633">
      <w:pPr>
        <w:rPr>
          <w:b/>
        </w:rPr>
      </w:pPr>
      <w:r>
        <w:t>Nama is wielding a spear in each hand, she may</w:t>
      </w:r>
    </w:p>
    <w:p w14:paraId="3B9073D3" w14:textId="02060B8F" w:rsidR="00177633" w:rsidRDefault="00177633" w:rsidP="00177633">
      <w:r>
        <w:t>make a third spear attack</w:t>
      </w:r>
    </w:p>
    <w:p w14:paraId="078097E3" w14:textId="77777777" w:rsidR="008D7E6B" w:rsidRPr="008D7E6B" w:rsidRDefault="00177633" w:rsidP="00177633">
      <w:pPr>
        <w:rPr>
          <w:b/>
        </w:rPr>
      </w:pPr>
      <w:r>
        <w:t>Spear. Melee or Ranged Weapon Attack: +5 to hit,</w:t>
      </w:r>
    </w:p>
    <w:p w14:paraId="1D5B3460" w14:textId="77777777" w:rsidR="008D7E6B" w:rsidRPr="008D7E6B" w:rsidRDefault="00177633" w:rsidP="00177633">
      <w:pPr>
        <w:rPr>
          <w:b/>
        </w:rPr>
      </w:pPr>
      <w:r>
        <w:t>reach 5 ft. or range 20 ft./60 ft., one target. Hit: 7</w:t>
      </w:r>
    </w:p>
    <w:p w14:paraId="75B59162" w14:textId="77777777" w:rsidR="008D7E6B" w:rsidRPr="008D7E6B" w:rsidRDefault="00177633" w:rsidP="00177633">
      <w:pPr>
        <w:rPr>
          <w:b/>
        </w:rPr>
      </w:pPr>
      <w:r>
        <w:t>(1d6+3) piercing damage, or 8 (1d8+3 piercing</w:t>
      </w:r>
    </w:p>
    <w:p w14:paraId="5EA59746" w14:textId="0AE7B273" w:rsidR="00177633" w:rsidRDefault="00177633" w:rsidP="00177633">
      <w:r>
        <w:t>damage) if wielded in two hands.</w:t>
      </w:r>
    </w:p>
    <w:p w14:paraId="612DA7E9" w14:textId="77777777" w:rsidR="008D7E6B" w:rsidRPr="008D7E6B" w:rsidRDefault="00177633" w:rsidP="00177633">
      <w:pPr>
        <w:rPr>
          <w:b/>
        </w:rPr>
      </w:pPr>
      <w:r>
        <w:t>Acid Breath. (1/short or long rest) creatures in a</w:t>
      </w:r>
    </w:p>
    <w:p w14:paraId="52227DAF" w14:textId="77777777" w:rsidR="008D7E6B" w:rsidRPr="008D7E6B" w:rsidRDefault="00177633" w:rsidP="00177633">
      <w:pPr>
        <w:rPr>
          <w:b/>
        </w:rPr>
      </w:pPr>
      <w:r>
        <w:t>5 ft. by 30 ft. line must make a DC 14 Dex saving</w:t>
      </w:r>
    </w:p>
    <w:p w14:paraId="5C841FCF" w14:textId="77777777" w:rsidR="008D7E6B" w:rsidRPr="008D7E6B" w:rsidRDefault="00177633" w:rsidP="00177633">
      <w:pPr>
        <w:rPr>
          <w:b/>
        </w:rPr>
      </w:pPr>
      <w:r>
        <w:t>throw, taking 3d6 acid damage on a failure, or half</w:t>
      </w:r>
    </w:p>
    <w:p w14:paraId="3CC4EA49" w14:textId="25B2EEE9" w:rsidR="00177633" w:rsidRDefault="00177633" w:rsidP="00177633">
      <w:r>
        <w:t>that on a success.</w:t>
      </w:r>
    </w:p>
    <w:p w14:paraId="695CC28A" w14:textId="77777777" w:rsidR="00177633" w:rsidRDefault="00177633" w:rsidP="00177633">
      <w:r>
        <w:t>CCC-BMG-19 HULB 2-1 Winters Frosty Kiss</w:t>
      </w:r>
    </w:p>
    <w:p w14:paraId="26A0280A" w14:textId="77777777" w:rsidR="00177633" w:rsidRDefault="00177633" w:rsidP="002B381E">
      <w:pPr>
        <w:pStyle w:val="2"/>
      </w:pPr>
      <w:bookmarkStart w:id="183" w:name="_Toc510259766"/>
      <w:r>
        <w:t>Sharaak, wendigo</w:t>
      </w:r>
      <w:bookmarkEnd w:id="183"/>
    </w:p>
    <w:p w14:paraId="692CBD6E" w14:textId="77777777" w:rsidR="00177633" w:rsidRDefault="00177633" w:rsidP="00177633">
      <w:r>
        <w:t>Medium fiend (demon), chaotic evil</w:t>
      </w:r>
    </w:p>
    <w:p w14:paraId="51A47292" w14:textId="77777777" w:rsidR="008D7E6B" w:rsidRPr="008D7E6B" w:rsidRDefault="00177633" w:rsidP="00177633">
      <w:pPr>
        <w:rPr>
          <w:b/>
        </w:rPr>
      </w:pPr>
      <w:r>
        <w:t>Armor Class 13 (16 with mage armor)</w:t>
      </w:r>
    </w:p>
    <w:p w14:paraId="7081F477" w14:textId="6087B7D6" w:rsidR="00177633" w:rsidRDefault="00177633" w:rsidP="00177633">
      <w:r>
        <w:t>Hit Points 66 (12d8 + 12)</w:t>
      </w:r>
    </w:p>
    <w:p w14:paraId="26789C62" w14:textId="77777777" w:rsidR="008D7E6B" w:rsidRPr="008D7E6B" w:rsidRDefault="00177633" w:rsidP="00177633">
      <w:pPr>
        <w:rPr>
          <w:b/>
        </w:rPr>
      </w:pPr>
      <w:r>
        <w:t>Speed 30 ft.</w:t>
      </w:r>
    </w:p>
    <w:p w14:paraId="5C1B6912" w14:textId="7708C4F3"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24DEB0E" w14:textId="77777777" w:rsidR="00E82E8E" w:rsidRPr="00E82E8E" w:rsidRDefault="00177633" w:rsidP="00177633">
      <w:pPr>
        <w:rPr>
          <w:b/>
        </w:rPr>
      </w:pPr>
      <w:r>
        <w:t xml:space="preserve">8 (-1) </w:t>
      </w:r>
      <w:r w:rsidR="00305B1A">
        <w:t>16(+3)</w:t>
      </w:r>
      <w:r w:rsidR="00305B1A">
        <w:tab/>
        <w:t>12(+1)</w:t>
      </w:r>
      <w:r w:rsidR="00305B1A">
        <w:tab/>
        <w:t>17(+3)</w:t>
      </w:r>
      <w:r w:rsidR="00305B1A">
        <w:tab/>
        <w:t>10(+0)</w:t>
      </w:r>
      <w:r w:rsidR="00305B1A">
        <w:tab/>
      </w:r>
      <w:r w:rsidR="00E82E8E" w:rsidRPr="00E82E8E">
        <w:rPr>
          <w:b/>
        </w:rPr>
        <w:t>16 (+3)</w:t>
      </w:r>
    </w:p>
    <w:p w14:paraId="248DBCA9" w14:textId="2C263F0F" w:rsidR="00177633" w:rsidRDefault="00177633" w:rsidP="00177633">
      <w:r>
        <w:t>Skills Arcane +6, History +6, Perception +3</w:t>
      </w:r>
    </w:p>
    <w:p w14:paraId="6C8B6B85" w14:textId="77777777" w:rsidR="00177633" w:rsidRDefault="00177633" w:rsidP="00177633">
      <w:r>
        <w:t>Damage Resistances cold</w:t>
      </w:r>
    </w:p>
    <w:p w14:paraId="6F2BAFBA" w14:textId="77777777" w:rsidR="008D7E6B" w:rsidRPr="008D7E6B" w:rsidRDefault="00177633" w:rsidP="00177633">
      <w:pPr>
        <w:rPr>
          <w:b/>
        </w:rPr>
      </w:pPr>
      <w:r>
        <w:t>Senses darkvision 60 ft., passive Perception 13</w:t>
      </w:r>
    </w:p>
    <w:p w14:paraId="53465711" w14:textId="47A7105E" w:rsidR="00177633" w:rsidRDefault="00177633" w:rsidP="00177633">
      <w:r>
        <w:t>Languages Abyssal, Common, telepathy 120 ft.</w:t>
      </w:r>
    </w:p>
    <w:p w14:paraId="4C870489" w14:textId="77777777" w:rsidR="00177633" w:rsidRDefault="00177633" w:rsidP="00177633">
      <w:r>
        <w:t>Challenge 7 (2,900 XP)</w:t>
      </w:r>
    </w:p>
    <w:p w14:paraId="035D91F1" w14:textId="77777777" w:rsidR="008D7E6B" w:rsidRPr="008D7E6B" w:rsidRDefault="00177633" w:rsidP="00177633">
      <w:pPr>
        <w:rPr>
          <w:b/>
        </w:rPr>
      </w:pPr>
      <w:r>
        <w:t>Spirit Ancestry. Sharaak has advantage on saving</w:t>
      </w:r>
    </w:p>
    <w:p w14:paraId="413D3378" w14:textId="77777777" w:rsidR="008D7E6B" w:rsidRPr="008D7E6B" w:rsidRDefault="00177633" w:rsidP="00177633">
      <w:pPr>
        <w:rPr>
          <w:b/>
        </w:rPr>
      </w:pPr>
      <w:r>
        <w:t>throws against being charmed, and magic can’t put</w:t>
      </w:r>
    </w:p>
    <w:p w14:paraId="6EEA1A35" w14:textId="2B038620" w:rsidR="00177633" w:rsidRDefault="00177633" w:rsidP="00177633">
      <w:r>
        <w:t>it to sleep.</w:t>
      </w:r>
    </w:p>
    <w:p w14:paraId="5413195D" w14:textId="77777777" w:rsidR="008D7E6B" w:rsidRPr="008D7E6B" w:rsidRDefault="00177633" w:rsidP="00177633">
      <w:pPr>
        <w:rPr>
          <w:b/>
        </w:rPr>
      </w:pPr>
      <w:r>
        <w:t>Legendary Resistance (2/Day). If Sharaak fails a</w:t>
      </w:r>
    </w:p>
    <w:p w14:paraId="5A951E76" w14:textId="64600E57" w:rsidR="00177633" w:rsidRDefault="00177633" w:rsidP="00177633">
      <w:r>
        <w:t>saving throw, it can choose to succeed instead.</w:t>
      </w:r>
    </w:p>
    <w:p w14:paraId="051815D6" w14:textId="77777777" w:rsidR="008D7E6B" w:rsidRPr="008D7E6B" w:rsidRDefault="00177633" w:rsidP="00177633">
      <w:pPr>
        <w:rPr>
          <w:b/>
        </w:rPr>
      </w:pPr>
      <w:r>
        <w:t>Spellcasting. Sharaak is a 12th-level spellcaster.</w:t>
      </w:r>
    </w:p>
    <w:p w14:paraId="2A107DE7" w14:textId="77777777" w:rsidR="008D7E6B" w:rsidRPr="008D7E6B" w:rsidRDefault="00177633" w:rsidP="00177633">
      <w:pPr>
        <w:rPr>
          <w:b/>
        </w:rPr>
      </w:pPr>
      <w:r>
        <w:t>It’s spellcasting ability is Intelligence (spell save DC</w:t>
      </w:r>
    </w:p>
    <w:p w14:paraId="29A3ECFF" w14:textId="77777777" w:rsidR="008D7E6B" w:rsidRPr="008D7E6B" w:rsidRDefault="00177633" w:rsidP="00177633">
      <w:pPr>
        <w:rPr>
          <w:b/>
        </w:rPr>
      </w:pPr>
      <w:r>
        <w:t>14, +6 to hit with spell attacks). It has the following</w:t>
      </w:r>
    </w:p>
    <w:p w14:paraId="096C6CB7" w14:textId="5D79EDC8" w:rsidR="00177633" w:rsidRDefault="00177633" w:rsidP="00177633">
      <w:r>
        <w:t>wizard spells prepared:</w:t>
      </w:r>
    </w:p>
    <w:p w14:paraId="2ED87DC3" w14:textId="77777777" w:rsidR="008D7E6B" w:rsidRPr="008D7E6B" w:rsidRDefault="00177633" w:rsidP="00177633">
      <w:pPr>
        <w:rPr>
          <w:b/>
        </w:rPr>
      </w:pPr>
      <w:r>
        <w:t>Cantrips (at will): chill touch, mage hand,</w:t>
      </w:r>
    </w:p>
    <w:p w14:paraId="143DFB41" w14:textId="77777777" w:rsidR="008D7E6B" w:rsidRPr="008D7E6B" w:rsidRDefault="00177633" w:rsidP="00177633">
      <w:pPr>
        <w:rPr>
          <w:b/>
        </w:rPr>
      </w:pPr>
      <w:r>
        <w:t>message, prestidigitation, ray of frost, shocking</w:t>
      </w:r>
    </w:p>
    <w:p w14:paraId="63D71B69" w14:textId="4DC83249" w:rsidR="00177633" w:rsidRDefault="00177633" w:rsidP="00177633">
      <w:r>
        <w:t>grasp</w:t>
      </w:r>
    </w:p>
    <w:p w14:paraId="4F8737C1" w14:textId="77777777" w:rsidR="008D7E6B" w:rsidRPr="008D7E6B" w:rsidRDefault="00177633" w:rsidP="00177633">
      <w:pPr>
        <w:rPr>
          <w:b/>
        </w:rPr>
      </w:pPr>
      <w:r>
        <w:t>1st level (4 slots): feather fall, mage armor, shield,</w:t>
      </w:r>
    </w:p>
    <w:p w14:paraId="0ABF66A3" w14:textId="098BB40E" w:rsidR="00177633" w:rsidRDefault="00177633" w:rsidP="00177633">
      <w:r>
        <w:t>thunderwave</w:t>
      </w:r>
    </w:p>
    <w:p w14:paraId="488DA7AF" w14:textId="77777777" w:rsidR="008D7E6B" w:rsidRPr="008D7E6B" w:rsidRDefault="00177633" w:rsidP="00177633">
      <w:pPr>
        <w:rPr>
          <w:b/>
        </w:rPr>
      </w:pPr>
      <w:r>
        <w:t>2nd level (3 slots): gust of wind, invisibility, misty</w:t>
      </w:r>
    </w:p>
    <w:p w14:paraId="520D5894" w14:textId="050FC1E2" w:rsidR="00177633" w:rsidRDefault="00177633" w:rsidP="00177633">
      <w:r>
        <w:t>step</w:t>
      </w:r>
    </w:p>
    <w:p w14:paraId="77F2DB72" w14:textId="77777777" w:rsidR="008D7E6B" w:rsidRPr="008D7E6B" w:rsidRDefault="00177633" w:rsidP="00177633">
      <w:pPr>
        <w:rPr>
          <w:b/>
        </w:rPr>
      </w:pPr>
      <w:r>
        <w:t>3rd level (3 slots): counterspell, fear, lightning</w:t>
      </w:r>
    </w:p>
    <w:p w14:paraId="172EBC6F" w14:textId="15E471EA" w:rsidR="00177633" w:rsidRDefault="00177633" w:rsidP="00177633">
      <w:r>
        <w:t>bolt</w:t>
      </w:r>
    </w:p>
    <w:p w14:paraId="76FFA7F1" w14:textId="77777777" w:rsidR="00177633" w:rsidRDefault="00177633" w:rsidP="00177633">
      <w:r>
        <w:t>4th level (3 slots): greater invisibility, ice storm</w:t>
      </w:r>
    </w:p>
    <w:p w14:paraId="48DABC8A" w14:textId="77777777" w:rsidR="00177633" w:rsidRDefault="00177633" w:rsidP="00177633">
      <w:r>
        <w:t>5th level (2 slots): cone of cold, dominate person</w:t>
      </w:r>
    </w:p>
    <w:p w14:paraId="0A7FDADE" w14:textId="77777777" w:rsidR="00177633" w:rsidRDefault="00177633" w:rsidP="00177633">
      <w:r>
        <w:t>6th level (1 slot): chain lightning</w:t>
      </w:r>
    </w:p>
    <w:p w14:paraId="2D3086E7" w14:textId="77777777" w:rsidR="008D7E6B" w:rsidRPr="008D7E6B" w:rsidRDefault="00177633" w:rsidP="00177633">
      <w:pPr>
        <w:rPr>
          <w:b/>
        </w:rPr>
      </w:pPr>
      <w:r>
        <w:t>Actions</w:t>
      </w:r>
    </w:p>
    <w:p w14:paraId="39F546AD" w14:textId="77777777" w:rsidR="008D7E6B" w:rsidRPr="008D7E6B" w:rsidRDefault="00177633" w:rsidP="00177633">
      <w:pPr>
        <w:rPr>
          <w:b/>
        </w:rPr>
      </w:pPr>
      <w:r>
        <w:t>Freezing Claws. Melee or Ranged Weapon Attack:</w:t>
      </w:r>
    </w:p>
    <w:p w14:paraId="5EC63594" w14:textId="77777777" w:rsidR="008D7E6B" w:rsidRPr="008D7E6B" w:rsidRDefault="00177633" w:rsidP="00177633">
      <w:pPr>
        <w:rPr>
          <w:b/>
        </w:rPr>
      </w:pPr>
      <w:r>
        <w:t>+9 to hit, reach 5 ft. or range 20 ft./60 ft., one</w:t>
      </w:r>
    </w:p>
    <w:p w14:paraId="5E74A33C" w14:textId="77777777" w:rsidR="008D7E6B" w:rsidRPr="008D7E6B" w:rsidRDefault="00177633" w:rsidP="00177633">
      <w:pPr>
        <w:rPr>
          <w:b/>
        </w:rPr>
      </w:pPr>
      <w:r>
        <w:t>target. Hit: 9 (1d6 + 6) piercing damage, or 10 (1d8</w:t>
      </w:r>
    </w:p>
    <w:p w14:paraId="695B1E7F" w14:textId="77777777" w:rsidR="008D7E6B" w:rsidRPr="008D7E6B" w:rsidRDefault="00177633" w:rsidP="00177633">
      <w:pPr>
        <w:rPr>
          <w:b/>
        </w:rPr>
      </w:pPr>
      <w:r>
        <w:t>+ 6) piercing damage if used with two hands to</w:t>
      </w:r>
    </w:p>
    <w:p w14:paraId="565DF9A4" w14:textId="354313CB" w:rsidR="00177633" w:rsidRDefault="00177633" w:rsidP="00177633">
      <w:r>
        <w:t>make a melee attack, plus 3 (1d6) cold damage.</w:t>
      </w:r>
    </w:p>
    <w:p w14:paraId="6255E5C9" w14:textId="77777777" w:rsidR="008D7E6B" w:rsidRPr="008D7E6B" w:rsidRDefault="00177633" w:rsidP="00177633">
      <w:pPr>
        <w:rPr>
          <w:b/>
        </w:rPr>
      </w:pPr>
      <w:r>
        <w:t>* Re-flavored Aerisi Kalinoth from Princes of the</w:t>
      </w:r>
    </w:p>
    <w:p w14:paraId="6739ECF8" w14:textId="77777777" w:rsidR="008D7E6B" w:rsidRPr="008D7E6B" w:rsidRDefault="00177633" w:rsidP="00177633">
      <w:pPr>
        <w:rPr>
          <w:b/>
        </w:rPr>
      </w:pPr>
      <w:r>
        <w:t>Apocalypse. Changed resistance and some of</w:t>
      </w:r>
    </w:p>
    <w:p w14:paraId="16D8F428" w14:textId="77777777" w:rsidR="008D7E6B" w:rsidRPr="008D7E6B" w:rsidRDefault="00177633" w:rsidP="00177633">
      <w:pPr>
        <w:rPr>
          <w:b/>
        </w:rPr>
      </w:pPr>
      <w:r>
        <w:t>the spells to make a better fit (incorporeal flying</w:t>
      </w:r>
    </w:p>
    <w:p w14:paraId="6CE6D467" w14:textId="77777777" w:rsidR="008D7E6B" w:rsidRPr="008D7E6B" w:rsidRDefault="00177633" w:rsidP="00177633">
      <w:pPr>
        <w:rPr>
          <w:b/>
        </w:rPr>
      </w:pPr>
      <w:r>
        <w:t>demons for example do not need fly or gaseous</w:t>
      </w:r>
    </w:p>
    <w:p w14:paraId="7747662E" w14:textId="27972803" w:rsidR="00177633" w:rsidRDefault="00177633" w:rsidP="00177633">
      <w:r>
        <w:t>form).</w:t>
      </w:r>
    </w:p>
    <w:p w14:paraId="0927F2FE" w14:textId="77777777" w:rsidR="00177633" w:rsidRDefault="00177633" w:rsidP="00177633">
      <w:r>
        <w:t>W</w:t>
      </w:r>
    </w:p>
    <w:p w14:paraId="5CA1AC8D" w14:textId="77777777" w:rsidR="00177633" w:rsidRDefault="00177633" w:rsidP="00177633">
      <w:r>
        <w:t>CCC-BMG-20 HULB 2-2 Winters Frigid Wrath</w:t>
      </w:r>
    </w:p>
    <w:p w14:paraId="4165727E" w14:textId="77777777" w:rsidR="00177633" w:rsidRDefault="00177633" w:rsidP="002B381E">
      <w:pPr>
        <w:pStyle w:val="2"/>
      </w:pPr>
      <w:bookmarkStart w:id="184" w:name="_Toc510259767"/>
      <w:r>
        <w:t>Frigid Stalker</w:t>
      </w:r>
      <w:bookmarkEnd w:id="184"/>
    </w:p>
    <w:p w14:paraId="6BE61A5F" w14:textId="77777777" w:rsidR="00177633" w:rsidRDefault="00177633" w:rsidP="00177633">
      <w:r>
        <w:t>Medium elemental, neutral</w:t>
      </w:r>
    </w:p>
    <w:p w14:paraId="758E9D1A" w14:textId="77777777" w:rsidR="00177633" w:rsidRDefault="00177633" w:rsidP="00177633">
      <w:r>
        <w:t>Armor Class 14</w:t>
      </w:r>
    </w:p>
    <w:p w14:paraId="7B2DF28A" w14:textId="77777777" w:rsidR="00177633" w:rsidRDefault="00177633" w:rsidP="00177633">
      <w:r>
        <w:t>Hit Points 104 (16d8 + 32)</w:t>
      </w:r>
    </w:p>
    <w:p w14:paraId="0D174D2F" w14:textId="77777777" w:rsidR="008D7E6B" w:rsidRPr="008D7E6B" w:rsidRDefault="00177633" w:rsidP="00177633">
      <w:pPr>
        <w:rPr>
          <w:b/>
        </w:rPr>
      </w:pPr>
      <w:r>
        <w:t>Speed 50 ft.</w:t>
      </w:r>
    </w:p>
    <w:p w14:paraId="283FDD79" w14:textId="5E2002C6"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5202926" w14:textId="2CEEE865" w:rsidR="00177633" w:rsidRDefault="00305B1A" w:rsidP="00177633">
      <w:r>
        <w:t>16(+3)</w:t>
      </w:r>
      <w:r>
        <w:tab/>
        <w:t>19(+4)</w:t>
      </w:r>
      <w:r>
        <w:tab/>
        <w:t>14(+2)</w:t>
      </w:r>
      <w:r>
        <w:tab/>
        <w:t>10(+0)</w:t>
      </w:r>
      <w:r>
        <w:tab/>
        <w:t>15(+2)</w:t>
      </w:r>
      <w:r>
        <w:tab/>
      </w:r>
      <w:r w:rsidR="00177633">
        <w:t>11 (+0)</w:t>
      </w:r>
    </w:p>
    <w:p w14:paraId="208E3895" w14:textId="77777777" w:rsidR="008D7E6B" w:rsidRPr="008D7E6B" w:rsidRDefault="00177633" w:rsidP="00177633">
      <w:pPr>
        <w:rPr>
          <w:b/>
        </w:rPr>
      </w:pPr>
      <w:r>
        <w:t>Damage Resistances bludgeoning, piercing, and</w:t>
      </w:r>
    </w:p>
    <w:p w14:paraId="3BAA8B64" w14:textId="5B2E76BE" w:rsidR="00177633" w:rsidRDefault="00177633" w:rsidP="00177633">
      <w:r>
        <w:t>slashing from nonmagical attacks</w:t>
      </w:r>
    </w:p>
    <w:p w14:paraId="4CFCB6C2" w14:textId="77777777" w:rsidR="0000645A" w:rsidRDefault="00177633" w:rsidP="00177633">
      <w:r>
        <w:t>Damage Immunities poison</w:t>
      </w:r>
    </w:p>
    <w:p w14:paraId="56E9C521" w14:textId="11C1A5A7" w:rsidR="008D7E6B" w:rsidRPr="008D7E6B" w:rsidRDefault="0000645A" w:rsidP="00177633">
      <w:pPr>
        <w:rPr>
          <w:b/>
        </w:rPr>
      </w:pPr>
      <w:r>
        <w:t>Condition Immunities</w:t>
      </w:r>
      <w:r w:rsidR="00177633">
        <w:t xml:space="preserve"> exhaustion, grappled,</w:t>
      </w:r>
    </w:p>
    <w:p w14:paraId="6DE76C96" w14:textId="77777777" w:rsidR="008D7E6B" w:rsidRPr="008D7E6B" w:rsidRDefault="00177633" w:rsidP="00177633">
      <w:pPr>
        <w:rPr>
          <w:b/>
        </w:rPr>
      </w:pPr>
      <w:r>
        <w:t>paralyzed, petrified, poisoned, prone, restrained,</w:t>
      </w:r>
    </w:p>
    <w:p w14:paraId="78F2872B" w14:textId="6D7CF59D" w:rsidR="00177633" w:rsidRDefault="00177633" w:rsidP="00177633">
      <w:r>
        <w:t>unconscious</w:t>
      </w:r>
    </w:p>
    <w:p w14:paraId="0B388585" w14:textId="77777777" w:rsidR="00177633" w:rsidRDefault="00177633" w:rsidP="00177633">
      <w:r>
        <w:t>Senses darkvision 60 ft., passive Perception 18</w:t>
      </w:r>
    </w:p>
    <w:p w14:paraId="4753AEC9" w14:textId="77777777" w:rsidR="008D7E6B" w:rsidRPr="008D7E6B" w:rsidRDefault="00177633" w:rsidP="00177633">
      <w:pPr>
        <w:rPr>
          <w:b/>
        </w:rPr>
      </w:pPr>
      <w:r>
        <w:t>Languages Auran, understands Common but</w:t>
      </w:r>
    </w:p>
    <w:p w14:paraId="11AE30BC" w14:textId="1FF9A5A0" w:rsidR="00177633" w:rsidRDefault="00177633" w:rsidP="00177633">
      <w:r>
        <w:t>doesn’t speak it</w:t>
      </w:r>
    </w:p>
    <w:p w14:paraId="62904522" w14:textId="77777777" w:rsidR="00177633" w:rsidRDefault="00177633" w:rsidP="00177633">
      <w:r>
        <w:t>Challenge 6 (2,300 XP)</w:t>
      </w:r>
    </w:p>
    <w:p w14:paraId="28615813" w14:textId="77777777" w:rsidR="008D7E6B" w:rsidRPr="008D7E6B" w:rsidRDefault="00177633" w:rsidP="00177633">
      <w:pPr>
        <w:rPr>
          <w:b/>
        </w:rPr>
      </w:pPr>
      <w:r>
        <w:t>Invisibility. The stalker may become invisible at</w:t>
      </w:r>
    </w:p>
    <w:p w14:paraId="7BB3A0DB" w14:textId="4809507B" w:rsidR="00177633" w:rsidRDefault="00177633" w:rsidP="00177633">
      <w:r>
        <w:t>will whenever it is in snow or icy terrain.</w:t>
      </w:r>
    </w:p>
    <w:p w14:paraId="7E667207" w14:textId="77777777" w:rsidR="008D7E6B" w:rsidRPr="008D7E6B" w:rsidRDefault="00177633" w:rsidP="00177633">
      <w:pPr>
        <w:rPr>
          <w:b/>
        </w:rPr>
      </w:pPr>
      <w:r>
        <w:t>Faultless Tracker. The stalker is given a quarry by</w:t>
      </w:r>
    </w:p>
    <w:p w14:paraId="4E2BA094" w14:textId="77777777" w:rsidR="008D7E6B" w:rsidRPr="008D7E6B" w:rsidRDefault="00177633" w:rsidP="00177633">
      <w:pPr>
        <w:rPr>
          <w:b/>
        </w:rPr>
      </w:pPr>
      <w:r>
        <w:t>its summoner. The stalker knows the direction and</w:t>
      </w:r>
    </w:p>
    <w:p w14:paraId="2A9C9926" w14:textId="77777777" w:rsidR="008D7E6B" w:rsidRPr="008D7E6B" w:rsidRDefault="00177633" w:rsidP="00177633">
      <w:pPr>
        <w:rPr>
          <w:b/>
        </w:rPr>
      </w:pPr>
      <w:r>
        <w:t>distance to its quarry as long as the two of them</w:t>
      </w:r>
    </w:p>
    <w:p w14:paraId="4BE241F5" w14:textId="77777777" w:rsidR="008D7E6B" w:rsidRPr="008D7E6B" w:rsidRDefault="00177633" w:rsidP="00177633">
      <w:pPr>
        <w:rPr>
          <w:b/>
        </w:rPr>
      </w:pPr>
      <w:r>
        <w:t>are on the same plane of existence. The stalker also</w:t>
      </w:r>
    </w:p>
    <w:p w14:paraId="754B880B" w14:textId="2295120D" w:rsidR="00177633" w:rsidRDefault="00177633" w:rsidP="00177633">
      <w:r>
        <w:t>knows the location of its summoner.</w:t>
      </w:r>
    </w:p>
    <w:p w14:paraId="20298FDD" w14:textId="77777777" w:rsidR="008D7E6B" w:rsidRPr="008D7E6B" w:rsidRDefault="00177633" w:rsidP="00177633">
      <w:pPr>
        <w:rPr>
          <w:b/>
        </w:rPr>
      </w:pPr>
      <w:r>
        <w:t>Actions</w:t>
      </w:r>
    </w:p>
    <w:p w14:paraId="711C5C8C" w14:textId="32EF44A7" w:rsidR="00177633" w:rsidRDefault="00177633" w:rsidP="00177633">
      <w:r>
        <w:t>Multiattack. The stalker makes two slam attacks.</w:t>
      </w:r>
    </w:p>
    <w:p w14:paraId="64CE2313" w14:textId="23E7E11B" w:rsidR="00177633" w:rsidRDefault="00177633" w:rsidP="00177633">
      <w:r>
        <w:t xml:space="preserve">Slam. Melee Weapon Attack: +6 to hit, </w:t>
      </w:r>
      <w:r w:rsidR="00233FFA">
        <w:t xml:space="preserve">reach 5 ft., </w:t>
      </w:r>
      <w:r>
        <w:t>one target. Hit: 10 (2d6 + 3) bludgeoning damage.</w:t>
      </w:r>
    </w:p>
    <w:p w14:paraId="05384CFF" w14:textId="77777777" w:rsidR="008D7E6B" w:rsidRPr="008D7E6B" w:rsidRDefault="00177633" w:rsidP="00177633">
      <w:pPr>
        <w:rPr>
          <w:b/>
        </w:rPr>
      </w:pPr>
      <w:r>
        <w:t>* Slightly modified invisible stalker: Invisibility</w:t>
      </w:r>
    </w:p>
    <w:p w14:paraId="3A6BE7FE" w14:textId="414EC069" w:rsidR="00177633" w:rsidRDefault="00177633" w:rsidP="00177633">
      <w:r>
        <w:t>only works in winter terrain.</w:t>
      </w:r>
    </w:p>
    <w:p w14:paraId="58AFD57C" w14:textId="77777777" w:rsidR="00177633" w:rsidRDefault="00177633" w:rsidP="002B381E">
      <w:pPr>
        <w:pStyle w:val="2"/>
      </w:pPr>
      <w:bookmarkStart w:id="185" w:name="_Toc510259768"/>
      <w:r>
        <w:t>Frozen Sentinel</w:t>
      </w:r>
      <w:bookmarkEnd w:id="185"/>
    </w:p>
    <w:p w14:paraId="6C9DEA8F" w14:textId="77777777" w:rsidR="00177633" w:rsidRDefault="00177633" w:rsidP="00177633">
      <w:r>
        <w:t>Medium construct, neutral</w:t>
      </w:r>
    </w:p>
    <w:p w14:paraId="013C5B1A" w14:textId="77777777" w:rsidR="00177633" w:rsidRDefault="00177633" w:rsidP="00177633">
      <w:r>
        <w:t>Armor Class 9</w:t>
      </w:r>
    </w:p>
    <w:p w14:paraId="037F9E56" w14:textId="77777777" w:rsidR="00177633" w:rsidRDefault="00177633" w:rsidP="00177633">
      <w:r>
        <w:t>Hit Points 93 (11d8 + 44)</w:t>
      </w:r>
    </w:p>
    <w:p w14:paraId="51E9EAF6" w14:textId="77777777" w:rsidR="00177633" w:rsidRDefault="00177633" w:rsidP="00177633">
      <w:r>
        <w:t>Speed 30 ft.</w:t>
      </w:r>
    </w:p>
    <w:p w14:paraId="15E7BAAA" w14:textId="2CDD424F"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F0D76F" w14:textId="3BDDFF58" w:rsidR="00177633" w:rsidRDefault="00305B1A" w:rsidP="00177633">
      <w:r>
        <w:t>19(+4)</w:t>
      </w:r>
      <w:r>
        <w:tab/>
      </w:r>
      <w:r w:rsidR="00177633">
        <w:t xml:space="preserve">9 (-1) </w:t>
      </w:r>
      <w:r>
        <w:t>18(+4)</w:t>
      </w:r>
      <w:r>
        <w:tab/>
      </w:r>
      <w:r w:rsidR="00E82E8E" w:rsidRPr="00E82E8E">
        <w:rPr>
          <w:b/>
        </w:rPr>
        <w:t>6 (-2)</w:t>
      </w:r>
      <w:r w:rsidR="00E82E8E" w:rsidRPr="00E82E8E">
        <w:rPr>
          <w:b/>
        </w:rPr>
        <w:tab/>
      </w:r>
      <w:r>
        <w:t>10(+0)</w:t>
      </w:r>
      <w:r>
        <w:tab/>
      </w:r>
      <w:r w:rsidR="00177633">
        <w:t>5 (-3)</w:t>
      </w:r>
    </w:p>
    <w:p w14:paraId="5005F127" w14:textId="77777777" w:rsidR="008D7E6B" w:rsidRPr="008D7E6B" w:rsidRDefault="00177633" w:rsidP="00177633">
      <w:pPr>
        <w:rPr>
          <w:b/>
        </w:rPr>
      </w:pPr>
      <w:r>
        <w:t>Damage Immunities lightning, poison;</w:t>
      </w:r>
    </w:p>
    <w:p w14:paraId="3C15C02B" w14:textId="77777777" w:rsidR="008D7E6B" w:rsidRPr="008D7E6B" w:rsidRDefault="00177633" w:rsidP="00177633">
      <w:pPr>
        <w:rPr>
          <w:b/>
        </w:rPr>
      </w:pPr>
      <w:r>
        <w:t>bludgeoning, piercing, and slashing from</w:t>
      </w:r>
    </w:p>
    <w:p w14:paraId="691062F2" w14:textId="77777777" w:rsidR="0000645A" w:rsidRDefault="00177633" w:rsidP="00177633">
      <w:r>
        <w:t>nonmagical attacks</w:t>
      </w:r>
    </w:p>
    <w:p w14:paraId="125CB5F5" w14:textId="3F062042" w:rsidR="008D7E6B" w:rsidRPr="008D7E6B" w:rsidRDefault="0000645A" w:rsidP="00177633">
      <w:pPr>
        <w:rPr>
          <w:b/>
        </w:rPr>
      </w:pPr>
      <w:r>
        <w:t>Condition Immunities</w:t>
      </w:r>
      <w:r w:rsidR="00177633">
        <w:t xml:space="preserve"> charmed, exhaustion,</w:t>
      </w:r>
    </w:p>
    <w:p w14:paraId="6CC7CA88" w14:textId="12FD16B4" w:rsidR="00177633" w:rsidRDefault="00177633" w:rsidP="00177633">
      <w:r>
        <w:t>frightened, paralyzed, petrified, poisoned</w:t>
      </w:r>
    </w:p>
    <w:p w14:paraId="5677A28D" w14:textId="77777777" w:rsidR="008D7E6B" w:rsidRPr="008D7E6B" w:rsidRDefault="00177633" w:rsidP="00177633">
      <w:pPr>
        <w:rPr>
          <w:b/>
        </w:rPr>
      </w:pPr>
      <w:r>
        <w:t>Senses darkvision 60 ft., passive Perception 10</w:t>
      </w:r>
    </w:p>
    <w:p w14:paraId="09606420" w14:textId="77777777" w:rsidR="008D7E6B" w:rsidRPr="008D7E6B" w:rsidRDefault="00177633" w:rsidP="00177633">
      <w:pPr>
        <w:rPr>
          <w:b/>
        </w:rPr>
      </w:pPr>
      <w:r>
        <w:t>Languages understands the languages of its</w:t>
      </w:r>
    </w:p>
    <w:p w14:paraId="33F739E2" w14:textId="5654AC3C" w:rsidR="00177633" w:rsidRDefault="00177633" w:rsidP="00177633">
      <w:r>
        <w:t>creator but can’t speak</w:t>
      </w:r>
    </w:p>
    <w:p w14:paraId="2E746958" w14:textId="77777777" w:rsidR="00177633" w:rsidRDefault="00177633" w:rsidP="00177633">
      <w:r>
        <w:t>Challenge 5 (1,800 XP)</w:t>
      </w:r>
    </w:p>
    <w:p w14:paraId="49B840F3" w14:textId="77777777" w:rsidR="008D7E6B" w:rsidRPr="008D7E6B" w:rsidRDefault="00177633" w:rsidP="00177633">
      <w:pPr>
        <w:rPr>
          <w:b/>
        </w:rPr>
      </w:pPr>
      <w:r>
        <w:t>Aversion of Fire. If the sentinel takes fire damage,</w:t>
      </w:r>
    </w:p>
    <w:p w14:paraId="5AB16175" w14:textId="77777777" w:rsidR="008D7E6B" w:rsidRPr="008D7E6B" w:rsidRDefault="00177633" w:rsidP="00177633">
      <w:pPr>
        <w:rPr>
          <w:b/>
        </w:rPr>
      </w:pPr>
      <w:r>
        <w:t>it has disadvantage on attack rolls and ability</w:t>
      </w:r>
    </w:p>
    <w:p w14:paraId="2BE39A93" w14:textId="469EF1DC" w:rsidR="00177633" w:rsidRDefault="00177633" w:rsidP="00177633">
      <w:r>
        <w:t>checks until the end of its next turn.</w:t>
      </w:r>
    </w:p>
    <w:p w14:paraId="78C16A2E" w14:textId="77777777" w:rsidR="008D7E6B" w:rsidRPr="008D7E6B" w:rsidRDefault="00177633" w:rsidP="00177633">
      <w:pPr>
        <w:rPr>
          <w:b/>
        </w:rPr>
      </w:pPr>
      <w:r>
        <w:t>Lightning Absorption. Whenever the sentinel is</w:t>
      </w:r>
    </w:p>
    <w:p w14:paraId="7E31CDEB" w14:textId="77777777" w:rsidR="008D7E6B" w:rsidRPr="008D7E6B" w:rsidRDefault="00177633" w:rsidP="00177633">
      <w:pPr>
        <w:rPr>
          <w:b/>
        </w:rPr>
      </w:pPr>
      <w:r>
        <w:t>subjected to lightning damage, it takes no damage</w:t>
      </w:r>
    </w:p>
    <w:p w14:paraId="65E188D7" w14:textId="77777777" w:rsidR="008D7E6B" w:rsidRPr="008D7E6B" w:rsidRDefault="00177633" w:rsidP="00177633">
      <w:pPr>
        <w:rPr>
          <w:b/>
        </w:rPr>
      </w:pPr>
      <w:r>
        <w:t>and instead regains a number of hit points equal to</w:t>
      </w:r>
    </w:p>
    <w:p w14:paraId="15AB0FDF" w14:textId="248A3A0B" w:rsidR="00177633" w:rsidRDefault="00177633" w:rsidP="00177633">
      <w:r>
        <w:t>the lightning damage dealt.</w:t>
      </w:r>
    </w:p>
    <w:p w14:paraId="29848422" w14:textId="77777777" w:rsidR="008D7E6B" w:rsidRPr="008D7E6B" w:rsidRDefault="00177633" w:rsidP="00177633">
      <w:pPr>
        <w:rPr>
          <w:b/>
        </w:rPr>
      </w:pPr>
      <w:r>
        <w:t>Magic Resistance. The sentinel has advantage on</w:t>
      </w:r>
    </w:p>
    <w:p w14:paraId="05CE5446" w14:textId="77777777" w:rsidR="008D7E6B" w:rsidRPr="008D7E6B" w:rsidRDefault="00177633" w:rsidP="00177633">
      <w:pPr>
        <w:rPr>
          <w:b/>
        </w:rPr>
      </w:pPr>
      <w:r>
        <w:t>saving throws against spells and other magical</w:t>
      </w:r>
    </w:p>
    <w:p w14:paraId="0A440C65" w14:textId="53191F30" w:rsidR="00177633" w:rsidRDefault="00177633" w:rsidP="00177633">
      <w:r>
        <w:t>effects.</w:t>
      </w:r>
    </w:p>
    <w:p w14:paraId="05E41530" w14:textId="77777777" w:rsidR="008D7E6B" w:rsidRPr="008D7E6B" w:rsidRDefault="00177633" w:rsidP="00177633">
      <w:pPr>
        <w:rPr>
          <w:b/>
        </w:rPr>
      </w:pPr>
      <w:r>
        <w:t>Magic Weapons. The sentinel’s weapon attacks are</w:t>
      </w:r>
    </w:p>
    <w:p w14:paraId="5468E25F" w14:textId="00BA4B36" w:rsidR="00177633" w:rsidRDefault="00177633" w:rsidP="00177633">
      <w:r>
        <w:t>magical.</w:t>
      </w:r>
    </w:p>
    <w:p w14:paraId="2BE0FC7F" w14:textId="77777777" w:rsidR="008D7E6B" w:rsidRPr="008D7E6B" w:rsidRDefault="00177633" w:rsidP="00177633">
      <w:pPr>
        <w:rPr>
          <w:b/>
        </w:rPr>
      </w:pPr>
      <w:r>
        <w:t>Actions</w:t>
      </w:r>
    </w:p>
    <w:p w14:paraId="28F1AB79" w14:textId="77777777" w:rsidR="008D7E6B" w:rsidRPr="008D7E6B" w:rsidRDefault="00177633" w:rsidP="00177633">
      <w:pPr>
        <w:rPr>
          <w:b/>
        </w:rPr>
      </w:pPr>
      <w:r>
        <w:t>Multiattack. The construct makes two slam</w:t>
      </w:r>
    </w:p>
    <w:p w14:paraId="2FC5D98D" w14:textId="4CDF2DED" w:rsidR="00177633" w:rsidRDefault="00177633" w:rsidP="00177633">
      <w:r>
        <w:t>attacks.</w:t>
      </w:r>
    </w:p>
    <w:p w14:paraId="77985CA2" w14:textId="7BD8CBCE" w:rsidR="00177633" w:rsidRDefault="00177633" w:rsidP="00177633">
      <w:r>
        <w:t xml:space="preserve">Slam. Melee Weapon Attack: +7 to hit, </w:t>
      </w:r>
      <w:r w:rsidR="00233FFA">
        <w:t xml:space="preserve">reach 5 ft., </w:t>
      </w:r>
      <w:r>
        <w:t>one target. Hit: 13 (2d8 + 8) bludgeoning damage.</w:t>
      </w:r>
    </w:p>
    <w:p w14:paraId="3A53FA4B" w14:textId="77777777" w:rsidR="008D7E6B" w:rsidRPr="008D7E6B" w:rsidRDefault="00177633" w:rsidP="00177633">
      <w:pPr>
        <w:rPr>
          <w:b/>
        </w:rPr>
      </w:pPr>
      <w:r>
        <w:t>* Slightly modified flesh golem: removed berserk</w:t>
      </w:r>
    </w:p>
    <w:p w14:paraId="20E7F434" w14:textId="77777777" w:rsidR="008D7E6B" w:rsidRPr="008D7E6B" w:rsidRDefault="00177633" w:rsidP="00177633">
      <w:pPr>
        <w:rPr>
          <w:b/>
        </w:rPr>
      </w:pPr>
      <w:r>
        <w:t>and immutable form as they were inconsistent</w:t>
      </w:r>
    </w:p>
    <w:p w14:paraId="511B7616" w14:textId="12033A80" w:rsidR="008D7E6B" w:rsidRPr="008D7E6B" w:rsidRDefault="00177633" w:rsidP="00177633">
      <w:pPr>
        <w:rPr>
          <w:b/>
        </w:rPr>
      </w:pPr>
      <w:r>
        <w:t>with the purpose of the ice monster.</w:t>
      </w:r>
    </w:p>
    <w:p w14:paraId="02EB7ABC" w14:textId="52BA5353" w:rsidR="00177633" w:rsidRDefault="00177633" w:rsidP="00177633">
      <w:pPr>
        <w:pStyle w:val="2"/>
      </w:pPr>
      <w:bookmarkStart w:id="186" w:name="_Toc510259769"/>
      <w:r w:rsidRPr="0047393C">
        <w:t>Giant Snake of the M</w:t>
      </w:r>
      <w:r>
        <w:rPr>
          <w:rStyle w:val="af6"/>
        </w:rPr>
        <w:footnoteReference w:id="2"/>
      </w:r>
      <w:r w:rsidRPr="0047393C">
        <w:t>irror Maze</w:t>
      </w:r>
      <w:bookmarkEnd w:id="186"/>
    </w:p>
    <w:p w14:paraId="50FE99E8" w14:textId="77777777" w:rsidR="008D7E6B" w:rsidRPr="008D7E6B" w:rsidRDefault="00177633" w:rsidP="00177633">
      <w:pPr>
        <w:rPr>
          <w:b/>
        </w:rPr>
      </w:pPr>
      <w:r>
        <w:t>Giant Snake of the Mirror Maze</w:t>
      </w:r>
    </w:p>
    <w:p w14:paraId="36C6D60C" w14:textId="77777777" w:rsidR="008D7E6B" w:rsidRPr="008D7E6B" w:rsidRDefault="00177633" w:rsidP="00177633">
      <w:pPr>
        <w:rPr>
          <w:b/>
        </w:rPr>
      </w:pPr>
      <w:r>
        <w:t>Huge monstrosity, unaligned</w:t>
      </w:r>
    </w:p>
    <w:p w14:paraId="5A3564DF" w14:textId="77777777" w:rsidR="008D7E6B" w:rsidRPr="008D7E6B" w:rsidRDefault="00177633" w:rsidP="00177633">
      <w:pPr>
        <w:rPr>
          <w:b/>
        </w:rPr>
      </w:pPr>
      <w:r>
        <w:t>Armor Class: 17</w:t>
      </w:r>
    </w:p>
    <w:p w14:paraId="0B168647" w14:textId="77777777" w:rsidR="008D7E6B" w:rsidRPr="008D7E6B" w:rsidRDefault="00177633" w:rsidP="00177633">
      <w:pPr>
        <w:rPr>
          <w:b/>
        </w:rPr>
      </w:pPr>
      <w:r>
        <w:t>Hit Points: 195</w:t>
      </w:r>
    </w:p>
    <w:p w14:paraId="40BCAFE7" w14:textId="77777777" w:rsidR="008D7E6B" w:rsidRPr="008D7E6B" w:rsidRDefault="00177633" w:rsidP="00177633">
      <w:pPr>
        <w:rPr>
          <w:b/>
        </w:rPr>
      </w:pPr>
      <w:r>
        <w:t>Speed: 30ft.</w:t>
      </w:r>
    </w:p>
    <w:p w14:paraId="330D3191" w14:textId="437D80A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7257E1C" w14:textId="77777777" w:rsidR="008D7E6B" w:rsidRPr="008D7E6B" w:rsidRDefault="00305B1A" w:rsidP="00177633">
      <w:pPr>
        <w:rPr>
          <w:b/>
        </w:rPr>
      </w:pPr>
      <w:r>
        <w:t>24(+7)</w:t>
      </w:r>
      <w:r>
        <w:tab/>
        <w:t>13(+1)</w:t>
      </w:r>
      <w:r>
        <w:tab/>
        <w:t>21(+5)</w:t>
      </w:r>
      <w:r>
        <w:tab/>
      </w:r>
      <w:r w:rsidR="00177633">
        <w:t xml:space="preserve">4 (-3) </w:t>
      </w:r>
      <w:r>
        <w:t>10(+0)</w:t>
      </w:r>
      <w:r>
        <w:tab/>
      </w:r>
      <w:r w:rsidR="00177633">
        <w:t>5 (-3)</w:t>
      </w:r>
    </w:p>
    <w:p w14:paraId="2BA21E91" w14:textId="77777777" w:rsidR="0000645A" w:rsidRDefault="00177633" w:rsidP="00177633">
      <w:pPr>
        <w:rPr>
          <w:b/>
        </w:rPr>
      </w:pPr>
      <w:r>
        <w:t>Damage Immunities: poison</w:t>
      </w:r>
    </w:p>
    <w:p w14:paraId="2610E243" w14:textId="578886A4" w:rsidR="008D7E6B" w:rsidRPr="008D7E6B" w:rsidRDefault="0000645A" w:rsidP="00177633">
      <w:pPr>
        <w:rPr>
          <w:b/>
        </w:rPr>
      </w:pPr>
      <w:r>
        <w:t>Condition Immunities</w:t>
      </w:r>
      <w:r w:rsidR="00177633">
        <w:t>: poisoned</w:t>
      </w:r>
    </w:p>
    <w:p w14:paraId="28927403" w14:textId="77777777" w:rsidR="008D7E6B" w:rsidRPr="008D7E6B" w:rsidRDefault="00177633" w:rsidP="00177633">
      <w:pPr>
        <w:rPr>
          <w:b/>
        </w:rPr>
      </w:pPr>
      <w:r>
        <w:t>Senses: darkvision 60ft., passive Perception 10</w:t>
      </w:r>
    </w:p>
    <w:p w14:paraId="105FBC9A" w14:textId="77777777" w:rsidR="008D7E6B" w:rsidRPr="008D7E6B" w:rsidRDefault="00177633" w:rsidP="00177633">
      <w:pPr>
        <w:rPr>
          <w:b/>
        </w:rPr>
      </w:pPr>
      <w:r>
        <w:t>Languages: ----</w:t>
      </w:r>
    </w:p>
    <w:p w14:paraId="668A78A5" w14:textId="77777777" w:rsidR="008D7E6B" w:rsidRPr="008D7E6B" w:rsidRDefault="00177633" w:rsidP="00177633">
      <w:pPr>
        <w:rPr>
          <w:b/>
        </w:rPr>
      </w:pPr>
      <w:r>
        <w:t>Challenge: 11 (7200 XP)</w:t>
      </w:r>
    </w:p>
    <w:p w14:paraId="43151C42" w14:textId="77777777" w:rsidR="008D7E6B" w:rsidRPr="008D7E6B" w:rsidRDefault="00177633" w:rsidP="00177633">
      <w:pPr>
        <w:rPr>
          <w:b/>
        </w:rPr>
      </w:pPr>
      <w:r>
        <w:t>Actions</w:t>
      </w:r>
    </w:p>
    <w:p w14:paraId="0005DA70" w14:textId="77777777" w:rsidR="008D7E6B" w:rsidRPr="008D7E6B" w:rsidRDefault="00177633" w:rsidP="00177633">
      <w:pPr>
        <w:rPr>
          <w:b/>
        </w:rPr>
      </w:pPr>
      <w:r>
        <w:t>Bite. Melee Weapon Attack: + 11 to hit, reach 10ft., one</w:t>
      </w:r>
    </w:p>
    <w:p w14:paraId="733363D7" w14:textId="77777777" w:rsidR="008D7E6B" w:rsidRPr="008D7E6B" w:rsidRDefault="00177633" w:rsidP="00177633">
      <w:pPr>
        <w:rPr>
          <w:b/>
        </w:rPr>
      </w:pPr>
      <w:r>
        <w:t>target. Hit: 40 (6d10 + 7) piercing damage plus 10 (3d6)</w:t>
      </w:r>
    </w:p>
    <w:p w14:paraId="26B74061" w14:textId="77777777" w:rsidR="008D7E6B" w:rsidRPr="008D7E6B" w:rsidRDefault="00177633" w:rsidP="00177633">
      <w:pPr>
        <w:rPr>
          <w:b/>
        </w:rPr>
      </w:pPr>
      <w:r>
        <w:t>fire damage. If the target is a creature, it is grappled</w:t>
      </w:r>
    </w:p>
    <w:p w14:paraId="5F6BFEC4" w14:textId="77777777" w:rsidR="008D7E6B" w:rsidRPr="008D7E6B" w:rsidRDefault="00177633" w:rsidP="00177633">
      <w:pPr>
        <w:rPr>
          <w:b/>
        </w:rPr>
      </w:pPr>
      <w:r>
        <w:t>(escape DC 17). Until this grapple ends, the target is</w:t>
      </w:r>
    </w:p>
    <w:p w14:paraId="66D21BE2" w14:textId="77777777" w:rsidR="008D7E6B" w:rsidRPr="008D7E6B" w:rsidRDefault="00177633" w:rsidP="00177633">
      <w:pPr>
        <w:rPr>
          <w:b/>
        </w:rPr>
      </w:pPr>
      <w:r>
        <w:t>restrained, and the giant snake can't bite another target.</w:t>
      </w:r>
    </w:p>
    <w:p w14:paraId="2990DD92" w14:textId="77777777" w:rsidR="008D7E6B" w:rsidRPr="008D7E6B" w:rsidRDefault="00177633" w:rsidP="00177633">
      <w:pPr>
        <w:rPr>
          <w:b/>
        </w:rPr>
      </w:pPr>
      <w:r>
        <w:t>Swallow. The giant snake makes one bite attack against a</w:t>
      </w:r>
    </w:p>
    <w:p w14:paraId="537CE716" w14:textId="77777777" w:rsidR="008D7E6B" w:rsidRPr="008D7E6B" w:rsidRDefault="00177633" w:rsidP="00177633">
      <w:pPr>
        <w:rPr>
          <w:b/>
        </w:rPr>
      </w:pPr>
      <w:r>
        <w:t>Medium or smaller creature it is grappling. If the attack</w:t>
      </w:r>
    </w:p>
    <w:p w14:paraId="4BE37D41" w14:textId="77777777" w:rsidR="008D7E6B" w:rsidRPr="008D7E6B" w:rsidRDefault="00177633" w:rsidP="00177633">
      <w:pPr>
        <w:rPr>
          <w:b/>
        </w:rPr>
      </w:pPr>
      <w:r>
        <w:t>hits, that creature takes the bite's damage and is</w:t>
      </w:r>
    </w:p>
    <w:p w14:paraId="160C70C8" w14:textId="77777777" w:rsidR="008D7E6B" w:rsidRPr="008D7E6B" w:rsidRDefault="00177633" w:rsidP="00177633">
      <w:pPr>
        <w:rPr>
          <w:b/>
        </w:rPr>
      </w:pPr>
      <w:r>
        <w:t>swallowed, and the grapple ends. While swallowed, the</w:t>
      </w:r>
    </w:p>
    <w:p w14:paraId="2868276B" w14:textId="77777777" w:rsidR="008D7E6B" w:rsidRPr="008D7E6B" w:rsidRDefault="00177633" w:rsidP="00177633">
      <w:pPr>
        <w:rPr>
          <w:b/>
        </w:rPr>
      </w:pPr>
      <w:r>
        <w:t>creature is blinded and restrained, it has total cover</w:t>
      </w:r>
    </w:p>
    <w:p w14:paraId="6EEDB6A4" w14:textId="77777777" w:rsidR="008D7E6B" w:rsidRPr="008D7E6B" w:rsidRDefault="00177633" w:rsidP="00177633">
      <w:pPr>
        <w:rPr>
          <w:b/>
        </w:rPr>
      </w:pPr>
      <w:r>
        <w:t>against attacks and other effects outside the giant snake,</w:t>
      </w:r>
    </w:p>
    <w:p w14:paraId="18EA78B2" w14:textId="77777777" w:rsidR="008D7E6B" w:rsidRPr="008D7E6B" w:rsidRDefault="00177633" w:rsidP="00177633">
      <w:pPr>
        <w:rPr>
          <w:b/>
        </w:rPr>
      </w:pPr>
      <w:r>
        <w:t>and it takes 21 (6d6) acid damage at the start of each of</w:t>
      </w:r>
    </w:p>
    <w:p w14:paraId="74572EF4" w14:textId="77777777" w:rsidR="008D7E6B" w:rsidRPr="008D7E6B" w:rsidRDefault="00177633" w:rsidP="00177633">
      <w:pPr>
        <w:rPr>
          <w:b/>
        </w:rPr>
      </w:pPr>
      <w:r>
        <w:t>the giant snake’s turns. If the giant snake takes 30</w:t>
      </w:r>
    </w:p>
    <w:p w14:paraId="5E23D7EE" w14:textId="77777777" w:rsidR="008D7E6B" w:rsidRPr="008D7E6B" w:rsidRDefault="00177633" w:rsidP="00177633">
      <w:pPr>
        <w:rPr>
          <w:b/>
        </w:rPr>
      </w:pPr>
      <w:r>
        <w:t>damage or more on a single turn from a creature inside</w:t>
      </w:r>
    </w:p>
    <w:p w14:paraId="0C526F48" w14:textId="77777777" w:rsidR="008D7E6B" w:rsidRPr="008D7E6B" w:rsidRDefault="00177633" w:rsidP="00177633">
      <w:pPr>
        <w:rPr>
          <w:b/>
        </w:rPr>
      </w:pPr>
      <w:r>
        <w:t>it, the giant snake must succeed on a DC 15 Constitution</w:t>
      </w:r>
    </w:p>
    <w:p w14:paraId="23D109B2" w14:textId="77777777" w:rsidR="008D7E6B" w:rsidRPr="008D7E6B" w:rsidRDefault="00177633" w:rsidP="00177633">
      <w:pPr>
        <w:rPr>
          <w:b/>
        </w:rPr>
      </w:pPr>
      <w:r>
        <w:t>saving throw at the end of that turn or regurgitate all</w:t>
      </w:r>
    </w:p>
    <w:p w14:paraId="259A659F" w14:textId="77777777" w:rsidR="008D7E6B" w:rsidRPr="008D7E6B" w:rsidRDefault="00177633" w:rsidP="00177633">
      <w:pPr>
        <w:rPr>
          <w:b/>
        </w:rPr>
      </w:pPr>
      <w:r>
        <w:t>swallowed creatures, which fall prone in a space within</w:t>
      </w:r>
    </w:p>
    <w:p w14:paraId="5DFAAFD5" w14:textId="77777777" w:rsidR="008D7E6B" w:rsidRPr="008D7E6B" w:rsidRDefault="00177633" w:rsidP="00177633">
      <w:pPr>
        <w:rPr>
          <w:b/>
        </w:rPr>
      </w:pPr>
      <w:r>
        <w:t>10 feet of the giant snake. If the giant snake dies, a</w:t>
      </w:r>
    </w:p>
    <w:p w14:paraId="2B6A9F21" w14:textId="77777777" w:rsidR="008D7E6B" w:rsidRPr="008D7E6B" w:rsidRDefault="00177633" w:rsidP="00177633">
      <w:pPr>
        <w:rPr>
          <w:b/>
        </w:rPr>
      </w:pPr>
      <w:r>
        <w:t>swallowed creature is no longer restrained by it and can</w:t>
      </w:r>
    </w:p>
    <w:p w14:paraId="203471D6" w14:textId="77777777" w:rsidR="008D7E6B" w:rsidRPr="008D7E6B" w:rsidRDefault="00177633" w:rsidP="00177633">
      <w:pPr>
        <w:rPr>
          <w:b/>
        </w:rPr>
      </w:pPr>
      <w:r>
        <w:t>escape from the corpse using 15 feet of movement,</w:t>
      </w:r>
    </w:p>
    <w:p w14:paraId="3DF1540B" w14:textId="5D585151" w:rsidR="00177633" w:rsidRPr="000A27FD" w:rsidRDefault="00177633" w:rsidP="00177633">
      <w:r>
        <w:t>exiting prone.</w:t>
      </w:r>
    </w:p>
    <w:p w14:paraId="6E3201A9" w14:textId="77777777" w:rsidR="00177633" w:rsidRDefault="00177633" w:rsidP="00177633">
      <w:pPr>
        <w:pStyle w:val="2"/>
      </w:pPr>
      <w:bookmarkStart w:id="188" w:name="_Toc510259770"/>
      <w:r w:rsidRPr="0047393C">
        <w:t>Cassylva, House Nanther Assassin</w:t>
      </w:r>
      <w:r>
        <w:rPr>
          <w:rStyle w:val="af6"/>
        </w:rPr>
        <w:footnoteReference w:id="3"/>
      </w:r>
      <w:bookmarkEnd w:id="188"/>
    </w:p>
    <w:p w14:paraId="627153A7" w14:textId="77777777" w:rsidR="008D7E6B" w:rsidRPr="008D7E6B" w:rsidRDefault="00177633" w:rsidP="00177633">
      <w:pPr>
        <w:rPr>
          <w:b/>
        </w:rPr>
      </w:pPr>
      <w:r>
        <w:t>CASSYLVA, HOUSE NANTHER ASSASSIN</w:t>
      </w:r>
    </w:p>
    <w:p w14:paraId="1C95AABF" w14:textId="77777777" w:rsidR="008D7E6B" w:rsidRPr="008D7E6B" w:rsidRDefault="00177633" w:rsidP="00177633">
      <w:pPr>
        <w:rPr>
          <w:b/>
        </w:rPr>
      </w:pPr>
      <w:r>
        <w:t>Medium humanoid (drow), neutral evil</w:t>
      </w:r>
    </w:p>
    <w:p w14:paraId="28DB1C28" w14:textId="77777777" w:rsidR="008D7E6B" w:rsidRPr="008D7E6B" w:rsidRDefault="00177633" w:rsidP="00177633">
      <w:pPr>
        <w:rPr>
          <w:b/>
        </w:rPr>
      </w:pPr>
      <w:r>
        <w:t>Armor Class 15 (studded leather)</w:t>
      </w:r>
    </w:p>
    <w:p w14:paraId="22B55D42" w14:textId="77777777" w:rsidR="008D7E6B" w:rsidRPr="008D7E6B" w:rsidRDefault="00177633" w:rsidP="00177633">
      <w:pPr>
        <w:rPr>
          <w:b/>
        </w:rPr>
      </w:pPr>
      <w:r>
        <w:t>Hit Points 64 (12d8 + 24)</w:t>
      </w:r>
    </w:p>
    <w:p w14:paraId="785ECA03" w14:textId="77777777" w:rsidR="008D7E6B" w:rsidRPr="008D7E6B" w:rsidRDefault="00177633" w:rsidP="00177633">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7CC371C5" w14:textId="77777777" w:rsidTr="002B381E">
        <w:tc>
          <w:tcPr>
            <w:tcW w:w="792" w:type="dxa"/>
            <w:shd w:val="clear" w:color="auto" w:fill="auto"/>
          </w:tcPr>
          <w:p w14:paraId="1AD0644E" w14:textId="77777777" w:rsidR="002B381E" w:rsidRPr="002B381E" w:rsidRDefault="002B381E" w:rsidP="002B381E">
            <w:pPr>
              <w:pStyle w:val="PHBTableInterior"/>
            </w:pPr>
            <w:r w:rsidRPr="002B381E">
              <w:t>STR</w:t>
            </w:r>
          </w:p>
        </w:tc>
        <w:tc>
          <w:tcPr>
            <w:tcW w:w="792" w:type="dxa"/>
            <w:shd w:val="clear" w:color="auto" w:fill="auto"/>
          </w:tcPr>
          <w:p w14:paraId="47A4BEDB" w14:textId="77777777" w:rsidR="002B381E" w:rsidRPr="002B381E" w:rsidRDefault="002B381E" w:rsidP="002B381E">
            <w:pPr>
              <w:pStyle w:val="PHBTableInterior"/>
            </w:pPr>
            <w:r w:rsidRPr="002B381E">
              <w:t>DEX</w:t>
            </w:r>
          </w:p>
        </w:tc>
        <w:tc>
          <w:tcPr>
            <w:tcW w:w="792" w:type="dxa"/>
            <w:shd w:val="clear" w:color="auto" w:fill="auto"/>
          </w:tcPr>
          <w:p w14:paraId="163AAC15" w14:textId="77777777" w:rsidR="002B381E" w:rsidRPr="002B381E" w:rsidRDefault="002B381E" w:rsidP="002B381E">
            <w:pPr>
              <w:pStyle w:val="PHBTableInterior"/>
            </w:pPr>
            <w:r w:rsidRPr="002B381E">
              <w:t>CON</w:t>
            </w:r>
          </w:p>
        </w:tc>
        <w:tc>
          <w:tcPr>
            <w:tcW w:w="792" w:type="dxa"/>
            <w:shd w:val="clear" w:color="auto" w:fill="auto"/>
          </w:tcPr>
          <w:p w14:paraId="63E850E8" w14:textId="77777777" w:rsidR="002B381E" w:rsidRPr="002B381E" w:rsidRDefault="002B381E" w:rsidP="002B381E">
            <w:pPr>
              <w:pStyle w:val="PHBTableInterior"/>
            </w:pPr>
            <w:r w:rsidRPr="002B381E">
              <w:t>INT</w:t>
            </w:r>
          </w:p>
        </w:tc>
        <w:tc>
          <w:tcPr>
            <w:tcW w:w="792" w:type="dxa"/>
            <w:shd w:val="clear" w:color="auto" w:fill="auto"/>
          </w:tcPr>
          <w:p w14:paraId="6274C5B9" w14:textId="77777777" w:rsidR="002B381E" w:rsidRPr="002B381E" w:rsidRDefault="002B381E" w:rsidP="002B381E">
            <w:pPr>
              <w:pStyle w:val="PHBTableInterior"/>
            </w:pPr>
            <w:r w:rsidRPr="002B381E">
              <w:t>WIS</w:t>
            </w:r>
          </w:p>
        </w:tc>
        <w:tc>
          <w:tcPr>
            <w:tcW w:w="792" w:type="dxa"/>
            <w:shd w:val="clear" w:color="auto" w:fill="auto"/>
          </w:tcPr>
          <w:p w14:paraId="34D22432" w14:textId="77777777" w:rsidR="002B381E" w:rsidRPr="002B381E" w:rsidRDefault="002B381E" w:rsidP="002B381E">
            <w:pPr>
              <w:pStyle w:val="PHBTableInterior"/>
            </w:pPr>
            <w:r w:rsidRPr="002B381E">
              <w:t>CHA</w:t>
            </w:r>
          </w:p>
        </w:tc>
      </w:tr>
      <w:tr w:rsidR="002B381E" w:rsidRPr="002B381E" w14:paraId="7243B1F3" w14:textId="77777777" w:rsidTr="002B381E">
        <w:tc>
          <w:tcPr>
            <w:tcW w:w="792" w:type="dxa"/>
            <w:shd w:val="clear" w:color="auto" w:fill="auto"/>
          </w:tcPr>
          <w:p w14:paraId="70F08A13" w14:textId="77777777" w:rsidR="002B381E" w:rsidRPr="002B381E" w:rsidRDefault="002B381E" w:rsidP="002B381E">
            <w:pPr>
              <w:pStyle w:val="PHBTableInterior"/>
            </w:pPr>
            <w:r w:rsidRPr="002B381E">
              <w:t>11(+0)</w:t>
            </w:r>
          </w:p>
        </w:tc>
        <w:tc>
          <w:tcPr>
            <w:tcW w:w="792" w:type="dxa"/>
            <w:shd w:val="clear" w:color="auto" w:fill="auto"/>
          </w:tcPr>
          <w:p w14:paraId="56EDF050" w14:textId="77777777" w:rsidR="002B381E" w:rsidRPr="002B381E" w:rsidRDefault="002B381E" w:rsidP="002B381E">
            <w:pPr>
              <w:pStyle w:val="PHBTableInterior"/>
            </w:pPr>
            <w:r w:rsidRPr="002B381E">
              <w:t>16(+3)</w:t>
            </w:r>
          </w:p>
        </w:tc>
        <w:tc>
          <w:tcPr>
            <w:tcW w:w="792" w:type="dxa"/>
            <w:shd w:val="clear" w:color="auto" w:fill="auto"/>
          </w:tcPr>
          <w:p w14:paraId="01291F2F" w14:textId="77777777" w:rsidR="002B381E" w:rsidRPr="002B381E" w:rsidRDefault="002B381E" w:rsidP="002B381E">
            <w:pPr>
              <w:pStyle w:val="PHBTableInterior"/>
            </w:pPr>
            <w:r w:rsidRPr="002B381E">
              <w:t>13(+1)</w:t>
            </w:r>
          </w:p>
        </w:tc>
        <w:tc>
          <w:tcPr>
            <w:tcW w:w="792" w:type="dxa"/>
            <w:shd w:val="clear" w:color="auto" w:fill="auto"/>
          </w:tcPr>
          <w:p w14:paraId="219DF3B1" w14:textId="77777777" w:rsidR="002B381E" w:rsidRPr="002B381E" w:rsidRDefault="002B381E" w:rsidP="002B381E">
            <w:pPr>
              <w:pStyle w:val="PHBTableInterior"/>
            </w:pPr>
            <w:r w:rsidRPr="002B381E">
              <w:t>10 (+2) 11(+0)</w:t>
            </w:r>
          </w:p>
        </w:tc>
        <w:tc>
          <w:tcPr>
            <w:tcW w:w="792" w:type="dxa"/>
            <w:shd w:val="clear" w:color="auto" w:fill="auto"/>
          </w:tcPr>
          <w:p w14:paraId="439A87D2" w14:textId="77777777" w:rsidR="002B381E" w:rsidRPr="002B381E" w:rsidRDefault="002B381E" w:rsidP="002B381E">
            <w:pPr>
              <w:pStyle w:val="PHBTableInterior"/>
            </w:pPr>
            <w:r w:rsidRPr="002B381E">
              <w:t>14(+2)</w:t>
            </w:r>
          </w:p>
        </w:tc>
        <w:tc>
          <w:tcPr>
            <w:tcW w:w="792" w:type="dxa"/>
            <w:shd w:val="clear" w:color="auto" w:fill="auto"/>
          </w:tcPr>
          <w:p w14:paraId="1A596350" w14:textId="77777777" w:rsidR="002B381E" w:rsidRPr="002B381E" w:rsidRDefault="002B381E" w:rsidP="002B381E">
            <w:pPr>
              <w:pStyle w:val="PHBTableInterior"/>
            </w:pPr>
          </w:p>
        </w:tc>
      </w:tr>
    </w:tbl>
    <w:p w14:paraId="76E50D61" w14:textId="513AEA69" w:rsidR="008D7E6B" w:rsidRPr="008D7E6B" w:rsidRDefault="00177633" w:rsidP="00177633">
      <w:pPr>
        <w:rPr>
          <w:b/>
        </w:rPr>
      </w:pPr>
      <w:r>
        <w:t>Skills Acrobatics +7, Deception +4, Stealth +11, Survival</w:t>
      </w:r>
    </w:p>
    <w:p w14:paraId="3236112F" w14:textId="77777777" w:rsidR="008D7E6B" w:rsidRPr="008D7E6B" w:rsidRDefault="00177633" w:rsidP="00177633">
      <w:pPr>
        <w:rPr>
          <w:b/>
        </w:rPr>
      </w:pPr>
      <w:r>
        <w:t>+2</w:t>
      </w:r>
    </w:p>
    <w:p w14:paraId="1CA3E110" w14:textId="77777777" w:rsidR="008D7E6B" w:rsidRPr="008D7E6B" w:rsidRDefault="00177633" w:rsidP="00177633">
      <w:pPr>
        <w:rPr>
          <w:b/>
        </w:rPr>
      </w:pPr>
      <w:r>
        <w:t>Damage resistance poison</w:t>
      </w:r>
    </w:p>
    <w:p w14:paraId="65D2425D" w14:textId="77777777" w:rsidR="008D7E6B" w:rsidRPr="008D7E6B" w:rsidRDefault="00177633" w:rsidP="00177633">
      <w:pPr>
        <w:rPr>
          <w:b/>
        </w:rPr>
      </w:pPr>
      <w:r>
        <w:t>Senses Darkvision 60 ft., passive Perception 14</w:t>
      </w:r>
    </w:p>
    <w:p w14:paraId="73EE45A1" w14:textId="77777777" w:rsidR="008D7E6B" w:rsidRPr="008D7E6B" w:rsidRDefault="00177633" w:rsidP="00177633">
      <w:pPr>
        <w:rPr>
          <w:b/>
        </w:rPr>
      </w:pPr>
      <w:r>
        <w:t>Languages Common, Elvish, Gnoll, Thieves Cant</w:t>
      </w:r>
    </w:p>
    <w:p w14:paraId="7636C54F" w14:textId="77777777" w:rsidR="008D7E6B" w:rsidRPr="008D7E6B" w:rsidRDefault="00177633" w:rsidP="00177633">
      <w:pPr>
        <w:rPr>
          <w:b/>
        </w:rPr>
      </w:pPr>
      <w:r>
        <w:t>Challenge 8 (3,900 XP)</w:t>
      </w:r>
    </w:p>
    <w:p w14:paraId="0B749D29" w14:textId="77777777" w:rsidR="008D7E6B" w:rsidRPr="008D7E6B" w:rsidRDefault="00177633" w:rsidP="00177633">
      <w:pPr>
        <w:rPr>
          <w:b/>
        </w:rPr>
      </w:pPr>
      <w:r>
        <w:t>Spellcaster. Cassylva casts spells as a 7th-level sorcerer.</w:t>
      </w:r>
    </w:p>
    <w:p w14:paraId="53E81AA9" w14:textId="77777777" w:rsidR="008D7E6B" w:rsidRPr="008D7E6B" w:rsidRDefault="00177633" w:rsidP="00177633">
      <w:pPr>
        <w:rPr>
          <w:b/>
        </w:rPr>
      </w:pPr>
      <w:r>
        <w:t>Her spellcasting ability is Charisma. (DC 13, +5 spell</w:t>
      </w:r>
    </w:p>
    <w:p w14:paraId="0254C0B7" w14:textId="77777777" w:rsidR="008D7E6B" w:rsidRPr="008D7E6B" w:rsidRDefault="00177633" w:rsidP="00177633">
      <w:pPr>
        <w:rPr>
          <w:b/>
        </w:rPr>
      </w:pPr>
      <w:r>
        <w:t>attack). She knows the following spells</w:t>
      </w:r>
    </w:p>
    <w:p w14:paraId="4EE9F331" w14:textId="77777777" w:rsidR="008D7E6B" w:rsidRPr="008D7E6B" w:rsidRDefault="00177633" w:rsidP="00177633">
      <w:pPr>
        <w:rPr>
          <w:b/>
        </w:rPr>
      </w:pPr>
      <w:r>
        <w:t>1st-level (4 slots): sleep, magic missile</w:t>
      </w:r>
    </w:p>
    <w:p w14:paraId="70229601" w14:textId="4593BD5A" w:rsidR="008D7E6B" w:rsidRPr="008D7E6B" w:rsidRDefault="00177633" w:rsidP="00177633">
      <w:pPr>
        <w:rPr>
          <w:b/>
        </w:rPr>
      </w:pPr>
      <w:r>
        <w:t>2nd-level (3 slots): cloud of daggers, misty step,invisibility</w:t>
      </w:r>
    </w:p>
    <w:p w14:paraId="43E6F3E6" w14:textId="77777777" w:rsidR="008D7E6B" w:rsidRPr="008D7E6B" w:rsidRDefault="00177633" w:rsidP="00177633">
      <w:pPr>
        <w:rPr>
          <w:b/>
        </w:rPr>
      </w:pPr>
      <w:r>
        <w:t>3rd-level (3 slots): blink, fear</w:t>
      </w:r>
    </w:p>
    <w:p w14:paraId="23F6F1D0" w14:textId="77777777" w:rsidR="008D7E6B" w:rsidRPr="008D7E6B" w:rsidRDefault="00177633" w:rsidP="00177633">
      <w:pPr>
        <w:rPr>
          <w:b/>
        </w:rPr>
      </w:pPr>
      <w:r>
        <w:t>4th-level (1 slot): ice storm</w:t>
      </w:r>
    </w:p>
    <w:p w14:paraId="583F603B" w14:textId="1CF8D666" w:rsidR="008D7E6B" w:rsidRPr="008D7E6B" w:rsidRDefault="00177633" w:rsidP="00177633">
      <w:pPr>
        <w:rPr>
          <w:b/>
        </w:rPr>
      </w:pPr>
      <w:r>
        <w:t>Evasion: When targeted by an effect that does half</w:t>
      </w:r>
      <w:r w:rsidR="002B381E">
        <w:t xml:space="preserve"> </w:t>
      </w:r>
      <w:r>
        <w:t>damage on a successful Dexterity saving throw,</w:t>
      </w:r>
      <w:r w:rsidR="002B381E">
        <w:t xml:space="preserve"> </w:t>
      </w:r>
      <w:r>
        <w:t>Cassylva instead takes half damage on an unsuccessful</w:t>
      </w:r>
      <w:r w:rsidR="002B381E">
        <w:t xml:space="preserve"> </w:t>
      </w:r>
      <w:r>
        <w:t>save and no damage on a successful save.</w:t>
      </w:r>
    </w:p>
    <w:p w14:paraId="7FA5F7C7" w14:textId="6D60580F" w:rsidR="008D7E6B" w:rsidRPr="008D7E6B" w:rsidRDefault="00177633" w:rsidP="00177633">
      <w:pPr>
        <w:rPr>
          <w:b/>
        </w:rPr>
      </w:pPr>
      <w:r>
        <w:t>Sneak Attack (1/Turn): Cassylva does an additional 13</w:t>
      </w:r>
      <w:r w:rsidR="002B381E">
        <w:t xml:space="preserve"> </w:t>
      </w:r>
      <w:r>
        <w:t>(4d6) points of damage when she hits a target with a</w:t>
      </w:r>
      <w:r w:rsidR="002B381E">
        <w:t xml:space="preserve"> </w:t>
      </w:r>
      <w:r>
        <w:t>weapon attack while having advantage in the attack</w:t>
      </w:r>
      <w:r w:rsidR="002B381E">
        <w:t xml:space="preserve"> </w:t>
      </w:r>
      <w:r>
        <w:t>roll, or when the target is within 5 feet of an ally that is</w:t>
      </w:r>
      <w:r w:rsidR="002B381E">
        <w:t xml:space="preserve"> </w:t>
      </w:r>
      <w:r>
        <w:t>not incapacitated and she does not have disadvantageon the roll.</w:t>
      </w:r>
    </w:p>
    <w:p w14:paraId="411DB163" w14:textId="77777777" w:rsidR="008D7E6B" w:rsidRPr="008D7E6B" w:rsidRDefault="00177633" w:rsidP="00177633">
      <w:pPr>
        <w:rPr>
          <w:b/>
        </w:rPr>
      </w:pPr>
      <w:r>
        <w:t>ACTIONS</w:t>
      </w:r>
    </w:p>
    <w:p w14:paraId="34700341" w14:textId="77777777" w:rsidR="008D7E6B" w:rsidRPr="008D7E6B" w:rsidRDefault="00177633" w:rsidP="00177633">
      <w:pPr>
        <w:rPr>
          <w:b/>
        </w:rPr>
      </w:pPr>
      <w:r>
        <w:t>Multiattack. Cassylva makes two shortsword attacks.</w:t>
      </w:r>
    </w:p>
    <w:p w14:paraId="2F84376F" w14:textId="56D419B9" w:rsidR="00177633" w:rsidRPr="000A27FD" w:rsidRDefault="00177633" w:rsidP="00177633">
      <w:r>
        <w:t>Shortsword +1. Melee or Ranged Weapon Attack: +7 to</w:t>
      </w:r>
      <w:r w:rsidR="002B381E">
        <w:t xml:space="preserve"> </w:t>
      </w:r>
      <w:r>
        <w:t>hit, reach 5 ft, Hit: 7 (1d6 +4) Piercing damage.</w:t>
      </w:r>
    </w:p>
    <w:p w14:paraId="7E4F61E1" w14:textId="77777777" w:rsidR="00177633" w:rsidRPr="0047393C" w:rsidRDefault="00177633" w:rsidP="00177633">
      <w:r w:rsidRPr="0047393C">
        <w:t>CCC-LINKS-02 - The Secrets We Keep</w:t>
      </w:r>
    </w:p>
    <w:p w14:paraId="466AFCA8" w14:textId="77777777" w:rsidR="00177633" w:rsidRDefault="00177633" w:rsidP="00177633">
      <w:pPr>
        <w:pStyle w:val="2"/>
      </w:pPr>
      <w:bookmarkStart w:id="190" w:name="_Toc510259771"/>
      <w:r w:rsidRPr="0047393C">
        <w:t>Half-Dragon Hydra (Black)</w:t>
      </w:r>
      <w:bookmarkEnd w:id="190"/>
    </w:p>
    <w:p w14:paraId="4047F8EC" w14:textId="77777777" w:rsidR="008D7E6B" w:rsidRPr="008D7E6B" w:rsidRDefault="00177633" w:rsidP="00177633">
      <w:pPr>
        <w:rPr>
          <w:b/>
        </w:rPr>
      </w:pPr>
      <w:r>
        <w:t>Half-Dragon Hydra (Black)</w:t>
      </w:r>
    </w:p>
    <w:p w14:paraId="6D06ACDC" w14:textId="77777777" w:rsidR="008D7E6B" w:rsidRPr="008D7E6B" w:rsidRDefault="00177633" w:rsidP="00177633">
      <w:pPr>
        <w:rPr>
          <w:b/>
        </w:rPr>
      </w:pPr>
      <w:r>
        <w:t>Huge monstrosity, unaligned</w:t>
      </w:r>
    </w:p>
    <w:p w14:paraId="566F08E6" w14:textId="77777777" w:rsidR="008D7E6B" w:rsidRPr="008D7E6B" w:rsidRDefault="00177633" w:rsidP="00177633">
      <w:pPr>
        <w:rPr>
          <w:b/>
        </w:rPr>
      </w:pPr>
      <w:r>
        <w:t>Armor Class 15 (natural armor)</w:t>
      </w:r>
    </w:p>
    <w:p w14:paraId="2B532685" w14:textId="77777777" w:rsidR="008D7E6B" w:rsidRPr="008D7E6B" w:rsidRDefault="00177633" w:rsidP="00177633">
      <w:pPr>
        <w:rPr>
          <w:b/>
        </w:rPr>
      </w:pPr>
      <w:r>
        <w:t>Hit Points 172 (15d12 + 75)</w:t>
      </w:r>
    </w:p>
    <w:p w14:paraId="04CABC5B" w14:textId="77777777" w:rsidR="00E82E8E" w:rsidRPr="00E82E8E" w:rsidRDefault="00177633" w:rsidP="00177633">
      <w:pPr>
        <w:rPr>
          <w:b/>
        </w:rPr>
      </w:pPr>
      <w:r>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3FFDED61" w14:textId="77777777" w:rsidTr="002B381E">
        <w:tc>
          <w:tcPr>
            <w:tcW w:w="792" w:type="dxa"/>
            <w:shd w:val="clear" w:color="auto" w:fill="auto"/>
          </w:tcPr>
          <w:p w14:paraId="348E3E81" w14:textId="77777777" w:rsidR="002B381E" w:rsidRPr="002B381E" w:rsidRDefault="002B381E" w:rsidP="002B381E">
            <w:pPr>
              <w:pStyle w:val="PHBTableInterior"/>
            </w:pPr>
            <w:r w:rsidRPr="002B381E">
              <w:t>STR</w:t>
            </w:r>
          </w:p>
        </w:tc>
        <w:tc>
          <w:tcPr>
            <w:tcW w:w="792" w:type="dxa"/>
            <w:shd w:val="clear" w:color="auto" w:fill="auto"/>
          </w:tcPr>
          <w:p w14:paraId="5000A27E" w14:textId="77777777" w:rsidR="002B381E" w:rsidRPr="002B381E" w:rsidRDefault="002B381E" w:rsidP="002B381E">
            <w:pPr>
              <w:pStyle w:val="PHBTableInterior"/>
            </w:pPr>
            <w:r w:rsidRPr="002B381E">
              <w:t>DEX</w:t>
            </w:r>
          </w:p>
        </w:tc>
        <w:tc>
          <w:tcPr>
            <w:tcW w:w="792" w:type="dxa"/>
            <w:shd w:val="clear" w:color="auto" w:fill="auto"/>
          </w:tcPr>
          <w:p w14:paraId="4366AE7D" w14:textId="77777777" w:rsidR="002B381E" w:rsidRPr="002B381E" w:rsidRDefault="002B381E" w:rsidP="002B381E">
            <w:pPr>
              <w:pStyle w:val="PHBTableInterior"/>
            </w:pPr>
            <w:r w:rsidRPr="002B381E">
              <w:t>CON</w:t>
            </w:r>
          </w:p>
        </w:tc>
        <w:tc>
          <w:tcPr>
            <w:tcW w:w="792" w:type="dxa"/>
            <w:shd w:val="clear" w:color="auto" w:fill="auto"/>
          </w:tcPr>
          <w:p w14:paraId="5540CEC5" w14:textId="77777777" w:rsidR="002B381E" w:rsidRPr="002B381E" w:rsidRDefault="002B381E" w:rsidP="002B381E">
            <w:pPr>
              <w:pStyle w:val="PHBTableInterior"/>
            </w:pPr>
            <w:r w:rsidRPr="002B381E">
              <w:t>INT</w:t>
            </w:r>
          </w:p>
        </w:tc>
        <w:tc>
          <w:tcPr>
            <w:tcW w:w="792" w:type="dxa"/>
            <w:shd w:val="clear" w:color="auto" w:fill="auto"/>
          </w:tcPr>
          <w:p w14:paraId="324941D8" w14:textId="77777777" w:rsidR="002B381E" w:rsidRPr="002B381E" w:rsidRDefault="002B381E" w:rsidP="002B381E">
            <w:pPr>
              <w:pStyle w:val="PHBTableInterior"/>
            </w:pPr>
            <w:r w:rsidRPr="002B381E">
              <w:t>WIS</w:t>
            </w:r>
          </w:p>
        </w:tc>
        <w:tc>
          <w:tcPr>
            <w:tcW w:w="792" w:type="dxa"/>
            <w:shd w:val="clear" w:color="auto" w:fill="auto"/>
          </w:tcPr>
          <w:p w14:paraId="3F6FD2FC" w14:textId="77777777" w:rsidR="002B381E" w:rsidRPr="002B381E" w:rsidRDefault="002B381E" w:rsidP="002B381E">
            <w:pPr>
              <w:pStyle w:val="PHBTableInterior"/>
            </w:pPr>
            <w:r w:rsidRPr="002B381E">
              <w:t>CHA</w:t>
            </w:r>
          </w:p>
        </w:tc>
      </w:tr>
      <w:tr w:rsidR="002B381E" w:rsidRPr="002B381E" w14:paraId="75977F1D" w14:textId="77777777" w:rsidTr="002B381E">
        <w:tc>
          <w:tcPr>
            <w:tcW w:w="792" w:type="dxa"/>
            <w:shd w:val="clear" w:color="auto" w:fill="auto"/>
          </w:tcPr>
          <w:p w14:paraId="0B88884B" w14:textId="77777777" w:rsidR="002B381E" w:rsidRPr="002B381E" w:rsidRDefault="002B381E" w:rsidP="002B381E">
            <w:pPr>
              <w:pStyle w:val="PHBTableInterior"/>
            </w:pPr>
            <w:r w:rsidRPr="002B381E">
              <w:t>20(+5)</w:t>
            </w:r>
          </w:p>
        </w:tc>
        <w:tc>
          <w:tcPr>
            <w:tcW w:w="792" w:type="dxa"/>
            <w:shd w:val="clear" w:color="auto" w:fill="auto"/>
          </w:tcPr>
          <w:p w14:paraId="0FE167DC" w14:textId="77777777" w:rsidR="002B381E" w:rsidRPr="002B381E" w:rsidRDefault="002B381E" w:rsidP="002B381E">
            <w:pPr>
              <w:pStyle w:val="PHBTableInterior"/>
            </w:pPr>
            <w:r w:rsidRPr="002B381E">
              <w:t>12(+1)</w:t>
            </w:r>
          </w:p>
        </w:tc>
        <w:tc>
          <w:tcPr>
            <w:tcW w:w="792" w:type="dxa"/>
            <w:shd w:val="clear" w:color="auto" w:fill="auto"/>
          </w:tcPr>
          <w:p w14:paraId="555A28C1" w14:textId="77777777" w:rsidR="002B381E" w:rsidRPr="002B381E" w:rsidRDefault="002B381E" w:rsidP="002B381E">
            <w:pPr>
              <w:pStyle w:val="PHBTableInterior"/>
            </w:pPr>
            <w:r w:rsidRPr="002B381E">
              <w:t>20(+5)</w:t>
            </w:r>
          </w:p>
        </w:tc>
        <w:tc>
          <w:tcPr>
            <w:tcW w:w="792" w:type="dxa"/>
            <w:shd w:val="clear" w:color="auto" w:fill="auto"/>
          </w:tcPr>
          <w:p w14:paraId="7EDA590A" w14:textId="77777777" w:rsidR="002B381E" w:rsidRPr="002B381E" w:rsidRDefault="002B381E" w:rsidP="002B381E">
            <w:pPr>
              <w:pStyle w:val="PHBTableInterior"/>
            </w:pPr>
            <w:r w:rsidRPr="002B381E">
              <w:t>2 (−4)</w:t>
            </w:r>
          </w:p>
        </w:tc>
        <w:tc>
          <w:tcPr>
            <w:tcW w:w="792" w:type="dxa"/>
            <w:shd w:val="clear" w:color="auto" w:fill="auto"/>
          </w:tcPr>
          <w:p w14:paraId="1996C82D" w14:textId="77777777" w:rsidR="002B381E" w:rsidRPr="002B381E" w:rsidRDefault="002B381E" w:rsidP="002B381E">
            <w:pPr>
              <w:pStyle w:val="PHBTableInterior"/>
            </w:pPr>
            <w:r w:rsidRPr="002B381E">
              <w:t>10(+0)</w:t>
            </w:r>
          </w:p>
        </w:tc>
        <w:tc>
          <w:tcPr>
            <w:tcW w:w="792" w:type="dxa"/>
            <w:shd w:val="clear" w:color="auto" w:fill="auto"/>
          </w:tcPr>
          <w:p w14:paraId="488A1D6B" w14:textId="77777777" w:rsidR="002B381E" w:rsidRPr="002B381E" w:rsidRDefault="002B381E" w:rsidP="002B381E">
            <w:pPr>
              <w:pStyle w:val="PHBTableInterior"/>
            </w:pPr>
            <w:r w:rsidRPr="002B381E">
              <w:t>7 (−2)</w:t>
            </w:r>
          </w:p>
        </w:tc>
      </w:tr>
    </w:tbl>
    <w:p w14:paraId="39DC83D6" w14:textId="77777777" w:rsidR="008D7E6B" w:rsidRPr="008D7E6B" w:rsidRDefault="00177633" w:rsidP="00177633">
      <w:pPr>
        <w:rPr>
          <w:b/>
        </w:rPr>
      </w:pPr>
      <w:r>
        <w:t>Damage Resistances acid</w:t>
      </w:r>
    </w:p>
    <w:p w14:paraId="71EFC172" w14:textId="77777777" w:rsidR="008D7E6B" w:rsidRPr="008D7E6B" w:rsidRDefault="00177633" w:rsidP="00177633">
      <w:pPr>
        <w:rPr>
          <w:b/>
        </w:rPr>
      </w:pPr>
      <w:r>
        <w:t>Skills Perception +6</w:t>
      </w:r>
    </w:p>
    <w:p w14:paraId="579085A3" w14:textId="77777777" w:rsidR="008D7E6B" w:rsidRPr="008D7E6B" w:rsidRDefault="00177633" w:rsidP="00177633">
      <w:pPr>
        <w:rPr>
          <w:b/>
        </w:rPr>
      </w:pPr>
      <w:r>
        <w:t>Senses blindsight 10 ft., darkvision 60 ft., passive</w:t>
      </w:r>
    </w:p>
    <w:p w14:paraId="0F8A554C" w14:textId="77777777" w:rsidR="008D7E6B" w:rsidRPr="008D7E6B" w:rsidRDefault="00177633" w:rsidP="00177633">
      <w:pPr>
        <w:rPr>
          <w:b/>
        </w:rPr>
      </w:pPr>
      <w:r>
        <w:t>Perception 16</w:t>
      </w:r>
    </w:p>
    <w:p w14:paraId="2675B305" w14:textId="77777777" w:rsidR="008D7E6B" w:rsidRPr="008D7E6B" w:rsidRDefault="00177633" w:rsidP="00177633">
      <w:pPr>
        <w:rPr>
          <w:b/>
        </w:rPr>
      </w:pPr>
      <w:r>
        <w:t>Languages Draconic</w:t>
      </w:r>
    </w:p>
    <w:p w14:paraId="2672F099" w14:textId="77777777" w:rsidR="008D7E6B" w:rsidRPr="008D7E6B" w:rsidRDefault="00177633" w:rsidP="00177633">
      <w:pPr>
        <w:rPr>
          <w:b/>
        </w:rPr>
      </w:pPr>
      <w:r>
        <w:t>Challenge 10 (5,900 XP)</w:t>
      </w:r>
    </w:p>
    <w:p w14:paraId="66596A25" w14:textId="77777777" w:rsidR="008D7E6B" w:rsidRPr="008D7E6B" w:rsidRDefault="00177633" w:rsidP="00177633">
      <w:pPr>
        <w:rPr>
          <w:b/>
        </w:rPr>
      </w:pPr>
      <w:r>
        <w:t>Hold Breath. The hydra can hold its breath for 1 hour.</w:t>
      </w:r>
    </w:p>
    <w:p w14:paraId="2FE3BC07" w14:textId="77777777" w:rsidR="008D7E6B" w:rsidRPr="008D7E6B" w:rsidRDefault="00177633" w:rsidP="00177633">
      <w:pPr>
        <w:rPr>
          <w:b/>
        </w:rPr>
      </w:pPr>
      <w:r>
        <w:t>Multiple Heads. The hydra has five heads. While it has</w:t>
      </w:r>
    </w:p>
    <w:p w14:paraId="5F7F4FA0" w14:textId="77777777" w:rsidR="008D7E6B" w:rsidRPr="008D7E6B" w:rsidRDefault="00177633" w:rsidP="00177633">
      <w:pPr>
        <w:rPr>
          <w:b/>
        </w:rPr>
      </w:pPr>
      <w:r>
        <w:t>more than one head, the hydra has advantage on</w:t>
      </w:r>
    </w:p>
    <w:p w14:paraId="79BFF609" w14:textId="77777777" w:rsidR="008D7E6B" w:rsidRPr="008D7E6B" w:rsidRDefault="00177633" w:rsidP="00177633">
      <w:pPr>
        <w:rPr>
          <w:b/>
        </w:rPr>
      </w:pPr>
      <w:r>
        <w:t>saving throws against being blinded, charmed,</w:t>
      </w:r>
    </w:p>
    <w:p w14:paraId="004E7BC0" w14:textId="77777777" w:rsidR="008D7E6B" w:rsidRPr="008D7E6B" w:rsidRDefault="00177633" w:rsidP="00177633">
      <w:pPr>
        <w:rPr>
          <w:b/>
        </w:rPr>
      </w:pPr>
      <w:r>
        <w:t>deafened, frightened, stunned, and knocked</w:t>
      </w:r>
    </w:p>
    <w:p w14:paraId="36B9FD2B" w14:textId="77777777" w:rsidR="00E82E8E" w:rsidRPr="00E82E8E" w:rsidRDefault="00177633" w:rsidP="00177633">
      <w:pPr>
        <w:rPr>
          <w:b/>
        </w:rPr>
      </w:pPr>
      <w:r>
        <w:t>unconscious.</w:t>
      </w:r>
    </w:p>
    <w:p w14:paraId="4AD45B20" w14:textId="3BAB53C8" w:rsidR="008D7E6B" w:rsidRPr="008D7E6B" w:rsidRDefault="00177633" w:rsidP="00177633">
      <w:pPr>
        <w:rPr>
          <w:b/>
        </w:rPr>
      </w:pPr>
      <w:r>
        <w:t>Whenever the hydra takes 25 or more damage in a</w:t>
      </w:r>
    </w:p>
    <w:p w14:paraId="13B8131C" w14:textId="77777777" w:rsidR="008D7E6B" w:rsidRPr="008D7E6B" w:rsidRDefault="00177633" w:rsidP="00177633">
      <w:pPr>
        <w:rPr>
          <w:b/>
        </w:rPr>
      </w:pPr>
      <w:r>
        <w:t>single turn, one of its heads dies. If all its heads die, the</w:t>
      </w:r>
    </w:p>
    <w:p w14:paraId="3DB45176" w14:textId="77777777" w:rsidR="00E82E8E" w:rsidRPr="00E82E8E" w:rsidRDefault="00177633" w:rsidP="00177633">
      <w:pPr>
        <w:rPr>
          <w:b/>
        </w:rPr>
      </w:pPr>
      <w:r>
        <w:t>hydra dies.</w:t>
      </w:r>
    </w:p>
    <w:p w14:paraId="4F93D595" w14:textId="6C02AD04" w:rsidR="008D7E6B" w:rsidRPr="008D7E6B" w:rsidRDefault="00177633" w:rsidP="00177633">
      <w:pPr>
        <w:rPr>
          <w:b/>
        </w:rPr>
      </w:pPr>
      <w:r>
        <w:t>At the end of its turn, it grows two heads for each of</w:t>
      </w:r>
    </w:p>
    <w:p w14:paraId="0723B6DA" w14:textId="77777777" w:rsidR="008D7E6B" w:rsidRPr="008D7E6B" w:rsidRDefault="00177633" w:rsidP="00177633">
      <w:pPr>
        <w:rPr>
          <w:b/>
        </w:rPr>
      </w:pPr>
      <w:r>
        <w:t>its heads that died since its last turn, unless it has taken</w:t>
      </w:r>
    </w:p>
    <w:p w14:paraId="67322191" w14:textId="77777777" w:rsidR="008D7E6B" w:rsidRPr="008D7E6B" w:rsidRDefault="00177633" w:rsidP="00177633">
      <w:pPr>
        <w:rPr>
          <w:b/>
        </w:rPr>
      </w:pPr>
      <w:r>
        <w:t>fire damage since its last turn. The hydra regains 10 hit</w:t>
      </w:r>
    </w:p>
    <w:p w14:paraId="1A2A1E48" w14:textId="77777777" w:rsidR="008D7E6B" w:rsidRPr="008D7E6B" w:rsidRDefault="00177633" w:rsidP="00177633">
      <w:pPr>
        <w:rPr>
          <w:b/>
        </w:rPr>
      </w:pPr>
      <w:r>
        <w:t>points for each head regrown in this way.</w:t>
      </w:r>
    </w:p>
    <w:p w14:paraId="60135CA8" w14:textId="77777777" w:rsidR="008D7E6B" w:rsidRPr="008D7E6B" w:rsidRDefault="00177633" w:rsidP="00177633">
      <w:pPr>
        <w:rPr>
          <w:b/>
        </w:rPr>
      </w:pPr>
      <w:r>
        <w:t>Reactive Heads. For each head the hydra has beyond</w:t>
      </w:r>
    </w:p>
    <w:p w14:paraId="1CAB2BA8" w14:textId="77777777" w:rsidR="008D7E6B" w:rsidRPr="008D7E6B" w:rsidRDefault="00177633" w:rsidP="00177633">
      <w:pPr>
        <w:rPr>
          <w:b/>
        </w:rPr>
      </w:pPr>
      <w:r>
        <w:t>one, it gets an extra reaction that can be used only for</w:t>
      </w:r>
    </w:p>
    <w:p w14:paraId="577DE206" w14:textId="77777777" w:rsidR="008D7E6B" w:rsidRPr="008D7E6B" w:rsidRDefault="00177633" w:rsidP="00177633">
      <w:pPr>
        <w:rPr>
          <w:b/>
        </w:rPr>
      </w:pPr>
      <w:r>
        <w:t>opportunity attacks.</w:t>
      </w:r>
    </w:p>
    <w:p w14:paraId="2AA60959" w14:textId="77777777" w:rsidR="008D7E6B" w:rsidRPr="008D7E6B" w:rsidRDefault="00177633" w:rsidP="00177633">
      <w:pPr>
        <w:rPr>
          <w:b/>
        </w:rPr>
      </w:pPr>
      <w:r>
        <w:t>Wakeful. While the hydra sleeps, at least one of its</w:t>
      </w:r>
    </w:p>
    <w:p w14:paraId="35C7C36F" w14:textId="77777777" w:rsidR="008D7E6B" w:rsidRPr="008D7E6B" w:rsidRDefault="00177633" w:rsidP="00177633">
      <w:pPr>
        <w:rPr>
          <w:b/>
        </w:rPr>
      </w:pPr>
      <w:r>
        <w:t>heads is awake.</w:t>
      </w:r>
    </w:p>
    <w:p w14:paraId="665A9CC8" w14:textId="77777777" w:rsidR="008D7E6B" w:rsidRPr="008D7E6B" w:rsidRDefault="00177633" w:rsidP="00177633">
      <w:pPr>
        <w:rPr>
          <w:b/>
        </w:rPr>
      </w:pPr>
      <w:r>
        <w:t>Actions</w:t>
      </w:r>
    </w:p>
    <w:p w14:paraId="35C0999D" w14:textId="77777777" w:rsidR="008D7E6B" w:rsidRPr="008D7E6B" w:rsidRDefault="00177633" w:rsidP="00177633">
      <w:pPr>
        <w:rPr>
          <w:b/>
        </w:rPr>
      </w:pPr>
      <w:r>
        <w:t>Multiattack. The hydra makes as many bite or acid</w:t>
      </w:r>
    </w:p>
    <w:p w14:paraId="78899ED1" w14:textId="77777777" w:rsidR="008D7E6B" w:rsidRPr="008D7E6B" w:rsidRDefault="00177633" w:rsidP="00177633">
      <w:pPr>
        <w:rPr>
          <w:b/>
        </w:rPr>
      </w:pPr>
      <w:r>
        <w:t>breath attacks as it has heads. If it uses acid breath</w:t>
      </w:r>
    </w:p>
    <w:p w14:paraId="27B0297C" w14:textId="77777777" w:rsidR="008D7E6B" w:rsidRPr="008D7E6B" w:rsidRDefault="00177633" w:rsidP="00177633">
      <w:pPr>
        <w:rPr>
          <w:b/>
        </w:rPr>
      </w:pPr>
      <w:r>
        <w:t>more than once during a single turn, it does not</w:t>
      </w:r>
    </w:p>
    <w:p w14:paraId="0BF8431C" w14:textId="77777777" w:rsidR="008D7E6B" w:rsidRPr="008D7E6B" w:rsidRDefault="00177633" w:rsidP="00177633">
      <w:pPr>
        <w:rPr>
          <w:b/>
        </w:rPr>
      </w:pPr>
      <w:r>
        <w:t>recharge until the hydra finishes a Long Rest.</w:t>
      </w:r>
    </w:p>
    <w:p w14:paraId="331AD2CA" w14:textId="77777777" w:rsidR="008D7E6B" w:rsidRPr="008D7E6B" w:rsidRDefault="00177633" w:rsidP="00177633">
      <w:pPr>
        <w:rPr>
          <w:b/>
        </w:rPr>
      </w:pPr>
      <w:r>
        <w:t>Bite. Melee Weapon Attack: +8 to hit, reach 10 ft., one</w:t>
      </w:r>
    </w:p>
    <w:p w14:paraId="3FEB7306" w14:textId="77777777" w:rsidR="008D7E6B" w:rsidRPr="008D7E6B" w:rsidRDefault="00177633" w:rsidP="00177633">
      <w:pPr>
        <w:rPr>
          <w:b/>
        </w:rPr>
      </w:pPr>
      <w:r>
        <w:t>target. Hit: 10 (1d10 + 5) piercing damage.</w:t>
      </w:r>
    </w:p>
    <w:p w14:paraId="3D135BC9" w14:textId="77777777" w:rsidR="008D7E6B" w:rsidRPr="008D7E6B" w:rsidRDefault="00177633" w:rsidP="00177633">
      <w:pPr>
        <w:rPr>
          <w:b/>
        </w:rPr>
      </w:pPr>
      <w:r>
        <w:t>Acid Breath (Recharge 5–6). The half-dragon hydra</w:t>
      </w:r>
    </w:p>
    <w:p w14:paraId="754C0BE4" w14:textId="77777777" w:rsidR="008D7E6B" w:rsidRPr="008D7E6B" w:rsidRDefault="00177633" w:rsidP="00177633">
      <w:pPr>
        <w:rPr>
          <w:b/>
        </w:rPr>
      </w:pPr>
      <w:r>
        <w:t>exhales acid in a 15-foot line that is 5 feet wide. Each</w:t>
      </w:r>
    </w:p>
    <w:p w14:paraId="4F8951FA" w14:textId="77777777" w:rsidR="008D7E6B" w:rsidRPr="008D7E6B" w:rsidRDefault="00177633" w:rsidP="00177633">
      <w:pPr>
        <w:rPr>
          <w:b/>
        </w:rPr>
      </w:pPr>
      <w:r>
        <w:t>creature in that line must make a DC 14 Dexterity</w:t>
      </w:r>
    </w:p>
    <w:p w14:paraId="783448EE" w14:textId="77777777" w:rsidR="008D7E6B" w:rsidRPr="008D7E6B" w:rsidRDefault="00177633" w:rsidP="00177633">
      <w:pPr>
        <w:rPr>
          <w:b/>
        </w:rPr>
      </w:pPr>
      <w:r>
        <w:t>saving throw, taking 49 (11d8) acid damage on a failed</w:t>
      </w:r>
    </w:p>
    <w:p w14:paraId="6A335265" w14:textId="180AFA62" w:rsidR="00177633" w:rsidRPr="000A27FD" w:rsidRDefault="00177633" w:rsidP="00177633">
      <w:r>
        <w:t>save, or half as much damage on a successful one.</w:t>
      </w:r>
    </w:p>
    <w:p w14:paraId="4DECE028" w14:textId="77777777" w:rsidR="00177633" w:rsidRDefault="00177633" w:rsidP="00177633">
      <w:pPr>
        <w:pStyle w:val="2"/>
      </w:pPr>
      <w:bookmarkStart w:id="191" w:name="_Toc510259772"/>
      <w:r w:rsidRPr="0047393C">
        <w:t>Insane Dryad</w:t>
      </w:r>
      <w:bookmarkEnd w:id="191"/>
    </w:p>
    <w:p w14:paraId="1B940AB4" w14:textId="77777777" w:rsidR="008D7E6B" w:rsidRPr="008D7E6B" w:rsidRDefault="00177633" w:rsidP="00177633">
      <w:pPr>
        <w:rPr>
          <w:b/>
        </w:rPr>
      </w:pPr>
      <w:r>
        <w:t>Insane Dryad (Dryad with Ranger levels)</w:t>
      </w:r>
    </w:p>
    <w:p w14:paraId="26DBA695" w14:textId="77777777" w:rsidR="008D7E6B" w:rsidRPr="008D7E6B" w:rsidRDefault="00177633" w:rsidP="00177633">
      <w:pPr>
        <w:rPr>
          <w:b/>
        </w:rPr>
      </w:pPr>
      <w:r>
        <w:t>Medium fey, neutral</w:t>
      </w:r>
    </w:p>
    <w:p w14:paraId="3EEFE83D" w14:textId="77777777" w:rsidR="008D7E6B" w:rsidRPr="008D7E6B" w:rsidRDefault="00177633" w:rsidP="00177633">
      <w:pPr>
        <w:rPr>
          <w:b/>
        </w:rPr>
      </w:pPr>
      <w:r>
        <w:t>Armor Class 11 (16 with barkskin)</w:t>
      </w:r>
    </w:p>
    <w:p w14:paraId="1F9E3785" w14:textId="77777777" w:rsidR="008D7E6B" w:rsidRPr="008D7E6B" w:rsidRDefault="00177633" w:rsidP="00177633">
      <w:pPr>
        <w:rPr>
          <w:b/>
        </w:rPr>
      </w:pPr>
      <w:r>
        <w:t>Hit Points 71 (13d8 + 13)</w:t>
      </w:r>
    </w:p>
    <w:p w14:paraId="0B72D165" w14:textId="77777777" w:rsidR="00E82E8E" w:rsidRPr="00E82E8E" w:rsidRDefault="00177633" w:rsidP="00177633">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58F33793" w14:textId="77777777" w:rsidTr="002B381E">
        <w:tc>
          <w:tcPr>
            <w:tcW w:w="792" w:type="dxa"/>
            <w:shd w:val="clear" w:color="auto" w:fill="auto"/>
          </w:tcPr>
          <w:p w14:paraId="02C388AD" w14:textId="77777777" w:rsidR="002B381E" w:rsidRPr="002B381E" w:rsidRDefault="002B381E" w:rsidP="002B381E">
            <w:pPr>
              <w:pStyle w:val="PHBTableInterior"/>
            </w:pPr>
            <w:r w:rsidRPr="002B381E">
              <w:t>STR</w:t>
            </w:r>
          </w:p>
        </w:tc>
        <w:tc>
          <w:tcPr>
            <w:tcW w:w="792" w:type="dxa"/>
            <w:shd w:val="clear" w:color="auto" w:fill="auto"/>
          </w:tcPr>
          <w:p w14:paraId="225F0CBF" w14:textId="77777777" w:rsidR="002B381E" w:rsidRPr="002B381E" w:rsidRDefault="002B381E" w:rsidP="002B381E">
            <w:pPr>
              <w:pStyle w:val="PHBTableInterior"/>
            </w:pPr>
            <w:r w:rsidRPr="002B381E">
              <w:t>DEX</w:t>
            </w:r>
          </w:p>
        </w:tc>
        <w:tc>
          <w:tcPr>
            <w:tcW w:w="792" w:type="dxa"/>
            <w:shd w:val="clear" w:color="auto" w:fill="auto"/>
          </w:tcPr>
          <w:p w14:paraId="3378C233" w14:textId="77777777" w:rsidR="002B381E" w:rsidRPr="002B381E" w:rsidRDefault="002B381E" w:rsidP="002B381E">
            <w:pPr>
              <w:pStyle w:val="PHBTableInterior"/>
            </w:pPr>
            <w:r w:rsidRPr="002B381E">
              <w:t>CON</w:t>
            </w:r>
          </w:p>
        </w:tc>
        <w:tc>
          <w:tcPr>
            <w:tcW w:w="792" w:type="dxa"/>
            <w:shd w:val="clear" w:color="auto" w:fill="auto"/>
          </w:tcPr>
          <w:p w14:paraId="3ABEDB98" w14:textId="77777777" w:rsidR="002B381E" w:rsidRPr="002B381E" w:rsidRDefault="002B381E" w:rsidP="002B381E">
            <w:pPr>
              <w:pStyle w:val="PHBTableInterior"/>
            </w:pPr>
            <w:r w:rsidRPr="002B381E">
              <w:t>INT</w:t>
            </w:r>
          </w:p>
        </w:tc>
        <w:tc>
          <w:tcPr>
            <w:tcW w:w="792" w:type="dxa"/>
            <w:shd w:val="clear" w:color="auto" w:fill="auto"/>
          </w:tcPr>
          <w:p w14:paraId="46FB317B" w14:textId="77777777" w:rsidR="002B381E" w:rsidRPr="002B381E" w:rsidRDefault="002B381E" w:rsidP="002B381E">
            <w:pPr>
              <w:pStyle w:val="PHBTableInterior"/>
            </w:pPr>
            <w:r w:rsidRPr="002B381E">
              <w:t>WIS</w:t>
            </w:r>
          </w:p>
        </w:tc>
        <w:tc>
          <w:tcPr>
            <w:tcW w:w="792" w:type="dxa"/>
            <w:shd w:val="clear" w:color="auto" w:fill="auto"/>
          </w:tcPr>
          <w:p w14:paraId="2DA61EAA" w14:textId="77777777" w:rsidR="002B381E" w:rsidRPr="002B381E" w:rsidRDefault="002B381E" w:rsidP="002B381E">
            <w:pPr>
              <w:pStyle w:val="PHBTableInterior"/>
            </w:pPr>
            <w:r w:rsidRPr="002B381E">
              <w:t>CHA</w:t>
            </w:r>
          </w:p>
        </w:tc>
      </w:tr>
      <w:tr w:rsidR="002B381E" w:rsidRPr="002B381E" w14:paraId="1782E109" w14:textId="77777777" w:rsidTr="002B381E">
        <w:tc>
          <w:tcPr>
            <w:tcW w:w="792" w:type="dxa"/>
            <w:shd w:val="clear" w:color="auto" w:fill="auto"/>
          </w:tcPr>
          <w:p w14:paraId="05A7D7C0" w14:textId="77777777" w:rsidR="002B381E" w:rsidRPr="002B381E" w:rsidRDefault="002B381E" w:rsidP="002B381E">
            <w:pPr>
              <w:pStyle w:val="PHBTableInterior"/>
            </w:pPr>
            <w:r w:rsidRPr="002B381E">
              <w:t>10(+0)</w:t>
            </w:r>
          </w:p>
        </w:tc>
        <w:tc>
          <w:tcPr>
            <w:tcW w:w="792" w:type="dxa"/>
            <w:shd w:val="clear" w:color="auto" w:fill="auto"/>
          </w:tcPr>
          <w:p w14:paraId="130C8FF5" w14:textId="77777777" w:rsidR="002B381E" w:rsidRPr="002B381E" w:rsidRDefault="002B381E" w:rsidP="002B381E">
            <w:pPr>
              <w:pStyle w:val="PHBTableInterior"/>
            </w:pPr>
            <w:r w:rsidRPr="002B381E">
              <w:t>12(+1)</w:t>
            </w:r>
          </w:p>
        </w:tc>
        <w:tc>
          <w:tcPr>
            <w:tcW w:w="792" w:type="dxa"/>
            <w:shd w:val="clear" w:color="auto" w:fill="auto"/>
          </w:tcPr>
          <w:p w14:paraId="63FB6E1D" w14:textId="29FAB381" w:rsidR="002B381E" w:rsidRPr="002B381E" w:rsidRDefault="002B381E" w:rsidP="002B381E">
            <w:pPr>
              <w:pStyle w:val="PHBTableInterior"/>
            </w:pPr>
            <w:r w:rsidRPr="002B381E">
              <w:t xml:space="preserve">13 (+0) </w:t>
            </w:r>
          </w:p>
        </w:tc>
        <w:tc>
          <w:tcPr>
            <w:tcW w:w="792" w:type="dxa"/>
            <w:shd w:val="clear" w:color="auto" w:fill="auto"/>
          </w:tcPr>
          <w:p w14:paraId="3FBC2CA5" w14:textId="11C52466" w:rsidR="002B381E" w:rsidRPr="002B381E" w:rsidRDefault="002B381E" w:rsidP="002B381E">
            <w:pPr>
              <w:pStyle w:val="PHBTableInterior"/>
            </w:pPr>
            <w:r w:rsidRPr="002B381E">
              <w:t>14(+2)</w:t>
            </w:r>
          </w:p>
        </w:tc>
        <w:tc>
          <w:tcPr>
            <w:tcW w:w="792" w:type="dxa"/>
            <w:shd w:val="clear" w:color="auto" w:fill="auto"/>
          </w:tcPr>
          <w:p w14:paraId="3109952D" w14:textId="3FC5E6FC" w:rsidR="002B381E" w:rsidRPr="002B381E" w:rsidRDefault="002B381E" w:rsidP="002B381E">
            <w:pPr>
              <w:pStyle w:val="PHBTableInterior"/>
            </w:pPr>
            <w:r w:rsidRPr="002B381E">
              <w:t>15(+2)</w:t>
            </w:r>
          </w:p>
        </w:tc>
        <w:tc>
          <w:tcPr>
            <w:tcW w:w="792" w:type="dxa"/>
            <w:shd w:val="clear" w:color="auto" w:fill="auto"/>
          </w:tcPr>
          <w:p w14:paraId="57ACB404" w14:textId="263B331B" w:rsidR="002B381E" w:rsidRPr="002B381E" w:rsidRDefault="002B381E" w:rsidP="002B381E">
            <w:pPr>
              <w:pStyle w:val="PHBTableInterior"/>
            </w:pPr>
            <w:r w:rsidRPr="002B381E">
              <w:t>20(+5)</w:t>
            </w:r>
          </w:p>
        </w:tc>
      </w:tr>
    </w:tbl>
    <w:p w14:paraId="75A93DBB" w14:textId="7D12E535" w:rsidR="008D7E6B" w:rsidRPr="008D7E6B" w:rsidRDefault="0000645A" w:rsidP="00177633">
      <w:pPr>
        <w:rPr>
          <w:b/>
        </w:rPr>
      </w:pPr>
      <w:r>
        <w:t>Condition Immunities</w:t>
      </w:r>
      <w:r w:rsidR="00177633">
        <w:t xml:space="preserve"> Charmed</w:t>
      </w:r>
    </w:p>
    <w:p w14:paraId="2EF68EB9" w14:textId="77777777" w:rsidR="008D7E6B" w:rsidRPr="008D7E6B" w:rsidRDefault="00177633" w:rsidP="00177633">
      <w:pPr>
        <w:rPr>
          <w:b/>
        </w:rPr>
      </w:pPr>
      <w:r>
        <w:t>Skills Perception +4, Stealth +5</w:t>
      </w:r>
    </w:p>
    <w:p w14:paraId="62CBC52F" w14:textId="77777777" w:rsidR="008D7E6B" w:rsidRPr="008D7E6B" w:rsidRDefault="00177633" w:rsidP="00177633">
      <w:pPr>
        <w:rPr>
          <w:b/>
        </w:rPr>
      </w:pPr>
      <w:r>
        <w:t>Senses darkvision 60 ft., passive Perception 14</w:t>
      </w:r>
    </w:p>
    <w:p w14:paraId="336A16C7" w14:textId="77777777" w:rsidR="008D7E6B" w:rsidRPr="008D7E6B" w:rsidRDefault="00177633" w:rsidP="00177633">
      <w:pPr>
        <w:rPr>
          <w:b/>
        </w:rPr>
      </w:pPr>
      <w:r>
        <w:t>Languages Common, Dwarvish, Elvish, Sylvan</w:t>
      </w:r>
    </w:p>
    <w:p w14:paraId="0185AE61" w14:textId="77777777" w:rsidR="008D7E6B" w:rsidRPr="008D7E6B" w:rsidRDefault="00177633" w:rsidP="00177633">
      <w:pPr>
        <w:rPr>
          <w:b/>
        </w:rPr>
      </w:pPr>
      <w:r>
        <w:t>Challenge 9 (5,000 XP)</w:t>
      </w:r>
    </w:p>
    <w:p w14:paraId="3C6FA1A3" w14:textId="77777777" w:rsidR="008D7E6B" w:rsidRPr="008D7E6B" w:rsidRDefault="00177633" w:rsidP="00177633">
      <w:pPr>
        <w:rPr>
          <w:b/>
        </w:rPr>
      </w:pPr>
      <w:r>
        <w:t>Innate Spellcasting. The dryad’s innate spellcasting</w:t>
      </w:r>
    </w:p>
    <w:p w14:paraId="3A57CC40" w14:textId="77777777" w:rsidR="008D7E6B" w:rsidRPr="008D7E6B" w:rsidRDefault="00177633" w:rsidP="00177633">
      <w:pPr>
        <w:rPr>
          <w:b/>
        </w:rPr>
      </w:pPr>
      <w:r>
        <w:t>ability is Charisma (spell save DC 16). The dryad can</w:t>
      </w:r>
    </w:p>
    <w:p w14:paraId="0F2EA4C7" w14:textId="77777777" w:rsidR="008D7E6B" w:rsidRPr="008D7E6B" w:rsidRDefault="00177633" w:rsidP="00177633">
      <w:pPr>
        <w:rPr>
          <w:b/>
        </w:rPr>
      </w:pPr>
      <w:r>
        <w:t>innately cast the following spells, requiring no material</w:t>
      </w:r>
    </w:p>
    <w:p w14:paraId="791BB8AA" w14:textId="77777777" w:rsidR="008D7E6B" w:rsidRPr="008D7E6B" w:rsidRDefault="00177633" w:rsidP="00177633">
      <w:pPr>
        <w:rPr>
          <w:b/>
        </w:rPr>
      </w:pPr>
      <w:r>
        <w:t>components:</w:t>
      </w:r>
    </w:p>
    <w:p w14:paraId="3F135EE2" w14:textId="77777777" w:rsidR="008D7E6B" w:rsidRPr="008D7E6B" w:rsidRDefault="00177633" w:rsidP="00177633">
      <w:pPr>
        <w:rPr>
          <w:b/>
        </w:rPr>
      </w:pPr>
      <w:r>
        <w:t>At will: druidcraft</w:t>
      </w:r>
    </w:p>
    <w:p w14:paraId="302097AB" w14:textId="77777777" w:rsidR="008D7E6B" w:rsidRPr="008D7E6B" w:rsidRDefault="00177633" w:rsidP="00177633">
      <w:pPr>
        <w:rPr>
          <w:b/>
        </w:rPr>
      </w:pPr>
      <w:r>
        <w:t>3/day each: entangle, goodberry</w:t>
      </w:r>
    </w:p>
    <w:p w14:paraId="3C8CDD6E" w14:textId="77777777" w:rsidR="008D7E6B" w:rsidRPr="008D7E6B" w:rsidRDefault="00177633" w:rsidP="00177633">
      <w:pPr>
        <w:rPr>
          <w:b/>
        </w:rPr>
      </w:pPr>
      <w:r>
        <w:t>1/day each: barkskin, pass without trace, shillelagh</w:t>
      </w:r>
    </w:p>
    <w:p w14:paraId="42D4D301" w14:textId="77777777" w:rsidR="008D7E6B" w:rsidRPr="008D7E6B" w:rsidRDefault="00177633" w:rsidP="00177633">
      <w:pPr>
        <w:rPr>
          <w:b/>
        </w:rPr>
      </w:pPr>
      <w:r>
        <w:t>Hampered Spellcasting. The dryad is unable to</w:t>
      </w:r>
    </w:p>
    <w:p w14:paraId="649CB30B" w14:textId="77777777" w:rsidR="008D7E6B" w:rsidRPr="008D7E6B" w:rsidRDefault="00177633" w:rsidP="00177633">
      <w:pPr>
        <w:rPr>
          <w:b/>
        </w:rPr>
      </w:pPr>
      <w:r>
        <w:t>concentrate on her ranger spells due to her unhinged</w:t>
      </w:r>
    </w:p>
    <w:p w14:paraId="4A260F70" w14:textId="77777777" w:rsidR="008D7E6B" w:rsidRPr="008D7E6B" w:rsidRDefault="00177633" w:rsidP="00177633">
      <w:pPr>
        <w:rPr>
          <w:b/>
        </w:rPr>
      </w:pPr>
      <w:r>
        <w:t>mind.</w:t>
      </w:r>
    </w:p>
    <w:p w14:paraId="21526833" w14:textId="77777777" w:rsidR="008D7E6B" w:rsidRPr="008D7E6B" w:rsidRDefault="00177633" w:rsidP="00177633">
      <w:pPr>
        <w:rPr>
          <w:b/>
        </w:rPr>
      </w:pPr>
      <w:r>
        <w:t>Magic Resistance. The dryad has advantage on saving</w:t>
      </w:r>
    </w:p>
    <w:p w14:paraId="519A6D18" w14:textId="77777777" w:rsidR="008D7E6B" w:rsidRPr="008D7E6B" w:rsidRDefault="00177633" w:rsidP="00177633">
      <w:pPr>
        <w:rPr>
          <w:b/>
        </w:rPr>
      </w:pPr>
      <w:r>
        <w:t>throws against spells and other magical effects.</w:t>
      </w:r>
    </w:p>
    <w:p w14:paraId="4B940E9C" w14:textId="77777777" w:rsidR="008D7E6B" w:rsidRPr="008D7E6B" w:rsidRDefault="00177633" w:rsidP="00177633">
      <w:pPr>
        <w:rPr>
          <w:b/>
        </w:rPr>
      </w:pPr>
      <w:r>
        <w:t>Speak with Beasts and Plants. The dryad can</w:t>
      </w:r>
    </w:p>
    <w:p w14:paraId="19984EC1" w14:textId="77777777" w:rsidR="008D7E6B" w:rsidRPr="008D7E6B" w:rsidRDefault="00177633" w:rsidP="00177633">
      <w:pPr>
        <w:rPr>
          <w:b/>
        </w:rPr>
      </w:pPr>
      <w:r>
        <w:t>communicate with beasts and plants as if they shared a</w:t>
      </w:r>
    </w:p>
    <w:p w14:paraId="2797824C" w14:textId="77777777" w:rsidR="008D7E6B" w:rsidRPr="008D7E6B" w:rsidRDefault="00177633" w:rsidP="00177633">
      <w:pPr>
        <w:rPr>
          <w:b/>
        </w:rPr>
      </w:pPr>
      <w:r>
        <w:t>language.</w:t>
      </w:r>
    </w:p>
    <w:p w14:paraId="6A4C02C3" w14:textId="77777777" w:rsidR="008D7E6B" w:rsidRPr="008D7E6B" w:rsidRDefault="00177633" w:rsidP="00177633">
      <w:pPr>
        <w:rPr>
          <w:b/>
        </w:rPr>
      </w:pPr>
      <w:r>
        <w:t>Tree Stride. Once on her turn, the dryad can use 10</w:t>
      </w:r>
    </w:p>
    <w:p w14:paraId="33CDA248" w14:textId="77777777" w:rsidR="008D7E6B" w:rsidRPr="008D7E6B" w:rsidRDefault="00177633" w:rsidP="00177633">
      <w:pPr>
        <w:rPr>
          <w:b/>
        </w:rPr>
      </w:pPr>
      <w:r>
        <w:t>feet of her movement to step magically into one living</w:t>
      </w:r>
    </w:p>
    <w:p w14:paraId="67DB6531" w14:textId="77777777" w:rsidR="008D7E6B" w:rsidRPr="008D7E6B" w:rsidRDefault="00177633" w:rsidP="00177633">
      <w:pPr>
        <w:rPr>
          <w:b/>
        </w:rPr>
      </w:pPr>
      <w:r>
        <w:t>tree within her reach and emerge from a second living</w:t>
      </w:r>
    </w:p>
    <w:p w14:paraId="2838C3FA" w14:textId="77777777" w:rsidR="008D7E6B" w:rsidRPr="008D7E6B" w:rsidRDefault="00177633" w:rsidP="00177633">
      <w:pPr>
        <w:rPr>
          <w:b/>
        </w:rPr>
      </w:pPr>
      <w:r>
        <w:t>tree within 60 feet of the first tree, appearing in an</w:t>
      </w:r>
    </w:p>
    <w:p w14:paraId="3950E48E" w14:textId="77777777" w:rsidR="008D7E6B" w:rsidRPr="008D7E6B" w:rsidRDefault="00177633" w:rsidP="00177633">
      <w:pPr>
        <w:rPr>
          <w:b/>
        </w:rPr>
      </w:pPr>
      <w:r>
        <w:t>unoccupied space within 5 feet of the second tree.</w:t>
      </w:r>
    </w:p>
    <w:p w14:paraId="35BE9192" w14:textId="77777777" w:rsidR="008D7E6B" w:rsidRPr="008D7E6B" w:rsidRDefault="00177633" w:rsidP="00177633">
      <w:pPr>
        <w:rPr>
          <w:b/>
        </w:rPr>
      </w:pPr>
      <w:r>
        <w:t>Both trees must be Large or bigger.</w:t>
      </w:r>
    </w:p>
    <w:p w14:paraId="72A86745" w14:textId="77777777" w:rsidR="008D7E6B" w:rsidRPr="008D7E6B" w:rsidRDefault="00177633" w:rsidP="00177633">
      <w:pPr>
        <w:rPr>
          <w:b/>
        </w:rPr>
      </w:pPr>
      <w:r>
        <w:t>Two-Weapon Fighting. The dryad is well practiced with</w:t>
      </w:r>
    </w:p>
    <w:p w14:paraId="44F8EF70" w14:textId="77777777" w:rsidR="008D7E6B" w:rsidRPr="008D7E6B" w:rsidRDefault="00177633" w:rsidP="00177633">
      <w:pPr>
        <w:rPr>
          <w:b/>
        </w:rPr>
      </w:pPr>
      <w:r>
        <w:t>fighting with two clubs, and can add her ability</w:t>
      </w:r>
    </w:p>
    <w:p w14:paraId="4F03A20E" w14:textId="77777777" w:rsidR="008D7E6B" w:rsidRPr="008D7E6B" w:rsidRDefault="00177633" w:rsidP="00177633">
      <w:pPr>
        <w:rPr>
          <w:b/>
        </w:rPr>
      </w:pPr>
      <w:r>
        <w:t>modifier to the damage of the second attack.</w:t>
      </w:r>
    </w:p>
    <w:p w14:paraId="0D41927B" w14:textId="77777777" w:rsidR="008D7E6B" w:rsidRPr="008D7E6B" w:rsidRDefault="00177633" w:rsidP="00177633">
      <w:pPr>
        <w:rPr>
          <w:b/>
        </w:rPr>
      </w:pPr>
      <w:r>
        <w:t>Horde Breaker. Once on each of her turns when she</w:t>
      </w:r>
    </w:p>
    <w:p w14:paraId="32667F3E" w14:textId="77777777" w:rsidR="008D7E6B" w:rsidRPr="008D7E6B" w:rsidRDefault="00177633" w:rsidP="00177633">
      <w:pPr>
        <w:rPr>
          <w:b/>
        </w:rPr>
      </w:pPr>
      <w:r>
        <w:t>makes a weapon attack, she can make another attack</w:t>
      </w:r>
    </w:p>
    <w:p w14:paraId="7B1A7D01" w14:textId="77777777" w:rsidR="008D7E6B" w:rsidRPr="008D7E6B" w:rsidRDefault="00177633" w:rsidP="00177633">
      <w:pPr>
        <w:rPr>
          <w:b/>
        </w:rPr>
      </w:pPr>
      <w:r>
        <w:t>with the same weapon against a different creature that</w:t>
      </w:r>
    </w:p>
    <w:p w14:paraId="58B98AA8" w14:textId="77777777" w:rsidR="008D7E6B" w:rsidRPr="008D7E6B" w:rsidRDefault="00177633" w:rsidP="00177633">
      <w:pPr>
        <w:rPr>
          <w:b/>
        </w:rPr>
      </w:pPr>
      <w:r>
        <w:t>is within 5 feet of the original target and within range</w:t>
      </w:r>
    </w:p>
    <w:p w14:paraId="78EE55E8" w14:textId="77777777" w:rsidR="008D7E6B" w:rsidRPr="008D7E6B" w:rsidRDefault="00177633" w:rsidP="00177633">
      <w:pPr>
        <w:rPr>
          <w:b/>
        </w:rPr>
      </w:pPr>
      <w:r>
        <w:t>of her weapon.</w:t>
      </w:r>
    </w:p>
    <w:p w14:paraId="71ED632B" w14:textId="77777777" w:rsidR="008D7E6B" w:rsidRPr="008D7E6B" w:rsidRDefault="00177633" w:rsidP="00177633">
      <w:pPr>
        <w:rPr>
          <w:b/>
        </w:rPr>
      </w:pPr>
      <w:r>
        <w:t>Multiattack Defense. When a creature hits her with an</w:t>
      </w:r>
    </w:p>
    <w:p w14:paraId="0CEF2F0B" w14:textId="77777777" w:rsidR="008D7E6B" w:rsidRPr="008D7E6B" w:rsidRDefault="00177633" w:rsidP="00177633">
      <w:pPr>
        <w:rPr>
          <w:b/>
        </w:rPr>
      </w:pPr>
      <w:r>
        <w:t>attack, she gains a +4 bonus to AC against all</w:t>
      </w:r>
    </w:p>
    <w:p w14:paraId="1B73693F" w14:textId="77777777" w:rsidR="008D7E6B" w:rsidRPr="008D7E6B" w:rsidRDefault="00177633" w:rsidP="00177633">
      <w:pPr>
        <w:rPr>
          <w:b/>
        </w:rPr>
      </w:pPr>
      <w:r>
        <w:t>subsequent attacks made by that creature for the rest</w:t>
      </w:r>
    </w:p>
    <w:p w14:paraId="4AAC5EA3" w14:textId="77777777" w:rsidR="008D7E6B" w:rsidRPr="008D7E6B" w:rsidRDefault="00177633" w:rsidP="00177633">
      <w:pPr>
        <w:rPr>
          <w:b/>
        </w:rPr>
      </w:pPr>
      <w:r>
        <w:t>of the turn.</w:t>
      </w:r>
    </w:p>
    <w:p w14:paraId="35D68333" w14:textId="77777777" w:rsidR="008D7E6B" w:rsidRPr="008D7E6B" w:rsidRDefault="00177633" w:rsidP="00177633">
      <w:pPr>
        <w:rPr>
          <w:b/>
        </w:rPr>
      </w:pPr>
      <w:r>
        <w:t>Actions</w:t>
      </w:r>
    </w:p>
    <w:p w14:paraId="5B8277B0" w14:textId="77777777" w:rsidR="008D7E6B" w:rsidRPr="008D7E6B" w:rsidRDefault="00177633" w:rsidP="00177633">
      <w:pPr>
        <w:rPr>
          <w:b/>
        </w:rPr>
      </w:pPr>
      <w:r>
        <w:t>Multiattack. The dryad can make two melee weapon</w:t>
      </w:r>
    </w:p>
    <w:p w14:paraId="2DC56DB8" w14:textId="77777777" w:rsidR="008D7E6B" w:rsidRPr="008D7E6B" w:rsidRDefault="00177633" w:rsidP="00177633">
      <w:pPr>
        <w:rPr>
          <w:b/>
        </w:rPr>
      </w:pPr>
      <w:r>
        <w:t>attacks when using her Attack action.</w:t>
      </w:r>
    </w:p>
    <w:p w14:paraId="2B9D98E3" w14:textId="77777777" w:rsidR="008D7E6B" w:rsidRPr="008D7E6B" w:rsidRDefault="00177633" w:rsidP="00177633">
      <w:pPr>
        <w:rPr>
          <w:b/>
        </w:rPr>
      </w:pPr>
      <w:r>
        <w:t>Club. Melee Weapon Attack: +3 to hit (+8 to hit with</w:t>
      </w:r>
    </w:p>
    <w:p w14:paraId="179B479B" w14:textId="77777777" w:rsidR="008D7E6B" w:rsidRPr="008D7E6B" w:rsidRDefault="00177633" w:rsidP="00177633">
      <w:pPr>
        <w:rPr>
          <w:b/>
        </w:rPr>
      </w:pPr>
      <w:r>
        <w:t>shillelagh), reach 5 ft., one target. Hit: 2 (1d4)</w:t>
      </w:r>
    </w:p>
    <w:p w14:paraId="4EA774B0" w14:textId="77777777" w:rsidR="008D7E6B" w:rsidRPr="008D7E6B" w:rsidRDefault="00177633" w:rsidP="00177633">
      <w:pPr>
        <w:rPr>
          <w:b/>
        </w:rPr>
      </w:pPr>
      <w:r>
        <w:t>bludgeoning damage, or 9 (1d8 + 5) bludgeoning</w:t>
      </w:r>
    </w:p>
    <w:p w14:paraId="50527444" w14:textId="77777777" w:rsidR="008D7E6B" w:rsidRPr="008D7E6B" w:rsidRDefault="00177633" w:rsidP="00177633">
      <w:pPr>
        <w:rPr>
          <w:b/>
        </w:rPr>
      </w:pPr>
      <w:r>
        <w:t>damage with shillelagh.</w:t>
      </w:r>
    </w:p>
    <w:p w14:paraId="320FD232" w14:textId="77777777" w:rsidR="008D7E6B" w:rsidRPr="008D7E6B" w:rsidRDefault="00177633" w:rsidP="00177633">
      <w:pPr>
        <w:rPr>
          <w:b/>
        </w:rPr>
      </w:pPr>
      <w:r>
        <w:t>Fey Charm. The dryad targets one humanoid or beast</w:t>
      </w:r>
    </w:p>
    <w:p w14:paraId="22167A95" w14:textId="77777777" w:rsidR="008D7E6B" w:rsidRPr="008D7E6B" w:rsidRDefault="00177633" w:rsidP="00177633">
      <w:pPr>
        <w:rPr>
          <w:b/>
        </w:rPr>
      </w:pPr>
      <w:r>
        <w:t>that she can see within 30 feet of her. If the target can</w:t>
      </w:r>
    </w:p>
    <w:p w14:paraId="747BA4A3" w14:textId="77777777" w:rsidR="008D7E6B" w:rsidRPr="008D7E6B" w:rsidRDefault="00177633" w:rsidP="00177633">
      <w:pPr>
        <w:rPr>
          <w:b/>
        </w:rPr>
      </w:pPr>
      <w:r>
        <w:t>see the dryad, it must succeed on a DC 16 Wisdom</w:t>
      </w:r>
    </w:p>
    <w:p w14:paraId="4C09BCBC" w14:textId="77777777" w:rsidR="008D7E6B" w:rsidRPr="008D7E6B" w:rsidRDefault="00177633" w:rsidP="00177633">
      <w:pPr>
        <w:rPr>
          <w:b/>
        </w:rPr>
      </w:pPr>
      <w:r>
        <w:t>saving throw or be magically charmed. The charmed</w:t>
      </w:r>
    </w:p>
    <w:p w14:paraId="29DB6E57" w14:textId="77777777" w:rsidR="008D7E6B" w:rsidRPr="008D7E6B" w:rsidRDefault="00177633" w:rsidP="00177633">
      <w:pPr>
        <w:rPr>
          <w:b/>
        </w:rPr>
      </w:pPr>
      <w:r>
        <w:t>creature regards the dryad as a trusted friend to be</w:t>
      </w:r>
    </w:p>
    <w:p w14:paraId="4BF4CE0D" w14:textId="77777777" w:rsidR="008D7E6B" w:rsidRPr="008D7E6B" w:rsidRDefault="00177633" w:rsidP="00177633">
      <w:pPr>
        <w:rPr>
          <w:b/>
        </w:rPr>
      </w:pPr>
      <w:r>
        <w:t>heeded and protected. Although the target isn’t under</w:t>
      </w:r>
    </w:p>
    <w:p w14:paraId="4B80F3CE" w14:textId="77777777" w:rsidR="008D7E6B" w:rsidRPr="008D7E6B" w:rsidRDefault="00177633" w:rsidP="00177633">
      <w:pPr>
        <w:rPr>
          <w:b/>
        </w:rPr>
      </w:pPr>
      <w:r>
        <w:t>the dryad’s control, it takes the dryad’s requests or</w:t>
      </w:r>
    </w:p>
    <w:p w14:paraId="27D97BBC" w14:textId="77777777" w:rsidR="00E82E8E" w:rsidRPr="00E82E8E" w:rsidRDefault="00177633" w:rsidP="00177633">
      <w:pPr>
        <w:rPr>
          <w:b/>
        </w:rPr>
      </w:pPr>
      <w:r>
        <w:t>actions in the most favorable way it can.</w:t>
      </w:r>
    </w:p>
    <w:p w14:paraId="1FC67C10" w14:textId="46EDB22E" w:rsidR="008D7E6B" w:rsidRPr="008D7E6B" w:rsidRDefault="00177633" w:rsidP="00177633">
      <w:pPr>
        <w:rPr>
          <w:b/>
        </w:rPr>
      </w:pPr>
      <w:r>
        <w:t>Each time the dryad or its allies do anything harmful</w:t>
      </w:r>
    </w:p>
    <w:p w14:paraId="4CC06673" w14:textId="77777777" w:rsidR="008D7E6B" w:rsidRPr="008D7E6B" w:rsidRDefault="00177633" w:rsidP="00177633">
      <w:pPr>
        <w:rPr>
          <w:b/>
        </w:rPr>
      </w:pPr>
      <w:r>
        <w:t>to the target, it can repeat the saving throw, ending</w:t>
      </w:r>
    </w:p>
    <w:p w14:paraId="608E6C52" w14:textId="77777777" w:rsidR="008D7E6B" w:rsidRPr="008D7E6B" w:rsidRDefault="00177633" w:rsidP="00177633">
      <w:pPr>
        <w:rPr>
          <w:b/>
        </w:rPr>
      </w:pPr>
      <w:r>
        <w:t>the effect on itself on a success. Otherwise, the effect</w:t>
      </w:r>
    </w:p>
    <w:p w14:paraId="38AA341D" w14:textId="77777777" w:rsidR="008D7E6B" w:rsidRPr="008D7E6B" w:rsidRDefault="00177633" w:rsidP="00177633">
      <w:pPr>
        <w:rPr>
          <w:b/>
        </w:rPr>
      </w:pPr>
      <w:r>
        <w:t>lasts 24 hours or until the dryad dies, is on a different</w:t>
      </w:r>
    </w:p>
    <w:p w14:paraId="775FB185" w14:textId="77777777" w:rsidR="008D7E6B" w:rsidRPr="008D7E6B" w:rsidRDefault="00177633" w:rsidP="00177633">
      <w:pPr>
        <w:rPr>
          <w:b/>
        </w:rPr>
      </w:pPr>
      <w:r>
        <w:t>plane of existence from the target, or ends the effect</w:t>
      </w:r>
    </w:p>
    <w:p w14:paraId="651031F4" w14:textId="77777777" w:rsidR="008D7E6B" w:rsidRPr="008D7E6B" w:rsidRDefault="00177633" w:rsidP="00177633">
      <w:pPr>
        <w:rPr>
          <w:b/>
        </w:rPr>
      </w:pPr>
      <w:r>
        <w:t>as a bonus action. If a target’s saving throw is</w:t>
      </w:r>
    </w:p>
    <w:p w14:paraId="40104164" w14:textId="77777777" w:rsidR="008D7E6B" w:rsidRPr="008D7E6B" w:rsidRDefault="00177633" w:rsidP="00177633">
      <w:pPr>
        <w:rPr>
          <w:b/>
        </w:rPr>
      </w:pPr>
      <w:r>
        <w:t>successful, the target is immune to the dryad’s Fey</w:t>
      </w:r>
    </w:p>
    <w:p w14:paraId="52DAC346" w14:textId="77777777" w:rsidR="00E82E8E" w:rsidRPr="00E82E8E" w:rsidRDefault="00177633" w:rsidP="00177633">
      <w:pPr>
        <w:rPr>
          <w:b/>
        </w:rPr>
      </w:pPr>
      <w:r>
        <w:t>Charm for the next 24 hours.</w:t>
      </w:r>
    </w:p>
    <w:p w14:paraId="6B8ACF43" w14:textId="0BA1A244" w:rsidR="008D7E6B" w:rsidRPr="008D7E6B" w:rsidRDefault="00177633" w:rsidP="00177633">
      <w:pPr>
        <w:rPr>
          <w:b/>
        </w:rPr>
      </w:pPr>
      <w:r>
        <w:t>The dryad can have no more than one humanoid and</w:t>
      </w:r>
    </w:p>
    <w:p w14:paraId="11130133" w14:textId="1A87EC8E" w:rsidR="00177633" w:rsidRPr="000A27FD" w:rsidRDefault="00177633" w:rsidP="00177633">
      <w:r>
        <w:t>up to three beasts charmed at a time.</w:t>
      </w:r>
    </w:p>
    <w:p w14:paraId="2121CCE8" w14:textId="77777777" w:rsidR="00177633" w:rsidRDefault="00177633" w:rsidP="00177633">
      <w:pPr>
        <w:pStyle w:val="2"/>
      </w:pPr>
      <w:bookmarkStart w:id="192" w:name="_Toc510259773"/>
      <w:r w:rsidRPr="0047393C">
        <w:t>Quickling Rogue</w:t>
      </w:r>
      <w:bookmarkEnd w:id="192"/>
    </w:p>
    <w:p w14:paraId="717158D5" w14:textId="77777777" w:rsidR="008D7E6B" w:rsidRPr="008D7E6B" w:rsidRDefault="00177633" w:rsidP="00177633">
      <w:pPr>
        <w:rPr>
          <w:b/>
        </w:rPr>
      </w:pPr>
      <w:r>
        <w:t>Tiny fey, chaotic evil</w:t>
      </w:r>
    </w:p>
    <w:p w14:paraId="4424EA1F" w14:textId="77777777" w:rsidR="008D7E6B" w:rsidRPr="008D7E6B" w:rsidRDefault="00177633" w:rsidP="00177633">
      <w:pPr>
        <w:rPr>
          <w:b/>
        </w:rPr>
      </w:pPr>
      <w:r>
        <w:t>Armor Class 16</w:t>
      </w:r>
    </w:p>
    <w:p w14:paraId="7799648D" w14:textId="77777777" w:rsidR="008D7E6B" w:rsidRPr="008D7E6B" w:rsidRDefault="00177633" w:rsidP="00177633">
      <w:pPr>
        <w:rPr>
          <w:b/>
        </w:rPr>
      </w:pPr>
      <w:r>
        <w:t>Hit Points 10 (3d4 + 3)</w:t>
      </w:r>
    </w:p>
    <w:p w14:paraId="36E74958" w14:textId="77777777" w:rsidR="00E82E8E" w:rsidRPr="00E82E8E" w:rsidRDefault="00177633" w:rsidP="00177633">
      <w:pPr>
        <w:rPr>
          <w:b/>
        </w:rPr>
      </w:pPr>
      <w:r>
        <w:t>Speed 120 ft.</w:t>
      </w:r>
    </w:p>
    <w:p w14:paraId="42BE39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F5C0B5" w14:textId="0BBBE7F4" w:rsidR="008D7E6B" w:rsidRPr="008D7E6B" w:rsidRDefault="00177633" w:rsidP="00177633">
      <w:pPr>
        <w:rPr>
          <w:b/>
        </w:rPr>
      </w:pPr>
      <w:r>
        <w:t xml:space="preserve">4 (-3) </w:t>
      </w:r>
      <w:r w:rsidR="00305B1A">
        <w:t>23(+6)</w:t>
      </w:r>
      <w:r w:rsidR="00305B1A">
        <w:tab/>
        <w:t>13(+1)</w:t>
      </w:r>
      <w:r w:rsidR="00305B1A">
        <w:tab/>
        <w:t>10(+0)</w:t>
      </w:r>
      <w:r w:rsidR="00305B1A">
        <w:tab/>
        <w:t>12(+1)</w:t>
      </w:r>
      <w:r w:rsidR="00305B1A">
        <w:tab/>
      </w:r>
      <w:r>
        <w:t>7 (-2)</w:t>
      </w:r>
    </w:p>
    <w:p w14:paraId="58AAC0D7" w14:textId="77777777" w:rsidR="008D7E6B" w:rsidRPr="008D7E6B" w:rsidRDefault="00177633" w:rsidP="00177633">
      <w:pPr>
        <w:rPr>
          <w:b/>
        </w:rPr>
      </w:pPr>
      <w:r>
        <w:t>Skills Acrobatics +8, Sleight of Hand +8, Stealth +8,</w:t>
      </w:r>
    </w:p>
    <w:p w14:paraId="2CAA428C" w14:textId="77777777" w:rsidR="008D7E6B" w:rsidRPr="008D7E6B" w:rsidRDefault="00177633" w:rsidP="00177633">
      <w:pPr>
        <w:rPr>
          <w:b/>
        </w:rPr>
      </w:pPr>
      <w:r>
        <w:t>Perception +5</w:t>
      </w:r>
    </w:p>
    <w:p w14:paraId="4F6F345D" w14:textId="77777777" w:rsidR="008D7E6B" w:rsidRPr="008D7E6B" w:rsidRDefault="00177633" w:rsidP="00177633">
      <w:pPr>
        <w:rPr>
          <w:b/>
        </w:rPr>
      </w:pPr>
      <w:r>
        <w:t>Senses darkvision 60 ft., passive Perception 15</w:t>
      </w:r>
    </w:p>
    <w:p w14:paraId="409D1A58" w14:textId="77777777" w:rsidR="008D7E6B" w:rsidRPr="008D7E6B" w:rsidRDefault="00177633" w:rsidP="00177633">
      <w:pPr>
        <w:rPr>
          <w:b/>
        </w:rPr>
      </w:pPr>
      <w:r>
        <w:t>Languages Common, Sylvan</w:t>
      </w:r>
    </w:p>
    <w:p w14:paraId="76CFDB6F" w14:textId="77777777" w:rsidR="008D7E6B" w:rsidRPr="008D7E6B" w:rsidRDefault="00177633" w:rsidP="00177633">
      <w:pPr>
        <w:rPr>
          <w:b/>
        </w:rPr>
      </w:pPr>
      <w:r>
        <w:t>Challenge 1 (200 XP)</w:t>
      </w:r>
    </w:p>
    <w:p w14:paraId="43DD5911" w14:textId="77777777" w:rsidR="008D7E6B" w:rsidRPr="008D7E6B" w:rsidRDefault="00177633" w:rsidP="00177633">
      <w:pPr>
        <w:rPr>
          <w:b/>
        </w:rPr>
      </w:pPr>
      <w:r>
        <w:t>Blurred Movement. Attack rolls against the quickling</w:t>
      </w:r>
    </w:p>
    <w:p w14:paraId="654574E8" w14:textId="77777777" w:rsidR="008D7E6B" w:rsidRPr="008D7E6B" w:rsidRDefault="00177633" w:rsidP="00177633">
      <w:pPr>
        <w:rPr>
          <w:b/>
        </w:rPr>
      </w:pPr>
      <w:r>
        <w:t>have disadvantage unless the quickling is incapacitated</w:t>
      </w:r>
    </w:p>
    <w:p w14:paraId="17F47F18" w14:textId="77777777" w:rsidR="008D7E6B" w:rsidRPr="008D7E6B" w:rsidRDefault="00177633" w:rsidP="00177633">
      <w:pPr>
        <w:rPr>
          <w:b/>
        </w:rPr>
      </w:pPr>
      <w:r>
        <w:t>or restrained</w:t>
      </w:r>
    </w:p>
    <w:p w14:paraId="3F49D26B" w14:textId="77777777" w:rsidR="008D7E6B" w:rsidRPr="008D7E6B" w:rsidRDefault="00177633" w:rsidP="00177633">
      <w:pPr>
        <w:rPr>
          <w:b/>
        </w:rPr>
      </w:pPr>
      <w:r>
        <w:t>Evasion. If the quickling is subjected to an effect that</w:t>
      </w:r>
    </w:p>
    <w:p w14:paraId="75B80BED" w14:textId="77777777" w:rsidR="008D7E6B" w:rsidRPr="008D7E6B" w:rsidRDefault="00177633" w:rsidP="00177633">
      <w:pPr>
        <w:rPr>
          <w:b/>
        </w:rPr>
      </w:pPr>
      <w:r>
        <w:t>allows it to make a Dexterity saving throw to take only</w:t>
      </w:r>
    </w:p>
    <w:p w14:paraId="5DBA6611" w14:textId="77777777" w:rsidR="008D7E6B" w:rsidRPr="008D7E6B" w:rsidRDefault="00177633" w:rsidP="00177633">
      <w:pPr>
        <w:rPr>
          <w:b/>
        </w:rPr>
      </w:pPr>
      <w:r>
        <w:t>half damage, it instead takes no damage if it succeeds</w:t>
      </w:r>
    </w:p>
    <w:p w14:paraId="1020C0F4" w14:textId="77777777" w:rsidR="008D7E6B" w:rsidRPr="008D7E6B" w:rsidRDefault="00177633" w:rsidP="00177633">
      <w:pPr>
        <w:rPr>
          <w:b/>
        </w:rPr>
      </w:pPr>
      <w:r>
        <w:t>on the saving throw, and only half if it fails.</w:t>
      </w:r>
    </w:p>
    <w:p w14:paraId="66DA120C" w14:textId="77777777" w:rsidR="008D7E6B" w:rsidRPr="008D7E6B" w:rsidRDefault="00177633" w:rsidP="00177633">
      <w:pPr>
        <w:rPr>
          <w:b/>
        </w:rPr>
      </w:pPr>
      <w:r>
        <w:t>Actions</w:t>
      </w:r>
    </w:p>
    <w:p w14:paraId="23D29407" w14:textId="77777777" w:rsidR="008D7E6B" w:rsidRPr="008D7E6B" w:rsidRDefault="00177633" w:rsidP="00177633">
      <w:pPr>
        <w:rPr>
          <w:b/>
        </w:rPr>
      </w:pPr>
      <w:r>
        <w:t>Multiattack. The quickling makes three dagger attacks.</w:t>
      </w:r>
    </w:p>
    <w:p w14:paraId="20F9ACCE" w14:textId="40FC40F3" w:rsidR="00177633" w:rsidRDefault="00177633" w:rsidP="00177633">
      <w:r>
        <w:t xml:space="preserve">Dagger. Melee Weapon Attack: +8 to hit, </w:t>
      </w:r>
      <w:r w:rsidR="00233FFA">
        <w:t xml:space="preserve">reach 5 ft., </w:t>
      </w:r>
      <w:r>
        <w:t>one target. Hit: 8 (1d4 + 6) piercing damage.</w:t>
      </w:r>
    </w:p>
    <w:p w14:paraId="7D206FD7" w14:textId="77777777" w:rsidR="008D7E6B" w:rsidRPr="008D7E6B" w:rsidRDefault="00177633" w:rsidP="00177633">
      <w:pPr>
        <w:rPr>
          <w:b/>
        </w:rPr>
      </w:pPr>
      <w:r>
        <w:t>Quickling Rogues</w:t>
      </w:r>
    </w:p>
    <w:p w14:paraId="2E181460" w14:textId="77777777" w:rsidR="008D7E6B" w:rsidRPr="008D7E6B" w:rsidRDefault="00177633" w:rsidP="00177633">
      <w:pPr>
        <w:rPr>
          <w:b/>
        </w:rPr>
      </w:pPr>
      <w:r>
        <w:t>To increase the challenge presented by a quickling, you can</w:t>
      </w:r>
    </w:p>
    <w:p w14:paraId="4C817AAD" w14:textId="77777777" w:rsidR="008D7E6B" w:rsidRPr="008D7E6B" w:rsidRDefault="00177633" w:rsidP="00177633">
      <w:pPr>
        <w:rPr>
          <w:b/>
        </w:rPr>
      </w:pPr>
      <w:r>
        <w:t>simply add a level of rogue to it. If you do, apply the following</w:t>
      </w:r>
    </w:p>
    <w:p w14:paraId="4D174404" w14:textId="77777777" w:rsidR="008D7E6B" w:rsidRPr="008D7E6B" w:rsidRDefault="00177633" w:rsidP="00177633">
      <w:pPr>
        <w:rPr>
          <w:b/>
        </w:rPr>
      </w:pPr>
      <w:r>
        <w:t>changes:</w:t>
      </w:r>
    </w:p>
    <w:p w14:paraId="1DB7BEED" w14:textId="77777777" w:rsidR="008D7E6B" w:rsidRPr="008D7E6B" w:rsidRDefault="00177633" w:rsidP="00177633">
      <w:pPr>
        <w:rPr>
          <w:b/>
        </w:rPr>
      </w:pPr>
      <w:r>
        <w:t>• Hit Points 12</w:t>
      </w:r>
    </w:p>
    <w:p w14:paraId="4688C918" w14:textId="77777777" w:rsidR="008D7E6B" w:rsidRPr="008D7E6B" w:rsidRDefault="00177633" w:rsidP="00177633">
      <w:pPr>
        <w:rPr>
          <w:b/>
        </w:rPr>
      </w:pPr>
      <w:r>
        <w:t>• Skills Acrobatics +11, Sleight of Hand +8, Stealth +11,</w:t>
      </w:r>
    </w:p>
    <w:p w14:paraId="69E6FED9" w14:textId="77777777" w:rsidR="008D7E6B" w:rsidRPr="008D7E6B" w:rsidRDefault="00177633" w:rsidP="00177633">
      <w:pPr>
        <w:rPr>
          <w:b/>
        </w:rPr>
      </w:pPr>
      <w:r>
        <w:t>Perception +5</w:t>
      </w:r>
    </w:p>
    <w:p w14:paraId="70626837" w14:textId="77777777" w:rsidR="008D7E6B" w:rsidRPr="008D7E6B" w:rsidRDefault="00177633" w:rsidP="00177633">
      <w:pPr>
        <w:rPr>
          <w:b/>
        </w:rPr>
      </w:pPr>
      <w:r>
        <w:t>• Sneak Attack. Once per turn, the quickling can deal an</w:t>
      </w:r>
    </w:p>
    <w:p w14:paraId="1863388C" w14:textId="77777777" w:rsidR="008D7E6B" w:rsidRPr="008D7E6B" w:rsidRDefault="00177633" w:rsidP="00177633">
      <w:pPr>
        <w:rPr>
          <w:b/>
        </w:rPr>
      </w:pPr>
      <w:r>
        <w:t>extra 3 (1d6) damage to one creature that it hits with a</w:t>
      </w:r>
    </w:p>
    <w:p w14:paraId="6B555D2D" w14:textId="77777777" w:rsidR="008D7E6B" w:rsidRPr="008D7E6B" w:rsidRDefault="00177633" w:rsidP="00177633">
      <w:pPr>
        <w:rPr>
          <w:b/>
        </w:rPr>
      </w:pPr>
      <w:r>
        <w:t>dagger attack. It does not need advantage on the attack</w:t>
      </w:r>
    </w:p>
    <w:p w14:paraId="3A0CC478" w14:textId="77777777" w:rsidR="008D7E6B" w:rsidRPr="008D7E6B" w:rsidRDefault="00177633" w:rsidP="00177633">
      <w:pPr>
        <w:rPr>
          <w:b/>
        </w:rPr>
      </w:pPr>
      <w:r>
        <w:t>roll if another enemy of the target is within 5 feet of it,</w:t>
      </w:r>
    </w:p>
    <w:p w14:paraId="2EB53BE5" w14:textId="77777777" w:rsidR="008D7E6B" w:rsidRPr="008D7E6B" w:rsidRDefault="00177633" w:rsidP="00177633">
      <w:pPr>
        <w:rPr>
          <w:b/>
        </w:rPr>
      </w:pPr>
      <w:r>
        <w:t>that enemy isn’t incapacitated, and you don’t have</w:t>
      </w:r>
    </w:p>
    <w:p w14:paraId="330079FF" w14:textId="77777777" w:rsidR="008D7E6B" w:rsidRPr="008D7E6B" w:rsidRDefault="00177633" w:rsidP="00177633">
      <w:pPr>
        <w:rPr>
          <w:b/>
        </w:rPr>
      </w:pPr>
      <w:r>
        <w:t>disadvantage on the attack roll.</w:t>
      </w:r>
    </w:p>
    <w:p w14:paraId="5A5587B5" w14:textId="0C18EB1D" w:rsidR="00177633" w:rsidRPr="000A27FD" w:rsidRDefault="00177633" w:rsidP="00177633">
      <w:r>
        <w:t>• Challenge 2 (450 XP)</w:t>
      </w:r>
    </w:p>
    <w:p w14:paraId="1E440DA9" w14:textId="77777777" w:rsidR="00177633" w:rsidRDefault="00177633" w:rsidP="00177633">
      <w:pPr>
        <w:pStyle w:val="2"/>
      </w:pPr>
      <w:bookmarkStart w:id="193" w:name="_Toc510259774"/>
      <w:r w:rsidRPr="0047393C">
        <w:t>Troll Shaman</w:t>
      </w:r>
      <w:bookmarkEnd w:id="193"/>
    </w:p>
    <w:p w14:paraId="464222F2" w14:textId="77777777" w:rsidR="008D7E6B" w:rsidRPr="008D7E6B" w:rsidRDefault="00177633" w:rsidP="00177633">
      <w:pPr>
        <w:rPr>
          <w:b/>
        </w:rPr>
      </w:pPr>
      <w:r>
        <w:t>Large giant, chaotic evil</w:t>
      </w:r>
    </w:p>
    <w:p w14:paraId="753A00BF" w14:textId="77777777" w:rsidR="008D7E6B" w:rsidRPr="008D7E6B" w:rsidRDefault="00177633" w:rsidP="00177633">
      <w:pPr>
        <w:rPr>
          <w:b/>
        </w:rPr>
      </w:pPr>
      <w:r>
        <w:t>Armor Class 15 (natural armor)</w:t>
      </w:r>
    </w:p>
    <w:p w14:paraId="60C5B0B6" w14:textId="77777777" w:rsidR="008D7E6B" w:rsidRPr="008D7E6B" w:rsidRDefault="00177633" w:rsidP="00177633">
      <w:pPr>
        <w:rPr>
          <w:b/>
        </w:rPr>
      </w:pPr>
      <w:r>
        <w:t>Hit Points 84 (8d10 + 40)</w:t>
      </w:r>
    </w:p>
    <w:p w14:paraId="05439FDA" w14:textId="77777777" w:rsidR="00E82E8E" w:rsidRPr="00E82E8E" w:rsidRDefault="00177633" w:rsidP="00177633">
      <w:pPr>
        <w:rPr>
          <w:b/>
        </w:rPr>
      </w:pPr>
      <w:r>
        <w:t>Speed 30 ft.</w:t>
      </w:r>
    </w:p>
    <w:p w14:paraId="35A361F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335605E" w14:textId="24D0816A" w:rsidR="008D7E6B" w:rsidRPr="008D7E6B" w:rsidRDefault="00305B1A" w:rsidP="00177633">
      <w:pPr>
        <w:rPr>
          <w:b/>
        </w:rPr>
      </w:pPr>
      <w:r>
        <w:t>16(+3)</w:t>
      </w:r>
      <w:r>
        <w:tab/>
      </w:r>
      <w:r w:rsidR="00177633">
        <w:t xml:space="preserve">11 (+1) </w:t>
      </w:r>
      <w:r>
        <w:t>20(+5)</w:t>
      </w:r>
      <w:r>
        <w:tab/>
      </w:r>
      <w:r w:rsidR="0000645A">
        <w:t>7 (−2)</w:t>
      </w:r>
      <w:r w:rsidR="0000645A">
        <w:tab/>
      </w:r>
      <w:r w:rsidR="00177633">
        <w:t xml:space="preserve"> </w:t>
      </w:r>
      <w:r>
        <w:t>15(+2)</w:t>
      </w:r>
      <w:r>
        <w:tab/>
      </w:r>
      <w:r w:rsidR="0000645A">
        <w:t>7 (−2)</w:t>
      </w:r>
      <w:r w:rsidR="0000645A">
        <w:tab/>
      </w:r>
    </w:p>
    <w:p w14:paraId="457E269F" w14:textId="77777777" w:rsidR="008D7E6B" w:rsidRPr="008D7E6B" w:rsidRDefault="00177633" w:rsidP="00177633">
      <w:pPr>
        <w:rPr>
          <w:b/>
        </w:rPr>
      </w:pPr>
      <w:r>
        <w:t>Skills Perception +1</w:t>
      </w:r>
    </w:p>
    <w:p w14:paraId="6DDE2C01" w14:textId="77777777" w:rsidR="008D7E6B" w:rsidRPr="008D7E6B" w:rsidRDefault="00177633" w:rsidP="00177633">
      <w:pPr>
        <w:rPr>
          <w:b/>
        </w:rPr>
      </w:pPr>
      <w:r>
        <w:t>Senses darkvision 60 ft., passive Perception 11</w:t>
      </w:r>
    </w:p>
    <w:p w14:paraId="63F57044" w14:textId="77777777" w:rsidR="008D7E6B" w:rsidRPr="008D7E6B" w:rsidRDefault="00177633" w:rsidP="00177633">
      <w:pPr>
        <w:rPr>
          <w:b/>
        </w:rPr>
      </w:pPr>
      <w:r>
        <w:t>Languages Giant</w:t>
      </w:r>
    </w:p>
    <w:p w14:paraId="5B9ECD7E" w14:textId="77777777" w:rsidR="008D7E6B" w:rsidRPr="008D7E6B" w:rsidRDefault="00177633" w:rsidP="00177633">
      <w:pPr>
        <w:rPr>
          <w:b/>
        </w:rPr>
      </w:pPr>
      <w:r>
        <w:t>Challenge 9 (5,000 XP)</w:t>
      </w:r>
    </w:p>
    <w:p w14:paraId="6B01504E" w14:textId="77777777" w:rsidR="008D7E6B" w:rsidRPr="008D7E6B" w:rsidRDefault="00177633" w:rsidP="00177633">
      <w:pPr>
        <w:rPr>
          <w:b/>
        </w:rPr>
      </w:pPr>
      <w:r>
        <w:t>Spellcasting. The troll shaman is an 4th-level</w:t>
      </w:r>
    </w:p>
    <w:p w14:paraId="705A588D" w14:textId="77777777" w:rsidR="008D7E6B" w:rsidRPr="008D7E6B" w:rsidRDefault="00177633" w:rsidP="00177633">
      <w:pPr>
        <w:rPr>
          <w:b/>
        </w:rPr>
      </w:pPr>
      <w:r>
        <w:t>spellcaster. Its spellcasting ability is Wisdom (spell save</w:t>
      </w:r>
    </w:p>
    <w:p w14:paraId="054BEEE1" w14:textId="77777777" w:rsidR="008D7E6B" w:rsidRPr="008D7E6B" w:rsidRDefault="00177633" w:rsidP="00177633">
      <w:pPr>
        <w:rPr>
          <w:b/>
        </w:rPr>
      </w:pPr>
      <w:r>
        <w:t>DC 12, +3 to hit with spell attacks). It regains expended</w:t>
      </w:r>
    </w:p>
    <w:p w14:paraId="307510CF" w14:textId="77777777" w:rsidR="008D7E6B" w:rsidRPr="008D7E6B" w:rsidRDefault="00177633" w:rsidP="00177633">
      <w:pPr>
        <w:rPr>
          <w:b/>
        </w:rPr>
      </w:pPr>
      <w:r>
        <w:t>spell slots when it finishes a short or long rest. It knows</w:t>
      </w:r>
    </w:p>
    <w:p w14:paraId="0CB6FE14" w14:textId="77777777" w:rsidR="008D7E6B" w:rsidRPr="008D7E6B" w:rsidRDefault="00177633" w:rsidP="00177633">
      <w:pPr>
        <w:rPr>
          <w:b/>
        </w:rPr>
      </w:pPr>
      <w:r>
        <w:t>the following cleric spells:</w:t>
      </w:r>
    </w:p>
    <w:p w14:paraId="70DA9388" w14:textId="77777777" w:rsidR="008D7E6B" w:rsidRPr="008D7E6B" w:rsidRDefault="00177633" w:rsidP="00177633">
      <w:pPr>
        <w:rPr>
          <w:b/>
        </w:rPr>
      </w:pPr>
      <w:r>
        <w:t>Cantrips (at will): Guidance, Resistance, Sacred Flame,</w:t>
      </w:r>
    </w:p>
    <w:p w14:paraId="7FF7D526" w14:textId="77777777" w:rsidR="008D7E6B" w:rsidRPr="008D7E6B" w:rsidRDefault="00177633" w:rsidP="00177633">
      <w:pPr>
        <w:rPr>
          <w:b/>
        </w:rPr>
      </w:pPr>
      <w:r>
        <w:t>Spare the Dying</w:t>
      </w:r>
    </w:p>
    <w:p w14:paraId="7683980A" w14:textId="77777777" w:rsidR="008D7E6B" w:rsidRPr="008D7E6B" w:rsidRDefault="00177633" w:rsidP="00177633">
      <w:pPr>
        <w:rPr>
          <w:b/>
        </w:rPr>
      </w:pPr>
      <w:r>
        <w:t>1 st level (4 slots): Cure Wounds, Healing Word, Inflict</w:t>
      </w:r>
    </w:p>
    <w:p w14:paraId="51DD4C6B" w14:textId="77777777" w:rsidR="008D7E6B" w:rsidRPr="008D7E6B" w:rsidRDefault="00177633" w:rsidP="00177633">
      <w:pPr>
        <w:rPr>
          <w:b/>
        </w:rPr>
      </w:pPr>
      <w:r>
        <w:t>Wounds, Shield of Faith</w:t>
      </w:r>
    </w:p>
    <w:p w14:paraId="6756E7A4" w14:textId="77777777" w:rsidR="008D7E6B" w:rsidRPr="008D7E6B" w:rsidRDefault="00177633" w:rsidP="00177633">
      <w:pPr>
        <w:rPr>
          <w:b/>
        </w:rPr>
      </w:pPr>
      <w:r>
        <w:t>2nd level (3 slots): Blindness/Deafness, Spiritual</w:t>
      </w:r>
    </w:p>
    <w:p w14:paraId="20D0EE31" w14:textId="77777777" w:rsidR="008D7E6B" w:rsidRPr="008D7E6B" w:rsidRDefault="00177633" w:rsidP="00177633">
      <w:pPr>
        <w:rPr>
          <w:b/>
        </w:rPr>
      </w:pPr>
      <w:r>
        <w:t>Weapon</w:t>
      </w:r>
    </w:p>
    <w:p w14:paraId="00249DA9" w14:textId="77777777" w:rsidR="008D7E6B" w:rsidRPr="008D7E6B" w:rsidRDefault="00177633" w:rsidP="00177633">
      <w:pPr>
        <w:rPr>
          <w:b/>
        </w:rPr>
      </w:pPr>
      <w:r>
        <w:t>Keen Smell. The troll has advantage on Wisdom</w:t>
      </w:r>
    </w:p>
    <w:p w14:paraId="6E2CFD2E" w14:textId="77777777" w:rsidR="008D7E6B" w:rsidRPr="008D7E6B" w:rsidRDefault="00177633" w:rsidP="00177633">
      <w:pPr>
        <w:rPr>
          <w:b/>
        </w:rPr>
      </w:pPr>
      <w:r>
        <w:t>(Perception) checks that rely on smell.</w:t>
      </w:r>
    </w:p>
    <w:p w14:paraId="08820184" w14:textId="77777777" w:rsidR="008D7E6B" w:rsidRPr="008D7E6B" w:rsidRDefault="00177633" w:rsidP="00177633">
      <w:pPr>
        <w:rPr>
          <w:b/>
        </w:rPr>
      </w:pPr>
      <w:r>
        <w:t>Regeneration. The troll regains 10 hit points at the</w:t>
      </w:r>
    </w:p>
    <w:p w14:paraId="6359CB50" w14:textId="77777777" w:rsidR="008D7E6B" w:rsidRPr="008D7E6B" w:rsidRDefault="00177633" w:rsidP="00177633">
      <w:pPr>
        <w:rPr>
          <w:b/>
        </w:rPr>
      </w:pPr>
      <w:r>
        <w:t>start of its turn. If the troll takes acid or fire damage,</w:t>
      </w:r>
    </w:p>
    <w:p w14:paraId="2F0ED51E" w14:textId="77777777" w:rsidR="008D7E6B" w:rsidRPr="008D7E6B" w:rsidRDefault="00177633" w:rsidP="00177633">
      <w:pPr>
        <w:rPr>
          <w:b/>
        </w:rPr>
      </w:pPr>
      <w:r>
        <w:t>this trait doesn’t function at the start of the troll’s next</w:t>
      </w:r>
    </w:p>
    <w:p w14:paraId="5F270C54" w14:textId="77777777" w:rsidR="008D7E6B" w:rsidRPr="008D7E6B" w:rsidRDefault="00177633" w:rsidP="00177633">
      <w:pPr>
        <w:rPr>
          <w:b/>
        </w:rPr>
      </w:pPr>
      <w:r>
        <w:t>turn. The troll dies only if it starts its turn with 0 hit</w:t>
      </w:r>
    </w:p>
    <w:p w14:paraId="4C6A0DE0" w14:textId="77777777" w:rsidR="008D7E6B" w:rsidRPr="008D7E6B" w:rsidRDefault="00177633" w:rsidP="00177633">
      <w:pPr>
        <w:rPr>
          <w:b/>
        </w:rPr>
      </w:pPr>
      <w:r>
        <w:t>points and doesn’t regenerate.</w:t>
      </w:r>
    </w:p>
    <w:p w14:paraId="02B2BCEB" w14:textId="77777777" w:rsidR="008D7E6B" w:rsidRPr="008D7E6B" w:rsidRDefault="00177633" w:rsidP="00177633">
      <w:pPr>
        <w:rPr>
          <w:b/>
        </w:rPr>
      </w:pPr>
      <w:r>
        <w:t>Actions</w:t>
      </w:r>
    </w:p>
    <w:p w14:paraId="62E469D3" w14:textId="77777777" w:rsidR="008D7E6B" w:rsidRPr="008D7E6B" w:rsidRDefault="00177633" w:rsidP="00177633">
      <w:pPr>
        <w:rPr>
          <w:b/>
        </w:rPr>
      </w:pPr>
      <w:r>
        <w:t>Multiattack. The troll makes three attacks: one with its</w:t>
      </w:r>
    </w:p>
    <w:p w14:paraId="556D92C9" w14:textId="77777777" w:rsidR="008D7E6B" w:rsidRPr="008D7E6B" w:rsidRDefault="00177633" w:rsidP="00177633">
      <w:pPr>
        <w:rPr>
          <w:b/>
        </w:rPr>
      </w:pPr>
      <w:r>
        <w:t>bite and two with its claws.</w:t>
      </w:r>
    </w:p>
    <w:p w14:paraId="00931331" w14:textId="77777777" w:rsidR="008D7E6B" w:rsidRPr="008D7E6B" w:rsidRDefault="00177633" w:rsidP="00177633">
      <w:pPr>
        <w:rPr>
          <w:b/>
        </w:rPr>
      </w:pPr>
      <w:r>
        <w:t>Bite. Melee Weapon Attack: +7 to hit, reach 5 ft., one</w:t>
      </w:r>
    </w:p>
    <w:p w14:paraId="1B38E237" w14:textId="77777777" w:rsidR="008D7E6B" w:rsidRPr="008D7E6B" w:rsidRDefault="00177633" w:rsidP="00177633">
      <w:pPr>
        <w:rPr>
          <w:b/>
        </w:rPr>
      </w:pPr>
      <w:r>
        <w:t>target. Hit: 7 (1d6 + 4) piercing damage.</w:t>
      </w:r>
    </w:p>
    <w:p w14:paraId="15131386" w14:textId="77777777" w:rsidR="008D7E6B" w:rsidRPr="008D7E6B" w:rsidRDefault="00177633" w:rsidP="00177633">
      <w:pPr>
        <w:rPr>
          <w:b/>
        </w:rPr>
      </w:pPr>
      <w:r>
        <w:t>Claw. Melee Weapon Attack: +7 to hit, reach 5 ft., one</w:t>
      </w:r>
    </w:p>
    <w:p w14:paraId="1CA0E053" w14:textId="137F48A8" w:rsidR="00177633" w:rsidRPr="000A27FD" w:rsidRDefault="00177633" w:rsidP="00177633">
      <w:r>
        <w:t>target. Hit: 11 (2d6 + 4) slashing damage.</w:t>
      </w:r>
    </w:p>
    <w:p w14:paraId="62CAA259" w14:textId="77777777" w:rsidR="00177633" w:rsidRDefault="00177633" w:rsidP="00177633">
      <w:pPr>
        <w:pStyle w:val="2"/>
      </w:pPr>
      <w:bookmarkStart w:id="194" w:name="_Toc510259775"/>
      <w:r w:rsidRPr="0047393C">
        <w:t>Troll Warrior</w:t>
      </w:r>
      <w:bookmarkEnd w:id="194"/>
    </w:p>
    <w:p w14:paraId="4CE63A13" w14:textId="77777777" w:rsidR="008D7E6B" w:rsidRPr="008D7E6B" w:rsidRDefault="00177633" w:rsidP="00177633">
      <w:pPr>
        <w:rPr>
          <w:b/>
        </w:rPr>
      </w:pPr>
      <w:r>
        <w:t>Troll Warrior (Troll with Barbarian levels)</w:t>
      </w:r>
    </w:p>
    <w:p w14:paraId="6EBAC276" w14:textId="77777777" w:rsidR="008D7E6B" w:rsidRPr="008D7E6B" w:rsidRDefault="00177633" w:rsidP="00177633">
      <w:pPr>
        <w:rPr>
          <w:b/>
        </w:rPr>
      </w:pPr>
      <w:r>
        <w:t>Large giant, chaotic evil</w:t>
      </w:r>
    </w:p>
    <w:p w14:paraId="6D77EF56" w14:textId="77777777" w:rsidR="008D7E6B" w:rsidRPr="008D7E6B" w:rsidRDefault="00177633" w:rsidP="00177633">
      <w:pPr>
        <w:rPr>
          <w:b/>
        </w:rPr>
      </w:pPr>
      <w:r>
        <w:t>Armor Class 17 (natural armor)</w:t>
      </w:r>
    </w:p>
    <w:p w14:paraId="7DB31B59" w14:textId="77777777" w:rsidR="008D7E6B" w:rsidRPr="008D7E6B" w:rsidRDefault="00177633" w:rsidP="00177633">
      <w:pPr>
        <w:rPr>
          <w:b/>
        </w:rPr>
      </w:pPr>
      <w:r>
        <w:t>Hit Points 141 (13d10 + 65)</w:t>
      </w:r>
    </w:p>
    <w:p w14:paraId="2DC1AA44" w14:textId="77777777" w:rsidR="00E82E8E" w:rsidRPr="00E82E8E" w:rsidRDefault="00177633" w:rsidP="00177633">
      <w:pPr>
        <w:rPr>
          <w:b/>
        </w:rPr>
      </w:pPr>
      <w:r>
        <w:t>Speed 30 ft.</w:t>
      </w:r>
    </w:p>
    <w:p w14:paraId="2FC1FCE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1409A81" w14:textId="769D9D10" w:rsidR="008D7E6B" w:rsidRPr="008D7E6B" w:rsidRDefault="00305B1A" w:rsidP="00177633">
      <w:pPr>
        <w:rPr>
          <w:b/>
        </w:rPr>
      </w:pPr>
      <w:r>
        <w:t>18(+4)</w:t>
      </w:r>
      <w:r>
        <w:tab/>
        <w:t>15(+2)</w:t>
      </w:r>
      <w:r>
        <w:tab/>
        <w:t>20(+5)</w:t>
      </w:r>
      <w:r>
        <w:tab/>
      </w:r>
      <w:r w:rsidR="0000645A">
        <w:t>7 (−2)</w:t>
      </w:r>
      <w:r w:rsidR="0000645A">
        <w:tab/>
      </w:r>
      <w:r w:rsidR="00177633">
        <w:t xml:space="preserve"> </w:t>
      </w:r>
      <w:r w:rsidR="0000645A" w:rsidRPr="0000645A">
        <w:rPr>
          <w:b/>
        </w:rPr>
        <w:t>9 (−1)</w:t>
      </w:r>
      <w:r w:rsidR="0000645A" w:rsidRPr="0000645A">
        <w:rPr>
          <w:b/>
        </w:rPr>
        <w:tab/>
      </w:r>
      <w:r w:rsidR="0000645A">
        <w:t>7 (−2)</w:t>
      </w:r>
      <w:r w:rsidR="0000645A">
        <w:tab/>
      </w:r>
    </w:p>
    <w:p w14:paraId="55F9F207" w14:textId="77777777" w:rsidR="008D7E6B" w:rsidRPr="008D7E6B" w:rsidRDefault="00177633" w:rsidP="00177633">
      <w:pPr>
        <w:rPr>
          <w:b/>
        </w:rPr>
      </w:pPr>
      <w:r>
        <w:t>Skills Perception +1</w:t>
      </w:r>
    </w:p>
    <w:p w14:paraId="569CFF8A" w14:textId="77777777" w:rsidR="008D7E6B" w:rsidRPr="008D7E6B" w:rsidRDefault="00177633" w:rsidP="00177633">
      <w:pPr>
        <w:rPr>
          <w:b/>
        </w:rPr>
      </w:pPr>
      <w:r>
        <w:t>Senses darkvision 60 ft., passive Perception 11</w:t>
      </w:r>
    </w:p>
    <w:p w14:paraId="462A44AD" w14:textId="77777777" w:rsidR="008D7E6B" w:rsidRPr="008D7E6B" w:rsidRDefault="00177633" w:rsidP="00177633">
      <w:pPr>
        <w:rPr>
          <w:b/>
        </w:rPr>
      </w:pPr>
      <w:r>
        <w:t>Languages Giant</w:t>
      </w:r>
    </w:p>
    <w:p w14:paraId="3173C4B0" w14:textId="77777777" w:rsidR="008D7E6B" w:rsidRPr="008D7E6B" w:rsidRDefault="00177633" w:rsidP="00177633">
      <w:pPr>
        <w:rPr>
          <w:b/>
        </w:rPr>
      </w:pPr>
      <w:r>
        <w:t>Challenge 9 (5,000 XP)</w:t>
      </w:r>
    </w:p>
    <w:p w14:paraId="487DB676" w14:textId="77777777" w:rsidR="008D7E6B" w:rsidRPr="008D7E6B" w:rsidRDefault="00177633" w:rsidP="00177633">
      <w:pPr>
        <w:rPr>
          <w:b/>
        </w:rPr>
      </w:pPr>
      <w:r>
        <w:t>Keen Smell. The troll has advantage on Wisdom</w:t>
      </w:r>
    </w:p>
    <w:p w14:paraId="6E0DD692" w14:textId="77777777" w:rsidR="008D7E6B" w:rsidRPr="008D7E6B" w:rsidRDefault="00177633" w:rsidP="00177633">
      <w:pPr>
        <w:rPr>
          <w:b/>
        </w:rPr>
      </w:pPr>
      <w:r>
        <w:t>(Perception) checks that rely on smell.</w:t>
      </w:r>
    </w:p>
    <w:p w14:paraId="38D9043E" w14:textId="77777777" w:rsidR="008D7E6B" w:rsidRPr="008D7E6B" w:rsidRDefault="00177633" w:rsidP="00177633">
      <w:pPr>
        <w:rPr>
          <w:b/>
        </w:rPr>
      </w:pPr>
      <w:r>
        <w:t>Regeneration. The troll regains 10 hit points at the</w:t>
      </w:r>
    </w:p>
    <w:p w14:paraId="57BC7041" w14:textId="77777777" w:rsidR="008D7E6B" w:rsidRPr="008D7E6B" w:rsidRDefault="00177633" w:rsidP="00177633">
      <w:pPr>
        <w:rPr>
          <w:b/>
        </w:rPr>
      </w:pPr>
      <w:r>
        <w:t>start of its turn. If the troll takes acid or fire damage,</w:t>
      </w:r>
    </w:p>
    <w:p w14:paraId="425310D4" w14:textId="77777777" w:rsidR="008D7E6B" w:rsidRPr="008D7E6B" w:rsidRDefault="00177633" w:rsidP="00177633">
      <w:pPr>
        <w:rPr>
          <w:b/>
        </w:rPr>
      </w:pPr>
      <w:r>
        <w:t>this trait doesn’t function at the start of the troll’s next</w:t>
      </w:r>
    </w:p>
    <w:p w14:paraId="7B3C65A7" w14:textId="77777777" w:rsidR="008D7E6B" w:rsidRPr="008D7E6B" w:rsidRDefault="00177633" w:rsidP="00177633">
      <w:pPr>
        <w:rPr>
          <w:b/>
        </w:rPr>
      </w:pPr>
      <w:r>
        <w:t>turn. The troll dies only if it starts its turn with 0 hit</w:t>
      </w:r>
    </w:p>
    <w:p w14:paraId="3D5D3099" w14:textId="77777777" w:rsidR="008D7E6B" w:rsidRPr="008D7E6B" w:rsidRDefault="00177633" w:rsidP="00177633">
      <w:pPr>
        <w:rPr>
          <w:b/>
        </w:rPr>
      </w:pPr>
      <w:r>
        <w:t>points and doesn’t regenerate.</w:t>
      </w:r>
    </w:p>
    <w:p w14:paraId="7A90B25E" w14:textId="77777777" w:rsidR="008D7E6B" w:rsidRPr="008D7E6B" w:rsidRDefault="00177633" w:rsidP="00177633">
      <w:pPr>
        <w:rPr>
          <w:b/>
        </w:rPr>
      </w:pPr>
      <w:r>
        <w:t>Rage. Three times, a troll warrior may enter a rage as</w:t>
      </w:r>
    </w:p>
    <w:p w14:paraId="22F59865" w14:textId="77777777" w:rsidR="008D7E6B" w:rsidRPr="008D7E6B" w:rsidRDefault="00177633" w:rsidP="00177633">
      <w:pPr>
        <w:rPr>
          <w:b/>
        </w:rPr>
      </w:pPr>
      <w:r>
        <w:t>per the barbarian ability. The troll warrior regains all</w:t>
      </w:r>
    </w:p>
    <w:p w14:paraId="295814C8" w14:textId="77777777" w:rsidR="008D7E6B" w:rsidRPr="008D7E6B" w:rsidRDefault="00177633" w:rsidP="00177633">
      <w:pPr>
        <w:rPr>
          <w:b/>
        </w:rPr>
      </w:pPr>
      <w:r>
        <w:t>spent uses of rage upon finishing a long rest.</w:t>
      </w:r>
    </w:p>
    <w:p w14:paraId="52A553BF" w14:textId="77777777" w:rsidR="008D7E6B" w:rsidRPr="008D7E6B" w:rsidRDefault="00177633" w:rsidP="00177633">
      <w:pPr>
        <w:rPr>
          <w:b/>
        </w:rPr>
      </w:pPr>
      <w:r>
        <w:t>CCC – LINKS-02 – The Secrets We Keep 27</w:t>
      </w:r>
    </w:p>
    <w:p w14:paraId="76565FC6" w14:textId="77777777" w:rsidR="008D7E6B" w:rsidRPr="008D7E6B" w:rsidRDefault="00177633" w:rsidP="00177633">
      <w:pPr>
        <w:rPr>
          <w:b/>
        </w:rPr>
      </w:pPr>
      <w:r>
        <w:t>Unarmored Defense. The troll warrior’s Armor Class</w:t>
      </w:r>
    </w:p>
    <w:p w14:paraId="362B1D49" w14:textId="77777777" w:rsidR="008D7E6B" w:rsidRPr="008D7E6B" w:rsidRDefault="00177633" w:rsidP="00177633">
      <w:pPr>
        <w:rPr>
          <w:b/>
        </w:rPr>
      </w:pPr>
      <w:r>
        <w:t>equals 10 + its Dexterity modifier + its Constitution</w:t>
      </w:r>
    </w:p>
    <w:p w14:paraId="10CC5A77" w14:textId="77777777" w:rsidR="008D7E6B" w:rsidRPr="008D7E6B" w:rsidRDefault="00177633" w:rsidP="00177633">
      <w:pPr>
        <w:rPr>
          <w:b/>
        </w:rPr>
      </w:pPr>
      <w:r>
        <w:t>modifier while it is not wearing any armor.</w:t>
      </w:r>
    </w:p>
    <w:p w14:paraId="7C0D3EAE" w14:textId="77777777" w:rsidR="008D7E6B" w:rsidRPr="008D7E6B" w:rsidRDefault="00177633" w:rsidP="00177633">
      <w:pPr>
        <w:rPr>
          <w:b/>
        </w:rPr>
      </w:pPr>
      <w:r>
        <w:t>Reckless Attack. When making its first attack on its</w:t>
      </w:r>
    </w:p>
    <w:p w14:paraId="0C235DAA" w14:textId="77777777" w:rsidR="008D7E6B" w:rsidRPr="008D7E6B" w:rsidRDefault="00177633" w:rsidP="00177633">
      <w:pPr>
        <w:rPr>
          <w:b/>
        </w:rPr>
      </w:pPr>
      <w:r>
        <w:t>turn, the troll warrior may attack recklessly. If it does, it</w:t>
      </w:r>
    </w:p>
    <w:p w14:paraId="0487A2A6" w14:textId="77777777" w:rsidR="008D7E6B" w:rsidRPr="008D7E6B" w:rsidRDefault="00177633" w:rsidP="00177633">
      <w:pPr>
        <w:rPr>
          <w:b/>
        </w:rPr>
      </w:pPr>
      <w:r>
        <w:t>has advantage on melee weapon attack rolls using</w:t>
      </w:r>
    </w:p>
    <w:p w14:paraId="7F73827A" w14:textId="77777777" w:rsidR="008D7E6B" w:rsidRPr="008D7E6B" w:rsidRDefault="00177633" w:rsidP="00177633">
      <w:pPr>
        <w:rPr>
          <w:b/>
        </w:rPr>
      </w:pPr>
      <w:r>
        <w:t>Strength during this turn but attack rolls against it have</w:t>
      </w:r>
    </w:p>
    <w:p w14:paraId="25B6916B" w14:textId="77777777" w:rsidR="008D7E6B" w:rsidRPr="008D7E6B" w:rsidRDefault="00177633" w:rsidP="00177633">
      <w:pPr>
        <w:rPr>
          <w:b/>
        </w:rPr>
      </w:pPr>
      <w:r>
        <w:t>advantage until its next turn.</w:t>
      </w:r>
    </w:p>
    <w:p w14:paraId="5AE0DCF9" w14:textId="77777777" w:rsidR="008D7E6B" w:rsidRPr="008D7E6B" w:rsidRDefault="00177633" w:rsidP="00177633">
      <w:pPr>
        <w:rPr>
          <w:b/>
        </w:rPr>
      </w:pPr>
      <w:r>
        <w:t>Danger Sense. The troll has advantage on Dexterity</w:t>
      </w:r>
    </w:p>
    <w:p w14:paraId="1A761948" w14:textId="77777777" w:rsidR="008D7E6B" w:rsidRPr="008D7E6B" w:rsidRDefault="00177633" w:rsidP="00177633">
      <w:pPr>
        <w:rPr>
          <w:b/>
        </w:rPr>
      </w:pPr>
      <w:r>
        <w:t>saving throws against effects that it can see, such as</w:t>
      </w:r>
    </w:p>
    <w:p w14:paraId="11F8EF50" w14:textId="77777777" w:rsidR="008D7E6B" w:rsidRPr="008D7E6B" w:rsidRDefault="00177633" w:rsidP="00177633">
      <w:pPr>
        <w:rPr>
          <w:b/>
        </w:rPr>
      </w:pPr>
      <w:r>
        <w:t>traps and spells, so long as it is not blinded, deafened,</w:t>
      </w:r>
    </w:p>
    <w:p w14:paraId="6F78E702" w14:textId="77777777" w:rsidR="008D7E6B" w:rsidRPr="008D7E6B" w:rsidRDefault="00177633" w:rsidP="00177633">
      <w:pPr>
        <w:rPr>
          <w:b/>
        </w:rPr>
      </w:pPr>
      <w:r>
        <w:t>or incapacitated.</w:t>
      </w:r>
    </w:p>
    <w:p w14:paraId="67C19D1C" w14:textId="77777777" w:rsidR="008D7E6B" w:rsidRPr="008D7E6B" w:rsidRDefault="00177633" w:rsidP="00177633">
      <w:pPr>
        <w:rPr>
          <w:b/>
        </w:rPr>
      </w:pPr>
      <w:r>
        <w:t>Bear Totem. While raging, the troll warrior has</w:t>
      </w:r>
    </w:p>
    <w:p w14:paraId="68A92BA9" w14:textId="77777777" w:rsidR="008D7E6B" w:rsidRPr="008D7E6B" w:rsidRDefault="00177633" w:rsidP="00177633">
      <w:pPr>
        <w:rPr>
          <w:b/>
        </w:rPr>
      </w:pPr>
      <w:r>
        <w:t>resistance to all damage except psychic damage.</w:t>
      </w:r>
    </w:p>
    <w:p w14:paraId="364ECFF6" w14:textId="77777777" w:rsidR="008D7E6B" w:rsidRPr="008D7E6B" w:rsidRDefault="00177633" w:rsidP="00177633">
      <w:pPr>
        <w:rPr>
          <w:b/>
        </w:rPr>
      </w:pPr>
      <w:r>
        <w:t>Actions</w:t>
      </w:r>
    </w:p>
    <w:p w14:paraId="2C07E744" w14:textId="77777777" w:rsidR="008D7E6B" w:rsidRPr="008D7E6B" w:rsidRDefault="00177633" w:rsidP="00177633">
      <w:pPr>
        <w:rPr>
          <w:b/>
        </w:rPr>
      </w:pPr>
      <w:r>
        <w:t>Multiattack. The troll makes three attacks: one with its</w:t>
      </w:r>
    </w:p>
    <w:p w14:paraId="2C4B2273" w14:textId="77777777" w:rsidR="008D7E6B" w:rsidRPr="008D7E6B" w:rsidRDefault="00177633" w:rsidP="00177633">
      <w:pPr>
        <w:rPr>
          <w:b/>
        </w:rPr>
      </w:pPr>
      <w:r>
        <w:t>bite and two with its claws.</w:t>
      </w:r>
    </w:p>
    <w:p w14:paraId="1869D808" w14:textId="77777777" w:rsidR="008D7E6B" w:rsidRPr="008D7E6B" w:rsidRDefault="00177633" w:rsidP="00177633">
      <w:pPr>
        <w:rPr>
          <w:b/>
        </w:rPr>
      </w:pPr>
      <w:r>
        <w:t>Bite. Melee Weapon Attack: +7 to hit, reach 5 ft., one</w:t>
      </w:r>
    </w:p>
    <w:p w14:paraId="5ED9F634" w14:textId="77777777" w:rsidR="008D7E6B" w:rsidRPr="008D7E6B" w:rsidRDefault="00177633" w:rsidP="00177633">
      <w:pPr>
        <w:rPr>
          <w:b/>
        </w:rPr>
      </w:pPr>
      <w:r>
        <w:t>target. Hit: 7 (1d6 + 4) piercing damage.</w:t>
      </w:r>
    </w:p>
    <w:p w14:paraId="2C964BD6" w14:textId="77777777" w:rsidR="008D7E6B" w:rsidRPr="008D7E6B" w:rsidRDefault="00177633" w:rsidP="00177633">
      <w:pPr>
        <w:rPr>
          <w:b/>
        </w:rPr>
      </w:pPr>
      <w:r>
        <w:t>Claw. Melee Weapon Attack: +7 to hit, reach 5 ft., one</w:t>
      </w:r>
    </w:p>
    <w:p w14:paraId="6FAD5008" w14:textId="5691A5E6" w:rsidR="00177633" w:rsidRPr="000A27FD" w:rsidRDefault="00177633" w:rsidP="00177633">
      <w:r>
        <w:t>target. Hit: 11 (2d6 + 4) slashing damage.</w:t>
      </w:r>
    </w:p>
    <w:p w14:paraId="66E43D43" w14:textId="77777777" w:rsidR="00177633" w:rsidRPr="0047393C" w:rsidRDefault="00177633" w:rsidP="00177633">
      <w:r w:rsidRPr="0047393C">
        <w:t>CCC-ODFC01-03 - Elders' Eyes Upon You</w:t>
      </w:r>
    </w:p>
    <w:p w14:paraId="5D0F2501" w14:textId="77777777" w:rsidR="00177633" w:rsidRDefault="00177633" w:rsidP="00177633">
      <w:pPr>
        <w:pStyle w:val="2"/>
      </w:pPr>
      <w:bookmarkStart w:id="195" w:name="_Toc510259776"/>
      <w:r w:rsidRPr="0047393C">
        <w:t>Brinora Heartshadow (Renegade Archmage)</w:t>
      </w:r>
      <w:bookmarkEnd w:id="195"/>
    </w:p>
    <w:p w14:paraId="360126A6" w14:textId="77777777" w:rsidR="008D7E6B" w:rsidRPr="008D7E6B" w:rsidRDefault="00177633" w:rsidP="00177633">
      <w:pPr>
        <w:rPr>
          <w:b/>
        </w:rPr>
      </w:pPr>
      <w:r>
        <w:t>BRINORA HEARTSHADOW (RENEGADE</w:t>
      </w:r>
    </w:p>
    <w:p w14:paraId="0E65D879" w14:textId="77777777" w:rsidR="008D7E6B" w:rsidRPr="008D7E6B" w:rsidRDefault="00177633" w:rsidP="00177633">
      <w:pPr>
        <w:rPr>
          <w:b/>
        </w:rPr>
      </w:pPr>
      <w:r>
        <w:t>ARCHMAGE)</w:t>
      </w:r>
    </w:p>
    <w:p w14:paraId="4A9BCDC6" w14:textId="77777777" w:rsidR="008D7E6B" w:rsidRPr="008D7E6B" w:rsidRDefault="00177633" w:rsidP="00177633">
      <w:pPr>
        <w:rPr>
          <w:b/>
        </w:rPr>
      </w:pPr>
      <w:r>
        <w:t>Medium humanoid (human),</w:t>
      </w:r>
    </w:p>
    <w:p w14:paraId="09596995" w14:textId="77777777" w:rsidR="008D7E6B" w:rsidRPr="008D7E6B" w:rsidRDefault="00177633" w:rsidP="00177633">
      <w:pPr>
        <w:rPr>
          <w:b/>
        </w:rPr>
      </w:pPr>
      <w:r>
        <w:t>Armor Class 12 (15 with mage armor)</w:t>
      </w:r>
    </w:p>
    <w:p w14:paraId="0D28AC1B" w14:textId="77777777" w:rsidR="008D7E6B" w:rsidRPr="008D7E6B" w:rsidRDefault="00177633" w:rsidP="00177633">
      <w:pPr>
        <w:rPr>
          <w:b/>
        </w:rPr>
      </w:pPr>
      <w:r>
        <w:t>Hit Points 162 (18d8 +18)</w:t>
      </w:r>
    </w:p>
    <w:p w14:paraId="2777B3E1" w14:textId="77777777" w:rsidR="008D7E6B" w:rsidRPr="008D7E6B" w:rsidRDefault="00177633" w:rsidP="00177633">
      <w:pPr>
        <w:rPr>
          <w:b/>
        </w:rPr>
      </w:pPr>
      <w:r>
        <w:t>Speed 30 ft.,</w:t>
      </w:r>
    </w:p>
    <w:p w14:paraId="330CDBF9" w14:textId="1ED689F8"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5B82811" w14:textId="77777777" w:rsidR="00E82E8E" w:rsidRPr="00E82E8E" w:rsidRDefault="00305B1A" w:rsidP="00177633">
      <w:pPr>
        <w:rPr>
          <w:b/>
        </w:rPr>
      </w:pPr>
      <w:r>
        <w:t>10(+0)</w:t>
      </w:r>
      <w:r>
        <w:tab/>
        <w:t>14(+2)</w:t>
      </w:r>
      <w:r>
        <w:tab/>
      </w:r>
      <w:r w:rsidR="00177633">
        <w:t xml:space="preserve">12 (+2) </w:t>
      </w:r>
      <w:r>
        <w:t>20(+5)</w:t>
      </w:r>
      <w:r>
        <w:tab/>
        <w:t>15(+2)</w:t>
      </w:r>
      <w:r>
        <w:tab/>
        <w:t>16(+3)</w:t>
      </w:r>
    </w:p>
    <w:p w14:paraId="41CB1C22" w14:textId="47189926" w:rsidR="008D7E6B" w:rsidRPr="008D7E6B" w:rsidRDefault="00177633" w:rsidP="00177633">
      <w:pPr>
        <w:rPr>
          <w:b/>
        </w:rPr>
      </w:pPr>
      <w:r>
        <w:t>Saving Throws Int +9, Wis +6</w:t>
      </w:r>
    </w:p>
    <w:p w14:paraId="60088D8B" w14:textId="77777777" w:rsidR="008D7E6B" w:rsidRPr="008D7E6B" w:rsidRDefault="00177633" w:rsidP="00177633">
      <w:pPr>
        <w:rPr>
          <w:b/>
        </w:rPr>
      </w:pPr>
      <w:r>
        <w:t>Skills Arcana +13, History +13</w:t>
      </w:r>
    </w:p>
    <w:p w14:paraId="726AD17E" w14:textId="77777777" w:rsidR="008D7E6B" w:rsidRPr="008D7E6B" w:rsidRDefault="00177633" w:rsidP="00177633">
      <w:pPr>
        <w:rPr>
          <w:b/>
        </w:rPr>
      </w:pPr>
      <w:r>
        <w:t>Damage Resistances damage from spells</w:t>
      </w:r>
    </w:p>
    <w:p w14:paraId="3B7D28E4" w14:textId="77777777" w:rsidR="008D7E6B" w:rsidRPr="008D7E6B" w:rsidRDefault="00177633" w:rsidP="00177633">
      <w:pPr>
        <w:rPr>
          <w:b/>
        </w:rPr>
      </w:pPr>
      <w:r>
        <w:t>Senses passive Perception 12</w:t>
      </w:r>
    </w:p>
    <w:p w14:paraId="7B766CD6" w14:textId="77777777" w:rsidR="008D7E6B" w:rsidRPr="008D7E6B" w:rsidRDefault="00177633" w:rsidP="00177633">
      <w:pPr>
        <w:rPr>
          <w:b/>
        </w:rPr>
      </w:pPr>
      <w:r>
        <w:t>Languages Abyssal, Common, Draconic, Infernal,</w:t>
      </w:r>
    </w:p>
    <w:p w14:paraId="2212AF99" w14:textId="77777777" w:rsidR="008D7E6B" w:rsidRPr="008D7E6B" w:rsidRDefault="00177633" w:rsidP="00177633">
      <w:pPr>
        <w:rPr>
          <w:b/>
        </w:rPr>
      </w:pPr>
      <w:r>
        <w:t>Netherese, Primordial</w:t>
      </w:r>
    </w:p>
    <w:p w14:paraId="0C9BC9CC" w14:textId="77777777" w:rsidR="008D7E6B" w:rsidRPr="008D7E6B" w:rsidRDefault="00177633" w:rsidP="00177633">
      <w:pPr>
        <w:rPr>
          <w:b/>
        </w:rPr>
      </w:pPr>
      <w:r>
        <w:t>Challenge 12 (8400 XP)</w:t>
      </w:r>
    </w:p>
    <w:p w14:paraId="6AE5ABEA" w14:textId="50508E00" w:rsidR="00E82E8E" w:rsidRPr="00E82E8E" w:rsidRDefault="00177633" w:rsidP="00177633">
      <w:pPr>
        <w:rPr>
          <w:b/>
        </w:rPr>
      </w:pPr>
      <w:r>
        <w:t>War Caster. Brinora has advantage on Constitution</w:t>
      </w:r>
      <w:r w:rsidR="002B381E">
        <w:t xml:space="preserve"> </w:t>
      </w:r>
      <w:r>
        <w:t>saves to prevent loss of concentration. She can use a</w:t>
      </w:r>
      <w:r w:rsidR="002B381E">
        <w:t xml:space="preserve"> </w:t>
      </w:r>
      <w:r>
        <w:t>single target, one action spell on a target that provokes</w:t>
      </w:r>
      <w:r w:rsidR="002B381E">
        <w:t xml:space="preserve"> </w:t>
      </w:r>
      <w:r>
        <w:t>an opportunity attack from her.</w:t>
      </w:r>
    </w:p>
    <w:p w14:paraId="03AE83B0" w14:textId="4EE077DF" w:rsidR="008D7E6B" w:rsidRPr="008D7E6B" w:rsidRDefault="00177633" w:rsidP="00177633">
      <w:pPr>
        <w:rPr>
          <w:b/>
        </w:rPr>
      </w:pPr>
      <w:r>
        <w:t>Magic Resistance. The archmage has advantage on</w:t>
      </w:r>
      <w:r w:rsidR="002B381E">
        <w:t xml:space="preserve"> </w:t>
      </w:r>
      <w:r>
        <w:t>saving throws against spells and other magical effects.</w:t>
      </w:r>
      <w:r w:rsidR="002B381E">
        <w:t xml:space="preserve"> </w:t>
      </w:r>
      <w:r>
        <w:t>Spellcasting. The archmage is an 18th-level spellcaster.</w:t>
      </w:r>
    </w:p>
    <w:p w14:paraId="0D91A035" w14:textId="4D21E5A9" w:rsidR="008D7E6B" w:rsidRPr="008D7E6B" w:rsidRDefault="00177633" w:rsidP="00177633">
      <w:pPr>
        <w:rPr>
          <w:b/>
        </w:rPr>
      </w:pPr>
      <w:r>
        <w:t>Its spellcasting ability is Intelligence (spell save DC 17,</w:t>
      </w:r>
      <w:r w:rsidR="002B381E">
        <w:t xml:space="preserve"> </w:t>
      </w:r>
      <w:r>
        <w:t>+9 to hit with spell attacks). The archmage can cast</w:t>
      </w:r>
      <w:r w:rsidR="002B381E">
        <w:t xml:space="preserve"> </w:t>
      </w:r>
      <w:r>
        <w:t>shield and misty step at will and has the following</w:t>
      </w:r>
      <w:r w:rsidR="002B381E">
        <w:t xml:space="preserve"> </w:t>
      </w:r>
      <w:r>
        <w:t>wizard spells prepared:</w:t>
      </w:r>
    </w:p>
    <w:p w14:paraId="2DDDFB6B" w14:textId="77777777" w:rsidR="008D7E6B" w:rsidRPr="008D7E6B" w:rsidRDefault="00177633" w:rsidP="00177633">
      <w:pPr>
        <w:rPr>
          <w:b/>
        </w:rPr>
      </w:pPr>
      <w:r>
        <w:t>Cantrips (at will): acid splash, fire bolt, mage hand,</w:t>
      </w:r>
    </w:p>
    <w:p w14:paraId="40EFF8D2" w14:textId="77777777" w:rsidR="008D7E6B" w:rsidRPr="008D7E6B" w:rsidRDefault="00177633" w:rsidP="00177633">
      <w:pPr>
        <w:rPr>
          <w:b/>
        </w:rPr>
      </w:pPr>
      <w:r>
        <w:t>prestidigitation, shocking grasp, thunderclap</w:t>
      </w:r>
    </w:p>
    <w:p w14:paraId="24105492" w14:textId="77777777" w:rsidR="008D7E6B" w:rsidRPr="008D7E6B" w:rsidRDefault="00177633" w:rsidP="00177633">
      <w:pPr>
        <w:rPr>
          <w:b/>
        </w:rPr>
      </w:pPr>
      <w:r>
        <w:t>1st level (4 slots): absorb elements, chromatic orb,</w:t>
      </w:r>
    </w:p>
    <w:p w14:paraId="6A3B1314" w14:textId="77777777" w:rsidR="008D7E6B" w:rsidRPr="008D7E6B" w:rsidRDefault="00177633" w:rsidP="00177633">
      <w:pPr>
        <w:rPr>
          <w:b/>
        </w:rPr>
      </w:pPr>
      <w:r>
        <w:t>mage armor, magic missile</w:t>
      </w:r>
    </w:p>
    <w:p w14:paraId="234B977D" w14:textId="77777777" w:rsidR="008D7E6B" w:rsidRPr="008D7E6B" w:rsidRDefault="00177633" w:rsidP="00177633">
      <w:pPr>
        <w:rPr>
          <w:b/>
        </w:rPr>
      </w:pPr>
      <w:r>
        <w:t>2nd level (3 slots): darkvision, earthbind, Melf’s acid</w:t>
      </w:r>
    </w:p>
    <w:p w14:paraId="39706F31" w14:textId="77777777" w:rsidR="008D7E6B" w:rsidRPr="008D7E6B" w:rsidRDefault="00177633" w:rsidP="00177633">
      <w:pPr>
        <w:rPr>
          <w:b/>
        </w:rPr>
      </w:pPr>
      <w:r>
        <w:t>arrow, see invisibility</w:t>
      </w:r>
    </w:p>
    <w:p w14:paraId="5F146D1B" w14:textId="77777777" w:rsidR="008D7E6B" w:rsidRPr="008D7E6B" w:rsidRDefault="00177633" w:rsidP="00177633">
      <w:pPr>
        <w:rPr>
          <w:b/>
        </w:rPr>
      </w:pPr>
      <w:r>
        <w:t>3rd level (3 slots): counterspell, dispel magic, fireball,</w:t>
      </w:r>
    </w:p>
    <w:p w14:paraId="18BA6417" w14:textId="77777777" w:rsidR="008D7E6B" w:rsidRPr="008D7E6B" w:rsidRDefault="00177633" w:rsidP="00177633">
      <w:pPr>
        <w:rPr>
          <w:b/>
        </w:rPr>
      </w:pPr>
      <w:r>
        <w:t>lightning bolt, thunder step</w:t>
      </w:r>
    </w:p>
    <w:p w14:paraId="70462E41" w14:textId="77777777" w:rsidR="008D7E6B" w:rsidRPr="008D7E6B" w:rsidRDefault="00177633" w:rsidP="00177633">
      <w:pPr>
        <w:rPr>
          <w:b/>
        </w:rPr>
      </w:pPr>
      <w:r>
        <w:t>4th level (3 slots): greater invisibility, vitriolic sphere</w:t>
      </w:r>
    </w:p>
    <w:p w14:paraId="3B7ED8C9" w14:textId="77777777" w:rsidR="008D7E6B" w:rsidRPr="008D7E6B" w:rsidRDefault="00177633" w:rsidP="00177633">
      <w:pPr>
        <w:rPr>
          <w:b/>
        </w:rPr>
      </w:pPr>
      <w:r>
        <w:t>5th level (3 slots): cone of cold, transmute rock</w:t>
      </w:r>
    </w:p>
    <w:p w14:paraId="6D497EE6" w14:textId="77777777" w:rsidR="008D7E6B" w:rsidRPr="008D7E6B" w:rsidRDefault="00177633" w:rsidP="00177633">
      <w:pPr>
        <w:rPr>
          <w:b/>
        </w:rPr>
      </w:pPr>
      <w:r>
        <w:t>6th level (1 slots): chain lightning, true seeing</w:t>
      </w:r>
    </w:p>
    <w:p w14:paraId="2B16B9A8" w14:textId="77777777" w:rsidR="008D7E6B" w:rsidRPr="008D7E6B" w:rsidRDefault="00177633" w:rsidP="00177633">
      <w:pPr>
        <w:rPr>
          <w:b/>
        </w:rPr>
      </w:pPr>
      <w:r>
        <w:t>7th level (1 slots): prismatic spray</w:t>
      </w:r>
    </w:p>
    <w:p w14:paraId="2CADC8FC" w14:textId="77777777" w:rsidR="008D7E6B" w:rsidRPr="008D7E6B" w:rsidRDefault="00177633" w:rsidP="00177633">
      <w:pPr>
        <w:rPr>
          <w:b/>
        </w:rPr>
      </w:pPr>
      <w:r>
        <w:t>8th level (1 slots): mind blank</w:t>
      </w:r>
    </w:p>
    <w:p w14:paraId="3B19804E" w14:textId="77777777" w:rsidR="008D7E6B" w:rsidRPr="008D7E6B" w:rsidRDefault="00177633" w:rsidP="00177633">
      <w:pPr>
        <w:rPr>
          <w:b/>
        </w:rPr>
      </w:pPr>
      <w:r>
        <w:t>9th level (1 slots): invulnerability</w:t>
      </w:r>
    </w:p>
    <w:p w14:paraId="283D6910" w14:textId="77777777" w:rsidR="008D7E6B" w:rsidRPr="008D7E6B" w:rsidRDefault="00177633" w:rsidP="00177633">
      <w:pPr>
        <w:rPr>
          <w:b/>
        </w:rPr>
      </w:pPr>
      <w:r>
        <w:t>Actions</w:t>
      </w:r>
    </w:p>
    <w:p w14:paraId="72699765" w14:textId="77777777" w:rsidR="008D7E6B" w:rsidRPr="008D7E6B" w:rsidRDefault="00177633" w:rsidP="00177633">
      <w:pPr>
        <w:rPr>
          <w:b/>
        </w:rPr>
      </w:pPr>
      <w:r>
        <w:t>Dagger. Melee or Ranged Weapon Attack: +6 to hit,</w:t>
      </w:r>
    </w:p>
    <w:p w14:paraId="24853D40" w14:textId="77777777" w:rsidR="008D7E6B" w:rsidRPr="008D7E6B" w:rsidRDefault="00177633" w:rsidP="00177633">
      <w:pPr>
        <w:rPr>
          <w:b/>
        </w:rPr>
      </w:pPr>
      <w:r>
        <w:t>reach 5 ft. or range 20/60 ft., one target. Hit: 4 (1d4+2)</w:t>
      </w:r>
    </w:p>
    <w:p w14:paraId="615118D9" w14:textId="77777777" w:rsidR="008D7E6B" w:rsidRPr="008D7E6B" w:rsidRDefault="00177633" w:rsidP="00177633">
      <w:pPr>
        <w:rPr>
          <w:b/>
        </w:rPr>
      </w:pPr>
      <w:r>
        <w:t>piercing damage.</w:t>
      </w:r>
    </w:p>
    <w:p w14:paraId="19A5652F" w14:textId="77777777" w:rsidR="008D7E6B" w:rsidRPr="008D7E6B" w:rsidRDefault="00177633" w:rsidP="00177633">
      <w:pPr>
        <w:rPr>
          <w:b/>
        </w:rPr>
      </w:pPr>
      <w:r>
        <w:t>Source: Archmage, Monster Manual</w:t>
      </w:r>
    </w:p>
    <w:p w14:paraId="1BB0F9AE" w14:textId="77777777" w:rsidR="008D7E6B" w:rsidRPr="008D7E6B" w:rsidRDefault="00177633" w:rsidP="002B381E">
      <w:pPr>
        <w:pStyle w:val="2"/>
        <w:rPr>
          <w:b/>
        </w:rPr>
      </w:pPr>
      <w:bookmarkStart w:id="196" w:name="_Toc510259777"/>
      <w:r>
        <w:t>BRINORA HEARTSHADOW (MINOR</w:t>
      </w:r>
      <w:bookmarkEnd w:id="196"/>
    </w:p>
    <w:p w14:paraId="70AF41F1" w14:textId="77777777" w:rsidR="008D7E6B" w:rsidRPr="008D7E6B" w:rsidRDefault="00177633" w:rsidP="00177633">
      <w:pPr>
        <w:rPr>
          <w:b/>
        </w:rPr>
      </w:pPr>
      <w:r>
        <w:t>SIMULACRUM)</w:t>
      </w:r>
    </w:p>
    <w:p w14:paraId="0B765DCF" w14:textId="77777777" w:rsidR="008D7E6B" w:rsidRPr="008D7E6B" w:rsidRDefault="00177633" w:rsidP="00177633">
      <w:pPr>
        <w:rPr>
          <w:b/>
        </w:rPr>
      </w:pPr>
      <w:r>
        <w:t>Medium humanoid (human)</w:t>
      </w:r>
    </w:p>
    <w:p w14:paraId="47A109A4" w14:textId="77777777" w:rsidR="008D7E6B" w:rsidRPr="008D7E6B" w:rsidRDefault="00177633" w:rsidP="00177633">
      <w:pPr>
        <w:rPr>
          <w:b/>
        </w:rPr>
      </w:pPr>
      <w:r>
        <w:t>Armor Class 12 (15 with mage armor)</w:t>
      </w:r>
    </w:p>
    <w:p w14:paraId="312B700F" w14:textId="77777777" w:rsidR="008D7E6B" w:rsidRPr="008D7E6B" w:rsidRDefault="00177633" w:rsidP="00177633">
      <w:pPr>
        <w:rPr>
          <w:b/>
        </w:rPr>
      </w:pPr>
      <w:r>
        <w:t>Hit Points 84 (13d8+26)</w:t>
      </w:r>
    </w:p>
    <w:p w14:paraId="4897752E" w14:textId="77777777" w:rsidR="008D7E6B" w:rsidRPr="008D7E6B" w:rsidRDefault="00177633" w:rsidP="00177633">
      <w:pPr>
        <w:rPr>
          <w:b/>
        </w:rPr>
      </w:pPr>
      <w:r>
        <w:t>Speed 30 ft.,</w:t>
      </w:r>
    </w:p>
    <w:p w14:paraId="1C7C60F2" w14:textId="69504C99"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01CA1EF" w14:textId="77777777" w:rsidR="00E82E8E" w:rsidRPr="00E82E8E" w:rsidRDefault="00177633" w:rsidP="00177633">
      <w:pPr>
        <w:rPr>
          <w:b/>
        </w:rPr>
      </w:pPr>
      <w:r>
        <w:t xml:space="preserve">9 (-1) </w:t>
      </w:r>
      <w:r w:rsidR="00305B1A">
        <w:t>14(+2)</w:t>
      </w:r>
      <w:r w:rsidR="00305B1A">
        <w:tab/>
        <w:t>14(+2)</w:t>
      </w:r>
      <w:r w:rsidR="00305B1A">
        <w:tab/>
        <w:t>18(+4)</w:t>
      </w:r>
      <w:r w:rsidR="00305B1A">
        <w:tab/>
        <w:t>12(+1)</w:t>
      </w:r>
      <w:r w:rsidR="00305B1A">
        <w:tab/>
        <w:t>11(+0)</w:t>
      </w:r>
    </w:p>
    <w:p w14:paraId="335A1024" w14:textId="06C8CAE7" w:rsidR="008D7E6B" w:rsidRPr="008D7E6B" w:rsidRDefault="00177633" w:rsidP="00177633">
      <w:pPr>
        <w:rPr>
          <w:b/>
        </w:rPr>
      </w:pPr>
      <w:r>
        <w:t>Saving Throws Int +8, Wis +5</w:t>
      </w:r>
    </w:p>
    <w:p w14:paraId="1B1D869E" w14:textId="77777777" w:rsidR="008D7E6B" w:rsidRPr="008D7E6B" w:rsidRDefault="00177633" w:rsidP="00177633">
      <w:pPr>
        <w:rPr>
          <w:b/>
        </w:rPr>
      </w:pPr>
      <w:r>
        <w:t>Skills Arcana +8, History +8</w:t>
      </w:r>
    </w:p>
    <w:p w14:paraId="24E079D4" w14:textId="77777777" w:rsidR="008D7E6B" w:rsidRPr="008D7E6B" w:rsidRDefault="00177633" w:rsidP="00177633">
      <w:pPr>
        <w:rPr>
          <w:b/>
        </w:rPr>
      </w:pPr>
      <w:r>
        <w:t>Senses passive Perception 11</w:t>
      </w:r>
    </w:p>
    <w:p w14:paraId="3C9C5B52" w14:textId="77777777" w:rsidR="008D7E6B" w:rsidRPr="008D7E6B" w:rsidRDefault="00177633" w:rsidP="00177633">
      <w:pPr>
        <w:rPr>
          <w:b/>
        </w:rPr>
      </w:pPr>
      <w:r>
        <w:t>Languages Common, Primordial</w:t>
      </w:r>
    </w:p>
    <w:p w14:paraId="4BE562C1" w14:textId="77777777" w:rsidR="008D7E6B" w:rsidRPr="008D7E6B" w:rsidRDefault="00177633" w:rsidP="00177633">
      <w:pPr>
        <w:rPr>
          <w:b/>
        </w:rPr>
      </w:pPr>
      <w:r>
        <w:t>Challenge 9 (5000 XP)</w:t>
      </w:r>
    </w:p>
    <w:p w14:paraId="616267EB" w14:textId="77777777" w:rsidR="008D7E6B" w:rsidRPr="008D7E6B" w:rsidRDefault="00177633" w:rsidP="00177633">
      <w:pPr>
        <w:rPr>
          <w:b/>
        </w:rPr>
      </w:pPr>
      <w:r>
        <w:t>War Caster. Brinora’s simulacrum has advantage on</w:t>
      </w:r>
    </w:p>
    <w:p w14:paraId="625BDCBA" w14:textId="77777777" w:rsidR="008D7E6B" w:rsidRPr="008D7E6B" w:rsidRDefault="00177633" w:rsidP="00177633">
      <w:pPr>
        <w:rPr>
          <w:b/>
        </w:rPr>
      </w:pPr>
      <w:r>
        <w:t>Constitution saves to prevent loss of concentration. She</w:t>
      </w:r>
    </w:p>
    <w:p w14:paraId="470EC718" w14:textId="77777777" w:rsidR="008D7E6B" w:rsidRPr="008D7E6B" w:rsidRDefault="00177633" w:rsidP="00177633">
      <w:pPr>
        <w:rPr>
          <w:b/>
        </w:rPr>
      </w:pPr>
      <w:r>
        <w:t>can use a single target, one action spell on a target that</w:t>
      </w:r>
    </w:p>
    <w:p w14:paraId="1ADFDE79" w14:textId="77777777" w:rsidR="008D7E6B" w:rsidRPr="008D7E6B" w:rsidRDefault="00177633" w:rsidP="00177633">
      <w:pPr>
        <w:rPr>
          <w:b/>
        </w:rPr>
      </w:pPr>
      <w:r>
        <w:t>provokes an opportunity attack from her. She can cast</w:t>
      </w:r>
    </w:p>
    <w:p w14:paraId="44A52285" w14:textId="77777777" w:rsidR="008D7E6B" w:rsidRPr="008D7E6B" w:rsidRDefault="00177633" w:rsidP="00177633">
      <w:pPr>
        <w:rPr>
          <w:b/>
        </w:rPr>
      </w:pPr>
      <w:r>
        <w:t>spells with somatic components while holding things in</w:t>
      </w:r>
    </w:p>
    <w:p w14:paraId="6AFFEC0F" w14:textId="77777777" w:rsidR="008D7E6B" w:rsidRPr="008D7E6B" w:rsidRDefault="00177633" w:rsidP="00177633">
      <w:pPr>
        <w:rPr>
          <w:b/>
        </w:rPr>
      </w:pPr>
      <w:r>
        <w:t>her hands.</w:t>
      </w:r>
    </w:p>
    <w:p w14:paraId="06BA1E70" w14:textId="77777777" w:rsidR="008D7E6B" w:rsidRPr="008D7E6B" w:rsidRDefault="00177633" w:rsidP="00177633">
      <w:pPr>
        <w:rPr>
          <w:b/>
        </w:rPr>
      </w:pPr>
      <w:r>
        <w:t>Arcane Ward. Brinora’s simulacrum has a magical ward</w:t>
      </w:r>
    </w:p>
    <w:p w14:paraId="246042A0" w14:textId="77777777" w:rsidR="008D7E6B" w:rsidRPr="008D7E6B" w:rsidRDefault="00177633" w:rsidP="00177633">
      <w:pPr>
        <w:rPr>
          <w:b/>
        </w:rPr>
      </w:pPr>
      <w:r>
        <w:t>that has 30 hit points. Whenever it takes damage, the</w:t>
      </w:r>
    </w:p>
    <w:p w14:paraId="19627217" w14:textId="77777777" w:rsidR="008D7E6B" w:rsidRPr="008D7E6B" w:rsidRDefault="00177633" w:rsidP="00177633">
      <w:pPr>
        <w:rPr>
          <w:b/>
        </w:rPr>
      </w:pPr>
      <w:r>
        <w:t>ward takes the damage instead. If the ward is reduced</w:t>
      </w:r>
    </w:p>
    <w:p w14:paraId="24374097" w14:textId="77777777" w:rsidR="008D7E6B" w:rsidRPr="008D7E6B" w:rsidRDefault="00177633" w:rsidP="00177633">
      <w:pPr>
        <w:rPr>
          <w:b/>
        </w:rPr>
      </w:pPr>
      <w:r>
        <w:t>to 0 hit points, the simulacrum takes any remaining</w:t>
      </w:r>
    </w:p>
    <w:p w14:paraId="76E76B9E" w14:textId="77777777" w:rsidR="008D7E6B" w:rsidRPr="008D7E6B" w:rsidRDefault="00177633" w:rsidP="00177633">
      <w:pPr>
        <w:rPr>
          <w:b/>
        </w:rPr>
      </w:pPr>
      <w:r>
        <w:t>damage. When the simulacrum casts an abjuration</w:t>
      </w:r>
    </w:p>
    <w:p w14:paraId="533EEE70" w14:textId="77777777" w:rsidR="0000645A" w:rsidRDefault="00177633" w:rsidP="00177633">
      <w:r>
        <w:t>spell of</w:t>
      </w:r>
    </w:p>
    <w:p w14:paraId="20077208" w14:textId="304E2291" w:rsidR="008D7E6B" w:rsidRPr="008D7E6B" w:rsidRDefault="0000645A" w:rsidP="00177633">
      <w:pPr>
        <w:rPr>
          <w:b/>
        </w:rPr>
      </w:pPr>
      <w:r>
        <w:t>1st level</w:t>
      </w:r>
      <w:r w:rsidR="00177633">
        <w:t xml:space="preserve"> or higher, the ward regains a number of</w:t>
      </w:r>
    </w:p>
    <w:p w14:paraId="3C032744" w14:textId="77777777" w:rsidR="008D7E6B" w:rsidRPr="008D7E6B" w:rsidRDefault="00177633" w:rsidP="00177633">
      <w:pPr>
        <w:rPr>
          <w:b/>
        </w:rPr>
      </w:pPr>
      <w:r>
        <w:t>hit points equal to twice the level of the spell.</w:t>
      </w:r>
    </w:p>
    <w:p w14:paraId="0AD1CCAF" w14:textId="77777777" w:rsidR="008D7E6B" w:rsidRPr="008D7E6B" w:rsidRDefault="00177633" w:rsidP="00177633">
      <w:pPr>
        <w:rPr>
          <w:b/>
        </w:rPr>
      </w:pPr>
      <w:r>
        <w:t>Spellcasting. The simulacrum is a 13th-level spellcaster.</w:t>
      </w:r>
    </w:p>
    <w:p w14:paraId="5DACAECE" w14:textId="77777777" w:rsidR="008D7E6B" w:rsidRPr="008D7E6B" w:rsidRDefault="00177633" w:rsidP="00177633">
      <w:pPr>
        <w:rPr>
          <w:b/>
        </w:rPr>
      </w:pPr>
      <w:r>
        <w:t>Its spellcasting ability is Intelligence (spell save DC 16,</w:t>
      </w:r>
    </w:p>
    <w:p w14:paraId="5BB32084" w14:textId="77777777" w:rsidR="008D7E6B" w:rsidRPr="008D7E6B" w:rsidRDefault="00177633" w:rsidP="00177633">
      <w:pPr>
        <w:rPr>
          <w:b/>
        </w:rPr>
      </w:pPr>
      <w:r>
        <w:t>+8 to hit with spell attacks). The simulacrum has the</w:t>
      </w:r>
    </w:p>
    <w:p w14:paraId="05A787EC" w14:textId="77777777" w:rsidR="008D7E6B" w:rsidRPr="008D7E6B" w:rsidRDefault="00177633" w:rsidP="00177633">
      <w:pPr>
        <w:rPr>
          <w:b/>
        </w:rPr>
      </w:pPr>
      <w:r>
        <w:t>following wizard spells prepared:</w:t>
      </w:r>
    </w:p>
    <w:p w14:paraId="690D7E59" w14:textId="77777777" w:rsidR="008D7E6B" w:rsidRPr="008D7E6B" w:rsidRDefault="00177633" w:rsidP="00177633">
      <w:pPr>
        <w:rPr>
          <w:b/>
        </w:rPr>
      </w:pPr>
      <w:r>
        <w:t>Cantrips (at will): acid splash, fire bolt, prestidigitation,</w:t>
      </w:r>
    </w:p>
    <w:p w14:paraId="62026E9B" w14:textId="77777777" w:rsidR="008D7E6B" w:rsidRPr="008D7E6B" w:rsidRDefault="00177633" w:rsidP="00177633">
      <w:pPr>
        <w:rPr>
          <w:b/>
        </w:rPr>
      </w:pPr>
      <w:r>
        <w:t>shocking grasp, thunderclap</w:t>
      </w:r>
    </w:p>
    <w:p w14:paraId="3D75964E" w14:textId="77777777" w:rsidR="008D7E6B" w:rsidRPr="008D7E6B" w:rsidRDefault="00177633" w:rsidP="00177633">
      <w:pPr>
        <w:rPr>
          <w:b/>
        </w:rPr>
      </w:pPr>
      <w:r>
        <w:t>1st level (4 slots): absorb elements*, chromatic orb,</w:t>
      </w:r>
    </w:p>
    <w:p w14:paraId="3A5B2B4D" w14:textId="77777777" w:rsidR="008D7E6B" w:rsidRPr="008D7E6B" w:rsidRDefault="00177633" w:rsidP="00177633">
      <w:pPr>
        <w:rPr>
          <w:b/>
        </w:rPr>
      </w:pPr>
      <w:r>
        <w:t>mage armor*, shield*</w:t>
      </w:r>
    </w:p>
    <w:p w14:paraId="05E9686A" w14:textId="77777777" w:rsidR="008D7E6B" w:rsidRPr="008D7E6B" w:rsidRDefault="00177633" w:rsidP="00177633">
      <w:pPr>
        <w:rPr>
          <w:b/>
        </w:rPr>
      </w:pPr>
      <w:r>
        <w:t>2nd level (3 slots): earthbind, see invisibility</w:t>
      </w:r>
    </w:p>
    <w:p w14:paraId="4E50D114" w14:textId="77777777" w:rsidR="008D7E6B" w:rsidRPr="008D7E6B" w:rsidRDefault="00177633" w:rsidP="00177633">
      <w:pPr>
        <w:rPr>
          <w:b/>
        </w:rPr>
      </w:pPr>
      <w:r>
        <w:t>3rd level (3 slots): counterspell*, dispel magic*, fireball,</w:t>
      </w:r>
    </w:p>
    <w:p w14:paraId="254F9362" w14:textId="77777777" w:rsidR="008D7E6B" w:rsidRPr="008D7E6B" w:rsidRDefault="00177633" w:rsidP="00177633">
      <w:pPr>
        <w:rPr>
          <w:b/>
        </w:rPr>
      </w:pPr>
      <w:r>
        <w:t>lightning bolt</w:t>
      </w:r>
    </w:p>
    <w:p w14:paraId="06F849C1" w14:textId="77777777" w:rsidR="008D7E6B" w:rsidRPr="008D7E6B" w:rsidRDefault="00177633" w:rsidP="00177633">
      <w:pPr>
        <w:rPr>
          <w:b/>
        </w:rPr>
      </w:pPr>
      <w:r>
        <w:t>4th level (3 slots): banishment*, greater invisibility</w:t>
      </w:r>
    </w:p>
    <w:p w14:paraId="55C26419" w14:textId="77777777" w:rsidR="008D7E6B" w:rsidRPr="008D7E6B" w:rsidRDefault="00177633" w:rsidP="00177633">
      <w:pPr>
        <w:rPr>
          <w:b/>
        </w:rPr>
      </w:pPr>
      <w:r>
        <w:t>5th level (2 slots): cone of cold, transmute rock</w:t>
      </w:r>
    </w:p>
    <w:p w14:paraId="20278383" w14:textId="77777777" w:rsidR="008D7E6B" w:rsidRPr="008D7E6B" w:rsidRDefault="00177633" w:rsidP="00177633">
      <w:pPr>
        <w:rPr>
          <w:b/>
        </w:rPr>
      </w:pPr>
      <w:r>
        <w:t>6th level (1 slots): chain lightning, globe of</w:t>
      </w:r>
    </w:p>
    <w:p w14:paraId="3952C213" w14:textId="77777777" w:rsidR="008D7E6B" w:rsidRPr="008D7E6B" w:rsidRDefault="00177633" w:rsidP="00177633">
      <w:pPr>
        <w:rPr>
          <w:b/>
        </w:rPr>
      </w:pPr>
      <w:r>
        <w:t>invulnerability*</w:t>
      </w:r>
    </w:p>
    <w:p w14:paraId="32A31C40" w14:textId="77777777" w:rsidR="008D7E6B" w:rsidRPr="008D7E6B" w:rsidRDefault="00177633" w:rsidP="00177633">
      <w:pPr>
        <w:rPr>
          <w:b/>
        </w:rPr>
      </w:pPr>
      <w:r>
        <w:t>7th level (0 slots): simulacrum</w:t>
      </w:r>
    </w:p>
    <w:p w14:paraId="13D5E739" w14:textId="77777777" w:rsidR="0000645A" w:rsidRDefault="00177633" w:rsidP="00177633">
      <w:r>
        <w:t>*Abjuration spell of</w:t>
      </w:r>
    </w:p>
    <w:p w14:paraId="5D5FB81C" w14:textId="10142969" w:rsidR="008D7E6B" w:rsidRPr="008D7E6B" w:rsidRDefault="0000645A" w:rsidP="00177633">
      <w:pPr>
        <w:rPr>
          <w:b/>
        </w:rPr>
      </w:pPr>
      <w:r>
        <w:t>1st level</w:t>
      </w:r>
      <w:r w:rsidR="00177633">
        <w:t xml:space="preserve"> or higher</w:t>
      </w:r>
    </w:p>
    <w:p w14:paraId="04BC4879" w14:textId="77777777" w:rsidR="008D7E6B" w:rsidRPr="008D7E6B" w:rsidRDefault="00177633" w:rsidP="00177633">
      <w:pPr>
        <w:rPr>
          <w:b/>
        </w:rPr>
      </w:pPr>
      <w:r>
        <w:t>CCC-ODFC01-03 Elders’ Eyes Upon You Page 27</w:t>
      </w:r>
    </w:p>
    <w:p w14:paraId="5BF2ED6C" w14:textId="77777777" w:rsidR="008D7E6B" w:rsidRPr="008D7E6B" w:rsidRDefault="00177633" w:rsidP="00177633">
      <w:pPr>
        <w:rPr>
          <w:b/>
        </w:rPr>
      </w:pPr>
      <w:r>
        <w:t>Actions</w:t>
      </w:r>
    </w:p>
    <w:p w14:paraId="235BDA58" w14:textId="77777777" w:rsidR="008D7E6B" w:rsidRPr="008D7E6B" w:rsidRDefault="00177633" w:rsidP="00177633">
      <w:pPr>
        <w:rPr>
          <w:b/>
        </w:rPr>
      </w:pPr>
      <w:r>
        <w:t>Dagger. Melee or Ranged Weapon Attack: +5 to hit,</w:t>
      </w:r>
    </w:p>
    <w:p w14:paraId="311A0A46" w14:textId="77777777" w:rsidR="008D7E6B" w:rsidRPr="008D7E6B" w:rsidRDefault="00177633" w:rsidP="00177633">
      <w:pPr>
        <w:rPr>
          <w:b/>
        </w:rPr>
      </w:pPr>
      <w:r>
        <w:t>reach 5 ft. or range 20/60 ft., one target. Hit: 4 (1d4+2)</w:t>
      </w:r>
    </w:p>
    <w:p w14:paraId="0DFE9974" w14:textId="77777777" w:rsidR="008D7E6B" w:rsidRPr="008D7E6B" w:rsidRDefault="00177633" w:rsidP="00177633">
      <w:pPr>
        <w:rPr>
          <w:b/>
        </w:rPr>
      </w:pPr>
      <w:r>
        <w:t>piercing damage.</w:t>
      </w:r>
    </w:p>
    <w:p w14:paraId="3F6F0AC4" w14:textId="47908301" w:rsidR="00177633" w:rsidRPr="000A27FD" w:rsidRDefault="00177633" w:rsidP="00177633">
      <w:r>
        <w:t>Source: Abjurer, Volo’s Guide to Monsters</w:t>
      </w:r>
    </w:p>
    <w:p w14:paraId="7C2CC982" w14:textId="77777777" w:rsidR="00177633" w:rsidRDefault="00177633" w:rsidP="00177633">
      <w:pPr>
        <w:pStyle w:val="2"/>
      </w:pPr>
      <w:bookmarkStart w:id="197" w:name="_Toc510259778"/>
      <w:r w:rsidRPr="0047393C">
        <w:t>Elemental Cultist</w:t>
      </w:r>
      <w:bookmarkEnd w:id="197"/>
    </w:p>
    <w:p w14:paraId="235FC918" w14:textId="77777777" w:rsidR="008D7E6B" w:rsidRPr="008D7E6B" w:rsidRDefault="00177633" w:rsidP="00177633">
      <w:pPr>
        <w:rPr>
          <w:b/>
        </w:rPr>
      </w:pPr>
      <w:r>
        <w:t>ELEMENTAL CULTIST</w:t>
      </w:r>
    </w:p>
    <w:p w14:paraId="11B18D61" w14:textId="77777777" w:rsidR="008D7E6B" w:rsidRPr="008D7E6B" w:rsidRDefault="00177633" w:rsidP="00177633">
      <w:pPr>
        <w:rPr>
          <w:b/>
        </w:rPr>
      </w:pPr>
      <w:r>
        <w:t>Medium humanoid (any race), chaotic evil</w:t>
      </w:r>
    </w:p>
    <w:p w14:paraId="7BD92BE5" w14:textId="77777777" w:rsidR="008D7E6B" w:rsidRPr="008D7E6B" w:rsidRDefault="00177633" w:rsidP="00177633">
      <w:pPr>
        <w:rPr>
          <w:b/>
        </w:rPr>
      </w:pPr>
      <w:r>
        <w:t>Armor Class 14 (leather armor)</w:t>
      </w:r>
    </w:p>
    <w:p w14:paraId="36312C00" w14:textId="77777777" w:rsidR="008D7E6B" w:rsidRPr="008D7E6B" w:rsidRDefault="00177633" w:rsidP="00177633">
      <w:pPr>
        <w:rPr>
          <w:b/>
        </w:rPr>
      </w:pPr>
      <w:r>
        <w:t>Hit Points 16 (3d8+3)</w:t>
      </w:r>
    </w:p>
    <w:p w14:paraId="79CC486E" w14:textId="77777777" w:rsidR="008D7E6B" w:rsidRPr="008D7E6B" w:rsidRDefault="00177633" w:rsidP="00177633">
      <w:pPr>
        <w:rPr>
          <w:b/>
        </w:rPr>
      </w:pPr>
      <w:r>
        <w:t>Speed 30 ft.,</w:t>
      </w:r>
    </w:p>
    <w:p w14:paraId="1D61122E" w14:textId="47073014"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2AC6241" w14:textId="77777777" w:rsidR="00E82E8E" w:rsidRPr="00E82E8E" w:rsidRDefault="00177633" w:rsidP="00177633">
      <w:pPr>
        <w:rPr>
          <w:b/>
        </w:rPr>
      </w:pPr>
      <w:r>
        <w:t xml:space="preserve">9 (-1) </w:t>
      </w:r>
      <w:r w:rsidR="00305B1A">
        <w:t>16(+3)</w:t>
      </w:r>
      <w:r w:rsidR="00305B1A">
        <w:tab/>
        <w:t>13(+1)</w:t>
      </w:r>
      <w:r w:rsidR="00305B1A">
        <w:tab/>
        <w:t>11(+0)</w:t>
      </w:r>
      <w:r w:rsidR="00305B1A">
        <w:tab/>
        <w:t>10(+0)</w:t>
      </w:r>
      <w:r w:rsidR="00305B1A">
        <w:tab/>
        <w:t>12(+1)</w:t>
      </w:r>
    </w:p>
    <w:p w14:paraId="334276D2" w14:textId="3AADA554" w:rsidR="008D7E6B" w:rsidRPr="008D7E6B" w:rsidRDefault="00177633" w:rsidP="00177633">
      <w:pPr>
        <w:rPr>
          <w:b/>
        </w:rPr>
      </w:pPr>
      <w:r>
        <w:t>Saving Throws Wis +2</w:t>
      </w:r>
    </w:p>
    <w:p w14:paraId="4DACD08F" w14:textId="77777777" w:rsidR="008D7E6B" w:rsidRPr="008D7E6B" w:rsidRDefault="00177633" w:rsidP="00177633">
      <w:pPr>
        <w:rPr>
          <w:b/>
        </w:rPr>
      </w:pPr>
      <w:r>
        <w:t>Skills Deception +3, Stealth +5</w:t>
      </w:r>
    </w:p>
    <w:p w14:paraId="57062C63" w14:textId="77777777" w:rsidR="008D7E6B" w:rsidRPr="008D7E6B" w:rsidRDefault="00177633" w:rsidP="00177633">
      <w:pPr>
        <w:rPr>
          <w:b/>
        </w:rPr>
      </w:pPr>
      <w:r>
        <w:t>Damage Resistances one type chosen randomly from</w:t>
      </w:r>
    </w:p>
    <w:p w14:paraId="4645C918" w14:textId="77777777" w:rsidR="008D7E6B" w:rsidRPr="008D7E6B" w:rsidRDefault="00177633" w:rsidP="00177633">
      <w:pPr>
        <w:rPr>
          <w:b/>
        </w:rPr>
      </w:pPr>
      <w:r>
        <w:t>acid, cold, fire, lightning, or thunder</w:t>
      </w:r>
    </w:p>
    <w:p w14:paraId="17E0AC3C" w14:textId="77777777" w:rsidR="008D7E6B" w:rsidRPr="008D7E6B" w:rsidRDefault="00177633" w:rsidP="00177633">
      <w:pPr>
        <w:rPr>
          <w:b/>
        </w:rPr>
      </w:pPr>
      <w:r>
        <w:t>Senses passive Perception 10</w:t>
      </w:r>
    </w:p>
    <w:p w14:paraId="637A920F" w14:textId="77777777" w:rsidR="008D7E6B" w:rsidRPr="008D7E6B" w:rsidRDefault="00177633" w:rsidP="00177633">
      <w:pPr>
        <w:rPr>
          <w:b/>
        </w:rPr>
      </w:pPr>
      <w:r>
        <w:t>Languages Common, Primordial</w:t>
      </w:r>
    </w:p>
    <w:p w14:paraId="2FBEBA76" w14:textId="77777777" w:rsidR="008D7E6B" w:rsidRPr="008D7E6B" w:rsidRDefault="00177633" w:rsidP="00177633">
      <w:pPr>
        <w:rPr>
          <w:b/>
        </w:rPr>
      </w:pPr>
      <w:r>
        <w:t>Challenge 1 (200 XP)</w:t>
      </w:r>
    </w:p>
    <w:p w14:paraId="72703AF0" w14:textId="77777777" w:rsidR="008D7E6B" w:rsidRPr="008D7E6B" w:rsidRDefault="00177633" w:rsidP="00177633">
      <w:pPr>
        <w:rPr>
          <w:b/>
        </w:rPr>
      </w:pPr>
      <w:r>
        <w:t>Elemental Devotion. The cultist has advantage on</w:t>
      </w:r>
    </w:p>
    <w:p w14:paraId="5D015A87" w14:textId="77777777" w:rsidR="008D7E6B" w:rsidRPr="008D7E6B" w:rsidRDefault="00177633" w:rsidP="00177633">
      <w:pPr>
        <w:rPr>
          <w:b/>
        </w:rPr>
      </w:pPr>
      <w:r>
        <w:t>saving throws against being charmed or frightened.</w:t>
      </w:r>
    </w:p>
    <w:p w14:paraId="69D11BBA" w14:textId="77777777" w:rsidR="008D7E6B" w:rsidRPr="008D7E6B" w:rsidRDefault="00177633" w:rsidP="00177633">
      <w:pPr>
        <w:rPr>
          <w:b/>
        </w:rPr>
      </w:pPr>
      <w:r>
        <w:t>While the cultist can see a higher ranking member of</w:t>
      </w:r>
    </w:p>
    <w:p w14:paraId="30CB92F6" w14:textId="77777777" w:rsidR="008D7E6B" w:rsidRPr="008D7E6B" w:rsidRDefault="00177633" w:rsidP="00177633">
      <w:pPr>
        <w:rPr>
          <w:b/>
        </w:rPr>
      </w:pPr>
      <w:r>
        <w:t>the Cult of the Eye friendly to it, it ignores the effect of</w:t>
      </w:r>
    </w:p>
    <w:p w14:paraId="7C8D0EDE" w14:textId="77777777" w:rsidR="008D7E6B" w:rsidRPr="008D7E6B" w:rsidRDefault="00177633" w:rsidP="00177633">
      <w:pPr>
        <w:rPr>
          <w:b/>
        </w:rPr>
      </w:pPr>
      <w:r>
        <w:t>being charmed or frightened.</w:t>
      </w:r>
    </w:p>
    <w:p w14:paraId="7375A1CB" w14:textId="77777777" w:rsidR="008D7E6B" w:rsidRPr="008D7E6B" w:rsidRDefault="00177633" w:rsidP="00177633">
      <w:pPr>
        <w:rPr>
          <w:b/>
        </w:rPr>
      </w:pPr>
      <w:r>
        <w:t>Fanatical Advantage. Once per turn, if the cultist</w:t>
      </w:r>
    </w:p>
    <w:p w14:paraId="4E52025F" w14:textId="77777777" w:rsidR="008D7E6B" w:rsidRPr="008D7E6B" w:rsidRDefault="00177633" w:rsidP="00177633">
      <w:pPr>
        <w:rPr>
          <w:b/>
        </w:rPr>
      </w:pPr>
      <w:r>
        <w:t>makes a weapon attack with advantage on the attack</w:t>
      </w:r>
    </w:p>
    <w:p w14:paraId="6C0D2D9D" w14:textId="77777777" w:rsidR="008D7E6B" w:rsidRPr="008D7E6B" w:rsidRDefault="00177633" w:rsidP="00177633">
      <w:pPr>
        <w:rPr>
          <w:b/>
        </w:rPr>
      </w:pPr>
      <w:r>
        <w:t>roll and hits, it deals an extra 7 (2d6) damage.</w:t>
      </w:r>
    </w:p>
    <w:p w14:paraId="622B3860" w14:textId="77777777" w:rsidR="008D7E6B" w:rsidRPr="008D7E6B" w:rsidRDefault="00177633" w:rsidP="00177633">
      <w:pPr>
        <w:rPr>
          <w:b/>
        </w:rPr>
      </w:pPr>
      <w:r>
        <w:t>Pack Tactics. The cultist has advantage on an attack roll</w:t>
      </w:r>
    </w:p>
    <w:p w14:paraId="2EC4D806" w14:textId="77777777" w:rsidR="008D7E6B" w:rsidRPr="008D7E6B" w:rsidRDefault="00177633" w:rsidP="00177633">
      <w:pPr>
        <w:rPr>
          <w:b/>
        </w:rPr>
      </w:pPr>
      <w:r>
        <w:t>against a creature if at least one of the cultist’s allies is</w:t>
      </w:r>
    </w:p>
    <w:p w14:paraId="720BDB45" w14:textId="77777777" w:rsidR="008D7E6B" w:rsidRPr="008D7E6B" w:rsidRDefault="00177633" w:rsidP="00177633">
      <w:pPr>
        <w:rPr>
          <w:b/>
        </w:rPr>
      </w:pPr>
      <w:r>
        <w:t>within 5 feet of the creature and the ally isn’t</w:t>
      </w:r>
    </w:p>
    <w:p w14:paraId="697B5423" w14:textId="77777777" w:rsidR="008D7E6B" w:rsidRPr="008D7E6B" w:rsidRDefault="00177633" w:rsidP="00177633">
      <w:pPr>
        <w:rPr>
          <w:b/>
        </w:rPr>
      </w:pPr>
      <w:r>
        <w:t>incapacitated.</w:t>
      </w:r>
    </w:p>
    <w:p w14:paraId="5CCE6D73" w14:textId="77777777" w:rsidR="008D7E6B" w:rsidRPr="008D7E6B" w:rsidRDefault="00177633" w:rsidP="00177633">
      <w:pPr>
        <w:rPr>
          <w:b/>
        </w:rPr>
      </w:pPr>
      <w:r>
        <w:t>Actions</w:t>
      </w:r>
    </w:p>
    <w:p w14:paraId="000A92A0" w14:textId="77777777" w:rsidR="008D7E6B" w:rsidRPr="008D7E6B" w:rsidRDefault="00177633" w:rsidP="00177633">
      <w:pPr>
        <w:rPr>
          <w:b/>
        </w:rPr>
      </w:pPr>
      <w:r>
        <w:t>Multiattack. The cultist makes two attacks with its</w:t>
      </w:r>
    </w:p>
    <w:p w14:paraId="14E2BD22" w14:textId="77777777" w:rsidR="008D7E6B" w:rsidRPr="008D7E6B" w:rsidRDefault="00177633" w:rsidP="00177633">
      <w:pPr>
        <w:rPr>
          <w:b/>
        </w:rPr>
      </w:pPr>
      <w:r>
        <w:t>scimitar.</w:t>
      </w:r>
    </w:p>
    <w:p w14:paraId="1B97A4C6" w14:textId="2DB73B5C" w:rsidR="008D7E6B" w:rsidRPr="008D7E6B" w:rsidRDefault="00177633" w:rsidP="00177633">
      <w:pPr>
        <w:rPr>
          <w:b/>
        </w:rPr>
      </w:pPr>
      <w:r>
        <w:t xml:space="preserve">Scimitar. Melee Weapon Attack: +5 to hit, </w:t>
      </w:r>
      <w:r w:rsidR="00233FFA">
        <w:t xml:space="preserve">reach 5 ft., </w:t>
      </w:r>
      <w:r>
        <w:t>one target. Hit: 6 (1d6+3) slashing damage.</w:t>
      </w:r>
    </w:p>
    <w:p w14:paraId="5DC140C7" w14:textId="77777777" w:rsidR="008D7E6B" w:rsidRPr="008D7E6B" w:rsidRDefault="00177633" w:rsidP="00177633">
      <w:pPr>
        <w:rPr>
          <w:b/>
        </w:rPr>
      </w:pPr>
      <w:r>
        <w:t>Source: Dragonclaw, Hoard of the Dragon Queen</w:t>
      </w:r>
    </w:p>
    <w:p w14:paraId="03029007" w14:textId="77777777" w:rsidR="008D7E6B" w:rsidRPr="008D7E6B" w:rsidRDefault="00177633" w:rsidP="00177633">
      <w:pPr>
        <w:rPr>
          <w:b/>
        </w:rPr>
      </w:pPr>
      <w:r>
        <w:t>ELEMENTAL MAGE: AETHERMANCER</w:t>
      </w:r>
    </w:p>
    <w:p w14:paraId="2C614459" w14:textId="77777777" w:rsidR="008D7E6B" w:rsidRPr="008D7E6B" w:rsidRDefault="00177633" w:rsidP="00177633">
      <w:pPr>
        <w:rPr>
          <w:b/>
        </w:rPr>
      </w:pPr>
      <w:r>
        <w:t>Medium humanoid (human), chaotic evil</w:t>
      </w:r>
    </w:p>
    <w:p w14:paraId="69C0B0CA" w14:textId="77777777" w:rsidR="008D7E6B" w:rsidRPr="008D7E6B" w:rsidRDefault="00177633" w:rsidP="00177633">
      <w:pPr>
        <w:rPr>
          <w:b/>
        </w:rPr>
      </w:pPr>
      <w:r>
        <w:t>Armor Class 12 (15 with mage armor)</w:t>
      </w:r>
    </w:p>
    <w:p w14:paraId="57455F3C" w14:textId="77777777" w:rsidR="008D7E6B" w:rsidRPr="008D7E6B" w:rsidRDefault="00177633" w:rsidP="00177633">
      <w:pPr>
        <w:rPr>
          <w:b/>
        </w:rPr>
      </w:pPr>
      <w:r>
        <w:t>Hit Points 49 (9d8+9)</w:t>
      </w:r>
    </w:p>
    <w:p w14:paraId="0A3FEB76" w14:textId="77777777" w:rsidR="008D7E6B" w:rsidRPr="008D7E6B" w:rsidRDefault="00177633" w:rsidP="00177633">
      <w:pPr>
        <w:rPr>
          <w:b/>
        </w:rPr>
      </w:pPr>
      <w:r>
        <w:t>Speed 30 ft.,</w:t>
      </w:r>
    </w:p>
    <w:p w14:paraId="7B021BFE" w14:textId="2866C929"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AA57F6C"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52076BA0" w14:textId="292EFCD0" w:rsidR="008D7E6B" w:rsidRPr="008D7E6B" w:rsidRDefault="00177633" w:rsidP="00177633">
      <w:pPr>
        <w:rPr>
          <w:b/>
        </w:rPr>
      </w:pPr>
      <w:r>
        <w:t>Saving Throws Int +7, Wis +4</w:t>
      </w:r>
    </w:p>
    <w:p w14:paraId="1E3CFE2B" w14:textId="77777777" w:rsidR="008D7E6B" w:rsidRPr="008D7E6B" w:rsidRDefault="00177633" w:rsidP="00177633">
      <w:pPr>
        <w:rPr>
          <w:b/>
        </w:rPr>
      </w:pPr>
      <w:r>
        <w:t>Skills Arcana +7, History +7, Religion +7</w:t>
      </w:r>
    </w:p>
    <w:p w14:paraId="60E7707A" w14:textId="77777777" w:rsidR="008D7E6B" w:rsidRPr="008D7E6B" w:rsidRDefault="00177633" w:rsidP="00177633">
      <w:pPr>
        <w:rPr>
          <w:b/>
        </w:rPr>
      </w:pPr>
      <w:r>
        <w:t>Senses passive Perception 11</w:t>
      </w:r>
    </w:p>
    <w:p w14:paraId="2181F03F" w14:textId="77777777" w:rsidR="008D7E6B" w:rsidRPr="008D7E6B" w:rsidRDefault="00177633" w:rsidP="00177633">
      <w:pPr>
        <w:rPr>
          <w:b/>
        </w:rPr>
      </w:pPr>
      <w:r>
        <w:t>Languages Common, Draconic, Elvish, Primordial</w:t>
      </w:r>
    </w:p>
    <w:p w14:paraId="49F98300" w14:textId="77777777" w:rsidR="008D7E6B" w:rsidRPr="008D7E6B" w:rsidRDefault="00177633" w:rsidP="00177633">
      <w:pPr>
        <w:rPr>
          <w:b/>
        </w:rPr>
      </w:pPr>
      <w:r>
        <w:t>Challenge 6 (2300 XP)</w:t>
      </w:r>
    </w:p>
    <w:p w14:paraId="6615A232" w14:textId="77777777" w:rsidR="008D7E6B" w:rsidRPr="008D7E6B" w:rsidRDefault="00177633" w:rsidP="00177633">
      <w:pPr>
        <w:rPr>
          <w:b/>
        </w:rPr>
      </w:pPr>
      <w:r>
        <w:t>Elemental Adept. Spells cast by a aethermancer ignore</w:t>
      </w:r>
    </w:p>
    <w:p w14:paraId="6CCD51F8" w14:textId="77777777" w:rsidR="008D7E6B" w:rsidRPr="008D7E6B" w:rsidRDefault="00177633" w:rsidP="00177633">
      <w:pPr>
        <w:rPr>
          <w:b/>
        </w:rPr>
      </w:pPr>
      <w:r>
        <w:t>resistance to lightning damage. Additionally, when the</w:t>
      </w:r>
    </w:p>
    <w:p w14:paraId="224EFA2B" w14:textId="77777777" w:rsidR="008D7E6B" w:rsidRPr="008D7E6B" w:rsidRDefault="00177633" w:rsidP="00177633">
      <w:pPr>
        <w:rPr>
          <w:b/>
        </w:rPr>
      </w:pPr>
      <w:r>
        <w:t>spell deals lightning damage, if the dice roll is a 1, the</w:t>
      </w:r>
    </w:p>
    <w:p w14:paraId="7F59A82B" w14:textId="77777777" w:rsidR="008D7E6B" w:rsidRPr="008D7E6B" w:rsidRDefault="00177633" w:rsidP="00177633">
      <w:pPr>
        <w:rPr>
          <w:b/>
        </w:rPr>
      </w:pPr>
      <w:r>
        <w:t>aethermancer treats the dice roll as a 2.</w:t>
      </w:r>
    </w:p>
    <w:p w14:paraId="32F72E7E" w14:textId="77777777" w:rsidR="008D7E6B" w:rsidRPr="008D7E6B" w:rsidRDefault="00177633" w:rsidP="00177633">
      <w:pPr>
        <w:rPr>
          <w:b/>
        </w:rPr>
      </w:pPr>
      <w:r>
        <w:t>Spellcasting. The mage is a 9th level spellcaster. Its</w:t>
      </w:r>
    </w:p>
    <w:p w14:paraId="7D4CF420" w14:textId="77777777" w:rsidR="008D7E6B" w:rsidRPr="008D7E6B" w:rsidRDefault="00177633" w:rsidP="00177633">
      <w:pPr>
        <w:rPr>
          <w:b/>
        </w:rPr>
      </w:pPr>
      <w:r>
        <w:t>spellcasting ability is Intelligence (spell save DC 15, +7 to</w:t>
      </w:r>
    </w:p>
    <w:p w14:paraId="5B8526A6" w14:textId="77777777" w:rsidR="008D7E6B" w:rsidRPr="008D7E6B" w:rsidRDefault="00177633" w:rsidP="00177633">
      <w:pPr>
        <w:rPr>
          <w:b/>
        </w:rPr>
      </w:pPr>
      <w:r>
        <w:t>hit with spell attacks). The mage has the following</w:t>
      </w:r>
    </w:p>
    <w:p w14:paraId="5804A7F4" w14:textId="77777777" w:rsidR="008D7E6B" w:rsidRPr="008D7E6B" w:rsidRDefault="00177633" w:rsidP="00177633">
      <w:pPr>
        <w:rPr>
          <w:b/>
        </w:rPr>
      </w:pPr>
      <w:r>
        <w:t>wizard spells prepared:</w:t>
      </w:r>
    </w:p>
    <w:p w14:paraId="329DB7E9" w14:textId="77777777" w:rsidR="008D7E6B" w:rsidRPr="008D7E6B" w:rsidRDefault="00177633" w:rsidP="00177633">
      <w:pPr>
        <w:rPr>
          <w:b/>
        </w:rPr>
      </w:pPr>
      <w:r>
        <w:t>Cantrips (at will): frostbite, gust, light, shocking grasp</w:t>
      </w:r>
    </w:p>
    <w:p w14:paraId="18BF59C8" w14:textId="77777777" w:rsidR="008D7E6B" w:rsidRPr="008D7E6B" w:rsidRDefault="00177633" w:rsidP="00177633">
      <w:pPr>
        <w:rPr>
          <w:b/>
        </w:rPr>
      </w:pPr>
      <w:r>
        <w:t>1st level (4 slots): chromatic orb, mage armor, shield,</w:t>
      </w:r>
    </w:p>
    <w:p w14:paraId="21D4235E" w14:textId="77777777" w:rsidR="008D7E6B" w:rsidRPr="008D7E6B" w:rsidRDefault="00177633" w:rsidP="00177633">
      <w:pPr>
        <w:rPr>
          <w:b/>
        </w:rPr>
      </w:pPr>
      <w:r>
        <w:t>thunderwave</w:t>
      </w:r>
    </w:p>
    <w:p w14:paraId="39107442" w14:textId="77777777" w:rsidR="008D7E6B" w:rsidRPr="008D7E6B" w:rsidRDefault="00177633" w:rsidP="00177633">
      <w:pPr>
        <w:rPr>
          <w:b/>
        </w:rPr>
      </w:pPr>
      <w:r>
        <w:t>2nd level (3 slots): dust devil, gust of wind, misty step</w:t>
      </w:r>
    </w:p>
    <w:p w14:paraId="1E776E3C" w14:textId="77777777" w:rsidR="008D7E6B" w:rsidRPr="008D7E6B" w:rsidRDefault="00177633" w:rsidP="00177633">
      <w:pPr>
        <w:rPr>
          <w:b/>
        </w:rPr>
      </w:pPr>
      <w:r>
        <w:t>3rd level (3 slots): counterspell, fly, lightning bolt</w:t>
      </w:r>
    </w:p>
    <w:p w14:paraId="433E263C" w14:textId="77777777" w:rsidR="008D7E6B" w:rsidRPr="008D7E6B" w:rsidRDefault="00177633" w:rsidP="00177633">
      <w:pPr>
        <w:rPr>
          <w:b/>
        </w:rPr>
      </w:pPr>
      <w:r>
        <w:t>4th level (3 slots): greater invisibility, storm sphere</w:t>
      </w:r>
    </w:p>
    <w:p w14:paraId="366813D7" w14:textId="77777777" w:rsidR="008D7E6B" w:rsidRPr="008D7E6B" w:rsidRDefault="00177633" w:rsidP="00177633">
      <w:pPr>
        <w:rPr>
          <w:b/>
        </w:rPr>
      </w:pPr>
      <w:r>
        <w:t>5th level (1 slots): control winds</w:t>
      </w:r>
    </w:p>
    <w:p w14:paraId="0A25933E" w14:textId="77777777" w:rsidR="008D7E6B" w:rsidRPr="008D7E6B" w:rsidRDefault="00177633" w:rsidP="00177633">
      <w:pPr>
        <w:rPr>
          <w:b/>
        </w:rPr>
      </w:pPr>
      <w:r>
        <w:t>Actions</w:t>
      </w:r>
    </w:p>
    <w:p w14:paraId="5C4A0741" w14:textId="77777777" w:rsidR="008D7E6B" w:rsidRPr="008D7E6B" w:rsidRDefault="00177633" w:rsidP="00177633">
      <w:pPr>
        <w:rPr>
          <w:b/>
        </w:rPr>
      </w:pPr>
      <w:r>
        <w:t>Dagger. Melee or Ranged Weapon Attack: +5 to hit, reach 5 ft. or range 20/60 ft., one target. Hit: 4 (1d4+2) piercing damage.</w:t>
      </w:r>
    </w:p>
    <w:p w14:paraId="066B9B56" w14:textId="77777777" w:rsidR="008D7E6B" w:rsidRPr="008D7E6B" w:rsidRDefault="00177633" w:rsidP="00177633">
      <w:pPr>
        <w:rPr>
          <w:b/>
        </w:rPr>
      </w:pPr>
      <w:r>
        <w:t>Source: Mage, Monster Manual</w:t>
      </w:r>
    </w:p>
    <w:p w14:paraId="6C67AB0D" w14:textId="4E3FF374" w:rsidR="00177633" w:rsidRDefault="00177633" w:rsidP="00177633">
      <w:pPr>
        <w:pStyle w:val="2"/>
      </w:pPr>
      <w:bookmarkStart w:id="198" w:name="_Toc510259779"/>
      <w:r w:rsidRPr="0047393C">
        <w:t>Elemental Mage: Aethermancer</w:t>
      </w:r>
      <w:bookmarkEnd w:id="198"/>
    </w:p>
    <w:p w14:paraId="6EDEA589" w14:textId="77777777" w:rsidR="008D7E6B" w:rsidRPr="008D7E6B" w:rsidRDefault="00177633" w:rsidP="00177633">
      <w:pPr>
        <w:rPr>
          <w:b/>
        </w:rPr>
      </w:pPr>
      <w:r>
        <w:t>ELEMENTAL MAGE: AETHERMANCER</w:t>
      </w:r>
    </w:p>
    <w:p w14:paraId="78A7F268" w14:textId="77777777" w:rsidR="008D7E6B" w:rsidRPr="008D7E6B" w:rsidRDefault="00177633" w:rsidP="00177633">
      <w:pPr>
        <w:rPr>
          <w:b/>
        </w:rPr>
      </w:pPr>
      <w:r>
        <w:t>Medium humanoid (human), chaotic evil</w:t>
      </w:r>
    </w:p>
    <w:p w14:paraId="1D7FA41F" w14:textId="77777777" w:rsidR="008D7E6B" w:rsidRPr="008D7E6B" w:rsidRDefault="00177633" w:rsidP="00177633">
      <w:pPr>
        <w:rPr>
          <w:b/>
        </w:rPr>
      </w:pPr>
      <w:r>
        <w:t>Armor Class 12 (15 with mage armor)</w:t>
      </w:r>
    </w:p>
    <w:p w14:paraId="3C80798F" w14:textId="77777777" w:rsidR="008D7E6B" w:rsidRPr="008D7E6B" w:rsidRDefault="00177633" w:rsidP="00177633">
      <w:pPr>
        <w:rPr>
          <w:b/>
        </w:rPr>
      </w:pPr>
      <w:r>
        <w:t>Hit Points 49 (9d8+9)</w:t>
      </w:r>
    </w:p>
    <w:p w14:paraId="40F47F9A" w14:textId="77777777" w:rsidR="008D7E6B" w:rsidRPr="008D7E6B" w:rsidRDefault="00177633" w:rsidP="00177633">
      <w:pPr>
        <w:rPr>
          <w:b/>
        </w:rPr>
      </w:pPr>
      <w:r>
        <w:t>Speed 30 ft.,</w:t>
      </w:r>
    </w:p>
    <w:p w14:paraId="1BA0AD60" w14:textId="59FFAF4A"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968C3B"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480AC22E" w14:textId="795B59F2" w:rsidR="008D7E6B" w:rsidRPr="008D7E6B" w:rsidRDefault="00177633" w:rsidP="00177633">
      <w:pPr>
        <w:rPr>
          <w:b/>
        </w:rPr>
      </w:pPr>
      <w:r>
        <w:t>Saving Throws Int +7, Wis +4</w:t>
      </w:r>
    </w:p>
    <w:p w14:paraId="1E1DDAB5" w14:textId="77777777" w:rsidR="008D7E6B" w:rsidRPr="008D7E6B" w:rsidRDefault="00177633" w:rsidP="00177633">
      <w:pPr>
        <w:rPr>
          <w:b/>
        </w:rPr>
      </w:pPr>
      <w:r>
        <w:t>Skills Arcana +7, History +7, Religion +7</w:t>
      </w:r>
    </w:p>
    <w:p w14:paraId="13362B5C" w14:textId="77777777" w:rsidR="008D7E6B" w:rsidRPr="008D7E6B" w:rsidRDefault="00177633" w:rsidP="00177633">
      <w:pPr>
        <w:rPr>
          <w:b/>
        </w:rPr>
      </w:pPr>
      <w:r>
        <w:t>Senses passive Perception 11</w:t>
      </w:r>
    </w:p>
    <w:p w14:paraId="288A6F05" w14:textId="77777777" w:rsidR="008D7E6B" w:rsidRPr="008D7E6B" w:rsidRDefault="00177633" w:rsidP="00177633">
      <w:pPr>
        <w:rPr>
          <w:b/>
        </w:rPr>
      </w:pPr>
      <w:r>
        <w:t>Languages Common, Draconic, Elvish, Primordial</w:t>
      </w:r>
    </w:p>
    <w:p w14:paraId="5E3A2633" w14:textId="77777777" w:rsidR="008D7E6B" w:rsidRPr="008D7E6B" w:rsidRDefault="00177633" w:rsidP="00177633">
      <w:pPr>
        <w:rPr>
          <w:b/>
        </w:rPr>
      </w:pPr>
      <w:r>
        <w:t>Challenge 6 (2300 XP)</w:t>
      </w:r>
    </w:p>
    <w:p w14:paraId="7BF18907" w14:textId="77777777" w:rsidR="008D7E6B" w:rsidRPr="008D7E6B" w:rsidRDefault="00177633" w:rsidP="00177633">
      <w:pPr>
        <w:rPr>
          <w:b/>
        </w:rPr>
      </w:pPr>
      <w:r>
        <w:t>Elemental Adept. Spells cast by a aethermancer ignore</w:t>
      </w:r>
    </w:p>
    <w:p w14:paraId="03696309" w14:textId="77777777" w:rsidR="008D7E6B" w:rsidRPr="008D7E6B" w:rsidRDefault="00177633" w:rsidP="00177633">
      <w:pPr>
        <w:rPr>
          <w:b/>
        </w:rPr>
      </w:pPr>
      <w:r>
        <w:t>resistance to lightning damage. Additionally, when the</w:t>
      </w:r>
    </w:p>
    <w:p w14:paraId="71C4971A" w14:textId="77777777" w:rsidR="008D7E6B" w:rsidRPr="008D7E6B" w:rsidRDefault="00177633" w:rsidP="00177633">
      <w:pPr>
        <w:rPr>
          <w:b/>
        </w:rPr>
      </w:pPr>
      <w:r>
        <w:t>spell deals lightning damage, if the dice roll is a 1, the</w:t>
      </w:r>
    </w:p>
    <w:p w14:paraId="7A8D1A51" w14:textId="77777777" w:rsidR="008D7E6B" w:rsidRPr="008D7E6B" w:rsidRDefault="00177633" w:rsidP="00177633">
      <w:pPr>
        <w:rPr>
          <w:b/>
        </w:rPr>
      </w:pPr>
      <w:r>
        <w:t>aethermancer treats the dice roll as a 2.</w:t>
      </w:r>
    </w:p>
    <w:p w14:paraId="79AE76A4" w14:textId="77777777" w:rsidR="008D7E6B" w:rsidRPr="008D7E6B" w:rsidRDefault="00177633" w:rsidP="00177633">
      <w:pPr>
        <w:rPr>
          <w:b/>
        </w:rPr>
      </w:pPr>
      <w:r>
        <w:t>Spellcasting. The mage is a 9th level spellcaster. Its</w:t>
      </w:r>
    </w:p>
    <w:p w14:paraId="37B5D396" w14:textId="77777777" w:rsidR="008D7E6B" w:rsidRPr="008D7E6B" w:rsidRDefault="00177633" w:rsidP="00177633">
      <w:pPr>
        <w:rPr>
          <w:b/>
        </w:rPr>
      </w:pPr>
      <w:r>
        <w:t>spellcasting ability is Intelligence (spell save DC 15, +7 to</w:t>
      </w:r>
    </w:p>
    <w:p w14:paraId="3CFC780A" w14:textId="77777777" w:rsidR="008D7E6B" w:rsidRPr="008D7E6B" w:rsidRDefault="00177633" w:rsidP="00177633">
      <w:pPr>
        <w:rPr>
          <w:b/>
        </w:rPr>
      </w:pPr>
      <w:r>
        <w:t>hit with spell attacks). The mage has the following</w:t>
      </w:r>
    </w:p>
    <w:p w14:paraId="3C2190D8" w14:textId="77777777" w:rsidR="008D7E6B" w:rsidRPr="008D7E6B" w:rsidRDefault="00177633" w:rsidP="00177633">
      <w:pPr>
        <w:rPr>
          <w:b/>
        </w:rPr>
      </w:pPr>
      <w:r>
        <w:t>wizard spells prepared:</w:t>
      </w:r>
    </w:p>
    <w:p w14:paraId="360AC9F9" w14:textId="77777777" w:rsidR="008D7E6B" w:rsidRPr="008D7E6B" w:rsidRDefault="00177633" w:rsidP="00177633">
      <w:pPr>
        <w:rPr>
          <w:b/>
        </w:rPr>
      </w:pPr>
      <w:r>
        <w:t>Cantrips (at will): frostbite, gust, light, shocking grasp</w:t>
      </w:r>
    </w:p>
    <w:p w14:paraId="6C9CDDF2" w14:textId="77777777" w:rsidR="008D7E6B" w:rsidRPr="008D7E6B" w:rsidRDefault="00177633" w:rsidP="00177633">
      <w:pPr>
        <w:rPr>
          <w:b/>
        </w:rPr>
      </w:pPr>
      <w:r>
        <w:t>1st level (4 slots): chromatic orb, mage armor, shield,</w:t>
      </w:r>
    </w:p>
    <w:p w14:paraId="1EB22661" w14:textId="77777777" w:rsidR="008D7E6B" w:rsidRPr="008D7E6B" w:rsidRDefault="00177633" w:rsidP="00177633">
      <w:pPr>
        <w:rPr>
          <w:b/>
        </w:rPr>
      </w:pPr>
      <w:r>
        <w:t>thunderwave</w:t>
      </w:r>
    </w:p>
    <w:p w14:paraId="6CD4EBA0" w14:textId="77777777" w:rsidR="008D7E6B" w:rsidRPr="008D7E6B" w:rsidRDefault="00177633" w:rsidP="00177633">
      <w:pPr>
        <w:rPr>
          <w:b/>
        </w:rPr>
      </w:pPr>
      <w:r>
        <w:t>2nd level (3 slots): dust devil, gust of wind, misty step</w:t>
      </w:r>
    </w:p>
    <w:p w14:paraId="04A1D335" w14:textId="77777777" w:rsidR="008D7E6B" w:rsidRPr="008D7E6B" w:rsidRDefault="00177633" w:rsidP="00177633">
      <w:pPr>
        <w:rPr>
          <w:b/>
        </w:rPr>
      </w:pPr>
      <w:r>
        <w:t>3rd level (3 slots): counterspell, fly, lightning bolt</w:t>
      </w:r>
    </w:p>
    <w:p w14:paraId="2AF9ACFB" w14:textId="77777777" w:rsidR="008D7E6B" w:rsidRPr="008D7E6B" w:rsidRDefault="00177633" w:rsidP="00177633">
      <w:pPr>
        <w:rPr>
          <w:b/>
        </w:rPr>
      </w:pPr>
      <w:r>
        <w:t>4th level (3 slots): greater invisibility, storm sphere</w:t>
      </w:r>
    </w:p>
    <w:p w14:paraId="50E3F46E" w14:textId="77777777" w:rsidR="008D7E6B" w:rsidRPr="008D7E6B" w:rsidRDefault="00177633" w:rsidP="00177633">
      <w:pPr>
        <w:rPr>
          <w:b/>
        </w:rPr>
      </w:pPr>
      <w:r>
        <w:t>5th level (1 slots): control winds</w:t>
      </w:r>
    </w:p>
    <w:p w14:paraId="060E0649" w14:textId="77777777" w:rsidR="008D7E6B" w:rsidRPr="008D7E6B" w:rsidRDefault="00177633" w:rsidP="00177633">
      <w:pPr>
        <w:rPr>
          <w:b/>
        </w:rPr>
      </w:pPr>
      <w:r>
        <w:t>Actions</w:t>
      </w:r>
    </w:p>
    <w:p w14:paraId="3B8F6C62" w14:textId="77777777" w:rsidR="008D7E6B" w:rsidRPr="008D7E6B" w:rsidRDefault="00177633" w:rsidP="00177633">
      <w:pPr>
        <w:rPr>
          <w:b/>
        </w:rPr>
      </w:pPr>
      <w:r>
        <w:t>Dagger. Melee or Ranged Weapon Attack: +5 to hit,</w:t>
      </w:r>
    </w:p>
    <w:p w14:paraId="565667B6" w14:textId="77777777" w:rsidR="008D7E6B" w:rsidRPr="008D7E6B" w:rsidRDefault="00177633" w:rsidP="00177633">
      <w:pPr>
        <w:rPr>
          <w:b/>
        </w:rPr>
      </w:pPr>
      <w:r>
        <w:t>reach 5 ft. or range 20/60 ft., one target. Hit: 4 (1d4+2)</w:t>
      </w:r>
    </w:p>
    <w:p w14:paraId="65F30619" w14:textId="59C7856C" w:rsidR="00177633" w:rsidRPr="000A27FD" w:rsidRDefault="00177633" w:rsidP="00177633">
      <w:r>
        <w:t>piercing damage.</w:t>
      </w:r>
    </w:p>
    <w:p w14:paraId="373DE232" w14:textId="77777777" w:rsidR="00177633" w:rsidRDefault="00177633" w:rsidP="00177633">
      <w:pPr>
        <w:pStyle w:val="2"/>
      </w:pPr>
      <w:bookmarkStart w:id="199" w:name="_Toc510259780"/>
      <w:r w:rsidRPr="0047393C">
        <w:t>Elemental Mage: Geomancer</w:t>
      </w:r>
      <w:bookmarkEnd w:id="199"/>
    </w:p>
    <w:p w14:paraId="254A9A5E" w14:textId="77777777" w:rsidR="008D7E6B" w:rsidRPr="008D7E6B" w:rsidRDefault="00177633" w:rsidP="00177633">
      <w:pPr>
        <w:rPr>
          <w:b/>
        </w:rPr>
      </w:pPr>
      <w:r>
        <w:t>ELEMENTAL MAGE: GEOMANCER</w:t>
      </w:r>
    </w:p>
    <w:p w14:paraId="094C21C9" w14:textId="77777777" w:rsidR="008D7E6B" w:rsidRPr="008D7E6B" w:rsidRDefault="00177633" w:rsidP="00177633">
      <w:pPr>
        <w:rPr>
          <w:b/>
        </w:rPr>
      </w:pPr>
      <w:r>
        <w:t>Medium humanoid (human), chaotic evil</w:t>
      </w:r>
    </w:p>
    <w:p w14:paraId="5B9B3D19" w14:textId="77777777" w:rsidR="008D7E6B" w:rsidRPr="008D7E6B" w:rsidRDefault="00177633" w:rsidP="00177633">
      <w:pPr>
        <w:rPr>
          <w:b/>
        </w:rPr>
      </w:pPr>
      <w:r>
        <w:t>Armor Class 12 (15 with mage armor)</w:t>
      </w:r>
    </w:p>
    <w:p w14:paraId="190B98AE" w14:textId="77777777" w:rsidR="008D7E6B" w:rsidRPr="008D7E6B" w:rsidRDefault="00177633" w:rsidP="00177633">
      <w:pPr>
        <w:rPr>
          <w:b/>
        </w:rPr>
      </w:pPr>
      <w:r>
        <w:t>Hit Points 49 (9d8+9)</w:t>
      </w:r>
    </w:p>
    <w:p w14:paraId="3304D34E" w14:textId="77777777" w:rsidR="008D7E6B" w:rsidRPr="008D7E6B" w:rsidRDefault="00177633" w:rsidP="00177633">
      <w:pPr>
        <w:rPr>
          <w:b/>
        </w:rPr>
      </w:pPr>
      <w:r>
        <w:t>Speed 30 ft.,</w:t>
      </w:r>
    </w:p>
    <w:p w14:paraId="7BAC8F5C" w14:textId="5EC7D35F"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4DDFF01"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0DB89A4B" w14:textId="13783034" w:rsidR="008D7E6B" w:rsidRPr="008D7E6B" w:rsidRDefault="00177633" w:rsidP="00177633">
      <w:pPr>
        <w:rPr>
          <w:b/>
        </w:rPr>
      </w:pPr>
      <w:r>
        <w:t>Saving Throws Int +7, Wis +4</w:t>
      </w:r>
    </w:p>
    <w:p w14:paraId="206C8C9C" w14:textId="77777777" w:rsidR="008D7E6B" w:rsidRPr="008D7E6B" w:rsidRDefault="00177633" w:rsidP="00177633">
      <w:pPr>
        <w:rPr>
          <w:b/>
        </w:rPr>
      </w:pPr>
      <w:r>
        <w:t>Skills Arcana +7, History +7, Religion +7</w:t>
      </w:r>
    </w:p>
    <w:p w14:paraId="5BCC2840" w14:textId="77777777" w:rsidR="008D7E6B" w:rsidRPr="008D7E6B" w:rsidRDefault="00177633" w:rsidP="00177633">
      <w:pPr>
        <w:rPr>
          <w:b/>
        </w:rPr>
      </w:pPr>
      <w:r>
        <w:t>Senses passive Perception 11</w:t>
      </w:r>
    </w:p>
    <w:p w14:paraId="2DFAA7CC" w14:textId="77777777" w:rsidR="008D7E6B" w:rsidRPr="008D7E6B" w:rsidRDefault="00177633" w:rsidP="00177633">
      <w:pPr>
        <w:rPr>
          <w:b/>
        </w:rPr>
      </w:pPr>
      <w:r>
        <w:t>Languages Common, Draconic, Elvish, Primordial</w:t>
      </w:r>
    </w:p>
    <w:p w14:paraId="2C6ECA67" w14:textId="77777777" w:rsidR="008D7E6B" w:rsidRPr="008D7E6B" w:rsidRDefault="00177633" w:rsidP="00177633">
      <w:pPr>
        <w:rPr>
          <w:b/>
        </w:rPr>
      </w:pPr>
      <w:r>
        <w:t>Challenge 6 (2300 XP)</w:t>
      </w:r>
    </w:p>
    <w:p w14:paraId="33148ECD" w14:textId="77777777" w:rsidR="008D7E6B" w:rsidRPr="008D7E6B" w:rsidRDefault="00177633" w:rsidP="00177633">
      <w:pPr>
        <w:rPr>
          <w:b/>
        </w:rPr>
      </w:pPr>
      <w:r>
        <w:t>War Caster. The geomancer has advantage on</w:t>
      </w:r>
    </w:p>
    <w:p w14:paraId="289C57D2" w14:textId="77777777" w:rsidR="008D7E6B" w:rsidRPr="008D7E6B" w:rsidRDefault="00177633" w:rsidP="00177633">
      <w:pPr>
        <w:rPr>
          <w:b/>
        </w:rPr>
      </w:pPr>
      <w:r>
        <w:t>Constitution saves to prevent loss of concentration.</w:t>
      </w:r>
    </w:p>
    <w:p w14:paraId="4E0950E5" w14:textId="77777777" w:rsidR="008D7E6B" w:rsidRPr="008D7E6B" w:rsidRDefault="00177633" w:rsidP="00177633">
      <w:pPr>
        <w:rPr>
          <w:b/>
        </w:rPr>
      </w:pPr>
      <w:r>
        <w:t>The geomancer can use a single target, one action spell</w:t>
      </w:r>
    </w:p>
    <w:p w14:paraId="1AB93E70" w14:textId="77777777" w:rsidR="00E82E8E" w:rsidRPr="00E82E8E" w:rsidRDefault="00177633" w:rsidP="00177633">
      <w:pPr>
        <w:rPr>
          <w:b/>
        </w:rPr>
      </w:pPr>
      <w:r>
        <w:t>on a target that provokes an opportunity attack from it.</w:t>
      </w:r>
    </w:p>
    <w:p w14:paraId="34CF5823" w14:textId="4AA79984" w:rsidR="008D7E6B" w:rsidRPr="008D7E6B" w:rsidRDefault="00177633" w:rsidP="00177633">
      <w:pPr>
        <w:rPr>
          <w:b/>
        </w:rPr>
      </w:pPr>
      <w:r>
        <w:t>Spellcasting. The mage is a 9th level spellcaster. Its</w:t>
      </w:r>
    </w:p>
    <w:p w14:paraId="2D793A52" w14:textId="77777777" w:rsidR="008D7E6B" w:rsidRPr="008D7E6B" w:rsidRDefault="00177633" w:rsidP="00177633">
      <w:pPr>
        <w:rPr>
          <w:b/>
        </w:rPr>
      </w:pPr>
      <w:r>
        <w:t>spellcasting ability is Intelligence (spell save DC 15, +7 to</w:t>
      </w:r>
    </w:p>
    <w:p w14:paraId="106CD898" w14:textId="77777777" w:rsidR="008D7E6B" w:rsidRPr="008D7E6B" w:rsidRDefault="00177633" w:rsidP="00177633">
      <w:pPr>
        <w:rPr>
          <w:b/>
        </w:rPr>
      </w:pPr>
      <w:r>
        <w:t>hit with spell attacks). The mage has the following</w:t>
      </w:r>
    </w:p>
    <w:p w14:paraId="3A048788" w14:textId="77777777" w:rsidR="008D7E6B" w:rsidRPr="008D7E6B" w:rsidRDefault="00177633" w:rsidP="00177633">
      <w:pPr>
        <w:rPr>
          <w:b/>
        </w:rPr>
      </w:pPr>
      <w:r>
        <w:t>wizard spells prepared:</w:t>
      </w:r>
    </w:p>
    <w:p w14:paraId="73461065" w14:textId="77777777" w:rsidR="008D7E6B" w:rsidRPr="008D7E6B" w:rsidRDefault="00177633" w:rsidP="00177633">
      <w:pPr>
        <w:rPr>
          <w:b/>
        </w:rPr>
      </w:pPr>
      <w:r>
        <w:t>Cantrips (at will): chill touch, mold earth, light, poison</w:t>
      </w:r>
    </w:p>
    <w:p w14:paraId="23BEAA2B" w14:textId="77777777" w:rsidR="008D7E6B" w:rsidRPr="008D7E6B" w:rsidRDefault="00177633" w:rsidP="00177633">
      <w:pPr>
        <w:rPr>
          <w:b/>
        </w:rPr>
      </w:pPr>
      <w:r>
        <w:t>spray</w:t>
      </w:r>
    </w:p>
    <w:p w14:paraId="1EB06D58" w14:textId="77777777" w:rsidR="008D7E6B" w:rsidRPr="008D7E6B" w:rsidRDefault="00177633" w:rsidP="00177633">
      <w:pPr>
        <w:rPr>
          <w:b/>
        </w:rPr>
      </w:pPr>
      <w:r>
        <w:t>1st level (4 slots): chromatic orb, earth tremor, mage</w:t>
      </w:r>
    </w:p>
    <w:p w14:paraId="7FBF08C1" w14:textId="77777777" w:rsidR="008D7E6B" w:rsidRPr="008D7E6B" w:rsidRDefault="00177633" w:rsidP="00177633">
      <w:pPr>
        <w:rPr>
          <w:b/>
        </w:rPr>
      </w:pPr>
      <w:r>
        <w:t>armor, shield</w:t>
      </w:r>
    </w:p>
    <w:p w14:paraId="70E54A6A" w14:textId="77777777" w:rsidR="008D7E6B" w:rsidRPr="008D7E6B" w:rsidRDefault="00177633" w:rsidP="00177633">
      <w:pPr>
        <w:rPr>
          <w:b/>
        </w:rPr>
      </w:pPr>
      <w:r>
        <w:t>2nd level (3 slots): earthbind, hold person, shatter</w:t>
      </w:r>
    </w:p>
    <w:p w14:paraId="4D60FAD5" w14:textId="77777777" w:rsidR="008D7E6B" w:rsidRPr="008D7E6B" w:rsidRDefault="00177633" w:rsidP="00177633">
      <w:pPr>
        <w:rPr>
          <w:b/>
        </w:rPr>
      </w:pPr>
      <w:r>
        <w:t>3rd level (3 slots): counterspell, erupting earth, slow</w:t>
      </w:r>
    </w:p>
    <w:p w14:paraId="1A272944" w14:textId="77777777" w:rsidR="008D7E6B" w:rsidRPr="008D7E6B" w:rsidRDefault="00177633" w:rsidP="00177633">
      <w:pPr>
        <w:rPr>
          <w:b/>
        </w:rPr>
      </w:pPr>
      <w:r>
        <w:t>4th level (3 slots): greater invisibility, stoneskin</w:t>
      </w:r>
    </w:p>
    <w:p w14:paraId="3639BD2B" w14:textId="77777777" w:rsidR="008D7E6B" w:rsidRPr="008D7E6B" w:rsidRDefault="00177633" w:rsidP="00177633">
      <w:pPr>
        <w:rPr>
          <w:b/>
        </w:rPr>
      </w:pPr>
      <w:r>
        <w:t>5th level (1 slots): wall of stone</w:t>
      </w:r>
    </w:p>
    <w:p w14:paraId="2A22488B" w14:textId="77777777" w:rsidR="008D7E6B" w:rsidRPr="008D7E6B" w:rsidRDefault="00177633" w:rsidP="00177633">
      <w:pPr>
        <w:rPr>
          <w:b/>
        </w:rPr>
      </w:pPr>
      <w:r>
        <w:t>Actions</w:t>
      </w:r>
    </w:p>
    <w:p w14:paraId="0FFC589A" w14:textId="77777777" w:rsidR="008D7E6B" w:rsidRPr="008D7E6B" w:rsidRDefault="00177633" w:rsidP="00177633">
      <w:pPr>
        <w:rPr>
          <w:b/>
        </w:rPr>
      </w:pPr>
      <w:r>
        <w:t>Dagger. Melee or Ranged Weapon Attack: +5 to hit,</w:t>
      </w:r>
    </w:p>
    <w:p w14:paraId="427F5884" w14:textId="77777777" w:rsidR="008D7E6B" w:rsidRPr="008D7E6B" w:rsidRDefault="00177633" w:rsidP="00177633">
      <w:pPr>
        <w:rPr>
          <w:b/>
        </w:rPr>
      </w:pPr>
      <w:r>
        <w:t>reach 5 ft. or range 20/60 ft., one target. Hit: 4 (1d4+2)</w:t>
      </w:r>
    </w:p>
    <w:p w14:paraId="4D940790" w14:textId="6CD8569B" w:rsidR="00177633" w:rsidRPr="000A27FD" w:rsidRDefault="00177633" w:rsidP="00177633">
      <w:r>
        <w:t>piercing damage.</w:t>
      </w:r>
    </w:p>
    <w:p w14:paraId="42F2EF90" w14:textId="77777777" w:rsidR="00177633" w:rsidRDefault="00177633" w:rsidP="00177633">
      <w:pPr>
        <w:pStyle w:val="2"/>
      </w:pPr>
      <w:bookmarkStart w:id="200" w:name="_Toc510259781"/>
      <w:r w:rsidRPr="0047393C">
        <w:t>Elemental Mage: Hydromancer</w:t>
      </w:r>
      <w:bookmarkEnd w:id="200"/>
    </w:p>
    <w:p w14:paraId="3F7B2C16" w14:textId="77777777" w:rsidR="008D7E6B" w:rsidRPr="008D7E6B" w:rsidRDefault="00177633" w:rsidP="00177633">
      <w:pPr>
        <w:rPr>
          <w:b/>
        </w:rPr>
      </w:pPr>
      <w:r>
        <w:t>Medium humanoid (human), chaotic evil</w:t>
      </w:r>
    </w:p>
    <w:p w14:paraId="6D818AF4" w14:textId="77777777" w:rsidR="008D7E6B" w:rsidRPr="008D7E6B" w:rsidRDefault="00177633" w:rsidP="00177633">
      <w:pPr>
        <w:rPr>
          <w:b/>
        </w:rPr>
      </w:pPr>
      <w:r>
        <w:t>Armor Class 12 (15 with mage armor)</w:t>
      </w:r>
    </w:p>
    <w:p w14:paraId="56837875" w14:textId="77777777" w:rsidR="008D7E6B" w:rsidRPr="008D7E6B" w:rsidRDefault="00177633" w:rsidP="00177633">
      <w:pPr>
        <w:rPr>
          <w:b/>
        </w:rPr>
      </w:pPr>
      <w:r>
        <w:t>Hit Points 49 (9d8+9)</w:t>
      </w:r>
    </w:p>
    <w:p w14:paraId="03E3AACF" w14:textId="77777777" w:rsidR="008D7E6B" w:rsidRPr="008D7E6B" w:rsidRDefault="00177633" w:rsidP="00177633">
      <w:pPr>
        <w:rPr>
          <w:b/>
        </w:rPr>
      </w:pPr>
      <w:r>
        <w:t>Speed 30 ft.,</w:t>
      </w:r>
    </w:p>
    <w:p w14:paraId="6A91A0BE" w14:textId="0CF0907C"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EA67F5B"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148F0422" w14:textId="0C63E074" w:rsidR="008D7E6B" w:rsidRPr="008D7E6B" w:rsidRDefault="00177633" w:rsidP="00177633">
      <w:pPr>
        <w:rPr>
          <w:b/>
        </w:rPr>
      </w:pPr>
      <w:r>
        <w:t>Saving Throws Int +7, Wis +4</w:t>
      </w:r>
    </w:p>
    <w:p w14:paraId="61FFC75E" w14:textId="77777777" w:rsidR="008D7E6B" w:rsidRPr="008D7E6B" w:rsidRDefault="00177633" w:rsidP="00177633">
      <w:pPr>
        <w:rPr>
          <w:b/>
        </w:rPr>
      </w:pPr>
      <w:r>
        <w:t>Skills Arcana +7, History +7, Religion +7</w:t>
      </w:r>
    </w:p>
    <w:p w14:paraId="16ECCDCF" w14:textId="77777777" w:rsidR="008D7E6B" w:rsidRPr="008D7E6B" w:rsidRDefault="00177633" w:rsidP="00177633">
      <w:pPr>
        <w:rPr>
          <w:b/>
        </w:rPr>
      </w:pPr>
      <w:r>
        <w:t>Senses passive Perception 11</w:t>
      </w:r>
    </w:p>
    <w:p w14:paraId="624A42DA" w14:textId="77777777" w:rsidR="008D7E6B" w:rsidRPr="008D7E6B" w:rsidRDefault="00177633" w:rsidP="00177633">
      <w:pPr>
        <w:rPr>
          <w:b/>
        </w:rPr>
      </w:pPr>
      <w:r>
        <w:t>Languages Common, Draconic, Elvish, Primordial</w:t>
      </w:r>
    </w:p>
    <w:p w14:paraId="69273E0E" w14:textId="77777777" w:rsidR="008D7E6B" w:rsidRPr="008D7E6B" w:rsidRDefault="00177633" w:rsidP="00177633">
      <w:pPr>
        <w:rPr>
          <w:b/>
        </w:rPr>
      </w:pPr>
      <w:r>
        <w:t>Challenge 6 (2300 XP)</w:t>
      </w:r>
    </w:p>
    <w:p w14:paraId="28DACD5B" w14:textId="77777777" w:rsidR="008D7E6B" w:rsidRPr="008D7E6B" w:rsidRDefault="00177633" w:rsidP="00177633">
      <w:pPr>
        <w:rPr>
          <w:b/>
        </w:rPr>
      </w:pPr>
      <w:r>
        <w:t>Elemental Adept. Spells cast by a hydromancer ignore</w:t>
      </w:r>
    </w:p>
    <w:p w14:paraId="5BD11246" w14:textId="77777777" w:rsidR="008D7E6B" w:rsidRPr="008D7E6B" w:rsidRDefault="00177633" w:rsidP="00177633">
      <w:pPr>
        <w:rPr>
          <w:b/>
        </w:rPr>
      </w:pPr>
      <w:r>
        <w:t>resistance to acid damage. Additionally, when the spell</w:t>
      </w:r>
    </w:p>
    <w:p w14:paraId="2AC91321" w14:textId="77777777" w:rsidR="008D7E6B" w:rsidRPr="008D7E6B" w:rsidRDefault="00177633" w:rsidP="00177633">
      <w:pPr>
        <w:rPr>
          <w:b/>
        </w:rPr>
      </w:pPr>
      <w:r>
        <w:t>deals acid damage, if the dice roll is a 1, the</w:t>
      </w:r>
    </w:p>
    <w:p w14:paraId="795BAB40" w14:textId="77777777" w:rsidR="008D7E6B" w:rsidRPr="008D7E6B" w:rsidRDefault="00177633" w:rsidP="00177633">
      <w:pPr>
        <w:rPr>
          <w:b/>
        </w:rPr>
      </w:pPr>
      <w:r>
        <w:t>hydromancer treats the dice roll as a 2.</w:t>
      </w:r>
    </w:p>
    <w:p w14:paraId="3EE63208" w14:textId="77777777" w:rsidR="008D7E6B" w:rsidRPr="008D7E6B" w:rsidRDefault="00177633" w:rsidP="00177633">
      <w:pPr>
        <w:rPr>
          <w:b/>
        </w:rPr>
      </w:pPr>
      <w:r>
        <w:t>Spellcasting. The mage is a 9th level spellcaster. Its</w:t>
      </w:r>
    </w:p>
    <w:p w14:paraId="041714C3" w14:textId="77777777" w:rsidR="008D7E6B" w:rsidRPr="008D7E6B" w:rsidRDefault="00177633" w:rsidP="00177633">
      <w:pPr>
        <w:rPr>
          <w:b/>
        </w:rPr>
      </w:pPr>
      <w:r>
        <w:t>spellcasting ability is Intelligence (spell save DC 15, +7 to</w:t>
      </w:r>
    </w:p>
    <w:p w14:paraId="7BF94F27" w14:textId="77777777" w:rsidR="008D7E6B" w:rsidRPr="008D7E6B" w:rsidRDefault="00177633" w:rsidP="00177633">
      <w:pPr>
        <w:rPr>
          <w:b/>
        </w:rPr>
      </w:pPr>
      <w:r>
        <w:t>hit with spell attacks). The mage has the following</w:t>
      </w:r>
    </w:p>
    <w:p w14:paraId="336AC9EA" w14:textId="77777777" w:rsidR="008D7E6B" w:rsidRPr="008D7E6B" w:rsidRDefault="00177633" w:rsidP="00177633">
      <w:pPr>
        <w:rPr>
          <w:b/>
        </w:rPr>
      </w:pPr>
      <w:r>
        <w:t>wizard spells prepared:</w:t>
      </w:r>
    </w:p>
    <w:p w14:paraId="1ECAC30B" w14:textId="77777777" w:rsidR="008D7E6B" w:rsidRPr="008D7E6B" w:rsidRDefault="00177633" w:rsidP="00177633">
      <w:pPr>
        <w:rPr>
          <w:b/>
        </w:rPr>
      </w:pPr>
      <w:r>
        <w:t>Cantrips (at will): acid splash, mold earth, light, ray of</w:t>
      </w:r>
    </w:p>
    <w:p w14:paraId="27A77E48" w14:textId="77777777" w:rsidR="008D7E6B" w:rsidRPr="008D7E6B" w:rsidRDefault="00177633" w:rsidP="00177633">
      <w:pPr>
        <w:rPr>
          <w:b/>
        </w:rPr>
      </w:pPr>
      <w:r>
        <w:t>frost</w:t>
      </w:r>
    </w:p>
    <w:p w14:paraId="1F7E48C6" w14:textId="77777777" w:rsidR="008D7E6B" w:rsidRPr="008D7E6B" w:rsidRDefault="00177633" w:rsidP="00177633">
      <w:pPr>
        <w:rPr>
          <w:b/>
        </w:rPr>
      </w:pPr>
      <w:r>
        <w:t>1st level (4 slots): chromatic orb, mage armor, shield</w:t>
      </w:r>
    </w:p>
    <w:p w14:paraId="791A4851" w14:textId="77777777" w:rsidR="008D7E6B" w:rsidRPr="008D7E6B" w:rsidRDefault="00177633" w:rsidP="00177633">
      <w:pPr>
        <w:rPr>
          <w:b/>
        </w:rPr>
      </w:pPr>
      <w:r>
        <w:t>2nd level (3 slots): Melf’s acid arrow, misty step,</w:t>
      </w:r>
    </w:p>
    <w:p w14:paraId="3E109142" w14:textId="77777777" w:rsidR="008D7E6B" w:rsidRPr="008D7E6B" w:rsidRDefault="00177633" w:rsidP="00177633">
      <w:pPr>
        <w:rPr>
          <w:b/>
        </w:rPr>
      </w:pPr>
      <w:r>
        <w:t>Snilloc’s snowball swarm</w:t>
      </w:r>
    </w:p>
    <w:p w14:paraId="0704F68E" w14:textId="77777777" w:rsidR="008D7E6B" w:rsidRPr="008D7E6B" w:rsidRDefault="00177633" w:rsidP="00177633">
      <w:pPr>
        <w:rPr>
          <w:b/>
        </w:rPr>
      </w:pPr>
      <w:r>
        <w:t>3rd level (3 slots): counterspell, tidal wave, wall of</w:t>
      </w:r>
    </w:p>
    <w:p w14:paraId="346E0AC2" w14:textId="77777777" w:rsidR="008D7E6B" w:rsidRPr="008D7E6B" w:rsidRDefault="00177633" w:rsidP="00177633">
      <w:pPr>
        <w:rPr>
          <w:b/>
        </w:rPr>
      </w:pPr>
      <w:r>
        <w:t>water</w:t>
      </w:r>
    </w:p>
    <w:p w14:paraId="154B9CB2" w14:textId="77777777" w:rsidR="008D7E6B" w:rsidRPr="008D7E6B" w:rsidRDefault="00177633" w:rsidP="00177633">
      <w:pPr>
        <w:rPr>
          <w:b/>
        </w:rPr>
      </w:pPr>
      <w:r>
        <w:t>4th level (3 slots): greater invisibility, vitriolic sphere,</w:t>
      </w:r>
    </w:p>
    <w:p w14:paraId="28485C66" w14:textId="77777777" w:rsidR="008D7E6B" w:rsidRPr="008D7E6B" w:rsidRDefault="00177633" w:rsidP="00177633">
      <w:pPr>
        <w:rPr>
          <w:b/>
        </w:rPr>
      </w:pPr>
      <w:r>
        <w:t>watery sphere</w:t>
      </w:r>
    </w:p>
    <w:p w14:paraId="2DE984AC" w14:textId="77777777" w:rsidR="008D7E6B" w:rsidRPr="008D7E6B" w:rsidRDefault="00177633" w:rsidP="00177633">
      <w:pPr>
        <w:rPr>
          <w:b/>
        </w:rPr>
      </w:pPr>
      <w:r>
        <w:t>5th level (1 slots): cone of cold</w:t>
      </w:r>
    </w:p>
    <w:p w14:paraId="1C7B0B08" w14:textId="77777777" w:rsidR="008D7E6B" w:rsidRPr="008D7E6B" w:rsidRDefault="00177633" w:rsidP="00177633">
      <w:pPr>
        <w:rPr>
          <w:b/>
        </w:rPr>
      </w:pPr>
      <w:r>
        <w:t>Actions</w:t>
      </w:r>
    </w:p>
    <w:p w14:paraId="3907AC99" w14:textId="77777777" w:rsidR="008D7E6B" w:rsidRPr="008D7E6B" w:rsidRDefault="00177633" w:rsidP="00177633">
      <w:pPr>
        <w:rPr>
          <w:b/>
        </w:rPr>
      </w:pPr>
      <w:r>
        <w:t>Dagger. Melee or Ranged Weapon Attack: +5 to hit,</w:t>
      </w:r>
    </w:p>
    <w:p w14:paraId="18AC8024" w14:textId="77777777" w:rsidR="008D7E6B" w:rsidRPr="008D7E6B" w:rsidRDefault="00177633" w:rsidP="00177633">
      <w:pPr>
        <w:rPr>
          <w:b/>
        </w:rPr>
      </w:pPr>
      <w:r>
        <w:t>reach 5 ft. or range 20/60 ft., one target. Hit: 4 (1d4+2)</w:t>
      </w:r>
    </w:p>
    <w:p w14:paraId="08E291EB" w14:textId="1F339374" w:rsidR="00177633" w:rsidRPr="000A27FD" w:rsidRDefault="00177633" w:rsidP="00177633">
      <w:r>
        <w:t>piercing damage.</w:t>
      </w:r>
    </w:p>
    <w:p w14:paraId="77049E70" w14:textId="77777777" w:rsidR="00177633" w:rsidRDefault="00177633" w:rsidP="00177633">
      <w:pPr>
        <w:pStyle w:val="2"/>
      </w:pPr>
      <w:bookmarkStart w:id="201" w:name="_Toc510259782"/>
      <w:r w:rsidRPr="0047393C">
        <w:t>Elemental Mage: Pyromancer</w:t>
      </w:r>
      <w:bookmarkEnd w:id="201"/>
    </w:p>
    <w:p w14:paraId="15912809" w14:textId="77777777" w:rsidR="008D7E6B" w:rsidRPr="008D7E6B" w:rsidRDefault="00177633" w:rsidP="00177633">
      <w:pPr>
        <w:rPr>
          <w:b/>
        </w:rPr>
      </w:pPr>
      <w:r>
        <w:t>Medium humanoid (human), chaotic evil</w:t>
      </w:r>
    </w:p>
    <w:p w14:paraId="69A6A45D" w14:textId="77777777" w:rsidR="008D7E6B" w:rsidRPr="008D7E6B" w:rsidRDefault="00177633" w:rsidP="00177633">
      <w:pPr>
        <w:rPr>
          <w:b/>
        </w:rPr>
      </w:pPr>
      <w:r>
        <w:t>Armor Class 12 (15 with mage armor)</w:t>
      </w:r>
    </w:p>
    <w:p w14:paraId="14DBEC1E" w14:textId="77777777" w:rsidR="008D7E6B" w:rsidRPr="008D7E6B" w:rsidRDefault="00177633" w:rsidP="00177633">
      <w:pPr>
        <w:rPr>
          <w:b/>
        </w:rPr>
      </w:pPr>
      <w:r>
        <w:t>Hit Points 49 (9d8+9)</w:t>
      </w:r>
    </w:p>
    <w:p w14:paraId="641ACCC3" w14:textId="77777777" w:rsidR="008D7E6B" w:rsidRPr="008D7E6B" w:rsidRDefault="00177633" w:rsidP="00177633">
      <w:pPr>
        <w:rPr>
          <w:b/>
        </w:rPr>
      </w:pPr>
      <w:r>
        <w:t>Speed 30 ft.,</w:t>
      </w:r>
    </w:p>
    <w:p w14:paraId="1DA07418" w14:textId="3C03427F"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FFA44D0"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537E73A2" w14:textId="114BB20D" w:rsidR="008D7E6B" w:rsidRPr="008D7E6B" w:rsidRDefault="00177633" w:rsidP="00177633">
      <w:pPr>
        <w:rPr>
          <w:b/>
        </w:rPr>
      </w:pPr>
      <w:r>
        <w:t>Saving Throws Int +7, Wis +4</w:t>
      </w:r>
    </w:p>
    <w:p w14:paraId="0B965982" w14:textId="77777777" w:rsidR="008D7E6B" w:rsidRPr="008D7E6B" w:rsidRDefault="00177633" w:rsidP="00177633">
      <w:pPr>
        <w:rPr>
          <w:b/>
        </w:rPr>
      </w:pPr>
      <w:r>
        <w:t>Skills Arcana +7, History +7, Religion +7</w:t>
      </w:r>
    </w:p>
    <w:p w14:paraId="0574DDEF" w14:textId="77777777" w:rsidR="008D7E6B" w:rsidRPr="008D7E6B" w:rsidRDefault="00177633" w:rsidP="00177633">
      <w:pPr>
        <w:rPr>
          <w:b/>
        </w:rPr>
      </w:pPr>
      <w:r>
        <w:t>Senses passive Perception 11</w:t>
      </w:r>
    </w:p>
    <w:p w14:paraId="246A372D" w14:textId="77777777" w:rsidR="008D7E6B" w:rsidRPr="008D7E6B" w:rsidRDefault="00177633" w:rsidP="00177633">
      <w:pPr>
        <w:rPr>
          <w:b/>
        </w:rPr>
      </w:pPr>
      <w:r>
        <w:t>Languages Common, Draconic, Elvish, Primordial</w:t>
      </w:r>
    </w:p>
    <w:p w14:paraId="5C073F1D" w14:textId="77777777" w:rsidR="008D7E6B" w:rsidRPr="008D7E6B" w:rsidRDefault="00177633" w:rsidP="00177633">
      <w:pPr>
        <w:rPr>
          <w:b/>
        </w:rPr>
      </w:pPr>
      <w:r>
        <w:t>Challenge 6 (2300 XP)</w:t>
      </w:r>
    </w:p>
    <w:p w14:paraId="2A77C543" w14:textId="77777777" w:rsidR="008D7E6B" w:rsidRPr="008D7E6B" w:rsidRDefault="00177633" w:rsidP="00177633">
      <w:pPr>
        <w:rPr>
          <w:b/>
        </w:rPr>
      </w:pPr>
      <w:r>
        <w:t>Elemental Adept. Spells cast by a pyromancer ignore</w:t>
      </w:r>
    </w:p>
    <w:p w14:paraId="133D80BF" w14:textId="77777777" w:rsidR="008D7E6B" w:rsidRPr="008D7E6B" w:rsidRDefault="00177633" w:rsidP="00177633">
      <w:pPr>
        <w:rPr>
          <w:b/>
        </w:rPr>
      </w:pPr>
      <w:r>
        <w:t>resistance to fire damage. Additionally, when the spell</w:t>
      </w:r>
    </w:p>
    <w:p w14:paraId="492DA252" w14:textId="77777777" w:rsidR="008D7E6B" w:rsidRPr="008D7E6B" w:rsidRDefault="00177633" w:rsidP="00177633">
      <w:pPr>
        <w:rPr>
          <w:b/>
        </w:rPr>
      </w:pPr>
      <w:r>
        <w:t>deals fire damage, if the dice roll is a 1, the pyromancer</w:t>
      </w:r>
    </w:p>
    <w:p w14:paraId="3C330662" w14:textId="77777777" w:rsidR="008D7E6B" w:rsidRPr="008D7E6B" w:rsidRDefault="00177633" w:rsidP="00177633">
      <w:pPr>
        <w:rPr>
          <w:b/>
        </w:rPr>
      </w:pPr>
      <w:r>
        <w:t>treats the dice roll as a 2.</w:t>
      </w:r>
    </w:p>
    <w:p w14:paraId="36F70701" w14:textId="77777777" w:rsidR="008D7E6B" w:rsidRPr="008D7E6B" w:rsidRDefault="00177633" w:rsidP="00177633">
      <w:pPr>
        <w:rPr>
          <w:b/>
        </w:rPr>
      </w:pPr>
      <w:r>
        <w:t>Spellcasting. The mage is a 9th level spellcaster. Its</w:t>
      </w:r>
    </w:p>
    <w:p w14:paraId="48D3C4F6" w14:textId="77777777" w:rsidR="008D7E6B" w:rsidRPr="008D7E6B" w:rsidRDefault="00177633" w:rsidP="00177633">
      <w:pPr>
        <w:rPr>
          <w:b/>
        </w:rPr>
      </w:pPr>
      <w:r>
        <w:t>spellcasting ability is Intelligence (spell save DC 15, +7 to</w:t>
      </w:r>
    </w:p>
    <w:p w14:paraId="576BCB4D" w14:textId="77777777" w:rsidR="008D7E6B" w:rsidRPr="008D7E6B" w:rsidRDefault="00177633" w:rsidP="00177633">
      <w:pPr>
        <w:rPr>
          <w:b/>
        </w:rPr>
      </w:pPr>
      <w:r>
        <w:t>hit with spell attacks). The mage has the following</w:t>
      </w:r>
    </w:p>
    <w:p w14:paraId="1FF269BD" w14:textId="77777777" w:rsidR="008D7E6B" w:rsidRPr="008D7E6B" w:rsidRDefault="00177633" w:rsidP="00177633">
      <w:pPr>
        <w:rPr>
          <w:b/>
        </w:rPr>
      </w:pPr>
      <w:r>
        <w:t>wizard spells prepared:</w:t>
      </w:r>
    </w:p>
    <w:p w14:paraId="19622A80" w14:textId="77777777" w:rsidR="008D7E6B" w:rsidRPr="008D7E6B" w:rsidRDefault="00177633" w:rsidP="00177633">
      <w:pPr>
        <w:rPr>
          <w:b/>
        </w:rPr>
      </w:pPr>
      <w:r>
        <w:t>Cantrips (at will): conjure bonfire, control flames, fire</w:t>
      </w:r>
    </w:p>
    <w:p w14:paraId="3539266F" w14:textId="77777777" w:rsidR="008D7E6B" w:rsidRPr="008D7E6B" w:rsidRDefault="00177633" w:rsidP="00177633">
      <w:pPr>
        <w:rPr>
          <w:b/>
        </w:rPr>
      </w:pPr>
      <w:r>
        <w:t>bolt, mage hand</w:t>
      </w:r>
    </w:p>
    <w:p w14:paraId="4B1134F2" w14:textId="77777777" w:rsidR="008D7E6B" w:rsidRPr="008D7E6B" w:rsidRDefault="00177633" w:rsidP="00177633">
      <w:pPr>
        <w:rPr>
          <w:b/>
        </w:rPr>
      </w:pPr>
      <w:r>
        <w:t>1st level (4 slots): burning hands, chromatic orb, mage</w:t>
      </w:r>
    </w:p>
    <w:p w14:paraId="0471CC1D" w14:textId="77777777" w:rsidR="008D7E6B" w:rsidRPr="008D7E6B" w:rsidRDefault="00177633" w:rsidP="00177633">
      <w:pPr>
        <w:rPr>
          <w:b/>
        </w:rPr>
      </w:pPr>
      <w:r>
        <w:t>armor, shield</w:t>
      </w:r>
    </w:p>
    <w:p w14:paraId="6524670C" w14:textId="77777777" w:rsidR="008D7E6B" w:rsidRPr="008D7E6B" w:rsidRDefault="00177633" w:rsidP="00177633">
      <w:pPr>
        <w:rPr>
          <w:b/>
        </w:rPr>
      </w:pPr>
      <w:r>
        <w:t>2nd level (3 slots): Aganazzar’s scorcher, misty step,</w:t>
      </w:r>
    </w:p>
    <w:p w14:paraId="0AC7ECA2" w14:textId="77777777" w:rsidR="008D7E6B" w:rsidRPr="008D7E6B" w:rsidRDefault="00177633" w:rsidP="00177633">
      <w:pPr>
        <w:rPr>
          <w:b/>
        </w:rPr>
      </w:pPr>
      <w:r>
        <w:t>scorching ray</w:t>
      </w:r>
    </w:p>
    <w:p w14:paraId="74988E18" w14:textId="77777777" w:rsidR="008D7E6B" w:rsidRPr="008D7E6B" w:rsidRDefault="00177633" w:rsidP="00177633">
      <w:pPr>
        <w:rPr>
          <w:b/>
        </w:rPr>
      </w:pPr>
      <w:r>
        <w:t>3rd level (3 slots): counterspell, dispel magic, fireball,</w:t>
      </w:r>
    </w:p>
    <w:p w14:paraId="62C5E025" w14:textId="77777777" w:rsidR="008D7E6B" w:rsidRPr="008D7E6B" w:rsidRDefault="00177633" w:rsidP="00177633">
      <w:pPr>
        <w:rPr>
          <w:b/>
        </w:rPr>
      </w:pPr>
      <w:r>
        <w:t>Melf’s minute meteors</w:t>
      </w:r>
    </w:p>
    <w:p w14:paraId="3B3EF426" w14:textId="77777777" w:rsidR="008D7E6B" w:rsidRPr="008D7E6B" w:rsidRDefault="00177633" w:rsidP="00177633">
      <w:pPr>
        <w:rPr>
          <w:b/>
        </w:rPr>
      </w:pPr>
      <w:r>
        <w:t>4th level (3 slots): greater invisibility, wall of fire</w:t>
      </w:r>
    </w:p>
    <w:p w14:paraId="6611DB2D" w14:textId="77777777" w:rsidR="008D7E6B" w:rsidRPr="008D7E6B" w:rsidRDefault="00177633" w:rsidP="00177633">
      <w:pPr>
        <w:rPr>
          <w:b/>
        </w:rPr>
      </w:pPr>
      <w:r>
        <w:t>5th level (1 slots):</w:t>
      </w:r>
    </w:p>
    <w:p w14:paraId="1FCF94AA" w14:textId="77777777" w:rsidR="008D7E6B" w:rsidRPr="008D7E6B" w:rsidRDefault="00177633" w:rsidP="00177633">
      <w:pPr>
        <w:rPr>
          <w:b/>
        </w:rPr>
      </w:pPr>
      <w:r>
        <w:t>Actions</w:t>
      </w:r>
    </w:p>
    <w:p w14:paraId="1D902E33" w14:textId="77777777" w:rsidR="008D7E6B" w:rsidRPr="008D7E6B" w:rsidRDefault="00177633" w:rsidP="00177633">
      <w:pPr>
        <w:rPr>
          <w:b/>
        </w:rPr>
      </w:pPr>
      <w:r>
        <w:t>Dagger. Melee or Ranged Weapon Attack: +5 to hit,</w:t>
      </w:r>
    </w:p>
    <w:p w14:paraId="10B2C67E" w14:textId="77777777" w:rsidR="008D7E6B" w:rsidRPr="008D7E6B" w:rsidRDefault="00177633" w:rsidP="00177633">
      <w:pPr>
        <w:rPr>
          <w:b/>
        </w:rPr>
      </w:pPr>
      <w:r>
        <w:t>reach 5 ft. or range 20/60 ft., one target. Hit: 4 (1d4+2)</w:t>
      </w:r>
    </w:p>
    <w:p w14:paraId="51FDC415" w14:textId="18550523" w:rsidR="00177633" w:rsidRPr="000A27FD" w:rsidRDefault="00177633" w:rsidP="00177633">
      <w:r>
        <w:t>piercing damage.</w:t>
      </w:r>
    </w:p>
    <w:p w14:paraId="0F5849E0" w14:textId="77777777" w:rsidR="00177633" w:rsidRDefault="00177633" w:rsidP="00177633">
      <w:pPr>
        <w:pStyle w:val="2"/>
      </w:pPr>
      <w:bookmarkStart w:id="202" w:name="_Toc510259783"/>
      <w:r w:rsidRPr="0047393C">
        <w:t>Richard Heartshadow (Undead Guardian)</w:t>
      </w:r>
      <w:bookmarkEnd w:id="202"/>
    </w:p>
    <w:p w14:paraId="691364EF" w14:textId="77777777" w:rsidR="008D7E6B" w:rsidRPr="008D7E6B" w:rsidRDefault="00177633" w:rsidP="00177633">
      <w:pPr>
        <w:rPr>
          <w:b/>
        </w:rPr>
      </w:pPr>
      <w:r>
        <w:t>RICHARD HEARTSHADOW (UNDEAD GUARDIAN)</w:t>
      </w:r>
    </w:p>
    <w:p w14:paraId="3E295D58" w14:textId="77777777" w:rsidR="008D7E6B" w:rsidRPr="008D7E6B" w:rsidRDefault="00177633" w:rsidP="00177633">
      <w:pPr>
        <w:rPr>
          <w:b/>
        </w:rPr>
      </w:pPr>
      <w:r>
        <w:t>Medium Undead, chaotic evil</w:t>
      </w:r>
    </w:p>
    <w:p w14:paraId="5EB366BF" w14:textId="77777777" w:rsidR="008D7E6B" w:rsidRPr="008D7E6B" w:rsidRDefault="00177633" w:rsidP="00177633">
      <w:pPr>
        <w:rPr>
          <w:b/>
        </w:rPr>
      </w:pPr>
      <w:r>
        <w:t>Armor Class 20 (plate, shield)</w:t>
      </w:r>
    </w:p>
    <w:p w14:paraId="2649F651" w14:textId="77777777" w:rsidR="008D7E6B" w:rsidRPr="008D7E6B" w:rsidRDefault="00177633" w:rsidP="00177633">
      <w:pPr>
        <w:rPr>
          <w:b/>
        </w:rPr>
      </w:pPr>
      <w:r>
        <w:t>Hit Points 247 (19d8 + 95)</w:t>
      </w:r>
    </w:p>
    <w:p w14:paraId="5DCB7933" w14:textId="77777777" w:rsidR="008D7E6B" w:rsidRPr="008D7E6B" w:rsidRDefault="00177633" w:rsidP="00177633">
      <w:pPr>
        <w:rPr>
          <w:b/>
        </w:rPr>
      </w:pPr>
      <w:r>
        <w:t>Speed 30 ft.,</w:t>
      </w:r>
    </w:p>
    <w:p w14:paraId="5667F14C" w14:textId="254EDEF1"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A546D3F" w14:textId="77777777" w:rsidR="00E82E8E" w:rsidRPr="00E82E8E" w:rsidRDefault="00305B1A" w:rsidP="00177633">
      <w:pPr>
        <w:rPr>
          <w:b/>
        </w:rPr>
      </w:pPr>
      <w:r>
        <w:t>20(+5)</w:t>
      </w:r>
      <w:r>
        <w:tab/>
        <w:t>11(+0)</w:t>
      </w:r>
      <w:r>
        <w:tab/>
        <w:t>20(+5)</w:t>
      </w:r>
      <w:r>
        <w:tab/>
        <w:t>12(+1)</w:t>
      </w:r>
      <w:r>
        <w:tab/>
        <w:t>16(+3)</w:t>
      </w:r>
      <w:r>
        <w:tab/>
        <w:t>18(+4)</w:t>
      </w:r>
    </w:p>
    <w:p w14:paraId="5CECB21D" w14:textId="0D7205C7" w:rsidR="008D7E6B" w:rsidRPr="008D7E6B" w:rsidRDefault="00177633" w:rsidP="00177633">
      <w:pPr>
        <w:rPr>
          <w:b/>
        </w:rPr>
      </w:pPr>
      <w:r>
        <w:t>Saving Throws Dex +6, Wis +9, Cha +10</w:t>
      </w:r>
    </w:p>
    <w:p w14:paraId="58D2077D" w14:textId="77777777" w:rsidR="0000645A" w:rsidRDefault="00177633" w:rsidP="00177633">
      <w:pPr>
        <w:rPr>
          <w:b/>
        </w:rPr>
      </w:pPr>
      <w:r>
        <w:t>Damage Immunities necrotic, poison</w:t>
      </w:r>
    </w:p>
    <w:p w14:paraId="689B43DB" w14:textId="1E0FA24C" w:rsidR="008D7E6B" w:rsidRPr="008D7E6B" w:rsidRDefault="0000645A" w:rsidP="00177633">
      <w:pPr>
        <w:rPr>
          <w:b/>
        </w:rPr>
      </w:pPr>
      <w:r>
        <w:t>Condition Immunities</w:t>
      </w:r>
      <w:r w:rsidR="00177633">
        <w:t xml:space="preserve"> exhaustion, frightened, poisoned</w:t>
      </w:r>
    </w:p>
    <w:p w14:paraId="5F44967C" w14:textId="77777777" w:rsidR="008D7E6B" w:rsidRPr="008D7E6B" w:rsidRDefault="00177633" w:rsidP="00177633">
      <w:pPr>
        <w:rPr>
          <w:b/>
        </w:rPr>
      </w:pPr>
      <w:r>
        <w:t>Senses darkvision 120 ft., passive Perception 13</w:t>
      </w:r>
    </w:p>
    <w:p w14:paraId="0368F9DD" w14:textId="77777777" w:rsidR="008D7E6B" w:rsidRPr="008D7E6B" w:rsidRDefault="00177633" w:rsidP="00177633">
      <w:pPr>
        <w:rPr>
          <w:b/>
        </w:rPr>
      </w:pPr>
      <w:r>
        <w:t>Languages Common, Primordial</w:t>
      </w:r>
    </w:p>
    <w:p w14:paraId="65A2BDD0" w14:textId="77777777" w:rsidR="008D7E6B" w:rsidRPr="008D7E6B" w:rsidRDefault="00177633" w:rsidP="00177633">
      <w:pPr>
        <w:rPr>
          <w:b/>
        </w:rPr>
      </w:pPr>
      <w:r>
        <w:t>Challenge 17 (18000 XP)</w:t>
      </w:r>
    </w:p>
    <w:p w14:paraId="5FD92714" w14:textId="77777777" w:rsidR="008D7E6B" w:rsidRPr="008D7E6B" w:rsidRDefault="00177633" w:rsidP="00177633">
      <w:pPr>
        <w:rPr>
          <w:b/>
        </w:rPr>
      </w:pPr>
      <w:r>
        <w:t>Magic Resistance. Richard has advantage on saving</w:t>
      </w:r>
    </w:p>
    <w:p w14:paraId="1243A9C5" w14:textId="77777777" w:rsidR="008D7E6B" w:rsidRPr="008D7E6B" w:rsidRDefault="00177633" w:rsidP="00177633">
      <w:pPr>
        <w:rPr>
          <w:b/>
        </w:rPr>
      </w:pPr>
      <w:r>
        <w:t>throws against spells and other magical effects.</w:t>
      </w:r>
    </w:p>
    <w:p w14:paraId="6BD5ED22" w14:textId="77777777" w:rsidR="008D7E6B" w:rsidRPr="008D7E6B" w:rsidRDefault="00177633" w:rsidP="00177633">
      <w:pPr>
        <w:rPr>
          <w:b/>
        </w:rPr>
      </w:pPr>
      <w:r>
        <w:t>Additionally, spell attacks against him are made at</w:t>
      </w:r>
    </w:p>
    <w:p w14:paraId="7F4135AA" w14:textId="77777777" w:rsidR="008D7E6B" w:rsidRPr="008D7E6B" w:rsidRDefault="00177633" w:rsidP="00177633">
      <w:pPr>
        <w:rPr>
          <w:b/>
        </w:rPr>
      </w:pPr>
      <w:r>
        <w:t>disadvantage.</w:t>
      </w:r>
    </w:p>
    <w:p w14:paraId="3423016E" w14:textId="77777777" w:rsidR="008D7E6B" w:rsidRPr="008D7E6B" w:rsidRDefault="00177633" w:rsidP="00177633">
      <w:pPr>
        <w:rPr>
          <w:b/>
        </w:rPr>
      </w:pPr>
      <w:r>
        <w:t>Marshall Undead. Unless Richard is incapacitated, he</w:t>
      </w:r>
    </w:p>
    <w:p w14:paraId="2AD3C6D2" w14:textId="77777777" w:rsidR="008D7E6B" w:rsidRPr="008D7E6B" w:rsidRDefault="00177633" w:rsidP="00177633">
      <w:pPr>
        <w:rPr>
          <w:b/>
        </w:rPr>
      </w:pPr>
      <w:r>
        <w:t>and undead creatures of his choice within 60 feet of</w:t>
      </w:r>
    </w:p>
    <w:p w14:paraId="2A429473" w14:textId="77777777" w:rsidR="008D7E6B" w:rsidRPr="008D7E6B" w:rsidRDefault="00177633" w:rsidP="00177633">
      <w:pPr>
        <w:rPr>
          <w:b/>
        </w:rPr>
      </w:pPr>
      <w:r>
        <w:t>him have advantage on saving throws against features</w:t>
      </w:r>
    </w:p>
    <w:p w14:paraId="5ABA4C09" w14:textId="77777777" w:rsidR="008D7E6B" w:rsidRPr="008D7E6B" w:rsidRDefault="00177633" w:rsidP="00177633">
      <w:pPr>
        <w:rPr>
          <w:b/>
        </w:rPr>
      </w:pPr>
      <w:r>
        <w:t>that turn undead.</w:t>
      </w:r>
    </w:p>
    <w:p w14:paraId="466F0C70" w14:textId="77777777" w:rsidR="008D7E6B" w:rsidRPr="008D7E6B" w:rsidRDefault="00177633" w:rsidP="00177633">
      <w:pPr>
        <w:rPr>
          <w:b/>
        </w:rPr>
      </w:pPr>
      <w:r>
        <w:t>Special Equipment. Richard wields Icicle, a frostbrand</w:t>
      </w:r>
    </w:p>
    <w:p w14:paraId="75E40BD4" w14:textId="77777777" w:rsidR="008D7E6B" w:rsidRPr="008D7E6B" w:rsidRDefault="00177633" w:rsidP="00177633">
      <w:pPr>
        <w:rPr>
          <w:b/>
        </w:rPr>
      </w:pPr>
      <w:r>
        <w:t>sharktooth longsword, and Warden, a spellguard shield.</w:t>
      </w:r>
    </w:p>
    <w:p w14:paraId="1D23C787" w14:textId="77777777" w:rsidR="008D7E6B" w:rsidRPr="008D7E6B" w:rsidRDefault="00177633" w:rsidP="00177633">
      <w:pPr>
        <w:rPr>
          <w:b/>
        </w:rPr>
      </w:pPr>
      <w:r>
        <w:t>Their effects are already taken into account in this stat</w:t>
      </w:r>
    </w:p>
    <w:p w14:paraId="48CB2B16" w14:textId="77777777" w:rsidR="008D7E6B" w:rsidRPr="008D7E6B" w:rsidRDefault="00177633" w:rsidP="00177633">
      <w:pPr>
        <w:rPr>
          <w:b/>
        </w:rPr>
      </w:pPr>
      <w:r>
        <w:t>block.</w:t>
      </w:r>
    </w:p>
    <w:p w14:paraId="43847C97" w14:textId="77777777" w:rsidR="008D7E6B" w:rsidRPr="008D7E6B" w:rsidRDefault="00177633" w:rsidP="00177633">
      <w:pPr>
        <w:rPr>
          <w:b/>
        </w:rPr>
      </w:pPr>
      <w:r>
        <w:t>Spellcasting. Richard is a 19th-level spellcaster. His</w:t>
      </w:r>
    </w:p>
    <w:p w14:paraId="12931E80" w14:textId="77777777" w:rsidR="008D7E6B" w:rsidRPr="008D7E6B" w:rsidRDefault="00177633" w:rsidP="00177633">
      <w:pPr>
        <w:rPr>
          <w:b/>
        </w:rPr>
      </w:pPr>
      <w:r>
        <w:t>spellcasting ability is Charisma (spell save 18, +10 to hit</w:t>
      </w:r>
    </w:p>
    <w:p w14:paraId="4A15E278" w14:textId="77777777" w:rsidR="008D7E6B" w:rsidRPr="008D7E6B" w:rsidRDefault="00177633" w:rsidP="00177633">
      <w:pPr>
        <w:rPr>
          <w:b/>
        </w:rPr>
      </w:pPr>
      <w:r>
        <w:t>with spell attacks). He has the following paladin spells</w:t>
      </w:r>
    </w:p>
    <w:p w14:paraId="37D15A4D" w14:textId="77777777" w:rsidR="008D7E6B" w:rsidRPr="008D7E6B" w:rsidRDefault="00177633" w:rsidP="00177633">
      <w:pPr>
        <w:rPr>
          <w:b/>
        </w:rPr>
      </w:pPr>
      <w:r>
        <w:t>prepared:</w:t>
      </w:r>
    </w:p>
    <w:p w14:paraId="7E2BB1C4" w14:textId="77777777" w:rsidR="008D7E6B" w:rsidRPr="008D7E6B" w:rsidRDefault="00177633" w:rsidP="00177633">
      <w:pPr>
        <w:rPr>
          <w:b/>
        </w:rPr>
      </w:pPr>
      <w:r>
        <w:t>1st level (4 slots): armor of Agathys, command,</w:t>
      </w:r>
    </w:p>
    <w:p w14:paraId="3CA7F5F9" w14:textId="77777777" w:rsidR="008D7E6B" w:rsidRPr="008D7E6B" w:rsidRDefault="00177633" w:rsidP="00177633">
      <w:pPr>
        <w:rPr>
          <w:b/>
        </w:rPr>
      </w:pPr>
      <w:r>
        <w:t>sanctuary, shield of faith</w:t>
      </w:r>
    </w:p>
    <w:p w14:paraId="59711E39" w14:textId="77777777" w:rsidR="008D7E6B" w:rsidRPr="008D7E6B" w:rsidRDefault="00177633" w:rsidP="00177633">
      <w:pPr>
        <w:rPr>
          <w:b/>
        </w:rPr>
      </w:pPr>
      <w:r>
        <w:t>2nd level (3 slots): aid, spiritual weapon</w:t>
      </w:r>
    </w:p>
    <w:p w14:paraId="1483F4CC" w14:textId="77777777" w:rsidR="008D7E6B" w:rsidRPr="008D7E6B" w:rsidRDefault="00177633" w:rsidP="00177633">
      <w:pPr>
        <w:rPr>
          <w:b/>
        </w:rPr>
      </w:pPr>
      <w:r>
        <w:t>3rd level (3 slots): dispel magic, fear</w:t>
      </w:r>
    </w:p>
    <w:p w14:paraId="781DFBAD" w14:textId="77777777" w:rsidR="008D7E6B" w:rsidRPr="008D7E6B" w:rsidRDefault="00177633" w:rsidP="00177633">
      <w:pPr>
        <w:rPr>
          <w:b/>
        </w:rPr>
      </w:pPr>
      <w:r>
        <w:t>4th level (3 slots): freedom of movement, ice storm</w:t>
      </w:r>
    </w:p>
    <w:p w14:paraId="7ECCEBED" w14:textId="77777777" w:rsidR="008D7E6B" w:rsidRPr="008D7E6B" w:rsidRDefault="00177633" w:rsidP="00177633">
      <w:pPr>
        <w:rPr>
          <w:b/>
        </w:rPr>
      </w:pPr>
      <w:r>
        <w:t>5th level (2 slots): destructive wave, holy weapon</w:t>
      </w:r>
    </w:p>
    <w:p w14:paraId="7F54B325" w14:textId="77777777" w:rsidR="008D7E6B" w:rsidRPr="008D7E6B" w:rsidRDefault="00177633" w:rsidP="00177633">
      <w:pPr>
        <w:rPr>
          <w:b/>
        </w:rPr>
      </w:pPr>
      <w:r>
        <w:t>Actions</w:t>
      </w:r>
    </w:p>
    <w:p w14:paraId="3EBA172F" w14:textId="77777777" w:rsidR="008D7E6B" w:rsidRPr="008D7E6B" w:rsidRDefault="00177633" w:rsidP="00177633">
      <w:pPr>
        <w:rPr>
          <w:b/>
        </w:rPr>
      </w:pPr>
      <w:r>
        <w:t>Multiattack. Richard makes three attacks with Icicle.</w:t>
      </w:r>
    </w:p>
    <w:p w14:paraId="261A857F" w14:textId="77777777" w:rsidR="008D7E6B" w:rsidRPr="008D7E6B" w:rsidRDefault="00177633" w:rsidP="00177633">
      <w:pPr>
        <w:rPr>
          <w:b/>
        </w:rPr>
      </w:pPr>
      <w:r>
        <w:t>Icicle. Melee Weapon Attack: +11 to hit, reach 5 ft., one</w:t>
      </w:r>
    </w:p>
    <w:p w14:paraId="64EFB7C1" w14:textId="77777777" w:rsidR="008D7E6B" w:rsidRPr="008D7E6B" w:rsidRDefault="00177633" w:rsidP="00177633">
      <w:pPr>
        <w:rPr>
          <w:b/>
        </w:rPr>
      </w:pPr>
      <w:r>
        <w:t>target. Hit: 9 (1d8+5) magical slashing damage, plus 18</w:t>
      </w:r>
    </w:p>
    <w:p w14:paraId="6433E95C" w14:textId="77777777" w:rsidR="008D7E6B" w:rsidRPr="008D7E6B" w:rsidRDefault="00177633" w:rsidP="00177633">
      <w:pPr>
        <w:rPr>
          <w:b/>
        </w:rPr>
      </w:pPr>
      <w:r>
        <w:t>(4d8) necrotic damage and 3 (1d6) cold damage. The</w:t>
      </w:r>
    </w:p>
    <w:p w14:paraId="533CAD9C" w14:textId="77777777" w:rsidR="008D7E6B" w:rsidRPr="008D7E6B" w:rsidRDefault="00177633" w:rsidP="00177633">
      <w:pPr>
        <w:rPr>
          <w:b/>
        </w:rPr>
      </w:pPr>
      <w:r>
        <w:t>weapon deals an extra 4 (1d8) magical slashing damage</w:t>
      </w:r>
    </w:p>
    <w:p w14:paraId="2C9D9F4C" w14:textId="77777777" w:rsidR="008D7E6B" w:rsidRPr="008D7E6B" w:rsidRDefault="00177633" w:rsidP="00177633">
      <w:pPr>
        <w:rPr>
          <w:b/>
        </w:rPr>
      </w:pPr>
      <w:r>
        <w:t>against targets that are not wearing armor.</w:t>
      </w:r>
    </w:p>
    <w:p w14:paraId="57A7FA4E" w14:textId="77777777" w:rsidR="008D7E6B" w:rsidRPr="008D7E6B" w:rsidRDefault="00177633" w:rsidP="00177633">
      <w:pPr>
        <w:rPr>
          <w:b/>
        </w:rPr>
      </w:pPr>
      <w:r>
        <w:t>Hellfire Orb (1/day). The death knight hurls a magical</w:t>
      </w:r>
    </w:p>
    <w:p w14:paraId="7A059038" w14:textId="77777777" w:rsidR="008D7E6B" w:rsidRPr="008D7E6B" w:rsidRDefault="00177633" w:rsidP="00177633">
      <w:pPr>
        <w:rPr>
          <w:b/>
        </w:rPr>
      </w:pPr>
      <w:r>
        <w:t>ball of fire that explodes at a point it can see with 120</w:t>
      </w:r>
    </w:p>
    <w:p w14:paraId="40194B90" w14:textId="77777777" w:rsidR="008D7E6B" w:rsidRPr="008D7E6B" w:rsidRDefault="00177633" w:rsidP="00177633">
      <w:pPr>
        <w:rPr>
          <w:b/>
        </w:rPr>
      </w:pPr>
      <w:r>
        <w:t>feet it. Each creature in a 20-foot radius sphere</w:t>
      </w:r>
    </w:p>
    <w:p w14:paraId="39CFEC17" w14:textId="77777777" w:rsidR="008D7E6B" w:rsidRPr="008D7E6B" w:rsidRDefault="00177633" w:rsidP="00177633">
      <w:pPr>
        <w:rPr>
          <w:b/>
        </w:rPr>
      </w:pPr>
      <w:r>
        <w:t>centered on that point must make a DC 18 Dexterity</w:t>
      </w:r>
    </w:p>
    <w:p w14:paraId="41264ECA" w14:textId="77777777" w:rsidR="008D7E6B" w:rsidRPr="008D7E6B" w:rsidRDefault="00177633" w:rsidP="00177633">
      <w:pPr>
        <w:rPr>
          <w:b/>
        </w:rPr>
      </w:pPr>
      <w:r>
        <w:t>saving throw. The sphere spreads around corners. A</w:t>
      </w:r>
    </w:p>
    <w:p w14:paraId="4838BD3C" w14:textId="77777777" w:rsidR="008D7E6B" w:rsidRPr="008D7E6B" w:rsidRDefault="00177633" w:rsidP="00177633">
      <w:pPr>
        <w:rPr>
          <w:b/>
        </w:rPr>
      </w:pPr>
      <w:r>
        <w:t>creature takes 35 (10d6) fire damage and 35 (10d6)</w:t>
      </w:r>
    </w:p>
    <w:p w14:paraId="1EA604FB" w14:textId="77777777" w:rsidR="008D7E6B" w:rsidRPr="008D7E6B" w:rsidRDefault="00177633" w:rsidP="00177633">
      <w:pPr>
        <w:rPr>
          <w:b/>
        </w:rPr>
      </w:pPr>
      <w:r>
        <w:t>necrotic damage on a failed save, or half as much</w:t>
      </w:r>
    </w:p>
    <w:p w14:paraId="49CEF0CD" w14:textId="77777777" w:rsidR="008D7E6B" w:rsidRPr="008D7E6B" w:rsidRDefault="00177633" w:rsidP="00177633">
      <w:pPr>
        <w:rPr>
          <w:b/>
        </w:rPr>
      </w:pPr>
      <w:r>
        <w:t>damage on a successful one.</w:t>
      </w:r>
    </w:p>
    <w:p w14:paraId="69DA69F6" w14:textId="77777777" w:rsidR="008D7E6B" w:rsidRPr="008D7E6B" w:rsidRDefault="00177633" w:rsidP="00177633">
      <w:pPr>
        <w:rPr>
          <w:b/>
        </w:rPr>
      </w:pPr>
      <w:r>
        <w:t>Reactions</w:t>
      </w:r>
    </w:p>
    <w:p w14:paraId="3B8348C9" w14:textId="77777777" w:rsidR="008D7E6B" w:rsidRPr="008D7E6B" w:rsidRDefault="00177633" w:rsidP="00177633">
      <w:pPr>
        <w:rPr>
          <w:b/>
        </w:rPr>
      </w:pPr>
      <w:r>
        <w:t>Parry. The death knight adds 6 to its AC against one</w:t>
      </w:r>
    </w:p>
    <w:p w14:paraId="4780A10A" w14:textId="77777777" w:rsidR="008D7E6B" w:rsidRPr="008D7E6B" w:rsidRDefault="00177633" w:rsidP="00177633">
      <w:pPr>
        <w:rPr>
          <w:b/>
        </w:rPr>
      </w:pPr>
      <w:r>
        <w:t>melee attack that would hit it. To do so, the death</w:t>
      </w:r>
    </w:p>
    <w:p w14:paraId="56975D4A" w14:textId="77777777" w:rsidR="008D7E6B" w:rsidRPr="008D7E6B" w:rsidRDefault="00177633" w:rsidP="00177633">
      <w:pPr>
        <w:rPr>
          <w:b/>
        </w:rPr>
      </w:pPr>
      <w:r>
        <w:t>knight must see the attacker and be wielding a melee</w:t>
      </w:r>
    </w:p>
    <w:p w14:paraId="12C82ECC" w14:textId="77777777" w:rsidR="008D7E6B" w:rsidRPr="008D7E6B" w:rsidRDefault="00177633" w:rsidP="00177633">
      <w:pPr>
        <w:rPr>
          <w:b/>
        </w:rPr>
      </w:pPr>
      <w:r>
        <w:t>weapon.</w:t>
      </w:r>
    </w:p>
    <w:p w14:paraId="0746F1D3" w14:textId="0DBFD12C" w:rsidR="00177633" w:rsidRPr="007C200F" w:rsidRDefault="00177633" w:rsidP="00177633">
      <w:r>
        <w:t>Source: Death Knight, Monster Manual</w:t>
      </w:r>
    </w:p>
    <w:p w14:paraId="47B7D9E2" w14:textId="77777777" w:rsidR="00177633" w:rsidRPr="0047393C" w:rsidRDefault="00177633" w:rsidP="00177633">
      <w:r w:rsidRPr="0047393C">
        <w:t>CCC-SFBAY 1-1 Plots in Motion</w:t>
      </w:r>
    </w:p>
    <w:p w14:paraId="732E8FB6" w14:textId="77777777" w:rsidR="00177633" w:rsidRDefault="00177633" w:rsidP="00177633">
      <w:pPr>
        <w:pStyle w:val="2"/>
      </w:pPr>
      <w:bookmarkStart w:id="203" w:name="_Toc510259784"/>
      <w:r w:rsidRPr="0047393C">
        <w:t>Huge Chuul</w:t>
      </w:r>
      <w:bookmarkEnd w:id="203"/>
    </w:p>
    <w:p w14:paraId="5C4C2670" w14:textId="77777777" w:rsidR="00177633" w:rsidRDefault="00177633" w:rsidP="00177633">
      <w:r>
        <w:t>Huge Chuul</w:t>
      </w:r>
    </w:p>
    <w:p w14:paraId="706B7120" w14:textId="77777777" w:rsidR="00177633" w:rsidRDefault="00177633" w:rsidP="00177633">
      <w:r>
        <w:t>Huge aberration, chaotic evil</w:t>
      </w:r>
    </w:p>
    <w:p w14:paraId="64DFBBAE" w14:textId="77777777" w:rsidR="00177633" w:rsidRDefault="00177633" w:rsidP="00177633">
      <w:r>
        <w:t>Armor Class 17 (natural armor) Hit Points 171 (18d10+72)</w:t>
      </w:r>
    </w:p>
    <w:p w14:paraId="762FE124" w14:textId="77777777" w:rsidR="00177633" w:rsidRDefault="00177633" w:rsidP="00177633">
      <w:r>
        <w:t>Speed 30 ft., swim 30 ft. CR 7 (2900 XP)</w:t>
      </w:r>
    </w:p>
    <w:p w14:paraId="25DD279A" w14:textId="77777777" w:rsidR="00177633" w:rsidRDefault="00177633" w:rsidP="00177633">
      <w:r>
        <w:t>Senses darkvision 60 ft., passive perception 16</w:t>
      </w:r>
    </w:p>
    <w:p w14:paraId="30450CCC" w14:textId="057DBF40"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408BD62" w14:textId="77C3DBAA" w:rsidR="00177633" w:rsidRDefault="00305B1A" w:rsidP="00177633">
      <w:r>
        <w:t>20(+5)</w:t>
      </w:r>
      <w:r>
        <w:tab/>
        <w:t>10(+0)</w:t>
      </w:r>
      <w:r>
        <w:tab/>
        <w:t>18(+4)</w:t>
      </w:r>
      <w:r>
        <w:tab/>
      </w:r>
      <w:r w:rsidR="00E82E8E" w:rsidRPr="00E82E8E">
        <w:rPr>
          <w:b/>
        </w:rPr>
        <w:t>6 (-2)</w:t>
      </w:r>
      <w:r w:rsidR="00E82E8E" w:rsidRPr="00E82E8E">
        <w:rPr>
          <w:b/>
        </w:rPr>
        <w:tab/>
      </w:r>
      <w:r>
        <w:t>11(+0)</w:t>
      </w:r>
      <w:r>
        <w:tab/>
      </w:r>
      <w:r w:rsidR="00177633">
        <w:t>6 (-2)</w:t>
      </w:r>
    </w:p>
    <w:p w14:paraId="3E56392F" w14:textId="77777777" w:rsidR="00177633" w:rsidRDefault="00177633" w:rsidP="00177633">
      <w:r>
        <w:t>Saving Throws Str +8</w:t>
      </w:r>
    </w:p>
    <w:p w14:paraId="0CDC9F16" w14:textId="77777777" w:rsidR="00177633" w:rsidRDefault="00177633" w:rsidP="00177633">
      <w:r>
        <w:t>Skills Perception +6</w:t>
      </w:r>
    </w:p>
    <w:p w14:paraId="75DFE193" w14:textId="77777777" w:rsidR="0000645A" w:rsidRDefault="00177633" w:rsidP="00177633">
      <w:r>
        <w:t>Damage Immunities poison</w:t>
      </w:r>
    </w:p>
    <w:p w14:paraId="6D3BB20E" w14:textId="47287366" w:rsidR="00177633" w:rsidRDefault="0000645A" w:rsidP="00177633">
      <w:r>
        <w:t>Condition Immunities</w:t>
      </w:r>
      <w:r w:rsidR="00177633">
        <w:t xml:space="preserve"> poisoned</w:t>
      </w:r>
    </w:p>
    <w:p w14:paraId="262AAB2A" w14:textId="77777777" w:rsidR="00177633" w:rsidRDefault="00177633" w:rsidP="00177633">
      <w:r>
        <w:t>Languages understands Deep Speech but can’t speak</w:t>
      </w:r>
    </w:p>
    <w:p w14:paraId="4DF52946" w14:textId="77777777" w:rsidR="00177633" w:rsidRDefault="00177633" w:rsidP="00177633">
      <w:r>
        <w:t>Amphibious. The chuul can breathe air and water.</w:t>
      </w:r>
    </w:p>
    <w:p w14:paraId="513D330D" w14:textId="77777777" w:rsidR="00177633" w:rsidRDefault="00177633" w:rsidP="00177633">
      <w:r>
        <w:t>Sense Magic. The chuul senses magic within 120 feet of it at will.</w:t>
      </w:r>
    </w:p>
    <w:p w14:paraId="33DC64A5" w14:textId="77777777" w:rsidR="00177633" w:rsidRDefault="00177633" w:rsidP="00177633">
      <w:r>
        <w:t>This trait otherwise works like the detect magic spell but isn’t itself</w:t>
      </w:r>
    </w:p>
    <w:p w14:paraId="290DEF80" w14:textId="77777777" w:rsidR="00177633" w:rsidRDefault="00177633" w:rsidP="00177633">
      <w:r>
        <w:t>magical.</w:t>
      </w:r>
    </w:p>
    <w:p w14:paraId="16A9C803" w14:textId="77777777" w:rsidR="00177633" w:rsidRDefault="00177633" w:rsidP="00177633">
      <w:r>
        <w:t>Actions</w:t>
      </w:r>
    </w:p>
    <w:p w14:paraId="0A6ACBA6" w14:textId="77777777" w:rsidR="00177633" w:rsidRDefault="00177633" w:rsidP="00177633">
      <w:r>
        <w:t>Multiattack. The chuul makes two pincer attacks. If the chuul is</w:t>
      </w:r>
    </w:p>
    <w:p w14:paraId="3E134764" w14:textId="77777777" w:rsidR="00177633" w:rsidRDefault="00177633" w:rsidP="00177633">
      <w:r>
        <w:t>grappling a creature, the chuul can also use its tentacles once.</w:t>
      </w:r>
    </w:p>
    <w:p w14:paraId="04A6A7FD" w14:textId="77777777" w:rsidR="00177633" w:rsidRDefault="00177633" w:rsidP="00177633">
      <w:r>
        <w:t>Pincer. Melee Weapon Attack: +8 to hit, reach 10 ft., one target.</w:t>
      </w:r>
    </w:p>
    <w:p w14:paraId="08875487" w14:textId="77777777" w:rsidR="00177633" w:rsidRDefault="00177633" w:rsidP="00177633">
      <w:r>
        <w:t>Hit: 18 (3d8 + 5) bludgeoning damage. The target is grappled (es-</w:t>
      </w:r>
    </w:p>
    <w:p w14:paraId="4AC27AB0" w14:textId="77777777" w:rsidR="00177633" w:rsidRDefault="00177633" w:rsidP="00177633">
      <w:r>
        <w:t>cape DC 15) if it is a huge or smaller creature and the chuul doesn’t</w:t>
      </w:r>
    </w:p>
    <w:p w14:paraId="21E97BE5" w14:textId="77777777" w:rsidR="00177633" w:rsidRDefault="00177633" w:rsidP="00177633">
      <w:r>
        <w:t>have two other creatures grappled.</w:t>
      </w:r>
    </w:p>
    <w:p w14:paraId="1542BE63" w14:textId="77777777" w:rsidR="00177633" w:rsidRDefault="00177633" w:rsidP="00177633">
      <w:r>
        <w:t>Tentacles. One creature grappled by the chuul must succeed on a</w:t>
      </w:r>
    </w:p>
    <w:p w14:paraId="3C8E864D" w14:textId="77777777" w:rsidR="00177633" w:rsidRDefault="00177633" w:rsidP="00177633">
      <w:r>
        <w:t>DC 15 Constitution saving throw or be poisoned for 1 minute. Until</w:t>
      </w:r>
    </w:p>
    <w:p w14:paraId="42C30380" w14:textId="77777777" w:rsidR="00177633" w:rsidRDefault="00177633" w:rsidP="00177633">
      <w:r>
        <w:t>this poison ends, the target is paralyzed. The target can repeat the</w:t>
      </w:r>
    </w:p>
    <w:p w14:paraId="4E6A22EF" w14:textId="77777777" w:rsidR="00177633" w:rsidRDefault="00177633" w:rsidP="00177633">
      <w:r>
        <w:t>saving throw at the end of each of its turns, ending the eﬀect on</w:t>
      </w:r>
    </w:p>
    <w:p w14:paraId="58CB1812" w14:textId="77777777" w:rsidR="00177633" w:rsidRPr="007C200F" w:rsidRDefault="00177633" w:rsidP="00177633">
      <w:r>
        <w:t>itself on a success.</w:t>
      </w:r>
    </w:p>
    <w:p w14:paraId="02673DF0" w14:textId="77777777" w:rsidR="00177633" w:rsidRPr="0047393C" w:rsidRDefault="00177633" w:rsidP="00177633">
      <w:r w:rsidRPr="0047393C">
        <w:t>CCC-TRI-01 - Into the Darkness</w:t>
      </w:r>
    </w:p>
    <w:p w14:paraId="4DBFDA08" w14:textId="77777777" w:rsidR="00177633" w:rsidRDefault="00177633" w:rsidP="00177633">
      <w:pPr>
        <w:pStyle w:val="2"/>
      </w:pPr>
      <w:bookmarkStart w:id="204" w:name="_Toc510259785"/>
      <w:r w:rsidRPr="0047393C">
        <w:t>Sister Ana</w:t>
      </w:r>
      <w:bookmarkEnd w:id="204"/>
    </w:p>
    <w:p w14:paraId="541C4770" w14:textId="77777777" w:rsidR="00177633" w:rsidRDefault="00177633" w:rsidP="00177633">
      <w:r>
        <w:t>Sister Ana</w:t>
      </w:r>
    </w:p>
    <w:p w14:paraId="5BED7F0F" w14:textId="77777777" w:rsidR="00177633" w:rsidRDefault="00177633" w:rsidP="00177633">
      <w:r>
        <w:t>Medium humanoid (half-elf), neutral good</w:t>
      </w:r>
    </w:p>
    <w:p w14:paraId="41304774" w14:textId="77777777" w:rsidR="00177633" w:rsidRDefault="00177633" w:rsidP="00177633">
      <w:r>
        <w:t>Armor Class 17 (petrified mushroom scale mail, shield)</w:t>
      </w:r>
    </w:p>
    <w:p w14:paraId="74320148" w14:textId="77777777" w:rsidR="00177633" w:rsidRDefault="00177633" w:rsidP="00177633">
      <w:r>
        <w:t>Hit Points 58 (9d8 + 18)</w:t>
      </w:r>
    </w:p>
    <w:p w14:paraId="3D6826AF" w14:textId="77777777" w:rsidR="00177633" w:rsidRDefault="00177633" w:rsidP="00177633">
      <w:r>
        <w:t>Speed 30 ft.</w:t>
      </w:r>
    </w:p>
    <w:p w14:paraId="48842F55" w14:textId="77777777"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55575D5" w14:textId="77777777" w:rsidR="0000645A" w:rsidRDefault="00305B1A" w:rsidP="00177633">
      <w:pPr>
        <w:rPr>
          <w:b/>
        </w:rPr>
      </w:pPr>
      <w:r>
        <w:t>14(+2)</w:t>
      </w:r>
      <w:r>
        <w:tab/>
        <w:t>12(+1)</w:t>
      </w:r>
      <w:r>
        <w:tab/>
        <w:t>14(+2)</w:t>
      </w:r>
      <w:r>
        <w:tab/>
        <w:t>10(+0)</w:t>
      </w:r>
      <w:r>
        <w:tab/>
        <w:t>16(+3)</w:t>
      </w:r>
      <w:r>
        <w:tab/>
      </w:r>
      <w:r w:rsidR="00E82E8E" w:rsidRPr="00E82E8E">
        <w:rPr>
          <w:b/>
        </w:rPr>
        <w:t>16 (+3)</w:t>
      </w:r>
    </w:p>
    <w:p w14:paraId="67A7E25A" w14:textId="2B06F799" w:rsidR="00177633" w:rsidRDefault="0000645A" w:rsidP="00177633">
      <w:r>
        <w:t>Condition Immunities</w:t>
      </w:r>
      <w:r w:rsidR="00177633">
        <w:t xml:space="preserve"> stun and charm effects</w:t>
      </w:r>
    </w:p>
    <w:p w14:paraId="2EA382E5" w14:textId="77777777" w:rsidR="00177633" w:rsidRDefault="00177633" w:rsidP="00177633">
      <w:r>
        <w:t>Saving Throws Wis +6, Cha +6</w:t>
      </w:r>
    </w:p>
    <w:p w14:paraId="07355A70" w14:textId="77777777" w:rsidR="008D7E6B" w:rsidRPr="008D7E6B" w:rsidRDefault="00177633" w:rsidP="00177633">
      <w:pPr>
        <w:rPr>
          <w:b/>
        </w:rPr>
      </w:pPr>
      <w:r>
        <w:t>Skills Deception +6, Insight +6, Perception +6,</w:t>
      </w:r>
    </w:p>
    <w:p w14:paraId="4AD764A7" w14:textId="08001BC0" w:rsidR="00177633" w:rsidRDefault="00177633" w:rsidP="00177633">
      <w:r>
        <w:t>Persuasion +6</w:t>
      </w:r>
    </w:p>
    <w:p w14:paraId="443D37F4" w14:textId="77777777" w:rsidR="00177633" w:rsidRDefault="00177633" w:rsidP="00177633">
      <w:r>
        <w:t>Senses darkvision 60 ft., passive Perception 16</w:t>
      </w:r>
    </w:p>
    <w:p w14:paraId="7B986AF2" w14:textId="77777777" w:rsidR="00177633" w:rsidRDefault="00177633" w:rsidP="00177633">
      <w:r>
        <w:t>Languages Common, Draconic, Elvish, Infernal</w:t>
      </w:r>
    </w:p>
    <w:p w14:paraId="214BC7EB" w14:textId="77777777" w:rsidR="00177633" w:rsidRDefault="00177633" w:rsidP="00177633">
      <w:r>
        <w:t>Challenge 5 (1,800 XP)</w:t>
      </w:r>
    </w:p>
    <w:p w14:paraId="51D00AB7" w14:textId="77777777" w:rsidR="008D7E6B" w:rsidRPr="008D7E6B" w:rsidRDefault="00177633" w:rsidP="00177633">
      <w:pPr>
        <w:rPr>
          <w:b/>
        </w:rPr>
      </w:pPr>
      <w:r>
        <w:t>Fey Ancestry. Ana has advantage on saving throws</w:t>
      </w:r>
    </w:p>
    <w:p w14:paraId="346EE22E" w14:textId="77777777" w:rsidR="008D7E6B" w:rsidRPr="008D7E6B" w:rsidRDefault="00177633" w:rsidP="00177633">
      <w:pPr>
        <w:rPr>
          <w:b/>
        </w:rPr>
      </w:pPr>
      <w:r>
        <w:t>against being charmed, and magic can’t put her to</w:t>
      </w:r>
    </w:p>
    <w:p w14:paraId="1F977918" w14:textId="6606F842" w:rsidR="00177633" w:rsidRDefault="00177633" w:rsidP="00177633">
      <w:r>
        <w:t>sleep.</w:t>
      </w:r>
    </w:p>
    <w:p w14:paraId="0722C537" w14:textId="77777777" w:rsidR="008D7E6B" w:rsidRPr="008D7E6B" w:rsidRDefault="00177633" w:rsidP="00177633">
      <w:pPr>
        <w:rPr>
          <w:b/>
        </w:rPr>
      </w:pPr>
      <w:r>
        <w:t>Spellcasting. Ana is a 9th-level spellcaster that uses</w:t>
      </w:r>
    </w:p>
    <w:p w14:paraId="44B0B182" w14:textId="77777777" w:rsidR="008D7E6B" w:rsidRPr="008D7E6B" w:rsidRDefault="00177633" w:rsidP="00177633">
      <w:pPr>
        <w:rPr>
          <w:b/>
        </w:rPr>
      </w:pPr>
      <w:r>
        <w:t>Wisdom as her spellcasting ability (spell save DC 14,</w:t>
      </w:r>
    </w:p>
    <w:p w14:paraId="293E6364" w14:textId="77777777" w:rsidR="008D7E6B" w:rsidRPr="008D7E6B" w:rsidRDefault="00177633" w:rsidP="00177633">
      <w:pPr>
        <w:rPr>
          <w:b/>
        </w:rPr>
      </w:pPr>
      <w:r>
        <w:t>+6 to hit with spell attacks). Ana has the following</w:t>
      </w:r>
    </w:p>
    <w:p w14:paraId="661954E9" w14:textId="2C21D6E9" w:rsidR="00177633" w:rsidRDefault="00177633" w:rsidP="00177633">
      <w:r>
        <w:t>spells prepared from the druid spell list:</w:t>
      </w:r>
    </w:p>
    <w:p w14:paraId="74DB6B2C" w14:textId="77777777" w:rsidR="00177633" w:rsidRDefault="00177633" w:rsidP="00177633">
      <w:r>
        <w:t>Cantrips (at will): guidance, produce flame, thorn whip</w:t>
      </w:r>
    </w:p>
    <w:p w14:paraId="619F97CC" w14:textId="77777777" w:rsidR="008D7E6B" w:rsidRPr="008D7E6B" w:rsidRDefault="00177633" w:rsidP="00177633">
      <w:pPr>
        <w:rPr>
          <w:b/>
        </w:rPr>
      </w:pPr>
      <w:r>
        <w:t>1st level (4 slots): entangle, cure wounds, jump,</w:t>
      </w:r>
    </w:p>
    <w:p w14:paraId="6C6185AF" w14:textId="7DD4A3DF" w:rsidR="00177633" w:rsidRDefault="00177633" w:rsidP="00177633">
      <w:r>
        <w:t>thunderwave</w:t>
      </w:r>
    </w:p>
    <w:p w14:paraId="7EF6EE4E" w14:textId="77777777" w:rsidR="008D7E6B" w:rsidRPr="008D7E6B" w:rsidRDefault="00177633" w:rsidP="00177633">
      <w:pPr>
        <w:rPr>
          <w:b/>
        </w:rPr>
      </w:pPr>
      <w:r>
        <w:t>2nd level (3 slots): gust of wind, lesser restoration,</w:t>
      </w:r>
    </w:p>
    <w:p w14:paraId="1A304DAC" w14:textId="71EBD27D" w:rsidR="00177633" w:rsidRDefault="00177633" w:rsidP="00177633">
      <w:r>
        <w:t>hold person</w:t>
      </w:r>
    </w:p>
    <w:p w14:paraId="4642D502" w14:textId="77777777" w:rsidR="008D7E6B" w:rsidRPr="008D7E6B" w:rsidRDefault="00177633" w:rsidP="00177633">
      <w:pPr>
        <w:rPr>
          <w:b/>
        </w:rPr>
      </w:pPr>
      <w:r>
        <w:t>3rd level (3 slots): call lightning, plant growth, wind</w:t>
      </w:r>
    </w:p>
    <w:p w14:paraId="59B91B1B" w14:textId="4817707A" w:rsidR="00177633" w:rsidRDefault="00177633" w:rsidP="00177633">
      <w:r>
        <w:t>wall</w:t>
      </w:r>
    </w:p>
    <w:p w14:paraId="2D51CFC6" w14:textId="77777777" w:rsidR="00177633" w:rsidRDefault="00177633" w:rsidP="00177633">
      <w:r>
        <w:t>4th level (3 slots): grasping vine, wall of fire</w:t>
      </w:r>
    </w:p>
    <w:p w14:paraId="369CA729" w14:textId="77777777" w:rsidR="00177633" w:rsidRDefault="00177633" w:rsidP="00177633">
      <w:r>
        <w:t>5th level (1 slot): wall of stone</w:t>
      </w:r>
    </w:p>
    <w:p w14:paraId="7429A9F4" w14:textId="77777777" w:rsidR="008D7E6B" w:rsidRPr="008D7E6B" w:rsidRDefault="00177633" w:rsidP="00177633">
      <w:pPr>
        <w:rPr>
          <w:b/>
        </w:rPr>
      </w:pPr>
      <w:r>
        <w:t>Poison Strike (3/Day). Once per turn, when Sister Ana</w:t>
      </w:r>
    </w:p>
    <w:p w14:paraId="2BC1FA36" w14:textId="77777777" w:rsidR="008D7E6B" w:rsidRPr="008D7E6B" w:rsidRDefault="00177633" w:rsidP="00177633">
      <w:pPr>
        <w:rPr>
          <w:b/>
        </w:rPr>
      </w:pPr>
      <w:r>
        <w:t>hits with a melee attack, she can expend a use of this</w:t>
      </w:r>
    </w:p>
    <w:p w14:paraId="56E81FCC" w14:textId="6C3AEDCE" w:rsidR="00177633" w:rsidRDefault="00177633" w:rsidP="00177633">
      <w:r>
        <w:t>trait to deal an extra 9 (2d8) poison damage.</w:t>
      </w:r>
    </w:p>
    <w:p w14:paraId="2218B6D1" w14:textId="77777777" w:rsidR="00177633" w:rsidRDefault="00177633" w:rsidP="00177633">
      <w:r>
        <w:t>Actions</w:t>
      </w:r>
    </w:p>
    <w:p w14:paraId="1AF43A91" w14:textId="77777777" w:rsidR="008D7E6B" w:rsidRPr="008D7E6B" w:rsidRDefault="00177633" w:rsidP="00177633">
      <w:pPr>
        <w:rPr>
          <w:b/>
        </w:rPr>
      </w:pPr>
      <w:r>
        <w:t>Spear. Melee or Ranged Weapon Attack: +5 to hit,</w:t>
      </w:r>
    </w:p>
    <w:p w14:paraId="0EC1374A" w14:textId="77777777" w:rsidR="008D7E6B" w:rsidRPr="008D7E6B" w:rsidRDefault="00177633" w:rsidP="00177633">
      <w:pPr>
        <w:rPr>
          <w:b/>
        </w:rPr>
      </w:pPr>
      <w:r>
        <w:t>reach 5 ft. or ranged 20 ft./60 ft., one target. Hit: 6</w:t>
      </w:r>
    </w:p>
    <w:p w14:paraId="39EC63A3" w14:textId="6F9DAB4A" w:rsidR="00177633" w:rsidRDefault="00177633" w:rsidP="00177633">
      <w:r>
        <w:t>(1d6 + 2) piercing damage.</w:t>
      </w:r>
    </w:p>
    <w:p w14:paraId="3CB73DD4" w14:textId="77777777" w:rsidR="00177633" w:rsidRDefault="00177633" w:rsidP="00177633">
      <w:r>
        <w:t>Varyth Legendary Actions</w:t>
      </w:r>
    </w:p>
    <w:p w14:paraId="33EE16C4" w14:textId="77777777" w:rsidR="008D7E6B" w:rsidRPr="008D7E6B" w:rsidRDefault="00177633" w:rsidP="00177633">
      <w:pPr>
        <w:rPr>
          <w:b/>
        </w:rPr>
      </w:pPr>
      <w:r>
        <w:t>Varyth can take 3 legendary actions, choosing from the</w:t>
      </w:r>
    </w:p>
    <w:p w14:paraId="03B461F4" w14:textId="77777777" w:rsidR="008D7E6B" w:rsidRPr="008D7E6B" w:rsidRDefault="00177633" w:rsidP="00177633">
      <w:pPr>
        <w:rPr>
          <w:b/>
        </w:rPr>
      </w:pPr>
      <w:r>
        <w:t>options below. Only one legendary action option can be</w:t>
      </w:r>
    </w:p>
    <w:p w14:paraId="71E17143" w14:textId="6C89F622" w:rsidR="00177633" w:rsidRDefault="00177633" w:rsidP="00177633">
      <w:r>
        <w:t>used at a time as long as Varyth is not incapacitated, and only</w:t>
      </w:r>
    </w:p>
    <w:p w14:paraId="0C54E028" w14:textId="77777777" w:rsidR="008D7E6B" w:rsidRPr="008D7E6B" w:rsidRDefault="00177633" w:rsidP="00177633">
      <w:pPr>
        <w:rPr>
          <w:b/>
        </w:rPr>
      </w:pPr>
      <w:r>
        <w:t>at the end of another creature’s turn. Varyth regains spent</w:t>
      </w:r>
    </w:p>
    <w:p w14:paraId="06E3E740" w14:textId="3962549D" w:rsidR="00177633" w:rsidRDefault="00177633" w:rsidP="00177633">
      <w:r>
        <w:t>legendary actions at the start of its turn.</w:t>
      </w:r>
    </w:p>
    <w:p w14:paraId="702B3739" w14:textId="77777777" w:rsidR="00177633" w:rsidRDefault="00177633" w:rsidP="00177633">
      <w:r>
        <w:t>Legendary Save. Varyth can choose to remove one condition</w:t>
      </w:r>
    </w:p>
    <w:p w14:paraId="44F26FA8" w14:textId="77777777" w:rsidR="00177633" w:rsidRDefault="00177633" w:rsidP="00177633">
      <w:r>
        <w:t>currently affecting it.</w:t>
      </w:r>
    </w:p>
    <w:p w14:paraId="23B253E1" w14:textId="77777777" w:rsidR="00177633" w:rsidRDefault="00177633" w:rsidP="00177633">
      <w:r>
        <w:t>Teleport (Costs 2 Actions). Varyth uses its teleport action.</w:t>
      </w:r>
    </w:p>
    <w:p w14:paraId="0B489C08" w14:textId="77777777" w:rsidR="00177633" w:rsidRDefault="00177633" w:rsidP="00177633">
      <w:r>
        <w:t>Add a little Pizzaz! (Costs 3 Actions). Varyth activates its robe</w:t>
      </w:r>
    </w:p>
    <w:p w14:paraId="7B96A8B5" w14:textId="77777777" w:rsidR="00177633" w:rsidRPr="007C200F" w:rsidRDefault="00177633" w:rsidP="00177633">
      <w:r>
        <w:t>of scintillating colors, if there are any charges remaining.</w:t>
      </w:r>
    </w:p>
    <w:p w14:paraId="5DD324BC" w14:textId="77777777" w:rsidR="00177633" w:rsidRPr="0047393C" w:rsidRDefault="00177633" w:rsidP="00177633">
      <w:pPr>
        <w:pStyle w:val="2"/>
      </w:pPr>
      <w:bookmarkStart w:id="205" w:name="_Toc510259786"/>
      <w:r w:rsidRPr="0047393C">
        <w:t>Archdruid Sister Ana</w:t>
      </w:r>
      <w:bookmarkEnd w:id="205"/>
    </w:p>
    <w:p w14:paraId="0835193E" w14:textId="77777777" w:rsidR="00177633" w:rsidRPr="0047393C" w:rsidRDefault="00177633" w:rsidP="00177633">
      <w:r w:rsidRPr="0047393C">
        <w:t>CCC-YLRA01-01 - Her Dying Wish</w:t>
      </w:r>
    </w:p>
    <w:p w14:paraId="781603EF" w14:textId="77777777" w:rsidR="00177633" w:rsidRDefault="00177633" w:rsidP="00177633">
      <w:pPr>
        <w:pStyle w:val="2"/>
      </w:pPr>
      <w:bookmarkStart w:id="206" w:name="_Toc510259787"/>
      <w:r w:rsidRPr="0047393C">
        <w:t>Miraj Vizann</w:t>
      </w:r>
      <w:bookmarkEnd w:id="206"/>
    </w:p>
    <w:p w14:paraId="44244953" w14:textId="77777777" w:rsidR="008D7E6B" w:rsidRPr="008D7E6B" w:rsidRDefault="00177633" w:rsidP="00177633">
      <w:pPr>
        <w:rPr>
          <w:b/>
        </w:rPr>
      </w:pPr>
      <w:r>
        <w:t>Miraj Vizann</w:t>
      </w:r>
    </w:p>
    <w:p w14:paraId="038F281D" w14:textId="77777777" w:rsidR="008D7E6B" w:rsidRPr="008D7E6B" w:rsidRDefault="00177633" w:rsidP="00177633">
      <w:pPr>
        <w:rPr>
          <w:b/>
        </w:rPr>
      </w:pPr>
      <w:r>
        <w:t>Medium humanoid (earth genasi), neutral evil</w:t>
      </w:r>
    </w:p>
    <w:p w14:paraId="78D432D8" w14:textId="77777777" w:rsidR="008D7E6B" w:rsidRPr="008D7E6B" w:rsidRDefault="00177633" w:rsidP="00177633">
      <w:pPr>
        <w:rPr>
          <w:b/>
        </w:rPr>
      </w:pPr>
      <w:r>
        <w:t>Armor Class 10 (13 with mage armor)</w:t>
      </w:r>
    </w:p>
    <w:p w14:paraId="3460FF25" w14:textId="77777777" w:rsidR="008D7E6B" w:rsidRPr="008D7E6B" w:rsidRDefault="00177633" w:rsidP="00177633">
      <w:pPr>
        <w:rPr>
          <w:b/>
        </w:rPr>
      </w:pPr>
      <w:r>
        <w:t>Hit Points 82 (11d8+33)</w:t>
      </w:r>
    </w:p>
    <w:p w14:paraId="618B8710" w14:textId="77777777" w:rsidR="00E82E8E" w:rsidRPr="00E82E8E" w:rsidRDefault="00177633" w:rsidP="00177633">
      <w:pPr>
        <w:rPr>
          <w:b/>
        </w:rPr>
      </w:pPr>
      <w:r>
        <w:t>Speed 30 ft.</w:t>
      </w:r>
    </w:p>
    <w:p w14:paraId="5958117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F229E0" w14:textId="77777777" w:rsidR="00E82E8E" w:rsidRPr="00E82E8E" w:rsidRDefault="00305B1A" w:rsidP="00177633">
      <w:pPr>
        <w:rPr>
          <w:b/>
        </w:rPr>
      </w:pPr>
      <w:r>
        <w:t>12(+1)</w:t>
      </w:r>
      <w:r>
        <w:tab/>
      </w:r>
      <w:r w:rsidR="00177633">
        <w:t xml:space="preserve">10 (0) </w:t>
      </w:r>
      <w:r>
        <w:t>17(+3)</w:t>
      </w:r>
      <w:r>
        <w:tab/>
        <w:t>13(+1)</w:t>
      </w:r>
      <w:r>
        <w:tab/>
      </w:r>
      <w:r w:rsidR="00177633">
        <w:t xml:space="preserve">11 (0) </w:t>
      </w:r>
      <w:r>
        <w:t>18(+4)</w:t>
      </w:r>
    </w:p>
    <w:p w14:paraId="1563AAC5" w14:textId="6DC72563" w:rsidR="008D7E6B" w:rsidRPr="008D7E6B" w:rsidRDefault="00177633" w:rsidP="00177633">
      <w:pPr>
        <w:rPr>
          <w:b/>
        </w:rPr>
      </w:pPr>
      <w:r>
        <w:t>Skills Arcana +4, Deception +7</w:t>
      </w:r>
    </w:p>
    <w:p w14:paraId="5F9B746B" w14:textId="77777777" w:rsidR="008D7E6B" w:rsidRPr="008D7E6B" w:rsidRDefault="00177633" w:rsidP="00177633">
      <w:pPr>
        <w:rPr>
          <w:b/>
        </w:rPr>
      </w:pPr>
      <w:r>
        <w:t>Senses passive Perception 10</w:t>
      </w:r>
    </w:p>
    <w:p w14:paraId="78D95D64" w14:textId="77777777" w:rsidR="008D7E6B" w:rsidRPr="008D7E6B" w:rsidRDefault="00177633" w:rsidP="00177633">
      <w:pPr>
        <w:rPr>
          <w:b/>
        </w:rPr>
      </w:pPr>
      <w:r>
        <w:t>Languages Common, Primordial</w:t>
      </w:r>
    </w:p>
    <w:p w14:paraId="18321EE5" w14:textId="77777777" w:rsidR="008D7E6B" w:rsidRPr="008D7E6B" w:rsidRDefault="00177633" w:rsidP="00177633">
      <w:pPr>
        <w:rPr>
          <w:b/>
        </w:rPr>
      </w:pPr>
      <w:r>
        <w:t>Challenge 6 (2,300 xp)</w:t>
      </w:r>
    </w:p>
    <w:p w14:paraId="06A8AF6A" w14:textId="77777777" w:rsidR="008D7E6B" w:rsidRPr="008D7E6B" w:rsidRDefault="00177633" w:rsidP="00177633">
      <w:pPr>
        <w:rPr>
          <w:b/>
        </w:rPr>
      </w:pPr>
      <w:r>
        <w:t>Earth Walk. Moving through difficult terrain made of earth or</w:t>
      </w:r>
    </w:p>
    <w:p w14:paraId="76B0730B" w14:textId="77777777" w:rsidR="008D7E6B" w:rsidRPr="008D7E6B" w:rsidRDefault="00177633" w:rsidP="00177633">
      <w:pPr>
        <w:rPr>
          <w:b/>
        </w:rPr>
      </w:pPr>
      <w:r>
        <w:t>stone costs Miraj no extra movement.</w:t>
      </w:r>
    </w:p>
    <w:p w14:paraId="2FA81128" w14:textId="77777777" w:rsidR="008D7E6B" w:rsidRPr="008D7E6B" w:rsidRDefault="00177633" w:rsidP="00177633">
      <w:pPr>
        <w:rPr>
          <w:b/>
        </w:rPr>
      </w:pPr>
      <w:r>
        <w:t>Innate Spellcasting. Miraj’s innate spellcasting ability is</w:t>
      </w:r>
    </w:p>
    <w:p w14:paraId="136B6036" w14:textId="77777777" w:rsidR="008D7E6B" w:rsidRPr="008D7E6B" w:rsidRDefault="00177633" w:rsidP="00177633">
      <w:pPr>
        <w:rPr>
          <w:b/>
        </w:rPr>
      </w:pPr>
      <w:r>
        <w:t>Constitution (spell save DC 14). Miraj can innately cast the</w:t>
      </w:r>
    </w:p>
    <w:p w14:paraId="75FF8FCE" w14:textId="77777777" w:rsidR="008D7E6B" w:rsidRPr="008D7E6B" w:rsidRDefault="00177633" w:rsidP="00177633">
      <w:pPr>
        <w:rPr>
          <w:b/>
        </w:rPr>
      </w:pPr>
      <w:r>
        <w:t>following spells, requiring no material components:</w:t>
      </w:r>
    </w:p>
    <w:p w14:paraId="360772D5" w14:textId="77777777" w:rsidR="008D7E6B" w:rsidRPr="008D7E6B" w:rsidRDefault="00177633" w:rsidP="00177633">
      <w:pPr>
        <w:rPr>
          <w:b/>
        </w:rPr>
      </w:pPr>
      <w:r>
        <w:t>1/day: pass without trace</w:t>
      </w:r>
    </w:p>
    <w:p w14:paraId="4ABB976B" w14:textId="77777777" w:rsidR="008D7E6B" w:rsidRPr="008D7E6B" w:rsidRDefault="00177633" w:rsidP="00177633">
      <w:pPr>
        <w:rPr>
          <w:b/>
        </w:rPr>
      </w:pPr>
      <w:r>
        <w:t>Spellcasting. Miraj is an 11th-level spellcaster. Its spellcasting</w:t>
      </w:r>
    </w:p>
    <w:p w14:paraId="6BEE3460" w14:textId="77777777" w:rsidR="008D7E6B" w:rsidRPr="008D7E6B" w:rsidRDefault="00177633" w:rsidP="00177633">
      <w:pPr>
        <w:rPr>
          <w:b/>
        </w:rPr>
      </w:pPr>
      <w:r>
        <w:t>ability is Charisma (spell save DC 15, +7 to hit with spell</w:t>
      </w:r>
    </w:p>
    <w:p w14:paraId="75D030A6" w14:textId="77777777" w:rsidR="008D7E6B" w:rsidRPr="008D7E6B" w:rsidRDefault="00177633" w:rsidP="00177633">
      <w:pPr>
        <w:rPr>
          <w:b/>
        </w:rPr>
      </w:pPr>
      <w:r>
        <w:t>attacks). Miraj knows the following sorcerer spells:</w:t>
      </w:r>
    </w:p>
    <w:p w14:paraId="6BCE1C7F" w14:textId="77777777" w:rsidR="008D7E6B" w:rsidRPr="008D7E6B" w:rsidRDefault="00177633" w:rsidP="00177633">
      <w:pPr>
        <w:rPr>
          <w:b/>
        </w:rPr>
      </w:pPr>
      <w:r>
        <w:t>Cantrips (at will): acid splash, blade ward, friends, light,</w:t>
      </w:r>
    </w:p>
    <w:p w14:paraId="456E21C3" w14:textId="77777777" w:rsidR="008D7E6B" w:rsidRPr="008D7E6B" w:rsidRDefault="00177633" w:rsidP="00177633">
      <w:pPr>
        <w:rPr>
          <w:b/>
        </w:rPr>
      </w:pPr>
      <w:r>
        <w:t>message, mold earth*</w:t>
      </w:r>
    </w:p>
    <w:p w14:paraId="53F29989" w14:textId="77777777" w:rsidR="008D7E6B" w:rsidRPr="008D7E6B" w:rsidRDefault="00177633" w:rsidP="00177633">
      <w:pPr>
        <w:rPr>
          <w:b/>
        </w:rPr>
      </w:pPr>
      <w:r>
        <w:t>1st level (4 slots): chromatic orb, mage armor, magic missile</w:t>
      </w:r>
    </w:p>
    <w:p w14:paraId="409FB80F" w14:textId="77777777" w:rsidR="008D7E6B" w:rsidRPr="008D7E6B" w:rsidRDefault="00177633" w:rsidP="00177633">
      <w:pPr>
        <w:rPr>
          <w:b/>
        </w:rPr>
      </w:pPr>
      <w:r>
        <w:t>2nd level (3 slots): Maximilian's earthen grasp*, shatter,</w:t>
      </w:r>
    </w:p>
    <w:p w14:paraId="416776AC" w14:textId="77777777" w:rsidR="008D7E6B" w:rsidRPr="008D7E6B" w:rsidRDefault="00177633" w:rsidP="00177633">
      <w:pPr>
        <w:rPr>
          <w:b/>
        </w:rPr>
      </w:pPr>
      <w:r>
        <w:t>suggestion</w:t>
      </w:r>
    </w:p>
    <w:p w14:paraId="04699E03" w14:textId="77777777" w:rsidR="008D7E6B" w:rsidRPr="008D7E6B" w:rsidRDefault="00177633" w:rsidP="00177633">
      <w:pPr>
        <w:rPr>
          <w:b/>
        </w:rPr>
      </w:pPr>
      <w:r>
        <w:t>3rd level (3 slots): counterspell, erupting earth*</w:t>
      </w:r>
    </w:p>
    <w:p w14:paraId="44C39DF4" w14:textId="77777777" w:rsidR="008D7E6B" w:rsidRPr="008D7E6B" w:rsidRDefault="00177633" w:rsidP="00177633">
      <w:pPr>
        <w:rPr>
          <w:b/>
        </w:rPr>
      </w:pPr>
      <w:r>
        <w:t>4th level (3 slots): polymorph, stoneskin</w:t>
      </w:r>
    </w:p>
    <w:p w14:paraId="56F83B11" w14:textId="77777777" w:rsidR="008D7E6B" w:rsidRPr="008D7E6B" w:rsidRDefault="00177633" w:rsidP="00177633">
      <w:pPr>
        <w:rPr>
          <w:b/>
        </w:rPr>
      </w:pPr>
      <w:r>
        <w:t>5th level (2 slot): wall of stone</w:t>
      </w:r>
    </w:p>
    <w:p w14:paraId="4B23D277" w14:textId="77777777" w:rsidR="008D7E6B" w:rsidRPr="008D7E6B" w:rsidRDefault="00177633" w:rsidP="00177633">
      <w:pPr>
        <w:rPr>
          <w:b/>
        </w:rPr>
      </w:pPr>
      <w:r>
        <w:t>6th level (1 slot): move earth</w:t>
      </w:r>
    </w:p>
    <w:p w14:paraId="177150E4" w14:textId="54B90B6B" w:rsidR="008D7E6B" w:rsidRPr="008D7E6B" w:rsidRDefault="00177633" w:rsidP="00177633">
      <w:pPr>
        <w:rPr>
          <w:b/>
        </w:rPr>
      </w:pPr>
      <w:r>
        <w:t xml:space="preserve">Staff. Melee Weapon Attack: +4 to hit, reach 5 ft., one target. </w:t>
      </w:r>
      <w:r w:rsidR="00C42C9F">
        <w:t xml:space="preserve">Hit: </w:t>
      </w:r>
      <w:r>
        <w:t>4 (1d6+1) bludgeoning damage, or 5 (1d8+1) bludgeoning when</w:t>
      </w:r>
    </w:p>
    <w:p w14:paraId="560BFA21" w14:textId="6C5F19E5" w:rsidR="00177633" w:rsidRPr="009E5726" w:rsidRDefault="00177633" w:rsidP="00177633">
      <w:r>
        <w:t>used with two hands.</w:t>
      </w:r>
    </w:p>
    <w:p w14:paraId="2487B223" w14:textId="77777777" w:rsidR="00177633" w:rsidRDefault="00177633" w:rsidP="00177633">
      <w:pPr>
        <w:pStyle w:val="2"/>
      </w:pPr>
      <w:bookmarkStart w:id="207" w:name="_Toc510259788"/>
      <w:r w:rsidRPr="0047393C">
        <w:t>Shoalar Quanderil</w:t>
      </w:r>
      <w:bookmarkEnd w:id="207"/>
    </w:p>
    <w:p w14:paraId="6CEFD6FE" w14:textId="77777777" w:rsidR="008D7E6B" w:rsidRPr="008D7E6B" w:rsidRDefault="00177633" w:rsidP="00177633">
      <w:pPr>
        <w:rPr>
          <w:b/>
        </w:rPr>
      </w:pPr>
      <w:r>
        <w:t>Shoalar Quanderil</w:t>
      </w:r>
    </w:p>
    <w:p w14:paraId="5DCBB1AB" w14:textId="77777777" w:rsidR="008D7E6B" w:rsidRPr="008D7E6B" w:rsidRDefault="00177633" w:rsidP="00177633">
      <w:pPr>
        <w:rPr>
          <w:b/>
        </w:rPr>
      </w:pPr>
      <w:r>
        <w:t>Medium humanoid (water genasi), lawful evil</w:t>
      </w:r>
    </w:p>
    <w:p w14:paraId="73574254" w14:textId="77777777" w:rsidR="008D7E6B" w:rsidRPr="008D7E6B" w:rsidRDefault="00177633" w:rsidP="00177633">
      <w:pPr>
        <w:rPr>
          <w:b/>
        </w:rPr>
      </w:pPr>
      <w:r>
        <w:t>Armor Class 10 (13 with mage armor)</w:t>
      </w:r>
    </w:p>
    <w:p w14:paraId="4E40668D" w14:textId="77777777" w:rsidR="008D7E6B" w:rsidRPr="008D7E6B" w:rsidRDefault="00177633" w:rsidP="00177633">
      <w:pPr>
        <w:rPr>
          <w:b/>
        </w:rPr>
      </w:pPr>
      <w:r>
        <w:t>Hit Points 60 (8d8 + 24)</w:t>
      </w:r>
    </w:p>
    <w:p w14:paraId="7CBF057F" w14:textId="77777777" w:rsidR="00E82E8E" w:rsidRPr="00E82E8E" w:rsidRDefault="00177633" w:rsidP="00177633">
      <w:pPr>
        <w:rPr>
          <w:b/>
        </w:rPr>
      </w:pPr>
      <w:r>
        <w:t>Speed 30 ft., swim 30 ft.</w:t>
      </w:r>
    </w:p>
    <w:p w14:paraId="5D8108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EF9C487" w14:textId="77777777" w:rsidR="00E82E8E" w:rsidRPr="00E82E8E" w:rsidRDefault="00305B1A" w:rsidP="00177633">
      <w:pPr>
        <w:rPr>
          <w:b/>
        </w:rPr>
      </w:pPr>
      <w:r>
        <w:t>11(+0)</w:t>
      </w:r>
      <w:r>
        <w:tab/>
        <w:t>12(+1)</w:t>
      </w:r>
      <w:r>
        <w:tab/>
        <w:t>16(+3)</w:t>
      </w:r>
      <w:r>
        <w:tab/>
        <w:t>14(+2)</w:t>
      </w:r>
      <w:r>
        <w:tab/>
        <w:t>10(+0)</w:t>
      </w:r>
      <w:r>
        <w:tab/>
        <w:t>17(+3)</w:t>
      </w:r>
    </w:p>
    <w:p w14:paraId="21FDA9E1" w14:textId="7C64B828" w:rsidR="008D7E6B" w:rsidRPr="008D7E6B" w:rsidRDefault="00177633" w:rsidP="00177633">
      <w:pPr>
        <w:rPr>
          <w:b/>
        </w:rPr>
      </w:pPr>
      <w:r>
        <w:t>Skills Arcana +4, Deception +5, Insight +2, Persuasion +5</w:t>
      </w:r>
    </w:p>
    <w:p w14:paraId="2DF81EA6" w14:textId="77777777" w:rsidR="008D7E6B" w:rsidRPr="008D7E6B" w:rsidRDefault="00177633" w:rsidP="00177633">
      <w:pPr>
        <w:rPr>
          <w:b/>
        </w:rPr>
      </w:pPr>
      <w:r>
        <w:t>Damage Resistances acid</w:t>
      </w:r>
    </w:p>
    <w:p w14:paraId="2C210E00" w14:textId="77777777" w:rsidR="008D7E6B" w:rsidRPr="008D7E6B" w:rsidRDefault="00177633" w:rsidP="00177633">
      <w:pPr>
        <w:rPr>
          <w:b/>
        </w:rPr>
      </w:pPr>
      <w:r>
        <w:t>Senses passive Perception 10</w:t>
      </w:r>
    </w:p>
    <w:p w14:paraId="7DC210F9" w14:textId="77777777" w:rsidR="008D7E6B" w:rsidRPr="008D7E6B" w:rsidRDefault="00177633" w:rsidP="00177633">
      <w:pPr>
        <w:rPr>
          <w:b/>
        </w:rPr>
      </w:pPr>
      <w:r>
        <w:t>Languages Aquan, Common</w:t>
      </w:r>
    </w:p>
    <w:p w14:paraId="1F50F285" w14:textId="77777777" w:rsidR="008D7E6B" w:rsidRPr="008D7E6B" w:rsidRDefault="00177633" w:rsidP="00177633">
      <w:pPr>
        <w:rPr>
          <w:b/>
        </w:rPr>
      </w:pPr>
      <w:r>
        <w:t>Challenge 4 (1,100 XP)</w:t>
      </w:r>
    </w:p>
    <w:p w14:paraId="243746C0" w14:textId="77777777" w:rsidR="008D7E6B" w:rsidRPr="008D7E6B" w:rsidRDefault="00177633" w:rsidP="00177633">
      <w:pPr>
        <w:rPr>
          <w:b/>
        </w:rPr>
      </w:pPr>
      <w:r>
        <w:t>Amphibious. Shoalar can breathe air and water.</w:t>
      </w:r>
    </w:p>
    <w:p w14:paraId="7C0C3ECF" w14:textId="77777777" w:rsidR="008D7E6B" w:rsidRPr="008D7E6B" w:rsidRDefault="00177633" w:rsidP="00177633">
      <w:pPr>
        <w:rPr>
          <w:b/>
        </w:rPr>
      </w:pPr>
      <w:r>
        <w:t>Innate Spellcasting. Shoalar’s innate spellcasting ability is</w:t>
      </w:r>
    </w:p>
    <w:p w14:paraId="56566557" w14:textId="77777777" w:rsidR="008D7E6B" w:rsidRPr="008D7E6B" w:rsidRDefault="00177633" w:rsidP="00177633">
      <w:pPr>
        <w:rPr>
          <w:b/>
        </w:rPr>
      </w:pPr>
      <w:r>
        <w:t>Constitution (spell save DC 13, +5 to hit with spell attacks). He</w:t>
      </w:r>
    </w:p>
    <w:p w14:paraId="6510AB60" w14:textId="77777777" w:rsidR="008D7E6B" w:rsidRPr="008D7E6B" w:rsidRDefault="00177633" w:rsidP="00177633">
      <w:pPr>
        <w:rPr>
          <w:b/>
        </w:rPr>
      </w:pPr>
      <w:r>
        <w:t>can innately cast the following spells:</w:t>
      </w:r>
    </w:p>
    <w:p w14:paraId="4B84A511" w14:textId="77777777" w:rsidR="008D7E6B" w:rsidRPr="008D7E6B" w:rsidRDefault="00177633" w:rsidP="00177633">
      <w:pPr>
        <w:rPr>
          <w:b/>
        </w:rPr>
      </w:pPr>
      <w:r>
        <w:t>At will: shape water*</w:t>
      </w:r>
    </w:p>
    <w:p w14:paraId="304123CE" w14:textId="77777777" w:rsidR="008D7E6B" w:rsidRPr="008D7E6B" w:rsidRDefault="00177633" w:rsidP="00177633">
      <w:pPr>
        <w:rPr>
          <w:b/>
        </w:rPr>
      </w:pPr>
      <w:r>
        <w:t>1/day: create or destroy water</w:t>
      </w:r>
    </w:p>
    <w:p w14:paraId="115D8697" w14:textId="77777777" w:rsidR="008D7E6B" w:rsidRPr="008D7E6B" w:rsidRDefault="00177633" w:rsidP="00177633">
      <w:pPr>
        <w:rPr>
          <w:b/>
        </w:rPr>
      </w:pPr>
      <w:r>
        <w:t>Spellcasting. Shoalar is a 5th-level spellcaster. His spellcasting</w:t>
      </w:r>
    </w:p>
    <w:p w14:paraId="58682C0D" w14:textId="77777777" w:rsidR="008D7E6B" w:rsidRPr="008D7E6B" w:rsidRDefault="00177633" w:rsidP="00177633">
      <w:pPr>
        <w:rPr>
          <w:b/>
        </w:rPr>
      </w:pPr>
      <w:r>
        <w:t>ability is Charisma (spell save DC 13, +5 to hit with spell</w:t>
      </w:r>
    </w:p>
    <w:p w14:paraId="4FEF8475" w14:textId="77777777" w:rsidR="008D7E6B" w:rsidRPr="008D7E6B" w:rsidRDefault="00177633" w:rsidP="00177633">
      <w:pPr>
        <w:rPr>
          <w:b/>
        </w:rPr>
      </w:pPr>
      <w:r>
        <w:t>attacks). He knows the following sorcerer spells:</w:t>
      </w:r>
    </w:p>
    <w:p w14:paraId="7EA7C3AF" w14:textId="77777777" w:rsidR="008D7E6B" w:rsidRPr="008D7E6B" w:rsidRDefault="00177633" w:rsidP="00177633">
      <w:pPr>
        <w:rPr>
          <w:b/>
        </w:rPr>
      </w:pPr>
      <w:r>
        <w:t>Cantrips (at will): acid splash, chill touch, friends,</w:t>
      </w:r>
    </w:p>
    <w:p w14:paraId="6A159D23" w14:textId="77777777" w:rsidR="008D7E6B" w:rsidRPr="008D7E6B" w:rsidRDefault="00177633" w:rsidP="00177633">
      <w:pPr>
        <w:rPr>
          <w:b/>
        </w:rPr>
      </w:pPr>
      <w:r>
        <w:t>prestidigitation, ray of frost</w:t>
      </w:r>
    </w:p>
    <w:p w14:paraId="6D27E46C" w14:textId="77777777" w:rsidR="008D7E6B" w:rsidRPr="008D7E6B" w:rsidRDefault="00177633" w:rsidP="00177633">
      <w:pPr>
        <w:rPr>
          <w:b/>
        </w:rPr>
      </w:pPr>
      <w:r>
        <w:t>1st level (4 slots): disguise self, mage armor, magic missile</w:t>
      </w:r>
    </w:p>
    <w:p w14:paraId="5D97AE4D" w14:textId="77777777" w:rsidR="008D7E6B" w:rsidRPr="008D7E6B" w:rsidRDefault="00177633" w:rsidP="00177633">
      <w:pPr>
        <w:rPr>
          <w:b/>
        </w:rPr>
      </w:pPr>
      <w:r>
        <w:t>2nd level (3 slots): hold person, misty step</w:t>
      </w:r>
    </w:p>
    <w:p w14:paraId="383F5DE6" w14:textId="77777777" w:rsidR="008D7E6B" w:rsidRPr="008D7E6B" w:rsidRDefault="00177633" w:rsidP="00177633">
      <w:pPr>
        <w:rPr>
          <w:b/>
        </w:rPr>
      </w:pPr>
      <w:r>
        <w:t>3rd level (3 slots): tidal wave*</w:t>
      </w:r>
    </w:p>
    <w:p w14:paraId="628B1EFE" w14:textId="5959A7B4" w:rsidR="00177633" w:rsidRPr="009E5726" w:rsidRDefault="00177633" w:rsidP="00177633">
      <w:r>
        <w:t>Dagger. Melee or Ranged Weapon Attack: +3 to hit, reach 5 ft</w:t>
      </w:r>
      <w:r w:rsidR="0000645A">
        <w:t xml:space="preserve">. or </w:t>
      </w:r>
      <w:r>
        <w:t>range 20/60 ft., one target. Hit: 3 (1d4 + 1) piercing damage.</w:t>
      </w:r>
    </w:p>
    <w:p w14:paraId="0E30E924" w14:textId="77777777" w:rsidR="00177633" w:rsidRPr="0047393C" w:rsidRDefault="00177633" w:rsidP="00177633">
      <w:r w:rsidRPr="0047393C">
        <w:t>CCC-YLRA01-02 - Uneasy Lies the Head</w:t>
      </w:r>
    </w:p>
    <w:p w14:paraId="056CCF04" w14:textId="77777777" w:rsidR="00177633" w:rsidRDefault="00177633" w:rsidP="00177633">
      <w:pPr>
        <w:pStyle w:val="2"/>
      </w:pPr>
      <w:bookmarkStart w:id="208" w:name="_Toc510259789"/>
      <w:r w:rsidRPr="0047393C">
        <w:t>Wobbles</w:t>
      </w:r>
      <w:bookmarkEnd w:id="208"/>
    </w:p>
    <w:p w14:paraId="351AFFE8" w14:textId="77777777" w:rsidR="008D7E6B" w:rsidRPr="008D7E6B" w:rsidRDefault="00177633" w:rsidP="00177633">
      <w:pPr>
        <w:rPr>
          <w:b/>
        </w:rPr>
      </w:pPr>
      <w:r>
        <w:t>Wobbles</w:t>
      </w:r>
    </w:p>
    <w:p w14:paraId="71CA6270" w14:textId="77777777" w:rsidR="008D7E6B" w:rsidRPr="008D7E6B" w:rsidRDefault="00177633" w:rsidP="00177633">
      <w:pPr>
        <w:rPr>
          <w:b/>
        </w:rPr>
      </w:pPr>
      <w:r>
        <w:t>Gargauntuan beast, unaligned</w:t>
      </w:r>
    </w:p>
    <w:p w14:paraId="29770B70" w14:textId="77777777" w:rsidR="008D7E6B" w:rsidRPr="008D7E6B" w:rsidRDefault="00177633" w:rsidP="00177633">
      <w:pPr>
        <w:rPr>
          <w:b/>
        </w:rPr>
      </w:pPr>
      <w:r>
        <w:t>Armor Class 9</w:t>
      </w:r>
    </w:p>
    <w:p w14:paraId="508E4152" w14:textId="77777777" w:rsidR="008D7E6B" w:rsidRPr="008D7E6B" w:rsidRDefault="00177633" w:rsidP="00177633">
      <w:pPr>
        <w:rPr>
          <w:b/>
        </w:rPr>
      </w:pPr>
      <w:r>
        <w:t>Hit Points 225 (18d20 + 36)</w:t>
      </w:r>
    </w:p>
    <w:p w14:paraId="18D3C5C9" w14:textId="77777777" w:rsidR="00E82E8E" w:rsidRPr="00E82E8E" w:rsidRDefault="00177633" w:rsidP="00177633">
      <w:pPr>
        <w:rPr>
          <w:b/>
        </w:rPr>
      </w:pPr>
      <w:r>
        <w:t>Speed 10ft., swim 40 ft.</w:t>
      </w:r>
    </w:p>
    <w:p w14:paraId="1A6A00EB" w14:textId="4D7EE995"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CD5420C" w14:textId="77777777" w:rsidR="008D7E6B" w:rsidRPr="008D7E6B" w:rsidRDefault="00305B1A" w:rsidP="00177633">
      <w:pPr>
        <w:rPr>
          <w:b/>
        </w:rPr>
      </w:pPr>
      <w:r>
        <w:t>21(+5)</w:t>
      </w:r>
      <w:r>
        <w:tab/>
      </w:r>
      <w:r w:rsidR="00177633">
        <w:t xml:space="preserve">9 (-1) </w:t>
      </w:r>
      <w:r>
        <w:t>15(+2)</w:t>
      </w:r>
      <w:r>
        <w:tab/>
      </w:r>
      <w:r w:rsidR="00177633">
        <w:t xml:space="preserve">4 (-3) </w:t>
      </w:r>
      <w:r>
        <w:t>10(+0)</w:t>
      </w:r>
      <w:r>
        <w:tab/>
      </w:r>
      <w:r w:rsidR="00177633">
        <w:t>4 (-3)</w:t>
      </w:r>
    </w:p>
    <w:p w14:paraId="73AE327E" w14:textId="77777777" w:rsidR="008D7E6B" w:rsidRPr="008D7E6B" w:rsidRDefault="00177633" w:rsidP="00177633">
      <w:pPr>
        <w:rPr>
          <w:b/>
        </w:rPr>
      </w:pPr>
      <w:r>
        <w:t>Skills Perception +6, Stealth +5</w:t>
      </w:r>
    </w:p>
    <w:p w14:paraId="6551F0E0" w14:textId="77777777" w:rsidR="008D7E6B" w:rsidRPr="008D7E6B" w:rsidRDefault="00177633" w:rsidP="00177633">
      <w:pPr>
        <w:rPr>
          <w:b/>
        </w:rPr>
      </w:pPr>
      <w:r>
        <w:t>Senses Darkvision 120ft., Passive Perception 16</w:t>
      </w:r>
    </w:p>
    <w:p w14:paraId="6E5715A5" w14:textId="77777777" w:rsidR="008D7E6B" w:rsidRPr="008D7E6B" w:rsidRDefault="00177633" w:rsidP="00177633">
      <w:pPr>
        <w:rPr>
          <w:b/>
        </w:rPr>
      </w:pPr>
      <w:r>
        <w:t>Languages —</w:t>
      </w:r>
    </w:p>
    <w:p w14:paraId="409C6F18" w14:textId="77777777" w:rsidR="008D7E6B" w:rsidRPr="008D7E6B" w:rsidRDefault="00177633" w:rsidP="00177633">
      <w:pPr>
        <w:rPr>
          <w:b/>
        </w:rPr>
      </w:pPr>
      <w:r>
        <w:t>Challenge 10 (5,900 XP)</w:t>
      </w:r>
    </w:p>
    <w:p w14:paraId="3F07D50D" w14:textId="77777777" w:rsidR="008D7E6B" w:rsidRPr="008D7E6B" w:rsidRDefault="00177633" w:rsidP="00177633">
      <w:pPr>
        <w:rPr>
          <w:b/>
        </w:rPr>
      </w:pPr>
      <w:r>
        <w:t>Hold Breath. While out of water, the Wobbles can hold his</w:t>
      </w:r>
    </w:p>
    <w:p w14:paraId="1A5A6043" w14:textId="77777777" w:rsidR="008D7E6B" w:rsidRPr="008D7E6B" w:rsidRDefault="00177633" w:rsidP="00177633">
      <w:pPr>
        <w:rPr>
          <w:b/>
        </w:rPr>
      </w:pPr>
      <w:r>
        <w:t>breath for 1 hour.</w:t>
      </w:r>
    </w:p>
    <w:p w14:paraId="47D7C7C3" w14:textId="77777777" w:rsidR="008D7E6B" w:rsidRPr="008D7E6B" w:rsidRDefault="00177633" w:rsidP="00177633">
      <w:pPr>
        <w:rPr>
          <w:b/>
        </w:rPr>
      </w:pPr>
      <w:r>
        <w:t>Water Breathing. Wobbles can breathe only underwater.</w:t>
      </w:r>
    </w:p>
    <w:p w14:paraId="06990E91" w14:textId="77777777" w:rsidR="008D7E6B" w:rsidRPr="008D7E6B" w:rsidRDefault="00177633" w:rsidP="00177633">
      <w:pPr>
        <w:rPr>
          <w:b/>
        </w:rPr>
      </w:pPr>
      <w:r>
        <w:t>Actions</w:t>
      </w:r>
    </w:p>
    <w:p w14:paraId="7B7F774A" w14:textId="77777777" w:rsidR="008D7E6B" w:rsidRPr="008D7E6B" w:rsidRDefault="00177633" w:rsidP="00177633">
      <w:pPr>
        <w:rPr>
          <w:b/>
        </w:rPr>
      </w:pPr>
      <w:r>
        <w:t>Multiattack. Wobbles makes three tentacle attacks.</w:t>
      </w:r>
    </w:p>
    <w:p w14:paraId="7E23B343" w14:textId="77777777" w:rsidR="008D7E6B" w:rsidRPr="008D7E6B" w:rsidRDefault="00177633" w:rsidP="00177633">
      <w:pPr>
        <w:rPr>
          <w:b/>
        </w:rPr>
      </w:pPr>
      <w:r>
        <w:t>Fling. One Large or smaller object held or creature grappled</w:t>
      </w:r>
    </w:p>
    <w:p w14:paraId="50655B26" w14:textId="77777777" w:rsidR="008D7E6B" w:rsidRPr="008D7E6B" w:rsidRDefault="00177633" w:rsidP="00177633">
      <w:pPr>
        <w:rPr>
          <w:b/>
        </w:rPr>
      </w:pPr>
      <w:r>
        <w:t>by Wobbles is thrown up to 30 feet in a random direction</w:t>
      </w:r>
    </w:p>
    <w:p w14:paraId="6EAD8FBC" w14:textId="77777777" w:rsidR="008D7E6B" w:rsidRPr="008D7E6B" w:rsidRDefault="00177633" w:rsidP="00177633">
      <w:pPr>
        <w:rPr>
          <w:b/>
        </w:rPr>
      </w:pPr>
      <w:r>
        <w:t>and knocked prone. If a thrown target strikes a solid</w:t>
      </w:r>
    </w:p>
    <w:p w14:paraId="647F1C40" w14:textId="77777777" w:rsidR="008D7E6B" w:rsidRPr="008D7E6B" w:rsidRDefault="00177633" w:rsidP="00177633">
      <w:pPr>
        <w:rPr>
          <w:b/>
        </w:rPr>
      </w:pPr>
      <w:r>
        <w:t>surface, the target takes 3 (1d6) bludgeoning damage for</w:t>
      </w:r>
    </w:p>
    <w:p w14:paraId="2BA920FF" w14:textId="77777777" w:rsidR="008D7E6B" w:rsidRPr="008D7E6B" w:rsidRDefault="00177633" w:rsidP="00177633">
      <w:pPr>
        <w:rPr>
          <w:b/>
        </w:rPr>
      </w:pPr>
      <w:r>
        <w:t>every 10 feet it was thrown. If the target is thrown at</w:t>
      </w:r>
    </w:p>
    <w:p w14:paraId="590ED7E1" w14:textId="77777777" w:rsidR="008D7E6B" w:rsidRPr="008D7E6B" w:rsidRDefault="00177633" w:rsidP="00177633">
      <w:pPr>
        <w:rPr>
          <w:b/>
        </w:rPr>
      </w:pPr>
      <w:r>
        <w:t>another creature, that creature must succeed on a DC 14</w:t>
      </w:r>
    </w:p>
    <w:p w14:paraId="7432FCFF" w14:textId="77777777" w:rsidR="008D7E6B" w:rsidRPr="008D7E6B" w:rsidRDefault="00177633" w:rsidP="00177633">
      <w:pPr>
        <w:rPr>
          <w:b/>
        </w:rPr>
      </w:pPr>
      <w:r>
        <w:t>Dexterity saving throw or take the same damage and be</w:t>
      </w:r>
    </w:p>
    <w:p w14:paraId="52C7FA5D" w14:textId="77777777" w:rsidR="008D7E6B" w:rsidRPr="008D7E6B" w:rsidRDefault="00177633" w:rsidP="00177633">
      <w:pPr>
        <w:rPr>
          <w:b/>
        </w:rPr>
      </w:pPr>
      <w:r>
        <w:t>knocked prone.</w:t>
      </w:r>
    </w:p>
    <w:p w14:paraId="6FA61FB2" w14:textId="77777777" w:rsidR="008D7E6B" w:rsidRPr="008D7E6B" w:rsidRDefault="00177633" w:rsidP="00177633">
      <w:pPr>
        <w:rPr>
          <w:b/>
        </w:rPr>
      </w:pPr>
      <w:r>
        <w:t>Slam. Melee Weapon Attack: +9 to hit, reach 30 ft., one</w:t>
      </w:r>
    </w:p>
    <w:p w14:paraId="0A48F866" w14:textId="77777777" w:rsidR="008D7E6B" w:rsidRPr="008D7E6B" w:rsidRDefault="00177633" w:rsidP="00177633">
      <w:pPr>
        <w:rPr>
          <w:b/>
        </w:rPr>
      </w:pPr>
      <w:r>
        <w:t>target. Hit: 15 (3d6 + 5) bludgeoning damage.</w:t>
      </w:r>
    </w:p>
    <w:p w14:paraId="03C23277" w14:textId="77777777" w:rsidR="008D7E6B" w:rsidRPr="008D7E6B" w:rsidRDefault="00177633" w:rsidP="00177633">
      <w:pPr>
        <w:rPr>
          <w:b/>
        </w:rPr>
      </w:pPr>
      <w:r>
        <w:t>Tentacle. Melee Weapon Attack: +9 to hit, reach 30 ft., one</w:t>
      </w:r>
    </w:p>
    <w:p w14:paraId="4E5D817C" w14:textId="77777777" w:rsidR="008D7E6B" w:rsidRPr="008D7E6B" w:rsidRDefault="00177633" w:rsidP="00177633">
      <w:pPr>
        <w:rPr>
          <w:b/>
        </w:rPr>
      </w:pPr>
      <w:r>
        <w:t>target. Hit: 12 (2d6 + 5) bludgeoning damage, and the</w:t>
      </w:r>
    </w:p>
    <w:p w14:paraId="0C5B449B" w14:textId="77777777" w:rsidR="008D7E6B" w:rsidRPr="008D7E6B" w:rsidRDefault="00177633" w:rsidP="00177633">
      <w:pPr>
        <w:rPr>
          <w:b/>
        </w:rPr>
      </w:pPr>
      <w:r>
        <w:t>target is grappled (escape DC 14). Until this grapple ends,</w:t>
      </w:r>
    </w:p>
    <w:p w14:paraId="3500E53F" w14:textId="77777777" w:rsidR="008D7E6B" w:rsidRPr="008D7E6B" w:rsidRDefault="00177633" w:rsidP="00177633">
      <w:pPr>
        <w:rPr>
          <w:b/>
        </w:rPr>
      </w:pPr>
      <w:r>
        <w:t>the target is restrained. Wobbles has eight tentacles, each</w:t>
      </w:r>
    </w:p>
    <w:p w14:paraId="462E6575" w14:textId="77777777" w:rsidR="008D7E6B" w:rsidRPr="008D7E6B" w:rsidRDefault="00177633" w:rsidP="00177633">
      <w:pPr>
        <w:rPr>
          <w:b/>
        </w:rPr>
      </w:pPr>
      <w:r>
        <w:t>of which can grapple one target.</w:t>
      </w:r>
    </w:p>
    <w:p w14:paraId="622BFBB1" w14:textId="77777777" w:rsidR="008D7E6B" w:rsidRPr="008D7E6B" w:rsidRDefault="00177633" w:rsidP="00177633">
      <w:pPr>
        <w:rPr>
          <w:b/>
        </w:rPr>
      </w:pPr>
      <w:r>
        <w:t>Legendary Actions</w:t>
      </w:r>
    </w:p>
    <w:p w14:paraId="6B86D170" w14:textId="77777777" w:rsidR="008D7E6B" w:rsidRPr="008D7E6B" w:rsidRDefault="00177633" w:rsidP="00177633">
      <w:pPr>
        <w:rPr>
          <w:b/>
        </w:rPr>
      </w:pPr>
      <w:r>
        <w:t>Wobbles can take 3 legendary actions, choosing from the</w:t>
      </w:r>
    </w:p>
    <w:p w14:paraId="449D3768" w14:textId="77777777" w:rsidR="008D7E6B" w:rsidRPr="008D7E6B" w:rsidRDefault="00177633" w:rsidP="00177633">
      <w:pPr>
        <w:rPr>
          <w:b/>
        </w:rPr>
      </w:pPr>
      <w:r>
        <w:t>options below. Only one legendary action option can be</w:t>
      </w:r>
    </w:p>
    <w:p w14:paraId="31EF1193" w14:textId="77777777" w:rsidR="008D7E6B" w:rsidRPr="008D7E6B" w:rsidRDefault="00177633" w:rsidP="00177633">
      <w:pPr>
        <w:rPr>
          <w:b/>
        </w:rPr>
      </w:pPr>
      <w:r>
        <w:t>used at a time and only at the end of another creature’s</w:t>
      </w:r>
    </w:p>
    <w:p w14:paraId="75AD9F49" w14:textId="77777777" w:rsidR="008D7E6B" w:rsidRPr="008D7E6B" w:rsidRDefault="00177633" w:rsidP="00177633">
      <w:pPr>
        <w:rPr>
          <w:b/>
        </w:rPr>
      </w:pPr>
      <w:r>
        <w:t>turn. Wobbles regains spent legendary actions at the start</w:t>
      </w:r>
    </w:p>
    <w:p w14:paraId="392F4531" w14:textId="77777777" w:rsidR="008D7E6B" w:rsidRPr="008D7E6B" w:rsidRDefault="00177633" w:rsidP="00177633">
      <w:pPr>
        <w:rPr>
          <w:b/>
        </w:rPr>
      </w:pPr>
      <w:r>
        <w:t>of his turn.</w:t>
      </w:r>
    </w:p>
    <w:p w14:paraId="347C02BD" w14:textId="77777777" w:rsidR="008D7E6B" w:rsidRPr="008D7E6B" w:rsidRDefault="00177633" w:rsidP="00177633">
      <w:pPr>
        <w:rPr>
          <w:b/>
        </w:rPr>
      </w:pPr>
      <w:r>
        <w:t>Recover. Wobbles ends one effect on itself.</w:t>
      </w:r>
    </w:p>
    <w:p w14:paraId="17DC5A18" w14:textId="77777777" w:rsidR="008D7E6B" w:rsidRPr="008D7E6B" w:rsidRDefault="00177633" w:rsidP="00177633">
      <w:pPr>
        <w:rPr>
          <w:b/>
        </w:rPr>
      </w:pPr>
      <w:r>
        <w:t>Slam or Fling. Wobbles makes one slam attack or uses its</w:t>
      </w:r>
    </w:p>
    <w:p w14:paraId="19F6118C" w14:textId="77777777" w:rsidR="008D7E6B" w:rsidRPr="008D7E6B" w:rsidRDefault="00177633" w:rsidP="00177633">
      <w:pPr>
        <w:rPr>
          <w:b/>
        </w:rPr>
      </w:pPr>
      <w:r>
        <w:t>fling.</w:t>
      </w:r>
    </w:p>
    <w:p w14:paraId="089537DA" w14:textId="24E2557B" w:rsidR="00177633" w:rsidRDefault="00177633" w:rsidP="00177633">
      <w:pPr>
        <w:pStyle w:val="2"/>
      </w:pPr>
      <w:bookmarkStart w:id="209" w:name="_Toc510259790"/>
      <w:r w:rsidRPr="0047393C">
        <w:t>Corrupted Priest of Chauntea</w:t>
      </w:r>
      <w:bookmarkEnd w:id="209"/>
    </w:p>
    <w:p w14:paraId="2EB0D79C" w14:textId="77777777" w:rsidR="008D7E6B" w:rsidRPr="008D7E6B" w:rsidRDefault="00177633" w:rsidP="00177633">
      <w:pPr>
        <w:rPr>
          <w:b/>
        </w:rPr>
      </w:pPr>
      <w:r>
        <w:t>Corrupted Priest of Chauntea</w:t>
      </w:r>
    </w:p>
    <w:p w14:paraId="767E659E" w14:textId="77777777" w:rsidR="008D7E6B" w:rsidRPr="008D7E6B" w:rsidRDefault="00177633" w:rsidP="00177633">
      <w:pPr>
        <w:rPr>
          <w:b/>
        </w:rPr>
      </w:pPr>
      <w:r>
        <w:t>Medium humanoid (elf), neutral evil</w:t>
      </w:r>
    </w:p>
    <w:p w14:paraId="748F79F4" w14:textId="77777777" w:rsidR="008D7E6B" w:rsidRPr="008D7E6B" w:rsidRDefault="00177633" w:rsidP="00177633">
      <w:pPr>
        <w:rPr>
          <w:b/>
        </w:rPr>
      </w:pPr>
      <w:r>
        <w:t>Armor Class 16 (chain mail)</w:t>
      </w:r>
    </w:p>
    <w:p w14:paraId="66F1010C" w14:textId="77777777" w:rsidR="008D7E6B" w:rsidRPr="008D7E6B" w:rsidRDefault="00177633" w:rsidP="00177633">
      <w:pPr>
        <w:rPr>
          <w:b/>
        </w:rPr>
      </w:pPr>
      <w:r>
        <w:t>Hit Points 75 (10d8 +30)</w:t>
      </w:r>
    </w:p>
    <w:p w14:paraId="20F16F0C" w14:textId="77777777" w:rsidR="008D7E6B" w:rsidRPr="008D7E6B" w:rsidRDefault="00177633" w:rsidP="00177633">
      <w:pPr>
        <w:rPr>
          <w:b/>
        </w:rPr>
      </w:pPr>
      <w:r>
        <w:t>Speed 30 ft, swim 30 ft.</w:t>
      </w:r>
    </w:p>
    <w:p w14:paraId="20A34F97" w14:textId="489F439B"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A85D398" w14:textId="77777777" w:rsidR="00E82E8E" w:rsidRPr="00E82E8E" w:rsidRDefault="00305B1A" w:rsidP="00177633">
      <w:pPr>
        <w:rPr>
          <w:b/>
        </w:rPr>
      </w:pPr>
      <w:r>
        <w:t>12(+1)</w:t>
      </w:r>
      <w:r>
        <w:tab/>
        <w:t>10(+0)</w:t>
      </w:r>
      <w:r>
        <w:tab/>
        <w:t>16(+3)</w:t>
      </w:r>
      <w:r>
        <w:tab/>
        <w:t>10(+0)</w:t>
      </w:r>
      <w:r>
        <w:tab/>
        <w:t>16(+3)</w:t>
      </w:r>
      <w:r>
        <w:tab/>
        <w:t>14(+2)</w:t>
      </w:r>
    </w:p>
    <w:p w14:paraId="07F4D1EA" w14:textId="6C552BFF" w:rsidR="008D7E6B" w:rsidRPr="008D7E6B" w:rsidRDefault="00177633" w:rsidP="00177633">
      <w:pPr>
        <w:rPr>
          <w:b/>
        </w:rPr>
      </w:pPr>
      <w:r>
        <w:t>Skills Nature +5, Perception +5</w:t>
      </w:r>
    </w:p>
    <w:p w14:paraId="255BE4D0" w14:textId="77777777" w:rsidR="008D7E6B" w:rsidRPr="008D7E6B" w:rsidRDefault="00177633" w:rsidP="00177633">
      <w:pPr>
        <w:rPr>
          <w:b/>
        </w:rPr>
      </w:pPr>
      <w:r>
        <w:t>Senses Darkvision 60 ft., passive Perception 15</w:t>
      </w:r>
    </w:p>
    <w:p w14:paraId="79F9AB3C" w14:textId="77777777" w:rsidR="008D7E6B" w:rsidRPr="008D7E6B" w:rsidRDefault="00177633" w:rsidP="00177633">
      <w:pPr>
        <w:rPr>
          <w:b/>
        </w:rPr>
      </w:pPr>
      <w:r>
        <w:t>Languages Common, Elven</w:t>
      </w:r>
    </w:p>
    <w:p w14:paraId="609D50AF" w14:textId="77777777" w:rsidR="008D7E6B" w:rsidRPr="008D7E6B" w:rsidRDefault="00177633" w:rsidP="00177633">
      <w:pPr>
        <w:rPr>
          <w:b/>
        </w:rPr>
      </w:pPr>
      <w:r>
        <w:t>Challenge 5 (1,800 XP)</w:t>
      </w:r>
    </w:p>
    <w:p w14:paraId="3B30A7B2" w14:textId="77777777" w:rsidR="008D7E6B" w:rsidRPr="008D7E6B" w:rsidRDefault="00177633" w:rsidP="00177633">
      <w:pPr>
        <w:rPr>
          <w:b/>
        </w:rPr>
      </w:pPr>
      <w:r>
        <w:t>Amphibious. The priest can breathe air and water.</w:t>
      </w:r>
    </w:p>
    <w:p w14:paraId="7C811C50" w14:textId="77777777" w:rsidR="008D7E6B" w:rsidRPr="008D7E6B" w:rsidRDefault="00177633" w:rsidP="00177633">
      <w:pPr>
        <w:rPr>
          <w:b/>
        </w:rPr>
      </w:pPr>
      <w:r>
        <w:t>Fey Ancestry. The priest has advantage on saving throws</w:t>
      </w:r>
    </w:p>
    <w:p w14:paraId="7AC59EC4" w14:textId="77777777" w:rsidR="008D7E6B" w:rsidRPr="008D7E6B" w:rsidRDefault="00177633" w:rsidP="00177633">
      <w:pPr>
        <w:rPr>
          <w:b/>
        </w:rPr>
      </w:pPr>
      <w:r>
        <w:t>against being charmed, and magic can't put the priest to</w:t>
      </w:r>
    </w:p>
    <w:p w14:paraId="5A3B1524" w14:textId="77777777" w:rsidR="008D7E6B" w:rsidRPr="008D7E6B" w:rsidRDefault="00177633" w:rsidP="00177633">
      <w:pPr>
        <w:rPr>
          <w:b/>
        </w:rPr>
      </w:pPr>
      <w:r>
        <w:t>sleep.</w:t>
      </w:r>
    </w:p>
    <w:p w14:paraId="7061615D" w14:textId="77777777" w:rsidR="008D7E6B" w:rsidRPr="008D7E6B" w:rsidRDefault="00177633" w:rsidP="00177633">
      <w:pPr>
        <w:rPr>
          <w:b/>
        </w:rPr>
      </w:pPr>
      <w:r>
        <w:t>Innate Spellcasting. The priest’s spellcasting ability is</w:t>
      </w:r>
    </w:p>
    <w:p w14:paraId="003FB69F" w14:textId="77777777" w:rsidR="008D7E6B" w:rsidRPr="008D7E6B" w:rsidRDefault="00177633" w:rsidP="00177633">
      <w:pPr>
        <w:rPr>
          <w:b/>
        </w:rPr>
      </w:pPr>
      <w:r>
        <w:t>Wisdom (spell save DC 13, +5 to hit with spell attacks). It</w:t>
      </w:r>
    </w:p>
    <w:p w14:paraId="1462D873" w14:textId="77777777" w:rsidR="008D7E6B" w:rsidRPr="008D7E6B" w:rsidRDefault="00177633" w:rsidP="00177633">
      <w:pPr>
        <w:rPr>
          <w:b/>
        </w:rPr>
      </w:pPr>
      <w:r>
        <w:t>can innately cast the following spells, requiring no material</w:t>
      </w:r>
    </w:p>
    <w:p w14:paraId="0935F1FE" w14:textId="77777777" w:rsidR="008D7E6B" w:rsidRPr="008D7E6B" w:rsidRDefault="00177633" w:rsidP="00177633">
      <w:pPr>
        <w:rPr>
          <w:b/>
        </w:rPr>
      </w:pPr>
      <w:r>
        <w:t>components:</w:t>
      </w:r>
    </w:p>
    <w:p w14:paraId="295FFDD7" w14:textId="77777777" w:rsidR="008D7E6B" w:rsidRPr="008D7E6B" w:rsidRDefault="00177633" w:rsidP="00177633">
      <w:pPr>
        <w:rPr>
          <w:b/>
        </w:rPr>
      </w:pPr>
      <w:r>
        <w:t>At will: command, create or destroy water</w:t>
      </w:r>
    </w:p>
    <w:p w14:paraId="056C4F74" w14:textId="77777777" w:rsidR="008D7E6B" w:rsidRPr="008D7E6B" w:rsidRDefault="00177633" w:rsidP="00177633">
      <w:pPr>
        <w:rPr>
          <w:b/>
        </w:rPr>
      </w:pPr>
      <w:r>
        <w:t>3/day each: control water, darkness, water breathing, water</w:t>
      </w:r>
    </w:p>
    <w:p w14:paraId="417A427C" w14:textId="77777777" w:rsidR="008D7E6B" w:rsidRPr="008D7E6B" w:rsidRDefault="00177633" w:rsidP="00177633">
      <w:pPr>
        <w:rPr>
          <w:b/>
        </w:rPr>
      </w:pPr>
      <w:r>
        <w:t>walk</w:t>
      </w:r>
    </w:p>
    <w:p w14:paraId="11134BC3" w14:textId="77777777" w:rsidR="008D7E6B" w:rsidRPr="008D7E6B" w:rsidRDefault="00177633" w:rsidP="00177633">
      <w:pPr>
        <w:rPr>
          <w:b/>
        </w:rPr>
      </w:pPr>
      <w:r>
        <w:t>1/day each: call lightning, Evard’s black tentacles</w:t>
      </w:r>
    </w:p>
    <w:p w14:paraId="08B048B8" w14:textId="77777777" w:rsidR="008D7E6B" w:rsidRPr="008D7E6B" w:rsidRDefault="00177633" w:rsidP="00177633">
      <w:pPr>
        <w:rPr>
          <w:b/>
        </w:rPr>
      </w:pPr>
      <w:r>
        <w:t>Actions</w:t>
      </w:r>
    </w:p>
    <w:p w14:paraId="175CA12D" w14:textId="77777777" w:rsidR="008D7E6B" w:rsidRPr="008D7E6B" w:rsidRDefault="00177633" w:rsidP="00177633">
      <w:pPr>
        <w:rPr>
          <w:b/>
        </w:rPr>
      </w:pPr>
      <w:r>
        <w:t>Thunderous Touch. Melee Weapon Attack: +5 to hit, reach 5</w:t>
      </w:r>
    </w:p>
    <w:p w14:paraId="0ABB6A53" w14:textId="67F4047A" w:rsidR="00177633" w:rsidRPr="009E5726" w:rsidRDefault="00177633" w:rsidP="00177633">
      <w:r>
        <w:t>ft., one creature. Hit: 27 (5d10) thunder damage.</w:t>
      </w:r>
    </w:p>
    <w:p w14:paraId="52EAB1D7" w14:textId="77777777" w:rsidR="00177633" w:rsidRDefault="00177633" w:rsidP="00177633">
      <w:pPr>
        <w:pStyle w:val="2"/>
      </w:pPr>
      <w:bookmarkStart w:id="210" w:name="_Toc510259791"/>
      <w:r w:rsidRPr="0047393C">
        <w:t>Priest of Chauntea</w:t>
      </w:r>
      <w:bookmarkEnd w:id="210"/>
    </w:p>
    <w:p w14:paraId="73511069" w14:textId="77777777" w:rsidR="008D7E6B" w:rsidRPr="008D7E6B" w:rsidRDefault="00177633" w:rsidP="00177633">
      <w:pPr>
        <w:rPr>
          <w:b/>
        </w:rPr>
      </w:pPr>
      <w:r>
        <w:t>Priest of Chauntea</w:t>
      </w:r>
    </w:p>
    <w:p w14:paraId="54D72A61" w14:textId="77777777" w:rsidR="008D7E6B" w:rsidRPr="008D7E6B" w:rsidRDefault="00177633" w:rsidP="00177633">
      <w:pPr>
        <w:rPr>
          <w:b/>
        </w:rPr>
      </w:pPr>
      <w:r>
        <w:t>Medium humanoid (elf), neutral good</w:t>
      </w:r>
    </w:p>
    <w:p w14:paraId="558F7A51" w14:textId="77777777" w:rsidR="008D7E6B" w:rsidRPr="008D7E6B" w:rsidRDefault="00177633" w:rsidP="00177633">
      <w:pPr>
        <w:rPr>
          <w:b/>
        </w:rPr>
      </w:pPr>
      <w:r>
        <w:t>Armor Class 18 (chain mail, shield)</w:t>
      </w:r>
    </w:p>
    <w:p w14:paraId="62A16AB1" w14:textId="77777777" w:rsidR="008D7E6B" w:rsidRPr="008D7E6B" w:rsidRDefault="00177633" w:rsidP="00177633">
      <w:pPr>
        <w:rPr>
          <w:b/>
        </w:rPr>
      </w:pPr>
      <w:r>
        <w:t>Hit Points 27 (5d8 + 5)</w:t>
      </w:r>
    </w:p>
    <w:p w14:paraId="2B91423A" w14:textId="77777777" w:rsidR="00E82E8E" w:rsidRPr="00E82E8E" w:rsidRDefault="00177633" w:rsidP="00177633">
      <w:pPr>
        <w:rPr>
          <w:b/>
        </w:rPr>
      </w:pPr>
      <w:r>
        <w:t>Speed 25 ft.</w:t>
      </w:r>
    </w:p>
    <w:p w14:paraId="61AE41E2" w14:textId="0D12F6C3"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B74775C" w14:textId="77777777" w:rsidR="00E82E8E" w:rsidRPr="00E82E8E" w:rsidRDefault="00305B1A" w:rsidP="00177633">
      <w:pPr>
        <w:rPr>
          <w:b/>
        </w:rPr>
      </w:pPr>
      <w:r>
        <w:t>10(+0)</w:t>
      </w:r>
      <w:r>
        <w:tab/>
        <w:t>10(+0)</w:t>
      </w:r>
      <w:r>
        <w:tab/>
        <w:t>12(+1)</w:t>
      </w:r>
      <w:r>
        <w:tab/>
        <w:t>13(+1)</w:t>
      </w:r>
      <w:r>
        <w:tab/>
        <w:t>16(+3)</w:t>
      </w:r>
      <w:r>
        <w:tab/>
        <w:t>13(+1)</w:t>
      </w:r>
    </w:p>
    <w:p w14:paraId="493FC52E" w14:textId="4964649B" w:rsidR="008D7E6B" w:rsidRPr="008D7E6B" w:rsidRDefault="00177633" w:rsidP="00177633">
      <w:pPr>
        <w:rPr>
          <w:b/>
        </w:rPr>
      </w:pPr>
      <w:r>
        <w:t>Skills Medicine +7, Religion +4, Nature +5, Perception +5,</w:t>
      </w:r>
    </w:p>
    <w:p w14:paraId="4761758A" w14:textId="77777777" w:rsidR="008D7E6B" w:rsidRPr="008D7E6B" w:rsidRDefault="00177633" w:rsidP="00177633">
      <w:pPr>
        <w:rPr>
          <w:b/>
        </w:rPr>
      </w:pPr>
      <w:r>
        <w:t>Persuasion +3</w:t>
      </w:r>
    </w:p>
    <w:p w14:paraId="22D416B7" w14:textId="77777777" w:rsidR="008D7E6B" w:rsidRPr="008D7E6B" w:rsidRDefault="00177633" w:rsidP="00177633">
      <w:pPr>
        <w:rPr>
          <w:b/>
        </w:rPr>
      </w:pPr>
      <w:r>
        <w:t>Senses Darkvision 60 ft., passive Perception 13</w:t>
      </w:r>
    </w:p>
    <w:p w14:paraId="6A34FF0F" w14:textId="77777777" w:rsidR="008D7E6B" w:rsidRPr="008D7E6B" w:rsidRDefault="00177633" w:rsidP="00177633">
      <w:pPr>
        <w:rPr>
          <w:b/>
        </w:rPr>
      </w:pPr>
      <w:r>
        <w:t>Languages Common, Elven</w:t>
      </w:r>
    </w:p>
    <w:p w14:paraId="6340276C" w14:textId="77777777" w:rsidR="008D7E6B" w:rsidRPr="008D7E6B" w:rsidRDefault="00177633" w:rsidP="00177633">
      <w:pPr>
        <w:rPr>
          <w:b/>
        </w:rPr>
      </w:pPr>
      <w:r>
        <w:t>Challenge 2 (450 XP)</w:t>
      </w:r>
    </w:p>
    <w:p w14:paraId="6B67C303" w14:textId="77777777" w:rsidR="008D7E6B" w:rsidRPr="008D7E6B" w:rsidRDefault="00177633" w:rsidP="00177633">
      <w:pPr>
        <w:rPr>
          <w:b/>
        </w:rPr>
      </w:pPr>
      <w:r>
        <w:t>Divine Eminence. As a bonus action, the priest can expend a</w:t>
      </w:r>
    </w:p>
    <w:p w14:paraId="5F5D9A70" w14:textId="77777777" w:rsidR="008D7E6B" w:rsidRPr="008D7E6B" w:rsidRDefault="00177633" w:rsidP="00177633">
      <w:pPr>
        <w:rPr>
          <w:b/>
        </w:rPr>
      </w:pPr>
      <w:r>
        <w:t>spell slot to cause its melee weapon attacks to magically</w:t>
      </w:r>
    </w:p>
    <w:p w14:paraId="1999728E" w14:textId="77777777" w:rsidR="008D7E6B" w:rsidRPr="008D7E6B" w:rsidRDefault="00177633" w:rsidP="00177633">
      <w:pPr>
        <w:rPr>
          <w:b/>
        </w:rPr>
      </w:pPr>
      <w:r>
        <w:t>deal an extra 10 (3d6) radiant damage to a target on a hit.</w:t>
      </w:r>
    </w:p>
    <w:p w14:paraId="21A3079B" w14:textId="77777777" w:rsidR="008D7E6B" w:rsidRPr="008D7E6B" w:rsidRDefault="00177633" w:rsidP="00177633">
      <w:pPr>
        <w:rPr>
          <w:b/>
        </w:rPr>
      </w:pPr>
      <w:r>
        <w:t>This benefit lasts until the end of the turn. If the priest</w:t>
      </w:r>
    </w:p>
    <w:p w14:paraId="087AAA2B" w14:textId="77777777" w:rsidR="008D7E6B" w:rsidRPr="008D7E6B" w:rsidRDefault="00177633" w:rsidP="00177633">
      <w:pPr>
        <w:rPr>
          <w:b/>
        </w:rPr>
      </w:pPr>
      <w:r>
        <w:t>expends a spell slot of 2nd level or higher, the extra damage</w:t>
      </w:r>
    </w:p>
    <w:p w14:paraId="74920D85" w14:textId="77777777" w:rsidR="008D7E6B" w:rsidRPr="008D7E6B" w:rsidRDefault="00177633" w:rsidP="00177633">
      <w:pPr>
        <w:rPr>
          <w:b/>
        </w:rPr>
      </w:pPr>
      <w:r>
        <w:t>increases by 1d6 for each level above 1st.</w:t>
      </w:r>
    </w:p>
    <w:p w14:paraId="38093401" w14:textId="77777777" w:rsidR="008D7E6B" w:rsidRPr="008D7E6B" w:rsidRDefault="00177633" w:rsidP="00177633">
      <w:pPr>
        <w:rPr>
          <w:b/>
        </w:rPr>
      </w:pPr>
      <w:r>
        <w:t>Fey Ancestry. The priest has advantage on saving throws</w:t>
      </w:r>
    </w:p>
    <w:p w14:paraId="6E85A761" w14:textId="77777777" w:rsidR="008D7E6B" w:rsidRPr="008D7E6B" w:rsidRDefault="00177633" w:rsidP="00177633">
      <w:pPr>
        <w:rPr>
          <w:b/>
        </w:rPr>
      </w:pPr>
      <w:r>
        <w:t>against being charmed, and magic can't put the priest to</w:t>
      </w:r>
    </w:p>
    <w:p w14:paraId="08354AF5" w14:textId="77777777" w:rsidR="008D7E6B" w:rsidRPr="008D7E6B" w:rsidRDefault="00177633" w:rsidP="00177633">
      <w:pPr>
        <w:rPr>
          <w:b/>
        </w:rPr>
      </w:pPr>
      <w:r>
        <w:t>sleep.</w:t>
      </w:r>
    </w:p>
    <w:p w14:paraId="6072F1DA" w14:textId="77777777" w:rsidR="008D7E6B" w:rsidRPr="008D7E6B" w:rsidRDefault="00177633" w:rsidP="00177633">
      <w:pPr>
        <w:rPr>
          <w:b/>
        </w:rPr>
      </w:pPr>
      <w:r>
        <w:t>Spellcasting. The priest is a 5th-level spellcaster. Its</w:t>
      </w:r>
    </w:p>
    <w:p w14:paraId="3DDD4E7A" w14:textId="77777777" w:rsidR="008D7E6B" w:rsidRPr="008D7E6B" w:rsidRDefault="00177633" w:rsidP="00177633">
      <w:pPr>
        <w:rPr>
          <w:b/>
        </w:rPr>
      </w:pPr>
      <w:r>
        <w:t>spellcasting ability is Wisdom (spell save DC 13, +5 to hit</w:t>
      </w:r>
    </w:p>
    <w:p w14:paraId="3BD8A6B0" w14:textId="77777777" w:rsidR="008D7E6B" w:rsidRPr="008D7E6B" w:rsidRDefault="00177633" w:rsidP="00177633">
      <w:pPr>
        <w:rPr>
          <w:b/>
        </w:rPr>
      </w:pPr>
      <w:r>
        <w:t>with spell attacks). The priest has the following cleric spells</w:t>
      </w:r>
    </w:p>
    <w:p w14:paraId="64826115" w14:textId="77777777" w:rsidR="008D7E6B" w:rsidRPr="008D7E6B" w:rsidRDefault="00177633" w:rsidP="00177633">
      <w:pPr>
        <w:rPr>
          <w:b/>
        </w:rPr>
      </w:pPr>
      <w:r>
        <w:t>prepared:</w:t>
      </w:r>
    </w:p>
    <w:p w14:paraId="74BF14F7" w14:textId="77777777" w:rsidR="008D7E6B" w:rsidRPr="008D7E6B" w:rsidRDefault="00177633" w:rsidP="00177633">
      <w:pPr>
        <w:rPr>
          <w:b/>
        </w:rPr>
      </w:pPr>
      <w:r>
        <w:t>Cantrips (at will): light, sacred flame, shillelagh,</w:t>
      </w:r>
    </w:p>
    <w:p w14:paraId="58742318" w14:textId="77777777" w:rsidR="008D7E6B" w:rsidRPr="008D7E6B" w:rsidRDefault="00177633" w:rsidP="00177633">
      <w:pPr>
        <w:rPr>
          <w:b/>
        </w:rPr>
      </w:pPr>
      <w:r>
        <w:t>thaumaturgy</w:t>
      </w:r>
    </w:p>
    <w:p w14:paraId="149AF9F5" w14:textId="77777777" w:rsidR="008D7E6B" w:rsidRPr="008D7E6B" w:rsidRDefault="00177633" w:rsidP="00177633">
      <w:pPr>
        <w:rPr>
          <w:b/>
        </w:rPr>
      </w:pPr>
      <w:r>
        <w:t>1st level (4 slots): cure wounds, guiding bolt, sanctuary</w:t>
      </w:r>
    </w:p>
    <w:p w14:paraId="13214482" w14:textId="77777777" w:rsidR="008D7E6B" w:rsidRPr="008D7E6B" w:rsidRDefault="00177633" w:rsidP="00177633">
      <w:pPr>
        <w:rPr>
          <w:b/>
        </w:rPr>
      </w:pPr>
      <w:r>
        <w:t>2nd level (3 slots): lesser restoration, spiritual weapon</w:t>
      </w:r>
    </w:p>
    <w:p w14:paraId="077609F8" w14:textId="77777777" w:rsidR="008D7E6B" w:rsidRPr="008D7E6B" w:rsidRDefault="00177633" w:rsidP="00177633">
      <w:pPr>
        <w:rPr>
          <w:b/>
        </w:rPr>
      </w:pPr>
      <w:r>
        <w:t>3rd level (2 slots): dispel magic, spirit guardians</w:t>
      </w:r>
    </w:p>
    <w:p w14:paraId="73CD601E" w14:textId="77777777" w:rsidR="008D7E6B" w:rsidRPr="008D7E6B" w:rsidRDefault="00177633" w:rsidP="00177633">
      <w:pPr>
        <w:rPr>
          <w:b/>
        </w:rPr>
      </w:pPr>
      <w:r>
        <w:t>Actions</w:t>
      </w:r>
    </w:p>
    <w:p w14:paraId="4C286C80" w14:textId="77777777" w:rsidR="008D7E6B" w:rsidRPr="008D7E6B" w:rsidRDefault="00177633" w:rsidP="00177633">
      <w:pPr>
        <w:rPr>
          <w:b/>
        </w:rPr>
      </w:pPr>
      <w:r>
        <w:t>Club. Melee Weapon Attack: +2 to hit, reach 5 ft., one</w:t>
      </w:r>
    </w:p>
    <w:p w14:paraId="60D12AAF" w14:textId="77777777" w:rsidR="008D7E6B" w:rsidRPr="008D7E6B" w:rsidRDefault="00177633" w:rsidP="00177633">
      <w:pPr>
        <w:rPr>
          <w:b/>
        </w:rPr>
      </w:pPr>
      <w:r>
        <w:t>target. Hit: 3 (1d6) bludgeoning damage.</w:t>
      </w:r>
    </w:p>
    <w:p w14:paraId="16A5BABF" w14:textId="77777777" w:rsidR="008D7E6B" w:rsidRPr="008D7E6B" w:rsidRDefault="00177633" w:rsidP="00177633">
      <w:pPr>
        <w:rPr>
          <w:b/>
        </w:rPr>
      </w:pPr>
      <w:r>
        <w:t>Shillelagh. Melee Weapon Attack: +5 to hit, reach 5 ft., one</w:t>
      </w:r>
    </w:p>
    <w:p w14:paraId="7D4F0345" w14:textId="1F0ED247" w:rsidR="00177633" w:rsidRPr="009E5726" w:rsidRDefault="00177633" w:rsidP="00177633">
      <w:pPr>
        <w:rPr>
          <w:lang w:val="ru-RU"/>
        </w:rPr>
      </w:pPr>
      <w:r>
        <w:t>target. Hit: 7 (1d8+3) bludgeoning damage.</w:t>
      </w:r>
    </w:p>
    <w:p w14:paraId="5B3D65CE" w14:textId="77777777" w:rsidR="00177633" w:rsidRPr="0047393C" w:rsidRDefault="00177633" w:rsidP="00177633">
      <w:r w:rsidRPr="0047393C">
        <w:t>CCCROZK01-2 - Zhentarim's Lament</w:t>
      </w:r>
    </w:p>
    <w:p w14:paraId="5D77646E" w14:textId="77777777" w:rsidR="00177633" w:rsidRDefault="00177633" w:rsidP="00177633">
      <w:pPr>
        <w:pStyle w:val="2"/>
      </w:pPr>
      <w:bookmarkStart w:id="211" w:name="_Toc510259792"/>
      <w:r w:rsidRPr="0047393C">
        <w:t>Dread Pirate</w:t>
      </w:r>
      <w:bookmarkEnd w:id="211"/>
    </w:p>
    <w:p w14:paraId="4854AC92" w14:textId="77777777" w:rsidR="00177633" w:rsidRDefault="00177633" w:rsidP="00177633">
      <w:r>
        <w:t>Dread Pirate *</w:t>
      </w:r>
    </w:p>
    <w:p w14:paraId="736D4A5B" w14:textId="77777777" w:rsidR="00177633" w:rsidRDefault="00177633" w:rsidP="00177633">
      <w:r>
        <w:t>Medium undead, neutral evil</w:t>
      </w:r>
    </w:p>
    <w:p w14:paraId="42CA85C9" w14:textId="77777777" w:rsidR="00177633" w:rsidRDefault="00177633" w:rsidP="00177633">
      <w:r>
        <w:t>Armor Class 17 (studded leather)</w:t>
      </w:r>
    </w:p>
    <w:p w14:paraId="6E7B4C41" w14:textId="77777777" w:rsidR="00177633" w:rsidRDefault="00177633" w:rsidP="00177633">
      <w:r>
        <w:t>Hit Points 153 (18d8 + 72)</w:t>
      </w:r>
    </w:p>
    <w:p w14:paraId="0B294A75" w14:textId="77777777" w:rsidR="00177633" w:rsidRDefault="00177633" w:rsidP="00177633">
      <w:r>
        <w:t>Speed 30 ft</w:t>
      </w:r>
    </w:p>
    <w:p w14:paraId="4A1A3342" w14:textId="5AB34162"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A2D5320" w14:textId="58E39D24" w:rsidR="00177633" w:rsidRDefault="00305B1A" w:rsidP="00177633">
      <w:r>
        <w:t>13(+1)</w:t>
      </w:r>
      <w:r>
        <w:tab/>
        <w:t>20(+5)</w:t>
      </w:r>
      <w:r>
        <w:tab/>
        <w:t>19(+4)</w:t>
      </w:r>
      <w:r>
        <w:tab/>
        <w:t>14(+2)</w:t>
      </w:r>
      <w:r>
        <w:tab/>
        <w:t>16(+3)</w:t>
      </w:r>
      <w:r>
        <w:tab/>
      </w:r>
      <w:r w:rsidR="00177633">
        <w:t>18 (+4)</w:t>
      </w:r>
    </w:p>
    <w:p w14:paraId="5040C749" w14:textId="77777777" w:rsidR="0000645A" w:rsidRDefault="00177633" w:rsidP="00177633">
      <w:r>
        <w:t xml:space="preserve">Saving Throws Dex +10, Wis +8, Cha +9 Damage Immunities necrotic, poison </w:t>
      </w:r>
    </w:p>
    <w:p w14:paraId="67DADEE5" w14:textId="602A0C5E" w:rsidR="00177633" w:rsidRDefault="0000645A" w:rsidP="00177633">
      <w:r>
        <w:t>Condition Immunities</w:t>
      </w:r>
      <w:r w:rsidR="00177633">
        <w:t xml:space="preserve"> exhaustion, frightened, poisoned</w:t>
      </w:r>
    </w:p>
    <w:p w14:paraId="52A5E316" w14:textId="77777777" w:rsidR="00177633" w:rsidRDefault="00177633" w:rsidP="00177633">
      <w:r>
        <w:t>Senses darkvision 120 ft, passive Perception 13</w:t>
      </w:r>
    </w:p>
    <w:p w14:paraId="4105B269" w14:textId="77777777" w:rsidR="00177633" w:rsidRDefault="00177633" w:rsidP="00177633">
      <w:r>
        <w:t>Languages Common Challenge Rating 16 (15,000 XP)</w:t>
      </w:r>
    </w:p>
    <w:p w14:paraId="129A43CF" w14:textId="77777777" w:rsidR="00177633" w:rsidRDefault="00177633" w:rsidP="00177633">
      <w:r>
        <w:t>Magic Resistance. The dread pirate has advantage of saving throws against spells and other magical effects.</w:t>
      </w:r>
    </w:p>
    <w:p w14:paraId="432811A0" w14:textId="77777777" w:rsidR="00177633" w:rsidRDefault="00177633" w:rsidP="00177633">
      <w:r>
        <w:t>Marshal Undead. Unless the dread pirate is incapacitated, it and undead creatures of its choice within 60 feet of it have advantage on saving throws against features that turn undead.</w:t>
      </w:r>
    </w:p>
    <w:p w14:paraId="7338EE27" w14:textId="77777777" w:rsidR="00177633" w:rsidRDefault="00177633" w:rsidP="00177633">
      <w:r>
        <w:t>Spellcasting. The dread pirate is a 17th-level spellcaster. Its spellcasting ability is Charisma (spell save DC 17, +9 to hit with spell attacks). He has the following paladin spells prepared:</w:t>
      </w:r>
    </w:p>
    <w:p w14:paraId="6A1555DC" w14:textId="77777777" w:rsidR="00177633" w:rsidRDefault="00177633" w:rsidP="00177633">
      <w:r>
        <w:t>1st level (4 slots): command, compelled duel, searing smite</w:t>
      </w:r>
    </w:p>
    <w:p w14:paraId="65877569" w14:textId="77777777" w:rsidR="0000645A" w:rsidRDefault="00177633" w:rsidP="00177633">
      <w:r>
        <w:t>2nd level (3 slots): hold person, magic weapon</w:t>
      </w:r>
    </w:p>
    <w:p w14:paraId="4F8BD753" w14:textId="18B01A5C" w:rsidR="00177633" w:rsidRDefault="0000645A" w:rsidP="00177633">
      <w:r>
        <w:t>3rd level</w:t>
      </w:r>
      <w:r w:rsidR="00177633">
        <w:t xml:space="preserve"> (3 slots): dispel magic, elemental weapon</w:t>
      </w:r>
    </w:p>
    <w:p w14:paraId="42D07567" w14:textId="77777777" w:rsidR="00177633" w:rsidRDefault="00177633" w:rsidP="00177633">
      <w:r>
        <w:t>4th level (2 slots): destructive wave (necrotic) Actions</w:t>
      </w:r>
    </w:p>
    <w:p w14:paraId="5234B99F" w14:textId="77777777" w:rsidR="00177633" w:rsidRDefault="00177633" w:rsidP="00177633">
      <w:r>
        <w:t>Multiattack. The dread pirate makes three scimitar attacks.</w:t>
      </w:r>
    </w:p>
    <w:p w14:paraId="4BC1F45C" w14:textId="77777777" w:rsidR="00177633" w:rsidRDefault="00177633" w:rsidP="00177633">
      <w:r>
        <w:t>Scimitar. Melee weapon attack: +10 to hit, reach 5 ft., one target(s). Hit: 8 (1d6+5) slashing damage.</w:t>
      </w:r>
    </w:p>
    <w:p w14:paraId="6AC840F7" w14:textId="77777777" w:rsidR="00177633" w:rsidRDefault="00177633" w:rsidP="00177633">
      <w:r>
        <w:t>Hellfrost Orb (1/day). The dread pirate hurls a magical ball of dark energy that explodes at a point it can see within 120 feet of it. Each creature in a 20-foot-radius sphere centered on that point must make a DC 17 Dexterity saving throw. The sphere spreads around corners. A creature takes 31 (9d6) cold damage and 31 (9d6) necrotic damage on a failed save, or half as much on a successful one.</w:t>
      </w:r>
    </w:p>
    <w:p w14:paraId="1F7131E1" w14:textId="77777777" w:rsidR="00177633" w:rsidRDefault="00177633" w:rsidP="00177633">
      <w:r>
        <w:t>Reactions</w:t>
      </w:r>
    </w:p>
    <w:p w14:paraId="549338D0" w14:textId="77777777" w:rsidR="00177633" w:rsidRDefault="00177633" w:rsidP="00177633">
      <w:r>
        <w:t>Parry. The dread pirate adds 5 to its AC against one melee attack that would hit it. To do so, the dread pirate must see the attacker and be wielding a melee weapon.</w:t>
      </w:r>
    </w:p>
    <w:p w14:paraId="2EF7669E" w14:textId="77777777" w:rsidR="00177633" w:rsidRPr="009E5726" w:rsidRDefault="00177633" w:rsidP="00177633">
      <w:r>
        <w:t>(*Based on the death knight, armor and weapon changed, CR lowered with stats to match.)</w:t>
      </w:r>
    </w:p>
    <w:p w14:paraId="64289A2E" w14:textId="77777777" w:rsidR="00177633" w:rsidRDefault="00177633" w:rsidP="00177633">
      <w:pPr>
        <w:pStyle w:val="2"/>
      </w:pPr>
      <w:bookmarkStart w:id="212" w:name="_Toc510259793"/>
      <w:r w:rsidRPr="0047393C">
        <w:t>Skeleton Pirate</w:t>
      </w:r>
      <w:bookmarkEnd w:id="212"/>
    </w:p>
    <w:p w14:paraId="04AFCE4D" w14:textId="77777777" w:rsidR="00177633" w:rsidRDefault="00177633" w:rsidP="00177633">
      <w:r>
        <w:t>Dread Pirate *</w:t>
      </w:r>
    </w:p>
    <w:p w14:paraId="678A0F8D" w14:textId="77777777" w:rsidR="00177633" w:rsidRDefault="00177633" w:rsidP="00177633">
      <w:r>
        <w:t>Medium undead, neutral evil</w:t>
      </w:r>
    </w:p>
    <w:p w14:paraId="36837B2D" w14:textId="77777777" w:rsidR="00177633" w:rsidRDefault="00177633" w:rsidP="00177633">
      <w:r>
        <w:t>Armor Class 17 (studded leather)</w:t>
      </w:r>
    </w:p>
    <w:p w14:paraId="6D1936DA" w14:textId="77777777" w:rsidR="00177633" w:rsidRDefault="00177633" w:rsidP="00177633">
      <w:r>
        <w:t>Hit Points 153 (18d8 + 72)</w:t>
      </w:r>
    </w:p>
    <w:p w14:paraId="7B5A2A4D" w14:textId="77777777" w:rsidR="00177633" w:rsidRDefault="00177633" w:rsidP="00177633">
      <w:r>
        <w:t>Speed 30 ft</w:t>
      </w:r>
    </w:p>
    <w:p w14:paraId="4D15B565" w14:textId="1B59FEBF"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4DCD369" w14:textId="1E6D3681" w:rsidR="00177633" w:rsidRDefault="00305B1A" w:rsidP="00177633">
      <w:r>
        <w:t>13(+1)</w:t>
      </w:r>
      <w:r>
        <w:tab/>
        <w:t>20(+5)</w:t>
      </w:r>
      <w:r>
        <w:tab/>
        <w:t>19(+4)</w:t>
      </w:r>
      <w:r>
        <w:tab/>
        <w:t>14(+2)</w:t>
      </w:r>
      <w:r>
        <w:tab/>
        <w:t>16(+3)</w:t>
      </w:r>
      <w:r>
        <w:tab/>
      </w:r>
      <w:r w:rsidR="00177633">
        <w:t>18 (+4)</w:t>
      </w:r>
    </w:p>
    <w:p w14:paraId="73469B3A" w14:textId="77777777" w:rsidR="0000645A" w:rsidRDefault="00177633" w:rsidP="00177633">
      <w:r>
        <w:t xml:space="preserve">Saving Throws Dex +10, Wis +8, Cha +9 Damage Immunities necrotic, poison </w:t>
      </w:r>
    </w:p>
    <w:p w14:paraId="36A73651" w14:textId="76BDEE10" w:rsidR="00177633" w:rsidRDefault="0000645A" w:rsidP="00177633">
      <w:r>
        <w:t>Condition Immunities</w:t>
      </w:r>
      <w:r w:rsidR="00177633">
        <w:t xml:space="preserve"> exhaustion, frightened, poisoned</w:t>
      </w:r>
    </w:p>
    <w:p w14:paraId="47DB8CBB" w14:textId="77777777" w:rsidR="00177633" w:rsidRDefault="00177633" w:rsidP="00177633">
      <w:r>
        <w:t>Senses darkvision 120 ft, passive Perception 13</w:t>
      </w:r>
    </w:p>
    <w:p w14:paraId="4CB2AA77" w14:textId="77777777" w:rsidR="00177633" w:rsidRDefault="00177633" w:rsidP="00177633">
      <w:r>
        <w:t>Languages Common Challenge Rating 16 (15,000 XP)</w:t>
      </w:r>
    </w:p>
    <w:p w14:paraId="7D426A79" w14:textId="77777777" w:rsidR="00177633" w:rsidRDefault="00177633" w:rsidP="00177633">
      <w:r>
        <w:t>Magic Resistance. The dread pirate has advantage of saving throws against spells and other magical effects.</w:t>
      </w:r>
    </w:p>
    <w:p w14:paraId="77FB9C97" w14:textId="77777777" w:rsidR="00177633" w:rsidRDefault="00177633" w:rsidP="00177633">
      <w:r>
        <w:t>Marshal Undead. Unless the dread pirate is incapacitated, it and undead creatures of its choice within 60 feet of it have advantage on saving throws against features that turn undead.</w:t>
      </w:r>
    </w:p>
    <w:p w14:paraId="0AB337C8" w14:textId="77777777" w:rsidR="00177633" w:rsidRDefault="00177633" w:rsidP="00177633">
      <w:r>
        <w:t>Spellcasting. The dread pirate is a 17th-level spellcaster. Its spellcasting ability is Charisma (spell save DC 17, +9 to hit with spell attacks). He has the following paladin spells prepared:</w:t>
      </w:r>
    </w:p>
    <w:p w14:paraId="186FAEED" w14:textId="77777777" w:rsidR="00177633" w:rsidRDefault="00177633" w:rsidP="00177633">
      <w:r>
        <w:t>1st level (4 slots): command, compelled duel, searing smite</w:t>
      </w:r>
    </w:p>
    <w:p w14:paraId="2D7341D1" w14:textId="77777777" w:rsidR="0000645A" w:rsidRDefault="00177633" w:rsidP="00177633">
      <w:r>
        <w:t>2nd level (3 slots): hold person, magic weapon</w:t>
      </w:r>
    </w:p>
    <w:p w14:paraId="0F968794" w14:textId="39B0A7A6" w:rsidR="00177633" w:rsidRDefault="0000645A" w:rsidP="00177633">
      <w:r>
        <w:t>3rd level</w:t>
      </w:r>
      <w:r w:rsidR="00177633">
        <w:t xml:space="preserve"> (3 slots): dispel magic, elemental weapon</w:t>
      </w:r>
    </w:p>
    <w:p w14:paraId="1CDBE533" w14:textId="77777777" w:rsidR="00177633" w:rsidRDefault="00177633" w:rsidP="00177633">
      <w:r>
        <w:t>4th level (2 slots): destructive wave (necrotic) Actions</w:t>
      </w:r>
    </w:p>
    <w:p w14:paraId="3AF4A45A" w14:textId="77777777" w:rsidR="00177633" w:rsidRDefault="00177633" w:rsidP="00177633">
      <w:r>
        <w:t>Multiattack. The dread pirate makes three scimitar attacks.</w:t>
      </w:r>
    </w:p>
    <w:p w14:paraId="5651EDD5" w14:textId="77777777" w:rsidR="00177633" w:rsidRDefault="00177633" w:rsidP="00177633">
      <w:r>
        <w:t>Scimitar. Melee weapon attack: +10 to hit, reach 5 ft., one target(s). Hit: 8 (1d6+5) slashing damage.</w:t>
      </w:r>
    </w:p>
    <w:p w14:paraId="201DD5C1" w14:textId="77777777" w:rsidR="00177633" w:rsidRDefault="00177633" w:rsidP="00177633">
      <w:r>
        <w:t>Hellfrost Orb (1/day). The dread pirate hurls a magical ball of dark energy that explodes at a point it can see within 120 feet of it. Each creature in a 20-foot-radius sphere centered on that point must make a DC 17 Dexterity saving throw. The sphere spreads around corners. A creature takes 31 (9d6) cold damage and 31 (9d6) necrotic damage on a failed save, or half as much on a successful one.</w:t>
      </w:r>
    </w:p>
    <w:p w14:paraId="339E0AA1" w14:textId="77777777" w:rsidR="00177633" w:rsidRDefault="00177633" w:rsidP="00177633">
      <w:r>
        <w:t>Reactions</w:t>
      </w:r>
    </w:p>
    <w:p w14:paraId="510AA132" w14:textId="77777777" w:rsidR="00177633" w:rsidRDefault="00177633" w:rsidP="00177633">
      <w:r>
        <w:t>Parry. The dread pirate adds 5 to its AC against one melee attack that would hit it. To do so, the dread pirate must see the attacker and be wielding a melee weapon.</w:t>
      </w:r>
    </w:p>
    <w:p w14:paraId="1FD6EBC9" w14:textId="77777777" w:rsidR="00177633" w:rsidRPr="0095568C" w:rsidRDefault="00177633" w:rsidP="00177633">
      <w:r>
        <w:t>(*Based on the death knight, armor and weapon changed, CR lowered with stats to match.)</w:t>
      </w:r>
    </w:p>
    <w:p w14:paraId="132031B9" w14:textId="77777777" w:rsidR="00177633" w:rsidRDefault="00177633" w:rsidP="00177633">
      <w:pPr>
        <w:pStyle w:val="2"/>
      </w:pPr>
      <w:bookmarkStart w:id="213" w:name="_Toc510259794"/>
      <w:r w:rsidRPr="0047393C">
        <w:t>Star Golem</w:t>
      </w:r>
      <w:bookmarkEnd w:id="213"/>
    </w:p>
    <w:p w14:paraId="5520466B" w14:textId="77777777" w:rsidR="00177633" w:rsidRDefault="00177633" w:rsidP="00177633">
      <w:r>
        <w:t>Star Golem *</w:t>
      </w:r>
    </w:p>
    <w:p w14:paraId="523A6A43" w14:textId="77777777" w:rsidR="00177633" w:rsidRDefault="00177633" w:rsidP="00177633">
      <w:r>
        <w:t>Large construct, unaligned</w:t>
      </w:r>
    </w:p>
    <w:p w14:paraId="260B5BB1" w14:textId="77777777" w:rsidR="00177633" w:rsidRDefault="00177633" w:rsidP="00177633">
      <w:r>
        <w:t>Armor Class 17 (natural armor)</w:t>
      </w:r>
    </w:p>
    <w:p w14:paraId="5230A45C" w14:textId="77777777" w:rsidR="008D7E6B" w:rsidRPr="008D7E6B" w:rsidRDefault="00177633" w:rsidP="00177633">
      <w:pPr>
        <w:rPr>
          <w:b/>
        </w:rPr>
      </w:pPr>
      <w:r>
        <w:t>Hit Points 178 (17d10 + 85)</w:t>
      </w:r>
    </w:p>
    <w:p w14:paraId="7C0BDEFC" w14:textId="77777777" w:rsidR="008D7E6B" w:rsidRPr="008D7E6B" w:rsidRDefault="00177633" w:rsidP="00177633">
      <w:pPr>
        <w:rPr>
          <w:b/>
        </w:rPr>
      </w:pPr>
      <w:r>
        <w:t>5 ft., one target. Hit: 19 (3d8+6) bludgeoning damage.</w:t>
      </w:r>
    </w:p>
    <w:p w14:paraId="0E684E1D" w14:textId="393D344A"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r w:rsidR="00177633">
        <w:t xml:space="preserve"> </w:t>
      </w:r>
      <w:r>
        <w:t>22(+6)</w:t>
      </w:r>
      <w:r>
        <w:tab/>
      </w:r>
      <w:r w:rsidR="00177633">
        <w:t xml:space="preserve">9 (-1) </w:t>
      </w:r>
      <w:r>
        <w:t>20(+5)</w:t>
      </w:r>
      <w:r>
        <w:tab/>
      </w:r>
      <w:r w:rsidR="00177633">
        <w:t xml:space="preserve">3 (-4) </w:t>
      </w:r>
      <w:r>
        <w:t>11(+0)</w:t>
      </w:r>
      <w:r>
        <w:tab/>
      </w:r>
      <w:r w:rsidR="00177633">
        <w:t>1 (-5)</w:t>
      </w:r>
    </w:p>
    <w:p w14:paraId="693524EF" w14:textId="77777777" w:rsidR="0000645A" w:rsidRDefault="00177633" w:rsidP="00177633">
      <w:r>
        <w:t>Damage Immunities poison, psychic; bludgeoning, piercing, and slashing from nonmagical weapons that aren't adamantine</w:t>
      </w:r>
    </w:p>
    <w:p w14:paraId="7E4ABEAF" w14:textId="55E26478" w:rsidR="00177633" w:rsidRDefault="0000645A" w:rsidP="00177633">
      <w:r>
        <w:t>Condition Immunities</w:t>
      </w:r>
      <w:r w:rsidR="00177633">
        <w:t xml:space="preserve"> charmed, exhaustion, frightened, paralyzed, petrified, poisoned</w:t>
      </w:r>
    </w:p>
    <w:p w14:paraId="14824D1E" w14:textId="77777777" w:rsidR="00177633" w:rsidRDefault="00177633" w:rsidP="00177633">
      <w:r>
        <w:t>Senses darkvision 120 ft, passive Perception 10</w:t>
      </w:r>
    </w:p>
    <w:p w14:paraId="65D53005" w14:textId="77777777" w:rsidR="00177633" w:rsidRDefault="00177633" w:rsidP="00177633">
      <w:r>
        <w:t>Languages understands the languages of its creator but can't speak Challenge Rating 10 (5,900 XP)</w:t>
      </w:r>
    </w:p>
    <w:p w14:paraId="3EA00B87" w14:textId="77777777" w:rsidR="00177633" w:rsidRDefault="00177633" w:rsidP="00177633">
      <w:r>
        <w:t>Star golems appear as an arrangement of bright points of light, with faint rays of light connecting them to form what appears to be a constellation. A vague and dim outline gives the constellation features of whatever the constellation represents. This is often a warrior or some fantastic beast, but can even be objects such as a cup.</w:t>
      </w:r>
    </w:p>
    <w:p w14:paraId="1CE72079" w14:textId="77777777" w:rsidR="00177633" w:rsidRDefault="00177633" w:rsidP="00177633">
      <w:r>
        <w:t>Immutable Form. The golem is immune to any spell effect or effect that would alter its form.</w:t>
      </w:r>
    </w:p>
    <w:p w14:paraId="69D5810B" w14:textId="77777777" w:rsidR="00177633" w:rsidRDefault="00177633" w:rsidP="00177633">
      <w:r>
        <w:t>Magic Resistance. The golem has advantage on saving throws against spells and other magical effects.</w:t>
      </w:r>
    </w:p>
    <w:p w14:paraId="3EC480F3" w14:textId="77777777" w:rsidR="00177633" w:rsidRDefault="00177633" w:rsidP="00177633">
      <w:r>
        <w:t>Magic Weapons. The golem's weapon attacks are magical.</w:t>
      </w:r>
    </w:p>
    <w:p w14:paraId="1393D115" w14:textId="77777777" w:rsidR="00177633" w:rsidRDefault="00177633" w:rsidP="00177633">
      <w:r>
        <w:t>Actions</w:t>
      </w:r>
    </w:p>
    <w:p w14:paraId="28C8CE33" w14:textId="77777777" w:rsidR="00177633" w:rsidRDefault="00177633" w:rsidP="00177633">
      <w:r>
        <w:t>Multiattack. The golem makes two slam attacks.</w:t>
      </w:r>
    </w:p>
    <w:p w14:paraId="3A9B3D84" w14:textId="77777777" w:rsidR="00177633" w:rsidRDefault="00177633" w:rsidP="00177633">
      <w:r>
        <w:t>Slow (Recharge 5-6). The golem targets one or more creatures it can see within 10 feet of it. Each target must make a DC 17 Wisdom saving throw against this magic. On a failed save, a target can't use reactions, its speed is halved, and it can't make more than one attack on its turn. In addition, the target can take either an action or a bonus action on its turn, but not both. These effects last for 1 minute. A target can repeat the saving throw at the end of each of its turns, ending the effect on itself on a success.</w:t>
      </w:r>
    </w:p>
    <w:p w14:paraId="7093B343" w14:textId="77777777" w:rsidR="00177633" w:rsidRPr="0095568C" w:rsidRDefault="00177633" w:rsidP="00177633">
      <w:r>
        <w:t>Lair Actions</w:t>
      </w:r>
    </w:p>
    <w:p w14:paraId="6D510806" w14:textId="77777777" w:rsidR="00177633" w:rsidRPr="0047393C" w:rsidRDefault="00177633" w:rsidP="00177633">
      <w:pPr>
        <w:pStyle w:val="2"/>
      </w:pPr>
      <w:bookmarkStart w:id="214" w:name="_Toc510259795"/>
      <w:r w:rsidRPr="0047393C">
        <w:t>CCCROZK01-3 - Necromancer's Ascent</w:t>
      </w:r>
      <w:bookmarkEnd w:id="214"/>
    </w:p>
    <w:p w14:paraId="58ADC397" w14:textId="77777777" w:rsidR="00177633" w:rsidRDefault="00177633" w:rsidP="00177633">
      <w:pPr>
        <w:pStyle w:val="2"/>
      </w:pPr>
      <w:bookmarkStart w:id="215" w:name="_Toc510259796"/>
      <w:r w:rsidRPr="0047393C">
        <w:t>Doran Parzifel</w:t>
      </w:r>
      <w:bookmarkEnd w:id="215"/>
    </w:p>
    <w:p w14:paraId="1D3569F9" w14:textId="77777777" w:rsidR="00177633" w:rsidRDefault="00177633" w:rsidP="00177633">
      <w:r>
        <w:t>Doran Parzifel</w:t>
      </w:r>
    </w:p>
    <w:p w14:paraId="252F4170" w14:textId="77777777" w:rsidR="00177633" w:rsidRDefault="00177633" w:rsidP="00177633">
      <w:r>
        <w:t>Medium undead, lawful good</w:t>
      </w:r>
    </w:p>
    <w:p w14:paraId="20EE2035" w14:textId="77777777" w:rsidR="00177633" w:rsidRDefault="00177633" w:rsidP="00177633">
      <w:r>
        <w:t>Armor Class 20 (plate and shield)</w:t>
      </w:r>
    </w:p>
    <w:p w14:paraId="6A5665C5" w14:textId="77777777" w:rsidR="00177633" w:rsidRDefault="00177633" w:rsidP="00177633">
      <w:r>
        <w:t>Hit Points 178 (21d8 + 84)</w:t>
      </w:r>
    </w:p>
    <w:p w14:paraId="0F8B3293" w14:textId="77777777" w:rsidR="00177633" w:rsidRDefault="00177633" w:rsidP="00177633">
      <w:r>
        <w:t>Speed 30 ft</w:t>
      </w:r>
    </w:p>
    <w:p w14:paraId="6A1FFC7A" w14:textId="7C1B7DE7"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98F67A0" w14:textId="77777777" w:rsidR="00E82E8E" w:rsidRPr="00E82E8E" w:rsidRDefault="00305B1A" w:rsidP="00177633">
      <w:pPr>
        <w:rPr>
          <w:b/>
        </w:rPr>
      </w:pPr>
      <w:r>
        <w:t>18(+4)</w:t>
      </w:r>
      <w:r>
        <w:tab/>
        <w:t>11(+0)</w:t>
      </w:r>
      <w:r>
        <w:tab/>
        <w:t>18(+4)</w:t>
      </w:r>
      <w:r>
        <w:tab/>
        <w:t>11(+0)</w:t>
      </w:r>
      <w:r>
        <w:tab/>
        <w:t>14(+2)</w:t>
      </w:r>
      <w:r>
        <w:tab/>
      </w:r>
      <w:r w:rsidR="00E82E8E" w:rsidRPr="00E82E8E">
        <w:rPr>
          <w:b/>
        </w:rPr>
        <w:t>17 (+3)</w:t>
      </w:r>
    </w:p>
    <w:p w14:paraId="018AD5CB" w14:textId="77777777" w:rsidR="0000645A" w:rsidRDefault="00177633" w:rsidP="00177633">
      <w:r>
        <w:t xml:space="preserve">Saving Throws Wis +5, Cha +5 Skills Athletics +7, Deception +5, Intimidation +5 Damage Immunities poison </w:t>
      </w:r>
    </w:p>
    <w:p w14:paraId="0E5CAA19" w14:textId="463870DD" w:rsidR="00177633" w:rsidRDefault="0000645A" w:rsidP="00177633">
      <w:r>
        <w:t>Condition Immunities</w:t>
      </w:r>
      <w:r w:rsidR="00177633">
        <w:t xml:space="preserve"> poisoned Senses darkvision 60 ft, passive Perception 12</w:t>
      </w:r>
    </w:p>
    <w:p w14:paraId="13F62BDE" w14:textId="77777777" w:rsidR="00177633" w:rsidRDefault="00177633" w:rsidP="00177633">
      <w:r>
        <w:t>Languages Common Challenge Rating 11 (7,200 XP)</w:t>
      </w:r>
    </w:p>
    <w:p w14:paraId="65FDB29F" w14:textId="77777777" w:rsidR="00177633" w:rsidRDefault="00177633" w:rsidP="00177633">
      <w:r>
        <w:t>His skin and tissue dried and pulled taught over his bones, Doran is a grizzly sight dressed in his ornate plate armor.</w:t>
      </w:r>
    </w:p>
    <w:p w14:paraId="50BA68D5" w14:textId="77777777" w:rsidR="00177633" w:rsidRDefault="00177633" w:rsidP="00177633">
      <w:r>
        <w:t>SpellguardShield. While holding his shield, Doran has advantage on saving throws against spells and other magical effects, and spell attacks against him are at disadvantage.</w:t>
      </w:r>
    </w:p>
    <w:p w14:paraId="1A54A2E0" w14:textId="77777777" w:rsidR="00177633" w:rsidRDefault="00177633" w:rsidP="00177633">
      <w:r>
        <w:t>Undead Fortitude. If damage reduces Doran to 0 hit points, he must make a Constitution saving throw with a DC of 5 + the damage taken, unless the damage is radiant or from a critical hit. On a success, Doran drops to 1 hit point instead.</w:t>
      </w:r>
    </w:p>
    <w:p w14:paraId="3BF929A4" w14:textId="77777777" w:rsidR="00177633" w:rsidRDefault="00177633" w:rsidP="00177633">
      <w:r>
        <w:t>Spellcasting. Doran is a 13th-level spellcaster. His spellcasting ability is Charisma (spell save DC 15, +8 to hit with spell attacks). He has the following paladin class spells prepared:</w:t>
      </w:r>
    </w:p>
    <w:p w14:paraId="60BF503E" w14:textId="77777777" w:rsidR="00177633" w:rsidRDefault="00177633" w:rsidP="00177633">
      <w:r>
        <w:t>1st level (4 slots): command, protection from</w:t>
      </w:r>
    </w:p>
    <w:p w14:paraId="2676484C" w14:textId="77777777" w:rsidR="00177633" w:rsidRDefault="00177633" w:rsidP="00177633">
      <w:r>
        <w:t>evil and good, thunderous smite</w:t>
      </w:r>
    </w:p>
    <w:p w14:paraId="22C0430F" w14:textId="77777777" w:rsidR="00177633" w:rsidRDefault="00177633" w:rsidP="00177633">
      <w:r>
        <w:t>2nd level (3 slots): aid, branding smite</w:t>
      </w:r>
    </w:p>
    <w:p w14:paraId="44D959CF" w14:textId="77777777" w:rsidR="00177633" w:rsidRDefault="00177633" w:rsidP="00177633">
      <w:r>
        <w:t>3rd level (3 slots): blinding smite, dispel magic</w:t>
      </w:r>
    </w:p>
    <w:p w14:paraId="61573F5A" w14:textId="77777777" w:rsidR="00177633" w:rsidRDefault="00177633" w:rsidP="00177633">
      <w:r>
        <w:t>4th level (1 slot): staggering smite</w:t>
      </w:r>
    </w:p>
    <w:p w14:paraId="6B2641C6" w14:textId="77777777" w:rsidR="00177633" w:rsidRDefault="00177633" w:rsidP="00177633">
      <w:r>
        <w:t>Actions</w:t>
      </w:r>
    </w:p>
    <w:p w14:paraId="35B64037" w14:textId="77777777" w:rsidR="00177633" w:rsidRDefault="00177633" w:rsidP="00177633">
      <w:r>
        <w:t>Multiattack. Doran makes three attacks with his longsword.</w:t>
      </w:r>
    </w:p>
    <w:p w14:paraId="2BCA5E6A" w14:textId="77777777" w:rsidR="00177633" w:rsidRDefault="00177633" w:rsidP="00177633">
      <w:r>
        <w:t>Longsword. Melee weapon attack: +9 to hit, reach 5 ft., one target. Hit: 9 (1d8+4) slashing damage.</w:t>
      </w:r>
    </w:p>
    <w:p w14:paraId="0D94D995" w14:textId="77777777" w:rsidR="00177633" w:rsidRPr="0095568C" w:rsidRDefault="00177633" w:rsidP="00177633">
      <w:r>
        <w:t>Dreadful Aspect (Recharges after a Short or Long Rest). Doran exudes magical menace. Each enemy within 30 feet of him must succeed on a DC 15 Wisdom saving throw or be frightened for 1 minute. If a frightened target ends its turn more than 30 feet away from Doran, the target can repeat the saving throw, ending the effect on itself on a success.</w:t>
      </w:r>
    </w:p>
    <w:p w14:paraId="226BF123" w14:textId="77777777" w:rsidR="00177633" w:rsidRDefault="00177633" w:rsidP="00177633">
      <w:pPr>
        <w:pStyle w:val="2"/>
      </w:pPr>
      <w:bookmarkStart w:id="216" w:name="_Toc510259797"/>
      <w:r w:rsidRPr="0047393C">
        <w:t>Marzellus Marshward</w:t>
      </w:r>
      <w:bookmarkEnd w:id="216"/>
    </w:p>
    <w:p w14:paraId="220E948C" w14:textId="77777777" w:rsidR="00177633" w:rsidRDefault="00177633" w:rsidP="00177633">
      <w:r>
        <w:t>Marzellus Marshward (Necromancer / Fighter)</w:t>
      </w:r>
    </w:p>
    <w:p w14:paraId="2465879E" w14:textId="77777777" w:rsidR="00177633" w:rsidRDefault="00177633" w:rsidP="00177633">
      <w:r>
        <w:t>Medium humanoid (fallen aasimar), chaotic evil</w:t>
      </w:r>
    </w:p>
    <w:p w14:paraId="66107A2F" w14:textId="77777777" w:rsidR="00177633" w:rsidRDefault="00177633" w:rsidP="00177633">
      <w:r>
        <w:t>Armor Class 16 (breastplate)</w:t>
      </w:r>
    </w:p>
    <w:p w14:paraId="212C4959" w14:textId="77777777" w:rsidR="00177633" w:rsidRDefault="00177633" w:rsidP="00177633">
      <w:r>
        <w:t>Hit Points 109 (20d8 + 19)</w:t>
      </w:r>
    </w:p>
    <w:p w14:paraId="3B06A0DE" w14:textId="77777777" w:rsidR="00177633" w:rsidRDefault="00177633" w:rsidP="00177633">
      <w:r>
        <w:t>Speed 30 ft</w:t>
      </w:r>
    </w:p>
    <w:p w14:paraId="08562DB5" w14:textId="0E67CE26"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D24300C" w14:textId="0D4B7BCC" w:rsidR="00177633" w:rsidRDefault="00177633" w:rsidP="00177633">
      <w:r>
        <w:t>13 (+1)</w:t>
      </w:r>
      <w:r>
        <w:tab/>
        <w:t>14 (+2)</w:t>
      </w:r>
      <w:r>
        <w:tab/>
      </w:r>
      <w:r w:rsidR="00E82E8E" w:rsidRPr="00E82E8E">
        <w:rPr>
          <w:b/>
        </w:rPr>
        <w:t>12 (+1)</w:t>
      </w:r>
      <w:r w:rsidR="00E82E8E" w:rsidRPr="00E82E8E">
        <w:rPr>
          <w:b/>
        </w:rPr>
        <w:tab/>
      </w:r>
      <w:r>
        <w:tab/>
        <w:t>18 (+4)</w:t>
      </w:r>
      <w:r>
        <w:tab/>
      </w:r>
      <w:r w:rsidR="00E82E8E" w:rsidRPr="00E82E8E">
        <w:rPr>
          <w:b/>
        </w:rPr>
        <w:t>12 (+1)</w:t>
      </w:r>
      <w:r w:rsidR="00E82E8E" w:rsidRPr="00E82E8E">
        <w:rPr>
          <w:b/>
        </w:rPr>
        <w:tab/>
      </w:r>
      <w:r>
        <w:tab/>
        <w:t>14 (+2)</w:t>
      </w:r>
    </w:p>
    <w:p w14:paraId="20543E83" w14:textId="77777777" w:rsidR="00177633" w:rsidRDefault="00177633" w:rsidP="00177633">
      <w:r>
        <w:t>Saving Throws Int +10, Wis +7 Skills Arcana +10, History +10 Damage Resistances necrotic, radiant Senses darkvision 60 ft., passive Perception 11</w:t>
      </w:r>
    </w:p>
    <w:p w14:paraId="5AEEEEB2" w14:textId="77777777" w:rsidR="00177633" w:rsidRDefault="00177633" w:rsidP="00177633">
      <w:r>
        <w:t>Languages Common, Celestial, Draconic, Abyssal</w:t>
      </w:r>
    </w:p>
    <w:p w14:paraId="1B480AF8" w14:textId="77777777" w:rsidR="00177633" w:rsidRDefault="00177633" w:rsidP="00177633">
      <w:r>
        <w:t>Challenge Rating 14 (11,500 XP)</w:t>
      </w:r>
    </w:p>
    <w:p w14:paraId="35D97994" w14:textId="77777777" w:rsidR="00177633" w:rsidRDefault="00177633" w:rsidP="00177633">
      <w:r>
        <w:t>Command Undead. As an action, Marzellus can choose one undead that he can see within 60 feet of himself. That creature must make a DC 15 Charisma saving throw, or becomes friendly to Marzellus and obeys his commands until he uses this feature again. If it succeeds, the creature is unaffected and cannot be targeted by this feature again.</w:t>
      </w:r>
    </w:p>
    <w:p w14:paraId="7319E00E" w14:textId="77777777" w:rsidR="00177633" w:rsidRDefault="00177633" w:rsidP="00177633">
      <w:r>
        <w:t>Intelligent (8 or higher) undead have advantage of this saving throw. If the creature fails its saving throw and has an Intelligence of 12 or higher, it can repeat the saving throw at the end of every hour until it succeeds and breaks free.</w:t>
      </w:r>
    </w:p>
    <w:p w14:paraId="42B56941" w14:textId="77777777" w:rsidR="00177633" w:rsidRDefault="00177633" w:rsidP="00177633">
      <w:r>
        <w:t>Spellcasting. Marzellus is a 14th-level wizard and a 5th-level eldritch knight. His spellcasting ability is Intelligence (spell save DC 18, +10 to hit with spell attacks). He has the following wizard spells prepared:</w:t>
      </w:r>
    </w:p>
    <w:p w14:paraId="4493B94E" w14:textId="77777777" w:rsidR="00177633" w:rsidRDefault="00177633" w:rsidP="00177633">
      <w:r>
        <w:t>Cantrips (at will): blade ward, chill touch, fire</w:t>
      </w:r>
    </w:p>
    <w:p w14:paraId="7238C53E" w14:textId="77777777" w:rsidR="00177633" w:rsidRDefault="00177633" w:rsidP="00177633">
      <w:r>
        <w:t>bolt, friends, light, mage hand, mending,</w:t>
      </w:r>
    </w:p>
    <w:p w14:paraId="06F3C88C" w14:textId="77777777" w:rsidR="00177633" w:rsidRDefault="00177633" w:rsidP="00177633">
      <w:r>
        <w:t>message, shocking grasp</w:t>
      </w:r>
    </w:p>
    <w:p w14:paraId="5161616C" w14:textId="77777777" w:rsidR="00177633" w:rsidRDefault="00177633" w:rsidP="00177633">
      <w:r>
        <w:t>1st level (4 slots): false life , magic missile, ray</w:t>
      </w:r>
    </w:p>
    <w:p w14:paraId="1FE35FC7" w14:textId="77777777" w:rsidR="00177633" w:rsidRDefault="00177633" w:rsidP="00177633">
      <w:r>
        <w:t>of sickness*, shield, witch bolt</w:t>
      </w:r>
    </w:p>
    <w:p w14:paraId="70DE0C36" w14:textId="77777777" w:rsidR="00177633" w:rsidRDefault="00177633" w:rsidP="00177633">
      <w:r>
        <w:t>2nd level (3 slots): blindness/deafness*, ray of</w:t>
      </w:r>
    </w:p>
    <w:p w14:paraId="1187794B" w14:textId="77777777" w:rsidR="00177633" w:rsidRDefault="00177633" w:rsidP="00177633">
      <w:r>
        <w:t>enfeeblement*, web</w:t>
      </w:r>
    </w:p>
    <w:p w14:paraId="1544E786" w14:textId="77777777" w:rsidR="00177633" w:rsidRDefault="00177633" w:rsidP="00177633">
      <w:r>
        <w:t>3rd level (3 slots): animate dead*, bestow curse*, counterspell, vampiric touch*</w:t>
      </w:r>
    </w:p>
    <w:p w14:paraId="0F72B8C7" w14:textId="77777777" w:rsidR="00177633" w:rsidRDefault="00177633" w:rsidP="00177633">
      <w:r>
        <w:t>4th level (3 slots): blight*, dimension door, Evard's black tentacles, stoneskin 5th level (2 slots): Bigby's hand, cloudkill, contagion*</w:t>
      </w:r>
    </w:p>
    <w:p w14:paraId="3F276D81" w14:textId="77777777" w:rsidR="00177633" w:rsidRDefault="00177633" w:rsidP="00177633">
      <w:r>
        <w:t>6th level (1 slots): circle of death*</w:t>
      </w:r>
    </w:p>
    <w:p w14:paraId="47F4D373" w14:textId="77777777" w:rsidR="0000645A" w:rsidRDefault="00177633" w:rsidP="00177633">
      <w:r>
        <w:t>7th level (1 slots): finger of death* *Necromancy spell of</w:t>
      </w:r>
    </w:p>
    <w:p w14:paraId="66A0C514" w14:textId="1660B221" w:rsidR="00177633" w:rsidRDefault="0000645A" w:rsidP="00177633">
      <w:r>
        <w:t>1st level</w:t>
      </w:r>
      <w:r w:rsidR="00177633">
        <w:t xml:space="preserve"> or higher</w:t>
      </w:r>
    </w:p>
    <w:p w14:paraId="5469623C" w14:textId="77777777" w:rsidR="0000645A" w:rsidRDefault="00177633" w:rsidP="00177633">
      <w:r>
        <w:t>Grim Harvest (1/turn). When Marzellus kills a creature that is neither a construct nor undead with a spell of</w:t>
      </w:r>
    </w:p>
    <w:p w14:paraId="40B57A97" w14:textId="69EA7E4C" w:rsidR="00177633" w:rsidRDefault="0000645A" w:rsidP="00177633">
      <w:r>
        <w:t>1st level</w:t>
      </w:r>
      <w:r w:rsidR="00177633">
        <w:t xml:space="preserve"> or higher, the necromancer regains hit points equal to twice the spell's level, or three times if it is a necromancy spell.</w:t>
      </w:r>
    </w:p>
    <w:p w14:paraId="0D2CC308" w14:textId="77777777" w:rsidR="00177633" w:rsidRDefault="00177633" w:rsidP="00177633">
      <w:r>
        <w:t>Weapon Bond. Marzellus is magically bonded to his scimitar. He cannot be disarmed of that weapon unless he is incapacitated. If it is on the same plane of existence, he can summon the scimitar as a bonus action on his turn, causing it to appear instantly in his hand.</w:t>
      </w:r>
    </w:p>
    <w:p w14:paraId="0942CB06" w14:textId="77777777" w:rsidR="00177633" w:rsidRDefault="00177633" w:rsidP="00177633">
      <w:r>
        <w:t>Actions</w:t>
      </w:r>
    </w:p>
    <w:p w14:paraId="627352BC" w14:textId="77777777" w:rsidR="00177633" w:rsidRDefault="00177633" w:rsidP="00177633">
      <w:r>
        <w:t>Multiattack. Marzellus makes two withering touch attacks, two scimitar attacks, or one of each.</w:t>
      </w:r>
    </w:p>
    <w:p w14:paraId="7D39E0EB" w14:textId="77777777" w:rsidR="00177633" w:rsidRDefault="00177633" w:rsidP="00177633">
      <w:r>
        <w:t>Withering Touch. Melee spell attack: +10 to hit, reach 5 ft., one target. Hit: 5 (2d4) necrotic damage.</w:t>
      </w:r>
    </w:p>
    <w:p w14:paraId="3076836B" w14:textId="77777777" w:rsidR="00177633" w:rsidRDefault="00177633" w:rsidP="00177633">
      <w:r>
        <w:t>Scimitar. Melee weapon attack: +8 to hit, reach 5 ft., one target. Hit: 6 (1d6 + 2) slashing damage.</w:t>
      </w:r>
    </w:p>
    <w:p w14:paraId="4D9C7703" w14:textId="77777777" w:rsidR="00177633" w:rsidRDefault="00177633" w:rsidP="00177633">
      <w:r>
        <w:t>Necrotic Shroud (Once Per Day).</w:t>
      </w:r>
    </w:p>
    <w:p w14:paraId="068E9173" w14:textId="77777777" w:rsidR="00177633" w:rsidRDefault="00177633" w:rsidP="00177633">
      <w:r>
        <w:t>Marzellus unleashes divine energy stored within himself, as his eyes become pools of darkness and two skeletal, ghostly, flightless wings sprout from his back. Creatures within 10 feet of him must succeed on a DC 16 Wisdom saving throw, or become frightened of him until the end of his next turn.</w:t>
      </w:r>
    </w:p>
    <w:p w14:paraId="266E96B6" w14:textId="77777777" w:rsidR="00177633" w:rsidRDefault="00177633" w:rsidP="00177633">
      <w:r>
        <w:t>This transformation lasts for 1 minute or until Marzellus ends it as a bonus action. During this time, once on each of his turns, Marzellus may deal 16 extra necrotic damage to one target when he deals damage to it with an attack or a spell.</w:t>
      </w:r>
    </w:p>
    <w:p w14:paraId="7B9884DA" w14:textId="77777777" w:rsidR="00177633" w:rsidRDefault="00177633" w:rsidP="00177633">
      <w:r>
        <w:t>Healing Hands (Once Per Day). Marzellus can touch a creature and cause it to regain 16 hit points.</w:t>
      </w:r>
    </w:p>
    <w:p w14:paraId="252D9D00" w14:textId="77777777" w:rsidR="00177633" w:rsidRDefault="00177633" w:rsidP="00177633">
      <w:r>
        <w:t>Legendary Actions (if applicable)</w:t>
      </w:r>
    </w:p>
    <w:p w14:paraId="61ECE1F0" w14:textId="77777777" w:rsidR="00177633" w:rsidRDefault="00177633" w:rsidP="00177633">
      <w:r>
        <w:t>Marzellus can take three legendary actions, choosing from the options below. Only one legendary action option can be used at a time and only at the end of another creature’s turn. Marzellus regains spent legendary actions at the start of his turn.</w:t>
      </w:r>
    </w:p>
    <w:p w14:paraId="57A4A554" w14:textId="77777777" w:rsidR="00177633" w:rsidRDefault="00177633" w:rsidP="00177633">
      <w:r>
        <w:t>Withering Touch Attack. Marzellus makes a withering touch attack against an enemy within range.</w:t>
      </w:r>
    </w:p>
    <w:p w14:paraId="62676BFE" w14:textId="77777777" w:rsidR="00177633" w:rsidRDefault="00177633" w:rsidP="00177633">
      <w:r>
        <w:t>Winged Attack. Marzellus’ wings propel him forward up to 30 feet, and he makes a withering touch attack against an enemy within range at the end of the movement. This does not provoke an attack of opportunity.</w:t>
      </w:r>
    </w:p>
    <w:p w14:paraId="34A6DF5E" w14:textId="77777777" w:rsidR="00177633" w:rsidRDefault="00177633" w:rsidP="00177633">
      <w:r>
        <w:t>Chill Harvest (Costs 2 Actions). Marzellus uses the chill touch cantrip on one of his captives held in the machinery on the walls of the chamber. The captive dies, and Marzellus regains 25 hit points.</w:t>
      </w:r>
    </w:p>
    <w:p w14:paraId="00D3E8CD" w14:textId="77777777" w:rsidR="00177633" w:rsidRDefault="00177633" w:rsidP="00177633">
      <w:r>
        <w:t>Lair Actions (if applicable) •</w:t>
      </w:r>
    </w:p>
    <w:p w14:paraId="5C96B72B" w14:textId="77777777" w:rsidR="00177633" w:rsidRDefault="00177633" w:rsidP="00177633">
      <w:r>
        <w:t>Regional Effects</w:t>
      </w:r>
    </w:p>
    <w:p w14:paraId="1CFDDD64" w14:textId="77777777" w:rsidR="00177633" w:rsidRDefault="00177633" w:rsidP="00177633">
      <w:r>
        <w:t>The area within five miles of the Zhentil Spire has been saturated with necromantic energies for days, and the effect seems to be spreading. At the time of this adventure, these effects are in play.</w:t>
      </w:r>
    </w:p>
    <w:p w14:paraId="5223126E" w14:textId="77777777" w:rsidR="00177633" w:rsidRDefault="00177633" w:rsidP="00177633">
      <w:r>
        <w:t>•</w:t>
      </w:r>
      <w:r>
        <w:tab/>
        <w:t>Undead that have been raised by the dark fog created by Marzellus Marshward come into existence under the control of the necromancer. Those who existed prior to the raising of the Spire, but were exposed to the dark fog, may not have fallen under his command, getting a DC 18 Wisdom saving throw to remain free of his influence.</w:t>
      </w:r>
    </w:p>
    <w:p w14:paraId="2686DC48" w14:textId="77777777" w:rsidR="00177633" w:rsidRDefault="00177633" w:rsidP="00177633">
      <w:r>
        <w:t>•</w:t>
      </w:r>
      <w:r>
        <w:tab/>
        <w:t>If exposed to the dark fog, a living creature must succeed on a DC 18 Constitution check, or be overcome by the power of the cloud. On that round, they fall to the ground choking and incapacitated. Greater restoration or remove curse will halt the effect if cast on an effected character this round. On the second round, the character dies, only to rise the following round as one of the following undead:</w:t>
      </w:r>
    </w:p>
    <w:p w14:paraId="1EBD733A" w14:textId="77777777" w:rsidR="00177633" w:rsidRDefault="00177633" w:rsidP="00177633">
      <w:r>
        <w:t>d6 Roll</w:t>
      </w:r>
      <w:r>
        <w:tab/>
        <w:t>Undead Type</w:t>
      </w:r>
    </w:p>
    <w:p w14:paraId="64FA2CF8" w14:textId="77777777" w:rsidR="00177633" w:rsidRDefault="00177633" w:rsidP="00177633">
      <w:r>
        <w:t>1</w:t>
      </w:r>
      <w:r>
        <w:tab/>
        <w:t>Skeleton</w:t>
      </w:r>
    </w:p>
    <w:p w14:paraId="6C9C0912" w14:textId="77777777" w:rsidR="00177633" w:rsidRDefault="00177633" w:rsidP="00177633">
      <w:r>
        <w:t>2</w:t>
      </w:r>
      <w:r>
        <w:tab/>
        <w:t>Zombie</w:t>
      </w:r>
    </w:p>
    <w:p w14:paraId="3914F5B8" w14:textId="77777777" w:rsidR="00177633" w:rsidRDefault="00177633" w:rsidP="00177633">
      <w:r>
        <w:t>3</w:t>
      </w:r>
      <w:r>
        <w:tab/>
        <w:t>Wight</w:t>
      </w:r>
    </w:p>
    <w:p w14:paraId="7423692F" w14:textId="77777777" w:rsidR="00177633" w:rsidRDefault="00177633" w:rsidP="00177633">
      <w:r>
        <w:t>4</w:t>
      </w:r>
      <w:r>
        <w:tab/>
        <w:t>Vampire Spawn</w:t>
      </w:r>
    </w:p>
    <w:p w14:paraId="0D872C02" w14:textId="77777777" w:rsidR="00177633" w:rsidRDefault="00177633" w:rsidP="00177633">
      <w:r>
        <w:t>5</w:t>
      </w:r>
      <w:r>
        <w:tab/>
        <w:t>Wraith</w:t>
      </w:r>
    </w:p>
    <w:p w14:paraId="263C5690" w14:textId="77777777" w:rsidR="008D7E6B" w:rsidRPr="008D7E6B" w:rsidRDefault="00177633" w:rsidP="00177633">
      <w:pPr>
        <w:rPr>
          <w:b/>
        </w:rPr>
      </w:pPr>
      <w:r>
        <w:t>6</w:t>
      </w:r>
      <w:r>
        <w:tab/>
        <w:t>Poltergeist</w:t>
      </w:r>
    </w:p>
    <w:p w14:paraId="769C9D35" w14:textId="4C9FB700" w:rsidR="00177633" w:rsidRDefault="00177633" w:rsidP="00177633">
      <w:pPr>
        <w:pStyle w:val="2"/>
      </w:pPr>
      <w:bookmarkStart w:id="217" w:name="_Toc510259798"/>
      <w:r w:rsidRPr="0047393C">
        <w:t>Lightning Serpent</w:t>
      </w:r>
      <w:bookmarkEnd w:id="217"/>
    </w:p>
    <w:p w14:paraId="7147F608" w14:textId="77777777" w:rsidR="00177633" w:rsidRDefault="00177633" w:rsidP="00177633">
      <w:r>
        <w:t>Lightning Serpent *</w:t>
      </w:r>
    </w:p>
    <w:p w14:paraId="70B693CE" w14:textId="77777777" w:rsidR="00177633" w:rsidRDefault="00177633" w:rsidP="00177633">
      <w:r>
        <w:t>Gargantuan construct, neutral</w:t>
      </w:r>
    </w:p>
    <w:p w14:paraId="27512C44" w14:textId="77777777" w:rsidR="00177633" w:rsidRDefault="00177633" w:rsidP="00177633">
      <w:r>
        <w:t>Armor Class 17 (natural armor) Hit Points 168 (16d12 + 64) Speed 50 ft, climb 40 ft</w:t>
      </w:r>
    </w:p>
    <w:p w14:paraId="701BEBDD" w14:textId="5388863A"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B008D5C" w14:textId="77777777" w:rsidR="00E82E8E" w:rsidRPr="00E82E8E" w:rsidRDefault="00305B1A" w:rsidP="00177633">
      <w:pPr>
        <w:rPr>
          <w:b/>
        </w:rPr>
      </w:pPr>
      <w:r>
        <w:t>23(+6)</w:t>
      </w:r>
      <w:r>
        <w:tab/>
        <w:t>16(+3)</w:t>
      </w:r>
      <w:r>
        <w:tab/>
        <w:t>18(+4)</w:t>
      </w:r>
      <w:r>
        <w:tab/>
      </w:r>
      <w:r w:rsidR="00177633">
        <w:t xml:space="preserve">7 (-2) </w:t>
      </w:r>
      <w:r>
        <w:t>14(+2)</w:t>
      </w:r>
      <w:r>
        <w:tab/>
      </w:r>
      <w:r w:rsidR="00E82E8E" w:rsidRPr="00E82E8E">
        <w:rPr>
          <w:b/>
        </w:rPr>
        <w:t>12 (+1)</w:t>
      </w:r>
    </w:p>
    <w:p w14:paraId="27FF8E82" w14:textId="77777777" w:rsidR="0000645A" w:rsidRDefault="00177633" w:rsidP="00177633">
      <w:r>
        <w:t xml:space="preserve">Skills Perception +6, Stealth +7 Damage Immunities lightning, poison, psychic; bludgeoning, piercing, and slashing from nonmagical weapons that aren't adamantine </w:t>
      </w:r>
    </w:p>
    <w:p w14:paraId="4B740E15" w14:textId="120AD770" w:rsidR="00177633" w:rsidRDefault="0000645A" w:rsidP="00177633">
      <w:r>
        <w:t>Condition Immunities</w:t>
      </w:r>
      <w:r w:rsidR="00177633">
        <w:t xml:space="preserve"> charmed, exhaustion, frightened, paralyzed, petrified, poisoned, prone Senses darkvision 90 ft., Passive Perception 16</w:t>
      </w:r>
    </w:p>
    <w:p w14:paraId="3E4D2BF2" w14:textId="77777777" w:rsidR="00177633" w:rsidRDefault="00177633" w:rsidP="00177633">
      <w:r>
        <w:t>Languages -</w:t>
      </w:r>
    </w:p>
    <w:p w14:paraId="319BC778" w14:textId="77777777" w:rsidR="00177633" w:rsidRDefault="00177633" w:rsidP="00177633">
      <w:r>
        <w:t>Challenge Rating 12 (8,400 XP)</w:t>
      </w:r>
    </w:p>
    <w:p w14:paraId="4040174B" w14:textId="77777777" w:rsidR="00177633" w:rsidRDefault="00177633" w:rsidP="00177633">
      <w:r>
        <w:t>The lightning serpents are massive stone constructs built to protect the Chamber of He'Tlik.</w:t>
      </w:r>
    </w:p>
    <w:p w14:paraId="75CA63C5" w14:textId="77777777" w:rsidR="00177633" w:rsidRDefault="00177633" w:rsidP="00177633">
      <w:r>
        <w:t>Immutable Form. The lightning serpent is immune to any spell or effect that would alter its form.</w:t>
      </w:r>
    </w:p>
    <w:p w14:paraId="7062805D" w14:textId="77777777" w:rsidR="00177633" w:rsidRDefault="00177633" w:rsidP="00177633">
      <w:r>
        <w:t>Magic Resistance. The lightning serpent has advantage on saving throws against spells and other magical effects.</w:t>
      </w:r>
    </w:p>
    <w:p w14:paraId="0DE35D1C" w14:textId="77777777" w:rsidR="00177633" w:rsidRDefault="00177633" w:rsidP="00177633">
      <w:r>
        <w:t>Magic Weapons. The lightning serpent's weapon attacks are magical.</w:t>
      </w:r>
    </w:p>
    <w:p w14:paraId="6677AF3F" w14:textId="77777777" w:rsidR="00177633" w:rsidRDefault="00177633" w:rsidP="00177633">
      <w:r>
        <w:t>Actions</w:t>
      </w:r>
    </w:p>
    <w:p w14:paraId="188AE6F2" w14:textId="77777777" w:rsidR="00177633" w:rsidRDefault="00177633" w:rsidP="00177633">
      <w:r>
        <w:t>Multiattack. The lightning serpent makes two attacks: one with its bite and one to constrict or crush. </w:t>
      </w:r>
    </w:p>
    <w:p w14:paraId="23CA8A56" w14:textId="77777777" w:rsidR="00177633" w:rsidRDefault="00177633" w:rsidP="00177633">
      <w:r>
        <w:t>10 ft., one target. Hit: 22 (3d10 + 6) piercing damage.</w:t>
      </w:r>
    </w:p>
    <w:p w14:paraId="2C29D677" w14:textId="77777777" w:rsidR="00177633" w:rsidRDefault="00177633" w:rsidP="00177633">
      <w:r>
        <w:t>Constrict. Melee weapon attack: +10 to hit, reach 5 ft., one Huge or smaller creature. Hit: 17 (2d10 + 6) bludgeoning damage plus 17 (2d10 + 6) lightning damage. The target is grappled (escape DC 16) if the lightning serpent isn't already constricting a creature, and the target is restrained until this grapple ends.</w:t>
      </w:r>
    </w:p>
    <w:p w14:paraId="5C15692C" w14:textId="77777777" w:rsidR="00177633" w:rsidRDefault="00177633" w:rsidP="00177633">
      <w:r>
        <w:t>Crush. Melee weapon attack: +10 to hit, reach 5 ft., one target. Hit: 22 (3d10 + 6) bludgeoning damage, and the target must succeed on a DC 16 Strength saving throw or be knocked prone.</w:t>
      </w:r>
    </w:p>
    <w:p w14:paraId="3C70A3F0" w14:textId="77777777" w:rsidR="00177633" w:rsidRDefault="00177633" w:rsidP="00177633">
      <w:r>
        <w:t>Lightning Breath (Recharge 5-6). The lightning serpent exhales a line of lightning that is 20 feet long and 5 feet wide. Each creature in that line must make a DC 16 Dexterity saving throw, taking 66 (12d10) lightning damage on a failed save, or half as much damage on a successful one.</w:t>
      </w:r>
    </w:p>
    <w:p w14:paraId="484DF7B1" w14:textId="77777777" w:rsidR="00177633" w:rsidRDefault="00177633" w:rsidP="00177633">
      <w:r>
        <w:t>Swallow. The lightning serpent makes one bite attack against a Medium or smaller target it is grappling. If the attack hits, the target is also swallowed, and the grapple ends. While swallowed, the target is blinded and restrained, it has total cover against attacks and other effects outside the lightning serpent, and it takes 21 (6d6) lightning damage at the start of each of the lightning serpent's turns. A lightning serpent can have only one creature swallowed at a time.</w:t>
      </w:r>
    </w:p>
    <w:p w14:paraId="72242268" w14:textId="77777777" w:rsidR="00177633" w:rsidRDefault="00177633" w:rsidP="00177633">
      <w:r>
        <w:t>If the lightning serpent takes 30 damage or more on a single turn from the swallowed creature, the lightning serpent must succeed on a DC 14 Constitution saving throw at the end of that turn or regurgitate the creature, which falls prone in a space within 10 feet of the lightning serpent. If the lightning serpent dies, a swallowed creature is no longer restrained or taking damage from it and can escape from the corpse by using 15 feet of movement, exiting prone.</w:t>
      </w:r>
    </w:p>
    <w:p w14:paraId="6F48D934" w14:textId="77777777" w:rsidR="00177633" w:rsidRPr="0095568C" w:rsidRDefault="00177633" w:rsidP="00177633">
      <w:r>
        <w:t>*Based on the behir and stone golem.</w:t>
      </w:r>
    </w:p>
    <w:p w14:paraId="58C18F9C" w14:textId="77777777" w:rsidR="00177633" w:rsidRDefault="00177633" w:rsidP="00177633">
      <w:pPr>
        <w:pStyle w:val="2"/>
      </w:pPr>
      <w:bookmarkStart w:id="218" w:name="_Toc510259799"/>
      <w:r w:rsidRPr="0047393C">
        <w:t>Shade</w:t>
      </w:r>
      <w:bookmarkEnd w:id="218"/>
    </w:p>
    <w:p w14:paraId="14AF26EC" w14:textId="77777777" w:rsidR="00177633" w:rsidRDefault="00177633" w:rsidP="00177633">
      <w:r>
        <w:t>Shade*</w:t>
      </w:r>
    </w:p>
    <w:p w14:paraId="1E74D7A5" w14:textId="77777777" w:rsidR="00177633" w:rsidRDefault="00177633" w:rsidP="00177633">
      <w:r>
        <w:t>Medium undead, chaotic evil</w:t>
      </w:r>
    </w:p>
    <w:p w14:paraId="0381995B" w14:textId="77777777" w:rsidR="00177633" w:rsidRDefault="00177633" w:rsidP="00177633">
      <w:r>
        <w:t>Armor Class 14 Hit Points 110 (22d8)</w:t>
      </w:r>
    </w:p>
    <w:p w14:paraId="1DE4E551" w14:textId="77777777" w:rsidR="00177633" w:rsidRDefault="00177633" w:rsidP="00177633">
      <w:r>
        <w:t>Speed 0 ft, fly 50 ft (hover)</w:t>
      </w:r>
    </w:p>
    <w:p w14:paraId="713E232C" w14:textId="02FF4D65"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895AE13" w14:textId="77777777" w:rsidR="00E82E8E" w:rsidRPr="00E82E8E" w:rsidRDefault="00177633" w:rsidP="00177633">
      <w:pPr>
        <w:rPr>
          <w:b/>
        </w:rPr>
      </w:pPr>
      <w:r>
        <w:t>1 (-5)</w:t>
      </w:r>
      <w:r>
        <w:tab/>
      </w:r>
      <w:r w:rsidR="00305B1A">
        <w:t>19(+4)</w:t>
      </w:r>
      <w:r w:rsidR="00305B1A">
        <w:tab/>
        <w:t>11(+0)</w:t>
      </w:r>
      <w:r w:rsidR="00305B1A">
        <w:tab/>
        <w:t>10(+0)</w:t>
      </w:r>
      <w:r w:rsidR="00305B1A">
        <w:tab/>
        <w:t>10(+0)</w:t>
      </w:r>
      <w:r w:rsidR="00305B1A">
        <w:tab/>
      </w:r>
      <w:r w:rsidR="00E82E8E" w:rsidRPr="00E82E8E">
        <w:rPr>
          <w:b/>
        </w:rPr>
        <w:t>17 (+3)</w:t>
      </w:r>
    </w:p>
    <w:p w14:paraId="6A914ADE" w14:textId="77777777" w:rsidR="0000645A" w:rsidRDefault="00177633" w:rsidP="00177633">
      <w:r>
        <w:t xml:space="preserve">Damage Resistances acid, cold, fire, lightning, thunder; bludgeoning, piercing, and slashing from nonmagical weapons Damage Immunities necrotic, poison </w:t>
      </w:r>
    </w:p>
    <w:p w14:paraId="3FD5DC99" w14:textId="62F205CE" w:rsidR="00177633" w:rsidRDefault="0000645A" w:rsidP="00177633">
      <w:r>
        <w:t>Condition Immunities</w:t>
      </w:r>
      <w:r w:rsidR="00177633">
        <w:t xml:space="preserve"> charmed, exhaustion, grappled, paralyzed, petrified, poisoned, prone, restrained, unconscious</w:t>
      </w:r>
    </w:p>
    <w:p w14:paraId="0A7CA4BD" w14:textId="77777777" w:rsidR="00177633" w:rsidRDefault="00177633" w:rsidP="00177633">
      <w:r>
        <w:t>Senses darkvision 60 ft, passive Perception 10</w:t>
      </w:r>
    </w:p>
    <w:p w14:paraId="6AC8A140" w14:textId="77777777" w:rsidR="00177633" w:rsidRDefault="00177633" w:rsidP="00177633">
      <w:r>
        <w:t>Languages understands all languages it knew in life but can't speak Challenge Rating 9 (5,000 XP)</w:t>
      </w:r>
    </w:p>
    <w:p w14:paraId="2DDF161A" w14:textId="77777777" w:rsidR="00177633" w:rsidRDefault="00177633" w:rsidP="00177633">
      <w:r>
        <w:t>Incorporeal Movement. The shade can move through other creatures and objects as if they were difficult terrain. It takes 5 (1d10) force damage if it ends its turn inside an object.</w:t>
      </w:r>
    </w:p>
    <w:p w14:paraId="625FB50A" w14:textId="77777777" w:rsidR="00177633" w:rsidRDefault="00177633" w:rsidP="00177633">
      <w:r>
        <w:t>Invisible. The shade is invisible. For creatures that can see invisible or have true sight, a shade appears as a grouping of glowing lights that move about, seeming to momentarily coalesce into the outline of a human or other humanoid, then break apart again into separate lights.</w:t>
      </w:r>
    </w:p>
    <w:p w14:paraId="0CB1396C" w14:textId="77777777" w:rsidR="00177633" w:rsidRDefault="00177633" w:rsidP="00177633">
      <w:r>
        <w:t>Sunlight Sensitivity. While in sunlight, the shade has disadvantage on attack rolls, as well as on Wisdom (Perception) checks that rely on sight.</w:t>
      </w:r>
    </w:p>
    <w:p w14:paraId="05F49039" w14:textId="77777777" w:rsidR="00177633" w:rsidRDefault="00177633" w:rsidP="00177633">
      <w:r>
        <w:t>Actions*</w:t>
      </w:r>
    </w:p>
    <w:p w14:paraId="124D7FBA" w14:textId="77777777" w:rsidR="00177633" w:rsidRDefault="00177633" w:rsidP="00177633">
      <w:r>
        <w:t>Multiattack. The shade makes two forceful slam attacks.</w:t>
      </w:r>
    </w:p>
    <w:p w14:paraId="4229ABB5" w14:textId="77777777" w:rsidR="00177633" w:rsidRDefault="00177633" w:rsidP="00177633">
      <w:r>
        <w:t>Forceful Slam. Melee weapon attack: +6 to hit, reach 5 ft., one target. Hit: 17 (5d6) force damage.</w:t>
      </w:r>
    </w:p>
    <w:p w14:paraId="53AD0DE1" w14:textId="77777777" w:rsidR="00177633" w:rsidRDefault="00177633" w:rsidP="00177633">
      <w:r>
        <w:t>Telekinetic Thrust. The shade targets a creature or unattended object within 30 feet of it. A creature must be medium or smaller to be affected by this magic, and an object can weigh up to 150 pounds.</w:t>
      </w:r>
    </w:p>
    <w:p w14:paraId="30FA4363" w14:textId="77777777" w:rsidR="00177633" w:rsidRDefault="00177633" w:rsidP="00177633">
      <w:r>
        <w:t>If the target is a creature, the shade makes a Charisma check contested by the target’s Strength check. If the shade wins the contest, it hurls the target up to 30 feet in any direction, including upward. If the target then comes into contact with a hard surface or heavy object, the target takes 1d6 damage per 10 feet moved.</w:t>
      </w:r>
    </w:p>
    <w:p w14:paraId="0BF7EDDB" w14:textId="77777777" w:rsidR="00177633" w:rsidRDefault="00177633" w:rsidP="00177633">
      <w:r>
        <w:t>If the target is an object that isn’t being worn or carried, the shade hurls it up to 30 feet in any direction. The shade can use the object as a ranged weapon, attacking one creature along the object’s path (+7 to hit) and deal 5 (2d4) bludgeoning damage on a hit.</w:t>
      </w:r>
    </w:p>
    <w:p w14:paraId="416CA993" w14:textId="77777777" w:rsidR="00177633" w:rsidRPr="0095568C" w:rsidRDefault="00177633" w:rsidP="00177633">
      <w:r>
        <w:t>*based on the poltergeist</w:t>
      </w:r>
    </w:p>
    <w:p w14:paraId="00B23D08" w14:textId="25A8BBE0" w:rsidR="00481465" w:rsidRDefault="00481465">
      <w:pPr>
        <w:rPr>
          <w:rFonts w:ascii="Scala Sans" w:eastAsiaTheme="majorEastAsia" w:hAnsi="Scala Sans" w:cstheme="majorBidi"/>
          <w:b/>
          <w:iCs/>
        </w:rPr>
      </w:pPr>
      <w:r>
        <w:br w:type="page"/>
      </w:r>
    </w:p>
    <w:p w14:paraId="066939D0" w14:textId="3CD86ACB" w:rsidR="001E12B9" w:rsidRDefault="00DE6EE4" w:rsidP="00341604">
      <w:pPr>
        <w:pStyle w:val="1"/>
      </w:pPr>
      <w:bookmarkStart w:id="219" w:name="_Toc510259800"/>
      <w:r>
        <w:t>Epics</w:t>
      </w:r>
      <w:bookmarkEnd w:id="219"/>
    </w:p>
    <w:p w14:paraId="633644CB" w14:textId="43C00C01" w:rsidR="008D7E6B" w:rsidRPr="008D7E6B" w:rsidRDefault="00233FFA" w:rsidP="008D7E6B">
      <w:pPr>
        <w:pStyle w:val="2"/>
        <w:rPr>
          <w:b/>
          <w:lang w:val="ru-RU"/>
        </w:rPr>
      </w:pPr>
      <w:bookmarkStart w:id="220" w:name="_Toc510259801"/>
      <w:r>
        <w:t>--</w:t>
      </w:r>
      <w:r w:rsidR="008D7E6B" w:rsidRPr="0047393C">
        <w:t>Garbul, Hobgoblin Champion</w:t>
      </w:r>
      <w:r w:rsidR="008D7E6B">
        <w:rPr>
          <w:rStyle w:val="af6"/>
        </w:rPr>
        <w:footnoteReference w:id="4"/>
      </w:r>
      <w:bookmarkEnd w:id="220"/>
    </w:p>
    <w:p w14:paraId="325B8544" w14:textId="53D666E5" w:rsidR="008D7E6B" w:rsidRDefault="008D7E6B" w:rsidP="008D7E6B">
      <w:pPr>
        <w:pStyle w:val="2"/>
        <w:rPr>
          <w:lang w:val="ru-RU"/>
        </w:rPr>
      </w:pPr>
      <w:bookmarkStart w:id="221" w:name="_Toc510259802"/>
      <w:r w:rsidRPr="0047393C">
        <w:t>Crushing Wave Deciever</w:t>
      </w:r>
      <w:r>
        <w:rPr>
          <w:rStyle w:val="af6"/>
        </w:rPr>
        <w:footnoteReference w:id="5"/>
      </w:r>
      <w:bookmarkEnd w:id="221"/>
    </w:p>
    <w:p w14:paraId="6E8FF40B" w14:textId="77777777" w:rsidR="008D7E6B" w:rsidRPr="008D7E6B" w:rsidRDefault="008D7E6B" w:rsidP="008D7E6B">
      <w:pPr>
        <w:rPr>
          <w:b/>
        </w:rPr>
      </w:pPr>
      <w:r w:rsidRPr="00AE33D7">
        <w:t>Medium humanoid (human), lawful evil</w:t>
      </w:r>
    </w:p>
    <w:p w14:paraId="03C10C08" w14:textId="77777777" w:rsidR="008D7E6B" w:rsidRPr="008D7E6B" w:rsidRDefault="008D7E6B" w:rsidP="008D7E6B">
      <w:pPr>
        <w:rPr>
          <w:b/>
        </w:rPr>
      </w:pPr>
      <w:r w:rsidRPr="00AE33D7">
        <w:t>Armor Class 11 (14 with mage armor)</w:t>
      </w:r>
    </w:p>
    <w:p w14:paraId="3611E470" w14:textId="77777777" w:rsidR="008D7E6B" w:rsidRPr="008D7E6B" w:rsidRDefault="008D7E6B" w:rsidP="008D7E6B">
      <w:pPr>
        <w:rPr>
          <w:b/>
        </w:rPr>
      </w:pPr>
      <w:r w:rsidRPr="00AE33D7">
        <w:t>Hit Points 60 (8d8 + 24)</w:t>
      </w:r>
    </w:p>
    <w:p w14:paraId="65A095D8" w14:textId="77777777" w:rsidR="00E82E8E" w:rsidRPr="00E82E8E" w:rsidRDefault="008D7E6B" w:rsidP="008D7E6B">
      <w:pPr>
        <w:rPr>
          <w:b/>
        </w:rPr>
      </w:pPr>
      <w:r w:rsidRPr="00AE33D7">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14D01DF5" w14:textId="77777777" w:rsidTr="00233FFA">
        <w:tc>
          <w:tcPr>
            <w:tcW w:w="792" w:type="dxa"/>
            <w:shd w:val="clear" w:color="auto" w:fill="auto"/>
          </w:tcPr>
          <w:p w14:paraId="735E69C8" w14:textId="77777777" w:rsidR="00233FFA" w:rsidRPr="00233FFA" w:rsidRDefault="00233FFA" w:rsidP="00233FFA">
            <w:pPr>
              <w:pStyle w:val="PHBTableInterior"/>
            </w:pPr>
            <w:r w:rsidRPr="00233FFA">
              <w:t>STR</w:t>
            </w:r>
          </w:p>
        </w:tc>
        <w:tc>
          <w:tcPr>
            <w:tcW w:w="792" w:type="dxa"/>
            <w:shd w:val="clear" w:color="auto" w:fill="auto"/>
          </w:tcPr>
          <w:p w14:paraId="080D0FDA" w14:textId="77777777" w:rsidR="00233FFA" w:rsidRPr="00233FFA" w:rsidRDefault="00233FFA" w:rsidP="00233FFA">
            <w:pPr>
              <w:pStyle w:val="PHBTableInterior"/>
            </w:pPr>
            <w:r w:rsidRPr="00233FFA">
              <w:t>DEX</w:t>
            </w:r>
          </w:p>
        </w:tc>
        <w:tc>
          <w:tcPr>
            <w:tcW w:w="792" w:type="dxa"/>
            <w:shd w:val="clear" w:color="auto" w:fill="auto"/>
          </w:tcPr>
          <w:p w14:paraId="7825CAC6" w14:textId="77777777" w:rsidR="00233FFA" w:rsidRPr="00233FFA" w:rsidRDefault="00233FFA" w:rsidP="00233FFA">
            <w:pPr>
              <w:pStyle w:val="PHBTableInterior"/>
            </w:pPr>
            <w:r w:rsidRPr="00233FFA">
              <w:t>CON</w:t>
            </w:r>
          </w:p>
        </w:tc>
        <w:tc>
          <w:tcPr>
            <w:tcW w:w="792" w:type="dxa"/>
            <w:shd w:val="clear" w:color="auto" w:fill="auto"/>
          </w:tcPr>
          <w:p w14:paraId="5CE1110E" w14:textId="77777777" w:rsidR="00233FFA" w:rsidRPr="00233FFA" w:rsidRDefault="00233FFA" w:rsidP="00233FFA">
            <w:pPr>
              <w:pStyle w:val="PHBTableInterior"/>
            </w:pPr>
            <w:r w:rsidRPr="00233FFA">
              <w:t>INT</w:t>
            </w:r>
          </w:p>
        </w:tc>
        <w:tc>
          <w:tcPr>
            <w:tcW w:w="792" w:type="dxa"/>
            <w:shd w:val="clear" w:color="auto" w:fill="auto"/>
          </w:tcPr>
          <w:p w14:paraId="41581B21" w14:textId="77777777" w:rsidR="00233FFA" w:rsidRPr="00233FFA" w:rsidRDefault="00233FFA" w:rsidP="00233FFA">
            <w:pPr>
              <w:pStyle w:val="PHBTableInterior"/>
            </w:pPr>
            <w:r w:rsidRPr="00233FFA">
              <w:t>WIS</w:t>
            </w:r>
          </w:p>
        </w:tc>
        <w:tc>
          <w:tcPr>
            <w:tcW w:w="792" w:type="dxa"/>
            <w:shd w:val="clear" w:color="auto" w:fill="auto"/>
          </w:tcPr>
          <w:p w14:paraId="6C15A10B" w14:textId="77777777" w:rsidR="00233FFA" w:rsidRPr="00233FFA" w:rsidRDefault="00233FFA" w:rsidP="00233FFA">
            <w:pPr>
              <w:pStyle w:val="PHBTableInterior"/>
            </w:pPr>
            <w:r w:rsidRPr="00233FFA">
              <w:t>CHA</w:t>
            </w:r>
          </w:p>
        </w:tc>
      </w:tr>
      <w:tr w:rsidR="00233FFA" w:rsidRPr="00233FFA" w14:paraId="06779555" w14:textId="77777777" w:rsidTr="00233FFA">
        <w:tc>
          <w:tcPr>
            <w:tcW w:w="792" w:type="dxa"/>
            <w:shd w:val="clear" w:color="auto" w:fill="auto"/>
          </w:tcPr>
          <w:p w14:paraId="0F19F655" w14:textId="77777777" w:rsidR="00233FFA" w:rsidRPr="00233FFA" w:rsidRDefault="00233FFA" w:rsidP="00233FFA">
            <w:pPr>
              <w:pStyle w:val="PHBTableInterior"/>
            </w:pPr>
            <w:r w:rsidRPr="00233FFA">
              <w:t>11(+0)</w:t>
            </w:r>
          </w:p>
        </w:tc>
        <w:tc>
          <w:tcPr>
            <w:tcW w:w="792" w:type="dxa"/>
            <w:shd w:val="clear" w:color="auto" w:fill="auto"/>
          </w:tcPr>
          <w:p w14:paraId="720BC270" w14:textId="77777777" w:rsidR="00233FFA" w:rsidRPr="00233FFA" w:rsidRDefault="00233FFA" w:rsidP="00233FFA">
            <w:pPr>
              <w:pStyle w:val="PHBTableInterior"/>
            </w:pPr>
            <w:r w:rsidRPr="00233FFA">
              <w:t>12(+1)</w:t>
            </w:r>
          </w:p>
        </w:tc>
        <w:tc>
          <w:tcPr>
            <w:tcW w:w="792" w:type="dxa"/>
            <w:shd w:val="clear" w:color="auto" w:fill="auto"/>
          </w:tcPr>
          <w:p w14:paraId="482F3F4B" w14:textId="77777777" w:rsidR="00233FFA" w:rsidRPr="00233FFA" w:rsidRDefault="00233FFA" w:rsidP="00233FFA">
            <w:pPr>
              <w:pStyle w:val="PHBTableInterior"/>
            </w:pPr>
            <w:r w:rsidRPr="00233FFA">
              <w:t>16(+3)</w:t>
            </w:r>
          </w:p>
        </w:tc>
        <w:tc>
          <w:tcPr>
            <w:tcW w:w="792" w:type="dxa"/>
            <w:shd w:val="clear" w:color="auto" w:fill="auto"/>
          </w:tcPr>
          <w:p w14:paraId="579BFCC8" w14:textId="77777777" w:rsidR="00233FFA" w:rsidRPr="00233FFA" w:rsidRDefault="00233FFA" w:rsidP="00233FFA">
            <w:pPr>
              <w:pStyle w:val="PHBTableInterior"/>
            </w:pPr>
            <w:r w:rsidRPr="00233FFA">
              <w:t>14(+2)</w:t>
            </w:r>
          </w:p>
        </w:tc>
        <w:tc>
          <w:tcPr>
            <w:tcW w:w="792" w:type="dxa"/>
            <w:shd w:val="clear" w:color="auto" w:fill="auto"/>
          </w:tcPr>
          <w:p w14:paraId="163D6B03" w14:textId="77777777" w:rsidR="00233FFA" w:rsidRPr="00233FFA" w:rsidRDefault="00233FFA" w:rsidP="00233FFA">
            <w:pPr>
              <w:pStyle w:val="PHBTableInterior"/>
            </w:pPr>
            <w:r w:rsidRPr="00233FFA">
              <w:t>10(+0)</w:t>
            </w:r>
          </w:p>
        </w:tc>
        <w:tc>
          <w:tcPr>
            <w:tcW w:w="792" w:type="dxa"/>
            <w:shd w:val="clear" w:color="auto" w:fill="auto"/>
          </w:tcPr>
          <w:p w14:paraId="4D3F0A36" w14:textId="77777777" w:rsidR="00233FFA" w:rsidRPr="00233FFA" w:rsidRDefault="00233FFA" w:rsidP="00233FFA">
            <w:pPr>
              <w:pStyle w:val="PHBTableInterior"/>
            </w:pPr>
            <w:r w:rsidRPr="00233FFA">
              <w:t>17(+3)</w:t>
            </w:r>
          </w:p>
        </w:tc>
      </w:tr>
    </w:tbl>
    <w:p w14:paraId="52F43168" w14:textId="6766DF7D" w:rsidR="008D7E6B" w:rsidRPr="008D7E6B" w:rsidRDefault="008D7E6B" w:rsidP="008D7E6B">
      <w:pPr>
        <w:rPr>
          <w:b/>
        </w:rPr>
      </w:pPr>
      <w:r w:rsidRPr="00AE33D7">
        <w:t>Skills Arcana +4, Deception +5, Insight +2, Persuasion +5</w:t>
      </w:r>
    </w:p>
    <w:p w14:paraId="2A60920B" w14:textId="77777777" w:rsidR="008D7E6B" w:rsidRPr="008D7E6B" w:rsidRDefault="008D7E6B" w:rsidP="008D7E6B">
      <w:pPr>
        <w:rPr>
          <w:b/>
        </w:rPr>
      </w:pPr>
      <w:r w:rsidRPr="00AE33D7">
        <w:t>Damage Resistances acid</w:t>
      </w:r>
    </w:p>
    <w:p w14:paraId="6CB2E749" w14:textId="77777777" w:rsidR="008D7E6B" w:rsidRPr="008D7E6B" w:rsidRDefault="008D7E6B" w:rsidP="008D7E6B">
      <w:pPr>
        <w:rPr>
          <w:b/>
        </w:rPr>
      </w:pPr>
      <w:r w:rsidRPr="00AE33D7">
        <w:t>Senses passive Perception 10</w:t>
      </w:r>
    </w:p>
    <w:p w14:paraId="7A485600" w14:textId="77777777" w:rsidR="008D7E6B" w:rsidRPr="008D7E6B" w:rsidRDefault="008D7E6B" w:rsidP="008D7E6B">
      <w:pPr>
        <w:rPr>
          <w:b/>
        </w:rPr>
      </w:pPr>
      <w:r w:rsidRPr="00AE33D7">
        <w:t>Languages Aquan, Common</w:t>
      </w:r>
    </w:p>
    <w:p w14:paraId="53C6A9BC" w14:textId="77777777" w:rsidR="008D7E6B" w:rsidRPr="008D7E6B" w:rsidRDefault="008D7E6B" w:rsidP="008D7E6B">
      <w:pPr>
        <w:rPr>
          <w:b/>
        </w:rPr>
      </w:pPr>
      <w:r w:rsidRPr="00AE33D7">
        <w:t>Challenge 4 (1,100 XP)</w:t>
      </w:r>
    </w:p>
    <w:p w14:paraId="134E8AEB" w14:textId="77777777" w:rsidR="008D7E6B" w:rsidRPr="008D7E6B" w:rsidRDefault="008D7E6B" w:rsidP="008D7E6B">
      <w:pPr>
        <w:rPr>
          <w:b/>
        </w:rPr>
      </w:pPr>
      <w:r w:rsidRPr="00AE33D7">
        <w:t>Actor. Has advantage on Charisma (Deception) and Charisma (Performance) checks to pass themselves off as a different person. Can mimic voices or the sounds made by other creatures.</w:t>
      </w:r>
    </w:p>
    <w:p w14:paraId="587845E7" w14:textId="59CB40E1" w:rsidR="008D7E6B" w:rsidRPr="008D7E6B" w:rsidRDefault="008D7E6B" w:rsidP="008D7E6B">
      <w:pPr>
        <w:rPr>
          <w:b/>
        </w:rPr>
      </w:pPr>
      <w:r w:rsidRPr="00AE33D7">
        <w:t>Amphibious. The deceiver can breathe air and water. Spellcasting. The deceiver is a 5th-level spellcaster. Its spellcasting ability is Charisma (spell save DC 13, +5 to hit with spell attacks). The deceiver has the following sorcerer spells prepared:</w:t>
      </w:r>
    </w:p>
    <w:p w14:paraId="55840C7A" w14:textId="77777777" w:rsidR="008D7E6B" w:rsidRPr="008D7E6B" w:rsidRDefault="008D7E6B" w:rsidP="008D7E6B">
      <w:pPr>
        <w:rPr>
          <w:b/>
        </w:rPr>
      </w:pPr>
      <w:r w:rsidRPr="00AE33D7">
        <w:t>Cantrips (at will): acid splash, chill touch, friends, prestidigitation, ray of frost</w:t>
      </w:r>
    </w:p>
    <w:p w14:paraId="47038353" w14:textId="77777777" w:rsidR="008D7E6B" w:rsidRPr="008D7E6B" w:rsidRDefault="008D7E6B" w:rsidP="008D7E6B">
      <w:pPr>
        <w:rPr>
          <w:b/>
        </w:rPr>
      </w:pPr>
      <w:r w:rsidRPr="00AE33D7">
        <w:t>1st level (4 slots): mage armor, magic missile, shield</w:t>
      </w:r>
    </w:p>
    <w:p w14:paraId="196BA621" w14:textId="77777777" w:rsidR="008D7E6B" w:rsidRPr="008D7E6B" w:rsidRDefault="008D7E6B" w:rsidP="008D7E6B">
      <w:pPr>
        <w:rPr>
          <w:b/>
        </w:rPr>
      </w:pPr>
      <w:r w:rsidRPr="00AE33D7">
        <w:t>2nd level (3 slots): hold person, misty step</w:t>
      </w:r>
    </w:p>
    <w:p w14:paraId="533EAA74" w14:textId="77777777" w:rsidR="008D7E6B" w:rsidRPr="008D7E6B" w:rsidRDefault="008D7E6B" w:rsidP="008D7E6B">
      <w:pPr>
        <w:rPr>
          <w:b/>
        </w:rPr>
      </w:pPr>
      <w:r w:rsidRPr="00AE33D7">
        <w:t>3rd level (3 slots): conjure animals, tidal wave*, water breathing</w:t>
      </w:r>
    </w:p>
    <w:p w14:paraId="3DE032DE" w14:textId="77777777" w:rsidR="008D7E6B" w:rsidRPr="008D7E6B" w:rsidRDefault="008D7E6B" w:rsidP="008D7E6B">
      <w:pPr>
        <w:rPr>
          <w:b/>
        </w:rPr>
      </w:pPr>
      <w:r w:rsidRPr="00AE33D7">
        <w:t>Actions</w:t>
      </w:r>
    </w:p>
    <w:p w14:paraId="14D3722B" w14:textId="391142A4" w:rsidR="008D7E6B" w:rsidRPr="00AE33D7" w:rsidRDefault="008D7E6B" w:rsidP="008D7E6B">
      <w:r w:rsidRPr="00AE33D7">
        <w:t>Dagger. Melee or Ranged Weapon Attack: +3 to hit, reach 5 ft</w:t>
      </w:r>
      <w:r w:rsidR="0000645A">
        <w:t xml:space="preserve">. or </w:t>
      </w:r>
      <w:r w:rsidRPr="00AE33D7">
        <w:t>range 20/60 ft., one target. Hit: 3 (1d4 + 1) piercing damage.</w:t>
      </w:r>
    </w:p>
    <w:p w14:paraId="0ECF928C" w14:textId="77777777" w:rsidR="008D7E6B" w:rsidRDefault="008D7E6B" w:rsidP="008D7E6B">
      <w:pPr>
        <w:pStyle w:val="2"/>
        <w:rPr>
          <w:lang w:val="ru-RU"/>
        </w:rPr>
      </w:pPr>
      <w:bookmarkStart w:id="222" w:name="_Toc510259803"/>
      <w:r w:rsidRPr="0047393C">
        <w:t>Qabara</w:t>
      </w:r>
      <w:bookmarkEnd w:id="222"/>
    </w:p>
    <w:p w14:paraId="76E0466C" w14:textId="77777777" w:rsidR="008D7E6B" w:rsidRPr="008D7E6B" w:rsidRDefault="008D7E6B" w:rsidP="008D7E6B">
      <w:pPr>
        <w:rPr>
          <w:b/>
        </w:rPr>
      </w:pPr>
      <w:r w:rsidRPr="00AE33D7">
        <w:t>Large elemental, chaotic neutral</w:t>
      </w:r>
    </w:p>
    <w:p w14:paraId="5AAD16A6" w14:textId="77777777" w:rsidR="008D7E6B" w:rsidRPr="008D7E6B" w:rsidRDefault="008D7E6B" w:rsidP="008D7E6B">
      <w:pPr>
        <w:rPr>
          <w:b/>
        </w:rPr>
      </w:pPr>
      <w:r w:rsidRPr="00AE33D7">
        <w:t>Armor Class 17 (natural armor)</w:t>
      </w:r>
    </w:p>
    <w:p w14:paraId="062B7F7C" w14:textId="2CA896C7" w:rsidR="008D7E6B" w:rsidRPr="008D7E6B" w:rsidRDefault="008D7E6B" w:rsidP="008D7E6B">
      <w:pPr>
        <w:rPr>
          <w:b/>
        </w:rPr>
      </w:pPr>
      <w:r w:rsidRPr="00AE33D7">
        <w:t>Hit Points 229 (17d10 + 136)</w:t>
      </w:r>
    </w:p>
    <w:p w14:paraId="792250BC" w14:textId="77777777" w:rsidR="00E82E8E" w:rsidRPr="00E82E8E" w:rsidRDefault="008D7E6B" w:rsidP="008D7E6B">
      <w:pPr>
        <w:rPr>
          <w:b/>
        </w:rPr>
      </w:pPr>
      <w:r w:rsidRPr="00AE33D7">
        <w:t>Speed 30 ft., fly 60 ft., swim 90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7F8BF6D" w14:textId="77777777" w:rsidTr="00233FFA">
        <w:tc>
          <w:tcPr>
            <w:tcW w:w="792" w:type="dxa"/>
            <w:shd w:val="clear" w:color="auto" w:fill="auto"/>
          </w:tcPr>
          <w:p w14:paraId="1C21B508" w14:textId="77777777" w:rsidR="00233FFA" w:rsidRPr="00233FFA" w:rsidRDefault="00233FFA" w:rsidP="00233FFA">
            <w:pPr>
              <w:pStyle w:val="PHBTableInterior"/>
            </w:pPr>
            <w:r w:rsidRPr="00233FFA">
              <w:t>STR</w:t>
            </w:r>
          </w:p>
        </w:tc>
        <w:tc>
          <w:tcPr>
            <w:tcW w:w="792" w:type="dxa"/>
            <w:shd w:val="clear" w:color="auto" w:fill="auto"/>
          </w:tcPr>
          <w:p w14:paraId="542AAB6D" w14:textId="77777777" w:rsidR="00233FFA" w:rsidRPr="00233FFA" w:rsidRDefault="00233FFA" w:rsidP="00233FFA">
            <w:pPr>
              <w:pStyle w:val="PHBTableInterior"/>
            </w:pPr>
            <w:r w:rsidRPr="00233FFA">
              <w:t>DEX</w:t>
            </w:r>
          </w:p>
        </w:tc>
        <w:tc>
          <w:tcPr>
            <w:tcW w:w="792" w:type="dxa"/>
            <w:shd w:val="clear" w:color="auto" w:fill="auto"/>
          </w:tcPr>
          <w:p w14:paraId="03FF654B" w14:textId="77777777" w:rsidR="00233FFA" w:rsidRPr="00233FFA" w:rsidRDefault="00233FFA" w:rsidP="00233FFA">
            <w:pPr>
              <w:pStyle w:val="PHBTableInterior"/>
            </w:pPr>
            <w:r w:rsidRPr="00233FFA">
              <w:t>CON</w:t>
            </w:r>
          </w:p>
        </w:tc>
        <w:tc>
          <w:tcPr>
            <w:tcW w:w="792" w:type="dxa"/>
            <w:shd w:val="clear" w:color="auto" w:fill="auto"/>
          </w:tcPr>
          <w:p w14:paraId="77DDA8E9" w14:textId="77777777" w:rsidR="00233FFA" w:rsidRPr="00233FFA" w:rsidRDefault="00233FFA" w:rsidP="00233FFA">
            <w:pPr>
              <w:pStyle w:val="PHBTableInterior"/>
            </w:pPr>
            <w:r w:rsidRPr="00233FFA">
              <w:t>INT</w:t>
            </w:r>
          </w:p>
        </w:tc>
        <w:tc>
          <w:tcPr>
            <w:tcW w:w="792" w:type="dxa"/>
            <w:shd w:val="clear" w:color="auto" w:fill="auto"/>
          </w:tcPr>
          <w:p w14:paraId="0DA5FB78" w14:textId="77777777" w:rsidR="00233FFA" w:rsidRPr="00233FFA" w:rsidRDefault="00233FFA" w:rsidP="00233FFA">
            <w:pPr>
              <w:pStyle w:val="PHBTableInterior"/>
            </w:pPr>
            <w:r w:rsidRPr="00233FFA">
              <w:t>WIS</w:t>
            </w:r>
          </w:p>
        </w:tc>
        <w:tc>
          <w:tcPr>
            <w:tcW w:w="792" w:type="dxa"/>
            <w:shd w:val="clear" w:color="auto" w:fill="auto"/>
          </w:tcPr>
          <w:p w14:paraId="33ACD1C8" w14:textId="77777777" w:rsidR="00233FFA" w:rsidRPr="00233FFA" w:rsidRDefault="00233FFA" w:rsidP="00233FFA">
            <w:pPr>
              <w:pStyle w:val="PHBTableInterior"/>
            </w:pPr>
            <w:r w:rsidRPr="00233FFA">
              <w:t>CHA</w:t>
            </w:r>
          </w:p>
        </w:tc>
      </w:tr>
      <w:tr w:rsidR="00233FFA" w:rsidRPr="00233FFA" w14:paraId="0FE066E7" w14:textId="77777777" w:rsidTr="00233FFA">
        <w:tc>
          <w:tcPr>
            <w:tcW w:w="792" w:type="dxa"/>
            <w:shd w:val="clear" w:color="auto" w:fill="auto"/>
          </w:tcPr>
          <w:p w14:paraId="6CD45CEF" w14:textId="77777777" w:rsidR="00233FFA" w:rsidRPr="00233FFA" w:rsidRDefault="00233FFA" w:rsidP="00233FFA">
            <w:pPr>
              <w:pStyle w:val="PHBTableInterior"/>
            </w:pPr>
            <w:r w:rsidRPr="00233FFA">
              <w:t>22(+6)</w:t>
            </w:r>
          </w:p>
        </w:tc>
        <w:tc>
          <w:tcPr>
            <w:tcW w:w="792" w:type="dxa"/>
            <w:shd w:val="clear" w:color="auto" w:fill="auto"/>
          </w:tcPr>
          <w:p w14:paraId="29FE40B3" w14:textId="77777777" w:rsidR="00233FFA" w:rsidRPr="00233FFA" w:rsidRDefault="00233FFA" w:rsidP="00233FFA">
            <w:pPr>
              <w:pStyle w:val="PHBTableInterior"/>
            </w:pPr>
            <w:r w:rsidRPr="00233FFA">
              <w:t>12(+1)</w:t>
            </w:r>
          </w:p>
        </w:tc>
        <w:tc>
          <w:tcPr>
            <w:tcW w:w="792" w:type="dxa"/>
            <w:shd w:val="clear" w:color="auto" w:fill="auto"/>
          </w:tcPr>
          <w:p w14:paraId="1A04E0E1" w14:textId="77777777" w:rsidR="00233FFA" w:rsidRPr="00233FFA" w:rsidRDefault="00233FFA" w:rsidP="00233FFA">
            <w:pPr>
              <w:pStyle w:val="PHBTableInterior"/>
            </w:pPr>
            <w:r w:rsidRPr="00233FFA">
              <w:t>26 (+8)</w:t>
            </w:r>
          </w:p>
        </w:tc>
        <w:tc>
          <w:tcPr>
            <w:tcW w:w="792" w:type="dxa"/>
            <w:shd w:val="clear" w:color="auto" w:fill="auto"/>
          </w:tcPr>
          <w:p w14:paraId="4833E703" w14:textId="77777777" w:rsidR="00233FFA" w:rsidRPr="00233FFA" w:rsidRDefault="00233FFA" w:rsidP="00233FFA">
            <w:pPr>
              <w:pStyle w:val="PHBTableInterior"/>
            </w:pPr>
            <w:r w:rsidRPr="00233FFA">
              <w:t>18(+4)</w:t>
            </w:r>
          </w:p>
        </w:tc>
        <w:tc>
          <w:tcPr>
            <w:tcW w:w="792" w:type="dxa"/>
            <w:shd w:val="clear" w:color="auto" w:fill="auto"/>
          </w:tcPr>
          <w:p w14:paraId="0A323EAD" w14:textId="77777777" w:rsidR="00233FFA" w:rsidRPr="00233FFA" w:rsidRDefault="00233FFA" w:rsidP="00233FFA">
            <w:pPr>
              <w:pStyle w:val="PHBTableInterior"/>
            </w:pPr>
            <w:r w:rsidRPr="00233FFA">
              <w:t>17(+3)</w:t>
            </w:r>
          </w:p>
        </w:tc>
        <w:tc>
          <w:tcPr>
            <w:tcW w:w="792" w:type="dxa"/>
            <w:shd w:val="clear" w:color="auto" w:fill="auto"/>
          </w:tcPr>
          <w:p w14:paraId="449B2B7E" w14:textId="77777777" w:rsidR="00233FFA" w:rsidRPr="00233FFA" w:rsidRDefault="00233FFA" w:rsidP="00233FFA">
            <w:pPr>
              <w:pStyle w:val="PHBTableInterior"/>
            </w:pPr>
            <w:r w:rsidRPr="00233FFA">
              <w:t>18(+4)</w:t>
            </w:r>
          </w:p>
        </w:tc>
      </w:tr>
    </w:tbl>
    <w:p w14:paraId="7844C703" w14:textId="4FB04CB4" w:rsidR="008D7E6B" w:rsidRPr="008D7E6B" w:rsidRDefault="008D7E6B" w:rsidP="008D7E6B">
      <w:pPr>
        <w:rPr>
          <w:b/>
        </w:rPr>
      </w:pPr>
      <w:r w:rsidRPr="00AE33D7">
        <w:t>Saving Throws Dex +5, Wis +7, Cha +8</w:t>
      </w:r>
    </w:p>
    <w:p w14:paraId="2F30175C" w14:textId="77777777" w:rsidR="008D7E6B" w:rsidRPr="008D7E6B" w:rsidRDefault="008D7E6B" w:rsidP="008D7E6B">
      <w:pPr>
        <w:rPr>
          <w:b/>
        </w:rPr>
      </w:pPr>
      <w:r w:rsidRPr="00AE33D7">
        <w:t>Damage Resistances acid, cold, lightning</w:t>
      </w:r>
    </w:p>
    <w:p w14:paraId="78C79091" w14:textId="77777777" w:rsidR="008D7E6B" w:rsidRPr="008D7E6B" w:rsidRDefault="008D7E6B" w:rsidP="008D7E6B">
      <w:pPr>
        <w:rPr>
          <w:b/>
        </w:rPr>
      </w:pPr>
      <w:r w:rsidRPr="00AE33D7">
        <w:t>Senses blindsight 30 ft., darkvision 120 ft., passive Perception 13</w:t>
      </w:r>
    </w:p>
    <w:p w14:paraId="738842D2" w14:textId="77777777" w:rsidR="008D7E6B" w:rsidRPr="008D7E6B" w:rsidRDefault="008D7E6B" w:rsidP="008D7E6B">
      <w:pPr>
        <w:rPr>
          <w:b/>
        </w:rPr>
      </w:pPr>
      <w:r w:rsidRPr="00AE33D7">
        <w:t>Languages Aquan, Common</w:t>
      </w:r>
    </w:p>
    <w:p w14:paraId="417868DB" w14:textId="77777777" w:rsidR="008D7E6B" w:rsidRPr="008D7E6B" w:rsidRDefault="008D7E6B" w:rsidP="008D7E6B">
      <w:pPr>
        <w:rPr>
          <w:b/>
        </w:rPr>
      </w:pPr>
      <w:r w:rsidRPr="00AE33D7">
        <w:t>Challenge 11 (7,200 XP)</w:t>
      </w:r>
    </w:p>
    <w:p w14:paraId="4F8ECA82" w14:textId="77777777" w:rsidR="008D7E6B" w:rsidRPr="008D7E6B" w:rsidRDefault="008D7E6B" w:rsidP="008D7E6B">
      <w:pPr>
        <w:rPr>
          <w:b/>
        </w:rPr>
      </w:pPr>
      <w:r w:rsidRPr="00AE33D7">
        <w:t>Amphibious. The marid can breathe air and water.</w:t>
      </w:r>
    </w:p>
    <w:p w14:paraId="52B57DC4" w14:textId="6DFE4AF7" w:rsidR="008D7E6B" w:rsidRDefault="008D7E6B" w:rsidP="008D7E6B">
      <w:pPr>
        <w:rPr>
          <w:lang w:val="ru-RU"/>
        </w:rPr>
      </w:pPr>
      <w:r w:rsidRPr="00AE33D7">
        <w:t>Elemental Demise. If the marid dies, its body disintegrates into a burst of water and foam, leaving behind only equipment the marid was wearing or carrying.</w:t>
      </w:r>
    </w:p>
    <w:p w14:paraId="393996F8" w14:textId="77777777" w:rsidR="008D7E6B" w:rsidRPr="008D7E6B" w:rsidRDefault="008D7E6B" w:rsidP="008D7E6B">
      <w:pPr>
        <w:rPr>
          <w:b/>
        </w:rPr>
      </w:pPr>
      <w:r w:rsidRPr="00AE33D7">
        <w:t>Innate Spellcasting. Qabara's innate spellcasting ability is Charisma (spell save DC 16, +8 to hit with spell attacks).</w:t>
      </w:r>
      <w:r>
        <w:t xml:space="preserve"> </w:t>
      </w:r>
      <w:r w:rsidRPr="00AE33D7">
        <w:t>It can innately cast the following spells, requiring no material component:</w:t>
      </w:r>
    </w:p>
    <w:p w14:paraId="66DF8ACC" w14:textId="77777777" w:rsidR="008D7E6B" w:rsidRPr="008D7E6B" w:rsidRDefault="008D7E6B" w:rsidP="008D7E6B">
      <w:pPr>
        <w:rPr>
          <w:b/>
        </w:rPr>
      </w:pPr>
      <w:r w:rsidRPr="00AE33D7">
        <w:t>Cantrips (at will): create or destroy water, detect evil and good, detect magic, fog cloud, purify food and drink</w:t>
      </w:r>
    </w:p>
    <w:p w14:paraId="7D7F0B97" w14:textId="77777777" w:rsidR="008D7E6B" w:rsidRPr="008D7E6B" w:rsidRDefault="008D7E6B" w:rsidP="008D7E6B">
      <w:pPr>
        <w:rPr>
          <w:b/>
        </w:rPr>
      </w:pPr>
      <w:r w:rsidRPr="00AE33D7">
        <w:t>3/day each: tongues, water breathing, water walk</w:t>
      </w:r>
    </w:p>
    <w:p w14:paraId="7A1F044E" w14:textId="77777777" w:rsidR="008D7E6B" w:rsidRPr="008D7E6B" w:rsidRDefault="008D7E6B" w:rsidP="008D7E6B">
      <w:pPr>
        <w:rPr>
          <w:b/>
        </w:rPr>
      </w:pPr>
      <w:r w:rsidRPr="00AE33D7">
        <w:t>1/day each: conjure elemental (water elemental only), control water, gaseous form, invisibility, plane shift</w:t>
      </w:r>
    </w:p>
    <w:p w14:paraId="7F81DAF5" w14:textId="77777777" w:rsidR="008D7E6B" w:rsidRPr="008D7E6B" w:rsidRDefault="008D7E6B" w:rsidP="008D7E6B">
      <w:pPr>
        <w:rPr>
          <w:b/>
        </w:rPr>
      </w:pPr>
      <w:r w:rsidRPr="00AE33D7">
        <w:t>Actions</w:t>
      </w:r>
    </w:p>
    <w:p w14:paraId="16CAD644" w14:textId="77777777" w:rsidR="008D7E6B" w:rsidRPr="008D7E6B" w:rsidRDefault="008D7E6B" w:rsidP="008D7E6B">
      <w:pPr>
        <w:rPr>
          <w:b/>
        </w:rPr>
      </w:pPr>
      <w:r w:rsidRPr="00AE33D7">
        <w:t>Multiattack. Qabara makes two trident attacks.</w:t>
      </w:r>
    </w:p>
    <w:p w14:paraId="391B7199" w14:textId="77777777" w:rsidR="008D7E6B" w:rsidRPr="008D7E6B" w:rsidRDefault="008D7E6B" w:rsidP="008D7E6B">
      <w:pPr>
        <w:rPr>
          <w:b/>
        </w:rPr>
      </w:pPr>
      <w:r w:rsidRPr="00AE33D7">
        <w:t>Trident. Melee or Ranged Weapon Attack: +10 to hit, reach 5 ft.</w:t>
      </w:r>
    </w:p>
    <w:p w14:paraId="087F4A4D" w14:textId="77777777" w:rsidR="008D7E6B" w:rsidRPr="008D7E6B" w:rsidRDefault="008D7E6B" w:rsidP="008D7E6B">
      <w:pPr>
        <w:rPr>
          <w:b/>
        </w:rPr>
      </w:pPr>
      <w:r w:rsidRPr="00AE33D7">
        <w:t>or range 20/60 ft., one target. Hit: 13 (2d6 + 6) piercing damage, or 15 (2d8 + 6) piercing damage if u7sed with two hands to make a melee attack.</w:t>
      </w:r>
    </w:p>
    <w:p w14:paraId="4F206313" w14:textId="521F4288" w:rsidR="008D7E6B" w:rsidRPr="008D7E6B" w:rsidRDefault="008D7E6B" w:rsidP="008D7E6B">
      <w:pPr>
        <w:rPr>
          <w:b/>
          <w:lang w:val="ru-RU"/>
        </w:rPr>
      </w:pPr>
      <w:r w:rsidRPr="00AE33D7">
        <w:t>Water Jet. Qabara magically shoots water in a 60-foot line that is 5 feet wide. Each creature in that line must make a DC 16 Dexterity saving throw. On a failure, a target takes 21 (6d6) bludgeoning damage and, if it is Huge or smaller, is pushed up</w:t>
      </w:r>
      <w:r w:rsidR="00233FFA">
        <w:t xml:space="preserve"> </w:t>
      </w:r>
      <w:r w:rsidRPr="00AE33D7">
        <w:t xml:space="preserve">to 20 feet away from Qabara and knocked prone. On a success, a target takes half the bludgeoning damage, but is neither </w:t>
      </w:r>
      <w:r w:rsidRPr="00AE33D7">
        <w:rPr>
          <w:lang w:val="ru-RU"/>
        </w:rPr>
        <w:t>pushed nor knocked prone.</w:t>
      </w:r>
    </w:p>
    <w:p w14:paraId="5335A9E4" w14:textId="37DCFACF" w:rsidR="008D7E6B" w:rsidRDefault="008D7E6B" w:rsidP="008D7E6B">
      <w:pPr>
        <w:pStyle w:val="2"/>
        <w:rPr>
          <w:lang w:val="ru-RU"/>
        </w:rPr>
      </w:pPr>
      <w:bookmarkStart w:id="223" w:name="_Toc510259804"/>
      <w:r w:rsidRPr="0047393C">
        <w:t>Beholder Eye of Flame</w:t>
      </w:r>
      <w:r>
        <w:rPr>
          <w:rStyle w:val="af6"/>
        </w:rPr>
        <w:footnoteReference w:id="6"/>
      </w:r>
      <w:bookmarkEnd w:id="223"/>
    </w:p>
    <w:p w14:paraId="7029A59E" w14:textId="77777777" w:rsidR="008D7E6B" w:rsidRPr="008D7E6B" w:rsidRDefault="008D7E6B" w:rsidP="008D7E6B">
      <w:pPr>
        <w:rPr>
          <w:b/>
        </w:rPr>
      </w:pPr>
      <w:r w:rsidRPr="003371CD">
        <w:t>Large aberration, lawful evil</w:t>
      </w:r>
    </w:p>
    <w:p w14:paraId="7DD62B9F" w14:textId="77777777" w:rsidR="008D7E6B" w:rsidRPr="008D7E6B" w:rsidRDefault="008D7E6B" w:rsidP="008D7E6B">
      <w:pPr>
        <w:rPr>
          <w:b/>
        </w:rPr>
      </w:pPr>
      <w:r w:rsidRPr="003371CD">
        <w:t>Armor Class 18 (plate)</w:t>
      </w:r>
    </w:p>
    <w:p w14:paraId="737A4791" w14:textId="77777777" w:rsidR="008D7E6B" w:rsidRPr="008D7E6B" w:rsidRDefault="008D7E6B" w:rsidP="008D7E6B">
      <w:pPr>
        <w:rPr>
          <w:b/>
        </w:rPr>
      </w:pPr>
      <w:r w:rsidRPr="003371CD">
        <w:t>Hit Points 180 (19d10 + 76)</w:t>
      </w:r>
    </w:p>
    <w:p w14:paraId="29C7AE5E" w14:textId="77777777" w:rsidR="00E82E8E" w:rsidRPr="00E82E8E" w:rsidRDefault="008D7E6B" w:rsidP="008D7E6B">
      <w:pPr>
        <w:rPr>
          <w:b/>
        </w:rPr>
      </w:pPr>
      <w:r w:rsidRPr="003371CD">
        <w:t>Speed 0 ft., fly 20 ft. (hover)</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5F6AFCC" w14:textId="77777777" w:rsidTr="00233FFA">
        <w:tc>
          <w:tcPr>
            <w:tcW w:w="792" w:type="dxa"/>
            <w:shd w:val="clear" w:color="auto" w:fill="auto"/>
          </w:tcPr>
          <w:p w14:paraId="18222505" w14:textId="77777777" w:rsidR="00233FFA" w:rsidRPr="00233FFA" w:rsidRDefault="00233FFA" w:rsidP="00233FFA">
            <w:pPr>
              <w:pStyle w:val="PHBTableInterior"/>
            </w:pPr>
            <w:r w:rsidRPr="00233FFA">
              <w:t>STR</w:t>
            </w:r>
          </w:p>
        </w:tc>
        <w:tc>
          <w:tcPr>
            <w:tcW w:w="792" w:type="dxa"/>
            <w:shd w:val="clear" w:color="auto" w:fill="auto"/>
          </w:tcPr>
          <w:p w14:paraId="70F2E291" w14:textId="77777777" w:rsidR="00233FFA" w:rsidRPr="00233FFA" w:rsidRDefault="00233FFA" w:rsidP="00233FFA">
            <w:pPr>
              <w:pStyle w:val="PHBTableInterior"/>
            </w:pPr>
            <w:r w:rsidRPr="00233FFA">
              <w:t>DEX</w:t>
            </w:r>
          </w:p>
        </w:tc>
        <w:tc>
          <w:tcPr>
            <w:tcW w:w="792" w:type="dxa"/>
            <w:shd w:val="clear" w:color="auto" w:fill="auto"/>
          </w:tcPr>
          <w:p w14:paraId="30EAC5E5" w14:textId="77777777" w:rsidR="00233FFA" w:rsidRPr="00233FFA" w:rsidRDefault="00233FFA" w:rsidP="00233FFA">
            <w:pPr>
              <w:pStyle w:val="PHBTableInterior"/>
            </w:pPr>
            <w:r w:rsidRPr="00233FFA">
              <w:t>CON</w:t>
            </w:r>
          </w:p>
        </w:tc>
        <w:tc>
          <w:tcPr>
            <w:tcW w:w="792" w:type="dxa"/>
            <w:shd w:val="clear" w:color="auto" w:fill="auto"/>
          </w:tcPr>
          <w:p w14:paraId="39B6A75A" w14:textId="77777777" w:rsidR="00233FFA" w:rsidRPr="00233FFA" w:rsidRDefault="00233FFA" w:rsidP="00233FFA">
            <w:pPr>
              <w:pStyle w:val="PHBTableInterior"/>
            </w:pPr>
            <w:r w:rsidRPr="00233FFA">
              <w:t>INT</w:t>
            </w:r>
          </w:p>
        </w:tc>
        <w:tc>
          <w:tcPr>
            <w:tcW w:w="792" w:type="dxa"/>
            <w:shd w:val="clear" w:color="auto" w:fill="auto"/>
          </w:tcPr>
          <w:p w14:paraId="2F3EF446" w14:textId="77777777" w:rsidR="00233FFA" w:rsidRPr="00233FFA" w:rsidRDefault="00233FFA" w:rsidP="00233FFA">
            <w:pPr>
              <w:pStyle w:val="PHBTableInterior"/>
            </w:pPr>
            <w:r w:rsidRPr="00233FFA">
              <w:t>WIS</w:t>
            </w:r>
          </w:p>
        </w:tc>
        <w:tc>
          <w:tcPr>
            <w:tcW w:w="792" w:type="dxa"/>
            <w:shd w:val="clear" w:color="auto" w:fill="auto"/>
          </w:tcPr>
          <w:p w14:paraId="1D2DED56" w14:textId="77777777" w:rsidR="00233FFA" w:rsidRPr="00233FFA" w:rsidRDefault="00233FFA" w:rsidP="00233FFA">
            <w:pPr>
              <w:pStyle w:val="PHBTableInterior"/>
            </w:pPr>
            <w:r w:rsidRPr="00233FFA">
              <w:t>CHA</w:t>
            </w:r>
          </w:p>
        </w:tc>
      </w:tr>
      <w:tr w:rsidR="00233FFA" w:rsidRPr="00233FFA" w14:paraId="16760C93" w14:textId="77777777" w:rsidTr="00233FFA">
        <w:tc>
          <w:tcPr>
            <w:tcW w:w="792" w:type="dxa"/>
            <w:shd w:val="clear" w:color="auto" w:fill="auto"/>
          </w:tcPr>
          <w:p w14:paraId="63C2D762" w14:textId="77777777" w:rsidR="00233FFA" w:rsidRPr="00233FFA" w:rsidRDefault="00233FFA" w:rsidP="00233FFA">
            <w:pPr>
              <w:pStyle w:val="PHBTableInterior"/>
              <w:rPr>
                <w:lang w:val="ru-RU"/>
              </w:rPr>
            </w:pPr>
            <w:r w:rsidRPr="00233FFA">
              <w:rPr>
                <w:lang w:val="ru-RU"/>
              </w:rPr>
              <w:t>10(+0)</w:t>
            </w:r>
          </w:p>
        </w:tc>
        <w:tc>
          <w:tcPr>
            <w:tcW w:w="792" w:type="dxa"/>
            <w:shd w:val="clear" w:color="auto" w:fill="auto"/>
          </w:tcPr>
          <w:p w14:paraId="44CDC63C" w14:textId="77777777" w:rsidR="00233FFA" w:rsidRPr="00233FFA" w:rsidRDefault="00233FFA" w:rsidP="00233FFA">
            <w:pPr>
              <w:pStyle w:val="PHBTableInterior"/>
              <w:rPr>
                <w:lang w:val="ru-RU"/>
              </w:rPr>
            </w:pPr>
            <w:r w:rsidRPr="00233FFA">
              <w:rPr>
                <w:lang w:val="ru-RU"/>
              </w:rPr>
              <w:t>14(+2)</w:t>
            </w:r>
          </w:p>
        </w:tc>
        <w:tc>
          <w:tcPr>
            <w:tcW w:w="792" w:type="dxa"/>
            <w:shd w:val="clear" w:color="auto" w:fill="auto"/>
          </w:tcPr>
          <w:p w14:paraId="253ABA66" w14:textId="77777777" w:rsidR="00233FFA" w:rsidRPr="00233FFA" w:rsidRDefault="00233FFA" w:rsidP="00233FFA">
            <w:pPr>
              <w:pStyle w:val="PHBTableInterior"/>
              <w:rPr>
                <w:lang w:val="ru-RU"/>
              </w:rPr>
            </w:pPr>
            <w:r w:rsidRPr="00233FFA">
              <w:rPr>
                <w:lang w:val="ru-RU"/>
              </w:rPr>
              <w:t>18(+4)</w:t>
            </w:r>
          </w:p>
        </w:tc>
        <w:tc>
          <w:tcPr>
            <w:tcW w:w="792" w:type="dxa"/>
            <w:shd w:val="clear" w:color="auto" w:fill="auto"/>
          </w:tcPr>
          <w:p w14:paraId="590DA349" w14:textId="77777777" w:rsidR="00233FFA" w:rsidRPr="00233FFA" w:rsidRDefault="00233FFA" w:rsidP="00233FFA">
            <w:pPr>
              <w:pStyle w:val="PHBTableInterior"/>
              <w:rPr>
                <w:lang w:val="ru-RU"/>
              </w:rPr>
            </w:pPr>
            <w:r w:rsidRPr="00233FFA">
              <w:rPr>
                <w:lang w:val="ru-RU"/>
              </w:rPr>
              <w:t>17(+3)</w:t>
            </w:r>
          </w:p>
        </w:tc>
        <w:tc>
          <w:tcPr>
            <w:tcW w:w="792" w:type="dxa"/>
            <w:shd w:val="clear" w:color="auto" w:fill="auto"/>
          </w:tcPr>
          <w:p w14:paraId="7B3E0540" w14:textId="77777777" w:rsidR="00233FFA" w:rsidRPr="00233FFA" w:rsidRDefault="00233FFA" w:rsidP="00233FFA">
            <w:pPr>
              <w:pStyle w:val="PHBTableInterior"/>
              <w:rPr>
                <w:lang w:val="ru-RU"/>
              </w:rPr>
            </w:pPr>
            <w:r w:rsidRPr="00233FFA">
              <w:rPr>
                <w:lang w:val="ru-RU"/>
              </w:rPr>
              <w:t>15(+2)</w:t>
            </w:r>
          </w:p>
        </w:tc>
        <w:tc>
          <w:tcPr>
            <w:tcW w:w="792" w:type="dxa"/>
            <w:shd w:val="clear" w:color="auto" w:fill="auto"/>
          </w:tcPr>
          <w:p w14:paraId="155C715F" w14:textId="77777777" w:rsidR="00233FFA" w:rsidRPr="00233FFA" w:rsidRDefault="00233FFA" w:rsidP="00233FFA">
            <w:pPr>
              <w:pStyle w:val="PHBTableInterior"/>
              <w:rPr>
                <w:lang w:val="ru-RU"/>
              </w:rPr>
            </w:pPr>
            <w:r w:rsidRPr="00233FFA">
              <w:rPr>
                <w:lang w:val="ru-RU"/>
              </w:rPr>
              <w:t>17 (+3)</w:t>
            </w:r>
          </w:p>
        </w:tc>
      </w:tr>
    </w:tbl>
    <w:p w14:paraId="05CD72A2" w14:textId="6C937943" w:rsidR="008D7E6B" w:rsidRPr="008D7E6B" w:rsidRDefault="008D7E6B" w:rsidP="008D7E6B">
      <w:pPr>
        <w:rPr>
          <w:b/>
        </w:rPr>
      </w:pPr>
      <w:r w:rsidRPr="00282B3C">
        <w:t>Saving Throws Int +7, Wis +7, Cha +8</w:t>
      </w:r>
    </w:p>
    <w:p w14:paraId="457C4652" w14:textId="77777777" w:rsidR="0000645A" w:rsidRDefault="008D7E6B" w:rsidP="008D7E6B">
      <w:pPr>
        <w:rPr>
          <w:b/>
        </w:rPr>
      </w:pPr>
      <w:r w:rsidRPr="00282B3C">
        <w:t>Skills Perception +12</w:t>
      </w:r>
    </w:p>
    <w:p w14:paraId="1E59889C" w14:textId="2E7B2662" w:rsidR="008D7E6B" w:rsidRPr="008D7E6B" w:rsidRDefault="0000645A" w:rsidP="008D7E6B">
      <w:pPr>
        <w:rPr>
          <w:b/>
        </w:rPr>
      </w:pPr>
      <w:r>
        <w:t>Condition Immunities</w:t>
      </w:r>
      <w:r w:rsidR="008D7E6B" w:rsidRPr="00282B3C">
        <w:t xml:space="preserve"> prone</w:t>
      </w:r>
    </w:p>
    <w:p w14:paraId="37CBCFB7" w14:textId="77777777" w:rsidR="008D7E6B" w:rsidRPr="008D7E6B" w:rsidRDefault="008D7E6B" w:rsidP="008D7E6B">
      <w:pPr>
        <w:rPr>
          <w:b/>
        </w:rPr>
      </w:pPr>
      <w:r w:rsidRPr="00282B3C">
        <w:t>Damage Immunities fire</w:t>
      </w:r>
    </w:p>
    <w:p w14:paraId="69D65795" w14:textId="77777777" w:rsidR="008D7E6B" w:rsidRPr="008D7E6B" w:rsidRDefault="008D7E6B" w:rsidP="008D7E6B">
      <w:pPr>
        <w:rPr>
          <w:b/>
        </w:rPr>
      </w:pPr>
      <w:r w:rsidRPr="00282B3C">
        <w:t>Senses darkvision 120 ft., passive Perception 22</w:t>
      </w:r>
    </w:p>
    <w:p w14:paraId="2BD10422" w14:textId="77777777" w:rsidR="008D7E6B" w:rsidRPr="008D7E6B" w:rsidRDefault="008D7E6B" w:rsidP="008D7E6B">
      <w:pPr>
        <w:rPr>
          <w:b/>
        </w:rPr>
      </w:pPr>
      <w:r w:rsidRPr="00282B3C">
        <w:t>Languages Deep Speech, Undercommon</w:t>
      </w:r>
    </w:p>
    <w:p w14:paraId="05D8A084" w14:textId="77777777" w:rsidR="008D7E6B" w:rsidRPr="008D7E6B" w:rsidRDefault="008D7E6B" w:rsidP="008D7E6B">
      <w:pPr>
        <w:rPr>
          <w:b/>
        </w:rPr>
      </w:pPr>
      <w:r w:rsidRPr="00282B3C">
        <w:t>Challenge 13 (10,000 XP)</w:t>
      </w:r>
    </w:p>
    <w:p w14:paraId="43069045" w14:textId="77777777" w:rsidR="008D7E6B" w:rsidRPr="008D7E6B" w:rsidRDefault="008D7E6B" w:rsidP="008D7E6B">
      <w:pPr>
        <w:rPr>
          <w:b/>
        </w:rPr>
      </w:pPr>
      <w:r w:rsidRPr="00282B3C">
        <w:t>Vulnerability Cone. The beholder's central eye creates an area of fire vulnerability in a 150-foot cone. All creatures within the cone gain vulnerability to fire. At the start of each of its turns, the beholder decides which way the cone faces and whether the cone is active.</w:t>
      </w:r>
    </w:p>
    <w:p w14:paraId="65C18611" w14:textId="77777777" w:rsidR="008D7E6B" w:rsidRPr="008D7E6B" w:rsidRDefault="008D7E6B" w:rsidP="008D7E6B">
      <w:pPr>
        <w:rPr>
          <w:b/>
        </w:rPr>
      </w:pPr>
      <w:r w:rsidRPr="00282B3C">
        <w:t>Heated Body. A creature that touches the beholder or hits it with a melee attack while within 5 feet of it takes 7 (2d6) fire damage.</w:t>
      </w:r>
    </w:p>
    <w:p w14:paraId="01F58231" w14:textId="77777777" w:rsidR="008D7E6B" w:rsidRPr="008D7E6B" w:rsidRDefault="008D7E6B" w:rsidP="008D7E6B">
      <w:pPr>
        <w:rPr>
          <w:b/>
        </w:rPr>
      </w:pPr>
      <w:r w:rsidRPr="00282B3C">
        <w:t>Actions</w:t>
      </w:r>
    </w:p>
    <w:p w14:paraId="688FC8AE" w14:textId="77777777" w:rsidR="008D7E6B" w:rsidRPr="008D7E6B" w:rsidRDefault="008D7E6B" w:rsidP="008D7E6B">
      <w:pPr>
        <w:rPr>
          <w:b/>
        </w:rPr>
      </w:pPr>
      <w:r w:rsidRPr="00282B3C">
        <w:t>Bite. Melee Weapon Attack: +5 to hit, reach 5 ft., one target. Hit: 14 (4d6) piercing damage plus 14 (4d6) fire damage.</w:t>
      </w:r>
    </w:p>
    <w:p w14:paraId="1278D696" w14:textId="77777777" w:rsidR="00E82E8E" w:rsidRPr="00E82E8E" w:rsidRDefault="008D7E6B" w:rsidP="008D7E6B">
      <w:pPr>
        <w:rPr>
          <w:b/>
        </w:rPr>
      </w:pPr>
      <w:r w:rsidRPr="00282B3C">
        <w:t>Eye Rays. The beholder shoots three of the following magical eye rays at random (reroll duplicates, except for Flame Ray), choosing one to three targets it can see within 120 feet of it.</w:t>
      </w:r>
    </w:p>
    <w:p w14:paraId="27906471" w14:textId="77777777" w:rsidR="00E82E8E" w:rsidRPr="00E82E8E" w:rsidRDefault="008D7E6B" w:rsidP="008D7E6B">
      <w:pPr>
        <w:rPr>
          <w:b/>
        </w:rPr>
      </w:pPr>
      <w:r w:rsidRPr="00282B3C">
        <w:t>1-2. Flame Ray. The targeted creature must make a DC 16 Dexterity saving throw, taking 44 (8d10) fire damage on a failed save, or half as much damage on a successful save.</w:t>
      </w:r>
    </w:p>
    <w:p w14:paraId="3E2213C3" w14:textId="77777777" w:rsidR="00E82E8E" w:rsidRPr="00E82E8E" w:rsidRDefault="008D7E6B" w:rsidP="008D7E6B">
      <w:pPr>
        <w:rPr>
          <w:b/>
        </w:rPr>
      </w:pPr>
      <w:r w:rsidRPr="00282B3C">
        <w:t>3. Fear Ray. The targeted creature must succeed on a DC 16 Wisdom saving throw or be frightened for 1 minute. The target can repeat the saving throw at the end of each of its turns, ending the effect on itself on a success.</w:t>
      </w:r>
    </w:p>
    <w:p w14:paraId="70D0ABA2" w14:textId="7A26D0B8" w:rsidR="008D7E6B" w:rsidRPr="008D7E6B" w:rsidRDefault="008D7E6B" w:rsidP="008D7E6B">
      <w:pPr>
        <w:rPr>
          <w:b/>
        </w:rPr>
      </w:pPr>
      <w:r w:rsidRPr="00282B3C">
        <w:t>4. Telekinetic Ray. If the target is a creature, it must succeed on</w:t>
      </w:r>
      <w:r>
        <w:t xml:space="preserve"> </w:t>
      </w:r>
      <w:r w:rsidRPr="00282B3C">
        <w:t>a DC 16 Strength saving throw or the beholder moves it up to 30</w:t>
      </w:r>
      <w:r>
        <w:t xml:space="preserve"> </w:t>
      </w:r>
      <w:r w:rsidRPr="00282B3C">
        <w:t>feet in any direction. It is restrained by the ray's telekinetic grip</w:t>
      </w:r>
      <w:r>
        <w:t xml:space="preserve"> </w:t>
      </w:r>
      <w:r w:rsidRPr="00282B3C">
        <w:t>until the start of the beholder's next turn or until the beholder is</w:t>
      </w:r>
      <w:r>
        <w:t xml:space="preserve"> </w:t>
      </w:r>
      <w:r w:rsidRPr="00282B3C">
        <w:t>incapacitated.</w:t>
      </w:r>
      <w:r>
        <w:t xml:space="preserve"> </w:t>
      </w:r>
      <w:r w:rsidRPr="00282B3C">
        <w:t>If the target is an object weighing 300 pounds or less that isn't</w:t>
      </w:r>
      <w:r>
        <w:t xml:space="preserve"> </w:t>
      </w:r>
      <w:r w:rsidRPr="00282B3C">
        <w:t>being worn or carried, it is moved up to 30 feet in any direction.</w:t>
      </w:r>
      <w:r>
        <w:t xml:space="preserve"> </w:t>
      </w:r>
      <w:r w:rsidRPr="00282B3C">
        <w:t>The beholder can also exert fine control on objects with this ray,</w:t>
      </w:r>
      <w:r>
        <w:t xml:space="preserve"> </w:t>
      </w:r>
      <w:r w:rsidRPr="00282B3C">
        <w:t>such as manipulating a simple tool or opening a door or a</w:t>
      </w:r>
      <w:r>
        <w:t xml:space="preserve"> </w:t>
      </w:r>
      <w:r w:rsidRPr="00282B3C">
        <w:t>container.</w:t>
      </w:r>
    </w:p>
    <w:p w14:paraId="39874300" w14:textId="77777777" w:rsidR="008D7E6B" w:rsidRPr="008D7E6B" w:rsidRDefault="008D7E6B" w:rsidP="008D7E6B">
      <w:pPr>
        <w:rPr>
          <w:b/>
        </w:rPr>
      </w:pPr>
      <w:r w:rsidRPr="00282B3C">
        <w:t>Legendary Actions</w:t>
      </w:r>
    </w:p>
    <w:p w14:paraId="40A24087" w14:textId="77777777" w:rsidR="008D7E6B" w:rsidRPr="008D7E6B" w:rsidRDefault="008D7E6B" w:rsidP="008D7E6B">
      <w:pPr>
        <w:rPr>
          <w:b/>
        </w:rPr>
      </w:pPr>
      <w:r w:rsidRPr="00282B3C">
        <w:t>The beholder can take 3 legendary actions, using the Eye Ray option below. It can take only one legendary action at a time and only at the end of another creature's turn. The beholder regains spent legendary actions at the start of its turn.</w:t>
      </w:r>
    </w:p>
    <w:p w14:paraId="6FF30DED" w14:textId="7A739EDB" w:rsidR="008D7E6B" w:rsidRPr="00282B3C" w:rsidRDefault="008D7E6B" w:rsidP="008D7E6B">
      <w:r w:rsidRPr="00282B3C">
        <w:t>Eye Ray. The beholder uses one random eye ray.</w:t>
      </w:r>
    </w:p>
    <w:p w14:paraId="5A6A2B51" w14:textId="77777777" w:rsidR="008D7E6B" w:rsidRPr="0047393C" w:rsidRDefault="008D7E6B" w:rsidP="008D7E6B">
      <w:r w:rsidRPr="0047393C">
        <w:t>DDEP4 Reclamation of Phlan</w:t>
      </w:r>
    </w:p>
    <w:p w14:paraId="1DF32172" w14:textId="5BA11B71" w:rsidR="008D7E6B" w:rsidRDefault="008D7E6B" w:rsidP="008D7E6B">
      <w:pPr>
        <w:pStyle w:val="2"/>
        <w:rPr>
          <w:lang w:val="ru-RU"/>
        </w:rPr>
      </w:pPr>
      <w:bookmarkStart w:id="224" w:name="_Toc510259805"/>
      <w:r w:rsidRPr="0047393C">
        <w:t>Foreman Hellbrun</w:t>
      </w:r>
      <w:r>
        <w:rPr>
          <w:rStyle w:val="af6"/>
        </w:rPr>
        <w:footnoteReference w:id="7"/>
      </w:r>
      <w:bookmarkEnd w:id="224"/>
    </w:p>
    <w:p w14:paraId="5295B812" w14:textId="77777777" w:rsidR="008D7E6B" w:rsidRPr="008D7E6B" w:rsidRDefault="008D7E6B" w:rsidP="008D7E6B">
      <w:pPr>
        <w:rPr>
          <w:b/>
        </w:rPr>
      </w:pPr>
      <w:r w:rsidRPr="00103A0F">
        <w:t>Large giant, chaotic evil</w:t>
      </w:r>
    </w:p>
    <w:p w14:paraId="155C6469" w14:textId="77777777" w:rsidR="008D7E6B" w:rsidRPr="008D7E6B" w:rsidRDefault="008D7E6B" w:rsidP="008D7E6B">
      <w:pPr>
        <w:rPr>
          <w:b/>
        </w:rPr>
      </w:pPr>
      <w:r w:rsidRPr="00103A0F">
        <w:t>Armor Class 12 (natural armor)</w:t>
      </w:r>
    </w:p>
    <w:p w14:paraId="5513185C" w14:textId="77777777" w:rsidR="008D7E6B" w:rsidRPr="008D7E6B" w:rsidRDefault="008D7E6B" w:rsidP="008D7E6B">
      <w:pPr>
        <w:rPr>
          <w:b/>
        </w:rPr>
      </w:pPr>
      <w:r w:rsidRPr="00103A0F">
        <w:t>Hit Points 85 (10d10 + 30)</w:t>
      </w:r>
    </w:p>
    <w:p w14:paraId="58ED706C" w14:textId="77777777" w:rsidR="00E82E8E" w:rsidRPr="00E82E8E" w:rsidRDefault="008D7E6B" w:rsidP="008D7E6B">
      <w:pPr>
        <w:rPr>
          <w:b/>
        </w:rPr>
      </w:pPr>
      <w:r w:rsidRPr="00103A0F">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60403B0A" w14:textId="77777777" w:rsidTr="00233FFA">
        <w:tc>
          <w:tcPr>
            <w:tcW w:w="792" w:type="dxa"/>
            <w:shd w:val="clear" w:color="auto" w:fill="auto"/>
          </w:tcPr>
          <w:p w14:paraId="5CC13B31" w14:textId="77777777" w:rsidR="00233FFA" w:rsidRPr="00233FFA" w:rsidRDefault="00233FFA" w:rsidP="00233FFA">
            <w:pPr>
              <w:pStyle w:val="PHBTableInterior"/>
            </w:pPr>
            <w:r w:rsidRPr="00233FFA">
              <w:t>STR</w:t>
            </w:r>
          </w:p>
        </w:tc>
        <w:tc>
          <w:tcPr>
            <w:tcW w:w="792" w:type="dxa"/>
            <w:shd w:val="clear" w:color="auto" w:fill="auto"/>
          </w:tcPr>
          <w:p w14:paraId="7C08A1FC" w14:textId="77777777" w:rsidR="00233FFA" w:rsidRPr="00233FFA" w:rsidRDefault="00233FFA" w:rsidP="00233FFA">
            <w:pPr>
              <w:pStyle w:val="PHBTableInterior"/>
            </w:pPr>
            <w:r w:rsidRPr="00233FFA">
              <w:t>DEX</w:t>
            </w:r>
          </w:p>
        </w:tc>
        <w:tc>
          <w:tcPr>
            <w:tcW w:w="792" w:type="dxa"/>
            <w:shd w:val="clear" w:color="auto" w:fill="auto"/>
          </w:tcPr>
          <w:p w14:paraId="723B42EB" w14:textId="77777777" w:rsidR="00233FFA" w:rsidRPr="00233FFA" w:rsidRDefault="00233FFA" w:rsidP="00233FFA">
            <w:pPr>
              <w:pStyle w:val="PHBTableInterior"/>
            </w:pPr>
            <w:r w:rsidRPr="00233FFA">
              <w:t>CON</w:t>
            </w:r>
          </w:p>
        </w:tc>
        <w:tc>
          <w:tcPr>
            <w:tcW w:w="792" w:type="dxa"/>
            <w:shd w:val="clear" w:color="auto" w:fill="auto"/>
          </w:tcPr>
          <w:p w14:paraId="668333AB" w14:textId="77777777" w:rsidR="00233FFA" w:rsidRPr="00233FFA" w:rsidRDefault="00233FFA" w:rsidP="00233FFA">
            <w:pPr>
              <w:pStyle w:val="PHBTableInterior"/>
            </w:pPr>
            <w:r w:rsidRPr="00233FFA">
              <w:t>INT</w:t>
            </w:r>
          </w:p>
        </w:tc>
        <w:tc>
          <w:tcPr>
            <w:tcW w:w="792" w:type="dxa"/>
            <w:shd w:val="clear" w:color="auto" w:fill="auto"/>
          </w:tcPr>
          <w:p w14:paraId="52622287" w14:textId="77777777" w:rsidR="00233FFA" w:rsidRPr="00233FFA" w:rsidRDefault="00233FFA" w:rsidP="00233FFA">
            <w:pPr>
              <w:pStyle w:val="PHBTableInterior"/>
            </w:pPr>
            <w:r w:rsidRPr="00233FFA">
              <w:t>WIS</w:t>
            </w:r>
          </w:p>
        </w:tc>
        <w:tc>
          <w:tcPr>
            <w:tcW w:w="792" w:type="dxa"/>
            <w:shd w:val="clear" w:color="auto" w:fill="auto"/>
          </w:tcPr>
          <w:p w14:paraId="19D3751B" w14:textId="77777777" w:rsidR="00233FFA" w:rsidRPr="00233FFA" w:rsidRDefault="00233FFA" w:rsidP="00233FFA">
            <w:pPr>
              <w:pStyle w:val="PHBTableInterior"/>
            </w:pPr>
            <w:r w:rsidRPr="00233FFA">
              <w:t>CHA</w:t>
            </w:r>
          </w:p>
        </w:tc>
      </w:tr>
      <w:tr w:rsidR="00233FFA" w:rsidRPr="00233FFA" w14:paraId="50891BAB" w14:textId="77777777" w:rsidTr="00233FFA">
        <w:tc>
          <w:tcPr>
            <w:tcW w:w="792" w:type="dxa"/>
            <w:shd w:val="clear" w:color="auto" w:fill="auto"/>
          </w:tcPr>
          <w:p w14:paraId="1B25CB3F" w14:textId="77777777" w:rsidR="00233FFA" w:rsidRPr="00233FFA" w:rsidRDefault="00233FFA" w:rsidP="00233FFA">
            <w:pPr>
              <w:pStyle w:val="PHBTableInterior"/>
            </w:pPr>
            <w:r w:rsidRPr="00233FFA">
              <w:t>21(+5)</w:t>
            </w:r>
          </w:p>
        </w:tc>
        <w:tc>
          <w:tcPr>
            <w:tcW w:w="792" w:type="dxa"/>
            <w:shd w:val="clear" w:color="auto" w:fill="auto"/>
          </w:tcPr>
          <w:p w14:paraId="13F2F6D9" w14:textId="77777777" w:rsidR="00233FFA" w:rsidRPr="00233FFA" w:rsidRDefault="00233FFA" w:rsidP="00233FFA">
            <w:pPr>
              <w:pStyle w:val="PHBTableInterior"/>
            </w:pPr>
            <w:r w:rsidRPr="00233FFA">
              <w:t>8 (−1)</w:t>
            </w:r>
          </w:p>
        </w:tc>
        <w:tc>
          <w:tcPr>
            <w:tcW w:w="792" w:type="dxa"/>
            <w:shd w:val="clear" w:color="auto" w:fill="auto"/>
          </w:tcPr>
          <w:p w14:paraId="6AF496D4" w14:textId="77777777" w:rsidR="00233FFA" w:rsidRPr="00233FFA" w:rsidRDefault="00233FFA" w:rsidP="00233FFA">
            <w:pPr>
              <w:pStyle w:val="PHBTableInterior"/>
            </w:pPr>
            <w:r w:rsidRPr="00233FFA">
              <w:t>17(+3)</w:t>
            </w:r>
          </w:p>
        </w:tc>
        <w:tc>
          <w:tcPr>
            <w:tcW w:w="792" w:type="dxa"/>
            <w:shd w:val="clear" w:color="auto" w:fill="auto"/>
          </w:tcPr>
          <w:p w14:paraId="444B4577" w14:textId="77777777" w:rsidR="00233FFA" w:rsidRPr="00233FFA" w:rsidRDefault="00233FFA" w:rsidP="00233FFA">
            <w:pPr>
              <w:pStyle w:val="PHBTableInterior"/>
            </w:pPr>
            <w:r w:rsidRPr="00233FFA">
              <w:t>6 (−2)</w:t>
            </w:r>
          </w:p>
        </w:tc>
        <w:tc>
          <w:tcPr>
            <w:tcW w:w="792" w:type="dxa"/>
            <w:shd w:val="clear" w:color="auto" w:fill="auto"/>
          </w:tcPr>
          <w:p w14:paraId="16B4C937" w14:textId="77777777" w:rsidR="00233FFA" w:rsidRPr="00233FFA" w:rsidRDefault="00233FFA" w:rsidP="00233FFA">
            <w:pPr>
              <w:pStyle w:val="PHBTableInterior"/>
            </w:pPr>
            <w:r w:rsidRPr="00233FFA">
              <w:t>10(+0)</w:t>
            </w:r>
          </w:p>
        </w:tc>
        <w:tc>
          <w:tcPr>
            <w:tcW w:w="792" w:type="dxa"/>
            <w:shd w:val="clear" w:color="auto" w:fill="auto"/>
          </w:tcPr>
          <w:p w14:paraId="3097F46F" w14:textId="77777777" w:rsidR="00233FFA" w:rsidRPr="00233FFA" w:rsidRDefault="00233FFA" w:rsidP="00233FFA">
            <w:pPr>
              <w:pStyle w:val="PHBTableInterior"/>
            </w:pPr>
            <w:r w:rsidRPr="00233FFA">
              <w:t>8 (−1)</w:t>
            </w:r>
          </w:p>
        </w:tc>
      </w:tr>
    </w:tbl>
    <w:p w14:paraId="1D2922DD" w14:textId="77777777" w:rsidR="008D7E6B" w:rsidRPr="008D7E6B" w:rsidRDefault="008D7E6B" w:rsidP="008D7E6B">
      <w:pPr>
        <w:rPr>
          <w:b/>
        </w:rPr>
      </w:pPr>
      <w:r w:rsidRPr="00103A0F">
        <w:t>Skills Perception +4</w:t>
      </w:r>
    </w:p>
    <w:p w14:paraId="189E6A90" w14:textId="77777777" w:rsidR="008D7E6B" w:rsidRPr="008D7E6B" w:rsidRDefault="008D7E6B" w:rsidP="008D7E6B">
      <w:pPr>
        <w:rPr>
          <w:b/>
        </w:rPr>
      </w:pPr>
      <w:r w:rsidRPr="00103A0F">
        <w:t>Senses darkvision 60 ft., passive Perception 14</w:t>
      </w:r>
    </w:p>
    <w:p w14:paraId="60073474" w14:textId="77777777" w:rsidR="008D7E6B" w:rsidRPr="008D7E6B" w:rsidRDefault="008D7E6B" w:rsidP="008D7E6B">
      <w:pPr>
        <w:rPr>
          <w:b/>
        </w:rPr>
      </w:pPr>
      <w:r w:rsidRPr="00103A0F">
        <w:t>Languages Giant, Orc</w:t>
      </w:r>
    </w:p>
    <w:p w14:paraId="555B68FA" w14:textId="77777777" w:rsidR="008D7E6B" w:rsidRPr="008D7E6B" w:rsidRDefault="008D7E6B" w:rsidP="008D7E6B">
      <w:pPr>
        <w:rPr>
          <w:b/>
        </w:rPr>
      </w:pPr>
      <w:r w:rsidRPr="00103A0F">
        <w:t>Challenge 4 (1,100 XP)</w:t>
      </w:r>
    </w:p>
    <w:p w14:paraId="0F7C7EEC" w14:textId="77777777" w:rsidR="008D7E6B" w:rsidRPr="008D7E6B" w:rsidRDefault="008D7E6B" w:rsidP="008D7E6B">
      <w:pPr>
        <w:rPr>
          <w:b/>
        </w:rPr>
      </w:pPr>
      <w:r w:rsidRPr="00103A0F">
        <w:t>Crazy Like a Fox. Foreman Hellbrun has advantage on Wisdom (Perception) checks and on saving throws against being blinded, charmed, deafened, frightened, stunned, and knocked unconscious.</w:t>
      </w:r>
    </w:p>
    <w:p w14:paraId="2187B732" w14:textId="77777777" w:rsidR="008D7E6B" w:rsidRPr="008D7E6B" w:rsidRDefault="008D7E6B" w:rsidP="008D7E6B">
      <w:pPr>
        <w:rPr>
          <w:b/>
        </w:rPr>
      </w:pPr>
      <w:r w:rsidRPr="00103A0F">
        <w:t>Never Dreaming. Foreman Hellbrun never sleeps.</w:t>
      </w:r>
    </w:p>
    <w:p w14:paraId="710F46C8" w14:textId="77777777" w:rsidR="008D7E6B" w:rsidRPr="008D7E6B" w:rsidRDefault="008D7E6B" w:rsidP="008D7E6B">
      <w:pPr>
        <w:rPr>
          <w:b/>
        </w:rPr>
      </w:pPr>
      <w:r w:rsidRPr="00103A0F">
        <w:t>Multiattack. Foreman Hellbrun makes two attacks: one with his axe and one with his club.</w:t>
      </w:r>
    </w:p>
    <w:p w14:paraId="59C7BD85" w14:textId="77777777" w:rsidR="008D7E6B" w:rsidRPr="008D7E6B" w:rsidRDefault="008D7E6B" w:rsidP="008D7E6B">
      <w:pPr>
        <w:rPr>
          <w:b/>
        </w:rPr>
      </w:pPr>
      <w:r w:rsidRPr="00103A0F">
        <w:t>Stone Axe. Melee Weapon Attack: +7 to hit, reach 5 ft., one target. Hit: 14 (2d8 + 5) slashing damage.</w:t>
      </w:r>
    </w:p>
    <w:p w14:paraId="6F58BE5B" w14:textId="77777777" w:rsidR="008D7E6B" w:rsidRPr="008D7E6B" w:rsidRDefault="008D7E6B" w:rsidP="008D7E6B">
      <w:pPr>
        <w:rPr>
          <w:b/>
        </w:rPr>
      </w:pPr>
      <w:r w:rsidRPr="00103A0F">
        <w:t>Spiked Stone Club. Melee Weapon Attack: +7 to hit, reach 5 ft., one target. Hit: 14 (2d8 + 5) piercing damage.</w:t>
      </w:r>
    </w:p>
    <w:p w14:paraId="201E652D" w14:textId="19586649" w:rsidR="008D7E6B" w:rsidRPr="00103A0F" w:rsidRDefault="008D7E6B" w:rsidP="008D7E6B">
      <w:r>
        <w:t>Lair actions</w:t>
      </w:r>
    </w:p>
    <w:p w14:paraId="12AC72A9" w14:textId="77777777" w:rsidR="008D7E6B" w:rsidRPr="008D7E6B" w:rsidRDefault="008D7E6B" w:rsidP="008D7E6B">
      <w:pPr>
        <w:rPr>
          <w:b/>
        </w:rPr>
      </w:pPr>
      <w:r w:rsidRPr="00103A0F">
        <w:t>On initiative count 20 (losing initiative ties), Hellbrun takes a lair action to cause the following effect; he can use the following action:</w:t>
      </w:r>
    </w:p>
    <w:p w14:paraId="591FF6ED" w14:textId="17577EE9" w:rsidR="008D7E6B" w:rsidRPr="00103A0F" w:rsidRDefault="008D7E6B" w:rsidP="008D7E6B">
      <w:r w:rsidRPr="00103A0F">
        <w:t>Ceiling Collapse. Hellbrun smashes his maul against the ground or walls and part of the ceiling collapses above one creature that Hellbrun can see within 120 feet of him. The creature must succeed on a DC 12 Dexterity saving throw or take 6 (2d6) bludgeoning damage and be knocked prone and buried. The buried target is restrained and unable to breathe or stand up. A creature can take an action to make a DC 10 Strength check, ending the buried state on a success.</w:t>
      </w:r>
    </w:p>
    <w:p w14:paraId="3A50B724" w14:textId="77777777" w:rsidR="008D7E6B" w:rsidRDefault="008D7E6B" w:rsidP="008D7E6B">
      <w:pPr>
        <w:pStyle w:val="2"/>
        <w:rPr>
          <w:lang w:val="ru-RU"/>
        </w:rPr>
      </w:pPr>
      <w:bookmarkStart w:id="225" w:name="_Toc510259806"/>
      <w:r w:rsidRPr="0047393C">
        <w:t>Hobgoblin Battle Priest</w:t>
      </w:r>
      <w:bookmarkEnd w:id="225"/>
    </w:p>
    <w:p w14:paraId="3CA09A76" w14:textId="77777777" w:rsidR="008D7E6B" w:rsidRPr="008D7E6B" w:rsidRDefault="008D7E6B" w:rsidP="008D7E6B">
      <w:pPr>
        <w:rPr>
          <w:b/>
        </w:rPr>
      </w:pPr>
      <w:r w:rsidRPr="00103A0F">
        <w:t>Medium humanoid (goblinoid), lawful evil</w:t>
      </w:r>
    </w:p>
    <w:p w14:paraId="6F834B9A" w14:textId="77777777" w:rsidR="008D7E6B" w:rsidRPr="008D7E6B" w:rsidRDefault="008D7E6B" w:rsidP="008D7E6B">
      <w:pPr>
        <w:rPr>
          <w:b/>
        </w:rPr>
      </w:pPr>
      <w:r w:rsidRPr="00103A0F">
        <w:t>Armor Class 15 (scale armor)</w:t>
      </w:r>
    </w:p>
    <w:p w14:paraId="4AC15812" w14:textId="77777777" w:rsidR="008D7E6B" w:rsidRPr="008D7E6B" w:rsidRDefault="008D7E6B" w:rsidP="008D7E6B">
      <w:pPr>
        <w:rPr>
          <w:b/>
        </w:rPr>
      </w:pPr>
      <w:r w:rsidRPr="00103A0F">
        <w:t>Hit Points 33 (6d8 + 6)</w:t>
      </w:r>
    </w:p>
    <w:p w14:paraId="6FBF97DE"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CCD3A7B" w14:textId="77777777" w:rsidTr="00233FFA">
        <w:tc>
          <w:tcPr>
            <w:tcW w:w="792" w:type="dxa"/>
            <w:shd w:val="clear" w:color="auto" w:fill="auto"/>
          </w:tcPr>
          <w:p w14:paraId="5FF60CBB" w14:textId="77777777" w:rsidR="00233FFA" w:rsidRPr="00233FFA" w:rsidRDefault="00233FFA" w:rsidP="00233FFA">
            <w:pPr>
              <w:pStyle w:val="PHBTableInterior"/>
            </w:pPr>
            <w:r w:rsidRPr="00233FFA">
              <w:t>STR</w:t>
            </w:r>
          </w:p>
        </w:tc>
        <w:tc>
          <w:tcPr>
            <w:tcW w:w="792" w:type="dxa"/>
            <w:shd w:val="clear" w:color="auto" w:fill="auto"/>
          </w:tcPr>
          <w:p w14:paraId="7D535D90" w14:textId="77777777" w:rsidR="00233FFA" w:rsidRPr="00233FFA" w:rsidRDefault="00233FFA" w:rsidP="00233FFA">
            <w:pPr>
              <w:pStyle w:val="PHBTableInterior"/>
            </w:pPr>
            <w:r w:rsidRPr="00233FFA">
              <w:t>DEX</w:t>
            </w:r>
          </w:p>
        </w:tc>
        <w:tc>
          <w:tcPr>
            <w:tcW w:w="792" w:type="dxa"/>
            <w:shd w:val="clear" w:color="auto" w:fill="auto"/>
          </w:tcPr>
          <w:p w14:paraId="02395248" w14:textId="77777777" w:rsidR="00233FFA" w:rsidRPr="00233FFA" w:rsidRDefault="00233FFA" w:rsidP="00233FFA">
            <w:pPr>
              <w:pStyle w:val="PHBTableInterior"/>
            </w:pPr>
            <w:r w:rsidRPr="00233FFA">
              <w:t>CON</w:t>
            </w:r>
          </w:p>
        </w:tc>
        <w:tc>
          <w:tcPr>
            <w:tcW w:w="792" w:type="dxa"/>
            <w:shd w:val="clear" w:color="auto" w:fill="auto"/>
          </w:tcPr>
          <w:p w14:paraId="6C163619" w14:textId="77777777" w:rsidR="00233FFA" w:rsidRPr="00233FFA" w:rsidRDefault="00233FFA" w:rsidP="00233FFA">
            <w:pPr>
              <w:pStyle w:val="PHBTableInterior"/>
            </w:pPr>
            <w:r w:rsidRPr="00233FFA">
              <w:t>INT</w:t>
            </w:r>
          </w:p>
        </w:tc>
        <w:tc>
          <w:tcPr>
            <w:tcW w:w="792" w:type="dxa"/>
            <w:shd w:val="clear" w:color="auto" w:fill="auto"/>
          </w:tcPr>
          <w:p w14:paraId="2B2641CA" w14:textId="77777777" w:rsidR="00233FFA" w:rsidRPr="00233FFA" w:rsidRDefault="00233FFA" w:rsidP="00233FFA">
            <w:pPr>
              <w:pStyle w:val="PHBTableInterior"/>
            </w:pPr>
            <w:r w:rsidRPr="00233FFA">
              <w:t>WIS</w:t>
            </w:r>
          </w:p>
        </w:tc>
        <w:tc>
          <w:tcPr>
            <w:tcW w:w="792" w:type="dxa"/>
            <w:shd w:val="clear" w:color="auto" w:fill="auto"/>
          </w:tcPr>
          <w:p w14:paraId="75B6B1BB" w14:textId="77777777" w:rsidR="00233FFA" w:rsidRPr="00233FFA" w:rsidRDefault="00233FFA" w:rsidP="00233FFA">
            <w:pPr>
              <w:pStyle w:val="PHBTableInterior"/>
            </w:pPr>
            <w:r w:rsidRPr="00233FFA">
              <w:t>CHA</w:t>
            </w:r>
          </w:p>
        </w:tc>
      </w:tr>
      <w:tr w:rsidR="00233FFA" w:rsidRPr="00233FFA" w14:paraId="55A0BDAE" w14:textId="77777777" w:rsidTr="00233FFA">
        <w:tc>
          <w:tcPr>
            <w:tcW w:w="792" w:type="dxa"/>
            <w:shd w:val="clear" w:color="auto" w:fill="auto"/>
          </w:tcPr>
          <w:p w14:paraId="68498215" w14:textId="77777777" w:rsidR="00233FFA" w:rsidRPr="00233FFA" w:rsidRDefault="00233FFA" w:rsidP="00233FFA">
            <w:pPr>
              <w:pStyle w:val="PHBTableInterior"/>
            </w:pPr>
            <w:r w:rsidRPr="00233FFA">
              <w:t>11(+0)</w:t>
            </w:r>
          </w:p>
        </w:tc>
        <w:tc>
          <w:tcPr>
            <w:tcW w:w="792" w:type="dxa"/>
            <w:shd w:val="clear" w:color="auto" w:fill="auto"/>
          </w:tcPr>
          <w:p w14:paraId="67105424" w14:textId="77777777" w:rsidR="00233FFA" w:rsidRPr="00233FFA" w:rsidRDefault="00233FFA" w:rsidP="00233FFA">
            <w:pPr>
              <w:pStyle w:val="PHBTableInterior"/>
            </w:pPr>
            <w:r w:rsidRPr="00233FFA">
              <w:t>14(+2)</w:t>
            </w:r>
          </w:p>
        </w:tc>
        <w:tc>
          <w:tcPr>
            <w:tcW w:w="792" w:type="dxa"/>
            <w:shd w:val="clear" w:color="auto" w:fill="auto"/>
          </w:tcPr>
          <w:p w14:paraId="7878D439" w14:textId="77777777" w:rsidR="00233FFA" w:rsidRPr="00233FFA" w:rsidRDefault="00233FFA" w:rsidP="00233FFA">
            <w:pPr>
              <w:pStyle w:val="PHBTableInterior"/>
            </w:pPr>
            <w:r w:rsidRPr="00233FFA">
              <w:t>12(+1)</w:t>
            </w:r>
          </w:p>
        </w:tc>
        <w:tc>
          <w:tcPr>
            <w:tcW w:w="792" w:type="dxa"/>
            <w:shd w:val="clear" w:color="auto" w:fill="auto"/>
          </w:tcPr>
          <w:p w14:paraId="4E72852B" w14:textId="77777777" w:rsidR="00233FFA" w:rsidRPr="00233FFA" w:rsidRDefault="00233FFA" w:rsidP="00233FFA">
            <w:pPr>
              <w:pStyle w:val="PHBTableInterior"/>
            </w:pPr>
            <w:r w:rsidRPr="00233FFA">
              <w:t>10(+0)</w:t>
            </w:r>
          </w:p>
        </w:tc>
        <w:tc>
          <w:tcPr>
            <w:tcW w:w="792" w:type="dxa"/>
            <w:shd w:val="clear" w:color="auto" w:fill="auto"/>
          </w:tcPr>
          <w:p w14:paraId="1A6BA335" w14:textId="77777777" w:rsidR="00233FFA" w:rsidRPr="00233FFA" w:rsidRDefault="00233FFA" w:rsidP="00233FFA">
            <w:pPr>
              <w:pStyle w:val="PHBTableInterior"/>
            </w:pPr>
            <w:r w:rsidRPr="00233FFA">
              <w:t>13(+1)</w:t>
            </w:r>
          </w:p>
        </w:tc>
        <w:tc>
          <w:tcPr>
            <w:tcW w:w="792" w:type="dxa"/>
            <w:shd w:val="clear" w:color="auto" w:fill="auto"/>
          </w:tcPr>
          <w:p w14:paraId="2E60E0E7" w14:textId="77777777" w:rsidR="00233FFA" w:rsidRPr="00233FFA" w:rsidRDefault="00233FFA" w:rsidP="00233FFA">
            <w:pPr>
              <w:pStyle w:val="PHBTableInterior"/>
            </w:pPr>
            <w:r w:rsidRPr="00233FFA">
              <w:t>14(+2)</w:t>
            </w:r>
          </w:p>
        </w:tc>
      </w:tr>
    </w:tbl>
    <w:p w14:paraId="34C521F6" w14:textId="45372E78" w:rsidR="008D7E6B" w:rsidRPr="008D7E6B" w:rsidRDefault="008D7E6B" w:rsidP="008D7E6B">
      <w:pPr>
        <w:rPr>
          <w:b/>
        </w:rPr>
      </w:pPr>
      <w:r w:rsidRPr="00103A0F">
        <w:t>Skills Deception +4, Persuasion +4, Religion +2</w:t>
      </w:r>
    </w:p>
    <w:p w14:paraId="322B6973" w14:textId="77777777" w:rsidR="008D7E6B" w:rsidRPr="008D7E6B" w:rsidRDefault="008D7E6B" w:rsidP="008D7E6B">
      <w:pPr>
        <w:rPr>
          <w:b/>
        </w:rPr>
      </w:pPr>
      <w:r w:rsidRPr="00103A0F">
        <w:t>Senses passive Perception 10</w:t>
      </w:r>
    </w:p>
    <w:p w14:paraId="0FB1B852" w14:textId="77777777" w:rsidR="008D7E6B" w:rsidRPr="008D7E6B" w:rsidRDefault="008D7E6B" w:rsidP="008D7E6B">
      <w:pPr>
        <w:rPr>
          <w:b/>
        </w:rPr>
      </w:pPr>
      <w:r w:rsidRPr="00103A0F">
        <w:t>Languages Goblin, Common</w:t>
      </w:r>
    </w:p>
    <w:p w14:paraId="24F2F5D2" w14:textId="77777777" w:rsidR="008D7E6B" w:rsidRPr="008D7E6B" w:rsidRDefault="008D7E6B" w:rsidP="008D7E6B">
      <w:pPr>
        <w:rPr>
          <w:b/>
        </w:rPr>
      </w:pPr>
      <w:r w:rsidRPr="00103A0F">
        <w:t>Challenge 2 (450 XP)</w:t>
      </w:r>
    </w:p>
    <w:p w14:paraId="7AA57281" w14:textId="460EBDAC" w:rsidR="008D7E6B" w:rsidRPr="008D7E6B" w:rsidRDefault="008D7E6B" w:rsidP="008D7E6B">
      <w:pPr>
        <w:rPr>
          <w:b/>
        </w:rPr>
      </w:pPr>
      <w:r w:rsidRPr="00103A0F">
        <w:t>Battle Ready. The battle priest has advantage on</w:t>
      </w:r>
      <w:r w:rsidR="00233FFA">
        <w:t xml:space="preserve"> </w:t>
      </w:r>
      <w:r w:rsidRPr="00103A0F">
        <w:t>saving throws against being charmed or frightened.</w:t>
      </w:r>
    </w:p>
    <w:p w14:paraId="6ED5D969" w14:textId="77777777" w:rsidR="008D7E6B" w:rsidRPr="008D7E6B" w:rsidRDefault="008D7E6B" w:rsidP="008D7E6B">
      <w:pPr>
        <w:rPr>
          <w:b/>
        </w:rPr>
      </w:pPr>
      <w:r w:rsidRPr="00103A0F">
        <w:t>Spellcasting. The battle priest is a 4th-level spellcaster. Its spellcasting ability is Wisdom (spell save DC 11, +3 to hit with spell attacks). The battle priest has the following cleric spells prepared:</w:t>
      </w:r>
    </w:p>
    <w:p w14:paraId="5E0182CC" w14:textId="77777777" w:rsidR="008D7E6B" w:rsidRPr="008D7E6B" w:rsidRDefault="008D7E6B" w:rsidP="008D7E6B">
      <w:pPr>
        <w:rPr>
          <w:b/>
        </w:rPr>
      </w:pPr>
      <w:r w:rsidRPr="00103A0F">
        <w:t>Cantrips (at will): light, sacred flame, thaumaturgy</w:t>
      </w:r>
    </w:p>
    <w:p w14:paraId="4692B892" w14:textId="77777777" w:rsidR="008D7E6B" w:rsidRPr="008D7E6B" w:rsidRDefault="008D7E6B" w:rsidP="008D7E6B">
      <w:pPr>
        <w:rPr>
          <w:b/>
        </w:rPr>
      </w:pPr>
      <w:r w:rsidRPr="00103A0F">
        <w:t>1st level (4 slots): command, inflict wounds, shield of faith</w:t>
      </w:r>
    </w:p>
    <w:p w14:paraId="4A107241" w14:textId="77777777" w:rsidR="008D7E6B" w:rsidRPr="008D7E6B" w:rsidRDefault="008D7E6B" w:rsidP="008D7E6B">
      <w:pPr>
        <w:rPr>
          <w:b/>
        </w:rPr>
      </w:pPr>
      <w:r w:rsidRPr="00103A0F">
        <w:t>2nd level (3 slots): hold person, spiritual weapon</w:t>
      </w:r>
    </w:p>
    <w:p w14:paraId="35EB6AC9" w14:textId="6067C3C9" w:rsidR="008D7E6B" w:rsidRPr="008D7E6B" w:rsidRDefault="008D7E6B" w:rsidP="008D7E6B">
      <w:pPr>
        <w:rPr>
          <w:b/>
        </w:rPr>
      </w:pPr>
      <w:r w:rsidRPr="00103A0F">
        <w:t>Multiattack. The battle priest makes two melee</w:t>
      </w:r>
      <w:r w:rsidR="00233FFA">
        <w:t xml:space="preserve"> </w:t>
      </w:r>
      <w:r w:rsidRPr="00103A0F">
        <w:t>attacks.</w:t>
      </w:r>
    </w:p>
    <w:p w14:paraId="207E4E11" w14:textId="77777777" w:rsidR="008D7E6B" w:rsidRPr="008D7E6B" w:rsidRDefault="008D7E6B" w:rsidP="008D7E6B">
      <w:pPr>
        <w:rPr>
          <w:b/>
        </w:rPr>
      </w:pPr>
      <w:r w:rsidRPr="00103A0F">
        <w:t>Morningstar. Melee Weapon Attack: +4 to hit, reach 5 ft., one creature. Hit: 5 (1d6 + 2) piercing damage.</w:t>
      </w:r>
    </w:p>
    <w:p w14:paraId="33CF000B" w14:textId="0B5A410D" w:rsidR="008D7E6B" w:rsidRDefault="008D7E6B" w:rsidP="008D7E6B">
      <w:pPr>
        <w:pStyle w:val="2"/>
        <w:rPr>
          <w:lang w:val="ru-RU"/>
        </w:rPr>
      </w:pPr>
      <w:bookmarkStart w:id="226" w:name="_Toc510259807"/>
      <w:r w:rsidRPr="0047393C">
        <w:t>Hobgoblin Fist</w:t>
      </w:r>
      <w:bookmarkEnd w:id="226"/>
    </w:p>
    <w:p w14:paraId="2AC5A213" w14:textId="77777777" w:rsidR="008D7E6B" w:rsidRPr="008D7E6B" w:rsidRDefault="008D7E6B" w:rsidP="008D7E6B">
      <w:pPr>
        <w:rPr>
          <w:b/>
        </w:rPr>
      </w:pPr>
      <w:r w:rsidRPr="00103A0F">
        <w:t>Medium humanoid (goblinoid), Lawful evil</w:t>
      </w:r>
    </w:p>
    <w:p w14:paraId="36245DD2" w14:textId="77777777" w:rsidR="008D7E6B" w:rsidRPr="008D7E6B" w:rsidRDefault="008D7E6B" w:rsidP="008D7E6B">
      <w:pPr>
        <w:rPr>
          <w:b/>
        </w:rPr>
      </w:pPr>
      <w:r w:rsidRPr="00103A0F">
        <w:t>Armor Class 18 (plate)</w:t>
      </w:r>
    </w:p>
    <w:p w14:paraId="488F65E6" w14:textId="77777777" w:rsidR="008D7E6B" w:rsidRPr="008D7E6B" w:rsidRDefault="008D7E6B" w:rsidP="008D7E6B">
      <w:pPr>
        <w:rPr>
          <w:b/>
        </w:rPr>
      </w:pPr>
      <w:r w:rsidRPr="00103A0F">
        <w:t>Hit Points 42 (5d8 + 20)</w:t>
      </w:r>
    </w:p>
    <w:p w14:paraId="22FFB021"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47815BDF" w14:textId="77777777" w:rsidTr="00233FFA">
        <w:tc>
          <w:tcPr>
            <w:tcW w:w="792" w:type="dxa"/>
            <w:shd w:val="clear" w:color="auto" w:fill="auto"/>
          </w:tcPr>
          <w:p w14:paraId="14738DA3" w14:textId="77777777" w:rsidR="00233FFA" w:rsidRPr="00233FFA" w:rsidRDefault="00233FFA" w:rsidP="00233FFA">
            <w:pPr>
              <w:pStyle w:val="PHBTableInterior"/>
            </w:pPr>
            <w:r w:rsidRPr="00233FFA">
              <w:t>STR</w:t>
            </w:r>
          </w:p>
        </w:tc>
        <w:tc>
          <w:tcPr>
            <w:tcW w:w="792" w:type="dxa"/>
            <w:shd w:val="clear" w:color="auto" w:fill="auto"/>
          </w:tcPr>
          <w:p w14:paraId="300D7351" w14:textId="77777777" w:rsidR="00233FFA" w:rsidRPr="00233FFA" w:rsidRDefault="00233FFA" w:rsidP="00233FFA">
            <w:pPr>
              <w:pStyle w:val="PHBTableInterior"/>
            </w:pPr>
            <w:r w:rsidRPr="00233FFA">
              <w:t>DEX</w:t>
            </w:r>
          </w:p>
        </w:tc>
        <w:tc>
          <w:tcPr>
            <w:tcW w:w="792" w:type="dxa"/>
            <w:shd w:val="clear" w:color="auto" w:fill="auto"/>
          </w:tcPr>
          <w:p w14:paraId="0F0DC0BF" w14:textId="77777777" w:rsidR="00233FFA" w:rsidRPr="00233FFA" w:rsidRDefault="00233FFA" w:rsidP="00233FFA">
            <w:pPr>
              <w:pStyle w:val="PHBTableInterior"/>
            </w:pPr>
            <w:r w:rsidRPr="00233FFA">
              <w:t>CON</w:t>
            </w:r>
          </w:p>
        </w:tc>
        <w:tc>
          <w:tcPr>
            <w:tcW w:w="792" w:type="dxa"/>
            <w:shd w:val="clear" w:color="auto" w:fill="auto"/>
          </w:tcPr>
          <w:p w14:paraId="1DA81C75" w14:textId="77777777" w:rsidR="00233FFA" w:rsidRPr="00233FFA" w:rsidRDefault="00233FFA" w:rsidP="00233FFA">
            <w:pPr>
              <w:pStyle w:val="PHBTableInterior"/>
            </w:pPr>
            <w:r w:rsidRPr="00233FFA">
              <w:t>INT</w:t>
            </w:r>
          </w:p>
        </w:tc>
        <w:tc>
          <w:tcPr>
            <w:tcW w:w="792" w:type="dxa"/>
            <w:shd w:val="clear" w:color="auto" w:fill="auto"/>
          </w:tcPr>
          <w:p w14:paraId="55586967" w14:textId="77777777" w:rsidR="00233FFA" w:rsidRPr="00233FFA" w:rsidRDefault="00233FFA" w:rsidP="00233FFA">
            <w:pPr>
              <w:pStyle w:val="PHBTableInterior"/>
            </w:pPr>
            <w:r w:rsidRPr="00233FFA">
              <w:t>WIS</w:t>
            </w:r>
          </w:p>
        </w:tc>
        <w:tc>
          <w:tcPr>
            <w:tcW w:w="792" w:type="dxa"/>
            <w:shd w:val="clear" w:color="auto" w:fill="auto"/>
          </w:tcPr>
          <w:p w14:paraId="3BD07766" w14:textId="77777777" w:rsidR="00233FFA" w:rsidRPr="00233FFA" w:rsidRDefault="00233FFA" w:rsidP="00233FFA">
            <w:pPr>
              <w:pStyle w:val="PHBTableInterior"/>
            </w:pPr>
            <w:r w:rsidRPr="00233FFA">
              <w:t>CHA</w:t>
            </w:r>
          </w:p>
        </w:tc>
      </w:tr>
      <w:tr w:rsidR="00233FFA" w:rsidRPr="00233FFA" w14:paraId="585F6645" w14:textId="77777777" w:rsidTr="00233FFA">
        <w:tc>
          <w:tcPr>
            <w:tcW w:w="792" w:type="dxa"/>
            <w:shd w:val="clear" w:color="auto" w:fill="auto"/>
          </w:tcPr>
          <w:p w14:paraId="48AE4F5B" w14:textId="77777777" w:rsidR="00233FFA" w:rsidRPr="00233FFA" w:rsidRDefault="00233FFA" w:rsidP="00233FFA">
            <w:pPr>
              <w:pStyle w:val="PHBTableInterior"/>
            </w:pPr>
            <w:r w:rsidRPr="00233FFA">
              <w:t>18(+4)</w:t>
            </w:r>
          </w:p>
        </w:tc>
        <w:tc>
          <w:tcPr>
            <w:tcW w:w="792" w:type="dxa"/>
            <w:shd w:val="clear" w:color="auto" w:fill="auto"/>
          </w:tcPr>
          <w:p w14:paraId="62272BA0" w14:textId="77777777" w:rsidR="00233FFA" w:rsidRPr="00233FFA" w:rsidRDefault="00233FFA" w:rsidP="00233FFA">
            <w:pPr>
              <w:pStyle w:val="PHBTableInterior"/>
            </w:pPr>
            <w:r w:rsidRPr="00233FFA">
              <w:t>12(+1)</w:t>
            </w:r>
          </w:p>
        </w:tc>
        <w:tc>
          <w:tcPr>
            <w:tcW w:w="792" w:type="dxa"/>
            <w:shd w:val="clear" w:color="auto" w:fill="auto"/>
          </w:tcPr>
          <w:p w14:paraId="13C1839A" w14:textId="77777777" w:rsidR="00233FFA" w:rsidRPr="00233FFA" w:rsidRDefault="00233FFA" w:rsidP="00233FFA">
            <w:pPr>
              <w:pStyle w:val="PHBTableInterior"/>
            </w:pPr>
            <w:r w:rsidRPr="00233FFA">
              <w:t>18(+4)</w:t>
            </w:r>
          </w:p>
        </w:tc>
        <w:tc>
          <w:tcPr>
            <w:tcW w:w="792" w:type="dxa"/>
            <w:shd w:val="clear" w:color="auto" w:fill="auto"/>
          </w:tcPr>
          <w:p w14:paraId="01E262B2" w14:textId="77777777" w:rsidR="00233FFA" w:rsidRPr="00233FFA" w:rsidRDefault="00233FFA" w:rsidP="00233FFA">
            <w:pPr>
              <w:pStyle w:val="PHBTableInterior"/>
            </w:pPr>
            <w:r w:rsidRPr="00233FFA">
              <w:t>12(+1)</w:t>
            </w:r>
          </w:p>
        </w:tc>
        <w:tc>
          <w:tcPr>
            <w:tcW w:w="792" w:type="dxa"/>
            <w:shd w:val="clear" w:color="auto" w:fill="auto"/>
          </w:tcPr>
          <w:p w14:paraId="64F0FF88" w14:textId="77777777" w:rsidR="00233FFA" w:rsidRPr="00233FFA" w:rsidRDefault="00233FFA" w:rsidP="00233FFA">
            <w:pPr>
              <w:pStyle w:val="PHBTableInterior"/>
            </w:pPr>
            <w:r w:rsidRPr="00233FFA">
              <w:t>11(+0)</w:t>
            </w:r>
          </w:p>
        </w:tc>
        <w:tc>
          <w:tcPr>
            <w:tcW w:w="792" w:type="dxa"/>
            <w:shd w:val="clear" w:color="auto" w:fill="auto"/>
          </w:tcPr>
          <w:p w14:paraId="0C87FF72" w14:textId="77777777" w:rsidR="00233FFA" w:rsidRPr="00233FFA" w:rsidRDefault="00233FFA" w:rsidP="00233FFA">
            <w:pPr>
              <w:pStyle w:val="PHBTableInterior"/>
            </w:pPr>
            <w:r w:rsidRPr="00233FFA">
              <w:t>12(+1)</w:t>
            </w:r>
          </w:p>
        </w:tc>
      </w:tr>
    </w:tbl>
    <w:p w14:paraId="65B1FF9D" w14:textId="480CD102" w:rsidR="008D7E6B" w:rsidRPr="008D7E6B" w:rsidRDefault="008D7E6B" w:rsidP="008D7E6B">
      <w:pPr>
        <w:rPr>
          <w:b/>
        </w:rPr>
      </w:pPr>
      <w:r w:rsidRPr="00103A0F">
        <w:t>Skills Intimidation +5, Survival +2</w:t>
      </w:r>
    </w:p>
    <w:p w14:paraId="1B71AD8A" w14:textId="77777777" w:rsidR="008D7E6B" w:rsidRPr="008D7E6B" w:rsidRDefault="008D7E6B" w:rsidP="008D7E6B">
      <w:pPr>
        <w:rPr>
          <w:b/>
        </w:rPr>
      </w:pPr>
      <w:r w:rsidRPr="00103A0F">
        <w:t>Senses darkvision 60 ft., passive Perception 10</w:t>
      </w:r>
    </w:p>
    <w:p w14:paraId="0B05D0FC" w14:textId="77777777" w:rsidR="008D7E6B" w:rsidRPr="008D7E6B" w:rsidRDefault="008D7E6B" w:rsidP="008D7E6B">
      <w:pPr>
        <w:rPr>
          <w:b/>
        </w:rPr>
      </w:pPr>
      <w:r w:rsidRPr="00103A0F">
        <w:t>Languages Common, Orc</w:t>
      </w:r>
    </w:p>
    <w:p w14:paraId="4B789B24" w14:textId="77777777" w:rsidR="008D7E6B" w:rsidRPr="008D7E6B" w:rsidRDefault="008D7E6B" w:rsidP="008D7E6B">
      <w:pPr>
        <w:rPr>
          <w:b/>
        </w:rPr>
      </w:pPr>
      <w:r w:rsidRPr="00103A0F">
        <w:t>Challenge 2 (450 XP)</w:t>
      </w:r>
    </w:p>
    <w:p w14:paraId="135821DB" w14:textId="77777777" w:rsidR="008D7E6B" w:rsidRPr="008D7E6B" w:rsidRDefault="008D7E6B" w:rsidP="008D7E6B">
      <w:pPr>
        <w:rPr>
          <w:b/>
        </w:rPr>
      </w:pPr>
      <w:r w:rsidRPr="00103A0F">
        <w:t>Aggressive. As a bonus action, the Fist can move up to its speed toward a hostile creature that it can see.</w:t>
      </w:r>
    </w:p>
    <w:p w14:paraId="67123584" w14:textId="77777777" w:rsidR="008D7E6B" w:rsidRPr="008D7E6B" w:rsidRDefault="008D7E6B" w:rsidP="008D7E6B">
      <w:pPr>
        <w:rPr>
          <w:b/>
        </w:rPr>
      </w:pPr>
      <w:r w:rsidRPr="00103A0F">
        <w:t>Multiattack. The Fist makes two greataxe attacks.</w:t>
      </w:r>
    </w:p>
    <w:p w14:paraId="28E1BDDE" w14:textId="77777777" w:rsidR="008D7E6B" w:rsidRPr="008D7E6B" w:rsidRDefault="008D7E6B" w:rsidP="008D7E6B">
      <w:pPr>
        <w:rPr>
          <w:b/>
        </w:rPr>
      </w:pPr>
      <w:r w:rsidRPr="00103A0F">
        <w:t>Greataxe. Melee Weapon Attack: +6 to hit, reach 5 ft., one target. Hit: 10 (1d12 + 4) slashing damage.</w:t>
      </w:r>
    </w:p>
    <w:p w14:paraId="209D7795" w14:textId="1A14BEA0" w:rsidR="008D7E6B" w:rsidRPr="00103A0F" w:rsidRDefault="008D7E6B" w:rsidP="008D7E6B">
      <w:pPr>
        <w:rPr>
          <w:lang w:val="ru-RU"/>
        </w:rPr>
      </w:pPr>
      <w:r w:rsidRPr="00103A0F">
        <w:t xml:space="preserve">Javelin. Melee or Ranged Weapon Attack: +6 to hit, reach 5 ft. or range 30/120 ft., one target. </w:t>
      </w:r>
      <w:r w:rsidRPr="00103A0F">
        <w:rPr>
          <w:lang w:val="ru-RU"/>
        </w:rPr>
        <w:t>Hit: 7 (1d6 + 4) piercing damage.</w:t>
      </w:r>
    </w:p>
    <w:p w14:paraId="54014839" w14:textId="77777777" w:rsidR="008D7E6B" w:rsidRDefault="008D7E6B" w:rsidP="008D7E6B">
      <w:pPr>
        <w:pStyle w:val="2"/>
        <w:rPr>
          <w:lang w:val="ru-RU"/>
        </w:rPr>
      </w:pPr>
      <w:bookmarkStart w:id="227" w:name="_Toc510259808"/>
      <w:r w:rsidRPr="0047393C">
        <w:t>Nivek (Minotaur)</w:t>
      </w:r>
      <w:bookmarkEnd w:id="227"/>
    </w:p>
    <w:p w14:paraId="0C33E6B9" w14:textId="77777777" w:rsidR="008D7E6B" w:rsidRPr="008D7E6B" w:rsidRDefault="008D7E6B" w:rsidP="008D7E6B">
      <w:pPr>
        <w:rPr>
          <w:b/>
        </w:rPr>
      </w:pPr>
      <w:r w:rsidRPr="00103A0F">
        <w:t>Large monstrosity, chaotic evil</w:t>
      </w:r>
    </w:p>
    <w:p w14:paraId="4B2CC8DF" w14:textId="77777777" w:rsidR="008D7E6B" w:rsidRPr="008D7E6B" w:rsidRDefault="008D7E6B" w:rsidP="008D7E6B">
      <w:pPr>
        <w:rPr>
          <w:b/>
        </w:rPr>
      </w:pPr>
      <w:r w:rsidRPr="00103A0F">
        <w:t>Armor Class 14 (natural armor)</w:t>
      </w:r>
    </w:p>
    <w:p w14:paraId="6AB98C48" w14:textId="77777777" w:rsidR="008D7E6B" w:rsidRPr="008D7E6B" w:rsidRDefault="008D7E6B" w:rsidP="008D7E6B">
      <w:pPr>
        <w:rPr>
          <w:b/>
        </w:rPr>
      </w:pPr>
      <w:r w:rsidRPr="00103A0F">
        <w:t>Hit Points 76 (9d10 + 27)</w:t>
      </w:r>
    </w:p>
    <w:p w14:paraId="6677A60A" w14:textId="77777777" w:rsidR="00E82E8E" w:rsidRPr="00E82E8E" w:rsidRDefault="008D7E6B" w:rsidP="008D7E6B">
      <w:pPr>
        <w:rPr>
          <w:b/>
        </w:rPr>
      </w:pPr>
      <w:r w:rsidRPr="00103A0F">
        <w:t>Speed 40 ft.</w:t>
      </w:r>
    </w:p>
    <w:p w14:paraId="665CCDE2" w14:textId="77777777" w:rsidR="00E82E8E" w:rsidRPr="00E82E8E" w:rsidRDefault="008D7E6B" w:rsidP="008D7E6B">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362DA77" w14:textId="4D2C9257" w:rsidR="008D7E6B" w:rsidRPr="008D7E6B" w:rsidRDefault="008D7E6B" w:rsidP="008D7E6B">
      <w:pPr>
        <w:rPr>
          <w:b/>
          <w:lang w:val="ru-RU"/>
        </w:rPr>
      </w:pPr>
      <w:r>
        <w:rPr>
          <w:lang w:val="ru-RU"/>
        </w:rPr>
        <w:t>18(+4)</w:t>
      </w:r>
      <w:r>
        <w:rPr>
          <w:lang w:val="ru-RU"/>
        </w:rPr>
        <w:tab/>
        <w:t>11(+0)</w:t>
      </w:r>
      <w:r>
        <w:rPr>
          <w:lang w:val="ru-RU"/>
        </w:rPr>
        <w:tab/>
        <w:t>16(+3)</w:t>
      </w:r>
      <w:r>
        <w:rPr>
          <w:lang w:val="ru-RU"/>
        </w:rPr>
        <w:tab/>
      </w:r>
      <w:r w:rsidR="00233FFA">
        <w:rPr>
          <w:lang w:val="ru-RU"/>
        </w:rPr>
        <w:t>6 (−2)</w:t>
      </w:r>
      <w:r w:rsidR="00233FFA">
        <w:rPr>
          <w:lang w:val="ru-RU"/>
        </w:rPr>
        <w:tab/>
      </w:r>
      <w:r>
        <w:rPr>
          <w:lang w:val="ru-RU"/>
        </w:rPr>
        <w:t>16(+3)</w:t>
      </w:r>
      <w:r>
        <w:rPr>
          <w:lang w:val="ru-RU"/>
        </w:rPr>
        <w:tab/>
      </w:r>
      <w:r w:rsidRPr="00103A0F">
        <w:rPr>
          <w:lang w:val="ru-RU"/>
        </w:rPr>
        <w:t>9 (−1)</w:t>
      </w:r>
    </w:p>
    <w:p w14:paraId="0F318206" w14:textId="77777777" w:rsidR="008D7E6B" w:rsidRPr="008D7E6B" w:rsidRDefault="008D7E6B" w:rsidP="008D7E6B">
      <w:pPr>
        <w:rPr>
          <w:b/>
          <w:lang w:val="ru-RU"/>
        </w:rPr>
      </w:pPr>
      <w:r w:rsidRPr="00103A0F">
        <w:rPr>
          <w:lang w:val="ru-RU"/>
        </w:rPr>
        <w:t>Skills Perception +7</w:t>
      </w:r>
    </w:p>
    <w:p w14:paraId="24972DB3" w14:textId="77777777" w:rsidR="008D7E6B" w:rsidRPr="008D7E6B" w:rsidRDefault="008D7E6B" w:rsidP="008D7E6B">
      <w:pPr>
        <w:rPr>
          <w:b/>
        </w:rPr>
      </w:pPr>
      <w:r w:rsidRPr="00103A0F">
        <w:t>Senses darkvision 60 ft., passive Perception 17</w:t>
      </w:r>
    </w:p>
    <w:p w14:paraId="319C433E" w14:textId="77777777" w:rsidR="008D7E6B" w:rsidRPr="008D7E6B" w:rsidRDefault="008D7E6B" w:rsidP="008D7E6B">
      <w:pPr>
        <w:rPr>
          <w:b/>
        </w:rPr>
      </w:pPr>
      <w:r w:rsidRPr="00103A0F">
        <w:t>Languages Abyssal, Common</w:t>
      </w:r>
    </w:p>
    <w:p w14:paraId="2607E3D9" w14:textId="77777777" w:rsidR="008D7E6B" w:rsidRPr="008D7E6B" w:rsidRDefault="008D7E6B" w:rsidP="008D7E6B">
      <w:pPr>
        <w:rPr>
          <w:b/>
        </w:rPr>
      </w:pPr>
      <w:r w:rsidRPr="00103A0F">
        <w:t>Challenge 3 (700 XP)</w:t>
      </w:r>
    </w:p>
    <w:p w14:paraId="077ED9B2" w14:textId="77777777" w:rsidR="008D7E6B" w:rsidRPr="008D7E6B" w:rsidRDefault="008D7E6B" w:rsidP="008D7E6B">
      <w:pPr>
        <w:rPr>
          <w:b/>
        </w:rPr>
      </w:pPr>
      <w:r w:rsidRPr="00103A0F">
        <w:t>Charge. If the Nivek moves at least 10 feet straight toward a target and then hits it with an impale attack on the same turn, the target takes an extra 9 (2d8) piercing damage. If the target is a creature, it must succeed on a DC 14 Strength saving throw or be pushed up to 10 feet away and knocked prone.</w:t>
      </w:r>
    </w:p>
    <w:p w14:paraId="46BB0C32" w14:textId="77777777" w:rsidR="008D7E6B" w:rsidRPr="008D7E6B" w:rsidRDefault="008D7E6B" w:rsidP="008D7E6B">
      <w:pPr>
        <w:rPr>
          <w:b/>
        </w:rPr>
      </w:pPr>
      <w:r w:rsidRPr="00103A0F">
        <w:t>Labyrinthine Recall. The Nivek can perfectly recall any path it has traveled.</w:t>
      </w:r>
    </w:p>
    <w:p w14:paraId="37C99CBF" w14:textId="77777777" w:rsidR="008D7E6B" w:rsidRPr="008D7E6B" w:rsidRDefault="008D7E6B" w:rsidP="008D7E6B">
      <w:pPr>
        <w:rPr>
          <w:b/>
        </w:rPr>
      </w:pPr>
      <w:r w:rsidRPr="00103A0F">
        <w:t>Reckless. At the start of its turn, the Nivek can gain advantage on all melee weapon attack rolls it makes during that turn, but attack rolls against it have advantage until the start of its next turn.</w:t>
      </w:r>
    </w:p>
    <w:p w14:paraId="4F113A57" w14:textId="77777777" w:rsidR="008D7E6B" w:rsidRPr="008D7E6B" w:rsidRDefault="008D7E6B" w:rsidP="008D7E6B">
      <w:pPr>
        <w:rPr>
          <w:b/>
        </w:rPr>
      </w:pPr>
      <w:r w:rsidRPr="00103A0F">
        <w:t>Greatclub. Melee Weapon Attack: +6 to hit, reach 5 ft., one target. Hit: 13 (2d8 + 4) bludgeoning damage.</w:t>
      </w:r>
    </w:p>
    <w:p w14:paraId="7610939E" w14:textId="77777777" w:rsidR="008D7E6B" w:rsidRPr="008D7E6B" w:rsidRDefault="008D7E6B" w:rsidP="008D7E6B">
      <w:pPr>
        <w:rPr>
          <w:b/>
        </w:rPr>
      </w:pPr>
      <w:r w:rsidRPr="00103A0F">
        <w:t>Impale. Melee Weapon Attack: +6 to hit, reach 5 ft., one target. Hit: 13 (2d8 + 4) piercing damage.</w:t>
      </w:r>
    </w:p>
    <w:p w14:paraId="0900B29A" w14:textId="77777777" w:rsidR="008D7E6B" w:rsidRPr="008D7E6B" w:rsidRDefault="008D7E6B" w:rsidP="008D7E6B">
      <w:pPr>
        <w:rPr>
          <w:b/>
        </w:rPr>
      </w:pPr>
      <w:r w:rsidRPr="00103A0F">
        <w:t>On initiative count 20 (losing initiative ties), Nivek takes a lair action to cause the following effect; Nivek can use the following action:</w:t>
      </w:r>
    </w:p>
    <w:p w14:paraId="10DD00AF" w14:textId="77777777" w:rsidR="008D7E6B" w:rsidRPr="008D7E6B" w:rsidRDefault="008D7E6B" w:rsidP="008D7E6B">
      <w:pPr>
        <w:rPr>
          <w:b/>
        </w:rPr>
      </w:pPr>
      <w:r w:rsidRPr="00103A0F">
        <w:t>Hapless Shield. Nivek snatches up a prisoner and uses their body as a shield. A character can attack Nivek with ranged or melee attacks at disadvantage to avoid striking the prisoner, otherwise there is a 35% chance that the attack will strike the prisoner instead of Nivek.</w:t>
      </w:r>
    </w:p>
    <w:p w14:paraId="00F2AEB6" w14:textId="1984A5E5" w:rsidR="008D7E6B" w:rsidRPr="00103A0F" w:rsidRDefault="008D7E6B" w:rsidP="008D7E6B">
      <w:r w:rsidRPr="00103A0F">
        <w:t>Area of effect spells will automatically strike both Nivek and the prisoner. Spells that target a single creature and do not require an attack roll avoid this effect</w:t>
      </w:r>
    </w:p>
    <w:p w14:paraId="79251DC2" w14:textId="77777777" w:rsidR="008D7E6B" w:rsidRDefault="008D7E6B" w:rsidP="008D7E6B">
      <w:pPr>
        <w:pStyle w:val="2"/>
        <w:rPr>
          <w:lang w:val="ru-RU"/>
        </w:rPr>
      </w:pPr>
      <w:bookmarkStart w:id="228" w:name="_Toc510259809"/>
      <w:r w:rsidRPr="0047393C">
        <w:t>Hadutha the Smith</w:t>
      </w:r>
      <w:bookmarkEnd w:id="228"/>
    </w:p>
    <w:p w14:paraId="2CCC578C" w14:textId="77777777" w:rsidR="008D7E6B" w:rsidRPr="008D7E6B" w:rsidRDefault="008D7E6B" w:rsidP="008D7E6B">
      <w:pPr>
        <w:rPr>
          <w:b/>
        </w:rPr>
      </w:pPr>
      <w:r w:rsidRPr="00103A0F">
        <w:t>Large fiend, lawful evil</w:t>
      </w:r>
    </w:p>
    <w:p w14:paraId="13148153" w14:textId="77777777" w:rsidR="008D7E6B" w:rsidRPr="008D7E6B" w:rsidRDefault="008D7E6B" w:rsidP="008D7E6B">
      <w:pPr>
        <w:rPr>
          <w:b/>
        </w:rPr>
      </w:pPr>
      <w:r w:rsidRPr="00103A0F">
        <w:t>Armor Class 15 (natural armor)</w:t>
      </w:r>
    </w:p>
    <w:p w14:paraId="6479FDEA" w14:textId="77777777" w:rsidR="008D7E6B" w:rsidRPr="008D7E6B" w:rsidRDefault="008D7E6B" w:rsidP="008D7E6B">
      <w:pPr>
        <w:rPr>
          <w:b/>
        </w:rPr>
      </w:pPr>
      <w:r w:rsidRPr="00103A0F">
        <w:t>Hit Points 110 (13d8 + 52)</w:t>
      </w:r>
    </w:p>
    <w:p w14:paraId="3F848E43"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56888439" w14:textId="77777777" w:rsidTr="00B407E7">
        <w:tc>
          <w:tcPr>
            <w:tcW w:w="792" w:type="dxa"/>
            <w:shd w:val="clear" w:color="auto" w:fill="auto"/>
          </w:tcPr>
          <w:p w14:paraId="656DF2E5" w14:textId="77777777" w:rsidR="00B407E7" w:rsidRPr="00B407E7" w:rsidRDefault="00B407E7" w:rsidP="00B407E7">
            <w:pPr>
              <w:pStyle w:val="PHBTableInterior"/>
            </w:pPr>
            <w:r w:rsidRPr="00B407E7">
              <w:t>STR</w:t>
            </w:r>
          </w:p>
        </w:tc>
        <w:tc>
          <w:tcPr>
            <w:tcW w:w="792" w:type="dxa"/>
            <w:shd w:val="clear" w:color="auto" w:fill="auto"/>
          </w:tcPr>
          <w:p w14:paraId="460C21FE" w14:textId="77777777" w:rsidR="00B407E7" w:rsidRPr="00B407E7" w:rsidRDefault="00B407E7" w:rsidP="00B407E7">
            <w:pPr>
              <w:pStyle w:val="PHBTableInterior"/>
            </w:pPr>
            <w:r w:rsidRPr="00B407E7">
              <w:t>DEX</w:t>
            </w:r>
          </w:p>
        </w:tc>
        <w:tc>
          <w:tcPr>
            <w:tcW w:w="792" w:type="dxa"/>
            <w:shd w:val="clear" w:color="auto" w:fill="auto"/>
          </w:tcPr>
          <w:p w14:paraId="5A80EF34" w14:textId="77777777" w:rsidR="00B407E7" w:rsidRPr="00B407E7" w:rsidRDefault="00B407E7" w:rsidP="00B407E7">
            <w:pPr>
              <w:pStyle w:val="PHBTableInterior"/>
            </w:pPr>
            <w:r w:rsidRPr="00B407E7">
              <w:t>CON</w:t>
            </w:r>
          </w:p>
        </w:tc>
        <w:tc>
          <w:tcPr>
            <w:tcW w:w="792" w:type="dxa"/>
            <w:shd w:val="clear" w:color="auto" w:fill="auto"/>
          </w:tcPr>
          <w:p w14:paraId="1F65873E" w14:textId="77777777" w:rsidR="00B407E7" w:rsidRPr="00B407E7" w:rsidRDefault="00B407E7" w:rsidP="00B407E7">
            <w:pPr>
              <w:pStyle w:val="PHBTableInterior"/>
            </w:pPr>
            <w:r w:rsidRPr="00B407E7">
              <w:t>INT</w:t>
            </w:r>
          </w:p>
        </w:tc>
        <w:tc>
          <w:tcPr>
            <w:tcW w:w="792" w:type="dxa"/>
            <w:shd w:val="clear" w:color="auto" w:fill="auto"/>
          </w:tcPr>
          <w:p w14:paraId="150217D7" w14:textId="77777777" w:rsidR="00B407E7" w:rsidRPr="00B407E7" w:rsidRDefault="00B407E7" w:rsidP="00B407E7">
            <w:pPr>
              <w:pStyle w:val="PHBTableInterior"/>
            </w:pPr>
            <w:r w:rsidRPr="00B407E7">
              <w:t>WIS</w:t>
            </w:r>
          </w:p>
        </w:tc>
        <w:tc>
          <w:tcPr>
            <w:tcW w:w="792" w:type="dxa"/>
            <w:shd w:val="clear" w:color="auto" w:fill="auto"/>
          </w:tcPr>
          <w:p w14:paraId="0C593D12" w14:textId="77777777" w:rsidR="00B407E7" w:rsidRPr="00B407E7" w:rsidRDefault="00B407E7" w:rsidP="00B407E7">
            <w:pPr>
              <w:pStyle w:val="PHBTableInterior"/>
            </w:pPr>
            <w:r w:rsidRPr="00B407E7">
              <w:t>CHA</w:t>
            </w:r>
          </w:p>
        </w:tc>
      </w:tr>
      <w:tr w:rsidR="00B407E7" w:rsidRPr="00B407E7" w14:paraId="72BB49B2" w14:textId="77777777" w:rsidTr="00B407E7">
        <w:tc>
          <w:tcPr>
            <w:tcW w:w="792" w:type="dxa"/>
            <w:shd w:val="clear" w:color="auto" w:fill="auto"/>
          </w:tcPr>
          <w:p w14:paraId="4E4570BF" w14:textId="77777777" w:rsidR="00B407E7" w:rsidRPr="00B407E7" w:rsidRDefault="00B407E7" w:rsidP="00B407E7">
            <w:pPr>
              <w:pStyle w:val="PHBTableInterior"/>
            </w:pPr>
            <w:r w:rsidRPr="00B407E7">
              <w:t>16(+3)</w:t>
            </w:r>
          </w:p>
        </w:tc>
        <w:tc>
          <w:tcPr>
            <w:tcW w:w="792" w:type="dxa"/>
            <w:shd w:val="clear" w:color="auto" w:fill="auto"/>
          </w:tcPr>
          <w:p w14:paraId="59033AC2" w14:textId="77777777" w:rsidR="00B407E7" w:rsidRPr="00B407E7" w:rsidRDefault="00B407E7" w:rsidP="00B407E7">
            <w:pPr>
              <w:pStyle w:val="PHBTableInterior"/>
            </w:pPr>
            <w:r w:rsidRPr="00B407E7">
              <w:t>17(+3)</w:t>
            </w:r>
          </w:p>
        </w:tc>
        <w:tc>
          <w:tcPr>
            <w:tcW w:w="792" w:type="dxa"/>
            <w:shd w:val="clear" w:color="auto" w:fill="auto"/>
          </w:tcPr>
          <w:p w14:paraId="6BF2097A" w14:textId="77777777" w:rsidR="00B407E7" w:rsidRPr="00B407E7" w:rsidRDefault="00B407E7" w:rsidP="00B407E7">
            <w:pPr>
              <w:pStyle w:val="PHBTableInterior"/>
            </w:pPr>
            <w:r w:rsidRPr="00B407E7">
              <w:t>18(+4)</w:t>
            </w:r>
          </w:p>
        </w:tc>
        <w:tc>
          <w:tcPr>
            <w:tcW w:w="792" w:type="dxa"/>
            <w:shd w:val="clear" w:color="auto" w:fill="auto"/>
          </w:tcPr>
          <w:p w14:paraId="3F6287D4" w14:textId="77777777" w:rsidR="00B407E7" w:rsidRPr="00B407E7" w:rsidRDefault="00B407E7" w:rsidP="00B407E7">
            <w:pPr>
              <w:pStyle w:val="PHBTableInterior"/>
            </w:pPr>
            <w:r w:rsidRPr="00B407E7">
              <w:t>12(+1)</w:t>
            </w:r>
          </w:p>
        </w:tc>
        <w:tc>
          <w:tcPr>
            <w:tcW w:w="792" w:type="dxa"/>
            <w:shd w:val="clear" w:color="auto" w:fill="auto"/>
          </w:tcPr>
          <w:p w14:paraId="4201A941" w14:textId="77777777" w:rsidR="00B407E7" w:rsidRPr="00B407E7" w:rsidRDefault="00B407E7" w:rsidP="00B407E7">
            <w:pPr>
              <w:pStyle w:val="PHBTableInterior"/>
            </w:pPr>
            <w:r w:rsidRPr="00B407E7">
              <w:t>14(+2)</w:t>
            </w:r>
          </w:p>
        </w:tc>
        <w:tc>
          <w:tcPr>
            <w:tcW w:w="792" w:type="dxa"/>
            <w:shd w:val="clear" w:color="auto" w:fill="auto"/>
          </w:tcPr>
          <w:p w14:paraId="54C70944" w14:textId="77777777" w:rsidR="00B407E7" w:rsidRPr="00B407E7" w:rsidRDefault="00B407E7" w:rsidP="00B407E7">
            <w:pPr>
              <w:pStyle w:val="PHBTableInterior"/>
            </w:pPr>
            <w:r w:rsidRPr="00B407E7">
              <w:t>14(+2)</w:t>
            </w:r>
          </w:p>
        </w:tc>
      </w:tr>
    </w:tbl>
    <w:p w14:paraId="597FDFE9" w14:textId="61725E26" w:rsidR="008D7E6B" w:rsidRPr="008D7E6B" w:rsidRDefault="008D7E6B" w:rsidP="008D7E6B">
      <w:pPr>
        <w:rPr>
          <w:b/>
        </w:rPr>
      </w:pPr>
      <w:r w:rsidRPr="00103A0F">
        <w:t>Saving Throws Str +6, Con +7, Wis +5, Cha +5</w:t>
      </w:r>
    </w:p>
    <w:p w14:paraId="7206F1B4" w14:textId="77777777" w:rsidR="008D7E6B" w:rsidRPr="008D7E6B" w:rsidRDefault="008D7E6B" w:rsidP="008D7E6B">
      <w:pPr>
        <w:rPr>
          <w:b/>
        </w:rPr>
      </w:pPr>
      <w:r w:rsidRPr="00103A0F">
        <w:t>Skills Deception +5, Insight +5, Perception +8</w:t>
      </w:r>
    </w:p>
    <w:p w14:paraId="06261CD5" w14:textId="77777777" w:rsidR="008D7E6B" w:rsidRPr="008D7E6B" w:rsidRDefault="008D7E6B" w:rsidP="008D7E6B">
      <w:pPr>
        <w:rPr>
          <w:b/>
        </w:rPr>
      </w:pPr>
      <w:r w:rsidRPr="00103A0F">
        <w:t>Damage Resistances cold; bludgeoning, piercing, and slashing from nonmagical weapons that aren’t silvered</w:t>
      </w:r>
    </w:p>
    <w:p w14:paraId="16628A4F" w14:textId="77777777" w:rsidR="0000645A" w:rsidRDefault="008D7E6B" w:rsidP="008D7E6B">
      <w:pPr>
        <w:rPr>
          <w:b/>
        </w:rPr>
      </w:pPr>
      <w:r w:rsidRPr="00103A0F">
        <w:t>Damage Immunities fire, poison</w:t>
      </w:r>
    </w:p>
    <w:p w14:paraId="0CA8D4F6" w14:textId="40910466" w:rsidR="008D7E6B" w:rsidRPr="008D7E6B" w:rsidRDefault="0000645A" w:rsidP="008D7E6B">
      <w:pPr>
        <w:rPr>
          <w:b/>
        </w:rPr>
      </w:pPr>
      <w:r>
        <w:t>Condition Immunities</w:t>
      </w:r>
      <w:r w:rsidR="008D7E6B" w:rsidRPr="00103A0F">
        <w:t xml:space="preserve"> poisoned</w:t>
      </w:r>
    </w:p>
    <w:p w14:paraId="6FA08D20" w14:textId="77777777" w:rsidR="008D7E6B" w:rsidRPr="008D7E6B" w:rsidRDefault="008D7E6B" w:rsidP="008D7E6B">
      <w:pPr>
        <w:rPr>
          <w:b/>
        </w:rPr>
      </w:pPr>
      <w:r w:rsidRPr="00103A0F">
        <w:t>Senses darkvision 120 ft., passive Perception 18</w:t>
      </w:r>
    </w:p>
    <w:p w14:paraId="314B7464" w14:textId="77777777" w:rsidR="008D7E6B" w:rsidRPr="008D7E6B" w:rsidRDefault="008D7E6B" w:rsidP="008D7E6B">
      <w:pPr>
        <w:rPr>
          <w:b/>
        </w:rPr>
      </w:pPr>
      <w:r w:rsidRPr="00103A0F">
        <w:t>Languages Infernal, telepathy 120 ft.</w:t>
      </w:r>
    </w:p>
    <w:p w14:paraId="29D5BDB0" w14:textId="77777777" w:rsidR="008D7E6B" w:rsidRPr="008D7E6B" w:rsidRDefault="008D7E6B" w:rsidP="008D7E6B">
      <w:pPr>
        <w:rPr>
          <w:b/>
        </w:rPr>
      </w:pPr>
      <w:r w:rsidRPr="00103A0F">
        <w:t>Challenge 5 (1,800 XP)</w:t>
      </w:r>
    </w:p>
    <w:p w14:paraId="31D53264" w14:textId="77777777" w:rsidR="008D7E6B" w:rsidRPr="008D7E6B" w:rsidRDefault="008D7E6B" w:rsidP="008D7E6B">
      <w:pPr>
        <w:rPr>
          <w:b/>
        </w:rPr>
      </w:pPr>
      <w:r w:rsidRPr="00103A0F">
        <w:t>Iron Spikes. At the start of each of its turns, Hadutha deals 5 (1d10) piercing damage to any creature grappling it.</w:t>
      </w:r>
    </w:p>
    <w:p w14:paraId="49A863CB" w14:textId="77777777" w:rsidR="008D7E6B" w:rsidRPr="008D7E6B" w:rsidRDefault="008D7E6B" w:rsidP="008D7E6B">
      <w:pPr>
        <w:rPr>
          <w:b/>
        </w:rPr>
      </w:pPr>
      <w:r w:rsidRPr="00103A0F">
        <w:t>Clear Sight. Magical darkness doesn’t impede the Hadutha’s darkvision.</w:t>
      </w:r>
    </w:p>
    <w:p w14:paraId="0938B551" w14:textId="77777777" w:rsidR="008D7E6B" w:rsidRPr="008D7E6B" w:rsidRDefault="008D7E6B" w:rsidP="008D7E6B">
      <w:pPr>
        <w:rPr>
          <w:b/>
        </w:rPr>
      </w:pPr>
      <w:r w:rsidRPr="00103A0F">
        <w:t>Magic Resistance. Hadutha has advantage on saving throws against spells and other magical effects.</w:t>
      </w:r>
    </w:p>
    <w:p w14:paraId="729C46AF" w14:textId="77777777" w:rsidR="008D7E6B" w:rsidRPr="008D7E6B" w:rsidRDefault="008D7E6B" w:rsidP="008D7E6B">
      <w:pPr>
        <w:rPr>
          <w:b/>
        </w:rPr>
      </w:pPr>
      <w:r w:rsidRPr="00103A0F">
        <w:t>Multiattack. Hadutha makes three melee attacks: one with his flail and two with its gauntlets. Alternatively, he can use Hurl Flame twice.</w:t>
      </w:r>
    </w:p>
    <w:p w14:paraId="10CA13A9" w14:textId="77777777" w:rsidR="008D7E6B" w:rsidRPr="008D7E6B" w:rsidRDefault="008D7E6B" w:rsidP="008D7E6B">
      <w:pPr>
        <w:rPr>
          <w:b/>
        </w:rPr>
      </w:pPr>
      <w:r w:rsidRPr="00103A0F">
        <w:t>Gauntlet. Melee Weapon Attack: +6 to hit, reach 5 ft., one target. Hit: 6 (1d6 + 3) piercing damage.</w:t>
      </w:r>
    </w:p>
    <w:p w14:paraId="42F6B2F2" w14:textId="77777777" w:rsidR="008D7E6B" w:rsidRPr="008D7E6B" w:rsidRDefault="008D7E6B" w:rsidP="008D7E6B">
      <w:pPr>
        <w:rPr>
          <w:b/>
        </w:rPr>
      </w:pPr>
      <w:r w:rsidRPr="00103A0F">
        <w:t>Flail. Melee Weapon Attack: +6 to hit, reach 5 ft., one target. Hit: 10 (2d6 + 3) piercing damage.</w:t>
      </w:r>
    </w:p>
    <w:p w14:paraId="7C4EB1B4" w14:textId="77777777" w:rsidR="008D7E6B" w:rsidRPr="008D7E6B" w:rsidRDefault="008D7E6B" w:rsidP="008D7E6B">
      <w:pPr>
        <w:rPr>
          <w:b/>
        </w:rPr>
      </w:pPr>
      <w:r w:rsidRPr="00103A0F">
        <w:t>Hurl Flame. Ranged Spell Attack: +5 to hit, range 150</w:t>
      </w:r>
      <w:r>
        <w:t xml:space="preserve"> </w:t>
      </w:r>
      <w:r w:rsidRPr="00103A0F">
        <w:t>ft., one target. Hit: 10 (3d6) fire damage. If the target is</w:t>
      </w:r>
      <w:r>
        <w:t xml:space="preserve"> </w:t>
      </w:r>
      <w:r w:rsidRPr="00103A0F">
        <w:t>a flammable object that isn’t being worn or carried, it also catches fire.</w:t>
      </w:r>
    </w:p>
    <w:p w14:paraId="7C267414" w14:textId="77777777" w:rsidR="008D7E6B" w:rsidRPr="008D7E6B" w:rsidRDefault="008D7E6B" w:rsidP="008D7E6B">
      <w:pPr>
        <w:rPr>
          <w:b/>
        </w:rPr>
      </w:pPr>
      <w:r w:rsidRPr="00103A0F">
        <w:t>On initiative count 20 (losing initiative ties), Hadutha takes a lair action to cause the following effect; he can use the following action:</w:t>
      </w:r>
    </w:p>
    <w:p w14:paraId="6427C539" w14:textId="61F7D800" w:rsidR="008D7E6B" w:rsidRPr="00103A0F" w:rsidRDefault="008D7E6B" w:rsidP="008D7E6B">
      <w:r w:rsidRPr="00103A0F">
        <w:t>Barrage. Hadutha actives a rune on his armor causing the shoulder plates to open and summon a shower crazed magma mephits in a 30’ cone centered on Hadutha. Any creature in the area of effect must make a DC 15 Dexterity saving throw or take 3d6 (10) fire damage and be restrained until the end of their next turn as the crazed mephits melt away.</w:t>
      </w:r>
    </w:p>
    <w:p w14:paraId="64C613F7" w14:textId="77777777" w:rsidR="008D7E6B" w:rsidRDefault="008D7E6B" w:rsidP="008D7E6B">
      <w:pPr>
        <w:pStyle w:val="2"/>
        <w:rPr>
          <w:lang w:val="ru-RU"/>
        </w:rPr>
      </w:pPr>
      <w:bookmarkStart w:id="229" w:name="_Toc510259810"/>
      <w:r w:rsidRPr="0047393C">
        <w:t>Infernal Dreadnaught</w:t>
      </w:r>
      <w:bookmarkEnd w:id="229"/>
    </w:p>
    <w:p w14:paraId="785181BE" w14:textId="77777777" w:rsidR="008D7E6B" w:rsidRPr="008D7E6B" w:rsidRDefault="008D7E6B" w:rsidP="008D7E6B">
      <w:pPr>
        <w:rPr>
          <w:b/>
        </w:rPr>
      </w:pPr>
      <w:r w:rsidRPr="00103A0F">
        <w:t>Huge construct neutral evil</w:t>
      </w:r>
    </w:p>
    <w:p w14:paraId="4CDB9E67" w14:textId="77777777" w:rsidR="008D7E6B" w:rsidRPr="008D7E6B" w:rsidRDefault="008D7E6B" w:rsidP="008D7E6B">
      <w:pPr>
        <w:rPr>
          <w:b/>
        </w:rPr>
      </w:pPr>
      <w:r w:rsidRPr="00103A0F">
        <w:t>Armor Class 17 (natural armor)</w:t>
      </w:r>
    </w:p>
    <w:p w14:paraId="0516FBE9" w14:textId="77777777" w:rsidR="008D7E6B" w:rsidRPr="008D7E6B" w:rsidRDefault="008D7E6B" w:rsidP="008D7E6B">
      <w:pPr>
        <w:rPr>
          <w:b/>
        </w:rPr>
      </w:pPr>
      <w:r w:rsidRPr="00103A0F">
        <w:t>Hit Points 168 (16d12 + 64)</w:t>
      </w:r>
    </w:p>
    <w:p w14:paraId="2E3E8FA4" w14:textId="77777777" w:rsidR="00E82E8E" w:rsidRPr="00E82E8E" w:rsidRDefault="008D7E6B" w:rsidP="008D7E6B">
      <w:pPr>
        <w:rPr>
          <w:b/>
        </w:rPr>
      </w:pPr>
      <w:r w:rsidRPr="00103A0F">
        <w:t>Speed 50 ft., climb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40C17B2C" w14:textId="77777777" w:rsidTr="00B407E7">
        <w:tc>
          <w:tcPr>
            <w:tcW w:w="792" w:type="dxa"/>
            <w:shd w:val="clear" w:color="auto" w:fill="auto"/>
          </w:tcPr>
          <w:p w14:paraId="0AB03DD6" w14:textId="77777777" w:rsidR="00B407E7" w:rsidRPr="00B407E7" w:rsidRDefault="00B407E7" w:rsidP="00B407E7">
            <w:pPr>
              <w:pStyle w:val="PHBTableInterior"/>
            </w:pPr>
            <w:r w:rsidRPr="00B407E7">
              <w:t>STR</w:t>
            </w:r>
          </w:p>
        </w:tc>
        <w:tc>
          <w:tcPr>
            <w:tcW w:w="792" w:type="dxa"/>
            <w:shd w:val="clear" w:color="auto" w:fill="auto"/>
          </w:tcPr>
          <w:p w14:paraId="26410047" w14:textId="77777777" w:rsidR="00B407E7" w:rsidRPr="00B407E7" w:rsidRDefault="00B407E7" w:rsidP="00B407E7">
            <w:pPr>
              <w:pStyle w:val="PHBTableInterior"/>
            </w:pPr>
            <w:r w:rsidRPr="00B407E7">
              <w:t>DEX</w:t>
            </w:r>
          </w:p>
        </w:tc>
        <w:tc>
          <w:tcPr>
            <w:tcW w:w="792" w:type="dxa"/>
            <w:shd w:val="clear" w:color="auto" w:fill="auto"/>
          </w:tcPr>
          <w:p w14:paraId="26B46CDA" w14:textId="77777777" w:rsidR="00B407E7" w:rsidRPr="00B407E7" w:rsidRDefault="00B407E7" w:rsidP="00B407E7">
            <w:pPr>
              <w:pStyle w:val="PHBTableInterior"/>
            </w:pPr>
            <w:r w:rsidRPr="00B407E7">
              <w:t>CON</w:t>
            </w:r>
          </w:p>
        </w:tc>
        <w:tc>
          <w:tcPr>
            <w:tcW w:w="792" w:type="dxa"/>
            <w:shd w:val="clear" w:color="auto" w:fill="auto"/>
          </w:tcPr>
          <w:p w14:paraId="72C09E7D" w14:textId="77777777" w:rsidR="00B407E7" w:rsidRPr="00B407E7" w:rsidRDefault="00B407E7" w:rsidP="00B407E7">
            <w:pPr>
              <w:pStyle w:val="PHBTableInterior"/>
            </w:pPr>
            <w:r w:rsidRPr="00B407E7">
              <w:t>INT</w:t>
            </w:r>
          </w:p>
        </w:tc>
        <w:tc>
          <w:tcPr>
            <w:tcW w:w="792" w:type="dxa"/>
            <w:shd w:val="clear" w:color="auto" w:fill="auto"/>
          </w:tcPr>
          <w:p w14:paraId="628D238F" w14:textId="77777777" w:rsidR="00B407E7" w:rsidRPr="00B407E7" w:rsidRDefault="00B407E7" w:rsidP="00B407E7">
            <w:pPr>
              <w:pStyle w:val="PHBTableInterior"/>
            </w:pPr>
            <w:r w:rsidRPr="00B407E7">
              <w:t>WIS</w:t>
            </w:r>
          </w:p>
        </w:tc>
        <w:tc>
          <w:tcPr>
            <w:tcW w:w="792" w:type="dxa"/>
            <w:shd w:val="clear" w:color="auto" w:fill="auto"/>
          </w:tcPr>
          <w:p w14:paraId="5B9A126B" w14:textId="77777777" w:rsidR="00B407E7" w:rsidRPr="00B407E7" w:rsidRDefault="00B407E7" w:rsidP="00B407E7">
            <w:pPr>
              <w:pStyle w:val="PHBTableInterior"/>
            </w:pPr>
            <w:r w:rsidRPr="00B407E7">
              <w:t>CHA</w:t>
            </w:r>
          </w:p>
        </w:tc>
      </w:tr>
      <w:tr w:rsidR="00B407E7" w:rsidRPr="00B407E7" w14:paraId="722BA07E" w14:textId="77777777" w:rsidTr="00B407E7">
        <w:tc>
          <w:tcPr>
            <w:tcW w:w="792" w:type="dxa"/>
            <w:shd w:val="clear" w:color="auto" w:fill="auto"/>
          </w:tcPr>
          <w:p w14:paraId="599F1AD4" w14:textId="77777777" w:rsidR="00B407E7" w:rsidRPr="00B407E7" w:rsidRDefault="00B407E7" w:rsidP="00B407E7">
            <w:pPr>
              <w:pStyle w:val="PHBTableInterior"/>
            </w:pPr>
            <w:r w:rsidRPr="00B407E7">
              <w:t>23(+6)</w:t>
            </w:r>
          </w:p>
        </w:tc>
        <w:tc>
          <w:tcPr>
            <w:tcW w:w="792" w:type="dxa"/>
            <w:shd w:val="clear" w:color="auto" w:fill="auto"/>
          </w:tcPr>
          <w:p w14:paraId="47D51AAC" w14:textId="77777777" w:rsidR="00B407E7" w:rsidRPr="00B407E7" w:rsidRDefault="00B407E7" w:rsidP="00B407E7">
            <w:pPr>
              <w:pStyle w:val="PHBTableInterior"/>
            </w:pPr>
            <w:r w:rsidRPr="00B407E7">
              <w:t>16(+3)</w:t>
            </w:r>
          </w:p>
        </w:tc>
        <w:tc>
          <w:tcPr>
            <w:tcW w:w="792" w:type="dxa"/>
            <w:shd w:val="clear" w:color="auto" w:fill="auto"/>
          </w:tcPr>
          <w:p w14:paraId="556D024A" w14:textId="77777777" w:rsidR="00B407E7" w:rsidRPr="00B407E7" w:rsidRDefault="00B407E7" w:rsidP="00B407E7">
            <w:pPr>
              <w:pStyle w:val="PHBTableInterior"/>
            </w:pPr>
            <w:r w:rsidRPr="00B407E7">
              <w:t>18(+4)</w:t>
            </w:r>
          </w:p>
        </w:tc>
        <w:tc>
          <w:tcPr>
            <w:tcW w:w="792" w:type="dxa"/>
            <w:shd w:val="clear" w:color="auto" w:fill="auto"/>
          </w:tcPr>
          <w:p w14:paraId="51FDA780" w14:textId="77777777" w:rsidR="00B407E7" w:rsidRPr="00B407E7" w:rsidRDefault="00B407E7" w:rsidP="00B407E7">
            <w:pPr>
              <w:pStyle w:val="PHBTableInterior"/>
            </w:pPr>
            <w:r w:rsidRPr="00B407E7">
              <w:t>7 (−2)</w:t>
            </w:r>
          </w:p>
        </w:tc>
        <w:tc>
          <w:tcPr>
            <w:tcW w:w="792" w:type="dxa"/>
            <w:shd w:val="clear" w:color="auto" w:fill="auto"/>
          </w:tcPr>
          <w:p w14:paraId="0B0FB272" w14:textId="77777777" w:rsidR="00B407E7" w:rsidRPr="00B407E7" w:rsidRDefault="00B407E7" w:rsidP="00B407E7">
            <w:pPr>
              <w:pStyle w:val="PHBTableInterior"/>
            </w:pPr>
            <w:r w:rsidRPr="00B407E7">
              <w:t xml:space="preserve"> 14(+2)</w:t>
            </w:r>
          </w:p>
        </w:tc>
        <w:tc>
          <w:tcPr>
            <w:tcW w:w="792" w:type="dxa"/>
            <w:shd w:val="clear" w:color="auto" w:fill="auto"/>
          </w:tcPr>
          <w:p w14:paraId="743D63D4" w14:textId="77777777" w:rsidR="00B407E7" w:rsidRPr="00B407E7" w:rsidRDefault="00B407E7" w:rsidP="00B407E7">
            <w:pPr>
              <w:pStyle w:val="PHBTableInterior"/>
            </w:pPr>
            <w:r w:rsidRPr="00B407E7">
              <w:t>12(+1)</w:t>
            </w:r>
          </w:p>
        </w:tc>
      </w:tr>
    </w:tbl>
    <w:p w14:paraId="4ECD982E" w14:textId="077772DE" w:rsidR="008D7E6B" w:rsidRPr="008D7E6B" w:rsidRDefault="008D7E6B" w:rsidP="008D7E6B">
      <w:pPr>
        <w:rPr>
          <w:b/>
        </w:rPr>
      </w:pPr>
      <w:r w:rsidRPr="00103A0F">
        <w:t>Skills Perception +6</w:t>
      </w:r>
    </w:p>
    <w:p w14:paraId="4EF66856" w14:textId="77777777" w:rsidR="008D7E6B" w:rsidRPr="008D7E6B" w:rsidRDefault="008D7E6B" w:rsidP="008D7E6B">
      <w:pPr>
        <w:rPr>
          <w:b/>
        </w:rPr>
      </w:pPr>
      <w:r w:rsidRPr="00103A0F">
        <w:t>Damage Immunities Fire</w:t>
      </w:r>
    </w:p>
    <w:p w14:paraId="7BB6ADA7" w14:textId="77777777" w:rsidR="008D7E6B" w:rsidRPr="008D7E6B" w:rsidRDefault="008D7E6B" w:rsidP="008D7E6B">
      <w:pPr>
        <w:rPr>
          <w:b/>
        </w:rPr>
      </w:pPr>
      <w:r w:rsidRPr="00103A0F">
        <w:t>Senses darkvision 90 ft., passive Perception 16</w:t>
      </w:r>
    </w:p>
    <w:p w14:paraId="597953BF" w14:textId="77777777" w:rsidR="008D7E6B" w:rsidRPr="008D7E6B" w:rsidRDefault="008D7E6B" w:rsidP="008D7E6B">
      <w:pPr>
        <w:rPr>
          <w:b/>
        </w:rPr>
      </w:pPr>
      <w:r w:rsidRPr="00103A0F">
        <w:t>Languages Giant</w:t>
      </w:r>
    </w:p>
    <w:p w14:paraId="0DF0B278" w14:textId="77777777" w:rsidR="008D7E6B" w:rsidRPr="008D7E6B" w:rsidRDefault="008D7E6B" w:rsidP="008D7E6B">
      <w:pPr>
        <w:rPr>
          <w:b/>
        </w:rPr>
      </w:pPr>
      <w:r w:rsidRPr="00103A0F">
        <w:t>Challenge 11 (7,200 XP)</w:t>
      </w:r>
    </w:p>
    <w:p w14:paraId="7C9B890F" w14:textId="77777777" w:rsidR="008D7E6B" w:rsidRPr="008D7E6B" w:rsidRDefault="008D7E6B" w:rsidP="008D7E6B">
      <w:pPr>
        <w:rPr>
          <w:b/>
        </w:rPr>
      </w:pPr>
      <w:r w:rsidRPr="00103A0F">
        <w:t>Multiattack. The Infernal Dreadnaught makes two attacks: one with its gauntlet and one to crush.</w:t>
      </w:r>
    </w:p>
    <w:p w14:paraId="69E84EC0" w14:textId="77777777" w:rsidR="008D7E6B" w:rsidRPr="008D7E6B" w:rsidRDefault="008D7E6B" w:rsidP="008D7E6B">
      <w:pPr>
        <w:rPr>
          <w:b/>
        </w:rPr>
      </w:pPr>
      <w:r w:rsidRPr="00103A0F">
        <w:t>Spiked Gauntlet. Melee Weapon Attack: +10 to hit, reach 10 ft., one target. Hit: 22 (3d10 + 6) piercing damage.</w:t>
      </w:r>
    </w:p>
    <w:p w14:paraId="262AF829" w14:textId="2EDEF3FC" w:rsidR="008D7E6B" w:rsidRPr="008D7E6B" w:rsidRDefault="008D7E6B" w:rsidP="008D7E6B">
      <w:pPr>
        <w:rPr>
          <w:b/>
        </w:rPr>
      </w:pPr>
      <w:r w:rsidRPr="00103A0F">
        <w:t xml:space="preserve">Crush. Melee Weapon Attack: +10 to hit, reach 5 ft., one Large or smaller creature. </w:t>
      </w:r>
      <w:r w:rsidRPr="00103A0F">
        <w:rPr>
          <w:lang w:val="ru-RU"/>
        </w:rPr>
        <w:t xml:space="preserve">Hit: 17 (2d10 + 6) </w:t>
      </w:r>
      <w:r w:rsidRPr="00103A0F">
        <w:t>bludgeoning damage plus 17 (2d10 + 6) slashing</w:t>
      </w:r>
      <w:r w:rsidR="00B407E7">
        <w:t xml:space="preserve"> </w:t>
      </w:r>
      <w:r w:rsidRPr="00103A0F">
        <w:t>damage. The target is grappled (escape DC 16) if the Infernal Dreadnaught isn’t already constricting a creature, and the target is restrained until this grapple ends.</w:t>
      </w:r>
    </w:p>
    <w:p w14:paraId="28B3DA4F" w14:textId="77777777" w:rsidR="008D7E6B" w:rsidRPr="008D7E6B" w:rsidRDefault="008D7E6B" w:rsidP="008D7E6B">
      <w:pPr>
        <w:rPr>
          <w:b/>
        </w:rPr>
      </w:pPr>
      <w:r w:rsidRPr="00103A0F">
        <w:t>Fire Breath (Recharge 5–6). The Infernal Dreadnaught exhales a line of fire that is 20 feet long and 5 feet wide. Each creature in that line must make a DC 16 Dexterity saving throw, taking 66 (12d10) fire damage on a failed save, or half as much damage on a successful one.</w:t>
      </w:r>
    </w:p>
    <w:p w14:paraId="12C4BC66" w14:textId="69B3AF86" w:rsidR="008D7E6B" w:rsidRPr="008D7E6B" w:rsidRDefault="008D7E6B" w:rsidP="008D7E6B">
      <w:pPr>
        <w:rPr>
          <w:b/>
        </w:rPr>
      </w:pPr>
      <w:r w:rsidRPr="00103A0F">
        <w:t>Swallow. The Infernal Dreadnaught makes one spiked gauntlet attack against a Medium or smaller target it is grappling. If the attack hits, the target is also thrown in the Devastator’s engine, and the grapple ends. While in the engine, the target is blinded and restrained, it has total cover against attacks and other effects outside</w:t>
      </w:r>
      <w:r w:rsidR="00B407E7">
        <w:t xml:space="preserve"> </w:t>
      </w:r>
      <w:r w:rsidRPr="00103A0F">
        <w:t>the Infernal Dreadnaught, and it takes 21 (6d6) fire damage at the start of each of the Infernal</w:t>
      </w:r>
    </w:p>
    <w:p w14:paraId="0152CDBD" w14:textId="7D14671D" w:rsidR="008D7E6B" w:rsidRPr="00103A0F" w:rsidRDefault="008D7E6B" w:rsidP="008D7E6B">
      <w:r w:rsidRPr="00103A0F">
        <w:t>Dreadnaught’s turns. An Infernal Dreadnaught can have only one creature in the engine at a time.</w:t>
      </w:r>
      <w:r>
        <w:t xml:space="preserve"> </w:t>
      </w:r>
      <w:r w:rsidRPr="00103A0F">
        <w:t>If the Infernal Dreadnaught takes 30 damage or more on a single turn from the creature in the engine, the Infernal Dreadnaught must succeed on a DC 14 Constitution saving throw at the end of that turn or eject the creature, which falls prone in a space within 10 feet of the Infernal Dreadnaught. If the Infernal Dreadnaught dies, a creature in the engine is no longer restrained by it and can escape from the wreckage by using 15 feet of movement, exiting prone.</w:t>
      </w:r>
    </w:p>
    <w:p w14:paraId="60AB746B" w14:textId="77777777" w:rsidR="008D7E6B" w:rsidRDefault="008D7E6B" w:rsidP="008D7E6B">
      <w:pPr>
        <w:pStyle w:val="2"/>
        <w:rPr>
          <w:lang w:val="ru-RU"/>
        </w:rPr>
      </w:pPr>
      <w:bookmarkStart w:id="230" w:name="_Toc510259811"/>
      <w:r w:rsidRPr="0047393C">
        <w:t>Ironmonger</w:t>
      </w:r>
      <w:bookmarkEnd w:id="230"/>
    </w:p>
    <w:p w14:paraId="2593050B" w14:textId="77777777" w:rsidR="008D7E6B" w:rsidRPr="008D7E6B" w:rsidRDefault="008D7E6B" w:rsidP="008D7E6B">
      <w:pPr>
        <w:rPr>
          <w:b/>
        </w:rPr>
      </w:pPr>
      <w:r w:rsidRPr="00103A0F">
        <w:t>Large elemental, neutral</w:t>
      </w:r>
    </w:p>
    <w:p w14:paraId="28260B06" w14:textId="77777777" w:rsidR="008D7E6B" w:rsidRPr="008D7E6B" w:rsidRDefault="008D7E6B" w:rsidP="008D7E6B">
      <w:pPr>
        <w:rPr>
          <w:b/>
        </w:rPr>
      </w:pPr>
      <w:r w:rsidRPr="00103A0F">
        <w:t>Armor Class 18 (plate)</w:t>
      </w:r>
    </w:p>
    <w:p w14:paraId="1E421F83" w14:textId="77777777" w:rsidR="008D7E6B" w:rsidRPr="008D7E6B" w:rsidRDefault="008D7E6B" w:rsidP="008D7E6B">
      <w:pPr>
        <w:rPr>
          <w:b/>
        </w:rPr>
      </w:pPr>
      <w:r w:rsidRPr="00103A0F">
        <w:t>Hit Points 127 (17d8 + 51)</w:t>
      </w:r>
    </w:p>
    <w:p w14:paraId="72A40FA3" w14:textId="77777777" w:rsidR="00E82E8E" w:rsidRPr="00E82E8E" w:rsidRDefault="008D7E6B" w:rsidP="008D7E6B">
      <w:pPr>
        <w:rPr>
          <w:b/>
        </w:rPr>
      </w:pPr>
      <w:r w:rsidRPr="00103A0F">
        <w:t>Speed 30 ft., burrow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7733DA59" w14:textId="77777777" w:rsidTr="00B407E7">
        <w:tc>
          <w:tcPr>
            <w:tcW w:w="792" w:type="dxa"/>
            <w:shd w:val="clear" w:color="auto" w:fill="auto"/>
          </w:tcPr>
          <w:p w14:paraId="60C858D2" w14:textId="77777777" w:rsidR="00B407E7" w:rsidRPr="00B407E7" w:rsidRDefault="00B407E7" w:rsidP="00B407E7">
            <w:pPr>
              <w:pStyle w:val="PHBTableInterior"/>
            </w:pPr>
            <w:r w:rsidRPr="00B407E7">
              <w:t>STR</w:t>
            </w:r>
          </w:p>
        </w:tc>
        <w:tc>
          <w:tcPr>
            <w:tcW w:w="792" w:type="dxa"/>
            <w:shd w:val="clear" w:color="auto" w:fill="auto"/>
          </w:tcPr>
          <w:p w14:paraId="0104681B" w14:textId="77777777" w:rsidR="00B407E7" w:rsidRPr="00B407E7" w:rsidRDefault="00B407E7" w:rsidP="00B407E7">
            <w:pPr>
              <w:pStyle w:val="PHBTableInterior"/>
            </w:pPr>
            <w:r w:rsidRPr="00B407E7">
              <w:t>DEX</w:t>
            </w:r>
          </w:p>
        </w:tc>
        <w:tc>
          <w:tcPr>
            <w:tcW w:w="792" w:type="dxa"/>
            <w:shd w:val="clear" w:color="auto" w:fill="auto"/>
          </w:tcPr>
          <w:p w14:paraId="211A71EF" w14:textId="77777777" w:rsidR="00B407E7" w:rsidRPr="00B407E7" w:rsidRDefault="00B407E7" w:rsidP="00B407E7">
            <w:pPr>
              <w:pStyle w:val="PHBTableInterior"/>
            </w:pPr>
            <w:r w:rsidRPr="00B407E7">
              <w:t>CON</w:t>
            </w:r>
          </w:p>
        </w:tc>
        <w:tc>
          <w:tcPr>
            <w:tcW w:w="792" w:type="dxa"/>
            <w:shd w:val="clear" w:color="auto" w:fill="auto"/>
          </w:tcPr>
          <w:p w14:paraId="0E91920E" w14:textId="77777777" w:rsidR="00B407E7" w:rsidRPr="00B407E7" w:rsidRDefault="00B407E7" w:rsidP="00B407E7">
            <w:pPr>
              <w:pStyle w:val="PHBTableInterior"/>
            </w:pPr>
            <w:r w:rsidRPr="00B407E7">
              <w:t>INT</w:t>
            </w:r>
          </w:p>
        </w:tc>
        <w:tc>
          <w:tcPr>
            <w:tcW w:w="792" w:type="dxa"/>
            <w:shd w:val="clear" w:color="auto" w:fill="auto"/>
          </w:tcPr>
          <w:p w14:paraId="019CD2DB" w14:textId="77777777" w:rsidR="00B407E7" w:rsidRPr="00B407E7" w:rsidRDefault="00B407E7" w:rsidP="00B407E7">
            <w:pPr>
              <w:pStyle w:val="PHBTableInterior"/>
            </w:pPr>
            <w:r w:rsidRPr="00B407E7">
              <w:t>WIS</w:t>
            </w:r>
          </w:p>
        </w:tc>
        <w:tc>
          <w:tcPr>
            <w:tcW w:w="792" w:type="dxa"/>
            <w:shd w:val="clear" w:color="auto" w:fill="auto"/>
          </w:tcPr>
          <w:p w14:paraId="7851DA62" w14:textId="77777777" w:rsidR="00B407E7" w:rsidRPr="00B407E7" w:rsidRDefault="00B407E7" w:rsidP="00B407E7">
            <w:pPr>
              <w:pStyle w:val="PHBTableInterior"/>
            </w:pPr>
            <w:r w:rsidRPr="00B407E7">
              <w:t>CHA</w:t>
            </w:r>
          </w:p>
        </w:tc>
      </w:tr>
      <w:tr w:rsidR="00B407E7" w:rsidRPr="00B407E7" w14:paraId="1AFB341E" w14:textId="77777777" w:rsidTr="00B407E7">
        <w:tc>
          <w:tcPr>
            <w:tcW w:w="792" w:type="dxa"/>
            <w:shd w:val="clear" w:color="auto" w:fill="auto"/>
          </w:tcPr>
          <w:p w14:paraId="1B4C75F4" w14:textId="77777777" w:rsidR="00B407E7" w:rsidRPr="00B407E7" w:rsidRDefault="00B407E7" w:rsidP="00B407E7">
            <w:pPr>
              <w:pStyle w:val="PHBTableInterior"/>
            </w:pPr>
            <w:r w:rsidRPr="00B407E7">
              <w:t>18(+4)</w:t>
            </w:r>
          </w:p>
        </w:tc>
        <w:tc>
          <w:tcPr>
            <w:tcW w:w="792" w:type="dxa"/>
            <w:shd w:val="clear" w:color="auto" w:fill="auto"/>
          </w:tcPr>
          <w:p w14:paraId="5F55E196" w14:textId="77777777" w:rsidR="00B407E7" w:rsidRPr="00B407E7" w:rsidRDefault="00B407E7" w:rsidP="00B407E7">
            <w:pPr>
              <w:pStyle w:val="PHBTableInterior"/>
            </w:pPr>
            <w:r w:rsidRPr="00B407E7">
              <w:t>10(+0)</w:t>
            </w:r>
          </w:p>
        </w:tc>
        <w:tc>
          <w:tcPr>
            <w:tcW w:w="792" w:type="dxa"/>
            <w:shd w:val="clear" w:color="auto" w:fill="auto"/>
          </w:tcPr>
          <w:p w14:paraId="7CBC306C" w14:textId="77777777" w:rsidR="00B407E7" w:rsidRPr="00B407E7" w:rsidRDefault="00B407E7" w:rsidP="00B407E7">
            <w:pPr>
              <w:pStyle w:val="PHBTableInterior"/>
            </w:pPr>
            <w:r w:rsidRPr="00B407E7">
              <w:t>17(+3)</w:t>
            </w:r>
          </w:p>
        </w:tc>
        <w:tc>
          <w:tcPr>
            <w:tcW w:w="792" w:type="dxa"/>
            <w:shd w:val="clear" w:color="auto" w:fill="auto"/>
          </w:tcPr>
          <w:p w14:paraId="5A9AA5E1" w14:textId="77777777" w:rsidR="00B407E7" w:rsidRPr="00B407E7" w:rsidRDefault="00B407E7" w:rsidP="00B407E7">
            <w:pPr>
              <w:pStyle w:val="PHBTableInterior"/>
            </w:pPr>
            <w:r w:rsidRPr="00B407E7">
              <w:t>8 (−1)</w:t>
            </w:r>
          </w:p>
        </w:tc>
        <w:tc>
          <w:tcPr>
            <w:tcW w:w="792" w:type="dxa"/>
            <w:shd w:val="clear" w:color="auto" w:fill="auto"/>
          </w:tcPr>
          <w:p w14:paraId="79DA924F" w14:textId="77777777" w:rsidR="00B407E7" w:rsidRPr="00B407E7" w:rsidRDefault="00B407E7" w:rsidP="00B407E7">
            <w:pPr>
              <w:pStyle w:val="PHBTableInterior"/>
            </w:pPr>
            <w:r w:rsidRPr="00B407E7">
              <w:t>10(+0)</w:t>
            </w:r>
          </w:p>
        </w:tc>
        <w:tc>
          <w:tcPr>
            <w:tcW w:w="792" w:type="dxa"/>
            <w:shd w:val="clear" w:color="auto" w:fill="auto"/>
          </w:tcPr>
          <w:p w14:paraId="512BDE47" w14:textId="77777777" w:rsidR="00B407E7" w:rsidRPr="00B407E7" w:rsidRDefault="00B407E7" w:rsidP="00B407E7">
            <w:pPr>
              <w:pStyle w:val="PHBTableInterior"/>
            </w:pPr>
            <w:r w:rsidRPr="00B407E7">
              <w:t>10(+0)</w:t>
            </w:r>
          </w:p>
        </w:tc>
      </w:tr>
    </w:tbl>
    <w:p w14:paraId="4F099AB6" w14:textId="342F05DC" w:rsidR="008D7E6B" w:rsidRPr="008D7E6B" w:rsidRDefault="008D7E6B" w:rsidP="008D7E6B">
      <w:pPr>
        <w:rPr>
          <w:b/>
        </w:rPr>
      </w:pPr>
      <w:r w:rsidRPr="00103A0F">
        <w:t>Damage Resistances bludgeoning, piercing, and slashing from nonmagical weapons</w:t>
      </w:r>
    </w:p>
    <w:p w14:paraId="1168BAD0" w14:textId="77777777" w:rsidR="0000645A" w:rsidRDefault="008D7E6B" w:rsidP="008D7E6B">
      <w:pPr>
        <w:rPr>
          <w:b/>
        </w:rPr>
      </w:pPr>
      <w:r w:rsidRPr="00103A0F">
        <w:t>Damage Immunities poison</w:t>
      </w:r>
    </w:p>
    <w:p w14:paraId="531BF855" w14:textId="2EFBEABA" w:rsidR="008D7E6B" w:rsidRPr="008D7E6B" w:rsidRDefault="0000645A" w:rsidP="008D7E6B">
      <w:pPr>
        <w:rPr>
          <w:b/>
        </w:rPr>
      </w:pPr>
      <w:r>
        <w:t>Condition Immunities</w:t>
      </w:r>
      <w:r w:rsidR="008D7E6B" w:rsidRPr="00103A0F">
        <w:t xml:space="preserve"> exhaustion, paralyzed, petrified, poisoned, prone</w:t>
      </w:r>
    </w:p>
    <w:p w14:paraId="6D6416E3" w14:textId="77777777" w:rsidR="008D7E6B" w:rsidRPr="008D7E6B" w:rsidRDefault="008D7E6B" w:rsidP="008D7E6B">
      <w:pPr>
        <w:rPr>
          <w:b/>
        </w:rPr>
      </w:pPr>
      <w:r w:rsidRPr="00103A0F">
        <w:t>Senses darkvision 60 ft., passive Perception 10</w:t>
      </w:r>
    </w:p>
    <w:p w14:paraId="3C9D0B9B" w14:textId="77777777" w:rsidR="008D7E6B" w:rsidRPr="008D7E6B" w:rsidRDefault="008D7E6B" w:rsidP="008D7E6B">
      <w:pPr>
        <w:rPr>
          <w:b/>
        </w:rPr>
      </w:pPr>
      <w:r w:rsidRPr="00103A0F">
        <w:t>Languages Giant, Terran</w:t>
      </w:r>
    </w:p>
    <w:p w14:paraId="07E7C44E" w14:textId="77777777" w:rsidR="008D7E6B" w:rsidRPr="008D7E6B" w:rsidRDefault="008D7E6B" w:rsidP="008D7E6B">
      <w:pPr>
        <w:rPr>
          <w:b/>
        </w:rPr>
      </w:pPr>
      <w:r w:rsidRPr="00103A0F">
        <w:t>Challenge 7 (2,900 XP)</w:t>
      </w:r>
    </w:p>
    <w:p w14:paraId="78A4681E" w14:textId="77777777" w:rsidR="008D7E6B" w:rsidRPr="008D7E6B" w:rsidRDefault="008D7E6B" w:rsidP="008D7E6B">
      <w:pPr>
        <w:rPr>
          <w:b/>
        </w:rPr>
      </w:pPr>
      <w:r w:rsidRPr="00103A0F">
        <w:t>Magic Weapons. The ironmonger’s weapon attacks are magical</w:t>
      </w:r>
    </w:p>
    <w:p w14:paraId="2AF71B5C" w14:textId="77777777" w:rsidR="008D7E6B" w:rsidRPr="008D7E6B" w:rsidRDefault="008D7E6B" w:rsidP="008D7E6B">
      <w:pPr>
        <w:rPr>
          <w:b/>
        </w:rPr>
      </w:pPr>
      <w:r w:rsidRPr="00103A0F">
        <w:t>Multiattack. The ironmonger makes two maul attacks.</w:t>
      </w:r>
    </w:p>
    <w:p w14:paraId="47357012" w14:textId="77777777" w:rsidR="008D7E6B" w:rsidRPr="008D7E6B" w:rsidRDefault="008D7E6B" w:rsidP="008D7E6B">
      <w:pPr>
        <w:rPr>
          <w:b/>
        </w:rPr>
      </w:pPr>
      <w:r w:rsidRPr="00103A0F">
        <w:t>Maul. Melee Weapon Attack: +7 to hit, reach 10 ft., one target. Hit: 11 (2d6 + 4) bludgeoning damage.</w:t>
      </w:r>
    </w:p>
    <w:p w14:paraId="1DCCBA2B" w14:textId="09A62DBD" w:rsidR="008D7E6B" w:rsidRPr="00103A0F" w:rsidRDefault="008D7E6B" w:rsidP="008D7E6B">
      <w:pPr>
        <w:rPr>
          <w:lang w:val="ru-RU"/>
        </w:rPr>
      </w:pPr>
      <w:r w:rsidRPr="00103A0F">
        <w:t xml:space="preserve">Thunderous Strike (Recharge 6). The ironmonger makes one maul attack. If the attack hits, it deals an extra 16 (3d10) thunder damage and the target must succeed on a DC 14 Strength saving throw or be </w:t>
      </w:r>
      <w:r w:rsidRPr="00103A0F">
        <w:rPr>
          <w:lang w:val="ru-RU"/>
        </w:rPr>
        <w:t>knocked prone.</w:t>
      </w:r>
    </w:p>
    <w:p w14:paraId="520ED7FD" w14:textId="77777777" w:rsidR="008D7E6B" w:rsidRDefault="008D7E6B" w:rsidP="008D7E6B">
      <w:pPr>
        <w:pStyle w:val="2"/>
        <w:rPr>
          <w:lang w:val="ru-RU"/>
        </w:rPr>
      </w:pPr>
      <w:bookmarkStart w:id="231" w:name="_Toc510259812"/>
      <w:r w:rsidRPr="0047393C">
        <w:t>Vigorel</w:t>
      </w:r>
      <w:bookmarkEnd w:id="231"/>
    </w:p>
    <w:p w14:paraId="540C30AA" w14:textId="77777777" w:rsidR="008D7E6B" w:rsidRPr="008D7E6B" w:rsidRDefault="008D7E6B" w:rsidP="008D7E6B">
      <w:pPr>
        <w:rPr>
          <w:b/>
        </w:rPr>
      </w:pPr>
      <w:r w:rsidRPr="00103A0F">
        <w:t>Large elemental, neutral evil</w:t>
      </w:r>
    </w:p>
    <w:p w14:paraId="1111DFB2" w14:textId="77777777" w:rsidR="008D7E6B" w:rsidRPr="008D7E6B" w:rsidRDefault="008D7E6B" w:rsidP="008D7E6B">
      <w:pPr>
        <w:rPr>
          <w:b/>
        </w:rPr>
      </w:pPr>
      <w:r w:rsidRPr="00103A0F">
        <w:t>Armor Class 15 (natural armor)</w:t>
      </w:r>
    </w:p>
    <w:p w14:paraId="2B7B8D2F" w14:textId="77777777" w:rsidR="008D7E6B" w:rsidRPr="008D7E6B" w:rsidRDefault="008D7E6B" w:rsidP="008D7E6B">
      <w:pPr>
        <w:rPr>
          <w:b/>
        </w:rPr>
      </w:pPr>
      <w:r w:rsidRPr="00103A0F">
        <w:t>Hit Points 105 (14d8 + 42)</w:t>
      </w:r>
    </w:p>
    <w:p w14:paraId="00E19108" w14:textId="77777777" w:rsidR="00E82E8E" w:rsidRPr="00E82E8E" w:rsidRDefault="008D7E6B" w:rsidP="008D7E6B">
      <w:pPr>
        <w:rPr>
          <w:b/>
        </w:rPr>
      </w:pPr>
      <w:r w:rsidRPr="00103A0F">
        <w:t>Speed 30 ft., burrow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054A7752" w14:textId="77777777" w:rsidTr="00B407E7">
        <w:tc>
          <w:tcPr>
            <w:tcW w:w="792" w:type="dxa"/>
            <w:shd w:val="clear" w:color="auto" w:fill="auto"/>
          </w:tcPr>
          <w:p w14:paraId="1C40A35F" w14:textId="77777777" w:rsidR="00B407E7" w:rsidRPr="00B407E7" w:rsidRDefault="00B407E7" w:rsidP="00B407E7">
            <w:pPr>
              <w:pStyle w:val="PHBTableInterior"/>
            </w:pPr>
            <w:r w:rsidRPr="00B407E7">
              <w:t>STR</w:t>
            </w:r>
          </w:p>
        </w:tc>
        <w:tc>
          <w:tcPr>
            <w:tcW w:w="792" w:type="dxa"/>
            <w:shd w:val="clear" w:color="auto" w:fill="auto"/>
          </w:tcPr>
          <w:p w14:paraId="76C82BA1" w14:textId="77777777" w:rsidR="00B407E7" w:rsidRPr="00B407E7" w:rsidRDefault="00B407E7" w:rsidP="00B407E7">
            <w:pPr>
              <w:pStyle w:val="PHBTableInterior"/>
            </w:pPr>
            <w:r w:rsidRPr="00B407E7">
              <w:t>DEX</w:t>
            </w:r>
          </w:p>
        </w:tc>
        <w:tc>
          <w:tcPr>
            <w:tcW w:w="792" w:type="dxa"/>
            <w:shd w:val="clear" w:color="auto" w:fill="auto"/>
          </w:tcPr>
          <w:p w14:paraId="783EC190" w14:textId="77777777" w:rsidR="00B407E7" w:rsidRPr="00B407E7" w:rsidRDefault="00B407E7" w:rsidP="00B407E7">
            <w:pPr>
              <w:pStyle w:val="PHBTableInterior"/>
            </w:pPr>
            <w:r w:rsidRPr="00B407E7">
              <w:t>CON</w:t>
            </w:r>
          </w:p>
        </w:tc>
        <w:tc>
          <w:tcPr>
            <w:tcW w:w="792" w:type="dxa"/>
            <w:shd w:val="clear" w:color="auto" w:fill="auto"/>
          </w:tcPr>
          <w:p w14:paraId="1A9497BE" w14:textId="77777777" w:rsidR="00B407E7" w:rsidRPr="00B407E7" w:rsidRDefault="00B407E7" w:rsidP="00B407E7">
            <w:pPr>
              <w:pStyle w:val="PHBTableInterior"/>
            </w:pPr>
            <w:r w:rsidRPr="00B407E7">
              <w:t>INT</w:t>
            </w:r>
          </w:p>
        </w:tc>
        <w:tc>
          <w:tcPr>
            <w:tcW w:w="792" w:type="dxa"/>
            <w:shd w:val="clear" w:color="auto" w:fill="auto"/>
          </w:tcPr>
          <w:p w14:paraId="518E1330" w14:textId="77777777" w:rsidR="00B407E7" w:rsidRPr="00B407E7" w:rsidRDefault="00B407E7" w:rsidP="00B407E7">
            <w:pPr>
              <w:pStyle w:val="PHBTableInterior"/>
            </w:pPr>
            <w:r w:rsidRPr="00B407E7">
              <w:t>WIS</w:t>
            </w:r>
          </w:p>
        </w:tc>
        <w:tc>
          <w:tcPr>
            <w:tcW w:w="792" w:type="dxa"/>
            <w:shd w:val="clear" w:color="auto" w:fill="auto"/>
          </w:tcPr>
          <w:p w14:paraId="5282F6FF" w14:textId="77777777" w:rsidR="00B407E7" w:rsidRPr="00B407E7" w:rsidRDefault="00B407E7" w:rsidP="00B407E7">
            <w:pPr>
              <w:pStyle w:val="PHBTableInterior"/>
            </w:pPr>
            <w:r w:rsidRPr="00B407E7">
              <w:t>CHA</w:t>
            </w:r>
          </w:p>
        </w:tc>
      </w:tr>
      <w:tr w:rsidR="00B407E7" w:rsidRPr="00B407E7" w14:paraId="215C9858" w14:textId="77777777" w:rsidTr="00B407E7">
        <w:tc>
          <w:tcPr>
            <w:tcW w:w="792" w:type="dxa"/>
            <w:shd w:val="clear" w:color="auto" w:fill="auto"/>
          </w:tcPr>
          <w:p w14:paraId="14D040BC" w14:textId="77777777" w:rsidR="00B407E7" w:rsidRPr="00B407E7" w:rsidRDefault="00B407E7" w:rsidP="00B407E7">
            <w:pPr>
              <w:pStyle w:val="PHBTableInterior"/>
            </w:pPr>
            <w:r w:rsidRPr="00B407E7">
              <w:t>10(+0)</w:t>
            </w:r>
          </w:p>
        </w:tc>
        <w:tc>
          <w:tcPr>
            <w:tcW w:w="792" w:type="dxa"/>
            <w:shd w:val="clear" w:color="auto" w:fill="auto"/>
          </w:tcPr>
          <w:p w14:paraId="14502BC4" w14:textId="77777777" w:rsidR="00B407E7" w:rsidRPr="00B407E7" w:rsidRDefault="00B407E7" w:rsidP="00B407E7">
            <w:pPr>
              <w:pStyle w:val="PHBTableInterior"/>
            </w:pPr>
            <w:r w:rsidRPr="00B407E7">
              <w:t>14(+2)</w:t>
            </w:r>
          </w:p>
        </w:tc>
        <w:tc>
          <w:tcPr>
            <w:tcW w:w="792" w:type="dxa"/>
            <w:shd w:val="clear" w:color="auto" w:fill="auto"/>
          </w:tcPr>
          <w:p w14:paraId="62ABABE8" w14:textId="77777777" w:rsidR="00B407E7" w:rsidRPr="00B407E7" w:rsidRDefault="00B407E7" w:rsidP="00B407E7">
            <w:pPr>
              <w:pStyle w:val="PHBTableInterior"/>
            </w:pPr>
            <w:r w:rsidRPr="00B407E7">
              <w:t>16(+3)</w:t>
            </w:r>
          </w:p>
        </w:tc>
        <w:tc>
          <w:tcPr>
            <w:tcW w:w="792" w:type="dxa"/>
            <w:shd w:val="clear" w:color="auto" w:fill="auto"/>
          </w:tcPr>
          <w:p w14:paraId="6EEEDBD7" w14:textId="77777777" w:rsidR="00B407E7" w:rsidRPr="00B407E7" w:rsidRDefault="00B407E7" w:rsidP="00B407E7">
            <w:pPr>
              <w:pStyle w:val="PHBTableInterior"/>
            </w:pPr>
            <w:r w:rsidRPr="00B407E7">
              <w:t>11(+0)</w:t>
            </w:r>
          </w:p>
        </w:tc>
        <w:tc>
          <w:tcPr>
            <w:tcW w:w="792" w:type="dxa"/>
            <w:shd w:val="clear" w:color="auto" w:fill="auto"/>
          </w:tcPr>
          <w:p w14:paraId="5C74AAE9" w14:textId="77777777" w:rsidR="00B407E7" w:rsidRPr="00B407E7" w:rsidRDefault="00B407E7" w:rsidP="00B407E7">
            <w:pPr>
              <w:pStyle w:val="PHBTableInterior"/>
            </w:pPr>
            <w:r w:rsidRPr="00B407E7">
              <w:t>10(+0)</w:t>
            </w:r>
          </w:p>
        </w:tc>
        <w:tc>
          <w:tcPr>
            <w:tcW w:w="792" w:type="dxa"/>
            <w:shd w:val="clear" w:color="auto" w:fill="auto"/>
          </w:tcPr>
          <w:p w14:paraId="02CD8464" w14:textId="77777777" w:rsidR="00B407E7" w:rsidRPr="00B407E7" w:rsidRDefault="00B407E7" w:rsidP="00B407E7">
            <w:pPr>
              <w:pStyle w:val="PHBTableInterior"/>
            </w:pPr>
            <w:r w:rsidRPr="00B407E7">
              <w:t>16(+3)</w:t>
            </w:r>
          </w:p>
        </w:tc>
      </w:tr>
    </w:tbl>
    <w:p w14:paraId="2C1A0C82" w14:textId="4E237A09" w:rsidR="008D7E6B" w:rsidRPr="008D7E6B" w:rsidRDefault="008D7E6B" w:rsidP="008D7E6B">
      <w:pPr>
        <w:rPr>
          <w:b/>
        </w:rPr>
      </w:pPr>
      <w:r w:rsidRPr="00103A0F">
        <w:t>Skills Arcana +3, Religion +3</w:t>
      </w:r>
    </w:p>
    <w:p w14:paraId="7C1FFFF8" w14:textId="77777777" w:rsidR="008D7E6B" w:rsidRPr="008D7E6B" w:rsidRDefault="008D7E6B" w:rsidP="008D7E6B">
      <w:pPr>
        <w:rPr>
          <w:b/>
        </w:rPr>
      </w:pPr>
      <w:r w:rsidRPr="00103A0F">
        <w:t>Damage Immunities fire</w:t>
      </w:r>
    </w:p>
    <w:p w14:paraId="3F23139B" w14:textId="77777777" w:rsidR="008D7E6B" w:rsidRPr="008D7E6B" w:rsidRDefault="008D7E6B" w:rsidP="008D7E6B">
      <w:pPr>
        <w:rPr>
          <w:b/>
          <w:lang w:val="ru-RU"/>
        </w:rPr>
      </w:pPr>
      <w:r w:rsidRPr="00103A0F">
        <w:rPr>
          <w:lang w:val="ru-RU"/>
        </w:rPr>
        <w:t>Senses passive Perception 10</w:t>
      </w:r>
    </w:p>
    <w:p w14:paraId="5D6AA951" w14:textId="77777777" w:rsidR="008D7E6B" w:rsidRPr="008D7E6B" w:rsidRDefault="008D7E6B" w:rsidP="008D7E6B">
      <w:pPr>
        <w:rPr>
          <w:b/>
        </w:rPr>
      </w:pPr>
      <w:r w:rsidRPr="00103A0F">
        <w:t>Languages Common, Ignan</w:t>
      </w:r>
    </w:p>
    <w:p w14:paraId="78724C96" w14:textId="77777777" w:rsidR="008D7E6B" w:rsidRPr="008D7E6B" w:rsidRDefault="008D7E6B" w:rsidP="008D7E6B">
      <w:pPr>
        <w:rPr>
          <w:b/>
        </w:rPr>
      </w:pPr>
      <w:r w:rsidRPr="00103A0F">
        <w:t>Challenge 6 (2,300 XP)</w:t>
      </w:r>
    </w:p>
    <w:p w14:paraId="3DE688C3" w14:textId="5340CFD7" w:rsidR="008D7E6B" w:rsidRDefault="008D7E6B" w:rsidP="008D7E6B">
      <w:r w:rsidRPr="00103A0F">
        <w:t>Spellcasting. Vigorel is a 7th-level spellcaster. Its spellcasting ability is Charisma (spell save DC 14, +6 to hit with spell attacks). It knows the following sorcerer spells</w:t>
      </w:r>
      <w:r>
        <w:t>:</w:t>
      </w:r>
    </w:p>
    <w:p w14:paraId="5AB1C5E8" w14:textId="77777777" w:rsidR="008D7E6B" w:rsidRPr="008D7E6B" w:rsidRDefault="008D7E6B" w:rsidP="008D7E6B">
      <w:pPr>
        <w:rPr>
          <w:b/>
        </w:rPr>
      </w:pPr>
      <w:r w:rsidRPr="00103A0F">
        <w:t>Cantrips (at will): control flames, fire bolt, friends,</w:t>
      </w:r>
    </w:p>
    <w:p w14:paraId="16863047" w14:textId="77777777" w:rsidR="008D7E6B" w:rsidRPr="008D7E6B" w:rsidRDefault="008D7E6B" w:rsidP="008D7E6B">
      <w:pPr>
        <w:rPr>
          <w:b/>
        </w:rPr>
      </w:pPr>
      <w:r w:rsidRPr="00103A0F">
        <w:t>light, minor illusion</w:t>
      </w:r>
    </w:p>
    <w:p w14:paraId="26417703" w14:textId="77777777" w:rsidR="008D7E6B" w:rsidRPr="008D7E6B" w:rsidRDefault="008D7E6B" w:rsidP="008D7E6B">
      <w:pPr>
        <w:rPr>
          <w:b/>
        </w:rPr>
      </w:pPr>
      <w:r w:rsidRPr="00103A0F">
        <w:t>1st level (4 slots): burning hands, color spray, mage armor</w:t>
      </w:r>
    </w:p>
    <w:p w14:paraId="3937E427" w14:textId="77777777" w:rsidR="008D7E6B" w:rsidRPr="008D7E6B" w:rsidRDefault="008D7E6B" w:rsidP="008D7E6B">
      <w:pPr>
        <w:rPr>
          <w:b/>
        </w:rPr>
      </w:pPr>
      <w:r w:rsidRPr="00103A0F">
        <w:t>2nd level (3 slots): scorching ray, suggestion</w:t>
      </w:r>
    </w:p>
    <w:p w14:paraId="68A0F8FE" w14:textId="77777777" w:rsidR="008D7E6B" w:rsidRPr="008D7E6B" w:rsidRDefault="008D7E6B" w:rsidP="008D7E6B">
      <w:pPr>
        <w:rPr>
          <w:b/>
        </w:rPr>
      </w:pPr>
      <w:r w:rsidRPr="00103A0F">
        <w:t>3rd level (3 slots): fireball, hypnotic pattern</w:t>
      </w:r>
    </w:p>
    <w:p w14:paraId="52964E34" w14:textId="77777777" w:rsidR="008D7E6B" w:rsidRPr="008D7E6B" w:rsidRDefault="008D7E6B" w:rsidP="008D7E6B">
      <w:pPr>
        <w:rPr>
          <w:b/>
        </w:rPr>
      </w:pPr>
      <w:r w:rsidRPr="00103A0F">
        <w:t>4th level (1 slot): fire shield (see Wreathed in Flame)</w:t>
      </w:r>
    </w:p>
    <w:p w14:paraId="29F5591C" w14:textId="784D1B4B" w:rsidR="008D7E6B" w:rsidRDefault="008D7E6B" w:rsidP="008D7E6B">
      <w:r w:rsidRPr="00103A0F">
        <w:t>Wreathed in Flame. For the Vigorel, the warm version of the fire shield spell has a duration of “until dispelled.” The fire shield burns for 10 minutes after Vigorel dies, consuming its body.</w:t>
      </w:r>
    </w:p>
    <w:p w14:paraId="411D0D59" w14:textId="4C7A8B12" w:rsidR="00B407E7" w:rsidRPr="008D7E6B" w:rsidRDefault="00B407E7" w:rsidP="008D7E6B">
      <w:pPr>
        <w:rPr>
          <w:b/>
        </w:rPr>
      </w:pPr>
      <w:r>
        <w:rPr>
          <w:b/>
        </w:rPr>
        <w:t>Actions</w:t>
      </w:r>
    </w:p>
    <w:p w14:paraId="35628821" w14:textId="77777777" w:rsidR="008D7E6B" w:rsidRPr="008D7E6B" w:rsidRDefault="008D7E6B" w:rsidP="008D7E6B">
      <w:pPr>
        <w:rPr>
          <w:b/>
        </w:rPr>
      </w:pPr>
      <w:r w:rsidRPr="00103A0F">
        <w:t>Iron Spear. Melee or Ranged Weapon Attack: +5 to hit, reach 5 ft. or range 20/60 ft., one target. Hit: 6 (1d10 + 2) piercing damage.</w:t>
      </w:r>
    </w:p>
    <w:p w14:paraId="2DA943EC" w14:textId="77777777" w:rsidR="008D7E6B" w:rsidRPr="008D7E6B" w:rsidRDefault="008D7E6B" w:rsidP="008D7E6B">
      <w:pPr>
        <w:rPr>
          <w:b/>
        </w:rPr>
      </w:pPr>
      <w:r w:rsidRPr="00103A0F">
        <w:t>On initiative count 20 (losing initiative ties), Vigorel takes a lair action to cause the following effect; he can use the following action:</w:t>
      </w:r>
    </w:p>
    <w:p w14:paraId="07698AF6" w14:textId="1B2320AD" w:rsidR="008D7E6B" w:rsidRPr="00103A0F" w:rsidRDefault="008D7E6B" w:rsidP="008D7E6B">
      <w:pPr>
        <w:rPr>
          <w:lang w:val="ru-RU"/>
        </w:rPr>
      </w:pPr>
      <w:r w:rsidRPr="00103A0F">
        <w:t xml:space="preserve">Slag Blast. Vigorel causes a forge to belch an orb of molten slag. Any creature targeted must succeed a DC 15 Dexterity saving throw or be coated in molten slag taking 3d6 (10) fire damage and be slowed until the </w:t>
      </w:r>
      <w:r w:rsidRPr="00103A0F">
        <w:rPr>
          <w:lang w:val="ru-RU"/>
        </w:rPr>
        <w:t>start of its next turn</w:t>
      </w:r>
    </w:p>
    <w:p w14:paraId="0817939F" w14:textId="6B948CA7" w:rsidR="008D7E6B" w:rsidRDefault="008D7E6B" w:rsidP="008D7E6B">
      <w:pPr>
        <w:pStyle w:val="2"/>
        <w:rPr>
          <w:lang w:val="ru-RU"/>
        </w:rPr>
      </w:pPr>
      <w:bookmarkStart w:id="232" w:name="_Toc510259813"/>
      <w:r w:rsidRPr="0047393C">
        <w:t>Kelvan's Simulacrum</w:t>
      </w:r>
      <w:r>
        <w:rPr>
          <w:rStyle w:val="af6"/>
        </w:rPr>
        <w:footnoteReference w:id="8"/>
      </w:r>
      <w:bookmarkEnd w:id="232"/>
    </w:p>
    <w:p w14:paraId="3A6B992C" w14:textId="77777777" w:rsidR="008D7E6B" w:rsidRPr="008D7E6B" w:rsidRDefault="008D7E6B" w:rsidP="008D7E6B">
      <w:pPr>
        <w:rPr>
          <w:b/>
        </w:rPr>
      </w:pPr>
      <w:r w:rsidRPr="002F1D5B">
        <w:t>Medium humanoid (human), any alignment</w:t>
      </w:r>
    </w:p>
    <w:p w14:paraId="7254A71F" w14:textId="77777777" w:rsidR="008D7E6B" w:rsidRPr="008D7E6B" w:rsidRDefault="008D7E6B" w:rsidP="008D7E6B">
      <w:pPr>
        <w:rPr>
          <w:b/>
        </w:rPr>
      </w:pPr>
      <w:r w:rsidRPr="002F1D5B">
        <w:t>Armor Class 12 (15 with mage armor)</w:t>
      </w:r>
    </w:p>
    <w:p w14:paraId="50C9A124" w14:textId="77777777" w:rsidR="008D7E6B" w:rsidRPr="008D7E6B" w:rsidRDefault="008D7E6B" w:rsidP="008D7E6B">
      <w:pPr>
        <w:rPr>
          <w:b/>
        </w:rPr>
      </w:pPr>
      <w:r w:rsidRPr="002F1D5B">
        <w:t>Hit Points 44</w:t>
      </w:r>
    </w:p>
    <w:p w14:paraId="2D20585C" w14:textId="77777777" w:rsidR="00E82E8E" w:rsidRPr="00E82E8E" w:rsidRDefault="008D7E6B" w:rsidP="008D7E6B">
      <w:pPr>
        <w:rPr>
          <w:b/>
        </w:rPr>
      </w:pPr>
      <w:r w:rsidRPr="002F1D5B">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339C349F" w14:textId="77777777" w:rsidTr="00B407E7">
        <w:tc>
          <w:tcPr>
            <w:tcW w:w="792" w:type="dxa"/>
            <w:shd w:val="clear" w:color="auto" w:fill="auto"/>
          </w:tcPr>
          <w:p w14:paraId="00418B04" w14:textId="77777777" w:rsidR="00B407E7" w:rsidRPr="00B407E7" w:rsidRDefault="00B407E7" w:rsidP="00B407E7">
            <w:pPr>
              <w:pStyle w:val="PHBTableInterior"/>
            </w:pPr>
            <w:r w:rsidRPr="00B407E7">
              <w:t>STR</w:t>
            </w:r>
          </w:p>
        </w:tc>
        <w:tc>
          <w:tcPr>
            <w:tcW w:w="792" w:type="dxa"/>
            <w:shd w:val="clear" w:color="auto" w:fill="auto"/>
          </w:tcPr>
          <w:p w14:paraId="6D7ED943" w14:textId="77777777" w:rsidR="00B407E7" w:rsidRPr="00B407E7" w:rsidRDefault="00B407E7" w:rsidP="00B407E7">
            <w:pPr>
              <w:pStyle w:val="PHBTableInterior"/>
            </w:pPr>
            <w:r w:rsidRPr="00B407E7">
              <w:t>DEX</w:t>
            </w:r>
          </w:p>
        </w:tc>
        <w:tc>
          <w:tcPr>
            <w:tcW w:w="792" w:type="dxa"/>
            <w:shd w:val="clear" w:color="auto" w:fill="auto"/>
          </w:tcPr>
          <w:p w14:paraId="3661E41D" w14:textId="77777777" w:rsidR="00B407E7" w:rsidRPr="00B407E7" w:rsidRDefault="00B407E7" w:rsidP="00B407E7">
            <w:pPr>
              <w:pStyle w:val="PHBTableInterior"/>
            </w:pPr>
            <w:r w:rsidRPr="00B407E7">
              <w:t>CON</w:t>
            </w:r>
          </w:p>
        </w:tc>
        <w:tc>
          <w:tcPr>
            <w:tcW w:w="792" w:type="dxa"/>
            <w:shd w:val="clear" w:color="auto" w:fill="auto"/>
          </w:tcPr>
          <w:p w14:paraId="64790FAA" w14:textId="77777777" w:rsidR="00B407E7" w:rsidRPr="00B407E7" w:rsidRDefault="00B407E7" w:rsidP="00B407E7">
            <w:pPr>
              <w:pStyle w:val="PHBTableInterior"/>
            </w:pPr>
            <w:r w:rsidRPr="00B407E7">
              <w:t>INT</w:t>
            </w:r>
          </w:p>
        </w:tc>
        <w:tc>
          <w:tcPr>
            <w:tcW w:w="792" w:type="dxa"/>
            <w:shd w:val="clear" w:color="auto" w:fill="auto"/>
          </w:tcPr>
          <w:p w14:paraId="135AD283" w14:textId="77777777" w:rsidR="00B407E7" w:rsidRPr="00B407E7" w:rsidRDefault="00B407E7" w:rsidP="00B407E7">
            <w:pPr>
              <w:pStyle w:val="PHBTableInterior"/>
            </w:pPr>
            <w:r w:rsidRPr="00B407E7">
              <w:t>WIS</w:t>
            </w:r>
          </w:p>
        </w:tc>
        <w:tc>
          <w:tcPr>
            <w:tcW w:w="792" w:type="dxa"/>
            <w:shd w:val="clear" w:color="auto" w:fill="auto"/>
          </w:tcPr>
          <w:p w14:paraId="1E4AB8B2" w14:textId="77777777" w:rsidR="00B407E7" w:rsidRPr="00B407E7" w:rsidRDefault="00B407E7" w:rsidP="00B407E7">
            <w:pPr>
              <w:pStyle w:val="PHBTableInterior"/>
            </w:pPr>
            <w:r w:rsidRPr="00B407E7">
              <w:t>CHA</w:t>
            </w:r>
          </w:p>
        </w:tc>
      </w:tr>
      <w:tr w:rsidR="00B407E7" w:rsidRPr="00B407E7" w14:paraId="593324F9" w14:textId="77777777" w:rsidTr="00B407E7">
        <w:tc>
          <w:tcPr>
            <w:tcW w:w="792" w:type="dxa"/>
            <w:shd w:val="clear" w:color="auto" w:fill="auto"/>
          </w:tcPr>
          <w:p w14:paraId="0A9B74D5" w14:textId="77777777" w:rsidR="00B407E7" w:rsidRPr="00B407E7" w:rsidRDefault="00B407E7" w:rsidP="00B407E7">
            <w:pPr>
              <w:pStyle w:val="PHBTableInterior"/>
            </w:pPr>
            <w:r w:rsidRPr="00B407E7">
              <w:t>10(+0)</w:t>
            </w:r>
          </w:p>
        </w:tc>
        <w:tc>
          <w:tcPr>
            <w:tcW w:w="792" w:type="dxa"/>
            <w:shd w:val="clear" w:color="auto" w:fill="auto"/>
          </w:tcPr>
          <w:p w14:paraId="08DDC448" w14:textId="77777777" w:rsidR="00B407E7" w:rsidRPr="00B407E7" w:rsidRDefault="00B407E7" w:rsidP="00B407E7">
            <w:pPr>
              <w:pStyle w:val="PHBTableInterior"/>
            </w:pPr>
            <w:r w:rsidRPr="00B407E7">
              <w:t>14(+2)</w:t>
            </w:r>
          </w:p>
        </w:tc>
        <w:tc>
          <w:tcPr>
            <w:tcW w:w="792" w:type="dxa"/>
            <w:shd w:val="clear" w:color="auto" w:fill="auto"/>
          </w:tcPr>
          <w:p w14:paraId="3EBFBAC6" w14:textId="77777777" w:rsidR="00B407E7" w:rsidRPr="00B407E7" w:rsidRDefault="00B407E7" w:rsidP="00B407E7">
            <w:pPr>
              <w:pStyle w:val="PHBTableInterior"/>
            </w:pPr>
            <w:r w:rsidRPr="00B407E7">
              <w:t>12(+1)</w:t>
            </w:r>
          </w:p>
        </w:tc>
        <w:tc>
          <w:tcPr>
            <w:tcW w:w="792" w:type="dxa"/>
            <w:shd w:val="clear" w:color="auto" w:fill="auto"/>
          </w:tcPr>
          <w:p w14:paraId="5C6D15BF" w14:textId="77777777" w:rsidR="00B407E7" w:rsidRPr="00B407E7" w:rsidRDefault="00B407E7" w:rsidP="00B407E7">
            <w:pPr>
              <w:pStyle w:val="PHBTableInterior"/>
            </w:pPr>
            <w:r w:rsidRPr="00B407E7">
              <w:t>20(+5)</w:t>
            </w:r>
          </w:p>
        </w:tc>
        <w:tc>
          <w:tcPr>
            <w:tcW w:w="792" w:type="dxa"/>
            <w:shd w:val="clear" w:color="auto" w:fill="auto"/>
          </w:tcPr>
          <w:p w14:paraId="5FE815BA" w14:textId="77777777" w:rsidR="00B407E7" w:rsidRPr="00B407E7" w:rsidRDefault="00B407E7" w:rsidP="00B407E7">
            <w:pPr>
              <w:pStyle w:val="PHBTableInterior"/>
            </w:pPr>
            <w:r w:rsidRPr="00B407E7">
              <w:t>15(+2)</w:t>
            </w:r>
          </w:p>
        </w:tc>
        <w:tc>
          <w:tcPr>
            <w:tcW w:w="792" w:type="dxa"/>
            <w:shd w:val="clear" w:color="auto" w:fill="auto"/>
          </w:tcPr>
          <w:p w14:paraId="65967C80" w14:textId="77777777" w:rsidR="00B407E7" w:rsidRPr="00B407E7" w:rsidRDefault="00B407E7" w:rsidP="00B407E7">
            <w:pPr>
              <w:pStyle w:val="PHBTableInterior"/>
            </w:pPr>
            <w:r w:rsidRPr="00B407E7">
              <w:t>16(+3)</w:t>
            </w:r>
          </w:p>
        </w:tc>
      </w:tr>
    </w:tbl>
    <w:p w14:paraId="3324F375" w14:textId="5A29EF78" w:rsidR="008D7E6B" w:rsidRPr="008D7E6B" w:rsidRDefault="008D7E6B" w:rsidP="008D7E6B">
      <w:pPr>
        <w:rPr>
          <w:b/>
        </w:rPr>
      </w:pPr>
      <w:r w:rsidRPr="002F1D5B">
        <w:t>Saving Throws Int +9, Wis +6</w:t>
      </w:r>
    </w:p>
    <w:p w14:paraId="633F3C83" w14:textId="77777777" w:rsidR="008D7E6B" w:rsidRPr="008D7E6B" w:rsidRDefault="008D7E6B" w:rsidP="008D7E6B">
      <w:pPr>
        <w:rPr>
          <w:b/>
        </w:rPr>
      </w:pPr>
      <w:r w:rsidRPr="002F1D5B">
        <w:t>Skills Arcana +13, History +13</w:t>
      </w:r>
    </w:p>
    <w:p w14:paraId="73583E21" w14:textId="77777777" w:rsidR="008D7E6B" w:rsidRPr="008D7E6B" w:rsidRDefault="008D7E6B" w:rsidP="008D7E6B">
      <w:pPr>
        <w:rPr>
          <w:b/>
        </w:rPr>
      </w:pPr>
      <w:r w:rsidRPr="002F1D5B">
        <w:t>Damage Resistance damage from spells; nonmagical bludgeoning, piercing, and slashing (from stoneskin)</w:t>
      </w:r>
    </w:p>
    <w:p w14:paraId="5866FA3E" w14:textId="77777777" w:rsidR="008D7E6B" w:rsidRPr="008D7E6B" w:rsidRDefault="008D7E6B" w:rsidP="008D7E6B">
      <w:pPr>
        <w:rPr>
          <w:b/>
        </w:rPr>
      </w:pPr>
      <w:r w:rsidRPr="002F1D5B">
        <w:t>Damage Immunities psychic</w:t>
      </w:r>
    </w:p>
    <w:p w14:paraId="2A30B2D9" w14:textId="77777777" w:rsidR="008D7E6B" w:rsidRPr="008D7E6B" w:rsidRDefault="008D7E6B" w:rsidP="008D7E6B">
      <w:pPr>
        <w:rPr>
          <w:b/>
        </w:rPr>
      </w:pPr>
      <w:r w:rsidRPr="002F1D5B">
        <w:t>Senses passive Perception 12</w:t>
      </w:r>
    </w:p>
    <w:p w14:paraId="5913FAB8" w14:textId="77777777" w:rsidR="008D7E6B" w:rsidRPr="008D7E6B" w:rsidRDefault="008D7E6B" w:rsidP="008D7E6B">
      <w:pPr>
        <w:rPr>
          <w:b/>
        </w:rPr>
      </w:pPr>
      <w:r w:rsidRPr="002F1D5B">
        <w:t>Languages Common, Elven, Infernal, Abyssal, Ignan, Terran</w:t>
      </w:r>
    </w:p>
    <w:p w14:paraId="38AFBC2C" w14:textId="77777777" w:rsidR="008D7E6B" w:rsidRPr="008D7E6B" w:rsidRDefault="008D7E6B" w:rsidP="008D7E6B">
      <w:pPr>
        <w:rPr>
          <w:b/>
        </w:rPr>
      </w:pPr>
      <w:r w:rsidRPr="002F1D5B">
        <w:t>Challenge 12 (8,400 XP)</w:t>
      </w:r>
    </w:p>
    <w:p w14:paraId="103F2EBC" w14:textId="77777777" w:rsidR="008D7E6B" w:rsidRPr="008D7E6B" w:rsidRDefault="008D7E6B" w:rsidP="008D7E6B">
      <w:pPr>
        <w:rPr>
          <w:b/>
        </w:rPr>
      </w:pPr>
      <w:r w:rsidRPr="002F1D5B">
        <w:t>Magic Resistance. The archmage has advantage on saving throws against spells and other magical effects.</w:t>
      </w:r>
    </w:p>
    <w:p w14:paraId="34CAACB5" w14:textId="77777777" w:rsidR="008D7E6B" w:rsidRPr="008D7E6B" w:rsidRDefault="008D7E6B" w:rsidP="008D7E6B">
      <w:pPr>
        <w:rPr>
          <w:b/>
        </w:rPr>
      </w:pPr>
      <w:r w:rsidRPr="002F1D5B">
        <w:t>Spellcasting. The archmage is an 18th-level spellcaster. Its spellcasting ability is Intelligence (spell save DC 14, +6 to hit with spell attacks). The archmage has the following wizard spells prepared:</w:t>
      </w:r>
    </w:p>
    <w:p w14:paraId="4D57631C" w14:textId="77777777" w:rsidR="008D7E6B" w:rsidRPr="008D7E6B" w:rsidRDefault="008D7E6B" w:rsidP="008D7E6B">
      <w:pPr>
        <w:rPr>
          <w:b/>
        </w:rPr>
      </w:pPr>
      <w:r w:rsidRPr="002F1D5B">
        <w:t>Cantrips (at will): fire bolt, light, mage hand, prestidigitation, shocking grasp</w:t>
      </w:r>
    </w:p>
    <w:p w14:paraId="1B7ADE92" w14:textId="77777777" w:rsidR="008D7E6B" w:rsidRPr="008D7E6B" w:rsidRDefault="008D7E6B" w:rsidP="008D7E6B">
      <w:pPr>
        <w:rPr>
          <w:b/>
        </w:rPr>
      </w:pPr>
      <w:r w:rsidRPr="002F1D5B">
        <w:t>1st level (4 slots): detect magic, mage armor, magic missile, shield 2nd level (4 slots): detect thoughts, mirror image, misty step</w:t>
      </w:r>
    </w:p>
    <w:p w14:paraId="6B221D56" w14:textId="77777777" w:rsidR="008D7E6B" w:rsidRPr="008D7E6B" w:rsidRDefault="008D7E6B" w:rsidP="008D7E6B">
      <w:pPr>
        <w:rPr>
          <w:b/>
        </w:rPr>
      </w:pPr>
      <w:r w:rsidRPr="002F1D5B">
        <w:t>3rd level (2 slots): counterspell, invisibility, fly,</w:t>
      </w:r>
    </w:p>
    <w:p w14:paraId="6A3027E6" w14:textId="77777777" w:rsidR="008D7E6B" w:rsidRPr="008D7E6B" w:rsidRDefault="008D7E6B" w:rsidP="008D7E6B">
      <w:pPr>
        <w:rPr>
          <w:b/>
        </w:rPr>
      </w:pPr>
      <w:r w:rsidRPr="002F1D5B">
        <w:t>lightning bolt</w:t>
      </w:r>
    </w:p>
    <w:p w14:paraId="7D6C2E0D" w14:textId="77777777" w:rsidR="008D7E6B" w:rsidRPr="008D7E6B" w:rsidRDefault="008D7E6B" w:rsidP="008D7E6B">
      <w:pPr>
        <w:rPr>
          <w:b/>
        </w:rPr>
      </w:pPr>
      <w:r w:rsidRPr="002F1D5B">
        <w:t>4th level (3 slots): banishment, stoneskin</w:t>
      </w:r>
    </w:p>
    <w:p w14:paraId="40EFC255" w14:textId="77777777" w:rsidR="008D7E6B" w:rsidRPr="008D7E6B" w:rsidRDefault="008D7E6B" w:rsidP="008D7E6B">
      <w:pPr>
        <w:rPr>
          <w:b/>
        </w:rPr>
      </w:pPr>
      <w:r w:rsidRPr="002F1D5B">
        <w:t>5th level (3 slot): cone of cold, scrying, wall of force</w:t>
      </w:r>
    </w:p>
    <w:p w14:paraId="60A32E25" w14:textId="77777777" w:rsidR="008D7E6B" w:rsidRPr="008D7E6B" w:rsidRDefault="008D7E6B" w:rsidP="008D7E6B">
      <w:pPr>
        <w:rPr>
          <w:b/>
        </w:rPr>
      </w:pPr>
      <w:r w:rsidRPr="002F1D5B">
        <w:t>6th level (1 slot): globe of invulnerability</w:t>
      </w:r>
    </w:p>
    <w:p w14:paraId="59116291" w14:textId="77777777" w:rsidR="008D7E6B" w:rsidRPr="008D7E6B" w:rsidRDefault="008D7E6B" w:rsidP="008D7E6B">
      <w:pPr>
        <w:rPr>
          <w:b/>
        </w:rPr>
      </w:pPr>
      <w:r w:rsidRPr="002F1D5B">
        <w:t>7th level (1 slot): teleport</w:t>
      </w:r>
    </w:p>
    <w:p w14:paraId="013ED484" w14:textId="77777777" w:rsidR="008D7E6B" w:rsidRPr="008D7E6B" w:rsidRDefault="008D7E6B" w:rsidP="008D7E6B">
      <w:pPr>
        <w:rPr>
          <w:b/>
        </w:rPr>
      </w:pPr>
      <w:r w:rsidRPr="002F1D5B">
        <w:t>8th level (1 slot): mind blank</w:t>
      </w:r>
    </w:p>
    <w:p w14:paraId="37252184" w14:textId="1A1E4292" w:rsidR="008D7E6B" w:rsidRDefault="008D7E6B" w:rsidP="008D7E6B">
      <w:r w:rsidRPr="002F1D5B">
        <w:t>9th level (1 slot): time stop</w:t>
      </w:r>
    </w:p>
    <w:p w14:paraId="15EC93EA" w14:textId="28BB3CB3" w:rsidR="00B407E7" w:rsidRPr="008D7E6B" w:rsidRDefault="00B407E7" w:rsidP="008D7E6B">
      <w:pPr>
        <w:rPr>
          <w:b/>
        </w:rPr>
      </w:pPr>
      <w:r>
        <w:rPr>
          <w:b/>
        </w:rPr>
        <w:t>Actions</w:t>
      </w:r>
    </w:p>
    <w:p w14:paraId="2B5403B3" w14:textId="5FB4D390" w:rsidR="008D7E6B" w:rsidRPr="002F1D5B" w:rsidRDefault="008D7E6B" w:rsidP="008D7E6B">
      <w:pPr>
        <w:rPr>
          <w:lang w:val="ru-RU"/>
        </w:rPr>
      </w:pPr>
      <w:r w:rsidRPr="002F1D5B">
        <w:t xml:space="preserve">Dagger. Melee or Ranged Weapon Attack: +6 to hit, reach 5 ft. or range 20/60 ft., one target. </w:t>
      </w:r>
      <w:r w:rsidRPr="002F1D5B">
        <w:rPr>
          <w:lang w:val="ru-RU"/>
        </w:rPr>
        <w:t>Hit: 4 (1d4 + 2) piercing damage.</w:t>
      </w:r>
    </w:p>
    <w:p w14:paraId="1F4AE700" w14:textId="0CB60100" w:rsidR="008D7E6B" w:rsidRDefault="008D7E6B" w:rsidP="008D7E6B">
      <w:pPr>
        <w:pStyle w:val="2"/>
        <w:rPr>
          <w:lang w:val="ru-RU"/>
        </w:rPr>
      </w:pPr>
      <w:bookmarkStart w:id="233" w:name="_Toc510259814"/>
      <w:r w:rsidRPr="0047393C">
        <w:t>Death Giant (Fire)</w:t>
      </w:r>
      <w:r>
        <w:rPr>
          <w:rStyle w:val="af6"/>
        </w:rPr>
        <w:footnoteReference w:id="9"/>
      </w:r>
      <w:bookmarkEnd w:id="233"/>
    </w:p>
    <w:p w14:paraId="3728146C" w14:textId="77777777" w:rsidR="008D7E6B" w:rsidRPr="008D7E6B" w:rsidRDefault="008D7E6B" w:rsidP="008D7E6B">
      <w:pPr>
        <w:rPr>
          <w:b/>
        </w:rPr>
      </w:pPr>
      <w:r w:rsidRPr="0037278A">
        <w:t>Huge undead, chaotic evil</w:t>
      </w:r>
    </w:p>
    <w:p w14:paraId="2DA51698" w14:textId="77777777" w:rsidR="008D7E6B" w:rsidRPr="008D7E6B" w:rsidRDefault="008D7E6B" w:rsidP="008D7E6B">
      <w:pPr>
        <w:rPr>
          <w:b/>
        </w:rPr>
      </w:pPr>
      <w:r w:rsidRPr="0037278A">
        <w:t>Armor Class 20 (natural armor)</w:t>
      </w:r>
    </w:p>
    <w:p w14:paraId="6B30C459" w14:textId="77777777" w:rsidR="008D7E6B" w:rsidRPr="008D7E6B" w:rsidRDefault="008D7E6B" w:rsidP="008D7E6B">
      <w:pPr>
        <w:rPr>
          <w:b/>
        </w:rPr>
      </w:pPr>
      <w:r w:rsidRPr="0037278A">
        <w:t>Hit Points 180 (19d8 + 95)</w:t>
      </w:r>
    </w:p>
    <w:p w14:paraId="63AD8E49" w14:textId="77777777" w:rsidR="00E82E8E" w:rsidRPr="00E82E8E" w:rsidRDefault="008D7E6B" w:rsidP="008D7E6B">
      <w:pPr>
        <w:rPr>
          <w:b/>
        </w:rPr>
      </w:pPr>
      <w:r w:rsidRPr="0037278A">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7A5FB526" w14:textId="77777777" w:rsidTr="00B407E7">
        <w:tc>
          <w:tcPr>
            <w:tcW w:w="792" w:type="dxa"/>
            <w:shd w:val="clear" w:color="auto" w:fill="auto"/>
          </w:tcPr>
          <w:p w14:paraId="0EE29EB8" w14:textId="77777777" w:rsidR="00B407E7" w:rsidRPr="00B407E7" w:rsidRDefault="00B407E7" w:rsidP="00B407E7">
            <w:pPr>
              <w:pStyle w:val="PHBTableInterior"/>
            </w:pPr>
            <w:r w:rsidRPr="00B407E7">
              <w:t>STR</w:t>
            </w:r>
          </w:p>
        </w:tc>
        <w:tc>
          <w:tcPr>
            <w:tcW w:w="792" w:type="dxa"/>
            <w:shd w:val="clear" w:color="auto" w:fill="auto"/>
          </w:tcPr>
          <w:p w14:paraId="26EFA5BA" w14:textId="77777777" w:rsidR="00B407E7" w:rsidRPr="00B407E7" w:rsidRDefault="00B407E7" w:rsidP="00B407E7">
            <w:pPr>
              <w:pStyle w:val="PHBTableInterior"/>
            </w:pPr>
            <w:r w:rsidRPr="00B407E7">
              <w:t>DEX</w:t>
            </w:r>
          </w:p>
        </w:tc>
        <w:tc>
          <w:tcPr>
            <w:tcW w:w="792" w:type="dxa"/>
            <w:shd w:val="clear" w:color="auto" w:fill="auto"/>
          </w:tcPr>
          <w:p w14:paraId="52B5A2D7" w14:textId="77777777" w:rsidR="00B407E7" w:rsidRPr="00B407E7" w:rsidRDefault="00B407E7" w:rsidP="00B407E7">
            <w:pPr>
              <w:pStyle w:val="PHBTableInterior"/>
            </w:pPr>
            <w:r w:rsidRPr="00B407E7">
              <w:t>CON</w:t>
            </w:r>
          </w:p>
        </w:tc>
        <w:tc>
          <w:tcPr>
            <w:tcW w:w="792" w:type="dxa"/>
            <w:shd w:val="clear" w:color="auto" w:fill="auto"/>
          </w:tcPr>
          <w:p w14:paraId="1D34FCE1" w14:textId="77777777" w:rsidR="00B407E7" w:rsidRPr="00B407E7" w:rsidRDefault="00B407E7" w:rsidP="00B407E7">
            <w:pPr>
              <w:pStyle w:val="PHBTableInterior"/>
            </w:pPr>
            <w:r w:rsidRPr="00B407E7">
              <w:t>INT</w:t>
            </w:r>
          </w:p>
        </w:tc>
        <w:tc>
          <w:tcPr>
            <w:tcW w:w="792" w:type="dxa"/>
            <w:shd w:val="clear" w:color="auto" w:fill="auto"/>
          </w:tcPr>
          <w:p w14:paraId="14D6175C" w14:textId="77777777" w:rsidR="00B407E7" w:rsidRPr="00B407E7" w:rsidRDefault="00B407E7" w:rsidP="00B407E7">
            <w:pPr>
              <w:pStyle w:val="PHBTableInterior"/>
            </w:pPr>
            <w:r w:rsidRPr="00B407E7">
              <w:t>WIS</w:t>
            </w:r>
          </w:p>
        </w:tc>
        <w:tc>
          <w:tcPr>
            <w:tcW w:w="792" w:type="dxa"/>
            <w:shd w:val="clear" w:color="auto" w:fill="auto"/>
          </w:tcPr>
          <w:p w14:paraId="744AF32B" w14:textId="77777777" w:rsidR="00B407E7" w:rsidRPr="00B407E7" w:rsidRDefault="00B407E7" w:rsidP="00B407E7">
            <w:pPr>
              <w:pStyle w:val="PHBTableInterior"/>
            </w:pPr>
            <w:r w:rsidRPr="00B407E7">
              <w:t>CHA</w:t>
            </w:r>
          </w:p>
        </w:tc>
      </w:tr>
      <w:tr w:rsidR="00B407E7" w:rsidRPr="00B407E7" w14:paraId="77C227FE" w14:textId="77777777" w:rsidTr="00B407E7">
        <w:tc>
          <w:tcPr>
            <w:tcW w:w="792" w:type="dxa"/>
            <w:shd w:val="clear" w:color="auto" w:fill="auto"/>
          </w:tcPr>
          <w:p w14:paraId="44B56ED0" w14:textId="77777777" w:rsidR="00B407E7" w:rsidRPr="00B407E7" w:rsidRDefault="00B407E7" w:rsidP="00B407E7">
            <w:pPr>
              <w:pStyle w:val="PHBTableInterior"/>
            </w:pPr>
            <w:r w:rsidRPr="00B407E7">
              <w:t>27 (+8)</w:t>
            </w:r>
          </w:p>
        </w:tc>
        <w:tc>
          <w:tcPr>
            <w:tcW w:w="792" w:type="dxa"/>
            <w:shd w:val="clear" w:color="auto" w:fill="auto"/>
          </w:tcPr>
          <w:p w14:paraId="7F68ECB6" w14:textId="77777777" w:rsidR="00B407E7" w:rsidRPr="00B407E7" w:rsidRDefault="00B407E7" w:rsidP="00B407E7">
            <w:pPr>
              <w:pStyle w:val="PHBTableInterior"/>
            </w:pPr>
            <w:r w:rsidRPr="00B407E7">
              <w:t>11(+0)</w:t>
            </w:r>
          </w:p>
        </w:tc>
        <w:tc>
          <w:tcPr>
            <w:tcW w:w="792" w:type="dxa"/>
            <w:shd w:val="clear" w:color="auto" w:fill="auto"/>
          </w:tcPr>
          <w:p w14:paraId="774E096F" w14:textId="77777777" w:rsidR="00B407E7" w:rsidRPr="00B407E7" w:rsidRDefault="00B407E7" w:rsidP="00B407E7">
            <w:pPr>
              <w:pStyle w:val="PHBTableInterior"/>
            </w:pPr>
            <w:r w:rsidRPr="00B407E7">
              <w:t>23(+6)</w:t>
            </w:r>
          </w:p>
        </w:tc>
        <w:tc>
          <w:tcPr>
            <w:tcW w:w="792" w:type="dxa"/>
            <w:shd w:val="clear" w:color="auto" w:fill="auto"/>
          </w:tcPr>
          <w:p w14:paraId="07CCE954" w14:textId="77777777" w:rsidR="00B407E7" w:rsidRPr="00B407E7" w:rsidRDefault="00B407E7" w:rsidP="00B407E7">
            <w:pPr>
              <w:pStyle w:val="PHBTableInterior"/>
            </w:pPr>
            <w:r w:rsidRPr="00B407E7">
              <w:t>12(+1)</w:t>
            </w:r>
          </w:p>
        </w:tc>
        <w:tc>
          <w:tcPr>
            <w:tcW w:w="792" w:type="dxa"/>
            <w:shd w:val="clear" w:color="auto" w:fill="auto"/>
          </w:tcPr>
          <w:p w14:paraId="5B1FF4AF" w14:textId="77777777" w:rsidR="00B407E7" w:rsidRPr="00B407E7" w:rsidRDefault="00B407E7" w:rsidP="00B407E7">
            <w:pPr>
              <w:pStyle w:val="PHBTableInterior"/>
            </w:pPr>
            <w:r w:rsidRPr="00B407E7">
              <w:t>16(+3)</w:t>
            </w:r>
          </w:p>
        </w:tc>
        <w:tc>
          <w:tcPr>
            <w:tcW w:w="792" w:type="dxa"/>
            <w:shd w:val="clear" w:color="auto" w:fill="auto"/>
          </w:tcPr>
          <w:p w14:paraId="73FACE1D" w14:textId="77777777" w:rsidR="00B407E7" w:rsidRPr="00B407E7" w:rsidRDefault="00B407E7" w:rsidP="00B407E7">
            <w:pPr>
              <w:pStyle w:val="PHBTableInterior"/>
            </w:pPr>
            <w:r w:rsidRPr="00B407E7">
              <w:t>18(+4)</w:t>
            </w:r>
          </w:p>
        </w:tc>
      </w:tr>
    </w:tbl>
    <w:p w14:paraId="7F4BD0F5" w14:textId="4568D2DB" w:rsidR="008D7E6B" w:rsidRPr="008D7E6B" w:rsidRDefault="008D7E6B" w:rsidP="008D7E6B">
      <w:pPr>
        <w:rPr>
          <w:b/>
        </w:rPr>
      </w:pPr>
      <w:r w:rsidRPr="0037278A">
        <w:t>Saving Throws Dex +6, Wis +9, Cha +10</w:t>
      </w:r>
    </w:p>
    <w:p w14:paraId="2B85F478" w14:textId="77777777" w:rsidR="0000645A" w:rsidRDefault="008D7E6B" w:rsidP="008D7E6B">
      <w:pPr>
        <w:rPr>
          <w:b/>
        </w:rPr>
      </w:pPr>
      <w:r w:rsidRPr="0037278A">
        <w:t>Damage Resistances necrotic, poison</w:t>
      </w:r>
    </w:p>
    <w:p w14:paraId="0934B7F1" w14:textId="1A64E3DA" w:rsidR="008D7E6B" w:rsidRPr="008D7E6B" w:rsidRDefault="0000645A" w:rsidP="008D7E6B">
      <w:pPr>
        <w:rPr>
          <w:b/>
        </w:rPr>
      </w:pPr>
      <w:r>
        <w:t>Condition Immunities</w:t>
      </w:r>
      <w:r w:rsidR="008D7E6B" w:rsidRPr="0037278A">
        <w:t xml:space="preserve"> exhaustion, frightened,</w:t>
      </w:r>
    </w:p>
    <w:p w14:paraId="3A5F0F72" w14:textId="77777777" w:rsidR="008D7E6B" w:rsidRPr="008D7E6B" w:rsidRDefault="008D7E6B" w:rsidP="008D7E6B">
      <w:pPr>
        <w:rPr>
          <w:b/>
        </w:rPr>
      </w:pPr>
      <w:r w:rsidRPr="0037278A">
        <w:t>poisoned</w:t>
      </w:r>
    </w:p>
    <w:p w14:paraId="6FB2AA39" w14:textId="77777777" w:rsidR="008D7E6B" w:rsidRPr="008D7E6B" w:rsidRDefault="008D7E6B" w:rsidP="008D7E6B">
      <w:pPr>
        <w:rPr>
          <w:b/>
        </w:rPr>
      </w:pPr>
      <w:r w:rsidRPr="0037278A">
        <w:t>Senses darkvision 120 ft., passive Perception 13</w:t>
      </w:r>
    </w:p>
    <w:p w14:paraId="40FB0574" w14:textId="77777777" w:rsidR="008D7E6B" w:rsidRPr="008D7E6B" w:rsidRDefault="008D7E6B" w:rsidP="008D7E6B">
      <w:pPr>
        <w:rPr>
          <w:b/>
        </w:rPr>
      </w:pPr>
      <w:r w:rsidRPr="0037278A">
        <w:t>Languages Abyssal, Common</w:t>
      </w:r>
    </w:p>
    <w:p w14:paraId="1A0B3114" w14:textId="77777777" w:rsidR="008D7E6B" w:rsidRPr="008D7E6B" w:rsidRDefault="008D7E6B" w:rsidP="008D7E6B">
      <w:pPr>
        <w:rPr>
          <w:b/>
        </w:rPr>
      </w:pPr>
      <w:r w:rsidRPr="0037278A">
        <w:t>Challenge 17 (18,000 XP)</w:t>
      </w:r>
    </w:p>
    <w:p w14:paraId="0DF03E9C" w14:textId="77777777" w:rsidR="008D7E6B" w:rsidRPr="008D7E6B" w:rsidRDefault="008D7E6B" w:rsidP="008D7E6B">
      <w:pPr>
        <w:rPr>
          <w:b/>
        </w:rPr>
      </w:pPr>
      <w:r w:rsidRPr="0037278A">
        <w:t>Magic Resistance. The death giant has advantage on saving throws against spells and other magical effects.</w:t>
      </w:r>
    </w:p>
    <w:p w14:paraId="1206836F" w14:textId="77777777" w:rsidR="008D7E6B" w:rsidRPr="008D7E6B" w:rsidRDefault="008D7E6B" w:rsidP="008D7E6B">
      <w:pPr>
        <w:rPr>
          <w:b/>
        </w:rPr>
      </w:pPr>
      <w:r w:rsidRPr="0037278A">
        <w:t>Marshal Undead. Unless the death giant is incapacitated, it and undead creatures of its choice within 60 feet of it have advantage on saving throws against features that turn undead.</w:t>
      </w:r>
    </w:p>
    <w:p w14:paraId="63E2CC87" w14:textId="77777777" w:rsidR="008D7E6B" w:rsidRPr="008D7E6B" w:rsidRDefault="008D7E6B" w:rsidP="008D7E6B">
      <w:pPr>
        <w:rPr>
          <w:b/>
        </w:rPr>
      </w:pPr>
      <w:r w:rsidRPr="0037278A">
        <w:t>Spellcasting. The death giant is a 19th-level spellcaster. Its spellcasting ability is Charisma (spell save DC 18, +10 to hit with spell attacks). It has the following paladin spells prepared:</w:t>
      </w:r>
    </w:p>
    <w:p w14:paraId="1728C417" w14:textId="77777777" w:rsidR="008D7E6B" w:rsidRPr="008D7E6B" w:rsidRDefault="008D7E6B" w:rsidP="008D7E6B">
      <w:pPr>
        <w:rPr>
          <w:b/>
        </w:rPr>
      </w:pPr>
      <w:r w:rsidRPr="0037278A">
        <w:t>1st level (4 slots): command, compelled duel, searing smite</w:t>
      </w:r>
    </w:p>
    <w:p w14:paraId="10371D8A" w14:textId="77777777" w:rsidR="008D7E6B" w:rsidRPr="008D7E6B" w:rsidRDefault="008D7E6B" w:rsidP="008D7E6B">
      <w:pPr>
        <w:rPr>
          <w:b/>
        </w:rPr>
      </w:pPr>
      <w:r w:rsidRPr="0037278A">
        <w:t>2nd level (3 slots): hold person, magic weapon</w:t>
      </w:r>
    </w:p>
    <w:p w14:paraId="4898696C" w14:textId="77777777" w:rsidR="008D7E6B" w:rsidRPr="008D7E6B" w:rsidRDefault="008D7E6B" w:rsidP="008D7E6B">
      <w:pPr>
        <w:rPr>
          <w:b/>
        </w:rPr>
      </w:pPr>
      <w:r w:rsidRPr="0037278A">
        <w:t>3rd level (3 slots): dispel magic, counterspell</w:t>
      </w:r>
    </w:p>
    <w:p w14:paraId="6EA6668A" w14:textId="77777777" w:rsidR="008D7E6B" w:rsidRPr="008D7E6B" w:rsidRDefault="008D7E6B" w:rsidP="008D7E6B">
      <w:pPr>
        <w:rPr>
          <w:b/>
        </w:rPr>
      </w:pPr>
      <w:r w:rsidRPr="0037278A">
        <w:t>4th level (3 slots): banishment, staggering smite</w:t>
      </w:r>
    </w:p>
    <w:p w14:paraId="01BBC8F6" w14:textId="77777777" w:rsidR="008D7E6B" w:rsidRPr="008D7E6B" w:rsidRDefault="008D7E6B" w:rsidP="008D7E6B">
      <w:pPr>
        <w:rPr>
          <w:b/>
        </w:rPr>
      </w:pPr>
      <w:r w:rsidRPr="0037278A">
        <w:t>5th level (2 slots): destructive wave (necrotic)</w:t>
      </w:r>
    </w:p>
    <w:p w14:paraId="21BFD0EE" w14:textId="77777777" w:rsidR="008D7E6B" w:rsidRPr="008D7E6B" w:rsidRDefault="008D7E6B" w:rsidP="008D7E6B">
      <w:pPr>
        <w:rPr>
          <w:b/>
        </w:rPr>
      </w:pPr>
      <w:r w:rsidRPr="0037278A">
        <w:t>Actions</w:t>
      </w:r>
    </w:p>
    <w:p w14:paraId="736D6F17" w14:textId="77777777" w:rsidR="008D7E6B" w:rsidRPr="008D7E6B" w:rsidRDefault="008D7E6B" w:rsidP="008D7E6B">
      <w:pPr>
        <w:rPr>
          <w:b/>
        </w:rPr>
      </w:pPr>
      <w:r w:rsidRPr="0037278A">
        <w:t>Multiattack. The death giant makes three longsword attacks.</w:t>
      </w:r>
    </w:p>
    <w:p w14:paraId="5699C7E2" w14:textId="77777777" w:rsidR="008D7E6B" w:rsidRPr="008D7E6B" w:rsidRDefault="008D7E6B" w:rsidP="008D7E6B">
      <w:pPr>
        <w:rPr>
          <w:b/>
        </w:rPr>
      </w:pPr>
      <w:r w:rsidRPr="0037278A">
        <w:t>Longsword. Melee Weapon Attack: +14 to hit, reach 10 ft., one target. Hit: 20 (3d8 + 8) slashing damage, or 23 (3d10 + 8) slashing damage if used with two hands, plus 18 (4d8) necrotic damage.</w:t>
      </w:r>
    </w:p>
    <w:p w14:paraId="701BE5C0" w14:textId="77777777" w:rsidR="008D7E6B" w:rsidRPr="008D7E6B" w:rsidRDefault="008D7E6B" w:rsidP="008D7E6B">
      <w:pPr>
        <w:rPr>
          <w:b/>
        </w:rPr>
      </w:pPr>
      <w:r w:rsidRPr="0037278A">
        <w:t>Rock. Ranged Weapon Attack: +13 to hit, range 60/240 ft., one target. Hit: 30 (4d10 + 8) bludgeoning damage.</w:t>
      </w:r>
    </w:p>
    <w:p w14:paraId="3E276660" w14:textId="11D464C2" w:rsidR="008D7E6B" w:rsidRPr="008D7E6B" w:rsidRDefault="008D7E6B" w:rsidP="008D7E6B">
      <w:pPr>
        <w:rPr>
          <w:b/>
        </w:rPr>
      </w:pPr>
      <w:r w:rsidRPr="0037278A">
        <w:t>Hellfire Orb (1/Day). The death giant hurls a magical ball of fire that explodes at a point it can see within 120 feet of it. Each creature in a 20-foot-radius sphere centered on that point must make a DC 18 Dexterity saving throw. The sphere spreads around corners. A creature takes 35 (10d6) fire damage and 35 (10d6) necrotic damage on a failed save, or half as much</w:t>
      </w:r>
      <w:r w:rsidR="00B407E7">
        <w:t xml:space="preserve"> </w:t>
      </w:r>
      <w:r w:rsidRPr="0037278A">
        <w:t>damage on a successful one.</w:t>
      </w:r>
    </w:p>
    <w:p w14:paraId="5DAEEDFC" w14:textId="77777777" w:rsidR="008D7E6B" w:rsidRPr="008D7E6B" w:rsidRDefault="008D7E6B" w:rsidP="008D7E6B">
      <w:pPr>
        <w:rPr>
          <w:b/>
        </w:rPr>
      </w:pPr>
      <w:r w:rsidRPr="0037278A">
        <w:t>Reactions</w:t>
      </w:r>
    </w:p>
    <w:p w14:paraId="432E53F2" w14:textId="697236D8" w:rsidR="008D7E6B" w:rsidRDefault="008D7E6B" w:rsidP="008D7E6B">
      <w:pPr>
        <w:rPr>
          <w:lang w:val="ru-RU"/>
        </w:rPr>
      </w:pPr>
      <w:r w:rsidRPr="0037278A">
        <w:t xml:space="preserve">Parry. The death giant adds 6 to its AC against one melee attack that would hit it. To do so, the death knight must see the attacker and be wielding a melee </w:t>
      </w:r>
      <w:r w:rsidRPr="0037278A">
        <w:rPr>
          <w:lang w:val="ru-RU"/>
        </w:rPr>
        <w:t>weapon.</w:t>
      </w:r>
    </w:p>
    <w:p w14:paraId="263EE0BF" w14:textId="35D79D79" w:rsidR="008D7E6B" w:rsidRPr="008D7E6B" w:rsidRDefault="00B407E7" w:rsidP="00B25F0B">
      <w:pPr>
        <w:pStyle w:val="2"/>
        <w:rPr>
          <w:b/>
        </w:rPr>
      </w:pPr>
      <w:bookmarkStart w:id="234" w:name="_Toc510259815"/>
      <w:r>
        <w:t>+-</w:t>
      </w:r>
      <w:r w:rsidR="00577176" w:rsidRPr="00125329">
        <w:t>Mind Flayer Arcanist</w:t>
      </w:r>
      <w:bookmarkEnd w:id="234"/>
    </w:p>
    <w:p w14:paraId="4798205A" w14:textId="77777777" w:rsidR="008D7E6B" w:rsidRPr="008D7E6B" w:rsidRDefault="00577176" w:rsidP="00125329">
      <w:pPr>
        <w:rPr>
          <w:b/>
        </w:rPr>
      </w:pPr>
      <w:r w:rsidRPr="00125329">
        <w:t>A few mind flayers supplement their psionic power with</w:t>
      </w:r>
    </w:p>
    <w:p w14:paraId="4B430C21" w14:textId="77777777" w:rsidR="008D7E6B" w:rsidRPr="008D7E6B" w:rsidRDefault="00577176" w:rsidP="00125329">
      <w:pPr>
        <w:rPr>
          <w:b/>
        </w:rPr>
      </w:pPr>
      <w:r w:rsidRPr="00125329">
        <w:t>arcane spells. However, they are regarded as deviants by</w:t>
      </w:r>
    </w:p>
    <w:p w14:paraId="5CD9EEDE" w14:textId="77777777" w:rsidR="008D7E6B" w:rsidRPr="008D7E6B" w:rsidRDefault="00577176" w:rsidP="00125329">
      <w:pPr>
        <w:rPr>
          <w:b/>
        </w:rPr>
      </w:pPr>
      <w:r w:rsidRPr="00125329">
        <w:t>their illithid peers and usually shunned. A mind flayer arcanist</w:t>
      </w:r>
    </w:p>
    <w:p w14:paraId="328BC40A" w14:textId="77777777" w:rsidR="00E82E8E" w:rsidRPr="00E82E8E" w:rsidRDefault="00577176" w:rsidP="00125329">
      <w:pPr>
        <w:rPr>
          <w:b/>
        </w:rPr>
      </w:pPr>
      <w:r w:rsidRPr="00125329">
        <w:t>has a challenge rating of 8 (3,900 XP) and the following trait:</w:t>
      </w:r>
    </w:p>
    <w:p w14:paraId="1756C9BF" w14:textId="1992DF43" w:rsidR="008D7E6B" w:rsidRPr="008D7E6B" w:rsidRDefault="00577176" w:rsidP="00125329">
      <w:pPr>
        <w:rPr>
          <w:b/>
        </w:rPr>
      </w:pPr>
      <w:r w:rsidRPr="00125329">
        <w:t>Spellcasting. The mind flayer is a 10th-level spellcaster. Its</w:t>
      </w:r>
    </w:p>
    <w:p w14:paraId="78E6ECC2" w14:textId="0AC9A6BB" w:rsidR="008D7E6B" w:rsidRPr="008D7E6B" w:rsidRDefault="00577176" w:rsidP="00125329">
      <w:pPr>
        <w:rPr>
          <w:b/>
        </w:rPr>
      </w:pPr>
      <w:r w:rsidRPr="00125329">
        <w:t>spellcasting ability is Wisdom (spell save DC 15, +7 to hit with</w:t>
      </w:r>
      <w:r w:rsidR="00B407E7">
        <w:t xml:space="preserve"> </w:t>
      </w:r>
      <w:r w:rsidRPr="00125329">
        <w:t>spell attacks). The mind flayer has the following wizard spells</w:t>
      </w:r>
      <w:r w:rsidR="00B407E7">
        <w:t xml:space="preserve"> </w:t>
      </w:r>
      <w:r w:rsidRPr="00125329">
        <w:t>prepared:</w:t>
      </w:r>
    </w:p>
    <w:p w14:paraId="54528BB0" w14:textId="77777777" w:rsidR="008D7E6B" w:rsidRPr="008D7E6B" w:rsidRDefault="00577176" w:rsidP="00125329">
      <w:pPr>
        <w:rPr>
          <w:b/>
        </w:rPr>
      </w:pPr>
      <w:r w:rsidRPr="00125329">
        <w:t>Cantrips (at will): blade ward, dancing lights, mage hand,</w:t>
      </w:r>
    </w:p>
    <w:p w14:paraId="5E89FE03" w14:textId="77777777" w:rsidR="008D7E6B" w:rsidRPr="008D7E6B" w:rsidRDefault="00577176" w:rsidP="00125329">
      <w:pPr>
        <w:rPr>
          <w:b/>
        </w:rPr>
      </w:pPr>
      <w:r w:rsidRPr="00125329">
        <w:t>shocking grasp</w:t>
      </w:r>
    </w:p>
    <w:p w14:paraId="53FFBAE0" w14:textId="77777777" w:rsidR="008D7E6B" w:rsidRPr="008D7E6B" w:rsidRDefault="00577176" w:rsidP="00125329">
      <w:pPr>
        <w:rPr>
          <w:b/>
        </w:rPr>
      </w:pPr>
      <w:r w:rsidRPr="00125329">
        <w:t>1st level (4 slots): detect magic, disguise self, shield, sleep</w:t>
      </w:r>
    </w:p>
    <w:p w14:paraId="7DE3109F" w14:textId="77777777" w:rsidR="008D7E6B" w:rsidRPr="008D7E6B" w:rsidRDefault="00577176" w:rsidP="00125329">
      <w:pPr>
        <w:rPr>
          <w:b/>
        </w:rPr>
      </w:pPr>
      <w:r w:rsidRPr="00125329">
        <w:t>2nd level (3 slots): blue, invisibility, ray of enfeeblement</w:t>
      </w:r>
    </w:p>
    <w:p w14:paraId="2F0982D2" w14:textId="77777777" w:rsidR="008D7E6B" w:rsidRPr="008D7E6B" w:rsidRDefault="00577176" w:rsidP="00125329">
      <w:pPr>
        <w:rPr>
          <w:b/>
        </w:rPr>
      </w:pPr>
      <w:r w:rsidRPr="00125329">
        <w:t>3rd level (3 slots): clairvoyance, lightning bolt, sending</w:t>
      </w:r>
    </w:p>
    <w:p w14:paraId="26921086" w14:textId="77777777" w:rsidR="008D7E6B" w:rsidRPr="008D7E6B" w:rsidRDefault="00577176" w:rsidP="00125329">
      <w:pPr>
        <w:rPr>
          <w:b/>
        </w:rPr>
      </w:pPr>
      <w:r w:rsidRPr="00125329">
        <w:t>4th level (3 slots): confusion, hallucinatory terrain</w:t>
      </w:r>
    </w:p>
    <w:p w14:paraId="4D89ECF0" w14:textId="1DFDA43A" w:rsidR="008D7E6B" w:rsidRPr="008D7E6B" w:rsidRDefault="00577176" w:rsidP="00125329">
      <w:pPr>
        <w:rPr>
          <w:b/>
        </w:rPr>
      </w:pPr>
      <w:r w:rsidRPr="00125329">
        <w:t>5th level (2 slots): telekinesis, wall of force</w:t>
      </w:r>
    </w:p>
    <w:p w14:paraId="190DC313" w14:textId="2612E118" w:rsidR="008D7E6B" w:rsidRPr="008D7E6B" w:rsidRDefault="00B407E7" w:rsidP="00B25F0B">
      <w:pPr>
        <w:pStyle w:val="2"/>
        <w:rPr>
          <w:b/>
        </w:rPr>
      </w:pPr>
      <w:bookmarkStart w:id="235" w:name="_Toc510259816"/>
      <w:r>
        <w:t>+-</w:t>
      </w:r>
      <w:r w:rsidR="00125329">
        <w:t>Mind Flayer (Ulitharid)</w:t>
      </w:r>
      <w:bookmarkEnd w:id="235"/>
    </w:p>
    <w:p w14:paraId="2A5973C7" w14:textId="77777777" w:rsidR="008D7E6B" w:rsidRPr="008D7E6B" w:rsidRDefault="00125329" w:rsidP="00125329">
      <w:pPr>
        <w:rPr>
          <w:b/>
        </w:rPr>
      </w:pPr>
      <w:r>
        <w:t>Large aberration, lawful evil</w:t>
      </w:r>
    </w:p>
    <w:p w14:paraId="6629604B" w14:textId="77777777" w:rsidR="008D7E6B" w:rsidRPr="008D7E6B" w:rsidRDefault="00125329" w:rsidP="00125329">
      <w:pPr>
        <w:rPr>
          <w:b/>
        </w:rPr>
      </w:pPr>
      <w:r>
        <w:t>Armor Class 15 (breastplate)</w:t>
      </w:r>
    </w:p>
    <w:p w14:paraId="5CFF96B3" w14:textId="77777777" w:rsidR="008D7E6B" w:rsidRPr="008D7E6B" w:rsidRDefault="00125329" w:rsidP="00125329">
      <w:pPr>
        <w:rPr>
          <w:b/>
        </w:rPr>
      </w:pPr>
      <w:r>
        <w:t>Hit Points 127 (17d10 + 34)</w:t>
      </w:r>
    </w:p>
    <w:p w14:paraId="562D2586" w14:textId="77777777" w:rsidR="0000645A" w:rsidRDefault="00125329" w:rsidP="00125329">
      <w:pPr>
        <w:rPr>
          <w:b/>
        </w:rPr>
      </w:pPr>
      <w:r>
        <w:t>Speed 30 ft.</w:t>
      </w:r>
    </w:p>
    <w:p w14:paraId="0F2AC17C" w14:textId="771DE898" w:rsidR="00E82E8E" w:rsidRPr="00E82E8E" w:rsidRDefault="00233FFA" w:rsidP="00125329">
      <w:pPr>
        <w:rPr>
          <w:b/>
        </w:rPr>
      </w:pPr>
      <w:r>
        <w:t>STR</w:t>
      </w:r>
      <w:r>
        <w:tab/>
        <w:t>DEX</w:t>
      </w:r>
      <w:r>
        <w:tab/>
        <w:t>CON</w:t>
      </w:r>
      <w:r>
        <w:tab/>
        <w:t>INT</w:t>
      </w:r>
      <w:r>
        <w:tab/>
        <w:t>WIS</w:t>
      </w:r>
      <w:r>
        <w:tab/>
        <w:t>CHA</w:t>
      </w:r>
    </w:p>
    <w:p w14:paraId="5671B023" w14:textId="61798D33" w:rsidR="008D7E6B" w:rsidRPr="008D7E6B" w:rsidRDefault="00125329" w:rsidP="00125329">
      <w:pPr>
        <w:rPr>
          <w:b/>
        </w:rPr>
      </w:pPr>
      <w:r>
        <w:t xml:space="preserve">15 (+2) </w:t>
      </w:r>
      <w:r w:rsidR="00E82E8E" w:rsidRPr="00E82E8E">
        <w:rPr>
          <w:b/>
        </w:rPr>
        <w:t>12 (+1)</w:t>
      </w:r>
      <w:r w:rsidR="00E82E8E" w:rsidRPr="00E82E8E">
        <w:rPr>
          <w:b/>
        </w:rPr>
        <w:tab/>
      </w:r>
      <w:r>
        <w:t xml:space="preserve"> 15 (+2) 21 (+5) 19 (+4) 21 (+5)</w:t>
      </w:r>
    </w:p>
    <w:p w14:paraId="2337AD11" w14:textId="77777777" w:rsidR="008D7E6B" w:rsidRPr="008D7E6B" w:rsidRDefault="00125329" w:rsidP="00125329">
      <w:pPr>
        <w:rPr>
          <w:b/>
        </w:rPr>
      </w:pPr>
      <w:r>
        <w:t>Saving Throws Int +9, Wis +8, Cha +9</w:t>
      </w:r>
    </w:p>
    <w:p w14:paraId="5404FD84" w14:textId="77777777" w:rsidR="008D7E6B" w:rsidRPr="008D7E6B" w:rsidRDefault="00125329" w:rsidP="00125329">
      <w:pPr>
        <w:rPr>
          <w:b/>
        </w:rPr>
      </w:pPr>
      <w:r>
        <w:t>Skills Arcana +9, Insight +8, Perception +8, Stealth +5</w:t>
      </w:r>
    </w:p>
    <w:p w14:paraId="3B88C58C" w14:textId="77777777" w:rsidR="008D7E6B" w:rsidRPr="008D7E6B" w:rsidRDefault="00125329" w:rsidP="00125329">
      <w:pPr>
        <w:rPr>
          <w:b/>
        </w:rPr>
      </w:pPr>
      <w:r>
        <w:t>Senses darkvision 120 ft., passive Perception 18</w:t>
      </w:r>
    </w:p>
    <w:p w14:paraId="06196C73" w14:textId="77777777" w:rsidR="008D7E6B" w:rsidRPr="008D7E6B" w:rsidRDefault="00125329" w:rsidP="00125329">
      <w:pPr>
        <w:rPr>
          <w:b/>
        </w:rPr>
      </w:pPr>
      <w:r>
        <w:t>Languages Deep Speech, Undercommon, telepathy 2</w:t>
      </w:r>
    </w:p>
    <w:p w14:paraId="1C9439E2" w14:textId="77777777" w:rsidR="008D7E6B" w:rsidRPr="008D7E6B" w:rsidRDefault="00125329" w:rsidP="00125329">
      <w:pPr>
        <w:rPr>
          <w:b/>
        </w:rPr>
      </w:pPr>
      <w:r>
        <w:t>miles</w:t>
      </w:r>
    </w:p>
    <w:p w14:paraId="13EC811A" w14:textId="77777777" w:rsidR="008D7E6B" w:rsidRPr="008D7E6B" w:rsidRDefault="00125329" w:rsidP="00125329">
      <w:pPr>
        <w:rPr>
          <w:b/>
        </w:rPr>
      </w:pPr>
      <w:r>
        <w:t>Challenge 9 (5,000 XP)</w:t>
      </w:r>
    </w:p>
    <w:p w14:paraId="66435F83" w14:textId="77777777" w:rsidR="008D7E6B" w:rsidRPr="008D7E6B" w:rsidRDefault="00125329" w:rsidP="00125329">
      <w:pPr>
        <w:rPr>
          <w:b/>
        </w:rPr>
      </w:pPr>
      <w:r>
        <w:t>Creature Sense. The ulitharid is aware of the presence</w:t>
      </w:r>
    </w:p>
    <w:p w14:paraId="21CEFB4F" w14:textId="77777777" w:rsidR="008D7E6B" w:rsidRPr="008D7E6B" w:rsidRDefault="00125329" w:rsidP="00125329">
      <w:pPr>
        <w:rPr>
          <w:b/>
        </w:rPr>
      </w:pPr>
      <w:r>
        <w:t>of creatures within 2 miles of it that have an</w:t>
      </w:r>
    </w:p>
    <w:p w14:paraId="74FF135B" w14:textId="77777777" w:rsidR="008D7E6B" w:rsidRPr="008D7E6B" w:rsidRDefault="00125329" w:rsidP="00125329">
      <w:pPr>
        <w:rPr>
          <w:b/>
        </w:rPr>
      </w:pPr>
      <w:r>
        <w:t>Intelligence score of 4 or higher. It knows the distances</w:t>
      </w:r>
    </w:p>
    <w:p w14:paraId="2A64B5F2" w14:textId="77777777" w:rsidR="008D7E6B" w:rsidRPr="008D7E6B" w:rsidRDefault="00125329" w:rsidP="00125329">
      <w:pPr>
        <w:rPr>
          <w:b/>
        </w:rPr>
      </w:pPr>
      <w:r>
        <w:t>and direction to the creature, as well as each creature’s</w:t>
      </w:r>
    </w:p>
    <w:p w14:paraId="728C84C7" w14:textId="77777777" w:rsidR="008D7E6B" w:rsidRPr="008D7E6B" w:rsidRDefault="00125329" w:rsidP="00125329">
      <w:pPr>
        <w:rPr>
          <w:b/>
        </w:rPr>
      </w:pPr>
      <w:r>
        <w:t>Intelligence score, but can’t sense anything else about</w:t>
      </w:r>
    </w:p>
    <w:p w14:paraId="32FBB0E1" w14:textId="77777777" w:rsidR="008D7E6B" w:rsidRPr="008D7E6B" w:rsidRDefault="00125329" w:rsidP="00125329">
      <w:pPr>
        <w:rPr>
          <w:b/>
        </w:rPr>
      </w:pPr>
      <w:r>
        <w:t>it. A creature protected by a mind blank spell, a</w:t>
      </w:r>
    </w:p>
    <w:p w14:paraId="4F9387A8" w14:textId="77777777" w:rsidR="008D7E6B" w:rsidRPr="008D7E6B" w:rsidRDefault="00125329" w:rsidP="00125329">
      <w:pPr>
        <w:rPr>
          <w:b/>
        </w:rPr>
      </w:pPr>
      <w:r>
        <w:t>nondetection spell, or similar magic can’t be perceived</w:t>
      </w:r>
    </w:p>
    <w:p w14:paraId="3EF122D1" w14:textId="77777777" w:rsidR="008D7E6B" w:rsidRPr="008D7E6B" w:rsidRDefault="00125329" w:rsidP="00125329">
      <w:pPr>
        <w:rPr>
          <w:b/>
        </w:rPr>
      </w:pPr>
      <w:r>
        <w:t>in this manner.</w:t>
      </w:r>
    </w:p>
    <w:p w14:paraId="424DAF8B" w14:textId="77777777" w:rsidR="008D7E6B" w:rsidRPr="008D7E6B" w:rsidRDefault="00125329" w:rsidP="00125329">
      <w:pPr>
        <w:rPr>
          <w:b/>
        </w:rPr>
      </w:pPr>
      <w:r>
        <w:t>Magic Resistance. The ulitharid has resistance on</w:t>
      </w:r>
    </w:p>
    <w:p w14:paraId="03D3A04E" w14:textId="77777777" w:rsidR="008D7E6B" w:rsidRPr="008D7E6B" w:rsidRDefault="00125329" w:rsidP="00125329">
      <w:pPr>
        <w:rPr>
          <w:b/>
        </w:rPr>
      </w:pPr>
      <w:r>
        <w:t>saving throws against spells and other magical effects.</w:t>
      </w:r>
    </w:p>
    <w:p w14:paraId="5D6B4901" w14:textId="77777777" w:rsidR="008D7E6B" w:rsidRPr="008D7E6B" w:rsidRDefault="00125329" w:rsidP="00125329">
      <w:pPr>
        <w:rPr>
          <w:b/>
        </w:rPr>
      </w:pPr>
      <w:r>
        <w:t>Innate Spellcasting (Psionics). The ulitharid’s innate</w:t>
      </w:r>
    </w:p>
    <w:p w14:paraId="5CF7806A" w14:textId="77777777" w:rsidR="008D7E6B" w:rsidRPr="008D7E6B" w:rsidRDefault="00125329" w:rsidP="00125329">
      <w:pPr>
        <w:rPr>
          <w:b/>
        </w:rPr>
      </w:pPr>
      <w:r>
        <w:t>spellcasting ability is Intelligence (spell save DC 17). The</w:t>
      </w:r>
    </w:p>
    <w:p w14:paraId="1E008694" w14:textId="77777777" w:rsidR="008D7E6B" w:rsidRPr="008D7E6B" w:rsidRDefault="00125329" w:rsidP="00125329">
      <w:pPr>
        <w:rPr>
          <w:b/>
        </w:rPr>
      </w:pPr>
      <w:r>
        <w:t>ulitharid can innately cast the following spells,</w:t>
      </w:r>
    </w:p>
    <w:p w14:paraId="56EB22C7" w14:textId="77777777" w:rsidR="008D7E6B" w:rsidRPr="008D7E6B" w:rsidRDefault="00125329" w:rsidP="00125329">
      <w:pPr>
        <w:rPr>
          <w:b/>
        </w:rPr>
      </w:pPr>
      <w:r>
        <w:t>requiring no components:</w:t>
      </w:r>
    </w:p>
    <w:p w14:paraId="48D7E644" w14:textId="77777777" w:rsidR="008D7E6B" w:rsidRPr="008D7E6B" w:rsidRDefault="00125329" w:rsidP="00125329">
      <w:pPr>
        <w:rPr>
          <w:b/>
        </w:rPr>
      </w:pPr>
      <w:r>
        <w:t>At will: detect thoughts, levitate</w:t>
      </w:r>
    </w:p>
    <w:p w14:paraId="4368C082" w14:textId="77777777" w:rsidR="008D7E6B" w:rsidRPr="008D7E6B" w:rsidRDefault="00125329" w:rsidP="00125329">
      <w:pPr>
        <w:rPr>
          <w:b/>
        </w:rPr>
      </w:pPr>
      <w:r>
        <w:t>1/day each: confusion, dominate monster, eyebite,</w:t>
      </w:r>
    </w:p>
    <w:p w14:paraId="0D6C4A1E" w14:textId="77777777" w:rsidR="008D7E6B" w:rsidRPr="008D7E6B" w:rsidRDefault="00125329" w:rsidP="00125329">
      <w:pPr>
        <w:rPr>
          <w:b/>
        </w:rPr>
      </w:pPr>
      <w:r>
        <w:t>feeblemind, mass suggestion, plane shift (self only),</w:t>
      </w:r>
    </w:p>
    <w:p w14:paraId="65330ECD" w14:textId="77777777" w:rsidR="008D7E6B" w:rsidRPr="008D7E6B" w:rsidRDefault="00125329" w:rsidP="00125329">
      <w:pPr>
        <w:rPr>
          <w:b/>
        </w:rPr>
      </w:pPr>
      <w:r>
        <w:t>project image, scrying, telekinesis</w:t>
      </w:r>
    </w:p>
    <w:p w14:paraId="5A4347A2" w14:textId="77777777" w:rsidR="008D7E6B" w:rsidRPr="008D7E6B" w:rsidRDefault="00125329" w:rsidP="00125329">
      <w:pPr>
        <w:rPr>
          <w:b/>
        </w:rPr>
      </w:pPr>
      <w:r>
        <w:t>Action</w:t>
      </w:r>
    </w:p>
    <w:p w14:paraId="6FD341FF" w14:textId="64D8C990" w:rsidR="008D7E6B" w:rsidRPr="008D7E6B" w:rsidRDefault="00125329" w:rsidP="00125329">
      <w:pPr>
        <w:rPr>
          <w:b/>
        </w:rPr>
      </w:pPr>
      <w:r>
        <w:t xml:space="preserve">Tentacles. Melee Weapon Attack: +9 to hit, </w:t>
      </w:r>
      <w:r w:rsidR="00233FFA">
        <w:t xml:space="preserve">reach 5 ft., </w:t>
      </w:r>
      <w:r>
        <w:t>one target. Hit: 27 (4d10 + 5) psychic damage. If the</w:t>
      </w:r>
    </w:p>
    <w:p w14:paraId="09240994" w14:textId="77777777" w:rsidR="008D7E6B" w:rsidRPr="008D7E6B" w:rsidRDefault="00125329" w:rsidP="00125329">
      <w:pPr>
        <w:rPr>
          <w:b/>
        </w:rPr>
      </w:pPr>
      <w:r>
        <w:t>target is Large or smaller, it is grappled (escape DC 14)</w:t>
      </w:r>
    </w:p>
    <w:p w14:paraId="775DA5F6" w14:textId="77777777" w:rsidR="008D7E6B" w:rsidRPr="008D7E6B" w:rsidRDefault="00125329" w:rsidP="00125329">
      <w:pPr>
        <w:rPr>
          <w:b/>
        </w:rPr>
      </w:pPr>
      <w:r>
        <w:t>and must succeed on a DC 17 Intelligence saving throw</w:t>
      </w:r>
    </w:p>
    <w:p w14:paraId="297B6D0C" w14:textId="77777777" w:rsidR="008D7E6B" w:rsidRPr="008D7E6B" w:rsidRDefault="00125329" w:rsidP="00125329">
      <w:pPr>
        <w:rPr>
          <w:b/>
        </w:rPr>
      </w:pPr>
      <w:r>
        <w:t>or be stunned until this grapple ends.</w:t>
      </w:r>
    </w:p>
    <w:p w14:paraId="17A5ACF2" w14:textId="77777777" w:rsidR="008D7E6B" w:rsidRPr="008D7E6B" w:rsidRDefault="00125329" w:rsidP="00125329">
      <w:pPr>
        <w:rPr>
          <w:b/>
        </w:rPr>
      </w:pPr>
      <w:r>
        <w:t>Extract Brain. Melee Weapon Attack: +9 to hit, reach 5</w:t>
      </w:r>
    </w:p>
    <w:p w14:paraId="6DFF70DE" w14:textId="77777777" w:rsidR="008D7E6B" w:rsidRPr="008D7E6B" w:rsidRDefault="00125329" w:rsidP="00125329">
      <w:pPr>
        <w:rPr>
          <w:b/>
        </w:rPr>
      </w:pPr>
      <w:r>
        <w:t>ft., one incapacitated humanoid grappled by the</w:t>
      </w:r>
    </w:p>
    <w:p w14:paraId="3D40DE17" w14:textId="77777777" w:rsidR="008D7E6B" w:rsidRPr="008D7E6B" w:rsidRDefault="00125329" w:rsidP="00125329">
      <w:pPr>
        <w:rPr>
          <w:b/>
        </w:rPr>
      </w:pPr>
      <w:r>
        <w:t>ulitharid. Hit: 55 (10d10) piercing damage. If this</w:t>
      </w:r>
    </w:p>
    <w:p w14:paraId="47AF697D" w14:textId="77777777" w:rsidR="008D7E6B" w:rsidRPr="008D7E6B" w:rsidRDefault="00125329" w:rsidP="00125329">
      <w:pPr>
        <w:rPr>
          <w:b/>
        </w:rPr>
      </w:pPr>
      <w:r>
        <w:t>damage reduces the target to 0 hit points, the ulitharid</w:t>
      </w:r>
    </w:p>
    <w:p w14:paraId="4561C5CD" w14:textId="77777777" w:rsidR="008D7E6B" w:rsidRPr="008D7E6B" w:rsidRDefault="00125329" w:rsidP="00125329">
      <w:pPr>
        <w:rPr>
          <w:b/>
        </w:rPr>
      </w:pPr>
      <w:r>
        <w:t>kills the target by extracting and devouring its brain.</w:t>
      </w:r>
    </w:p>
    <w:p w14:paraId="3F1742D1" w14:textId="77777777" w:rsidR="008D7E6B" w:rsidRPr="008D7E6B" w:rsidRDefault="00125329" w:rsidP="00125329">
      <w:pPr>
        <w:rPr>
          <w:b/>
        </w:rPr>
      </w:pPr>
      <w:r>
        <w:t>Mind Blast (Recharge 5-6). The mind flayer magically</w:t>
      </w:r>
    </w:p>
    <w:p w14:paraId="75BA3386" w14:textId="77777777" w:rsidR="008D7E6B" w:rsidRPr="008D7E6B" w:rsidRDefault="00125329" w:rsidP="00125329">
      <w:pPr>
        <w:rPr>
          <w:b/>
        </w:rPr>
      </w:pPr>
      <w:r>
        <w:t>emits psychic energy in a 60-foot cone. Each creature</w:t>
      </w:r>
    </w:p>
    <w:p w14:paraId="2AC70388" w14:textId="77777777" w:rsidR="008D7E6B" w:rsidRPr="008D7E6B" w:rsidRDefault="00125329" w:rsidP="00125329">
      <w:pPr>
        <w:rPr>
          <w:b/>
        </w:rPr>
      </w:pPr>
      <w:r>
        <w:t>in that area must succeed on a DC 17 Intelligence</w:t>
      </w:r>
    </w:p>
    <w:p w14:paraId="7FCFCF9A" w14:textId="77777777" w:rsidR="008D7E6B" w:rsidRPr="008D7E6B" w:rsidRDefault="00125329" w:rsidP="00125329">
      <w:pPr>
        <w:rPr>
          <w:b/>
        </w:rPr>
      </w:pPr>
      <w:r>
        <w:t>saving throw or take 31 (4d12 + 5) psychic damage and</w:t>
      </w:r>
    </w:p>
    <w:p w14:paraId="2EFBC14F" w14:textId="77777777" w:rsidR="008D7E6B" w:rsidRPr="008D7E6B" w:rsidRDefault="00125329" w:rsidP="00125329">
      <w:pPr>
        <w:rPr>
          <w:b/>
        </w:rPr>
      </w:pPr>
      <w:r>
        <w:t>be stunned for 1 minute. A creature can repeat the</w:t>
      </w:r>
    </w:p>
    <w:p w14:paraId="7051C8C0" w14:textId="77777777" w:rsidR="008D7E6B" w:rsidRPr="008D7E6B" w:rsidRDefault="00125329" w:rsidP="00125329">
      <w:pPr>
        <w:rPr>
          <w:b/>
        </w:rPr>
      </w:pPr>
      <w:r>
        <w:t>saving throw at the end of each of its turns, ending the</w:t>
      </w:r>
    </w:p>
    <w:p w14:paraId="7A6F5E51" w14:textId="0C388BA4" w:rsidR="008D7E6B" w:rsidRPr="008D7E6B" w:rsidRDefault="00125329" w:rsidP="00125329">
      <w:pPr>
        <w:rPr>
          <w:b/>
        </w:rPr>
      </w:pPr>
      <w:r>
        <w:t>effect on itself on a success.</w:t>
      </w:r>
    </w:p>
    <w:p w14:paraId="1DB1BF58" w14:textId="21624484" w:rsidR="008D7E6B" w:rsidRPr="008D7E6B" w:rsidRDefault="00B407E7" w:rsidP="00B25F0B">
      <w:pPr>
        <w:pStyle w:val="2"/>
        <w:rPr>
          <w:b/>
        </w:rPr>
      </w:pPr>
      <w:bookmarkStart w:id="236" w:name="_Toc510259817"/>
      <w:r>
        <w:t xml:space="preserve">Drow matron </w:t>
      </w:r>
      <w:r w:rsidR="00A96E41">
        <w:t>Mummy Lord</w:t>
      </w:r>
      <w:bookmarkEnd w:id="236"/>
    </w:p>
    <w:p w14:paraId="0DEDA300" w14:textId="77777777" w:rsidR="008D7E6B" w:rsidRPr="008D7E6B" w:rsidRDefault="00A96E41" w:rsidP="00A96E41">
      <w:pPr>
        <w:rPr>
          <w:b/>
        </w:rPr>
      </w:pPr>
      <w:r>
        <w:t>Medium undead (drow), lawful evil</w:t>
      </w:r>
    </w:p>
    <w:p w14:paraId="02B21AA4" w14:textId="77777777" w:rsidR="008D7E6B" w:rsidRPr="008D7E6B" w:rsidRDefault="00A96E41" w:rsidP="00A96E41">
      <w:pPr>
        <w:rPr>
          <w:b/>
        </w:rPr>
      </w:pPr>
      <w:r>
        <w:t>Armor Class 18 (natural armor)</w:t>
      </w:r>
    </w:p>
    <w:p w14:paraId="22D00EBC" w14:textId="77777777" w:rsidR="008D7E6B" w:rsidRPr="008D7E6B" w:rsidRDefault="00A96E41" w:rsidP="00A96E41">
      <w:pPr>
        <w:rPr>
          <w:b/>
        </w:rPr>
      </w:pPr>
      <w:r>
        <w:t>Hit Points 97 (13d8 + 39)</w:t>
      </w:r>
    </w:p>
    <w:p w14:paraId="79E4BE8B" w14:textId="77777777" w:rsidR="0000645A" w:rsidRDefault="00A96E41" w:rsidP="00A96E41">
      <w:pPr>
        <w:rPr>
          <w:b/>
        </w:rPr>
      </w:pPr>
      <w:r>
        <w:t>Speed 20 ft.</w:t>
      </w:r>
    </w:p>
    <w:p w14:paraId="2FF46CFF" w14:textId="7AAB657E" w:rsidR="00E82E8E" w:rsidRPr="00E82E8E" w:rsidRDefault="00233FFA" w:rsidP="00A96E41">
      <w:pPr>
        <w:rPr>
          <w:b/>
        </w:rPr>
      </w:pPr>
      <w:r>
        <w:t>STR</w:t>
      </w:r>
      <w:r>
        <w:tab/>
        <w:t>DEX</w:t>
      </w:r>
      <w:r>
        <w:tab/>
        <w:t>CON</w:t>
      </w:r>
      <w:r>
        <w:tab/>
        <w:t>INT</w:t>
      </w:r>
      <w:r>
        <w:tab/>
        <w:t>WIS</w:t>
      </w:r>
      <w:r>
        <w:tab/>
        <w:t>CHA</w:t>
      </w:r>
    </w:p>
    <w:p w14:paraId="7C3AB534" w14:textId="77777777" w:rsidR="00E82E8E" w:rsidRPr="00E82E8E" w:rsidRDefault="00A96E41" w:rsidP="00A96E41">
      <w:pPr>
        <w:rPr>
          <w:b/>
        </w:rPr>
      </w:pPr>
      <w:r>
        <w:t xml:space="preserve">18 (+4) </w:t>
      </w:r>
      <w:r w:rsidR="00E82E8E" w:rsidRPr="00E82E8E">
        <w:rPr>
          <w:b/>
        </w:rPr>
        <w:t>12 (+1)</w:t>
      </w:r>
      <w:r w:rsidR="00E82E8E" w:rsidRPr="00E82E8E">
        <w:rPr>
          <w:b/>
        </w:rPr>
        <w:tab/>
      </w:r>
      <w:r>
        <w:t xml:space="preserve"> </w:t>
      </w:r>
      <w:r w:rsidR="00E82E8E" w:rsidRPr="00E82E8E">
        <w:rPr>
          <w:b/>
        </w:rPr>
        <w:t>17 (+3)</w:t>
      </w:r>
      <w:r w:rsidR="00E82E8E" w:rsidRPr="00E82E8E">
        <w:rPr>
          <w:b/>
        </w:rPr>
        <w:tab/>
      </w:r>
      <w:r>
        <w:t xml:space="preserve"> 11 (+0) 18 (+4) </w:t>
      </w:r>
      <w:r w:rsidR="00E82E8E" w:rsidRPr="00E82E8E">
        <w:rPr>
          <w:b/>
        </w:rPr>
        <w:t>17 (+3)</w:t>
      </w:r>
    </w:p>
    <w:p w14:paraId="48D3C179" w14:textId="413A7F84" w:rsidR="008D7E6B" w:rsidRPr="008D7E6B" w:rsidRDefault="00A96E41" w:rsidP="00A96E41">
      <w:pPr>
        <w:rPr>
          <w:b/>
        </w:rPr>
      </w:pPr>
      <w:r>
        <w:t>Saving Throws Con +8, Int +5, Wis +9, Cha +8</w:t>
      </w:r>
    </w:p>
    <w:p w14:paraId="6DA7AE54" w14:textId="77777777" w:rsidR="008D7E6B" w:rsidRPr="008D7E6B" w:rsidRDefault="00A96E41" w:rsidP="00A96E41">
      <w:pPr>
        <w:rPr>
          <w:b/>
        </w:rPr>
      </w:pPr>
      <w:r>
        <w:t>Skills History +5, Religion +5</w:t>
      </w:r>
    </w:p>
    <w:p w14:paraId="5F01F544" w14:textId="77777777" w:rsidR="008D7E6B" w:rsidRPr="008D7E6B" w:rsidRDefault="00A96E41" w:rsidP="00A96E41">
      <w:pPr>
        <w:rPr>
          <w:b/>
        </w:rPr>
      </w:pPr>
      <w:r>
        <w:t>Damage Vulnerabilities fire</w:t>
      </w:r>
    </w:p>
    <w:p w14:paraId="403419EC" w14:textId="77777777" w:rsidR="008D7E6B" w:rsidRPr="008D7E6B" w:rsidRDefault="00A96E41" w:rsidP="00A96E41">
      <w:pPr>
        <w:rPr>
          <w:b/>
        </w:rPr>
      </w:pPr>
      <w:r>
        <w:t>Damage Immunities necrotic, poison; bludgeoning,</w:t>
      </w:r>
    </w:p>
    <w:p w14:paraId="70E0A492" w14:textId="77777777" w:rsidR="0000645A" w:rsidRDefault="00A96E41" w:rsidP="00A96E41">
      <w:pPr>
        <w:rPr>
          <w:b/>
        </w:rPr>
      </w:pPr>
      <w:r>
        <w:t>piercing, and slashing from nonmagical weapons</w:t>
      </w:r>
    </w:p>
    <w:p w14:paraId="21E49EC8" w14:textId="3D1F327C" w:rsidR="008D7E6B" w:rsidRPr="008D7E6B" w:rsidRDefault="0000645A" w:rsidP="00A96E41">
      <w:pPr>
        <w:rPr>
          <w:b/>
        </w:rPr>
      </w:pPr>
      <w:r>
        <w:t>Condition Immunities</w:t>
      </w:r>
      <w:r w:rsidR="00A96E41">
        <w:t xml:space="preserve"> charmed, exhaustion,</w:t>
      </w:r>
    </w:p>
    <w:p w14:paraId="55B06A52" w14:textId="77777777" w:rsidR="008D7E6B" w:rsidRPr="008D7E6B" w:rsidRDefault="00A96E41" w:rsidP="00A96E41">
      <w:pPr>
        <w:rPr>
          <w:b/>
        </w:rPr>
      </w:pPr>
      <w:r>
        <w:t>frightened, paralyzed, poisoned</w:t>
      </w:r>
    </w:p>
    <w:p w14:paraId="43E56A66" w14:textId="77777777" w:rsidR="008D7E6B" w:rsidRPr="008D7E6B" w:rsidRDefault="00A96E41" w:rsidP="00A96E41">
      <w:pPr>
        <w:rPr>
          <w:b/>
        </w:rPr>
      </w:pPr>
      <w:r>
        <w:t>Senses darkvision 60 ft., passive Perception 14</w:t>
      </w:r>
    </w:p>
    <w:p w14:paraId="1EE858D5" w14:textId="77777777" w:rsidR="008D7E6B" w:rsidRPr="008D7E6B" w:rsidRDefault="00A96E41" w:rsidP="00A96E41">
      <w:pPr>
        <w:rPr>
          <w:b/>
        </w:rPr>
      </w:pPr>
      <w:r>
        <w:t>Languages the languages it knew in life</w:t>
      </w:r>
    </w:p>
    <w:p w14:paraId="4F40906C" w14:textId="77777777" w:rsidR="008D7E6B" w:rsidRPr="008D7E6B" w:rsidRDefault="00A96E41" w:rsidP="00A96E41">
      <w:pPr>
        <w:rPr>
          <w:b/>
        </w:rPr>
      </w:pPr>
      <w:r>
        <w:t>Challenge 15 (13,000 XP)</w:t>
      </w:r>
    </w:p>
    <w:p w14:paraId="2BB3021D" w14:textId="77777777" w:rsidR="008D7E6B" w:rsidRPr="008D7E6B" w:rsidRDefault="00A96E41" w:rsidP="00A96E41">
      <w:pPr>
        <w:rPr>
          <w:b/>
        </w:rPr>
      </w:pPr>
      <w:r>
        <w:t>Magic Resistance. The mummy lord has advantage on</w:t>
      </w:r>
    </w:p>
    <w:p w14:paraId="731D3C63" w14:textId="77777777" w:rsidR="008D7E6B" w:rsidRPr="008D7E6B" w:rsidRDefault="00A96E41" w:rsidP="00A96E41">
      <w:pPr>
        <w:rPr>
          <w:b/>
        </w:rPr>
      </w:pPr>
      <w:r>
        <w:t>saving throws against spells and other magical effects.</w:t>
      </w:r>
    </w:p>
    <w:p w14:paraId="2632515B" w14:textId="77777777" w:rsidR="008D7E6B" w:rsidRPr="008D7E6B" w:rsidRDefault="00A96E41" w:rsidP="00A96E41">
      <w:pPr>
        <w:rPr>
          <w:b/>
        </w:rPr>
      </w:pPr>
      <w:r>
        <w:t>Rejuvenation. A destroyed mummy lord gains a new</w:t>
      </w:r>
    </w:p>
    <w:p w14:paraId="5B3D55B8" w14:textId="77777777" w:rsidR="008D7E6B" w:rsidRPr="008D7E6B" w:rsidRDefault="00A96E41" w:rsidP="00A96E41">
      <w:pPr>
        <w:rPr>
          <w:b/>
        </w:rPr>
      </w:pPr>
      <w:r>
        <w:t>body in 24 hours if its heart is intact, regaining all its hit</w:t>
      </w:r>
    </w:p>
    <w:p w14:paraId="42A0C364" w14:textId="77777777" w:rsidR="008D7E6B" w:rsidRPr="008D7E6B" w:rsidRDefault="00A96E41" w:rsidP="00A96E41">
      <w:pPr>
        <w:rPr>
          <w:b/>
        </w:rPr>
      </w:pPr>
      <w:r>
        <w:t>points and becoming active again. The new body</w:t>
      </w:r>
    </w:p>
    <w:p w14:paraId="33260E96" w14:textId="77777777" w:rsidR="008D7E6B" w:rsidRPr="008D7E6B" w:rsidRDefault="00A96E41" w:rsidP="00A96E41">
      <w:pPr>
        <w:rPr>
          <w:b/>
        </w:rPr>
      </w:pPr>
      <w:r>
        <w:t>appears within 5 feet of the mummy lord’s heart.</w:t>
      </w:r>
    </w:p>
    <w:p w14:paraId="550A6966" w14:textId="77777777" w:rsidR="008D7E6B" w:rsidRPr="008D7E6B" w:rsidRDefault="00A96E41" w:rsidP="00A96E41">
      <w:pPr>
        <w:rPr>
          <w:b/>
        </w:rPr>
      </w:pPr>
      <w:r>
        <w:t>Spellcasting. The mummy lord is a 10th-level</w:t>
      </w:r>
    </w:p>
    <w:p w14:paraId="4F97BEFB" w14:textId="77777777" w:rsidR="008D7E6B" w:rsidRPr="008D7E6B" w:rsidRDefault="00A96E41" w:rsidP="00A96E41">
      <w:pPr>
        <w:rPr>
          <w:b/>
        </w:rPr>
      </w:pPr>
      <w:r>
        <w:t>spellcaster. Its spellcasting ability is Wisdom (spell save</w:t>
      </w:r>
    </w:p>
    <w:p w14:paraId="159C0E2D" w14:textId="77777777" w:rsidR="008D7E6B" w:rsidRPr="008D7E6B" w:rsidRDefault="00A96E41" w:rsidP="00A96E41">
      <w:pPr>
        <w:rPr>
          <w:b/>
        </w:rPr>
      </w:pPr>
      <w:r>
        <w:t>DC 17, +9 to hit with spell attacks). The mummy lord</w:t>
      </w:r>
    </w:p>
    <w:p w14:paraId="26A7BD5D" w14:textId="77777777" w:rsidR="008D7E6B" w:rsidRPr="008D7E6B" w:rsidRDefault="00A96E41" w:rsidP="00A96E41">
      <w:pPr>
        <w:rPr>
          <w:b/>
        </w:rPr>
      </w:pPr>
      <w:r>
        <w:t>has the following cleric spells prepared:</w:t>
      </w:r>
    </w:p>
    <w:p w14:paraId="779E4F4D" w14:textId="77777777" w:rsidR="008D7E6B" w:rsidRPr="008D7E6B" w:rsidRDefault="00A96E41" w:rsidP="00A96E41">
      <w:pPr>
        <w:rPr>
          <w:b/>
        </w:rPr>
      </w:pPr>
      <w:r>
        <w:t>Cantrips (at will): sacred flame, thaumaturgy</w:t>
      </w:r>
    </w:p>
    <w:p w14:paraId="61DCE539" w14:textId="77777777" w:rsidR="008D7E6B" w:rsidRPr="008D7E6B" w:rsidRDefault="00A96E41" w:rsidP="00A96E41">
      <w:pPr>
        <w:rPr>
          <w:b/>
        </w:rPr>
      </w:pPr>
      <w:r>
        <w:t>1st level (4 slots): command, guiding bolt, shield of</w:t>
      </w:r>
    </w:p>
    <w:p w14:paraId="78184FBD" w14:textId="77777777" w:rsidR="008D7E6B" w:rsidRPr="008D7E6B" w:rsidRDefault="00A96E41" w:rsidP="00A96E41">
      <w:pPr>
        <w:rPr>
          <w:b/>
        </w:rPr>
      </w:pPr>
      <w:r>
        <w:t>faith</w:t>
      </w:r>
    </w:p>
    <w:p w14:paraId="208AAECA" w14:textId="77777777" w:rsidR="008D7E6B" w:rsidRPr="008D7E6B" w:rsidRDefault="00A96E41" w:rsidP="00A96E41">
      <w:pPr>
        <w:rPr>
          <w:b/>
        </w:rPr>
      </w:pPr>
      <w:r>
        <w:t>2nd level (3 slots): hold person, silence, spiritual</w:t>
      </w:r>
    </w:p>
    <w:p w14:paraId="5A4CAA73" w14:textId="77777777" w:rsidR="008D7E6B" w:rsidRPr="008D7E6B" w:rsidRDefault="00A96E41" w:rsidP="00A96E41">
      <w:pPr>
        <w:rPr>
          <w:b/>
        </w:rPr>
      </w:pPr>
      <w:r>
        <w:t>weapon</w:t>
      </w:r>
    </w:p>
    <w:p w14:paraId="3DD29663" w14:textId="77777777" w:rsidR="008D7E6B" w:rsidRPr="008D7E6B" w:rsidRDefault="00A96E41" w:rsidP="00A96E41">
      <w:pPr>
        <w:rPr>
          <w:b/>
        </w:rPr>
      </w:pPr>
      <w:r>
        <w:t>3rd level (3 slots): animate dead, dispel magic,</w:t>
      </w:r>
    </w:p>
    <w:p w14:paraId="1ECFE29A" w14:textId="77777777" w:rsidR="008D7E6B" w:rsidRPr="008D7E6B" w:rsidRDefault="00A96E41" w:rsidP="00A96E41">
      <w:pPr>
        <w:rPr>
          <w:b/>
        </w:rPr>
      </w:pPr>
      <w:r>
        <w:t>counterspell</w:t>
      </w:r>
    </w:p>
    <w:p w14:paraId="6D91948D" w14:textId="77777777" w:rsidR="008D7E6B" w:rsidRPr="008D7E6B" w:rsidRDefault="00A96E41" w:rsidP="00A96E41">
      <w:pPr>
        <w:rPr>
          <w:b/>
        </w:rPr>
      </w:pPr>
      <w:r>
        <w:t>4th level (3 slots): divination, guardian of faith</w:t>
      </w:r>
    </w:p>
    <w:p w14:paraId="3580DA8A" w14:textId="77777777" w:rsidR="008D7E6B" w:rsidRPr="008D7E6B" w:rsidRDefault="00A96E41" w:rsidP="00A96E41">
      <w:pPr>
        <w:rPr>
          <w:b/>
        </w:rPr>
      </w:pPr>
      <w:r>
        <w:t>5th level (2 slots): contagion, insect plague</w:t>
      </w:r>
    </w:p>
    <w:p w14:paraId="275C0EC6" w14:textId="77777777" w:rsidR="008D7E6B" w:rsidRPr="008D7E6B" w:rsidRDefault="00A96E41" w:rsidP="00A96E41">
      <w:pPr>
        <w:rPr>
          <w:b/>
        </w:rPr>
      </w:pPr>
      <w:r>
        <w:t>6th level (1 slot): harm</w:t>
      </w:r>
    </w:p>
    <w:p w14:paraId="4519FB5F" w14:textId="77777777" w:rsidR="008D7E6B" w:rsidRPr="008D7E6B" w:rsidRDefault="00A96E41" w:rsidP="00A96E41">
      <w:pPr>
        <w:rPr>
          <w:b/>
        </w:rPr>
      </w:pPr>
      <w:r>
        <w:t>Fey Ancestry. The drow has advantage on saving</w:t>
      </w:r>
    </w:p>
    <w:p w14:paraId="3451E3DF" w14:textId="77777777" w:rsidR="008D7E6B" w:rsidRPr="008D7E6B" w:rsidRDefault="00A96E41" w:rsidP="00A96E41">
      <w:pPr>
        <w:rPr>
          <w:b/>
        </w:rPr>
      </w:pPr>
      <w:r>
        <w:t>throws against being charmed, and magic can’t put it</w:t>
      </w:r>
    </w:p>
    <w:p w14:paraId="27EE71F0" w14:textId="77777777" w:rsidR="008D7E6B" w:rsidRPr="008D7E6B" w:rsidRDefault="00A96E41" w:rsidP="00A96E41">
      <w:pPr>
        <w:rPr>
          <w:b/>
        </w:rPr>
      </w:pPr>
      <w:r>
        <w:t>to sleep.</w:t>
      </w:r>
    </w:p>
    <w:p w14:paraId="16079AE7" w14:textId="77777777" w:rsidR="008D7E6B" w:rsidRPr="008D7E6B" w:rsidRDefault="00A96E41" w:rsidP="00A96E41">
      <w:pPr>
        <w:rPr>
          <w:b/>
        </w:rPr>
      </w:pPr>
      <w:r>
        <w:t>Sunlight Sensitivity. While in sunlight, the drow has</w:t>
      </w:r>
    </w:p>
    <w:p w14:paraId="15813F15" w14:textId="77777777" w:rsidR="008D7E6B" w:rsidRPr="008D7E6B" w:rsidRDefault="00A96E41" w:rsidP="00A96E41">
      <w:pPr>
        <w:rPr>
          <w:b/>
        </w:rPr>
      </w:pPr>
      <w:r>
        <w:t>disadvantage on attack rolls, as well as on Wisdom</w:t>
      </w:r>
    </w:p>
    <w:p w14:paraId="4F42E63F" w14:textId="77777777" w:rsidR="008D7E6B" w:rsidRPr="008D7E6B" w:rsidRDefault="00A96E41" w:rsidP="00A96E41">
      <w:pPr>
        <w:rPr>
          <w:b/>
        </w:rPr>
      </w:pPr>
      <w:r>
        <w:t>(Perception) checks that rely on sight.</w:t>
      </w:r>
    </w:p>
    <w:p w14:paraId="70AFEE3D" w14:textId="77777777" w:rsidR="008D7E6B" w:rsidRPr="008D7E6B" w:rsidRDefault="00A96E41" w:rsidP="00A96E41">
      <w:pPr>
        <w:rPr>
          <w:b/>
        </w:rPr>
      </w:pPr>
      <w:r>
        <w:t>Innate Spellcasting. The drow’s spellcasting ability is</w:t>
      </w:r>
    </w:p>
    <w:p w14:paraId="2E58E345" w14:textId="77777777" w:rsidR="008D7E6B" w:rsidRPr="008D7E6B" w:rsidRDefault="00A96E41" w:rsidP="00A96E41">
      <w:pPr>
        <w:rPr>
          <w:b/>
        </w:rPr>
      </w:pPr>
      <w:r>
        <w:t>Charisma (spell save DC 16). It can innately cast the</w:t>
      </w:r>
    </w:p>
    <w:p w14:paraId="5DD18726" w14:textId="77777777" w:rsidR="008D7E6B" w:rsidRPr="008D7E6B" w:rsidRDefault="00A96E41" w:rsidP="00A96E41">
      <w:pPr>
        <w:rPr>
          <w:b/>
        </w:rPr>
      </w:pPr>
      <w:r>
        <w:t>following spells, requiring no material components:</w:t>
      </w:r>
    </w:p>
    <w:p w14:paraId="70EA540C" w14:textId="77777777" w:rsidR="008D7E6B" w:rsidRPr="008D7E6B" w:rsidRDefault="00A96E41" w:rsidP="00A96E41">
      <w:pPr>
        <w:rPr>
          <w:b/>
        </w:rPr>
      </w:pPr>
      <w:r>
        <w:t>At will: dancing lights</w:t>
      </w:r>
    </w:p>
    <w:p w14:paraId="5A6FE3FD" w14:textId="77777777" w:rsidR="008D7E6B" w:rsidRPr="008D7E6B" w:rsidRDefault="00A96E41" w:rsidP="00A96E41">
      <w:pPr>
        <w:rPr>
          <w:b/>
        </w:rPr>
      </w:pPr>
      <w:r>
        <w:t>1/day each:  darkness, faerie fire, levitate (self only)</w:t>
      </w:r>
    </w:p>
    <w:p w14:paraId="3ECEB337" w14:textId="77777777" w:rsidR="008D7E6B" w:rsidRPr="008D7E6B" w:rsidRDefault="00A96E41" w:rsidP="00A96E41">
      <w:pPr>
        <w:rPr>
          <w:b/>
        </w:rPr>
      </w:pPr>
      <w:r>
        <w:t>Actions</w:t>
      </w:r>
    </w:p>
    <w:p w14:paraId="0CC0EF7F" w14:textId="4133D8AD" w:rsidR="008D7E6B" w:rsidRPr="008D7E6B" w:rsidRDefault="00A96E41" w:rsidP="00A96E41">
      <w:pPr>
        <w:rPr>
          <w:b/>
        </w:rPr>
      </w:pPr>
      <w:r>
        <w:t>Multiattack. The mummy lord can use its Dreadful</w:t>
      </w:r>
      <w:r w:rsidR="00B407E7">
        <w:t xml:space="preserve"> </w:t>
      </w:r>
    </w:p>
    <w:p w14:paraId="198B2CC8" w14:textId="77777777" w:rsidR="008D7E6B" w:rsidRPr="008D7E6B" w:rsidRDefault="00A96E41" w:rsidP="00A96E41">
      <w:pPr>
        <w:rPr>
          <w:b/>
        </w:rPr>
      </w:pPr>
      <w:r>
        <w:t>Glare and makes one attack with its rotting fist.</w:t>
      </w:r>
    </w:p>
    <w:p w14:paraId="61C69E54" w14:textId="77777777" w:rsidR="00B407E7" w:rsidRDefault="00A96E41" w:rsidP="00A96E41">
      <w:pPr>
        <w:rPr>
          <w:b/>
        </w:rPr>
      </w:pPr>
      <w:r>
        <w:t>Rotting Fist. Melee Weapon Attack: +9 to hit, reach 5</w:t>
      </w:r>
      <w:r w:rsidR="00B407E7">
        <w:rPr>
          <w:b/>
        </w:rPr>
        <w:t xml:space="preserve"> </w:t>
      </w:r>
      <w:r>
        <w:t>ft., one target. Hit: 14 (3d6 + 4) bludgeoning damage</w:t>
      </w:r>
      <w:r w:rsidR="00B407E7">
        <w:rPr>
          <w:b/>
        </w:rPr>
        <w:t xml:space="preserve"> </w:t>
      </w:r>
      <w:r>
        <w:t>plus 21 (6d6) necrotic damage. If the target is a</w:t>
      </w:r>
      <w:r w:rsidR="00B407E7">
        <w:rPr>
          <w:b/>
        </w:rPr>
        <w:t xml:space="preserve"> </w:t>
      </w:r>
      <w:r>
        <w:t>creature, it must succeed on a DC 16 Constitution</w:t>
      </w:r>
      <w:r w:rsidR="00B407E7">
        <w:rPr>
          <w:b/>
        </w:rPr>
        <w:t xml:space="preserve"> </w:t>
      </w:r>
      <w:r>
        <w:t>saving throw or be cursed with mummy rot. The cursed</w:t>
      </w:r>
      <w:r w:rsidR="00B407E7">
        <w:rPr>
          <w:b/>
        </w:rPr>
        <w:t xml:space="preserve"> </w:t>
      </w:r>
      <w:r>
        <w:t>target can’t regain hit points, and its hit point</w:t>
      </w:r>
      <w:r w:rsidR="00B407E7">
        <w:rPr>
          <w:b/>
        </w:rPr>
        <w:t xml:space="preserve"> </w:t>
      </w:r>
      <w:r>
        <w:t>maximum decreases by 10 (3d6) for every 24 hours</w:t>
      </w:r>
      <w:r w:rsidR="00B407E7">
        <w:rPr>
          <w:b/>
        </w:rPr>
        <w:t xml:space="preserve"> </w:t>
      </w:r>
      <w:r>
        <w:t>that elapse. If the curse reduces the target’s hit point</w:t>
      </w:r>
      <w:r w:rsidR="00B407E7">
        <w:rPr>
          <w:b/>
        </w:rPr>
        <w:t xml:space="preserve"> </w:t>
      </w:r>
      <w:r>
        <w:t>maximum to 0, the target dies, and its body turns to</w:t>
      </w:r>
      <w:r w:rsidR="00B407E7">
        <w:rPr>
          <w:b/>
        </w:rPr>
        <w:t xml:space="preserve"> </w:t>
      </w:r>
      <w:r>
        <w:t>dust. The curse lasts until removed by the remove</w:t>
      </w:r>
      <w:r w:rsidR="00B407E7">
        <w:rPr>
          <w:b/>
        </w:rPr>
        <w:t xml:space="preserve"> </w:t>
      </w:r>
      <w:r>
        <w:t>curse spell or other magic.</w:t>
      </w:r>
      <w:r w:rsidR="00B407E7">
        <w:rPr>
          <w:b/>
        </w:rPr>
        <w:t xml:space="preserve"> </w:t>
      </w:r>
    </w:p>
    <w:p w14:paraId="16ABE9CF" w14:textId="77777777" w:rsidR="00B407E7" w:rsidRDefault="00A96E41" w:rsidP="00A96E41">
      <w:r>
        <w:t>Dreadful Glare. The mummy lord targets one creature</w:t>
      </w:r>
      <w:r w:rsidR="00B407E7">
        <w:rPr>
          <w:b/>
        </w:rPr>
        <w:t xml:space="preserve"> </w:t>
      </w:r>
      <w:r>
        <w:t>it can see within 60 feet of it. If the target can see the</w:t>
      </w:r>
      <w:r w:rsidR="00B407E7">
        <w:rPr>
          <w:b/>
        </w:rPr>
        <w:t xml:space="preserve"> </w:t>
      </w:r>
      <w:r>
        <w:t>mummy lord, it must succeed on a DC 16 Wisdom</w:t>
      </w:r>
      <w:r w:rsidR="00B407E7">
        <w:rPr>
          <w:b/>
        </w:rPr>
        <w:t xml:space="preserve"> </w:t>
      </w:r>
      <w:r>
        <w:t>saving throw against this magic or become frightened</w:t>
      </w:r>
      <w:r w:rsidR="00B407E7">
        <w:rPr>
          <w:b/>
        </w:rPr>
        <w:t xml:space="preserve"> </w:t>
      </w:r>
      <w:r>
        <w:t>until the end of the mummy’s next turn. If the target</w:t>
      </w:r>
      <w:r w:rsidR="00B407E7">
        <w:rPr>
          <w:b/>
        </w:rPr>
        <w:t xml:space="preserve"> </w:t>
      </w:r>
      <w:r>
        <w:t>fails the saving throw by 5 or more, it is also paralyzed</w:t>
      </w:r>
      <w:r w:rsidR="00B407E7">
        <w:rPr>
          <w:b/>
        </w:rPr>
        <w:t xml:space="preserve"> </w:t>
      </w:r>
      <w:r>
        <w:t>for the same duration. A target that succeeds on the</w:t>
      </w:r>
      <w:r w:rsidR="00B407E7">
        <w:rPr>
          <w:b/>
        </w:rPr>
        <w:t xml:space="preserve"> </w:t>
      </w:r>
      <w:r>
        <w:t>saving throw is immune to the Dreadful Glare of all</w:t>
      </w:r>
      <w:r w:rsidR="00B407E7">
        <w:rPr>
          <w:b/>
        </w:rPr>
        <w:t xml:space="preserve"> </w:t>
      </w:r>
      <w:r>
        <w:t>mummies and mummy lords for the next 24 hours.</w:t>
      </w:r>
    </w:p>
    <w:p w14:paraId="326DF9A6" w14:textId="5C355DAC" w:rsidR="008D7E6B" w:rsidRPr="008D7E6B" w:rsidRDefault="00A96E41" w:rsidP="00A96E41">
      <w:pPr>
        <w:rPr>
          <w:b/>
        </w:rPr>
      </w:pPr>
      <w:r>
        <w:t>Legendary Actions</w:t>
      </w:r>
    </w:p>
    <w:p w14:paraId="7E2A96E5" w14:textId="13548AF3" w:rsidR="008D7E6B" w:rsidRPr="008D7E6B" w:rsidRDefault="00A96E41" w:rsidP="00A96E41">
      <w:pPr>
        <w:rPr>
          <w:b/>
        </w:rPr>
      </w:pPr>
      <w:r>
        <w:t>The mummy lord can take 3 legendary actions,</w:t>
      </w:r>
      <w:r w:rsidR="00B407E7">
        <w:rPr>
          <w:b/>
        </w:rPr>
        <w:t xml:space="preserve"> </w:t>
      </w:r>
      <w:r>
        <w:t>choosing from the options below. Only one legendary</w:t>
      </w:r>
      <w:r w:rsidR="00B407E7">
        <w:rPr>
          <w:b/>
        </w:rPr>
        <w:t xml:space="preserve"> </w:t>
      </w:r>
      <w:r>
        <w:t>action option can be used at a time and only at the end</w:t>
      </w:r>
      <w:r w:rsidR="00B407E7">
        <w:rPr>
          <w:b/>
        </w:rPr>
        <w:t xml:space="preserve"> </w:t>
      </w:r>
      <w:r>
        <w:t>of another creature’s turn. The mummy lord regains</w:t>
      </w:r>
      <w:r w:rsidR="00B407E7">
        <w:rPr>
          <w:b/>
        </w:rPr>
        <w:t xml:space="preserve"> </w:t>
      </w:r>
      <w:r>
        <w:t>spent legendary actions at the start of its turn.</w:t>
      </w:r>
    </w:p>
    <w:p w14:paraId="28F6CB12" w14:textId="216B7D7A" w:rsidR="008D7E6B" w:rsidRPr="008D7E6B" w:rsidRDefault="00A96E41" w:rsidP="00A96E41">
      <w:pPr>
        <w:rPr>
          <w:b/>
        </w:rPr>
      </w:pPr>
      <w:r>
        <w:t>Attack. The mummy lord makes one attack with its</w:t>
      </w:r>
      <w:r w:rsidR="00B407E7">
        <w:t xml:space="preserve"> </w:t>
      </w:r>
      <w:r>
        <w:t>rotting fist or its Dreadful Glare.</w:t>
      </w:r>
    </w:p>
    <w:p w14:paraId="7BBFCA57" w14:textId="7B2F2874" w:rsidR="008D7E6B" w:rsidRPr="008D7E6B" w:rsidRDefault="00A96E41" w:rsidP="00A96E41">
      <w:pPr>
        <w:rPr>
          <w:b/>
        </w:rPr>
      </w:pPr>
      <w:r>
        <w:t>Blinding Dust. Blinding dust and sand swirls magically</w:t>
      </w:r>
      <w:r w:rsidR="00B407E7">
        <w:t xml:space="preserve"> </w:t>
      </w:r>
      <w:r>
        <w:t>around the mummy lord. Each creature within 5 feet of</w:t>
      </w:r>
      <w:r w:rsidR="00B407E7">
        <w:t xml:space="preserve"> </w:t>
      </w:r>
      <w:r>
        <w:t>the mummy lord must succeed on a DC 16 Constitution</w:t>
      </w:r>
      <w:r w:rsidR="00B407E7">
        <w:t xml:space="preserve"> </w:t>
      </w:r>
      <w:r>
        <w:t>saving throw or be blinded until the end of the</w:t>
      </w:r>
      <w:r w:rsidR="00B407E7">
        <w:t xml:space="preserve"> </w:t>
      </w:r>
      <w:r>
        <w:t>creature’s next turn.</w:t>
      </w:r>
    </w:p>
    <w:p w14:paraId="4B246CCB" w14:textId="7AA43D3D" w:rsidR="008D7E6B" w:rsidRPr="008D7E6B" w:rsidRDefault="00A96E41" w:rsidP="00A96E41">
      <w:pPr>
        <w:rPr>
          <w:b/>
        </w:rPr>
      </w:pPr>
      <w:r>
        <w:t>Blasphemous Word (Costs 2 Actions). The mummy lord</w:t>
      </w:r>
      <w:r w:rsidR="00B407E7">
        <w:t xml:space="preserve"> </w:t>
      </w:r>
      <w:r>
        <w:t>utters a blasphemous word. Each non-undead creaturewithin 10 feet of the mummy lord that can hear the</w:t>
      </w:r>
      <w:r w:rsidR="00B407E7">
        <w:t xml:space="preserve"> </w:t>
      </w:r>
      <w:r>
        <w:t>magical utterance must succeed on a DC 16</w:t>
      </w:r>
      <w:r w:rsidR="00B407E7">
        <w:t xml:space="preserve"> </w:t>
      </w:r>
      <w:r>
        <w:t>Constitution saving throw or be stunned until the end</w:t>
      </w:r>
      <w:r w:rsidR="00B407E7">
        <w:t xml:space="preserve"> </w:t>
      </w:r>
      <w:r>
        <w:t>of the mummy lord’s next turn.</w:t>
      </w:r>
    </w:p>
    <w:p w14:paraId="5BD2AF7A" w14:textId="43E61627" w:rsidR="008D7E6B" w:rsidRPr="008D7E6B" w:rsidRDefault="00A96E41" w:rsidP="00A96E41">
      <w:pPr>
        <w:rPr>
          <w:b/>
        </w:rPr>
      </w:pPr>
      <w:r>
        <w:t>Channel Negative Energy (Costs 2 Actions). The</w:t>
      </w:r>
      <w:r w:rsidR="00B407E7">
        <w:t xml:space="preserve"> </w:t>
      </w:r>
      <w:r>
        <w:t>mummy lord magically unleashes negative energy.</w:t>
      </w:r>
      <w:r w:rsidR="00B407E7">
        <w:t xml:space="preserve"> </w:t>
      </w:r>
      <w:r>
        <w:t>Creatures within 60 feet of the mummy lord, including</w:t>
      </w:r>
      <w:r w:rsidR="00B407E7">
        <w:t xml:space="preserve"> </w:t>
      </w:r>
      <w:r>
        <w:t>ones behind barriers and around corners, can’t regain</w:t>
      </w:r>
      <w:r w:rsidR="00B407E7">
        <w:t xml:space="preserve"> </w:t>
      </w:r>
      <w:r>
        <w:t>hit points until the end of the mummy lord’s next turn.</w:t>
      </w:r>
    </w:p>
    <w:p w14:paraId="7829161B" w14:textId="081208B9" w:rsidR="008D7E6B" w:rsidRPr="008D7E6B" w:rsidRDefault="00A96E41" w:rsidP="00A96E41">
      <w:pPr>
        <w:rPr>
          <w:b/>
        </w:rPr>
      </w:pPr>
      <w:r>
        <w:t>Whirlwind of Sand (Costs 2 Actions). The mummy lord</w:t>
      </w:r>
      <w:r w:rsidR="00B407E7">
        <w:t xml:space="preserve"> </w:t>
      </w:r>
      <w:r>
        <w:t>magically transforms into a  whirlwind of sand, moves</w:t>
      </w:r>
      <w:r w:rsidR="00B407E7">
        <w:t xml:space="preserve"> </w:t>
      </w:r>
      <w:r>
        <w:t>up to 60 feet, and reverts to its normal form. While</w:t>
      </w:r>
      <w:r w:rsidR="00B407E7">
        <w:t xml:space="preserve"> </w:t>
      </w:r>
      <w:r>
        <w:t>whirlwind form, the mummy lord is immune to all</w:t>
      </w:r>
      <w:r w:rsidR="00B407E7">
        <w:t xml:space="preserve"> </w:t>
      </w:r>
      <w:r>
        <w:t>damage, and it can’t be grappled, petrified, knocked</w:t>
      </w:r>
      <w:r w:rsidR="00B407E7">
        <w:t xml:space="preserve"> </w:t>
      </w:r>
      <w:r>
        <w:t>prone, restrained, or stunned. Equipment worn or</w:t>
      </w:r>
      <w:r w:rsidR="00B407E7">
        <w:t xml:space="preserve"> </w:t>
      </w:r>
      <w:r>
        <w:t>carried by the mummy lord remains in its possession</w:t>
      </w:r>
    </w:p>
    <w:p w14:paraId="488C63E9" w14:textId="6665FCAF" w:rsidR="008D7E6B" w:rsidRPr="008D7E6B" w:rsidRDefault="00B407E7" w:rsidP="00B25F0B">
      <w:pPr>
        <w:pStyle w:val="2"/>
        <w:rPr>
          <w:b/>
        </w:rPr>
      </w:pPr>
      <w:bookmarkStart w:id="237" w:name="_Toc510259818"/>
      <w:r>
        <w:t xml:space="preserve">Drow </w:t>
      </w:r>
      <w:r w:rsidR="002065CF">
        <w:t xml:space="preserve"> </w:t>
      </w:r>
      <w:r w:rsidR="00A96E41">
        <w:t>War Priest</w:t>
      </w:r>
      <w:bookmarkEnd w:id="237"/>
    </w:p>
    <w:p w14:paraId="5E2E22F5" w14:textId="77777777" w:rsidR="008D7E6B" w:rsidRPr="008D7E6B" w:rsidRDefault="00A96E41" w:rsidP="00A96E41">
      <w:pPr>
        <w:rPr>
          <w:b/>
        </w:rPr>
      </w:pPr>
      <w:r>
        <w:t>Medium humanoid (drow), lawful evil</w:t>
      </w:r>
    </w:p>
    <w:p w14:paraId="29065780" w14:textId="77777777" w:rsidR="008D7E6B" w:rsidRPr="008D7E6B" w:rsidRDefault="00A96E41" w:rsidP="00A96E41">
      <w:pPr>
        <w:rPr>
          <w:b/>
        </w:rPr>
      </w:pPr>
      <w:r>
        <w:t>Armor Class 18 (plate)</w:t>
      </w:r>
    </w:p>
    <w:p w14:paraId="1423C2CA" w14:textId="77777777" w:rsidR="008D7E6B" w:rsidRPr="008D7E6B" w:rsidRDefault="00A96E41" w:rsidP="00A96E41">
      <w:pPr>
        <w:rPr>
          <w:b/>
        </w:rPr>
      </w:pPr>
      <w:r>
        <w:t>Hit Points 117 (18d8 + 36)</w:t>
      </w:r>
    </w:p>
    <w:p w14:paraId="7F62E756" w14:textId="77777777" w:rsidR="0000645A" w:rsidRDefault="00A96E41" w:rsidP="00A96E41">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56209DB8" w14:textId="77777777" w:rsidTr="00B407E7">
        <w:tc>
          <w:tcPr>
            <w:tcW w:w="792" w:type="dxa"/>
            <w:shd w:val="clear" w:color="auto" w:fill="auto"/>
          </w:tcPr>
          <w:p w14:paraId="60F2EBB1" w14:textId="77777777" w:rsidR="00B407E7" w:rsidRPr="00B407E7" w:rsidRDefault="00B407E7" w:rsidP="00B407E7">
            <w:pPr>
              <w:pStyle w:val="PHBTableInterior"/>
            </w:pPr>
            <w:r w:rsidRPr="00B407E7">
              <w:t>STR</w:t>
            </w:r>
          </w:p>
        </w:tc>
        <w:tc>
          <w:tcPr>
            <w:tcW w:w="792" w:type="dxa"/>
            <w:shd w:val="clear" w:color="auto" w:fill="auto"/>
          </w:tcPr>
          <w:p w14:paraId="6248E042" w14:textId="77777777" w:rsidR="00B407E7" w:rsidRPr="00B407E7" w:rsidRDefault="00B407E7" w:rsidP="00B407E7">
            <w:pPr>
              <w:pStyle w:val="PHBTableInterior"/>
            </w:pPr>
            <w:r w:rsidRPr="00B407E7">
              <w:t>DEX</w:t>
            </w:r>
          </w:p>
        </w:tc>
        <w:tc>
          <w:tcPr>
            <w:tcW w:w="792" w:type="dxa"/>
            <w:shd w:val="clear" w:color="auto" w:fill="auto"/>
          </w:tcPr>
          <w:p w14:paraId="20D02097" w14:textId="77777777" w:rsidR="00B407E7" w:rsidRPr="00B407E7" w:rsidRDefault="00B407E7" w:rsidP="00B407E7">
            <w:pPr>
              <w:pStyle w:val="PHBTableInterior"/>
            </w:pPr>
            <w:r w:rsidRPr="00B407E7">
              <w:t>CON</w:t>
            </w:r>
          </w:p>
        </w:tc>
        <w:tc>
          <w:tcPr>
            <w:tcW w:w="792" w:type="dxa"/>
            <w:shd w:val="clear" w:color="auto" w:fill="auto"/>
          </w:tcPr>
          <w:p w14:paraId="6B7F07CF" w14:textId="77777777" w:rsidR="00B407E7" w:rsidRPr="00B407E7" w:rsidRDefault="00B407E7" w:rsidP="00B407E7">
            <w:pPr>
              <w:pStyle w:val="PHBTableInterior"/>
            </w:pPr>
            <w:r w:rsidRPr="00B407E7">
              <w:t>INT</w:t>
            </w:r>
          </w:p>
        </w:tc>
        <w:tc>
          <w:tcPr>
            <w:tcW w:w="792" w:type="dxa"/>
            <w:shd w:val="clear" w:color="auto" w:fill="auto"/>
          </w:tcPr>
          <w:p w14:paraId="035B90EE" w14:textId="77777777" w:rsidR="00B407E7" w:rsidRPr="00B407E7" w:rsidRDefault="00B407E7" w:rsidP="00B407E7">
            <w:pPr>
              <w:pStyle w:val="PHBTableInterior"/>
            </w:pPr>
            <w:r w:rsidRPr="00B407E7">
              <w:t>WIS</w:t>
            </w:r>
          </w:p>
        </w:tc>
        <w:tc>
          <w:tcPr>
            <w:tcW w:w="792" w:type="dxa"/>
            <w:shd w:val="clear" w:color="auto" w:fill="auto"/>
          </w:tcPr>
          <w:p w14:paraId="6AD3B055" w14:textId="77777777" w:rsidR="00B407E7" w:rsidRPr="00B407E7" w:rsidRDefault="00B407E7" w:rsidP="00B407E7">
            <w:pPr>
              <w:pStyle w:val="PHBTableInterior"/>
            </w:pPr>
            <w:r w:rsidRPr="00B407E7">
              <w:t>CHA</w:t>
            </w:r>
          </w:p>
        </w:tc>
      </w:tr>
      <w:tr w:rsidR="00B407E7" w:rsidRPr="00B407E7" w14:paraId="4226C212" w14:textId="77777777" w:rsidTr="00B407E7">
        <w:tc>
          <w:tcPr>
            <w:tcW w:w="792" w:type="dxa"/>
            <w:shd w:val="clear" w:color="auto" w:fill="auto"/>
          </w:tcPr>
          <w:p w14:paraId="3C4F8AF7" w14:textId="77777777" w:rsidR="00B407E7" w:rsidRPr="00B407E7" w:rsidRDefault="00B407E7" w:rsidP="00B407E7">
            <w:pPr>
              <w:pStyle w:val="PHBTableInterior"/>
            </w:pPr>
            <w:r w:rsidRPr="00B407E7">
              <w:t>16 (+3)</w:t>
            </w:r>
          </w:p>
        </w:tc>
        <w:tc>
          <w:tcPr>
            <w:tcW w:w="792" w:type="dxa"/>
            <w:shd w:val="clear" w:color="auto" w:fill="auto"/>
          </w:tcPr>
          <w:p w14:paraId="5292E784" w14:textId="77777777" w:rsidR="00B407E7" w:rsidRPr="00B407E7" w:rsidRDefault="00B407E7" w:rsidP="00B407E7">
            <w:pPr>
              <w:pStyle w:val="PHBTableInterior"/>
            </w:pPr>
            <w:r w:rsidRPr="00B407E7">
              <w:t xml:space="preserve"> </w:t>
            </w:r>
            <w:r w:rsidRPr="00B407E7">
              <w:t>12 (+1)</w:t>
            </w:r>
          </w:p>
        </w:tc>
        <w:tc>
          <w:tcPr>
            <w:tcW w:w="792" w:type="dxa"/>
            <w:shd w:val="clear" w:color="auto" w:fill="auto"/>
          </w:tcPr>
          <w:p w14:paraId="68C89F39" w14:textId="77777777" w:rsidR="00B407E7" w:rsidRPr="00B407E7" w:rsidRDefault="00B407E7" w:rsidP="00B407E7">
            <w:pPr>
              <w:pStyle w:val="PHBTableInterior"/>
            </w:pPr>
            <w:r w:rsidRPr="00B407E7">
              <w:t xml:space="preserve"> </w:t>
            </w:r>
            <w:r w:rsidRPr="00B407E7">
              <w:t>14 (+2)</w:t>
            </w:r>
          </w:p>
        </w:tc>
        <w:tc>
          <w:tcPr>
            <w:tcW w:w="792" w:type="dxa"/>
            <w:shd w:val="clear" w:color="auto" w:fill="auto"/>
          </w:tcPr>
          <w:p w14:paraId="7391399A" w14:textId="77777777" w:rsidR="00B407E7" w:rsidRPr="00B407E7" w:rsidRDefault="00B407E7" w:rsidP="00B407E7">
            <w:pPr>
              <w:pStyle w:val="PHBTableInterior"/>
            </w:pPr>
            <w:r w:rsidRPr="00B407E7">
              <w:t>11 (+0)</w:t>
            </w:r>
          </w:p>
        </w:tc>
        <w:tc>
          <w:tcPr>
            <w:tcW w:w="792" w:type="dxa"/>
            <w:shd w:val="clear" w:color="auto" w:fill="auto"/>
          </w:tcPr>
          <w:p w14:paraId="255BB85E" w14:textId="77777777" w:rsidR="00B407E7" w:rsidRPr="00B407E7" w:rsidRDefault="00B407E7" w:rsidP="00B407E7">
            <w:pPr>
              <w:pStyle w:val="PHBTableInterior"/>
            </w:pPr>
            <w:r w:rsidRPr="00B407E7">
              <w:t>17 (+3)</w:t>
            </w:r>
          </w:p>
        </w:tc>
        <w:tc>
          <w:tcPr>
            <w:tcW w:w="792" w:type="dxa"/>
            <w:shd w:val="clear" w:color="auto" w:fill="auto"/>
          </w:tcPr>
          <w:p w14:paraId="4ABCA585" w14:textId="77777777" w:rsidR="00B407E7" w:rsidRPr="00B407E7" w:rsidRDefault="00B407E7" w:rsidP="00B407E7">
            <w:pPr>
              <w:pStyle w:val="PHBTableInterior"/>
            </w:pPr>
            <w:r w:rsidRPr="00B407E7">
              <w:t xml:space="preserve"> 14 (+2)</w:t>
            </w:r>
          </w:p>
        </w:tc>
      </w:tr>
    </w:tbl>
    <w:p w14:paraId="0A9CDC9D" w14:textId="77777777" w:rsidR="008D7E6B" w:rsidRPr="008D7E6B" w:rsidRDefault="00A96E41" w:rsidP="00A96E41">
      <w:pPr>
        <w:rPr>
          <w:b/>
        </w:rPr>
      </w:pPr>
      <w:r>
        <w:t>Saving Throws Con +6, Wis +7</w:t>
      </w:r>
    </w:p>
    <w:p w14:paraId="7718DEAE" w14:textId="77777777" w:rsidR="008D7E6B" w:rsidRPr="008D7E6B" w:rsidRDefault="00A96E41" w:rsidP="00A96E41">
      <w:pPr>
        <w:rPr>
          <w:b/>
        </w:rPr>
      </w:pPr>
      <w:r>
        <w:t>Skills Intimidation +6, Religion +4</w:t>
      </w:r>
    </w:p>
    <w:p w14:paraId="1616863B" w14:textId="77777777" w:rsidR="008D7E6B" w:rsidRPr="008D7E6B" w:rsidRDefault="00A96E41" w:rsidP="00A96E41">
      <w:pPr>
        <w:rPr>
          <w:b/>
        </w:rPr>
      </w:pPr>
      <w:r>
        <w:t>Senses darkvision 120 ft., passive Perception 13</w:t>
      </w:r>
    </w:p>
    <w:p w14:paraId="18967997" w14:textId="77777777" w:rsidR="008D7E6B" w:rsidRPr="008D7E6B" w:rsidRDefault="00A96E41" w:rsidP="00A96E41">
      <w:pPr>
        <w:rPr>
          <w:b/>
        </w:rPr>
      </w:pPr>
      <w:r>
        <w:t>Languages Undercommon, Elvish</w:t>
      </w:r>
    </w:p>
    <w:p w14:paraId="63D91C11" w14:textId="77777777" w:rsidR="008D7E6B" w:rsidRPr="008D7E6B" w:rsidRDefault="00A96E41" w:rsidP="00A96E41">
      <w:pPr>
        <w:rPr>
          <w:b/>
        </w:rPr>
      </w:pPr>
      <w:r>
        <w:t>Challenge 9 (5,000 XP)</w:t>
      </w:r>
    </w:p>
    <w:p w14:paraId="5211B002" w14:textId="3EB5C886" w:rsidR="008D7E6B" w:rsidRPr="008D7E6B" w:rsidRDefault="00A96E41" w:rsidP="00A96E41">
      <w:pPr>
        <w:rPr>
          <w:b/>
        </w:rPr>
      </w:pPr>
      <w:r>
        <w:t>Fey Ancestry. The drow has advantage on saving</w:t>
      </w:r>
      <w:r w:rsidR="00B407E7">
        <w:t xml:space="preserve"> </w:t>
      </w:r>
      <w:r>
        <w:t>throws against being charmed, and magic can’t put it</w:t>
      </w:r>
      <w:r w:rsidR="00B407E7">
        <w:t xml:space="preserve"> </w:t>
      </w:r>
      <w:r>
        <w:t>to sleep.</w:t>
      </w:r>
    </w:p>
    <w:p w14:paraId="3CF006CB" w14:textId="67CF305A" w:rsidR="008D7E6B" w:rsidRPr="008D7E6B" w:rsidRDefault="00A96E41" w:rsidP="00A96E41">
      <w:pPr>
        <w:rPr>
          <w:b/>
        </w:rPr>
      </w:pPr>
      <w:r>
        <w:t>Sunlight Sensitivity. While in sunlight, the drow has</w:t>
      </w:r>
      <w:r w:rsidR="00B407E7">
        <w:rPr>
          <w:b/>
        </w:rPr>
        <w:t xml:space="preserve"> </w:t>
      </w:r>
      <w:r>
        <w:t>disadvantage on attack rolls, as well as on Wisdom</w:t>
      </w:r>
      <w:r w:rsidR="00B407E7">
        <w:rPr>
          <w:b/>
        </w:rPr>
        <w:t xml:space="preserve"> </w:t>
      </w:r>
      <w:r>
        <w:t>(Perception) checks that rely on sight.</w:t>
      </w:r>
    </w:p>
    <w:p w14:paraId="5440565E" w14:textId="77777777" w:rsidR="00B407E7" w:rsidRDefault="00A96E41" w:rsidP="00A96E41">
      <w:pPr>
        <w:rPr>
          <w:b/>
        </w:rPr>
      </w:pPr>
      <w:r>
        <w:t>Innate Spellcasting. The drow’s spellcasting ability is</w:t>
      </w:r>
      <w:r w:rsidR="00B407E7">
        <w:rPr>
          <w:b/>
        </w:rPr>
        <w:t xml:space="preserve"> </w:t>
      </w:r>
      <w:r>
        <w:t>Charisma (spell save DC 14). It can innately cast the</w:t>
      </w:r>
      <w:r w:rsidR="00B407E7">
        <w:rPr>
          <w:b/>
        </w:rPr>
        <w:t xml:space="preserve"> </w:t>
      </w:r>
      <w:r>
        <w:t>following spells, requiring no material components:</w:t>
      </w:r>
      <w:r w:rsidR="00B407E7">
        <w:rPr>
          <w:b/>
        </w:rPr>
        <w:t xml:space="preserve"> </w:t>
      </w:r>
    </w:p>
    <w:p w14:paraId="6A91389E" w14:textId="0E650368" w:rsidR="008D7E6B" w:rsidRPr="008D7E6B" w:rsidRDefault="00A96E41" w:rsidP="00A96E41">
      <w:pPr>
        <w:rPr>
          <w:b/>
        </w:rPr>
      </w:pPr>
      <w:r>
        <w:t>At will: dancing lights</w:t>
      </w:r>
    </w:p>
    <w:p w14:paraId="2611EED6" w14:textId="77777777" w:rsidR="008D7E6B" w:rsidRPr="008D7E6B" w:rsidRDefault="00A96E41" w:rsidP="00A96E41">
      <w:pPr>
        <w:rPr>
          <w:b/>
        </w:rPr>
      </w:pPr>
      <w:r>
        <w:t>1/day each:  darkness, faerie fire, levitate (self only)</w:t>
      </w:r>
    </w:p>
    <w:p w14:paraId="2DC025CF" w14:textId="573D2FB0" w:rsidR="008D7E6B" w:rsidRPr="008D7E6B" w:rsidRDefault="00A96E41" w:rsidP="00A96E41">
      <w:pPr>
        <w:rPr>
          <w:b/>
        </w:rPr>
      </w:pPr>
      <w:r>
        <w:t>Spellcasting. The priest is a 9th-level spellcaster. Its</w:t>
      </w:r>
      <w:r w:rsidR="00B407E7">
        <w:t xml:space="preserve"> </w:t>
      </w:r>
      <w:r>
        <w:t>spellcasting ability is Wisdom (spell save DC 15, +7 to</w:t>
      </w:r>
      <w:r w:rsidR="00B407E7">
        <w:t xml:space="preserve"> </w:t>
      </w:r>
      <w:r>
        <w:t xml:space="preserve">hit with spell attacks). It has the following </w:t>
      </w:r>
      <w:r w:rsidR="00B407E7">
        <w:t>cleric</w:t>
      </w:r>
      <w:r>
        <w:t xml:space="preserve"> spells</w:t>
      </w:r>
      <w:r w:rsidR="00B407E7">
        <w:t xml:space="preserve"> </w:t>
      </w:r>
      <w:r>
        <w:t>prepared:</w:t>
      </w:r>
    </w:p>
    <w:p w14:paraId="468F700B" w14:textId="1B81F93E" w:rsidR="008D7E6B" w:rsidRPr="008D7E6B" w:rsidRDefault="00A96E41" w:rsidP="00A96E41">
      <w:pPr>
        <w:rPr>
          <w:b/>
        </w:rPr>
      </w:pPr>
      <w:r>
        <w:t>Cantrips (at will): light, mending, sacred flame, spare</w:t>
      </w:r>
      <w:r w:rsidR="00B407E7">
        <w:t xml:space="preserve"> </w:t>
      </w:r>
      <w:r>
        <w:t>the dying</w:t>
      </w:r>
    </w:p>
    <w:p w14:paraId="2FF4C2B8" w14:textId="22AF4048" w:rsidR="008D7E6B" w:rsidRPr="008D7E6B" w:rsidRDefault="00A96E41" w:rsidP="00A96E41">
      <w:pPr>
        <w:rPr>
          <w:b/>
        </w:rPr>
      </w:pPr>
      <w:r>
        <w:t>1st level (4 slots): divine favor, guiding bolt, healing</w:t>
      </w:r>
      <w:r w:rsidR="00B407E7">
        <w:t xml:space="preserve"> </w:t>
      </w:r>
      <w:r>
        <w:t>word, shield of faith</w:t>
      </w:r>
    </w:p>
    <w:p w14:paraId="66956FAE" w14:textId="19AC8641" w:rsidR="008D7E6B" w:rsidRPr="008D7E6B" w:rsidRDefault="00A96E41" w:rsidP="00A96E41">
      <w:pPr>
        <w:rPr>
          <w:b/>
        </w:rPr>
      </w:pPr>
      <w:r>
        <w:t>2nd level (3 slots): lesser restoration, magic weapon,</w:t>
      </w:r>
      <w:r w:rsidR="00B407E7">
        <w:t xml:space="preserve"> </w:t>
      </w:r>
      <w:r>
        <w:t>prayer of healing, silence, spiritual weapon</w:t>
      </w:r>
    </w:p>
    <w:p w14:paraId="3D92BDA6" w14:textId="65CF573B" w:rsidR="008D7E6B" w:rsidRPr="008D7E6B" w:rsidRDefault="00A96E41" w:rsidP="00A96E41">
      <w:pPr>
        <w:rPr>
          <w:b/>
        </w:rPr>
      </w:pPr>
      <w:r>
        <w:t>3rd level (3 slots): beacon of hope, crusader’s mantle,</w:t>
      </w:r>
      <w:r w:rsidR="00B407E7">
        <w:t xml:space="preserve"> </w:t>
      </w:r>
      <w:r>
        <w:t>prayer of healing, silence, spiritual weapon</w:t>
      </w:r>
    </w:p>
    <w:p w14:paraId="4FD9E1D3" w14:textId="688A4BEA" w:rsidR="008D7E6B" w:rsidRPr="008D7E6B" w:rsidRDefault="00A96E41" w:rsidP="00A96E41">
      <w:pPr>
        <w:rPr>
          <w:b/>
        </w:rPr>
      </w:pPr>
      <w:r>
        <w:t>4th level (3 slots): banishment, freedom of movement,</w:t>
      </w:r>
      <w:r w:rsidR="00B407E7">
        <w:t xml:space="preserve"> </w:t>
      </w:r>
      <w:r>
        <w:t>guardian of faith, stoneskin</w:t>
      </w:r>
    </w:p>
    <w:p w14:paraId="07C2239E" w14:textId="6B1BAB9F" w:rsidR="008D7E6B" w:rsidRPr="008D7E6B" w:rsidRDefault="00A96E41" w:rsidP="00A96E41">
      <w:pPr>
        <w:rPr>
          <w:b/>
        </w:rPr>
      </w:pPr>
      <w:r>
        <w:t>5th level (1 slot): flame strike, mass cure wounds, hold</w:t>
      </w:r>
      <w:r w:rsidR="00B407E7">
        <w:t xml:space="preserve"> </w:t>
      </w:r>
      <w:r>
        <w:t>monster</w:t>
      </w:r>
    </w:p>
    <w:p w14:paraId="2C023F16" w14:textId="77777777" w:rsidR="008D7E6B" w:rsidRPr="008D7E6B" w:rsidRDefault="00A96E41" w:rsidP="00A96E41">
      <w:pPr>
        <w:rPr>
          <w:b/>
        </w:rPr>
      </w:pPr>
      <w:r>
        <w:t>Actions</w:t>
      </w:r>
    </w:p>
    <w:p w14:paraId="119D9344" w14:textId="77777777" w:rsidR="008D7E6B" w:rsidRPr="008D7E6B" w:rsidRDefault="00A96E41" w:rsidP="00A96E41">
      <w:pPr>
        <w:rPr>
          <w:b/>
        </w:rPr>
      </w:pPr>
      <w:r>
        <w:t>Multiattack. The priest makes two melee attacks.</w:t>
      </w:r>
    </w:p>
    <w:p w14:paraId="6D910F04" w14:textId="7994182F" w:rsidR="008D7E6B" w:rsidRPr="008D7E6B" w:rsidRDefault="00A96E41" w:rsidP="00A96E41">
      <w:pPr>
        <w:rPr>
          <w:b/>
        </w:rPr>
      </w:pPr>
      <w:r>
        <w:t>Maul. Melee Weapon Attack: +7 to hit, reach 5 ft., one</w:t>
      </w:r>
      <w:r w:rsidR="00B407E7">
        <w:t xml:space="preserve"> </w:t>
      </w:r>
      <w:r>
        <w:t>target. Hit: 10 (2d6 + 3) bludgeoning damage.</w:t>
      </w:r>
    </w:p>
    <w:p w14:paraId="1DC77C89" w14:textId="77777777" w:rsidR="008D7E6B" w:rsidRPr="008D7E6B" w:rsidRDefault="00A96E41" w:rsidP="00A96E41">
      <w:pPr>
        <w:rPr>
          <w:b/>
        </w:rPr>
      </w:pPr>
      <w:r>
        <w:t>Reactions</w:t>
      </w:r>
    </w:p>
    <w:p w14:paraId="319DC2BF" w14:textId="105F078A" w:rsidR="008D7E6B" w:rsidRPr="008D7E6B" w:rsidRDefault="00A96E41" w:rsidP="00A96E41">
      <w:pPr>
        <w:rPr>
          <w:b/>
        </w:rPr>
      </w:pPr>
      <w:r>
        <w:t>Guided Strike (Recharges after a Short or Long Rest).</w:t>
      </w:r>
      <w:r w:rsidR="00B407E7">
        <w:t xml:space="preserve"> </w:t>
      </w:r>
      <w:r>
        <w:t>The priest grants a +10 bonus to an attack roll made by</w:t>
      </w:r>
      <w:r w:rsidR="00B407E7">
        <w:t xml:space="preserve"> </w:t>
      </w:r>
      <w:r>
        <w:t>itself or another creature within 30 feet of it. The priest</w:t>
      </w:r>
      <w:r w:rsidR="00B407E7">
        <w:t xml:space="preserve"> </w:t>
      </w:r>
      <w:r>
        <w:t>can make this choice after the roll is made but before it</w:t>
      </w:r>
      <w:r w:rsidR="00B407E7">
        <w:t xml:space="preserve"> </w:t>
      </w:r>
      <w:r>
        <w:t>hits or misses.</w:t>
      </w:r>
    </w:p>
    <w:p w14:paraId="47FCF9D9" w14:textId="3DC1573A" w:rsidR="008D7E6B" w:rsidRPr="008D7E6B" w:rsidRDefault="00B407E7" w:rsidP="00B25F0B">
      <w:pPr>
        <w:pStyle w:val="2"/>
        <w:rPr>
          <w:b/>
        </w:rPr>
      </w:pPr>
      <w:bookmarkStart w:id="238" w:name="_Toc510259819"/>
      <w:r>
        <w:t>Drow</w:t>
      </w:r>
      <w:r w:rsidR="000459D5">
        <w:t xml:space="preserve"> </w:t>
      </w:r>
      <w:r w:rsidR="00A96E41">
        <w:t>Warlock of the Fiend</w:t>
      </w:r>
      <w:bookmarkEnd w:id="238"/>
    </w:p>
    <w:p w14:paraId="5D6F6A83" w14:textId="77777777" w:rsidR="008D7E6B" w:rsidRPr="008D7E6B" w:rsidRDefault="00A96E41" w:rsidP="00A96E41">
      <w:pPr>
        <w:rPr>
          <w:b/>
        </w:rPr>
      </w:pPr>
      <w:r>
        <w:t>Medium humanoid (drow), neutral evil</w:t>
      </w:r>
    </w:p>
    <w:p w14:paraId="440622D3" w14:textId="77777777" w:rsidR="008D7E6B" w:rsidRPr="008D7E6B" w:rsidRDefault="00A96E41" w:rsidP="00A96E41">
      <w:pPr>
        <w:rPr>
          <w:b/>
        </w:rPr>
      </w:pPr>
      <w:r>
        <w:t>Armor Class 13 (16 with mage armor)</w:t>
      </w:r>
    </w:p>
    <w:p w14:paraId="1442C8D2" w14:textId="77777777" w:rsidR="008D7E6B" w:rsidRPr="008D7E6B" w:rsidRDefault="00A96E41" w:rsidP="00A96E41">
      <w:pPr>
        <w:rPr>
          <w:b/>
        </w:rPr>
      </w:pPr>
      <w:r>
        <w:t>Hit Points 78 (12d8 + 24)</w:t>
      </w:r>
    </w:p>
    <w:p w14:paraId="0DC4E33D" w14:textId="77777777" w:rsidR="0000645A" w:rsidRDefault="00A96E41" w:rsidP="00A96E41">
      <w:pPr>
        <w:rPr>
          <w:b/>
        </w:rPr>
      </w:pPr>
      <w:r>
        <w:t>Speed 30 ft.</w:t>
      </w:r>
    </w:p>
    <w:p w14:paraId="5E00E822" w14:textId="41AD7CA9" w:rsidR="00E82E8E" w:rsidRPr="00E82E8E" w:rsidRDefault="00233FFA" w:rsidP="00A96E41">
      <w:pPr>
        <w:rPr>
          <w:b/>
        </w:rPr>
      </w:pPr>
      <w:r>
        <w:t>STR</w:t>
      </w:r>
      <w:r>
        <w:tab/>
        <w:t>DEX</w:t>
      </w:r>
      <w:r>
        <w:tab/>
        <w:t>CON</w:t>
      </w:r>
      <w:r>
        <w:tab/>
        <w:t>INT</w:t>
      </w:r>
      <w:r>
        <w:tab/>
        <w:t>WIS</w:t>
      </w:r>
      <w:r>
        <w:tab/>
        <w:t>CHA</w:t>
      </w:r>
    </w:p>
    <w:p w14:paraId="1A903427" w14:textId="7912B6EF" w:rsidR="008D7E6B" w:rsidRPr="008D7E6B" w:rsidRDefault="00A96E41" w:rsidP="00A96E41">
      <w:pPr>
        <w:rPr>
          <w:b/>
        </w:rPr>
      </w:pPr>
      <w:r>
        <w:t xml:space="preserve">10 (+0) </w:t>
      </w:r>
      <w:r w:rsidR="00E82E8E" w:rsidRPr="00E82E8E">
        <w:rPr>
          <w:b/>
        </w:rPr>
        <w:t>16 (+3)</w:t>
      </w:r>
      <w:r w:rsidR="00E82E8E" w:rsidRPr="00E82E8E">
        <w:rPr>
          <w:b/>
        </w:rPr>
        <w:tab/>
      </w:r>
      <w:r>
        <w:t xml:space="preserve"> 15 (+2)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19 (+4)</w:t>
      </w:r>
    </w:p>
    <w:p w14:paraId="1520CCF6" w14:textId="77777777" w:rsidR="008D7E6B" w:rsidRPr="008D7E6B" w:rsidRDefault="00A96E41" w:rsidP="00A96E41">
      <w:pPr>
        <w:rPr>
          <w:b/>
        </w:rPr>
      </w:pPr>
      <w:r>
        <w:t>Saving Throws Wis +4, Cha +7</w:t>
      </w:r>
    </w:p>
    <w:p w14:paraId="76260AC9" w14:textId="77777777" w:rsidR="008D7E6B" w:rsidRPr="008D7E6B" w:rsidRDefault="00A96E41" w:rsidP="00A96E41">
      <w:pPr>
        <w:rPr>
          <w:b/>
        </w:rPr>
      </w:pPr>
      <w:r>
        <w:t>Skills Arcana +4, Deception +7, Persuasion +7, Religion</w:t>
      </w:r>
    </w:p>
    <w:p w14:paraId="1395AF7A" w14:textId="77777777" w:rsidR="008D7E6B" w:rsidRPr="008D7E6B" w:rsidRDefault="00A96E41" w:rsidP="00A96E41">
      <w:pPr>
        <w:rPr>
          <w:b/>
        </w:rPr>
      </w:pPr>
      <w:r>
        <w:t>+4</w:t>
      </w:r>
    </w:p>
    <w:p w14:paraId="7AC6B846" w14:textId="77777777" w:rsidR="008D7E6B" w:rsidRPr="008D7E6B" w:rsidRDefault="00A96E41" w:rsidP="00A96E41">
      <w:pPr>
        <w:rPr>
          <w:b/>
        </w:rPr>
      </w:pPr>
      <w:r>
        <w:t>Damage Resistances slashing damage from nonmagical</w:t>
      </w:r>
    </w:p>
    <w:p w14:paraId="648F20CE" w14:textId="77777777" w:rsidR="008D7E6B" w:rsidRPr="008D7E6B" w:rsidRDefault="00A96E41" w:rsidP="00A96E41">
      <w:pPr>
        <w:rPr>
          <w:b/>
        </w:rPr>
      </w:pPr>
      <w:r>
        <w:t>attacks not made with silvered weapons</w:t>
      </w:r>
    </w:p>
    <w:p w14:paraId="6B05844E" w14:textId="77777777" w:rsidR="008D7E6B" w:rsidRPr="008D7E6B" w:rsidRDefault="00A96E41" w:rsidP="00A96E41">
      <w:pPr>
        <w:rPr>
          <w:b/>
        </w:rPr>
      </w:pPr>
      <w:r>
        <w:t>Senses darkvision 120 ft., passive Perception 11</w:t>
      </w:r>
    </w:p>
    <w:p w14:paraId="38AE5128" w14:textId="77777777" w:rsidR="008D7E6B" w:rsidRPr="008D7E6B" w:rsidRDefault="00A96E41" w:rsidP="00A96E41">
      <w:pPr>
        <w:rPr>
          <w:b/>
        </w:rPr>
      </w:pPr>
      <w:r>
        <w:t>Languages Undercommon, Infernal</w:t>
      </w:r>
    </w:p>
    <w:p w14:paraId="5977761B" w14:textId="77777777" w:rsidR="008D7E6B" w:rsidRPr="008D7E6B" w:rsidRDefault="00A96E41" w:rsidP="00A96E41">
      <w:pPr>
        <w:rPr>
          <w:b/>
        </w:rPr>
      </w:pPr>
      <w:r>
        <w:t>Challenge 7 (2,900 XP)</w:t>
      </w:r>
    </w:p>
    <w:p w14:paraId="538AC3A6" w14:textId="77777777" w:rsidR="008D7E6B" w:rsidRPr="008D7E6B" w:rsidRDefault="00A96E41" w:rsidP="00A96E41">
      <w:pPr>
        <w:rPr>
          <w:b/>
        </w:rPr>
      </w:pPr>
      <w:r>
        <w:t>Fey Ancestry. The drow has advantage on saving</w:t>
      </w:r>
    </w:p>
    <w:p w14:paraId="1F75AC1E" w14:textId="77777777" w:rsidR="008D7E6B" w:rsidRPr="008D7E6B" w:rsidRDefault="00A96E41" w:rsidP="00A96E41">
      <w:pPr>
        <w:rPr>
          <w:b/>
        </w:rPr>
      </w:pPr>
      <w:r>
        <w:t>throws against being charmed, and magic can’t put it</w:t>
      </w:r>
    </w:p>
    <w:p w14:paraId="79E8628F" w14:textId="77777777" w:rsidR="008D7E6B" w:rsidRPr="008D7E6B" w:rsidRDefault="00A96E41" w:rsidP="00A96E41">
      <w:pPr>
        <w:rPr>
          <w:b/>
        </w:rPr>
      </w:pPr>
      <w:r>
        <w:t>to sleep.</w:t>
      </w:r>
    </w:p>
    <w:p w14:paraId="6EE583F7" w14:textId="77777777" w:rsidR="008D7E6B" w:rsidRPr="008D7E6B" w:rsidRDefault="00A96E41" w:rsidP="00A96E41">
      <w:pPr>
        <w:rPr>
          <w:b/>
        </w:rPr>
      </w:pPr>
      <w:r>
        <w:t>Sunlight Sensitivity. While in sunlight, the drow has</w:t>
      </w:r>
    </w:p>
    <w:p w14:paraId="3640E913" w14:textId="77777777" w:rsidR="008D7E6B" w:rsidRPr="008D7E6B" w:rsidRDefault="00A96E41" w:rsidP="00A96E41">
      <w:pPr>
        <w:rPr>
          <w:b/>
        </w:rPr>
      </w:pPr>
      <w:r>
        <w:t>disadvantage on attack rolls, as well as on Wisdom</w:t>
      </w:r>
    </w:p>
    <w:p w14:paraId="118E8E00" w14:textId="77777777" w:rsidR="008D7E6B" w:rsidRPr="008D7E6B" w:rsidRDefault="00A96E41" w:rsidP="00A96E41">
      <w:pPr>
        <w:rPr>
          <w:b/>
        </w:rPr>
      </w:pPr>
      <w:r>
        <w:t>(Perception) checks that rely on sight.</w:t>
      </w:r>
    </w:p>
    <w:p w14:paraId="7C995C3C" w14:textId="77777777" w:rsidR="008D7E6B" w:rsidRPr="008D7E6B" w:rsidRDefault="00A96E41" w:rsidP="00A96E41">
      <w:pPr>
        <w:rPr>
          <w:b/>
        </w:rPr>
      </w:pPr>
      <w:r>
        <w:t>Innate Spellcasting. The drow’s spellcasting ability is</w:t>
      </w:r>
    </w:p>
    <w:p w14:paraId="79260BB1" w14:textId="77777777" w:rsidR="008D7E6B" w:rsidRPr="008D7E6B" w:rsidRDefault="00A96E41" w:rsidP="00A96E41">
      <w:pPr>
        <w:rPr>
          <w:b/>
        </w:rPr>
      </w:pPr>
      <w:r>
        <w:t>Charisma (spell save DC 16). It can innately cast the</w:t>
      </w:r>
    </w:p>
    <w:p w14:paraId="400DB82C" w14:textId="77777777" w:rsidR="008D7E6B" w:rsidRPr="008D7E6B" w:rsidRDefault="00A96E41" w:rsidP="00A96E41">
      <w:pPr>
        <w:rPr>
          <w:b/>
        </w:rPr>
      </w:pPr>
      <w:r>
        <w:t>following spells, requiring no material components:</w:t>
      </w:r>
    </w:p>
    <w:p w14:paraId="57CCE1D3" w14:textId="77777777" w:rsidR="008D7E6B" w:rsidRPr="008D7E6B" w:rsidRDefault="00A96E41" w:rsidP="00A96E41">
      <w:pPr>
        <w:rPr>
          <w:b/>
        </w:rPr>
      </w:pPr>
      <w:r>
        <w:t>At will: dancing lights</w:t>
      </w:r>
    </w:p>
    <w:p w14:paraId="05F71D39" w14:textId="77777777" w:rsidR="008D7E6B" w:rsidRPr="008D7E6B" w:rsidRDefault="00A96E41" w:rsidP="00A96E41">
      <w:pPr>
        <w:rPr>
          <w:b/>
        </w:rPr>
      </w:pPr>
      <w:r>
        <w:t>1/day each:  darkness, faerie fire, levitate (self only)</w:t>
      </w:r>
    </w:p>
    <w:p w14:paraId="7CA62A22" w14:textId="77777777" w:rsidR="008D7E6B" w:rsidRPr="008D7E6B" w:rsidRDefault="00A96E41" w:rsidP="00A96E41">
      <w:pPr>
        <w:rPr>
          <w:b/>
        </w:rPr>
      </w:pPr>
      <w:r>
        <w:t>Innate Spellcasting. The warlock’s innate spellcasting</w:t>
      </w:r>
    </w:p>
    <w:p w14:paraId="297BDA3B" w14:textId="77777777" w:rsidR="008D7E6B" w:rsidRPr="008D7E6B" w:rsidRDefault="00A96E41" w:rsidP="00A96E41">
      <w:pPr>
        <w:rPr>
          <w:b/>
        </w:rPr>
      </w:pPr>
      <w:r>
        <w:t>ability is Charisma. It can innately cast the following</w:t>
      </w:r>
    </w:p>
    <w:p w14:paraId="0658735D" w14:textId="77777777" w:rsidR="008D7E6B" w:rsidRPr="008D7E6B" w:rsidRDefault="00A96E41" w:rsidP="00A96E41">
      <w:pPr>
        <w:rPr>
          <w:b/>
        </w:rPr>
      </w:pPr>
      <w:r>
        <w:t>spells (spell save DC 15), requiring no material</w:t>
      </w:r>
    </w:p>
    <w:p w14:paraId="5C7E3CC0" w14:textId="77777777" w:rsidR="008D7E6B" w:rsidRPr="008D7E6B" w:rsidRDefault="00A96E41" w:rsidP="00A96E41">
      <w:pPr>
        <w:rPr>
          <w:b/>
        </w:rPr>
      </w:pPr>
      <w:r>
        <w:t>components:</w:t>
      </w:r>
    </w:p>
    <w:p w14:paraId="6EC64EB1" w14:textId="77777777" w:rsidR="008D7E6B" w:rsidRPr="008D7E6B" w:rsidRDefault="00A96E41" w:rsidP="00A96E41">
      <w:pPr>
        <w:rPr>
          <w:b/>
        </w:rPr>
      </w:pPr>
      <w:r>
        <w:t>At will: alter self, false life, levitate (self only), mage</w:t>
      </w:r>
    </w:p>
    <w:p w14:paraId="67AB6AE7" w14:textId="77777777" w:rsidR="008D7E6B" w:rsidRPr="008D7E6B" w:rsidRDefault="00A96E41" w:rsidP="00A96E41">
      <w:pPr>
        <w:rPr>
          <w:b/>
        </w:rPr>
      </w:pPr>
      <w:r>
        <w:t>armor (self only), silent image</w:t>
      </w:r>
    </w:p>
    <w:p w14:paraId="7D4DA1E6" w14:textId="77777777" w:rsidR="008D7E6B" w:rsidRPr="008D7E6B" w:rsidRDefault="00A96E41" w:rsidP="00A96E41">
      <w:pPr>
        <w:rPr>
          <w:b/>
        </w:rPr>
      </w:pPr>
      <w:r>
        <w:t>Spellcasting. The warlock is a 17th-level spellcaster. Its</w:t>
      </w:r>
    </w:p>
    <w:p w14:paraId="1A5B7F19" w14:textId="77777777" w:rsidR="008D7E6B" w:rsidRPr="008D7E6B" w:rsidRDefault="00A96E41" w:rsidP="00A96E41">
      <w:pPr>
        <w:rPr>
          <w:b/>
        </w:rPr>
      </w:pPr>
      <w:r>
        <w:t>spellcasting ability is Charisma (spell save DC 15, +7 to</w:t>
      </w:r>
    </w:p>
    <w:p w14:paraId="787E3615" w14:textId="77777777" w:rsidR="008D7E6B" w:rsidRPr="008D7E6B" w:rsidRDefault="00A96E41" w:rsidP="00A96E41">
      <w:pPr>
        <w:rPr>
          <w:b/>
        </w:rPr>
      </w:pPr>
      <w:r>
        <w:t>hit with spell attacks). It regains expended spell slots</w:t>
      </w:r>
    </w:p>
    <w:p w14:paraId="6EDBDD99" w14:textId="77777777" w:rsidR="008D7E6B" w:rsidRPr="008D7E6B" w:rsidRDefault="00A96E41" w:rsidP="00A96E41">
      <w:pPr>
        <w:rPr>
          <w:b/>
        </w:rPr>
      </w:pPr>
      <w:r>
        <w:t>when it finishes a short or long rest. It knows the</w:t>
      </w:r>
    </w:p>
    <w:p w14:paraId="1AF1D97E" w14:textId="77777777" w:rsidR="008D7E6B" w:rsidRPr="008D7E6B" w:rsidRDefault="00A96E41" w:rsidP="00A96E41">
      <w:pPr>
        <w:rPr>
          <w:b/>
        </w:rPr>
      </w:pPr>
      <w:r>
        <w:t>following warlock spells:</w:t>
      </w:r>
    </w:p>
    <w:p w14:paraId="5B8B64BB" w14:textId="77777777" w:rsidR="008D7E6B" w:rsidRPr="008D7E6B" w:rsidRDefault="00A96E41" w:rsidP="00A96E41">
      <w:pPr>
        <w:rPr>
          <w:b/>
        </w:rPr>
      </w:pPr>
      <w:r>
        <w:t>Cantrips (at will): eldritch blast, fire bolt, friends, mage</w:t>
      </w:r>
    </w:p>
    <w:p w14:paraId="258E3B94" w14:textId="77777777" w:rsidR="008D7E6B" w:rsidRPr="008D7E6B" w:rsidRDefault="00A96E41" w:rsidP="00A96E41">
      <w:pPr>
        <w:rPr>
          <w:b/>
        </w:rPr>
      </w:pPr>
      <w:r>
        <w:t>hand, minor illusion, prestidigitation, shocking grasp</w:t>
      </w:r>
    </w:p>
    <w:p w14:paraId="64B9138A" w14:textId="77777777" w:rsidR="008D7E6B" w:rsidRPr="008D7E6B" w:rsidRDefault="00A96E41" w:rsidP="00A96E41">
      <w:pPr>
        <w:rPr>
          <w:b/>
        </w:rPr>
      </w:pPr>
      <w:r>
        <w:t>1 st-5th level (4 5th-level slots): banishment, burning</w:t>
      </w:r>
    </w:p>
    <w:p w14:paraId="083BE8CF" w14:textId="77777777" w:rsidR="008D7E6B" w:rsidRPr="008D7E6B" w:rsidRDefault="00A96E41" w:rsidP="00A96E41">
      <w:pPr>
        <w:rPr>
          <w:b/>
        </w:rPr>
      </w:pPr>
      <w:r>
        <w:t>hands, flame strike, hellish rebuke, magic circle,</w:t>
      </w:r>
    </w:p>
    <w:p w14:paraId="59B571C8" w14:textId="77777777" w:rsidR="008D7E6B" w:rsidRPr="008D7E6B" w:rsidRDefault="00A96E41" w:rsidP="00A96E41">
      <w:pPr>
        <w:rPr>
          <w:b/>
        </w:rPr>
      </w:pPr>
      <w:r>
        <w:t>scorching ray, scrying, stinking cloud, suggestion,</w:t>
      </w:r>
    </w:p>
    <w:p w14:paraId="734EFE6C" w14:textId="77777777" w:rsidR="008D7E6B" w:rsidRPr="008D7E6B" w:rsidRDefault="00A96E41" w:rsidP="00A96E41">
      <w:pPr>
        <w:rPr>
          <w:b/>
        </w:rPr>
      </w:pPr>
      <w:r>
        <w:t>wall of fire</w:t>
      </w:r>
    </w:p>
    <w:p w14:paraId="2200F8CB" w14:textId="77777777" w:rsidR="008D7E6B" w:rsidRPr="008D7E6B" w:rsidRDefault="00A96E41" w:rsidP="00A96E41">
      <w:pPr>
        <w:rPr>
          <w:b/>
        </w:rPr>
      </w:pPr>
      <w:r>
        <w:t>Dark One’s Own Luck (Recharges after a Short of Long</w:t>
      </w:r>
    </w:p>
    <w:p w14:paraId="6B7E24AB" w14:textId="77777777" w:rsidR="008D7E6B" w:rsidRPr="008D7E6B" w:rsidRDefault="00A96E41" w:rsidP="00A96E41">
      <w:pPr>
        <w:rPr>
          <w:b/>
        </w:rPr>
      </w:pPr>
      <w:r>
        <w:t>Rest). When the warlock makes an ability check or</w:t>
      </w:r>
    </w:p>
    <w:p w14:paraId="268D2A3D" w14:textId="77777777" w:rsidR="008D7E6B" w:rsidRPr="008D7E6B" w:rsidRDefault="00A96E41" w:rsidP="00A96E41">
      <w:pPr>
        <w:rPr>
          <w:b/>
        </w:rPr>
      </w:pPr>
      <w:r>
        <w:t>saving throw, it can add a d10 to the roll. It can do this</w:t>
      </w:r>
    </w:p>
    <w:p w14:paraId="7817F5D4" w14:textId="77777777" w:rsidR="008D7E6B" w:rsidRPr="008D7E6B" w:rsidRDefault="00A96E41" w:rsidP="00A96E41">
      <w:pPr>
        <w:rPr>
          <w:b/>
        </w:rPr>
      </w:pPr>
      <w:r>
        <w:t>after the roll is made but before any of the roll’s effects</w:t>
      </w:r>
    </w:p>
    <w:p w14:paraId="653DAA9D" w14:textId="77777777" w:rsidR="008D7E6B" w:rsidRPr="008D7E6B" w:rsidRDefault="00A96E41" w:rsidP="00AD193A">
      <w:pPr>
        <w:rPr>
          <w:b/>
        </w:rPr>
      </w:pPr>
      <w:r>
        <w:t>occur.</w:t>
      </w:r>
      <w:r w:rsidR="00AD193A">
        <w:t xml:space="preserve"> </w:t>
      </w:r>
      <w:r w:rsidR="00AD193A">
        <w:t>Actions</w:t>
      </w:r>
    </w:p>
    <w:p w14:paraId="7B2B7BD1" w14:textId="77777777" w:rsidR="008D7E6B" w:rsidRPr="008D7E6B" w:rsidRDefault="00AD193A" w:rsidP="00AD193A">
      <w:pPr>
        <w:rPr>
          <w:b/>
        </w:rPr>
      </w:pPr>
      <w:r>
        <w:t>Mace. Melee Weapon Attack: +3 to hit, reach 5 ft., one</w:t>
      </w:r>
    </w:p>
    <w:p w14:paraId="26B304E8" w14:textId="77777777" w:rsidR="008D7E6B" w:rsidRPr="008D7E6B" w:rsidRDefault="00AD193A" w:rsidP="00AD193A">
      <w:pPr>
        <w:rPr>
          <w:b/>
        </w:rPr>
      </w:pPr>
      <w:r>
        <w:t>target. Hit: 3 (1d6 + 3) bludgeoning damage plus 10</w:t>
      </w:r>
    </w:p>
    <w:p w14:paraId="25AA31CD" w14:textId="77777777" w:rsidR="008D7E6B" w:rsidRPr="008D7E6B" w:rsidRDefault="00AD193A" w:rsidP="00AD193A">
      <w:pPr>
        <w:rPr>
          <w:b/>
        </w:rPr>
      </w:pPr>
      <w:r>
        <w:t>(3d6) fire damage.</w:t>
      </w:r>
    </w:p>
    <w:p w14:paraId="331C73CF" w14:textId="77777777" w:rsidR="008D7E6B" w:rsidRPr="008D7E6B" w:rsidRDefault="009D43AF" w:rsidP="00B25F0B">
      <w:pPr>
        <w:pStyle w:val="2"/>
        <w:rPr>
          <w:b/>
        </w:rPr>
      </w:pPr>
      <w:bookmarkStart w:id="239" w:name="_Toc510259820"/>
      <w:r>
        <w:t xml:space="preserve">DRPW </w:t>
      </w:r>
      <w:r w:rsidR="00AD193A">
        <w:t>Warlord</w:t>
      </w:r>
      <w:bookmarkEnd w:id="239"/>
    </w:p>
    <w:p w14:paraId="44B386AF" w14:textId="77777777" w:rsidR="008D7E6B" w:rsidRPr="008D7E6B" w:rsidRDefault="00AD193A" w:rsidP="00AD193A">
      <w:pPr>
        <w:rPr>
          <w:b/>
        </w:rPr>
      </w:pPr>
      <w:r>
        <w:t>Medium humanoid (drow), lawful evil</w:t>
      </w:r>
    </w:p>
    <w:p w14:paraId="10BA6546" w14:textId="77777777" w:rsidR="008D7E6B" w:rsidRPr="008D7E6B" w:rsidRDefault="00AD193A" w:rsidP="00AD193A">
      <w:pPr>
        <w:rPr>
          <w:b/>
        </w:rPr>
      </w:pPr>
      <w:r>
        <w:t>Armor Class 20 (plate)</w:t>
      </w:r>
    </w:p>
    <w:p w14:paraId="1238CF41" w14:textId="77777777" w:rsidR="008D7E6B" w:rsidRPr="008D7E6B" w:rsidRDefault="00AD193A" w:rsidP="00AD193A">
      <w:pPr>
        <w:rPr>
          <w:b/>
        </w:rPr>
      </w:pPr>
      <w:r>
        <w:t>Hit Points 229 (27d8 + 108)</w:t>
      </w:r>
    </w:p>
    <w:p w14:paraId="2B488DB4" w14:textId="77777777" w:rsidR="0000645A" w:rsidRDefault="00AD193A" w:rsidP="00AD193A">
      <w:pPr>
        <w:rPr>
          <w:b/>
        </w:rPr>
      </w:pPr>
      <w:r>
        <w:t>Speed 30 ft.</w:t>
      </w:r>
    </w:p>
    <w:p w14:paraId="7A7902F5" w14:textId="4D2ADB8B" w:rsidR="00E82E8E" w:rsidRPr="00E82E8E" w:rsidRDefault="00233FFA" w:rsidP="00AD193A">
      <w:pPr>
        <w:rPr>
          <w:b/>
        </w:rPr>
      </w:pPr>
      <w:r>
        <w:t>STR</w:t>
      </w:r>
      <w:r>
        <w:tab/>
        <w:t>DEX</w:t>
      </w:r>
      <w:r>
        <w:tab/>
        <w:t>CON</w:t>
      </w:r>
      <w:r>
        <w:tab/>
        <w:t>INT</w:t>
      </w:r>
      <w:r>
        <w:tab/>
        <w:t>WIS</w:t>
      </w:r>
      <w:r>
        <w:tab/>
        <w:t>CHA</w:t>
      </w:r>
    </w:p>
    <w:p w14:paraId="57039B97" w14:textId="1A20E189" w:rsidR="008D7E6B" w:rsidRPr="008D7E6B" w:rsidRDefault="00AD193A" w:rsidP="00AD193A">
      <w:pPr>
        <w:rPr>
          <w:b/>
        </w:rPr>
      </w:pPr>
      <w:r>
        <w:t xml:space="preserve">20 (+5) 18 (+4) 18 (+4)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19 (+4)</w:t>
      </w:r>
    </w:p>
    <w:p w14:paraId="65259BAB" w14:textId="77777777" w:rsidR="008D7E6B" w:rsidRPr="008D7E6B" w:rsidRDefault="00AD193A" w:rsidP="00AD193A">
      <w:pPr>
        <w:rPr>
          <w:b/>
        </w:rPr>
      </w:pPr>
      <w:r>
        <w:t>Saving Throws Str +9, Dex +8, Con +8</w:t>
      </w:r>
    </w:p>
    <w:p w14:paraId="72A34D29" w14:textId="77777777" w:rsidR="008D7E6B" w:rsidRPr="008D7E6B" w:rsidRDefault="00AD193A" w:rsidP="00AD193A">
      <w:pPr>
        <w:rPr>
          <w:b/>
        </w:rPr>
      </w:pPr>
      <w:r>
        <w:t>Skills Athletics +9, Intimidation +8, Perception +5,</w:t>
      </w:r>
    </w:p>
    <w:p w14:paraId="0D0B3735" w14:textId="77777777" w:rsidR="008D7E6B" w:rsidRPr="008D7E6B" w:rsidRDefault="00AD193A" w:rsidP="00AD193A">
      <w:pPr>
        <w:rPr>
          <w:b/>
        </w:rPr>
      </w:pPr>
      <w:r>
        <w:t>Persuasion +8</w:t>
      </w:r>
    </w:p>
    <w:p w14:paraId="1D762197" w14:textId="77777777" w:rsidR="008D7E6B" w:rsidRPr="008D7E6B" w:rsidRDefault="00AD193A" w:rsidP="00AD193A">
      <w:pPr>
        <w:rPr>
          <w:b/>
        </w:rPr>
      </w:pPr>
      <w:r>
        <w:t>Senses darkvision 120 ft., passive Perception 15</w:t>
      </w:r>
    </w:p>
    <w:p w14:paraId="30F4A201" w14:textId="77777777" w:rsidR="008D7E6B" w:rsidRPr="008D7E6B" w:rsidRDefault="00AD193A" w:rsidP="00AD193A">
      <w:pPr>
        <w:rPr>
          <w:b/>
        </w:rPr>
      </w:pPr>
      <w:r>
        <w:t>Languages Undercommon, Giant</w:t>
      </w:r>
    </w:p>
    <w:p w14:paraId="667F794E" w14:textId="77777777" w:rsidR="008D7E6B" w:rsidRPr="008D7E6B" w:rsidRDefault="00AD193A" w:rsidP="00AD193A">
      <w:pPr>
        <w:rPr>
          <w:b/>
        </w:rPr>
      </w:pPr>
      <w:r>
        <w:t>Challenge 12 (8,400 XP)</w:t>
      </w:r>
    </w:p>
    <w:p w14:paraId="1456D5E6" w14:textId="77777777" w:rsidR="008D7E6B" w:rsidRPr="008D7E6B" w:rsidRDefault="00AD193A" w:rsidP="00AD193A">
      <w:pPr>
        <w:rPr>
          <w:b/>
        </w:rPr>
      </w:pPr>
      <w:r>
        <w:t>Fey Ancestry. The drow has advantage on saving</w:t>
      </w:r>
    </w:p>
    <w:p w14:paraId="24B0AE23" w14:textId="77777777" w:rsidR="008D7E6B" w:rsidRPr="008D7E6B" w:rsidRDefault="00AD193A" w:rsidP="00AD193A">
      <w:pPr>
        <w:rPr>
          <w:b/>
        </w:rPr>
      </w:pPr>
      <w:r>
        <w:t>throws against being charmed, and magic can’t put it</w:t>
      </w:r>
    </w:p>
    <w:p w14:paraId="5513972D" w14:textId="77777777" w:rsidR="008D7E6B" w:rsidRPr="008D7E6B" w:rsidRDefault="00AD193A" w:rsidP="00AD193A">
      <w:pPr>
        <w:rPr>
          <w:b/>
        </w:rPr>
      </w:pPr>
      <w:r>
        <w:t>to sleep.</w:t>
      </w:r>
    </w:p>
    <w:p w14:paraId="1821EBDF" w14:textId="77777777" w:rsidR="008D7E6B" w:rsidRPr="008D7E6B" w:rsidRDefault="00AD193A" w:rsidP="00AD193A">
      <w:pPr>
        <w:rPr>
          <w:b/>
        </w:rPr>
      </w:pPr>
      <w:r>
        <w:t>Sunlight Sensitivity. While in sunlight, the drow has</w:t>
      </w:r>
    </w:p>
    <w:p w14:paraId="3661A000" w14:textId="77777777" w:rsidR="008D7E6B" w:rsidRPr="008D7E6B" w:rsidRDefault="00AD193A" w:rsidP="00AD193A">
      <w:pPr>
        <w:rPr>
          <w:b/>
        </w:rPr>
      </w:pPr>
      <w:r>
        <w:t>disadvantage on attack rolls, as well as on Wisdom</w:t>
      </w:r>
    </w:p>
    <w:p w14:paraId="4C9C7E33" w14:textId="77777777" w:rsidR="008D7E6B" w:rsidRPr="008D7E6B" w:rsidRDefault="00AD193A" w:rsidP="00AD193A">
      <w:pPr>
        <w:rPr>
          <w:b/>
        </w:rPr>
      </w:pPr>
      <w:r>
        <w:t>(Perception) checks that rely on sight.</w:t>
      </w:r>
    </w:p>
    <w:p w14:paraId="198EEEE1" w14:textId="77777777" w:rsidR="008D7E6B" w:rsidRPr="008D7E6B" w:rsidRDefault="00AD193A" w:rsidP="00AD193A">
      <w:pPr>
        <w:rPr>
          <w:b/>
        </w:rPr>
      </w:pPr>
      <w:r>
        <w:t>Innate Spellcasting. The drow’s spellcasting ability is</w:t>
      </w:r>
    </w:p>
    <w:p w14:paraId="0432C706" w14:textId="77777777" w:rsidR="008D7E6B" w:rsidRPr="008D7E6B" w:rsidRDefault="00AD193A" w:rsidP="00AD193A">
      <w:pPr>
        <w:rPr>
          <w:b/>
        </w:rPr>
      </w:pPr>
      <w:r>
        <w:t>Charisma (spell save DC 16). It can innately cast the</w:t>
      </w:r>
    </w:p>
    <w:p w14:paraId="42667AFE" w14:textId="77777777" w:rsidR="008D7E6B" w:rsidRPr="008D7E6B" w:rsidRDefault="00AD193A" w:rsidP="00AD193A">
      <w:pPr>
        <w:rPr>
          <w:b/>
        </w:rPr>
      </w:pPr>
      <w:r>
        <w:t>following spells, requiring no material components:</w:t>
      </w:r>
    </w:p>
    <w:p w14:paraId="65C88BDA" w14:textId="77777777" w:rsidR="008D7E6B" w:rsidRPr="008D7E6B" w:rsidRDefault="00AD193A" w:rsidP="00AD193A">
      <w:pPr>
        <w:rPr>
          <w:b/>
        </w:rPr>
      </w:pPr>
      <w:r>
        <w:t>At will: dancing lights</w:t>
      </w:r>
    </w:p>
    <w:p w14:paraId="55D21236" w14:textId="77777777" w:rsidR="008D7E6B" w:rsidRPr="008D7E6B" w:rsidRDefault="00AD193A" w:rsidP="00AD193A">
      <w:pPr>
        <w:rPr>
          <w:b/>
        </w:rPr>
      </w:pPr>
      <w:r>
        <w:t>1/day each:  darkness, faerie fire, levitate (self only)</w:t>
      </w:r>
    </w:p>
    <w:p w14:paraId="498A0089" w14:textId="77777777" w:rsidR="008D7E6B" w:rsidRPr="008D7E6B" w:rsidRDefault="00AD193A" w:rsidP="00AD193A">
      <w:pPr>
        <w:rPr>
          <w:b/>
        </w:rPr>
      </w:pPr>
      <w:r>
        <w:t>Indomitable (3/Day). The warlord can reroll a saving</w:t>
      </w:r>
    </w:p>
    <w:p w14:paraId="7AB93ECC" w14:textId="77777777" w:rsidR="008D7E6B" w:rsidRPr="008D7E6B" w:rsidRDefault="00AD193A" w:rsidP="00AD193A">
      <w:pPr>
        <w:rPr>
          <w:b/>
        </w:rPr>
      </w:pPr>
      <w:r>
        <w:t>throw it fails. It must use the new roll.</w:t>
      </w:r>
    </w:p>
    <w:p w14:paraId="57814DC1" w14:textId="77777777" w:rsidR="008D7E6B" w:rsidRPr="008D7E6B" w:rsidRDefault="00AD193A" w:rsidP="00AD193A">
      <w:pPr>
        <w:rPr>
          <w:b/>
        </w:rPr>
      </w:pPr>
      <w:r>
        <w:t>Survivor. The warlord regains 10 hit points at the start</w:t>
      </w:r>
    </w:p>
    <w:p w14:paraId="09987BA9" w14:textId="77777777" w:rsidR="008D7E6B" w:rsidRPr="008D7E6B" w:rsidRDefault="00AD193A" w:rsidP="00AD193A">
      <w:pPr>
        <w:rPr>
          <w:b/>
        </w:rPr>
      </w:pPr>
      <w:r>
        <w:t>of its turn if it has at least 1 hit point but fewer hit</w:t>
      </w:r>
    </w:p>
    <w:p w14:paraId="362B1080" w14:textId="77777777" w:rsidR="008D7E6B" w:rsidRPr="008D7E6B" w:rsidRDefault="00AD193A" w:rsidP="00AD193A">
      <w:pPr>
        <w:rPr>
          <w:b/>
        </w:rPr>
      </w:pPr>
      <w:r>
        <w:t>points than half its hit point maximum.</w:t>
      </w:r>
    </w:p>
    <w:p w14:paraId="166D91AC" w14:textId="77777777" w:rsidR="008D7E6B" w:rsidRPr="008D7E6B" w:rsidRDefault="00AD193A" w:rsidP="00AD193A">
      <w:pPr>
        <w:rPr>
          <w:b/>
        </w:rPr>
      </w:pPr>
      <w:r>
        <w:t>Actions</w:t>
      </w:r>
    </w:p>
    <w:p w14:paraId="2CAE216E" w14:textId="77777777" w:rsidR="008D7E6B" w:rsidRPr="008D7E6B" w:rsidRDefault="00AD193A" w:rsidP="00AD193A">
      <w:pPr>
        <w:rPr>
          <w:b/>
        </w:rPr>
      </w:pPr>
      <w:r>
        <w:t xml:space="preserve">Multiattack. The warlord makes two weapon attacks. </w:t>
      </w:r>
    </w:p>
    <w:p w14:paraId="07100E83" w14:textId="77777777" w:rsidR="008D7E6B" w:rsidRPr="008D7E6B" w:rsidRDefault="00AD193A" w:rsidP="00AD193A">
      <w:pPr>
        <w:rPr>
          <w:b/>
        </w:rPr>
      </w:pPr>
      <w:r>
        <w:t>Greatsword. Melee Weapon Attack: +9 to hit, reach 5</w:t>
      </w:r>
    </w:p>
    <w:p w14:paraId="773F0299" w14:textId="77777777" w:rsidR="008D7E6B" w:rsidRPr="008D7E6B" w:rsidRDefault="00AD193A" w:rsidP="00AD193A">
      <w:pPr>
        <w:rPr>
          <w:b/>
        </w:rPr>
      </w:pPr>
      <w:r>
        <w:t>ft., one target. Hit: 12 (2d6 + 5) slashing damage.</w:t>
      </w:r>
    </w:p>
    <w:p w14:paraId="692D9011" w14:textId="77777777" w:rsidR="008D7E6B" w:rsidRPr="008D7E6B" w:rsidRDefault="00AD193A" w:rsidP="00AD193A">
      <w:pPr>
        <w:rPr>
          <w:b/>
        </w:rPr>
      </w:pPr>
      <w:r>
        <w:t>Shortbow. Ranged Weapon Attack: +7 to hit, range</w:t>
      </w:r>
    </w:p>
    <w:p w14:paraId="5B64D0A0" w14:textId="77777777" w:rsidR="008D7E6B" w:rsidRPr="008D7E6B" w:rsidRDefault="00AD193A" w:rsidP="00AD193A">
      <w:pPr>
        <w:rPr>
          <w:b/>
        </w:rPr>
      </w:pPr>
      <w:r>
        <w:t>80/320 ft., one target. Hit: 6 (1d6 + 3) piercing damage.</w:t>
      </w:r>
    </w:p>
    <w:p w14:paraId="156E65E6" w14:textId="77777777" w:rsidR="008D7E6B" w:rsidRPr="008D7E6B" w:rsidRDefault="00AD193A" w:rsidP="00AD193A">
      <w:pPr>
        <w:rPr>
          <w:b/>
        </w:rPr>
      </w:pPr>
      <w:r>
        <w:t>Legendary Actions</w:t>
      </w:r>
    </w:p>
    <w:p w14:paraId="51C4531C" w14:textId="77777777" w:rsidR="008D7E6B" w:rsidRPr="008D7E6B" w:rsidRDefault="00AD193A" w:rsidP="00AD193A">
      <w:pPr>
        <w:rPr>
          <w:b/>
        </w:rPr>
      </w:pPr>
      <w:r>
        <w:t>The warlord can take 3 legendary actions, choosing</w:t>
      </w:r>
    </w:p>
    <w:p w14:paraId="172F4580" w14:textId="77777777" w:rsidR="008D7E6B" w:rsidRPr="008D7E6B" w:rsidRDefault="00AD193A" w:rsidP="00AD193A">
      <w:pPr>
        <w:rPr>
          <w:b/>
        </w:rPr>
      </w:pPr>
      <w:r>
        <w:t>from the options below. Only one legendary action</w:t>
      </w:r>
    </w:p>
    <w:p w14:paraId="33460817" w14:textId="77777777" w:rsidR="008D7E6B" w:rsidRPr="008D7E6B" w:rsidRDefault="00AD193A" w:rsidP="00AD193A">
      <w:pPr>
        <w:rPr>
          <w:b/>
        </w:rPr>
      </w:pPr>
      <w:r>
        <w:t>option can be used at a time and only at the end of</w:t>
      </w:r>
    </w:p>
    <w:p w14:paraId="342CE0B0" w14:textId="77777777" w:rsidR="008D7E6B" w:rsidRPr="008D7E6B" w:rsidRDefault="00AD193A" w:rsidP="00AD193A">
      <w:pPr>
        <w:rPr>
          <w:b/>
        </w:rPr>
      </w:pPr>
      <w:r>
        <w:t>another creature’s turn. The warlord regains spent</w:t>
      </w:r>
    </w:p>
    <w:p w14:paraId="4C74BFCE" w14:textId="77777777" w:rsidR="008D7E6B" w:rsidRPr="008D7E6B" w:rsidRDefault="00AD193A" w:rsidP="00AD193A">
      <w:pPr>
        <w:rPr>
          <w:b/>
        </w:rPr>
      </w:pPr>
      <w:r>
        <w:t>legendary actions at the start of its turn.</w:t>
      </w:r>
    </w:p>
    <w:p w14:paraId="0AFA7BD4" w14:textId="77777777" w:rsidR="008D7E6B" w:rsidRPr="008D7E6B" w:rsidRDefault="00AD193A" w:rsidP="00AD193A">
      <w:pPr>
        <w:rPr>
          <w:b/>
        </w:rPr>
      </w:pPr>
      <w:r>
        <w:t>Weapon Attack. The warlord makes a weapon attack.</w:t>
      </w:r>
    </w:p>
    <w:p w14:paraId="0944DB26" w14:textId="77777777" w:rsidR="008D7E6B" w:rsidRPr="008D7E6B" w:rsidRDefault="00AD193A" w:rsidP="00AD193A">
      <w:pPr>
        <w:rPr>
          <w:b/>
        </w:rPr>
      </w:pPr>
      <w:r>
        <w:t>Command Ally. The warlord targets one ally it can see</w:t>
      </w:r>
    </w:p>
    <w:p w14:paraId="68A0FC1F" w14:textId="77777777" w:rsidR="008D7E6B" w:rsidRPr="008D7E6B" w:rsidRDefault="00AD193A" w:rsidP="00AD193A">
      <w:pPr>
        <w:rPr>
          <w:b/>
        </w:rPr>
      </w:pPr>
      <w:r>
        <w:t>within 30 feet of it. If the target can see and hear the</w:t>
      </w:r>
    </w:p>
    <w:p w14:paraId="487AF33C" w14:textId="77777777" w:rsidR="008D7E6B" w:rsidRPr="008D7E6B" w:rsidRDefault="00AD193A" w:rsidP="00AD193A">
      <w:pPr>
        <w:rPr>
          <w:b/>
        </w:rPr>
      </w:pPr>
      <w:r>
        <w:t>warlord, the target can make one weapon attack as a</w:t>
      </w:r>
    </w:p>
    <w:p w14:paraId="121AC85D" w14:textId="77777777" w:rsidR="008D7E6B" w:rsidRPr="008D7E6B" w:rsidRDefault="00AD193A" w:rsidP="00AD193A">
      <w:pPr>
        <w:rPr>
          <w:b/>
        </w:rPr>
      </w:pPr>
      <w:r>
        <w:t>reaction and gains advantage on the attack roll.</w:t>
      </w:r>
    </w:p>
    <w:p w14:paraId="6A74DB51" w14:textId="77777777" w:rsidR="008D7E6B" w:rsidRPr="008D7E6B" w:rsidRDefault="00AD193A" w:rsidP="00AD193A">
      <w:pPr>
        <w:rPr>
          <w:b/>
        </w:rPr>
      </w:pPr>
      <w:r>
        <w:t>Frighten Foe (Costs 2 Actions). The warlord targets one</w:t>
      </w:r>
    </w:p>
    <w:p w14:paraId="74405D21" w14:textId="77777777" w:rsidR="008D7E6B" w:rsidRPr="008D7E6B" w:rsidRDefault="00AD193A" w:rsidP="00AD193A">
      <w:pPr>
        <w:rPr>
          <w:b/>
        </w:rPr>
      </w:pPr>
      <w:r>
        <w:t>enemy it can see within 30 feet of it. If the target can</w:t>
      </w:r>
    </w:p>
    <w:p w14:paraId="7B31329B" w14:textId="77777777" w:rsidR="008D7E6B" w:rsidRPr="008D7E6B" w:rsidRDefault="00AD193A" w:rsidP="00AD193A">
      <w:pPr>
        <w:rPr>
          <w:b/>
        </w:rPr>
      </w:pPr>
      <w:r>
        <w:t>see and hear it, the target must succeed on a DC 16</w:t>
      </w:r>
    </w:p>
    <w:p w14:paraId="0A5EC671" w14:textId="77777777" w:rsidR="008D7E6B" w:rsidRPr="008D7E6B" w:rsidRDefault="00AD193A" w:rsidP="00AD193A">
      <w:pPr>
        <w:rPr>
          <w:b/>
        </w:rPr>
      </w:pPr>
      <w:r>
        <w:t>Wisdom saving throw or be frightened until the end of</w:t>
      </w:r>
    </w:p>
    <w:p w14:paraId="79803B2C" w14:textId="77777777" w:rsidR="008D7E6B" w:rsidRPr="008D7E6B" w:rsidRDefault="00AD193A" w:rsidP="00AD193A">
      <w:pPr>
        <w:rPr>
          <w:b/>
        </w:rPr>
      </w:pPr>
      <w:r>
        <w:t>the warlord’s next turn.</w:t>
      </w:r>
    </w:p>
    <w:p w14:paraId="70A65E36" w14:textId="77777777" w:rsidR="008D7E6B" w:rsidRPr="008D7E6B" w:rsidRDefault="00AD193A" w:rsidP="00B25F0B">
      <w:pPr>
        <w:pStyle w:val="2"/>
        <w:rPr>
          <w:b/>
        </w:rPr>
      </w:pPr>
      <w:bookmarkStart w:id="240" w:name="_Toc510259821"/>
      <w:r>
        <w:t>Wraith (from DDAL00-01 Window to the Past)</w:t>
      </w:r>
      <w:bookmarkEnd w:id="240"/>
    </w:p>
    <w:p w14:paraId="00158CBD" w14:textId="77777777" w:rsidR="008D7E6B" w:rsidRPr="008D7E6B" w:rsidRDefault="00AD193A" w:rsidP="00AD193A">
      <w:pPr>
        <w:rPr>
          <w:b/>
        </w:rPr>
      </w:pPr>
      <w:r>
        <w:t>Medium undead, neutral evil</w:t>
      </w:r>
    </w:p>
    <w:p w14:paraId="2E93FCA6" w14:textId="77777777" w:rsidR="008D7E6B" w:rsidRPr="008D7E6B" w:rsidRDefault="00AD193A" w:rsidP="00AD193A">
      <w:pPr>
        <w:rPr>
          <w:b/>
        </w:rPr>
      </w:pPr>
      <w:r>
        <w:t>Armor Class 14</w:t>
      </w:r>
    </w:p>
    <w:p w14:paraId="53FA4F7C" w14:textId="77777777" w:rsidR="008D7E6B" w:rsidRPr="008D7E6B" w:rsidRDefault="00AD193A" w:rsidP="00AD193A">
      <w:pPr>
        <w:rPr>
          <w:b/>
        </w:rPr>
      </w:pPr>
      <w:r>
        <w:t>Hit Points 116 (14d8 + 53)</w:t>
      </w:r>
    </w:p>
    <w:p w14:paraId="67BB7CE9" w14:textId="77777777" w:rsidR="0000645A" w:rsidRDefault="00AD193A" w:rsidP="00AD193A">
      <w:pPr>
        <w:rPr>
          <w:b/>
        </w:rPr>
      </w:pPr>
      <w:r>
        <w:t>Speed 0 ft., fly 60 ft. (hover)</w:t>
      </w:r>
    </w:p>
    <w:p w14:paraId="461D679E" w14:textId="18CED7C4" w:rsidR="00E82E8E" w:rsidRPr="00E82E8E" w:rsidRDefault="00233FFA" w:rsidP="00AD193A">
      <w:pPr>
        <w:rPr>
          <w:b/>
        </w:rPr>
      </w:pPr>
      <w:r>
        <w:t>STR</w:t>
      </w:r>
      <w:r>
        <w:tab/>
        <w:t>DEX</w:t>
      </w:r>
      <w:r>
        <w:tab/>
        <w:t>CON</w:t>
      </w:r>
      <w:r>
        <w:tab/>
        <w:t>INT</w:t>
      </w:r>
      <w:r>
        <w:tab/>
        <w:t>WIS</w:t>
      </w:r>
      <w:r>
        <w:tab/>
        <w:t>CHA</w:t>
      </w:r>
    </w:p>
    <w:p w14:paraId="438622C9" w14:textId="301B4735" w:rsidR="008D7E6B" w:rsidRPr="008D7E6B" w:rsidRDefault="00E82E8E" w:rsidP="00AD193A">
      <w:pPr>
        <w:rPr>
          <w:b/>
        </w:rPr>
      </w:pPr>
      <w:r w:rsidRPr="00E82E8E">
        <w:rPr>
          <w:b/>
        </w:rPr>
        <w:t>6 (-2)</w:t>
      </w:r>
      <w:r w:rsidRPr="00E82E8E">
        <w:rPr>
          <w:b/>
        </w:rPr>
        <w:tab/>
      </w:r>
      <w:r w:rsidR="00AD193A">
        <w:t xml:space="preserve">18 (+4) </w:t>
      </w:r>
      <w:r w:rsidRPr="00E82E8E">
        <w:rPr>
          <w:b/>
        </w:rPr>
        <w:t>16 (+3)</w:t>
      </w:r>
      <w:r w:rsidRPr="00E82E8E">
        <w:rPr>
          <w:b/>
        </w:rPr>
        <w:tab/>
      </w:r>
      <w:r w:rsidR="00AD193A">
        <w:t xml:space="preserve"> </w:t>
      </w:r>
      <w:r w:rsidRPr="00E82E8E">
        <w:rPr>
          <w:b/>
        </w:rPr>
        <w:t>12 (+1)</w:t>
      </w:r>
      <w:r w:rsidRPr="00E82E8E">
        <w:rPr>
          <w:b/>
        </w:rPr>
        <w:tab/>
      </w:r>
      <w:r w:rsidR="00AD193A">
        <w:t xml:space="preserve"> </w:t>
      </w:r>
      <w:r w:rsidR="00C42C9F">
        <w:t>14 (+2)</w:t>
      </w:r>
      <w:r w:rsidR="00C42C9F">
        <w:tab/>
      </w:r>
      <w:r w:rsidR="00AD193A">
        <w:t>15 (+2)</w:t>
      </w:r>
    </w:p>
    <w:p w14:paraId="7BD6860F" w14:textId="77777777" w:rsidR="008D7E6B" w:rsidRPr="008D7E6B" w:rsidRDefault="00AD193A" w:rsidP="00AD193A">
      <w:pPr>
        <w:rPr>
          <w:b/>
        </w:rPr>
      </w:pPr>
      <w:r>
        <w:t xml:space="preserve">Damage Resistances acid, cold, fire, lightning, thunder; </w:t>
      </w:r>
    </w:p>
    <w:p w14:paraId="7D43AE99" w14:textId="77777777" w:rsidR="008D7E6B" w:rsidRPr="008D7E6B" w:rsidRDefault="00AD193A" w:rsidP="00AD193A">
      <w:pPr>
        <w:rPr>
          <w:b/>
        </w:rPr>
      </w:pPr>
      <w:r>
        <w:t>Damage Immunities silvered weapons, weapons that</w:t>
      </w:r>
    </w:p>
    <w:p w14:paraId="1085F0E1" w14:textId="77777777" w:rsidR="0000645A" w:rsidRDefault="00AD193A" w:rsidP="00AD193A">
      <w:pPr>
        <w:rPr>
          <w:b/>
        </w:rPr>
      </w:pPr>
      <w:r>
        <w:t>are not magical; necrotic, poison</w:t>
      </w:r>
    </w:p>
    <w:p w14:paraId="16915B6E" w14:textId="71096573" w:rsidR="008D7E6B" w:rsidRPr="008D7E6B" w:rsidRDefault="0000645A" w:rsidP="00AD193A">
      <w:pPr>
        <w:rPr>
          <w:b/>
        </w:rPr>
      </w:pPr>
      <w:r>
        <w:t>Condition Immunities</w:t>
      </w:r>
      <w:r w:rsidR="00AD193A">
        <w:t xml:space="preserve"> charmed, exhaustion, grappled,</w:t>
      </w:r>
    </w:p>
    <w:p w14:paraId="453EEAA3" w14:textId="77777777" w:rsidR="008D7E6B" w:rsidRPr="008D7E6B" w:rsidRDefault="00AD193A" w:rsidP="00AD193A">
      <w:pPr>
        <w:rPr>
          <w:b/>
        </w:rPr>
      </w:pPr>
      <w:r>
        <w:t>paralyzed, petrified, poisoned, prone, restrained</w:t>
      </w:r>
    </w:p>
    <w:p w14:paraId="6B8632CA" w14:textId="77777777" w:rsidR="008D7E6B" w:rsidRPr="008D7E6B" w:rsidRDefault="00AD193A" w:rsidP="00AD193A">
      <w:pPr>
        <w:rPr>
          <w:b/>
        </w:rPr>
      </w:pPr>
      <w:r>
        <w:t>Senses darkvision 60 ft., passive Perception 12</w:t>
      </w:r>
    </w:p>
    <w:p w14:paraId="785DA3C0" w14:textId="77777777" w:rsidR="008D7E6B" w:rsidRPr="008D7E6B" w:rsidRDefault="00AD193A" w:rsidP="00AD193A">
      <w:pPr>
        <w:rPr>
          <w:b/>
        </w:rPr>
      </w:pPr>
      <w:r>
        <w:t>Languages the languages it knew in life</w:t>
      </w:r>
    </w:p>
    <w:p w14:paraId="41F318CB" w14:textId="77777777" w:rsidR="008D7E6B" w:rsidRPr="008D7E6B" w:rsidRDefault="00AD193A" w:rsidP="00AD193A">
      <w:pPr>
        <w:rPr>
          <w:b/>
        </w:rPr>
      </w:pPr>
      <w:r>
        <w:t>Challenge 10 or 15 (5,900 or 13,000 XP)</w:t>
      </w:r>
    </w:p>
    <w:p w14:paraId="505151B9" w14:textId="77777777" w:rsidR="008D7E6B" w:rsidRPr="008D7E6B" w:rsidRDefault="00AD193A" w:rsidP="00AD193A">
      <w:pPr>
        <w:rPr>
          <w:b/>
        </w:rPr>
      </w:pPr>
      <w:r>
        <w:t>Incorporeal Movement. The wraith can move through</w:t>
      </w:r>
    </w:p>
    <w:p w14:paraId="1417F904" w14:textId="77777777" w:rsidR="008D7E6B" w:rsidRPr="008D7E6B" w:rsidRDefault="00AD193A" w:rsidP="00AD193A">
      <w:pPr>
        <w:rPr>
          <w:b/>
        </w:rPr>
      </w:pPr>
      <w:r>
        <w:t>other creatures and objects as if they were difficult</w:t>
      </w:r>
    </w:p>
    <w:p w14:paraId="66681A98" w14:textId="77777777" w:rsidR="008D7E6B" w:rsidRPr="008D7E6B" w:rsidRDefault="00AD193A" w:rsidP="00AD193A">
      <w:pPr>
        <w:rPr>
          <w:b/>
        </w:rPr>
      </w:pPr>
      <w:r>
        <w:t>terrain. It takes 5 (1d10) force damage if it ends its turn</w:t>
      </w:r>
    </w:p>
    <w:p w14:paraId="76E18BB4" w14:textId="77777777" w:rsidR="008D7E6B" w:rsidRPr="008D7E6B" w:rsidRDefault="00AD193A" w:rsidP="00AD193A">
      <w:pPr>
        <w:rPr>
          <w:b/>
        </w:rPr>
      </w:pPr>
      <w:r>
        <w:t>inside an object.</w:t>
      </w:r>
    </w:p>
    <w:p w14:paraId="711E728D" w14:textId="77777777" w:rsidR="008D7E6B" w:rsidRPr="008D7E6B" w:rsidRDefault="00AD193A" w:rsidP="00AD193A">
      <w:pPr>
        <w:rPr>
          <w:b/>
        </w:rPr>
      </w:pPr>
      <w:r>
        <w:t>Sunlight Sensitivity. While in sunlight, the wraith has</w:t>
      </w:r>
    </w:p>
    <w:p w14:paraId="0F45EADB" w14:textId="77777777" w:rsidR="008D7E6B" w:rsidRPr="008D7E6B" w:rsidRDefault="00AD193A" w:rsidP="00AD193A">
      <w:pPr>
        <w:rPr>
          <w:b/>
        </w:rPr>
      </w:pPr>
      <w:r>
        <w:t>disadvantage on attack rolls, as well as on Wisdom</w:t>
      </w:r>
    </w:p>
    <w:p w14:paraId="282C33E3" w14:textId="77777777" w:rsidR="008D7E6B" w:rsidRPr="008D7E6B" w:rsidRDefault="00AD193A" w:rsidP="00AD193A">
      <w:pPr>
        <w:rPr>
          <w:b/>
        </w:rPr>
      </w:pPr>
      <w:r>
        <w:t xml:space="preserve">(Perception) checks that rely on sight. </w:t>
      </w:r>
    </w:p>
    <w:p w14:paraId="2FF89509" w14:textId="77777777" w:rsidR="008D7E6B" w:rsidRPr="008D7E6B" w:rsidRDefault="00AD193A" w:rsidP="00AD193A">
      <w:pPr>
        <w:rPr>
          <w:b/>
        </w:rPr>
      </w:pPr>
      <w:r>
        <w:t>Empowered Undead. The wraith has advantage on</w:t>
      </w:r>
    </w:p>
    <w:p w14:paraId="5B919A5B" w14:textId="77777777" w:rsidR="008D7E6B" w:rsidRPr="008D7E6B" w:rsidRDefault="00AD193A" w:rsidP="00AD193A">
      <w:pPr>
        <w:rPr>
          <w:b/>
        </w:rPr>
      </w:pPr>
      <w:r>
        <w:t>saving throws versus magic and magic effects.</w:t>
      </w:r>
      <w:r>
        <w:t xml:space="preserve"> </w:t>
      </w:r>
      <w:r>
        <w:t>Actions</w:t>
      </w:r>
    </w:p>
    <w:p w14:paraId="2CB2DEA1" w14:textId="3E145633" w:rsidR="008D7E6B" w:rsidRPr="008D7E6B" w:rsidRDefault="00AD193A" w:rsidP="00AD193A">
      <w:pPr>
        <w:rPr>
          <w:b/>
        </w:rPr>
      </w:pPr>
      <w:r>
        <w:t xml:space="preserve">Life Drain. Melee Weapon Attack: +6 to hit, </w:t>
      </w:r>
      <w:r w:rsidR="00233FFA">
        <w:t xml:space="preserve">reach 5 ft., </w:t>
      </w:r>
      <w:r>
        <w:t>one creature. Hit: 27 (5d8 + 4) necrotic damage. The</w:t>
      </w:r>
    </w:p>
    <w:p w14:paraId="798261A9" w14:textId="77777777" w:rsidR="008D7E6B" w:rsidRPr="008D7E6B" w:rsidRDefault="00AD193A" w:rsidP="00AD193A">
      <w:pPr>
        <w:rPr>
          <w:b/>
        </w:rPr>
      </w:pPr>
      <w:r>
        <w:t>target must succeed on a DC 16 Constitution saving</w:t>
      </w:r>
    </w:p>
    <w:p w14:paraId="5EF8CCA5" w14:textId="77777777" w:rsidR="008D7E6B" w:rsidRPr="008D7E6B" w:rsidRDefault="00AD193A" w:rsidP="00AD193A">
      <w:pPr>
        <w:rPr>
          <w:b/>
        </w:rPr>
      </w:pPr>
      <w:r>
        <w:t>throw or its hit point maximum is reduced by an</w:t>
      </w:r>
    </w:p>
    <w:p w14:paraId="6DF9887F" w14:textId="77777777" w:rsidR="008D7E6B" w:rsidRPr="008D7E6B" w:rsidRDefault="00AD193A" w:rsidP="00AD193A">
      <w:pPr>
        <w:rPr>
          <w:b/>
        </w:rPr>
      </w:pPr>
      <w:r>
        <w:t>amount equal to the damage taken. This reduction</w:t>
      </w:r>
    </w:p>
    <w:p w14:paraId="5FAE1370" w14:textId="77777777" w:rsidR="008D7E6B" w:rsidRPr="008D7E6B" w:rsidRDefault="00AD193A" w:rsidP="00AD193A">
      <w:pPr>
        <w:rPr>
          <w:b/>
        </w:rPr>
      </w:pPr>
      <w:r>
        <w:t>lasts until the target finishes a long rest. The target dies</w:t>
      </w:r>
    </w:p>
    <w:p w14:paraId="1964BF97" w14:textId="77777777" w:rsidR="008D7E6B" w:rsidRPr="008D7E6B" w:rsidRDefault="00AD193A" w:rsidP="00AD193A">
      <w:pPr>
        <w:rPr>
          <w:b/>
        </w:rPr>
      </w:pPr>
      <w:r>
        <w:t>if this effect reduces its hit point maximum to 0.</w:t>
      </w:r>
    </w:p>
    <w:p w14:paraId="7B6DF5DC" w14:textId="77777777" w:rsidR="008D7E6B" w:rsidRPr="008D7E6B" w:rsidRDefault="00AD193A" w:rsidP="00AD193A">
      <w:pPr>
        <w:rPr>
          <w:b/>
        </w:rPr>
      </w:pPr>
      <w:r>
        <w:t>Create Specter. The wraith targets a humanoid within</w:t>
      </w:r>
    </w:p>
    <w:p w14:paraId="60177B0A" w14:textId="77777777" w:rsidR="008D7E6B" w:rsidRPr="008D7E6B" w:rsidRDefault="00AD193A" w:rsidP="00AD193A">
      <w:pPr>
        <w:rPr>
          <w:b/>
        </w:rPr>
      </w:pPr>
      <w:r>
        <w:t>10 feet of it that has been dead for no longer than 1</w:t>
      </w:r>
    </w:p>
    <w:p w14:paraId="1FC7020F" w14:textId="77777777" w:rsidR="008D7E6B" w:rsidRPr="008D7E6B" w:rsidRDefault="00AD193A" w:rsidP="00AD193A">
      <w:pPr>
        <w:rPr>
          <w:b/>
        </w:rPr>
      </w:pPr>
      <w:r>
        <w:t>minute and died violently. The target's spirit rises as a</w:t>
      </w:r>
    </w:p>
    <w:p w14:paraId="290BBC28" w14:textId="77777777" w:rsidR="008D7E6B" w:rsidRPr="008D7E6B" w:rsidRDefault="00AD193A" w:rsidP="00AD193A">
      <w:pPr>
        <w:rPr>
          <w:b/>
        </w:rPr>
      </w:pPr>
      <w:r>
        <w:t>specter in the space of its corpse or in the nearest</w:t>
      </w:r>
    </w:p>
    <w:p w14:paraId="4BB334C6" w14:textId="77777777" w:rsidR="008D7E6B" w:rsidRPr="008D7E6B" w:rsidRDefault="00AD193A" w:rsidP="00AD193A">
      <w:pPr>
        <w:rPr>
          <w:b/>
        </w:rPr>
      </w:pPr>
      <w:r>
        <w:t>unoccupied space. The specter is under the wraith's</w:t>
      </w:r>
    </w:p>
    <w:p w14:paraId="7483940A" w14:textId="77777777" w:rsidR="008D7E6B" w:rsidRPr="008D7E6B" w:rsidRDefault="00AD193A" w:rsidP="00AD193A">
      <w:pPr>
        <w:rPr>
          <w:b/>
        </w:rPr>
      </w:pPr>
      <w:r>
        <w:t>control. The wraith can have no more than seven</w:t>
      </w:r>
    </w:p>
    <w:p w14:paraId="77250AEE" w14:textId="308835C5" w:rsidR="008D7E6B" w:rsidRPr="008D7E6B" w:rsidRDefault="00AD193A" w:rsidP="00AD193A">
      <w:pPr>
        <w:rPr>
          <w:b/>
        </w:rPr>
      </w:pPr>
      <w:r>
        <w:t>specters under its control at one time.</w:t>
      </w:r>
    </w:p>
    <w:p w14:paraId="5EF2957B" w14:textId="77777777" w:rsidR="008D7E6B" w:rsidRPr="008D7E6B" w:rsidRDefault="0040503B" w:rsidP="00B25F0B">
      <w:pPr>
        <w:pStyle w:val="2"/>
        <w:rPr>
          <w:b/>
        </w:rPr>
      </w:pPr>
      <w:bookmarkStart w:id="241" w:name="_Toc510259822"/>
      <w:r>
        <w:t>Death Giant (Fire)</w:t>
      </w:r>
      <w:bookmarkEnd w:id="241"/>
    </w:p>
    <w:p w14:paraId="2FED4C40" w14:textId="77777777" w:rsidR="008D7E6B" w:rsidRPr="008D7E6B" w:rsidRDefault="0040503B" w:rsidP="0040503B">
      <w:pPr>
        <w:rPr>
          <w:b/>
        </w:rPr>
      </w:pPr>
      <w:r>
        <w:t>Huge undead, chaotic evil</w:t>
      </w:r>
    </w:p>
    <w:p w14:paraId="464EECF0" w14:textId="77777777" w:rsidR="008D7E6B" w:rsidRPr="008D7E6B" w:rsidRDefault="0040503B" w:rsidP="0040503B">
      <w:pPr>
        <w:rPr>
          <w:b/>
        </w:rPr>
      </w:pPr>
      <w:r>
        <w:t>Armor Class 20 (natural armor)</w:t>
      </w:r>
    </w:p>
    <w:p w14:paraId="4817545E" w14:textId="77777777" w:rsidR="008D7E6B" w:rsidRPr="008D7E6B" w:rsidRDefault="0040503B" w:rsidP="0040503B">
      <w:pPr>
        <w:rPr>
          <w:b/>
        </w:rPr>
      </w:pPr>
      <w:r>
        <w:t>Hit Points 180 (19d8 + 95)</w:t>
      </w:r>
    </w:p>
    <w:p w14:paraId="0B15C7D9" w14:textId="77777777" w:rsidR="0000645A" w:rsidRDefault="0040503B" w:rsidP="0040503B">
      <w:pPr>
        <w:rPr>
          <w:b/>
        </w:rPr>
      </w:pPr>
      <w:r>
        <w:t>Speed 30 ft.</w:t>
      </w:r>
    </w:p>
    <w:p w14:paraId="21475FE5" w14:textId="51F51876" w:rsidR="00E82E8E" w:rsidRPr="00E82E8E" w:rsidRDefault="00233FFA" w:rsidP="0040503B">
      <w:pPr>
        <w:rPr>
          <w:b/>
        </w:rPr>
      </w:pPr>
      <w:r>
        <w:t>STR</w:t>
      </w:r>
      <w:r>
        <w:tab/>
        <w:t>DEX</w:t>
      </w:r>
      <w:r>
        <w:tab/>
        <w:t>CON</w:t>
      </w:r>
      <w:r>
        <w:tab/>
        <w:t>INT</w:t>
      </w:r>
      <w:r>
        <w:tab/>
        <w:t>WIS</w:t>
      </w:r>
      <w:r>
        <w:tab/>
        <w:t>CHA</w:t>
      </w:r>
    </w:p>
    <w:p w14:paraId="067FF4DC" w14:textId="77777777" w:rsidR="0000645A" w:rsidRDefault="0040503B" w:rsidP="0040503B">
      <w:pPr>
        <w:rPr>
          <w:b/>
        </w:rPr>
      </w:pPr>
      <w:r>
        <w:t xml:space="preserve">27 (+8) 11 (+0) 23 (+6) </w:t>
      </w:r>
      <w:r w:rsidR="00E82E8E" w:rsidRPr="00E82E8E">
        <w:rPr>
          <w:b/>
        </w:rPr>
        <w:t>12 (+1)</w:t>
      </w:r>
      <w:r w:rsidR="00E82E8E" w:rsidRPr="00E82E8E">
        <w:rPr>
          <w:b/>
        </w:rPr>
        <w:tab/>
      </w:r>
      <w:r>
        <w:t xml:space="preserve"> </w:t>
      </w:r>
      <w:r w:rsidR="00E82E8E" w:rsidRPr="00E82E8E">
        <w:rPr>
          <w:b/>
        </w:rPr>
        <w:t>16 (+3)</w:t>
      </w:r>
      <w:r w:rsidR="00E82E8E" w:rsidRPr="00E82E8E">
        <w:rPr>
          <w:b/>
        </w:rPr>
        <w:tab/>
      </w:r>
      <w:r>
        <w:t xml:space="preserve"> 18 (+4)</w:t>
      </w:r>
    </w:p>
    <w:p w14:paraId="5BBD4860" w14:textId="5E5BE57E" w:rsidR="008D7E6B" w:rsidRPr="008D7E6B" w:rsidRDefault="0040503B" w:rsidP="0040503B">
      <w:pPr>
        <w:rPr>
          <w:b/>
        </w:rPr>
      </w:pPr>
      <w:r>
        <w:t>Saving Throws Dex +6, Wis +9, Cha +10</w:t>
      </w:r>
    </w:p>
    <w:p w14:paraId="2E5894C6" w14:textId="77777777" w:rsidR="0000645A" w:rsidRDefault="0040503B" w:rsidP="0040503B">
      <w:pPr>
        <w:rPr>
          <w:b/>
        </w:rPr>
      </w:pPr>
      <w:r>
        <w:t>Damage Resistances necrotic, poison</w:t>
      </w:r>
    </w:p>
    <w:p w14:paraId="7EF1A274" w14:textId="0D7A77F4" w:rsidR="008D7E6B" w:rsidRPr="008D7E6B" w:rsidRDefault="0000645A" w:rsidP="0040503B">
      <w:pPr>
        <w:rPr>
          <w:b/>
        </w:rPr>
      </w:pPr>
      <w:r>
        <w:t>Condition Immunities</w:t>
      </w:r>
      <w:r w:rsidR="0040503B">
        <w:t xml:space="preserve"> exhaustion, frightened,</w:t>
      </w:r>
    </w:p>
    <w:p w14:paraId="0D23FFB6" w14:textId="77777777" w:rsidR="008D7E6B" w:rsidRPr="008D7E6B" w:rsidRDefault="0040503B" w:rsidP="0040503B">
      <w:pPr>
        <w:rPr>
          <w:b/>
        </w:rPr>
      </w:pPr>
      <w:r>
        <w:t>poisoned</w:t>
      </w:r>
    </w:p>
    <w:p w14:paraId="41F57650" w14:textId="77777777" w:rsidR="008D7E6B" w:rsidRPr="008D7E6B" w:rsidRDefault="0040503B" w:rsidP="0040503B">
      <w:pPr>
        <w:rPr>
          <w:b/>
        </w:rPr>
      </w:pPr>
      <w:r>
        <w:t>Senses darkvision 120 ft., passive Perception 13</w:t>
      </w:r>
    </w:p>
    <w:p w14:paraId="2FBFC9FE" w14:textId="77777777" w:rsidR="008D7E6B" w:rsidRPr="008D7E6B" w:rsidRDefault="0040503B" w:rsidP="0040503B">
      <w:pPr>
        <w:rPr>
          <w:b/>
        </w:rPr>
      </w:pPr>
      <w:r>
        <w:t>Languages Abyssal, Common</w:t>
      </w:r>
    </w:p>
    <w:p w14:paraId="4D68C49A" w14:textId="77777777" w:rsidR="008D7E6B" w:rsidRPr="008D7E6B" w:rsidRDefault="0040503B" w:rsidP="0040503B">
      <w:pPr>
        <w:rPr>
          <w:b/>
        </w:rPr>
      </w:pPr>
      <w:r>
        <w:t>Challenge 17 (18,000 XP)</w:t>
      </w:r>
    </w:p>
    <w:p w14:paraId="32CA23AE" w14:textId="77777777" w:rsidR="008D7E6B" w:rsidRPr="008D7E6B" w:rsidRDefault="0040503B" w:rsidP="0040503B">
      <w:pPr>
        <w:rPr>
          <w:b/>
        </w:rPr>
      </w:pPr>
      <w:r>
        <w:t>Magic Resistance. The death giant has advantage on</w:t>
      </w:r>
    </w:p>
    <w:p w14:paraId="38AEB50E" w14:textId="77777777" w:rsidR="008D7E6B" w:rsidRPr="008D7E6B" w:rsidRDefault="0040503B" w:rsidP="0040503B">
      <w:pPr>
        <w:rPr>
          <w:b/>
        </w:rPr>
      </w:pPr>
      <w:r>
        <w:t>saving throws against spells and other magical effects.</w:t>
      </w:r>
    </w:p>
    <w:p w14:paraId="74894E11" w14:textId="77777777" w:rsidR="008D7E6B" w:rsidRPr="008D7E6B" w:rsidRDefault="0040503B" w:rsidP="0040503B">
      <w:pPr>
        <w:rPr>
          <w:b/>
        </w:rPr>
      </w:pPr>
      <w:r>
        <w:t>Marshal Undead. Unless the death giant is</w:t>
      </w:r>
    </w:p>
    <w:p w14:paraId="10CAF376" w14:textId="77777777" w:rsidR="008D7E6B" w:rsidRPr="008D7E6B" w:rsidRDefault="0040503B" w:rsidP="0040503B">
      <w:pPr>
        <w:rPr>
          <w:b/>
        </w:rPr>
      </w:pPr>
      <w:r>
        <w:t>incapacitated, it and undead creatures of its choice</w:t>
      </w:r>
    </w:p>
    <w:p w14:paraId="6988B066" w14:textId="77777777" w:rsidR="008D7E6B" w:rsidRPr="008D7E6B" w:rsidRDefault="0040503B" w:rsidP="0040503B">
      <w:pPr>
        <w:rPr>
          <w:b/>
        </w:rPr>
      </w:pPr>
      <w:r>
        <w:t>within 60 feet of it have advantage on saving throws</w:t>
      </w:r>
    </w:p>
    <w:p w14:paraId="4B487D51" w14:textId="77777777" w:rsidR="008D7E6B" w:rsidRPr="008D7E6B" w:rsidRDefault="0040503B" w:rsidP="0040503B">
      <w:pPr>
        <w:rPr>
          <w:b/>
        </w:rPr>
      </w:pPr>
      <w:r>
        <w:t>against features that turn undead.</w:t>
      </w:r>
    </w:p>
    <w:p w14:paraId="36885C97" w14:textId="77777777" w:rsidR="008D7E6B" w:rsidRPr="008D7E6B" w:rsidRDefault="0040503B" w:rsidP="0040503B">
      <w:pPr>
        <w:rPr>
          <w:b/>
        </w:rPr>
      </w:pPr>
      <w:r>
        <w:t>Spellcasting. The death giant is a 19th-level spellcaster.</w:t>
      </w:r>
    </w:p>
    <w:p w14:paraId="78F64E9F" w14:textId="77777777" w:rsidR="008D7E6B" w:rsidRPr="008D7E6B" w:rsidRDefault="0040503B" w:rsidP="0040503B">
      <w:pPr>
        <w:rPr>
          <w:b/>
        </w:rPr>
      </w:pPr>
      <w:r>
        <w:t>Its spellcasting ability is Charisma (spell save DC 18, +10</w:t>
      </w:r>
    </w:p>
    <w:p w14:paraId="568265BB" w14:textId="77777777" w:rsidR="008D7E6B" w:rsidRPr="008D7E6B" w:rsidRDefault="0040503B" w:rsidP="0040503B">
      <w:pPr>
        <w:rPr>
          <w:b/>
        </w:rPr>
      </w:pPr>
      <w:r>
        <w:t>to hit with spell attacks). It has the following paladin</w:t>
      </w:r>
    </w:p>
    <w:p w14:paraId="73FBDA40" w14:textId="77777777" w:rsidR="008D7E6B" w:rsidRPr="008D7E6B" w:rsidRDefault="0040503B" w:rsidP="0040503B">
      <w:pPr>
        <w:rPr>
          <w:b/>
        </w:rPr>
      </w:pPr>
      <w:r>
        <w:t>spells prepared:</w:t>
      </w:r>
    </w:p>
    <w:p w14:paraId="0F0A825B" w14:textId="77777777" w:rsidR="008D7E6B" w:rsidRPr="008D7E6B" w:rsidRDefault="0040503B" w:rsidP="0040503B">
      <w:pPr>
        <w:rPr>
          <w:b/>
        </w:rPr>
      </w:pPr>
      <w:r>
        <w:t>1st level (4 slots): command, compelled duel, searing</w:t>
      </w:r>
    </w:p>
    <w:p w14:paraId="0E3106F6" w14:textId="77777777" w:rsidR="008D7E6B" w:rsidRPr="008D7E6B" w:rsidRDefault="0040503B" w:rsidP="0040503B">
      <w:pPr>
        <w:rPr>
          <w:b/>
        </w:rPr>
      </w:pPr>
      <w:r>
        <w:t>smite</w:t>
      </w:r>
    </w:p>
    <w:p w14:paraId="7721CA1C" w14:textId="77777777" w:rsidR="008D7E6B" w:rsidRPr="008D7E6B" w:rsidRDefault="0040503B" w:rsidP="0040503B">
      <w:pPr>
        <w:rPr>
          <w:b/>
        </w:rPr>
      </w:pPr>
      <w:r>
        <w:t>2nd level (3 slots): hold person, magic weapon</w:t>
      </w:r>
    </w:p>
    <w:p w14:paraId="1D1B3A25" w14:textId="77777777" w:rsidR="008D7E6B" w:rsidRPr="008D7E6B" w:rsidRDefault="0040503B" w:rsidP="0040503B">
      <w:pPr>
        <w:rPr>
          <w:b/>
        </w:rPr>
      </w:pPr>
      <w:r>
        <w:t>3rd level (3 slots): dispel magic, counterspell</w:t>
      </w:r>
    </w:p>
    <w:p w14:paraId="430D0CAB" w14:textId="77777777" w:rsidR="008D7E6B" w:rsidRPr="008D7E6B" w:rsidRDefault="0040503B" w:rsidP="0040503B">
      <w:pPr>
        <w:rPr>
          <w:b/>
        </w:rPr>
      </w:pPr>
      <w:r>
        <w:t>4th level (3 slots): banishment, staggering smite</w:t>
      </w:r>
    </w:p>
    <w:p w14:paraId="5A988F11" w14:textId="77777777" w:rsidR="008D7E6B" w:rsidRPr="008D7E6B" w:rsidRDefault="0040503B" w:rsidP="0040503B">
      <w:pPr>
        <w:rPr>
          <w:b/>
        </w:rPr>
      </w:pPr>
      <w:r>
        <w:t>5th level (2 slots): destructive wave (necrotic)</w:t>
      </w:r>
    </w:p>
    <w:p w14:paraId="7CF19A4C" w14:textId="77777777" w:rsidR="008D7E6B" w:rsidRPr="008D7E6B" w:rsidRDefault="0040503B" w:rsidP="0040503B">
      <w:pPr>
        <w:rPr>
          <w:b/>
        </w:rPr>
      </w:pPr>
      <w:r>
        <w:t>Actions</w:t>
      </w:r>
    </w:p>
    <w:p w14:paraId="290C8829" w14:textId="77777777" w:rsidR="008D7E6B" w:rsidRPr="008D7E6B" w:rsidRDefault="0040503B" w:rsidP="0040503B">
      <w:pPr>
        <w:rPr>
          <w:b/>
        </w:rPr>
      </w:pPr>
      <w:r>
        <w:t>Multiattack. The death giant makes three longsword</w:t>
      </w:r>
    </w:p>
    <w:p w14:paraId="12C6B65D" w14:textId="77777777" w:rsidR="008D7E6B" w:rsidRPr="008D7E6B" w:rsidRDefault="0040503B" w:rsidP="0040503B">
      <w:pPr>
        <w:rPr>
          <w:b/>
        </w:rPr>
      </w:pPr>
      <w:r>
        <w:t>attacks.</w:t>
      </w:r>
    </w:p>
    <w:p w14:paraId="72D42A63" w14:textId="77777777" w:rsidR="008D7E6B" w:rsidRPr="008D7E6B" w:rsidRDefault="0040503B" w:rsidP="0040503B">
      <w:pPr>
        <w:rPr>
          <w:b/>
        </w:rPr>
      </w:pPr>
      <w:r>
        <w:t>Longsword. Melee Weapon Attack: +14 to hit, reach 10</w:t>
      </w:r>
    </w:p>
    <w:p w14:paraId="7E656877" w14:textId="77777777" w:rsidR="008D7E6B" w:rsidRPr="008D7E6B" w:rsidRDefault="0040503B" w:rsidP="0040503B">
      <w:pPr>
        <w:rPr>
          <w:b/>
        </w:rPr>
      </w:pPr>
      <w:r>
        <w:t>ft., one target. Hit: 20 (3d8 + 8) slashing damage, or 23</w:t>
      </w:r>
    </w:p>
    <w:p w14:paraId="100F36A0" w14:textId="77777777" w:rsidR="008D7E6B" w:rsidRPr="008D7E6B" w:rsidRDefault="0040503B" w:rsidP="0040503B">
      <w:pPr>
        <w:rPr>
          <w:b/>
        </w:rPr>
      </w:pPr>
      <w:r>
        <w:t>(3d10 + 8) slashing damage if used with two hands,</w:t>
      </w:r>
    </w:p>
    <w:p w14:paraId="7A8D4F65" w14:textId="77777777" w:rsidR="008D7E6B" w:rsidRPr="008D7E6B" w:rsidRDefault="0040503B" w:rsidP="0040503B">
      <w:pPr>
        <w:rPr>
          <w:b/>
        </w:rPr>
      </w:pPr>
      <w:r>
        <w:t>plus 18 (4d8) necrotic damage.</w:t>
      </w:r>
    </w:p>
    <w:p w14:paraId="22196A20" w14:textId="77777777" w:rsidR="008D7E6B" w:rsidRPr="008D7E6B" w:rsidRDefault="0040503B" w:rsidP="0040503B">
      <w:pPr>
        <w:rPr>
          <w:b/>
        </w:rPr>
      </w:pPr>
      <w:r>
        <w:t>Rock. Ranged Weapon Attack: +13 to hit, range 60/240</w:t>
      </w:r>
    </w:p>
    <w:p w14:paraId="30725608" w14:textId="77777777" w:rsidR="008D7E6B" w:rsidRPr="008D7E6B" w:rsidRDefault="0040503B" w:rsidP="0040503B">
      <w:pPr>
        <w:rPr>
          <w:b/>
        </w:rPr>
      </w:pPr>
      <w:r>
        <w:t>ft., one target. Hit: 30 (4d10 + 8) bludgeoning damage.</w:t>
      </w:r>
    </w:p>
    <w:p w14:paraId="73FF9777" w14:textId="77777777" w:rsidR="008D7E6B" w:rsidRPr="008D7E6B" w:rsidRDefault="0040503B" w:rsidP="0040503B">
      <w:pPr>
        <w:rPr>
          <w:b/>
        </w:rPr>
      </w:pPr>
      <w:r>
        <w:t>Hellfire Orb (1/Day). The death giant hurls a magical</w:t>
      </w:r>
    </w:p>
    <w:p w14:paraId="3DC47211" w14:textId="77777777" w:rsidR="008D7E6B" w:rsidRPr="008D7E6B" w:rsidRDefault="0040503B" w:rsidP="0040503B">
      <w:pPr>
        <w:rPr>
          <w:b/>
        </w:rPr>
      </w:pPr>
      <w:r>
        <w:t>ball of fire that explodes at a point it can see within 120</w:t>
      </w:r>
    </w:p>
    <w:p w14:paraId="2B12C0B6" w14:textId="77777777" w:rsidR="008D7E6B" w:rsidRPr="008D7E6B" w:rsidRDefault="0040503B" w:rsidP="0040503B">
      <w:pPr>
        <w:rPr>
          <w:b/>
        </w:rPr>
      </w:pPr>
      <w:r>
        <w:t>feet of it. Each creature in a 20-foot-radius sphere</w:t>
      </w:r>
    </w:p>
    <w:p w14:paraId="3791F32A" w14:textId="77777777" w:rsidR="008D7E6B" w:rsidRPr="008D7E6B" w:rsidRDefault="0040503B" w:rsidP="0040503B">
      <w:pPr>
        <w:rPr>
          <w:b/>
        </w:rPr>
      </w:pPr>
      <w:r>
        <w:t>centered on that point must make a DC 18 Dexterity</w:t>
      </w:r>
    </w:p>
    <w:p w14:paraId="6181DD78" w14:textId="77777777" w:rsidR="008D7E6B" w:rsidRPr="008D7E6B" w:rsidRDefault="0040503B" w:rsidP="0040503B">
      <w:pPr>
        <w:rPr>
          <w:b/>
        </w:rPr>
      </w:pPr>
      <w:r>
        <w:t>saving throw. The sphere spreads around corners. A</w:t>
      </w:r>
    </w:p>
    <w:p w14:paraId="2DF80490" w14:textId="77777777" w:rsidR="008D7E6B" w:rsidRPr="008D7E6B" w:rsidRDefault="0040503B" w:rsidP="0040503B">
      <w:pPr>
        <w:rPr>
          <w:b/>
        </w:rPr>
      </w:pPr>
      <w:r>
        <w:t>creature takes 35 (10d6) fire damage and 35 (10d6)</w:t>
      </w:r>
    </w:p>
    <w:p w14:paraId="1640BD1C" w14:textId="77777777" w:rsidR="008D7E6B" w:rsidRPr="008D7E6B" w:rsidRDefault="0040503B" w:rsidP="0040503B">
      <w:pPr>
        <w:rPr>
          <w:b/>
        </w:rPr>
      </w:pPr>
      <w:r>
        <w:t>necrotic damage on a failed save, or half as much</w:t>
      </w:r>
    </w:p>
    <w:p w14:paraId="0090FC38" w14:textId="77777777" w:rsidR="008D7E6B" w:rsidRPr="008D7E6B" w:rsidRDefault="0040503B" w:rsidP="0040503B">
      <w:pPr>
        <w:rPr>
          <w:b/>
        </w:rPr>
      </w:pPr>
      <w:r>
        <w:t>damage on a successful one.</w:t>
      </w:r>
    </w:p>
    <w:p w14:paraId="3CA5AC2B" w14:textId="77777777" w:rsidR="008D7E6B" w:rsidRPr="008D7E6B" w:rsidRDefault="0040503B" w:rsidP="0040503B">
      <w:pPr>
        <w:rPr>
          <w:b/>
        </w:rPr>
      </w:pPr>
      <w:r>
        <w:t>Reactions</w:t>
      </w:r>
    </w:p>
    <w:p w14:paraId="46FC2FB5" w14:textId="77777777" w:rsidR="008D7E6B" w:rsidRPr="008D7E6B" w:rsidRDefault="0040503B" w:rsidP="0040503B">
      <w:pPr>
        <w:rPr>
          <w:b/>
        </w:rPr>
      </w:pPr>
      <w:r>
        <w:t>Parry. The death giant adds 6 to its AC against one</w:t>
      </w:r>
    </w:p>
    <w:p w14:paraId="48984379" w14:textId="77777777" w:rsidR="008D7E6B" w:rsidRPr="008D7E6B" w:rsidRDefault="0040503B" w:rsidP="0040503B">
      <w:pPr>
        <w:rPr>
          <w:b/>
        </w:rPr>
      </w:pPr>
      <w:r>
        <w:t>melee attack that would hit it. To do so, the death</w:t>
      </w:r>
    </w:p>
    <w:p w14:paraId="11A6C9D9" w14:textId="77777777" w:rsidR="008D7E6B" w:rsidRPr="008D7E6B" w:rsidRDefault="0040503B" w:rsidP="0040503B">
      <w:pPr>
        <w:rPr>
          <w:b/>
        </w:rPr>
      </w:pPr>
      <w:r>
        <w:t>knight must see the attacker and be wielding a melee</w:t>
      </w:r>
    </w:p>
    <w:p w14:paraId="1A3D418F" w14:textId="591EE793" w:rsidR="008D7E6B" w:rsidRPr="008D7E6B" w:rsidRDefault="0040503B" w:rsidP="0040503B">
      <w:pPr>
        <w:rPr>
          <w:b/>
        </w:rPr>
      </w:pPr>
      <w:r>
        <w:t>weapon.</w:t>
      </w:r>
    </w:p>
    <w:p w14:paraId="48531382" w14:textId="77777777" w:rsidR="008D7E6B" w:rsidRPr="008D7E6B" w:rsidRDefault="0040503B" w:rsidP="00B25F0B">
      <w:pPr>
        <w:pStyle w:val="2"/>
        <w:rPr>
          <w:b/>
        </w:rPr>
      </w:pPr>
      <w:bookmarkStart w:id="242" w:name="_Toc510259823"/>
      <w:r>
        <w:t>Drider Spellcasting</w:t>
      </w:r>
      <w:bookmarkEnd w:id="242"/>
    </w:p>
    <w:p w14:paraId="3C36CDE3" w14:textId="77777777" w:rsidR="008D7E6B" w:rsidRPr="008D7E6B" w:rsidRDefault="0040503B" w:rsidP="0040503B">
      <w:pPr>
        <w:rPr>
          <w:b/>
        </w:rPr>
      </w:pPr>
      <w:r>
        <w:t>Driders that were once drow spellcasters might retain their</w:t>
      </w:r>
    </w:p>
    <w:p w14:paraId="69778BD8" w14:textId="77777777" w:rsidR="008D7E6B" w:rsidRPr="008D7E6B" w:rsidRDefault="0040503B" w:rsidP="0040503B">
      <w:pPr>
        <w:rPr>
          <w:b/>
        </w:rPr>
      </w:pPr>
      <w:r>
        <w:t>ability to cast spells. Such driders typically have a higher</w:t>
      </w:r>
    </w:p>
    <w:p w14:paraId="3EB1DC92" w14:textId="77777777" w:rsidR="008D7E6B" w:rsidRPr="008D7E6B" w:rsidRDefault="0040503B" w:rsidP="0040503B">
      <w:pPr>
        <w:rPr>
          <w:b/>
        </w:rPr>
      </w:pPr>
      <w:r>
        <w:t>spellcasting ability (15 or 16) than other driders. Further, the</w:t>
      </w:r>
    </w:p>
    <w:p w14:paraId="5C166F44" w14:textId="77777777" w:rsidR="008D7E6B" w:rsidRPr="008D7E6B" w:rsidRDefault="0040503B" w:rsidP="0040503B">
      <w:pPr>
        <w:rPr>
          <w:b/>
        </w:rPr>
      </w:pPr>
      <w:r>
        <w:t>drider gains the Spellcasting trait. A drider that was a drow</w:t>
      </w:r>
    </w:p>
    <w:p w14:paraId="323D5C68" w14:textId="77777777" w:rsidR="00E82E8E" w:rsidRPr="00E82E8E" w:rsidRDefault="0040503B" w:rsidP="0040503B">
      <w:pPr>
        <w:rPr>
          <w:b/>
        </w:rPr>
      </w:pPr>
      <w:r>
        <w:t xml:space="preserve">divine spellcaster, therefore, could have a Wisdom of </w:t>
      </w:r>
      <w:r w:rsidR="00E82E8E" w:rsidRPr="00E82E8E">
        <w:rPr>
          <w:b/>
        </w:rPr>
        <w:t>16 (+3)</w:t>
      </w:r>
    </w:p>
    <w:p w14:paraId="4D44DFD2" w14:textId="36674135" w:rsidR="00E82E8E" w:rsidRPr="00E82E8E" w:rsidRDefault="0040503B" w:rsidP="0040503B">
      <w:pPr>
        <w:rPr>
          <w:b/>
        </w:rPr>
      </w:pPr>
      <w:r>
        <w:t>and a Spellcasting trait as follows:</w:t>
      </w:r>
    </w:p>
    <w:p w14:paraId="442D7FB1" w14:textId="0DC15775" w:rsidR="008D7E6B" w:rsidRPr="008D7E6B" w:rsidRDefault="0040503B" w:rsidP="0040503B">
      <w:pPr>
        <w:rPr>
          <w:b/>
        </w:rPr>
      </w:pPr>
      <w:r>
        <w:t>Spellcasting. The drider is a 7th-level spellcaster. Its</w:t>
      </w:r>
    </w:p>
    <w:p w14:paraId="071E45FF" w14:textId="77777777" w:rsidR="008D7E6B" w:rsidRPr="008D7E6B" w:rsidRDefault="0040503B" w:rsidP="0040503B">
      <w:pPr>
        <w:rPr>
          <w:b/>
        </w:rPr>
      </w:pPr>
      <w:r>
        <w:t>spellcasting ability is Wisdom (spell save DC 14, +6 to hit with</w:t>
      </w:r>
    </w:p>
    <w:p w14:paraId="0856C196" w14:textId="77777777" w:rsidR="008D7E6B" w:rsidRPr="008D7E6B" w:rsidRDefault="0040503B" w:rsidP="0040503B">
      <w:pPr>
        <w:rPr>
          <w:b/>
        </w:rPr>
      </w:pPr>
      <w:r>
        <w:t>spell attacks). The drider has the following spells prepared</w:t>
      </w:r>
    </w:p>
    <w:p w14:paraId="1B27AF8D" w14:textId="77777777" w:rsidR="008D7E6B" w:rsidRPr="008D7E6B" w:rsidRDefault="0040503B" w:rsidP="0040503B">
      <w:pPr>
        <w:rPr>
          <w:b/>
        </w:rPr>
      </w:pPr>
      <w:r>
        <w:t>from the cleric spell list:</w:t>
      </w:r>
    </w:p>
    <w:p w14:paraId="15F8C2A7" w14:textId="77777777" w:rsidR="008D7E6B" w:rsidRPr="008D7E6B" w:rsidRDefault="0040503B" w:rsidP="0040503B">
      <w:pPr>
        <w:rPr>
          <w:b/>
        </w:rPr>
      </w:pPr>
      <w:r>
        <w:t>Cantrips (at will): poison spray, thaumaturgy</w:t>
      </w:r>
    </w:p>
    <w:p w14:paraId="13B61BB7" w14:textId="77777777" w:rsidR="008D7E6B" w:rsidRPr="008D7E6B" w:rsidRDefault="0040503B" w:rsidP="0040503B">
      <w:pPr>
        <w:rPr>
          <w:b/>
        </w:rPr>
      </w:pPr>
      <w:r>
        <w:t>1st level (4 slots): bane, detect magic, sanctuary</w:t>
      </w:r>
    </w:p>
    <w:p w14:paraId="046DF2BA" w14:textId="1569B79F" w:rsidR="0040503B" w:rsidRDefault="0040503B" w:rsidP="0040503B">
      <w:r>
        <w:t>2nd level (3 slots): hold person, silence</w:t>
      </w:r>
    </w:p>
    <w:p w14:paraId="5E90B6F5" w14:textId="77777777" w:rsidR="008D7E6B" w:rsidRPr="008D7E6B" w:rsidRDefault="00BC46DB" w:rsidP="00B25F0B">
      <w:pPr>
        <w:pStyle w:val="2"/>
        <w:rPr>
          <w:b/>
        </w:rPr>
      </w:pPr>
      <w:bookmarkStart w:id="243" w:name="_Toc510259824"/>
      <w:r>
        <w:t>Adult Red Shadow Dragon</w:t>
      </w:r>
      <w:bookmarkEnd w:id="243"/>
    </w:p>
    <w:p w14:paraId="7C63DF87" w14:textId="77777777" w:rsidR="008D7E6B" w:rsidRPr="008D7E6B" w:rsidRDefault="00BC46DB" w:rsidP="00BC46DB">
      <w:pPr>
        <w:rPr>
          <w:b/>
        </w:rPr>
      </w:pPr>
      <w:r>
        <w:t>Huge dragon, chaotic evil</w:t>
      </w:r>
    </w:p>
    <w:p w14:paraId="0FDBAB66" w14:textId="77777777" w:rsidR="008D7E6B" w:rsidRPr="008D7E6B" w:rsidRDefault="00BC46DB" w:rsidP="00BC46DB">
      <w:pPr>
        <w:rPr>
          <w:b/>
        </w:rPr>
      </w:pPr>
      <w:r>
        <w:t>Armor Class 19 (natural armor)</w:t>
      </w:r>
    </w:p>
    <w:p w14:paraId="0FB04724" w14:textId="77777777" w:rsidR="008D7E6B" w:rsidRPr="008D7E6B" w:rsidRDefault="00BC46DB" w:rsidP="00BC46DB">
      <w:pPr>
        <w:rPr>
          <w:b/>
        </w:rPr>
      </w:pPr>
      <w:r>
        <w:t>Hit Points 256 (19d12 + 133)</w:t>
      </w:r>
    </w:p>
    <w:p w14:paraId="6D0928B4" w14:textId="77777777" w:rsidR="0000645A" w:rsidRDefault="00BC46DB" w:rsidP="00BC46DB">
      <w:pPr>
        <w:rPr>
          <w:b/>
        </w:rPr>
      </w:pPr>
      <w:r>
        <w:t>Speed 40 ft., climb 40 ft., fly 80 ft.</w:t>
      </w:r>
    </w:p>
    <w:p w14:paraId="2FD67492" w14:textId="353A8786" w:rsidR="00E82E8E" w:rsidRPr="00E82E8E" w:rsidRDefault="00233FFA" w:rsidP="00BC46DB">
      <w:pPr>
        <w:rPr>
          <w:b/>
        </w:rPr>
      </w:pPr>
      <w:r>
        <w:t>STR</w:t>
      </w:r>
      <w:r>
        <w:tab/>
        <w:t>DEX</w:t>
      </w:r>
      <w:r>
        <w:tab/>
        <w:t>CON</w:t>
      </w:r>
      <w:r>
        <w:tab/>
        <w:t>INT</w:t>
      </w:r>
      <w:r>
        <w:tab/>
        <w:t>WIS</w:t>
      </w:r>
      <w:r>
        <w:tab/>
        <w:t>CHA</w:t>
      </w:r>
    </w:p>
    <w:p w14:paraId="313C7722" w14:textId="59B92BE9" w:rsidR="008D7E6B" w:rsidRPr="008D7E6B" w:rsidRDefault="00BC46DB" w:rsidP="00BC46DB">
      <w:pPr>
        <w:rPr>
          <w:b/>
        </w:rPr>
      </w:pPr>
      <w:r>
        <w:t xml:space="preserve">27 (+8) 10 (+0) 25 (+7) </w:t>
      </w:r>
      <w:r w:rsidR="00E82E8E" w:rsidRPr="00E82E8E">
        <w:rPr>
          <w:b/>
        </w:rPr>
        <w:t>16 (+3)</w:t>
      </w:r>
      <w:r w:rsidR="00E82E8E" w:rsidRPr="00E82E8E">
        <w:rPr>
          <w:b/>
        </w:rPr>
        <w:tab/>
      </w:r>
      <w:r>
        <w:t xml:space="preserve"> 13 (+1) 21 (+5)</w:t>
      </w:r>
    </w:p>
    <w:p w14:paraId="4C80775D" w14:textId="77777777" w:rsidR="008D7E6B" w:rsidRPr="008D7E6B" w:rsidRDefault="00BC46DB" w:rsidP="00BC46DB">
      <w:pPr>
        <w:rPr>
          <w:b/>
        </w:rPr>
      </w:pPr>
      <w:r>
        <w:t>Saving Throws Dex +6, Con +13, Wis +7, Cha +11</w:t>
      </w:r>
    </w:p>
    <w:p w14:paraId="61CBB8CE" w14:textId="77777777" w:rsidR="008D7E6B" w:rsidRPr="008D7E6B" w:rsidRDefault="00BC46DB" w:rsidP="00BC46DB">
      <w:pPr>
        <w:rPr>
          <w:b/>
        </w:rPr>
      </w:pPr>
      <w:r>
        <w:t>Skills Deception +13, Stealth +12</w:t>
      </w:r>
    </w:p>
    <w:p w14:paraId="7364324C" w14:textId="77777777" w:rsidR="008D7E6B" w:rsidRPr="008D7E6B" w:rsidRDefault="00BC46DB" w:rsidP="00BC46DB">
      <w:pPr>
        <w:rPr>
          <w:b/>
        </w:rPr>
      </w:pPr>
      <w:r>
        <w:t>Damage Immunities fire</w:t>
      </w:r>
    </w:p>
    <w:p w14:paraId="4F1E114B" w14:textId="77777777" w:rsidR="008D7E6B" w:rsidRPr="008D7E6B" w:rsidRDefault="00BC46DB" w:rsidP="00BC46DB">
      <w:pPr>
        <w:rPr>
          <w:b/>
        </w:rPr>
      </w:pPr>
      <w:r>
        <w:t>Damage Resistances necrotic</w:t>
      </w:r>
    </w:p>
    <w:p w14:paraId="32708EAF" w14:textId="684F8E96" w:rsidR="00BC46DB" w:rsidRDefault="00BC46DB" w:rsidP="00BC46DB">
      <w:r>
        <w:t>Senses blindsight 60 ft., darkvision 120 ft., passive -</w:t>
      </w:r>
    </w:p>
    <w:p w14:paraId="24DE48F9" w14:textId="77777777" w:rsidR="008D7E6B" w:rsidRPr="008D7E6B" w:rsidRDefault="00BC46DB" w:rsidP="00BC46DB">
      <w:pPr>
        <w:rPr>
          <w:b/>
        </w:rPr>
      </w:pPr>
      <w:r>
        <w:t>Perception 23</w:t>
      </w:r>
    </w:p>
    <w:p w14:paraId="2CD582A0" w14:textId="77777777" w:rsidR="008D7E6B" w:rsidRPr="008D7E6B" w:rsidRDefault="00BC46DB" w:rsidP="00BC46DB">
      <w:pPr>
        <w:rPr>
          <w:b/>
        </w:rPr>
      </w:pPr>
      <w:r>
        <w:t>Languages Common, Draconic</w:t>
      </w:r>
    </w:p>
    <w:p w14:paraId="2B4BEA85" w14:textId="77777777" w:rsidR="0000645A" w:rsidRDefault="00BC46DB" w:rsidP="00BC46DB">
      <w:pPr>
        <w:rPr>
          <w:b/>
        </w:rPr>
      </w:pPr>
      <w:r>
        <w:t>Challenge 17 (18,000 XP)</w:t>
      </w:r>
    </w:p>
    <w:p w14:paraId="31A9118F" w14:textId="2B9FC4C1" w:rsidR="008D7E6B" w:rsidRPr="008D7E6B" w:rsidRDefault="00BC46DB" w:rsidP="00BC46DB">
      <w:pPr>
        <w:rPr>
          <w:b/>
        </w:rPr>
      </w:pPr>
      <w:r>
        <w:t>Legendary Resistance (3/Day). If the dragon fails a</w:t>
      </w:r>
    </w:p>
    <w:p w14:paraId="42D93802" w14:textId="77777777" w:rsidR="008D7E6B" w:rsidRPr="008D7E6B" w:rsidRDefault="00BC46DB" w:rsidP="00BC46DB">
      <w:pPr>
        <w:rPr>
          <w:b/>
        </w:rPr>
      </w:pPr>
      <w:r>
        <w:t>saving throw, it can choose to succeed instead.</w:t>
      </w:r>
    </w:p>
    <w:p w14:paraId="2B8494B2" w14:textId="77777777" w:rsidR="008D7E6B" w:rsidRPr="008D7E6B" w:rsidRDefault="00BC46DB" w:rsidP="00BC46DB">
      <w:pPr>
        <w:rPr>
          <w:b/>
        </w:rPr>
      </w:pPr>
      <w:r>
        <w:t>Living Shadow. While in dim light or darkness, the</w:t>
      </w:r>
    </w:p>
    <w:p w14:paraId="68CB179F" w14:textId="77777777" w:rsidR="008D7E6B" w:rsidRPr="008D7E6B" w:rsidRDefault="00BC46DB" w:rsidP="00BC46DB">
      <w:pPr>
        <w:rPr>
          <w:b/>
        </w:rPr>
      </w:pPr>
      <w:r>
        <w:t>dragon has resistance to damage that isn’t force,</w:t>
      </w:r>
    </w:p>
    <w:p w14:paraId="7821EE83" w14:textId="77777777" w:rsidR="008D7E6B" w:rsidRPr="008D7E6B" w:rsidRDefault="00BC46DB" w:rsidP="00BC46DB">
      <w:pPr>
        <w:rPr>
          <w:b/>
        </w:rPr>
      </w:pPr>
      <w:r>
        <w:t>psychic, or radiant.</w:t>
      </w:r>
    </w:p>
    <w:p w14:paraId="6A9693D2" w14:textId="77777777" w:rsidR="008D7E6B" w:rsidRPr="008D7E6B" w:rsidRDefault="00BC46DB" w:rsidP="00BC46DB">
      <w:pPr>
        <w:rPr>
          <w:b/>
        </w:rPr>
      </w:pPr>
      <w:r>
        <w:t>Shadow Stealth. While in dim light or darkness, the</w:t>
      </w:r>
    </w:p>
    <w:p w14:paraId="5B02834A" w14:textId="77777777" w:rsidR="008D7E6B" w:rsidRPr="008D7E6B" w:rsidRDefault="00BC46DB" w:rsidP="00BC46DB">
      <w:pPr>
        <w:rPr>
          <w:b/>
        </w:rPr>
      </w:pPr>
      <w:r>
        <w:t>dragon can take the Hide action as a Bonus action.</w:t>
      </w:r>
    </w:p>
    <w:p w14:paraId="6398AA44" w14:textId="77777777" w:rsidR="008D7E6B" w:rsidRPr="008D7E6B" w:rsidRDefault="00BC46DB" w:rsidP="00BC46DB">
      <w:pPr>
        <w:rPr>
          <w:b/>
        </w:rPr>
      </w:pPr>
      <w:r>
        <w:t>Sunlight Sensitivity. While in sunlight, the dragon has</w:t>
      </w:r>
    </w:p>
    <w:p w14:paraId="57525D3A" w14:textId="77777777" w:rsidR="008D7E6B" w:rsidRPr="008D7E6B" w:rsidRDefault="00BC46DB" w:rsidP="00BC46DB">
      <w:pPr>
        <w:rPr>
          <w:b/>
        </w:rPr>
      </w:pPr>
      <w:r>
        <w:t>disadvantage on attack rolls, as well as on Wisdom</w:t>
      </w:r>
    </w:p>
    <w:p w14:paraId="39850798" w14:textId="77777777" w:rsidR="008D7E6B" w:rsidRPr="008D7E6B" w:rsidRDefault="00BC46DB" w:rsidP="00BC46DB">
      <w:pPr>
        <w:rPr>
          <w:b/>
        </w:rPr>
      </w:pPr>
      <w:r>
        <w:t>(Perception) checks that rely on sight.</w:t>
      </w:r>
    </w:p>
    <w:p w14:paraId="26230A38" w14:textId="77777777" w:rsidR="008D7E6B" w:rsidRPr="008D7E6B" w:rsidRDefault="00BC46DB" w:rsidP="00BC46DB">
      <w:pPr>
        <w:rPr>
          <w:b/>
        </w:rPr>
      </w:pPr>
      <w:r>
        <w:t>Actions</w:t>
      </w:r>
    </w:p>
    <w:p w14:paraId="24EA81CB" w14:textId="77777777" w:rsidR="008D7E6B" w:rsidRPr="008D7E6B" w:rsidRDefault="00BC46DB" w:rsidP="00BC46DB">
      <w:pPr>
        <w:rPr>
          <w:b/>
        </w:rPr>
      </w:pPr>
      <w:r>
        <w:t>Multiattack. The dragon can use its Frightful Presence.</w:t>
      </w:r>
    </w:p>
    <w:p w14:paraId="24DC79A3" w14:textId="77777777" w:rsidR="008D7E6B" w:rsidRPr="008D7E6B" w:rsidRDefault="00BC46DB" w:rsidP="00BC46DB">
      <w:pPr>
        <w:rPr>
          <w:b/>
        </w:rPr>
      </w:pPr>
      <w:r>
        <w:t>It then makes three attacks: one with its bite and two</w:t>
      </w:r>
    </w:p>
    <w:p w14:paraId="74A12DC5" w14:textId="77777777" w:rsidR="008D7E6B" w:rsidRPr="008D7E6B" w:rsidRDefault="00BC46DB" w:rsidP="00BC46DB">
      <w:pPr>
        <w:rPr>
          <w:b/>
        </w:rPr>
      </w:pPr>
      <w:r>
        <w:t>with its claws.</w:t>
      </w:r>
    </w:p>
    <w:p w14:paraId="2990C412" w14:textId="77777777" w:rsidR="008D7E6B" w:rsidRPr="008D7E6B" w:rsidRDefault="00BC46DB" w:rsidP="00BC46DB">
      <w:pPr>
        <w:rPr>
          <w:b/>
        </w:rPr>
      </w:pPr>
      <w:r>
        <w:t>Bite. Melee Weapon Attack: +14 to hit, reach 10 ft.,</w:t>
      </w:r>
    </w:p>
    <w:p w14:paraId="64EB2DEB" w14:textId="77777777" w:rsidR="008D7E6B" w:rsidRPr="008D7E6B" w:rsidRDefault="00BC46DB" w:rsidP="00BC46DB">
      <w:pPr>
        <w:rPr>
          <w:b/>
        </w:rPr>
      </w:pPr>
      <w:r>
        <w:t>one target. Hit: 19 (2d10 + 8) piercing damage plus 7</w:t>
      </w:r>
    </w:p>
    <w:p w14:paraId="04D67283" w14:textId="77777777" w:rsidR="008D7E6B" w:rsidRPr="008D7E6B" w:rsidRDefault="00BC46DB" w:rsidP="00BC46DB">
      <w:pPr>
        <w:rPr>
          <w:b/>
        </w:rPr>
      </w:pPr>
      <w:r>
        <w:t>(2d6) fire damage.</w:t>
      </w:r>
    </w:p>
    <w:p w14:paraId="35E7AF30" w14:textId="580B1D87" w:rsidR="008D7E6B" w:rsidRPr="008D7E6B" w:rsidRDefault="00BC46DB" w:rsidP="00BC46DB">
      <w:pPr>
        <w:rPr>
          <w:b/>
        </w:rPr>
      </w:pPr>
      <w:r>
        <w:t xml:space="preserve">Claw. Melee Weapon Attack: +14 to hit, </w:t>
      </w:r>
      <w:r w:rsidR="00233FFA">
        <w:t xml:space="preserve">reach 5 ft., </w:t>
      </w:r>
      <w:r>
        <w:t>one target. Hit: 15 (2d6 + 8) slashing damage.</w:t>
      </w:r>
    </w:p>
    <w:p w14:paraId="5E60D71B" w14:textId="77777777" w:rsidR="008D7E6B" w:rsidRPr="008D7E6B" w:rsidRDefault="00BC46DB" w:rsidP="00BC46DB">
      <w:pPr>
        <w:rPr>
          <w:b/>
        </w:rPr>
      </w:pPr>
      <w:r>
        <w:t>Tail. Melee Weapon Attack: +14 to hit, reach 15 ft., one</w:t>
      </w:r>
    </w:p>
    <w:p w14:paraId="083A7708" w14:textId="77777777" w:rsidR="008D7E6B" w:rsidRPr="008D7E6B" w:rsidRDefault="00BC46DB" w:rsidP="00BC46DB">
      <w:pPr>
        <w:rPr>
          <w:b/>
        </w:rPr>
      </w:pPr>
      <w:r>
        <w:t>target. Hit: 15 (2d8 + 8) bludgeoning damage.</w:t>
      </w:r>
    </w:p>
    <w:p w14:paraId="42945151" w14:textId="77777777" w:rsidR="008D7E6B" w:rsidRPr="008D7E6B" w:rsidRDefault="00BC46DB" w:rsidP="00BC46DB">
      <w:pPr>
        <w:rPr>
          <w:b/>
        </w:rPr>
      </w:pPr>
      <w:r>
        <w:t>Frightful Presence. Each creature of the dragon’s</w:t>
      </w:r>
    </w:p>
    <w:p w14:paraId="6EE6C11A" w14:textId="77777777" w:rsidR="008D7E6B" w:rsidRPr="008D7E6B" w:rsidRDefault="00BC46DB" w:rsidP="00BC46DB">
      <w:pPr>
        <w:rPr>
          <w:b/>
        </w:rPr>
      </w:pPr>
      <w:r>
        <w:t>choice that is within 120 feet of the dragon and aware</w:t>
      </w:r>
    </w:p>
    <w:p w14:paraId="364C7E33" w14:textId="77777777" w:rsidR="008D7E6B" w:rsidRPr="008D7E6B" w:rsidRDefault="00BC46DB" w:rsidP="00BC46DB">
      <w:pPr>
        <w:rPr>
          <w:b/>
        </w:rPr>
      </w:pPr>
      <w:r>
        <w:t>of it must succeed on a DC 19 Wisdom saving throw or</w:t>
      </w:r>
    </w:p>
    <w:p w14:paraId="08E097B3" w14:textId="77777777" w:rsidR="008D7E6B" w:rsidRPr="008D7E6B" w:rsidRDefault="00BC46DB" w:rsidP="00BC46DB">
      <w:pPr>
        <w:rPr>
          <w:b/>
        </w:rPr>
      </w:pPr>
      <w:r>
        <w:t>become frightened for 1 minute. A creature can repeat</w:t>
      </w:r>
    </w:p>
    <w:p w14:paraId="10ED79B9" w14:textId="77777777" w:rsidR="008D7E6B" w:rsidRPr="008D7E6B" w:rsidRDefault="00BC46DB" w:rsidP="00BC46DB">
      <w:pPr>
        <w:rPr>
          <w:b/>
        </w:rPr>
      </w:pPr>
      <w:r>
        <w:t>the saving throw at the end of each of its turns, ending</w:t>
      </w:r>
    </w:p>
    <w:p w14:paraId="603FA9EA" w14:textId="77777777" w:rsidR="008D7E6B" w:rsidRPr="008D7E6B" w:rsidRDefault="00BC46DB" w:rsidP="00BC46DB">
      <w:pPr>
        <w:rPr>
          <w:b/>
        </w:rPr>
      </w:pPr>
      <w:r>
        <w:t>the effect on itself on a success. If a creature’s saving</w:t>
      </w:r>
    </w:p>
    <w:p w14:paraId="7B99044B" w14:textId="77777777" w:rsidR="008D7E6B" w:rsidRPr="008D7E6B" w:rsidRDefault="00BC46DB" w:rsidP="00BC46DB">
      <w:pPr>
        <w:rPr>
          <w:b/>
        </w:rPr>
      </w:pPr>
      <w:r>
        <w:t>throw is successful or the effect ends for it, the</w:t>
      </w:r>
    </w:p>
    <w:p w14:paraId="5E25DF9C" w14:textId="77777777" w:rsidR="008D7E6B" w:rsidRPr="008D7E6B" w:rsidRDefault="00BC46DB" w:rsidP="00BC46DB">
      <w:pPr>
        <w:rPr>
          <w:b/>
        </w:rPr>
      </w:pPr>
      <w:r>
        <w:t>creature is immune to the dragon’s Frightful Presence</w:t>
      </w:r>
    </w:p>
    <w:p w14:paraId="195B0F16" w14:textId="77777777" w:rsidR="008D7E6B" w:rsidRPr="008D7E6B" w:rsidRDefault="00BC46DB" w:rsidP="00BC46DB">
      <w:pPr>
        <w:rPr>
          <w:b/>
        </w:rPr>
      </w:pPr>
      <w:r>
        <w:t>for the next 24 hours.</w:t>
      </w:r>
    </w:p>
    <w:p w14:paraId="2209A497" w14:textId="77777777" w:rsidR="008D7E6B" w:rsidRPr="008D7E6B" w:rsidRDefault="00BC46DB" w:rsidP="00BC46DB">
      <w:pPr>
        <w:rPr>
          <w:b/>
        </w:rPr>
      </w:pPr>
      <w:r>
        <w:t>Shadow Breath (Recharge 5–6). The dragon exhales</w:t>
      </w:r>
    </w:p>
    <w:p w14:paraId="4927EE42" w14:textId="77777777" w:rsidR="008D7E6B" w:rsidRPr="008D7E6B" w:rsidRDefault="00BC46DB" w:rsidP="00BC46DB">
      <w:pPr>
        <w:rPr>
          <w:b/>
        </w:rPr>
      </w:pPr>
      <w:r>
        <w:t>necrotic energy in a 60-foot cone. Each creature in that</w:t>
      </w:r>
    </w:p>
    <w:p w14:paraId="7EB22FFD" w14:textId="77777777" w:rsidR="008D7E6B" w:rsidRPr="008D7E6B" w:rsidRDefault="00BC46DB" w:rsidP="00BC46DB">
      <w:pPr>
        <w:rPr>
          <w:b/>
        </w:rPr>
      </w:pPr>
      <w:r>
        <w:t>area must make a DC 21 Dexterity saving throw, taking</w:t>
      </w:r>
    </w:p>
    <w:p w14:paraId="195575DF" w14:textId="77777777" w:rsidR="008D7E6B" w:rsidRPr="008D7E6B" w:rsidRDefault="00BC46DB" w:rsidP="00BC46DB">
      <w:pPr>
        <w:rPr>
          <w:b/>
        </w:rPr>
      </w:pPr>
      <w:r>
        <w:t>63 (18d6) fire damage on a failed save, or half as much</w:t>
      </w:r>
    </w:p>
    <w:p w14:paraId="18286845" w14:textId="77777777" w:rsidR="008D7E6B" w:rsidRPr="008D7E6B" w:rsidRDefault="00BC46DB" w:rsidP="00BC46DB">
      <w:pPr>
        <w:rPr>
          <w:b/>
        </w:rPr>
      </w:pPr>
      <w:r>
        <w:t>damage on a successful one. A humanoid reduced to 0</w:t>
      </w:r>
    </w:p>
    <w:p w14:paraId="1E358093" w14:textId="77777777" w:rsidR="008D7E6B" w:rsidRPr="008D7E6B" w:rsidRDefault="00BC46DB" w:rsidP="00BC46DB">
      <w:pPr>
        <w:rPr>
          <w:b/>
        </w:rPr>
      </w:pPr>
      <w:r>
        <w:t>hit points by this damage dies, and an undead shadow</w:t>
      </w:r>
    </w:p>
    <w:p w14:paraId="77E9BBE9" w14:textId="77777777" w:rsidR="008D7E6B" w:rsidRPr="008D7E6B" w:rsidRDefault="00BC46DB" w:rsidP="00BC46DB">
      <w:pPr>
        <w:rPr>
          <w:b/>
        </w:rPr>
      </w:pPr>
      <w:r>
        <w:t>rises from its corpse and acts immediately after the</w:t>
      </w:r>
    </w:p>
    <w:p w14:paraId="4B9DBFB0" w14:textId="77777777" w:rsidR="008D7E6B" w:rsidRPr="008D7E6B" w:rsidRDefault="00BC46DB" w:rsidP="00BC46DB">
      <w:pPr>
        <w:rPr>
          <w:b/>
        </w:rPr>
      </w:pPr>
      <w:r>
        <w:t>dragon in the initiative count. The shadow is under the</w:t>
      </w:r>
    </w:p>
    <w:p w14:paraId="2380ED13" w14:textId="77777777" w:rsidR="008D7E6B" w:rsidRPr="008D7E6B" w:rsidRDefault="00BC46DB" w:rsidP="00BC46DB">
      <w:pPr>
        <w:rPr>
          <w:b/>
        </w:rPr>
      </w:pPr>
      <w:r>
        <w:t>dragon’s control.</w:t>
      </w:r>
    </w:p>
    <w:p w14:paraId="3159C506" w14:textId="77777777" w:rsidR="008D7E6B" w:rsidRPr="008D7E6B" w:rsidRDefault="00BC46DB" w:rsidP="00BC46DB">
      <w:pPr>
        <w:rPr>
          <w:b/>
        </w:rPr>
      </w:pPr>
      <w:r>
        <w:t>Legendary Actions</w:t>
      </w:r>
    </w:p>
    <w:p w14:paraId="4EB804D4" w14:textId="77777777" w:rsidR="008D7E6B" w:rsidRPr="008D7E6B" w:rsidRDefault="00BC46DB" w:rsidP="00BC46DB">
      <w:pPr>
        <w:rPr>
          <w:b/>
        </w:rPr>
      </w:pPr>
      <w:r>
        <w:t>The dragon can take 3 legendary actions, choosing</w:t>
      </w:r>
    </w:p>
    <w:p w14:paraId="07C68F06" w14:textId="77777777" w:rsidR="008D7E6B" w:rsidRPr="008D7E6B" w:rsidRDefault="00BC46DB" w:rsidP="00BC46DB">
      <w:pPr>
        <w:rPr>
          <w:b/>
        </w:rPr>
      </w:pPr>
      <w:r>
        <w:t>from the options below. Only one legendary action</w:t>
      </w:r>
    </w:p>
    <w:p w14:paraId="41D3CCBA" w14:textId="77777777" w:rsidR="008D7E6B" w:rsidRPr="008D7E6B" w:rsidRDefault="00BC46DB" w:rsidP="00BC46DB">
      <w:pPr>
        <w:rPr>
          <w:b/>
        </w:rPr>
      </w:pPr>
      <w:r>
        <w:t>option can be used at a time and only at the end of</w:t>
      </w:r>
    </w:p>
    <w:p w14:paraId="7169C029" w14:textId="77777777" w:rsidR="008D7E6B" w:rsidRPr="008D7E6B" w:rsidRDefault="00BC46DB" w:rsidP="00BC46DB">
      <w:pPr>
        <w:rPr>
          <w:b/>
        </w:rPr>
      </w:pPr>
      <w:r>
        <w:t>another creature’s turn. The dragon regains spent</w:t>
      </w:r>
    </w:p>
    <w:p w14:paraId="566F0EC1" w14:textId="77777777" w:rsidR="008D7E6B" w:rsidRPr="008D7E6B" w:rsidRDefault="00BC46DB" w:rsidP="00BC46DB">
      <w:pPr>
        <w:rPr>
          <w:b/>
        </w:rPr>
      </w:pPr>
      <w:r>
        <w:t>legendary actions at the start of its turn.</w:t>
      </w:r>
    </w:p>
    <w:p w14:paraId="24EB814F" w14:textId="77777777" w:rsidR="008D7E6B" w:rsidRPr="008D7E6B" w:rsidRDefault="00BC46DB" w:rsidP="00BC46DB">
      <w:pPr>
        <w:rPr>
          <w:b/>
        </w:rPr>
      </w:pPr>
      <w:r>
        <w:t>• Detect. The dragon makes a Wisdom (Perception)</w:t>
      </w:r>
    </w:p>
    <w:p w14:paraId="5646D304" w14:textId="77777777" w:rsidR="008D7E6B" w:rsidRPr="008D7E6B" w:rsidRDefault="00BC46DB" w:rsidP="00BC46DB">
      <w:pPr>
        <w:rPr>
          <w:b/>
        </w:rPr>
      </w:pPr>
      <w:r>
        <w:t>check.</w:t>
      </w:r>
    </w:p>
    <w:p w14:paraId="1D11F44E" w14:textId="77777777" w:rsidR="008D7E6B" w:rsidRPr="008D7E6B" w:rsidRDefault="00BC46DB" w:rsidP="00BC46DB">
      <w:pPr>
        <w:rPr>
          <w:b/>
        </w:rPr>
      </w:pPr>
      <w:r>
        <w:t>• Tail Attack. The dragon makes a tail attack.</w:t>
      </w:r>
    </w:p>
    <w:p w14:paraId="0BA075C6" w14:textId="77777777" w:rsidR="008D7E6B" w:rsidRPr="008D7E6B" w:rsidRDefault="00BC46DB" w:rsidP="00BC46DB">
      <w:pPr>
        <w:rPr>
          <w:b/>
        </w:rPr>
      </w:pPr>
      <w:r>
        <w:t>• Wing Attack (Costs 2 Actions). The dragon beats its</w:t>
      </w:r>
    </w:p>
    <w:p w14:paraId="30F95E6D" w14:textId="77777777" w:rsidR="008D7E6B" w:rsidRPr="008D7E6B" w:rsidRDefault="00BC46DB" w:rsidP="00BC46DB">
      <w:pPr>
        <w:rPr>
          <w:b/>
        </w:rPr>
      </w:pPr>
      <w:r>
        <w:t>wings. Each creature within 10 feet of the dragon</w:t>
      </w:r>
    </w:p>
    <w:p w14:paraId="65E504DA" w14:textId="77777777" w:rsidR="008D7E6B" w:rsidRPr="008D7E6B" w:rsidRDefault="00BC46DB" w:rsidP="00BC46DB">
      <w:pPr>
        <w:rPr>
          <w:b/>
        </w:rPr>
      </w:pPr>
      <w:r>
        <w:t>must succeed on a DC 22 Dexterity saving throw or</w:t>
      </w:r>
    </w:p>
    <w:p w14:paraId="403E9653" w14:textId="77777777" w:rsidR="008D7E6B" w:rsidRPr="008D7E6B" w:rsidRDefault="00BC46DB" w:rsidP="00BC46DB">
      <w:pPr>
        <w:rPr>
          <w:b/>
        </w:rPr>
      </w:pPr>
      <w:r>
        <w:t>take 15 (2d6 + 8) bludgeoning damage and be</w:t>
      </w:r>
    </w:p>
    <w:p w14:paraId="5CA212C4" w14:textId="77777777" w:rsidR="008D7E6B" w:rsidRPr="008D7E6B" w:rsidRDefault="00BC46DB" w:rsidP="00BC46DB">
      <w:pPr>
        <w:rPr>
          <w:b/>
        </w:rPr>
      </w:pPr>
      <w:r>
        <w:t>knocked prone. The dragon can then fly up to half its</w:t>
      </w:r>
    </w:p>
    <w:p w14:paraId="12CE1B4E" w14:textId="09DC1F1B" w:rsidR="008D7E6B" w:rsidRPr="008D7E6B" w:rsidRDefault="00BC46DB" w:rsidP="00BC46DB">
      <w:pPr>
        <w:rPr>
          <w:b/>
        </w:rPr>
      </w:pPr>
      <w:r>
        <w:t>flying speed.</w:t>
      </w:r>
    </w:p>
    <w:p w14:paraId="675CA079" w14:textId="1C460869" w:rsidR="008D7E6B" w:rsidRPr="008D7E6B" w:rsidRDefault="00B407E7" w:rsidP="00A7533C">
      <w:pPr>
        <w:pStyle w:val="2"/>
        <w:rPr>
          <w:b/>
        </w:rPr>
      </w:pPr>
      <w:bookmarkStart w:id="244" w:name="_Toc510259825"/>
      <w:r>
        <w:t>Drow</w:t>
      </w:r>
      <w:r w:rsidR="00982ABE">
        <w:t xml:space="preserve"> </w:t>
      </w:r>
      <w:r w:rsidR="008B5B06">
        <w:t>Archmage</w:t>
      </w:r>
      <w:bookmarkEnd w:id="244"/>
    </w:p>
    <w:p w14:paraId="741247DB" w14:textId="77777777" w:rsidR="008D7E6B" w:rsidRPr="008D7E6B" w:rsidRDefault="008B5B06" w:rsidP="008B5B06">
      <w:pPr>
        <w:rPr>
          <w:b/>
        </w:rPr>
      </w:pPr>
      <w:r>
        <w:t>Medium humanoid (drow), any alignment</w:t>
      </w:r>
    </w:p>
    <w:p w14:paraId="19E0411C" w14:textId="77777777" w:rsidR="008D7E6B" w:rsidRPr="008D7E6B" w:rsidRDefault="008B5B06" w:rsidP="008B5B06">
      <w:pPr>
        <w:rPr>
          <w:b/>
        </w:rPr>
      </w:pPr>
      <w:r>
        <w:t>Armor Class 13 (16 with mage armor)</w:t>
      </w:r>
    </w:p>
    <w:p w14:paraId="05C3EF27" w14:textId="77777777" w:rsidR="008D7E6B" w:rsidRPr="008D7E6B" w:rsidRDefault="008B5B06" w:rsidP="008B5B06">
      <w:pPr>
        <w:rPr>
          <w:b/>
        </w:rPr>
      </w:pPr>
      <w:r>
        <w:t>Hit Points 99 (18d8 + 18)</w:t>
      </w:r>
    </w:p>
    <w:p w14:paraId="3EF2E50A" w14:textId="77777777" w:rsidR="0000645A" w:rsidRDefault="008B5B06" w:rsidP="008B5B06">
      <w:pPr>
        <w:rPr>
          <w:b/>
        </w:rPr>
      </w:pPr>
      <w:r>
        <w:t>Speed 30 ft.</w:t>
      </w:r>
    </w:p>
    <w:p w14:paraId="46692B66" w14:textId="141868D6" w:rsidR="00E82E8E" w:rsidRPr="00E82E8E" w:rsidRDefault="00233FFA" w:rsidP="008B5B06">
      <w:pPr>
        <w:rPr>
          <w:b/>
        </w:rPr>
      </w:pPr>
      <w:r>
        <w:t>STR</w:t>
      </w:r>
      <w:r>
        <w:tab/>
        <w:t>DEX</w:t>
      </w:r>
      <w:r>
        <w:tab/>
        <w:t>CON</w:t>
      </w:r>
      <w:r>
        <w:tab/>
        <w:t>INT</w:t>
      </w:r>
      <w:r>
        <w:tab/>
        <w:t>WIS</w:t>
      </w:r>
      <w:r>
        <w:tab/>
        <w:t>CHA</w:t>
      </w:r>
    </w:p>
    <w:p w14:paraId="1E57949A" w14:textId="77777777" w:rsidR="00E82E8E" w:rsidRPr="00E82E8E" w:rsidRDefault="008B5B06" w:rsidP="008B5B06">
      <w:pPr>
        <w:rPr>
          <w:b/>
        </w:rPr>
      </w:pPr>
      <w:r>
        <w:t xml:space="preserve">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20 (+5) 15 (+2) </w:t>
      </w:r>
      <w:r w:rsidR="00E82E8E" w:rsidRPr="00E82E8E">
        <w:rPr>
          <w:b/>
        </w:rPr>
        <w:t>17 (+3)</w:t>
      </w:r>
    </w:p>
    <w:p w14:paraId="241EB068" w14:textId="33FA2483" w:rsidR="008D7E6B" w:rsidRPr="008D7E6B" w:rsidRDefault="008B5B06" w:rsidP="008B5B06">
      <w:pPr>
        <w:rPr>
          <w:b/>
        </w:rPr>
      </w:pPr>
      <w:r>
        <w:t>Saving Throws Int +9, Wis +6</w:t>
      </w:r>
    </w:p>
    <w:p w14:paraId="0E725D1A" w14:textId="77777777" w:rsidR="008D7E6B" w:rsidRPr="008D7E6B" w:rsidRDefault="008B5B06" w:rsidP="008B5B06">
      <w:pPr>
        <w:rPr>
          <w:b/>
        </w:rPr>
      </w:pPr>
      <w:r>
        <w:t>Skills Arcana +13, History +13</w:t>
      </w:r>
    </w:p>
    <w:p w14:paraId="0A6607AA" w14:textId="77777777" w:rsidR="008D7E6B" w:rsidRPr="008D7E6B" w:rsidRDefault="008B5B06" w:rsidP="008B5B06">
      <w:pPr>
        <w:rPr>
          <w:b/>
        </w:rPr>
      </w:pPr>
      <w:r>
        <w:t>Damage Resistance damage from spells; nonmagical</w:t>
      </w:r>
    </w:p>
    <w:p w14:paraId="0B7481C5" w14:textId="77777777" w:rsidR="008D7E6B" w:rsidRPr="008D7E6B" w:rsidRDefault="008B5B06" w:rsidP="008B5B06">
      <w:pPr>
        <w:rPr>
          <w:b/>
        </w:rPr>
      </w:pPr>
      <w:r>
        <w:t>bludgeoning, piercing, and slashing (from stoneskin)</w:t>
      </w:r>
    </w:p>
    <w:p w14:paraId="12DB6656" w14:textId="77777777" w:rsidR="008D7E6B" w:rsidRPr="008D7E6B" w:rsidRDefault="008B5B06" w:rsidP="008B5B06">
      <w:pPr>
        <w:rPr>
          <w:b/>
        </w:rPr>
      </w:pPr>
      <w:r>
        <w:t>Senses darkvision 120 ft., passive Perception 12</w:t>
      </w:r>
    </w:p>
    <w:p w14:paraId="2816436B" w14:textId="77777777" w:rsidR="008D7E6B" w:rsidRPr="008D7E6B" w:rsidRDefault="008B5B06" w:rsidP="008B5B06">
      <w:pPr>
        <w:rPr>
          <w:b/>
        </w:rPr>
      </w:pPr>
      <w:r>
        <w:t>Languages Undercommon, Elvish, Dwarvish, Thayan,</w:t>
      </w:r>
    </w:p>
    <w:p w14:paraId="31834217" w14:textId="77777777" w:rsidR="008D7E6B" w:rsidRPr="008D7E6B" w:rsidRDefault="008B5B06" w:rsidP="008B5B06">
      <w:pPr>
        <w:rPr>
          <w:b/>
        </w:rPr>
      </w:pPr>
      <w:r>
        <w:t>Gnomish, Netherese</w:t>
      </w:r>
    </w:p>
    <w:p w14:paraId="1E4FB924" w14:textId="77777777" w:rsidR="008D7E6B" w:rsidRPr="008D7E6B" w:rsidRDefault="008B5B06" w:rsidP="008B5B06">
      <w:pPr>
        <w:rPr>
          <w:b/>
        </w:rPr>
      </w:pPr>
      <w:r>
        <w:t>Challenge 12 (8,400 XP)</w:t>
      </w:r>
    </w:p>
    <w:p w14:paraId="52C2461F" w14:textId="77777777" w:rsidR="008D7E6B" w:rsidRPr="008D7E6B" w:rsidRDefault="008B5B06" w:rsidP="008B5B06">
      <w:pPr>
        <w:rPr>
          <w:b/>
        </w:rPr>
      </w:pPr>
      <w:r>
        <w:t>Magic Resistance. The archmage has advantage on</w:t>
      </w:r>
    </w:p>
    <w:p w14:paraId="7CC3D44B" w14:textId="77777777" w:rsidR="008D7E6B" w:rsidRPr="008D7E6B" w:rsidRDefault="008B5B06" w:rsidP="008B5B06">
      <w:pPr>
        <w:rPr>
          <w:b/>
        </w:rPr>
      </w:pPr>
      <w:r>
        <w:t>saving throws against spells and other magical effects.</w:t>
      </w:r>
    </w:p>
    <w:p w14:paraId="50B314D8" w14:textId="77777777" w:rsidR="008D7E6B" w:rsidRPr="008D7E6B" w:rsidRDefault="008B5B06" w:rsidP="008B5B06">
      <w:pPr>
        <w:rPr>
          <w:b/>
        </w:rPr>
      </w:pPr>
      <w:r>
        <w:t>Fey Ancestry. The drow has advantage on saving</w:t>
      </w:r>
    </w:p>
    <w:p w14:paraId="3E3E33FB" w14:textId="77777777" w:rsidR="008D7E6B" w:rsidRPr="008D7E6B" w:rsidRDefault="008B5B06" w:rsidP="008B5B06">
      <w:pPr>
        <w:rPr>
          <w:b/>
        </w:rPr>
      </w:pPr>
      <w:r>
        <w:t>throws against being charmed, and magic can’t put it</w:t>
      </w:r>
    </w:p>
    <w:p w14:paraId="3780E3CC" w14:textId="77777777" w:rsidR="008D7E6B" w:rsidRPr="008D7E6B" w:rsidRDefault="008B5B06" w:rsidP="008B5B06">
      <w:pPr>
        <w:rPr>
          <w:b/>
        </w:rPr>
      </w:pPr>
      <w:r>
        <w:t>to sleep.</w:t>
      </w:r>
    </w:p>
    <w:p w14:paraId="7941872D" w14:textId="77777777" w:rsidR="008D7E6B" w:rsidRPr="008D7E6B" w:rsidRDefault="008B5B06" w:rsidP="008B5B06">
      <w:pPr>
        <w:rPr>
          <w:b/>
        </w:rPr>
      </w:pPr>
      <w:r>
        <w:t>Sunlight Sensitivity. While in sunlight, the drow has</w:t>
      </w:r>
    </w:p>
    <w:p w14:paraId="1C3672E5" w14:textId="77777777" w:rsidR="008D7E6B" w:rsidRPr="008D7E6B" w:rsidRDefault="008B5B06" w:rsidP="008B5B06">
      <w:pPr>
        <w:rPr>
          <w:b/>
        </w:rPr>
      </w:pPr>
      <w:r>
        <w:t>disadvantage on attack rolls, as well as on Wisdom</w:t>
      </w:r>
    </w:p>
    <w:p w14:paraId="70A4188D" w14:textId="77777777" w:rsidR="008D7E6B" w:rsidRPr="008D7E6B" w:rsidRDefault="008B5B06" w:rsidP="008B5B06">
      <w:pPr>
        <w:rPr>
          <w:b/>
        </w:rPr>
      </w:pPr>
      <w:r>
        <w:t>(Perception) checks that rely on sight.</w:t>
      </w:r>
    </w:p>
    <w:p w14:paraId="427107B7" w14:textId="77777777" w:rsidR="008D7E6B" w:rsidRPr="008D7E6B" w:rsidRDefault="008B5B06" w:rsidP="008B5B06">
      <w:pPr>
        <w:rPr>
          <w:b/>
        </w:rPr>
      </w:pPr>
      <w:r>
        <w:t>Innate Spellcasting. The drow’s spellcasting ability is</w:t>
      </w:r>
    </w:p>
    <w:p w14:paraId="08F07680" w14:textId="77777777" w:rsidR="008D7E6B" w:rsidRPr="008D7E6B" w:rsidRDefault="008B5B06" w:rsidP="008B5B06">
      <w:pPr>
        <w:rPr>
          <w:b/>
        </w:rPr>
      </w:pPr>
      <w:r>
        <w:t>Charisma (spell save DC 16). It can innately cast the</w:t>
      </w:r>
    </w:p>
    <w:p w14:paraId="6230E092" w14:textId="77777777" w:rsidR="008D7E6B" w:rsidRPr="008D7E6B" w:rsidRDefault="008B5B06" w:rsidP="008B5B06">
      <w:pPr>
        <w:rPr>
          <w:b/>
        </w:rPr>
      </w:pPr>
      <w:r>
        <w:t>following spells, requiring no material components:</w:t>
      </w:r>
    </w:p>
    <w:p w14:paraId="787252FD" w14:textId="77777777" w:rsidR="008D7E6B" w:rsidRPr="008D7E6B" w:rsidRDefault="008B5B06" w:rsidP="008B5B06">
      <w:pPr>
        <w:rPr>
          <w:b/>
        </w:rPr>
      </w:pPr>
      <w:r>
        <w:t>At will: dancing lights</w:t>
      </w:r>
    </w:p>
    <w:p w14:paraId="100460DA" w14:textId="77777777" w:rsidR="008D7E6B" w:rsidRPr="008D7E6B" w:rsidRDefault="008B5B06" w:rsidP="008B5B06">
      <w:pPr>
        <w:rPr>
          <w:b/>
        </w:rPr>
      </w:pPr>
      <w:r>
        <w:t>1/day each:  darkness, faerie fire, levitate (self only)</w:t>
      </w:r>
    </w:p>
    <w:p w14:paraId="7DE738A0" w14:textId="77777777" w:rsidR="008D7E6B" w:rsidRPr="008D7E6B" w:rsidRDefault="008B5B06" w:rsidP="008B5B06">
      <w:pPr>
        <w:rPr>
          <w:b/>
        </w:rPr>
      </w:pPr>
      <w:r>
        <w:t>Spellcasting. The archmage is an 18th-level spellcaster.</w:t>
      </w:r>
    </w:p>
    <w:p w14:paraId="0B90EB0F" w14:textId="77777777" w:rsidR="008D7E6B" w:rsidRPr="008D7E6B" w:rsidRDefault="008B5B06" w:rsidP="008B5B06">
      <w:pPr>
        <w:rPr>
          <w:b/>
        </w:rPr>
      </w:pPr>
      <w:r>
        <w:t>Its spellcasting ability is Intelligence (spell save DC 17,</w:t>
      </w:r>
    </w:p>
    <w:p w14:paraId="175FF5FD" w14:textId="77777777" w:rsidR="008D7E6B" w:rsidRPr="008D7E6B" w:rsidRDefault="008B5B06" w:rsidP="008B5B06">
      <w:pPr>
        <w:rPr>
          <w:b/>
        </w:rPr>
      </w:pPr>
      <w:r>
        <w:t>+9 to hit with spell attacks). The archmage can cast</w:t>
      </w:r>
    </w:p>
    <w:p w14:paraId="495BCE8A" w14:textId="77777777" w:rsidR="008D7E6B" w:rsidRPr="008D7E6B" w:rsidRDefault="008B5B06" w:rsidP="008B5B06">
      <w:pPr>
        <w:rPr>
          <w:b/>
        </w:rPr>
      </w:pPr>
      <w:r>
        <w:t>disguise self and invisibility at will and has the following</w:t>
      </w:r>
    </w:p>
    <w:p w14:paraId="692D391D" w14:textId="77777777" w:rsidR="008D7E6B" w:rsidRPr="008D7E6B" w:rsidRDefault="008B5B06" w:rsidP="008B5B06">
      <w:pPr>
        <w:rPr>
          <w:b/>
        </w:rPr>
      </w:pPr>
      <w:r>
        <w:t>wizard spells prepared:</w:t>
      </w:r>
    </w:p>
    <w:p w14:paraId="681676C2" w14:textId="77777777" w:rsidR="008D7E6B" w:rsidRPr="008D7E6B" w:rsidRDefault="008B5B06" w:rsidP="008B5B06">
      <w:pPr>
        <w:rPr>
          <w:b/>
        </w:rPr>
      </w:pPr>
      <w:r>
        <w:t>Cantrips (at will): fire bolt, light, mage hand,</w:t>
      </w:r>
    </w:p>
    <w:p w14:paraId="29A0091A" w14:textId="77777777" w:rsidR="008D7E6B" w:rsidRPr="008D7E6B" w:rsidRDefault="008B5B06" w:rsidP="008B5B06">
      <w:pPr>
        <w:rPr>
          <w:b/>
        </w:rPr>
      </w:pPr>
      <w:r>
        <w:t>prestidigitation, shocking grasp</w:t>
      </w:r>
    </w:p>
    <w:p w14:paraId="0A4069CE" w14:textId="77777777" w:rsidR="008D7E6B" w:rsidRPr="008D7E6B" w:rsidRDefault="008B5B06" w:rsidP="008B5B06">
      <w:pPr>
        <w:rPr>
          <w:b/>
        </w:rPr>
      </w:pPr>
      <w:r>
        <w:t>1st level (4 slots): detect magic, identify, mage armor*,</w:t>
      </w:r>
    </w:p>
    <w:p w14:paraId="7A4DB56A" w14:textId="77777777" w:rsidR="008D7E6B" w:rsidRPr="008D7E6B" w:rsidRDefault="008B5B06" w:rsidP="008B5B06">
      <w:pPr>
        <w:rPr>
          <w:b/>
        </w:rPr>
      </w:pPr>
      <w:r>
        <w:t>magic missile</w:t>
      </w:r>
    </w:p>
    <w:p w14:paraId="1D11EDD4" w14:textId="77777777" w:rsidR="008D7E6B" w:rsidRPr="008D7E6B" w:rsidRDefault="008B5B06" w:rsidP="008B5B06">
      <w:pPr>
        <w:rPr>
          <w:b/>
        </w:rPr>
      </w:pPr>
      <w:r>
        <w:t>2nd level (3 slots): detect thoughts, mirror image, misty</w:t>
      </w:r>
    </w:p>
    <w:p w14:paraId="0248AC90" w14:textId="77777777" w:rsidR="008D7E6B" w:rsidRPr="008D7E6B" w:rsidRDefault="008B5B06" w:rsidP="008B5B06">
      <w:pPr>
        <w:rPr>
          <w:b/>
        </w:rPr>
      </w:pPr>
      <w:r>
        <w:t>step</w:t>
      </w:r>
    </w:p>
    <w:p w14:paraId="3F5E952A" w14:textId="77777777" w:rsidR="008D7E6B" w:rsidRPr="008D7E6B" w:rsidRDefault="008B5B06" w:rsidP="008B5B06">
      <w:pPr>
        <w:rPr>
          <w:b/>
        </w:rPr>
      </w:pPr>
      <w:r>
        <w:t>3rd level (3 slots): counterspell, fly, lightning bolt</w:t>
      </w:r>
    </w:p>
    <w:p w14:paraId="58729A5D" w14:textId="77777777" w:rsidR="008D7E6B" w:rsidRPr="008D7E6B" w:rsidRDefault="008B5B06" w:rsidP="008B5B06">
      <w:pPr>
        <w:rPr>
          <w:b/>
        </w:rPr>
      </w:pPr>
      <w:r>
        <w:t>4th level (3 slots): banishment, fire shield, stoneskin*</w:t>
      </w:r>
    </w:p>
    <w:p w14:paraId="3F977866" w14:textId="77777777" w:rsidR="008D7E6B" w:rsidRPr="008D7E6B" w:rsidRDefault="008B5B06" w:rsidP="008B5B06">
      <w:pPr>
        <w:rPr>
          <w:b/>
        </w:rPr>
      </w:pPr>
      <w:r>
        <w:t>5th level (3 slots): cone of cold, scrying, wall of force</w:t>
      </w:r>
    </w:p>
    <w:p w14:paraId="46D67362" w14:textId="77777777" w:rsidR="008D7E6B" w:rsidRPr="008D7E6B" w:rsidRDefault="008B5B06" w:rsidP="008B5B06">
      <w:pPr>
        <w:rPr>
          <w:b/>
        </w:rPr>
      </w:pPr>
      <w:r>
        <w:t>6th level (3 slots): globe of invulnerability</w:t>
      </w:r>
    </w:p>
    <w:p w14:paraId="3800E2BB" w14:textId="77777777" w:rsidR="008D7E6B" w:rsidRPr="008D7E6B" w:rsidRDefault="008B5B06" w:rsidP="008B5B06">
      <w:pPr>
        <w:rPr>
          <w:b/>
        </w:rPr>
      </w:pPr>
      <w:r>
        <w:t>7th level (3 slots): teleport</w:t>
      </w:r>
    </w:p>
    <w:p w14:paraId="236AC9FB" w14:textId="77777777" w:rsidR="008D7E6B" w:rsidRPr="008D7E6B" w:rsidRDefault="008B5B06" w:rsidP="008B5B06">
      <w:pPr>
        <w:rPr>
          <w:b/>
        </w:rPr>
      </w:pPr>
      <w:r>
        <w:t>8th level (3 slots): mind blank*</w:t>
      </w:r>
    </w:p>
    <w:p w14:paraId="54A3E2FF" w14:textId="77777777" w:rsidR="008D7E6B" w:rsidRPr="008D7E6B" w:rsidRDefault="008B5B06" w:rsidP="008B5B06">
      <w:pPr>
        <w:rPr>
          <w:b/>
        </w:rPr>
      </w:pPr>
      <w:r>
        <w:t>9th level (3 slots): time stop</w:t>
      </w:r>
    </w:p>
    <w:p w14:paraId="25A393E5" w14:textId="77777777" w:rsidR="008D7E6B" w:rsidRPr="008D7E6B" w:rsidRDefault="008B5B06" w:rsidP="008B5B06">
      <w:pPr>
        <w:rPr>
          <w:b/>
        </w:rPr>
      </w:pPr>
      <w:r>
        <w:t>*: The archmage casts these spells on itself before</w:t>
      </w:r>
    </w:p>
    <w:p w14:paraId="41A43BCE" w14:textId="77777777" w:rsidR="008D7E6B" w:rsidRPr="008D7E6B" w:rsidRDefault="008B5B06" w:rsidP="008B5B06">
      <w:pPr>
        <w:rPr>
          <w:b/>
        </w:rPr>
      </w:pPr>
      <w:r>
        <w:t>combat</w:t>
      </w:r>
    </w:p>
    <w:p w14:paraId="116E8D94" w14:textId="77777777" w:rsidR="008D7E6B" w:rsidRPr="008D7E6B" w:rsidRDefault="008B5B06" w:rsidP="008B5B06">
      <w:pPr>
        <w:rPr>
          <w:b/>
        </w:rPr>
      </w:pPr>
      <w:r>
        <w:t>Actions</w:t>
      </w:r>
    </w:p>
    <w:p w14:paraId="47F833A4" w14:textId="77777777" w:rsidR="008D7E6B" w:rsidRPr="008D7E6B" w:rsidRDefault="008B5B06" w:rsidP="008B5B06">
      <w:pPr>
        <w:rPr>
          <w:b/>
        </w:rPr>
      </w:pPr>
      <w:r>
        <w:t>Dagger. Melee or Ranged Weapon Attack: +7 to hit,</w:t>
      </w:r>
    </w:p>
    <w:p w14:paraId="5C98F2CB" w14:textId="77777777" w:rsidR="008D7E6B" w:rsidRPr="008D7E6B" w:rsidRDefault="008B5B06" w:rsidP="008B5B06">
      <w:pPr>
        <w:rPr>
          <w:b/>
        </w:rPr>
      </w:pPr>
      <w:r>
        <w:t>reach 5 ft. or range 20/60 ft., one target. Hit: 5 (1d4 +</w:t>
      </w:r>
    </w:p>
    <w:p w14:paraId="6A5147CC" w14:textId="77777777" w:rsidR="008D7E6B" w:rsidRPr="008D7E6B" w:rsidRDefault="008B5B06" w:rsidP="008B5B06">
      <w:pPr>
        <w:rPr>
          <w:b/>
        </w:rPr>
      </w:pPr>
      <w:r>
        <w:t>3) piercing damage.</w:t>
      </w:r>
    </w:p>
    <w:p w14:paraId="40EA9B28" w14:textId="6172F993" w:rsidR="008D7E6B" w:rsidRPr="008D7E6B" w:rsidRDefault="00B407E7" w:rsidP="00A7533C">
      <w:pPr>
        <w:pStyle w:val="2"/>
        <w:rPr>
          <w:b/>
        </w:rPr>
      </w:pPr>
      <w:bookmarkStart w:id="245" w:name="_Toc510259826"/>
      <w:r>
        <w:t>Drow</w:t>
      </w:r>
      <w:r w:rsidR="001E3E12">
        <w:t xml:space="preserve"> </w:t>
      </w:r>
      <w:r w:rsidR="008B5B06">
        <w:t>Assassin</w:t>
      </w:r>
      <w:bookmarkEnd w:id="245"/>
    </w:p>
    <w:p w14:paraId="4F7D296E" w14:textId="77777777" w:rsidR="008D7E6B" w:rsidRPr="008D7E6B" w:rsidRDefault="008B5B06" w:rsidP="008B5B06">
      <w:pPr>
        <w:rPr>
          <w:b/>
        </w:rPr>
      </w:pPr>
      <w:r>
        <w:t>Medium humanoid (drow), neutral evil</w:t>
      </w:r>
    </w:p>
    <w:p w14:paraId="17A3D291" w14:textId="77777777" w:rsidR="008D7E6B" w:rsidRPr="008D7E6B" w:rsidRDefault="008B5B06" w:rsidP="008B5B06">
      <w:pPr>
        <w:rPr>
          <w:b/>
        </w:rPr>
      </w:pPr>
      <w:r>
        <w:t>Armor Class 16 (studded leather)</w:t>
      </w:r>
    </w:p>
    <w:p w14:paraId="76986D18" w14:textId="77777777" w:rsidR="008D7E6B" w:rsidRPr="008D7E6B" w:rsidRDefault="008B5B06" w:rsidP="008B5B06">
      <w:pPr>
        <w:rPr>
          <w:b/>
        </w:rPr>
      </w:pPr>
      <w:r>
        <w:t>Hit Points 78 (12d8 + 24)</w:t>
      </w:r>
    </w:p>
    <w:p w14:paraId="2921F540" w14:textId="77777777" w:rsidR="0000645A" w:rsidRDefault="008B5B06" w:rsidP="008B5B06">
      <w:pPr>
        <w:rPr>
          <w:b/>
        </w:rPr>
      </w:pPr>
      <w:r>
        <w:t>Speed 30 ft.</w:t>
      </w:r>
    </w:p>
    <w:p w14:paraId="78623C0B" w14:textId="02E77643" w:rsidR="00E82E8E" w:rsidRPr="00E82E8E" w:rsidRDefault="00233FFA" w:rsidP="008B5B06">
      <w:pPr>
        <w:rPr>
          <w:b/>
        </w:rPr>
      </w:pPr>
      <w:r>
        <w:t>STR</w:t>
      </w:r>
      <w:r>
        <w:tab/>
        <w:t>DEX</w:t>
      </w:r>
      <w:r>
        <w:tab/>
        <w:t>CON</w:t>
      </w:r>
      <w:r>
        <w:tab/>
        <w:t>INT</w:t>
      </w:r>
      <w:r>
        <w:tab/>
        <w:t>WIS</w:t>
      </w:r>
      <w:r>
        <w:tab/>
        <w:t>CHA</w:t>
      </w:r>
    </w:p>
    <w:p w14:paraId="1273EED1" w14:textId="67B2FE1E" w:rsidR="008D7E6B" w:rsidRPr="008D7E6B" w:rsidRDefault="008B5B06" w:rsidP="008B5B06">
      <w:pPr>
        <w:rPr>
          <w:b/>
        </w:rPr>
      </w:pPr>
      <w:r>
        <w:t xml:space="preserve">11 (+0) 18 (+4) </w:t>
      </w:r>
      <w:r w:rsidR="00C42C9F">
        <w:t>14 (+2)</w:t>
      </w:r>
      <w:r w:rsidR="00C42C9F">
        <w:tab/>
      </w:r>
      <w:r>
        <w:t>13 (+1) 11 (+0) 11 (+0)</w:t>
      </w:r>
    </w:p>
    <w:p w14:paraId="42F00925" w14:textId="77777777" w:rsidR="008D7E6B" w:rsidRPr="008D7E6B" w:rsidRDefault="008B5B06" w:rsidP="008B5B06">
      <w:pPr>
        <w:rPr>
          <w:b/>
        </w:rPr>
      </w:pPr>
      <w:r>
        <w:t>Saving Throws Dex +8, Int +5</w:t>
      </w:r>
    </w:p>
    <w:p w14:paraId="608F3D3C" w14:textId="77777777" w:rsidR="008D7E6B" w:rsidRPr="008D7E6B" w:rsidRDefault="008B5B06" w:rsidP="008B5B06">
      <w:pPr>
        <w:rPr>
          <w:b/>
        </w:rPr>
      </w:pPr>
      <w:r>
        <w:t>Skills Acrobatics +8, Deception +4, Perception +4,</w:t>
      </w:r>
    </w:p>
    <w:p w14:paraId="073D1F86" w14:textId="77777777" w:rsidR="008D7E6B" w:rsidRPr="008D7E6B" w:rsidRDefault="008B5B06" w:rsidP="008B5B06">
      <w:pPr>
        <w:rPr>
          <w:b/>
        </w:rPr>
      </w:pPr>
      <w:r>
        <w:t>Stealth +11</w:t>
      </w:r>
    </w:p>
    <w:p w14:paraId="2CC3DA50" w14:textId="77777777" w:rsidR="008D7E6B" w:rsidRPr="008D7E6B" w:rsidRDefault="008B5B06" w:rsidP="008B5B06">
      <w:pPr>
        <w:rPr>
          <w:b/>
        </w:rPr>
      </w:pPr>
      <w:r>
        <w:t>Damage Resistances poison</w:t>
      </w:r>
    </w:p>
    <w:p w14:paraId="5FC4E0AA" w14:textId="77777777" w:rsidR="008D7E6B" w:rsidRPr="008D7E6B" w:rsidRDefault="008B5B06" w:rsidP="008B5B06">
      <w:pPr>
        <w:rPr>
          <w:b/>
        </w:rPr>
      </w:pPr>
      <w:r>
        <w:t>Senses darkvision 120 ft., passive Perception 14</w:t>
      </w:r>
    </w:p>
    <w:p w14:paraId="1DF26ADD" w14:textId="77777777" w:rsidR="008D7E6B" w:rsidRPr="008D7E6B" w:rsidRDefault="008B5B06" w:rsidP="008B5B06">
      <w:pPr>
        <w:rPr>
          <w:b/>
        </w:rPr>
      </w:pPr>
      <w:r>
        <w:t>Languages Thieves’ cant, Undercommon, Elvish</w:t>
      </w:r>
    </w:p>
    <w:p w14:paraId="0CC9AFF6" w14:textId="77777777" w:rsidR="008D7E6B" w:rsidRPr="008D7E6B" w:rsidRDefault="008B5B06" w:rsidP="008B5B06">
      <w:pPr>
        <w:rPr>
          <w:b/>
        </w:rPr>
      </w:pPr>
      <w:r>
        <w:t>Challenge 8 (3,900 XP)</w:t>
      </w:r>
    </w:p>
    <w:p w14:paraId="0621F61F" w14:textId="77777777" w:rsidR="008D7E6B" w:rsidRPr="008D7E6B" w:rsidRDefault="008B5B06" w:rsidP="008B5B06">
      <w:pPr>
        <w:rPr>
          <w:b/>
        </w:rPr>
      </w:pPr>
      <w:r>
        <w:t>Assassinate. During its first turn, the assassin has</w:t>
      </w:r>
    </w:p>
    <w:p w14:paraId="2B93A193" w14:textId="77777777" w:rsidR="008D7E6B" w:rsidRPr="008D7E6B" w:rsidRDefault="008B5B06" w:rsidP="008B5B06">
      <w:pPr>
        <w:rPr>
          <w:b/>
        </w:rPr>
      </w:pPr>
      <w:r>
        <w:t>advantage on attack rolls against any creature that</w:t>
      </w:r>
    </w:p>
    <w:p w14:paraId="4ED6ACEA" w14:textId="77777777" w:rsidR="008D7E6B" w:rsidRPr="008D7E6B" w:rsidRDefault="008B5B06" w:rsidP="008B5B06">
      <w:pPr>
        <w:rPr>
          <w:b/>
        </w:rPr>
      </w:pPr>
      <w:r>
        <w:t>hasn’t taken a turn. Any hit the assassin scores against</w:t>
      </w:r>
    </w:p>
    <w:p w14:paraId="09A97A78" w14:textId="77777777" w:rsidR="008D7E6B" w:rsidRPr="008D7E6B" w:rsidRDefault="008B5B06" w:rsidP="008B5B06">
      <w:pPr>
        <w:rPr>
          <w:b/>
        </w:rPr>
      </w:pPr>
      <w:r>
        <w:t>a surprised creature is a critical hit.</w:t>
      </w:r>
    </w:p>
    <w:p w14:paraId="78B56396" w14:textId="77777777" w:rsidR="008D7E6B" w:rsidRPr="008D7E6B" w:rsidRDefault="008B5B06" w:rsidP="008B5B06">
      <w:pPr>
        <w:rPr>
          <w:b/>
        </w:rPr>
      </w:pPr>
      <w:r>
        <w:t>Evasion. If the assassin is subjected to an effect that</w:t>
      </w:r>
    </w:p>
    <w:p w14:paraId="345F53FA" w14:textId="77777777" w:rsidR="008D7E6B" w:rsidRPr="008D7E6B" w:rsidRDefault="008B5B06" w:rsidP="008B5B06">
      <w:pPr>
        <w:rPr>
          <w:b/>
        </w:rPr>
      </w:pPr>
      <w:r>
        <w:t>allows it to make a Dexterity saving throw to take only</w:t>
      </w:r>
    </w:p>
    <w:p w14:paraId="61E2FF27" w14:textId="77777777" w:rsidR="008D7E6B" w:rsidRPr="008D7E6B" w:rsidRDefault="008B5B06" w:rsidP="008B5B06">
      <w:pPr>
        <w:rPr>
          <w:b/>
        </w:rPr>
      </w:pPr>
      <w:r>
        <w:t>half damage, the assassin instead takes no damage if it</w:t>
      </w:r>
    </w:p>
    <w:p w14:paraId="30315859" w14:textId="77777777" w:rsidR="008D7E6B" w:rsidRPr="008D7E6B" w:rsidRDefault="008B5B06" w:rsidP="008B5B06">
      <w:pPr>
        <w:rPr>
          <w:b/>
        </w:rPr>
      </w:pPr>
      <w:r>
        <w:t>succeeds on the saving throw, and only half damage if</w:t>
      </w:r>
    </w:p>
    <w:p w14:paraId="2CF1E3D5" w14:textId="77777777" w:rsidR="008D7E6B" w:rsidRPr="008D7E6B" w:rsidRDefault="008B5B06" w:rsidP="008B5B06">
      <w:pPr>
        <w:rPr>
          <w:b/>
        </w:rPr>
      </w:pPr>
      <w:r>
        <w:t>it fails.</w:t>
      </w:r>
    </w:p>
    <w:p w14:paraId="34532573" w14:textId="77777777" w:rsidR="008D7E6B" w:rsidRPr="008D7E6B" w:rsidRDefault="008B5B06" w:rsidP="008B5B06">
      <w:pPr>
        <w:rPr>
          <w:b/>
        </w:rPr>
      </w:pPr>
      <w:r>
        <w:t>Sneak Attack (1/Turn). The assassin deals an extra 13</w:t>
      </w:r>
    </w:p>
    <w:p w14:paraId="0F2B570D" w14:textId="77777777" w:rsidR="008D7E6B" w:rsidRPr="008D7E6B" w:rsidRDefault="008B5B06" w:rsidP="008B5B06">
      <w:pPr>
        <w:rPr>
          <w:b/>
        </w:rPr>
      </w:pPr>
      <w:r>
        <w:t>(4d6) damage when it hits a target with a weapon</w:t>
      </w:r>
    </w:p>
    <w:p w14:paraId="3F7EC7D4" w14:textId="77777777" w:rsidR="008D7E6B" w:rsidRPr="008D7E6B" w:rsidRDefault="008B5B06" w:rsidP="008B5B06">
      <w:pPr>
        <w:rPr>
          <w:b/>
        </w:rPr>
      </w:pPr>
      <w:r>
        <w:t>attack and has advantage on the attack roll, or when</w:t>
      </w:r>
    </w:p>
    <w:p w14:paraId="6FD78998" w14:textId="77777777" w:rsidR="008D7E6B" w:rsidRPr="008D7E6B" w:rsidRDefault="008B5B06" w:rsidP="008B5B06">
      <w:pPr>
        <w:rPr>
          <w:b/>
        </w:rPr>
      </w:pPr>
      <w:r>
        <w:t>the target is within 5 feet of an ally of the assassin that</w:t>
      </w:r>
    </w:p>
    <w:p w14:paraId="06107767" w14:textId="77777777" w:rsidR="008D7E6B" w:rsidRPr="008D7E6B" w:rsidRDefault="008B5B06" w:rsidP="008B5B06">
      <w:pPr>
        <w:rPr>
          <w:b/>
        </w:rPr>
      </w:pPr>
      <w:r>
        <w:t>isn’t incapacitated and the assassin doesn’t have</w:t>
      </w:r>
    </w:p>
    <w:p w14:paraId="034A8530" w14:textId="77777777" w:rsidR="008D7E6B" w:rsidRPr="008D7E6B" w:rsidRDefault="008B5B06" w:rsidP="008B5B06">
      <w:pPr>
        <w:rPr>
          <w:b/>
        </w:rPr>
      </w:pPr>
      <w:r>
        <w:t>disadvantage on the attack roll.</w:t>
      </w:r>
    </w:p>
    <w:p w14:paraId="12E2751A" w14:textId="77777777" w:rsidR="008D7E6B" w:rsidRPr="008D7E6B" w:rsidRDefault="008B5B06" w:rsidP="008B5B06">
      <w:pPr>
        <w:rPr>
          <w:b/>
        </w:rPr>
      </w:pPr>
      <w:r>
        <w:t>Fey Ancestry. The drow has advantage on saving</w:t>
      </w:r>
    </w:p>
    <w:p w14:paraId="4431D792" w14:textId="77777777" w:rsidR="008D7E6B" w:rsidRPr="008D7E6B" w:rsidRDefault="008B5B06" w:rsidP="008B5B06">
      <w:pPr>
        <w:rPr>
          <w:b/>
        </w:rPr>
      </w:pPr>
      <w:r>
        <w:t>throws against being charmed, and magic can’t put it</w:t>
      </w:r>
    </w:p>
    <w:p w14:paraId="3196F1C5" w14:textId="77777777" w:rsidR="008D7E6B" w:rsidRPr="008D7E6B" w:rsidRDefault="008B5B06" w:rsidP="008B5B06">
      <w:pPr>
        <w:rPr>
          <w:b/>
        </w:rPr>
      </w:pPr>
      <w:r>
        <w:t>to sleep.</w:t>
      </w:r>
    </w:p>
    <w:p w14:paraId="4D4721C8" w14:textId="77777777" w:rsidR="008D7E6B" w:rsidRPr="008D7E6B" w:rsidRDefault="008B5B06" w:rsidP="008B5B06">
      <w:pPr>
        <w:rPr>
          <w:b/>
        </w:rPr>
      </w:pPr>
      <w:r>
        <w:t>Sunlight Sensitivity. While in sunlight, the drow has</w:t>
      </w:r>
    </w:p>
    <w:p w14:paraId="4587CC61" w14:textId="77777777" w:rsidR="008D7E6B" w:rsidRPr="008D7E6B" w:rsidRDefault="008B5B06" w:rsidP="008B5B06">
      <w:pPr>
        <w:rPr>
          <w:b/>
        </w:rPr>
      </w:pPr>
      <w:r>
        <w:t>disadvantage on attack rolls, as well as on Wisdom</w:t>
      </w:r>
    </w:p>
    <w:p w14:paraId="666720BD" w14:textId="77777777" w:rsidR="008D7E6B" w:rsidRPr="008D7E6B" w:rsidRDefault="008B5B06" w:rsidP="008B5B06">
      <w:pPr>
        <w:rPr>
          <w:b/>
        </w:rPr>
      </w:pPr>
      <w:r>
        <w:t>(Perception) checks that rely on sight.</w:t>
      </w:r>
    </w:p>
    <w:p w14:paraId="3F5CDF7C" w14:textId="77777777" w:rsidR="008D7E6B" w:rsidRPr="008D7E6B" w:rsidRDefault="008B5B06" w:rsidP="008B5B06">
      <w:pPr>
        <w:rPr>
          <w:b/>
        </w:rPr>
      </w:pPr>
      <w:r>
        <w:t>Innate Spellcasting. The drow’s spellcasting ability is</w:t>
      </w:r>
    </w:p>
    <w:p w14:paraId="2D853175" w14:textId="77777777" w:rsidR="008D7E6B" w:rsidRPr="008D7E6B" w:rsidRDefault="008B5B06" w:rsidP="008B5B06">
      <w:pPr>
        <w:rPr>
          <w:b/>
        </w:rPr>
      </w:pPr>
      <w:r>
        <w:t>Charisma (spell save DC 16). It can innately cast the</w:t>
      </w:r>
    </w:p>
    <w:p w14:paraId="6F78B47B" w14:textId="77777777" w:rsidR="008D7E6B" w:rsidRPr="008D7E6B" w:rsidRDefault="008B5B06" w:rsidP="008B5B06">
      <w:pPr>
        <w:rPr>
          <w:b/>
        </w:rPr>
      </w:pPr>
      <w:r>
        <w:t>following spells, requiring no material components:</w:t>
      </w:r>
    </w:p>
    <w:p w14:paraId="48D628E7" w14:textId="77777777" w:rsidR="008D7E6B" w:rsidRPr="008D7E6B" w:rsidRDefault="008B5B06" w:rsidP="008B5B06">
      <w:pPr>
        <w:rPr>
          <w:b/>
        </w:rPr>
      </w:pPr>
      <w:r>
        <w:t>At will: dancing lights</w:t>
      </w:r>
    </w:p>
    <w:p w14:paraId="59058242" w14:textId="77777777" w:rsidR="008D7E6B" w:rsidRPr="008D7E6B" w:rsidRDefault="008B5B06" w:rsidP="008B5B06">
      <w:pPr>
        <w:rPr>
          <w:b/>
        </w:rPr>
      </w:pPr>
      <w:r>
        <w:t>1/day each:  darkness, faerie fire, levitate (self only)</w:t>
      </w:r>
    </w:p>
    <w:p w14:paraId="31EFA479" w14:textId="77777777" w:rsidR="008D7E6B" w:rsidRPr="008D7E6B" w:rsidRDefault="008B5B06" w:rsidP="008B5B06">
      <w:pPr>
        <w:rPr>
          <w:b/>
        </w:rPr>
      </w:pPr>
      <w:r>
        <w:t>Actions</w:t>
      </w:r>
    </w:p>
    <w:p w14:paraId="5D7B83A2" w14:textId="77777777" w:rsidR="008D7E6B" w:rsidRPr="008D7E6B" w:rsidRDefault="008B5B06" w:rsidP="008B5B06">
      <w:pPr>
        <w:rPr>
          <w:b/>
        </w:rPr>
      </w:pPr>
      <w:r>
        <w:t>Multiattack. The assassin makes two shortsword</w:t>
      </w:r>
    </w:p>
    <w:p w14:paraId="60F92F2E" w14:textId="77777777" w:rsidR="008D7E6B" w:rsidRPr="008D7E6B" w:rsidRDefault="008B5B06" w:rsidP="008B5B06">
      <w:pPr>
        <w:rPr>
          <w:b/>
        </w:rPr>
      </w:pPr>
      <w:r>
        <w:t>attacks.</w:t>
      </w:r>
    </w:p>
    <w:p w14:paraId="18D2D7C8" w14:textId="77777777" w:rsidR="008D7E6B" w:rsidRPr="008D7E6B" w:rsidRDefault="008B5B06" w:rsidP="008B5B06">
      <w:pPr>
        <w:rPr>
          <w:b/>
        </w:rPr>
      </w:pPr>
      <w:r>
        <w:t>Shortsword. Melee Weapon Attack: +7 to hit, reach 5</w:t>
      </w:r>
    </w:p>
    <w:p w14:paraId="797A2C0E" w14:textId="77777777" w:rsidR="008D7E6B" w:rsidRPr="008D7E6B" w:rsidRDefault="008B5B06" w:rsidP="008B5B06">
      <w:pPr>
        <w:rPr>
          <w:b/>
        </w:rPr>
      </w:pPr>
      <w:r>
        <w:t>ft., one target. Hit: 6 (1d6 + 3) piercing damage, and</w:t>
      </w:r>
    </w:p>
    <w:p w14:paraId="1488562B" w14:textId="77777777" w:rsidR="008D7E6B" w:rsidRPr="008D7E6B" w:rsidRDefault="008B5B06" w:rsidP="008B5B06">
      <w:pPr>
        <w:rPr>
          <w:b/>
        </w:rPr>
      </w:pPr>
      <w:r>
        <w:t>the target must make a DC 15 Constitution saving</w:t>
      </w:r>
    </w:p>
    <w:p w14:paraId="15685C79" w14:textId="77777777" w:rsidR="008D7E6B" w:rsidRPr="008D7E6B" w:rsidRDefault="008B5B06" w:rsidP="008B5B06">
      <w:pPr>
        <w:rPr>
          <w:b/>
        </w:rPr>
      </w:pPr>
      <w:r>
        <w:t>throw, taking 24 (7d6) poison damage on a failed save,</w:t>
      </w:r>
    </w:p>
    <w:p w14:paraId="5B172EB2" w14:textId="77777777" w:rsidR="008D7E6B" w:rsidRPr="008D7E6B" w:rsidRDefault="008B5B06" w:rsidP="008B5B06">
      <w:pPr>
        <w:rPr>
          <w:b/>
        </w:rPr>
      </w:pPr>
      <w:r>
        <w:t>or half as much damage on a successful one.</w:t>
      </w:r>
    </w:p>
    <w:p w14:paraId="4F9A15C0" w14:textId="77777777" w:rsidR="008D7E6B" w:rsidRPr="008D7E6B" w:rsidRDefault="008B5B06" w:rsidP="008B5B06">
      <w:pPr>
        <w:rPr>
          <w:b/>
        </w:rPr>
      </w:pPr>
      <w:r>
        <w:t>Light Crossbow. Ranged Weapon Attack: +7 to hit,</w:t>
      </w:r>
    </w:p>
    <w:p w14:paraId="23D7BEAE" w14:textId="77777777" w:rsidR="008D7E6B" w:rsidRPr="008D7E6B" w:rsidRDefault="008B5B06" w:rsidP="008B5B06">
      <w:pPr>
        <w:rPr>
          <w:b/>
        </w:rPr>
      </w:pPr>
      <w:r>
        <w:t>range 80/320 ft., one target. Hit: 7 (1d8 + 3) piercing</w:t>
      </w:r>
    </w:p>
    <w:p w14:paraId="2A0274A5" w14:textId="77777777" w:rsidR="008D7E6B" w:rsidRPr="008D7E6B" w:rsidRDefault="008B5B06" w:rsidP="008B5B06">
      <w:pPr>
        <w:rPr>
          <w:b/>
        </w:rPr>
      </w:pPr>
      <w:r>
        <w:t>damage, and the target must make a DC 15</w:t>
      </w:r>
    </w:p>
    <w:p w14:paraId="23A77AEF" w14:textId="77777777" w:rsidR="008D7E6B" w:rsidRPr="008D7E6B" w:rsidRDefault="008B5B06" w:rsidP="008B5B06">
      <w:pPr>
        <w:rPr>
          <w:b/>
        </w:rPr>
      </w:pPr>
      <w:r>
        <w:t>Constitution saving throw, taking 24 (7d6) poison</w:t>
      </w:r>
    </w:p>
    <w:p w14:paraId="697066D3" w14:textId="77777777" w:rsidR="008D7E6B" w:rsidRPr="008D7E6B" w:rsidRDefault="008B5B06" w:rsidP="008B5B06">
      <w:pPr>
        <w:rPr>
          <w:b/>
        </w:rPr>
      </w:pPr>
      <w:r>
        <w:t>damage on a failed save, or half as much damage on a</w:t>
      </w:r>
    </w:p>
    <w:p w14:paraId="779764A5" w14:textId="7DDB8453" w:rsidR="008D7E6B" w:rsidRPr="008D7E6B" w:rsidRDefault="008B5B06" w:rsidP="008B5B06">
      <w:pPr>
        <w:rPr>
          <w:b/>
        </w:rPr>
      </w:pPr>
      <w:r>
        <w:t>successful one.</w:t>
      </w:r>
    </w:p>
    <w:p w14:paraId="09129D3F" w14:textId="77777777" w:rsidR="008D7E6B" w:rsidRPr="008D7E6B" w:rsidRDefault="0089294E" w:rsidP="00A7533C">
      <w:pPr>
        <w:pStyle w:val="2"/>
        <w:rPr>
          <w:b/>
        </w:rPr>
      </w:pPr>
      <w:bookmarkStart w:id="246" w:name="_Toc510259827"/>
      <w:r>
        <w:t>Final Death Giant</w:t>
      </w:r>
      <w:bookmarkEnd w:id="246"/>
    </w:p>
    <w:p w14:paraId="25A4205B" w14:textId="77777777" w:rsidR="008D7E6B" w:rsidRPr="008D7E6B" w:rsidRDefault="0089294E" w:rsidP="0089294E">
      <w:pPr>
        <w:rPr>
          <w:b/>
        </w:rPr>
      </w:pPr>
      <w:r>
        <w:t>This is the penultimate goal for the drow. The last remaining</w:t>
      </w:r>
    </w:p>
    <w:p w14:paraId="57A6B26A" w14:textId="77777777" w:rsidR="008D7E6B" w:rsidRPr="008D7E6B" w:rsidRDefault="0089294E" w:rsidP="0089294E">
      <w:pPr>
        <w:rPr>
          <w:b/>
        </w:rPr>
      </w:pPr>
      <w:r>
        <w:t>death giant has taken the form of Kiaransalee, and although</w:t>
      </w:r>
    </w:p>
    <w:p w14:paraId="7900F813" w14:textId="77777777" w:rsidR="008D7E6B" w:rsidRPr="008D7E6B" w:rsidRDefault="0089294E" w:rsidP="0089294E">
      <w:pPr>
        <w:rPr>
          <w:b/>
        </w:rPr>
      </w:pPr>
      <w:r>
        <w:t>it does not have the deity’s full array of powers it is a terribly</w:t>
      </w:r>
    </w:p>
    <w:p w14:paraId="493FDA6B" w14:textId="77777777" w:rsidR="008D7E6B" w:rsidRPr="008D7E6B" w:rsidRDefault="0089294E" w:rsidP="0089294E">
      <w:pPr>
        <w:rPr>
          <w:b/>
        </w:rPr>
      </w:pPr>
      <w:r>
        <w:t>powerful opponent. Characters should be ready to face the</w:t>
      </w:r>
    </w:p>
    <w:p w14:paraId="6D829813" w14:textId="77777777" w:rsidR="008D7E6B" w:rsidRPr="008D7E6B" w:rsidRDefault="0089294E" w:rsidP="0089294E">
      <w:pPr>
        <w:rPr>
          <w:b/>
        </w:rPr>
      </w:pPr>
      <w:r>
        <w:t>fight of their lives, and Dungeon Masters should pull no</w:t>
      </w:r>
    </w:p>
    <w:p w14:paraId="40585744" w14:textId="77777777" w:rsidR="008D7E6B" w:rsidRPr="008D7E6B" w:rsidRDefault="0089294E" w:rsidP="0089294E">
      <w:pPr>
        <w:rPr>
          <w:b/>
        </w:rPr>
      </w:pPr>
      <w:r>
        <w:t>punches. Adjust the final death giant’s stat block as follows:</w:t>
      </w:r>
    </w:p>
    <w:p w14:paraId="46E41B76" w14:textId="77777777" w:rsidR="008D7E6B" w:rsidRPr="008D7E6B" w:rsidRDefault="0089294E" w:rsidP="0089294E">
      <w:pPr>
        <w:rPr>
          <w:b/>
        </w:rPr>
      </w:pPr>
      <w:r>
        <w:t>• Restore lost hit points and maximum hit points; this death</w:t>
      </w:r>
    </w:p>
    <w:p w14:paraId="68AE2178" w14:textId="77777777" w:rsidR="008D7E6B" w:rsidRPr="008D7E6B" w:rsidRDefault="0089294E" w:rsidP="0089294E">
      <w:pPr>
        <w:rPr>
          <w:b/>
        </w:rPr>
      </w:pPr>
      <w:r>
        <w:t>giant has 247 maximum hit points.</w:t>
      </w:r>
    </w:p>
    <w:p w14:paraId="283F456A" w14:textId="77777777" w:rsidR="008D7E6B" w:rsidRPr="008D7E6B" w:rsidRDefault="0089294E" w:rsidP="0089294E">
      <w:pPr>
        <w:rPr>
          <w:b/>
        </w:rPr>
      </w:pPr>
      <w:r>
        <w:t>• Her size becomes medium.</w:t>
      </w:r>
    </w:p>
    <w:p w14:paraId="12A7966F" w14:textId="77777777" w:rsidR="008D7E6B" w:rsidRPr="008D7E6B" w:rsidRDefault="0089294E" w:rsidP="0089294E">
      <w:pPr>
        <w:rPr>
          <w:b/>
        </w:rPr>
      </w:pPr>
      <w:r>
        <w:t>• She no longer has the ability to throw rocks, and her</w:t>
      </w:r>
    </w:p>
    <w:p w14:paraId="61434C48" w14:textId="77777777" w:rsidR="008D7E6B" w:rsidRPr="008D7E6B" w:rsidRDefault="0089294E" w:rsidP="0089294E">
      <w:pPr>
        <w:rPr>
          <w:b/>
        </w:rPr>
      </w:pPr>
      <w:r>
        <w:t>longsword damage becomes 12 (1d8 + 8) one-handed, or</w:t>
      </w:r>
    </w:p>
    <w:p w14:paraId="5A0479CF" w14:textId="77777777" w:rsidR="008D7E6B" w:rsidRPr="008D7E6B" w:rsidRDefault="0089294E" w:rsidP="0089294E">
      <w:pPr>
        <w:rPr>
          <w:b/>
        </w:rPr>
      </w:pPr>
      <w:r>
        <w:t>13 (1d10 + 8) two-handed. Her longsword attacks also</w:t>
      </w:r>
    </w:p>
    <w:p w14:paraId="073141AE" w14:textId="77777777" w:rsidR="008D7E6B" w:rsidRPr="008D7E6B" w:rsidRDefault="0089294E" w:rsidP="0089294E">
      <w:pPr>
        <w:rPr>
          <w:b/>
        </w:rPr>
      </w:pPr>
      <w:r>
        <w:t>inflict 18 (4d8) necrotic damage on a hit.</w:t>
      </w:r>
    </w:p>
    <w:p w14:paraId="5255D34F" w14:textId="77777777" w:rsidR="008D7E6B" w:rsidRPr="008D7E6B" w:rsidRDefault="0089294E" w:rsidP="0089294E">
      <w:pPr>
        <w:rPr>
          <w:b/>
        </w:rPr>
      </w:pPr>
      <w:r>
        <w:t>• All of her melee attacks and melee weapon attacks count</w:t>
      </w:r>
    </w:p>
    <w:p w14:paraId="60D83AD8" w14:textId="77777777" w:rsidR="008D7E6B" w:rsidRPr="008D7E6B" w:rsidRDefault="0089294E" w:rsidP="0089294E">
      <w:pPr>
        <w:rPr>
          <w:b/>
        </w:rPr>
      </w:pPr>
      <w:r>
        <w:t>as magical sources of damage.</w:t>
      </w:r>
    </w:p>
    <w:p w14:paraId="0F2A0E0A" w14:textId="77777777" w:rsidR="008D7E6B" w:rsidRPr="008D7E6B" w:rsidRDefault="0089294E" w:rsidP="0089294E">
      <w:pPr>
        <w:rPr>
          <w:b/>
        </w:rPr>
      </w:pPr>
      <w:r>
        <w:t>• She retains any unused souls from the last combat.</w:t>
      </w:r>
    </w:p>
    <w:p w14:paraId="52879E59" w14:textId="77777777" w:rsidR="008D7E6B" w:rsidRPr="008D7E6B" w:rsidRDefault="0089294E" w:rsidP="0089294E">
      <w:pPr>
        <w:rPr>
          <w:b/>
        </w:rPr>
      </w:pPr>
      <w:r>
        <w:t>• She is resistant to fire, acid, and cold damage.</w:t>
      </w:r>
    </w:p>
    <w:p w14:paraId="39CEA1ED" w14:textId="77777777" w:rsidR="008D7E6B" w:rsidRPr="008D7E6B" w:rsidRDefault="0089294E" w:rsidP="0089294E">
      <w:pPr>
        <w:rPr>
          <w:b/>
        </w:rPr>
      </w:pPr>
      <w:r>
        <w:t>• She is immune to necrotic damage, and cannot be</w:t>
      </w:r>
    </w:p>
    <w:p w14:paraId="12255753" w14:textId="77777777" w:rsidR="008D7E6B" w:rsidRPr="008D7E6B" w:rsidRDefault="0089294E" w:rsidP="0089294E">
      <w:pPr>
        <w:rPr>
          <w:b/>
        </w:rPr>
      </w:pPr>
      <w:r>
        <w:t>charmed, confused, or frightened.</w:t>
      </w:r>
    </w:p>
    <w:p w14:paraId="168B5C53" w14:textId="77777777" w:rsidR="008D7E6B" w:rsidRPr="008D7E6B" w:rsidRDefault="0089294E" w:rsidP="0089294E">
      <w:pPr>
        <w:rPr>
          <w:b/>
        </w:rPr>
      </w:pPr>
      <w:r>
        <w:t>• On initiative count 20 (losing ties), the death giant may</w:t>
      </w:r>
    </w:p>
    <w:p w14:paraId="586FA8B6" w14:textId="77777777" w:rsidR="008D7E6B" w:rsidRPr="008D7E6B" w:rsidRDefault="0089294E" w:rsidP="0089294E">
      <w:pPr>
        <w:rPr>
          <w:b/>
        </w:rPr>
      </w:pPr>
      <w:r>
        <w:t>bring 2 tier 4 wraiths into existence if none are present.</w:t>
      </w:r>
    </w:p>
    <w:p w14:paraId="394E8BD4" w14:textId="77777777" w:rsidR="008D7E6B" w:rsidRPr="008D7E6B" w:rsidRDefault="0089294E" w:rsidP="0089294E">
      <w:pPr>
        <w:rPr>
          <w:b/>
        </w:rPr>
      </w:pPr>
      <w:r>
        <w:t>• Until the arcane shell is broken by her destruction, nothing</w:t>
      </w:r>
    </w:p>
    <w:p w14:paraId="535C2333" w14:textId="77777777" w:rsidR="008D7E6B" w:rsidRPr="008D7E6B" w:rsidRDefault="0089294E" w:rsidP="0089294E">
      <w:pPr>
        <w:rPr>
          <w:b/>
        </w:rPr>
      </w:pPr>
      <w:r>
        <w:t>can teleport into or out of the shell, though teleportation</w:t>
      </w:r>
    </w:p>
    <w:p w14:paraId="47154B86" w14:textId="77777777" w:rsidR="008D7E6B" w:rsidRPr="008D7E6B" w:rsidRDefault="0089294E" w:rsidP="0089294E">
      <w:pPr>
        <w:rPr>
          <w:b/>
        </w:rPr>
      </w:pPr>
      <w:r>
        <w:t>between points inside this space is not affected. Spells that</w:t>
      </w:r>
    </w:p>
    <w:p w14:paraId="7675D01E" w14:textId="77777777" w:rsidR="008D7E6B" w:rsidRPr="008D7E6B" w:rsidRDefault="0089294E" w:rsidP="0089294E">
      <w:pPr>
        <w:rPr>
          <w:b/>
        </w:rPr>
      </w:pPr>
      <w:r>
        <w:t>do not function include maze, plane shift, banishment,</w:t>
      </w:r>
    </w:p>
    <w:p w14:paraId="606316D2" w14:textId="77777777" w:rsidR="008D7E6B" w:rsidRPr="008D7E6B" w:rsidRDefault="0089294E" w:rsidP="0089294E">
      <w:pPr>
        <w:rPr>
          <w:b/>
        </w:rPr>
      </w:pPr>
      <w:r>
        <w:t>summon spells, and the like; spells like misty step work just</w:t>
      </w:r>
    </w:p>
    <w:p w14:paraId="6588B0B0" w14:textId="77777777" w:rsidR="008D7E6B" w:rsidRPr="008D7E6B" w:rsidRDefault="0089294E" w:rsidP="0089294E">
      <w:pPr>
        <w:rPr>
          <w:b/>
        </w:rPr>
      </w:pPr>
      <w:r>
        <w:t>fine, though.</w:t>
      </w:r>
    </w:p>
    <w:p w14:paraId="04619720" w14:textId="77777777" w:rsidR="008D7E6B" w:rsidRPr="008D7E6B" w:rsidRDefault="0089294E" w:rsidP="0089294E">
      <w:pPr>
        <w:rPr>
          <w:b/>
        </w:rPr>
      </w:pPr>
      <w:r>
        <w:t>• The death giant may transfer half of any damage she takes</w:t>
      </w:r>
    </w:p>
    <w:p w14:paraId="20BECBBC" w14:textId="77777777" w:rsidR="008D7E6B" w:rsidRPr="008D7E6B" w:rsidRDefault="0089294E" w:rsidP="0089294E">
      <w:pPr>
        <w:rPr>
          <w:b/>
        </w:rPr>
      </w:pPr>
      <w:r>
        <w:t>(rounded up) to a wraith that she can see. This does not</w:t>
      </w:r>
    </w:p>
    <w:p w14:paraId="4027933D" w14:textId="77777777" w:rsidR="008D7E6B" w:rsidRPr="008D7E6B" w:rsidRDefault="0089294E" w:rsidP="0089294E">
      <w:pPr>
        <w:rPr>
          <w:b/>
        </w:rPr>
      </w:pPr>
      <w:r>
        <w:t>cost a reaction, but it does consume an unused spell slot if</w:t>
      </w:r>
    </w:p>
    <w:p w14:paraId="2646EE35" w14:textId="6F26D789" w:rsidR="00B57790" w:rsidRDefault="0089294E" w:rsidP="0089294E">
      <w:r>
        <w:t>she uses this ability.</w:t>
      </w:r>
    </w:p>
    <w:p w14:paraId="5E76249F" w14:textId="77777777" w:rsidR="00B57790" w:rsidRDefault="00B57790">
      <w:r>
        <w:br w:type="page"/>
      </w:r>
    </w:p>
    <w:p w14:paraId="3A3E2FC6" w14:textId="77777777" w:rsidR="008D7E6B" w:rsidRPr="008D7E6B" w:rsidRDefault="00B57790" w:rsidP="00A7533C">
      <w:pPr>
        <w:pStyle w:val="2"/>
        <w:rPr>
          <w:b/>
        </w:rPr>
      </w:pPr>
      <w:bookmarkStart w:id="247" w:name="_Toc510259828"/>
      <w:r>
        <w:t>Stone Guard Kavalrachni (duergar cavalry)</w:t>
      </w:r>
      <w:bookmarkEnd w:id="247"/>
    </w:p>
    <w:p w14:paraId="5D8A3DB7" w14:textId="77777777" w:rsidR="008D7E6B" w:rsidRPr="008D7E6B" w:rsidRDefault="00B57790" w:rsidP="00B57790">
      <w:pPr>
        <w:rPr>
          <w:b/>
        </w:rPr>
      </w:pPr>
      <w:r>
        <w:t>Medium humanoid (dwarf), lawful evil</w:t>
      </w:r>
    </w:p>
    <w:p w14:paraId="0BFF1CD6" w14:textId="77777777" w:rsidR="008D7E6B" w:rsidRPr="008D7E6B" w:rsidRDefault="00B57790" w:rsidP="00B57790">
      <w:pPr>
        <w:rPr>
          <w:b/>
        </w:rPr>
      </w:pPr>
      <w:r>
        <w:t>Armor Class 18 (chain mail, shield)</w:t>
      </w:r>
    </w:p>
    <w:p w14:paraId="23CA851B" w14:textId="77777777" w:rsidR="008D7E6B" w:rsidRPr="008D7E6B" w:rsidRDefault="00B57790" w:rsidP="00B57790">
      <w:pPr>
        <w:rPr>
          <w:b/>
        </w:rPr>
      </w:pPr>
      <w:r>
        <w:t>Hit Points 39 (6d8+12)</w:t>
      </w:r>
    </w:p>
    <w:p w14:paraId="17737842" w14:textId="77777777" w:rsidR="00E82E8E" w:rsidRPr="00E82E8E" w:rsidRDefault="00B57790" w:rsidP="00B57790">
      <w:pPr>
        <w:rPr>
          <w:b/>
        </w:rPr>
      </w:pPr>
      <w:r>
        <w:t>Speed 25 ft.</w:t>
      </w:r>
    </w:p>
    <w:p w14:paraId="08767241" w14:textId="065C3258" w:rsidR="00E82E8E" w:rsidRPr="00E82E8E" w:rsidRDefault="00233FFA" w:rsidP="00B57790">
      <w:pPr>
        <w:rPr>
          <w:b/>
        </w:rPr>
      </w:pPr>
      <w:r>
        <w:t>STR</w:t>
      </w:r>
      <w:r>
        <w:tab/>
        <w:t>DEX</w:t>
      </w:r>
      <w:r>
        <w:tab/>
        <w:t>CON</w:t>
      </w:r>
      <w:r>
        <w:tab/>
        <w:t>INT</w:t>
      </w:r>
      <w:r>
        <w:tab/>
        <w:t>WIS</w:t>
      </w:r>
      <w:r>
        <w:tab/>
        <w:t>CHA</w:t>
      </w:r>
    </w:p>
    <w:p w14:paraId="53C77D7F" w14:textId="16C94802" w:rsidR="008D7E6B" w:rsidRPr="008D7E6B" w:rsidRDefault="00B57790" w:rsidP="00B57790">
      <w:pPr>
        <w:rPr>
          <w:b/>
        </w:rPr>
      </w:pPr>
      <w:r>
        <w:t xml:space="preserve">18 (+4) 11 (+0) </w:t>
      </w:r>
      <w:r w:rsidR="00C42C9F">
        <w:t>14 (+2)</w:t>
      </w:r>
      <w:r w:rsidR="00C42C9F">
        <w:tab/>
      </w:r>
      <w:r>
        <w:t>11 (+0) 10 (+0) 9 (-1)</w:t>
      </w:r>
    </w:p>
    <w:p w14:paraId="3F5EE61E" w14:textId="77777777" w:rsidR="008D7E6B" w:rsidRPr="008D7E6B" w:rsidRDefault="00B57790" w:rsidP="00B57790">
      <w:pPr>
        <w:rPr>
          <w:b/>
        </w:rPr>
      </w:pPr>
      <w:r>
        <w:t>Damage Resistances poison</w:t>
      </w:r>
    </w:p>
    <w:p w14:paraId="79FF73ED" w14:textId="77777777" w:rsidR="008D7E6B" w:rsidRPr="008D7E6B" w:rsidRDefault="00B57790" w:rsidP="00B57790">
      <w:pPr>
        <w:rPr>
          <w:b/>
        </w:rPr>
      </w:pPr>
      <w:r>
        <w:t>Senses darkvision 120 ft., passive Perception 10</w:t>
      </w:r>
    </w:p>
    <w:p w14:paraId="1EE701AD" w14:textId="77777777" w:rsidR="008D7E6B" w:rsidRPr="008D7E6B" w:rsidRDefault="00B57790" w:rsidP="00B57790">
      <w:pPr>
        <w:rPr>
          <w:b/>
        </w:rPr>
      </w:pPr>
      <w:r>
        <w:t>Languages Dwarvish, Undercommon</w:t>
      </w:r>
    </w:p>
    <w:p w14:paraId="0CF7F87E" w14:textId="77777777" w:rsidR="008D7E6B" w:rsidRPr="008D7E6B" w:rsidRDefault="00B57790" w:rsidP="00B57790">
      <w:pPr>
        <w:rPr>
          <w:b/>
        </w:rPr>
      </w:pPr>
      <w:r>
        <w:t>Challenge 3 (700 XP)</w:t>
      </w:r>
    </w:p>
    <w:p w14:paraId="328DBA5F" w14:textId="77777777" w:rsidR="008D7E6B" w:rsidRPr="008D7E6B" w:rsidRDefault="00B57790" w:rsidP="00B57790">
      <w:pPr>
        <w:rPr>
          <w:b/>
        </w:rPr>
      </w:pPr>
      <w:r>
        <w:t>Duergar Resilience. The duergar has advantage on</w:t>
      </w:r>
    </w:p>
    <w:p w14:paraId="3BC71DB5" w14:textId="77777777" w:rsidR="008D7E6B" w:rsidRPr="008D7E6B" w:rsidRDefault="00B57790" w:rsidP="00B57790">
      <w:pPr>
        <w:rPr>
          <w:b/>
        </w:rPr>
      </w:pPr>
      <w:r>
        <w:t>saving throws against poison, spells, and illusions, as</w:t>
      </w:r>
    </w:p>
    <w:p w14:paraId="6FAFF04F" w14:textId="77777777" w:rsidR="008D7E6B" w:rsidRPr="008D7E6B" w:rsidRDefault="00B57790" w:rsidP="00B57790">
      <w:pPr>
        <w:rPr>
          <w:b/>
        </w:rPr>
      </w:pPr>
      <w:r>
        <w:t>well as to resist being charmed or paralyzed.</w:t>
      </w:r>
    </w:p>
    <w:p w14:paraId="13369479" w14:textId="77777777" w:rsidR="008D7E6B" w:rsidRPr="008D7E6B" w:rsidRDefault="00B57790" w:rsidP="00B57790">
      <w:pPr>
        <w:rPr>
          <w:b/>
        </w:rPr>
      </w:pPr>
      <w:r>
        <w:t>Sunlight Sensitivity. While in sunlight, the duergar has</w:t>
      </w:r>
    </w:p>
    <w:p w14:paraId="4D9D430B" w14:textId="77777777" w:rsidR="008D7E6B" w:rsidRPr="008D7E6B" w:rsidRDefault="00B57790" w:rsidP="00B57790">
      <w:pPr>
        <w:rPr>
          <w:b/>
        </w:rPr>
      </w:pPr>
      <w:r>
        <w:t>disadvantage on attack rolls, as well as on Wisdom</w:t>
      </w:r>
    </w:p>
    <w:p w14:paraId="1E712523" w14:textId="77777777" w:rsidR="008D7E6B" w:rsidRPr="008D7E6B" w:rsidRDefault="00B57790" w:rsidP="00B57790">
      <w:pPr>
        <w:rPr>
          <w:b/>
        </w:rPr>
      </w:pPr>
      <w:r>
        <w:t>(Perception) checks that rely on sight.</w:t>
      </w:r>
    </w:p>
    <w:p w14:paraId="13BD1ED7" w14:textId="77777777" w:rsidR="008D7E6B" w:rsidRPr="008D7E6B" w:rsidRDefault="00B57790" w:rsidP="00B57790">
      <w:pPr>
        <w:rPr>
          <w:b/>
        </w:rPr>
      </w:pPr>
      <w:r>
        <w:t>Cavalry Training. When the duergar hits a target with</w:t>
      </w:r>
    </w:p>
    <w:p w14:paraId="385D9CCD" w14:textId="77777777" w:rsidR="008D7E6B" w:rsidRPr="008D7E6B" w:rsidRDefault="00B57790" w:rsidP="00B57790">
      <w:pPr>
        <w:rPr>
          <w:b/>
        </w:rPr>
      </w:pPr>
      <w:r>
        <w:t>a melee attack while mounted on a female steeder,</w:t>
      </w:r>
    </w:p>
    <w:p w14:paraId="6BC9DADE" w14:textId="77777777" w:rsidR="008D7E6B" w:rsidRPr="008D7E6B" w:rsidRDefault="00B57790" w:rsidP="00B57790">
      <w:pPr>
        <w:rPr>
          <w:b/>
        </w:rPr>
      </w:pPr>
      <w:r>
        <w:t>the steeder can make a melee attack against the</w:t>
      </w:r>
    </w:p>
    <w:p w14:paraId="3BC30EF0" w14:textId="77777777" w:rsidR="008D7E6B" w:rsidRPr="008D7E6B" w:rsidRDefault="00B57790" w:rsidP="00B57790">
      <w:pPr>
        <w:rPr>
          <w:b/>
        </w:rPr>
      </w:pPr>
      <w:r>
        <w:t>target as a reaction.</w:t>
      </w:r>
    </w:p>
    <w:p w14:paraId="25201720" w14:textId="77777777" w:rsidR="008D7E6B" w:rsidRPr="008D7E6B" w:rsidRDefault="00B57790" w:rsidP="00B57790">
      <w:pPr>
        <w:rPr>
          <w:b/>
        </w:rPr>
      </w:pPr>
      <w:r>
        <w:t>Actions</w:t>
      </w:r>
    </w:p>
    <w:p w14:paraId="3BB746E7" w14:textId="77777777" w:rsidR="008D7E6B" w:rsidRPr="008D7E6B" w:rsidRDefault="00B57790" w:rsidP="00B57790">
      <w:pPr>
        <w:rPr>
          <w:b/>
        </w:rPr>
      </w:pPr>
      <w:r>
        <w:t>Enlarge (Recharges after a Short or Long Rest). For 1</w:t>
      </w:r>
    </w:p>
    <w:p w14:paraId="5E2AA278" w14:textId="77777777" w:rsidR="008D7E6B" w:rsidRPr="008D7E6B" w:rsidRDefault="00B57790" w:rsidP="00B57790">
      <w:pPr>
        <w:rPr>
          <w:b/>
        </w:rPr>
      </w:pPr>
      <w:r>
        <w:t>minute, the duergar magically increases in size, along</w:t>
      </w:r>
    </w:p>
    <w:p w14:paraId="50C3FED5" w14:textId="77777777" w:rsidR="008D7E6B" w:rsidRPr="008D7E6B" w:rsidRDefault="00B57790" w:rsidP="00B57790">
      <w:pPr>
        <w:rPr>
          <w:b/>
        </w:rPr>
      </w:pPr>
      <w:r>
        <w:t>with anything it is wearing or carrying. While</w:t>
      </w:r>
    </w:p>
    <w:p w14:paraId="7BE7E1E7" w14:textId="77777777" w:rsidR="008D7E6B" w:rsidRPr="008D7E6B" w:rsidRDefault="00B57790" w:rsidP="00B57790">
      <w:pPr>
        <w:rPr>
          <w:b/>
        </w:rPr>
      </w:pPr>
      <w:r>
        <w:t>enlarged, the duergar is Large, doubles its damage</w:t>
      </w:r>
    </w:p>
    <w:p w14:paraId="212B068B" w14:textId="77777777" w:rsidR="008D7E6B" w:rsidRPr="008D7E6B" w:rsidRDefault="00B57790" w:rsidP="00B57790">
      <w:pPr>
        <w:rPr>
          <w:b/>
        </w:rPr>
      </w:pPr>
      <w:r>
        <w:t>dice on Strength-based weapon attacks (included in</w:t>
      </w:r>
    </w:p>
    <w:p w14:paraId="5A67AEB7" w14:textId="77777777" w:rsidR="008D7E6B" w:rsidRPr="008D7E6B" w:rsidRDefault="00B57790" w:rsidP="00B57790">
      <w:pPr>
        <w:rPr>
          <w:b/>
        </w:rPr>
      </w:pPr>
      <w:r>
        <w:t>the attacks), and makes Strength checks and Strength</w:t>
      </w:r>
    </w:p>
    <w:p w14:paraId="3F994D89" w14:textId="77777777" w:rsidR="008D7E6B" w:rsidRPr="008D7E6B" w:rsidRDefault="00B57790" w:rsidP="00B57790">
      <w:pPr>
        <w:rPr>
          <w:b/>
        </w:rPr>
      </w:pPr>
      <w:r>
        <w:t>saving throws with advantage. If the duergar lacks</w:t>
      </w:r>
    </w:p>
    <w:p w14:paraId="709B3129" w14:textId="77777777" w:rsidR="008D7E6B" w:rsidRPr="008D7E6B" w:rsidRDefault="00B57790" w:rsidP="00B57790">
      <w:pPr>
        <w:rPr>
          <w:b/>
        </w:rPr>
      </w:pPr>
      <w:r>
        <w:t>the room to become Large, it attains the maximum</w:t>
      </w:r>
    </w:p>
    <w:p w14:paraId="0143FB2F" w14:textId="77777777" w:rsidR="008D7E6B" w:rsidRPr="008D7E6B" w:rsidRDefault="00B57790" w:rsidP="00B57790">
      <w:pPr>
        <w:rPr>
          <w:b/>
        </w:rPr>
      </w:pPr>
      <w:r>
        <w:t>size possible in the space available.</w:t>
      </w:r>
    </w:p>
    <w:p w14:paraId="6F48272D" w14:textId="77777777" w:rsidR="008D7E6B" w:rsidRPr="008D7E6B" w:rsidRDefault="00B57790" w:rsidP="00B57790">
      <w:pPr>
        <w:rPr>
          <w:b/>
        </w:rPr>
      </w:pPr>
      <w:r>
        <w:t>Invisibility (Recharges after a Short or Long Rest). The</w:t>
      </w:r>
    </w:p>
    <w:p w14:paraId="5056AE65" w14:textId="77777777" w:rsidR="008D7E6B" w:rsidRPr="008D7E6B" w:rsidRDefault="00B57790" w:rsidP="00B57790">
      <w:pPr>
        <w:rPr>
          <w:b/>
        </w:rPr>
      </w:pPr>
      <w:r>
        <w:t>duergar magically turns invisible until it attacks, casts</w:t>
      </w:r>
    </w:p>
    <w:p w14:paraId="177CD232" w14:textId="77777777" w:rsidR="008D7E6B" w:rsidRPr="008D7E6B" w:rsidRDefault="00B57790" w:rsidP="00B57790">
      <w:pPr>
        <w:rPr>
          <w:b/>
        </w:rPr>
      </w:pPr>
      <w:r>
        <w:t>a spell, or uses its Enlarge, or until its concentration is</w:t>
      </w:r>
    </w:p>
    <w:p w14:paraId="01BF7AE3" w14:textId="77777777" w:rsidR="008D7E6B" w:rsidRPr="008D7E6B" w:rsidRDefault="00B57790" w:rsidP="00B57790">
      <w:pPr>
        <w:rPr>
          <w:b/>
        </w:rPr>
      </w:pPr>
      <w:r>
        <w:t>broken, up to 1 hour (as if concentrating on a spell).</w:t>
      </w:r>
    </w:p>
    <w:p w14:paraId="79DBC5DC" w14:textId="77777777" w:rsidR="008D7E6B" w:rsidRPr="008D7E6B" w:rsidRDefault="00B57790" w:rsidP="00B57790">
      <w:pPr>
        <w:rPr>
          <w:b/>
        </w:rPr>
      </w:pPr>
      <w:r>
        <w:t>Any equipment the duergar wears or carries is</w:t>
      </w:r>
    </w:p>
    <w:p w14:paraId="5A95E82D" w14:textId="77777777" w:rsidR="008D7E6B" w:rsidRPr="008D7E6B" w:rsidRDefault="00B57790" w:rsidP="00B57790">
      <w:pPr>
        <w:rPr>
          <w:b/>
        </w:rPr>
      </w:pPr>
      <w:r>
        <w:t>invisible with it.</w:t>
      </w:r>
    </w:p>
    <w:p w14:paraId="2F30CD2A" w14:textId="77777777" w:rsidR="008D7E6B" w:rsidRPr="008D7E6B" w:rsidRDefault="00B57790" w:rsidP="00B57790">
      <w:pPr>
        <w:rPr>
          <w:b/>
        </w:rPr>
      </w:pPr>
      <w:r>
        <w:t>Warhammer. Melee Weapon Attack: +6 to hit, reach</w:t>
      </w:r>
    </w:p>
    <w:p w14:paraId="142D2530" w14:textId="77777777" w:rsidR="008D7E6B" w:rsidRPr="008D7E6B" w:rsidRDefault="00B57790" w:rsidP="00B57790">
      <w:pPr>
        <w:rPr>
          <w:b/>
        </w:rPr>
      </w:pPr>
      <w:r>
        <w:t>5 ft., one target. Hit: 7 (1d8 + 4) or 9 (1d10+4)</w:t>
      </w:r>
    </w:p>
    <w:p w14:paraId="245835F7" w14:textId="77777777" w:rsidR="008D7E6B" w:rsidRPr="008D7E6B" w:rsidRDefault="00B57790" w:rsidP="00B57790">
      <w:pPr>
        <w:rPr>
          <w:b/>
        </w:rPr>
      </w:pPr>
      <w:r>
        <w:t>bludgeoning damage if used two handed, or 12 (2d8</w:t>
      </w:r>
    </w:p>
    <w:p w14:paraId="731CFB16" w14:textId="77777777" w:rsidR="008D7E6B" w:rsidRPr="008D7E6B" w:rsidRDefault="00B57790" w:rsidP="00B57790">
      <w:pPr>
        <w:rPr>
          <w:b/>
        </w:rPr>
      </w:pPr>
      <w:r>
        <w:t>+ 4) or 14 (2d10+4) bludgeoning damage while</w:t>
      </w:r>
    </w:p>
    <w:p w14:paraId="76615AF5" w14:textId="77777777" w:rsidR="008D7E6B" w:rsidRPr="008D7E6B" w:rsidRDefault="00B57790" w:rsidP="00B57790">
      <w:pPr>
        <w:rPr>
          <w:b/>
        </w:rPr>
      </w:pPr>
      <w:r>
        <w:t xml:space="preserve">enlarged and used two handed. </w:t>
      </w:r>
    </w:p>
    <w:p w14:paraId="115DA1FB" w14:textId="77777777" w:rsidR="008D7E6B" w:rsidRPr="008D7E6B" w:rsidRDefault="00B57790" w:rsidP="00B57790">
      <w:pPr>
        <w:rPr>
          <w:b/>
        </w:rPr>
      </w:pPr>
      <w:r>
        <w:t>Heavy Crossbow. Ranged Weapon Attack: +4 to hit,</w:t>
      </w:r>
    </w:p>
    <w:p w14:paraId="6E94CD98" w14:textId="77777777" w:rsidR="008D7E6B" w:rsidRPr="008D7E6B" w:rsidRDefault="00B57790" w:rsidP="00B57790">
      <w:pPr>
        <w:rPr>
          <w:b/>
        </w:rPr>
      </w:pPr>
      <w:r>
        <w:t>reach 5 ft. or range 100/400 ft., one target. Hit: 5</w:t>
      </w:r>
    </w:p>
    <w:p w14:paraId="40E292F0" w14:textId="18040DDE" w:rsidR="0089294E" w:rsidRDefault="00B57790" w:rsidP="00B57790">
      <w:r>
        <w:t>(1d10) piercing damage.</w:t>
      </w:r>
    </w:p>
    <w:p w14:paraId="22494DD3" w14:textId="77777777" w:rsidR="008D7E6B" w:rsidRPr="008D7E6B" w:rsidRDefault="00CC4B94" w:rsidP="00A7533C">
      <w:pPr>
        <w:pStyle w:val="2"/>
        <w:rPr>
          <w:b/>
        </w:rPr>
      </w:pPr>
      <w:bookmarkStart w:id="248" w:name="_Toc510259829"/>
      <w:r>
        <w:t>Duergar Stoneshaper</w:t>
      </w:r>
      <w:bookmarkEnd w:id="248"/>
    </w:p>
    <w:p w14:paraId="0332A4E8" w14:textId="77777777" w:rsidR="008D7E6B" w:rsidRPr="008D7E6B" w:rsidRDefault="00CC4B94" w:rsidP="00CC4B94">
      <w:pPr>
        <w:rPr>
          <w:b/>
        </w:rPr>
      </w:pPr>
      <w:r>
        <w:t>Medium humanoid (duergar), lawful evil</w:t>
      </w:r>
    </w:p>
    <w:p w14:paraId="2C6164CF" w14:textId="77777777" w:rsidR="008D7E6B" w:rsidRPr="008D7E6B" w:rsidRDefault="00CC4B94" w:rsidP="00CC4B94">
      <w:pPr>
        <w:rPr>
          <w:b/>
        </w:rPr>
      </w:pPr>
      <w:r>
        <w:t>Armor Class 17 (splint)</w:t>
      </w:r>
    </w:p>
    <w:p w14:paraId="61283C24" w14:textId="77777777" w:rsidR="008D7E6B" w:rsidRPr="008D7E6B" w:rsidRDefault="00CC4B94" w:rsidP="00CC4B94">
      <w:pPr>
        <w:rPr>
          <w:b/>
        </w:rPr>
      </w:pPr>
      <w:r>
        <w:t>Hit Points 75 (10d8 + 30)</w:t>
      </w:r>
    </w:p>
    <w:p w14:paraId="72FD8E5E" w14:textId="77777777" w:rsidR="00E82E8E" w:rsidRPr="00E82E8E" w:rsidRDefault="00CC4B94" w:rsidP="00CC4B94">
      <w:pPr>
        <w:rPr>
          <w:b/>
        </w:rPr>
      </w:pPr>
      <w:r>
        <w:t>Speed 25 ft.</w:t>
      </w:r>
    </w:p>
    <w:p w14:paraId="08EC8393" w14:textId="2AA94B67" w:rsidR="00E82E8E" w:rsidRPr="00E82E8E" w:rsidRDefault="00233FFA" w:rsidP="00CC4B94">
      <w:pPr>
        <w:rPr>
          <w:b/>
        </w:rPr>
      </w:pPr>
      <w:r>
        <w:t>STR</w:t>
      </w:r>
      <w:r>
        <w:tab/>
        <w:t>DEX</w:t>
      </w:r>
      <w:r>
        <w:tab/>
        <w:t>CON</w:t>
      </w:r>
      <w:r>
        <w:tab/>
        <w:t>INT</w:t>
      </w:r>
      <w:r>
        <w:tab/>
        <w:t>WIS</w:t>
      </w:r>
      <w:r>
        <w:tab/>
        <w:t>CHA</w:t>
      </w:r>
    </w:p>
    <w:p w14:paraId="5E9FB5F6" w14:textId="77777777" w:rsidR="00E82E8E" w:rsidRPr="00E82E8E" w:rsidRDefault="00CC4B94" w:rsidP="00CC4B94">
      <w:pPr>
        <w:rPr>
          <w:b/>
        </w:rPr>
      </w:pPr>
      <w:r>
        <w:t xml:space="preserve">15 (+2) 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11 (+0) </w:t>
      </w:r>
      <w:r w:rsidR="00E82E8E" w:rsidRPr="00E82E8E">
        <w:rPr>
          <w:b/>
        </w:rPr>
        <w:t>17 (+3)</w:t>
      </w:r>
    </w:p>
    <w:p w14:paraId="3401B96E" w14:textId="192C96BE" w:rsidR="008D7E6B" w:rsidRPr="008D7E6B" w:rsidRDefault="00CC4B94" w:rsidP="00CC4B94">
      <w:pPr>
        <w:rPr>
          <w:b/>
        </w:rPr>
      </w:pPr>
      <w:r>
        <w:t>Damage Resistances poison</w:t>
      </w:r>
    </w:p>
    <w:p w14:paraId="3AED2018" w14:textId="77777777" w:rsidR="008D7E6B" w:rsidRPr="008D7E6B" w:rsidRDefault="00CC4B94" w:rsidP="00CC4B94">
      <w:pPr>
        <w:rPr>
          <w:b/>
        </w:rPr>
      </w:pPr>
      <w:r>
        <w:t>Skills Intimidation +5, Perception +2</w:t>
      </w:r>
    </w:p>
    <w:p w14:paraId="17BCD46F" w14:textId="77777777" w:rsidR="008D7E6B" w:rsidRPr="008D7E6B" w:rsidRDefault="00CC4B94" w:rsidP="00CC4B94">
      <w:pPr>
        <w:rPr>
          <w:b/>
        </w:rPr>
      </w:pPr>
      <w:r>
        <w:t>Senses darkvision 120ft., tremorsense 30 ft., passive</w:t>
      </w:r>
    </w:p>
    <w:p w14:paraId="49A7F9AC" w14:textId="77777777" w:rsidR="008D7E6B" w:rsidRPr="008D7E6B" w:rsidRDefault="00CC4B94" w:rsidP="00CC4B94">
      <w:pPr>
        <w:rPr>
          <w:b/>
        </w:rPr>
      </w:pPr>
      <w:r>
        <w:t>Perception 12</w:t>
      </w:r>
    </w:p>
    <w:p w14:paraId="257BB14D" w14:textId="77777777" w:rsidR="008D7E6B" w:rsidRPr="008D7E6B" w:rsidRDefault="00CC4B94" w:rsidP="00CC4B94">
      <w:pPr>
        <w:rPr>
          <w:b/>
        </w:rPr>
      </w:pPr>
      <w:r>
        <w:t>Languages Undercommon, Terran, Dwarven</w:t>
      </w:r>
    </w:p>
    <w:p w14:paraId="4B6865E9" w14:textId="77777777" w:rsidR="008D7E6B" w:rsidRPr="008D7E6B" w:rsidRDefault="00CC4B94" w:rsidP="00CC4B94">
      <w:pPr>
        <w:rPr>
          <w:b/>
        </w:rPr>
      </w:pPr>
      <w:r>
        <w:t>Challenge 4 (1,100 XP)</w:t>
      </w:r>
    </w:p>
    <w:p w14:paraId="0E1BF51C" w14:textId="77777777" w:rsidR="008D7E6B" w:rsidRPr="008D7E6B" w:rsidRDefault="00CC4B94" w:rsidP="00CC4B94">
      <w:pPr>
        <w:rPr>
          <w:b/>
        </w:rPr>
      </w:pPr>
      <w:r>
        <w:t>Duergar Resilience. The duergar has advantage on</w:t>
      </w:r>
    </w:p>
    <w:p w14:paraId="0A7B9D83" w14:textId="77777777" w:rsidR="008D7E6B" w:rsidRPr="008D7E6B" w:rsidRDefault="00CC4B94" w:rsidP="00CC4B94">
      <w:pPr>
        <w:rPr>
          <w:b/>
        </w:rPr>
      </w:pPr>
      <w:r>
        <w:t>saving throws against poison, spells, and illusions, as</w:t>
      </w:r>
    </w:p>
    <w:p w14:paraId="16C42471" w14:textId="77777777" w:rsidR="008D7E6B" w:rsidRPr="008D7E6B" w:rsidRDefault="00CC4B94" w:rsidP="00CC4B94">
      <w:pPr>
        <w:rPr>
          <w:b/>
        </w:rPr>
      </w:pPr>
      <w:r>
        <w:t>well as to resist being charmed or paralyzed.</w:t>
      </w:r>
    </w:p>
    <w:p w14:paraId="340F89F4" w14:textId="77777777" w:rsidR="008D7E6B" w:rsidRPr="008D7E6B" w:rsidRDefault="00CC4B94" w:rsidP="00CC4B94">
      <w:pPr>
        <w:rPr>
          <w:b/>
        </w:rPr>
      </w:pPr>
      <w:r>
        <w:t>Sunlight Sensitivity. While in sunlight, the duergar has</w:t>
      </w:r>
    </w:p>
    <w:p w14:paraId="7824732D" w14:textId="77777777" w:rsidR="008D7E6B" w:rsidRPr="008D7E6B" w:rsidRDefault="00CC4B94" w:rsidP="00CC4B94">
      <w:pPr>
        <w:rPr>
          <w:b/>
        </w:rPr>
      </w:pPr>
      <w:r>
        <w:t>disadvantage on attack rolls, as well as on Wisdom</w:t>
      </w:r>
    </w:p>
    <w:p w14:paraId="6A26C8C3" w14:textId="77777777" w:rsidR="008D7E6B" w:rsidRPr="008D7E6B" w:rsidRDefault="00CC4B94" w:rsidP="00CC4B94">
      <w:pPr>
        <w:rPr>
          <w:b/>
        </w:rPr>
      </w:pPr>
      <w:r>
        <w:t>(Perception) checks that rely on sight.</w:t>
      </w:r>
    </w:p>
    <w:p w14:paraId="0E6F7787" w14:textId="77777777" w:rsidR="008D7E6B" w:rsidRPr="008D7E6B" w:rsidRDefault="00CC4B94" w:rsidP="00CC4B94">
      <w:pPr>
        <w:rPr>
          <w:b/>
        </w:rPr>
      </w:pPr>
      <w:r>
        <w:t>Death Burst. When the stoneshaper dies, it turns to</w:t>
      </w:r>
    </w:p>
    <w:p w14:paraId="4A77B81F" w14:textId="77777777" w:rsidR="008D7E6B" w:rsidRPr="008D7E6B" w:rsidRDefault="00CC4B94" w:rsidP="00CC4B94">
      <w:pPr>
        <w:rPr>
          <w:b/>
        </w:rPr>
      </w:pPr>
      <w:r>
        <w:t>stone and explodes in a burst of rock shards,</w:t>
      </w:r>
    </w:p>
    <w:p w14:paraId="533ECD1E" w14:textId="77777777" w:rsidR="008D7E6B" w:rsidRPr="008D7E6B" w:rsidRDefault="00CC4B94" w:rsidP="00CC4B94">
      <w:pPr>
        <w:rPr>
          <w:b/>
        </w:rPr>
      </w:pPr>
      <w:r>
        <w:t>becoming a smoking pile of rubble. Each creature</w:t>
      </w:r>
    </w:p>
    <w:p w14:paraId="514FCD49" w14:textId="77777777" w:rsidR="008D7E6B" w:rsidRPr="008D7E6B" w:rsidRDefault="00CC4B94" w:rsidP="00CC4B94">
      <w:pPr>
        <w:rPr>
          <w:b/>
        </w:rPr>
      </w:pPr>
      <w:r>
        <w:t>within 10 feet of the exploding stoneshaper must</w:t>
      </w:r>
    </w:p>
    <w:p w14:paraId="7A2DB899" w14:textId="77777777" w:rsidR="008D7E6B" w:rsidRPr="008D7E6B" w:rsidRDefault="00CC4B94" w:rsidP="00CC4B94">
      <w:pPr>
        <w:rPr>
          <w:b/>
        </w:rPr>
      </w:pPr>
      <w:r>
        <w:t>make a DC 14 Dexterity saving throw, taking 11</w:t>
      </w:r>
    </w:p>
    <w:p w14:paraId="6B1DC314" w14:textId="77777777" w:rsidR="008D7E6B" w:rsidRPr="008D7E6B" w:rsidRDefault="00CC4B94" w:rsidP="00CC4B94">
      <w:pPr>
        <w:rPr>
          <w:b/>
        </w:rPr>
      </w:pPr>
      <w:r>
        <w:t>(2d10) bludgeoning damage on a failed save, or half</w:t>
      </w:r>
    </w:p>
    <w:p w14:paraId="1787D69F" w14:textId="77777777" w:rsidR="008D7E6B" w:rsidRPr="008D7E6B" w:rsidRDefault="00CC4B94" w:rsidP="00CC4B94">
      <w:pPr>
        <w:rPr>
          <w:b/>
        </w:rPr>
      </w:pPr>
      <w:r>
        <w:t>as much damage on a successful one.</w:t>
      </w:r>
    </w:p>
    <w:p w14:paraId="15B0C113" w14:textId="77777777" w:rsidR="008D7E6B" w:rsidRPr="008D7E6B" w:rsidRDefault="00CC4B94" w:rsidP="00CC4B94">
      <w:pPr>
        <w:rPr>
          <w:b/>
        </w:rPr>
      </w:pPr>
      <w:r>
        <w:t>Spellcasting. The stoneshaper is a 7th-level</w:t>
      </w:r>
    </w:p>
    <w:p w14:paraId="10D03708" w14:textId="77777777" w:rsidR="008D7E6B" w:rsidRPr="008D7E6B" w:rsidRDefault="00CC4B94" w:rsidP="00CC4B94">
      <w:pPr>
        <w:rPr>
          <w:b/>
        </w:rPr>
      </w:pPr>
      <w:r>
        <w:t>spellcaster. Its spellcasting ability is Charisma (spell</w:t>
      </w:r>
    </w:p>
    <w:p w14:paraId="12BC5173" w14:textId="77777777" w:rsidR="008D7E6B" w:rsidRPr="008D7E6B" w:rsidRDefault="00CC4B94" w:rsidP="00CC4B94">
      <w:pPr>
        <w:rPr>
          <w:b/>
        </w:rPr>
      </w:pPr>
      <w:r>
        <w:t>save DC 13, +5 to hit with spell attacks). It knows the</w:t>
      </w:r>
    </w:p>
    <w:p w14:paraId="2A5D1421" w14:textId="77777777" w:rsidR="008D7E6B" w:rsidRPr="008D7E6B" w:rsidRDefault="00CC4B94" w:rsidP="00CC4B94">
      <w:pPr>
        <w:rPr>
          <w:b/>
        </w:rPr>
      </w:pPr>
      <w:r>
        <w:t>following sorcerer spells (an asterisked spell appears</w:t>
      </w:r>
    </w:p>
    <w:p w14:paraId="48D9C3D4" w14:textId="77777777" w:rsidR="008D7E6B" w:rsidRPr="008D7E6B" w:rsidRDefault="00CC4B94" w:rsidP="00CC4B94">
      <w:pPr>
        <w:rPr>
          <w:b/>
        </w:rPr>
      </w:pPr>
      <w:r>
        <w:t>in the Elemental Evil Player’s Companion):</w:t>
      </w:r>
    </w:p>
    <w:p w14:paraId="6DCA917C" w14:textId="77777777" w:rsidR="008D7E6B" w:rsidRPr="008D7E6B" w:rsidRDefault="00CC4B94" w:rsidP="00CC4B94">
      <w:pPr>
        <w:rPr>
          <w:b/>
        </w:rPr>
      </w:pPr>
      <w:r>
        <w:t>Cantrips (at will): acid splash, blade ward, light,</w:t>
      </w:r>
    </w:p>
    <w:p w14:paraId="055C2E3D" w14:textId="77777777" w:rsidR="008D7E6B" w:rsidRPr="008D7E6B" w:rsidRDefault="00CC4B94" w:rsidP="00CC4B94">
      <w:pPr>
        <w:rPr>
          <w:b/>
        </w:rPr>
      </w:pPr>
      <w:r>
        <w:t>mending, mold earth</w:t>
      </w:r>
    </w:p>
    <w:p w14:paraId="61528E08" w14:textId="77777777" w:rsidR="008D7E6B" w:rsidRPr="008D7E6B" w:rsidRDefault="00CC4B94" w:rsidP="00CC4B94">
      <w:pPr>
        <w:rPr>
          <w:b/>
        </w:rPr>
      </w:pPr>
      <w:r>
        <w:t>1st level (4 slots): expeditious retreat, false life, shield</w:t>
      </w:r>
    </w:p>
    <w:p w14:paraId="23C84F8B" w14:textId="77777777" w:rsidR="008D7E6B" w:rsidRPr="008D7E6B" w:rsidRDefault="00CC4B94" w:rsidP="00CC4B94">
      <w:pPr>
        <w:rPr>
          <w:b/>
        </w:rPr>
      </w:pPr>
      <w:r>
        <w:t>2nd level (3 slots): Maximilian’s earthen grasp,</w:t>
      </w:r>
    </w:p>
    <w:p w14:paraId="49611D9E" w14:textId="77777777" w:rsidR="008D7E6B" w:rsidRPr="008D7E6B" w:rsidRDefault="00CC4B94" w:rsidP="00CC4B94">
      <w:pPr>
        <w:rPr>
          <w:b/>
        </w:rPr>
      </w:pPr>
      <w:r>
        <w:t>shatter</w:t>
      </w:r>
    </w:p>
    <w:p w14:paraId="25B92A3B" w14:textId="77777777" w:rsidR="008D7E6B" w:rsidRPr="008D7E6B" w:rsidRDefault="00CC4B94" w:rsidP="00CC4B94">
      <w:pPr>
        <w:rPr>
          <w:b/>
        </w:rPr>
      </w:pPr>
      <w:r>
        <w:t>3rd level (3 slots): erupting earth, meld into stone</w:t>
      </w:r>
    </w:p>
    <w:p w14:paraId="02FD28B1" w14:textId="77777777" w:rsidR="008D7E6B" w:rsidRPr="008D7E6B" w:rsidRDefault="00CC4B94" w:rsidP="00CC4B94">
      <w:pPr>
        <w:rPr>
          <w:b/>
        </w:rPr>
      </w:pPr>
      <w:r>
        <w:t>4th level (1 slot): stoneskin</w:t>
      </w:r>
    </w:p>
    <w:p w14:paraId="2B1AABD4" w14:textId="77777777" w:rsidR="008D7E6B" w:rsidRPr="008D7E6B" w:rsidRDefault="00CC4B94" w:rsidP="00CC4B94">
      <w:pPr>
        <w:rPr>
          <w:b/>
        </w:rPr>
      </w:pPr>
      <w:r>
        <w:t>Actions</w:t>
      </w:r>
    </w:p>
    <w:p w14:paraId="6CB6458A" w14:textId="77777777" w:rsidR="008D7E6B" w:rsidRPr="008D7E6B" w:rsidRDefault="00CC4B94" w:rsidP="00CC4B94">
      <w:pPr>
        <w:rPr>
          <w:b/>
        </w:rPr>
      </w:pPr>
      <w:r>
        <w:t>Ebonstone Rod. Melee Weapon Attack: +5 to hit,</w:t>
      </w:r>
    </w:p>
    <w:p w14:paraId="58947011" w14:textId="77777777" w:rsidR="008D7E6B" w:rsidRPr="008D7E6B" w:rsidRDefault="00CC4B94" w:rsidP="00CC4B94">
      <w:pPr>
        <w:rPr>
          <w:b/>
        </w:rPr>
      </w:pPr>
      <w:r>
        <w:t>reach 5 ft., one target. Hit: 5 (1d6 + 2) bludgeoning</w:t>
      </w:r>
    </w:p>
    <w:p w14:paraId="7477F4AE" w14:textId="77777777" w:rsidR="008D7E6B" w:rsidRPr="008D7E6B" w:rsidRDefault="00CC4B94" w:rsidP="00CC4B94">
      <w:pPr>
        <w:rPr>
          <w:b/>
        </w:rPr>
      </w:pPr>
      <w:r>
        <w:t>damage. The stoneshaper can also expend a spell slot</w:t>
      </w:r>
    </w:p>
    <w:p w14:paraId="05B67B86" w14:textId="77777777" w:rsidR="008D7E6B" w:rsidRPr="008D7E6B" w:rsidRDefault="00CC4B94" w:rsidP="00CC4B94">
      <w:pPr>
        <w:rPr>
          <w:b/>
        </w:rPr>
      </w:pPr>
      <w:r>
        <w:t>to deal extra damage, dealing 2d8 bludgeoning</w:t>
      </w:r>
    </w:p>
    <w:p w14:paraId="58E60460" w14:textId="77777777" w:rsidR="0000645A" w:rsidRDefault="00CC4B94" w:rsidP="00CC4B94">
      <w:r>
        <w:t>damage for a</w:t>
      </w:r>
    </w:p>
    <w:p w14:paraId="408F4E23" w14:textId="0B42BE0E" w:rsidR="008D7E6B" w:rsidRPr="008D7E6B" w:rsidRDefault="0000645A" w:rsidP="00CC4B94">
      <w:pPr>
        <w:rPr>
          <w:b/>
        </w:rPr>
      </w:pPr>
      <w:r>
        <w:t>1st level</w:t>
      </w:r>
      <w:r w:rsidR="00CC4B94">
        <w:t xml:space="preserve"> slot, plus an additional 1d8 for</w:t>
      </w:r>
    </w:p>
    <w:p w14:paraId="33F9CF82" w14:textId="77777777" w:rsidR="008D7E6B" w:rsidRPr="008D7E6B" w:rsidRDefault="00CC4B94" w:rsidP="00CC4B94">
      <w:pPr>
        <w:rPr>
          <w:b/>
        </w:rPr>
      </w:pPr>
      <w:r>
        <w:t>each level of the slot above 1st.</w:t>
      </w:r>
    </w:p>
    <w:p w14:paraId="4577DAFA" w14:textId="77777777" w:rsidR="008D7E6B" w:rsidRPr="008D7E6B" w:rsidRDefault="00CC4B94" w:rsidP="00CC4B94">
      <w:pPr>
        <w:rPr>
          <w:b/>
        </w:rPr>
      </w:pPr>
      <w:r>
        <w:t>Enlarge (Recharges after a Short or Long Rest). For 1</w:t>
      </w:r>
    </w:p>
    <w:p w14:paraId="2296AFA1" w14:textId="77777777" w:rsidR="008D7E6B" w:rsidRPr="008D7E6B" w:rsidRDefault="00CC4B94" w:rsidP="00CC4B94">
      <w:pPr>
        <w:rPr>
          <w:b/>
        </w:rPr>
      </w:pPr>
      <w:r>
        <w:t>minute, the duergar magically increases in size, along</w:t>
      </w:r>
    </w:p>
    <w:p w14:paraId="5BE3E81A" w14:textId="77777777" w:rsidR="008D7E6B" w:rsidRPr="008D7E6B" w:rsidRDefault="00CC4B94" w:rsidP="00CC4B94">
      <w:pPr>
        <w:rPr>
          <w:b/>
        </w:rPr>
      </w:pPr>
      <w:r>
        <w:t>with anything it is wearing or carrying. While</w:t>
      </w:r>
    </w:p>
    <w:p w14:paraId="4D006F6B" w14:textId="77777777" w:rsidR="008D7E6B" w:rsidRPr="008D7E6B" w:rsidRDefault="00CC4B94" w:rsidP="00CC4B94">
      <w:pPr>
        <w:rPr>
          <w:b/>
        </w:rPr>
      </w:pPr>
      <w:r>
        <w:t>enlarged, the duergar is Large, doubles its damage</w:t>
      </w:r>
    </w:p>
    <w:p w14:paraId="30506F41" w14:textId="77777777" w:rsidR="008D7E6B" w:rsidRPr="008D7E6B" w:rsidRDefault="00CC4B94" w:rsidP="00CC4B94">
      <w:pPr>
        <w:rPr>
          <w:b/>
        </w:rPr>
      </w:pPr>
      <w:r>
        <w:t>dice on Strength-based weapon attacks (included in</w:t>
      </w:r>
    </w:p>
    <w:p w14:paraId="235763A5" w14:textId="77777777" w:rsidR="008D7E6B" w:rsidRPr="008D7E6B" w:rsidRDefault="00CC4B94" w:rsidP="00CC4B94">
      <w:pPr>
        <w:rPr>
          <w:b/>
        </w:rPr>
      </w:pPr>
      <w:r>
        <w:t>the attacks), and makes Strength checks and Strength</w:t>
      </w:r>
    </w:p>
    <w:p w14:paraId="1B9596C3" w14:textId="77777777" w:rsidR="008D7E6B" w:rsidRPr="008D7E6B" w:rsidRDefault="00CC4B94" w:rsidP="00CC4B94">
      <w:pPr>
        <w:rPr>
          <w:b/>
        </w:rPr>
      </w:pPr>
      <w:r>
        <w:t>saving throws with advantage. If the duergar lacks</w:t>
      </w:r>
    </w:p>
    <w:p w14:paraId="6EDE7AE3" w14:textId="77777777" w:rsidR="008D7E6B" w:rsidRPr="008D7E6B" w:rsidRDefault="00CC4B94" w:rsidP="00CC4B94">
      <w:pPr>
        <w:rPr>
          <w:b/>
        </w:rPr>
      </w:pPr>
      <w:r>
        <w:t>the room to become Large, it attains the maximum</w:t>
      </w:r>
    </w:p>
    <w:p w14:paraId="7C9AF838" w14:textId="77777777" w:rsidR="008D7E6B" w:rsidRPr="008D7E6B" w:rsidRDefault="00CC4B94" w:rsidP="00CC4B94">
      <w:pPr>
        <w:rPr>
          <w:b/>
        </w:rPr>
      </w:pPr>
      <w:r>
        <w:t>size possible in the space available.</w:t>
      </w:r>
    </w:p>
    <w:p w14:paraId="39716445" w14:textId="77777777" w:rsidR="008D7E6B" w:rsidRPr="008D7E6B" w:rsidRDefault="00CC4B94" w:rsidP="00CC4B94">
      <w:pPr>
        <w:rPr>
          <w:b/>
        </w:rPr>
      </w:pPr>
      <w:r>
        <w:t>Invisibility (Recharges after a Short or Long Rest). The</w:t>
      </w:r>
    </w:p>
    <w:p w14:paraId="136EB220" w14:textId="77777777" w:rsidR="008D7E6B" w:rsidRPr="008D7E6B" w:rsidRDefault="00CC4B94" w:rsidP="00CC4B94">
      <w:pPr>
        <w:rPr>
          <w:b/>
        </w:rPr>
      </w:pPr>
      <w:r>
        <w:t>duergar magically turns invisible until it attacks, casts</w:t>
      </w:r>
    </w:p>
    <w:p w14:paraId="22D84822" w14:textId="77777777" w:rsidR="008D7E6B" w:rsidRPr="008D7E6B" w:rsidRDefault="00CC4B94" w:rsidP="00CC4B94">
      <w:pPr>
        <w:rPr>
          <w:b/>
        </w:rPr>
      </w:pPr>
      <w:r>
        <w:t>a spell, or uses its Enlarge, or until its concentration is</w:t>
      </w:r>
    </w:p>
    <w:p w14:paraId="0CC4EBC7" w14:textId="77777777" w:rsidR="008D7E6B" w:rsidRPr="008D7E6B" w:rsidRDefault="00CC4B94" w:rsidP="00CC4B94">
      <w:pPr>
        <w:rPr>
          <w:b/>
        </w:rPr>
      </w:pPr>
      <w:r>
        <w:t>broken, up to 1 hour (as if concentrating on a spell).</w:t>
      </w:r>
    </w:p>
    <w:p w14:paraId="1E82CB86" w14:textId="77777777" w:rsidR="008D7E6B" w:rsidRPr="008D7E6B" w:rsidRDefault="00CC4B94" w:rsidP="00CC4B94">
      <w:pPr>
        <w:rPr>
          <w:b/>
        </w:rPr>
      </w:pPr>
      <w:r>
        <w:t>Any equipment the duergar wears or carries is</w:t>
      </w:r>
    </w:p>
    <w:p w14:paraId="13191E32" w14:textId="6CAC0683" w:rsidR="008D7E6B" w:rsidRPr="008D7E6B" w:rsidRDefault="00CC4B94" w:rsidP="00CC4B94">
      <w:pPr>
        <w:rPr>
          <w:b/>
        </w:rPr>
      </w:pPr>
      <w:r>
        <w:t>invisible with it.</w:t>
      </w:r>
    </w:p>
    <w:p w14:paraId="1E634CCE" w14:textId="77777777" w:rsidR="008D7E6B" w:rsidRPr="008D7E6B" w:rsidRDefault="00CC4B94" w:rsidP="00A7533C">
      <w:pPr>
        <w:pStyle w:val="2"/>
        <w:rPr>
          <w:b/>
        </w:rPr>
      </w:pPr>
      <w:bookmarkStart w:id="249" w:name="_Toc510259830"/>
      <w:r>
        <w:t>Duergar Spy</w:t>
      </w:r>
      <w:bookmarkEnd w:id="249"/>
    </w:p>
    <w:p w14:paraId="79A5EA76" w14:textId="77777777" w:rsidR="008D7E6B" w:rsidRPr="008D7E6B" w:rsidRDefault="00CC4B94" w:rsidP="00CC4B94">
      <w:pPr>
        <w:rPr>
          <w:b/>
        </w:rPr>
      </w:pPr>
      <w:r>
        <w:t>Medium humanoid (dwarf), lawful evil</w:t>
      </w:r>
    </w:p>
    <w:p w14:paraId="4BBA44F6" w14:textId="77777777" w:rsidR="008D7E6B" w:rsidRPr="008D7E6B" w:rsidRDefault="00CC4B94" w:rsidP="00CC4B94">
      <w:pPr>
        <w:rPr>
          <w:b/>
        </w:rPr>
      </w:pPr>
      <w:r>
        <w:t>Armor Class 15 (studded leather)</w:t>
      </w:r>
    </w:p>
    <w:p w14:paraId="3C4687CD" w14:textId="77777777" w:rsidR="008D7E6B" w:rsidRPr="008D7E6B" w:rsidRDefault="00CC4B94" w:rsidP="00CC4B94">
      <w:pPr>
        <w:rPr>
          <w:b/>
        </w:rPr>
      </w:pPr>
      <w:r>
        <w:t>Hit Points 33 (6d8+6)</w:t>
      </w:r>
    </w:p>
    <w:p w14:paraId="7FF3FDCE" w14:textId="77777777" w:rsidR="00E82E8E" w:rsidRPr="00E82E8E" w:rsidRDefault="00CC4B94" w:rsidP="00CC4B94">
      <w:pPr>
        <w:rPr>
          <w:b/>
        </w:rPr>
      </w:pPr>
      <w:r>
        <w:t>Speed 25 ft.</w:t>
      </w:r>
    </w:p>
    <w:p w14:paraId="50910C63" w14:textId="153F3784" w:rsidR="00E82E8E" w:rsidRPr="00E82E8E" w:rsidRDefault="00233FFA" w:rsidP="00CC4B94">
      <w:pPr>
        <w:rPr>
          <w:b/>
        </w:rPr>
      </w:pPr>
      <w:r>
        <w:t>STR</w:t>
      </w:r>
      <w:r>
        <w:tab/>
        <w:t>DEX</w:t>
      </w:r>
      <w:r>
        <w:tab/>
        <w:t>CON</w:t>
      </w:r>
      <w:r>
        <w:tab/>
        <w:t>INT</w:t>
      </w:r>
      <w:r>
        <w:tab/>
        <w:t>WIS</w:t>
      </w:r>
      <w:r>
        <w:tab/>
        <w:t>CHA</w:t>
      </w:r>
    </w:p>
    <w:p w14:paraId="01C7C7A0" w14:textId="0D42A3C2" w:rsidR="008D7E6B" w:rsidRPr="008D7E6B" w:rsidRDefault="00CC4B94" w:rsidP="00CC4B94">
      <w:pPr>
        <w:rPr>
          <w:b/>
        </w:rPr>
      </w:pPr>
      <w:r>
        <w:t xml:space="preserve">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10 (+0) 13 (+1)</w:t>
      </w:r>
    </w:p>
    <w:p w14:paraId="517DABD3" w14:textId="77777777" w:rsidR="008D7E6B" w:rsidRPr="008D7E6B" w:rsidRDefault="00CC4B94" w:rsidP="00CC4B94">
      <w:pPr>
        <w:rPr>
          <w:b/>
        </w:rPr>
      </w:pPr>
      <w:r>
        <w:t>Damage Resistances poison</w:t>
      </w:r>
    </w:p>
    <w:p w14:paraId="531B78B1" w14:textId="77777777" w:rsidR="008D7E6B" w:rsidRPr="008D7E6B" w:rsidRDefault="00CC4B94" w:rsidP="00CC4B94">
      <w:pPr>
        <w:rPr>
          <w:b/>
        </w:rPr>
      </w:pPr>
      <w:r>
        <w:t>Senses darkvision 120 ft., passive Perception 10</w:t>
      </w:r>
    </w:p>
    <w:p w14:paraId="537D690A" w14:textId="77777777" w:rsidR="008D7E6B" w:rsidRPr="008D7E6B" w:rsidRDefault="00CC4B94" w:rsidP="00CC4B94">
      <w:pPr>
        <w:rPr>
          <w:b/>
        </w:rPr>
      </w:pPr>
      <w:r>
        <w:t>Languages Dwarvish, Undercommon</w:t>
      </w:r>
    </w:p>
    <w:p w14:paraId="201EA14B" w14:textId="77777777" w:rsidR="008D7E6B" w:rsidRPr="008D7E6B" w:rsidRDefault="00CC4B94" w:rsidP="00CC4B94">
      <w:pPr>
        <w:rPr>
          <w:b/>
        </w:rPr>
      </w:pPr>
      <w:r>
        <w:t>Challenge 2 (450 XP)</w:t>
      </w:r>
    </w:p>
    <w:p w14:paraId="0DCB8B1C" w14:textId="77777777" w:rsidR="008D7E6B" w:rsidRPr="008D7E6B" w:rsidRDefault="00CC4B94" w:rsidP="00CC4B94">
      <w:pPr>
        <w:rPr>
          <w:b/>
        </w:rPr>
      </w:pPr>
      <w:r>
        <w:t>Duergar Resilience. The duergar has advantage on</w:t>
      </w:r>
    </w:p>
    <w:p w14:paraId="1029D049" w14:textId="77777777" w:rsidR="008D7E6B" w:rsidRPr="008D7E6B" w:rsidRDefault="00CC4B94" w:rsidP="00CC4B94">
      <w:pPr>
        <w:rPr>
          <w:b/>
        </w:rPr>
      </w:pPr>
      <w:r>
        <w:t>saving throws against poison, spells, and illusions, as</w:t>
      </w:r>
    </w:p>
    <w:p w14:paraId="470954B9" w14:textId="77777777" w:rsidR="008D7E6B" w:rsidRPr="008D7E6B" w:rsidRDefault="00CC4B94" w:rsidP="00CC4B94">
      <w:pPr>
        <w:rPr>
          <w:b/>
        </w:rPr>
      </w:pPr>
      <w:r>
        <w:t>well as to resist being charmed or paralyzed.</w:t>
      </w:r>
    </w:p>
    <w:p w14:paraId="3216507A" w14:textId="77777777" w:rsidR="008D7E6B" w:rsidRPr="008D7E6B" w:rsidRDefault="00CC4B94" w:rsidP="00CC4B94">
      <w:pPr>
        <w:rPr>
          <w:b/>
        </w:rPr>
      </w:pPr>
      <w:r>
        <w:t>Cunning Action. On each of its turns, the spy can use a</w:t>
      </w:r>
    </w:p>
    <w:p w14:paraId="5102D9E7" w14:textId="77777777" w:rsidR="008D7E6B" w:rsidRPr="008D7E6B" w:rsidRDefault="00CC4B94" w:rsidP="00CC4B94">
      <w:pPr>
        <w:rPr>
          <w:b/>
        </w:rPr>
      </w:pPr>
      <w:r>
        <w:t>bonus action to take the Dash, Disengage, or Hide</w:t>
      </w:r>
    </w:p>
    <w:p w14:paraId="31111B5A" w14:textId="77777777" w:rsidR="008D7E6B" w:rsidRPr="008D7E6B" w:rsidRDefault="00CC4B94" w:rsidP="00CC4B94">
      <w:pPr>
        <w:rPr>
          <w:b/>
        </w:rPr>
      </w:pPr>
      <w:r>
        <w:t>action.</w:t>
      </w:r>
    </w:p>
    <w:p w14:paraId="04FD4722" w14:textId="77777777" w:rsidR="008D7E6B" w:rsidRPr="008D7E6B" w:rsidRDefault="00CC4B94" w:rsidP="00CC4B94">
      <w:pPr>
        <w:rPr>
          <w:b/>
        </w:rPr>
      </w:pPr>
      <w:r>
        <w:t>Sunlight Sensitivity. While in sunlight, the duergar has</w:t>
      </w:r>
    </w:p>
    <w:p w14:paraId="62171374" w14:textId="77777777" w:rsidR="008D7E6B" w:rsidRPr="008D7E6B" w:rsidRDefault="00CC4B94" w:rsidP="00CC4B94">
      <w:pPr>
        <w:rPr>
          <w:b/>
        </w:rPr>
      </w:pPr>
      <w:r>
        <w:t>disadvantage on attack rolls, as well as on Wisdom</w:t>
      </w:r>
    </w:p>
    <w:p w14:paraId="6075505D" w14:textId="77777777" w:rsidR="008D7E6B" w:rsidRPr="008D7E6B" w:rsidRDefault="00CC4B94" w:rsidP="00CC4B94">
      <w:pPr>
        <w:rPr>
          <w:b/>
        </w:rPr>
      </w:pPr>
      <w:r>
        <w:t>(Perception) checks that rely on sight.</w:t>
      </w:r>
    </w:p>
    <w:p w14:paraId="737BE38A" w14:textId="77777777" w:rsidR="008D7E6B" w:rsidRPr="008D7E6B" w:rsidRDefault="00CC4B94" w:rsidP="00CC4B94">
      <w:pPr>
        <w:rPr>
          <w:b/>
        </w:rPr>
      </w:pPr>
      <w:r>
        <w:t>Sneak Attack. Once per turn, the spy can deal an</w:t>
      </w:r>
    </w:p>
    <w:p w14:paraId="3B4683C6" w14:textId="77777777" w:rsidR="008D7E6B" w:rsidRPr="008D7E6B" w:rsidRDefault="00CC4B94" w:rsidP="00CC4B94">
      <w:pPr>
        <w:rPr>
          <w:b/>
        </w:rPr>
      </w:pPr>
      <w:r>
        <w:t>extra 7 (1d6) damage when it hits a target with a</w:t>
      </w:r>
    </w:p>
    <w:p w14:paraId="1D6669BC" w14:textId="77777777" w:rsidR="008D7E6B" w:rsidRPr="008D7E6B" w:rsidRDefault="00CC4B94" w:rsidP="00CC4B94">
      <w:pPr>
        <w:rPr>
          <w:b/>
        </w:rPr>
      </w:pPr>
      <w:r>
        <w:t>weapon attack and has advantage on the attack roll</w:t>
      </w:r>
    </w:p>
    <w:p w14:paraId="0AFE250E" w14:textId="77777777" w:rsidR="008D7E6B" w:rsidRPr="008D7E6B" w:rsidRDefault="00CC4B94" w:rsidP="00CC4B94">
      <w:pPr>
        <w:rPr>
          <w:b/>
        </w:rPr>
      </w:pPr>
      <w:r>
        <w:t>or when the target is within 5 feet of an ally of the</w:t>
      </w:r>
    </w:p>
    <w:p w14:paraId="236C2692" w14:textId="77777777" w:rsidR="008D7E6B" w:rsidRPr="008D7E6B" w:rsidRDefault="00CC4B94" w:rsidP="00CC4B94">
      <w:pPr>
        <w:rPr>
          <w:b/>
        </w:rPr>
      </w:pPr>
      <w:r>
        <w:t>spy that isn’t incapacitated and the spy doesn’t have</w:t>
      </w:r>
    </w:p>
    <w:p w14:paraId="6680938D" w14:textId="77777777" w:rsidR="008D7E6B" w:rsidRPr="008D7E6B" w:rsidRDefault="00CC4B94" w:rsidP="00CC4B94">
      <w:pPr>
        <w:rPr>
          <w:b/>
        </w:rPr>
      </w:pPr>
      <w:r>
        <w:t>disadvantage on the attack roll.</w:t>
      </w:r>
    </w:p>
    <w:p w14:paraId="77F60EB8" w14:textId="77777777" w:rsidR="008D7E6B" w:rsidRPr="008D7E6B" w:rsidRDefault="00CC4B94" w:rsidP="00CC4B94">
      <w:pPr>
        <w:rPr>
          <w:b/>
        </w:rPr>
      </w:pPr>
      <w:r>
        <w:t>Actions</w:t>
      </w:r>
    </w:p>
    <w:p w14:paraId="7D4CEB0E" w14:textId="77777777" w:rsidR="008D7E6B" w:rsidRPr="008D7E6B" w:rsidRDefault="00CC4B94" w:rsidP="00CC4B94">
      <w:pPr>
        <w:rPr>
          <w:b/>
        </w:rPr>
      </w:pPr>
      <w:r>
        <w:t>Multiattack. The spy makes two shortsword attacks.</w:t>
      </w:r>
    </w:p>
    <w:p w14:paraId="1E86FA23" w14:textId="77777777" w:rsidR="008D7E6B" w:rsidRPr="008D7E6B" w:rsidRDefault="00CC4B94" w:rsidP="00CC4B94">
      <w:pPr>
        <w:rPr>
          <w:b/>
        </w:rPr>
      </w:pPr>
      <w:r>
        <w:t>Enlarge (Recharges after a Short or Long Rest). For 1</w:t>
      </w:r>
    </w:p>
    <w:p w14:paraId="6A23EA66" w14:textId="77777777" w:rsidR="008D7E6B" w:rsidRPr="008D7E6B" w:rsidRDefault="00CC4B94" w:rsidP="00CC4B94">
      <w:pPr>
        <w:rPr>
          <w:b/>
        </w:rPr>
      </w:pPr>
      <w:r>
        <w:t>minute, the duergar magically increases in size, along</w:t>
      </w:r>
    </w:p>
    <w:p w14:paraId="42F4FECD" w14:textId="77777777" w:rsidR="008D7E6B" w:rsidRPr="008D7E6B" w:rsidRDefault="00CC4B94" w:rsidP="00CC4B94">
      <w:pPr>
        <w:rPr>
          <w:b/>
        </w:rPr>
      </w:pPr>
      <w:r>
        <w:t>with anything it is wearing or carrying. While</w:t>
      </w:r>
    </w:p>
    <w:p w14:paraId="66BACFE4" w14:textId="77777777" w:rsidR="008D7E6B" w:rsidRPr="008D7E6B" w:rsidRDefault="00CC4B94" w:rsidP="00CC4B94">
      <w:pPr>
        <w:rPr>
          <w:b/>
        </w:rPr>
      </w:pPr>
      <w:r>
        <w:t>enlarged, the duergar is Large, doubles its damage</w:t>
      </w:r>
    </w:p>
    <w:p w14:paraId="060EAC74" w14:textId="77777777" w:rsidR="008D7E6B" w:rsidRPr="008D7E6B" w:rsidRDefault="00CC4B94" w:rsidP="00CC4B94">
      <w:pPr>
        <w:rPr>
          <w:b/>
        </w:rPr>
      </w:pPr>
      <w:r>
        <w:t>dice on Strength-based weapon attacks (included in</w:t>
      </w:r>
    </w:p>
    <w:p w14:paraId="0F89C616" w14:textId="77777777" w:rsidR="008D7E6B" w:rsidRPr="008D7E6B" w:rsidRDefault="00CC4B94" w:rsidP="00CC4B94">
      <w:pPr>
        <w:rPr>
          <w:b/>
        </w:rPr>
      </w:pPr>
      <w:r>
        <w:t>the attacks), and makes Strength checks and Strength</w:t>
      </w:r>
    </w:p>
    <w:p w14:paraId="64EE3F2D" w14:textId="77777777" w:rsidR="008D7E6B" w:rsidRPr="008D7E6B" w:rsidRDefault="00CC4B94" w:rsidP="00CC4B94">
      <w:pPr>
        <w:rPr>
          <w:b/>
        </w:rPr>
      </w:pPr>
      <w:r>
        <w:t>saving throws with advantage. If the duergar lacks</w:t>
      </w:r>
    </w:p>
    <w:p w14:paraId="3F09F706" w14:textId="77777777" w:rsidR="008D7E6B" w:rsidRPr="008D7E6B" w:rsidRDefault="00CC4B94" w:rsidP="00CC4B94">
      <w:pPr>
        <w:rPr>
          <w:b/>
        </w:rPr>
      </w:pPr>
      <w:r>
        <w:t>the room to become Large, it attains the maximum</w:t>
      </w:r>
    </w:p>
    <w:p w14:paraId="18C584C4" w14:textId="77777777" w:rsidR="008D7E6B" w:rsidRPr="008D7E6B" w:rsidRDefault="00CC4B94" w:rsidP="00CC4B94">
      <w:pPr>
        <w:rPr>
          <w:b/>
        </w:rPr>
      </w:pPr>
      <w:r>
        <w:t>size possible in the space available.</w:t>
      </w:r>
    </w:p>
    <w:p w14:paraId="67946BDB" w14:textId="77777777" w:rsidR="008D7E6B" w:rsidRPr="008D7E6B" w:rsidRDefault="00CC4B94" w:rsidP="00CC4B94">
      <w:pPr>
        <w:rPr>
          <w:b/>
        </w:rPr>
      </w:pPr>
      <w:r>
        <w:t>Invisibility (Recharges after a Short or Long Rest). The</w:t>
      </w:r>
    </w:p>
    <w:p w14:paraId="29023583" w14:textId="77777777" w:rsidR="008D7E6B" w:rsidRPr="008D7E6B" w:rsidRDefault="00CC4B94" w:rsidP="00CC4B94">
      <w:pPr>
        <w:rPr>
          <w:b/>
        </w:rPr>
      </w:pPr>
      <w:r>
        <w:t>duergar magically turns invisible until it attacks, casts</w:t>
      </w:r>
    </w:p>
    <w:p w14:paraId="1EF2A299" w14:textId="77777777" w:rsidR="008D7E6B" w:rsidRPr="008D7E6B" w:rsidRDefault="00CC4B94" w:rsidP="00CC4B94">
      <w:pPr>
        <w:rPr>
          <w:b/>
        </w:rPr>
      </w:pPr>
      <w:r>
        <w:t>a spell, or uses its Enlarge, or until its concentration is</w:t>
      </w:r>
    </w:p>
    <w:p w14:paraId="4224D958" w14:textId="77777777" w:rsidR="008D7E6B" w:rsidRPr="008D7E6B" w:rsidRDefault="00CC4B94" w:rsidP="00CC4B94">
      <w:pPr>
        <w:rPr>
          <w:b/>
        </w:rPr>
      </w:pPr>
      <w:r>
        <w:t>broken, up to 1 hour (as if concentrating on a spell).</w:t>
      </w:r>
    </w:p>
    <w:p w14:paraId="5133F2F4" w14:textId="77777777" w:rsidR="008D7E6B" w:rsidRPr="008D7E6B" w:rsidRDefault="00CC4B94" w:rsidP="00CC4B94">
      <w:pPr>
        <w:rPr>
          <w:b/>
        </w:rPr>
      </w:pPr>
      <w:r>
        <w:t>Any equipment the duergar wears or carries is</w:t>
      </w:r>
    </w:p>
    <w:p w14:paraId="3F229F50" w14:textId="77777777" w:rsidR="008D7E6B" w:rsidRPr="008D7E6B" w:rsidRDefault="00CC4B94" w:rsidP="00CC4B94">
      <w:pPr>
        <w:rPr>
          <w:b/>
        </w:rPr>
      </w:pPr>
      <w:r>
        <w:t>invisible with it.</w:t>
      </w:r>
    </w:p>
    <w:p w14:paraId="1FC0BE04" w14:textId="77777777" w:rsidR="008D7E6B" w:rsidRPr="008D7E6B" w:rsidRDefault="00CC4B94" w:rsidP="00CC4B94">
      <w:pPr>
        <w:rPr>
          <w:b/>
        </w:rPr>
      </w:pPr>
      <w:r>
        <w:t>Shortsword. Melee Weapon Attack: +5 to hit, reach 5</w:t>
      </w:r>
    </w:p>
    <w:p w14:paraId="1E94720C" w14:textId="77777777" w:rsidR="008D7E6B" w:rsidRPr="008D7E6B" w:rsidRDefault="00CC4B94" w:rsidP="00CC4B94">
      <w:pPr>
        <w:rPr>
          <w:b/>
        </w:rPr>
      </w:pPr>
      <w:r>
        <w:t>ft., one target. Hit: 6 (1d6 + 3) piercing damage, or 10</w:t>
      </w:r>
    </w:p>
    <w:p w14:paraId="5DCFE8A2" w14:textId="77777777" w:rsidR="008D7E6B" w:rsidRPr="008D7E6B" w:rsidRDefault="00CC4B94" w:rsidP="00CC4B94">
      <w:pPr>
        <w:rPr>
          <w:b/>
        </w:rPr>
      </w:pPr>
      <w:r>
        <w:t xml:space="preserve">(2d6 + 3) piercing damage while enlarged. </w:t>
      </w:r>
    </w:p>
    <w:p w14:paraId="6B4D608F" w14:textId="77777777" w:rsidR="008D7E6B" w:rsidRPr="008D7E6B" w:rsidRDefault="00CC4B94" w:rsidP="00CC4B94">
      <w:pPr>
        <w:rPr>
          <w:b/>
        </w:rPr>
      </w:pPr>
      <w:r>
        <w:t>Hand Crossbow. Ranged Weapon Attack: +5 to hit,</w:t>
      </w:r>
    </w:p>
    <w:p w14:paraId="2AC41F50" w14:textId="77777777" w:rsidR="008D7E6B" w:rsidRPr="008D7E6B" w:rsidRDefault="00CC4B94" w:rsidP="00CC4B94">
      <w:pPr>
        <w:rPr>
          <w:b/>
        </w:rPr>
      </w:pPr>
      <w:r>
        <w:t>range 60/120 ft., one target. Hit: 6 (1d6 + 3) piercing</w:t>
      </w:r>
    </w:p>
    <w:p w14:paraId="0A664BEB" w14:textId="77777777" w:rsidR="00E82E8E" w:rsidRPr="00E82E8E" w:rsidRDefault="00CC4B94" w:rsidP="001954B5">
      <w:pPr>
        <w:rPr>
          <w:b/>
        </w:rPr>
      </w:pPr>
      <w:r>
        <w:t>damage.</w:t>
      </w:r>
    </w:p>
    <w:p w14:paraId="752DB5E7" w14:textId="43255623" w:rsidR="008D7E6B" w:rsidRPr="008D7E6B" w:rsidRDefault="001954B5" w:rsidP="00A7533C">
      <w:pPr>
        <w:pStyle w:val="2"/>
        <w:rPr>
          <w:b/>
        </w:rPr>
      </w:pPr>
      <w:bookmarkStart w:id="250" w:name="_Toc510259831"/>
      <w:r>
        <w:t>Duergar Flamekeeper</w:t>
      </w:r>
      <w:bookmarkEnd w:id="250"/>
    </w:p>
    <w:p w14:paraId="58B5CCFE" w14:textId="77777777" w:rsidR="008D7E6B" w:rsidRPr="008D7E6B" w:rsidRDefault="001954B5" w:rsidP="001954B5">
      <w:pPr>
        <w:rPr>
          <w:b/>
        </w:rPr>
      </w:pPr>
      <w:r>
        <w:t>Medium humanoid (dwarf), lawful evil</w:t>
      </w:r>
    </w:p>
    <w:p w14:paraId="58E0F6D9" w14:textId="77777777" w:rsidR="008D7E6B" w:rsidRPr="008D7E6B" w:rsidRDefault="001954B5" w:rsidP="001954B5">
      <w:pPr>
        <w:rPr>
          <w:b/>
        </w:rPr>
      </w:pPr>
      <w:r>
        <w:t>Armor Class 16 (scale mail, shield)</w:t>
      </w:r>
    </w:p>
    <w:p w14:paraId="019086F2" w14:textId="77777777" w:rsidR="008D7E6B" w:rsidRPr="008D7E6B" w:rsidRDefault="001954B5" w:rsidP="001954B5">
      <w:pPr>
        <w:rPr>
          <w:b/>
        </w:rPr>
      </w:pPr>
      <w:r>
        <w:t>Hit Points 26 (4d8+8)</w:t>
      </w:r>
    </w:p>
    <w:p w14:paraId="53DFB595" w14:textId="77777777" w:rsidR="00E82E8E" w:rsidRPr="00E82E8E" w:rsidRDefault="001954B5" w:rsidP="001954B5">
      <w:pPr>
        <w:rPr>
          <w:b/>
        </w:rPr>
      </w:pPr>
      <w:r>
        <w:t>Speed 25 ft.</w:t>
      </w:r>
    </w:p>
    <w:p w14:paraId="3B0FE9BF" w14:textId="2E20CC56" w:rsidR="00E82E8E" w:rsidRPr="00E82E8E" w:rsidRDefault="00233FFA" w:rsidP="001954B5">
      <w:pPr>
        <w:rPr>
          <w:b/>
        </w:rPr>
      </w:pPr>
      <w:r>
        <w:t>STR</w:t>
      </w:r>
      <w:r>
        <w:tab/>
        <w:t>DEX</w:t>
      </w:r>
      <w:r>
        <w:tab/>
        <w:t>CON</w:t>
      </w:r>
      <w:r>
        <w:tab/>
        <w:t>INT</w:t>
      </w:r>
      <w:r>
        <w:tab/>
        <w:t>WIS</w:t>
      </w:r>
      <w:r>
        <w:tab/>
        <w:t>CHA</w:t>
      </w:r>
    </w:p>
    <w:p w14:paraId="6BD2A087" w14:textId="633AAE86" w:rsidR="008D7E6B" w:rsidRPr="008D7E6B" w:rsidRDefault="00C42C9F" w:rsidP="001954B5">
      <w:pPr>
        <w:rPr>
          <w:b/>
        </w:rPr>
      </w:pPr>
      <w:r>
        <w:t>14 (+2)</w:t>
      </w:r>
      <w:r>
        <w:tab/>
      </w:r>
      <w:r w:rsidR="001954B5">
        <w:t xml:space="preserve">11 (+0) </w:t>
      </w:r>
      <w:r>
        <w:t>14 (+2)</w:t>
      </w:r>
      <w:r>
        <w:tab/>
      </w:r>
      <w:r w:rsidR="001954B5">
        <w:t xml:space="preserve">11 (+0) </w:t>
      </w:r>
      <w:r>
        <w:t>14 (+2)</w:t>
      </w:r>
      <w:r>
        <w:tab/>
      </w:r>
      <w:r w:rsidR="001954B5">
        <w:t>9 (-1)</w:t>
      </w:r>
    </w:p>
    <w:p w14:paraId="40F2856E" w14:textId="77777777" w:rsidR="008D7E6B" w:rsidRPr="008D7E6B" w:rsidRDefault="001954B5" w:rsidP="001954B5">
      <w:pPr>
        <w:rPr>
          <w:b/>
        </w:rPr>
      </w:pPr>
      <w:r>
        <w:t>Damage Resistances poison</w:t>
      </w:r>
    </w:p>
    <w:p w14:paraId="507375C5" w14:textId="77777777" w:rsidR="008D7E6B" w:rsidRPr="008D7E6B" w:rsidRDefault="001954B5" w:rsidP="001954B5">
      <w:pPr>
        <w:rPr>
          <w:b/>
        </w:rPr>
      </w:pPr>
      <w:r>
        <w:t>Senses darkvision 120 ft., passive Perception 10</w:t>
      </w:r>
    </w:p>
    <w:p w14:paraId="0975F23F" w14:textId="77777777" w:rsidR="008D7E6B" w:rsidRPr="008D7E6B" w:rsidRDefault="001954B5" w:rsidP="001954B5">
      <w:pPr>
        <w:rPr>
          <w:b/>
        </w:rPr>
      </w:pPr>
      <w:r>
        <w:t>Languages Dwarvish, Undercommon</w:t>
      </w:r>
    </w:p>
    <w:p w14:paraId="419F5172" w14:textId="77777777" w:rsidR="008D7E6B" w:rsidRPr="008D7E6B" w:rsidRDefault="001954B5" w:rsidP="001954B5">
      <w:pPr>
        <w:rPr>
          <w:b/>
        </w:rPr>
      </w:pPr>
      <w:r>
        <w:t>Challenge 2 (450 XP)</w:t>
      </w:r>
    </w:p>
    <w:p w14:paraId="632A3B1A" w14:textId="77777777" w:rsidR="008D7E6B" w:rsidRPr="008D7E6B" w:rsidRDefault="001954B5" w:rsidP="001954B5">
      <w:pPr>
        <w:rPr>
          <w:b/>
        </w:rPr>
      </w:pPr>
      <w:r>
        <w:t>Duergar Resilience. The duergar has advantage on</w:t>
      </w:r>
    </w:p>
    <w:p w14:paraId="705E7C21" w14:textId="77777777" w:rsidR="008D7E6B" w:rsidRPr="008D7E6B" w:rsidRDefault="001954B5" w:rsidP="001954B5">
      <w:pPr>
        <w:rPr>
          <w:b/>
        </w:rPr>
      </w:pPr>
      <w:r>
        <w:t>saving throws against poison, spells, and illusions, as</w:t>
      </w:r>
    </w:p>
    <w:p w14:paraId="3CF6F52D" w14:textId="77777777" w:rsidR="008D7E6B" w:rsidRPr="008D7E6B" w:rsidRDefault="001954B5" w:rsidP="001954B5">
      <w:pPr>
        <w:rPr>
          <w:b/>
        </w:rPr>
      </w:pPr>
      <w:r>
        <w:t>well as to resist being charmed or paralyzed.</w:t>
      </w:r>
    </w:p>
    <w:p w14:paraId="60573641" w14:textId="77777777" w:rsidR="008D7E6B" w:rsidRPr="008D7E6B" w:rsidRDefault="001954B5" w:rsidP="001954B5">
      <w:pPr>
        <w:rPr>
          <w:b/>
        </w:rPr>
      </w:pPr>
      <w:r>
        <w:t>Sunlight Sensitivity. While in sunlight, the duergar has</w:t>
      </w:r>
    </w:p>
    <w:p w14:paraId="44E305B9" w14:textId="77777777" w:rsidR="008D7E6B" w:rsidRPr="008D7E6B" w:rsidRDefault="001954B5" w:rsidP="001954B5">
      <w:pPr>
        <w:rPr>
          <w:b/>
        </w:rPr>
      </w:pPr>
      <w:r>
        <w:t>disadvantage on attack rolls, as well as on Wisdom</w:t>
      </w:r>
    </w:p>
    <w:p w14:paraId="30EBC229" w14:textId="77777777" w:rsidR="008D7E6B" w:rsidRPr="008D7E6B" w:rsidRDefault="001954B5" w:rsidP="001954B5">
      <w:pPr>
        <w:rPr>
          <w:b/>
        </w:rPr>
      </w:pPr>
      <w:r>
        <w:t>(Perception) checks that rely on sight.</w:t>
      </w:r>
    </w:p>
    <w:p w14:paraId="11C6B8D7" w14:textId="77777777" w:rsidR="008D7E6B" w:rsidRPr="008D7E6B" w:rsidRDefault="001954B5" w:rsidP="001954B5">
      <w:pPr>
        <w:rPr>
          <w:b/>
        </w:rPr>
      </w:pPr>
      <w:r>
        <w:t>Innate Spellcasting (Psionics). The duergar’s innate</w:t>
      </w:r>
    </w:p>
    <w:p w14:paraId="660A696F" w14:textId="77777777" w:rsidR="008D7E6B" w:rsidRPr="008D7E6B" w:rsidRDefault="001954B5" w:rsidP="001954B5">
      <w:pPr>
        <w:rPr>
          <w:b/>
        </w:rPr>
      </w:pPr>
      <w:r>
        <w:t>spellcasting ability is Wisdom (spell save DC 12, +4 to</w:t>
      </w:r>
    </w:p>
    <w:p w14:paraId="238F7CDF" w14:textId="77777777" w:rsidR="008D7E6B" w:rsidRPr="008D7E6B" w:rsidRDefault="001954B5" w:rsidP="001954B5">
      <w:pPr>
        <w:rPr>
          <w:b/>
        </w:rPr>
      </w:pPr>
      <w:r>
        <w:t>hit with spell attacks). It can innately cast the</w:t>
      </w:r>
    </w:p>
    <w:p w14:paraId="2E6E002C" w14:textId="77777777" w:rsidR="008D7E6B" w:rsidRPr="008D7E6B" w:rsidRDefault="001954B5" w:rsidP="001954B5">
      <w:pPr>
        <w:rPr>
          <w:b/>
        </w:rPr>
      </w:pPr>
      <w:r>
        <w:t>following spells, requiring no components:</w:t>
      </w:r>
    </w:p>
    <w:p w14:paraId="01C79E83" w14:textId="77777777" w:rsidR="008D7E6B" w:rsidRPr="008D7E6B" w:rsidRDefault="001954B5" w:rsidP="001954B5">
      <w:pPr>
        <w:rPr>
          <w:b/>
        </w:rPr>
      </w:pPr>
      <w:r>
        <w:t>At will: friends, message</w:t>
      </w:r>
    </w:p>
    <w:p w14:paraId="1DA9738C" w14:textId="77777777" w:rsidR="008D7E6B" w:rsidRPr="008D7E6B" w:rsidRDefault="001954B5" w:rsidP="001954B5">
      <w:pPr>
        <w:rPr>
          <w:b/>
        </w:rPr>
      </w:pPr>
      <w:r>
        <w:t>3/day: command</w:t>
      </w:r>
    </w:p>
    <w:p w14:paraId="7FA23BA6" w14:textId="77777777" w:rsidR="008D7E6B" w:rsidRPr="008D7E6B" w:rsidRDefault="001954B5" w:rsidP="001954B5">
      <w:pPr>
        <w:rPr>
          <w:b/>
        </w:rPr>
      </w:pPr>
      <w:r>
        <w:t>Spellcasting. The duergar is a 3rd-level spellcaster. Its</w:t>
      </w:r>
    </w:p>
    <w:p w14:paraId="2462E6B8" w14:textId="77777777" w:rsidR="008D7E6B" w:rsidRPr="008D7E6B" w:rsidRDefault="001954B5" w:rsidP="001954B5">
      <w:pPr>
        <w:rPr>
          <w:b/>
        </w:rPr>
      </w:pPr>
      <w:r>
        <w:t>spellcasting ability is Wisdom (save DC 12, +4 to hit</w:t>
      </w:r>
    </w:p>
    <w:p w14:paraId="16FE7F32" w14:textId="77777777" w:rsidR="008D7E6B" w:rsidRPr="008D7E6B" w:rsidRDefault="001954B5" w:rsidP="001954B5">
      <w:pPr>
        <w:rPr>
          <w:b/>
        </w:rPr>
      </w:pPr>
      <w:r>
        <w:t>with spell attacks). The duergar has the following</w:t>
      </w:r>
    </w:p>
    <w:p w14:paraId="548A633A" w14:textId="77777777" w:rsidR="008D7E6B" w:rsidRPr="008D7E6B" w:rsidRDefault="001954B5" w:rsidP="001954B5">
      <w:pPr>
        <w:rPr>
          <w:b/>
        </w:rPr>
      </w:pPr>
      <w:r>
        <w:t>cleric spells prepared:</w:t>
      </w:r>
    </w:p>
    <w:p w14:paraId="7C1571A1" w14:textId="77777777" w:rsidR="008D7E6B" w:rsidRPr="008D7E6B" w:rsidRDefault="001954B5" w:rsidP="001954B5">
      <w:pPr>
        <w:rPr>
          <w:b/>
        </w:rPr>
      </w:pPr>
      <w:r>
        <w:t>Cantrips (at will): guidance, mending, sacred flame</w:t>
      </w:r>
    </w:p>
    <w:p w14:paraId="74D1F5C0" w14:textId="77777777" w:rsidR="008D7E6B" w:rsidRPr="008D7E6B" w:rsidRDefault="001954B5" w:rsidP="001954B5">
      <w:pPr>
        <w:rPr>
          <w:b/>
        </w:rPr>
      </w:pPr>
      <w:r>
        <w:t>1st level (4 slots): bane, inflict wounds, shield of faith</w:t>
      </w:r>
    </w:p>
    <w:p w14:paraId="4360AA12" w14:textId="77777777" w:rsidR="008D7E6B" w:rsidRPr="008D7E6B" w:rsidRDefault="001954B5" w:rsidP="001954B5">
      <w:pPr>
        <w:rPr>
          <w:b/>
        </w:rPr>
      </w:pPr>
      <w:r>
        <w:t>2nd level (3 slots): enhance ability, spiritual weapon</w:t>
      </w:r>
    </w:p>
    <w:p w14:paraId="5643C20E" w14:textId="77777777" w:rsidR="008D7E6B" w:rsidRPr="008D7E6B" w:rsidRDefault="001954B5" w:rsidP="001954B5">
      <w:pPr>
        <w:rPr>
          <w:b/>
        </w:rPr>
      </w:pPr>
      <w:r>
        <w:t>Actions</w:t>
      </w:r>
    </w:p>
    <w:p w14:paraId="16AF233C" w14:textId="77777777" w:rsidR="008D7E6B" w:rsidRPr="008D7E6B" w:rsidRDefault="001954B5" w:rsidP="001954B5">
      <w:pPr>
        <w:rPr>
          <w:b/>
        </w:rPr>
      </w:pPr>
      <w:r>
        <w:t>Enlarge (Recharges after a Short or Long Rest). For 1</w:t>
      </w:r>
    </w:p>
    <w:p w14:paraId="2D931D8F" w14:textId="77777777" w:rsidR="008D7E6B" w:rsidRPr="008D7E6B" w:rsidRDefault="001954B5" w:rsidP="001954B5">
      <w:pPr>
        <w:rPr>
          <w:b/>
        </w:rPr>
      </w:pPr>
      <w:r>
        <w:t>minute, the duergar magically increases in size, along</w:t>
      </w:r>
    </w:p>
    <w:p w14:paraId="4A05279E" w14:textId="77777777" w:rsidR="008D7E6B" w:rsidRPr="008D7E6B" w:rsidRDefault="001954B5" w:rsidP="001954B5">
      <w:pPr>
        <w:rPr>
          <w:b/>
        </w:rPr>
      </w:pPr>
      <w:r>
        <w:t>with anything it is wearing or carrying. While</w:t>
      </w:r>
    </w:p>
    <w:p w14:paraId="2CAAEF20" w14:textId="77777777" w:rsidR="008D7E6B" w:rsidRPr="008D7E6B" w:rsidRDefault="001954B5" w:rsidP="001954B5">
      <w:pPr>
        <w:rPr>
          <w:b/>
        </w:rPr>
      </w:pPr>
      <w:r>
        <w:t>enlarged, the duergar is Large, doubles its damage</w:t>
      </w:r>
    </w:p>
    <w:p w14:paraId="01843A7B" w14:textId="77777777" w:rsidR="008D7E6B" w:rsidRPr="008D7E6B" w:rsidRDefault="001954B5" w:rsidP="001954B5">
      <w:pPr>
        <w:rPr>
          <w:b/>
        </w:rPr>
      </w:pPr>
      <w:r>
        <w:t>dice on Strength-based weapon attacks (included in</w:t>
      </w:r>
    </w:p>
    <w:p w14:paraId="401468E4" w14:textId="77777777" w:rsidR="008D7E6B" w:rsidRPr="008D7E6B" w:rsidRDefault="001954B5" w:rsidP="001954B5">
      <w:pPr>
        <w:rPr>
          <w:b/>
        </w:rPr>
      </w:pPr>
      <w:r>
        <w:t>the attacks), and makes Strength checks and Strength</w:t>
      </w:r>
    </w:p>
    <w:p w14:paraId="1ADEA4EB" w14:textId="77777777" w:rsidR="008D7E6B" w:rsidRPr="008D7E6B" w:rsidRDefault="001954B5" w:rsidP="001954B5">
      <w:pPr>
        <w:rPr>
          <w:b/>
        </w:rPr>
      </w:pPr>
      <w:r>
        <w:t>saving throws with advantage. If the duergar lacks</w:t>
      </w:r>
    </w:p>
    <w:p w14:paraId="4C5A6DA1" w14:textId="77777777" w:rsidR="008D7E6B" w:rsidRPr="008D7E6B" w:rsidRDefault="001954B5" w:rsidP="001954B5">
      <w:pPr>
        <w:rPr>
          <w:b/>
        </w:rPr>
      </w:pPr>
      <w:r>
        <w:t>the room to become Large, it attains the maximum</w:t>
      </w:r>
    </w:p>
    <w:p w14:paraId="43B4A9AE" w14:textId="77777777" w:rsidR="008D7E6B" w:rsidRPr="008D7E6B" w:rsidRDefault="001954B5" w:rsidP="001954B5">
      <w:pPr>
        <w:rPr>
          <w:b/>
        </w:rPr>
      </w:pPr>
      <w:r>
        <w:t>size possible in the space available.</w:t>
      </w:r>
    </w:p>
    <w:p w14:paraId="2138CA06" w14:textId="77777777" w:rsidR="008D7E6B" w:rsidRPr="008D7E6B" w:rsidRDefault="001954B5" w:rsidP="001954B5">
      <w:pPr>
        <w:rPr>
          <w:b/>
        </w:rPr>
      </w:pPr>
      <w:r>
        <w:t>Invisibility (Recharges after a Short or Long Rest). The</w:t>
      </w:r>
    </w:p>
    <w:p w14:paraId="0EAB72DD" w14:textId="77777777" w:rsidR="008D7E6B" w:rsidRPr="008D7E6B" w:rsidRDefault="001954B5" w:rsidP="001954B5">
      <w:pPr>
        <w:rPr>
          <w:b/>
        </w:rPr>
      </w:pPr>
      <w:r>
        <w:t>duergar magically turns invisible until it attacks, casts</w:t>
      </w:r>
    </w:p>
    <w:p w14:paraId="4D8AE557" w14:textId="77777777" w:rsidR="008D7E6B" w:rsidRPr="008D7E6B" w:rsidRDefault="001954B5" w:rsidP="001954B5">
      <w:pPr>
        <w:rPr>
          <w:b/>
        </w:rPr>
      </w:pPr>
      <w:r>
        <w:t>a spell, or uses its Enlarge, or until its concentration is</w:t>
      </w:r>
    </w:p>
    <w:p w14:paraId="03F9564F" w14:textId="77777777" w:rsidR="008D7E6B" w:rsidRPr="008D7E6B" w:rsidRDefault="001954B5" w:rsidP="001954B5">
      <w:pPr>
        <w:rPr>
          <w:b/>
        </w:rPr>
      </w:pPr>
      <w:r>
        <w:t>broken, up to 1 hour (as if concentrating on a spell).</w:t>
      </w:r>
    </w:p>
    <w:p w14:paraId="3E4D9245" w14:textId="77777777" w:rsidR="008D7E6B" w:rsidRPr="008D7E6B" w:rsidRDefault="001954B5" w:rsidP="001954B5">
      <w:pPr>
        <w:rPr>
          <w:b/>
        </w:rPr>
      </w:pPr>
      <w:r>
        <w:t>Any equipment the duergar wears or carries is</w:t>
      </w:r>
    </w:p>
    <w:p w14:paraId="477AF72A" w14:textId="77777777" w:rsidR="008D7E6B" w:rsidRPr="008D7E6B" w:rsidRDefault="001954B5" w:rsidP="001954B5">
      <w:pPr>
        <w:rPr>
          <w:b/>
        </w:rPr>
      </w:pPr>
      <w:r>
        <w:t>invisible with it.</w:t>
      </w:r>
    </w:p>
    <w:p w14:paraId="5C3C8FAF" w14:textId="54F328B3" w:rsidR="008D7E6B" w:rsidRPr="008D7E6B" w:rsidRDefault="001954B5" w:rsidP="001954B5">
      <w:pPr>
        <w:rPr>
          <w:b/>
        </w:rPr>
      </w:pPr>
      <w:r>
        <w:t xml:space="preserve">War Pick. Melee Weapon Attack: +4 to hit, </w:t>
      </w:r>
      <w:r w:rsidR="00233FFA">
        <w:t xml:space="preserve">reach 5 ft., </w:t>
      </w:r>
      <w:r>
        <w:t>one target. Hit: 6 (1d8 + 2) piercing damage, or 11</w:t>
      </w:r>
    </w:p>
    <w:p w14:paraId="30D6D778" w14:textId="77777777" w:rsidR="008D7E6B" w:rsidRPr="008D7E6B" w:rsidRDefault="001954B5" w:rsidP="001954B5">
      <w:pPr>
        <w:rPr>
          <w:b/>
        </w:rPr>
      </w:pPr>
      <w:r>
        <w:t xml:space="preserve">(2d8 + 2) piercing damage while enlarged. </w:t>
      </w:r>
    </w:p>
    <w:p w14:paraId="791A517D" w14:textId="77777777" w:rsidR="008D7E6B" w:rsidRPr="008D7E6B" w:rsidRDefault="001954B5" w:rsidP="001954B5">
      <w:pPr>
        <w:rPr>
          <w:b/>
        </w:rPr>
      </w:pPr>
      <w:r>
        <w:t>Javelin. Melee or Ranged Weapon Attack: +4 to hit,</w:t>
      </w:r>
    </w:p>
    <w:p w14:paraId="6D811C18" w14:textId="77777777" w:rsidR="008D7E6B" w:rsidRPr="008D7E6B" w:rsidRDefault="001954B5" w:rsidP="001954B5">
      <w:pPr>
        <w:rPr>
          <w:b/>
        </w:rPr>
      </w:pPr>
      <w:r>
        <w:t>reach 5 ft. or range 30/120 ft., one target. Hit: 5 (1d6</w:t>
      </w:r>
    </w:p>
    <w:p w14:paraId="0F318CFF" w14:textId="77777777" w:rsidR="008D7E6B" w:rsidRPr="008D7E6B" w:rsidRDefault="001954B5" w:rsidP="001954B5">
      <w:pPr>
        <w:rPr>
          <w:b/>
        </w:rPr>
      </w:pPr>
      <w:r>
        <w:t>+ 2) piercing damage, or 9 (2d6 + 2) piercing damage</w:t>
      </w:r>
    </w:p>
    <w:p w14:paraId="2FE9978D" w14:textId="77777777" w:rsidR="008D7E6B" w:rsidRPr="008D7E6B" w:rsidRDefault="001954B5" w:rsidP="001954B5">
      <w:pPr>
        <w:rPr>
          <w:b/>
        </w:rPr>
      </w:pPr>
      <w:r>
        <w:t>while enlarged.</w:t>
      </w:r>
    </w:p>
    <w:p w14:paraId="46ADE0D1" w14:textId="77777777" w:rsidR="008D7E6B" w:rsidRPr="008D7E6B" w:rsidRDefault="001954B5" w:rsidP="00A7533C">
      <w:pPr>
        <w:pStyle w:val="2"/>
        <w:rPr>
          <w:b/>
        </w:rPr>
      </w:pPr>
      <w:bookmarkStart w:id="251" w:name="_Toc510259832"/>
      <w:r>
        <w:t>Duergar Infernal</w:t>
      </w:r>
      <w:bookmarkEnd w:id="251"/>
    </w:p>
    <w:p w14:paraId="764629D2" w14:textId="77777777" w:rsidR="008D7E6B" w:rsidRPr="008D7E6B" w:rsidRDefault="001954B5" w:rsidP="001954B5">
      <w:pPr>
        <w:rPr>
          <w:b/>
        </w:rPr>
      </w:pPr>
      <w:r>
        <w:t>Medium humanoid (duergar), lawful evil</w:t>
      </w:r>
    </w:p>
    <w:p w14:paraId="5406674D" w14:textId="77777777" w:rsidR="008D7E6B" w:rsidRPr="008D7E6B" w:rsidRDefault="001954B5" w:rsidP="001954B5">
      <w:pPr>
        <w:rPr>
          <w:b/>
        </w:rPr>
      </w:pPr>
      <w:r>
        <w:t>Armor Class 17 (breastplate, shield; 15 while using a</w:t>
      </w:r>
    </w:p>
    <w:p w14:paraId="661B937C" w14:textId="77777777" w:rsidR="008D7E6B" w:rsidRPr="008D7E6B" w:rsidRDefault="001954B5" w:rsidP="001954B5">
      <w:pPr>
        <w:rPr>
          <w:b/>
        </w:rPr>
      </w:pPr>
      <w:r>
        <w:t>crossbow)</w:t>
      </w:r>
    </w:p>
    <w:p w14:paraId="2382FD17" w14:textId="77777777" w:rsidR="008D7E6B" w:rsidRPr="008D7E6B" w:rsidRDefault="001954B5" w:rsidP="001954B5">
      <w:pPr>
        <w:rPr>
          <w:b/>
        </w:rPr>
      </w:pPr>
      <w:r>
        <w:t>Hit Points 45 (7d8 + 14)</w:t>
      </w:r>
    </w:p>
    <w:p w14:paraId="3EEC152A" w14:textId="77777777" w:rsidR="00E82E8E" w:rsidRPr="00E82E8E" w:rsidRDefault="001954B5" w:rsidP="001954B5">
      <w:pPr>
        <w:rPr>
          <w:b/>
        </w:rPr>
      </w:pPr>
      <w:r>
        <w:t>Speed 25 ft.</w:t>
      </w:r>
    </w:p>
    <w:p w14:paraId="51CADCC7" w14:textId="67C84CD1" w:rsidR="00E82E8E" w:rsidRPr="00E82E8E" w:rsidRDefault="00233FFA" w:rsidP="001954B5">
      <w:pPr>
        <w:rPr>
          <w:b/>
        </w:rPr>
      </w:pPr>
      <w:r>
        <w:t>STR</w:t>
      </w:r>
      <w:r>
        <w:tab/>
        <w:t>DEX</w:t>
      </w:r>
      <w:r>
        <w:tab/>
        <w:t>CON</w:t>
      </w:r>
      <w:r>
        <w:tab/>
        <w:t>INT</w:t>
      </w:r>
      <w:r>
        <w:tab/>
        <w:t>WIS</w:t>
      </w:r>
      <w:r>
        <w:tab/>
        <w:t>CHA</w:t>
      </w:r>
    </w:p>
    <w:p w14:paraId="58011283" w14:textId="6A1E6F84" w:rsidR="0000645A" w:rsidRDefault="001954B5" w:rsidP="001954B5">
      <w:pPr>
        <w:rPr>
          <w:b/>
        </w:rPr>
      </w:pPr>
      <w:r>
        <w:t xml:space="preserve">15 (+2) 13 (+1) </w:t>
      </w:r>
      <w:r w:rsidR="00C42C9F">
        <w:t>14 (+2)</w:t>
      </w:r>
      <w:r w:rsidR="00C42C9F">
        <w:tab/>
      </w:r>
      <w:r>
        <w:t>8 (−1) 11 (+0) 13 (+1)</w:t>
      </w:r>
    </w:p>
    <w:p w14:paraId="43A87363" w14:textId="4FB7C4AD" w:rsidR="008D7E6B" w:rsidRPr="008D7E6B" w:rsidRDefault="001954B5" w:rsidP="001954B5">
      <w:pPr>
        <w:rPr>
          <w:b/>
        </w:rPr>
      </w:pPr>
      <w:r>
        <w:t>Skills Intimidation +3, Perception +2</w:t>
      </w:r>
    </w:p>
    <w:p w14:paraId="518B0352" w14:textId="77777777" w:rsidR="008D7E6B" w:rsidRPr="008D7E6B" w:rsidRDefault="001954B5" w:rsidP="001954B5">
      <w:pPr>
        <w:rPr>
          <w:b/>
        </w:rPr>
      </w:pPr>
      <w:r>
        <w:t>Damage Resistances fire, poison</w:t>
      </w:r>
    </w:p>
    <w:p w14:paraId="0BFBC514" w14:textId="77777777" w:rsidR="008D7E6B" w:rsidRPr="008D7E6B" w:rsidRDefault="001954B5" w:rsidP="001954B5">
      <w:pPr>
        <w:rPr>
          <w:b/>
        </w:rPr>
      </w:pPr>
      <w:r>
        <w:t>Senses darkvision 120 ft., passive Perception 12</w:t>
      </w:r>
    </w:p>
    <w:p w14:paraId="1B832613" w14:textId="77777777" w:rsidR="008D7E6B" w:rsidRPr="008D7E6B" w:rsidRDefault="001954B5" w:rsidP="001954B5">
      <w:pPr>
        <w:rPr>
          <w:b/>
        </w:rPr>
      </w:pPr>
      <w:r>
        <w:t>Languages Undercommon, Dwarven, Infernal</w:t>
      </w:r>
    </w:p>
    <w:p w14:paraId="02978ADB" w14:textId="77777777" w:rsidR="008D7E6B" w:rsidRPr="008D7E6B" w:rsidRDefault="001954B5" w:rsidP="001954B5">
      <w:pPr>
        <w:rPr>
          <w:b/>
        </w:rPr>
      </w:pPr>
      <w:r>
        <w:t>Challenge 2 (450 XP)</w:t>
      </w:r>
    </w:p>
    <w:p w14:paraId="6FC52C09" w14:textId="77777777" w:rsidR="008D7E6B" w:rsidRPr="008D7E6B" w:rsidRDefault="001954B5" w:rsidP="001954B5">
      <w:pPr>
        <w:rPr>
          <w:b/>
        </w:rPr>
      </w:pPr>
      <w:r>
        <w:t>Duergar Resilience. The duergar has advantage on</w:t>
      </w:r>
    </w:p>
    <w:p w14:paraId="6A92547E" w14:textId="77777777" w:rsidR="008D7E6B" w:rsidRPr="008D7E6B" w:rsidRDefault="001954B5" w:rsidP="001954B5">
      <w:pPr>
        <w:rPr>
          <w:b/>
        </w:rPr>
      </w:pPr>
      <w:r>
        <w:t>saving throws against poison, spells, and illusions, as</w:t>
      </w:r>
    </w:p>
    <w:p w14:paraId="65A15728" w14:textId="77777777" w:rsidR="008D7E6B" w:rsidRPr="008D7E6B" w:rsidRDefault="001954B5" w:rsidP="001954B5">
      <w:pPr>
        <w:rPr>
          <w:b/>
        </w:rPr>
      </w:pPr>
      <w:r>
        <w:t>well as to resist being charmed or paralyzed.</w:t>
      </w:r>
    </w:p>
    <w:p w14:paraId="17547223" w14:textId="77777777" w:rsidR="008D7E6B" w:rsidRPr="008D7E6B" w:rsidRDefault="001954B5" w:rsidP="001954B5">
      <w:pPr>
        <w:rPr>
          <w:b/>
        </w:rPr>
      </w:pPr>
      <w:r>
        <w:t>Sunlight Sensitivity. While in sunlight, the duergar has</w:t>
      </w:r>
    </w:p>
    <w:p w14:paraId="0AEB07AD" w14:textId="77777777" w:rsidR="008D7E6B" w:rsidRPr="008D7E6B" w:rsidRDefault="001954B5" w:rsidP="001954B5">
      <w:pPr>
        <w:rPr>
          <w:b/>
        </w:rPr>
      </w:pPr>
      <w:r>
        <w:t>disadvantage on attack rolls, as well as on Wisdom</w:t>
      </w:r>
    </w:p>
    <w:p w14:paraId="0F8B3DCF" w14:textId="77777777" w:rsidR="008D7E6B" w:rsidRPr="008D7E6B" w:rsidRDefault="001954B5" w:rsidP="001954B5">
      <w:pPr>
        <w:rPr>
          <w:b/>
        </w:rPr>
      </w:pPr>
      <w:r>
        <w:t>(Perception) checks that rely on sight.</w:t>
      </w:r>
    </w:p>
    <w:p w14:paraId="6CFC4F55" w14:textId="77777777" w:rsidR="008D7E6B" w:rsidRPr="008D7E6B" w:rsidRDefault="001954B5" w:rsidP="001954B5">
      <w:pPr>
        <w:rPr>
          <w:b/>
        </w:rPr>
      </w:pPr>
      <w:r>
        <w:t>Flaming Weapon (Recharges after a Short or Long</w:t>
      </w:r>
    </w:p>
    <w:p w14:paraId="11E82DAF" w14:textId="77777777" w:rsidR="008D7E6B" w:rsidRPr="008D7E6B" w:rsidRDefault="001954B5" w:rsidP="001954B5">
      <w:pPr>
        <w:rPr>
          <w:b/>
        </w:rPr>
      </w:pPr>
      <w:r>
        <w:t>Rest). As a bonus action, the duergar can wreath one</w:t>
      </w:r>
    </w:p>
    <w:p w14:paraId="59B6E0A3" w14:textId="77777777" w:rsidR="008D7E6B" w:rsidRPr="008D7E6B" w:rsidRDefault="001954B5" w:rsidP="001954B5">
      <w:pPr>
        <w:rPr>
          <w:b/>
        </w:rPr>
      </w:pPr>
      <w:r>
        <w:t>melee weapon it is wielding in flame. The guard is</w:t>
      </w:r>
    </w:p>
    <w:p w14:paraId="3E66E1EF" w14:textId="77777777" w:rsidR="008D7E6B" w:rsidRPr="008D7E6B" w:rsidRDefault="001954B5" w:rsidP="001954B5">
      <w:pPr>
        <w:rPr>
          <w:b/>
        </w:rPr>
      </w:pPr>
      <w:r>
        <w:t>unharmed by this fire, which lasts until the end of the</w:t>
      </w:r>
    </w:p>
    <w:p w14:paraId="02B0B254" w14:textId="77777777" w:rsidR="008D7E6B" w:rsidRPr="008D7E6B" w:rsidRDefault="001954B5" w:rsidP="001954B5">
      <w:pPr>
        <w:rPr>
          <w:b/>
        </w:rPr>
      </w:pPr>
      <w:r>
        <w:t>duergar’s next turn. While wreathed in flame, the</w:t>
      </w:r>
    </w:p>
    <w:p w14:paraId="07B5F680" w14:textId="77777777" w:rsidR="008D7E6B" w:rsidRPr="008D7E6B" w:rsidRDefault="001954B5" w:rsidP="001954B5">
      <w:pPr>
        <w:rPr>
          <w:b/>
        </w:rPr>
      </w:pPr>
      <w:r>
        <w:t>weapon deals an extra 3 (1d6) fire damage on a hit.</w:t>
      </w:r>
    </w:p>
    <w:p w14:paraId="79E02BD4" w14:textId="77777777" w:rsidR="008D7E6B" w:rsidRPr="008D7E6B" w:rsidRDefault="001954B5" w:rsidP="001954B5">
      <w:pPr>
        <w:rPr>
          <w:b/>
        </w:rPr>
      </w:pPr>
      <w:r>
        <w:t>Actions</w:t>
      </w:r>
    </w:p>
    <w:p w14:paraId="66300DD1" w14:textId="77777777" w:rsidR="008D7E6B" w:rsidRPr="008D7E6B" w:rsidRDefault="001954B5" w:rsidP="001954B5">
      <w:pPr>
        <w:rPr>
          <w:b/>
        </w:rPr>
      </w:pPr>
      <w:r>
        <w:t>Enlarge (Recharges after a Short or Long Rest). For 1</w:t>
      </w:r>
    </w:p>
    <w:p w14:paraId="08FE22F4" w14:textId="77777777" w:rsidR="008D7E6B" w:rsidRPr="008D7E6B" w:rsidRDefault="001954B5" w:rsidP="001954B5">
      <w:pPr>
        <w:rPr>
          <w:b/>
        </w:rPr>
      </w:pPr>
      <w:r>
        <w:t>minute, the duergar magically increases in size, along</w:t>
      </w:r>
    </w:p>
    <w:p w14:paraId="733654DB" w14:textId="77777777" w:rsidR="008D7E6B" w:rsidRPr="008D7E6B" w:rsidRDefault="001954B5" w:rsidP="001954B5">
      <w:pPr>
        <w:rPr>
          <w:b/>
        </w:rPr>
      </w:pPr>
      <w:r>
        <w:t>with anything it is wearing or carrying. While</w:t>
      </w:r>
    </w:p>
    <w:p w14:paraId="0C88BD81" w14:textId="77777777" w:rsidR="008D7E6B" w:rsidRPr="008D7E6B" w:rsidRDefault="001954B5" w:rsidP="001954B5">
      <w:pPr>
        <w:rPr>
          <w:b/>
        </w:rPr>
      </w:pPr>
      <w:r>
        <w:t>enlarged, the duergar is Large, doubles its damage</w:t>
      </w:r>
    </w:p>
    <w:p w14:paraId="1E1F7920" w14:textId="77777777" w:rsidR="008D7E6B" w:rsidRPr="008D7E6B" w:rsidRDefault="001954B5" w:rsidP="001954B5">
      <w:pPr>
        <w:rPr>
          <w:b/>
        </w:rPr>
      </w:pPr>
      <w:r>
        <w:t>dice on Strength-based weapon attacks (included in</w:t>
      </w:r>
    </w:p>
    <w:p w14:paraId="7909E93B" w14:textId="77777777" w:rsidR="008D7E6B" w:rsidRPr="008D7E6B" w:rsidRDefault="001954B5" w:rsidP="001954B5">
      <w:pPr>
        <w:rPr>
          <w:b/>
        </w:rPr>
      </w:pPr>
      <w:r>
        <w:t>the attacks), and makes Strength checks and Strength</w:t>
      </w:r>
    </w:p>
    <w:p w14:paraId="723D1F13" w14:textId="77777777" w:rsidR="008D7E6B" w:rsidRPr="008D7E6B" w:rsidRDefault="001954B5" w:rsidP="001954B5">
      <w:pPr>
        <w:rPr>
          <w:b/>
        </w:rPr>
      </w:pPr>
      <w:r>
        <w:t>saving throws with advantage. If the duergar lacks</w:t>
      </w:r>
    </w:p>
    <w:p w14:paraId="74FC7462" w14:textId="77777777" w:rsidR="008D7E6B" w:rsidRPr="008D7E6B" w:rsidRDefault="001954B5" w:rsidP="001954B5">
      <w:pPr>
        <w:rPr>
          <w:b/>
        </w:rPr>
      </w:pPr>
      <w:r>
        <w:t>the room to become Large, it attains the maximum</w:t>
      </w:r>
    </w:p>
    <w:p w14:paraId="309E0002" w14:textId="77777777" w:rsidR="008D7E6B" w:rsidRPr="008D7E6B" w:rsidRDefault="001954B5" w:rsidP="001954B5">
      <w:pPr>
        <w:rPr>
          <w:b/>
        </w:rPr>
      </w:pPr>
      <w:r>
        <w:t>size possible in the space available.</w:t>
      </w:r>
    </w:p>
    <w:p w14:paraId="25DC1FEB" w14:textId="77777777" w:rsidR="008D7E6B" w:rsidRPr="008D7E6B" w:rsidRDefault="001954B5" w:rsidP="001954B5">
      <w:pPr>
        <w:rPr>
          <w:b/>
        </w:rPr>
      </w:pPr>
      <w:r>
        <w:t>Invisibility (Recharges after a Short or Long Rest). The</w:t>
      </w:r>
    </w:p>
    <w:p w14:paraId="14ED235F" w14:textId="77777777" w:rsidR="008D7E6B" w:rsidRPr="008D7E6B" w:rsidRDefault="001954B5" w:rsidP="001954B5">
      <w:pPr>
        <w:rPr>
          <w:b/>
        </w:rPr>
      </w:pPr>
      <w:r>
        <w:t>duergar magically turns invisible until it attacks, casts</w:t>
      </w:r>
    </w:p>
    <w:p w14:paraId="317CC2E0" w14:textId="77777777" w:rsidR="008D7E6B" w:rsidRPr="008D7E6B" w:rsidRDefault="001954B5" w:rsidP="001954B5">
      <w:pPr>
        <w:rPr>
          <w:b/>
        </w:rPr>
      </w:pPr>
      <w:r>
        <w:t>a spell, or uses its Enlarge, or until its concentration is</w:t>
      </w:r>
    </w:p>
    <w:p w14:paraId="5F6F6D9E" w14:textId="77777777" w:rsidR="008D7E6B" w:rsidRPr="008D7E6B" w:rsidRDefault="001954B5" w:rsidP="001954B5">
      <w:pPr>
        <w:rPr>
          <w:b/>
        </w:rPr>
      </w:pPr>
      <w:r>
        <w:t>broken, up to 1 hour (as if concentrating on a spell).</w:t>
      </w:r>
    </w:p>
    <w:p w14:paraId="29F7DD25" w14:textId="77777777" w:rsidR="008D7E6B" w:rsidRPr="008D7E6B" w:rsidRDefault="001954B5" w:rsidP="001954B5">
      <w:pPr>
        <w:rPr>
          <w:b/>
        </w:rPr>
      </w:pPr>
      <w:r>
        <w:t>Any equipment the duergar wears or carries is</w:t>
      </w:r>
    </w:p>
    <w:p w14:paraId="0466111C" w14:textId="77777777" w:rsidR="008D7E6B" w:rsidRPr="008D7E6B" w:rsidRDefault="001954B5" w:rsidP="001954B5">
      <w:pPr>
        <w:rPr>
          <w:b/>
        </w:rPr>
      </w:pPr>
      <w:r>
        <w:t>invisible with it.</w:t>
      </w:r>
    </w:p>
    <w:p w14:paraId="7D27294D" w14:textId="77777777" w:rsidR="008D7E6B" w:rsidRPr="008D7E6B" w:rsidRDefault="001954B5" w:rsidP="001954B5">
      <w:pPr>
        <w:rPr>
          <w:b/>
        </w:rPr>
      </w:pPr>
      <w:r>
        <w:t>Multiattack. The duergar makes two melee attacks.</w:t>
      </w:r>
    </w:p>
    <w:p w14:paraId="02EF19BE" w14:textId="77777777" w:rsidR="008D7E6B" w:rsidRPr="008D7E6B" w:rsidRDefault="001954B5" w:rsidP="001954B5">
      <w:pPr>
        <w:rPr>
          <w:b/>
        </w:rPr>
      </w:pPr>
      <w:r>
        <w:t>Longsword. Melee Weapon Attack: +4 to hit, reach 5</w:t>
      </w:r>
    </w:p>
    <w:p w14:paraId="334A078C" w14:textId="77777777" w:rsidR="008D7E6B" w:rsidRPr="008D7E6B" w:rsidRDefault="001954B5" w:rsidP="001954B5">
      <w:pPr>
        <w:rPr>
          <w:b/>
        </w:rPr>
      </w:pPr>
      <w:r>
        <w:t>ft., one target. Hit: 6 (1d8 + 2) slashing damage.</w:t>
      </w:r>
    </w:p>
    <w:p w14:paraId="0FFB73A6" w14:textId="77777777" w:rsidR="008D7E6B" w:rsidRPr="008D7E6B" w:rsidRDefault="001954B5" w:rsidP="001954B5">
      <w:pPr>
        <w:rPr>
          <w:b/>
        </w:rPr>
      </w:pPr>
      <w:r>
        <w:t>Heavy Crossbow. Ranged Weapon Attack: +3 to hit,</w:t>
      </w:r>
    </w:p>
    <w:p w14:paraId="607437C6" w14:textId="77777777" w:rsidR="008D7E6B" w:rsidRPr="008D7E6B" w:rsidRDefault="001954B5" w:rsidP="001954B5">
      <w:pPr>
        <w:rPr>
          <w:b/>
        </w:rPr>
      </w:pPr>
      <w:r>
        <w:t>range 100/400 ft., one target. Hit: 6 (1d10 + 1)</w:t>
      </w:r>
    </w:p>
    <w:p w14:paraId="7595EBC0" w14:textId="6C35A127" w:rsidR="008D7E6B" w:rsidRPr="008D7E6B" w:rsidRDefault="001954B5" w:rsidP="001954B5">
      <w:pPr>
        <w:rPr>
          <w:b/>
        </w:rPr>
      </w:pPr>
      <w:r>
        <w:t>piercing damage.</w:t>
      </w:r>
    </w:p>
    <w:p w14:paraId="36DAEB81" w14:textId="77777777" w:rsidR="008D7E6B" w:rsidRPr="008D7E6B" w:rsidRDefault="001954B5" w:rsidP="00A7533C">
      <w:pPr>
        <w:pStyle w:val="2"/>
        <w:rPr>
          <w:b/>
        </w:rPr>
      </w:pPr>
      <w:bookmarkStart w:id="252" w:name="_Toc510259833"/>
      <w:r>
        <w:t>Derro Darkflier</w:t>
      </w:r>
      <w:bookmarkEnd w:id="252"/>
    </w:p>
    <w:p w14:paraId="56ED0B07" w14:textId="77777777" w:rsidR="008D7E6B" w:rsidRPr="008D7E6B" w:rsidRDefault="001954B5" w:rsidP="001954B5">
      <w:pPr>
        <w:rPr>
          <w:b/>
        </w:rPr>
      </w:pPr>
      <w:r>
        <w:t>Small humanoid (derro), chaotic evil</w:t>
      </w:r>
    </w:p>
    <w:p w14:paraId="1A95193F" w14:textId="77777777" w:rsidR="008D7E6B" w:rsidRPr="008D7E6B" w:rsidRDefault="001954B5" w:rsidP="001954B5">
      <w:pPr>
        <w:rPr>
          <w:b/>
        </w:rPr>
      </w:pPr>
      <w:r>
        <w:t>Armor Class 13 (leather armor)</w:t>
      </w:r>
    </w:p>
    <w:p w14:paraId="3ECB38BD" w14:textId="77777777" w:rsidR="008D7E6B" w:rsidRPr="008D7E6B" w:rsidRDefault="001954B5" w:rsidP="001954B5">
      <w:pPr>
        <w:rPr>
          <w:b/>
        </w:rPr>
      </w:pPr>
      <w:r>
        <w:t>Hit Points 13 (3d6 + 3)</w:t>
      </w:r>
    </w:p>
    <w:p w14:paraId="70D1348C" w14:textId="77777777" w:rsidR="0000645A" w:rsidRDefault="001954B5" w:rsidP="001954B5">
      <w:pPr>
        <w:rPr>
          <w:b/>
        </w:rPr>
      </w:pPr>
      <w:r>
        <w:t>Speed 30 ft.</w:t>
      </w:r>
    </w:p>
    <w:p w14:paraId="21068E69" w14:textId="1B5EA034" w:rsidR="00E82E8E" w:rsidRPr="00E82E8E" w:rsidRDefault="00233FFA" w:rsidP="001954B5">
      <w:pPr>
        <w:rPr>
          <w:b/>
        </w:rPr>
      </w:pPr>
      <w:r>
        <w:t>STR</w:t>
      </w:r>
      <w:r>
        <w:tab/>
        <w:t>DEX</w:t>
      </w:r>
      <w:r>
        <w:tab/>
        <w:t>CON</w:t>
      </w:r>
      <w:r>
        <w:tab/>
        <w:t>INT</w:t>
      </w:r>
      <w:r>
        <w:tab/>
        <w:t>WIS</w:t>
      </w:r>
      <w:r>
        <w:tab/>
        <w:t>CHA</w:t>
      </w:r>
    </w:p>
    <w:p w14:paraId="596E1723" w14:textId="6CC33360" w:rsidR="0000645A" w:rsidRDefault="0000645A" w:rsidP="001954B5">
      <w:pPr>
        <w:rPr>
          <w:b/>
        </w:rPr>
      </w:pPr>
      <w:r w:rsidRPr="0000645A">
        <w:rPr>
          <w:b/>
        </w:rPr>
        <w:t>9 (−1)</w:t>
      </w:r>
      <w:r w:rsidRPr="0000645A">
        <w:rPr>
          <w:b/>
        </w:rPr>
        <w:tab/>
      </w:r>
      <w:r w:rsidR="00C42C9F">
        <w:t>14 (+2)</w:t>
      </w:r>
      <w:r w:rsidR="00C42C9F">
        <w:tab/>
      </w:r>
      <w:r w:rsidR="00E82E8E" w:rsidRPr="00E82E8E">
        <w:rPr>
          <w:b/>
        </w:rPr>
        <w:t>12 (+1)</w:t>
      </w:r>
      <w:r w:rsidR="00E82E8E" w:rsidRPr="00E82E8E">
        <w:rPr>
          <w:b/>
        </w:rPr>
        <w:tab/>
      </w:r>
      <w:r w:rsidR="001954B5">
        <w:t xml:space="preserve"> 11 (+0) 5 (−3) 9 (−1)</w:t>
      </w:r>
    </w:p>
    <w:p w14:paraId="3BA4BF84" w14:textId="0AC24217" w:rsidR="008D7E6B" w:rsidRPr="008D7E6B" w:rsidRDefault="001954B5" w:rsidP="001954B5">
      <w:pPr>
        <w:rPr>
          <w:b/>
        </w:rPr>
      </w:pPr>
      <w:r>
        <w:t>Skills Stealth +4</w:t>
      </w:r>
    </w:p>
    <w:p w14:paraId="4890B7A8" w14:textId="77777777" w:rsidR="008D7E6B" w:rsidRPr="008D7E6B" w:rsidRDefault="001954B5" w:rsidP="001954B5">
      <w:pPr>
        <w:rPr>
          <w:b/>
        </w:rPr>
      </w:pPr>
      <w:r>
        <w:t>Senses darkvision 120 ft., passive Perception 7</w:t>
      </w:r>
    </w:p>
    <w:p w14:paraId="69280A8F" w14:textId="77777777" w:rsidR="008D7E6B" w:rsidRPr="008D7E6B" w:rsidRDefault="001954B5" w:rsidP="001954B5">
      <w:pPr>
        <w:rPr>
          <w:b/>
        </w:rPr>
      </w:pPr>
      <w:r>
        <w:t>Languages Dwarvish, Undercommon</w:t>
      </w:r>
    </w:p>
    <w:p w14:paraId="5AAFF1A7" w14:textId="77777777" w:rsidR="008D7E6B" w:rsidRPr="008D7E6B" w:rsidRDefault="001954B5" w:rsidP="001954B5">
      <w:pPr>
        <w:rPr>
          <w:b/>
        </w:rPr>
      </w:pPr>
      <w:r>
        <w:t>Challenge 1/4 (50 XP)</w:t>
      </w:r>
    </w:p>
    <w:p w14:paraId="73BA4DE7" w14:textId="77777777" w:rsidR="008D7E6B" w:rsidRPr="008D7E6B" w:rsidRDefault="001954B5" w:rsidP="001954B5">
      <w:pPr>
        <w:rPr>
          <w:b/>
        </w:rPr>
      </w:pPr>
      <w:r>
        <w:t>Insanity. The derro has advantage on saving throws</w:t>
      </w:r>
    </w:p>
    <w:p w14:paraId="0CAAB064" w14:textId="77777777" w:rsidR="008D7E6B" w:rsidRPr="008D7E6B" w:rsidRDefault="001954B5" w:rsidP="001954B5">
      <w:pPr>
        <w:rPr>
          <w:b/>
        </w:rPr>
      </w:pPr>
      <w:r>
        <w:t>against being charmed or frightened.</w:t>
      </w:r>
    </w:p>
    <w:p w14:paraId="44BD6D7B" w14:textId="77777777" w:rsidR="008D7E6B" w:rsidRPr="008D7E6B" w:rsidRDefault="001954B5" w:rsidP="001954B5">
      <w:pPr>
        <w:rPr>
          <w:b/>
        </w:rPr>
      </w:pPr>
      <w:r>
        <w:t>Magic Resistance. The derro has advantage on saving</w:t>
      </w:r>
    </w:p>
    <w:p w14:paraId="774CFD5A" w14:textId="77777777" w:rsidR="008D7E6B" w:rsidRPr="008D7E6B" w:rsidRDefault="001954B5" w:rsidP="001954B5">
      <w:pPr>
        <w:rPr>
          <w:b/>
        </w:rPr>
      </w:pPr>
      <w:r>
        <w:t>throws against spells and other magical effects.</w:t>
      </w:r>
    </w:p>
    <w:p w14:paraId="7F523771" w14:textId="77777777" w:rsidR="008D7E6B" w:rsidRPr="008D7E6B" w:rsidRDefault="001954B5" w:rsidP="001954B5">
      <w:pPr>
        <w:rPr>
          <w:b/>
        </w:rPr>
      </w:pPr>
      <w:r>
        <w:t>Sunlight Sensitivity. While in sunlight, the derro has</w:t>
      </w:r>
    </w:p>
    <w:p w14:paraId="4584F384" w14:textId="77777777" w:rsidR="008D7E6B" w:rsidRPr="008D7E6B" w:rsidRDefault="001954B5" w:rsidP="001954B5">
      <w:pPr>
        <w:rPr>
          <w:b/>
        </w:rPr>
      </w:pPr>
      <w:r>
        <w:t>disadvantage on attack rolls, as well as on Wisdom</w:t>
      </w:r>
    </w:p>
    <w:p w14:paraId="492E95E3" w14:textId="77777777" w:rsidR="008D7E6B" w:rsidRPr="008D7E6B" w:rsidRDefault="001954B5" w:rsidP="001954B5">
      <w:pPr>
        <w:rPr>
          <w:b/>
        </w:rPr>
      </w:pPr>
      <w:r>
        <w:t>(Perception) checks that rely on sight</w:t>
      </w:r>
    </w:p>
    <w:p w14:paraId="594295AC" w14:textId="77777777" w:rsidR="008D7E6B" w:rsidRPr="008D7E6B" w:rsidRDefault="001954B5" w:rsidP="001954B5">
      <w:pPr>
        <w:rPr>
          <w:b/>
        </w:rPr>
      </w:pPr>
      <w:r>
        <w:t>Actions</w:t>
      </w:r>
    </w:p>
    <w:p w14:paraId="7C2ABE38" w14:textId="4E705952" w:rsidR="008D7E6B" w:rsidRPr="008D7E6B" w:rsidRDefault="001954B5" w:rsidP="001954B5">
      <w:pPr>
        <w:rPr>
          <w:b/>
        </w:rPr>
      </w:pPr>
      <w:r>
        <w:t xml:space="preserve">Dagger. Melee Weapon Attack: +4 to hit, </w:t>
      </w:r>
      <w:r w:rsidR="00233FFA">
        <w:t xml:space="preserve">reach 5 ft., </w:t>
      </w:r>
      <w:r>
        <w:t>one target. Hit: 4 (1d4 + 2) piercing damage.</w:t>
      </w:r>
    </w:p>
    <w:p w14:paraId="6EABCFA3" w14:textId="77777777" w:rsidR="008D7E6B" w:rsidRPr="008D7E6B" w:rsidRDefault="001954B5" w:rsidP="001954B5">
      <w:pPr>
        <w:rPr>
          <w:b/>
        </w:rPr>
      </w:pPr>
      <w:r>
        <w:t>Light Repeating Crossbow. Ranged Weapon Attack: +4</w:t>
      </w:r>
    </w:p>
    <w:p w14:paraId="09265257" w14:textId="77777777" w:rsidR="008D7E6B" w:rsidRPr="008D7E6B" w:rsidRDefault="001954B5" w:rsidP="001954B5">
      <w:pPr>
        <w:rPr>
          <w:b/>
        </w:rPr>
      </w:pPr>
      <w:r>
        <w:t>to hit, range 40/160 ft., one target. Hit: 6 (1d8 + 2)</w:t>
      </w:r>
    </w:p>
    <w:p w14:paraId="60537D7B" w14:textId="77777777" w:rsidR="008D7E6B" w:rsidRPr="008D7E6B" w:rsidRDefault="001954B5" w:rsidP="001954B5">
      <w:pPr>
        <w:rPr>
          <w:b/>
        </w:rPr>
      </w:pPr>
      <w:r>
        <w:t>piercing damage.</w:t>
      </w:r>
    </w:p>
    <w:p w14:paraId="7C06F633" w14:textId="77777777" w:rsidR="008D7E6B" w:rsidRPr="008D7E6B" w:rsidRDefault="001954B5" w:rsidP="001954B5">
      <w:pPr>
        <w:rPr>
          <w:b/>
        </w:rPr>
      </w:pPr>
      <w:r>
        <w:t>Deadly Payload. The derro uses one of the following</w:t>
      </w:r>
    </w:p>
    <w:p w14:paraId="32CD59BE" w14:textId="77777777" w:rsidR="008D7E6B" w:rsidRPr="008D7E6B" w:rsidRDefault="001954B5" w:rsidP="001954B5">
      <w:pPr>
        <w:rPr>
          <w:b/>
        </w:rPr>
      </w:pPr>
      <w:r>
        <w:t>options; the derro can use each one no more than</w:t>
      </w:r>
    </w:p>
    <w:p w14:paraId="45E262B6" w14:textId="77777777" w:rsidR="00E82E8E" w:rsidRPr="00E82E8E" w:rsidRDefault="001954B5" w:rsidP="001954B5">
      <w:pPr>
        <w:rPr>
          <w:b/>
        </w:rPr>
      </w:pPr>
      <w:r>
        <w:t>twice per day:</w:t>
      </w:r>
    </w:p>
    <w:p w14:paraId="44499040" w14:textId="5C29AD18" w:rsidR="008D7E6B" w:rsidRPr="008D7E6B" w:rsidRDefault="001954B5" w:rsidP="001954B5">
      <w:pPr>
        <w:rPr>
          <w:b/>
        </w:rPr>
      </w:pPr>
      <w:r>
        <w:t xml:space="preserve"> 1. Acid. The derro hurls a flask of acid. Ranged</w:t>
      </w:r>
    </w:p>
    <w:p w14:paraId="4C21ACEC" w14:textId="77777777" w:rsidR="008D7E6B" w:rsidRPr="008D7E6B" w:rsidRDefault="001954B5" w:rsidP="001954B5">
      <w:pPr>
        <w:rPr>
          <w:b/>
        </w:rPr>
      </w:pPr>
      <w:r>
        <w:t>Weapon Attack: +4 to hit, range 20/40 ft., one target.</w:t>
      </w:r>
    </w:p>
    <w:p w14:paraId="5BFE7C76" w14:textId="77777777" w:rsidR="00E82E8E" w:rsidRPr="00E82E8E" w:rsidRDefault="001954B5" w:rsidP="001954B5">
      <w:pPr>
        <w:rPr>
          <w:b/>
        </w:rPr>
      </w:pPr>
      <w:r>
        <w:t>Hit: 7 (2d6) acid damage.</w:t>
      </w:r>
    </w:p>
    <w:p w14:paraId="5774A1C4" w14:textId="749A3C0C" w:rsidR="008D7E6B" w:rsidRPr="008D7E6B" w:rsidRDefault="001954B5" w:rsidP="001954B5">
      <w:pPr>
        <w:rPr>
          <w:b/>
        </w:rPr>
      </w:pPr>
      <w:r>
        <w:t xml:space="preserve"> 2. Alchemist’s Fire. The derro throws a flask of</w:t>
      </w:r>
    </w:p>
    <w:p w14:paraId="7D08EB95" w14:textId="77777777" w:rsidR="008D7E6B" w:rsidRPr="008D7E6B" w:rsidRDefault="001954B5" w:rsidP="001954B5">
      <w:pPr>
        <w:rPr>
          <w:b/>
        </w:rPr>
      </w:pPr>
      <w:r>
        <w:t>alchemist’s fire. Ranged Weapon Attack: +4 to hit,</w:t>
      </w:r>
    </w:p>
    <w:p w14:paraId="1A96115C" w14:textId="77777777" w:rsidR="008D7E6B" w:rsidRPr="008D7E6B" w:rsidRDefault="001954B5" w:rsidP="001954B5">
      <w:pPr>
        <w:rPr>
          <w:b/>
        </w:rPr>
      </w:pPr>
      <w:r>
        <w:t>range 20/40 ft., one target. Hit: 2 (1d4) fire damage</w:t>
      </w:r>
    </w:p>
    <w:p w14:paraId="76A2F373" w14:textId="77777777" w:rsidR="008D7E6B" w:rsidRPr="008D7E6B" w:rsidRDefault="001954B5" w:rsidP="001954B5">
      <w:pPr>
        <w:rPr>
          <w:b/>
        </w:rPr>
      </w:pPr>
      <w:r>
        <w:t>at the start of each of the target’s turns. A creature</w:t>
      </w:r>
    </w:p>
    <w:p w14:paraId="632C4F5F" w14:textId="77777777" w:rsidR="008D7E6B" w:rsidRPr="008D7E6B" w:rsidRDefault="001954B5" w:rsidP="001954B5">
      <w:pPr>
        <w:rPr>
          <w:b/>
        </w:rPr>
      </w:pPr>
      <w:r>
        <w:t>can end this damage by using its action to make a DC</w:t>
      </w:r>
    </w:p>
    <w:p w14:paraId="012E8D26" w14:textId="77777777" w:rsidR="008D7E6B" w:rsidRPr="008D7E6B" w:rsidRDefault="001954B5" w:rsidP="001954B5">
      <w:pPr>
        <w:rPr>
          <w:b/>
        </w:rPr>
      </w:pPr>
      <w:r>
        <w:t>10 Dexterity check to extinguish the flames.</w:t>
      </w:r>
    </w:p>
    <w:p w14:paraId="1D5F7A7C" w14:textId="77777777" w:rsidR="008D7E6B" w:rsidRPr="008D7E6B" w:rsidRDefault="001954B5" w:rsidP="001954B5">
      <w:pPr>
        <w:rPr>
          <w:b/>
        </w:rPr>
      </w:pPr>
      <w:r>
        <w:t>3. Thunderstone. The derro throws a rune covered</w:t>
      </w:r>
    </w:p>
    <w:p w14:paraId="2EADAA94" w14:textId="77777777" w:rsidR="008D7E6B" w:rsidRPr="008D7E6B" w:rsidRDefault="001954B5" w:rsidP="001954B5">
      <w:pPr>
        <w:rPr>
          <w:b/>
        </w:rPr>
      </w:pPr>
      <w:r>
        <w:t>stone that detonates with a deafening bang. Ranged</w:t>
      </w:r>
    </w:p>
    <w:p w14:paraId="03D40468" w14:textId="77777777" w:rsidR="008D7E6B" w:rsidRPr="008D7E6B" w:rsidRDefault="001954B5" w:rsidP="001954B5">
      <w:pPr>
        <w:rPr>
          <w:b/>
        </w:rPr>
      </w:pPr>
      <w:r>
        <w:t>Weapon Attack: +4 to hit, range 20/40 ft., one target.</w:t>
      </w:r>
    </w:p>
    <w:p w14:paraId="58E285F6" w14:textId="77777777" w:rsidR="008D7E6B" w:rsidRPr="008D7E6B" w:rsidRDefault="001954B5" w:rsidP="001954B5">
      <w:pPr>
        <w:rPr>
          <w:b/>
        </w:rPr>
      </w:pPr>
      <w:r>
        <w:t>Hit: 7 (2d6) thunder damage and the target is</w:t>
      </w:r>
    </w:p>
    <w:p w14:paraId="175A5CE6" w14:textId="77777777" w:rsidR="008D7E6B" w:rsidRPr="008D7E6B" w:rsidRDefault="001954B5" w:rsidP="001954B5">
      <w:pPr>
        <w:rPr>
          <w:b/>
        </w:rPr>
      </w:pPr>
      <w:r>
        <w:t>deafened, taking disadvantage on all Wisdom</w:t>
      </w:r>
    </w:p>
    <w:p w14:paraId="16E6A45D" w14:textId="77777777" w:rsidR="008D7E6B" w:rsidRPr="008D7E6B" w:rsidRDefault="001954B5" w:rsidP="001954B5">
      <w:pPr>
        <w:rPr>
          <w:b/>
        </w:rPr>
      </w:pPr>
      <w:r>
        <w:t>(Perception) checks that rely on hearing.</w:t>
      </w:r>
    </w:p>
    <w:p w14:paraId="124BC4C7" w14:textId="77777777" w:rsidR="008D7E6B" w:rsidRPr="008D7E6B" w:rsidRDefault="001954B5" w:rsidP="00A7533C">
      <w:pPr>
        <w:pStyle w:val="2"/>
        <w:rPr>
          <w:b/>
        </w:rPr>
      </w:pPr>
      <w:bookmarkStart w:id="253" w:name="_Toc510259834"/>
      <w:r>
        <w:t>Derro Infernal</w:t>
      </w:r>
      <w:bookmarkEnd w:id="253"/>
    </w:p>
    <w:p w14:paraId="600A4AE6" w14:textId="77777777" w:rsidR="008D7E6B" w:rsidRPr="008D7E6B" w:rsidRDefault="001954B5" w:rsidP="001954B5">
      <w:pPr>
        <w:rPr>
          <w:b/>
        </w:rPr>
      </w:pPr>
      <w:r>
        <w:t>Small fiend, chaotic evil</w:t>
      </w:r>
    </w:p>
    <w:p w14:paraId="44841941" w14:textId="77777777" w:rsidR="008D7E6B" w:rsidRPr="008D7E6B" w:rsidRDefault="001954B5" w:rsidP="001954B5">
      <w:pPr>
        <w:rPr>
          <w:b/>
        </w:rPr>
      </w:pPr>
      <w:r>
        <w:t>Armor Class 14 (natural armor)</w:t>
      </w:r>
    </w:p>
    <w:p w14:paraId="459775D9" w14:textId="77777777" w:rsidR="008D7E6B" w:rsidRPr="008D7E6B" w:rsidRDefault="001954B5" w:rsidP="001954B5">
      <w:pPr>
        <w:rPr>
          <w:b/>
        </w:rPr>
      </w:pPr>
      <w:r>
        <w:t>Hit Points 9 (2d6 + 2)</w:t>
      </w:r>
    </w:p>
    <w:p w14:paraId="64FF7255" w14:textId="77777777" w:rsidR="0000645A" w:rsidRDefault="001954B5" w:rsidP="001954B5">
      <w:pPr>
        <w:rPr>
          <w:b/>
        </w:rPr>
      </w:pPr>
      <w:r>
        <w:t>Speed 30 ft.</w:t>
      </w:r>
    </w:p>
    <w:p w14:paraId="59E0B5A6" w14:textId="35AC4DD2" w:rsidR="00E82E8E" w:rsidRPr="00E82E8E" w:rsidRDefault="00233FFA" w:rsidP="001954B5">
      <w:pPr>
        <w:rPr>
          <w:b/>
        </w:rPr>
      </w:pPr>
      <w:r>
        <w:t>STR</w:t>
      </w:r>
      <w:r>
        <w:tab/>
        <w:t>DEX</w:t>
      </w:r>
      <w:r>
        <w:tab/>
        <w:t>CON</w:t>
      </w:r>
      <w:r>
        <w:tab/>
        <w:t>INT</w:t>
      </w:r>
      <w:r>
        <w:tab/>
        <w:t>WIS</w:t>
      </w:r>
      <w:r>
        <w:tab/>
        <w:t>CHA</w:t>
      </w:r>
    </w:p>
    <w:p w14:paraId="3DC350CA" w14:textId="77777777" w:rsidR="0000645A" w:rsidRDefault="0000645A" w:rsidP="001954B5">
      <w:pPr>
        <w:rPr>
          <w:b/>
        </w:rPr>
      </w:pPr>
      <w:r>
        <w:t>7 (−2)</w:t>
      </w:r>
      <w:r>
        <w:tab/>
      </w:r>
      <w:r w:rsidR="001954B5">
        <w:t xml:space="preserve"> 15 (+2) </w:t>
      </w:r>
      <w:r w:rsidR="00E82E8E" w:rsidRPr="00E82E8E">
        <w:rPr>
          <w:b/>
        </w:rPr>
        <w:t>12 (+1)</w:t>
      </w:r>
      <w:r w:rsidR="00E82E8E" w:rsidRPr="00E82E8E">
        <w:rPr>
          <w:b/>
        </w:rPr>
        <w:tab/>
      </w:r>
      <w:r w:rsidR="001954B5">
        <w:t xml:space="preserve"> 8 (−1) 11 (+0) 10 (+0)</w:t>
      </w:r>
    </w:p>
    <w:p w14:paraId="5CB74ADD" w14:textId="3AD5F922" w:rsidR="008D7E6B" w:rsidRPr="008D7E6B" w:rsidRDefault="001954B5" w:rsidP="001954B5">
      <w:pPr>
        <w:rPr>
          <w:b/>
        </w:rPr>
      </w:pPr>
      <w:r>
        <w:t>Damage Resistances bludgeoning, piercing, and</w:t>
      </w:r>
    </w:p>
    <w:p w14:paraId="1ABCD6E4" w14:textId="77777777" w:rsidR="008D7E6B" w:rsidRPr="008D7E6B" w:rsidRDefault="001954B5" w:rsidP="001954B5">
      <w:pPr>
        <w:rPr>
          <w:b/>
        </w:rPr>
      </w:pPr>
      <w:r>
        <w:t>slashing from nonmagical attacks</w:t>
      </w:r>
    </w:p>
    <w:p w14:paraId="4E95C29D" w14:textId="77777777" w:rsidR="008D7E6B" w:rsidRPr="008D7E6B" w:rsidRDefault="001954B5" w:rsidP="001954B5">
      <w:pPr>
        <w:rPr>
          <w:b/>
        </w:rPr>
      </w:pPr>
      <w:r>
        <w:t>Damage Immunities fire</w:t>
      </w:r>
    </w:p>
    <w:p w14:paraId="0254659C" w14:textId="77777777" w:rsidR="008D7E6B" w:rsidRPr="008D7E6B" w:rsidRDefault="001954B5" w:rsidP="001954B5">
      <w:pPr>
        <w:rPr>
          <w:b/>
        </w:rPr>
      </w:pPr>
      <w:r>
        <w:t>Senses darkvision 60 ft., passive Perception 10</w:t>
      </w:r>
    </w:p>
    <w:p w14:paraId="786685C4" w14:textId="77777777" w:rsidR="008D7E6B" w:rsidRPr="008D7E6B" w:rsidRDefault="001954B5" w:rsidP="001954B5">
      <w:pPr>
        <w:rPr>
          <w:b/>
        </w:rPr>
      </w:pPr>
      <w:r>
        <w:t>Languages Undercommon, Dwarven, Infernal</w:t>
      </w:r>
    </w:p>
    <w:p w14:paraId="4D9B1B8A" w14:textId="77777777" w:rsidR="008D7E6B" w:rsidRPr="008D7E6B" w:rsidRDefault="001954B5" w:rsidP="001954B5">
      <w:pPr>
        <w:rPr>
          <w:b/>
        </w:rPr>
      </w:pPr>
      <w:r>
        <w:t xml:space="preserve">Challenge 1/2 (100 XP) </w:t>
      </w:r>
    </w:p>
    <w:p w14:paraId="7E2E46B3" w14:textId="77777777" w:rsidR="008D7E6B" w:rsidRPr="008D7E6B" w:rsidRDefault="001954B5" w:rsidP="001954B5">
      <w:pPr>
        <w:rPr>
          <w:b/>
        </w:rPr>
      </w:pPr>
      <w:r>
        <w:t>Death Burst. When the derro infernal dies, it explodes</w:t>
      </w:r>
    </w:p>
    <w:p w14:paraId="55C36163" w14:textId="77777777" w:rsidR="008D7E6B" w:rsidRPr="008D7E6B" w:rsidRDefault="001954B5" w:rsidP="001954B5">
      <w:pPr>
        <w:rPr>
          <w:b/>
        </w:rPr>
      </w:pPr>
      <w:r>
        <w:t>in a burst of fire and brimstone. Each creature within</w:t>
      </w:r>
    </w:p>
    <w:p w14:paraId="33611218" w14:textId="77777777" w:rsidR="008D7E6B" w:rsidRPr="008D7E6B" w:rsidRDefault="001954B5" w:rsidP="001954B5">
      <w:pPr>
        <w:rPr>
          <w:b/>
        </w:rPr>
      </w:pPr>
      <w:r>
        <w:t>10 feet of it must make a DC 11 Dexterity saving</w:t>
      </w:r>
    </w:p>
    <w:p w14:paraId="3E4D6CEB" w14:textId="77777777" w:rsidR="008D7E6B" w:rsidRPr="008D7E6B" w:rsidRDefault="001954B5" w:rsidP="001954B5">
      <w:pPr>
        <w:rPr>
          <w:b/>
        </w:rPr>
      </w:pPr>
      <w:r>
        <w:t>throw, taking 7 (2d6) fire damage on a failed save, or</w:t>
      </w:r>
    </w:p>
    <w:p w14:paraId="62B8C936" w14:textId="77777777" w:rsidR="008D7E6B" w:rsidRPr="008D7E6B" w:rsidRDefault="001954B5" w:rsidP="001954B5">
      <w:pPr>
        <w:rPr>
          <w:b/>
        </w:rPr>
      </w:pPr>
      <w:r>
        <w:t>half as much damage on a successful one. Flammable</w:t>
      </w:r>
    </w:p>
    <w:p w14:paraId="6F7FAD9A" w14:textId="77777777" w:rsidR="008D7E6B" w:rsidRPr="008D7E6B" w:rsidRDefault="001954B5" w:rsidP="001954B5">
      <w:pPr>
        <w:rPr>
          <w:b/>
        </w:rPr>
      </w:pPr>
      <w:r>
        <w:t>objects that aren’t being worn or carried in that area</w:t>
      </w:r>
    </w:p>
    <w:p w14:paraId="66D57BC2" w14:textId="77777777" w:rsidR="008D7E6B" w:rsidRPr="008D7E6B" w:rsidRDefault="001954B5" w:rsidP="001954B5">
      <w:pPr>
        <w:rPr>
          <w:b/>
        </w:rPr>
      </w:pPr>
      <w:r>
        <w:t>are ignited.</w:t>
      </w:r>
    </w:p>
    <w:p w14:paraId="62C37B34" w14:textId="77777777" w:rsidR="008D7E6B" w:rsidRPr="008D7E6B" w:rsidRDefault="001954B5" w:rsidP="001954B5">
      <w:pPr>
        <w:rPr>
          <w:b/>
        </w:rPr>
      </w:pPr>
      <w:r>
        <w:t>Ignited Illumination. As a bonus action, the derro</w:t>
      </w:r>
    </w:p>
    <w:p w14:paraId="113651AD" w14:textId="77777777" w:rsidR="008D7E6B" w:rsidRPr="008D7E6B" w:rsidRDefault="001954B5" w:rsidP="001954B5">
      <w:pPr>
        <w:rPr>
          <w:b/>
        </w:rPr>
      </w:pPr>
      <w:r>
        <w:t>infernal can set itself ablaze or extinguish its flames.</w:t>
      </w:r>
    </w:p>
    <w:p w14:paraId="4BC27951" w14:textId="77777777" w:rsidR="008D7E6B" w:rsidRPr="008D7E6B" w:rsidRDefault="001954B5" w:rsidP="001954B5">
      <w:pPr>
        <w:rPr>
          <w:b/>
        </w:rPr>
      </w:pPr>
      <w:r>
        <w:t>While ablaze, the derro infernal sheds bright light in a</w:t>
      </w:r>
    </w:p>
    <w:p w14:paraId="142096F8" w14:textId="77777777" w:rsidR="008D7E6B" w:rsidRPr="008D7E6B" w:rsidRDefault="001954B5" w:rsidP="001954B5">
      <w:pPr>
        <w:rPr>
          <w:b/>
        </w:rPr>
      </w:pPr>
      <w:r>
        <w:t>10-foot radius and dim light for an additional 10 feet.</w:t>
      </w:r>
    </w:p>
    <w:p w14:paraId="29786A06" w14:textId="77777777" w:rsidR="008D7E6B" w:rsidRPr="008D7E6B" w:rsidRDefault="001954B5" w:rsidP="001954B5">
      <w:pPr>
        <w:rPr>
          <w:b/>
        </w:rPr>
      </w:pPr>
      <w:r>
        <w:t>Actions</w:t>
      </w:r>
    </w:p>
    <w:p w14:paraId="3A26F85B" w14:textId="481B26D6" w:rsidR="008D7E6B" w:rsidRPr="008D7E6B" w:rsidRDefault="001954B5" w:rsidP="001954B5">
      <w:pPr>
        <w:rPr>
          <w:b/>
        </w:rPr>
      </w:pPr>
      <w:r>
        <w:t xml:space="preserve">Touch. Melee Weapon Attack: +4 to hit, </w:t>
      </w:r>
      <w:r w:rsidR="00233FFA">
        <w:t xml:space="preserve">reach 5 ft., </w:t>
      </w:r>
      <w:r>
        <w:t>one target. Hit: 7 (2d6) fire damage. If the target is a</w:t>
      </w:r>
    </w:p>
    <w:p w14:paraId="102A864F" w14:textId="77777777" w:rsidR="008D7E6B" w:rsidRPr="008D7E6B" w:rsidRDefault="001954B5" w:rsidP="001954B5">
      <w:pPr>
        <w:rPr>
          <w:b/>
        </w:rPr>
      </w:pPr>
      <w:r>
        <w:t>creature or a flammable object, it ignites. Until a</w:t>
      </w:r>
    </w:p>
    <w:p w14:paraId="443F6F81" w14:textId="77777777" w:rsidR="008D7E6B" w:rsidRPr="008D7E6B" w:rsidRDefault="001954B5" w:rsidP="001954B5">
      <w:pPr>
        <w:rPr>
          <w:b/>
        </w:rPr>
      </w:pPr>
      <w:r>
        <w:t>creature takes an action to douse the fire, the</w:t>
      </w:r>
    </w:p>
    <w:p w14:paraId="4EFA7118" w14:textId="77777777" w:rsidR="008D7E6B" w:rsidRPr="008D7E6B" w:rsidRDefault="001954B5" w:rsidP="001954B5">
      <w:pPr>
        <w:rPr>
          <w:b/>
        </w:rPr>
      </w:pPr>
      <w:r>
        <w:t>creature takes 3 (1d6) fire damage at the end of each</w:t>
      </w:r>
    </w:p>
    <w:p w14:paraId="29A8D8E7" w14:textId="14850AC2" w:rsidR="008D7E6B" w:rsidRPr="008D7E6B" w:rsidRDefault="001954B5" w:rsidP="001954B5">
      <w:pPr>
        <w:rPr>
          <w:b/>
        </w:rPr>
      </w:pPr>
      <w:r>
        <w:t>of its turns.</w:t>
      </w:r>
    </w:p>
    <w:p w14:paraId="5BBFDBCA" w14:textId="77777777" w:rsidR="008D7E6B" w:rsidRPr="008D7E6B" w:rsidRDefault="001954B5" w:rsidP="00A7533C">
      <w:pPr>
        <w:pStyle w:val="2"/>
        <w:rPr>
          <w:b/>
        </w:rPr>
      </w:pPr>
      <w:bookmarkStart w:id="254" w:name="_Toc510259835"/>
      <w:r>
        <w:t>Derro Shock Trooper</w:t>
      </w:r>
      <w:bookmarkEnd w:id="254"/>
      <w:r>
        <w:t xml:space="preserve"> </w:t>
      </w:r>
    </w:p>
    <w:p w14:paraId="75BBCB31" w14:textId="77777777" w:rsidR="008D7E6B" w:rsidRPr="008D7E6B" w:rsidRDefault="001954B5" w:rsidP="001954B5">
      <w:pPr>
        <w:rPr>
          <w:b/>
        </w:rPr>
      </w:pPr>
      <w:r>
        <w:t>Small humanoid (derro), chaotic evil</w:t>
      </w:r>
    </w:p>
    <w:p w14:paraId="665FFA8A" w14:textId="77777777" w:rsidR="008D7E6B" w:rsidRPr="008D7E6B" w:rsidRDefault="001954B5" w:rsidP="001954B5">
      <w:pPr>
        <w:rPr>
          <w:b/>
        </w:rPr>
      </w:pPr>
      <w:r>
        <w:t>Armor Class 11 (leather armor)</w:t>
      </w:r>
    </w:p>
    <w:p w14:paraId="7D79D0D5" w14:textId="77777777" w:rsidR="008D7E6B" w:rsidRPr="008D7E6B" w:rsidRDefault="001954B5" w:rsidP="001954B5">
      <w:pPr>
        <w:rPr>
          <w:b/>
        </w:rPr>
      </w:pPr>
      <w:r>
        <w:t>Hit Points 32 (5d8 + 10)</w:t>
      </w:r>
    </w:p>
    <w:p w14:paraId="5EF87DD9" w14:textId="77777777" w:rsidR="0000645A" w:rsidRDefault="001954B5" w:rsidP="001954B5">
      <w:pPr>
        <w:rPr>
          <w:b/>
        </w:rPr>
      </w:pPr>
      <w:r>
        <w:t>Speed 30 ft.</w:t>
      </w:r>
    </w:p>
    <w:p w14:paraId="5DF06E33" w14:textId="5A67C36F" w:rsidR="00E82E8E" w:rsidRPr="00E82E8E" w:rsidRDefault="00233FFA" w:rsidP="001954B5">
      <w:pPr>
        <w:rPr>
          <w:b/>
        </w:rPr>
      </w:pPr>
      <w:r>
        <w:t>STR</w:t>
      </w:r>
      <w:r>
        <w:tab/>
        <w:t>DEX</w:t>
      </w:r>
      <w:r>
        <w:tab/>
        <w:t>CON</w:t>
      </w:r>
      <w:r>
        <w:tab/>
        <w:t>INT</w:t>
      </w:r>
      <w:r>
        <w:tab/>
        <w:t>WIS</w:t>
      </w:r>
      <w:r>
        <w:tab/>
        <w:t>CHA</w:t>
      </w:r>
    </w:p>
    <w:p w14:paraId="4AE42273" w14:textId="122923D4" w:rsidR="008D7E6B" w:rsidRPr="008D7E6B" w:rsidRDefault="001954B5" w:rsidP="001954B5">
      <w:pPr>
        <w:rPr>
          <w:b/>
        </w:rPr>
      </w:pPr>
      <w:r>
        <w:t xml:space="preserve">15 (+2) 11 (+0) </w:t>
      </w:r>
      <w:r w:rsidR="00C42C9F">
        <w:t>14 (+2)</w:t>
      </w:r>
      <w:r w:rsidR="00C42C9F">
        <w:tab/>
      </w:r>
      <w:r>
        <w:t>10 (+0) 10 (+0) 11 (+0)</w:t>
      </w:r>
    </w:p>
    <w:p w14:paraId="40A1E1C3" w14:textId="77777777" w:rsidR="008D7E6B" w:rsidRPr="008D7E6B" w:rsidRDefault="001954B5" w:rsidP="001954B5">
      <w:pPr>
        <w:rPr>
          <w:b/>
        </w:rPr>
      </w:pPr>
      <w:r>
        <w:t>Skills Intimidation +2</w:t>
      </w:r>
    </w:p>
    <w:p w14:paraId="3FD3E0E5" w14:textId="77777777" w:rsidR="008D7E6B" w:rsidRPr="008D7E6B" w:rsidRDefault="001954B5" w:rsidP="001954B5">
      <w:pPr>
        <w:rPr>
          <w:b/>
        </w:rPr>
      </w:pPr>
      <w:r>
        <w:t>Senses darkvision 120 ft., passive Perception 10</w:t>
      </w:r>
    </w:p>
    <w:p w14:paraId="31E2E011" w14:textId="77777777" w:rsidR="008D7E6B" w:rsidRPr="008D7E6B" w:rsidRDefault="001954B5" w:rsidP="001954B5">
      <w:pPr>
        <w:rPr>
          <w:b/>
        </w:rPr>
      </w:pPr>
      <w:r>
        <w:t>Languages Undercommon, Dwarven</w:t>
      </w:r>
    </w:p>
    <w:p w14:paraId="719FCEB1" w14:textId="77777777" w:rsidR="008D7E6B" w:rsidRPr="008D7E6B" w:rsidRDefault="001954B5" w:rsidP="001954B5">
      <w:pPr>
        <w:rPr>
          <w:b/>
        </w:rPr>
      </w:pPr>
      <w:r>
        <w:t>Challenge 1/2 (100 XP)</w:t>
      </w:r>
    </w:p>
    <w:p w14:paraId="5C0E29FF" w14:textId="77777777" w:rsidR="008D7E6B" w:rsidRPr="008D7E6B" w:rsidRDefault="001954B5" w:rsidP="001954B5">
      <w:pPr>
        <w:rPr>
          <w:b/>
        </w:rPr>
      </w:pPr>
      <w:r>
        <w:t>Insanity. The derro has advantage on saving throws</w:t>
      </w:r>
    </w:p>
    <w:p w14:paraId="079C769A" w14:textId="77777777" w:rsidR="008D7E6B" w:rsidRPr="008D7E6B" w:rsidRDefault="001954B5" w:rsidP="001954B5">
      <w:pPr>
        <w:rPr>
          <w:b/>
        </w:rPr>
      </w:pPr>
      <w:r>
        <w:t>against being charmed or frightened.</w:t>
      </w:r>
    </w:p>
    <w:p w14:paraId="4A6CF97E" w14:textId="77777777" w:rsidR="008D7E6B" w:rsidRPr="008D7E6B" w:rsidRDefault="001954B5" w:rsidP="001954B5">
      <w:pPr>
        <w:rPr>
          <w:b/>
        </w:rPr>
      </w:pPr>
      <w:r>
        <w:t>Magic Resistance. The derro has advantage on saving</w:t>
      </w:r>
    </w:p>
    <w:p w14:paraId="10B8716B" w14:textId="77777777" w:rsidR="008D7E6B" w:rsidRPr="008D7E6B" w:rsidRDefault="001954B5" w:rsidP="001954B5">
      <w:pPr>
        <w:rPr>
          <w:b/>
        </w:rPr>
      </w:pPr>
      <w:r>
        <w:t>throws against spells and other magical effects.</w:t>
      </w:r>
    </w:p>
    <w:p w14:paraId="2DCF6A36" w14:textId="77777777" w:rsidR="008D7E6B" w:rsidRPr="008D7E6B" w:rsidRDefault="001954B5" w:rsidP="001954B5">
      <w:pPr>
        <w:rPr>
          <w:b/>
        </w:rPr>
      </w:pPr>
      <w:r>
        <w:t>Sunlight Sensitivity. While in sunlight, the derro has</w:t>
      </w:r>
    </w:p>
    <w:p w14:paraId="66F8C6DB" w14:textId="77777777" w:rsidR="008D7E6B" w:rsidRPr="008D7E6B" w:rsidRDefault="001954B5" w:rsidP="001954B5">
      <w:pPr>
        <w:rPr>
          <w:b/>
        </w:rPr>
      </w:pPr>
      <w:r>
        <w:t>disadvantage on attack rolls, as well as on Wisdom</w:t>
      </w:r>
    </w:p>
    <w:p w14:paraId="1CA94B56" w14:textId="77777777" w:rsidR="008D7E6B" w:rsidRPr="008D7E6B" w:rsidRDefault="001954B5" w:rsidP="001954B5">
      <w:pPr>
        <w:rPr>
          <w:b/>
        </w:rPr>
      </w:pPr>
      <w:r>
        <w:t>(Perception) checks that rely on sight.</w:t>
      </w:r>
    </w:p>
    <w:p w14:paraId="1BC47866" w14:textId="77777777" w:rsidR="008D7E6B" w:rsidRPr="008D7E6B" w:rsidRDefault="001954B5" w:rsidP="001954B5">
      <w:pPr>
        <w:rPr>
          <w:b/>
        </w:rPr>
      </w:pPr>
      <w:r>
        <w:t>Pack Tactics. The derro has advantage on an attack</w:t>
      </w:r>
    </w:p>
    <w:p w14:paraId="085C2A6D" w14:textId="77777777" w:rsidR="008D7E6B" w:rsidRPr="008D7E6B" w:rsidRDefault="001954B5" w:rsidP="001954B5">
      <w:pPr>
        <w:rPr>
          <w:b/>
        </w:rPr>
      </w:pPr>
      <w:r>
        <w:t>roll against a creature if at least one of the derro’s</w:t>
      </w:r>
    </w:p>
    <w:p w14:paraId="2832F753" w14:textId="77777777" w:rsidR="008D7E6B" w:rsidRPr="008D7E6B" w:rsidRDefault="001954B5" w:rsidP="001954B5">
      <w:pPr>
        <w:rPr>
          <w:b/>
        </w:rPr>
      </w:pPr>
      <w:r>
        <w:t>allies is within 5 feet of the creature and the ally isn’t</w:t>
      </w:r>
    </w:p>
    <w:p w14:paraId="6C8C710A" w14:textId="77777777" w:rsidR="008D7E6B" w:rsidRPr="008D7E6B" w:rsidRDefault="001954B5" w:rsidP="001954B5">
      <w:pPr>
        <w:rPr>
          <w:b/>
        </w:rPr>
      </w:pPr>
      <w:r>
        <w:t>incapacitated.</w:t>
      </w:r>
    </w:p>
    <w:p w14:paraId="6E76DCA1" w14:textId="77777777" w:rsidR="008D7E6B" w:rsidRPr="008D7E6B" w:rsidRDefault="001954B5" w:rsidP="001954B5">
      <w:pPr>
        <w:rPr>
          <w:b/>
        </w:rPr>
      </w:pPr>
      <w:r>
        <w:t>Actions</w:t>
      </w:r>
    </w:p>
    <w:p w14:paraId="535CFFB8" w14:textId="77777777" w:rsidR="008D7E6B" w:rsidRPr="008D7E6B" w:rsidRDefault="001954B5" w:rsidP="001954B5">
      <w:pPr>
        <w:rPr>
          <w:b/>
        </w:rPr>
      </w:pPr>
      <w:r>
        <w:t>Multiattack. The derro makes two melee attacks.</w:t>
      </w:r>
    </w:p>
    <w:p w14:paraId="76C83787" w14:textId="77777777" w:rsidR="008D7E6B" w:rsidRPr="008D7E6B" w:rsidRDefault="001954B5" w:rsidP="001954B5">
      <w:pPr>
        <w:rPr>
          <w:b/>
        </w:rPr>
      </w:pPr>
      <w:r>
        <w:t>Stone Cudgel. Melee Weapon Attack: +4 to hit, reach</w:t>
      </w:r>
    </w:p>
    <w:p w14:paraId="36464E7B" w14:textId="77777777" w:rsidR="008D7E6B" w:rsidRPr="008D7E6B" w:rsidRDefault="001954B5" w:rsidP="001954B5">
      <w:pPr>
        <w:rPr>
          <w:b/>
        </w:rPr>
      </w:pPr>
      <w:r>
        <w:t>5 ft., one creature. Hit: 5 (1d6 + 2) bludgeoning</w:t>
      </w:r>
    </w:p>
    <w:p w14:paraId="1FD6429E" w14:textId="77777777" w:rsidR="008D7E6B" w:rsidRPr="008D7E6B" w:rsidRDefault="001954B5" w:rsidP="001954B5">
      <w:pPr>
        <w:rPr>
          <w:b/>
        </w:rPr>
      </w:pPr>
      <w:r>
        <w:t>damage.</w:t>
      </w:r>
    </w:p>
    <w:p w14:paraId="57455DCF" w14:textId="77777777" w:rsidR="008D7E6B" w:rsidRPr="008D7E6B" w:rsidRDefault="001954B5" w:rsidP="001954B5">
      <w:pPr>
        <w:rPr>
          <w:b/>
        </w:rPr>
      </w:pPr>
      <w:r>
        <w:t>Light Repeating Crossbow. Ranged Weapon Attack: +4</w:t>
      </w:r>
    </w:p>
    <w:p w14:paraId="7243DF26" w14:textId="77777777" w:rsidR="008D7E6B" w:rsidRPr="008D7E6B" w:rsidRDefault="001954B5" w:rsidP="001954B5">
      <w:pPr>
        <w:rPr>
          <w:b/>
        </w:rPr>
      </w:pPr>
      <w:r>
        <w:t>to hit, range 40/160 ft., one target. Hit: 6 (1d8 + 2)</w:t>
      </w:r>
    </w:p>
    <w:p w14:paraId="79242C7C" w14:textId="54D1089A" w:rsidR="008D7E6B" w:rsidRPr="008D7E6B" w:rsidRDefault="001954B5" w:rsidP="001954B5">
      <w:pPr>
        <w:rPr>
          <w:b/>
        </w:rPr>
      </w:pPr>
      <w:r>
        <w:t>piercing damage.</w:t>
      </w:r>
    </w:p>
    <w:p w14:paraId="552949CF" w14:textId="77777777" w:rsidR="008D7E6B" w:rsidRPr="008D7E6B" w:rsidRDefault="001954B5" w:rsidP="00A7533C">
      <w:pPr>
        <w:pStyle w:val="2"/>
        <w:rPr>
          <w:b/>
        </w:rPr>
      </w:pPr>
      <w:bookmarkStart w:id="255" w:name="_Toc510259836"/>
      <w:r>
        <w:t>Derro Assassin</w:t>
      </w:r>
      <w:bookmarkEnd w:id="255"/>
    </w:p>
    <w:p w14:paraId="1167C4B8" w14:textId="77777777" w:rsidR="008D7E6B" w:rsidRPr="008D7E6B" w:rsidRDefault="001954B5" w:rsidP="001954B5">
      <w:pPr>
        <w:rPr>
          <w:b/>
        </w:rPr>
      </w:pPr>
      <w:r>
        <w:t>Small humanoid (derro), chaotic evil</w:t>
      </w:r>
    </w:p>
    <w:p w14:paraId="09E7C54F" w14:textId="77777777" w:rsidR="008D7E6B" w:rsidRPr="008D7E6B" w:rsidRDefault="001954B5" w:rsidP="001954B5">
      <w:pPr>
        <w:rPr>
          <w:b/>
        </w:rPr>
      </w:pPr>
      <w:r>
        <w:t>Armor Class 15 (studded leather)</w:t>
      </w:r>
    </w:p>
    <w:p w14:paraId="25F53D58" w14:textId="77777777" w:rsidR="008D7E6B" w:rsidRPr="008D7E6B" w:rsidRDefault="001954B5" w:rsidP="001954B5">
      <w:pPr>
        <w:rPr>
          <w:b/>
        </w:rPr>
      </w:pPr>
      <w:r>
        <w:t>Hit Points 31 (7d6 + 7)</w:t>
      </w:r>
    </w:p>
    <w:p w14:paraId="0BDE9A75" w14:textId="77777777" w:rsidR="0000645A" w:rsidRDefault="001954B5" w:rsidP="001954B5">
      <w:pPr>
        <w:rPr>
          <w:b/>
        </w:rPr>
      </w:pPr>
      <w:r>
        <w:t>Speed 30 ft.</w:t>
      </w:r>
    </w:p>
    <w:p w14:paraId="04F98516" w14:textId="6C439A07" w:rsidR="00E82E8E" w:rsidRPr="00E82E8E" w:rsidRDefault="00233FFA" w:rsidP="001954B5">
      <w:pPr>
        <w:rPr>
          <w:b/>
        </w:rPr>
      </w:pPr>
      <w:r>
        <w:t>STR</w:t>
      </w:r>
      <w:r>
        <w:tab/>
        <w:t>DEX</w:t>
      </w:r>
      <w:r>
        <w:tab/>
        <w:t>CON</w:t>
      </w:r>
      <w:r>
        <w:tab/>
        <w:t>INT</w:t>
      </w:r>
      <w:r>
        <w:tab/>
        <w:t>WIS</w:t>
      </w:r>
      <w:r>
        <w:tab/>
        <w:t>CHA</w:t>
      </w:r>
    </w:p>
    <w:p w14:paraId="42BCB4F7" w14:textId="77777777" w:rsidR="0000645A" w:rsidRDefault="001954B5" w:rsidP="001954B5">
      <w:pPr>
        <w:rPr>
          <w:b/>
        </w:rPr>
      </w:pPr>
      <w:r>
        <w:t xml:space="preserve">11 (+0) </w:t>
      </w:r>
      <w:r w:rsidR="00E82E8E" w:rsidRPr="00E82E8E">
        <w:rPr>
          <w:b/>
        </w:rPr>
        <w:t>16 (+3)</w:t>
      </w:r>
      <w:r w:rsidR="00E82E8E" w:rsidRPr="00E82E8E">
        <w:rPr>
          <w:b/>
        </w:rPr>
        <w:tab/>
      </w:r>
      <w:r>
        <w:t xml:space="preserve"> 13 (+1) 10 (+0) 5 (−3) </w:t>
      </w:r>
      <w:r w:rsidR="00E82E8E" w:rsidRPr="00E82E8E">
        <w:rPr>
          <w:b/>
        </w:rPr>
        <w:t>16 (+3)</w:t>
      </w:r>
    </w:p>
    <w:p w14:paraId="6689994C" w14:textId="2BFDCD60" w:rsidR="008D7E6B" w:rsidRPr="008D7E6B" w:rsidRDefault="001954B5" w:rsidP="001954B5">
      <w:pPr>
        <w:rPr>
          <w:b/>
        </w:rPr>
      </w:pPr>
      <w:r>
        <w:t>Skills Stealth +5</w:t>
      </w:r>
    </w:p>
    <w:p w14:paraId="36B2BA20" w14:textId="77777777" w:rsidR="008D7E6B" w:rsidRPr="008D7E6B" w:rsidRDefault="001954B5" w:rsidP="001954B5">
      <w:pPr>
        <w:rPr>
          <w:b/>
        </w:rPr>
      </w:pPr>
      <w:r>
        <w:t>Senses darkvision 120 ft., passive Perception 7</w:t>
      </w:r>
    </w:p>
    <w:p w14:paraId="00946E46" w14:textId="77777777" w:rsidR="008D7E6B" w:rsidRPr="008D7E6B" w:rsidRDefault="001954B5" w:rsidP="001954B5">
      <w:pPr>
        <w:rPr>
          <w:b/>
        </w:rPr>
      </w:pPr>
      <w:r>
        <w:t>Languages Dwarvish, Undercommon</w:t>
      </w:r>
    </w:p>
    <w:p w14:paraId="049EF95F" w14:textId="77777777" w:rsidR="008D7E6B" w:rsidRPr="008D7E6B" w:rsidRDefault="001954B5" w:rsidP="001954B5">
      <w:pPr>
        <w:rPr>
          <w:b/>
        </w:rPr>
      </w:pPr>
      <w:r>
        <w:t>Challenge 2 (450 XP)</w:t>
      </w:r>
    </w:p>
    <w:p w14:paraId="2FDBB007" w14:textId="77777777" w:rsidR="008D7E6B" w:rsidRPr="008D7E6B" w:rsidRDefault="001954B5" w:rsidP="001954B5">
      <w:pPr>
        <w:rPr>
          <w:b/>
        </w:rPr>
      </w:pPr>
      <w:r>
        <w:t>Insanity. The derro has advantage on saving throws</w:t>
      </w:r>
    </w:p>
    <w:p w14:paraId="517EBEB4" w14:textId="77777777" w:rsidR="008D7E6B" w:rsidRPr="008D7E6B" w:rsidRDefault="001954B5" w:rsidP="001954B5">
      <w:pPr>
        <w:rPr>
          <w:b/>
        </w:rPr>
      </w:pPr>
      <w:r>
        <w:t>against being charmed or frightened.</w:t>
      </w:r>
    </w:p>
    <w:p w14:paraId="184DB971" w14:textId="77777777" w:rsidR="008D7E6B" w:rsidRPr="008D7E6B" w:rsidRDefault="001954B5" w:rsidP="001954B5">
      <w:pPr>
        <w:rPr>
          <w:b/>
        </w:rPr>
      </w:pPr>
      <w:r>
        <w:t>Magic Resistance. The derro has advantage on saving</w:t>
      </w:r>
    </w:p>
    <w:p w14:paraId="28696245" w14:textId="77777777" w:rsidR="008D7E6B" w:rsidRPr="008D7E6B" w:rsidRDefault="001954B5" w:rsidP="001954B5">
      <w:pPr>
        <w:rPr>
          <w:b/>
        </w:rPr>
      </w:pPr>
      <w:r>
        <w:t>throws against spells and other magical effects.</w:t>
      </w:r>
    </w:p>
    <w:p w14:paraId="16D9A685" w14:textId="77777777" w:rsidR="008D7E6B" w:rsidRPr="008D7E6B" w:rsidRDefault="001954B5" w:rsidP="001954B5">
      <w:pPr>
        <w:rPr>
          <w:b/>
        </w:rPr>
      </w:pPr>
      <w:r>
        <w:t>Sunlight Sensitivity. While in sunlight, the derro has</w:t>
      </w:r>
    </w:p>
    <w:p w14:paraId="63441C8E" w14:textId="77777777" w:rsidR="008D7E6B" w:rsidRPr="008D7E6B" w:rsidRDefault="001954B5" w:rsidP="001954B5">
      <w:pPr>
        <w:rPr>
          <w:b/>
        </w:rPr>
      </w:pPr>
      <w:r>
        <w:t>disadvantage on attack rolls, as well as on Wisdom</w:t>
      </w:r>
    </w:p>
    <w:p w14:paraId="227FAE11" w14:textId="77777777" w:rsidR="008D7E6B" w:rsidRPr="008D7E6B" w:rsidRDefault="001954B5" w:rsidP="001954B5">
      <w:pPr>
        <w:rPr>
          <w:b/>
        </w:rPr>
      </w:pPr>
      <w:r>
        <w:t>(Perception) checks that rely on sight.</w:t>
      </w:r>
    </w:p>
    <w:p w14:paraId="4AE4356E" w14:textId="77777777" w:rsidR="008D7E6B" w:rsidRPr="008D7E6B" w:rsidRDefault="001954B5" w:rsidP="001954B5">
      <w:pPr>
        <w:rPr>
          <w:b/>
        </w:rPr>
      </w:pPr>
      <w:r>
        <w:t>Innate Spellcasting. The derro assassin’s innate</w:t>
      </w:r>
    </w:p>
    <w:p w14:paraId="00486AA9" w14:textId="77777777" w:rsidR="008D7E6B" w:rsidRPr="008D7E6B" w:rsidRDefault="001954B5" w:rsidP="001954B5">
      <w:pPr>
        <w:rPr>
          <w:b/>
        </w:rPr>
      </w:pPr>
      <w:r>
        <w:t>spellcasting ability is Charisma (spell save DC 13). It</w:t>
      </w:r>
    </w:p>
    <w:p w14:paraId="2301DCF4" w14:textId="77777777" w:rsidR="008D7E6B" w:rsidRPr="008D7E6B" w:rsidRDefault="001954B5" w:rsidP="001954B5">
      <w:pPr>
        <w:rPr>
          <w:b/>
        </w:rPr>
      </w:pPr>
      <w:r>
        <w:t>can cast the following spells requiring no material</w:t>
      </w:r>
    </w:p>
    <w:p w14:paraId="679DE6BA" w14:textId="77777777" w:rsidR="008D7E6B" w:rsidRPr="008D7E6B" w:rsidRDefault="001954B5" w:rsidP="001954B5">
      <w:pPr>
        <w:rPr>
          <w:b/>
        </w:rPr>
      </w:pPr>
      <w:r>
        <w:t>components:</w:t>
      </w:r>
    </w:p>
    <w:p w14:paraId="76FA81DD" w14:textId="77777777" w:rsidR="008D7E6B" w:rsidRPr="008D7E6B" w:rsidRDefault="001954B5" w:rsidP="001954B5">
      <w:pPr>
        <w:rPr>
          <w:b/>
        </w:rPr>
      </w:pPr>
      <w:r>
        <w:t>At will: minor illusion</w:t>
      </w:r>
    </w:p>
    <w:p w14:paraId="76942726" w14:textId="77777777" w:rsidR="008D7E6B" w:rsidRPr="008D7E6B" w:rsidRDefault="001954B5" w:rsidP="001954B5">
      <w:pPr>
        <w:rPr>
          <w:b/>
        </w:rPr>
      </w:pPr>
      <w:r>
        <w:t>1/day: darkness, fear, shatter</w:t>
      </w:r>
    </w:p>
    <w:p w14:paraId="6D3401ED" w14:textId="77777777" w:rsidR="008D7E6B" w:rsidRPr="008D7E6B" w:rsidRDefault="001954B5" w:rsidP="001954B5">
      <w:pPr>
        <w:rPr>
          <w:b/>
        </w:rPr>
      </w:pPr>
      <w:r>
        <w:t>Sneak Attack. The derro assassin deals an extra 7</w:t>
      </w:r>
    </w:p>
    <w:p w14:paraId="16ECB95F" w14:textId="77777777" w:rsidR="008D7E6B" w:rsidRPr="008D7E6B" w:rsidRDefault="001954B5" w:rsidP="001954B5">
      <w:pPr>
        <w:rPr>
          <w:b/>
        </w:rPr>
      </w:pPr>
      <w:r>
        <w:t>(2d6) damage when it hits a target with a weapon</w:t>
      </w:r>
    </w:p>
    <w:p w14:paraId="1673A44C" w14:textId="77777777" w:rsidR="008D7E6B" w:rsidRPr="008D7E6B" w:rsidRDefault="001954B5" w:rsidP="001954B5">
      <w:pPr>
        <w:rPr>
          <w:b/>
        </w:rPr>
      </w:pPr>
      <w:r>
        <w:t>attack and has advantage on the attack roll or when</w:t>
      </w:r>
    </w:p>
    <w:p w14:paraId="139D22A1" w14:textId="77777777" w:rsidR="008D7E6B" w:rsidRPr="008D7E6B" w:rsidRDefault="001954B5" w:rsidP="001954B5">
      <w:pPr>
        <w:rPr>
          <w:b/>
        </w:rPr>
      </w:pPr>
      <w:r>
        <w:t>the target is within 5 feet of an ally the assassin that</w:t>
      </w:r>
    </w:p>
    <w:p w14:paraId="3204A65E" w14:textId="77777777" w:rsidR="008D7E6B" w:rsidRPr="008D7E6B" w:rsidRDefault="001954B5" w:rsidP="001954B5">
      <w:pPr>
        <w:rPr>
          <w:b/>
        </w:rPr>
      </w:pPr>
      <w:r>
        <w:t>isn’t incapacitated and the assassin does not have</w:t>
      </w:r>
    </w:p>
    <w:p w14:paraId="2F3E0D1E" w14:textId="77777777" w:rsidR="008D7E6B" w:rsidRPr="008D7E6B" w:rsidRDefault="001954B5" w:rsidP="001954B5">
      <w:pPr>
        <w:rPr>
          <w:b/>
        </w:rPr>
      </w:pPr>
      <w:r>
        <w:t>disadvantage on the attack roll.</w:t>
      </w:r>
    </w:p>
    <w:p w14:paraId="596AC833" w14:textId="77777777" w:rsidR="008D7E6B" w:rsidRPr="008D7E6B" w:rsidRDefault="001954B5" w:rsidP="001954B5">
      <w:pPr>
        <w:rPr>
          <w:b/>
        </w:rPr>
      </w:pPr>
      <w:r>
        <w:t>Actions</w:t>
      </w:r>
    </w:p>
    <w:p w14:paraId="4EB6021C" w14:textId="77777777" w:rsidR="008D7E6B" w:rsidRPr="008D7E6B" w:rsidRDefault="001954B5" w:rsidP="001954B5">
      <w:pPr>
        <w:rPr>
          <w:b/>
        </w:rPr>
      </w:pPr>
      <w:r>
        <w:t>Hooked Shortspear. Melee Weapon Attack: +2 to hit,</w:t>
      </w:r>
    </w:p>
    <w:p w14:paraId="02B442A8" w14:textId="77777777" w:rsidR="008D7E6B" w:rsidRPr="008D7E6B" w:rsidRDefault="001954B5" w:rsidP="001954B5">
      <w:pPr>
        <w:rPr>
          <w:b/>
        </w:rPr>
      </w:pPr>
      <w:r>
        <w:t>reach 5 ft., one target. Hit: 1 (1d4 − 1) piercing</w:t>
      </w:r>
    </w:p>
    <w:p w14:paraId="669CD4A3" w14:textId="77777777" w:rsidR="008D7E6B" w:rsidRPr="008D7E6B" w:rsidRDefault="001954B5" w:rsidP="001954B5">
      <w:pPr>
        <w:rPr>
          <w:b/>
        </w:rPr>
      </w:pPr>
      <w:r>
        <w:t>damage. If the target is a creature, the derro can</w:t>
      </w:r>
    </w:p>
    <w:p w14:paraId="525CB595" w14:textId="77777777" w:rsidR="008D7E6B" w:rsidRPr="008D7E6B" w:rsidRDefault="001954B5" w:rsidP="001954B5">
      <w:pPr>
        <w:rPr>
          <w:b/>
        </w:rPr>
      </w:pPr>
      <w:r>
        <w:t>choose to deal no damage and try to trip the target</w:t>
      </w:r>
    </w:p>
    <w:p w14:paraId="63DF3375" w14:textId="77777777" w:rsidR="008D7E6B" w:rsidRPr="008D7E6B" w:rsidRDefault="001954B5" w:rsidP="001954B5">
      <w:pPr>
        <w:rPr>
          <w:b/>
        </w:rPr>
      </w:pPr>
      <w:r>
        <w:t>instead, in which case the target must succeed on a</w:t>
      </w:r>
    </w:p>
    <w:p w14:paraId="2CA044AE" w14:textId="77777777" w:rsidR="008D7E6B" w:rsidRPr="008D7E6B" w:rsidRDefault="001954B5" w:rsidP="001954B5">
      <w:pPr>
        <w:rPr>
          <w:b/>
        </w:rPr>
      </w:pPr>
      <w:r>
        <w:t>DC 9 Strength saving throw or fall prone.</w:t>
      </w:r>
    </w:p>
    <w:p w14:paraId="7195460F" w14:textId="77777777" w:rsidR="008D7E6B" w:rsidRPr="008D7E6B" w:rsidRDefault="001954B5" w:rsidP="001954B5">
      <w:pPr>
        <w:rPr>
          <w:b/>
        </w:rPr>
      </w:pPr>
      <w:r>
        <w:t>Light Repeating Crossbow. Ranged Weapon Attack: +4</w:t>
      </w:r>
    </w:p>
    <w:p w14:paraId="1367CFBC" w14:textId="77777777" w:rsidR="008D7E6B" w:rsidRPr="008D7E6B" w:rsidRDefault="001954B5" w:rsidP="001954B5">
      <w:pPr>
        <w:rPr>
          <w:b/>
        </w:rPr>
      </w:pPr>
      <w:r>
        <w:t>to hit, range 40/160 ft., one target. Hit: 6 (1d8 + 2)</w:t>
      </w:r>
    </w:p>
    <w:p w14:paraId="2CFC9342" w14:textId="77777777" w:rsidR="008D7E6B" w:rsidRPr="008D7E6B" w:rsidRDefault="001954B5" w:rsidP="001954B5">
      <w:pPr>
        <w:rPr>
          <w:b/>
        </w:rPr>
      </w:pPr>
      <w:r>
        <w:t>piercing damage.</w:t>
      </w:r>
    </w:p>
    <w:p w14:paraId="135D373E" w14:textId="77777777" w:rsidR="008D7E6B" w:rsidRPr="008D7E6B" w:rsidRDefault="001954B5" w:rsidP="00A7533C">
      <w:pPr>
        <w:pStyle w:val="2"/>
        <w:rPr>
          <w:b/>
        </w:rPr>
      </w:pPr>
      <w:bookmarkStart w:id="256" w:name="_Toc510259837"/>
      <w:r>
        <w:t>Darkflier Moth</w:t>
      </w:r>
      <w:bookmarkEnd w:id="256"/>
    </w:p>
    <w:p w14:paraId="77FCCE9B" w14:textId="77777777" w:rsidR="008D7E6B" w:rsidRPr="008D7E6B" w:rsidRDefault="001954B5" w:rsidP="001954B5">
      <w:pPr>
        <w:rPr>
          <w:b/>
        </w:rPr>
      </w:pPr>
      <w:r>
        <w:t>Large beast, unaligned</w:t>
      </w:r>
    </w:p>
    <w:p w14:paraId="3B4A1DCD" w14:textId="77777777" w:rsidR="008D7E6B" w:rsidRPr="008D7E6B" w:rsidRDefault="001954B5" w:rsidP="001954B5">
      <w:pPr>
        <w:rPr>
          <w:b/>
        </w:rPr>
      </w:pPr>
      <w:r>
        <w:t>Armor Class 13</w:t>
      </w:r>
    </w:p>
    <w:p w14:paraId="7B233A6D" w14:textId="77777777" w:rsidR="008D7E6B" w:rsidRPr="008D7E6B" w:rsidRDefault="001954B5" w:rsidP="001954B5">
      <w:pPr>
        <w:rPr>
          <w:b/>
        </w:rPr>
      </w:pPr>
      <w:r>
        <w:t>Hit Points 22 (4d10)</w:t>
      </w:r>
    </w:p>
    <w:p w14:paraId="7128F592" w14:textId="77777777" w:rsidR="0000645A" w:rsidRDefault="001954B5" w:rsidP="001954B5">
      <w:pPr>
        <w:rPr>
          <w:b/>
        </w:rPr>
      </w:pPr>
      <w:r>
        <w:t>Speed 10 ft., fly 60 ft.</w:t>
      </w:r>
    </w:p>
    <w:p w14:paraId="3F073D4B" w14:textId="50202D31" w:rsidR="00E82E8E" w:rsidRPr="00E82E8E" w:rsidRDefault="00233FFA" w:rsidP="001954B5">
      <w:pPr>
        <w:rPr>
          <w:b/>
        </w:rPr>
      </w:pPr>
      <w:r>
        <w:t>STR</w:t>
      </w:r>
      <w:r>
        <w:tab/>
        <w:t>DEX</w:t>
      </w:r>
      <w:r>
        <w:tab/>
        <w:t>CON</w:t>
      </w:r>
      <w:r>
        <w:tab/>
        <w:t>INT</w:t>
      </w:r>
      <w:r>
        <w:tab/>
        <w:t>WIS</w:t>
      </w:r>
      <w:r>
        <w:tab/>
        <w:t>CHA</w:t>
      </w:r>
    </w:p>
    <w:p w14:paraId="60C353BF" w14:textId="77777777" w:rsidR="0000645A" w:rsidRDefault="001954B5" w:rsidP="001954B5">
      <w:pPr>
        <w:rPr>
          <w:b/>
        </w:rPr>
      </w:pPr>
      <w:r>
        <w:t xml:space="preserve">15 (+2) </w:t>
      </w:r>
      <w:r w:rsidR="00E82E8E" w:rsidRPr="00E82E8E">
        <w:rPr>
          <w:b/>
        </w:rPr>
        <w:t>16 (+3)</w:t>
      </w:r>
      <w:r w:rsidR="00E82E8E" w:rsidRPr="00E82E8E">
        <w:rPr>
          <w:b/>
        </w:rPr>
        <w:tab/>
      </w:r>
      <w:r>
        <w:t xml:space="preserve"> 11 (+0) 2 (−4) </w:t>
      </w:r>
      <w:r w:rsidR="00E82E8E" w:rsidRPr="00E82E8E">
        <w:rPr>
          <w:b/>
        </w:rPr>
        <w:t>12 (+1)</w:t>
      </w:r>
      <w:r w:rsidR="00E82E8E" w:rsidRPr="00E82E8E">
        <w:rPr>
          <w:b/>
        </w:rPr>
        <w:tab/>
      </w:r>
      <w:r>
        <w:t xml:space="preserve"> 6 (−2)</w:t>
      </w:r>
    </w:p>
    <w:p w14:paraId="771E9AF6" w14:textId="76E59649" w:rsidR="008D7E6B" w:rsidRPr="008D7E6B" w:rsidRDefault="001954B5" w:rsidP="001954B5">
      <w:pPr>
        <w:rPr>
          <w:b/>
        </w:rPr>
      </w:pPr>
      <w:r>
        <w:t>Senses darkvision 60 ft., passive Perception 11</w:t>
      </w:r>
    </w:p>
    <w:p w14:paraId="25B099C0" w14:textId="77777777" w:rsidR="008D7E6B" w:rsidRPr="008D7E6B" w:rsidRDefault="001954B5" w:rsidP="001954B5">
      <w:pPr>
        <w:rPr>
          <w:b/>
        </w:rPr>
      </w:pPr>
      <w:r>
        <w:t>Languages —</w:t>
      </w:r>
    </w:p>
    <w:p w14:paraId="71F2530F" w14:textId="77777777" w:rsidR="008D7E6B" w:rsidRPr="008D7E6B" w:rsidRDefault="001954B5" w:rsidP="001954B5">
      <w:pPr>
        <w:rPr>
          <w:b/>
        </w:rPr>
      </w:pPr>
      <w:r>
        <w:t>Challenge 1/4 (50 XP)</w:t>
      </w:r>
    </w:p>
    <w:p w14:paraId="0F3130F3" w14:textId="77777777" w:rsidR="008D7E6B" w:rsidRPr="008D7E6B" w:rsidRDefault="001954B5" w:rsidP="001954B5">
      <w:pPr>
        <w:rPr>
          <w:b/>
        </w:rPr>
      </w:pPr>
      <w:r>
        <w:t>Keen Hearing. The darkflier has advantage on</w:t>
      </w:r>
    </w:p>
    <w:p w14:paraId="0164A77D" w14:textId="77777777" w:rsidR="008D7E6B" w:rsidRPr="008D7E6B" w:rsidRDefault="001954B5" w:rsidP="001954B5">
      <w:pPr>
        <w:rPr>
          <w:b/>
        </w:rPr>
      </w:pPr>
      <w:r>
        <w:t>Wisdom (Perception) checks that rely on hearing.</w:t>
      </w:r>
    </w:p>
    <w:p w14:paraId="60793F60" w14:textId="77777777" w:rsidR="008D7E6B" w:rsidRPr="008D7E6B" w:rsidRDefault="001954B5" w:rsidP="001954B5">
      <w:pPr>
        <w:rPr>
          <w:b/>
        </w:rPr>
      </w:pPr>
      <w:r>
        <w:t>Actions</w:t>
      </w:r>
    </w:p>
    <w:p w14:paraId="20B1E8E3" w14:textId="77777777" w:rsidR="008D7E6B" w:rsidRPr="008D7E6B" w:rsidRDefault="001954B5" w:rsidP="001954B5">
      <w:pPr>
        <w:rPr>
          <w:b/>
        </w:rPr>
      </w:pPr>
      <w:r>
        <w:t>Bite. Melee Weapon Attack: +4 to hit, reach 5 ft., one</w:t>
      </w:r>
    </w:p>
    <w:p w14:paraId="4C0064D9" w14:textId="60F7E24F" w:rsidR="008D7E6B" w:rsidRPr="008D7E6B" w:rsidRDefault="001954B5" w:rsidP="001954B5">
      <w:pPr>
        <w:rPr>
          <w:b/>
        </w:rPr>
      </w:pPr>
      <w:r>
        <w:t>target. Hit: 5 (1d6 + 2) piercing damage.</w:t>
      </w:r>
    </w:p>
    <w:p w14:paraId="5CACE7CE" w14:textId="77777777" w:rsidR="008D7E6B" w:rsidRPr="008D7E6B" w:rsidRDefault="001A33B1" w:rsidP="00A7533C">
      <w:pPr>
        <w:pStyle w:val="2"/>
        <w:rPr>
          <w:b/>
        </w:rPr>
      </w:pPr>
      <w:bookmarkStart w:id="257" w:name="_Toc510259838"/>
      <w:r>
        <w:t>Tormag Xornbane (Tier 1)</w:t>
      </w:r>
      <w:bookmarkEnd w:id="257"/>
    </w:p>
    <w:p w14:paraId="2BB6E114" w14:textId="77777777" w:rsidR="008D7E6B" w:rsidRPr="008D7E6B" w:rsidRDefault="001A33B1" w:rsidP="001A33B1">
      <w:pPr>
        <w:rPr>
          <w:b/>
        </w:rPr>
      </w:pPr>
      <w:r>
        <w:t>Medium humanoid (duergar), lawful evil</w:t>
      </w:r>
    </w:p>
    <w:p w14:paraId="14E3572F" w14:textId="77777777" w:rsidR="008D7E6B" w:rsidRPr="008D7E6B" w:rsidRDefault="001A33B1" w:rsidP="001A33B1">
      <w:pPr>
        <w:rPr>
          <w:b/>
        </w:rPr>
      </w:pPr>
      <w:r>
        <w:t>Armor Class 16 (scale mail, shield)</w:t>
      </w:r>
    </w:p>
    <w:p w14:paraId="65939C4F" w14:textId="77777777" w:rsidR="008D7E6B" w:rsidRPr="008D7E6B" w:rsidRDefault="001A33B1" w:rsidP="001A33B1">
      <w:pPr>
        <w:rPr>
          <w:b/>
        </w:rPr>
      </w:pPr>
      <w:r>
        <w:t>Hit Points 112 (15d8 + 45)</w:t>
      </w:r>
    </w:p>
    <w:p w14:paraId="0E3433B1" w14:textId="77777777" w:rsidR="0000645A" w:rsidRDefault="001A33B1" w:rsidP="001A33B1">
      <w:pPr>
        <w:rPr>
          <w:b/>
        </w:rPr>
      </w:pPr>
      <w:r>
        <w:t>Speed 25 ft.</w:t>
      </w:r>
    </w:p>
    <w:p w14:paraId="43C2883F" w14:textId="2EAAC256" w:rsidR="00E82E8E" w:rsidRPr="00E82E8E" w:rsidRDefault="00233FFA" w:rsidP="001A33B1">
      <w:pPr>
        <w:rPr>
          <w:b/>
        </w:rPr>
      </w:pPr>
      <w:r>
        <w:t>STR</w:t>
      </w:r>
      <w:r>
        <w:tab/>
        <w:t>DEX</w:t>
      </w:r>
      <w:r>
        <w:tab/>
        <w:t>CON</w:t>
      </w:r>
      <w:r>
        <w:tab/>
        <w:t>INT</w:t>
      </w:r>
      <w:r>
        <w:tab/>
        <w:t>WIS</w:t>
      </w:r>
      <w:r>
        <w:tab/>
        <w:t>CHA</w:t>
      </w:r>
    </w:p>
    <w:p w14:paraId="3DE05D77" w14:textId="10EBDE79" w:rsidR="008D7E6B" w:rsidRPr="008D7E6B" w:rsidRDefault="001A33B1" w:rsidP="001A33B1">
      <w:pPr>
        <w:rPr>
          <w:b/>
        </w:rPr>
      </w:pPr>
      <w:r>
        <w:t xml:space="preserve">18 (+4) 15 (+2) </w:t>
      </w:r>
      <w:r w:rsidR="00E82E8E" w:rsidRPr="00E82E8E">
        <w:rPr>
          <w:b/>
        </w:rPr>
        <w:t>16 (+3)</w:t>
      </w:r>
      <w:r w:rsidR="00E82E8E" w:rsidRPr="00E82E8E">
        <w:rPr>
          <w:b/>
        </w:rPr>
        <w:tab/>
      </w:r>
      <w:r>
        <w:t xml:space="preserve"> 10 (+0) </w:t>
      </w:r>
      <w:r w:rsidR="00E82E8E" w:rsidRPr="00E82E8E">
        <w:rPr>
          <w:b/>
        </w:rPr>
        <w:t>12 (+1)</w:t>
      </w:r>
      <w:r w:rsidR="00E82E8E" w:rsidRPr="00E82E8E">
        <w:rPr>
          <w:b/>
        </w:rPr>
        <w:tab/>
      </w:r>
      <w:r>
        <w:t xml:space="preserve"> 15 (+2)</w:t>
      </w:r>
    </w:p>
    <w:p w14:paraId="257AE8C4" w14:textId="77777777" w:rsidR="008D7E6B" w:rsidRPr="008D7E6B" w:rsidRDefault="001A33B1" w:rsidP="001A33B1">
      <w:pPr>
        <w:rPr>
          <w:b/>
        </w:rPr>
      </w:pPr>
      <w:r>
        <w:t>Damage Resistances poison</w:t>
      </w:r>
    </w:p>
    <w:p w14:paraId="10059436" w14:textId="77777777" w:rsidR="008D7E6B" w:rsidRPr="008D7E6B" w:rsidRDefault="001A33B1" w:rsidP="001A33B1">
      <w:pPr>
        <w:rPr>
          <w:b/>
        </w:rPr>
      </w:pPr>
      <w:r>
        <w:t>Saving Throws Str +7, Dex +5, Con +6</w:t>
      </w:r>
    </w:p>
    <w:p w14:paraId="6057E5DA" w14:textId="77777777" w:rsidR="008D7E6B" w:rsidRPr="008D7E6B" w:rsidRDefault="001A33B1" w:rsidP="001A33B1">
      <w:pPr>
        <w:rPr>
          <w:b/>
        </w:rPr>
      </w:pPr>
      <w:r>
        <w:t>Skills Athletics +10, Intimidation +5</w:t>
      </w:r>
    </w:p>
    <w:p w14:paraId="5B5544D6" w14:textId="77777777" w:rsidR="008D7E6B" w:rsidRPr="008D7E6B" w:rsidRDefault="001A33B1" w:rsidP="001A33B1">
      <w:pPr>
        <w:rPr>
          <w:b/>
        </w:rPr>
      </w:pPr>
      <w:r>
        <w:t>Senses darkvision 120 ft., passive Perception 11</w:t>
      </w:r>
    </w:p>
    <w:p w14:paraId="0A18C211" w14:textId="77777777" w:rsidR="008D7E6B" w:rsidRPr="008D7E6B" w:rsidRDefault="001A33B1" w:rsidP="001A33B1">
      <w:pPr>
        <w:rPr>
          <w:b/>
        </w:rPr>
      </w:pPr>
      <w:r>
        <w:t>Languages Undercommon, Dwarven</w:t>
      </w:r>
    </w:p>
    <w:p w14:paraId="5BDD7922" w14:textId="77777777" w:rsidR="008D7E6B" w:rsidRPr="008D7E6B" w:rsidRDefault="001A33B1" w:rsidP="001A33B1">
      <w:pPr>
        <w:rPr>
          <w:b/>
        </w:rPr>
      </w:pPr>
      <w:r>
        <w:t>Challenge 6 (2,300 XP)</w:t>
      </w:r>
    </w:p>
    <w:p w14:paraId="282E811C" w14:textId="77777777" w:rsidR="008D7E6B" w:rsidRPr="008D7E6B" w:rsidRDefault="001A33B1" w:rsidP="001A33B1">
      <w:pPr>
        <w:rPr>
          <w:b/>
        </w:rPr>
      </w:pPr>
      <w:r>
        <w:t>Brave. Tormag has advantage on saving throws</w:t>
      </w:r>
    </w:p>
    <w:p w14:paraId="34BE5FBD" w14:textId="77777777" w:rsidR="008D7E6B" w:rsidRPr="008D7E6B" w:rsidRDefault="001A33B1" w:rsidP="001A33B1">
      <w:pPr>
        <w:rPr>
          <w:b/>
        </w:rPr>
      </w:pPr>
      <w:r>
        <w:t>against being frightened.</w:t>
      </w:r>
    </w:p>
    <w:p w14:paraId="14E981F8" w14:textId="77777777" w:rsidR="008D7E6B" w:rsidRPr="008D7E6B" w:rsidRDefault="001A33B1" w:rsidP="001A33B1">
      <w:pPr>
        <w:rPr>
          <w:b/>
        </w:rPr>
      </w:pPr>
      <w:r>
        <w:t>Brute. A melee weapon deals one extra die of its</w:t>
      </w:r>
    </w:p>
    <w:p w14:paraId="063F78B7" w14:textId="77777777" w:rsidR="008D7E6B" w:rsidRPr="008D7E6B" w:rsidRDefault="001A33B1" w:rsidP="001A33B1">
      <w:pPr>
        <w:rPr>
          <w:b/>
        </w:rPr>
      </w:pPr>
      <w:r>
        <w:t>damage when Tormag hits with it (included in the</w:t>
      </w:r>
    </w:p>
    <w:p w14:paraId="1086D961" w14:textId="77777777" w:rsidR="008D7E6B" w:rsidRPr="008D7E6B" w:rsidRDefault="001A33B1" w:rsidP="001A33B1">
      <w:pPr>
        <w:rPr>
          <w:b/>
        </w:rPr>
      </w:pPr>
      <w:r>
        <w:t>attack).</w:t>
      </w:r>
    </w:p>
    <w:p w14:paraId="1BFB7B5A" w14:textId="77777777" w:rsidR="008D7E6B" w:rsidRPr="008D7E6B" w:rsidRDefault="001A33B1" w:rsidP="001A33B1">
      <w:pPr>
        <w:rPr>
          <w:b/>
        </w:rPr>
      </w:pPr>
      <w:r>
        <w:t>Duergar Resilience. Th duergar has advantage on</w:t>
      </w:r>
    </w:p>
    <w:p w14:paraId="2BEF2264" w14:textId="77777777" w:rsidR="008D7E6B" w:rsidRPr="008D7E6B" w:rsidRDefault="001A33B1" w:rsidP="001A33B1">
      <w:pPr>
        <w:rPr>
          <w:b/>
        </w:rPr>
      </w:pPr>
      <w:r>
        <w:t>saving throws against poison, spells, and illusions, as</w:t>
      </w:r>
    </w:p>
    <w:p w14:paraId="015C2CF1" w14:textId="77777777" w:rsidR="008D7E6B" w:rsidRPr="008D7E6B" w:rsidRDefault="001A33B1" w:rsidP="001A33B1">
      <w:pPr>
        <w:rPr>
          <w:b/>
        </w:rPr>
      </w:pPr>
      <w:r>
        <w:t>well as to resist being charmed or paralyzed.</w:t>
      </w:r>
    </w:p>
    <w:p w14:paraId="035833FF" w14:textId="77777777" w:rsidR="008D7E6B" w:rsidRPr="008D7E6B" w:rsidRDefault="001A33B1" w:rsidP="001A33B1">
      <w:pPr>
        <w:rPr>
          <w:b/>
        </w:rPr>
      </w:pPr>
      <w:r>
        <w:t>Sunlight Sensitivity. While in sunlight, the duergar has</w:t>
      </w:r>
    </w:p>
    <w:p w14:paraId="5F134683" w14:textId="77777777" w:rsidR="008D7E6B" w:rsidRPr="008D7E6B" w:rsidRDefault="001A33B1" w:rsidP="001A33B1">
      <w:pPr>
        <w:rPr>
          <w:b/>
        </w:rPr>
      </w:pPr>
      <w:r>
        <w:t>disadvantage on attack rolls, as well as on Wisdom</w:t>
      </w:r>
    </w:p>
    <w:p w14:paraId="45BA4E53" w14:textId="77777777" w:rsidR="008D7E6B" w:rsidRPr="008D7E6B" w:rsidRDefault="001A33B1" w:rsidP="001A33B1">
      <w:pPr>
        <w:rPr>
          <w:b/>
        </w:rPr>
      </w:pPr>
      <w:r>
        <w:t>(Perception) checks that rely on sight.</w:t>
      </w:r>
    </w:p>
    <w:p w14:paraId="037401D0" w14:textId="77777777" w:rsidR="008D7E6B" w:rsidRPr="008D7E6B" w:rsidRDefault="001A33B1" w:rsidP="001A33B1">
      <w:pPr>
        <w:rPr>
          <w:b/>
        </w:rPr>
      </w:pPr>
      <w:r>
        <w:t>Actions</w:t>
      </w:r>
    </w:p>
    <w:p w14:paraId="7E593635" w14:textId="77777777" w:rsidR="008D7E6B" w:rsidRPr="008D7E6B" w:rsidRDefault="001A33B1" w:rsidP="001A33B1">
      <w:pPr>
        <w:rPr>
          <w:b/>
        </w:rPr>
      </w:pPr>
      <w:r>
        <w:t>Multiattack. Tormag makes three melee attacks or</w:t>
      </w:r>
    </w:p>
    <w:p w14:paraId="0C9FEC96" w14:textId="77777777" w:rsidR="008D7E6B" w:rsidRPr="008D7E6B" w:rsidRDefault="001A33B1" w:rsidP="001A33B1">
      <w:pPr>
        <w:rPr>
          <w:b/>
        </w:rPr>
      </w:pPr>
      <w:r>
        <w:t>two ranged attacks.</w:t>
      </w:r>
    </w:p>
    <w:p w14:paraId="77246469" w14:textId="77777777" w:rsidR="008D7E6B" w:rsidRPr="008D7E6B" w:rsidRDefault="001A33B1" w:rsidP="001A33B1">
      <w:pPr>
        <w:rPr>
          <w:b/>
        </w:rPr>
      </w:pPr>
      <w:r>
        <w:t>Spear. Melee or Ranged Weapon Attack: +7 to hit,</w:t>
      </w:r>
    </w:p>
    <w:p w14:paraId="088737DC" w14:textId="77777777" w:rsidR="008D7E6B" w:rsidRPr="008D7E6B" w:rsidRDefault="001A33B1" w:rsidP="001A33B1">
      <w:pPr>
        <w:rPr>
          <w:b/>
        </w:rPr>
      </w:pPr>
      <w:r>
        <w:t>reach 5 ft. and range 20/60 ft., one target. Hit: 11</w:t>
      </w:r>
    </w:p>
    <w:p w14:paraId="0AB4F6EF" w14:textId="77777777" w:rsidR="008D7E6B" w:rsidRPr="008D7E6B" w:rsidRDefault="001A33B1" w:rsidP="001A33B1">
      <w:pPr>
        <w:rPr>
          <w:b/>
        </w:rPr>
      </w:pPr>
      <w:r>
        <w:t>(2d6 + 4) piercing damage, or 13 (2d8 + 4) piercing</w:t>
      </w:r>
    </w:p>
    <w:p w14:paraId="0CE914BF" w14:textId="77777777" w:rsidR="008D7E6B" w:rsidRPr="008D7E6B" w:rsidRDefault="001A33B1" w:rsidP="001A33B1">
      <w:pPr>
        <w:rPr>
          <w:b/>
        </w:rPr>
      </w:pPr>
      <w:r>
        <w:t>damage if used with two hands to make a melee</w:t>
      </w:r>
    </w:p>
    <w:p w14:paraId="5CA7B0B8" w14:textId="77777777" w:rsidR="008D7E6B" w:rsidRPr="008D7E6B" w:rsidRDefault="001A33B1" w:rsidP="001A33B1">
      <w:pPr>
        <w:rPr>
          <w:b/>
        </w:rPr>
      </w:pPr>
      <w:r>
        <w:t>attack.</w:t>
      </w:r>
    </w:p>
    <w:p w14:paraId="6B9DA43B" w14:textId="77777777" w:rsidR="008D7E6B" w:rsidRPr="008D7E6B" w:rsidRDefault="001A33B1" w:rsidP="001A33B1">
      <w:pPr>
        <w:rPr>
          <w:b/>
        </w:rPr>
      </w:pPr>
      <w:r>
        <w:t>Shield Bash. Melee Weapon Attack: +7 to hit, reach 5</w:t>
      </w:r>
    </w:p>
    <w:p w14:paraId="157DE0C0" w14:textId="77777777" w:rsidR="008D7E6B" w:rsidRPr="008D7E6B" w:rsidRDefault="001A33B1" w:rsidP="001A33B1">
      <w:pPr>
        <w:rPr>
          <w:b/>
        </w:rPr>
      </w:pPr>
      <w:r>
        <w:t>ft., one creature. Hit: 9 (2d4 + 4) bludgeoning</w:t>
      </w:r>
    </w:p>
    <w:p w14:paraId="60527649" w14:textId="77777777" w:rsidR="008D7E6B" w:rsidRPr="008D7E6B" w:rsidRDefault="001A33B1" w:rsidP="001A33B1">
      <w:pPr>
        <w:rPr>
          <w:b/>
        </w:rPr>
      </w:pPr>
      <w:r>
        <w:t>damage. If the target is a Medium or smaller</w:t>
      </w:r>
    </w:p>
    <w:p w14:paraId="682BB9AC" w14:textId="77777777" w:rsidR="008D7E6B" w:rsidRPr="008D7E6B" w:rsidRDefault="001A33B1" w:rsidP="001A33B1">
      <w:pPr>
        <w:rPr>
          <w:b/>
        </w:rPr>
      </w:pPr>
      <w:r>
        <w:t>creature, it must succeed on a DC 15 Strength saving</w:t>
      </w:r>
    </w:p>
    <w:p w14:paraId="53E7AD01" w14:textId="77777777" w:rsidR="008D7E6B" w:rsidRPr="008D7E6B" w:rsidRDefault="001A33B1" w:rsidP="001A33B1">
      <w:pPr>
        <w:rPr>
          <w:b/>
        </w:rPr>
      </w:pPr>
      <w:r>
        <w:t>throw or be knocked prone.</w:t>
      </w:r>
    </w:p>
    <w:p w14:paraId="43AD8630" w14:textId="77777777" w:rsidR="008D7E6B" w:rsidRPr="008D7E6B" w:rsidRDefault="001A33B1" w:rsidP="001A33B1">
      <w:pPr>
        <w:rPr>
          <w:b/>
        </w:rPr>
      </w:pPr>
      <w:r>
        <w:t>Reactions</w:t>
      </w:r>
    </w:p>
    <w:p w14:paraId="1488EBE8" w14:textId="77777777" w:rsidR="008D7E6B" w:rsidRPr="008D7E6B" w:rsidRDefault="001A33B1" w:rsidP="001A33B1">
      <w:pPr>
        <w:rPr>
          <w:b/>
        </w:rPr>
      </w:pPr>
      <w:r>
        <w:t>Parry. Tormag adds 3 to his AC against one melee</w:t>
      </w:r>
    </w:p>
    <w:p w14:paraId="07EB058A" w14:textId="77777777" w:rsidR="008D7E6B" w:rsidRPr="008D7E6B" w:rsidRDefault="001A33B1" w:rsidP="001A33B1">
      <w:pPr>
        <w:rPr>
          <w:b/>
        </w:rPr>
      </w:pPr>
      <w:r>
        <w:t>attack that would hit it. To do so, Tormag must see</w:t>
      </w:r>
    </w:p>
    <w:p w14:paraId="5F4D6818" w14:textId="77777777" w:rsidR="008D7E6B" w:rsidRPr="008D7E6B" w:rsidRDefault="001A33B1" w:rsidP="001A33B1">
      <w:pPr>
        <w:rPr>
          <w:b/>
        </w:rPr>
      </w:pPr>
      <w:r>
        <w:t>the attacker and be wielding a melee weapon.</w:t>
      </w:r>
    </w:p>
    <w:p w14:paraId="4B268849" w14:textId="77777777" w:rsidR="008D7E6B" w:rsidRPr="008D7E6B" w:rsidRDefault="001A33B1" w:rsidP="001A33B1">
      <w:pPr>
        <w:rPr>
          <w:b/>
        </w:rPr>
      </w:pPr>
      <w:r>
        <w:t>Legendary Actions</w:t>
      </w:r>
    </w:p>
    <w:p w14:paraId="20F9A382" w14:textId="77777777" w:rsidR="008D7E6B" w:rsidRPr="008D7E6B" w:rsidRDefault="001A33B1" w:rsidP="001A33B1">
      <w:pPr>
        <w:rPr>
          <w:b/>
        </w:rPr>
      </w:pPr>
      <w:r>
        <w:t>Tormag can take 3 legendary actions, choosing from</w:t>
      </w:r>
    </w:p>
    <w:p w14:paraId="7C7B238F" w14:textId="77777777" w:rsidR="008D7E6B" w:rsidRPr="008D7E6B" w:rsidRDefault="001A33B1" w:rsidP="001A33B1">
      <w:pPr>
        <w:rPr>
          <w:b/>
        </w:rPr>
      </w:pPr>
      <w:r>
        <w:t>the options below. Only one legendary action option</w:t>
      </w:r>
    </w:p>
    <w:p w14:paraId="52AF8946" w14:textId="77777777" w:rsidR="008D7E6B" w:rsidRPr="008D7E6B" w:rsidRDefault="001A33B1" w:rsidP="001A33B1">
      <w:pPr>
        <w:rPr>
          <w:b/>
        </w:rPr>
      </w:pPr>
      <w:r>
        <w:t>can be used at a time and only at the end of another</w:t>
      </w:r>
    </w:p>
    <w:p w14:paraId="3AAD24C4" w14:textId="77777777" w:rsidR="008D7E6B" w:rsidRPr="008D7E6B" w:rsidRDefault="001A33B1" w:rsidP="001A33B1">
      <w:pPr>
        <w:rPr>
          <w:b/>
        </w:rPr>
      </w:pPr>
      <w:r>
        <w:t>creature’s turn. Tormag regains spent legendary</w:t>
      </w:r>
    </w:p>
    <w:p w14:paraId="71C2E5E7" w14:textId="77777777" w:rsidR="008D7E6B" w:rsidRPr="008D7E6B" w:rsidRDefault="001A33B1" w:rsidP="001A33B1">
      <w:pPr>
        <w:rPr>
          <w:b/>
        </w:rPr>
      </w:pPr>
      <w:r>
        <w:t>actions at the start of his turn.</w:t>
      </w:r>
    </w:p>
    <w:p w14:paraId="1F8853BF" w14:textId="77777777" w:rsidR="008D7E6B" w:rsidRPr="008D7E6B" w:rsidRDefault="001A33B1" w:rsidP="001A33B1">
      <w:pPr>
        <w:rPr>
          <w:b/>
        </w:rPr>
      </w:pPr>
      <w:r>
        <w:t>Weapon Attack. Tormag makes a weapon attack.</w:t>
      </w:r>
    </w:p>
    <w:p w14:paraId="0BD2D954" w14:textId="77777777" w:rsidR="008D7E6B" w:rsidRPr="008D7E6B" w:rsidRDefault="001A33B1" w:rsidP="001A33B1">
      <w:pPr>
        <w:rPr>
          <w:b/>
        </w:rPr>
      </w:pPr>
      <w:r>
        <w:t>Command Ally. Tormag targets one ally he can see</w:t>
      </w:r>
    </w:p>
    <w:p w14:paraId="13B53DA9" w14:textId="77777777" w:rsidR="008D7E6B" w:rsidRPr="008D7E6B" w:rsidRDefault="001A33B1" w:rsidP="001A33B1">
      <w:pPr>
        <w:rPr>
          <w:b/>
        </w:rPr>
      </w:pPr>
      <w:r>
        <w:t>within 30 feet of it. If the target can see and hear</w:t>
      </w:r>
    </w:p>
    <w:p w14:paraId="18AFBE8E" w14:textId="77777777" w:rsidR="008D7E6B" w:rsidRPr="008D7E6B" w:rsidRDefault="001A33B1" w:rsidP="001A33B1">
      <w:pPr>
        <w:rPr>
          <w:b/>
        </w:rPr>
      </w:pPr>
      <w:r>
        <w:t>Tormag, the target can make one weapon attack as a</w:t>
      </w:r>
    </w:p>
    <w:p w14:paraId="064B262B" w14:textId="77777777" w:rsidR="008D7E6B" w:rsidRPr="008D7E6B" w:rsidRDefault="001A33B1" w:rsidP="001A33B1">
      <w:pPr>
        <w:rPr>
          <w:b/>
        </w:rPr>
      </w:pPr>
      <w:r>
        <w:t>reaction and gains advantage on the attack roll.</w:t>
      </w:r>
    </w:p>
    <w:p w14:paraId="7ACB66CA" w14:textId="77777777" w:rsidR="008D7E6B" w:rsidRPr="008D7E6B" w:rsidRDefault="001A33B1" w:rsidP="001A33B1">
      <w:pPr>
        <w:rPr>
          <w:b/>
        </w:rPr>
      </w:pPr>
      <w:r>
        <w:t>Frighten Foe (Costs 2 Actions). Tormag targets one</w:t>
      </w:r>
    </w:p>
    <w:p w14:paraId="3CF1E8A1" w14:textId="77777777" w:rsidR="008D7E6B" w:rsidRPr="008D7E6B" w:rsidRDefault="001A33B1" w:rsidP="001A33B1">
      <w:pPr>
        <w:rPr>
          <w:b/>
        </w:rPr>
      </w:pPr>
      <w:r>
        <w:t>enemy he can see within 30 feet of it. If the target</w:t>
      </w:r>
    </w:p>
    <w:p w14:paraId="3C258154" w14:textId="77777777" w:rsidR="008D7E6B" w:rsidRPr="008D7E6B" w:rsidRDefault="001A33B1" w:rsidP="001A33B1">
      <w:pPr>
        <w:rPr>
          <w:b/>
        </w:rPr>
      </w:pPr>
      <w:r>
        <w:t>can see and hear him, the target must succeed on a</w:t>
      </w:r>
    </w:p>
    <w:p w14:paraId="1E5D5245" w14:textId="77777777" w:rsidR="008D7E6B" w:rsidRPr="008D7E6B" w:rsidRDefault="001A33B1" w:rsidP="001A33B1">
      <w:pPr>
        <w:rPr>
          <w:b/>
        </w:rPr>
      </w:pPr>
      <w:r>
        <w:t>DC 13 Wisdom saving throw or be frightened until</w:t>
      </w:r>
    </w:p>
    <w:p w14:paraId="23E6E181" w14:textId="77777777" w:rsidR="008D7E6B" w:rsidRPr="008D7E6B" w:rsidRDefault="001A33B1" w:rsidP="001A33B1">
      <w:pPr>
        <w:rPr>
          <w:b/>
        </w:rPr>
      </w:pPr>
      <w:r>
        <w:t>the end of Tormag’s next turn.</w:t>
      </w:r>
    </w:p>
    <w:p w14:paraId="5785F6C7" w14:textId="77777777" w:rsidR="008D7E6B" w:rsidRPr="008D7E6B" w:rsidRDefault="001A33B1" w:rsidP="005519B9">
      <w:pPr>
        <w:pStyle w:val="2"/>
        <w:rPr>
          <w:b/>
        </w:rPr>
      </w:pPr>
      <w:bookmarkStart w:id="258" w:name="_Toc510259839"/>
      <w:r>
        <w:t>Tormag Xornbane (Tier 2)</w:t>
      </w:r>
      <w:bookmarkEnd w:id="258"/>
    </w:p>
    <w:p w14:paraId="5CFA8686" w14:textId="77777777" w:rsidR="008D7E6B" w:rsidRPr="008D7E6B" w:rsidRDefault="001A33B1" w:rsidP="001A33B1">
      <w:pPr>
        <w:rPr>
          <w:b/>
        </w:rPr>
      </w:pPr>
      <w:r>
        <w:t>Medium humanoid (duergar), lawful evil</w:t>
      </w:r>
    </w:p>
    <w:p w14:paraId="43CBD030" w14:textId="77777777" w:rsidR="008D7E6B" w:rsidRPr="008D7E6B" w:rsidRDefault="001A33B1" w:rsidP="001A33B1">
      <w:pPr>
        <w:rPr>
          <w:b/>
        </w:rPr>
      </w:pPr>
      <w:r>
        <w:t>Armor Class 20 (plate)</w:t>
      </w:r>
    </w:p>
    <w:p w14:paraId="78998AE1" w14:textId="77777777" w:rsidR="008D7E6B" w:rsidRPr="008D7E6B" w:rsidRDefault="001A33B1" w:rsidP="001A33B1">
      <w:pPr>
        <w:rPr>
          <w:b/>
        </w:rPr>
      </w:pPr>
      <w:r>
        <w:t>Hit Points 229 (27d8 + 108)</w:t>
      </w:r>
    </w:p>
    <w:p w14:paraId="219B369D" w14:textId="77777777" w:rsidR="0000645A" w:rsidRDefault="001A33B1" w:rsidP="001A33B1">
      <w:pPr>
        <w:rPr>
          <w:b/>
        </w:rPr>
      </w:pPr>
      <w:r>
        <w:t>Speed 25 ft.</w:t>
      </w:r>
    </w:p>
    <w:p w14:paraId="05538F7E" w14:textId="3839F882" w:rsidR="00E82E8E" w:rsidRPr="00E82E8E" w:rsidRDefault="00233FFA" w:rsidP="001A33B1">
      <w:pPr>
        <w:rPr>
          <w:b/>
        </w:rPr>
      </w:pPr>
      <w:r>
        <w:t>STR</w:t>
      </w:r>
      <w:r>
        <w:tab/>
        <w:t>DEX</w:t>
      </w:r>
      <w:r>
        <w:tab/>
        <w:t>CON</w:t>
      </w:r>
      <w:r>
        <w:tab/>
        <w:t>INT</w:t>
      </w:r>
      <w:r>
        <w:tab/>
        <w:t>WIS</w:t>
      </w:r>
      <w:r>
        <w:tab/>
        <w:t>CHA</w:t>
      </w:r>
    </w:p>
    <w:p w14:paraId="72F693AA" w14:textId="273708A6" w:rsidR="008D7E6B" w:rsidRPr="008D7E6B" w:rsidRDefault="001A33B1" w:rsidP="001A33B1">
      <w:pPr>
        <w:rPr>
          <w:b/>
        </w:rPr>
      </w:pPr>
      <w:r>
        <w:t xml:space="preserve">20 (+5) </w:t>
      </w:r>
      <w:r w:rsidR="00E82E8E" w:rsidRPr="00E82E8E">
        <w:rPr>
          <w:b/>
        </w:rPr>
        <w:t>16 (+3)</w:t>
      </w:r>
      <w:r w:rsidR="00E82E8E" w:rsidRPr="00E82E8E">
        <w:rPr>
          <w:b/>
        </w:rPr>
        <w:tab/>
      </w:r>
      <w:r>
        <w:t xml:space="preserve"> 18 (+4)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18 (+4)</w:t>
      </w:r>
    </w:p>
    <w:p w14:paraId="2E2F64E7" w14:textId="77777777" w:rsidR="008D7E6B" w:rsidRPr="008D7E6B" w:rsidRDefault="001A33B1" w:rsidP="001A33B1">
      <w:pPr>
        <w:rPr>
          <w:b/>
        </w:rPr>
      </w:pPr>
      <w:r>
        <w:t>Damage Resistances poison</w:t>
      </w:r>
    </w:p>
    <w:p w14:paraId="7BF79DDF" w14:textId="77777777" w:rsidR="008D7E6B" w:rsidRPr="008D7E6B" w:rsidRDefault="001A33B1" w:rsidP="001A33B1">
      <w:pPr>
        <w:rPr>
          <w:b/>
        </w:rPr>
      </w:pPr>
      <w:r>
        <w:t>Saving Throws Str +9, Dex +7, Con +8</w:t>
      </w:r>
    </w:p>
    <w:p w14:paraId="17ABCD71" w14:textId="77777777" w:rsidR="008D7E6B" w:rsidRPr="008D7E6B" w:rsidRDefault="001A33B1" w:rsidP="001A33B1">
      <w:pPr>
        <w:rPr>
          <w:b/>
        </w:rPr>
      </w:pPr>
      <w:r>
        <w:t>Skills Athletics +9, Intimidation +8, Perception +5,</w:t>
      </w:r>
    </w:p>
    <w:p w14:paraId="76DCC56B" w14:textId="77777777" w:rsidR="008D7E6B" w:rsidRPr="008D7E6B" w:rsidRDefault="001A33B1" w:rsidP="001A33B1">
      <w:pPr>
        <w:rPr>
          <w:b/>
        </w:rPr>
      </w:pPr>
      <w:r>
        <w:t>Persuasion +8</w:t>
      </w:r>
    </w:p>
    <w:p w14:paraId="081CFB00" w14:textId="77777777" w:rsidR="008D7E6B" w:rsidRPr="008D7E6B" w:rsidRDefault="001A33B1" w:rsidP="001A33B1">
      <w:pPr>
        <w:rPr>
          <w:b/>
        </w:rPr>
      </w:pPr>
      <w:r>
        <w:t>Senses darkvision 120ft., passive Perception 15</w:t>
      </w:r>
    </w:p>
    <w:p w14:paraId="134B37F8" w14:textId="77777777" w:rsidR="008D7E6B" w:rsidRPr="008D7E6B" w:rsidRDefault="001A33B1" w:rsidP="001A33B1">
      <w:pPr>
        <w:rPr>
          <w:b/>
        </w:rPr>
      </w:pPr>
      <w:r>
        <w:t>Languages Undercommon, Dwarven</w:t>
      </w:r>
    </w:p>
    <w:p w14:paraId="6B890A7C" w14:textId="77777777" w:rsidR="008D7E6B" w:rsidRPr="008D7E6B" w:rsidRDefault="001A33B1" w:rsidP="001A33B1">
      <w:pPr>
        <w:rPr>
          <w:b/>
        </w:rPr>
      </w:pPr>
      <w:r>
        <w:t>Challenge 12 (8,400 XP)</w:t>
      </w:r>
    </w:p>
    <w:p w14:paraId="0E8024EC" w14:textId="77777777" w:rsidR="008D7E6B" w:rsidRPr="008D7E6B" w:rsidRDefault="001A33B1" w:rsidP="001A33B1">
      <w:pPr>
        <w:rPr>
          <w:b/>
        </w:rPr>
      </w:pPr>
      <w:r>
        <w:t>Indomitable (3/Day). Tormag can reroll a saving throw</w:t>
      </w:r>
    </w:p>
    <w:p w14:paraId="42BD58E2" w14:textId="77777777" w:rsidR="008D7E6B" w:rsidRPr="008D7E6B" w:rsidRDefault="001A33B1" w:rsidP="001A33B1">
      <w:pPr>
        <w:rPr>
          <w:b/>
        </w:rPr>
      </w:pPr>
      <w:r>
        <w:t>it fails. It must use the new roll.</w:t>
      </w:r>
    </w:p>
    <w:p w14:paraId="33044F24" w14:textId="77777777" w:rsidR="008D7E6B" w:rsidRPr="008D7E6B" w:rsidRDefault="001A33B1" w:rsidP="001A33B1">
      <w:pPr>
        <w:rPr>
          <w:b/>
        </w:rPr>
      </w:pPr>
      <w:r>
        <w:t>Survivor. Tormag regains 10 hit points at the start of</w:t>
      </w:r>
    </w:p>
    <w:p w14:paraId="7960188B" w14:textId="77777777" w:rsidR="008D7E6B" w:rsidRPr="008D7E6B" w:rsidRDefault="001A33B1" w:rsidP="001A33B1">
      <w:pPr>
        <w:rPr>
          <w:b/>
        </w:rPr>
      </w:pPr>
      <w:r>
        <w:t>its turn if it has at least 1 hit point but fewer hit</w:t>
      </w:r>
    </w:p>
    <w:p w14:paraId="556EA823" w14:textId="77777777" w:rsidR="008D7E6B" w:rsidRPr="008D7E6B" w:rsidRDefault="001A33B1" w:rsidP="001A33B1">
      <w:pPr>
        <w:rPr>
          <w:b/>
        </w:rPr>
      </w:pPr>
      <w:r>
        <w:t>points than half its hit point maximum.</w:t>
      </w:r>
    </w:p>
    <w:p w14:paraId="52185825" w14:textId="77777777" w:rsidR="008D7E6B" w:rsidRPr="008D7E6B" w:rsidRDefault="001A33B1" w:rsidP="001A33B1">
      <w:pPr>
        <w:rPr>
          <w:b/>
        </w:rPr>
      </w:pPr>
      <w:r>
        <w:t>Duergar Resilience. The duergar has advantage on</w:t>
      </w:r>
    </w:p>
    <w:p w14:paraId="13F4D137" w14:textId="77777777" w:rsidR="008D7E6B" w:rsidRPr="008D7E6B" w:rsidRDefault="001A33B1" w:rsidP="001A33B1">
      <w:pPr>
        <w:rPr>
          <w:b/>
        </w:rPr>
      </w:pPr>
      <w:r>
        <w:t>saving throws against poison, spells, and illusions, as</w:t>
      </w:r>
    </w:p>
    <w:p w14:paraId="0C91213C" w14:textId="77777777" w:rsidR="008D7E6B" w:rsidRPr="008D7E6B" w:rsidRDefault="001A33B1" w:rsidP="001A33B1">
      <w:pPr>
        <w:rPr>
          <w:b/>
        </w:rPr>
      </w:pPr>
      <w:r>
        <w:t>well as to resist being charmed or paralyzed.</w:t>
      </w:r>
    </w:p>
    <w:p w14:paraId="0DEB8BB5" w14:textId="77777777" w:rsidR="008D7E6B" w:rsidRPr="008D7E6B" w:rsidRDefault="001A33B1" w:rsidP="001A33B1">
      <w:pPr>
        <w:rPr>
          <w:b/>
        </w:rPr>
      </w:pPr>
      <w:r>
        <w:t>Sunlight Sensitivity. While in sunlight, the duergar has</w:t>
      </w:r>
    </w:p>
    <w:p w14:paraId="37027BD8" w14:textId="77777777" w:rsidR="008D7E6B" w:rsidRPr="008D7E6B" w:rsidRDefault="001A33B1" w:rsidP="001A33B1">
      <w:pPr>
        <w:rPr>
          <w:b/>
        </w:rPr>
      </w:pPr>
      <w:r>
        <w:t>disadvantage on attack rolls, as well as on Wisdom</w:t>
      </w:r>
    </w:p>
    <w:p w14:paraId="5E89CD7D" w14:textId="77777777" w:rsidR="008D7E6B" w:rsidRPr="008D7E6B" w:rsidRDefault="001A33B1" w:rsidP="001A33B1">
      <w:pPr>
        <w:rPr>
          <w:b/>
        </w:rPr>
      </w:pPr>
      <w:r>
        <w:t>(Perception) checks that rely on sight.</w:t>
      </w:r>
    </w:p>
    <w:p w14:paraId="5D326B62" w14:textId="77777777" w:rsidR="008D7E6B" w:rsidRPr="008D7E6B" w:rsidRDefault="001A33B1" w:rsidP="001A33B1">
      <w:pPr>
        <w:rPr>
          <w:b/>
        </w:rPr>
      </w:pPr>
      <w:r>
        <w:t>Actions</w:t>
      </w:r>
    </w:p>
    <w:p w14:paraId="2BA3B439" w14:textId="77777777" w:rsidR="008D7E6B" w:rsidRPr="008D7E6B" w:rsidRDefault="001A33B1" w:rsidP="001A33B1">
      <w:pPr>
        <w:rPr>
          <w:b/>
        </w:rPr>
      </w:pPr>
      <w:r>
        <w:t xml:space="preserve">Multiattack. Tormag makes two weapon attacks. </w:t>
      </w:r>
    </w:p>
    <w:p w14:paraId="51AE813D" w14:textId="0FDB699D" w:rsidR="008D7E6B" w:rsidRPr="008D7E6B" w:rsidRDefault="001A33B1" w:rsidP="001A33B1">
      <w:pPr>
        <w:rPr>
          <w:b/>
        </w:rPr>
      </w:pPr>
      <w:r>
        <w:t xml:space="preserve">Maul. Melee Weapon Attack: +9 to hit, </w:t>
      </w:r>
      <w:r w:rsidR="00233FFA">
        <w:t xml:space="preserve">reach 5 ft., </w:t>
      </w:r>
      <w:r>
        <w:t>one target. Hit: 12 (2d6 + 5) bludgeoning damage.</w:t>
      </w:r>
    </w:p>
    <w:p w14:paraId="20A3853E" w14:textId="77777777" w:rsidR="008D7E6B" w:rsidRPr="008D7E6B" w:rsidRDefault="001A33B1" w:rsidP="001A33B1">
      <w:pPr>
        <w:rPr>
          <w:b/>
        </w:rPr>
      </w:pPr>
      <w:r>
        <w:t>Shortbow. Ranged Weapon Attack: +7 to hit, range</w:t>
      </w:r>
    </w:p>
    <w:p w14:paraId="603804FF" w14:textId="77777777" w:rsidR="008D7E6B" w:rsidRPr="008D7E6B" w:rsidRDefault="001A33B1" w:rsidP="001A33B1">
      <w:pPr>
        <w:rPr>
          <w:b/>
        </w:rPr>
      </w:pPr>
      <w:r>
        <w:t>80/320 ft., one target. Hit: 6 (1d6 + 3) piercing</w:t>
      </w:r>
    </w:p>
    <w:p w14:paraId="6CD3EE39" w14:textId="77777777" w:rsidR="008D7E6B" w:rsidRPr="008D7E6B" w:rsidRDefault="001A33B1" w:rsidP="001A33B1">
      <w:pPr>
        <w:rPr>
          <w:b/>
        </w:rPr>
      </w:pPr>
      <w:r>
        <w:t>damage.</w:t>
      </w:r>
    </w:p>
    <w:p w14:paraId="671E102B" w14:textId="77777777" w:rsidR="008D7E6B" w:rsidRPr="008D7E6B" w:rsidRDefault="001A33B1" w:rsidP="001A33B1">
      <w:pPr>
        <w:rPr>
          <w:b/>
        </w:rPr>
      </w:pPr>
      <w:r>
        <w:t>Legendary Actions</w:t>
      </w:r>
    </w:p>
    <w:p w14:paraId="676E5BD1" w14:textId="77777777" w:rsidR="008D7E6B" w:rsidRPr="008D7E6B" w:rsidRDefault="001A33B1" w:rsidP="001A33B1">
      <w:pPr>
        <w:rPr>
          <w:b/>
        </w:rPr>
      </w:pPr>
      <w:r>
        <w:t>Tormag can take 3 legendary actions, choosing from</w:t>
      </w:r>
    </w:p>
    <w:p w14:paraId="11222C66" w14:textId="77777777" w:rsidR="008D7E6B" w:rsidRPr="008D7E6B" w:rsidRDefault="001A33B1" w:rsidP="001A33B1">
      <w:pPr>
        <w:rPr>
          <w:b/>
        </w:rPr>
      </w:pPr>
      <w:r>
        <w:t>the options below. Only one legendary action option</w:t>
      </w:r>
    </w:p>
    <w:p w14:paraId="47655242" w14:textId="77777777" w:rsidR="008D7E6B" w:rsidRPr="008D7E6B" w:rsidRDefault="001A33B1" w:rsidP="001A33B1">
      <w:pPr>
        <w:rPr>
          <w:b/>
        </w:rPr>
      </w:pPr>
      <w:r>
        <w:t>can be used at a time and only at the end of another</w:t>
      </w:r>
    </w:p>
    <w:p w14:paraId="4A111CE0" w14:textId="77777777" w:rsidR="008D7E6B" w:rsidRPr="008D7E6B" w:rsidRDefault="001A33B1" w:rsidP="001A33B1">
      <w:pPr>
        <w:rPr>
          <w:b/>
        </w:rPr>
      </w:pPr>
      <w:r>
        <w:t>creature’s turn. Tormag regains spent legendary</w:t>
      </w:r>
    </w:p>
    <w:p w14:paraId="44C984DB" w14:textId="77777777" w:rsidR="008D7E6B" w:rsidRPr="008D7E6B" w:rsidRDefault="001A33B1" w:rsidP="001A33B1">
      <w:pPr>
        <w:rPr>
          <w:b/>
        </w:rPr>
      </w:pPr>
      <w:r>
        <w:t>actions at the start of his turn.</w:t>
      </w:r>
    </w:p>
    <w:p w14:paraId="21B28CEA" w14:textId="77777777" w:rsidR="008D7E6B" w:rsidRPr="008D7E6B" w:rsidRDefault="001A33B1" w:rsidP="001A33B1">
      <w:pPr>
        <w:rPr>
          <w:b/>
        </w:rPr>
      </w:pPr>
      <w:r>
        <w:t>Weapon Attack. Tormag makes a weapon attack.</w:t>
      </w:r>
    </w:p>
    <w:p w14:paraId="22B05E3F" w14:textId="77777777" w:rsidR="008D7E6B" w:rsidRPr="008D7E6B" w:rsidRDefault="001A33B1" w:rsidP="001A33B1">
      <w:pPr>
        <w:rPr>
          <w:b/>
        </w:rPr>
      </w:pPr>
      <w:r>
        <w:t>Command Ally. Tormag targets one ally he can see</w:t>
      </w:r>
    </w:p>
    <w:p w14:paraId="5B6F0C1E" w14:textId="77777777" w:rsidR="008D7E6B" w:rsidRPr="008D7E6B" w:rsidRDefault="001A33B1" w:rsidP="001A33B1">
      <w:pPr>
        <w:rPr>
          <w:b/>
        </w:rPr>
      </w:pPr>
      <w:r>
        <w:t>within 30 feet of it. If the target can see and hear</w:t>
      </w:r>
    </w:p>
    <w:p w14:paraId="5BCA3D1D" w14:textId="77777777" w:rsidR="008D7E6B" w:rsidRPr="008D7E6B" w:rsidRDefault="001A33B1" w:rsidP="001A33B1">
      <w:pPr>
        <w:rPr>
          <w:b/>
        </w:rPr>
      </w:pPr>
      <w:r>
        <w:t>Tormag, the target can make one weapon attack as a</w:t>
      </w:r>
    </w:p>
    <w:p w14:paraId="12C54817" w14:textId="77777777" w:rsidR="008D7E6B" w:rsidRPr="008D7E6B" w:rsidRDefault="001A33B1" w:rsidP="001A33B1">
      <w:pPr>
        <w:rPr>
          <w:b/>
        </w:rPr>
      </w:pPr>
      <w:r>
        <w:t>reaction and gains advantage on the attack roll.</w:t>
      </w:r>
    </w:p>
    <w:p w14:paraId="643D8881" w14:textId="77777777" w:rsidR="008D7E6B" w:rsidRPr="008D7E6B" w:rsidRDefault="001A33B1" w:rsidP="001A33B1">
      <w:pPr>
        <w:rPr>
          <w:b/>
        </w:rPr>
      </w:pPr>
      <w:r>
        <w:t>Frighten Foe (Costs 2 Actions). Tormag targets one</w:t>
      </w:r>
    </w:p>
    <w:p w14:paraId="7B698C4D" w14:textId="77777777" w:rsidR="008D7E6B" w:rsidRPr="008D7E6B" w:rsidRDefault="001A33B1" w:rsidP="001A33B1">
      <w:pPr>
        <w:rPr>
          <w:b/>
        </w:rPr>
      </w:pPr>
      <w:r>
        <w:t>enemy he can see within 30 feet of it. If the target</w:t>
      </w:r>
    </w:p>
    <w:p w14:paraId="2F77CC5F" w14:textId="77777777" w:rsidR="008D7E6B" w:rsidRPr="008D7E6B" w:rsidRDefault="001A33B1" w:rsidP="001A33B1">
      <w:pPr>
        <w:rPr>
          <w:b/>
        </w:rPr>
      </w:pPr>
      <w:r>
        <w:t>can see and hear him, the target must succeed on a</w:t>
      </w:r>
    </w:p>
    <w:p w14:paraId="46F98274" w14:textId="77777777" w:rsidR="008D7E6B" w:rsidRPr="008D7E6B" w:rsidRDefault="001A33B1" w:rsidP="001A33B1">
      <w:pPr>
        <w:rPr>
          <w:b/>
        </w:rPr>
      </w:pPr>
      <w:r>
        <w:t>DC 16 Wisdom saving throw or be frightened until</w:t>
      </w:r>
    </w:p>
    <w:p w14:paraId="036124CA" w14:textId="77777777" w:rsidR="008D7E6B" w:rsidRPr="008D7E6B" w:rsidRDefault="001A33B1" w:rsidP="001A33B1">
      <w:pPr>
        <w:rPr>
          <w:b/>
        </w:rPr>
      </w:pPr>
      <w:r>
        <w:t>the end of Tormag’s next turn.</w:t>
      </w:r>
    </w:p>
    <w:p w14:paraId="1579B8D8" w14:textId="77777777" w:rsidR="008D7E6B" w:rsidRPr="008D7E6B" w:rsidRDefault="001A33B1" w:rsidP="005519B9">
      <w:pPr>
        <w:pStyle w:val="2"/>
        <w:rPr>
          <w:b/>
        </w:rPr>
      </w:pPr>
      <w:bookmarkStart w:id="259" w:name="_Toc510259840"/>
      <w:r>
        <w:t>Umber Hulk Hatchling</w:t>
      </w:r>
      <w:bookmarkEnd w:id="259"/>
    </w:p>
    <w:p w14:paraId="06ED2989" w14:textId="77777777" w:rsidR="008D7E6B" w:rsidRPr="008D7E6B" w:rsidRDefault="001A33B1" w:rsidP="001A33B1">
      <w:pPr>
        <w:rPr>
          <w:b/>
        </w:rPr>
      </w:pPr>
      <w:r>
        <w:t>Medium monstrosity, chaotic evil</w:t>
      </w:r>
    </w:p>
    <w:p w14:paraId="50524D7F" w14:textId="77777777" w:rsidR="008D7E6B" w:rsidRPr="008D7E6B" w:rsidRDefault="001A33B1" w:rsidP="001A33B1">
      <w:pPr>
        <w:rPr>
          <w:b/>
        </w:rPr>
      </w:pPr>
      <w:r>
        <w:t>Armor Class 14 (natural armor)</w:t>
      </w:r>
    </w:p>
    <w:p w14:paraId="58EC330E" w14:textId="77777777" w:rsidR="008D7E6B" w:rsidRPr="008D7E6B" w:rsidRDefault="001A33B1" w:rsidP="001A33B1">
      <w:pPr>
        <w:rPr>
          <w:b/>
        </w:rPr>
      </w:pPr>
      <w:r>
        <w:t>Hit Points 27 (6d8)</w:t>
      </w:r>
    </w:p>
    <w:p w14:paraId="000BD11A" w14:textId="77777777" w:rsidR="0000645A" w:rsidRDefault="001A33B1" w:rsidP="001A33B1">
      <w:pPr>
        <w:rPr>
          <w:b/>
        </w:rPr>
      </w:pPr>
      <w:r>
        <w:t>Speed 30 ft., burrow 30 ft.</w:t>
      </w:r>
    </w:p>
    <w:p w14:paraId="4FDAAEDD" w14:textId="3CDCAD47" w:rsidR="00E82E8E" w:rsidRPr="00E82E8E" w:rsidRDefault="00233FFA" w:rsidP="001A33B1">
      <w:pPr>
        <w:rPr>
          <w:b/>
        </w:rPr>
      </w:pPr>
      <w:r>
        <w:t>STR</w:t>
      </w:r>
      <w:r>
        <w:tab/>
        <w:t>DEX</w:t>
      </w:r>
      <w:r>
        <w:tab/>
        <w:t>CON</w:t>
      </w:r>
      <w:r>
        <w:tab/>
        <w:t>INT</w:t>
      </w:r>
      <w:r>
        <w:tab/>
        <w:t>WIS</w:t>
      </w:r>
      <w:r>
        <w:tab/>
        <w:t>CHA</w:t>
      </w:r>
    </w:p>
    <w:p w14:paraId="558E230E" w14:textId="76AF5D24" w:rsidR="0000645A" w:rsidRDefault="00C42C9F" w:rsidP="001A33B1">
      <w:pPr>
        <w:rPr>
          <w:b/>
        </w:rPr>
      </w:pPr>
      <w:r>
        <w:t>14 (+2)</w:t>
      </w:r>
      <w:r>
        <w:tab/>
        <w:t>14 (+2)</w:t>
      </w:r>
      <w:r>
        <w:tab/>
      </w:r>
      <w:r w:rsidR="001A33B1">
        <w:t xml:space="preserve">11 (+0) </w:t>
      </w:r>
      <w:r w:rsidR="0000645A" w:rsidRPr="0000645A">
        <w:rPr>
          <w:b/>
        </w:rPr>
        <w:t>3 (−4)</w:t>
      </w:r>
      <w:r w:rsidR="0000645A" w:rsidRPr="0000645A">
        <w:rPr>
          <w:b/>
        </w:rPr>
        <w:tab/>
      </w:r>
      <w:r>
        <w:t>14 (+2)</w:t>
      </w:r>
      <w:r>
        <w:tab/>
      </w:r>
      <w:r w:rsidR="001A33B1">
        <w:t>5 (−3)</w:t>
      </w:r>
    </w:p>
    <w:p w14:paraId="6A6C336B" w14:textId="6845B719" w:rsidR="008D7E6B" w:rsidRPr="008D7E6B" w:rsidRDefault="001A33B1" w:rsidP="001A33B1">
      <w:pPr>
        <w:rPr>
          <w:b/>
        </w:rPr>
      </w:pPr>
      <w:r>
        <w:t>Damage Resistances bludgeoning, piercing, and</w:t>
      </w:r>
    </w:p>
    <w:p w14:paraId="675C97C4" w14:textId="77777777" w:rsidR="008D7E6B" w:rsidRPr="008D7E6B" w:rsidRDefault="001A33B1" w:rsidP="001A33B1">
      <w:pPr>
        <w:rPr>
          <w:b/>
        </w:rPr>
      </w:pPr>
      <w:r>
        <w:t>slashing damage from nonmagical attacks</w:t>
      </w:r>
    </w:p>
    <w:p w14:paraId="2CF23B36" w14:textId="77777777" w:rsidR="008D7E6B" w:rsidRPr="008D7E6B" w:rsidRDefault="001A33B1" w:rsidP="001A33B1">
      <w:pPr>
        <w:rPr>
          <w:b/>
        </w:rPr>
      </w:pPr>
      <w:r>
        <w:t>Senses darkvision 60 ft., passive Perception 12</w:t>
      </w:r>
    </w:p>
    <w:p w14:paraId="6665A159" w14:textId="77777777" w:rsidR="008D7E6B" w:rsidRPr="008D7E6B" w:rsidRDefault="001A33B1" w:rsidP="001A33B1">
      <w:pPr>
        <w:rPr>
          <w:b/>
        </w:rPr>
      </w:pPr>
      <w:r>
        <w:t>Languages Umber Hulk</w:t>
      </w:r>
    </w:p>
    <w:p w14:paraId="0F17E1FF" w14:textId="77777777" w:rsidR="008D7E6B" w:rsidRPr="008D7E6B" w:rsidRDefault="001A33B1" w:rsidP="001A33B1">
      <w:pPr>
        <w:rPr>
          <w:b/>
        </w:rPr>
      </w:pPr>
      <w:r>
        <w:t>Challenge 2 (450 XP)</w:t>
      </w:r>
    </w:p>
    <w:p w14:paraId="0A00E66F" w14:textId="77777777" w:rsidR="008D7E6B" w:rsidRPr="008D7E6B" w:rsidRDefault="001A33B1" w:rsidP="001A33B1">
      <w:pPr>
        <w:rPr>
          <w:b/>
        </w:rPr>
      </w:pPr>
      <w:r>
        <w:t>Stone Camouflage. The hatchling has advantage on</w:t>
      </w:r>
    </w:p>
    <w:p w14:paraId="56D395DE" w14:textId="77777777" w:rsidR="008D7E6B" w:rsidRPr="008D7E6B" w:rsidRDefault="001A33B1" w:rsidP="001A33B1">
      <w:pPr>
        <w:rPr>
          <w:b/>
        </w:rPr>
      </w:pPr>
      <w:r>
        <w:t>Dexterity (Stealth) checks made to hide in rocky</w:t>
      </w:r>
    </w:p>
    <w:p w14:paraId="395543E6" w14:textId="77777777" w:rsidR="008D7E6B" w:rsidRPr="008D7E6B" w:rsidRDefault="001A33B1" w:rsidP="001A33B1">
      <w:pPr>
        <w:rPr>
          <w:b/>
        </w:rPr>
      </w:pPr>
      <w:r>
        <w:t>terrain.</w:t>
      </w:r>
    </w:p>
    <w:p w14:paraId="461BC7A8" w14:textId="77777777" w:rsidR="008D7E6B" w:rsidRPr="008D7E6B" w:rsidRDefault="001A33B1" w:rsidP="001A33B1">
      <w:pPr>
        <w:rPr>
          <w:b/>
        </w:rPr>
      </w:pPr>
      <w:r>
        <w:t>Actions</w:t>
      </w:r>
    </w:p>
    <w:p w14:paraId="43D8F0A9" w14:textId="77777777" w:rsidR="008D7E6B" w:rsidRPr="008D7E6B" w:rsidRDefault="001A33B1" w:rsidP="001A33B1">
      <w:pPr>
        <w:rPr>
          <w:b/>
        </w:rPr>
      </w:pPr>
      <w:r>
        <w:t>Multiattack. The hatchling makes one attack with its</w:t>
      </w:r>
    </w:p>
    <w:p w14:paraId="71ADD4F5" w14:textId="77777777" w:rsidR="008D7E6B" w:rsidRPr="008D7E6B" w:rsidRDefault="001A33B1" w:rsidP="001A33B1">
      <w:pPr>
        <w:rPr>
          <w:b/>
        </w:rPr>
      </w:pPr>
      <w:r>
        <w:t>claws. If that attack hits, the hatchling can make one</w:t>
      </w:r>
    </w:p>
    <w:p w14:paraId="2AADB249" w14:textId="77777777" w:rsidR="008D7E6B" w:rsidRPr="008D7E6B" w:rsidRDefault="001A33B1" w:rsidP="001A33B1">
      <w:pPr>
        <w:rPr>
          <w:b/>
        </w:rPr>
      </w:pPr>
      <w:r>
        <w:t>bite attack against the same target.</w:t>
      </w:r>
    </w:p>
    <w:p w14:paraId="727AA01C" w14:textId="05A4E21F" w:rsidR="008D7E6B" w:rsidRPr="008D7E6B" w:rsidRDefault="001A33B1" w:rsidP="001A33B1">
      <w:pPr>
        <w:rPr>
          <w:b/>
        </w:rPr>
      </w:pPr>
      <w:r>
        <w:t xml:space="preserve">Claws. Melee Weapon Attack: +4 to hit, </w:t>
      </w:r>
      <w:r w:rsidR="00233FFA">
        <w:t xml:space="preserve">reach 5 ft., </w:t>
      </w:r>
      <w:r>
        <w:t>one target. Hit: 9 (2d6 + 2) slashing damage.</w:t>
      </w:r>
    </w:p>
    <w:p w14:paraId="456E6200" w14:textId="77777777" w:rsidR="008D7E6B" w:rsidRPr="008D7E6B" w:rsidRDefault="001A33B1" w:rsidP="001A33B1">
      <w:pPr>
        <w:rPr>
          <w:b/>
        </w:rPr>
      </w:pPr>
      <w:r>
        <w:t>Bite. Melee Weapon Attack: +4 to hit, reach 5 ft., one</w:t>
      </w:r>
    </w:p>
    <w:p w14:paraId="1C5C5282" w14:textId="77777777" w:rsidR="008D7E6B" w:rsidRPr="008D7E6B" w:rsidRDefault="001A33B1" w:rsidP="001A33B1">
      <w:pPr>
        <w:rPr>
          <w:b/>
        </w:rPr>
      </w:pPr>
      <w:r>
        <w:t>target. Hit: 5 (1d6 + 2) piercing damage.</w:t>
      </w:r>
    </w:p>
    <w:p w14:paraId="61DB7391" w14:textId="358DCF74" w:rsidR="00AB4225" w:rsidRDefault="00AB4225">
      <w:r>
        <w:br w:type="page"/>
      </w:r>
    </w:p>
    <w:p w14:paraId="5D8A45B1" w14:textId="77777777" w:rsidR="008D7E6B" w:rsidRPr="008D7E6B" w:rsidRDefault="00AB4225" w:rsidP="005519B9">
      <w:pPr>
        <w:pStyle w:val="2"/>
        <w:rPr>
          <w:b/>
        </w:rPr>
      </w:pPr>
      <w:bookmarkStart w:id="260" w:name="_Toc510259841"/>
      <w:r>
        <w:t>KELVAN’S SIMULACRUM</w:t>
      </w:r>
      <w:bookmarkEnd w:id="260"/>
    </w:p>
    <w:p w14:paraId="06923667" w14:textId="77777777" w:rsidR="008D7E6B" w:rsidRPr="008D7E6B" w:rsidRDefault="00AB4225" w:rsidP="00AB4225">
      <w:pPr>
        <w:rPr>
          <w:b/>
        </w:rPr>
      </w:pPr>
      <w:r>
        <w:t>Medium humanoid (human), any alignment</w:t>
      </w:r>
    </w:p>
    <w:p w14:paraId="157A8D50" w14:textId="77777777" w:rsidR="008D7E6B" w:rsidRPr="008D7E6B" w:rsidRDefault="00AB4225" w:rsidP="00AB4225">
      <w:pPr>
        <w:rPr>
          <w:b/>
        </w:rPr>
      </w:pPr>
      <w:r>
        <w:t>Armor Class 12 (15 with mage armor)</w:t>
      </w:r>
    </w:p>
    <w:p w14:paraId="72F28157" w14:textId="77777777" w:rsidR="008D7E6B" w:rsidRPr="008D7E6B" w:rsidRDefault="00AB4225" w:rsidP="00AB4225">
      <w:pPr>
        <w:rPr>
          <w:b/>
        </w:rPr>
      </w:pPr>
      <w:r>
        <w:t>Hit Points 44</w:t>
      </w:r>
    </w:p>
    <w:p w14:paraId="69B39AF3" w14:textId="77777777" w:rsidR="00E82E8E" w:rsidRPr="00E82E8E" w:rsidRDefault="00AB4225" w:rsidP="00AB4225">
      <w:pPr>
        <w:rPr>
          <w:b/>
        </w:rPr>
      </w:pPr>
      <w:r>
        <w:t>Speed 30 ft.</w:t>
      </w:r>
    </w:p>
    <w:p w14:paraId="438689AC" w14:textId="3771D3F0" w:rsidR="00E82E8E" w:rsidRPr="00E82E8E" w:rsidRDefault="00233FFA" w:rsidP="00AB4225">
      <w:pPr>
        <w:rPr>
          <w:b/>
        </w:rPr>
      </w:pPr>
      <w:r>
        <w:t>STR</w:t>
      </w:r>
      <w:r>
        <w:tab/>
        <w:t>DEX</w:t>
      </w:r>
      <w:r>
        <w:tab/>
        <w:t>CON</w:t>
      </w:r>
      <w:r>
        <w:tab/>
        <w:t>INT</w:t>
      </w:r>
      <w:r>
        <w:tab/>
        <w:t>WIS</w:t>
      </w:r>
      <w:r>
        <w:tab/>
        <w:t>CHA</w:t>
      </w:r>
    </w:p>
    <w:p w14:paraId="0824B109" w14:textId="33FB2A7A" w:rsidR="00E82E8E" w:rsidRPr="00E82E8E" w:rsidRDefault="00AB4225" w:rsidP="00AB4225">
      <w:pPr>
        <w:rPr>
          <w:b/>
        </w:rPr>
      </w:pPr>
      <w:r>
        <w:t xml:space="preserve">10 (+0) </w:t>
      </w:r>
      <w:r w:rsidR="00C42C9F">
        <w:t>14 (+2)</w:t>
      </w:r>
      <w:r w:rsidR="00C42C9F">
        <w:tab/>
      </w:r>
      <w:r w:rsidR="00E82E8E" w:rsidRPr="00E82E8E">
        <w:rPr>
          <w:b/>
        </w:rPr>
        <w:t>12 (+1)</w:t>
      </w:r>
      <w:r w:rsidR="00E82E8E" w:rsidRPr="00E82E8E">
        <w:rPr>
          <w:b/>
        </w:rPr>
        <w:tab/>
      </w:r>
      <w:r>
        <w:t xml:space="preserve"> 20 (+5) 15 (+2) </w:t>
      </w:r>
      <w:r w:rsidR="00E82E8E" w:rsidRPr="00E82E8E">
        <w:rPr>
          <w:b/>
        </w:rPr>
        <w:t>16 (+3)</w:t>
      </w:r>
    </w:p>
    <w:p w14:paraId="694376BE" w14:textId="40BF5B77" w:rsidR="008D7E6B" w:rsidRPr="008D7E6B" w:rsidRDefault="00AB4225" w:rsidP="00AB4225">
      <w:pPr>
        <w:rPr>
          <w:b/>
        </w:rPr>
      </w:pPr>
      <w:r>
        <w:t>Saving Throws Int +9, Wis +6</w:t>
      </w:r>
    </w:p>
    <w:p w14:paraId="22012F71" w14:textId="77777777" w:rsidR="008D7E6B" w:rsidRPr="008D7E6B" w:rsidRDefault="00AB4225" w:rsidP="00AB4225">
      <w:pPr>
        <w:rPr>
          <w:b/>
        </w:rPr>
      </w:pPr>
      <w:r>
        <w:t>Skills Arcana +13, History +13</w:t>
      </w:r>
    </w:p>
    <w:p w14:paraId="507DBDB0" w14:textId="77777777" w:rsidR="008D7E6B" w:rsidRPr="008D7E6B" w:rsidRDefault="00AB4225" w:rsidP="00AB4225">
      <w:pPr>
        <w:rPr>
          <w:b/>
        </w:rPr>
      </w:pPr>
      <w:r>
        <w:t>Damage Resistance damage from spells; nonmagical</w:t>
      </w:r>
    </w:p>
    <w:p w14:paraId="3BD75A1F" w14:textId="485A6FBF" w:rsidR="00AB4225" w:rsidRDefault="00AB4225" w:rsidP="00AB4225">
      <w:r>
        <w:t>bludgeoning, piercing, and slashing (from stoneskin)</w:t>
      </w:r>
    </w:p>
    <w:p w14:paraId="02904179" w14:textId="77777777" w:rsidR="008D7E6B" w:rsidRPr="008D7E6B" w:rsidRDefault="00AB4225" w:rsidP="00AB4225">
      <w:pPr>
        <w:rPr>
          <w:b/>
        </w:rPr>
      </w:pPr>
      <w:r>
        <w:t>Damage Immunities psychic</w:t>
      </w:r>
    </w:p>
    <w:p w14:paraId="37949E92" w14:textId="77777777" w:rsidR="008D7E6B" w:rsidRPr="008D7E6B" w:rsidRDefault="00AB4225" w:rsidP="00AB4225">
      <w:pPr>
        <w:rPr>
          <w:b/>
        </w:rPr>
      </w:pPr>
      <w:r>
        <w:t>Senses passive Perception 12</w:t>
      </w:r>
    </w:p>
    <w:p w14:paraId="4CF08462" w14:textId="77777777" w:rsidR="008D7E6B" w:rsidRPr="008D7E6B" w:rsidRDefault="00AB4225" w:rsidP="00AB4225">
      <w:pPr>
        <w:rPr>
          <w:b/>
        </w:rPr>
      </w:pPr>
      <w:r>
        <w:t>Languages Common, Elven, Infernal, Abyssal, Ignan,</w:t>
      </w:r>
    </w:p>
    <w:p w14:paraId="194EE02D" w14:textId="77777777" w:rsidR="008D7E6B" w:rsidRPr="008D7E6B" w:rsidRDefault="00AB4225" w:rsidP="00AB4225">
      <w:pPr>
        <w:rPr>
          <w:b/>
        </w:rPr>
      </w:pPr>
      <w:r>
        <w:t>Terran</w:t>
      </w:r>
    </w:p>
    <w:p w14:paraId="4A849DA9" w14:textId="77777777" w:rsidR="008D7E6B" w:rsidRPr="008D7E6B" w:rsidRDefault="00AB4225" w:rsidP="00AB4225">
      <w:pPr>
        <w:rPr>
          <w:b/>
        </w:rPr>
      </w:pPr>
      <w:r>
        <w:t>Challenge 12 (8,400 XP)</w:t>
      </w:r>
    </w:p>
    <w:p w14:paraId="6FA5E03A" w14:textId="77777777" w:rsidR="008D7E6B" w:rsidRPr="008D7E6B" w:rsidRDefault="00AB4225" w:rsidP="00AB4225">
      <w:pPr>
        <w:rPr>
          <w:b/>
        </w:rPr>
      </w:pPr>
      <w:r>
        <w:t>Magic Resistance. The archmage has advantage on</w:t>
      </w:r>
    </w:p>
    <w:p w14:paraId="1BFD6E38" w14:textId="77777777" w:rsidR="008D7E6B" w:rsidRPr="008D7E6B" w:rsidRDefault="00AB4225" w:rsidP="00AB4225">
      <w:pPr>
        <w:rPr>
          <w:b/>
        </w:rPr>
      </w:pPr>
      <w:r>
        <w:t>saving throws against spells and other magical</w:t>
      </w:r>
    </w:p>
    <w:p w14:paraId="023599AF" w14:textId="77777777" w:rsidR="008D7E6B" w:rsidRPr="008D7E6B" w:rsidRDefault="00AB4225" w:rsidP="00AB4225">
      <w:pPr>
        <w:rPr>
          <w:b/>
        </w:rPr>
      </w:pPr>
      <w:r>
        <w:t>effects.</w:t>
      </w:r>
    </w:p>
    <w:p w14:paraId="3B815AD5" w14:textId="4AD5AC08" w:rsidR="00AB4225" w:rsidRDefault="00AB4225" w:rsidP="00AB4225">
      <w:r>
        <w:t>Spellcasting. The archmage is an 18th-level spellcaster</w:t>
      </w:r>
    </w:p>
    <w:p w14:paraId="34DE6553" w14:textId="77777777" w:rsidR="008D7E6B" w:rsidRPr="008D7E6B" w:rsidRDefault="00AB4225" w:rsidP="00AB4225">
      <w:pPr>
        <w:rPr>
          <w:b/>
        </w:rPr>
      </w:pPr>
      <w:r>
        <w:t>Its spellcasting ability is Intelligence (spell save DC 14,</w:t>
      </w:r>
    </w:p>
    <w:p w14:paraId="7D230721" w14:textId="77777777" w:rsidR="008D7E6B" w:rsidRPr="008D7E6B" w:rsidRDefault="00AB4225" w:rsidP="00AB4225">
      <w:pPr>
        <w:rPr>
          <w:b/>
        </w:rPr>
      </w:pPr>
      <w:r>
        <w:t>+6 to hit with spell attacks). The archmage has the</w:t>
      </w:r>
    </w:p>
    <w:p w14:paraId="6B6D48E3" w14:textId="77777777" w:rsidR="008D7E6B" w:rsidRPr="008D7E6B" w:rsidRDefault="00AB4225" w:rsidP="00AB4225">
      <w:pPr>
        <w:rPr>
          <w:b/>
        </w:rPr>
      </w:pPr>
      <w:r>
        <w:t>following wizard spells prepared:</w:t>
      </w:r>
    </w:p>
    <w:p w14:paraId="4B9D2CB6" w14:textId="77777777" w:rsidR="008D7E6B" w:rsidRPr="008D7E6B" w:rsidRDefault="00AB4225" w:rsidP="00AB4225">
      <w:pPr>
        <w:rPr>
          <w:b/>
        </w:rPr>
      </w:pPr>
      <w:r>
        <w:t>Cantrips (at will): fire bolt, light, mage hand,</w:t>
      </w:r>
    </w:p>
    <w:p w14:paraId="0D068FD0" w14:textId="77777777" w:rsidR="008D7E6B" w:rsidRPr="008D7E6B" w:rsidRDefault="00AB4225" w:rsidP="00AB4225">
      <w:pPr>
        <w:rPr>
          <w:b/>
        </w:rPr>
      </w:pPr>
      <w:r>
        <w:t>prestidigitation, shocking grasp</w:t>
      </w:r>
    </w:p>
    <w:p w14:paraId="6485CA46" w14:textId="77777777" w:rsidR="008D7E6B" w:rsidRPr="008D7E6B" w:rsidRDefault="00AB4225" w:rsidP="00AB4225">
      <w:pPr>
        <w:rPr>
          <w:b/>
        </w:rPr>
      </w:pPr>
      <w:r>
        <w:t>1st level (4 slots): detect magic, mage armor*, magic</w:t>
      </w:r>
    </w:p>
    <w:p w14:paraId="4B579754" w14:textId="77777777" w:rsidR="008D7E6B" w:rsidRPr="008D7E6B" w:rsidRDefault="00AB4225" w:rsidP="00AB4225">
      <w:pPr>
        <w:rPr>
          <w:b/>
        </w:rPr>
      </w:pPr>
      <w:r>
        <w:t>missile, shield</w:t>
      </w:r>
    </w:p>
    <w:p w14:paraId="0021BB83" w14:textId="77607AE5" w:rsidR="00AB4225" w:rsidRDefault="00AB4225" w:rsidP="00AB4225">
      <w:r>
        <w:t>2nd level (4 slots): detect thoughts, mirror image, misty</w:t>
      </w:r>
    </w:p>
    <w:p w14:paraId="583544E4" w14:textId="77777777" w:rsidR="008D7E6B" w:rsidRPr="008D7E6B" w:rsidRDefault="00AB4225" w:rsidP="00AB4225">
      <w:pPr>
        <w:rPr>
          <w:b/>
        </w:rPr>
      </w:pPr>
      <w:r>
        <w:t>step</w:t>
      </w:r>
    </w:p>
    <w:p w14:paraId="263AB98F" w14:textId="77777777" w:rsidR="008D7E6B" w:rsidRPr="008D7E6B" w:rsidRDefault="00AB4225" w:rsidP="00AB4225">
      <w:pPr>
        <w:rPr>
          <w:b/>
        </w:rPr>
      </w:pPr>
      <w:r>
        <w:t>3rd level (2 slots): counterspell, invisibility*, fly,</w:t>
      </w:r>
    </w:p>
    <w:p w14:paraId="4524AC36" w14:textId="77777777" w:rsidR="008D7E6B" w:rsidRPr="008D7E6B" w:rsidRDefault="00AB4225" w:rsidP="00AB4225">
      <w:pPr>
        <w:rPr>
          <w:b/>
        </w:rPr>
      </w:pPr>
      <w:r>
        <w:t>lightning bolt</w:t>
      </w:r>
    </w:p>
    <w:p w14:paraId="0CE74131" w14:textId="77777777" w:rsidR="008D7E6B" w:rsidRPr="008D7E6B" w:rsidRDefault="00AB4225" w:rsidP="00AB4225">
      <w:pPr>
        <w:rPr>
          <w:b/>
        </w:rPr>
      </w:pPr>
      <w:r>
        <w:t>4th level (3 slots): banishment, stoneskin*</w:t>
      </w:r>
    </w:p>
    <w:p w14:paraId="5A4DFC3B" w14:textId="77777777" w:rsidR="008D7E6B" w:rsidRPr="008D7E6B" w:rsidRDefault="00AB4225" w:rsidP="00AB4225">
      <w:pPr>
        <w:rPr>
          <w:b/>
        </w:rPr>
      </w:pPr>
      <w:r>
        <w:t>5th level (3 slot): cone of cold, scrying, wall of force</w:t>
      </w:r>
    </w:p>
    <w:p w14:paraId="6B1F272E" w14:textId="77777777" w:rsidR="008D7E6B" w:rsidRPr="008D7E6B" w:rsidRDefault="00AB4225" w:rsidP="00AB4225">
      <w:pPr>
        <w:rPr>
          <w:b/>
        </w:rPr>
      </w:pPr>
      <w:r>
        <w:t>6th level (1 slot): globe of invulnerability</w:t>
      </w:r>
    </w:p>
    <w:p w14:paraId="35048ABD" w14:textId="77777777" w:rsidR="008D7E6B" w:rsidRPr="008D7E6B" w:rsidRDefault="00AB4225" w:rsidP="00AB4225">
      <w:pPr>
        <w:rPr>
          <w:b/>
        </w:rPr>
      </w:pPr>
      <w:r>
        <w:t>7th level (1 slot): teleport</w:t>
      </w:r>
    </w:p>
    <w:p w14:paraId="0C815B9B" w14:textId="77777777" w:rsidR="008D7E6B" w:rsidRPr="008D7E6B" w:rsidRDefault="00AB4225" w:rsidP="00AB4225">
      <w:pPr>
        <w:rPr>
          <w:b/>
        </w:rPr>
      </w:pPr>
      <w:r>
        <w:t>8th level (1 slot): mind blank*</w:t>
      </w:r>
    </w:p>
    <w:p w14:paraId="089B1C10" w14:textId="77777777" w:rsidR="008D7E6B" w:rsidRPr="008D7E6B" w:rsidRDefault="00AB4225" w:rsidP="00AB4225">
      <w:pPr>
        <w:rPr>
          <w:b/>
        </w:rPr>
      </w:pPr>
      <w:r>
        <w:t>9th level (1 slot): time stop</w:t>
      </w:r>
    </w:p>
    <w:p w14:paraId="629AFCCA" w14:textId="77777777" w:rsidR="008D7E6B" w:rsidRPr="008D7E6B" w:rsidRDefault="00AB4225" w:rsidP="00AB4225">
      <w:pPr>
        <w:rPr>
          <w:b/>
        </w:rPr>
      </w:pPr>
      <w:r>
        <w:t>*The simulacrum begins combat with these spells</w:t>
      </w:r>
    </w:p>
    <w:p w14:paraId="69B013B6" w14:textId="77777777" w:rsidR="008D7E6B" w:rsidRPr="008D7E6B" w:rsidRDefault="00AB4225" w:rsidP="00AB4225">
      <w:pPr>
        <w:rPr>
          <w:b/>
        </w:rPr>
      </w:pPr>
      <w:r>
        <w:t>Dagger. Melee or Ranged Weapon Attack: +6 to hit,</w:t>
      </w:r>
    </w:p>
    <w:p w14:paraId="4547F8B5" w14:textId="77777777" w:rsidR="008D7E6B" w:rsidRPr="008D7E6B" w:rsidRDefault="00AB4225" w:rsidP="00AB4225">
      <w:pPr>
        <w:rPr>
          <w:b/>
        </w:rPr>
      </w:pPr>
      <w:r>
        <w:t>reach 5 ft. or range 20/60 ft., one target. Hit: 4 (1d4 +</w:t>
      </w:r>
    </w:p>
    <w:p w14:paraId="75C5E66E" w14:textId="14ACD3D9" w:rsidR="006C3945" w:rsidRDefault="00AB4225" w:rsidP="00AB4225">
      <w:r>
        <w:t>2) piercing damage.</w:t>
      </w:r>
    </w:p>
    <w:p w14:paraId="57A70DC3" w14:textId="77777777" w:rsidR="006C3945" w:rsidRDefault="006C3945">
      <w:r>
        <w:br w:type="page"/>
      </w:r>
    </w:p>
    <w:p w14:paraId="36290BEA" w14:textId="77777777" w:rsidR="008D7E6B" w:rsidRPr="008D7E6B" w:rsidRDefault="006C3945" w:rsidP="005519B9">
      <w:pPr>
        <w:pStyle w:val="2"/>
        <w:rPr>
          <w:b/>
        </w:rPr>
      </w:pPr>
      <w:bookmarkStart w:id="261" w:name="_Toc510259842"/>
      <w:r>
        <w:t>INFERNAL DREADNAUGHT</w:t>
      </w:r>
      <w:bookmarkEnd w:id="261"/>
    </w:p>
    <w:p w14:paraId="5B37995B" w14:textId="77777777" w:rsidR="008D7E6B" w:rsidRPr="008D7E6B" w:rsidRDefault="006C3945" w:rsidP="006C3945">
      <w:pPr>
        <w:rPr>
          <w:b/>
        </w:rPr>
      </w:pPr>
      <w:r>
        <w:t xml:space="preserve">Huge construct neutral evil </w:t>
      </w:r>
    </w:p>
    <w:p w14:paraId="251711E3" w14:textId="77777777" w:rsidR="008D7E6B" w:rsidRPr="008D7E6B" w:rsidRDefault="006C3945" w:rsidP="006C3945">
      <w:pPr>
        <w:rPr>
          <w:b/>
        </w:rPr>
      </w:pPr>
      <w:r>
        <w:t>Armor Class 17 (natural armor)</w:t>
      </w:r>
    </w:p>
    <w:p w14:paraId="7CC7DF53" w14:textId="77777777" w:rsidR="008D7E6B" w:rsidRPr="008D7E6B" w:rsidRDefault="006C3945" w:rsidP="006C3945">
      <w:pPr>
        <w:rPr>
          <w:b/>
        </w:rPr>
      </w:pPr>
      <w:r>
        <w:t>Hit Points 168 (16d12 + 64)</w:t>
      </w:r>
    </w:p>
    <w:p w14:paraId="7EDE597D" w14:textId="77777777" w:rsidR="0000645A" w:rsidRDefault="006C3945" w:rsidP="006C3945">
      <w:pPr>
        <w:rPr>
          <w:b/>
        </w:rPr>
      </w:pPr>
      <w:r>
        <w:t>Speed 50 ft., climb 40 ft.</w:t>
      </w:r>
    </w:p>
    <w:p w14:paraId="42F1443D" w14:textId="380F8090" w:rsidR="00E82E8E" w:rsidRPr="00E82E8E" w:rsidRDefault="00233FFA" w:rsidP="006C3945">
      <w:pPr>
        <w:rPr>
          <w:b/>
        </w:rPr>
      </w:pPr>
      <w:r>
        <w:t>STR</w:t>
      </w:r>
      <w:r>
        <w:tab/>
        <w:t>DEX</w:t>
      </w:r>
      <w:r>
        <w:tab/>
        <w:t>CON</w:t>
      </w:r>
      <w:r>
        <w:tab/>
        <w:t>INT</w:t>
      </w:r>
      <w:r>
        <w:tab/>
        <w:t>WIS</w:t>
      </w:r>
      <w:r>
        <w:tab/>
        <w:t>CHA</w:t>
      </w:r>
    </w:p>
    <w:p w14:paraId="773D569C" w14:textId="263A4660" w:rsidR="0000645A" w:rsidRDefault="006C3945" w:rsidP="006C3945">
      <w:pPr>
        <w:rPr>
          <w:b/>
        </w:rPr>
      </w:pPr>
      <w:r>
        <w:t xml:space="preserve">23 (+6) </w:t>
      </w:r>
      <w:r w:rsidR="00E82E8E" w:rsidRPr="00E82E8E">
        <w:rPr>
          <w:b/>
        </w:rPr>
        <w:t>16 (+3)</w:t>
      </w:r>
      <w:r w:rsidR="00E82E8E" w:rsidRPr="00E82E8E">
        <w:rPr>
          <w:b/>
        </w:rPr>
        <w:tab/>
      </w:r>
      <w:r>
        <w:t xml:space="preserve"> 18 (+4) </w:t>
      </w:r>
      <w:r w:rsidR="0000645A">
        <w:t>7 (−2)</w:t>
      </w:r>
      <w:r w:rsidR="0000645A">
        <w:tab/>
      </w:r>
      <w:r>
        <w:t xml:space="preserve"> </w:t>
      </w:r>
      <w:r w:rsidR="00C42C9F">
        <w:t>14 (+2)</w:t>
      </w:r>
      <w:r w:rsidR="00C42C9F">
        <w:tab/>
      </w:r>
      <w:r w:rsidR="00E82E8E" w:rsidRPr="00E82E8E">
        <w:rPr>
          <w:b/>
        </w:rPr>
        <w:t>12 (+1)</w:t>
      </w:r>
    </w:p>
    <w:p w14:paraId="0338AE7F" w14:textId="3A194A1F" w:rsidR="008D7E6B" w:rsidRPr="008D7E6B" w:rsidRDefault="006C3945" w:rsidP="006C3945">
      <w:pPr>
        <w:rPr>
          <w:b/>
        </w:rPr>
      </w:pPr>
      <w:r>
        <w:t>Skills Perception +6</w:t>
      </w:r>
    </w:p>
    <w:p w14:paraId="6DEA2D16" w14:textId="77777777" w:rsidR="008D7E6B" w:rsidRPr="008D7E6B" w:rsidRDefault="006C3945" w:rsidP="006C3945">
      <w:pPr>
        <w:rPr>
          <w:b/>
        </w:rPr>
      </w:pPr>
      <w:r>
        <w:t>Damage Immunities Fire</w:t>
      </w:r>
    </w:p>
    <w:p w14:paraId="1C0F7DFF" w14:textId="77777777" w:rsidR="008D7E6B" w:rsidRPr="008D7E6B" w:rsidRDefault="006C3945" w:rsidP="006C3945">
      <w:pPr>
        <w:rPr>
          <w:b/>
        </w:rPr>
      </w:pPr>
      <w:r>
        <w:t>Senses darkvision 90 ft., passive Perception 16</w:t>
      </w:r>
    </w:p>
    <w:p w14:paraId="002C176E" w14:textId="77777777" w:rsidR="008D7E6B" w:rsidRPr="008D7E6B" w:rsidRDefault="006C3945" w:rsidP="006C3945">
      <w:pPr>
        <w:rPr>
          <w:b/>
        </w:rPr>
      </w:pPr>
      <w:r>
        <w:t>Languages Giant</w:t>
      </w:r>
    </w:p>
    <w:p w14:paraId="55830857" w14:textId="77777777" w:rsidR="008D7E6B" w:rsidRPr="008D7E6B" w:rsidRDefault="006C3945" w:rsidP="006C3945">
      <w:pPr>
        <w:rPr>
          <w:b/>
        </w:rPr>
      </w:pPr>
      <w:r>
        <w:t xml:space="preserve">Challenge 11 (7,200 XP) </w:t>
      </w:r>
    </w:p>
    <w:p w14:paraId="118E473F" w14:textId="77777777" w:rsidR="008D7E6B" w:rsidRPr="008D7E6B" w:rsidRDefault="006C3945" w:rsidP="006C3945">
      <w:pPr>
        <w:rPr>
          <w:b/>
        </w:rPr>
      </w:pPr>
      <w:r>
        <w:t>Multiattack. The Infernal Dreadnaught makes two</w:t>
      </w:r>
    </w:p>
    <w:p w14:paraId="079A1A1E" w14:textId="77777777" w:rsidR="008D7E6B" w:rsidRPr="008D7E6B" w:rsidRDefault="006C3945" w:rsidP="006C3945">
      <w:pPr>
        <w:rPr>
          <w:b/>
        </w:rPr>
      </w:pPr>
      <w:r>
        <w:t>attacks: one with its gauntlet and one to crush.</w:t>
      </w:r>
    </w:p>
    <w:p w14:paraId="0020357F" w14:textId="77777777" w:rsidR="008D7E6B" w:rsidRPr="008D7E6B" w:rsidRDefault="006C3945" w:rsidP="006C3945">
      <w:pPr>
        <w:rPr>
          <w:b/>
        </w:rPr>
      </w:pPr>
      <w:r>
        <w:t>Spiked Gauntlet. Melee Weapon Attack: +10 to hit,</w:t>
      </w:r>
    </w:p>
    <w:p w14:paraId="5473F910" w14:textId="77777777" w:rsidR="008D7E6B" w:rsidRPr="008D7E6B" w:rsidRDefault="006C3945" w:rsidP="006C3945">
      <w:pPr>
        <w:rPr>
          <w:b/>
        </w:rPr>
      </w:pPr>
      <w:r>
        <w:t>reach 10 ft., one target. Hit: 22 (3d10 + 6) piercing</w:t>
      </w:r>
    </w:p>
    <w:p w14:paraId="74099BDD" w14:textId="77777777" w:rsidR="008D7E6B" w:rsidRPr="008D7E6B" w:rsidRDefault="006C3945" w:rsidP="006C3945">
      <w:pPr>
        <w:rPr>
          <w:b/>
        </w:rPr>
      </w:pPr>
      <w:r>
        <w:t>damage.</w:t>
      </w:r>
    </w:p>
    <w:p w14:paraId="4B7D5AAB" w14:textId="001A8761" w:rsidR="008D7E6B" w:rsidRPr="008D7E6B" w:rsidRDefault="006C3945" w:rsidP="006C3945">
      <w:pPr>
        <w:rPr>
          <w:b/>
        </w:rPr>
      </w:pPr>
      <w:r>
        <w:t xml:space="preserve">Crush. Melee Weapon Attack: +10 to hit, </w:t>
      </w:r>
      <w:r w:rsidR="00233FFA">
        <w:t xml:space="preserve">reach 5 ft., </w:t>
      </w:r>
      <w:r>
        <w:t>one Large or smaller creature. Hit: 17 (2d10 + 6)</w:t>
      </w:r>
    </w:p>
    <w:p w14:paraId="6FF6F24C" w14:textId="77777777" w:rsidR="008D7E6B" w:rsidRPr="008D7E6B" w:rsidRDefault="006C3945" w:rsidP="006C3945">
      <w:pPr>
        <w:rPr>
          <w:b/>
        </w:rPr>
      </w:pPr>
      <w:r>
        <w:t>bludgeoning damage plus 17 (2d10 + 6) slashing</w:t>
      </w:r>
    </w:p>
    <w:p w14:paraId="344EF588" w14:textId="77777777" w:rsidR="008D7E6B" w:rsidRPr="008D7E6B" w:rsidRDefault="006C3945" w:rsidP="006C3945">
      <w:pPr>
        <w:rPr>
          <w:b/>
        </w:rPr>
      </w:pPr>
      <w:r>
        <w:t>damage. The target is grappled (escape DC 16) if the</w:t>
      </w:r>
    </w:p>
    <w:p w14:paraId="2FD071C1" w14:textId="77777777" w:rsidR="008D7E6B" w:rsidRPr="008D7E6B" w:rsidRDefault="006C3945" w:rsidP="006C3945">
      <w:pPr>
        <w:rPr>
          <w:b/>
        </w:rPr>
      </w:pPr>
      <w:r>
        <w:t>Infernal Dreadnaught isn’t already constricting a</w:t>
      </w:r>
    </w:p>
    <w:p w14:paraId="62F11F90" w14:textId="77777777" w:rsidR="008D7E6B" w:rsidRPr="008D7E6B" w:rsidRDefault="006C3945" w:rsidP="006C3945">
      <w:pPr>
        <w:rPr>
          <w:b/>
        </w:rPr>
      </w:pPr>
      <w:r>
        <w:t>creature, and the target is restrained until this grapple</w:t>
      </w:r>
    </w:p>
    <w:p w14:paraId="3FB98421" w14:textId="77777777" w:rsidR="008D7E6B" w:rsidRPr="008D7E6B" w:rsidRDefault="006C3945" w:rsidP="006C3945">
      <w:pPr>
        <w:rPr>
          <w:b/>
        </w:rPr>
      </w:pPr>
      <w:r>
        <w:t>ends.</w:t>
      </w:r>
    </w:p>
    <w:p w14:paraId="2D22E875" w14:textId="77777777" w:rsidR="008D7E6B" w:rsidRPr="008D7E6B" w:rsidRDefault="006C3945" w:rsidP="006C3945">
      <w:pPr>
        <w:rPr>
          <w:b/>
        </w:rPr>
      </w:pPr>
      <w:r>
        <w:t>Fire Breath (Recharge 5–6). The Infernal Dreadnaught</w:t>
      </w:r>
    </w:p>
    <w:p w14:paraId="3628D0DE" w14:textId="77777777" w:rsidR="008D7E6B" w:rsidRPr="008D7E6B" w:rsidRDefault="006C3945" w:rsidP="006C3945">
      <w:pPr>
        <w:rPr>
          <w:b/>
        </w:rPr>
      </w:pPr>
      <w:r>
        <w:t>exhales a line of fire that is 20 feet long and 5 feet</w:t>
      </w:r>
    </w:p>
    <w:p w14:paraId="679F424F" w14:textId="77777777" w:rsidR="008D7E6B" w:rsidRPr="008D7E6B" w:rsidRDefault="006C3945" w:rsidP="006C3945">
      <w:pPr>
        <w:rPr>
          <w:b/>
        </w:rPr>
      </w:pPr>
      <w:r>
        <w:t>wide. Each creature in that line must make a DC 16</w:t>
      </w:r>
    </w:p>
    <w:p w14:paraId="4FDBA45A" w14:textId="77777777" w:rsidR="008D7E6B" w:rsidRPr="008D7E6B" w:rsidRDefault="006C3945" w:rsidP="006C3945">
      <w:pPr>
        <w:rPr>
          <w:b/>
        </w:rPr>
      </w:pPr>
      <w:r>
        <w:t>Dexterity saving throw, taking 66 (12d10) fire damage</w:t>
      </w:r>
    </w:p>
    <w:p w14:paraId="6A834330" w14:textId="77777777" w:rsidR="008D7E6B" w:rsidRPr="008D7E6B" w:rsidRDefault="006C3945" w:rsidP="006C3945">
      <w:pPr>
        <w:rPr>
          <w:b/>
        </w:rPr>
      </w:pPr>
      <w:r>
        <w:t>on a failed save, or half as much damage on a</w:t>
      </w:r>
    </w:p>
    <w:p w14:paraId="7A7171B7" w14:textId="77777777" w:rsidR="008D7E6B" w:rsidRPr="008D7E6B" w:rsidRDefault="006C3945" w:rsidP="006C3945">
      <w:pPr>
        <w:rPr>
          <w:b/>
        </w:rPr>
      </w:pPr>
      <w:r>
        <w:t>successful one.</w:t>
      </w:r>
    </w:p>
    <w:p w14:paraId="4CEB0265" w14:textId="77777777" w:rsidR="008D7E6B" w:rsidRPr="008D7E6B" w:rsidRDefault="006C3945" w:rsidP="006C3945">
      <w:pPr>
        <w:rPr>
          <w:b/>
        </w:rPr>
      </w:pPr>
      <w:r>
        <w:t>Swallow. The Infernal Dreadnaught makes one spiked</w:t>
      </w:r>
    </w:p>
    <w:p w14:paraId="019A3E96" w14:textId="77777777" w:rsidR="008D7E6B" w:rsidRPr="008D7E6B" w:rsidRDefault="006C3945" w:rsidP="006C3945">
      <w:pPr>
        <w:rPr>
          <w:b/>
        </w:rPr>
      </w:pPr>
      <w:r>
        <w:t>gauntlet attack against a Medium or smaller target it is</w:t>
      </w:r>
    </w:p>
    <w:p w14:paraId="0982FD2A" w14:textId="77777777" w:rsidR="008D7E6B" w:rsidRPr="008D7E6B" w:rsidRDefault="006C3945" w:rsidP="006C3945">
      <w:pPr>
        <w:rPr>
          <w:b/>
        </w:rPr>
      </w:pPr>
      <w:r>
        <w:t>grappling. If the attack hits, the target is also thrown in</w:t>
      </w:r>
    </w:p>
    <w:p w14:paraId="5D451B19" w14:textId="77777777" w:rsidR="008D7E6B" w:rsidRPr="008D7E6B" w:rsidRDefault="006C3945" w:rsidP="006C3945">
      <w:pPr>
        <w:rPr>
          <w:b/>
        </w:rPr>
      </w:pPr>
      <w:r>
        <w:t>the Devastator’s engine, and the grapple ends. While in</w:t>
      </w:r>
    </w:p>
    <w:p w14:paraId="7692FD37" w14:textId="77777777" w:rsidR="008D7E6B" w:rsidRPr="008D7E6B" w:rsidRDefault="006C3945" w:rsidP="006C3945">
      <w:pPr>
        <w:rPr>
          <w:b/>
        </w:rPr>
      </w:pPr>
      <w:r>
        <w:t>the engine, the target is blinded and restrained, it has</w:t>
      </w:r>
    </w:p>
    <w:p w14:paraId="5315227C" w14:textId="77777777" w:rsidR="008D7E6B" w:rsidRPr="008D7E6B" w:rsidRDefault="006C3945" w:rsidP="006C3945">
      <w:pPr>
        <w:rPr>
          <w:b/>
        </w:rPr>
      </w:pPr>
      <w:r>
        <w:t>total cover against attacks and other effects outside</w:t>
      </w:r>
    </w:p>
    <w:p w14:paraId="1EE07908" w14:textId="77777777" w:rsidR="008D7E6B" w:rsidRPr="008D7E6B" w:rsidRDefault="006C3945" w:rsidP="006C3945">
      <w:pPr>
        <w:rPr>
          <w:b/>
        </w:rPr>
      </w:pPr>
      <w:r>
        <w:t>the Infernal Dreadnaught, and it takes 21 (6d6) fire</w:t>
      </w:r>
    </w:p>
    <w:p w14:paraId="745E5D78" w14:textId="77777777" w:rsidR="008D7E6B" w:rsidRPr="008D7E6B" w:rsidRDefault="006C3945" w:rsidP="006C3945">
      <w:pPr>
        <w:rPr>
          <w:b/>
        </w:rPr>
      </w:pPr>
      <w:r>
        <w:t>damage at the start of each of the Infernal</w:t>
      </w:r>
    </w:p>
    <w:p w14:paraId="4A1546CD" w14:textId="77777777" w:rsidR="008D7E6B" w:rsidRPr="008D7E6B" w:rsidRDefault="006C3945" w:rsidP="006C3945">
      <w:pPr>
        <w:rPr>
          <w:b/>
        </w:rPr>
      </w:pPr>
      <w:r>
        <w:t>Dreadnaught’s turns. An Infernal Dreadnaught can</w:t>
      </w:r>
    </w:p>
    <w:p w14:paraId="22FA6774" w14:textId="77777777" w:rsidR="00E82E8E" w:rsidRPr="00E82E8E" w:rsidRDefault="006C3945" w:rsidP="006C3945">
      <w:pPr>
        <w:rPr>
          <w:b/>
        </w:rPr>
      </w:pPr>
      <w:r>
        <w:t>have only one creature in the engine at a time.</w:t>
      </w:r>
    </w:p>
    <w:p w14:paraId="6C916EB6" w14:textId="21144DD3" w:rsidR="008D7E6B" w:rsidRPr="008D7E6B" w:rsidRDefault="006C3945" w:rsidP="006C3945">
      <w:pPr>
        <w:rPr>
          <w:b/>
        </w:rPr>
      </w:pPr>
      <w:r>
        <w:t>If the Infernal Dreadnaught takes 30 damage or</w:t>
      </w:r>
    </w:p>
    <w:p w14:paraId="42261883" w14:textId="77777777" w:rsidR="008D7E6B" w:rsidRPr="008D7E6B" w:rsidRDefault="006C3945" w:rsidP="006C3945">
      <w:pPr>
        <w:rPr>
          <w:b/>
        </w:rPr>
      </w:pPr>
      <w:r>
        <w:t>more on a single turn from the creature in the engine,</w:t>
      </w:r>
    </w:p>
    <w:p w14:paraId="6F70546F" w14:textId="77777777" w:rsidR="008D7E6B" w:rsidRPr="008D7E6B" w:rsidRDefault="006C3945" w:rsidP="006C3945">
      <w:pPr>
        <w:rPr>
          <w:b/>
        </w:rPr>
      </w:pPr>
      <w:r>
        <w:t>the Infernal Dreadnaught must succeed on a DC 14</w:t>
      </w:r>
    </w:p>
    <w:p w14:paraId="5BF07983" w14:textId="77777777" w:rsidR="008D7E6B" w:rsidRPr="008D7E6B" w:rsidRDefault="006C3945" w:rsidP="006C3945">
      <w:pPr>
        <w:rPr>
          <w:b/>
        </w:rPr>
      </w:pPr>
      <w:r>
        <w:t>Constitution saving throw at the end of that turn or</w:t>
      </w:r>
    </w:p>
    <w:p w14:paraId="1856C57E" w14:textId="77777777" w:rsidR="008D7E6B" w:rsidRPr="008D7E6B" w:rsidRDefault="006C3945" w:rsidP="006C3945">
      <w:pPr>
        <w:rPr>
          <w:b/>
        </w:rPr>
      </w:pPr>
      <w:r>
        <w:t>eject the creature, which falls prone in a space within</w:t>
      </w:r>
    </w:p>
    <w:p w14:paraId="3005BD5C" w14:textId="77777777" w:rsidR="008D7E6B" w:rsidRPr="008D7E6B" w:rsidRDefault="006C3945" w:rsidP="006C3945">
      <w:pPr>
        <w:rPr>
          <w:b/>
        </w:rPr>
      </w:pPr>
      <w:r>
        <w:t>10 feet of the Infernal Dreadnaught. If the Infernal</w:t>
      </w:r>
    </w:p>
    <w:p w14:paraId="60759F6F" w14:textId="77777777" w:rsidR="008D7E6B" w:rsidRPr="008D7E6B" w:rsidRDefault="006C3945" w:rsidP="006C3945">
      <w:pPr>
        <w:rPr>
          <w:b/>
        </w:rPr>
      </w:pPr>
      <w:r>
        <w:t>Dreadnaught dies, a creature in the engine is no longer</w:t>
      </w:r>
    </w:p>
    <w:p w14:paraId="5E119C5B" w14:textId="77777777" w:rsidR="008D7E6B" w:rsidRPr="008D7E6B" w:rsidRDefault="006C3945" w:rsidP="006C3945">
      <w:pPr>
        <w:rPr>
          <w:b/>
        </w:rPr>
      </w:pPr>
      <w:r>
        <w:t>restrained by it and can escape from the wreckage by</w:t>
      </w:r>
    </w:p>
    <w:p w14:paraId="1CFAD65F" w14:textId="6A8727E0" w:rsidR="008D7E6B" w:rsidRPr="008D7E6B" w:rsidRDefault="006C3945" w:rsidP="006C3945">
      <w:pPr>
        <w:rPr>
          <w:b/>
        </w:rPr>
      </w:pPr>
      <w:r>
        <w:t>using 15 feet of movement, exiting prone.</w:t>
      </w:r>
    </w:p>
    <w:p w14:paraId="0F37C537" w14:textId="34222539" w:rsidR="006C3945" w:rsidRDefault="006C3945" w:rsidP="00CC619D">
      <w:pPr>
        <w:pStyle w:val="2"/>
      </w:pPr>
      <w:bookmarkStart w:id="262" w:name="_Toc510259843"/>
      <w:r>
        <w:t>IRONMONGER</w:t>
      </w:r>
      <w:bookmarkEnd w:id="262"/>
    </w:p>
    <w:p w14:paraId="2A050EDC" w14:textId="77777777" w:rsidR="008D7E6B" w:rsidRPr="008D7E6B" w:rsidRDefault="00203EEA" w:rsidP="00203EEA">
      <w:pPr>
        <w:rPr>
          <w:b/>
        </w:rPr>
      </w:pPr>
      <w:r>
        <w:t xml:space="preserve">Large elemental, neutral </w:t>
      </w:r>
    </w:p>
    <w:p w14:paraId="1DB94097" w14:textId="77777777" w:rsidR="008D7E6B" w:rsidRPr="008D7E6B" w:rsidRDefault="00203EEA" w:rsidP="00203EEA">
      <w:pPr>
        <w:rPr>
          <w:b/>
        </w:rPr>
      </w:pPr>
      <w:r>
        <w:t>Armor Class 18 (plate)</w:t>
      </w:r>
    </w:p>
    <w:p w14:paraId="42CC8943" w14:textId="77777777" w:rsidR="008D7E6B" w:rsidRPr="008D7E6B" w:rsidRDefault="00203EEA" w:rsidP="00203EEA">
      <w:pPr>
        <w:rPr>
          <w:b/>
        </w:rPr>
      </w:pPr>
      <w:r>
        <w:t>Hit Points 127 (17d8 + 51)</w:t>
      </w:r>
    </w:p>
    <w:p w14:paraId="3906CCFE" w14:textId="77777777" w:rsidR="00E82E8E" w:rsidRPr="00E82E8E" w:rsidRDefault="00203EEA" w:rsidP="00203EEA">
      <w:pPr>
        <w:rPr>
          <w:b/>
        </w:rPr>
      </w:pPr>
      <w:r>
        <w:t>Speed 30 ft., burrow 30 ft.</w:t>
      </w:r>
    </w:p>
    <w:p w14:paraId="7BE26EA9" w14:textId="062CFB85" w:rsidR="00E82E8E" w:rsidRPr="00E82E8E" w:rsidRDefault="00233FFA" w:rsidP="00203EEA">
      <w:pPr>
        <w:rPr>
          <w:b/>
        </w:rPr>
      </w:pPr>
      <w:r>
        <w:t>STR</w:t>
      </w:r>
      <w:r>
        <w:tab/>
        <w:t>DEX</w:t>
      </w:r>
      <w:r>
        <w:tab/>
        <w:t>CON</w:t>
      </w:r>
      <w:r>
        <w:tab/>
        <w:t>INT</w:t>
      </w:r>
      <w:r>
        <w:tab/>
        <w:t>WIS</w:t>
      </w:r>
      <w:r>
        <w:tab/>
        <w:t>CHA</w:t>
      </w:r>
    </w:p>
    <w:p w14:paraId="74AE10AD" w14:textId="77777777" w:rsidR="0000645A" w:rsidRDefault="00203EEA" w:rsidP="00203EEA">
      <w:pPr>
        <w:rPr>
          <w:b/>
        </w:rPr>
      </w:pPr>
      <w:r>
        <w:t xml:space="preserve">18 (+4) 10 (+0) </w:t>
      </w:r>
      <w:r w:rsidR="00E82E8E" w:rsidRPr="00E82E8E">
        <w:rPr>
          <w:b/>
        </w:rPr>
        <w:t>17 (+3)</w:t>
      </w:r>
      <w:r w:rsidR="00E82E8E" w:rsidRPr="00E82E8E">
        <w:rPr>
          <w:b/>
        </w:rPr>
        <w:tab/>
      </w:r>
      <w:r>
        <w:t xml:space="preserve"> 8 (−1) 10 (+0) 10 (+0)</w:t>
      </w:r>
    </w:p>
    <w:p w14:paraId="69C6C799" w14:textId="5CDBBB52" w:rsidR="008D7E6B" w:rsidRPr="008D7E6B" w:rsidRDefault="00203EEA" w:rsidP="00203EEA">
      <w:pPr>
        <w:rPr>
          <w:b/>
        </w:rPr>
      </w:pPr>
      <w:r>
        <w:t>Damage Resistances bludgeoning, piercing, and</w:t>
      </w:r>
    </w:p>
    <w:p w14:paraId="44A67BD2" w14:textId="77777777" w:rsidR="008D7E6B" w:rsidRPr="008D7E6B" w:rsidRDefault="00203EEA" w:rsidP="00203EEA">
      <w:pPr>
        <w:rPr>
          <w:b/>
        </w:rPr>
      </w:pPr>
      <w:r>
        <w:t>slashing from nonmagical weapons</w:t>
      </w:r>
    </w:p>
    <w:p w14:paraId="797F25F3" w14:textId="77777777" w:rsidR="0000645A" w:rsidRDefault="00203EEA" w:rsidP="00203EEA">
      <w:pPr>
        <w:rPr>
          <w:b/>
        </w:rPr>
      </w:pPr>
      <w:r>
        <w:t>Damage Immunities poison</w:t>
      </w:r>
    </w:p>
    <w:p w14:paraId="2B2FA380" w14:textId="683CA47C" w:rsidR="008D7E6B" w:rsidRPr="008D7E6B" w:rsidRDefault="0000645A" w:rsidP="00203EEA">
      <w:pPr>
        <w:rPr>
          <w:b/>
        </w:rPr>
      </w:pPr>
      <w:r>
        <w:t>Condition Immunities</w:t>
      </w:r>
      <w:r w:rsidR="00203EEA">
        <w:t xml:space="preserve"> exhaustion, paralyzed, petrified,</w:t>
      </w:r>
    </w:p>
    <w:p w14:paraId="4E4A4BC8" w14:textId="77777777" w:rsidR="008D7E6B" w:rsidRPr="008D7E6B" w:rsidRDefault="00203EEA" w:rsidP="00203EEA">
      <w:pPr>
        <w:rPr>
          <w:b/>
        </w:rPr>
      </w:pPr>
      <w:r>
        <w:t>poisoned, prone</w:t>
      </w:r>
    </w:p>
    <w:p w14:paraId="25454576" w14:textId="77777777" w:rsidR="008D7E6B" w:rsidRPr="008D7E6B" w:rsidRDefault="00203EEA" w:rsidP="00203EEA">
      <w:pPr>
        <w:rPr>
          <w:b/>
        </w:rPr>
      </w:pPr>
      <w:r>
        <w:t>Senses darkvision 60 ft., passive Perception 10</w:t>
      </w:r>
    </w:p>
    <w:p w14:paraId="28B8DAA0" w14:textId="77777777" w:rsidR="008D7E6B" w:rsidRPr="008D7E6B" w:rsidRDefault="00203EEA" w:rsidP="00203EEA">
      <w:pPr>
        <w:rPr>
          <w:b/>
        </w:rPr>
      </w:pPr>
      <w:r>
        <w:t>Languages Giant, Terran</w:t>
      </w:r>
    </w:p>
    <w:p w14:paraId="436CBA5B" w14:textId="77777777" w:rsidR="008D7E6B" w:rsidRPr="008D7E6B" w:rsidRDefault="00203EEA" w:rsidP="00203EEA">
      <w:pPr>
        <w:rPr>
          <w:b/>
        </w:rPr>
      </w:pPr>
      <w:r>
        <w:t>Challenge 7 (2,900 XP)</w:t>
      </w:r>
    </w:p>
    <w:p w14:paraId="7A64C09D" w14:textId="77777777" w:rsidR="008D7E6B" w:rsidRPr="008D7E6B" w:rsidRDefault="00203EEA" w:rsidP="00203EEA">
      <w:pPr>
        <w:rPr>
          <w:b/>
        </w:rPr>
      </w:pPr>
      <w:r>
        <w:t>Magic Weapons. The ironmonger’s weapon attacks are</w:t>
      </w:r>
    </w:p>
    <w:p w14:paraId="6C512359" w14:textId="77777777" w:rsidR="008D7E6B" w:rsidRPr="008D7E6B" w:rsidRDefault="00203EEA" w:rsidP="00203EEA">
      <w:pPr>
        <w:rPr>
          <w:b/>
        </w:rPr>
      </w:pPr>
      <w:r>
        <w:t>magical</w:t>
      </w:r>
    </w:p>
    <w:p w14:paraId="2F0838E6" w14:textId="77777777" w:rsidR="008D7E6B" w:rsidRPr="008D7E6B" w:rsidRDefault="00203EEA" w:rsidP="00203EEA">
      <w:pPr>
        <w:rPr>
          <w:b/>
        </w:rPr>
      </w:pPr>
      <w:r>
        <w:t>Multiattack. The ironmonger makes two maul attacks.</w:t>
      </w:r>
    </w:p>
    <w:p w14:paraId="6D767428" w14:textId="77777777" w:rsidR="008D7E6B" w:rsidRPr="008D7E6B" w:rsidRDefault="00203EEA" w:rsidP="00203EEA">
      <w:pPr>
        <w:rPr>
          <w:b/>
        </w:rPr>
      </w:pPr>
      <w:r>
        <w:t>Maul. Melee Weapon Attack: +7 to hit, reach 10 ft.,</w:t>
      </w:r>
    </w:p>
    <w:p w14:paraId="7CF534FC" w14:textId="77777777" w:rsidR="008D7E6B" w:rsidRPr="008D7E6B" w:rsidRDefault="00203EEA" w:rsidP="00203EEA">
      <w:pPr>
        <w:rPr>
          <w:b/>
        </w:rPr>
      </w:pPr>
      <w:r>
        <w:t>one target. Hit: 11 (2d6 + 4) bludgeoning damage.</w:t>
      </w:r>
    </w:p>
    <w:p w14:paraId="7F7EC575" w14:textId="77777777" w:rsidR="008D7E6B" w:rsidRPr="008D7E6B" w:rsidRDefault="00203EEA" w:rsidP="00203EEA">
      <w:pPr>
        <w:rPr>
          <w:b/>
        </w:rPr>
      </w:pPr>
      <w:r>
        <w:t>Thunderous Strike (Recharge 6). The ironmonger</w:t>
      </w:r>
    </w:p>
    <w:p w14:paraId="06B9C199" w14:textId="77777777" w:rsidR="008D7E6B" w:rsidRPr="008D7E6B" w:rsidRDefault="00203EEA" w:rsidP="00203EEA">
      <w:pPr>
        <w:rPr>
          <w:b/>
        </w:rPr>
      </w:pPr>
      <w:r>
        <w:t>makes one maul attack. If the attack hits, it deals an</w:t>
      </w:r>
    </w:p>
    <w:p w14:paraId="04A9FA1A" w14:textId="77777777" w:rsidR="008D7E6B" w:rsidRPr="008D7E6B" w:rsidRDefault="00203EEA" w:rsidP="00203EEA">
      <w:pPr>
        <w:rPr>
          <w:b/>
        </w:rPr>
      </w:pPr>
      <w:r>
        <w:t>extra 16 (3d10) thunder damage and the target must</w:t>
      </w:r>
    </w:p>
    <w:p w14:paraId="5ACA128F" w14:textId="77777777" w:rsidR="008D7E6B" w:rsidRPr="008D7E6B" w:rsidRDefault="00203EEA" w:rsidP="00203EEA">
      <w:pPr>
        <w:rPr>
          <w:b/>
        </w:rPr>
      </w:pPr>
      <w:r>
        <w:t>succeed on a DC 14 Strength saving throw or be</w:t>
      </w:r>
    </w:p>
    <w:p w14:paraId="3056F88C" w14:textId="40D587DD" w:rsidR="008D7E6B" w:rsidRPr="008D7E6B" w:rsidRDefault="00203EEA" w:rsidP="00203EEA">
      <w:pPr>
        <w:rPr>
          <w:b/>
        </w:rPr>
      </w:pPr>
      <w:r>
        <w:t>knocked prone.</w:t>
      </w:r>
    </w:p>
    <w:p w14:paraId="6D83856D" w14:textId="77777777" w:rsidR="008D7E6B" w:rsidRPr="008D7E6B" w:rsidRDefault="00203EEA" w:rsidP="00CC619D">
      <w:pPr>
        <w:pStyle w:val="2"/>
        <w:rPr>
          <w:b/>
        </w:rPr>
      </w:pPr>
      <w:bookmarkStart w:id="263" w:name="_Toc510259844"/>
      <w:r>
        <w:t>VIGOREL</w:t>
      </w:r>
      <w:bookmarkEnd w:id="263"/>
    </w:p>
    <w:p w14:paraId="4FF009FC" w14:textId="77777777" w:rsidR="008D7E6B" w:rsidRPr="008D7E6B" w:rsidRDefault="00203EEA" w:rsidP="00203EEA">
      <w:pPr>
        <w:rPr>
          <w:b/>
        </w:rPr>
      </w:pPr>
      <w:r>
        <w:t xml:space="preserve">Large elemental, neutral evil </w:t>
      </w:r>
    </w:p>
    <w:p w14:paraId="17DC54A5" w14:textId="77777777" w:rsidR="008D7E6B" w:rsidRPr="008D7E6B" w:rsidRDefault="00203EEA" w:rsidP="00203EEA">
      <w:pPr>
        <w:rPr>
          <w:b/>
        </w:rPr>
      </w:pPr>
      <w:r>
        <w:t>Armor Class 15 (natural armor)</w:t>
      </w:r>
    </w:p>
    <w:p w14:paraId="56EDC953" w14:textId="77777777" w:rsidR="008D7E6B" w:rsidRPr="008D7E6B" w:rsidRDefault="00203EEA" w:rsidP="00203EEA">
      <w:pPr>
        <w:rPr>
          <w:b/>
        </w:rPr>
      </w:pPr>
      <w:r>
        <w:t>Hit Points 105 (14d8 + 42)</w:t>
      </w:r>
    </w:p>
    <w:p w14:paraId="2EB59762" w14:textId="77777777" w:rsidR="0000645A" w:rsidRDefault="00203EEA" w:rsidP="00203EEA">
      <w:pPr>
        <w:rPr>
          <w:b/>
        </w:rPr>
      </w:pPr>
      <w:r>
        <w:t>Speed 30 ft., burrow 30 ft.</w:t>
      </w:r>
    </w:p>
    <w:p w14:paraId="6F45F1FE" w14:textId="21694EF9" w:rsidR="00E82E8E" w:rsidRPr="00E82E8E" w:rsidRDefault="00233FFA" w:rsidP="00203EEA">
      <w:pPr>
        <w:rPr>
          <w:b/>
        </w:rPr>
      </w:pPr>
      <w:r>
        <w:t>STR</w:t>
      </w:r>
      <w:r>
        <w:tab/>
        <w:t>DEX</w:t>
      </w:r>
      <w:r>
        <w:tab/>
        <w:t>CON</w:t>
      </w:r>
      <w:r>
        <w:tab/>
        <w:t>INT</w:t>
      </w:r>
      <w:r>
        <w:tab/>
        <w:t>WIS</w:t>
      </w:r>
      <w:r>
        <w:tab/>
        <w:t>CHA</w:t>
      </w:r>
    </w:p>
    <w:p w14:paraId="338B5305" w14:textId="3D1FDCCF" w:rsidR="00E82E8E" w:rsidRPr="00E82E8E" w:rsidRDefault="00203EEA" w:rsidP="00203EEA">
      <w:pPr>
        <w:rPr>
          <w:b/>
        </w:rPr>
      </w:pPr>
      <w:r>
        <w:t xml:space="preserve">10 (+0) </w:t>
      </w:r>
      <w:r w:rsidR="00C42C9F">
        <w:t>14 (+2)</w:t>
      </w:r>
      <w:r w:rsidR="00C42C9F">
        <w:tab/>
      </w:r>
      <w:r w:rsidR="00E82E8E" w:rsidRPr="00E82E8E">
        <w:rPr>
          <w:b/>
        </w:rPr>
        <w:t>16 (+3)</w:t>
      </w:r>
      <w:r w:rsidR="00E82E8E" w:rsidRPr="00E82E8E">
        <w:rPr>
          <w:b/>
        </w:rPr>
        <w:tab/>
      </w:r>
      <w:r>
        <w:t xml:space="preserve"> 11 (+0) 10 (+0) </w:t>
      </w:r>
      <w:r w:rsidR="00E82E8E" w:rsidRPr="00E82E8E">
        <w:rPr>
          <w:b/>
        </w:rPr>
        <w:t>16 (+3)</w:t>
      </w:r>
    </w:p>
    <w:p w14:paraId="33F6855A" w14:textId="3677F8AA" w:rsidR="008D7E6B" w:rsidRPr="008D7E6B" w:rsidRDefault="00203EEA" w:rsidP="00203EEA">
      <w:pPr>
        <w:rPr>
          <w:b/>
        </w:rPr>
      </w:pPr>
      <w:r>
        <w:t>Skills Arcana +3, Religion +3</w:t>
      </w:r>
    </w:p>
    <w:p w14:paraId="1CD50469" w14:textId="77777777" w:rsidR="008D7E6B" w:rsidRPr="008D7E6B" w:rsidRDefault="00203EEA" w:rsidP="00203EEA">
      <w:pPr>
        <w:rPr>
          <w:b/>
        </w:rPr>
      </w:pPr>
      <w:r>
        <w:t>Damage Immunities fire</w:t>
      </w:r>
    </w:p>
    <w:p w14:paraId="4B16FC7D" w14:textId="77777777" w:rsidR="008D7E6B" w:rsidRPr="008D7E6B" w:rsidRDefault="00203EEA" w:rsidP="00203EEA">
      <w:pPr>
        <w:rPr>
          <w:b/>
        </w:rPr>
      </w:pPr>
      <w:r>
        <w:t>Senses passive Perception 10</w:t>
      </w:r>
    </w:p>
    <w:p w14:paraId="5FC40589" w14:textId="77777777" w:rsidR="008D7E6B" w:rsidRPr="008D7E6B" w:rsidRDefault="00203EEA" w:rsidP="00203EEA">
      <w:pPr>
        <w:rPr>
          <w:b/>
        </w:rPr>
      </w:pPr>
      <w:r>
        <w:t>Languages Common, Ignan</w:t>
      </w:r>
    </w:p>
    <w:p w14:paraId="077749DE" w14:textId="77777777" w:rsidR="008D7E6B" w:rsidRPr="008D7E6B" w:rsidRDefault="00203EEA" w:rsidP="00203EEA">
      <w:pPr>
        <w:rPr>
          <w:b/>
        </w:rPr>
      </w:pPr>
      <w:r>
        <w:t>Challenge 6 (2,300 XP)</w:t>
      </w:r>
    </w:p>
    <w:p w14:paraId="2208CF41" w14:textId="77777777" w:rsidR="008D7E6B" w:rsidRPr="008D7E6B" w:rsidRDefault="00203EEA" w:rsidP="00203EEA">
      <w:pPr>
        <w:rPr>
          <w:b/>
        </w:rPr>
      </w:pPr>
      <w:r>
        <w:t>Spellcasting. Vigorel is a 7th-level spellcaster. Its</w:t>
      </w:r>
    </w:p>
    <w:p w14:paraId="1B811257" w14:textId="77777777" w:rsidR="008D7E6B" w:rsidRPr="008D7E6B" w:rsidRDefault="00203EEA" w:rsidP="00203EEA">
      <w:pPr>
        <w:rPr>
          <w:b/>
        </w:rPr>
      </w:pPr>
      <w:r>
        <w:t>spellcasting ability is Charisma (spell save DC 14, +6 to</w:t>
      </w:r>
    </w:p>
    <w:p w14:paraId="5E69CD84" w14:textId="77777777" w:rsidR="008D7E6B" w:rsidRPr="008D7E6B" w:rsidRDefault="00203EEA" w:rsidP="00203EEA">
      <w:pPr>
        <w:rPr>
          <w:b/>
        </w:rPr>
      </w:pPr>
      <w:r>
        <w:t>hit with spell attacks). It knows the following sorcerer</w:t>
      </w:r>
    </w:p>
    <w:p w14:paraId="6D0E7797" w14:textId="77777777" w:rsidR="008D7E6B" w:rsidRPr="008D7E6B" w:rsidRDefault="00203EEA" w:rsidP="00203EEA">
      <w:pPr>
        <w:rPr>
          <w:b/>
        </w:rPr>
      </w:pPr>
      <w:r>
        <w:t>spells (an asterisked spell is from Princes of the</w:t>
      </w:r>
    </w:p>
    <w:p w14:paraId="78D8A6AB" w14:textId="77777777" w:rsidR="008D7E6B" w:rsidRPr="008D7E6B" w:rsidRDefault="00203EEA" w:rsidP="00203EEA">
      <w:pPr>
        <w:rPr>
          <w:b/>
        </w:rPr>
      </w:pPr>
      <w:r>
        <w:t>Apocalypse, Appendix B):</w:t>
      </w:r>
    </w:p>
    <w:p w14:paraId="3D205244" w14:textId="77777777" w:rsidR="008D7E6B" w:rsidRPr="008D7E6B" w:rsidRDefault="00203EEA" w:rsidP="00203EEA">
      <w:pPr>
        <w:rPr>
          <w:b/>
        </w:rPr>
      </w:pPr>
      <w:r>
        <w:t>Cantrips (at will): control flames*, fire bolt, friends,</w:t>
      </w:r>
    </w:p>
    <w:p w14:paraId="47600338" w14:textId="77777777" w:rsidR="008D7E6B" w:rsidRPr="008D7E6B" w:rsidRDefault="00203EEA" w:rsidP="00203EEA">
      <w:pPr>
        <w:rPr>
          <w:b/>
        </w:rPr>
      </w:pPr>
      <w:r>
        <w:t>light, minor illusion</w:t>
      </w:r>
    </w:p>
    <w:p w14:paraId="2CF3DD80" w14:textId="77777777" w:rsidR="008D7E6B" w:rsidRPr="008D7E6B" w:rsidRDefault="00203EEA" w:rsidP="00203EEA">
      <w:pPr>
        <w:rPr>
          <w:b/>
        </w:rPr>
      </w:pPr>
      <w:r>
        <w:t>1st level (4 slots): burning hands, color spray, mage</w:t>
      </w:r>
    </w:p>
    <w:p w14:paraId="09BE9E9E" w14:textId="77777777" w:rsidR="008D7E6B" w:rsidRPr="008D7E6B" w:rsidRDefault="00203EEA" w:rsidP="00203EEA">
      <w:pPr>
        <w:rPr>
          <w:b/>
        </w:rPr>
      </w:pPr>
      <w:r>
        <w:t>armor</w:t>
      </w:r>
    </w:p>
    <w:p w14:paraId="72903C3D" w14:textId="77777777" w:rsidR="008D7E6B" w:rsidRPr="008D7E6B" w:rsidRDefault="00203EEA" w:rsidP="00203EEA">
      <w:pPr>
        <w:rPr>
          <w:b/>
        </w:rPr>
      </w:pPr>
      <w:r>
        <w:t>2nd level (3 slots): scorching ray, suggestion</w:t>
      </w:r>
    </w:p>
    <w:p w14:paraId="0A084046" w14:textId="77777777" w:rsidR="008D7E6B" w:rsidRPr="008D7E6B" w:rsidRDefault="00203EEA" w:rsidP="00203EEA">
      <w:pPr>
        <w:rPr>
          <w:b/>
        </w:rPr>
      </w:pPr>
      <w:r>
        <w:t>3rd level (3 slots): fireball, hypnotic pattern</w:t>
      </w:r>
    </w:p>
    <w:p w14:paraId="4EB6CA90" w14:textId="77777777" w:rsidR="008D7E6B" w:rsidRPr="008D7E6B" w:rsidRDefault="00203EEA" w:rsidP="00203EEA">
      <w:pPr>
        <w:rPr>
          <w:b/>
        </w:rPr>
      </w:pPr>
      <w:r>
        <w:t>4th level (1 slot): fire shield (see Wreathed in Flame)</w:t>
      </w:r>
    </w:p>
    <w:p w14:paraId="79A74465" w14:textId="77777777" w:rsidR="008D7E6B" w:rsidRPr="008D7E6B" w:rsidRDefault="00203EEA" w:rsidP="00203EEA">
      <w:pPr>
        <w:rPr>
          <w:b/>
        </w:rPr>
      </w:pPr>
      <w:r>
        <w:t>Wreathed in Flame. For the Vigorel, the warm version</w:t>
      </w:r>
    </w:p>
    <w:p w14:paraId="3D996D59" w14:textId="77777777" w:rsidR="008D7E6B" w:rsidRPr="008D7E6B" w:rsidRDefault="00203EEA" w:rsidP="00203EEA">
      <w:pPr>
        <w:rPr>
          <w:b/>
        </w:rPr>
      </w:pPr>
      <w:r>
        <w:t>of the fire shield spell has a duration of “until</w:t>
      </w:r>
    </w:p>
    <w:p w14:paraId="01811E7A" w14:textId="77777777" w:rsidR="008D7E6B" w:rsidRPr="008D7E6B" w:rsidRDefault="00203EEA" w:rsidP="00203EEA">
      <w:pPr>
        <w:rPr>
          <w:b/>
        </w:rPr>
      </w:pPr>
      <w:r>
        <w:t>dispelled.” The fire shield burns for 10 minutes after</w:t>
      </w:r>
    </w:p>
    <w:p w14:paraId="3925DAAE" w14:textId="77777777" w:rsidR="008D7E6B" w:rsidRPr="008D7E6B" w:rsidRDefault="00203EEA" w:rsidP="00203EEA">
      <w:pPr>
        <w:rPr>
          <w:b/>
        </w:rPr>
      </w:pPr>
      <w:r>
        <w:t>Vigorel dies, consuming its body.</w:t>
      </w:r>
    </w:p>
    <w:p w14:paraId="6C059EBE" w14:textId="77777777" w:rsidR="008D7E6B" w:rsidRPr="008D7E6B" w:rsidRDefault="00203EEA" w:rsidP="00203EEA">
      <w:pPr>
        <w:rPr>
          <w:b/>
        </w:rPr>
      </w:pPr>
      <w:r>
        <w:t>Iron Spear. Melee or Ranged Weapon Attack: +5 to hit,</w:t>
      </w:r>
    </w:p>
    <w:p w14:paraId="3E09C658" w14:textId="77777777" w:rsidR="008D7E6B" w:rsidRPr="008D7E6B" w:rsidRDefault="00203EEA" w:rsidP="00203EEA">
      <w:pPr>
        <w:rPr>
          <w:b/>
        </w:rPr>
      </w:pPr>
      <w:r>
        <w:t>reach 5 ft. or range 20/60 ft., one target. Hit: 6 (1d10 +</w:t>
      </w:r>
    </w:p>
    <w:p w14:paraId="58278AA9" w14:textId="77777777" w:rsidR="008D7E6B" w:rsidRPr="008D7E6B" w:rsidRDefault="00203EEA" w:rsidP="00203EEA">
      <w:pPr>
        <w:rPr>
          <w:b/>
        </w:rPr>
      </w:pPr>
      <w:r>
        <w:t>2) piercing damage.</w:t>
      </w:r>
    </w:p>
    <w:p w14:paraId="6DA89F2F" w14:textId="77777777" w:rsidR="008D7E6B" w:rsidRPr="008D7E6B" w:rsidRDefault="00203EEA" w:rsidP="00203EEA">
      <w:pPr>
        <w:rPr>
          <w:b/>
        </w:rPr>
      </w:pPr>
      <w:r>
        <w:t>On initiative count 20 (losing initiative ties), Vigorel</w:t>
      </w:r>
    </w:p>
    <w:p w14:paraId="23C00E25" w14:textId="77777777" w:rsidR="008D7E6B" w:rsidRPr="008D7E6B" w:rsidRDefault="00203EEA" w:rsidP="00203EEA">
      <w:pPr>
        <w:rPr>
          <w:b/>
        </w:rPr>
      </w:pPr>
      <w:r>
        <w:t>takes a lair action to cause the following effect; he can</w:t>
      </w:r>
    </w:p>
    <w:p w14:paraId="20049B0D" w14:textId="77777777" w:rsidR="008D7E6B" w:rsidRPr="008D7E6B" w:rsidRDefault="00203EEA" w:rsidP="00203EEA">
      <w:pPr>
        <w:rPr>
          <w:b/>
        </w:rPr>
      </w:pPr>
      <w:r>
        <w:t xml:space="preserve">use the following action: </w:t>
      </w:r>
    </w:p>
    <w:p w14:paraId="76385362" w14:textId="77777777" w:rsidR="008D7E6B" w:rsidRPr="008D7E6B" w:rsidRDefault="00203EEA" w:rsidP="00203EEA">
      <w:pPr>
        <w:rPr>
          <w:b/>
        </w:rPr>
      </w:pPr>
      <w:r>
        <w:t>Slag Blast. Vigorel causes a forge to belch an orb of</w:t>
      </w:r>
    </w:p>
    <w:p w14:paraId="4FBB0502" w14:textId="77777777" w:rsidR="008D7E6B" w:rsidRPr="008D7E6B" w:rsidRDefault="00203EEA" w:rsidP="00203EEA">
      <w:pPr>
        <w:rPr>
          <w:b/>
        </w:rPr>
      </w:pPr>
      <w:r>
        <w:t>molten slag. Any creature targeted must succeed a DC</w:t>
      </w:r>
    </w:p>
    <w:p w14:paraId="0CE98FAF" w14:textId="77777777" w:rsidR="008D7E6B" w:rsidRPr="008D7E6B" w:rsidRDefault="00203EEA" w:rsidP="00203EEA">
      <w:pPr>
        <w:rPr>
          <w:b/>
        </w:rPr>
      </w:pPr>
      <w:r>
        <w:t>15 Dexterity saving throw or be coated in molten slag</w:t>
      </w:r>
    </w:p>
    <w:p w14:paraId="16C6C246" w14:textId="77777777" w:rsidR="008D7E6B" w:rsidRPr="008D7E6B" w:rsidRDefault="00203EEA" w:rsidP="00203EEA">
      <w:pPr>
        <w:rPr>
          <w:b/>
        </w:rPr>
      </w:pPr>
      <w:r>
        <w:t>taking 3d6 (10) fire damage and be slowed until the</w:t>
      </w:r>
    </w:p>
    <w:p w14:paraId="668D9853" w14:textId="34A41BAE" w:rsidR="008D7E6B" w:rsidRPr="008D7E6B" w:rsidRDefault="00203EEA" w:rsidP="00203EEA">
      <w:pPr>
        <w:rPr>
          <w:b/>
        </w:rPr>
      </w:pPr>
      <w:r>
        <w:t>start of its next turn.</w:t>
      </w:r>
    </w:p>
    <w:p w14:paraId="5D10ABF1" w14:textId="4FD98344" w:rsidR="009B2EAF" w:rsidRDefault="009B2EAF" w:rsidP="00CC619D">
      <w:pPr>
        <w:pStyle w:val="2"/>
      </w:pPr>
      <w:bookmarkStart w:id="264" w:name="_Toc510259845"/>
      <w:r>
        <w:t>HADUTA THE SMITH</w:t>
      </w:r>
      <w:bookmarkEnd w:id="264"/>
    </w:p>
    <w:p w14:paraId="1482E3F1" w14:textId="77777777" w:rsidR="008D7E6B" w:rsidRPr="008D7E6B" w:rsidRDefault="009B2EAF" w:rsidP="009B2EAF">
      <w:pPr>
        <w:rPr>
          <w:b/>
        </w:rPr>
      </w:pPr>
      <w:r>
        <w:t>Large fiend, lawful evil</w:t>
      </w:r>
    </w:p>
    <w:p w14:paraId="495581D2" w14:textId="77777777" w:rsidR="008D7E6B" w:rsidRPr="008D7E6B" w:rsidRDefault="009B2EAF" w:rsidP="009B2EAF">
      <w:pPr>
        <w:rPr>
          <w:b/>
        </w:rPr>
      </w:pPr>
      <w:r>
        <w:t>Armor Class 15 (natural armor)</w:t>
      </w:r>
    </w:p>
    <w:p w14:paraId="5B3FE2D2" w14:textId="77777777" w:rsidR="008D7E6B" w:rsidRPr="008D7E6B" w:rsidRDefault="009B2EAF" w:rsidP="009B2EAF">
      <w:pPr>
        <w:rPr>
          <w:b/>
        </w:rPr>
      </w:pPr>
      <w:r>
        <w:t>Hit Points 110 (13d8 + 52)</w:t>
      </w:r>
    </w:p>
    <w:p w14:paraId="6828358E" w14:textId="77777777" w:rsidR="0000645A" w:rsidRDefault="009B2EAF" w:rsidP="009B2EAF">
      <w:pPr>
        <w:rPr>
          <w:b/>
        </w:rPr>
      </w:pPr>
      <w:r>
        <w:t>Speed 30 ft.</w:t>
      </w:r>
    </w:p>
    <w:p w14:paraId="0295B16D" w14:textId="16AA2522" w:rsidR="00E82E8E" w:rsidRPr="00E82E8E" w:rsidRDefault="00233FFA" w:rsidP="009B2EAF">
      <w:pPr>
        <w:rPr>
          <w:b/>
        </w:rPr>
      </w:pPr>
      <w:r>
        <w:t>STR</w:t>
      </w:r>
      <w:r>
        <w:tab/>
        <w:t>DEX</w:t>
      </w:r>
      <w:r>
        <w:tab/>
        <w:t>CON</w:t>
      </w:r>
      <w:r>
        <w:tab/>
        <w:t>INT</w:t>
      </w:r>
      <w:r>
        <w:tab/>
        <w:t>WIS</w:t>
      </w:r>
      <w:r>
        <w:tab/>
        <w:t>CHA</w:t>
      </w:r>
    </w:p>
    <w:p w14:paraId="0FCCB737" w14:textId="20E79A14" w:rsidR="008D7E6B" w:rsidRPr="008D7E6B" w:rsidRDefault="00E82E8E" w:rsidP="009B2EAF">
      <w:pPr>
        <w:rPr>
          <w:b/>
        </w:rPr>
      </w:pPr>
      <w:r w:rsidRPr="00E82E8E">
        <w:rPr>
          <w:b/>
        </w:rPr>
        <w:t>16 (+3)</w:t>
      </w:r>
      <w:r w:rsidRPr="00E82E8E">
        <w:rPr>
          <w:b/>
        </w:rPr>
        <w:tab/>
      </w:r>
      <w:r w:rsidR="009B2EAF">
        <w:t xml:space="preserve"> </w:t>
      </w:r>
      <w:r w:rsidRPr="00E82E8E">
        <w:rPr>
          <w:b/>
        </w:rPr>
        <w:t>17 (+3)</w:t>
      </w:r>
      <w:r w:rsidRPr="00E82E8E">
        <w:rPr>
          <w:b/>
        </w:rPr>
        <w:tab/>
      </w:r>
      <w:r w:rsidR="009B2EAF">
        <w:t xml:space="preserve"> 18 (+4) </w:t>
      </w:r>
      <w:r w:rsidRPr="00E82E8E">
        <w:rPr>
          <w:b/>
        </w:rPr>
        <w:t>12 (+1)</w:t>
      </w:r>
      <w:r w:rsidRPr="00E82E8E">
        <w:rPr>
          <w:b/>
        </w:rPr>
        <w:tab/>
      </w:r>
      <w:r w:rsidR="009B2EAF">
        <w:t xml:space="preserve"> </w:t>
      </w:r>
      <w:r w:rsidR="00C42C9F">
        <w:t>14 (+2)</w:t>
      </w:r>
      <w:r w:rsidR="00C42C9F">
        <w:tab/>
      </w:r>
      <w:r w:rsidR="009B2EAF">
        <w:t>14 (+2)</w:t>
      </w:r>
    </w:p>
    <w:p w14:paraId="4268085B" w14:textId="77777777" w:rsidR="008D7E6B" w:rsidRPr="008D7E6B" w:rsidRDefault="009B2EAF" w:rsidP="009B2EAF">
      <w:pPr>
        <w:rPr>
          <w:b/>
        </w:rPr>
      </w:pPr>
      <w:r>
        <w:t>Saving Throws Str +6, Con +7, Wis +5, Cha +5</w:t>
      </w:r>
    </w:p>
    <w:p w14:paraId="01F16E9F" w14:textId="77777777" w:rsidR="008D7E6B" w:rsidRPr="008D7E6B" w:rsidRDefault="009B2EAF" w:rsidP="009B2EAF">
      <w:pPr>
        <w:rPr>
          <w:b/>
        </w:rPr>
      </w:pPr>
      <w:r>
        <w:t>Skills Deception +5, Insight +5, Perception +8</w:t>
      </w:r>
    </w:p>
    <w:p w14:paraId="739FA9A5" w14:textId="77777777" w:rsidR="008D7E6B" w:rsidRPr="008D7E6B" w:rsidRDefault="009B2EAF" w:rsidP="009B2EAF">
      <w:pPr>
        <w:rPr>
          <w:b/>
        </w:rPr>
      </w:pPr>
      <w:r>
        <w:t>Damage Resistances cold; bludgeoning, piercing, and</w:t>
      </w:r>
    </w:p>
    <w:p w14:paraId="60376D31" w14:textId="77777777" w:rsidR="008D7E6B" w:rsidRPr="008D7E6B" w:rsidRDefault="009B2EAF" w:rsidP="009B2EAF">
      <w:pPr>
        <w:rPr>
          <w:b/>
        </w:rPr>
      </w:pPr>
      <w:r>
        <w:t>slashing from nonmagical weapons that aren’t</w:t>
      </w:r>
    </w:p>
    <w:p w14:paraId="17EFF55C" w14:textId="77777777" w:rsidR="008D7E6B" w:rsidRPr="008D7E6B" w:rsidRDefault="009B2EAF" w:rsidP="009B2EAF">
      <w:pPr>
        <w:rPr>
          <w:b/>
        </w:rPr>
      </w:pPr>
      <w:r>
        <w:t>silvered</w:t>
      </w:r>
    </w:p>
    <w:p w14:paraId="6A3C9966" w14:textId="77777777" w:rsidR="0000645A" w:rsidRDefault="009B2EAF" w:rsidP="009B2EAF">
      <w:pPr>
        <w:rPr>
          <w:b/>
        </w:rPr>
      </w:pPr>
      <w:r>
        <w:t>Damage Immunities fire, poison</w:t>
      </w:r>
    </w:p>
    <w:p w14:paraId="15FECCD8" w14:textId="6185EF5C" w:rsidR="009B2EAF" w:rsidRDefault="0000645A" w:rsidP="009B2EAF">
      <w:r>
        <w:t>Condition Immunities</w:t>
      </w:r>
      <w:r w:rsidR="009B2EAF">
        <w:t xml:space="preserve"> poisoned</w:t>
      </w:r>
    </w:p>
    <w:p w14:paraId="14C40157" w14:textId="77777777" w:rsidR="008D7E6B" w:rsidRPr="008D7E6B" w:rsidRDefault="009B2EAF" w:rsidP="009B2EAF">
      <w:pPr>
        <w:rPr>
          <w:b/>
        </w:rPr>
      </w:pPr>
      <w:r>
        <w:t>Senses darkvision 120 ft., passive Perception 18</w:t>
      </w:r>
    </w:p>
    <w:p w14:paraId="7CCB19DC" w14:textId="77777777" w:rsidR="008D7E6B" w:rsidRPr="008D7E6B" w:rsidRDefault="009B2EAF" w:rsidP="009B2EAF">
      <w:pPr>
        <w:rPr>
          <w:b/>
        </w:rPr>
      </w:pPr>
      <w:r>
        <w:t>Languages Infernal, telepathy 120 ft.</w:t>
      </w:r>
    </w:p>
    <w:p w14:paraId="23B97573" w14:textId="77777777" w:rsidR="008D7E6B" w:rsidRPr="008D7E6B" w:rsidRDefault="009B2EAF" w:rsidP="009B2EAF">
      <w:pPr>
        <w:rPr>
          <w:b/>
        </w:rPr>
      </w:pPr>
      <w:r>
        <w:t>Challenge 5 (1,800 XP)</w:t>
      </w:r>
    </w:p>
    <w:p w14:paraId="3DC620B9" w14:textId="77777777" w:rsidR="008D7E6B" w:rsidRPr="008D7E6B" w:rsidRDefault="009B2EAF" w:rsidP="009B2EAF">
      <w:pPr>
        <w:rPr>
          <w:b/>
        </w:rPr>
      </w:pPr>
      <w:r>
        <w:t>Iron Spikes. At the start of each of its turns, Hadutha</w:t>
      </w:r>
    </w:p>
    <w:p w14:paraId="4BD44FC6" w14:textId="77777777" w:rsidR="008D7E6B" w:rsidRPr="008D7E6B" w:rsidRDefault="009B2EAF" w:rsidP="009B2EAF">
      <w:pPr>
        <w:rPr>
          <w:b/>
        </w:rPr>
      </w:pPr>
      <w:r>
        <w:t>deals 5 (1d10) piercing damage to any creature</w:t>
      </w:r>
    </w:p>
    <w:p w14:paraId="4D2D3760" w14:textId="77777777" w:rsidR="008D7E6B" w:rsidRPr="008D7E6B" w:rsidRDefault="009B2EAF" w:rsidP="009B2EAF">
      <w:pPr>
        <w:rPr>
          <w:b/>
        </w:rPr>
      </w:pPr>
      <w:r>
        <w:t>grappling it.</w:t>
      </w:r>
    </w:p>
    <w:p w14:paraId="3B6BC080" w14:textId="77777777" w:rsidR="008D7E6B" w:rsidRPr="008D7E6B" w:rsidRDefault="009B2EAF" w:rsidP="009B2EAF">
      <w:pPr>
        <w:rPr>
          <w:b/>
        </w:rPr>
      </w:pPr>
      <w:r>
        <w:t>Clear Sight. Magical darkness doesn’t impede the</w:t>
      </w:r>
    </w:p>
    <w:p w14:paraId="542D5EF0" w14:textId="77777777" w:rsidR="008D7E6B" w:rsidRPr="008D7E6B" w:rsidRDefault="009B2EAF" w:rsidP="009B2EAF">
      <w:pPr>
        <w:rPr>
          <w:b/>
        </w:rPr>
      </w:pPr>
      <w:r>
        <w:t>Hadutha’s darkvision.</w:t>
      </w:r>
    </w:p>
    <w:p w14:paraId="1BBE19CD" w14:textId="77777777" w:rsidR="008D7E6B" w:rsidRPr="008D7E6B" w:rsidRDefault="009B2EAF" w:rsidP="009B2EAF">
      <w:pPr>
        <w:rPr>
          <w:b/>
        </w:rPr>
      </w:pPr>
      <w:r>
        <w:t>Magic Resistance. Hadutha has advantage on saving</w:t>
      </w:r>
    </w:p>
    <w:p w14:paraId="0D629A02" w14:textId="77777777" w:rsidR="008D7E6B" w:rsidRPr="008D7E6B" w:rsidRDefault="009B2EAF" w:rsidP="009B2EAF">
      <w:pPr>
        <w:rPr>
          <w:b/>
        </w:rPr>
      </w:pPr>
      <w:r>
        <w:t>throws against spells and other magical effects.</w:t>
      </w:r>
    </w:p>
    <w:p w14:paraId="141FDF94" w14:textId="77777777" w:rsidR="008D7E6B" w:rsidRPr="008D7E6B" w:rsidRDefault="009B2EAF" w:rsidP="009B2EAF">
      <w:pPr>
        <w:rPr>
          <w:b/>
        </w:rPr>
      </w:pPr>
      <w:r>
        <w:t>Multiattack. Hadutha makes three melee attacks: one</w:t>
      </w:r>
    </w:p>
    <w:p w14:paraId="64628A23" w14:textId="77777777" w:rsidR="008D7E6B" w:rsidRPr="008D7E6B" w:rsidRDefault="009B2EAF" w:rsidP="009B2EAF">
      <w:pPr>
        <w:rPr>
          <w:b/>
        </w:rPr>
      </w:pPr>
      <w:r>
        <w:t>with his flail and two with its gauntlets. Alternatively,</w:t>
      </w:r>
    </w:p>
    <w:p w14:paraId="74531AF4" w14:textId="77777777" w:rsidR="008D7E6B" w:rsidRPr="008D7E6B" w:rsidRDefault="009B2EAF" w:rsidP="009B2EAF">
      <w:pPr>
        <w:rPr>
          <w:b/>
        </w:rPr>
      </w:pPr>
      <w:r>
        <w:t>he can use Hurl Flame twice.</w:t>
      </w:r>
    </w:p>
    <w:p w14:paraId="4A53BC70" w14:textId="1B9E5CD3" w:rsidR="008D7E6B" w:rsidRPr="008D7E6B" w:rsidRDefault="009B2EAF" w:rsidP="009B2EAF">
      <w:pPr>
        <w:rPr>
          <w:b/>
        </w:rPr>
      </w:pPr>
      <w:r>
        <w:t xml:space="preserve">Gauntlet. Melee Weapon Attack: +6 to hit, </w:t>
      </w:r>
      <w:r w:rsidR="00233FFA">
        <w:t xml:space="preserve">reach 5 ft., </w:t>
      </w:r>
      <w:r>
        <w:t>one target. Hit: 6 (1d6 + 3) piercing damage.</w:t>
      </w:r>
    </w:p>
    <w:p w14:paraId="13694B30" w14:textId="77777777" w:rsidR="008D7E6B" w:rsidRPr="008D7E6B" w:rsidRDefault="009B2EAF" w:rsidP="009B2EAF">
      <w:pPr>
        <w:rPr>
          <w:b/>
        </w:rPr>
      </w:pPr>
      <w:r>
        <w:t>Flail. Melee Weapon Attack: +6 to hit, reach 5 ft., one</w:t>
      </w:r>
    </w:p>
    <w:p w14:paraId="4FC54972" w14:textId="77777777" w:rsidR="008D7E6B" w:rsidRPr="008D7E6B" w:rsidRDefault="009B2EAF" w:rsidP="009B2EAF">
      <w:pPr>
        <w:rPr>
          <w:b/>
        </w:rPr>
      </w:pPr>
      <w:r>
        <w:t>target. Hit: 10 (2d6 + 3) piercing damage.</w:t>
      </w:r>
    </w:p>
    <w:p w14:paraId="4C45CA91" w14:textId="77777777" w:rsidR="008D7E6B" w:rsidRPr="008D7E6B" w:rsidRDefault="009B2EAF" w:rsidP="009B2EAF">
      <w:pPr>
        <w:rPr>
          <w:b/>
        </w:rPr>
      </w:pPr>
      <w:r>
        <w:t>Hurl Flame. Ranged Spell Attack: +5 to hit, range 150</w:t>
      </w:r>
    </w:p>
    <w:p w14:paraId="5B3BA0D2" w14:textId="77777777" w:rsidR="008D7E6B" w:rsidRPr="008D7E6B" w:rsidRDefault="009B2EAF" w:rsidP="009B2EAF">
      <w:pPr>
        <w:rPr>
          <w:b/>
        </w:rPr>
      </w:pPr>
      <w:r>
        <w:t>ft., one target. Hit: 10 (3d6) fire damage. If the target is</w:t>
      </w:r>
    </w:p>
    <w:p w14:paraId="4E814E8A" w14:textId="77777777" w:rsidR="008D7E6B" w:rsidRPr="008D7E6B" w:rsidRDefault="009B2EAF" w:rsidP="009B2EAF">
      <w:pPr>
        <w:rPr>
          <w:b/>
        </w:rPr>
      </w:pPr>
      <w:r>
        <w:t>a flammable object that isn’t being worn or carried, it</w:t>
      </w:r>
    </w:p>
    <w:p w14:paraId="072A36AA" w14:textId="77777777" w:rsidR="008D7E6B" w:rsidRPr="008D7E6B" w:rsidRDefault="009B2EAF" w:rsidP="009B2EAF">
      <w:pPr>
        <w:rPr>
          <w:b/>
        </w:rPr>
      </w:pPr>
      <w:r>
        <w:t>also catches fire.</w:t>
      </w:r>
    </w:p>
    <w:p w14:paraId="1A1F3E81" w14:textId="77777777" w:rsidR="008D7E6B" w:rsidRPr="008D7E6B" w:rsidRDefault="009B2EAF" w:rsidP="009B2EAF">
      <w:pPr>
        <w:rPr>
          <w:b/>
        </w:rPr>
      </w:pPr>
      <w:r>
        <w:t>On initiative count 20 (losing initiative ties), Hadutha</w:t>
      </w:r>
    </w:p>
    <w:p w14:paraId="34EB16D7" w14:textId="77777777" w:rsidR="008D7E6B" w:rsidRPr="008D7E6B" w:rsidRDefault="009B2EAF" w:rsidP="009B2EAF">
      <w:pPr>
        <w:rPr>
          <w:b/>
        </w:rPr>
      </w:pPr>
      <w:r>
        <w:t>takes a lair action to cause the following effect; he can</w:t>
      </w:r>
    </w:p>
    <w:p w14:paraId="7540D73B" w14:textId="77777777" w:rsidR="008D7E6B" w:rsidRPr="008D7E6B" w:rsidRDefault="009B2EAF" w:rsidP="009B2EAF">
      <w:pPr>
        <w:rPr>
          <w:b/>
        </w:rPr>
      </w:pPr>
      <w:r>
        <w:t xml:space="preserve">use the following action: </w:t>
      </w:r>
    </w:p>
    <w:p w14:paraId="5A4AD0B2" w14:textId="77777777" w:rsidR="008D7E6B" w:rsidRPr="008D7E6B" w:rsidRDefault="009B2EAF" w:rsidP="009B2EAF">
      <w:pPr>
        <w:rPr>
          <w:b/>
        </w:rPr>
      </w:pPr>
      <w:r>
        <w:t>Barrage. Hadutha actives a rune on his armor causing</w:t>
      </w:r>
    </w:p>
    <w:p w14:paraId="1A5A1CF8" w14:textId="77777777" w:rsidR="008D7E6B" w:rsidRPr="008D7E6B" w:rsidRDefault="009B2EAF" w:rsidP="009B2EAF">
      <w:pPr>
        <w:rPr>
          <w:b/>
        </w:rPr>
      </w:pPr>
      <w:r>
        <w:t>the shoulder plates to open and summon a shower</w:t>
      </w:r>
    </w:p>
    <w:p w14:paraId="29028C81" w14:textId="77777777" w:rsidR="008D7E6B" w:rsidRPr="008D7E6B" w:rsidRDefault="009B2EAF" w:rsidP="009B2EAF">
      <w:pPr>
        <w:rPr>
          <w:b/>
        </w:rPr>
      </w:pPr>
      <w:r>
        <w:t>crazed magma mephits in a 30’ cone centered on</w:t>
      </w:r>
    </w:p>
    <w:p w14:paraId="3DEA45C8" w14:textId="77777777" w:rsidR="008D7E6B" w:rsidRPr="008D7E6B" w:rsidRDefault="009B2EAF" w:rsidP="009B2EAF">
      <w:pPr>
        <w:rPr>
          <w:b/>
        </w:rPr>
      </w:pPr>
      <w:r>
        <w:t>Hadutha. Any creature in the area of effect must make</w:t>
      </w:r>
    </w:p>
    <w:p w14:paraId="0B202368" w14:textId="77777777" w:rsidR="008D7E6B" w:rsidRPr="008D7E6B" w:rsidRDefault="009B2EAF" w:rsidP="009B2EAF">
      <w:pPr>
        <w:rPr>
          <w:b/>
        </w:rPr>
      </w:pPr>
      <w:r>
        <w:t>a DC 15 Dexterity saving throw or take 3d6 (10) fire</w:t>
      </w:r>
    </w:p>
    <w:p w14:paraId="23786989" w14:textId="77777777" w:rsidR="008D7E6B" w:rsidRPr="008D7E6B" w:rsidRDefault="009B2EAF" w:rsidP="009B2EAF">
      <w:pPr>
        <w:rPr>
          <w:b/>
        </w:rPr>
      </w:pPr>
      <w:r>
        <w:t>damage and be restrained until the end of their next</w:t>
      </w:r>
    </w:p>
    <w:p w14:paraId="19F14C1D" w14:textId="42AA89E2" w:rsidR="008D7E6B" w:rsidRPr="008D7E6B" w:rsidRDefault="009B2EAF" w:rsidP="009B2EAF">
      <w:pPr>
        <w:rPr>
          <w:b/>
        </w:rPr>
      </w:pPr>
      <w:r>
        <w:t>turn as the crazed mephits melt away.</w:t>
      </w:r>
    </w:p>
    <w:p w14:paraId="5FB205EB" w14:textId="6EC51631" w:rsidR="009B2EAF" w:rsidRDefault="009B2EAF" w:rsidP="00CC619D">
      <w:pPr>
        <w:pStyle w:val="2"/>
      </w:pPr>
      <w:bookmarkStart w:id="265" w:name="_Toc510259846"/>
      <w:r>
        <w:t>BARON UGARAK</w:t>
      </w:r>
      <w:bookmarkEnd w:id="265"/>
    </w:p>
    <w:p w14:paraId="09DD61F6" w14:textId="77777777" w:rsidR="008D7E6B" w:rsidRPr="008D7E6B" w:rsidRDefault="009B2EAF" w:rsidP="009B2EAF">
      <w:pPr>
        <w:rPr>
          <w:b/>
        </w:rPr>
      </w:pPr>
      <w:r>
        <w:t xml:space="preserve">Huge giant (fire giant), lawful evil </w:t>
      </w:r>
    </w:p>
    <w:p w14:paraId="65AA09B8" w14:textId="77777777" w:rsidR="008D7E6B" w:rsidRPr="008D7E6B" w:rsidRDefault="009B2EAF" w:rsidP="009B2EAF">
      <w:pPr>
        <w:rPr>
          <w:b/>
        </w:rPr>
      </w:pPr>
      <w:r>
        <w:t>Armor Class 22 (plate, shields)</w:t>
      </w:r>
    </w:p>
    <w:p w14:paraId="58A113D1" w14:textId="77777777" w:rsidR="008D7E6B" w:rsidRPr="008D7E6B" w:rsidRDefault="009B2EAF" w:rsidP="009B2EAF">
      <w:pPr>
        <w:rPr>
          <w:b/>
        </w:rPr>
      </w:pPr>
      <w:r>
        <w:t>Hit Points 187 (15d12 + 90)</w:t>
      </w:r>
    </w:p>
    <w:p w14:paraId="6BEA771E" w14:textId="77777777" w:rsidR="0000645A" w:rsidRDefault="009B2EAF" w:rsidP="009B2EAF">
      <w:pPr>
        <w:rPr>
          <w:b/>
        </w:rPr>
      </w:pPr>
      <w:r>
        <w:t>Speed 30 ft.</w:t>
      </w:r>
    </w:p>
    <w:p w14:paraId="3FBCABFA" w14:textId="1CE63210" w:rsidR="00E82E8E" w:rsidRPr="00E82E8E" w:rsidRDefault="00233FFA" w:rsidP="009B2EAF">
      <w:pPr>
        <w:rPr>
          <w:b/>
        </w:rPr>
      </w:pPr>
      <w:r>
        <w:t>STR</w:t>
      </w:r>
      <w:r>
        <w:tab/>
        <w:t>DEX</w:t>
      </w:r>
      <w:r>
        <w:tab/>
        <w:t>CON</w:t>
      </w:r>
      <w:r>
        <w:tab/>
        <w:t>INT</w:t>
      </w:r>
      <w:r>
        <w:tab/>
        <w:t>WIS</w:t>
      </w:r>
      <w:r>
        <w:tab/>
        <w:t>CHA</w:t>
      </w:r>
    </w:p>
    <w:p w14:paraId="5BC974E2" w14:textId="00C3D14E" w:rsidR="008D7E6B" w:rsidRPr="008D7E6B" w:rsidRDefault="009B2EAF" w:rsidP="009B2EAF">
      <w:pPr>
        <w:rPr>
          <w:b/>
        </w:rPr>
      </w:pPr>
      <w:r>
        <w:t xml:space="preserve">27 (+8) </w:t>
      </w:r>
      <w:r w:rsidR="0000645A" w:rsidRPr="0000645A">
        <w:rPr>
          <w:b/>
        </w:rPr>
        <w:t>9 (−1)</w:t>
      </w:r>
      <w:r w:rsidR="0000645A" w:rsidRPr="0000645A">
        <w:rPr>
          <w:b/>
        </w:rPr>
        <w:tab/>
      </w:r>
      <w:r>
        <w:t xml:space="preserve">23 (+6) 10 (+0) </w:t>
      </w:r>
      <w:r w:rsidR="00C42C9F">
        <w:t>14 (+2)</w:t>
      </w:r>
      <w:r w:rsidR="00C42C9F">
        <w:tab/>
      </w:r>
      <w:r>
        <w:t>13 (+1)</w:t>
      </w:r>
    </w:p>
    <w:p w14:paraId="2DFC7D85" w14:textId="77777777" w:rsidR="008D7E6B" w:rsidRPr="008D7E6B" w:rsidRDefault="009B2EAF" w:rsidP="009B2EAF">
      <w:pPr>
        <w:rPr>
          <w:b/>
        </w:rPr>
      </w:pPr>
      <w:r>
        <w:t>Saving Throws Dex +4, Con +11, Cha +5</w:t>
      </w:r>
    </w:p>
    <w:p w14:paraId="48BA3CB8" w14:textId="77777777" w:rsidR="008D7E6B" w:rsidRPr="008D7E6B" w:rsidRDefault="009B2EAF" w:rsidP="009B2EAF">
      <w:pPr>
        <w:rPr>
          <w:b/>
        </w:rPr>
      </w:pPr>
      <w:r>
        <w:t>Skills Athletics +13, Perception +6</w:t>
      </w:r>
    </w:p>
    <w:p w14:paraId="593F0474" w14:textId="77777777" w:rsidR="008D7E6B" w:rsidRPr="008D7E6B" w:rsidRDefault="009B2EAF" w:rsidP="009B2EAF">
      <w:pPr>
        <w:rPr>
          <w:b/>
        </w:rPr>
      </w:pPr>
      <w:r>
        <w:t>Damage Immunities fire</w:t>
      </w:r>
    </w:p>
    <w:p w14:paraId="4251A80A" w14:textId="77777777" w:rsidR="008D7E6B" w:rsidRPr="008D7E6B" w:rsidRDefault="009B2EAF" w:rsidP="009B2EAF">
      <w:pPr>
        <w:rPr>
          <w:b/>
        </w:rPr>
      </w:pPr>
      <w:r>
        <w:t>Senses passive Perception 16</w:t>
      </w:r>
    </w:p>
    <w:p w14:paraId="69BA0268" w14:textId="77777777" w:rsidR="008D7E6B" w:rsidRPr="008D7E6B" w:rsidRDefault="009B2EAF" w:rsidP="009B2EAF">
      <w:pPr>
        <w:rPr>
          <w:b/>
        </w:rPr>
      </w:pPr>
      <w:r>
        <w:t>Languages Giant, Goblin, Ignan, Common</w:t>
      </w:r>
    </w:p>
    <w:p w14:paraId="7C156AB5" w14:textId="77777777" w:rsidR="008D7E6B" w:rsidRPr="008D7E6B" w:rsidRDefault="009B2EAF" w:rsidP="009B2EAF">
      <w:pPr>
        <w:rPr>
          <w:b/>
        </w:rPr>
      </w:pPr>
      <w:r>
        <w:t>Challenge 14 (11,500 XP)</w:t>
      </w:r>
    </w:p>
    <w:p w14:paraId="23443747" w14:textId="77777777" w:rsidR="008D7E6B" w:rsidRPr="008D7E6B" w:rsidRDefault="009B2EAF" w:rsidP="009B2EAF">
      <w:pPr>
        <w:rPr>
          <w:b/>
        </w:rPr>
      </w:pPr>
      <w:r>
        <w:t>Dual Shields. The giant carries two shields, each of</w:t>
      </w:r>
    </w:p>
    <w:p w14:paraId="20E021DD" w14:textId="77777777" w:rsidR="008D7E6B" w:rsidRPr="008D7E6B" w:rsidRDefault="009B2EAF" w:rsidP="009B2EAF">
      <w:pPr>
        <w:rPr>
          <w:b/>
        </w:rPr>
      </w:pPr>
      <w:r>
        <w:t>which is accounted for in the giant’s AC. The giant must</w:t>
      </w:r>
    </w:p>
    <w:p w14:paraId="13CC20B1" w14:textId="77777777" w:rsidR="008D7E6B" w:rsidRPr="008D7E6B" w:rsidRDefault="009B2EAF" w:rsidP="009B2EAF">
      <w:pPr>
        <w:rPr>
          <w:b/>
        </w:rPr>
      </w:pPr>
      <w:r>
        <w:t xml:space="preserve">stow or drop one of its shields to hurl rocks. </w:t>
      </w:r>
    </w:p>
    <w:p w14:paraId="1B61D919" w14:textId="77777777" w:rsidR="008D7E6B" w:rsidRPr="008D7E6B" w:rsidRDefault="009B2EAF" w:rsidP="009B2EAF">
      <w:pPr>
        <w:rPr>
          <w:b/>
        </w:rPr>
      </w:pPr>
      <w:r>
        <w:t>Multiattack. The giant makes two fireshield attacks.</w:t>
      </w:r>
    </w:p>
    <w:p w14:paraId="647BEB4F" w14:textId="77777777" w:rsidR="008D7E6B" w:rsidRPr="008D7E6B" w:rsidRDefault="009B2EAF" w:rsidP="009B2EAF">
      <w:pPr>
        <w:rPr>
          <w:b/>
        </w:rPr>
      </w:pPr>
      <w:r>
        <w:t>Fireshield. Melee Weapon Attack: +13 to hit, reach 5</w:t>
      </w:r>
    </w:p>
    <w:p w14:paraId="01821D8A" w14:textId="77777777" w:rsidR="008D7E6B" w:rsidRPr="008D7E6B" w:rsidRDefault="009B2EAF" w:rsidP="009B2EAF">
      <w:pPr>
        <w:rPr>
          <w:b/>
        </w:rPr>
      </w:pPr>
      <w:r>
        <w:t>ft., one target. Hit: 22 (4d6 + 8) bludgeoning damage</w:t>
      </w:r>
    </w:p>
    <w:p w14:paraId="14AB6F9C" w14:textId="77777777" w:rsidR="008D7E6B" w:rsidRPr="008D7E6B" w:rsidRDefault="009B2EAF" w:rsidP="009B2EAF">
      <w:pPr>
        <w:rPr>
          <w:b/>
        </w:rPr>
      </w:pPr>
      <w:r>
        <w:t>plus 7 (2d6) fire damage plus 7 (2d6) piercing damage.</w:t>
      </w:r>
    </w:p>
    <w:p w14:paraId="63417AC5" w14:textId="77777777" w:rsidR="008D7E6B" w:rsidRPr="008D7E6B" w:rsidRDefault="009B2EAF" w:rsidP="009B2EAF">
      <w:pPr>
        <w:rPr>
          <w:b/>
        </w:rPr>
      </w:pPr>
      <w:r>
        <w:t>Rock. Ranged Weapon Attack: +13 to hit, range 60/240</w:t>
      </w:r>
    </w:p>
    <w:p w14:paraId="75BA51DB" w14:textId="77777777" w:rsidR="008D7E6B" w:rsidRPr="008D7E6B" w:rsidRDefault="009B2EAF" w:rsidP="009B2EAF">
      <w:pPr>
        <w:rPr>
          <w:b/>
        </w:rPr>
      </w:pPr>
      <w:r>
        <w:t>ft., one target. Hit: 30 (4d10 + 8) bludgeoning damage.</w:t>
      </w:r>
    </w:p>
    <w:p w14:paraId="455EBF56" w14:textId="77777777" w:rsidR="008D7E6B" w:rsidRPr="008D7E6B" w:rsidRDefault="009B2EAF" w:rsidP="009B2EAF">
      <w:pPr>
        <w:rPr>
          <w:b/>
        </w:rPr>
      </w:pPr>
      <w:r>
        <w:t>Shield Charge. The giant moves up to 30 feet in a</w:t>
      </w:r>
    </w:p>
    <w:p w14:paraId="4AA0D1C8" w14:textId="77777777" w:rsidR="008D7E6B" w:rsidRPr="008D7E6B" w:rsidRDefault="009B2EAF" w:rsidP="009B2EAF">
      <w:pPr>
        <w:rPr>
          <w:b/>
        </w:rPr>
      </w:pPr>
      <w:r>
        <w:t>straight line and can move through the space of any</w:t>
      </w:r>
    </w:p>
    <w:p w14:paraId="2AF7DBFA" w14:textId="77777777" w:rsidR="008D7E6B" w:rsidRPr="008D7E6B" w:rsidRDefault="009B2EAF" w:rsidP="009B2EAF">
      <w:pPr>
        <w:rPr>
          <w:b/>
        </w:rPr>
      </w:pPr>
      <w:r>
        <w:t>creature smaller than Huge. The first time it enters a</w:t>
      </w:r>
    </w:p>
    <w:p w14:paraId="022F8DE7" w14:textId="77777777" w:rsidR="008D7E6B" w:rsidRPr="008D7E6B" w:rsidRDefault="009B2EAF" w:rsidP="009B2EAF">
      <w:pPr>
        <w:rPr>
          <w:b/>
        </w:rPr>
      </w:pPr>
      <w:r>
        <w:t>creature’s space during this move, it makes a fireshield</w:t>
      </w:r>
    </w:p>
    <w:p w14:paraId="6EA3BB18" w14:textId="77777777" w:rsidR="008D7E6B" w:rsidRPr="008D7E6B" w:rsidRDefault="009B2EAF" w:rsidP="009B2EAF">
      <w:pPr>
        <w:rPr>
          <w:b/>
        </w:rPr>
      </w:pPr>
      <w:r>
        <w:t>attack against that creature. If the attack hits, the</w:t>
      </w:r>
    </w:p>
    <w:p w14:paraId="070C6F77" w14:textId="77777777" w:rsidR="008D7E6B" w:rsidRPr="008D7E6B" w:rsidRDefault="009B2EAF" w:rsidP="009B2EAF">
      <w:pPr>
        <w:rPr>
          <w:b/>
        </w:rPr>
      </w:pPr>
      <w:r>
        <w:t>target must also succeed on a DC 21 Strength saving</w:t>
      </w:r>
    </w:p>
    <w:p w14:paraId="09B5A64C" w14:textId="77777777" w:rsidR="008D7E6B" w:rsidRPr="008D7E6B" w:rsidRDefault="009B2EAF" w:rsidP="009B2EAF">
      <w:pPr>
        <w:rPr>
          <w:b/>
        </w:rPr>
      </w:pPr>
      <w:r>
        <w:t>throw or be pushed ahead of the giant for the rest of</w:t>
      </w:r>
    </w:p>
    <w:p w14:paraId="4A2302D5" w14:textId="77777777" w:rsidR="008D7E6B" w:rsidRPr="008D7E6B" w:rsidRDefault="009B2EAF" w:rsidP="009B2EAF">
      <w:pPr>
        <w:rPr>
          <w:b/>
        </w:rPr>
      </w:pPr>
      <w:r>
        <w:t>this move. If a creature fails the save by 5 or more, it is</w:t>
      </w:r>
    </w:p>
    <w:p w14:paraId="40101DC2" w14:textId="77777777" w:rsidR="008D7E6B" w:rsidRPr="008D7E6B" w:rsidRDefault="009B2EAF" w:rsidP="009B2EAF">
      <w:pPr>
        <w:rPr>
          <w:b/>
        </w:rPr>
      </w:pPr>
      <w:r>
        <w:t>also knocked prone and takes 18 (3d6 + 8) bludgeoning</w:t>
      </w:r>
    </w:p>
    <w:p w14:paraId="772CCBC4" w14:textId="77777777" w:rsidR="008D7E6B" w:rsidRPr="008D7E6B" w:rsidRDefault="009B2EAF" w:rsidP="009B2EAF">
      <w:pPr>
        <w:rPr>
          <w:b/>
        </w:rPr>
      </w:pPr>
      <w:r>
        <w:t>damage, or 29 (6d6 + 8) bludgeoning damage if it was</w:t>
      </w:r>
    </w:p>
    <w:p w14:paraId="252E82DC" w14:textId="1D0C2D26" w:rsidR="008D7E6B" w:rsidRPr="008D7E6B" w:rsidRDefault="009B2EAF" w:rsidP="009B2EAF">
      <w:pPr>
        <w:rPr>
          <w:b/>
        </w:rPr>
      </w:pPr>
      <w:r>
        <w:t>already prone.</w:t>
      </w:r>
    </w:p>
    <w:p w14:paraId="38A1031B" w14:textId="1F3DE95E" w:rsidR="00BA4913" w:rsidRDefault="00BA4913" w:rsidP="00CC619D">
      <w:pPr>
        <w:pStyle w:val="2"/>
      </w:pPr>
      <w:bookmarkStart w:id="266" w:name="_Toc510259847"/>
      <w:r>
        <w:t>NIVEK</w:t>
      </w:r>
      <w:bookmarkEnd w:id="266"/>
    </w:p>
    <w:p w14:paraId="1F0EE1AF" w14:textId="77777777" w:rsidR="008D7E6B" w:rsidRPr="008D7E6B" w:rsidRDefault="00BA4913" w:rsidP="00BA4913">
      <w:pPr>
        <w:rPr>
          <w:b/>
        </w:rPr>
      </w:pPr>
      <w:r>
        <w:t xml:space="preserve">Large monstrosity, chaotic evil </w:t>
      </w:r>
    </w:p>
    <w:p w14:paraId="183E43C7" w14:textId="77777777" w:rsidR="008D7E6B" w:rsidRPr="008D7E6B" w:rsidRDefault="00BA4913" w:rsidP="00BA4913">
      <w:pPr>
        <w:rPr>
          <w:b/>
        </w:rPr>
      </w:pPr>
      <w:r>
        <w:t>Armor Class 14 (natural armor)</w:t>
      </w:r>
    </w:p>
    <w:p w14:paraId="58DDB442" w14:textId="77777777" w:rsidR="008D7E6B" w:rsidRPr="008D7E6B" w:rsidRDefault="00BA4913" w:rsidP="00BA4913">
      <w:pPr>
        <w:rPr>
          <w:b/>
        </w:rPr>
      </w:pPr>
      <w:r>
        <w:t>Hit Points 76 (9d10 + 27)</w:t>
      </w:r>
    </w:p>
    <w:p w14:paraId="561E7D9E" w14:textId="77777777" w:rsidR="0000645A" w:rsidRDefault="00BA4913" w:rsidP="00BA4913">
      <w:pPr>
        <w:rPr>
          <w:b/>
        </w:rPr>
      </w:pPr>
      <w:r>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35DF6F4" w14:textId="77777777" w:rsidTr="00233FFA">
        <w:tc>
          <w:tcPr>
            <w:tcW w:w="792" w:type="dxa"/>
            <w:shd w:val="clear" w:color="auto" w:fill="auto"/>
          </w:tcPr>
          <w:p w14:paraId="5A278943" w14:textId="77777777" w:rsidR="00233FFA" w:rsidRPr="00233FFA" w:rsidRDefault="00233FFA" w:rsidP="00233FFA">
            <w:pPr>
              <w:pStyle w:val="PHBTableInterior"/>
            </w:pPr>
            <w:r w:rsidRPr="00233FFA">
              <w:t>STR</w:t>
            </w:r>
          </w:p>
        </w:tc>
        <w:tc>
          <w:tcPr>
            <w:tcW w:w="792" w:type="dxa"/>
            <w:shd w:val="clear" w:color="auto" w:fill="auto"/>
          </w:tcPr>
          <w:p w14:paraId="39C9A835" w14:textId="77777777" w:rsidR="00233FFA" w:rsidRPr="00233FFA" w:rsidRDefault="00233FFA" w:rsidP="00233FFA">
            <w:pPr>
              <w:pStyle w:val="PHBTableInterior"/>
            </w:pPr>
            <w:r w:rsidRPr="00233FFA">
              <w:t>DEX</w:t>
            </w:r>
          </w:p>
        </w:tc>
        <w:tc>
          <w:tcPr>
            <w:tcW w:w="792" w:type="dxa"/>
            <w:shd w:val="clear" w:color="auto" w:fill="auto"/>
          </w:tcPr>
          <w:p w14:paraId="0846BD11" w14:textId="77777777" w:rsidR="00233FFA" w:rsidRPr="00233FFA" w:rsidRDefault="00233FFA" w:rsidP="00233FFA">
            <w:pPr>
              <w:pStyle w:val="PHBTableInterior"/>
            </w:pPr>
            <w:r w:rsidRPr="00233FFA">
              <w:t>CON</w:t>
            </w:r>
          </w:p>
        </w:tc>
        <w:tc>
          <w:tcPr>
            <w:tcW w:w="792" w:type="dxa"/>
            <w:shd w:val="clear" w:color="auto" w:fill="auto"/>
          </w:tcPr>
          <w:p w14:paraId="1CCFF76A" w14:textId="77777777" w:rsidR="00233FFA" w:rsidRPr="00233FFA" w:rsidRDefault="00233FFA" w:rsidP="00233FFA">
            <w:pPr>
              <w:pStyle w:val="PHBTableInterior"/>
            </w:pPr>
            <w:r w:rsidRPr="00233FFA">
              <w:t>INT</w:t>
            </w:r>
          </w:p>
        </w:tc>
        <w:tc>
          <w:tcPr>
            <w:tcW w:w="792" w:type="dxa"/>
            <w:shd w:val="clear" w:color="auto" w:fill="auto"/>
          </w:tcPr>
          <w:p w14:paraId="715366DC" w14:textId="77777777" w:rsidR="00233FFA" w:rsidRPr="00233FFA" w:rsidRDefault="00233FFA" w:rsidP="00233FFA">
            <w:pPr>
              <w:pStyle w:val="PHBTableInterior"/>
            </w:pPr>
            <w:r w:rsidRPr="00233FFA">
              <w:t>WIS</w:t>
            </w:r>
          </w:p>
        </w:tc>
        <w:tc>
          <w:tcPr>
            <w:tcW w:w="792" w:type="dxa"/>
            <w:shd w:val="clear" w:color="auto" w:fill="auto"/>
          </w:tcPr>
          <w:p w14:paraId="279DFF75" w14:textId="77777777" w:rsidR="00233FFA" w:rsidRPr="00233FFA" w:rsidRDefault="00233FFA" w:rsidP="00233FFA">
            <w:pPr>
              <w:pStyle w:val="PHBTableInterior"/>
            </w:pPr>
            <w:r w:rsidRPr="00233FFA">
              <w:t>CHA</w:t>
            </w:r>
          </w:p>
        </w:tc>
      </w:tr>
      <w:tr w:rsidR="00233FFA" w:rsidRPr="00233FFA" w14:paraId="63F87192" w14:textId="77777777" w:rsidTr="00233FFA">
        <w:tc>
          <w:tcPr>
            <w:tcW w:w="792" w:type="dxa"/>
            <w:shd w:val="clear" w:color="auto" w:fill="auto"/>
          </w:tcPr>
          <w:p w14:paraId="76D7EB78" w14:textId="77777777" w:rsidR="00233FFA" w:rsidRPr="00233FFA" w:rsidRDefault="00233FFA" w:rsidP="00233FFA">
            <w:pPr>
              <w:pStyle w:val="PHBTableInterior"/>
            </w:pPr>
            <w:r w:rsidRPr="00233FFA">
              <w:t>18 (+4)</w:t>
            </w:r>
          </w:p>
        </w:tc>
        <w:tc>
          <w:tcPr>
            <w:tcW w:w="792" w:type="dxa"/>
            <w:shd w:val="clear" w:color="auto" w:fill="auto"/>
          </w:tcPr>
          <w:p w14:paraId="54714C1C" w14:textId="77777777" w:rsidR="00233FFA" w:rsidRPr="00233FFA" w:rsidRDefault="00233FFA" w:rsidP="00233FFA">
            <w:pPr>
              <w:pStyle w:val="PHBTableInterior"/>
            </w:pPr>
            <w:r w:rsidRPr="00233FFA">
              <w:t>11 (+0)</w:t>
            </w:r>
          </w:p>
        </w:tc>
        <w:tc>
          <w:tcPr>
            <w:tcW w:w="792" w:type="dxa"/>
            <w:shd w:val="clear" w:color="auto" w:fill="auto"/>
          </w:tcPr>
          <w:p w14:paraId="1981AF35" w14:textId="77777777" w:rsidR="00233FFA" w:rsidRPr="00233FFA" w:rsidRDefault="00233FFA" w:rsidP="00233FFA">
            <w:pPr>
              <w:pStyle w:val="PHBTableInterior"/>
            </w:pPr>
            <w:r w:rsidRPr="00233FFA">
              <w:t>16 (+3)</w:t>
            </w:r>
          </w:p>
        </w:tc>
        <w:tc>
          <w:tcPr>
            <w:tcW w:w="792" w:type="dxa"/>
            <w:shd w:val="clear" w:color="auto" w:fill="auto"/>
          </w:tcPr>
          <w:p w14:paraId="1F2B4059" w14:textId="77777777" w:rsidR="00233FFA" w:rsidRPr="00233FFA" w:rsidRDefault="00233FFA" w:rsidP="00233FFA">
            <w:pPr>
              <w:pStyle w:val="PHBTableInterior"/>
            </w:pPr>
            <w:r w:rsidRPr="00233FFA">
              <w:t xml:space="preserve"> </w:t>
            </w:r>
            <w:r w:rsidRPr="00233FFA">
              <w:t>6 (−2)</w:t>
            </w:r>
          </w:p>
        </w:tc>
        <w:tc>
          <w:tcPr>
            <w:tcW w:w="792" w:type="dxa"/>
            <w:shd w:val="clear" w:color="auto" w:fill="auto"/>
          </w:tcPr>
          <w:p w14:paraId="595063BB" w14:textId="77777777" w:rsidR="00233FFA" w:rsidRPr="00233FFA" w:rsidRDefault="00233FFA" w:rsidP="00233FFA">
            <w:pPr>
              <w:pStyle w:val="PHBTableInterior"/>
            </w:pPr>
            <w:r w:rsidRPr="00233FFA">
              <w:t>16 (+3)</w:t>
            </w:r>
          </w:p>
        </w:tc>
        <w:tc>
          <w:tcPr>
            <w:tcW w:w="792" w:type="dxa"/>
            <w:shd w:val="clear" w:color="auto" w:fill="auto"/>
          </w:tcPr>
          <w:p w14:paraId="7C0EEF1F" w14:textId="77777777" w:rsidR="00233FFA" w:rsidRPr="00233FFA" w:rsidRDefault="00233FFA" w:rsidP="00233FFA">
            <w:pPr>
              <w:pStyle w:val="PHBTableInterior"/>
            </w:pPr>
            <w:r w:rsidRPr="00233FFA">
              <w:t xml:space="preserve"> 9 (−1)</w:t>
            </w:r>
          </w:p>
        </w:tc>
      </w:tr>
    </w:tbl>
    <w:p w14:paraId="45F9A62B" w14:textId="19C2AF5F" w:rsidR="008D7E6B" w:rsidRPr="008D7E6B" w:rsidRDefault="00BA4913" w:rsidP="00BA4913">
      <w:pPr>
        <w:rPr>
          <w:b/>
        </w:rPr>
      </w:pPr>
      <w:r>
        <w:t>Skills Perception +7</w:t>
      </w:r>
    </w:p>
    <w:p w14:paraId="4824686A" w14:textId="77777777" w:rsidR="008D7E6B" w:rsidRPr="008D7E6B" w:rsidRDefault="00BA4913" w:rsidP="00BA4913">
      <w:pPr>
        <w:rPr>
          <w:b/>
        </w:rPr>
      </w:pPr>
      <w:r>
        <w:t>Senses darkvision 60 ft., passive Perception 17</w:t>
      </w:r>
    </w:p>
    <w:p w14:paraId="01A0FC3D" w14:textId="77777777" w:rsidR="008D7E6B" w:rsidRPr="008D7E6B" w:rsidRDefault="00BA4913" w:rsidP="00BA4913">
      <w:pPr>
        <w:rPr>
          <w:b/>
        </w:rPr>
      </w:pPr>
      <w:r>
        <w:t>Languages Abyssal, Common</w:t>
      </w:r>
    </w:p>
    <w:p w14:paraId="37A84784" w14:textId="77777777" w:rsidR="008D7E6B" w:rsidRPr="008D7E6B" w:rsidRDefault="00BA4913" w:rsidP="00BA4913">
      <w:pPr>
        <w:rPr>
          <w:b/>
        </w:rPr>
      </w:pPr>
      <w:r>
        <w:t>Challenge 3 (700 XP)</w:t>
      </w:r>
    </w:p>
    <w:p w14:paraId="5389E152" w14:textId="77777777" w:rsidR="00233FFA" w:rsidRDefault="00BA4913" w:rsidP="00BA4913">
      <w:pPr>
        <w:rPr>
          <w:b/>
        </w:rPr>
      </w:pPr>
      <w:r>
        <w:t>Charge. If the Nivek moves at least 10 feet straight</w:t>
      </w:r>
      <w:r w:rsidR="00233FFA">
        <w:rPr>
          <w:b/>
        </w:rPr>
        <w:t xml:space="preserve"> </w:t>
      </w:r>
      <w:r>
        <w:t>toward a target and then hits it with an impale attack</w:t>
      </w:r>
      <w:r w:rsidR="00233FFA">
        <w:rPr>
          <w:b/>
        </w:rPr>
        <w:t xml:space="preserve"> </w:t>
      </w:r>
      <w:r>
        <w:t>on the same turn, the target takes an extra 9 (2d8)</w:t>
      </w:r>
      <w:r w:rsidR="00233FFA">
        <w:rPr>
          <w:b/>
        </w:rPr>
        <w:t xml:space="preserve"> </w:t>
      </w:r>
      <w:r>
        <w:t>piercing damage. If the target is a creature, it must</w:t>
      </w:r>
      <w:r w:rsidR="00233FFA">
        <w:rPr>
          <w:b/>
        </w:rPr>
        <w:t xml:space="preserve"> </w:t>
      </w:r>
      <w:r>
        <w:t>succeed on a DC 14 Strength saving throw or be</w:t>
      </w:r>
      <w:r w:rsidR="00233FFA">
        <w:rPr>
          <w:b/>
        </w:rPr>
        <w:t xml:space="preserve"> </w:t>
      </w:r>
      <w:r>
        <w:t>pushed up to 10 feet away and knocked prone.</w:t>
      </w:r>
      <w:r w:rsidR="00233FFA">
        <w:rPr>
          <w:b/>
        </w:rPr>
        <w:t xml:space="preserve"> </w:t>
      </w:r>
    </w:p>
    <w:p w14:paraId="73EC8141" w14:textId="580BD8C6" w:rsidR="008D7E6B" w:rsidRPr="008D7E6B" w:rsidRDefault="00BA4913" w:rsidP="00BA4913">
      <w:pPr>
        <w:rPr>
          <w:b/>
        </w:rPr>
      </w:pPr>
      <w:r>
        <w:t>Labyrinthine Recall. The Nivek can perfectly recall any</w:t>
      </w:r>
      <w:r w:rsidR="00233FFA">
        <w:t xml:space="preserve"> </w:t>
      </w:r>
      <w:r>
        <w:t>path it has traveled.</w:t>
      </w:r>
    </w:p>
    <w:p w14:paraId="66C1A0BC" w14:textId="16FAD521" w:rsidR="008D7E6B" w:rsidRPr="008D7E6B" w:rsidRDefault="00BA4913" w:rsidP="00BA4913">
      <w:pPr>
        <w:rPr>
          <w:b/>
        </w:rPr>
      </w:pPr>
      <w:r>
        <w:t>Reckless. At the start of its turn, the Nivek can gain</w:t>
      </w:r>
      <w:r w:rsidR="00233FFA">
        <w:rPr>
          <w:b/>
        </w:rPr>
        <w:t xml:space="preserve"> </w:t>
      </w:r>
      <w:r>
        <w:t>advantage on all melee weapon attack rolls it makes</w:t>
      </w:r>
      <w:r w:rsidR="00233FFA">
        <w:rPr>
          <w:b/>
        </w:rPr>
        <w:t xml:space="preserve"> </w:t>
      </w:r>
      <w:r>
        <w:t>during that turn, but attack rolls against it have</w:t>
      </w:r>
      <w:r w:rsidR="00233FFA">
        <w:rPr>
          <w:b/>
        </w:rPr>
        <w:t xml:space="preserve"> </w:t>
      </w:r>
      <w:r>
        <w:t>advantage until the start of its next turn.</w:t>
      </w:r>
    </w:p>
    <w:p w14:paraId="7EDC15D6" w14:textId="3B8DB92E" w:rsidR="008D7E6B" w:rsidRPr="008D7E6B" w:rsidRDefault="00BA4913" w:rsidP="00BA4913">
      <w:pPr>
        <w:rPr>
          <w:b/>
        </w:rPr>
      </w:pPr>
      <w:r>
        <w:t>Greatclub. Melee Weapon Attack: +6 to hit, reach 5 ft.,</w:t>
      </w:r>
      <w:r w:rsidR="00233FFA">
        <w:t xml:space="preserve"> </w:t>
      </w:r>
      <w:r>
        <w:t>one target. Hit: 13 (2d8 + 4) bludgeoning damage.</w:t>
      </w:r>
    </w:p>
    <w:p w14:paraId="301F2C2D" w14:textId="24E6CF96" w:rsidR="008D7E6B" w:rsidRPr="008D7E6B" w:rsidRDefault="00BA4913" w:rsidP="00BA4913">
      <w:pPr>
        <w:rPr>
          <w:b/>
        </w:rPr>
      </w:pPr>
      <w:r>
        <w:t xml:space="preserve">Impale. Melee Weapon Attack: +6 to hit, </w:t>
      </w:r>
      <w:r w:rsidR="00233FFA">
        <w:t xml:space="preserve">reach 5 ft., </w:t>
      </w:r>
      <w:r>
        <w:t>one target. Hit: 13 (2d8 + 4) piercing damage.</w:t>
      </w:r>
    </w:p>
    <w:p w14:paraId="2C3D6A23" w14:textId="64D2C5BD" w:rsidR="008D7E6B" w:rsidRPr="008D7E6B" w:rsidRDefault="00BA4913" w:rsidP="00BA4913">
      <w:pPr>
        <w:rPr>
          <w:b/>
        </w:rPr>
      </w:pPr>
      <w:r>
        <w:t>On initiative count 20 (losing initiative ties), Nivek takes</w:t>
      </w:r>
      <w:r w:rsidR="00233FFA">
        <w:t xml:space="preserve"> </w:t>
      </w:r>
      <w:r>
        <w:t>a lair action to cause the following effect; Nivek can</w:t>
      </w:r>
      <w:r w:rsidR="00233FFA">
        <w:t xml:space="preserve"> </w:t>
      </w:r>
      <w:r>
        <w:t xml:space="preserve">use the following action: </w:t>
      </w:r>
    </w:p>
    <w:p w14:paraId="65ADF5ED" w14:textId="77777777" w:rsidR="00233FFA" w:rsidRPr="00B407E7" w:rsidRDefault="00BA4913" w:rsidP="00B407E7">
      <w:r w:rsidRPr="00B407E7">
        <w:t>Hapless Shield. Nivek snatches up a prisoner and uses</w:t>
      </w:r>
      <w:r w:rsidR="00233FFA" w:rsidRPr="00B407E7">
        <w:t xml:space="preserve"> </w:t>
      </w:r>
      <w:r w:rsidRPr="00B407E7">
        <w:t>their body as a shield. A character can attack Nivek</w:t>
      </w:r>
      <w:r w:rsidR="00233FFA" w:rsidRPr="00B407E7">
        <w:t xml:space="preserve"> </w:t>
      </w:r>
      <w:r w:rsidRPr="00B407E7">
        <w:t>with ranged or melee attacks at disadvantage to avoid</w:t>
      </w:r>
      <w:r w:rsidR="00233FFA" w:rsidRPr="00B407E7">
        <w:t xml:space="preserve"> </w:t>
      </w:r>
      <w:r w:rsidRPr="00B407E7">
        <w:t>striking the prisoner, otherwise there is a 35% chance</w:t>
      </w:r>
      <w:r w:rsidR="00233FFA" w:rsidRPr="00B407E7">
        <w:t xml:space="preserve"> </w:t>
      </w:r>
      <w:r w:rsidRPr="00B407E7">
        <w:t>that the attack will strike the prisoner instead of Nivek.</w:t>
      </w:r>
      <w:r w:rsidR="00233FFA" w:rsidRPr="00B407E7">
        <w:t xml:space="preserve"> </w:t>
      </w:r>
      <w:r w:rsidRPr="00B407E7">
        <w:t>Area of effect spells will automatically strike both Nivek</w:t>
      </w:r>
      <w:r w:rsidR="00233FFA" w:rsidRPr="00B407E7">
        <w:t xml:space="preserve"> </w:t>
      </w:r>
      <w:r w:rsidRPr="00B407E7">
        <w:t>and the prisoner. Spells that target a single creature</w:t>
      </w:r>
      <w:r w:rsidR="00233FFA" w:rsidRPr="00B407E7">
        <w:t xml:space="preserve"> </w:t>
      </w:r>
      <w:r w:rsidRPr="00B407E7">
        <w:t>and do not require an attack roll avoid this effect.</w:t>
      </w:r>
      <w:r w:rsidR="00233FFA" w:rsidRPr="00B407E7">
        <w:t xml:space="preserve"> </w:t>
      </w:r>
    </w:p>
    <w:p w14:paraId="76024630" w14:textId="2007B972" w:rsidR="00A06D4A" w:rsidRDefault="00A06D4A" w:rsidP="00CC619D">
      <w:pPr>
        <w:pStyle w:val="2"/>
      </w:pPr>
      <w:bookmarkStart w:id="267" w:name="_Toc510259848"/>
      <w:r>
        <w:t>GOBLIN BOOYAHG</w:t>
      </w:r>
      <w:bookmarkEnd w:id="267"/>
    </w:p>
    <w:p w14:paraId="5267C30E" w14:textId="77777777" w:rsidR="008D7E6B" w:rsidRPr="008D7E6B" w:rsidRDefault="00A06D4A" w:rsidP="00A06D4A">
      <w:pPr>
        <w:rPr>
          <w:b/>
        </w:rPr>
      </w:pPr>
      <w:r>
        <w:t>Small humanoid (goblinoid), neutral evil</w:t>
      </w:r>
    </w:p>
    <w:p w14:paraId="5EF19DBF" w14:textId="77777777" w:rsidR="008D7E6B" w:rsidRPr="008D7E6B" w:rsidRDefault="00A06D4A" w:rsidP="00A06D4A">
      <w:pPr>
        <w:rPr>
          <w:b/>
        </w:rPr>
      </w:pPr>
      <w:r>
        <w:t>Armor Class 15 (leather armor, shield)</w:t>
      </w:r>
    </w:p>
    <w:p w14:paraId="628A508A" w14:textId="77777777" w:rsidR="008D7E6B" w:rsidRPr="008D7E6B" w:rsidRDefault="00A06D4A" w:rsidP="00A06D4A">
      <w:pPr>
        <w:rPr>
          <w:b/>
        </w:rPr>
      </w:pPr>
      <w:r>
        <w:t>Hit Points 7 (2d6)</w:t>
      </w:r>
    </w:p>
    <w:p w14:paraId="7F167359" w14:textId="77777777" w:rsidR="0000645A" w:rsidRDefault="00A06D4A" w:rsidP="00A06D4A">
      <w:pPr>
        <w:rPr>
          <w:b/>
        </w:rPr>
      </w:pPr>
      <w:r>
        <w:t>Speed 30 ft.</w:t>
      </w:r>
    </w:p>
    <w:p w14:paraId="6B9EF1DF" w14:textId="4D51C35A" w:rsidR="00E82E8E" w:rsidRPr="00E82E8E" w:rsidRDefault="00233FFA" w:rsidP="00A06D4A">
      <w:pPr>
        <w:rPr>
          <w:b/>
        </w:rPr>
      </w:pPr>
      <w:r>
        <w:t>STR</w:t>
      </w:r>
      <w:r>
        <w:tab/>
        <w:t>DEX</w:t>
      </w:r>
      <w:r>
        <w:tab/>
        <w:t>CON</w:t>
      </w:r>
      <w:r>
        <w:tab/>
        <w:t>INT</w:t>
      </w:r>
      <w:r>
        <w:tab/>
        <w:t>WIS</w:t>
      </w:r>
      <w:r>
        <w:tab/>
        <w:t>CHA</w:t>
      </w:r>
    </w:p>
    <w:p w14:paraId="2F93BFF1" w14:textId="4DA1C642" w:rsidR="008D7E6B" w:rsidRPr="008D7E6B" w:rsidRDefault="00A06D4A" w:rsidP="00A06D4A">
      <w:pPr>
        <w:rPr>
          <w:b/>
        </w:rPr>
      </w:pPr>
      <w:r>
        <w:t>8 (−1)</w:t>
      </w:r>
      <w:r w:rsidR="00B407E7">
        <w:tab/>
      </w:r>
      <w:r w:rsidR="00C42C9F">
        <w:t>14 (+2)</w:t>
      </w:r>
      <w:r w:rsidR="00C42C9F">
        <w:tab/>
      </w:r>
      <w:r>
        <w:t>10 (+0)</w:t>
      </w:r>
      <w:r w:rsidR="00B407E7">
        <w:tab/>
      </w:r>
      <w:r>
        <w:t>10 (+0)</w:t>
      </w:r>
      <w:r w:rsidR="00B407E7">
        <w:tab/>
      </w:r>
      <w:r>
        <w:t>8 (−1)</w:t>
      </w:r>
      <w:r w:rsidR="00B407E7">
        <w:tab/>
      </w:r>
      <w:r>
        <w:t>8 (−1)</w:t>
      </w:r>
    </w:p>
    <w:p w14:paraId="0C97DAAC" w14:textId="77777777" w:rsidR="008D7E6B" w:rsidRPr="008D7E6B" w:rsidRDefault="00A06D4A" w:rsidP="00A06D4A">
      <w:pPr>
        <w:rPr>
          <w:b/>
        </w:rPr>
      </w:pPr>
      <w:r>
        <w:t>Skills Stealth +6</w:t>
      </w:r>
    </w:p>
    <w:p w14:paraId="3010E088" w14:textId="77777777" w:rsidR="008D7E6B" w:rsidRPr="008D7E6B" w:rsidRDefault="00A06D4A" w:rsidP="00A06D4A">
      <w:pPr>
        <w:rPr>
          <w:b/>
        </w:rPr>
      </w:pPr>
      <w:r>
        <w:t>Senses darkvision 60 ft., passive Perception 9</w:t>
      </w:r>
    </w:p>
    <w:p w14:paraId="5BEC9820" w14:textId="77777777" w:rsidR="008D7E6B" w:rsidRPr="008D7E6B" w:rsidRDefault="00A06D4A" w:rsidP="00A06D4A">
      <w:pPr>
        <w:rPr>
          <w:b/>
        </w:rPr>
      </w:pPr>
      <w:r>
        <w:t>Languages Common, Goblin</w:t>
      </w:r>
    </w:p>
    <w:p w14:paraId="5CE3179D" w14:textId="77777777" w:rsidR="008D7E6B" w:rsidRPr="008D7E6B" w:rsidRDefault="00A06D4A" w:rsidP="00A06D4A">
      <w:pPr>
        <w:rPr>
          <w:b/>
        </w:rPr>
      </w:pPr>
      <w:r>
        <w:t>Challenge 1/4 (50 XP)</w:t>
      </w:r>
    </w:p>
    <w:p w14:paraId="303CB83A" w14:textId="4FD63669" w:rsidR="008D7E6B" w:rsidRPr="008D7E6B" w:rsidRDefault="00A06D4A" w:rsidP="00A06D4A">
      <w:pPr>
        <w:rPr>
          <w:b/>
        </w:rPr>
      </w:pPr>
      <w:r>
        <w:t>Spellcasting. The Booyahg is a 1st-level spellcaster. Its</w:t>
      </w:r>
      <w:r w:rsidR="00B407E7">
        <w:rPr>
          <w:b/>
        </w:rPr>
        <w:t xml:space="preserve"> </w:t>
      </w:r>
      <w:r>
        <w:t>spellcasting ability is Intelligence (spell save DC 10, +2</w:t>
      </w:r>
      <w:r w:rsidR="00B407E7">
        <w:rPr>
          <w:b/>
        </w:rPr>
        <w:t xml:space="preserve"> </w:t>
      </w:r>
      <w:r>
        <w:t>to hit with spell attacks). It knows the following Wizard</w:t>
      </w:r>
      <w:r w:rsidR="00B407E7">
        <w:rPr>
          <w:b/>
        </w:rPr>
        <w:t xml:space="preserve"> </w:t>
      </w:r>
      <w:r>
        <w:t>spells:</w:t>
      </w:r>
      <w:r w:rsidR="00B407E7">
        <w:rPr>
          <w:b/>
        </w:rPr>
        <w:t xml:space="preserve"> </w:t>
      </w:r>
      <w:r>
        <w:t>1st level (1 slot): magic missile</w:t>
      </w:r>
    </w:p>
    <w:p w14:paraId="09FF1ABF" w14:textId="240B2D55" w:rsidR="008D7E6B" w:rsidRPr="008D7E6B" w:rsidRDefault="00A06D4A" w:rsidP="00A06D4A">
      <w:pPr>
        <w:rPr>
          <w:b/>
        </w:rPr>
      </w:pPr>
      <w:r>
        <w:t>Nimble Escape. The goblin can take the Disengage or</w:t>
      </w:r>
      <w:r w:rsidR="00B407E7">
        <w:t xml:space="preserve"> </w:t>
      </w:r>
      <w:r>
        <w:t>Hide action as a bonus action on each of its turns.</w:t>
      </w:r>
    </w:p>
    <w:p w14:paraId="0E38D729" w14:textId="6AC8B257" w:rsidR="008D7E6B" w:rsidRPr="008D7E6B" w:rsidRDefault="00A06D4A" w:rsidP="00A06D4A">
      <w:pPr>
        <w:rPr>
          <w:b/>
        </w:rPr>
      </w:pPr>
      <w:r>
        <w:t xml:space="preserve">Scimitar. Melee Weapon Attack: +4 to hit, </w:t>
      </w:r>
      <w:r w:rsidR="00233FFA">
        <w:t xml:space="preserve">reach 5 ft., </w:t>
      </w:r>
      <w:r>
        <w:t>one target. Hit: 5 (1d6 + 2) slashing damage.</w:t>
      </w:r>
    </w:p>
    <w:p w14:paraId="4EEDBA18" w14:textId="12D980C7" w:rsidR="008D7E6B" w:rsidRPr="008D7E6B" w:rsidRDefault="00A06D4A" w:rsidP="00A06D4A">
      <w:pPr>
        <w:rPr>
          <w:b/>
        </w:rPr>
      </w:pPr>
      <w:r>
        <w:t>Shortbow. Ranged Weapon Attack: +4 to hit, range</w:t>
      </w:r>
      <w:r w:rsidR="00B407E7">
        <w:t xml:space="preserve"> </w:t>
      </w:r>
      <w:r>
        <w:t>80/320 ft., one target. Hit: 5 (1d6 + 2) piercing damage.</w:t>
      </w:r>
    </w:p>
    <w:p w14:paraId="5D6BCF0D" w14:textId="6FEB4E3A" w:rsidR="008D7E6B" w:rsidRPr="008D7E6B" w:rsidRDefault="00A06D4A" w:rsidP="00CC619D">
      <w:pPr>
        <w:pStyle w:val="2"/>
        <w:rPr>
          <w:b/>
        </w:rPr>
      </w:pPr>
      <w:bookmarkStart w:id="268" w:name="_Toc510259849"/>
      <w:r>
        <w:t>GENERAL GRESHOD</w:t>
      </w:r>
      <w:bookmarkEnd w:id="268"/>
    </w:p>
    <w:p w14:paraId="6F744194" w14:textId="77777777" w:rsidR="008D7E6B" w:rsidRPr="008D7E6B" w:rsidRDefault="00A06D4A" w:rsidP="00A06D4A">
      <w:pPr>
        <w:rPr>
          <w:b/>
        </w:rPr>
      </w:pPr>
      <w:r>
        <w:t xml:space="preserve">Medium humanoid (goblinoid), lawful evil </w:t>
      </w:r>
    </w:p>
    <w:p w14:paraId="21434F19" w14:textId="77777777" w:rsidR="008D7E6B" w:rsidRPr="008D7E6B" w:rsidRDefault="00A06D4A" w:rsidP="00A06D4A">
      <w:pPr>
        <w:rPr>
          <w:b/>
        </w:rPr>
      </w:pPr>
      <w:r>
        <w:t>Armor Class 16 (studded leather, shield)</w:t>
      </w:r>
    </w:p>
    <w:p w14:paraId="3ED3AC26" w14:textId="77777777" w:rsidR="008D7E6B" w:rsidRPr="008D7E6B" w:rsidRDefault="00A06D4A" w:rsidP="00A06D4A">
      <w:pPr>
        <w:rPr>
          <w:b/>
        </w:rPr>
      </w:pPr>
      <w:r>
        <w:t>Hit Points 112 (15d8 + 45)</w:t>
      </w:r>
    </w:p>
    <w:p w14:paraId="2CA83934" w14:textId="77777777" w:rsidR="0000645A" w:rsidRDefault="00A06D4A" w:rsidP="00A06D4A">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10F4CA01" w14:textId="77777777" w:rsidTr="00B407E7">
        <w:tc>
          <w:tcPr>
            <w:tcW w:w="792" w:type="dxa"/>
            <w:shd w:val="clear" w:color="auto" w:fill="auto"/>
          </w:tcPr>
          <w:p w14:paraId="552630C4" w14:textId="77777777" w:rsidR="00B407E7" w:rsidRPr="00B407E7" w:rsidRDefault="00B407E7" w:rsidP="00B407E7">
            <w:pPr>
              <w:pStyle w:val="PHBTableInterior"/>
            </w:pPr>
            <w:r w:rsidRPr="00B407E7">
              <w:t>STR</w:t>
            </w:r>
          </w:p>
        </w:tc>
        <w:tc>
          <w:tcPr>
            <w:tcW w:w="792" w:type="dxa"/>
            <w:shd w:val="clear" w:color="auto" w:fill="auto"/>
          </w:tcPr>
          <w:p w14:paraId="3529C331" w14:textId="77777777" w:rsidR="00B407E7" w:rsidRPr="00B407E7" w:rsidRDefault="00B407E7" w:rsidP="00B407E7">
            <w:pPr>
              <w:pStyle w:val="PHBTableInterior"/>
            </w:pPr>
            <w:r w:rsidRPr="00B407E7">
              <w:t>DEX</w:t>
            </w:r>
          </w:p>
        </w:tc>
        <w:tc>
          <w:tcPr>
            <w:tcW w:w="792" w:type="dxa"/>
            <w:shd w:val="clear" w:color="auto" w:fill="auto"/>
          </w:tcPr>
          <w:p w14:paraId="1E320F89" w14:textId="77777777" w:rsidR="00B407E7" w:rsidRPr="00B407E7" w:rsidRDefault="00B407E7" w:rsidP="00B407E7">
            <w:pPr>
              <w:pStyle w:val="PHBTableInterior"/>
            </w:pPr>
            <w:r w:rsidRPr="00B407E7">
              <w:t>CON</w:t>
            </w:r>
          </w:p>
        </w:tc>
        <w:tc>
          <w:tcPr>
            <w:tcW w:w="792" w:type="dxa"/>
            <w:shd w:val="clear" w:color="auto" w:fill="auto"/>
          </w:tcPr>
          <w:p w14:paraId="018AC15B" w14:textId="77777777" w:rsidR="00B407E7" w:rsidRPr="00B407E7" w:rsidRDefault="00B407E7" w:rsidP="00B407E7">
            <w:pPr>
              <w:pStyle w:val="PHBTableInterior"/>
            </w:pPr>
            <w:r w:rsidRPr="00B407E7">
              <w:t>INT</w:t>
            </w:r>
          </w:p>
        </w:tc>
        <w:tc>
          <w:tcPr>
            <w:tcW w:w="792" w:type="dxa"/>
            <w:shd w:val="clear" w:color="auto" w:fill="auto"/>
          </w:tcPr>
          <w:p w14:paraId="43287795" w14:textId="77777777" w:rsidR="00B407E7" w:rsidRPr="00B407E7" w:rsidRDefault="00B407E7" w:rsidP="00B407E7">
            <w:pPr>
              <w:pStyle w:val="PHBTableInterior"/>
            </w:pPr>
            <w:r w:rsidRPr="00B407E7">
              <w:t>WIS</w:t>
            </w:r>
          </w:p>
        </w:tc>
        <w:tc>
          <w:tcPr>
            <w:tcW w:w="792" w:type="dxa"/>
            <w:shd w:val="clear" w:color="auto" w:fill="auto"/>
          </w:tcPr>
          <w:p w14:paraId="02805977" w14:textId="77777777" w:rsidR="00B407E7" w:rsidRPr="00B407E7" w:rsidRDefault="00B407E7" w:rsidP="00B407E7">
            <w:pPr>
              <w:pStyle w:val="PHBTableInterior"/>
            </w:pPr>
            <w:r w:rsidRPr="00B407E7">
              <w:t>CHA</w:t>
            </w:r>
          </w:p>
        </w:tc>
      </w:tr>
      <w:tr w:rsidR="00B407E7" w:rsidRPr="00B407E7" w14:paraId="5B7E8D7F" w14:textId="77777777" w:rsidTr="00B407E7">
        <w:tc>
          <w:tcPr>
            <w:tcW w:w="792" w:type="dxa"/>
            <w:shd w:val="clear" w:color="auto" w:fill="auto"/>
          </w:tcPr>
          <w:p w14:paraId="19F63C72" w14:textId="77777777" w:rsidR="00B407E7" w:rsidRPr="00B407E7" w:rsidRDefault="00B407E7" w:rsidP="00B407E7">
            <w:pPr>
              <w:pStyle w:val="PHBTableInterior"/>
            </w:pPr>
            <w:r w:rsidRPr="00B407E7">
              <w:t>18 (+4)</w:t>
            </w:r>
          </w:p>
        </w:tc>
        <w:tc>
          <w:tcPr>
            <w:tcW w:w="792" w:type="dxa"/>
            <w:shd w:val="clear" w:color="auto" w:fill="auto"/>
          </w:tcPr>
          <w:p w14:paraId="16798EC0" w14:textId="77777777" w:rsidR="00B407E7" w:rsidRPr="00B407E7" w:rsidRDefault="00B407E7" w:rsidP="00B407E7">
            <w:pPr>
              <w:pStyle w:val="PHBTableInterior"/>
            </w:pPr>
            <w:r w:rsidRPr="00B407E7">
              <w:t>15 (+2)</w:t>
            </w:r>
          </w:p>
        </w:tc>
        <w:tc>
          <w:tcPr>
            <w:tcW w:w="792" w:type="dxa"/>
            <w:shd w:val="clear" w:color="auto" w:fill="auto"/>
          </w:tcPr>
          <w:p w14:paraId="50660B1B" w14:textId="77777777" w:rsidR="00B407E7" w:rsidRPr="00B407E7" w:rsidRDefault="00B407E7" w:rsidP="00B407E7">
            <w:pPr>
              <w:pStyle w:val="PHBTableInterior"/>
            </w:pPr>
            <w:r w:rsidRPr="00B407E7">
              <w:t>16 (+3)</w:t>
            </w:r>
          </w:p>
        </w:tc>
        <w:tc>
          <w:tcPr>
            <w:tcW w:w="792" w:type="dxa"/>
            <w:shd w:val="clear" w:color="auto" w:fill="auto"/>
          </w:tcPr>
          <w:p w14:paraId="75C4DCDA" w14:textId="210719A1" w:rsidR="00B407E7" w:rsidRPr="00B407E7" w:rsidRDefault="00B407E7" w:rsidP="00B407E7">
            <w:pPr>
              <w:pStyle w:val="PHBTableInterior"/>
            </w:pPr>
            <w:r w:rsidRPr="00B407E7">
              <w:t>10 (+0)</w:t>
            </w:r>
          </w:p>
        </w:tc>
        <w:tc>
          <w:tcPr>
            <w:tcW w:w="792" w:type="dxa"/>
            <w:shd w:val="clear" w:color="auto" w:fill="auto"/>
          </w:tcPr>
          <w:p w14:paraId="1C59936E" w14:textId="77777777" w:rsidR="00B407E7" w:rsidRPr="00B407E7" w:rsidRDefault="00B407E7" w:rsidP="00B407E7">
            <w:pPr>
              <w:pStyle w:val="PHBTableInterior"/>
            </w:pPr>
            <w:r w:rsidRPr="00B407E7">
              <w:t>12 (+1)</w:t>
            </w:r>
          </w:p>
        </w:tc>
        <w:tc>
          <w:tcPr>
            <w:tcW w:w="792" w:type="dxa"/>
            <w:shd w:val="clear" w:color="auto" w:fill="auto"/>
          </w:tcPr>
          <w:p w14:paraId="33799CBB" w14:textId="77777777" w:rsidR="00B407E7" w:rsidRPr="00B407E7" w:rsidRDefault="00B407E7" w:rsidP="00B407E7">
            <w:pPr>
              <w:pStyle w:val="PHBTableInterior"/>
            </w:pPr>
            <w:r w:rsidRPr="00B407E7">
              <w:t xml:space="preserve"> 15 (+2)</w:t>
            </w:r>
          </w:p>
        </w:tc>
      </w:tr>
    </w:tbl>
    <w:p w14:paraId="470678F2" w14:textId="77777777" w:rsidR="008D7E6B" w:rsidRPr="008D7E6B" w:rsidRDefault="00A06D4A" w:rsidP="00A06D4A">
      <w:pPr>
        <w:rPr>
          <w:b/>
        </w:rPr>
      </w:pPr>
      <w:r>
        <w:t>Saving Throws Str +7, Dex +5, Con +6</w:t>
      </w:r>
    </w:p>
    <w:p w14:paraId="60AC5FC7" w14:textId="77777777" w:rsidR="008D7E6B" w:rsidRPr="008D7E6B" w:rsidRDefault="00A06D4A" w:rsidP="00A06D4A">
      <w:pPr>
        <w:rPr>
          <w:b/>
        </w:rPr>
      </w:pPr>
      <w:r>
        <w:t>Skills Athletics +10, Intimidation +5</w:t>
      </w:r>
    </w:p>
    <w:p w14:paraId="5C6E6666" w14:textId="77777777" w:rsidR="008D7E6B" w:rsidRPr="008D7E6B" w:rsidRDefault="00A06D4A" w:rsidP="00A06D4A">
      <w:pPr>
        <w:rPr>
          <w:b/>
        </w:rPr>
      </w:pPr>
      <w:r>
        <w:t>Senses passive Perception 11</w:t>
      </w:r>
    </w:p>
    <w:p w14:paraId="5A419D03" w14:textId="77777777" w:rsidR="008D7E6B" w:rsidRPr="008D7E6B" w:rsidRDefault="00A06D4A" w:rsidP="00A06D4A">
      <w:pPr>
        <w:rPr>
          <w:b/>
        </w:rPr>
      </w:pPr>
      <w:r>
        <w:t>Languages any one language (usually Common)</w:t>
      </w:r>
    </w:p>
    <w:p w14:paraId="4FD3850C" w14:textId="77777777" w:rsidR="008D7E6B" w:rsidRPr="008D7E6B" w:rsidRDefault="00A06D4A" w:rsidP="00A06D4A">
      <w:pPr>
        <w:rPr>
          <w:b/>
        </w:rPr>
      </w:pPr>
      <w:r>
        <w:t>Challenge 5 (1,800 XP)</w:t>
      </w:r>
    </w:p>
    <w:p w14:paraId="2AD7A052" w14:textId="22A7834B" w:rsidR="008D7E6B" w:rsidRPr="008D7E6B" w:rsidRDefault="00A06D4A" w:rsidP="00A06D4A">
      <w:pPr>
        <w:rPr>
          <w:b/>
        </w:rPr>
      </w:pPr>
      <w:r>
        <w:t>Brave. The Captain has advantage on saving throws</w:t>
      </w:r>
      <w:r w:rsidR="00B407E7">
        <w:t xml:space="preserve"> </w:t>
      </w:r>
      <w:r>
        <w:t>against being frightened.</w:t>
      </w:r>
    </w:p>
    <w:p w14:paraId="68EB7231" w14:textId="47ECC628" w:rsidR="008D7E6B" w:rsidRPr="008D7E6B" w:rsidRDefault="00A06D4A" w:rsidP="00A06D4A">
      <w:pPr>
        <w:rPr>
          <w:b/>
        </w:rPr>
      </w:pPr>
      <w:r>
        <w:t>Brute. A melee weapon deals one extra die of its</w:t>
      </w:r>
      <w:r w:rsidR="00B407E7">
        <w:t xml:space="preserve"> </w:t>
      </w:r>
      <w:r>
        <w:t>damage when the Captain hits with it (included in the</w:t>
      </w:r>
    </w:p>
    <w:p w14:paraId="25E850D4" w14:textId="77777777" w:rsidR="008D7E6B" w:rsidRPr="008D7E6B" w:rsidRDefault="00A06D4A" w:rsidP="00A06D4A">
      <w:pPr>
        <w:rPr>
          <w:b/>
        </w:rPr>
      </w:pPr>
      <w:r>
        <w:t>attack).</w:t>
      </w:r>
    </w:p>
    <w:p w14:paraId="2C504572" w14:textId="4A8F4F58" w:rsidR="008D7E6B" w:rsidRPr="008D7E6B" w:rsidRDefault="00A06D4A" w:rsidP="00A06D4A">
      <w:pPr>
        <w:rPr>
          <w:b/>
        </w:rPr>
      </w:pPr>
      <w:r>
        <w:t>Multiattack. The Captain makes three melee attacks or</w:t>
      </w:r>
      <w:r w:rsidR="00B407E7">
        <w:t xml:space="preserve"> </w:t>
      </w:r>
      <w:r>
        <w:t>two ranged attacks.</w:t>
      </w:r>
    </w:p>
    <w:p w14:paraId="4C818F48" w14:textId="7B0C4314" w:rsidR="008D7E6B" w:rsidRPr="008D7E6B" w:rsidRDefault="00A06D4A" w:rsidP="00A06D4A">
      <w:pPr>
        <w:rPr>
          <w:b/>
        </w:rPr>
      </w:pPr>
      <w:r>
        <w:t>Spear. Melee or Ranged Weapon Attack: +7 to hit,</w:t>
      </w:r>
      <w:r w:rsidR="00B407E7">
        <w:t xml:space="preserve"> </w:t>
      </w:r>
      <w:r>
        <w:t>reach 5 ft. and range 20/60 ft., one target. Hit: 11 (2d6</w:t>
      </w:r>
      <w:r w:rsidR="00B407E7">
        <w:t xml:space="preserve"> </w:t>
      </w:r>
      <w:r>
        <w:t>+ 4) piercing damage, or 13 (2d8 + 4) piercing damage</w:t>
      </w:r>
      <w:r w:rsidR="00B407E7">
        <w:t xml:space="preserve"> </w:t>
      </w:r>
      <w:r>
        <w:t>if used with two hands to make a melee attack.</w:t>
      </w:r>
    </w:p>
    <w:p w14:paraId="5FA04FED" w14:textId="67A21181" w:rsidR="008D7E6B" w:rsidRPr="008D7E6B" w:rsidRDefault="00A06D4A" w:rsidP="00A06D4A">
      <w:pPr>
        <w:rPr>
          <w:b/>
        </w:rPr>
      </w:pPr>
      <w:r>
        <w:t>Shield Bash. Melee Weapon Attack: +7 to hit, reach 5</w:t>
      </w:r>
      <w:r w:rsidR="00B407E7">
        <w:t xml:space="preserve"> </w:t>
      </w:r>
      <w:r>
        <w:t>ft., one creature. Hit: 9 (2d4 + 4) bludgeoning damage.</w:t>
      </w:r>
      <w:r w:rsidR="00B407E7">
        <w:t xml:space="preserve"> </w:t>
      </w:r>
      <w:r>
        <w:t>If the target is a Medium or smaller creature, it must</w:t>
      </w:r>
      <w:r w:rsidR="00B407E7">
        <w:t xml:space="preserve"> </w:t>
      </w:r>
      <w:r>
        <w:t>succeed on a DC 15 Strength saving throw or be</w:t>
      </w:r>
      <w:r w:rsidR="00B407E7">
        <w:t xml:space="preserve"> </w:t>
      </w:r>
      <w:r>
        <w:t>knocked prone.</w:t>
      </w:r>
    </w:p>
    <w:p w14:paraId="2AC24AC9" w14:textId="5493FFC3" w:rsidR="008D7E6B" w:rsidRPr="008D7E6B" w:rsidRDefault="00A06D4A" w:rsidP="00A06D4A">
      <w:pPr>
        <w:rPr>
          <w:b/>
        </w:rPr>
      </w:pPr>
      <w:r>
        <w:t>Parry. The Captain adds 3 to its AC against one melee</w:t>
      </w:r>
      <w:r w:rsidR="00B407E7">
        <w:t xml:space="preserve"> </w:t>
      </w:r>
      <w:r>
        <w:t>attack that would hit it. To do so, the Captain must see</w:t>
      </w:r>
      <w:r w:rsidR="00B407E7">
        <w:t xml:space="preserve"> </w:t>
      </w:r>
      <w:r>
        <w:t>the attacker and be wielding a melee weapon.</w:t>
      </w:r>
    </w:p>
    <w:p w14:paraId="0BCC1524" w14:textId="3AB2CACD" w:rsidR="00E319A6" w:rsidRDefault="00E319A6" w:rsidP="00CC619D">
      <w:pPr>
        <w:pStyle w:val="2"/>
      </w:pPr>
      <w:bookmarkStart w:id="269" w:name="_Toc510259850"/>
      <w:r>
        <w:t>FOREMAN HELLBRUN</w:t>
      </w:r>
      <w:bookmarkEnd w:id="269"/>
    </w:p>
    <w:p w14:paraId="60A3E740" w14:textId="77777777" w:rsidR="008D7E6B" w:rsidRPr="008D7E6B" w:rsidRDefault="00E319A6" w:rsidP="00E319A6">
      <w:pPr>
        <w:rPr>
          <w:b/>
        </w:rPr>
      </w:pPr>
      <w:r>
        <w:t xml:space="preserve">Large giant, chaotic evil </w:t>
      </w:r>
    </w:p>
    <w:p w14:paraId="5F7D7E80" w14:textId="77777777" w:rsidR="008D7E6B" w:rsidRPr="008D7E6B" w:rsidRDefault="00E319A6" w:rsidP="00E319A6">
      <w:pPr>
        <w:rPr>
          <w:b/>
        </w:rPr>
      </w:pPr>
      <w:r>
        <w:t>Armor Class 12 (natural armor)</w:t>
      </w:r>
    </w:p>
    <w:p w14:paraId="521E09C0" w14:textId="77777777" w:rsidR="008D7E6B" w:rsidRPr="008D7E6B" w:rsidRDefault="00E319A6" w:rsidP="00E319A6">
      <w:pPr>
        <w:rPr>
          <w:b/>
        </w:rPr>
      </w:pPr>
      <w:r>
        <w:t>Hit Points 85 (10d10 + 30)</w:t>
      </w:r>
    </w:p>
    <w:p w14:paraId="74BF8FCA" w14:textId="77777777" w:rsidR="0000645A" w:rsidRDefault="00E319A6" w:rsidP="00E319A6">
      <w:pPr>
        <w:rPr>
          <w:b/>
        </w:rPr>
      </w:pPr>
      <w:r>
        <w:t>Speed 40 ft.</w:t>
      </w:r>
    </w:p>
    <w:p w14:paraId="0BD82CF0" w14:textId="5375E34B" w:rsidR="00E82E8E" w:rsidRPr="00E82E8E" w:rsidRDefault="00233FFA" w:rsidP="00E319A6">
      <w:pPr>
        <w:rPr>
          <w:b/>
        </w:rPr>
      </w:pPr>
      <w:r>
        <w:t>STR</w:t>
      </w:r>
      <w:r>
        <w:tab/>
        <w:t>DEX</w:t>
      </w:r>
      <w:r>
        <w:tab/>
        <w:t>CON</w:t>
      </w:r>
      <w:r>
        <w:tab/>
        <w:t>INT</w:t>
      </w:r>
      <w:r>
        <w:tab/>
        <w:t>WIS</w:t>
      </w:r>
      <w:r>
        <w:tab/>
        <w:t>CHA</w:t>
      </w:r>
    </w:p>
    <w:p w14:paraId="1F006DC9" w14:textId="43F0AD1A" w:rsidR="0000645A" w:rsidRDefault="00E319A6" w:rsidP="00E319A6">
      <w:pPr>
        <w:rPr>
          <w:b/>
        </w:rPr>
      </w:pPr>
      <w:r>
        <w:t xml:space="preserve">21 (+5) 8 (−1) </w:t>
      </w:r>
      <w:r w:rsidR="00E82E8E" w:rsidRPr="00E82E8E">
        <w:rPr>
          <w:b/>
        </w:rPr>
        <w:t>17 (+3)</w:t>
      </w:r>
      <w:r w:rsidR="00E82E8E" w:rsidRPr="00E82E8E">
        <w:rPr>
          <w:b/>
        </w:rPr>
        <w:tab/>
      </w:r>
      <w:r>
        <w:t xml:space="preserve"> </w:t>
      </w:r>
      <w:r w:rsidR="00233FFA">
        <w:t>6 (−2)</w:t>
      </w:r>
      <w:r w:rsidR="00233FFA">
        <w:tab/>
      </w:r>
      <w:r>
        <w:t>10 (+0) 8 (−1)</w:t>
      </w:r>
    </w:p>
    <w:p w14:paraId="4D26FD05" w14:textId="1830B0EF" w:rsidR="008D7E6B" w:rsidRPr="008D7E6B" w:rsidRDefault="00E319A6" w:rsidP="00E319A6">
      <w:pPr>
        <w:rPr>
          <w:b/>
        </w:rPr>
      </w:pPr>
      <w:r>
        <w:t>Skills Perception +4</w:t>
      </w:r>
    </w:p>
    <w:p w14:paraId="10C1BC3D" w14:textId="77777777" w:rsidR="008D7E6B" w:rsidRPr="008D7E6B" w:rsidRDefault="00E319A6" w:rsidP="00E319A6">
      <w:pPr>
        <w:rPr>
          <w:b/>
        </w:rPr>
      </w:pPr>
      <w:r>
        <w:t>Senses darkvision 60 ft., passive Perception 14</w:t>
      </w:r>
    </w:p>
    <w:p w14:paraId="7898F560" w14:textId="77777777" w:rsidR="008D7E6B" w:rsidRPr="008D7E6B" w:rsidRDefault="00E319A6" w:rsidP="00E319A6">
      <w:pPr>
        <w:rPr>
          <w:b/>
        </w:rPr>
      </w:pPr>
      <w:r>
        <w:t>Languages Giant, Orc</w:t>
      </w:r>
    </w:p>
    <w:p w14:paraId="4AC3C055" w14:textId="77777777" w:rsidR="008D7E6B" w:rsidRPr="008D7E6B" w:rsidRDefault="00E319A6" w:rsidP="00E319A6">
      <w:pPr>
        <w:rPr>
          <w:b/>
        </w:rPr>
      </w:pPr>
      <w:r>
        <w:t>Challenge 4 (1,100 XP)</w:t>
      </w:r>
    </w:p>
    <w:p w14:paraId="620A32E3" w14:textId="77777777" w:rsidR="008D7E6B" w:rsidRPr="008D7E6B" w:rsidRDefault="00E319A6" w:rsidP="00E319A6">
      <w:pPr>
        <w:rPr>
          <w:b/>
        </w:rPr>
      </w:pPr>
      <w:r>
        <w:t>Crazy Like a Fox. Foreman Hellbrun has advantage on</w:t>
      </w:r>
    </w:p>
    <w:p w14:paraId="1B355946" w14:textId="77777777" w:rsidR="008D7E6B" w:rsidRPr="008D7E6B" w:rsidRDefault="00E319A6" w:rsidP="00E319A6">
      <w:pPr>
        <w:rPr>
          <w:b/>
        </w:rPr>
      </w:pPr>
      <w:r>
        <w:t>Wisdom (Perception) checks and on saving throws</w:t>
      </w:r>
    </w:p>
    <w:p w14:paraId="036540E5" w14:textId="77777777" w:rsidR="008D7E6B" w:rsidRPr="008D7E6B" w:rsidRDefault="00E319A6" w:rsidP="00E319A6">
      <w:pPr>
        <w:rPr>
          <w:b/>
        </w:rPr>
      </w:pPr>
      <w:r>
        <w:t>against being blinded, charmed, deafened, frightened,</w:t>
      </w:r>
    </w:p>
    <w:p w14:paraId="096A834B" w14:textId="77777777" w:rsidR="008D7E6B" w:rsidRPr="008D7E6B" w:rsidRDefault="00E319A6" w:rsidP="00E319A6">
      <w:pPr>
        <w:rPr>
          <w:b/>
        </w:rPr>
      </w:pPr>
      <w:r>
        <w:t>stunned, and knocked unconscious.</w:t>
      </w:r>
    </w:p>
    <w:p w14:paraId="79990021" w14:textId="77777777" w:rsidR="008D7E6B" w:rsidRPr="008D7E6B" w:rsidRDefault="00E319A6" w:rsidP="00E319A6">
      <w:pPr>
        <w:rPr>
          <w:b/>
        </w:rPr>
      </w:pPr>
      <w:r>
        <w:t>Never Dreaming. Foreman Hellbrun never sleeps.</w:t>
      </w:r>
    </w:p>
    <w:p w14:paraId="0F3D512B" w14:textId="77777777" w:rsidR="008D7E6B" w:rsidRPr="008D7E6B" w:rsidRDefault="00E319A6" w:rsidP="00E319A6">
      <w:pPr>
        <w:rPr>
          <w:b/>
        </w:rPr>
      </w:pPr>
      <w:r>
        <w:t>Multiattack. Foreman Hellbrun makes two attacks: one</w:t>
      </w:r>
    </w:p>
    <w:p w14:paraId="21B2727B" w14:textId="77777777" w:rsidR="008D7E6B" w:rsidRPr="008D7E6B" w:rsidRDefault="00E319A6" w:rsidP="00E319A6">
      <w:pPr>
        <w:rPr>
          <w:b/>
        </w:rPr>
      </w:pPr>
      <w:r>
        <w:t>with his axe and one with his club.</w:t>
      </w:r>
    </w:p>
    <w:p w14:paraId="28220249" w14:textId="58B931C2" w:rsidR="008D7E6B" w:rsidRPr="008D7E6B" w:rsidRDefault="00E319A6" w:rsidP="00E319A6">
      <w:pPr>
        <w:rPr>
          <w:b/>
        </w:rPr>
      </w:pPr>
      <w:r>
        <w:t xml:space="preserve">Stone Axe. Melee Weapon Attack: +7 to hit, </w:t>
      </w:r>
      <w:r w:rsidR="00233FFA">
        <w:t xml:space="preserve">reach 5 ft., </w:t>
      </w:r>
      <w:r>
        <w:t>one target. Hit: 14 (2d8 + 5) slashing damage.</w:t>
      </w:r>
    </w:p>
    <w:p w14:paraId="0A72AFAB" w14:textId="77777777" w:rsidR="008D7E6B" w:rsidRPr="008D7E6B" w:rsidRDefault="00E319A6" w:rsidP="00E319A6">
      <w:pPr>
        <w:rPr>
          <w:b/>
        </w:rPr>
      </w:pPr>
      <w:r>
        <w:t>Spiked Stone Club. Melee Weapon Attack: +7 to hit,</w:t>
      </w:r>
    </w:p>
    <w:p w14:paraId="21E5D805" w14:textId="77777777" w:rsidR="008D7E6B" w:rsidRPr="008D7E6B" w:rsidRDefault="00E319A6" w:rsidP="00E319A6">
      <w:pPr>
        <w:rPr>
          <w:b/>
        </w:rPr>
      </w:pPr>
      <w:r>
        <w:t>reach 5 ft., one target. Hit: 14 (2d8 + 5) piercing</w:t>
      </w:r>
    </w:p>
    <w:p w14:paraId="345D6DBA" w14:textId="77777777" w:rsidR="008D7E6B" w:rsidRPr="008D7E6B" w:rsidRDefault="00E319A6" w:rsidP="00E319A6">
      <w:pPr>
        <w:rPr>
          <w:b/>
        </w:rPr>
      </w:pPr>
      <w:r>
        <w:t>damage.</w:t>
      </w:r>
    </w:p>
    <w:p w14:paraId="6515C0CB" w14:textId="77777777" w:rsidR="008D7E6B" w:rsidRPr="008D7E6B" w:rsidRDefault="00E319A6" w:rsidP="00E319A6">
      <w:pPr>
        <w:rPr>
          <w:b/>
        </w:rPr>
      </w:pPr>
      <w:r>
        <w:t>On initiative count 20 (losing initiative ties), Hellbrun</w:t>
      </w:r>
    </w:p>
    <w:p w14:paraId="74559142" w14:textId="77777777" w:rsidR="008D7E6B" w:rsidRPr="008D7E6B" w:rsidRDefault="00E319A6" w:rsidP="00E319A6">
      <w:pPr>
        <w:rPr>
          <w:b/>
        </w:rPr>
      </w:pPr>
      <w:r>
        <w:t>takes a lair action to cause the following effect; he can</w:t>
      </w:r>
    </w:p>
    <w:p w14:paraId="6DDAC2E8" w14:textId="77777777" w:rsidR="008D7E6B" w:rsidRPr="008D7E6B" w:rsidRDefault="00E319A6" w:rsidP="00E319A6">
      <w:pPr>
        <w:rPr>
          <w:b/>
        </w:rPr>
      </w:pPr>
      <w:r>
        <w:t xml:space="preserve">use the following action: </w:t>
      </w:r>
    </w:p>
    <w:p w14:paraId="5B954348" w14:textId="77777777" w:rsidR="008D7E6B" w:rsidRPr="008D7E6B" w:rsidRDefault="00E319A6" w:rsidP="00E319A6">
      <w:pPr>
        <w:rPr>
          <w:b/>
        </w:rPr>
      </w:pPr>
      <w:r>
        <w:t>Ceiling Collapse. Hellbrun smashes his maul against the</w:t>
      </w:r>
    </w:p>
    <w:p w14:paraId="6FF8CDB6" w14:textId="77777777" w:rsidR="008D7E6B" w:rsidRPr="008D7E6B" w:rsidRDefault="00E319A6" w:rsidP="00E319A6">
      <w:pPr>
        <w:rPr>
          <w:b/>
        </w:rPr>
      </w:pPr>
      <w:r>
        <w:t>ground or walls and part of the ceiling collapses above</w:t>
      </w:r>
    </w:p>
    <w:p w14:paraId="2EC4D1B0" w14:textId="77777777" w:rsidR="008D7E6B" w:rsidRPr="008D7E6B" w:rsidRDefault="00E319A6" w:rsidP="00E319A6">
      <w:pPr>
        <w:rPr>
          <w:b/>
        </w:rPr>
      </w:pPr>
      <w:r>
        <w:t>one creature that Hellbrun can see within 120 feet of</w:t>
      </w:r>
    </w:p>
    <w:p w14:paraId="4F579371" w14:textId="77777777" w:rsidR="008D7E6B" w:rsidRPr="008D7E6B" w:rsidRDefault="00E319A6" w:rsidP="00E319A6">
      <w:pPr>
        <w:rPr>
          <w:b/>
        </w:rPr>
      </w:pPr>
      <w:r>
        <w:t>him. The creature must succeed on a DC 12 Dexterity</w:t>
      </w:r>
    </w:p>
    <w:p w14:paraId="7C2B8684" w14:textId="77777777" w:rsidR="008D7E6B" w:rsidRPr="008D7E6B" w:rsidRDefault="00E319A6" w:rsidP="00E319A6">
      <w:pPr>
        <w:rPr>
          <w:b/>
        </w:rPr>
      </w:pPr>
      <w:r>
        <w:t>saving throw or take 6 (2d6) bludgeoning damage and</w:t>
      </w:r>
    </w:p>
    <w:p w14:paraId="5153584D" w14:textId="77777777" w:rsidR="008D7E6B" w:rsidRPr="008D7E6B" w:rsidRDefault="00E319A6" w:rsidP="00E319A6">
      <w:pPr>
        <w:rPr>
          <w:b/>
        </w:rPr>
      </w:pPr>
      <w:r>
        <w:t>be knocked prone and buried. The buried target is</w:t>
      </w:r>
    </w:p>
    <w:p w14:paraId="67697745" w14:textId="77777777" w:rsidR="008D7E6B" w:rsidRPr="008D7E6B" w:rsidRDefault="00E319A6" w:rsidP="00E319A6">
      <w:pPr>
        <w:rPr>
          <w:b/>
        </w:rPr>
      </w:pPr>
      <w:r>
        <w:t>restrained and unable to breathe or stand up. A</w:t>
      </w:r>
    </w:p>
    <w:p w14:paraId="4296EC3D" w14:textId="77777777" w:rsidR="008D7E6B" w:rsidRPr="008D7E6B" w:rsidRDefault="00E319A6" w:rsidP="00E319A6">
      <w:pPr>
        <w:rPr>
          <w:b/>
        </w:rPr>
      </w:pPr>
      <w:r>
        <w:t>creature can take an action to make a DC 10 Strength</w:t>
      </w:r>
    </w:p>
    <w:p w14:paraId="45FACB33" w14:textId="5567B489" w:rsidR="00994CF1" w:rsidRDefault="00E319A6" w:rsidP="00E319A6">
      <w:r>
        <w:t>check, ending the buried state on a success.</w:t>
      </w:r>
    </w:p>
    <w:p w14:paraId="0685C1DE" w14:textId="77777777" w:rsidR="00994CF1" w:rsidRDefault="00994CF1">
      <w:r>
        <w:br w:type="page"/>
      </w:r>
    </w:p>
    <w:p w14:paraId="4EDB7D6E" w14:textId="0980A7FD" w:rsidR="0000645A" w:rsidRDefault="00994CF1" w:rsidP="004B37C7">
      <w:pPr>
        <w:pStyle w:val="1"/>
      </w:pPr>
      <w:r>
        <w:t xml:space="preserve">LIST </w:t>
      </w:r>
      <w:bookmarkStart w:id="270" w:name="_GoBack"/>
      <w:bookmarkEnd w:id="270"/>
      <w:r>
        <w:t xml:space="preserve">OF ADVENTURERS LEAGUE MONSTERS </w:t>
      </w:r>
    </w:p>
    <w:p w14:paraId="68D34452" w14:textId="2493679D" w:rsidR="00E319A6" w:rsidRPr="00125329" w:rsidRDefault="00E319A6" w:rsidP="00A06D4A"/>
    <w:sectPr w:rsidR="00E319A6" w:rsidRPr="00125329" w:rsidSect="002B2CA9">
      <w:headerReference w:type="even" r:id="rId9"/>
      <w:headerReference w:type="default" r:id="rId10"/>
      <w:footerReference w:type="even" r:id="rId11"/>
      <w:footerReference w:type="default" r:id="rId12"/>
      <w:headerReference w:type="first" r:id="rId13"/>
      <w:footerReference w:type="first" r:id="rId14"/>
      <w:pgSz w:w="12240" w:h="15840"/>
      <w:pgMar w:top="1008" w:right="1008" w:bottom="1008" w:left="1008" w:header="0" w:footer="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BAD74B" w14:textId="77777777" w:rsidR="00177633" w:rsidRDefault="00177633" w:rsidP="00844ECB">
      <w:r>
        <w:separator/>
      </w:r>
    </w:p>
  </w:endnote>
  <w:endnote w:type="continuationSeparator" w:id="0">
    <w:p w14:paraId="77773E59" w14:textId="77777777" w:rsidR="00177633" w:rsidRDefault="00177633" w:rsidP="00844ECB">
      <w:r>
        <w:continuationSeparator/>
      </w:r>
    </w:p>
  </w:endnote>
  <w:endnote w:id="1">
    <w:p w14:paraId="5B8BCDD1" w14:textId="77777777" w:rsidR="008D7E6B" w:rsidRPr="008D7E6B" w:rsidRDefault="00177633" w:rsidP="00177633">
      <w:pPr>
        <w:rPr>
          <w:b/>
        </w:rPr>
      </w:pPr>
      <w:r>
        <w:rPr>
          <w:rStyle w:val="af2"/>
        </w:rPr>
        <w:endnoteRef/>
      </w:r>
      <w:r>
        <w:t xml:space="preserve"> </w:t>
      </w:r>
      <w:r w:rsidRPr="00967C09">
        <w:t>pronoun “she”</w:t>
      </w:r>
    </w:p>
    <w:p w14:paraId="3E28E320" w14:textId="0F055B4A" w:rsidR="00177633" w:rsidRPr="00A63386" w:rsidRDefault="00177633" w:rsidP="00177633">
      <w:pPr>
        <w:pStyle w:val="af0"/>
        <w:rPr>
          <w:lang w:val="en-US"/>
        </w:rPr>
      </w:pPr>
    </w:p>
  </w:endnote>
  <w:endnote w:id="2">
    <w:p w14:paraId="419E211C" w14:textId="77777777" w:rsidR="00177633" w:rsidRPr="00A63386" w:rsidRDefault="00177633" w:rsidP="00177633">
      <w:pPr>
        <w:pStyle w:val="af0"/>
        <w:rPr>
          <w:lang w:val="en-US"/>
        </w:rPr>
      </w:pPr>
      <w:r>
        <w:rPr>
          <w:rStyle w:val="af2"/>
        </w:rPr>
        <w:endnoteRef/>
      </w:r>
      <w:r>
        <w:t xml:space="preserve"> </w:t>
      </w:r>
      <w:r w:rsidRPr="00967C09">
        <w:rPr>
          <w:lang w:val="en-US"/>
        </w:rPr>
        <w:t>pronoun “he”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Bookmania">
    <w:panose1 w:val="02000503070000020003"/>
    <w:charset w:val="00"/>
    <w:family w:val="modern"/>
    <w:notTrueType/>
    <w:pitch w:val="variable"/>
    <w:sig w:usb0="80000207" w:usb1="40000040" w:usb2="00000000" w:usb3="00000000" w:csb0="00000093" w:csb1="00000000"/>
  </w:font>
  <w:font w:name="MrsEavesSmallCaps">
    <w:panose1 w:val="020B0600000000000000"/>
    <w:charset w:val="00"/>
    <w:family w:val="swiss"/>
    <w:notTrueType/>
    <w:pitch w:val="variable"/>
    <w:sig w:usb0="00000087" w:usb1="00000000" w:usb2="00000000" w:usb3="00000000" w:csb0="00000019" w:csb1="00000000"/>
  </w:font>
  <w:font w:name="Scala Sans">
    <w:panose1 w:val="02000503060000020003"/>
    <w:charset w:val="00"/>
    <w:family w:val="auto"/>
    <w:pitch w:val="variable"/>
    <w:sig w:usb0="A00000AF" w:usb1="4000004A" w:usb2="00000000" w:usb3="00000000" w:csb0="00000111" w:csb1="00000000"/>
  </w:font>
  <w:font w:name="ScalaSans Caps">
    <w:panose1 w:val="02000503040000020004"/>
    <w:charset w:val="00"/>
    <w:family w:val="auto"/>
    <w:pitch w:val="variable"/>
    <w:sig w:usb0="80000023" w:usb1="00000000" w:usb2="00000000" w:usb3="00000000" w:csb0="00000001"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b/>
        <w:lang w:val="uk-UA"/>
      </w:rPr>
      <w:id w:val="-2144415821"/>
      <w:docPartObj>
        <w:docPartGallery w:val="Page Numbers (Bottom of Page)"/>
        <w:docPartUnique/>
      </w:docPartObj>
    </w:sdtPr>
    <w:sdtEndPr>
      <w:rPr>
        <w:rFonts w:ascii="MrsEavesSmallCaps" w:hAnsi="MrsEavesSmallCaps"/>
        <w:b w:val="0"/>
        <w:lang w:val="en-US"/>
      </w:rPr>
    </w:sdtEndPr>
    <w:sdtContent>
      <w:p w14:paraId="7557B471" w14:textId="77777777" w:rsidR="00177633" w:rsidRPr="00D557F5" w:rsidRDefault="00177633" w:rsidP="00177633">
        <w:pPr>
          <w:pStyle w:val="1"/>
        </w:pPr>
        <w:r w:rsidRPr="00D557F5">
          <w:rPr>
            <w:rFonts w:asciiTheme="majorHAnsi" w:hAnsiTheme="majorHAnsi" w:cstheme="majorBidi"/>
            <w:noProof/>
          </w:rPr>
          <mc:AlternateContent>
            <mc:Choice Requires="wps">
              <w:drawing>
                <wp:anchor distT="0" distB="0" distL="114300" distR="114300" simplePos="0" relativeHeight="251661824" behindDoc="0" locked="0" layoutInCell="1" allowOverlap="1" wp14:anchorId="13331A6F" wp14:editId="2A89C9AD">
                  <wp:simplePos x="0" y="0"/>
                  <wp:positionH relativeFrom="rightMargin">
                    <wp:align>center</wp:align>
                  </wp:positionH>
                  <wp:positionV relativeFrom="bottomMargin">
                    <wp:align>center</wp:align>
                  </wp:positionV>
                  <wp:extent cx="512445" cy="441325"/>
                  <wp:effectExtent l="0" t="0" r="1905" b="0"/>
                  <wp:wrapNone/>
                  <wp:docPr id="1" name="Блок-схема: альтернативний процес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AD36687" w14:textId="77777777" w:rsidR="00177633" w:rsidRDefault="00177633" w:rsidP="00316370">
                              <w:pPr>
                                <w:pStyle w:val="a8"/>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31A6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ий процес 1" o:spid="_x0000_s1026" type="#_x0000_t176" style="position:absolute;margin-left:0;margin-top:0;width:40.35pt;height:34.75pt;z-index:25166182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" filled="f" fillcolor="#5c83b4" stroked="f" strokecolor="#737373">
                  <v:textbox>
                    <w:txbxContent>
                      <w:p w14:paraId="5AD36687" w14:textId="77777777" w:rsidR="00177633" w:rsidRDefault="00177633" w:rsidP="00316370">
                        <w:pPr>
                          <w:pStyle w:val="a8"/>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72462" w14:textId="77777777" w:rsidR="00844ECB" w:rsidRDefault="00844EC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835C7" w14:textId="77777777" w:rsidR="00B407E7" w:rsidRPr="008D7E6B" w:rsidRDefault="00B407E7" w:rsidP="00B407E7">
    <w:pPr>
      <w:rPr>
        <w:b/>
      </w:rPr>
    </w:pPr>
    <w:r>
      <w:t>Not for resale. Permission granted to print or photocopy this document for personal use only.</w:t>
    </w:r>
  </w:p>
  <w:p w14:paraId="389D3095" w14:textId="77777777" w:rsidR="00844ECB" w:rsidRDefault="00844EC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13473" w14:textId="77777777" w:rsidR="00844ECB" w:rsidRDefault="00844EC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14E8F3" w14:textId="77777777" w:rsidR="00177633" w:rsidRDefault="00177633" w:rsidP="00844ECB">
      <w:r>
        <w:separator/>
      </w:r>
    </w:p>
  </w:footnote>
  <w:footnote w:type="continuationSeparator" w:id="0">
    <w:p w14:paraId="3398406B" w14:textId="77777777" w:rsidR="00177633" w:rsidRDefault="00177633" w:rsidP="00844ECB">
      <w:r>
        <w:continuationSeparator/>
      </w:r>
    </w:p>
  </w:footnote>
  <w:footnote w:id="1">
    <w:p w14:paraId="79690D3F" w14:textId="77777777" w:rsidR="0063022E" w:rsidRPr="00CF29F5" w:rsidRDefault="0063022E" w:rsidP="0063022E">
      <w:r>
        <w:rPr>
          <w:rStyle w:val="af6"/>
        </w:rPr>
        <w:footnoteRef/>
      </w:r>
      <w:r>
        <w:t xml:space="preserve"> </w:t>
      </w:r>
      <w:r w:rsidRPr="00CF29F5">
        <w:t>CCC-BMG-18 ELMW1-3 The Battle of Elmwood</w:t>
      </w:r>
    </w:p>
    <w:p w14:paraId="40522E58" w14:textId="4C627D2D" w:rsidR="0063022E" w:rsidRPr="0063022E" w:rsidRDefault="0063022E">
      <w:pPr>
        <w:pStyle w:val="af4"/>
        <w:rPr>
          <w:lang w:val="en-US"/>
        </w:rPr>
      </w:pPr>
    </w:p>
  </w:footnote>
  <w:footnote w:id="2">
    <w:p w14:paraId="36EFC043" w14:textId="77777777" w:rsidR="008D7E6B" w:rsidRPr="008D7E6B" w:rsidRDefault="00177633" w:rsidP="00177633">
      <w:pPr>
        <w:rPr>
          <w:b/>
        </w:rPr>
      </w:pPr>
      <w:r>
        <w:rPr>
          <w:rStyle w:val="af6"/>
        </w:rPr>
        <w:footnoteRef/>
      </w:r>
      <w:r>
        <w:t xml:space="preserve"> </w:t>
      </w:r>
      <w:bookmarkStart w:id="187" w:name="_Toc509575798"/>
      <w:r w:rsidRPr="0047393C">
        <w:t>CCC-GARY-02 - To Find a Way Out</w:t>
      </w:r>
      <w:bookmarkEnd w:id="187"/>
    </w:p>
    <w:p w14:paraId="7EC5153B" w14:textId="0EF70E64" w:rsidR="00177633" w:rsidRPr="006D0D65" w:rsidRDefault="00177633" w:rsidP="00177633">
      <w:pPr>
        <w:pStyle w:val="af4"/>
        <w:rPr>
          <w:lang w:val="ru-RU"/>
        </w:rPr>
      </w:pPr>
    </w:p>
  </w:footnote>
  <w:footnote w:id="3">
    <w:p w14:paraId="26AF9972" w14:textId="77777777" w:rsidR="008D7E6B" w:rsidRPr="008D7E6B" w:rsidRDefault="00177633" w:rsidP="00177633">
      <w:pPr>
        <w:rPr>
          <w:b/>
        </w:rPr>
      </w:pPr>
      <w:r>
        <w:rPr>
          <w:rStyle w:val="af6"/>
        </w:rPr>
        <w:footnoteRef/>
      </w:r>
      <w:r>
        <w:t xml:space="preserve"> </w:t>
      </w:r>
      <w:bookmarkStart w:id="189" w:name="_Toc509575800"/>
      <w:r w:rsidRPr="0047393C">
        <w:t>CCC-GHC-05 - Trail of Treachery</w:t>
      </w:r>
      <w:bookmarkEnd w:id="189"/>
    </w:p>
    <w:p w14:paraId="68D88354" w14:textId="77777777" w:rsidR="008D7E6B" w:rsidRPr="008D7E6B" w:rsidRDefault="008D7E6B" w:rsidP="00177633">
      <w:pPr>
        <w:rPr>
          <w:b/>
        </w:rPr>
      </w:pPr>
    </w:p>
    <w:p w14:paraId="666A7DDF" w14:textId="38F6A303" w:rsidR="00177633" w:rsidRPr="006D0D65" w:rsidRDefault="00177633" w:rsidP="00177633">
      <w:pPr>
        <w:pStyle w:val="af4"/>
        <w:rPr>
          <w:lang w:val="ru-RU"/>
        </w:rPr>
      </w:pPr>
    </w:p>
  </w:footnote>
  <w:footnote w:id="4">
    <w:p w14:paraId="399E84EE" w14:textId="77777777" w:rsidR="008D7E6B" w:rsidRPr="008D7E6B" w:rsidRDefault="008D7E6B" w:rsidP="008D7E6B">
      <w:pPr>
        <w:rPr>
          <w:b/>
        </w:rPr>
      </w:pPr>
      <w:r>
        <w:rPr>
          <w:rStyle w:val="af6"/>
        </w:rPr>
        <w:footnoteRef/>
      </w:r>
      <w:r>
        <w:t xml:space="preserve"> </w:t>
      </w:r>
      <w:r w:rsidRPr="0047393C">
        <w:t>DDEP1 Corruption in Kryptgarden</w:t>
      </w:r>
    </w:p>
    <w:p w14:paraId="2E294941" w14:textId="77777777" w:rsidR="008D7E6B" w:rsidRPr="008D7E6B" w:rsidRDefault="008D7E6B" w:rsidP="008D7E6B">
      <w:pPr>
        <w:rPr>
          <w:b/>
        </w:rPr>
      </w:pPr>
    </w:p>
    <w:p w14:paraId="27F1669F" w14:textId="4542C917" w:rsidR="008D7E6B" w:rsidRPr="008D7E6B" w:rsidRDefault="008D7E6B">
      <w:pPr>
        <w:pStyle w:val="af4"/>
        <w:rPr>
          <w:lang w:val="en-US"/>
        </w:rPr>
      </w:pPr>
    </w:p>
  </w:footnote>
  <w:footnote w:id="5">
    <w:p w14:paraId="1E0CC277" w14:textId="7C49574C" w:rsidR="008D7E6B" w:rsidRPr="008D7E6B" w:rsidRDefault="008D7E6B">
      <w:pPr>
        <w:pStyle w:val="af4"/>
        <w:rPr>
          <w:lang w:val="en-US"/>
        </w:rPr>
      </w:pPr>
      <w:r>
        <w:rPr>
          <w:rStyle w:val="af6"/>
        </w:rPr>
        <w:footnoteRef/>
      </w:r>
      <w:r>
        <w:t xml:space="preserve"> </w:t>
      </w:r>
      <w:r w:rsidRPr="0047393C">
        <w:t>DDEP2 - Mulmaster Undone</w:t>
      </w:r>
    </w:p>
  </w:footnote>
  <w:footnote w:id="6">
    <w:p w14:paraId="556A6BAC" w14:textId="77777777" w:rsidR="008D7E6B" w:rsidRPr="0047393C" w:rsidRDefault="008D7E6B" w:rsidP="008D7E6B">
      <w:r>
        <w:rPr>
          <w:rStyle w:val="af6"/>
        </w:rPr>
        <w:footnoteRef/>
      </w:r>
      <w:r>
        <w:t xml:space="preserve"> </w:t>
      </w:r>
      <w:r w:rsidRPr="0047393C">
        <w:t>DDEP3 Blood Above Blood Below</w:t>
      </w:r>
    </w:p>
    <w:p w14:paraId="338E9D68" w14:textId="15F79060" w:rsidR="008D7E6B" w:rsidRPr="008D7E6B" w:rsidRDefault="008D7E6B">
      <w:pPr>
        <w:pStyle w:val="af4"/>
        <w:rPr>
          <w:lang w:val="en-US"/>
        </w:rPr>
      </w:pPr>
    </w:p>
  </w:footnote>
  <w:footnote w:id="7">
    <w:p w14:paraId="28CF5E72" w14:textId="77777777" w:rsidR="008D7E6B" w:rsidRPr="0047393C" w:rsidRDefault="008D7E6B" w:rsidP="008D7E6B">
      <w:r>
        <w:rPr>
          <w:rStyle w:val="af6"/>
        </w:rPr>
        <w:footnoteRef/>
      </w:r>
      <w:r>
        <w:t xml:space="preserve"> </w:t>
      </w:r>
      <w:r w:rsidRPr="0047393C">
        <w:t>DDEP05-01 - The Iron Baron</w:t>
      </w:r>
    </w:p>
    <w:p w14:paraId="4EA6A7ED" w14:textId="0ABDA77F" w:rsidR="008D7E6B" w:rsidRPr="008D7E6B" w:rsidRDefault="008D7E6B">
      <w:pPr>
        <w:pStyle w:val="af4"/>
        <w:rPr>
          <w:lang w:val="en-US"/>
        </w:rPr>
      </w:pPr>
    </w:p>
  </w:footnote>
  <w:footnote w:id="8">
    <w:p w14:paraId="555C5717" w14:textId="77777777" w:rsidR="008D7E6B" w:rsidRPr="0047393C" w:rsidRDefault="008D7E6B" w:rsidP="008D7E6B">
      <w:r>
        <w:rPr>
          <w:rStyle w:val="af6"/>
        </w:rPr>
        <w:footnoteRef/>
      </w:r>
      <w:r>
        <w:t xml:space="preserve"> </w:t>
      </w:r>
      <w:r w:rsidRPr="0047393C">
        <w:t>DDEP06-02 - Return to White Plume Mountain</w:t>
      </w:r>
    </w:p>
    <w:p w14:paraId="3CE4C38D" w14:textId="31744A8A" w:rsidR="008D7E6B" w:rsidRPr="008D7E6B" w:rsidRDefault="008D7E6B">
      <w:pPr>
        <w:pStyle w:val="af4"/>
        <w:rPr>
          <w:lang w:val="en-US"/>
        </w:rPr>
      </w:pPr>
    </w:p>
  </w:footnote>
  <w:footnote w:id="9">
    <w:p w14:paraId="1CFE9D2D" w14:textId="77777777" w:rsidR="008D7E6B" w:rsidRPr="0047393C" w:rsidRDefault="008D7E6B" w:rsidP="008D7E6B">
      <w:r>
        <w:rPr>
          <w:rStyle w:val="af6"/>
        </w:rPr>
        <w:footnoteRef/>
      </w:r>
      <w:r>
        <w:t xml:space="preserve"> </w:t>
      </w:r>
      <w:r w:rsidRPr="0047393C">
        <w:t>DDEP06-03 - Hecatomb</w:t>
      </w:r>
    </w:p>
    <w:p w14:paraId="3D51102D" w14:textId="4790E71A" w:rsidR="008D7E6B" w:rsidRPr="008D7E6B" w:rsidRDefault="008D7E6B">
      <w:pPr>
        <w:pStyle w:val="af4"/>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25716" w14:textId="77777777" w:rsidR="00844ECB" w:rsidRDefault="001C0F65">
    <w:pPr>
      <w:pStyle w:val="a6"/>
    </w:pPr>
    <w:r>
      <w:rPr>
        <w:noProof/>
      </w:rPr>
      <w:pict w14:anchorId="4407FF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0;margin-top:0;width:612pt;height:11in;z-index:-251657216;mso-position-horizontal:center;mso-position-horizontal-relative:margin;mso-position-vertical:center;mso-position-vertical-relative:margin"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5E6A3" w14:textId="77777777" w:rsidR="00844ECB" w:rsidRDefault="001C0F65">
    <w:pPr>
      <w:pStyle w:val="a6"/>
    </w:pPr>
    <w:r>
      <w:rPr>
        <w:noProof/>
      </w:rPr>
      <w:pict w14:anchorId="01DFA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63469" w14:textId="77777777" w:rsidR="00844ECB" w:rsidRDefault="001C0F65">
    <w:pPr>
      <w:pStyle w:val="a6"/>
    </w:pPr>
    <w:r>
      <w:rPr>
        <w:noProof/>
      </w:rPr>
      <w:pict w14:anchorId="7C6471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0;margin-top:0;width:612pt;height:11in;z-index:-251658240;mso-position-horizontal:center;mso-position-horizontal-relative:margin;mso-position-vertical:center;mso-position-vertical-relative:margin" o:allowincell="f">
          <v:imagedata r:id="rId1" o:title="Background"/>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633"/>
    <w:rsid w:val="000058FF"/>
    <w:rsid w:val="00005C1C"/>
    <w:rsid w:val="0000645A"/>
    <w:rsid w:val="00022F03"/>
    <w:rsid w:val="00036198"/>
    <w:rsid w:val="000459D5"/>
    <w:rsid w:val="0006444A"/>
    <w:rsid w:val="000B222E"/>
    <w:rsid w:val="000E7FCC"/>
    <w:rsid w:val="00114ED1"/>
    <w:rsid w:val="00125329"/>
    <w:rsid w:val="00127791"/>
    <w:rsid w:val="00177633"/>
    <w:rsid w:val="001954B5"/>
    <w:rsid w:val="001A33B1"/>
    <w:rsid w:val="001C4983"/>
    <w:rsid w:val="001E12B9"/>
    <w:rsid w:val="001E3E12"/>
    <w:rsid w:val="00203EEA"/>
    <w:rsid w:val="002065CF"/>
    <w:rsid w:val="00233FFA"/>
    <w:rsid w:val="00257FC1"/>
    <w:rsid w:val="002959F2"/>
    <w:rsid w:val="002B2CA9"/>
    <w:rsid w:val="002B381E"/>
    <w:rsid w:val="002C1D3F"/>
    <w:rsid w:val="002F345D"/>
    <w:rsid w:val="00305B1A"/>
    <w:rsid w:val="00341604"/>
    <w:rsid w:val="00356269"/>
    <w:rsid w:val="00373AF5"/>
    <w:rsid w:val="003E02CD"/>
    <w:rsid w:val="00403032"/>
    <w:rsid w:val="0040503B"/>
    <w:rsid w:val="00446644"/>
    <w:rsid w:val="00481465"/>
    <w:rsid w:val="004B22B7"/>
    <w:rsid w:val="004B37C7"/>
    <w:rsid w:val="004D5369"/>
    <w:rsid w:val="00516EB1"/>
    <w:rsid w:val="005408DE"/>
    <w:rsid w:val="005519B9"/>
    <w:rsid w:val="005639F1"/>
    <w:rsid w:val="00565AA4"/>
    <w:rsid w:val="00577176"/>
    <w:rsid w:val="00584CBF"/>
    <w:rsid w:val="005A08CE"/>
    <w:rsid w:val="005C5903"/>
    <w:rsid w:val="005F71CA"/>
    <w:rsid w:val="0063022E"/>
    <w:rsid w:val="006308C8"/>
    <w:rsid w:val="006B2DE2"/>
    <w:rsid w:val="006B410D"/>
    <w:rsid w:val="006B6AFF"/>
    <w:rsid w:val="006C3945"/>
    <w:rsid w:val="006F1E4E"/>
    <w:rsid w:val="007613DF"/>
    <w:rsid w:val="007658E9"/>
    <w:rsid w:val="007D4318"/>
    <w:rsid w:val="0081013F"/>
    <w:rsid w:val="008156EA"/>
    <w:rsid w:val="00837E06"/>
    <w:rsid w:val="00844ECB"/>
    <w:rsid w:val="00853C5D"/>
    <w:rsid w:val="00857AD3"/>
    <w:rsid w:val="00874755"/>
    <w:rsid w:val="00885F78"/>
    <w:rsid w:val="0089294E"/>
    <w:rsid w:val="0089513E"/>
    <w:rsid w:val="00895E1A"/>
    <w:rsid w:val="008B23CE"/>
    <w:rsid w:val="008B5B06"/>
    <w:rsid w:val="008C21FE"/>
    <w:rsid w:val="008D7E6B"/>
    <w:rsid w:val="008F712C"/>
    <w:rsid w:val="0091610F"/>
    <w:rsid w:val="009658B8"/>
    <w:rsid w:val="009802B8"/>
    <w:rsid w:val="00982ABE"/>
    <w:rsid w:val="00990E37"/>
    <w:rsid w:val="00994CF1"/>
    <w:rsid w:val="009B2EAF"/>
    <w:rsid w:val="009D00DA"/>
    <w:rsid w:val="009D43AF"/>
    <w:rsid w:val="00A00670"/>
    <w:rsid w:val="00A06D4A"/>
    <w:rsid w:val="00A27420"/>
    <w:rsid w:val="00A7533C"/>
    <w:rsid w:val="00A96E41"/>
    <w:rsid w:val="00AB4225"/>
    <w:rsid w:val="00AD193A"/>
    <w:rsid w:val="00AE7CA5"/>
    <w:rsid w:val="00B25F0B"/>
    <w:rsid w:val="00B3346C"/>
    <w:rsid w:val="00B407E7"/>
    <w:rsid w:val="00B42C2D"/>
    <w:rsid w:val="00B57790"/>
    <w:rsid w:val="00B8685D"/>
    <w:rsid w:val="00B918F3"/>
    <w:rsid w:val="00B92C7F"/>
    <w:rsid w:val="00BA4913"/>
    <w:rsid w:val="00BA79A8"/>
    <w:rsid w:val="00BC46DB"/>
    <w:rsid w:val="00C14CF4"/>
    <w:rsid w:val="00C30438"/>
    <w:rsid w:val="00C42C9F"/>
    <w:rsid w:val="00C65920"/>
    <w:rsid w:val="00CC4B94"/>
    <w:rsid w:val="00CC619D"/>
    <w:rsid w:val="00CD1A84"/>
    <w:rsid w:val="00CE429F"/>
    <w:rsid w:val="00D31396"/>
    <w:rsid w:val="00D4335F"/>
    <w:rsid w:val="00D71FDF"/>
    <w:rsid w:val="00D9765D"/>
    <w:rsid w:val="00DA1D20"/>
    <w:rsid w:val="00DA6107"/>
    <w:rsid w:val="00DD2EED"/>
    <w:rsid w:val="00DE6EE4"/>
    <w:rsid w:val="00DF41AA"/>
    <w:rsid w:val="00E10F2A"/>
    <w:rsid w:val="00E2659F"/>
    <w:rsid w:val="00E319A6"/>
    <w:rsid w:val="00E74363"/>
    <w:rsid w:val="00E82E8E"/>
    <w:rsid w:val="00E90819"/>
    <w:rsid w:val="00EC406F"/>
    <w:rsid w:val="00EC49A6"/>
    <w:rsid w:val="00F25428"/>
    <w:rsid w:val="00F5385A"/>
    <w:rsid w:val="00F570E0"/>
    <w:rsid w:val="00FC0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778BDAD"/>
  <w15:chartTrackingRefBased/>
  <w15:docId w15:val="{287F8B51-C1B2-45EA-A246-26A535C3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A1D20"/>
    <w:rPr>
      <w:rFonts w:ascii="Bookmania" w:hAnsi="Bookmania"/>
      <w:sz w:val="18"/>
    </w:rPr>
  </w:style>
  <w:style w:type="paragraph" w:styleId="1">
    <w:name w:val="heading 1"/>
    <w:basedOn w:val="PHBSubHeaderGold"/>
    <w:next w:val="a"/>
    <w:link w:val="10"/>
    <w:uiPriority w:val="9"/>
    <w:qFormat/>
    <w:rsid w:val="00177633"/>
    <w:pPr>
      <w:outlineLvl w:val="0"/>
    </w:pPr>
  </w:style>
  <w:style w:type="paragraph" w:styleId="2">
    <w:name w:val="heading 2"/>
    <w:basedOn w:val="PHBSmallHeader"/>
    <w:next w:val="a"/>
    <w:link w:val="20"/>
    <w:uiPriority w:val="9"/>
    <w:unhideWhenUsed/>
    <w:qFormat/>
    <w:rsid w:val="00177633"/>
    <w:pPr>
      <w:outlineLvl w:val="1"/>
    </w:p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177633"/>
    <w:rPr>
      <w:rFonts w:ascii="MrsEavesSmallCaps" w:hAnsi="MrsEavesSmallCaps"/>
      <w:color w:val="53170D"/>
      <w:sz w:val="32"/>
    </w:rPr>
  </w:style>
  <w:style w:type="character" w:customStyle="1" w:styleId="20">
    <w:name w:val="Заголовок 2 Знак"/>
    <w:basedOn w:val="a0"/>
    <w:link w:val="2"/>
    <w:uiPriority w:val="9"/>
    <w:rsid w:val="00177633"/>
    <w:rPr>
      <w:rFonts w:ascii="MrsEavesSmallCaps" w:hAnsi="MrsEavesSmallCaps"/>
      <w:color w:val="53170D"/>
      <w:sz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PHBTitle"/>
    <w:link w:val="PHBRegularChar"/>
    <w:qFormat/>
    <w:rsid w:val="00565AA4"/>
    <w:pPr>
      <w:tabs>
        <w:tab w:val="left" w:pos="360"/>
      </w:tabs>
      <w:spacing w:before="80" w:after="120"/>
    </w:pPr>
    <w:rPr>
      <w:rFonts w:ascii="Bookmania" w:hAnsi="Bookmania"/>
      <w:color w:val="000000" w:themeColor="text1"/>
      <w:sz w:val="18"/>
    </w:rPr>
  </w:style>
  <w:style w:type="paragraph" w:customStyle="1" w:styleId="PHBHeader">
    <w:name w:val="PHB Header"/>
    <w:basedOn w:val="PHBTitle"/>
    <w:next w:val="PHBRegular"/>
    <w:link w:val="PHBHeaderChar"/>
    <w:qFormat/>
    <w:rsid w:val="00177633"/>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565AA4"/>
    <w:rPr>
      <w:rFonts w:ascii="Bookmania" w:hAnsi="Bookmania"/>
      <w:color w:val="000000" w:themeColor="text1"/>
      <w:sz w:val="1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177633"/>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spacing w:after="0"/>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pPr>
      <w:spacing w:before="0"/>
    </w:pPr>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spacing w:before="0"/>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tabs>
        <w:tab w:val="clear" w:pos="360"/>
      </w:tabs>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7D4318"/>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7D4318"/>
    <w:rPr>
      <w:rFonts w:ascii="Scala Sans" w:eastAsiaTheme="majorEastAsia" w:hAnsi="Scala Sans" w:cstheme="majorBidi"/>
      <w:b/>
      <w:iCs/>
      <w:sz w:val="18"/>
    </w:rPr>
  </w:style>
  <w:style w:type="character" w:styleId="ab">
    <w:name w:val="Book Title"/>
    <w:basedOn w:val="a0"/>
    <w:uiPriority w:val="33"/>
    <w:qFormat/>
    <w:rsid w:val="00177633"/>
    <w:rPr>
      <w:b/>
      <w:bCs/>
      <w:i/>
      <w:iCs/>
      <w:spacing w:val="5"/>
    </w:rPr>
  </w:style>
  <w:style w:type="paragraph" w:styleId="ac">
    <w:name w:val="TOC Heading"/>
    <w:basedOn w:val="1"/>
    <w:next w:val="a"/>
    <w:uiPriority w:val="39"/>
    <w:unhideWhenUsed/>
    <w:qFormat/>
    <w:rsid w:val="00177633"/>
    <w:pPr>
      <w:spacing w:before="240" w:after="0"/>
      <w:outlineLvl w:val="9"/>
    </w:pPr>
    <w:rPr>
      <w:rFonts w:ascii="Palatino Linotype" w:hAnsi="Palatino Linotype" w:cstheme="minorHAnsi"/>
      <w:b/>
      <w:color w:val="auto"/>
      <w:sz w:val="36"/>
      <w:lang w:eastAsia="uk-UA"/>
    </w:rPr>
  </w:style>
  <w:style w:type="paragraph" w:styleId="11">
    <w:name w:val="toc 1"/>
    <w:basedOn w:val="a"/>
    <w:next w:val="a"/>
    <w:autoRedefine/>
    <w:uiPriority w:val="39"/>
    <w:unhideWhenUsed/>
    <w:rsid w:val="00177633"/>
    <w:pPr>
      <w:spacing w:after="100"/>
    </w:pPr>
    <w:rPr>
      <w:rFonts w:asciiTheme="minorHAnsi" w:hAnsiTheme="minorHAnsi"/>
      <w:sz w:val="22"/>
      <w:szCs w:val="22"/>
      <w:lang w:val="uk-UA"/>
    </w:rPr>
  </w:style>
  <w:style w:type="paragraph" w:styleId="21">
    <w:name w:val="toc 2"/>
    <w:basedOn w:val="a"/>
    <w:next w:val="a"/>
    <w:autoRedefine/>
    <w:uiPriority w:val="39"/>
    <w:unhideWhenUsed/>
    <w:rsid w:val="00177633"/>
    <w:pPr>
      <w:spacing w:after="100"/>
      <w:ind w:left="220"/>
    </w:pPr>
    <w:rPr>
      <w:rFonts w:asciiTheme="minorHAnsi" w:hAnsiTheme="minorHAnsi"/>
      <w:sz w:val="22"/>
      <w:szCs w:val="22"/>
      <w:lang w:val="uk-UA"/>
    </w:rPr>
  </w:style>
  <w:style w:type="character" w:styleId="ad">
    <w:name w:val="Hyperlink"/>
    <w:basedOn w:val="a0"/>
    <w:uiPriority w:val="99"/>
    <w:unhideWhenUsed/>
    <w:rsid w:val="00177633"/>
    <w:rPr>
      <w:color w:val="0563C1" w:themeColor="hyperlink"/>
      <w:u w:val="single"/>
    </w:rPr>
  </w:style>
  <w:style w:type="paragraph" w:styleId="31">
    <w:name w:val="toc 3"/>
    <w:basedOn w:val="a"/>
    <w:next w:val="a"/>
    <w:autoRedefine/>
    <w:uiPriority w:val="39"/>
    <w:unhideWhenUsed/>
    <w:rsid w:val="00177633"/>
    <w:pPr>
      <w:spacing w:after="100"/>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177633"/>
    <w:pPr>
      <w:spacing w:after="100"/>
      <w:ind w:left="660"/>
    </w:pPr>
    <w:rPr>
      <w:rFonts w:asciiTheme="minorHAnsi" w:eastAsiaTheme="minorEastAsia" w:hAnsiTheme="minorHAnsi"/>
      <w:sz w:val="22"/>
      <w:szCs w:val="22"/>
      <w:lang w:val="uk-UA" w:eastAsia="uk-UA"/>
    </w:rPr>
  </w:style>
  <w:style w:type="paragraph" w:styleId="5">
    <w:name w:val="toc 5"/>
    <w:basedOn w:val="a"/>
    <w:next w:val="a"/>
    <w:autoRedefine/>
    <w:uiPriority w:val="39"/>
    <w:unhideWhenUsed/>
    <w:rsid w:val="00177633"/>
    <w:pPr>
      <w:spacing w:after="100"/>
      <w:ind w:left="880"/>
    </w:pPr>
    <w:rPr>
      <w:rFonts w:asciiTheme="minorHAnsi" w:eastAsiaTheme="minorEastAsia" w:hAnsiTheme="minorHAnsi"/>
      <w:sz w:val="22"/>
      <w:szCs w:val="22"/>
      <w:lang w:val="uk-UA" w:eastAsia="uk-UA"/>
    </w:rPr>
  </w:style>
  <w:style w:type="paragraph" w:styleId="6">
    <w:name w:val="toc 6"/>
    <w:basedOn w:val="a"/>
    <w:next w:val="a"/>
    <w:autoRedefine/>
    <w:uiPriority w:val="39"/>
    <w:unhideWhenUsed/>
    <w:rsid w:val="00177633"/>
    <w:pPr>
      <w:spacing w:after="100"/>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177633"/>
    <w:pPr>
      <w:spacing w:after="100"/>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177633"/>
    <w:pPr>
      <w:spacing w:after="100"/>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177633"/>
    <w:pPr>
      <w:spacing w:after="100"/>
      <w:ind w:left="1760"/>
    </w:pPr>
    <w:rPr>
      <w:rFonts w:asciiTheme="minorHAnsi" w:eastAsiaTheme="minorEastAsia" w:hAnsiTheme="minorHAnsi"/>
      <w:sz w:val="22"/>
      <w:szCs w:val="22"/>
      <w:lang w:val="uk-UA" w:eastAsia="uk-UA"/>
    </w:rPr>
  </w:style>
  <w:style w:type="character" w:customStyle="1" w:styleId="12">
    <w:name w:val="Незакрита згадка1"/>
    <w:basedOn w:val="a0"/>
    <w:uiPriority w:val="99"/>
    <w:semiHidden/>
    <w:unhideWhenUsed/>
    <w:rsid w:val="00177633"/>
    <w:rPr>
      <w:color w:val="808080"/>
      <w:shd w:val="clear" w:color="auto" w:fill="E6E6E6"/>
    </w:rPr>
  </w:style>
  <w:style w:type="paragraph" w:styleId="ae">
    <w:name w:val="Balloon Text"/>
    <w:basedOn w:val="a"/>
    <w:link w:val="af"/>
    <w:uiPriority w:val="99"/>
    <w:semiHidden/>
    <w:unhideWhenUsed/>
    <w:rsid w:val="00177633"/>
    <w:rPr>
      <w:rFonts w:ascii="Tahoma" w:hAnsi="Tahoma" w:cs="Tahoma"/>
      <w:sz w:val="16"/>
      <w:szCs w:val="16"/>
      <w:lang w:val="uk-UA"/>
    </w:rPr>
  </w:style>
  <w:style w:type="character" w:customStyle="1" w:styleId="af">
    <w:name w:val="Текст у виносці Знак"/>
    <w:basedOn w:val="a0"/>
    <w:link w:val="ae"/>
    <w:uiPriority w:val="99"/>
    <w:semiHidden/>
    <w:rsid w:val="00177633"/>
    <w:rPr>
      <w:rFonts w:ascii="Tahoma" w:hAnsi="Tahoma" w:cs="Tahoma"/>
      <w:sz w:val="16"/>
      <w:szCs w:val="16"/>
      <w:lang w:val="uk-UA"/>
    </w:rPr>
  </w:style>
  <w:style w:type="paragraph" w:styleId="af0">
    <w:name w:val="endnote text"/>
    <w:basedOn w:val="a"/>
    <w:link w:val="af1"/>
    <w:uiPriority w:val="99"/>
    <w:unhideWhenUsed/>
    <w:rsid w:val="00177633"/>
    <w:rPr>
      <w:rFonts w:asciiTheme="minorHAnsi" w:hAnsiTheme="minorHAnsi"/>
      <w:sz w:val="20"/>
      <w:szCs w:val="20"/>
      <w:lang w:val="uk-UA"/>
    </w:rPr>
  </w:style>
  <w:style w:type="character" w:customStyle="1" w:styleId="af1">
    <w:name w:val="Текст кінцевої виноски Знак"/>
    <w:basedOn w:val="a0"/>
    <w:link w:val="af0"/>
    <w:uiPriority w:val="99"/>
    <w:rsid w:val="00177633"/>
    <w:rPr>
      <w:rFonts w:asciiTheme="minorHAnsi" w:hAnsiTheme="minorHAnsi"/>
      <w:sz w:val="20"/>
      <w:szCs w:val="20"/>
      <w:lang w:val="uk-UA"/>
    </w:rPr>
  </w:style>
  <w:style w:type="character" w:styleId="af2">
    <w:name w:val="endnote reference"/>
    <w:basedOn w:val="a0"/>
    <w:uiPriority w:val="99"/>
    <w:semiHidden/>
    <w:unhideWhenUsed/>
    <w:rsid w:val="00177633"/>
    <w:rPr>
      <w:vertAlign w:val="superscript"/>
    </w:rPr>
  </w:style>
  <w:style w:type="character" w:styleId="af3">
    <w:name w:val="Unresolved Mention"/>
    <w:basedOn w:val="a0"/>
    <w:uiPriority w:val="99"/>
    <w:semiHidden/>
    <w:unhideWhenUsed/>
    <w:rsid w:val="00177633"/>
    <w:rPr>
      <w:color w:val="808080"/>
      <w:shd w:val="clear" w:color="auto" w:fill="E6E6E6"/>
    </w:rPr>
  </w:style>
  <w:style w:type="paragraph" w:styleId="af4">
    <w:name w:val="footnote text"/>
    <w:basedOn w:val="a"/>
    <w:link w:val="af5"/>
    <w:uiPriority w:val="99"/>
    <w:unhideWhenUsed/>
    <w:rsid w:val="00177633"/>
    <w:rPr>
      <w:rFonts w:asciiTheme="minorHAnsi" w:hAnsiTheme="minorHAnsi"/>
      <w:sz w:val="20"/>
      <w:szCs w:val="20"/>
      <w:lang w:val="uk-UA"/>
    </w:rPr>
  </w:style>
  <w:style w:type="character" w:customStyle="1" w:styleId="af5">
    <w:name w:val="Текст виноски Знак"/>
    <w:basedOn w:val="a0"/>
    <w:link w:val="af4"/>
    <w:uiPriority w:val="99"/>
    <w:rsid w:val="00177633"/>
    <w:rPr>
      <w:rFonts w:asciiTheme="minorHAnsi" w:hAnsiTheme="minorHAnsi"/>
      <w:sz w:val="20"/>
      <w:szCs w:val="20"/>
      <w:lang w:val="uk-UA"/>
    </w:rPr>
  </w:style>
  <w:style w:type="character" w:styleId="af6">
    <w:name w:val="footnote reference"/>
    <w:basedOn w:val="a0"/>
    <w:uiPriority w:val="99"/>
    <w:semiHidden/>
    <w:unhideWhenUsed/>
    <w:rsid w:val="00177633"/>
    <w:rPr>
      <w:vertAlign w:val="superscript"/>
    </w:rPr>
  </w:style>
  <w:style w:type="paragraph" w:styleId="af7">
    <w:name w:val="Subtitle"/>
    <w:basedOn w:val="a"/>
    <w:next w:val="a"/>
    <w:link w:val="af8"/>
    <w:uiPriority w:val="11"/>
    <w:qFormat/>
    <w:rsid w:val="00B8685D"/>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af8">
    <w:name w:val="Підзаголовок Знак"/>
    <w:basedOn w:val="a0"/>
    <w:link w:val="af7"/>
    <w:uiPriority w:val="11"/>
    <w:rsid w:val="00B8685D"/>
    <w:rPr>
      <w:rFonts w:asciiTheme="minorHAnsi" w:eastAsiaTheme="minorEastAsia" w:hAnsiTheme="minorHAns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mailto:a.v.palikhov@hotmail.com" TargetMode="External"/><Relationship Id="rId12" Type="http://schemas.openxmlformats.org/officeDocument/2006/relationships/footer" Target="footer3.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Anton\OneDrive\TRPG\ZZ_TOOLS\Adventurers%20League%20Online\My%20work%20in%20AL\Word%20Template\DD-Ful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47B749C-6872-49D4-A70C-5597D4B1C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DD-Full-Template</Template>
  <TotalTime>0</TotalTime>
  <Pages>90</Pages>
  <Words>233000</Words>
  <Characters>132810</Characters>
  <Application>Microsoft Office Word</Application>
  <DocSecurity>0</DocSecurity>
  <Lines>1106</Lines>
  <Paragraphs>730</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365080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2</cp:revision>
  <cp:lastPrinted>2018-03-31T08:41:00Z</cp:lastPrinted>
  <dcterms:created xsi:type="dcterms:W3CDTF">2018-03-31T08:42:00Z</dcterms:created>
  <dcterms:modified xsi:type="dcterms:W3CDTF">2018-03-31T08:42:00Z</dcterms:modified>
</cp:coreProperties>
</file>