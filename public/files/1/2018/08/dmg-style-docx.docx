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BB5" w:rsidRDefault="00427A15" w:rsidP="00B94390">
      <w:pPr>
        <w:pStyle w:val="DDHeader"/>
      </w:pPr>
      <w:r>
        <w:t></w:t>
      </w:r>
      <w:r>
        <w:t></w:t>
      </w:r>
      <w:bookmarkStart w:id="0" w:name="_GoBack"/>
      <w:bookmarkEnd w:id="0"/>
      <w:r>
        <w:t></w:t>
      </w:r>
      <w:r>
        <w:t></w:t>
      </w:r>
      <w:r w:rsidR="00516D5F">
        <w:t></w:t>
      </w:r>
      <w:r w:rsidR="00516D5F">
        <w:t></w:t>
      </w:r>
      <w:r w:rsidR="00516D5F">
        <w:t></w:t>
      </w:r>
      <w:r w:rsidR="00516D5F">
        <w:t></w:t>
      </w:r>
      <w:r w:rsidR="00516D5F">
        <w:t></w:t>
      </w:r>
      <w:r w:rsidR="00516D5F">
        <w:t></w:t>
      </w:r>
      <w:r w:rsidR="00516D5F">
        <w:t></w:t>
      </w:r>
      <w:r w:rsidR="00516D5F">
        <w:t></w:t>
      </w:r>
      <w:r w:rsidR="00516D5F">
        <w:t></w:t>
      </w:r>
      <w:r>
        <w:t></w:t>
      </w:r>
      <w:r>
        <w:t></w:t>
      </w:r>
      <w:r>
        <w:t></w:t>
      </w:r>
      <w:r>
        <w:t></w:t>
      </w:r>
      <w:r>
        <w:t></w:t>
      </w:r>
      <w:r>
        <w:t></w:t>
      </w:r>
      <w:r>
        <w:t></w:t>
      </w:r>
      <w:r>
        <w:t></w:t>
      </w:r>
    </w:p>
    <w:p w:rsidR="005724B6" w:rsidRPr="006B383B" w:rsidRDefault="005724B6" w:rsidP="006B383B">
      <w:pPr>
        <w:pStyle w:val="DDRegular"/>
      </w:pPr>
      <w:r w:rsidRPr="006B383B">
        <w:t xml:space="preserve">First, please install the WotC-Style Fonts, which will allow you to see this document correctly. </w:t>
      </w:r>
      <w:hyperlink r:id="rId7" w:history="1">
        <w:r w:rsidR="006B383B" w:rsidRPr="006B383B">
          <w:rPr>
            <w:rStyle w:val="ae"/>
          </w:rPr>
          <w:t>Here are the requisite fonts and other materials.</w:t>
        </w:r>
      </w:hyperlink>
    </w:p>
    <w:p w:rsidR="0044228A" w:rsidRDefault="00D750C5" w:rsidP="00A01228">
      <w:pPr>
        <w:pStyle w:val="DDRegular"/>
      </w:pPr>
      <w:r>
        <w:t xml:space="preserve">   </w:t>
      </w:r>
      <w:r w:rsidR="0025211F">
        <w:t>The background color should normalize after you save it as a PDF.</w:t>
      </w:r>
    </w:p>
    <w:p w:rsidR="00D750C5" w:rsidRDefault="00D750C5" w:rsidP="00D750C5">
      <w:pPr>
        <w:pStyle w:val="PHBTitle"/>
      </w:pPr>
      <w:r>
        <w:t></w:t>
      </w:r>
      <w:r>
        <w:t></w:t>
      </w:r>
      <w:r>
        <w:t></w:t>
      </w:r>
      <w:r>
        <w:t></w:t>
      </w:r>
      <w:r>
        <w:t></w:t>
      </w:r>
      <w:r>
        <w:t></w:t>
      </w:r>
      <w:r>
        <w:t></w:t>
      </w:r>
      <w:r>
        <w:t></w:t>
      </w:r>
      <w:r>
        <w:t></w:t>
      </w:r>
      <w:r>
        <w:t></w:t>
      </w:r>
      <w:r>
        <w:t></w:t>
      </w:r>
      <w:r>
        <w:t></w:t>
      </w:r>
      <w:r>
        <w:t></w:t>
      </w:r>
    </w:p>
    <w:p w:rsidR="00D750C5" w:rsidRPr="0067365D" w:rsidRDefault="00D750C5" w:rsidP="00D750C5">
      <w:pPr>
        <w:pStyle w:val="DDRegular"/>
      </w:pPr>
      <w:r>
        <w:t>This is used for chapter titles and such.</w:t>
      </w:r>
      <w:r w:rsidR="00536A26">
        <w:t xml:space="preserve"> Use the ‘Styles’ in the toolbar to easily alter text fonts.</w:t>
      </w:r>
    </w:p>
    <w:p w:rsidR="00D750C5" w:rsidRDefault="00D750C5" w:rsidP="00D750C5">
      <w:pPr>
        <w:pStyle w:val="DDHeader"/>
      </w:pPr>
      <w:r>
        <w:t>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Pr="0067365D" w:rsidRDefault="00D750C5" w:rsidP="00D750C5">
      <w:pPr>
        <w:pStyle w:val="DDRegular"/>
      </w:pPr>
      <w:r>
        <w:t>This is used for over-arching sections of a chapter.</w:t>
      </w:r>
    </w:p>
    <w:p w:rsidR="00D750C5" w:rsidRDefault="00D750C5" w:rsidP="00D750C5">
      <w:pPr>
        <w:pStyle w:val="DDSubHeaderGold"/>
      </w:pPr>
      <w:r>
        <w:t></w:t>
      </w:r>
      <w:r>
        <w:t></w:t>
      </w:r>
      <w:r>
        <w:t></w:t>
      </w:r>
      <w:r>
        <w:t>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Default="00D750C5" w:rsidP="00D750C5">
      <w:pPr>
        <w:pStyle w:val="DDRegular"/>
      </w:pPr>
      <w:r>
        <w:t>This is used for class features and subclass titles.</w:t>
      </w:r>
    </w:p>
    <w:p w:rsidR="00D750C5" w:rsidRDefault="00D750C5" w:rsidP="00D750C5">
      <w:pPr>
        <w:pStyle w:val="DDSmallHeader"/>
      </w:pPr>
      <w:r>
        <w:t></w:t>
      </w:r>
      <w:r>
        <w:t></w:t>
      </w:r>
      <w:r>
        <w:t></w:t>
      </w:r>
      <w:r>
        <w:t></w:t>
      </w:r>
      <w:r>
        <w:t></w:t>
      </w:r>
      <w:r>
        <w:t></w:t>
      </w:r>
      <w:r>
        <w:t>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Default="00D750C5" w:rsidP="00D750C5">
      <w:pPr>
        <w:pStyle w:val="DDRegular"/>
      </w:pPr>
      <w:r>
        <w:t>This is used for sub-class features.</w:t>
      </w:r>
    </w:p>
    <w:p w:rsidR="00D750C5" w:rsidRDefault="00D750C5" w:rsidP="00D750C5">
      <w:pPr>
        <w:pStyle w:val="DDRegular"/>
      </w:pPr>
      <w:r>
        <w:t xml:space="preserve">   The second paragraph in a block of text always has the first line indented by three spaces.</w:t>
      </w:r>
    </w:p>
    <w:p w:rsidR="00D750C5" w:rsidRDefault="00D750C5" w:rsidP="00A01228">
      <w:pPr>
        <w:pStyle w:val="DDRegular"/>
      </w:pPr>
    </w:p>
    <w:tbl>
      <w:tblPr>
        <w:tblStyle w:val="DMGTablePurple"/>
        <w:tblW w:w="0" w:type="auto"/>
        <w:tblInd w:w="108" w:type="dxa"/>
        <w:tblLook w:val="04A0" w:firstRow="1" w:lastRow="0" w:firstColumn="1" w:lastColumn="0" w:noHBand="0" w:noVBand="1"/>
      </w:tblPr>
      <w:tblGrid>
        <w:gridCol w:w="990"/>
        <w:gridCol w:w="3870"/>
      </w:tblGrid>
      <w:tr w:rsidR="0012143A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12143A" w:rsidRPr="00671825" w:rsidRDefault="0012143A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 xml:space="preserve">DMG Table – </w:t>
            </w:r>
            <w:r>
              <w:rPr>
                <w:b/>
              </w:rPr>
              <w:t>Purple</w:t>
            </w:r>
          </w:p>
        </w:tc>
      </w:tr>
      <w:tr w:rsidR="0012143A" w:rsidTr="009D2A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5724B6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Part 1 of the DMG, which</w:t>
            </w:r>
          </w:p>
        </w:tc>
      </w:tr>
      <w:tr w:rsidR="0012143A" w:rsidTr="009D2A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focuses on the creation of worlds.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A01228">
      <w:pPr>
        <w:pStyle w:val="DDRegular"/>
      </w:pPr>
    </w:p>
    <w:tbl>
      <w:tblPr>
        <w:tblStyle w:val="DMGTableRed"/>
        <w:tblW w:w="0" w:type="auto"/>
        <w:tblInd w:w="108" w:type="dxa"/>
        <w:tblLook w:val="04A0" w:firstRow="1" w:lastRow="0" w:firstColumn="1" w:lastColumn="0" w:noHBand="0" w:noVBand="1"/>
      </w:tblPr>
      <w:tblGrid>
        <w:gridCol w:w="990"/>
        <w:gridCol w:w="3870"/>
      </w:tblGrid>
      <w:tr w:rsidR="00671825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671825" w:rsidRPr="00671825" w:rsidRDefault="00671825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>DMG Table – Red</w:t>
            </w:r>
          </w:p>
        </w:tc>
      </w:tr>
      <w:tr w:rsidR="00671825" w:rsidTr="005724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671825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671825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Part 2 of the DMG, which</w:t>
            </w:r>
          </w:p>
        </w:tc>
      </w:tr>
      <w:tr w:rsidR="0012143A" w:rsidTr="006B3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focuses on the creation of adventures.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44228A"/>
    <w:tbl>
      <w:tblPr>
        <w:tblStyle w:val="DMGTable-Gray"/>
        <w:tblW w:w="0" w:type="auto"/>
        <w:tblInd w:w="108" w:type="dxa"/>
        <w:tblLook w:val="04A0" w:firstRow="1" w:lastRow="0" w:firstColumn="1" w:lastColumn="0" w:noHBand="0" w:noVBand="1"/>
      </w:tblPr>
      <w:tblGrid>
        <w:gridCol w:w="990"/>
        <w:gridCol w:w="3870"/>
      </w:tblGrid>
      <w:tr w:rsidR="0012143A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12143A" w:rsidRPr="00671825" w:rsidRDefault="0012143A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 xml:space="preserve">DMG Table – </w:t>
            </w:r>
            <w:r>
              <w:rPr>
                <w:b/>
              </w:rPr>
              <w:t>Gray</w:t>
            </w:r>
          </w:p>
        </w:tc>
      </w:tr>
      <w:tr w:rsidR="0012143A" w:rsidTr="005724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the Appendices of the DMG.</w:t>
            </w:r>
          </w:p>
        </w:tc>
      </w:tr>
      <w:tr w:rsidR="0012143A" w:rsidTr="006B3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44228A"/>
    <w:p w:rsidR="0012143A" w:rsidRDefault="0012143A" w:rsidP="0044228A"/>
    <w:p w:rsidR="00D71D57" w:rsidRDefault="0044228A" w:rsidP="0095702B">
      <w:pPr>
        <w:pStyle w:val="DDSmallHeader"/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68992" behindDoc="1" locked="0" layoutInCell="1" allowOverlap="1" wp14:anchorId="73F780C7" wp14:editId="7914368B">
                <wp:simplePos x="0" y="0"/>
                <wp:positionH relativeFrom="column">
                  <wp:posOffset>-87187</wp:posOffset>
                </wp:positionH>
                <wp:positionV relativeFrom="paragraph">
                  <wp:posOffset>51095</wp:posOffset>
                </wp:positionV>
                <wp:extent cx="3100070" cy="786810"/>
                <wp:effectExtent l="76200" t="114300" r="100330" b="12763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0070" cy="786810"/>
                          <a:chOff x="-8626" y="-1"/>
                          <a:chExt cx="3025876" cy="1966823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10" name="Straight Arrow Connector 10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Arrow Connector 11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E6DBEF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626" y="2"/>
                            <a:ext cx="3008523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D022B" w:rsidRPr="00674494" w:rsidRDefault="004D022B" w:rsidP="00C04A69">
                              <w:pPr>
                                <w:pStyle w:val="DDSidebarHeader"/>
                              </w:pPr>
                              <w:r>
                                <w:t xml:space="preserve">DMG Sidebar </w:t>
                              </w:r>
                              <w:r w:rsidR="00671825">
                                <w:t>–</w:t>
                              </w:r>
                              <w:r>
                                <w:t xml:space="preserve"> Purple (11 pt. Font)</w:t>
                              </w:r>
                            </w:p>
                            <w:p w:rsidR="004D022B" w:rsidRPr="00674494" w:rsidRDefault="004D022B" w:rsidP="004D022B">
                              <w:pPr>
                                <w:pStyle w:val="DDRegular"/>
                                <w:rPr>
                                  <w:rFonts w:ascii="Scaly Sans" w:hAnsi="Scaly Sans"/>
                                  <w:szCs w:val="18"/>
                                </w:rPr>
                              </w:pPr>
                              <w:r>
                                <w:rPr>
                                  <w:rFonts w:ascii="Scaly Sans" w:hAnsi="Scaly Sans"/>
                                  <w:szCs w:val="18"/>
                                </w:rP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4D022B" w:rsidRDefault="004D022B" w:rsidP="004D022B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780C7" id="Group 8" o:spid="_x0000_s1026" style="position:absolute;margin-left:-6.85pt;margin-top:4pt;width:244.1pt;height:61.95pt;z-index:-251647488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">
                <v:group id="Group 9" o:spid="_x0000_s1027" style="position:absolute;left:-86;width:30258;height:19667" coordorigin="-86" coordsize="30258,19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SJLcUAAADaAAAADwAAAGRycy9kb3ducmV2LnhtbESPT2vCQBTE7wW/w/KE&#10;3uomSkuNrhJCLT2EQlUQb4/sMwlm34bsNn++fbdQ6HGYmd8w2/1oGtFT52rLCuJFBIK4sLrmUsH5&#10;dHh6BeE8ssbGMimYyMF+N3vYYqLtwF/UH30pAoRdggoq79tESldUZNAtbEscvJvtDPogu1LqDocA&#10;N41cRtGLNFhzWKiwpayi4n78NgreBxzSVfzW5/dbNl1Pz5+XPCalHudjugHhafT/4b/2h1aw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LyUiS3FAAAA2gAA&#10;AA8AAAAAAAAAAAAAAAAAqgIAAGRycy9kb3ducmV2LnhtbFBLBQYAAAAABAAEAPoAAACcAw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" o:spid="_x0000_s1028" type="#_x0000_t32" style="position:absolute;left:-86;top:19583;width:3008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h1G8EAAADbAAAADwAAAGRycy9kb3ducmV2LnhtbESPwW7CQAxE70j9h5WReoNNekAhZUEI&#10;QVVuBfoBVtYkEVlvlHUh/fv6gNSbrRnPPK82Y+jMnYbURnaQzzMwxFX0LdcOvi+HWQEmCbLHLjI5&#10;+KUEm/XLZIWljw8+0f0stdEQTiU6aET60tpUNRQwzWNPrNo1DgFF16G2fsCHhofOvmXZwgZsWRsa&#10;7GnXUHU7/wQHxw/ZhrSXRe7z62G33Bf+iwvnXqfj9h2M0Cj/5uf1p1d8pddfdAC7/g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KHUbwQAAANsAAAAPAAAAAAAAAAAAAAAA&#10;AKECAABkcnMvZG93bnJldi54bWxQSwUGAAAAAAQABAD5AAAAjwMAAAAA&#10;" strokecolor="black [3200]" strokeweight="4.5pt">
                    <v:stroke startarrow="block" endarrow="block" joinstyle="miter"/>
                  </v:shape>
                  <v:shape id="Straight Arrow Connector 11" o:spid="_x0000_s1029" type="#_x0000_t32" style="position:absolute;left:86;top:86;width:300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mTQgL4AAADbAAAADwAAAGRycy9kb3ducmV2LnhtbERPzYrCMBC+C75DGGFvNu0epFajiOiy&#10;3tTdBxiasS02k9LMavftjSB4m4/vd5brwbXqRn1oPBvIkhQUceltw5WB35/9NAcVBNli65kM/FOA&#10;9Wo8WmJh/Z1PdDtLpWIIhwIN1CJdoXUoa3IYEt8RR+7ie4cSYV9p2+M9hrtWf6bpTDtsODbU2NG2&#10;pvJ6/nMGDl+ycWEns8xml/12vsvtkXNjPibDZgFKaJC3+OX+tnF+Bs9f4gF69Q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mZNCAvgAAANsAAAAPAAAAAAAAAAAAAAAAAKEC&#10;AABkcnMvZG93bnJldi54bWxQSwUGAAAAAAQABAD5AAAAjAMAAAAA&#10;" strokecolor="black [3200]" strokeweight="4.5pt">
                    <v:stroke startarrow="block" endarrow="block" joinstyle="miter"/>
                  </v:shape>
                  <v:rect id="Rectangle 12" o:spid="_x0000_s1030" style="position:absolute;left:86;width:30086;height:19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62IcAA&#10;AADbAAAADwAAAGRycy9kb3ducmV2LnhtbERPTWvCQBC9C/6HZYTezCahiKSuIoK2eNNI6XHITrPB&#10;7GzIbpP037tCobd5vM/Z7CbbioF63zhWkCUpCOLK6YZrBbfyuFyD8AFZY+uYFPySh912Pttgod3I&#10;FxquoRYxhH2BCkwIXSGlrwxZ9InriCP37XqLIcK+lrrHMYbbVuZpupIWG44NBjs6GKru1x+roD35&#10;98/s/LU+G2/Ma6ldua+cUi+Laf8GItAU/sV/7g8d5+fw/CUeILc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B62IcAAAADbAAAADwAAAAAAAAAAAAAAAACYAgAAZHJzL2Rvd25y&#10;ZXYueG1sUEsFBgAAAAAEAAQA9QAAAIUDAAAAAA==&#10;" fillcolor="#e6dbef" stroked="f" strokeweight="0">
                    <v:shadow on="t" color="black" opacity="26214f" origin=",-.5" offset="0,3pt"/>
                  </v: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86;width:30085;height:19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:rsidR="004D022B" w:rsidRPr="00674494" w:rsidRDefault="004D022B" w:rsidP="00C04A69">
                        <w:pPr>
                          <w:pStyle w:val="DDSidebarHeader"/>
                        </w:pPr>
                        <w:r>
                          <w:t xml:space="preserve">DMG Sidebar </w:t>
                        </w:r>
                        <w:r w:rsidR="00671825">
                          <w:t>–</w:t>
                        </w:r>
                        <w:r>
                          <w:t xml:space="preserve"> Purple (11 pt. Font)</w:t>
                        </w:r>
                      </w:p>
                      <w:p w:rsidR="004D022B" w:rsidRPr="00674494" w:rsidRDefault="004D022B" w:rsidP="004D022B">
                        <w:pPr>
                          <w:pStyle w:val="DDRegular"/>
                          <w:rPr>
                            <w:rFonts w:ascii="Scaly Sans" w:hAnsi="Scaly Sans"/>
                            <w:szCs w:val="18"/>
                          </w:rPr>
                        </w:pPr>
                        <w:r>
                          <w:rPr>
                            <w:rFonts w:ascii="Scaly Sans" w:hAnsi="Scaly Sans"/>
                            <w:szCs w:val="18"/>
                          </w:rP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4D022B" w:rsidRDefault="004D022B" w:rsidP="004D022B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D71D57" w:rsidRDefault="00D71D57" w:rsidP="0095702B">
      <w:pPr>
        <w:pStyle w:val="DDSmallHeader"/>
      </w:pPr>
    </w:p>
    <w:p w:rsidR="00D71D57" w:rsidRDefault="00D71D57" w:rsidP="0095702B">
      <w:pPr>
        <w:pStyle w:val="DDSmallHeader"/>
      </w:pPr>
    </w:p>
    <w:p w:rsidR="00427A15" w:rsidRDefault="00536A26" w:rsidP="001D21D7">
      <w:pPr>
        <w:pStyle w:val="DDSidebarText"/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2064" behindDoc="1" locked="0" layoutInCell="1" allowOverlap="1" wp14:anchorId="4C438FE1" wp14:editId="56F37D62">
                <wp:simplePos x="0" y="0"/>
                <wp:positionH relativeFrom="column">
                  <wp:posOffset>3464560</wp:posOffset>
                </wp:positionH>
                <wp:positionV relativeFrom="paragraph">
                  <wp:posOffset>-7870825</wp:posOffset>
                </wp:positionV>
                <wp:extent cx="3117850" cy="744220"/>
                <wp:effectExtent l="76200" t="114300" r="101600" b="13208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744220"/>
                          <a:chOff x="-8626" y="-1"/>
                          <a:chExt cx="3025876" cy="1966823"/>
                        </a:xfrm>
                      </wpg:grpSpPr>
                      <wpg:grpSp>
                        <wpg:cNvPr id="302" name="Group 302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303" name="Straight Arrow Connector 303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4" name="Straight Arrow Connector 304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Rectangle 305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151" y="2"/>
                            <a:ext cx="2991381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24B6" w:rsidRPr="00674494" w:rsidRDefault="005724B6" w:rsidP="005724B6">
                              <w:pPr>
                                <w:pStyle w:val="DDSidebarHeader"/>
                              </w:pPr>
                              <w:r>
                                <w:t>DMG Sidebar - Gray (11 pt. Font)</w:t>
                              </w:r>
                            </w:p>
                            <w:p w:rsidR="005724B6" w:rsidRPr="00674494" w:rsidRDefault="005724B6" w:rsidP="005724B6">
                              <w:pPr>
                                <w:pStyle w:val="DDSidebarText"/>
                              </w:pPr>
                              <w: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5724B6" w:rsidRDefault="005724B6" w:rsidP="005724B6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38FE1" id="Group 301" o:spid="_x0000_s1032" style="position:absolute;margin-left:272.8pt;margin-top:-619.75pt;width:245.5pt;height:58.6pt;z-index:-251644416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">
                <v:group id="Group 302" o:spid="_x0000_s1033" style="position:absolute;left:-86;width:30258;height:19667" coordorigin="-86" coordsize="30258,19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5ns9RxgAAANwA&#10;AAAPAAAAAAAAAAAAAAAAAKoCAABkcnMvZG93bnJldi54bWxQSwUGAAAAAAQABAD6AAAAnQMAAAAA&#10;">
                  <v:shape id="Straight Arrow Connector 303" o:spid="_x0000_s1034" type="#_x0000_t32" style="position:absolute;left:-86;top:19583;width:3008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gLQG8EAAADcAAAADwAAAGRycy9kb3ducmV2LnhtbESPwYrCQBBE7wv+w9CCt3USBclGRxHR&#10;RW/q+gFNpk2CmZ6Q6dX4946wsMeiql5Ri1XvGnWnLtSeDaTjBBRx4W3NpYHLz+4zAxUE2WLjmQw8&#10;KcBqOfhYYG79g090P0upIoRDjgYqkTbXOhQVOQxj3xJH7+o7hxJlV2rb4SPCXaMnSTLTDmuOCxW2&#10;tKmouJ1/nYHDt6xd2Mostel1t/naZvbImTGjYb+egxLq5T/8195bA9NkCu8z8Qjo5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AtAbwQAAANwAAAAPAAAAAAAAAAAAAAAA&#10;AKECAABkcnMvZG93bnJldi54bWxQSwUGAAAAAAQABAD5AAAAjwMAAAAA&#10;" strokecolor="black [3200]" strokeweight="4.5pt">
                    <v:stroke startarrow="block" endarrow="block" joinstyle="miter"/>
                  </v:shape>
                  <v:shape id="Straight Arrow Connector 304" o:spid="_x0000_s1035" type="#_x0000_t32" style="position:absolute;left:86;top:86;width:300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tIb8IAAADcAAAADwAAAGRycy9kb3ducmV2LnhtbESP3WrCQBSE7wu+w3IE7+omKhKjq4ho&#10;ae/qzwMcssckmD0bskdN374rFHo5zMw3zGrTu0Y9qAu1ZwPpOAFFXHhbc2ngcj68Z6CCIFtsPJOB&#10;HwqwWQ/eVphb/+QjPU5SqgjhkKOBSqTNtQ5FRQ7D2LfE0bv6zqFE2ZXadviMcNfoSZLMtcOa40KF&#10;Le0qKm6nuzPw9SFbF/YyT216PewW+8x+c2bMaNhvl6CEevkP/7U/rYFpMoPXmXgE9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etIb8IAAADcAAAADwAAAAAAAAAAAAAA&#10;AAChAgAAZHJzL2Rvd25yZXYueG1sUEsFBgAAAAAEAAQA+QAAAJADAAAAAA==&#10;" strokecolor="black [3200]" strokeweight="4.5pt">
                    <v:stroke startarrow="block" endarrow="block" joinstyle="miter"/>
                  </v:shape>
                  <v:rect id="Rectangle 305" o:spid="_x0000_s1036" style="position:absolute;left:86;width:30086;height:19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D66MUA&#10;AADcAAAADwAAAGRycy9kb3ducmV2LnhtbESPT4vCMBTE74LfITzBm6auu4tUo0hh3T0J/jno7dE8&#10;m2LzUpto67ffCAt7HGbmN8xi1dlKPKjxpWMFk3ECgjh3uuRCwfHwNZqB8AFZY+WYFDzJw2rZ7y0w&#10;1a7lHT32oRARwj5FBSaEOpXS54Ys+rGriaN3cY3FEGVTSN1gG+G2km9J8iktlhwXDNaUGcqv+7tV&#10;sG2n5/fsfqg260v2nFxP5vvmd0oNB916DiJQF/7Df+0frWCafMDrTDwC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cProxQAAANwAAAAPAAAAAAAAAAAAAAAAAJgCAABkcnMv&#10;ZG93bnJldi54bWxQSwUGAAAAAAQABAD1AAAAigMAAAAA&#10;" fillcolor="#ddd" stroked="f" strokeweight="0">
                    <v:shadow on="t" color="black" opacity="26214f" origin=",-.5" offset="0,3pt"/>
                  </v:rect>
                </v:group>
                <v:shape id="_x0000_s1037" type="#_x0000_t202" style="position:absolute;left:201;width:29914;height:19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  <v:textbox>
                    <w:txbxContent>
                      <w:p w:rsidR="005724B6" w:rsidRPr="00674494" w:rsidRDefault="005724B6" w:rsidP="005724B6">
                        <w:pPr>
                          <w:pStyle w:val="DDSidebarHeader"/>
                        </w:pPr>
                        <w:r>
                          <w:t>DMG Sidebar - Gray (11 pt. Font)</w:t>
                        </w:r>
                      </w:p>
                      <w:p w:rsidR="005724B6" w:rsidRPr="00674494" w:rsidRDefault="005724B6" w:rsidP="005724B6">
                        <w:pPr>
                          <w:pStyle w:val="DDSidebarText"/>
                        </w:pPr>
                        <w: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5724B6" w:rsidRDefault="005724B6" w:rsidP="005724B6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516D5F">
        <w:rPr>
          <w:rFonts w:ascii="Times New Roman" w:hAnsi="Times New Roman" w:cs="Times New Roman"/>
          <w:noProof/>
          <w:sz w:val="24"/>
          <w:lang w:val="uk-UA" w:eastAsia="uk-UA"/>
        </w:rPr>
        <mc:AlternateContent>
          <mc:Choice Requires="wps">
            <w:drawing>
              <wp:anchor distT="0" distB="0" distL="114300" distR="114300" simplePos="0" relativeHeight="251674112" behindDoc="0" locked="1" layoutInCell="1" allowOverlap="1" wp14:anchorId="2E6F2BDF" wp14:editId="79F2E0ED">
                <wp:simplePos x="0" y="0"/>
                <wp:positionH relativeFrom="page">
                  <wp:posOffset>704850</wp:posOffset>
                </wp:positionH>
                <wp:positionV relativeFrom="page">
                  <wp:posOffset>9777730</wp:posOffset>
                </wp:positionV>
                <wp:extent cx="2611120" cy="24892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12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6D5F" w:rsidRDefault="00516D5F" w:rsidP="00516D5F">
                            <w:pPr>
                              <w:pStyle w:val="a8"/>
                              <w:rPr>
                                <w:rFonts w:ascii="Bookinsanity" w:hAnsi="Bookinsanity"/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Bookinsanity" w:hAnsi="Bookinsanity"/>
                                <w:color w:val="404040" w:themeColor="text1" w:themeTint="BF"/>
                              </w:rPr>
                              <w:t>Art Credit</w:t>
                            </w:r>
                          </w:p>
                          <w:p w:rsidR="00516D5F" w:rsidRDefault="00516D5F" w:rsidP="00516D5F">
                            <w:pPr>
                              <w:pStyle w:val="a8"/>
                              <w:jc w:val="center"/>
                              <w:rPr>
                                <w:rFonts w:ascii="Bookinsanity" w:hAnsi="Bookinsanity"/>
                              </w:rPr>
                            </w:pPr>
                          </w:p>
                          <w:p w:rsidR="00516D5F" w:rsidRDefault="00516D5F" w:rsidP="00516D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2BDF" id="Text Box 324" o:spid="_x0000_s1038" type="#_x0000_t202" style="position:absolute;margin-left:55.5pt;margin-top:769.9pt;width:205.6pt;height:19.6pt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" filled="f" stroked="f" strokeweight=".5pt">
                <v:textbox>
                  <w:txbxContent>
                    <w:p w:rsidR="00516D5F" w:rsidRDefault="00516D5F" w:rsidP="00516D5F">
                      <w:pPr>
                        <w:pStyle w:val="a8"/>
                        <w:rPr>
                          <w:rFonts w:ascii="Bookinsanity" w:hAnsi="Bookinsanity"/>
                          <w:color w:val="404040" w:themeColor="text1" w:themeTint="BF"/>
                        </w:rPr>
                      </w:pPr>
                      <w:r>
                        <w:rPr>
                          <w:rFonts w:ascii="Bookinsanity" w:hAnsi="Bookinsanity"/>
                          <w:color w:val="404040" w:themeColor="text1" w:themeTint="BF"/>
                        </w:rPr>
                        <w:t>Art Credit</w:t>
                      </w:r>
                    </w:p>
                    <w:p w:rsidR="00516D5F" w:rsidRDefault="00516D5F" w:rsidP="00516D5F">
                      <w:pPr>
                        <w:pStyle w:val="a8"/>
                        <w:jc w:val="center"/>
                        <w:rPr>
                          <w:rFonts w:ascii="Bookinsanity" w:hAnsi="Bookinsanity"/>
                        </w:rPr>
                      </w:pPr>
                    </w:p>
                    <w:p w:rsidR="00516D5F" w:rsidRDefault="00516D5F" w:rsidP="00516D5F"/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4228A">
        <w:br w:type="column"/>
      </w:r>
    </w:p>
    <w:p w:rsidR="00427A15" w:rsidRDefault="00427A15" w:rsidP="0095702B">
      <w:pPr>
        <w:pStyle w:val="DDSmallHeader"/>
      </w:pPr>
    </w:p>
    <w:p w:rsidR="00AA0394" w:rsidRDefault="00AA0394" w:rsidP="0095702B">
      <w:pPr>
        <w:pStyle w:val="DDSmallHeader"/>
      </w:pPr>
    </w:p>
    <w:p w:rsidR="00427A15" w:rsidRDefault="00427A15" w:rsidP="0095702B">
      <w:pPr>
        <w:pStyle w:val="DDSmallHeader"/>
      </w:pPr>
    </w:p>
    <w:p w:rsidR="00427A15" w:rsidRDefault="00427A15" w:rsidP="0095702B">
      <w:pPr>
        <w:pStyle w:val="DDSmallHeader"/>
      </w:pPr>
    </w:p>
    <w:p w:rsidR="00427A15" w:rsidRDefault="00536A26" w:rsidP="0095702B">
      <w:pPr>
        <w:pStyle w:val="DDSmallHeader"/>
      </w:pPr>
      <w:r>
        <w:rPr>
          <w:noProof/>
          <w:lang w:val="uk-UA" w:eastAsia="uk-UA"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 wp14:anchorId="57DD27BC" wp14:editId="5A4A38DA">
                <wp:simplePos x="0" y="0"/>
                <wp:positionH relativeFrom="column">
                  <wp:posOffset>-16510</wp:posOffset>
                </wp:positionH>
                <wp:positionV relativeFrom="paragraph">
                  <wp:posOffset>83185</wp:posOffset>
                </wp:positionV>
                <wp:extent cx="3100070" cy="786765"/>
                <wp:effectExtent l="76200" t="114300" r="100330" b="127635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0070" cy="786765"/>
                          <a:chOff x="-8626" y="-1"/>
                          <a:chExt cx="3025876" cy="1966823"/>
                        </a:xfrm>
                      </wpg:grpSpPr>
                      <wpg:grpSp>
                        <wpg:cNvPr id="310" name="Group 310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311" name="Straight Arrow Connector 311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Straight Arrow Connector 312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3" name="Rectangle 313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F5D3D3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10" y="2"/>
                            <a:ext cx="2979793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27A15" w:rsidRPr="00674494" w:rsidRDefault="00427A15" w:rsidP="00C04A69">
                              <w:pPr>
                                <w:pStyle w:val="DDSidebarHeader"/>
                              </w:pPr>
                              <w:r>
                                <w:t xml:space="preserve">DMG Sidebar </w:t>
                              </w:r>
                              <w:r w:rsidR="00671825">
                                <w:t>–</w:t>
                              </w:r>
                              <w:r>
                                <w:t xml:space="preserve"> Red (11 pt. Font)</w:t>
                              </w:r>
                            </w:p>
                            <w:p w:rsidR="00427A15" w:rsidRPr="00674494" w:rsidRDefault="00427A15" w:rsidP="00C04A69">
                              <w:pPr>
                                <w:pStyle w:val="DDSidebarText"/>
                              </w:pPr>
                              <w: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427A15" w:rsidRDefault="00427A15" w:rsidP="00427A15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D27BC" id="Group 309" o:spid="_x0000_s1039" style="position:absolute;margin-left:-1.3pt;margin-top:6.55pt;width:244.1pt;height:61.95pt;z-index:-251645440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">
                <v:group id="Group 310" o:spid="_x0000_s1040" style="position:absolute;left:-86;width:30258;height:19667" coordorigin="-86" coordsize="30258,1966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shape id="Straight Arrow Connector 311" o:spid="_x0000_s1041" type="#_x0000_t32" style="position:absolute;left:-86;top:19583;width:3008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V9KsIAAADcAAAADwAAAGRycy9kb3ducmV2LnhtbESPUWvCQBCE3wv+h2OFvtXLKUgaPUVE&#10;pX1rtT9gya1JMLcXcqum/75XEHwcZuYbZrkefKtu1McmsAUzyUARl8E1XFn4Oe3fclBRkB22gcnC&#10;L0VYr0YvSyxcuPM33Y5SqQThWKCFWqQrtI5lTR7jJHTEyTuH3qMk2Vfa9XhPcN/qaZbNtceG00KN&#10;HW1rKi/Hq7fweZCNjzuZG2fO++37LndfnFv7Oh42C1BCgzzDj/aHszAzBv7PpCOgV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6EV9KsIAAADcAAAADwAAAAAAAAAAAAAA&#10;AAChAgAAZHJzL2Rvd25yZXYueG1sUEsFBgAAAAAEAAQA+QAAAJADAAAAAA==&#10;" strokecolor="black [3200]" strokeweight="4.5pt">
                    <v:stroke startarrow="block" endarrow="block" joinstyle="miter"/>
                  </v:shape>
                  <v:shape id="Straight Arrow Connector 312" o:spid="_x0000_s1042" type="#_x0000_t32" style="position:absolute;left:86;top:86;width:300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fjXcEAAADcAAAADwAAAGRycy9kb3ducmV2LnhtbESPwYrCQBBE7wv+w9CCt3USFyRGRxHR&#10;xb3tqh/QZNokmOkJmVbj3zsLgseiql5Ri1XvGnWjLtSeDaTjBBRx4W3NpYHTcfeZgQqCbLHxTAYe&#10;FGC1HHwsMLf+zn90O0ipIoRDjgYqkTbXOhQVOQxj3xJH7+w7hxJlV2rb4T3CXaMnSTLVDmuOCxW2&#10;tKmouByuzsDPt6xd2Mo0tel5t5ltM/vLmTGjYb+egxLq5R1+tffWwFc6gf8z8Qjo5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l+NdwQAAANwAAAAPAAAAAAAAAAAAAAAA&#10;AKECAABkcnMvZG93bnJldi54bWxQSwUGAAAAAAQABAD5AAAAjwMAAAAA&#10;" strokecolor="black [3200]" strokeweight="4.5pt">
                    <v:stroke startarrow="block" endarrow="block" joinstyle="miter"/>
                  </v:shape>
                  <v:rect id="Rectangle 313" o:spid="_x0000_s1043" style="position:absolute;left:86;width:30086;height:196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6J8UA&#10;AADcAAAADwAAAGRycy9kb3ducmV2LnhtbESPQWvCQBCF70L/wzKF3pqNBqtEVymCUnuqsTXXITtN&#10;gtnZkN2Y9N93CwWPjzfve/PW29E04kadqy0rmEYxCOLC6ppLBZ/n/fMShPPIGhvLpOCHHGw3D5M1&#10;ptoOfKJb5ksRIOxSVFB536ZSuqIigy6yLXHwvm1n0AfZlVJ3OAS4aeQsjl+kwZpDQ4Ut7Soqrllv&#10;whvn9+M8zxdm6L/0sr/UfD18JEo9PY6vKxCeRn8//k+/aQXJNIG/MYEA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VXonxQAAANwAAAAPAAAAAAAAAAAAAAAAAJgCAABkcnMv&#10;ZG93bnJldi54bWxQSwUGAAAAAAQABAD1AAAAigMAAAAA&#10;" fillcolor="#f5d3d3" stroked="f" strokeweight="0">
                    <v:shadow on="t" color="black" opacity="26214f" origin=",-.5" offset="0,3pt"/>
                  </v:rect>
                </v:group>
                <v:shape id="_x0000_s1044" type="#_x0000_t202" style="position:absolute;left:202;width:29798;height:1966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  <v:textbox>
                    <w:txbxContent>
                      <w:p w:rsidR="00427A15" w:rsidRPr="00674494" w:rsidRDefault="00427A15" w:rsidP="00C04A69">
                        <w:pPr>
                          <w:pStyle w:val="DDSidebarHeader"/>
                        </w:pPr>
                        <w:r>
                          <w:t xml:space="preserve">DMG Sidebar </w:t>
                        </w:r>
                        <w:r w:rsidR="00671825">
                          <w:t>–</w:t>
                        </w:r>
                        <w:r>
                          <w:t xml:space="preserve"> Red (11 pt. Font)</w:t>
                        </w:r>
                      </w:p>
                      <w:p w:rsidR="00427A15" w:rsidRPr="00674494" w:rsidRDefault="00427A15" w:rsidP="00C04A69">
                        <w:pPr>
                          <w:pStyle w:val="DDSidebarText"/>
                        </w:pPr>
                        <w: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427A15" w:rsidRDefault="00427A15" w:rsidP="00427A15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427A15" w:rsidRDefault="00427A15" w:rsidP="0095702B">
      <w:pPr>
        <w:pStyle w:val="DDSmallHeader"/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6B383B" w:rsidRPr="006B383B" w:rsidRDefault="006B383B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  <w:r w:rsidRPr="006B383B">
        <w:rPr>
          <w:rFonts w:ascii="Mr. Eaves Small Caps" w:eastAsia="Calibri" w:hAnsi="Mr. Eaves Small Caps" w:cs="Times New Roman"/>
          <w:color w:val="53170D"/>
          <w:sz w:val="26"/>
        </w:rPr>
        <w:t>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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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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</w:t>
      </w:r>
    </w:p>
    <w:p w:rsidR="006B383B" w:rsidRPr="006B383B" w:rsidRDefault="006B383B" w:rsidP="006B383B">
      <w:pPr>
        <w:pStyle w:val="DDRegular"/>
      </w:pPr>
      <w:r w:rsidRPr="006B383B">
        <w:t xml:space="preserve">Credit is hard to give, since I cobbled this together from multiple uncredited resources online, most from the /r/UnearthedArcana subreddit resources. Fonts are by /u/Solbera, of which /u/Barkalot modified Bookinsanity. Template is by zeek0, heavily modified from a document by Akshat Bhatnagar. </w:t>
      </w:r>
    </w:p>
    <w:p w:rsidR="006B383B" w:rsidRPr="006B383B" w:rsidRDefault="006B383B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  <w:r w:rsidRPr="006B383B">
        <w:rPr>
          <w:rFonts w:ascii="Mr. Eaves Small Caps" w:eastAsia="Calibri" w:hAnsi="Mr. Eaves Small Caps" w:cs="Times New Roman"/>
          <w:color w:val="53170D"/>
          <w:sz w:val="26"/>
        </w:rPr>
        <w:t>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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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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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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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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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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</w:p>
    <w:p w:rsidR="006B383B" w:rsidRPr="006B383B" w:rsidRDefault="006B383B" w:rsidP="006B383B">
      <w:pPr>
        <w:pStyle w:val="DDRegular"/>
      </w:pPr>
      <w:r w:rsidRPr="006B383B">
        <w:t xml:space="preserve">Everything in this document is free to use for whatever </w:t>
      </w:r>
      <w:r w:rsidR="00516D5F">
        <w:t>you want. I really don’t care. Credit me if you like.</w:t>
      </w:r>
    </w:p>
    <w:p w:rsidR="006B383B" w:rsidRPr="006B383B" w:rsidRDefault="006B383B" w:rsidP="006B383B">
      <w:pPr>
        <w:pStyle w:val="DDRegular"/>
        <w:rPr>
          <w:rFonts w:eastAsia="Calibri" w:cs="Times New Roman"/>
          <w:color w:val="000000"/>
        </w:rPr>
      </w:pPr>
      <w:r w:rsidRPr="006B383B">
        <w:rPr>
          <w:rFonts w:eastAsia="Calibri" w:cs="Times New Roman"/>
          <w:color w:val="000000"/>
        </w:rPr>
        <w:t xml:space="preserve">   /u/Solbera’s fonts are also free to use, as long as you credit him and don’t repackage the fonts for sale. </w:t>
      </w:r>
      <w:hyperlink r:id="rId8" w:history="1">
        <w:r w:rsidRPr="006B383B">
          <w:rPr>
            <w:rFonts w:eastAsia="Calibri" w:cs="Times New Roman"/>
            <w:color w:val="0563C1"/>
            <w:u w:val="single"/>
          </w:rPr>
          <w:t>Here’s the legal code attached to his fonts</w:t>
        </w:r>
      </w:hyperlink>
      <w:r w:rsidRPr="006B383B">
        <w:rPr>
          <w:rFonts w:eastAsia="Calibri" w:cs="Times New Roman"/>
          <w:color w:val="000000"/>
        </w:rPr>
        <w:t>.</w:t>
      </w:r>
    </w:p>
    <w:sectPr w:rsidR="006B383B" w:rsidRPr="006B383B" w:rsidSect="002B2CA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85F21" w:rsidRDefault="00885F21" w:rsidP="00844ECB">
      <w:r>
        <w:separator/>
      </w:r>
    </w:p>
  </w:endnote>
  <w:endnote w:type="continuationSeparator" w:id="0">
    <w:p w:rsidR="00885F21" w:rsidRDefault="00885F21" w:rsidP="00844ECB">
      <w:r>
        <w:continuationSeparator/>
      </w:r>
    </w:p>
  </w:endnote>
  <w:endnote w:type="continuationNotice" w:id="1">
    <w:p w:rsidR="00885F21" w:rsidRDefault="00885F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" w:fontKey="{2AD8BD1D-24C5-43CD-9332-32EC45DBAACA}"/>
    <w:embedBold r:id="rId2" w:fontKey="{D621D158-B235-4CEE-8569-E95EB48C1A54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3" w:fontKey="{7735B15F-8200-4828-8D32-B5E784621E1D}"/>
    <w:embedBold r:id="rId4" w:fontKey="{264284D4-DCC5-4078-AD72-8E1D45A49272}"/>
    <w:embedItalic r:id="rId5" w:fontKey="{DAC3EEFD-88F8-40EA-A54A-40A48CC90A43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6" w:fontKey="{DB721A70-E083-4ADA-AC71-A8E560E67C5E}"/>
    <w:embedBold r:id="rId7" w:fontKey="{FB072585-98F4-4CAA-B30C-462927FCF10F}"/>
    <w:embedItalic r:id="rId8" w:fontKey="{FADC743B-367D-4997-8146-D045D9F6E0B9}"/>
  </w:font>
  <w:font w:name="Bookmania">
    <w:altName w:val="Arial"/>
    <w:panose1 w:val="00000000000000000000"/>
    <w:charset w:val="00"/>
    <w:family w:val="modern"/>
    <w:notTrueType/>
    <w:pitch w:val="variable"/>
    <w:sig w:usb0="A00000EF" w:usb1="5000204B" w:usb2="00000000" w:usb3="00000000" w:csb0="00000093" w:csb1="00000000"/>
  </w:font>
  <w:font w:name="Mr. Eaves Small Caps">
    <w:altName w:val="Symbol"/>
    <w:charset w:val="02"/>
    <w:family w:val="auto"/>
    <w:pitch w:val="variable"/>
    <w:sig w:usb0="00000000" w:usb1="10000000" w:usb2="00000000" w:usb3="00000000" w:csb0="80000000" w:csb1="00000000"/>
  </w:font>
  <w:font w:name="Scala Sans">
    <w:altName w:val="Times New Roman"/>
    <w:charset w:val="00"/>
    <w:family w:val="auto"/>
    <w:pitch w:val="variable"/>
    <w:sig w:usb0="00000001" w:usb1="4000004A" w:usb2="00000000" w:usb3="00000000" w:csb0="00000111" w:csb1="00000000"/>
  </w:font>
  <w:font w:name="Bookinsanity Remake">
    <w:altName w:val="Arial"/>
    <w:panose1 w:val="00000000000000000000"/>
    <w:charset w:val="00"/>
    <w:family w:val="modern"/>
    <w:notTrueType/>
    <w:pitch w:val="variable"/>
    <w:sig w:usb0="00000003" w:usb1="0000000A" w:usb2="00000000" w:usb3="00000000" w:csb0="00000001" w:csb1="00000000"/>
  </w:font>
  <w:font w:name="MrsEavesSmallCaps">
    <w:altName w:val="Times New Roman"/>
    <w:charset w:val="02"/>
    <w:family w:val="auto"/>
    <w:pitch w:val="variable"/>
    <w:sig w:usb0="00000001" w:usb1="10000000" w:usb2="00000000" w:usb3="00000000" w:csb0="80000009" w:csb1="00000000"/>
  </w:font>
  <w:font w:name="ScalaSans Caps">
    <w:charset w:val="00"/>
    <w:family w:val="auto"/>
    <w:pitch w:val="variable"/>
    <w:sig w:usb0="80000023" w:usb1="00000000" w:usb2="00000000" w:usb3="00000000" w:csb0="00000001" w:csb1="00000000"/>
  </w:font>
  <w:font w:name="Scaly Sans Caps">
    <w:altName w:val="Corbel"/>
    <w:charset w:val="00"/>
    <w:family w:val="auto"/>
    <w:pitch w:val="variable"/>
    <w:sig w:usb0="00000003" w:usb1="00000040" w:usb2="00000000" w:usb3="00000000" w:csb0="00000001" w:csb1="00000000"/>
  </w:font>
  <w:font w:name="Scaly Sans">
    <w:altName w:val="Bell MT"/>
    <w:charset w:val="00"/>
    <w:family w:val="auto"/>
    <w:pitch w:val="variable"/>
    <w:sig w:usb0="00000003" w:usb1="00000000" w:usb2="00000000" w:usb3="00000000" w:csb0="00000001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9" w:fontKey="{EA3CF283-96DA-498A-90E6-65362E24EF2D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0" w:fontKey="{E2DD3945-B32F-4C05-9B4A-D0B98FA28A12}"/>
  </w:font>
  <w:font w:name="Bookinsanity">
    <w:altName w:val="Arial"/>
    <w:panose1 w:val="00000000000000000000"/>
    <w:charset w:val="00"/>
    <w:family w:val="modern"/>
    <w:notTrueType/>
    <w:pitch w:val="variable"/>
    <w:sig w:usb0="00000003" w:usb1="00000048" w:usb2="00000000" w:usb3="00000000" w:csb0="00000001" w:csb1="00000000"/>
  </w:font>
  <w:font w:name="Mr Eaves SC Remake Medium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0394" w:rsidRPr="00F517D3" w:rsidRDefault="00C81EA1" w:rsidP="00AA0394">
    <w:pPr>
      <w:pStyle w:val="a8"/>
      <w:ind w:right="-666" w:hanging="630"/>
      <w:rPr>
        <w:rFonts w:ascii="Bookinsanity" w:hAnsi="Bookinsanity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  <w:lang w:val="uk-UA" w:eastAsia="uk-UA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2447824" wp14:editId="17C1B580">
              <wp:simplePos x="0" y="0"/>
              <wp:positionH relativeFrom="column">
                <wp:posOffset>-597062</wp:posOffset>
              </wp:positionH>
              <wp:positionV relativeFrom="paragraph">
                <wp:posOffset>-165735</wp:posOffset>
              </wp:positionV>
              <wp:extent cx="329609" cy="1403985"/>
              <wp:effectExtent l="0" t="0" r="0" b="1270"/>
              <wp:wrapNone/>
              <wp:docPr id="3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1EA1" w:rsidRPr="00C81EA1" w:rsidRDefault="00C81EA1" w:rsidP="00C81EA1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9D2A5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2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244782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-47pt;margin-top:-13.05pt;width:25.9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" filled="f" stroked="f">
              <v:textbox style="mso-fit-shape-to-text:t">
                <w:txbxContent>
                  <w:p w:rsidR="00C81EA1" w:rsidRPr="00C81EA1" w:rsidRDefault="00C81EA1" w:rsidP="00C81EA1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9D2A5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2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Bookinsanity" w:hAnsi="Bookinsanity"/>
        <w:noProof/>
        <w:color w:val="B08600"/>
        <w:sz w:val="16"/>
        <w:lang w:val="uk-UA" w:eastAsia="uk-UA"/>
      </w:rPr>
      <w:drawing>
        <wp:anchor distT="0" distB="0" distL="114300" distR="114300" simplePos="0" relativeHeight="251673600" behindDoc="1" locked="0" layoutInCell="1" allowOverlap="1" wp14:anchorId="7D5CC0B9" wp14:editId="6A5A6627">
          <wp:simplePos x="0" y="0"/>
          <wp:positionH relativeFrom="page">
            <wp:posOffset>-15240</wp:posOffset>
          </wp:positionH>
          <wp:positionV relativeFrom="page">
            <wp:posOffset>9482928</wp:posOffset>
          </wp:positionV>
          <wp:extent cx="7781290" cy="583565"/>
          <wp:effectExtent l="0" t="0" r="0" b="6985"/>
          <wp:wrapNone/>
          <wp:docPr id="322" name="Picture 322" descr="C:\Users\byronb\AppData\Local\Microsoft\Windows\INetCache\Content.Word\1 - 6kGBrG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C:\Users\byronb\AppData\Local\Microsoft\Windows\INetCache\Content.Word\1 - 6kGBrGW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8129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0394" w:rsidRPr="00461C6C" w:rsidRDefault="006B383B" w:rsidP="00AA0394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  <w:lang w:val="uk-UA" w:eastAsia="uk-UA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1D2D1B1" wp14:editId="1FC350F7">
              <wp:simplePos x="0" y="0"/>
              <wp:positionH relativeFrom="page">
                <wp:posOffset>7415530</wp:posOffset>
              </wp:positionH>
              <wp:positionV relativeFrom="page">
                <wp:posOffset>9592310</wp:posOffset>
              </wp:positionV>
              <wp:extent cx="329609" cy="1403985"/>
              <wp:effectExtent l="0" t="0" r="0" b="1270"/>
              <wp:wrapNone/>
              <wp:docPr id="3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B383B" w:rsidRPr="00C81EA1" w:rsidRDefault="006B383B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CD09B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1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D2D1B1"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left:0;text-align:left;margin-left:583.9pt;margin-top:755.3pt;width:25.95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" filled="f" stroked="f">
              <v:textbox style="mso-fit-shape-to-text:t">
                <w:txbxContent>
                  <w:p w:rsidR="006B383B" w:rsidRPr="00C81EA1" w:rsidRDefault="006B383B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CD09B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1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CD09B7">
      <w:rPr>
        <w:rFonts w:eastAsia="Calibri" w:cs="Times New Roman"/>
        <w:noProof/>
        <w:lang w:val="uk-UA" w:eastAsia="uk-UA"/>
      </w:rPr>
      <w:drawing>
        <wp:anchor distT="0" distB="0" distL="114300" distR="114300" simplePos="0" relativeHeight="251670528" behindDoc="1" locked="0" layoutInCell="1" allowOverlap="1">
          <wp:simplePos x="0" y="0"/>
          <wp:positionH relativeFrom="page">
            <wp:posOffset>-8890</wp:posOffset>
          </wp:positionH>
          <wp:positionV relativeFrom="page">
            <wp:posOffset>9500870</wp:posOffset>
          </wp:positionV>
          <wp:extent cx="7781290" cy="583565"/>
          <wp:effectExtent l="0" t="0" r="0" b="6985"/>
          <wp:wrapNone/>
          <wp:docPr id="1" name="Рисунок 9" descr="1 - 6kGBrG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1 - 6kGBrG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583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85F21" w:rsidRDefault="00885F21" w:rsidP="00844ECB">
      <w:r>
        <w:separator/>
      </w:r>
    </w:p>
  </w:footnote>
  <w:footnote w:type="continuationSeparator" w:id="0">
    <w:p w:rsidR="00885F21" w:rsidRDefault="00885F21" w:rsidP="00844ECB">
      <w:r>
        <w:continuationSeparator/>
      </w:r>
    </w:p>
  </w:footnote>
  <w:footnote w:type="continuationNotice" w:id="1">
    <w:p w:rsidR="00885F21" w:rsidRDefault="00885F21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53D5" w:rsidRDefault="00C81EA1">
    <w:pPr>
      <w:pStyle w:val="a6"/>
    </w:pPr>
    <w:r>
      <w:rPr>
        <w:noProof/>
        <w:lang w:val="uk-UA" w:eastAsia="uk-UA"/>
      </w:rPr>
      <w:drawing>
        <wp:anchor distT="0" distB="0" distL="114300" distR="114300" simplePos="0" relativeHeight="251656190" behindDoc="1" locked="0" layoutInCell="1" allowOverlap="1" wp14:anchorId="70297E11" wp14:editId="02D65634">
          <wp:simplePos x="0" y="0"/>
          <wp:positionH relativeFrom="column">
            <wp:posOffset>-635473</wp:posOffset>
          </wp:positionH>
          <wp:positionV relativeFrom="paragraph">
            <wp:posOffset>3175</wp:posOffset>
          </wp:positionV>
          <wp:extent cx="7781290" cy="10069830"/>
          <wp:effectExtent l="0" t="0" r="0" b="7620"/>
          <wp:wrapNone/>
          <wp:docPr id="316" name="Picture 316" descr="C:\Users\byronb\AppData\Local\Microsoft\Windows\INetCache\Content.Word\4 - UCIUXy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byronb\AppData\Local\Microsoft\Windows\INetCache\Content.Word\4 - UCIUXy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228A" w:rsidRDefault="00CD09B7">
    <w:pPr>
      <w:pStyle w:val="a6"/>
    </w:pPr>
    <w:r>
      <w:rPr>
        <w:noProof/>
        <w:lang w:val="uk-UA" w:eastAsia="uk-UA"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-643890</wp:posOffset>
          </wp:positionH>
          <wp:positionV relativeFrom="paragraph">
            <wp:posOffset>1270</wp:posOffset>
          </wp:positionV>
          <wp:extent cx="7781290" cy="10069830"/>
          <wp:effectExtent l="0" t="0" r="0" b="7620"/>
          <wp:wrapNone/>
          <wp:docPr id="2" name="Рисунок 10" descr="4 - UCIUXy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4 - UCIUXy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E53D5" w:rsidRDefault="00885F21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attachedTemplate r:id="rId1"/>
  <w:defaultTabStop w:val="720"/>
  <w:hyphenationZone w:val="425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09B7"/>
    <w:rsid w:val="00005C1C"/>
    <w:rsid w:val="00006F62"/>
    <w:rsid w:val="00016B40"/>
    <w:rsid w:val="0006444A"/>
    <w:rsid w:val="00065A07"/>
    <w:rsid w:val="000E05B6"/>
    <w:rsid w:val="000E7FCC"/>
    <w:rsid w:val="000F4710"/>
    <w:rsid w:val="00111300"/>
    <w:rsid w:val="00114C3B"/>
    <w:rsid w:val="00114ED1"/>
    <w:rsid w:val="0012143A"/>
    <w:rsid w:val="00127791"/>
    <w:rsid w:val="00164907"/>
    <w:rsid w:val="001A6B67"/>
    <w:rsid w:val="001B6865"/>
    <w:rsid w:val="001D21D7"/>
    <w:rsid w:val="001F54E5"/>
    <w:rsid w:val="00245829"/>
    <w:rsid w:val="0025211F"/>
    <w:rsid w:val="00282835"/>
    <w:rsid w:val="002959F2"/>
    <w:rsid w:val="002A2B67"/>
    <w:rsid w:val="002A7877"/>
    <w:rsid w:val="002B2CA9"/>
    <w:rsid w:val="002B42F9"/>
    <w:rsid w:val="002F345D"/>
    <w:rsid w:val="00327F67"/>
    <w:rsid w:val="00337C60"/>
    <w:rsid w:val="0035515E"/>
    <w:rsid w:val="00377978"/>
    <w:rsid w:val="00384B79"/>
    <w:rsid w:val="0039586F"/>
    <w:rsid w:val="003A6985"/>
    <w:rsid w:val="003B6758"/>
    <w:rsid w:val="003C4FE3"/>
    <w:rsid w:val="003D48FE"/>
    <w:rsid w:val="003E4E19"/>
    <w:rsid w:val="003E693C"/>
    <w:rsid w:val="00403032"/>
    <w:rsid w:val="0041254E"/>
    <w:rsid w:val="00424A20"/>
    <w:rsid w:val="00427A15"/>
    <w:rsid w:val="0044228A"/>
    <w:rsid w:val="004454D3"/>
    <w:rsid w:val="00446644"/>
    <w:rsid w:val="004A7C74"/>
    <w:rsid w:val="004B0F4D"/>
    <w:rsid w:val="004B22B7"/>
    <w:rsid w:val="004D022B"/>
    <w:rsid w:val="004D5369"/>
    <w:rsid w:val="004E1359"/>
    <w:rsid w:val="00502381"/>
    <w:rsid w:val="00516D5F"/>
    <w:rsid w:val="005325BE"/>
    <w:rsid w:val="00536A26"/>
    <w:rsid w:val="005408DE"/>
    <w:rsid w:val="005466E6"/>
    <w:rsid w:val="00565AA4"/>
    <w:rsid w:val="005724B6"/>
    <w:rsid w:val="00583965"/>
    <w:rsid w:val="00584CBF"/>
    <w:rsid w:val="005A08CE"/>
    <w:rsid w:val="005A1DDE"/>
    <w:rsid w:val="005A615A"/>
    <w:rsid w:val="005D04D9"/>
    <w:rsid w:val="005D064E"/>
    <w:rsid w:val="005E3EE0"/>
    <w:rsid w:val="00601468"/>
    <w:rsid w:val="00606CA4"/>
    <w:rsid w:val="006142D1"/>
    <w:rsid w:val="0061664F"/>
    <w:rsid w:val="00640AD4"/>
    <w:rsid w:val="00666C7A"/>
    <w:rsid w:val="00671825"/>
    <w:rsid w:val="0067365D"/>
    <w:rsid w:val="00685CC5"/>
    <w:rsid w:val="006A1DA1"/>
    <w:rsid w:val="006B383B"/>
    <w:rsid w:val="006C06CF"/>
    <w:rsid w:val="006C2BB5"/>
    <w:rsid w:val="00711652"/>
    <w:rsid w:val="007357C0"/>
    <w:rsid w:val="007363CC"/>
    <w:rsid w:val="007570DB"/>
    <w:rsid w:val="007648FB"/>
    <w:rsid w:val="007658E9"/>
    <w:rsid w:val="007B0093"/>
    <w:rsid w:val="007D4318"/>
    <w:rsid w:val="0082438A"/>
    <w:rsid w:val="00844ECB"/>
    <w:rsid w:val="00854B97"/>
    <w:rsid w:val="00885F21"/>
    <w:rsid w:val="00892572"/>
    <w:rsid w:val="00895E1A"/>
    <w:rsid w:val="008C21FE"/>
    <w:rsid w:val="008D4A8D"/>
    <w:rsid w:val="008F5FC8"/>
    <w:rsid w:val="00914FFE"/>
    <w:rsid w:val="0092294E"/>
    <w:rsid w:val="009501C4"/>
    <w:rsid w:val="009567D0"/>
    <w:rsid w:val="0095702B"/>
    <w:rsid w:val="00966606"/>
    <w:rsid w:val="00971FF2"/>
    <w:rsid w:val="009764A6"/>
    <w:rsid w:val="00987164"/>
    <w:rsid w:val="00990E37"/>
    <w:rsid w:val="009A0D20"/>
    <w:rsid w:val="009A1F12"/>
    <w:rsid w:val="009C791E"/>
    <w:rsid w:val="009D215E"/>
    <w:rsid w:val="009D2A57"/>
    <w:rsid w:val="00A00670"/>
    <w:rsid w:val="00A01228"/>
    <w:rsid w:val="00A05475"/>
    <w:rsid w:val="00A1150A"/>
    <w:rsid w:val="00A27420"/>
    <w:rsid w:val="00A3055F"/>
    <w:rsid w:val="00A33D7F"/>
    <w:rsid w:val="00A40429"/>
    <w:rsid w:val="00A51F8A"/>
    <w:rsid w:val="00A632EC"/>
    <w:rsid w:val="00A657EA"/>
    <w:rsid w:val="00A820EB"/>
    <w:rsid w:val="00A8363F"/>
    <w:rsid w:val="00AA0394"/>
    <w:rsid w:val="00AE202C"/>
    <w:rsid w:val="00AE516F"/>
    <w:rsid w:val="00AF6A5B"/>
    <w:rsid w:val="00B007A2"/>
    <w:rsid w:val="00B177CE"/>
    <w:rsid w:val="00B42C2D"/>
    <w:rsid w:val="00B67870"/>
    <w:rsid w:val="00B92C7F"/>
    <w:rsid w:val="00B94390"/>
    <w:rsid w:val="00BA5CAB"/>
    <w:rsid w:val="00BA73E2"/>
    <w:rsid w:val="00BA79A8"/>
    <w:rsid w:val="00BE67D7"/>
    <w:rsid w:val="00BF11BB"/>
    <w:rsid w:val="00C04A69"/>
    <w:rsid w:val="00C65920"/>
    <w:rsid w:val="00C8170F"/>
    <w:rsid w:val="00C81EA1"/>
    <w:rsid w:val="00C8318B"/>
    <w:rsid w:val="00CA0503"/>
    <w:rsid w:val="00CA6088"/>
    <w:rsid w:val="00CA7A5D"/>
    <w:rsid w:val="00CD05F3"/>
    <w:rsid w:val="00CD09B7"/>
    <w:rsid w:val="00CE0FE1"/>
    <w:rsid w:val="00D00461"/>
    <w:rsid w:val="00D213EA"/>
    <w:rsid w:val="00D2491D"/>
    <w:rsid w:val="00D378AA"/>
    <w:rsid w:val="00D527EF"/>
    <w:rsid w:val="00D533B4"/>
    <w:rsid w:val="00D618EB"/>
    <w:rsid w:val="00D63CAE"/>
    <w:rsid w:val="00D71D57"/>
    <w:rsid w:val="00D71FDF"/>
    <w:rsid w:val="00D750C5"/>
    <w:rsid w:val="00D757AC"/>
    <w:rsid w:val="00DA1D20"/>
    <w:rsid w:val="00DD2EED"/>
    <w:rsid w:val="00DF1BEE"/>
    <w:rsid w:val="00E10F2A"/>
    <w:rsid w:val="00E20FA2"/>
    <w:rsid w:val="00E222D2"/>
    <w:rsid w:val="00E640C6"/>
    <w:rsid w:val="00E97080"/>
    <w:rsid w:val="00EA28A2"/>
    <w:rsid w:val="00EB3713"/>
    <w:rsid w:val="00EC406F"/>
    <w:rsid w:val="00ED5EE9"/>
    <w:rsid w:val="00EE53D5"/>
    <w:rsid w:val="00EF7682"/>
    <w:rsid w:val="00F02B6F"/>
    <w:rsid w:val="00F25428"/>
    <w:rsid w:val="00F6040E"/>
    <w:rsid w:val="00F841E4"/>
    <w:rsid w:val="00FA7AE7"/>
    <w:rsid w:val="00FB72C2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5:docId w15:val="{605FF13B-A54E-4DC8-B14D-49EDBC8D5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DA1D20"/>
    <w:rPr>
      <w:rFonts w:ascii="Bookmania" w:hAnsi="Bookmania"/>
      <w:sz w:val="18"/>
    </w:rPr>
  </w:style>
  <w:style w:type="paragraph" w:styleId="1">
    <w:name w:val="heading 1"/>
    <w:basedOn w:val="a"/>
    <w:next w:val="a"/>
    <w:link w:val="10"/>
    <w:uiPriority w:val="9"/>
    <w:qFormat/>
    <w:rsid w:val="007357C0"/>
    <w:pPr>
      <w:keepNext/>
      <w:keepLines/>
      <w:spacing w:before="120" w:after="120"/>
      <w:outlineLvl w:val="0"/>
    </w:pPr>
    <w:rPr>
      <w:rFonts w:ascii="Mr. Eaves Small Caps" w:eastAsiaTheme="majorEastAsia" w:hAnsi="Mr. Eaves Small Caps" w:cstheme="majorBidi"/>
      <w:color w:val="58170D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7357C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. Eaves Small Caps" w:eastAsiaTheme="majorEastAsia" w:hAnsi="Mr. Eaves Small Caps" w:cstheme="majorBidi"/>
      <w:color w:val="58170D"/>
      <w:sz w:val="3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a4">
    <w:name w:val="Назва Знак"/>
    <w:basedOn w:val="a0"/>
    <w:link w:val="a3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10">
    <w:name w:val="Заголовок 1 Знак"/>
    <w:basedOn w:val="a0"/>
    <w:link w:val="1"/>
    <w:uiPriority w:val="9"/>
    <w:rsid w:val="007357C0"/>
    <w:rPr>
      <w:rFonts w:ascii="Mr. Eaves Small Caps" w:eastAsiaTheme="majorEastAsia" w:hAnsi="Mr. Eaves Small Caps" w:cstheme="majorBidi"/>
      <w:color w:val="58170D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7357C0"/>
    <w:rPr>
      <w:rFonts w:ascii="Mr. Eaves Small Caps" w:eastAsiaTheme="majorEastAsia" w:hAnsi="Mr. Eaves Small Caps" w:cstheme="majorBidi"/>
      <w:color w:val="58170D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40">
    <w:name w:val="Заголовок 4 Знак"/>
    <w:basedOn w:val="a0"/>
    <w:link w:val="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a5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a"/>
    <w:next w:val="DDRegular"/>
    <w:link w:val="PHBTitleChar"/>
    <w:qFormat/>
    <w:rsid w:val="00CD05F3"/>
    <w:pPr>
      <w:spacing w:after="40"/>
    </w:pPr>
    <w:rPr>
      <w:rFonts w:ascii="Mr. Eaves Small Caps" w:hAnsi="Mr. Eaves Small Caps"/>
      <w:color w:val="53170D"/>
      <w:sz w:val="48"/>
    </w:rPr>
  </w:style>
  <w:style w:type="paragraph" w:customStyle="1" w:styleId="DDRegular">
    <w:name w:val="D&amp;D Regular"/>
    <w:basedOn w:val="PHBTitle"/>
    <w:link w:val="DDRegularChar"/>
    <w:qFormat/>
    <w:rsid w:val="006B383B"/>
    <w:pPr>
      <w:tabs>
        <w:tab w:val="left" w:pos="360"/>
      </w:tabs>
      <w:spacing w:before="20" w:after="100" w:line="288" w:lineRule="auto"/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8F5FC8"/>
    <w:pPr>
      <w:spacing w:after="0"/>
    </w:pPr>
    <w:rPr>
      <w:sz w:val="40"/>
    </w:rPr>
  </w:style>
  <w:style w:type="character" w:customStyle="1" w:styleId="PHBTitleChar">
    <w:name w:val="PHB Title Char"/>
    <w:basedOn w:val="a0"/>
    <w:link w:val="PHBTitle"/>
    <w:rsid w:val="00CD05F3"/>
    <w:rPr>
      <w:rFonts w:ascii="Mr. Eaves Small Caps" w:hAnsi="Mr. Eaves Small Caps"/>
      <w:color w:val="53170D"/>
      <w:sz w:val="48"/>
    </w:rPr>
  </w:style>
  <w:style w:type="character" w:customStyle="1" w:styleId="DDRegularChar">
    <w:name w:val="D&amp;D Regular Char"/>
    <w:basedOn w:val="PHBTitleChar"/>
    <w:link w:val="DDRegular"/>
    <w:rsid w:val="006B383B"/>
    <w:rPr>
      <w:rFonts w:ascii="Bookinsanity Remake" w:hAnsi="Bookinsanity Remake"/>
      <w:color w:val="000000" w:themeColor="text1"/>
      <w:sz w:val="18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9A0D20"/>
    <w:pPr>
      <w:pBdr>
        <w:bottom w:val="single" w:sz="4" w:space="0" w:color="D2B17D"/>
      </w:pBdr>
      <w:spacing w:after="80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8F5FC8"/>
    <w:rPr>
      <w:rFonts w:ascii="Mr. Eaves Small Caps" w:hAnsi="Mr. Eaves Small Caps"/>
      <w:color w:val="53170D"/>
      <w:sz w:val="40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424A20"/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9A0D20"/>
    <w:rPr>
      <w:rFonts w:ascii="Mr. Eaves Small Caps" w:hAnsi="Mr. Eaves Small Caps"/>
      <w:color w:val="53170D"/>
      <w:sz w:val="32"/>
    </w:rPr>
  </w:style>
  <w:style w:type="paragraph" w:styleId="a6">
    <w:name w:val="header"/>
    <w:basedOn w:val="a"/>
    <w:link w:val="a7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424A20"/>
    <w:rPr>
      <w:rFonts w:ascii="Mr. Eaves Small Caps" w:hAnsi="Mr. Eaves Small Caps"/>
      <w:color w:val="53170D"/>
      <w:sz w:val="26"/>
    </w:rPr>
  </w:style>
  <w:style w:type="character" w:customStyle="1" w:styleId="a7">
    <w:name w:val="Верхній колонтитул Знак"/>
    <w:basedOn w:val="a0"/>
    <w:link w:val="a6"/>
    <w:uiPriority w:val="99"/>
    <w:rsid w:val="00844ECB"/>
    <w:rPr>
      <w:rFonts w:ascii="Bookmania" w:hAnsi="Bookmania"/>
      <w:sz w:val="18"/>
    </w:rPr>
  </w:style>
  <w:style w:type="paragraph" w:styleId="a8">
    <w:name w:val="footer"/>
    <w:basedOn w:val="a"/>
    <w:link w:val="a9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a9">
    <w:name w:val="Нижній колонтитул Знак"/>
    <w:basedOn w:val="a0"/>
    <w:link w:val="a8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aa">
    <w:name w:val="Table Grid"/>
    <w:basedOn w:val="a1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a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a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DDSidebarHeader">
    <w:name w:val="D&amp;D Sidebar Header"/>
    <w:basedOn w:val="DDRegular"/>
    <w:link w:val="DDSidebarHeaderChar"/>
    <w:qFormat/>
    <w:rsid w:val="00C04A69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C04A69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30"/>
    <w:link w:val="DDSidebarHeader"/>
    <w:rsid w:val="00C04A69"/>
    <w:rPr>
      <w:rFonts w:ascii="Scaly Sans Caps" w:eastAsiaTheme="majorEastAsia" w:hAnsi="Scaly Sans Caps" w:cstheme="majorBidi"/>
      <w:b/>
      <w:color w:val="000000" w:themeColor="text1"/>
      <w:sz w:val="22"/>
    </w:rPr>
  </w:style>
  <w:style w:type="character" w:customStyle="1" w:styleId="DDSidebarTextChar">
    <w:name w:val="D&amp;D Sidebar Text Char"/>
    <w:basedOn w:val="40"/>
    <w:link w:val="DDSidebarText"/>
    <w:rsid w:val="00C04A69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16">
    <w:name w:val="Medium Shading 1 Accent 6"/>
    <w:aliases w:val="PHB Table"/>
    <w:basedOn w:val="a1"/>
    <w:uiPriority w:val="63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" w:hAnsi="Scaly Sans"/>
        <w:b/>
        <w:bCs/>
        <w:color w:val="auto"/>
        <w:sz w:val="17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TablePurple">
    <w:name w:val="DMG Table Purple"/>
    <w:basedOn w:val="DMGTableRed"/>
    <w:uiPriority w:val="99"/>
    <w:rsid w:val="00CA0503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E6DBEF"/>
      </w:tcPr>
    </w:tblStylePr>
  </w:style>
  <w:style w:type="table" w:styleId="11">
    <w:name w:val="Medium Shading 1 Accent 1"/>
    <w:basedOn w:val="a1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MMTable-Blue">
    <w:name w:val="DMG / MM Table - Blue"/>
    <w:basedOn w:val="a1"/>
    <w:uiPriority w:val="99"/>
    <w:rsid w:val="00671825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7E5E0"/>
      </w:tcPr>
    </w:tblStylePr>
  </w:style>
  <w:style w:type="paragraph" w:customStyle="1" w:styleId="DDPgh1">
    <w:name w:val="D&amp;D Pgh1"/>
    <w:basedOn w:val="a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ab">
    <w:name w:val="Book Title"/>
    <w:basedOn w:val="a0"/>
    <w:uiPriority w:val="33"/>
    <w:qFormat/>
    <w:rsid w:val="00854B97"/>
    <w:rPr>
      <w:b/>
      <w:bCs/>
      <w:smallCaps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ad">
    <w:name w:val="Текст у виносці Знак"/>
    <w:basedOn w:val="a0"/>
    <w:link w:val="ac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DMGTable-Gray">
    <w:name w:val="DMG Table - Gray"/>
    <w:basedOn w:val="DMGTablePurple"/>
    <w:uiPriority w:val="99"/>
    <w:rsid w:val="0012143A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DDDDD"/>
      </w:tcPr>
    </w:tblStylePr>
  </w:style>
  <w:style w:type="table" w:customStyle="1" w:styleId="PHBClassSpellListTable">
    <w:name w:val="PHB Class / Spell List Table"/>
    <w:basedOn w:val="a1"/>
    <w:uiPriority w:val="99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20" w:afterAutospacing="0"/>
      </w:pPr>
      <w:rPr>
        <w:rFonts w:ascii="MrsEavesSmallCaps" w:hAnsi="MrsEavesSmall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DMGTableRed">
    <w:name w:val="DMG Table Red"/>
    <w:basedOn w:val="a1"/>
    <w:uiPriority w:val="99"/>
    <w:rsid w:val="00D71D57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4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F5D3D3"/>
      </w:tcPr>
    </w:tblStylePr>
  </w:style>
  <w:style w:type="character" w:styleId="ae">
    <w:name w:val="Hyperlink"/>
    <w:basedOn w:val="a0"/>
    <w:uiPriority w:val="99"/>
    <w:unhideWhenUsed/>
    <w:rsid w:val="0095702B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AE20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9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reativecommons.org/licenses/by-sa/4.0/legalcode" TargetMode="Externa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open?id=0BxfCiPA2FPFAcE13NmhuSDRpcWs" TargetMode="Externa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likhov.AV\Downloads\DMG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E492C5-B5F4-4ACC-98DA-78A3A82A91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DMG Template v.2.0.dotx</Template>
  <TotalTime>0</TotalTime>
  <Pages>1</Pages>
  <Words>1107</Words>
  <Characters>632</Characters>
  <Application>Microsoft Office Word</Application>
  <DocSecurity>0</DocSecurity>
  <Lines>5</Lines>
  <Paragraphs>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Паліхов Антон Володимирович</dc:creator>
  <cp:lastModifiedBy>Паліхов Антон Володимирович</cp:lastModifiedBy>
  <cp:revision>1</cp:revision>
  <cp:lastPrinted>2017-06-16T11:18:00Z</cp:lastPrinted>
  <dcterms:created xsi:type="dcterms:W3CDTF">2018-08-10T13:50:00Z</dcterms:created>
  <dcterms:modified xsi:type="dcterms:W3CDTF">2018-08-10T13:50:00Z</dcterms:modified>
</cp:coreProperties>
</file>